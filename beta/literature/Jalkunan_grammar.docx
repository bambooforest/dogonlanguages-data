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3CC2BB" w14:textId="77777777" w:rsidR="00BA6685" w:rsidRPr="002D209A" w:rsidRDefault="00566B03">
      <w:pPr>
        <w:pStyle w:val="TOC1"/>
        <w:rPr>
          <w:b w:val="0"/>
        </w:rPr>
      </w:pPr>
      <w:bookmarkStart w:id="0" w:name="_Toc508434406"/>
      <w:bookmarkStart w:id="1" w:name="_Toc508942573"/>
      <w:bookmarkStart w:id="2" w:name="_Toc508943173"/>
      <w:bookmarkStart w:id="3" w:name="_Toc36027116"/>
      <w:bookmarkStart w:id="4" w:name="_Toc36027268"/>
      <w:bookmarkStart w:id="5" w:name="_Toc36027478"/>
      <w:bookmarkStart w:id="6" w:name="_Toc508942590"/>
      <w:bookmarkStart w:id="7" w:name="_Toc508943190"/>
      <w:bookmarkStart w:id="8" w:name="_Toc509043656"/>
      <w:r w:rsidRPr="001936B6">
        <w:t xml:space="preserve"> </w:t>
      </w:r>
      <w:bookmarkStart w:id="9" w:name="_Toc78375487"/>
    </w:p>
    <w:p w14:paraId="2207665D" w14:textId="77777777" w:rsidR="00BA6685" w:rsidRDefault="00BA6685">
      <w:pPr>
        <w:pStyle w:val="TOC1"/>
        <w:rPr>
          <w:b w:val="0"/>
        </w:rPr>
      </w:pPr>
    </w:p>
    <w:p w14:paraId="158D2361" w14:textId="77777777" w:rsidR="005320CD" w:rsidRDefault="005320CD" w:rsidP="005320CD"/>
    <w:p w14:paraId="6292F789" w14:textId="77777777" w:rsidR="005320CD" w:rsidRDefault="005320CD" w:rsidP="005320CD"/>
    <w:p w14:paraId="3B2F358F" w14:textId="77777777" w:rsidR="005320CD" w:rsidRPr="005320CD" w:rsidRDefault="005320CD" w:rsidP="005320CD"/>
    <w:p w14:paraId="10EEBCE1" w14:textId="3EFA088D" w:rsidR="00BA6685" w:rsidRPr="002D209A" w:rsidRDefault="00566B03" w:rsidP="00BA6685">
      <w:pPr>
        <w:spacing w:line="240" w:lineRule="auto"/>
        <w:jc w:val="center"/>
      </w:pPr>
      <w:r w:rsidRPr="001936B6">
        <w:rPr>
          <w:b/>
          <w:sz w:val="32"/>
        </w:rPr>
        <w:t>A Grammar of</w:t>
      </w:r>
      <w:r w:rsidR="004119E0">
        <w:rPr>
          <w:b/>
          <w:sz w:val="32"/>
        </w:rPr>
        <w:t xml:space="preserve"> Jalkun</w:t>
      </w:r>
    </w:p>
    <w:p w14:paraId="31D0B4F8" w14:textId="77777777" w:rsidR="00BA6685" w:rsidRPr="002D209A" w:rsidRDefault="00BA6685" w:rsidP="00BA6685">
      <w:pPr>
        <w:jc w:val="center"/>
      </w:pPr>
    </w:p>
    <w:p w14:paraId="2EBB4E89" w14:textId="7CA1EA2A" w:rsidR="00BA6685" w:rsidRPr="001936B6" w:rsidRDefault="00B90B03" w:rsidP="00BA6685">
      <w:pPr>
        <w:spacing w:line="240" w:lineRule="auto"/>
        <w:jc w:val="center"/>
        <w:rPr>
          <w:sz w:val="28"/>
        </w:rPr>
      </w:pPr>
      <w:r>
        <w:rPr>
          <w:sz w:val="28"/>
        </w:rPr>
        <w:t>(</w:t>
      </w:r>
      <w:r w:rsidR="001C31FF">
        <w:rPr>
          <w:sz w:val="28"/>
        </w:rPr>
        <w:t>Mandé</w:t>
      </w:r>
      <w:r w:rsidR="00566B03" w:rsidRPr="001936B6">
        <w:rPr>
          <w:sz w:val="28"/>
        </w:rPr>
        <w:t xml:space="preserve"> language family</w:t>
      </w:r>
      <w:r>
        <w:rPr>
          <w:sz w:val="28"/>
        </w:rPr>
        <w:t>, Burkina Faso)</w:t>
      </w:r>
    </w:p>
    <w:p w14:paraId="11C76198" w14:textId="77777777" w:rsidR="00BA6685" w:rsidRPr="002D209A" w:rsidRDefault="00BA6685" w:rsidP="00BA6685"/>
    <w:p w14:paraId="28F7C688" w14:textId="2336C769" w:rsidR="00BA6685" w:rsidRDefault="00C812F4" w:rsidP="00BA6685">
      <w:pPr>
        <w:jc w:val="center"/>
      </w:pPr>
      <w:r>
        <w:t>Jeffrey Heath (University of Michigan)</w:t>
      </w:r>
    </w:p>
    <w:p w14:paraId="70F3205E" w14:textId="77777777" w:rsidR="00B90B03" w:rsidRPr="002D209A" w:rsidRDefault="00B90B03" w:rsidP="00B90B03">
      <w:pPr>
        <w:jc w:val="center"/>
      </w:pPr>
    </w:p>
    <w:p w14:paraId="3A2DB6A7" w14:textId="77777777" w:rsidR="00B90B03" w:rsidRPr="001936B6" w:rsidRDefault="00B90B03" w:rsidP="00B90B03">
      <w:pPr>
        <w:jc w:val="center"/>
      </w:pPr>
      <w:r w:rsidRPr="001936B6">
        <w:t>author</w:t>
      </w:r>
      <w:r>
        <w:t>’</w:t>
      </w:r>
      <w:r w:rsidRPr="001936B6">
        <w:t>s email</w:t>
      </w:r>
    </w:p>
    <w:p w14:paraId="06C4EBEE" w14:textId="77777777" w:rsidR="00B90B03" w:rsidRPr="00482223" w:rsidRDefault="00B90B03" w:rsidP="00B90B03">
      <w:pPr>
        <w:jc w:val="center"/>
      </w:pPr>
      <w:r>
        <w:t>schweinehaxen@hotmail.com</w:t>
      </w:r>
    </w:p>
    <w:p w14:paraId="353617FC" w14:textId="77777777" w:rsidR="00BA6685" w:rsidRPr="002D209A" w:rsidRDefault="00BA6685" w:rsidP="00BA6685"/>
    <w:p w14:paraId="7742EA39" w14:textId="25991292" w:rsidR="00BA6685" w:rsidRPr="00482223" w:rsidRDefault="00566B03" w:rsidP="00BA6685">
      <w:pPr>
        <w:jc w:val="center"/>
      </w:pPr>
      <w:r w:rsidRPr="00482223">
        <w:t xml:space="preserve">draft dated </w:t>
      </w:r>
      <w:r w:rsidR="00C812F4">
        <w:t>September 2016</w:t>
      </w:r>
    </w:p>
    <w:p w14:paraId="7C6A3451" w14:textId="77777777" w:rsidR="00C812F4" w:rsidRDefault="00C812F4" w:rsidP="00BA6685">
      <w:pPr>
        <w:jc w:val="left"/>
        <w:rPr>
          <w:i/>
        </w:rPr>
      </w:pPr>
    </w:p>
    <w:p w14:paraId="1165F9FF" w14:textId="77777777" w:rsidR="00C812F4" w:rsidRDefault="00C812F4" w:rsidP="00BA6685">
      <w:pPr>
        <w:jc w:val="left"/>
        <w:rPr>
          <w:i/>
        </w:rPr>
      </w:pPr>
    </w:p>
    <w:p w14:paraId="41AB7C58" w14:textId="77777777" w:rsidR="00BA6685" w:rsidRPr="00B90B03" w:rsidRDefault="00566B03" w:rsidP="00BA6685">
      <w:pPr>
        <w:jc w:val="left"/>
        <w:rPr>
          <w:b/>
        </w:rPr>
      </w:pPr>
      <w:r w:rsidRPr="001936B6">
        <w:tab/>
      </w:r>
      <w:r w:rsidRPr="00B90B03">
        <w:rPr>
          <w:b/>
        </w:rPr>
        <w:t>fragmentary early draft, do not cite</w:t>
      </w:r>
    </w:p>
    <w:p w14:paraId="78CAAD8C" w14:textId="77777777" w:rsidR="00BA6685" w:rsidRPr="002D209A" w:rsidRDefault="00BA6685" w:rsidP="00BA6685">
      <w:pPr>
        <w:jc w:val="center"/>
      </w:pPr>
    </w:p>
    <w:p w14:paraId="1270BE8F" w14:textId="77777777" w:rsidR="00BA6685" w:rsidRPr="002D209A" w:rsidRDefault="00BA6685" w:rsidP="00BA6685">
      <w:pPr>
        <w:jc w:val="center"/>
      </w:pPr>
    </w:p>
    <w:p w14:paraId="0A4B409B" w14:textId="77777777" w:rsidR="00BA6685" w:rsidRPr="002D209A" w:rsidRDefault="00BA6685" w:rsidP="00BA6685">
      <w:pPr>
        <w:jc w:val="left"/>
      </w:pPr>
    </w:p>
    <w:p w14:paraId="03FA26D2" w14:textId="56941071" w:rsidR="00BA6685" w:rsidRPr="000B6CEB" w:rsidRDefault="00566B03" w:rsidP="00BA6685">
      <w:pPr>
        <w:tabs>
          <w:tab w:val="clear" w:pos="369"/>
          <w:tab w:val="left" w:pos="900"/>
        </w:tabs>
        <w:ind w:left="1440" w:hanging="1440"/>
        <w:jc w:val="left"/>
        <w:rPr>
          <w:color w:val="993300"/>
        </w:rPr>
      </w:pPr>
      <w:r w:rsidRPr="000B6CEB">
        <w:rPr>
          <w:color w:val="993300"/>
        </w:rPr>
        <w:t>brown</w:t>
      </w:r>
      <w:r w:rsidRPr="000B6CEB">
        <w:rPr>
          <w:color w:val="993300"/>
        </w:rPr>
        <w:tab/>
        <w:t xml:space="preserve">text from </w:t>
      </w:r>
      <w:r w:rsidR="00861C23">
        <w:rPr>
          <w:color w:val="993300"/>
        </w:rPr>
        <w:t>a grammar</w:t>
      </w:r>
      <w:r w:rsidRPr="000B6CEB">
        <w:rPr>
          <w:color w:val="993300"/>
        </w:rPr>
        <w:t xml:space="preserve"> template, to be gradually replaced</w:t>
      </w:r>
      <w:r w:rsidR="00C812F4">
        <w:rPr>
          <w:color w:val="993300"/>
        </w:rPr>
        <w:t>, disregard</w:t>
      </w:r>
    </w:p>
    <w:p w14:paraId="2EAFF5B8" w14:textId="77777777" w:rsidR="00BA6685" w:rsidRPr="001936B6" w:rsidRDefault="00566B03" w:rsidP="00BA6685">
      <w:pPr>
        <w:tabs>
          <w:tab w:val="clear" w:pos="369"/>
          <w:tab w:val="left" w:pos="900"/>
        </w:tabs>
        <w:ind w:left="1440" w:hanging="1440"/>
        <w:jc w:val="left"/>
      </w:pPr>
      <w:r w:rsidRPr="001936B6">
        <w:t>black</w:t>
      </w:r>
      <w:r w:rsidRPr="001936B6">
        <w:tab/>
        <w:t>new material typed in for this language</w:t>
      </w:r>
    </w:p>
    <w:p w14:paraId="2F726CDC" w14:textId="77777777" w:rsidR="00BA6685" w:rsidRPr="000B6CEB" w:rsidRDefault="00566B03" w:rsidP="00BA6685">
      <w:pPr>
        <w:tabs>
          <w:tab w:val="clear" w:pos="369"/>
          <w:tab w:val="left" w:pos="900"/>
        </w:tabs>
        <w:ind w:left="1440" w:hanging="1440"/>
        <w:jc w:val="left"/>
        <w:rPr>
          <w:color w:val="0000FF"/>
        </w:rPr>
      </w:pPr>
      <w:r w:rsidRPr="000B6CEB">
        <w:rPr>
          <w:color w:val="0000FF"/>
        </w:rPr>
        <w:t>blue</w:t>
      </w:r>
      <w:r w:rsidRPr="000B6CEB">
        <w:rPr>
          <w:color w:val="0000FF"/>
        </w:rPr>
        <w:tab/>
        <w:t>transcriptions for this language</w:t>
      </w:r>
    </w:p>
    <w:p w14:paraId="53C705AB" w14:textId="77777777" w:rsidR="00BA6685" w:rsidRPr="000B6CEB" w:rsidRDefault="00566B03" w:rsidP="00BA6685">
      <w:pPr>
        <w:tabs>
          <w:tab w:val="clear" w:pos="369"/>
          <w:tab w:val="left" w:pos="900"/>
        </w:tabs>
        <w:ind w:left="1440" w:hanging="1440"/>
        <w:jc w:val="left"/>
        <w:rPr>
          <w:color w:val="008000"/>
        </w:rPr>
      </w:pPr>
      <w:r w:rsidRPr="000B6CEB">
        <w:rPr>
          <w:color w:val="008000"/>
        </w:rPr>
        <w:t>green</w:t>
      </w:r>
      <w:r w:rsidRPr="000B6CEB">
        <w:rPr>
          <w:color w:val="008000"/>
        </w:rPr>
        <w:tab/>
        <w:t>transcriptions for other languages, reconstructions, and formulas</w:t>
      </w:r>
    </w:p>
    <w:p w14:paraId="1531517B" w14:textId="77777777" w:rsidR="00BA6685" w:rsidRPr="000B6CEB" w:rsidRDefault="00566B03" w:rsidP="00BA6685">
      <w:pPr>
        <w:tabs>
          <w:tab w:val="clear" w:pos="369"/>
          <w:tab w:val="left" w:pos="900"/>
        </w:tabs>
        <w:ind w:left="1440" w:hanging="1440"/>
        <w:jc w:val="left"/>
        <w:rPr>
          <w:color w:val="FF00FF"/>
        </w:rPr>
      </w:pPr>
      <w:r w:rsidRPr="000B6CEB">
        <w:rPr>
          <w:color w:val="FF00FF"/>
        </w:rPr>
        <w:t>pink</w:t>
      </w:r>
      <w:r w:rsidRPr="000B6CEB">
        <w:rPr>
          <w:color w:val="FF00FF"/>
        </w:rPr>
        <w:tab/>
        <w:t>data to be incorporated later into the section</w:t>
      </w:r>
    </w:p>
    <w:p w14:paraId="200FA5CA" w14:textId="77777777" w:rsidR="00BA6685" w:rsidRPr="00347B4C" w:rsidRDefault="00566B03" w:rsidP="00BA6685">
      <w:pPr>
        <w:tabs>
          <w:tab w:val="clear" w:pos="369"/>
          <w:tab w:val="left" w:pos="900"/>
        </w:tabs>
        <w:ind w:left="1440" w:hanging="1440"/>
        <w:jc w:val="left"/>
        <w:rPr>
          <w:color w:val="FF0000"/>
        </w:rPr>
      </w:pPr>
      <w:r w:rsidRPr="000B6CEB">
        <w:rPr>
          <w:color w:val="FF0000"/>
        </w:rPr>
        <w:t>red</w:t>
      </w:r>
      <w:r w:rsidRPr="000B6CEB">
        <w:rPr>
          <w:color w:val="FF0000"/>
        </w:rPr>
        <w:tab/>
        <w:t xml:space="preserve">comments to </w:t>
      </w:r>
      <w:r w:rsidRPr="00E135A9">
        <w:rPr>
          <w:color w:val="FF0000"/>
        </w:rPr>
        <w:t>oneself</w:t>
      </w:r>
      <w:r w:rsidRPr="000B6CEB">
        <w:rPr>
          <w:color w:val="FF0000"/>
        </w:rPr>
        <w:t xml:space="preserve"> (e.g. data to be elicited, section to be rewritten)</w:t>
      </w:r>
    </w:p>
    <w:p w14:paraId="13580283" w14:textId="0A1411DB" w:rsidR="00BA6685" w:rsidRPr="002D209A" w:rsidRDefault="00566B03" w:rsidP="00BA6685">
      <w:pPr>
        <w:tabs>
          <w:tab w:val="clear" w:pos="369"/>
          <w:tab w:val="left" w:pos="900"/>
        </w:tabs>
        <w:ind w:left="1440" w:hanging="1440"/>
        <w:jc w:val="left"/>
      </w:pPr>
      <w:r w:rsidRPr="008F5F96">
        <w:rPr>
          <w:color w:val="FF6600"/>
        </w:rPr>
        <w:t>orange</w:t>
      </w:r>
      <w:r w:rsidRPr="008F5F96">
        <w:rPr>
          <w:color w:val="FF6600"/>
        </w:rPr>
        <w:tab/>
        <w:t>temporary cross-refs</w:t>
      </w:r>
      <w:r w:rsidR="00B90B03">
        <w:rPr>
          <w:color w:val="FF6600"/>
        </w:rPr>
        <w:t xml:space="preserve"> to examples in other sections</w:t>
      </w:r>
    </w:p>
    <w:p w14:paraId="3265240C" w14:textId="77777777" w:rsidR="00BA6685" w:rsidRPr="002D209A" w:rsidRDefault="00BA6685" w:rsidP="00BA6685">
      <w:pPr>
        <w:jc w:val="left"/>
      </w:pPr>
    </w:p>
    <w:p w14:paraId="6D24ACA2" w14:textId="77777777" w:rsidR="00BA6685" w:rsidRPr="001936B6" w:rsidRDefault="00BA6685" w:rsidP="00BA6685">
      <w:pPr>
        <w:jc w:val="left"/>
        <w:sectPr w:rsidR="00BA6685" w:rsidRPr="001936B6" w:rsidSect="00D151F2">
          <w:footerReference w:type="even" r:id="rId8"/>
          <w:footerReference w:type="default" r:id="rId9"/>
          <w:pgSz w:w="11899" w:h="16838"/>
          <w:pgMar w:top="1800" w:right="2160" w:bottom="2160" w:left="2160" w:header="1872" w:footer="2160" w:gutter="0"/>
          <w:cols w:space="720"/>
        </w:sectPr>
      </w:pPr>
    </w:p>
    <w:p w14:paraId="32FFBF9C" w14:textId="77777777" w:rsidR="00BA6685" w:rsidRPr="001936B6" w:rsidRDefault="00566B03" w:rsidP="00BA6685">
      <w:pPr>
        <w:spacing w:after="1300"/>
        <w:rPr>
          <w:b/>
          <w:sz w:val="30"/>
        </w:rPr>
      </w:pPr>
      <w:r w:rsidRPr="001936B6">
        <w:rPr>
          <w:b/>
          <w:sz w:val="30"/>
        </w:rPr>
        <w:lastRenderedPageBreak/>
        <w:t>Contents</w:t>
      </w:r>
    </w:p>
    <w:p w14:paraId="246A9589" w14:textId="77777777" w:rsidR="002C1C50" w:rsidRDefault="002C1C50">
      <w:pPr>
        <w:pStyle w:val="TOC1"/>
        <w:tabs>
          <w:tab w:val="left" w:pos="360"/>
          <w:tab w:val="right" w:leader="dot" w:pos="7569"/>
        </w:tabs>
        <w:rPr>
          <w:rFonts w:asciiTheme="minorHAnsi" w:eastAsiaTheme="minorEastAsia" w:hAnsiTheme="minorHAnsi" w:cstheme="minorBidi"/>
          <w:b w:val="0"/>
          <w:noProof/>
          <w:szCs w:val="24"/>
          <w:lang w:eastAsia="ja-JP"/>
        </w:rPr>
      </w:pPr>
      <w:r>
        <w:rPr>
          <w:b w:val="0"/>
        </w:rPr>
        <w:fldChar w:fldCharType="begin"/>
      </w:r>
      <w:r>
        <w:rPr>
          <w:b w:val="0"/>
        </w:rPr>
        <w:instrText xml:space="preserve"> TOC \o "1-4" </w:instrText>
      </w:r>
      <w:r>
        <w:rPr>
          <w:b w:val="0"/>
        </w:rPr>
        <w:fldChar w:fldCharType="separate"/>
      </w:r>
      <w:r>
        <w:rPr>
          <w:noProof/>
        </w:rPr>
        <w:t>1</w:t>
      </w:r>
      <w:r>
        <w:rPr>
          <w:rFonts w:asciiTheme="minorHAnsi" w:eastAsiaTheme="minorEastAsia" w:hAnsiTheme="minorHAnsi" w:cstheme="minorBidi"/>
          <w:b w:val="0"/>
          <w:noProof/>
          <w:szCs w:val="24"/>
          <w:lang w:eastAsia="ja-JP"/>
        </w:rPr>
        <w:tab/>
      </w:r>
      <w:r>
        <w:rPr>
          <w:noProof/>
        </w:rPr>
        <w:t>Introduction</w:t>
      </w:r>
      <w:r>
        <w:rPr>
          <w:noProof/>
        </w:rPr>
        <w:tab/>
      </w:r>
      <w:r>
        <w:rPr>
          <w:noProof/>
        </w:rPr>
        <w:fldChar w:fldCharType="begin"/>
      </w:r>
      <w:r>
        <w:rPr>
          <w:noProof/>
        </w:rPr>
        <w:instrText xml:space="preserve"> PAGEREF _Toc337411863 \h </w:instrText>
      </w:r>
      <w:r>
        <w:rPr>
          <w:noProof/>
        </w:rPr>
      </w:r>
      <w:r>
        <w:rPr>
          <w:noProof/>
        </w:rPr>
        <w:fldChar w:fldCharType="separate"/>
      </w:r>
      <w:r w:rsidR="00B93B9B">
        <w:rPr>
          <w:noProof/>
        </w:rPr>
        <w:t>1</w:t>
      </w:r>
      <w:r>
        <w:rPr>
          <w:noProof/>
        </w:rPr>
        <w:fldChar w:fldCharType="end"/>
      </w:r>
    </w:p>
    <w:p w14:paraId="27F76012" w14:textId="77777777" w:rsidR="002C1C50" w:rsidRDefault="002C1C50">
      <w:pPr>
        <w:pStyle w:val="TOC2"/>
        <w:tabs>
          <w:tab w:val="left" w:pos="715"/>
          <w:tab w:val="right" w:leader="dot" w:pos="7569"/>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Mande languages</w:t>
      </w:r>
      <w:r>
        <w:rPr>
          <w:noProof/>
        </w:rPr>
        <w:tab/>
      </w:r>
      <w:r>
        <w:rPr>
          <w:noProof/>
        </w:rPr>
        <w:fldChar w:fldCharType="begin"/>
      </w:r>
      <w:r>
        <w:rPr>
          <w:noProof/>
        </w:rPr>
        <w:instrText xml:space="preserve"> PAGEREF _Toc337411864 \h </w:instrText>
      </w:r>
      <w:r>
        <w:rPr>
          <w:noProof/>
        </w:rPr>
      </w:r>
      <w:r>
        <w:rPr>
          <w:noProof/>
        </w:rPr>
        <w:fldChar w:fldCharType="separate"/>
      </w:r>
      <w:r w:rsidR="00B93B9B">
        <w:rPr>
          <w:noProof/>
        </w:rPr>
        <w:t>1</w:t>
      </w:r>
      <w:r>
        <w:rPr>
          <w:noProof/>
        </w:rPr>
        <w:fldChar w:fldCharType="end"/>
      </w:r>
    </w:p>
    <w:p w14:paraId="582D47F6" w14:textId="77777777" w:rsidR="002C1C50" w:rsidRDefault="002C1C50">
      <w:pPr>
        <w:pStyle w:val="TOC2"/>
        <w:tabs>
          <w:tab w:val="left" w:pos="715"/>
          <w:tab w:val="right" w:leader="dot" w:pos="7569"/>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Jalkunan language</w:t>
      </w:r>
      <w:r>
        <w:rPr>
          <w:noProof/>
        </w:rPr>
        <w:tab/>
      </w:r>
      <w:r>
        <w:rPr>
          <w:noProof/>
        </w:rPr>
        <w:fldChar w:fldCharType="begin"/>
      </w:r>
      <w:r>
        <w:rPr>
          <w:noProof/>
        </w:rPr>
        <w:instrText xml:space="preserve"> PAGEREF _Toc337411865 \h </w:instrText>
      </w:r>
      <w:r>
        <w:rPr>
          <w:noProof/>
        </w:rPr>
      </w:r>
      <w:r>
        <w:rPr>
          <w:noProof/>
        </w:rPr>
        <w:fldChar w:fldCharType="separate"/>
      </w:r>
      <w:r w:rsidR="00B93B9B">
        <w:rPr>
          <w:noProof/>
        </w:rPr>
        <w:t>2</w:t>
      </w:r>
      <w:r>
        <w:rPr>
          <w:noProof/>
        </w:rPr>
        <w:fldChar w:fldCharType="end"/>
      </w:r>
    </w:p>
    <w:p w14:paraId="5C2E95C3" w14:textId="77777777" w:rsidR="002C1C50" w:rsidRDefault="002C1C50">
      <w:pPr>
        <w:pStyle w:val="TOC2"/>
        <w:tabs>
          <w:tab w:val="left" w:pos="715"/>
          <w:tab w:val="right" w:leader="dot" w:pos="7569"/>
        </w:tabs>
        <w:rPr>
          <w:rFonts w:asciiTheme="minorHAnsi" w:eastAsiaTheme="minorEastAsia" w:hAnsiTheme="minorHAnsi" w:cstheme="minorBidi"/>
          <w:noProof/>
          <w:sz w:val="24"/>
          <w:szCs w:val="24"/>
          <w:lang w:eastAsia="ja-JP"/>
        </w:rPr>
      </w:pPr>
      <w:r>
        <w:rPr>
          <w:noProof/>
        </w:rPr>
        <w:t>1.3</w:t>
      </w:r>
      <w:r>
        <w:rPr>
          <w:rFonts w:asciiTheme="minorHAnsi" w:eastAsiaTheme="minorEastAsia" w:hAnsiTheme="minorHAnsi" w:cstheme="minorBidi"/>
          <w:noProof/>
          <w:sz w:val="24"/>
          <w:szCs w:val="24"/>
          <w:lang w:eastAsia="ja-JP"/>
        </w:rPr>
        <w:tab/>
      </w:r>
      <w:r>
        <w:rPr>
          <w:noProof/>
        </w:rPr>
        <w:t>Previous and contemporary study of Jalkunan</w:t>
      </w:r>
      <w:r>
        <w:rPr>
          <w:noProof/>
        </w:rPr>
        <w:tab/>
      </w:r>
      <w:r>
        <w:rPr>
          <w:noProof/>
        </w:rPr>
        <w:fldChar w:fldCharType="begin"/>
      </w:r>
      <w:r>
        <w:rPr>
          <w:noProof/>
        </w:rPr>
        <w:instrText xml:space="preserve"> PAGEREF _Toc337411866 \h </w:instrText>
      </w:r>
      <w:r>
        <w:rPr>
          <w:noProof/>
        </w:rPr>
      </w:r>
      <w:r>
        <w:rPr>
          <w:noProof/>
        </w:rPr>
        <w:fldChar w:fldCharType="separate"/>
      </w:r>
      <w:r w:rsidR="00B93B9B">
        <w:rPr>
          <w:noProof/>
        </w:rPr>
        <w:t>3</w:t>
      </w:r>
      <w:r>
        <w:rPr>
          <w:noProof/>
        </w:rPr>
        <w:fldChar w:fldCharType="end"/>
      </w:r>
    </w:p>
    <w:p w14:paraId="02343B2D"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1.3.1</w:t>
      </w:r>
      <w:r>
        <w:rPr>
          <w:rFonts w:asciiTheme="minorHAnsi" w:eastAsiaTheme="minorEastAsia" w:hAnsiTheme="minorHAnsi" w:cstheme="minorBidi"/>
          <w:noProof/>
          <w:sz w:val="24"/>
          <w:szCs w:val="24"/>
          <w:lang w:eastAsia="ja-JP"/>
        </w:rPr>
        <w:tab/>
      </w:r>
      <w:r>
        <w:rPr>
          <w:noProof/>
        </w:rPr>
        <w:t>Prost (1968)</w:t>
      </w:r>
      <w:r>
        <w:rPr>
          <w:noProof/>
        </w:rPr>
        <w:tab/>
      </w:r>
      <w:r>
        <w:rPr>
          <w:noProof/>
        </w:rPr>
        <w:fldChar w:fldCharType="begin"/>
      </w:r>
      <w:r>
        <w:rPr>
          <w:noProof/>
        </w:rPr>
        <w:instrText xml:space="preserve"> PAGEREF _Toc337411867 \h </w:instrText>
      </w:r>
      <w:r>
        <w:rPr>
          <w:noProof/>
        </w:rPr>
      </w:r>
      <w:r>
        <w:rPr>
          <w:noProof/>
        </w:rPr>
        <w:fldChar w:fldCharType="separate"/>
      </w:r>
      <w:r w:rsidR="00B93B9B">
        <w:rPr>
          <w:noProof/>
        </w:rPr>
        <w:t>3</w:t>
      </w:r>
      <w:r>
        <w:rPr>
          <w:noProof/>
        </w:rPr>
        <w:fldChar w:fldCharType="end"/>
      </w:r>
    </w:p>
    <w:p w14:paraId="28CEDEF4"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1.3.2</w:t>
      </w:r>
      <w:r>
        <w:rPr>
          <w:rFonts w:asciiTheme="minorHAnsi" w:eastAsiaTheme="minorEastAsia" w:hAnsiTheme="minorHAnsi" w:cstheme="minorBidi"/>
          <w:noProof/>
          <w:sz w:val="24"/>
          <w:szCs w:val="24"/>
          <w:lang w:eastAsia="ja-JP"/>
        </w:rPr>
        <w:tab/>
      </w:r>
      <w:r>
        <w:rPr>
          <w:noProof/>
        </w:rPr>
        <w:t>Our fieldwork</w:t>
      </w:r>
      <w:r>
        <w:rPr>
          <w:noProof/>
        </w:rPr>
        <w:tab/>
      </w:r>
      <w:r>
        <w:rPr>
          <w:noProof/>
        </w:rPr>
        <w:fldChar w:fldCharType="begin"/>
      </w:r>
      <w:r>
        <w:rPr>
          <w:noProof/>
        </w:rPr>
        <w:instrText xml:space="preserve"> PAGEREF _Toc337411868 \h </w:instrText>
      </w:r>
      <w:r>
        <w:rPr>
          <w:noProof/>
        </w:rPr>
      </w:r>
      <w:r>
        <w:rPr>
          <w:noProof/>
        </w:rPr>
        <w:fldChar w:fldCharType="separate"/>
      </w:r>
      <w:r w:rsidR="00B93B9B">
        <w:rPr>
          <w:noProof/>
        </w:rPr>
        <w:t>3</w:t>
      </w:r>
      <w:r>
        <w:rPr>
          <w:noProof/>
        </w:rPr>
        <w:fldChar w:fldCharType="end"/>
      </w:r>
    </w:p>
    <w:p w14:paraId="234BF390"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1.3.3</w:t>
      </w:r>
      <w:r>
        <w:rPr>
          <w:rFonts w:asciiTheme="minorHAnsi" w:eastAsiaTheme="minorEastAsia" w:hAnsiTheme="minorHAnsi" w:cstheme="minorBidi"/>
          <w:noProof/>
          <w:sz w:val="24"/>
          <w:szCs w:val="24"/>
          <w:lang w:eastAsia="ja-JP"/>
        </w:rPr>
        <w:tab/>
      </w:r>
      <w:r>
        <w:rPr>
          <w:noProof/>
        </w:rPr>
        <w:t>Acknowledgements</w:t>
      </w:r>
      <w:r>
        <w:rPr>
          <w:noProof/>
        </w:rPr>
        <w:tab/>
      </w:r>
      <w:r>
        <w:rPr>
          <w:noProof/>
        </w:rPr>
        <w:fldChar w:fldCharType="begin"/>
      </w:r>
      <w:r>
        <w:rPr>
          <w:noProof/>
        </w:rPr>
        <w:instrText xml:space="preserve"> PAGEREF _Toc337411869 \h </w:instrText>
      </w:r>
      <w:r>
        <w:rPr>
          <w:noProof/>
        </w:rPr>
      </w:r>
      <w:r>
        <w:rPr>
          <w:noProof/>
        </w:rPr>
        <w:fldChar w:fldCharType="separate"/>
      </w:r>
      <w:r w:rsidR="00B93B9B">
        <w:rPr>
          <w:noProof/>
        </w:rPr>
        <w:t>4</w:t>
      </w:r>
      <w:r>
        <w:rPr>
          <w:noProof/>
        </w:rPr>
        <w:fldChar w:fldCharType="end"/>
      </w:r>
    </w:p>
    <w:p w14:paraId="33CB9947" w14:textId="77777777" w:rsidR="002C1C50" w:rsidRDefault="002C1C50">
      <w:pPr>
        <w:pStyle w:val="TOC1"/>
        <w:tabs>
          <w:tab w:val="left" w:pos="360"/>
          <w:tab w:val="right" w:leader="dot" w:pos="7569"/>
        </w:tabs>
        <w:rPr>
          <w:rFonts w:asciiTheme="minorHAnsi" w:eastAsiaTheme="minorEastAsia" w:hAnsiTheme="minorHAnsi" w:cstheme="minorBidi"/>
          <w:b w:val="0"/>
          <w:noProof/>
          <w:szCs w:val="24"/>
          <w:lang w:eastAsia="ja-JP"/>
        </w:rPr>
      </w:pPr>
      <w:r>
        <w:rPr>
          <w:noProof/>
        </w:rPr>
        <w:t>2</w:t>
      </w:r>
      <w:r>
        <w:rPr>
          <w:rFonts w:asciiTheme="minorHAnsi" w:eastAsiaTheme="minorEastAsia" w:hAnsiTheme="minorHAnsi" w:cstheme="minorBidi"/>
          <w:b w:val="0"/>
          <w:noProof/>
          <w:szCs w:val="24"/>
          <w:lang w:eastAsia="ja-JP"/>
        </w:rPr>
        <w:tab/>
      </w:r>
      <w:r>
        <w:rPr>
          <w:noProof/>
        </w:rPr>
        <w:t>Sketch</w:t>
      </w:r>
      <w:r>
        <w:rPr>
          <w:noProof/>
        </w:rPr>
        <w:tab/>
      </w:r>
      <w:r>
        <w:rPr>
          <w:noProof/>
        </w:rPr>
        <w:fldChar w:fldCharType="begin"/>
      </w:r>
      <w:r>
        <w:rPr>
          <w:noProof/>
        </w:rPr>
        <w:instrText xml:space="preserve"> PAGEREF _Toc337411870 \h </w:instrText>
      </w:r>
      <w:r>
        <w:rPr>
          <w:noProof/>
        </w:rPr>
      </w:r>
      <w:r>
        <w:rPr>
          <w:noProof/>
        </w:rPr>
        <w:fldChar w:fldCharType="separate"/>
      </w:r>
      <w:r w:rsidR="00B93B9B">
        <w:rPr>
          <w:noProof/>
        </w:rPr>
        <w:t>5</w:t>
      </w:r>
      <w:r>
        <w:rPr>
          <w:noProof/>
        </w:rPr>
        <w:fldChar w:fldCharType="end"/>
      </w:r>
    </w:p>
    <w:p w14:paraId="24C41AF3" w14:textId="77777777" w:rsidR="002C1C50" w:rsidRDefault="002C1C50">
      <w:pPr>
        <w:pStyle w:val="TOC2"/>
        <w:tabs>
          <w:tab w:val="left" w:pos="715"/>
          <w:tab w:val="right" w:leader="dot" w:pos="7569"/>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Phonology</w:t>
      </w:r>
      <w:r>
        <w:rPr>
          <w:noProof/>
        </w:rPr>
        <w:tab/>
      </w:r>
      <w:r>
        <w:rPr>
          <w:noProof/>
        </w:rPr>
        <w:fldChar w:fldCharType="begin"/>
      </w:r>
      <w:r>
        <w:rPr>
          <w:noProof/>
        </w:rPr>
        <w:instrText xml:space="preserve"> PAGEREF _Toc337411871 \h </w:instrText>
      </w:r>
      <w:r>
        <w:rPr>
          <w:noProof/>
        </w:rPr>
      </w:r>
      <w:r>
        <w:rPr>
          <w:noProof/>
        </w:rPr>
        <w:fldChar w:fldCharType="separate"/>
      </w:r>
      <w:r w:rsidR="00B93B9B">
        <w:rPr>
          <w:noProof/>
        </w:rPr>
        <w:t>5</w:t>
      </w:r>
      <w:r>
        <w:rPr>
          <w:noProof/>
        </w:rPr>
        <w:fldChar w:fldCharType="end"/>
      </w:r>
    </w:p>
    <w:p w14:paraId="124AB42C"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Segmental phonology</w:t>
      </w:r>
      <w:r>
        <w:rPr>
          <w:noProof/>
        </w:rPr>
        <w:tab/>
      </w:r>
      <w:r>
        <w:rPr>
          <w:noProof/>
        </w:rPr>
        <w:fldChar w:fldCharType="begin"/>
      </w:r>
      <w:r>
        <w:rPr>
          <w:noProof/>
        </w:rPr>
        <w:instrText xml:space="preserve"> PAGEREF _Toc337411872 \h </w:instrText>
      </w:r>
      <w:r>
        <w:rPr>
          <w:noProof/>
        </w:rPr>
      </w:r>
      <w:r>
        <w:rPr>
          <w:noProof/>
        </w:rPr>
        <w:fldChar w:fldCharType="separate"/>
      </w:r>
      <w:r w:rsidR="00B93B9B">
        <w:rPr>
          <w:noProof/>
        </w:rPr>
        <w:t>5</w:t>
      </w:r>
      <w:r>
        <w:rPr>
          <w:noProof/>
        </w:rPr>
        <w:fldChar w:fldCharType="end"/>
      </w:r>
    </w:p>
    <w:p w14:paraId="56EEB1EF"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2.1.2</w:t>
      </w:r>
      <w:r>
        <w:rPr>
          <w:rFonts w:asciiTheme="minorHAnsi" w:eastAsiaTheme="minorEastAsia" w:hAnsiTheme="minorHAnsi" w:cstheme="minorBidi"/>
          <w:noProof/>
          <w:sz w:val="24"/>
          <w:szCs w:val="24"/>
          <w:lang w:eastAsia="ja-JP"/>
        </w:rPr>
        <w:tab/>
      </w:r>
      <w:r>
        <w:rPr>
          <w:noProof/>
        </w:rPr>
        <w:t>Syllabic shapes and tone levels</w:t>
      </w:r>
      <w:r>
        <w:rPr>
          <w:noProof/>
        </w:rPr>
        <w:tab/>
      </w:r>
      <w:r>
        <w:rPr>
          <w:noProof/>
        </w:rPr>
        <w:fldChar w:fldCharType="begin"/>
      </w:r>
      <w:r>
        <w:rPr>
          <w:noProof/>
        </w:rPr>
        <w:instrText xml:space="preserve"> PAGEREF _Toc337411873 \h </w:instrText>
      </w:r>
      <w:r>
        <w:rPr>
          <w:noProof/>
        </w:rPr>
      </w:r>
      <w:r>
        <w:rPr>
          <w:noProof/>
        </w:rPr>
        <w:fldChar w:fldCharType="separate"/>
      </w:r>
      <w:r w:rsidR="00B93B9B">
        <w:rPr>
          <w:noProof/>
        </w:rPr>
        <w:t>5</w:t>
      </w:r>
      <w:r>
        <w:rPr>
          <w:noProof/>
        </w:rPr>
        <w:fldChar w:fldCharType="end"/>
      </w:r>
    </w:p>
    <w:p w14:paraId="1E2CEF46"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2.1.3</w:t>
      </w:r>
      <w:r>
        <w:rPr>
          <w:rFonts w:asciiTheme="minorHAnsi" w:eastAsiaTheme="minorEastAsia" w:hAnsiTheme="minorHAnsi" w:cstheme="minorBidi"/>
          <w:noProof/>
          <w:sz w:val="24"/>
          <w:szCs w:val="24"/>
          <w:lang w:eastAsia="ja-JP"/>
        </w:rPr>
        <w:tab/>
      </w:r>
      <w:r>
        <w:rPr>
          <w:noProof/>
        </w:rPr>
        <w:t>Tonal effects of 3Sg versus non-3Sg forms</w:t>
      </w:r>
      <w:r>
        <w:rPr>
          <w:noProof/>
        </w:rPr>
        <w:tab/>
      </w:r>
      <w:r>
        <w:rPr>
          <w:noProof/>
        </w:rPr>
        <w:fldChar w:fldCharType="begin"/>
      </w:r>
      <w:r>
        <w:rPr>
          <w:noProof/>
        </w:rPr>
        <w:instrText xml:space="preserve"> PAGEREF _Toc337411874 \h </w:instrText>
      </w:r>
      <w:r>
        <w:rPr>
          <w:noProof/>
        </w:rPr>
      </w:r>
      <w:r>
        <w:rPr>
          <w:noProof/>
        </w:rPr>
        <w:fldChar w:fldCharType="separate"/>
      </w:r>
      <w:r w:rsidR="00B93B9B">
        <w:rPr>
          <w:noProof/>
        </w:rPr>
        <w:t>5</w:t>
      </w:r>
      <w:r>
        <w:rPr>
          <w:noProof/>
        </w:rPr>
        <w:fldChar w:fldCharType="end"/>
      </w:r>
    </w:p>
    <w:p w14:paraId="3CE414EA"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2.1.4</w:t>
      </w:r>
      <w:r>
        <w:rPr>
          <w:rFonts w:asciiTheme="minorHAnsi" w:eastAsiaTheme="minorEastAsia" w:hAnsiTheme="minorHAnsi" w:cstheme="minorBidi"/>
          <w:noProof/>
          <w:sz w:val="24"/>
          <w:szCs w:val="24"/>
          <w:lang w:eastAsia="ja-JP"/>
        </w:rPr>
        <w:tab/>
      </w:r>
      <w:r>
        <w:rPr>
          <w:noProof/>
        </w:rPr>
        <w:t>Segmental phonological rules</w:t>
      </w:r>
      <w:r>
        <w:rPr>
          <w:noProof/>
        </w:rPr>
        <w:tab/>
      </w:r>
      <w:r>
        <w:rPr>
          <w:noProof/>
        </w:rPr>
        <w:fldChar w:fldCharType="begin"/>
      </w:r>
      <w:r>
        <w:rPr>
          <w:noProof/>
        </w:rPr>
        <w:instrText xml:space="preserve"> PAGEREF _Toc337411875 \h </w:instrText>
      </w:r>
      <w:r>
        <w:rPr>
          <w:noProof/>
        </w:rPr>
      </w:r>
      <w:r>
        <w:rPr>
          <w:noProof/>
        </w:rPr>
        <w:fldChar w:fldCharType="separate"/>
      </w:r>
      <w:r w:rsidR="00B93B9B">
        <w:rPr>
          <w:noProof/>
        </w:rPr>
        <w:t>6</w:t>
      </w:r>
      <w:r>
        <w:rPr>
          <w:noProof/>
        </w:rPr>
        <w:fldChar w:fldCharType="end"/>
      </w:r>
    </w:p>
    <w:p w14:paraId="15032F99" w14:textId="77777777" w:rsidR="002C1C50" w:rsidRDefault="002C1C50">
      <w:pPr>
        <w:pStyle w:val="TOC2"/>
        <w:tabs>
          <w:tab w:val="left" w:pos="715"/>
          <w:tab w:val="right" w:leader="dot" w:pos="7569"/>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Nouns, NPs, and pronouns</w:t>
      </w:r>
      <w:r>
        <w:rPr>
          <w:noProof/>
        </w:rPr>
        <w:tab/>
      </w:r>
      <w:r>
        <w:rPr>
          <w:noProof/>
        </w:rPr>
        <w:fldChar w:fldCharType="begin"/>
      </w:r>
      <w:r>
        <w:rPr>
          <w:noProof/>
        </w:rPr>
        <w:instrText xml:space="preserve"> PAGEREF _Toc337411876 \h </w:instrText>
      </w:r>
      <w:r>
        <w:rPr>
          <w:noProof/>
        </w:rPr>
      </w:r>
      <w:r>
        <w:rPr>
          <w:noProof/>
        </w:rPr>
        <w:fldChar w:fldCharType="separate"/>
      </w:r>
      <w:r w:rsidR="00B93B9B">
        <w:rPr>
          <w:noProof/>
        </w:rPr>
        <w:t>6</w:t>
      </w:r>
      <w:r>
        <w:rPr>
          <w:noProof/>
        </w:rPr>
        <w:fldChar w:fldCharType="end"/>
      </w:r>
    </w:p>
    <w:p w14:paraId="3645CB36"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2.2.1</w:t>
      </w:r>
      <w:r>
        <w:rPr>
          <w:rFonts w:asciiTheme="minorHAnsi" w:eastAsiaTheme="minorEastAsia" w:hAnsiTheme="minorHAnsi" w:cstheme="minorBidi"/>
          <w:noProof/>
          <w:sz w:val="24"/>
          <w:szCs w:val="24"/>
          <w:lang w:eastAsia="ja-JP"/>
        </w:rPr>
        <w:tab/>
      </w:r>
      <w:r>
        <w:rPr>
          <w:noProof/>
        </w:rPr>
        <w:t>The nominal suffix</w:t>
      </w:r>
      <w:r>
        <w:rPr>
          <w:noProof/>
        </w:rPr>
        <w:tab/>
      </w:r>
      <w:r>
        <w:rPr>
          <w:noProof/>
        </w:rPr>
        <w:fldChar w:fldCharType="begin"/>
      </w:r>
      <w:r>
        <w:rPr>
          <w:noProof/>
        </w:rPr>
        <w:instrText xml:space="preserve"> PAGEREF _Toc337411877 \h </w:instrText>
      </w:r>
      <w:r>
        <w:rPr>
          <w:noProof/>
        </w:rPr>
      </w:r>
      <w:r>
        <w:rPr>
          <w:noProof/>
        </w:rPr>
        <w:fldChar w:fldCharType="separate"/>
      </w:r>
      <w:r w:rsidR="00B93B9B">
        <w:rPr>
          <w:noProof/>
        </w:rPr>
        <w:t>6</w:t>
      </w:r>
      <w:r>
        <w:rPr>
          <w:noProof/>
        </w:rPr>
        <w:fldChar w:fldCharType="end"/>
      </w:r>
    </w:p>
    <w:p w14:paraId="2E91AD29"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2.2.2</w:t>
      </w:r>
      <w:r>
        <w:rPr>
          <w:rFonts w:asciiTheme="minorHAnsi" w:eastAsiaTheme="minorEastAsia" w:hAnsiTheme="minorHAnsi" w:cstheme="minorBidi"/>
          <w:noProof/>
          <w:sz w:val="24"/>
          <w:szCs w:val="24"/>
          <w:lang w:eastAsia="ja-JP"/>
        </w:rPr>
        <w:tab/>
      </w:r>
      <w:r>
        <w:rPr>
          <w:noProof/>
        </w:rPr>
        <w:t>Possession</w:t>
      </w:r>
      <w:r>
        <w:rPr>
          <w:noProof/>
        </w:rPr>
        <w:tab/>
      </w:r>
      <w:r>
        <w:rPr>
          <w:noProof/>
        </w:rPr>
        <w:fldChar w:fldCharType="begin"/>
      </w:r>
      <w:r>
        <w:rPr>
          <w:noProof/>
        </w:rPr>
        <w:instrText xml:space="preserve"> PAGEREF _Toc337411878 \h </w:instrText>
      </w:r>
      <w:r>
        <w:rPr>
          <w:noProof/>
        </w:rPr>
      </w:r>
      <w:r>
        <w:rPr>
          <w:noProof/>
        </w:rPr>
        <w:fldChar w:fldCharType="separate"/>
      </w:r>
      <w:r w:rsidR="00B93B9B">
        <w:rPr>
          <w:noProof/>
        </w:rPr>
        <w:t>7</w:t>
      </w:r>
      <w:r>
        <w:rPr>
          <w:noProof/>
        </w:rPr>
        <w:fldChar w:fldCharType="end"/>
      </w:r>
    </w:p>
    <w:p w14:paraId="25ACCFDE"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2.2.3</w:t>
      </w:r>
      <w:r>
        <w:rPr>
          <w:rFonts w:asciiTheme="minorHAnsi" w:eastAsiaTheme="minorEastAsia" w:hAnsiTheme="minorHAnsi" w:cstheme="minorBidi"/>
          <w:noProof/>
          <w:sz w:val="24"/>
          <w:szCs w:val="24"/>
          <w:lang w:eastAsia="ja-JP"/>
        </w:rPr>
        <w:tab/>
      </w:r>
      <w:r>
        <w:rPr>
          <w:noProof/>
        </w:rPr>
        <w:t>Pronominal categories</w:t>
      </w:r>
      <w:r>
        <w:rPr>
          <w:noProof/>
        </w:rPr>
        <w:tab/>
      </w:r>
      <w:r>
        <w:rPr>
          <w:noProof/>
        </w:rPr>
        <w:fldChar w:fldCharType="begin"/>
      </w:r>
      <w:r>
        <w:rPr>
          <w:noProof/>
        </w:rPr>
        <w:instrText xml:space="preserve"> PAGEREF _Toc337411879 \h </w:instrText>
      </w:r>
      <w:r>
        <w:rPr>
          <w:noProof/>
        </w:rPr>
      </w:r>
      <w:r>
        <w:rPr>
          <w:noProof/>
        </w:rPr>
        <w:fldChar w:fldCharType="separate"/>
      </w:r>
      <w:r w:rsidR="00B93B9B">
        <w:rPr>
          <w:noProof/>
        </w:rPr>
        <w:t>7</w:t>
      </w:r>
      <w:r>
        <w:rPr>
          <w:noProof/>
        </w:rPr>
        <w:fldChar w:fldCharType="end"/>
      </w:r>
    </w:p>
    <w:p w14:paraId="71AF468C" w14:textId="77777777" w:rsidR="002C1C50" w:rsidRDefault="002C1C50">
      <w:pPr>
        <w:pStyle w:val="TOC2"/>
        <w:tabs>
          <w:tab w:val="left" w:pos="715"/>
          <w:tab w:val="right" w:leader="dot" w:pos="7569"/>
        </w:tabs>
        <w:rPr>
          <w:rFonts w:asciiTheme="minorHAnsi" w:eastAsiaTheme="minorEastAsia" w:hAnsiTheme="minorHAnsi" w:cstheme="minorBidi"/>
          <w:noProof/>
          <w:sz w:val="24"/>
          <w:szCs w:val="24"/>
          <w:lang w:eastAsia="ja-JP"/>
        </w:rPr>
      </w:pPr>
      <w:r>
        <w:rPr>
          <w:noProof/>
        </w:rPr>
        <w:t>2.3</w:t>
      </w:r>
      <w:r>
        <w:rPr>
          <w:rFonts w:asciiTheme="minorHAnsi" w:eastAsiaTheme="minorEastAsia" w:hAnsiTheme="minorHAnsi" w:cstheme="minorBidi"/>
          <w:noProof/>
          <w:sz w:val="24"/>
          <w:szCs w:val="24"/>
          <w:lang w:eastAsia="ja-JP"/>
        </w:rPr>
        <w:tab/>
      </w:r>
      <w:r>
        <w:rPr>
          <w:noProof/>
        </w:rPr>
        <w:t>Postpositions</w:t>
      </w:r>
      <w:r>
        <w:rPr>
          <w:noProof/>
        </w:rPr>
        <w:tab/>
      </w:r>
      <w:r>
        <w:rPr>
          <w:noProof/>
        </w:rPr>
        <w:fldChar w:fldCharType="begin"/>
      </w:r>
      <w:r>
        <w:rPr>
          <w:noProof/>
        </w:rPr>
        <w:instrText xml:space="preserve"> PAGEREF _Toc337411880 \h </w:instrText>
      </w:r>
      <w:r>
        <w:rPr>
          <w:noProof/>
        </w:rPr>
      </w:r>
      <w:r>
        <w:rPr>
          <w:noProof/>
        </w:rPr>
        <w:fldChar w:fldCharType="separate"/>
      </w:r>
      <w:r w:rsidR="00B93B9B">
        <w:rPr>
          <w:noProof/>
        </w:rPr>
        <w:t>8</w:t>
      </w:r>
      <w:r>
        <w:rPr>
          <w:noProof/>
        </w:rPr>
        <w:fldChar w:fldCharType="end"/>
      </w:r>
    </w:p>
    <w:p w14:paraId="6C324CF6" w14:textId="77777777" w:rsidR="002C1C50" w:rsidRDefault="002C1C50">
      <w:pPr>
        <w:pStyle w:val="TOC2"/>
        <w:tabs>
          <w:tab w:val="left" w:pos="715"/>
          <w:tab w:val="right" w:leader="dot" w:pos="7569"/>
        </w:tabs>
        <w:rPr>
          <w:rFonts w:asciiTheme="minorHAnsi" w:eastAsiaTheme="minorEastAsia" w:hAnsiTheme="minorHAnsi" w:cstheme="minorBidi"/>
          <w:noProof/>
          <w:sz w:val="24"/>
          <w:szCs w:val="24"/>
          <w:lang w:eastAsia="ja-JP"/>
        </w:rPr>
      </w:pPr>
      <w:r>
        <w:rPr>
          <w:noProof/>
        </w:rPr>
        <w:t>2.4</w:t>
      </w:r>
      <w:r>
        <w:rPr>
          <w:rFonts w:asciiTheme="minorHAnsi" w:eastAsiaTheme="minorEastAsia" w:hAnsiTheme="minorHAnsi" w:cstheme="minorBidi"/>
          <w:noProof/>
          <w:sz w:val="24"/>
          <w:szCs w:val="24"/>
          <w:lang w:eastAsia="ja-JP"/>
        </w:rPr>
        <w:tab/>
      </w:r>
      <w:r>
        <w:rPr>
          <w:noProof/>
        </w:rPr>
        <w:t>Inflectable verbs</w:t>
      </w:r>
      <w:r>
        <w:rPr>
          <w:noProof/>
        </w:rPr>
        <w:tab/>
      </w:r>
      <w:r>
        <w:rPr>
          <w:noProof/>
        </w:rPr>
        <w:fldChar w:fldCharType="begin"/>
      </w:r>
      <w:r>
        <w:rPr>
          <w:noProof/>
        </w:rPr>
        <w:instrText xml:space="preserve"> PAGEREF _Toc337411881 \h </w:instrText>
      </w:r>
      <w:r>
        <w:rPr>
          <w:noProof/>
        </w:rPr>
      </w:r>
      <w:r>
        <w:rPr>
          <w:noProof/>
        </w:rPr>
        <w:fldChar w:fldCharType="separate"/>
      </w:r>
      <w:r w:rsidR="00B93B9B">
        <w:rPr>
          <w:noProof/>
        </w:rPr>
        <w:t>8</w:t>
      </w:r>
      <w:r>
        <w:rPr>
          <w:noProof/>
        </w:rPr>
        <w:fldChar w:fldCharType="end"/>
      </w:r>
    </w:p>
    <w:p w14:paraId="60BF6CFB" w14:textId="77777777" w:rsidR="002C1C50" w:rsidRDefault="002C1C50">
      <w:pPr>
        <w:pStyle w:val="TOC2"/>
        <w:tabs>
          <w:tab w:val="left" w:pos="715"/>
          <w:tab w:val="right" w:leader="dot" w:pos="7569"/>
        </w:tabs>
        <w:rPr>
          <w:rFonts w:asciiTheme="minorHAnsi" w:eastAsiaTheme="minorEastAsia" w:hAnsiTheme="minorHAnsi" w:cstheme="minorBidi"/>
          <w:noProof/>
          <w:sz w:val="24"/>
          <w:szCs w:val="24"/>
          <w:lang w:eastAsia="ja-JP"/>
        </w:rPr>
      </w:pPr>
      <w:r>
        <w:rPr>
          <w:noProof/>
        </w:rPr>
        <w:t>2.5</w:t>
      </w:r>
      <w:r>
        <w:rPr>
          <w:rFonts w:asciiTheme="minorHAnsi" w:eastAsiaTheme="minorEastAsia" w:hAnsiTheme="minorHAnsi" w:cstheme="minorBidi"/>
          <w:noProof/>
          <w:sz w:val="24"/>
          <w:szCs w:val="24"/>
          <w:lang w:eastAsia="ja-JP"/>
        </w:rPr>
        <w:tab/>
      </w:r>
      <w:r>
        <w:rPr>
          <w:noProof/>
        </w:rPr>
        <w:t>Main clauses and constituent order</w:t>
      </w:r>
      <w:r>
        <w:rPr>
          <w:noProof/>
        </w:rPr>
        <w:tab/>
      </w:r>
      <w:r>
        <w:rPr>
          <w:noProof/>
        </w:rPr>
        <w:fldChar w:fldCharType="begin"/>
      </w:r>
      <w:r>
        <w:rPr>
          <w:noProof/>
        </w:rPr>
        <w:instrText xml:space="preserve"> PAGEREF _Toc337411882 \h </w:instrText>
      </w:r>
      <w:r>
        <w:rPr>
          <w:noProof/>
        </w:rPr>
      </w:r>
      <w:r>
        <w:rPr>
          <w:noProof/>
        </w:rPr>
        <w:fldChar w:fldCharType="separate"/>
      </w:r>
      <w:r w:rsidR="00B93B9B">
        <w:rPr>
          <w:noProof/>
        </w:rPr>
        <w:t>8</w:t>
      </w:r>
      <w:r>
        <w:rPr>
          <w:noProof/>
        </w:rPr>
        <w:fldChar w:fldCharType="end"/>
      </w:r>
    </w:p>
    <w:p w14:paraId="2AC4BD84" w14:textId="77777777" w:rsidR="002C1C50" w:rsidRDefault="002C1C50">
      <w:pPr>
        <w:pStyle w:val="TOC2"/>
        <w:tabs>
          <w:tab w:val="left" w:pos="715"/>
          <w:tab w:val="right" w:leader="dot" w:pos="7569"/>
        </w:tabs>
        <w:rPr>
          <w:rFonts w:asciiTheme="minorHAnsi" w:eastAsiaTheme="minorEastAsia" w:hAnsiTheme="minorHAnsi" w:cstheme="minorBidi"/>
          <w:noProof/>
          <w:sz w:val="24"/>
          <w:szCs w:val="24"/>
          <w:lang w:eastAsia="ja-JP"/>
        </w:rPr>
      </w:pPr>
      <w:r>
        <w:rPr>
          <w:noProof/>
        </w:rPr>
        <w:t>2.6</w:t>
      </w:r>
      <w:r>
        <w:rPr>
          <w:rFonts w:asciiTheme="minorHAnsi" w:eastAsiaTheme="minorEastAsia" w:hAnsiTheme="minorHAnsi" w:cstheme="minorBidi"/>
          <w:noProof/>
          <w:sz w:val="24"/>
          <w:szCs w:val="24"/>
          <w:lang w:eastAsia="ja-JP"/>
        </w:rPr>
        <w:tab/>
      </w:r>
      <w:r>
        <w:rPr>
          <w:noProof/>
        </w:rPr>
        <w:t>Nominalized clauses and constituent order</w:t>
      </w:r>
      <w:r>
        <w:rPr>
          <w:noProof/>
        </w:rPr>
        <w:tab/>
      </w:r>
      <w:r>
        <w:rPr>
          <w:noProof/>
        </w:rPr>
        <w:fldChar w:fldCharType="begin"/>
      </w:r>
      <w:r>
        <w:rPr>
          <w:noProof/>
        </w:rPr>
        <w:instrText xml:space="preserve"> PAGEREF _Toc337411883 \h </w:instrText>
      </w:r>
      <w:r>
        <w:rPr>
          <w:noProof/>
        </w:rPr>
      </w:r>
      <w:r>
        <w:rPr>
          <w:noProof/>
        </w:rPr>
        <w:fldChar w:fldCharType="separate"/>
      </w:r>
      <w:r w:rsidR="00B93B9B">
        <w:rPr>
          <w:noProof/>
        </w:rPr>
        <w:t>8</w:t>
      </w:r>
      <w:r>
        <w:rPr>
          <w:noProof/>
        </w:rPr>
        <w:fldChar w:fldCharType="end"/>
      </w:r>
    </w:p>
    <w:p w14:paraId="58A72CBF" w14:textId="77777777" w:rsidR="002C1C50" w:rsidRDefault="002C1C50">
      <w:pPr>
        <w:pStyle w:val="TOC2"/>
        <w:tabs>
          <w:tab w:val="left" w:pos="715"/>
          <w:tab w:val="right" w:leader="dot" w:pos="7569"/>
        </w:tabs>
        <w:rPr>
          <w:rFonts w:asciiTheme="minorHAnsi" w:eastAsiaTheme="minorEastAsia" w:hAnsiTheme="minorHAnsi" w:cstheme="minorBidi"/>
          <w:noProof/>
          <w:sz w:val="24"/>
          <w:szCs w:val="24"/>
          <w:lang w:eastAsia="ja-JP"/>
        </w:rPr>
      </w:pPr>
      <w:r>
        <w:rPr>
          <w:noProof/>
        </w:rPr>
        <w:t>2.7</w:t>
      </w:r>
      <w:r>
        <w:rPr>
          <w:rFonts w:asciiTheme="minorHAnsi" w:eastAsiaTheme="minorEastAsia" w:hAnsiTheme="minorHAnsi" w:cstheme="minorBidi"/>
          <w:noProof/>
          <w:sz w:val="24"/>
          <w:szCs w:val="24"/>
          <w:lang w:eastAsia="ja-JP"/>
        </w:rPr>
        <w:tab/>
      </w:r>
      <w:r>
        <w:rPr>
          <w:noProof/>
        </w:rPr>
        <w:t>Relative clauses</w:t>
      </w:r>
      <w:r>
        <w:rPr>
          <w:noProof/>
        </w:rPr>
        <w:tab/>
      </w:r>
      <w:r>
        <w:rPr>
          <w:noProof/>
        </w:rPr>
        <w:fldChar w:fldCharType="begin"/>
      </w:r>
      <w:r>
        <w:rPr>
          <w:noProof/>
        </w:rPr>
        <w:instrText xml:space="preserve"> PAGEREF _Toc337411884 \h </w:instrText>
      </w:r>
      <w:r>
        <w:rPr>
          <w:noProof/>
        </w:rPr>
      </w:r>
      <w:r>
        <w:rPr>
          <w:noProof/>
        </w:rPr>
        <w:fldChar w:fldCharType="separate"/>
      </w:r>
      <w:r w:rsidR="00B93B9B">
        <w:rPr>
          <w:noProof/>
        </w:rPr>
        <w:t>8</w:t>
      </w:r>
      <w:r>
        <w:rPr>
          <w:noProof/>
        </w:rPr>
        <w:fldChar w:fldCharType="end"/>
      </w:r>
    </w:p>
    <w:p w14:paraId="206C7348" w14:textId="77777777" w:rsidR="002C1C50" w:rsidRDefault="002C1C50">
      <w:pPr>
        <w:pStyle w:val="TOC2"/>
        <w:tabs>
          <w:tab w:val="left" w:pos="715"/>
          <w:tab w:val="right" w:leader="dot" w:pos="7569"/>
        </w:tabs>
        <w:rPr>
          <w:rFonts w:asciiTheme="minorHAnsi" w:eastAsiaTheme="minorEastAsia" w:hAnsiTheme="minorHAnsi" w:cstheme="minorBidi"/>
          <w:noProof/>
          <w:sz w:val="24"/>
          <w:szCs w:val="24"/>
          <w:lang w:eastAsia="ja-JP"/>
        </w:rPr>
      </w:pPr>
      <w:r>
        <w:rPr>
          <w:noProof/>
        </w:rPr>
        <w:t>2.8</w:t>
      </w:r>
      <w:r>
        <w:rPr>
          <w:rFonts w:asciiTheme="minorHAnsi" w:eastAsiaTheme="minorEastAsia" w:hAnsiTheme="minorHAnsi" w:cstheme="minorBidi"/>
          <w:noProof/>
          <w:sz w:val="24"/>
          <w:szCs w:val="24"/>
          <w:lang w:eastAsia="ja-JP"/>
        </w:rPr>
        <w:tab/>
      </w:r>
      <w:r>
        <w:rPr>
          <w:noProof/>
        </w:rPr>
        <w:t>Interclausal syntax</w:t>
      </w:r>
      <w:r>
        <w:rPr>
          <w:noProof/>
        </w:rPr>
        <w:tab/>
      </w:r>
      <w:r>
        <w:rPr>
          <w:noProof/>
        </w:rPr>
        <w:fldChar w:fldCharType="begin"/>
      </w:r>
      <w:r>
        <w:rPr>
          <w:noProof/>
        </w:rPr>
        <w:instrText xml:space="preserve"> PAGEREF _Toc337411885 \h </w:instrText>
      </w:r>
      <w:r>
        <w:rPr>
          <w:noProof/>
        </w:rPr>
      </w:r>
      <w:r>
        <w:rPr>
          <w:noProof/>
        </w:rPr>
        <w:fldChar w:fldCharType="separate"/>
      </w:r>
      <w:r w:rsidR="00B93B9B">
        <w:rPr>
          <w:noProof/>
        </w:rPr>
        <w:t>8</w:t>
      </w:r>
      <w:r>
        <w:rPr>
          <w:noProof/>
        </w:rPr>
        <w:fldChar w:fldCharType="end"/>
      </w:r>
    </w:p>
    <w:p w14:paraId="7B8F471A" w14:textId="77777777" w:rsidR="002C1C50" w:rsidRDefault="002C1C50">
      <w:pPr>
        <w:pStyle w:val="TOC1"/>
        <w:tabs>
          <w:tab w:val="left" w:pos="360"/>
          <w:tab w:val="right" w:leader="dot" w:pos="7569"/>
        </w:tabs>
        <w:rPr>
          <w:rFonts w:asciiTheme="minorHAnsi" w:eastAsiaTheme="minorEastAsia" w:hAnsiTheme="minorHAnsi" w:cstheme="minorBidi"/>
          <w:b w:val="0"/>
          <w:noProof/>
          <w:szCs w:val="24"/>
          <w:lang w:eastAsia="ja-JP"/>
        </w:rPr>
      </w:pPr>
      <w:r>
        <w:rPr>
          <w:noProof/>
        </w:rPr>
        <w:t>3</w:t>
      </w:r>
      <w:r>
        <w:rPr>
          <w:rFonts w:asciiTheme="minorHAnsi" w:eastAsiaTheme="minorEastAsia" w:hAnsiTheme="minorHAnsi" w:cstheme="minorBidi"/>
          <w:b w:val="0"/>
          <w:noProof/>
          <w:szCs w:val="24"/>
          <w:lang w:eastAsia="ja-JP"/>
        </w:rPr>
        <w:tab/>
      </w:r>
      <w:r>
        <w:rPr>
          <w:noProof/>
        </w:rPr>
        <w:t>Phonology</w:t>
      </w:r>
      <w:r>
        <w:rPr>
          <w:noProof/>
        </w:rPr>
        <w:tab/>
      </w:r>
      <w:r>
        <w:rPr>
          <w:noProof/>
        </w:rPr>
        <w:fldChar w:fldCharType="begin"/>
      </w:r>
      <w:r>
        <w:rPr>
          <w:noProof/>
        </w:rPr>
        <w:instrText xml:space="preserve"> PAGEREF _Toc337411886 \h </w:instrText>
      </w:r>
      <w:r>
        <w:rPr>
          <w:noProof/>
        </w:rPr>
      </w:r>
      <w:r>
        <w:rPr>
          <w:noProof/>
        </w:rPr>
        <w:fldChar w:fldCharType="separate"/>
      </w:r>
      <w:r w:rsidR="00B93B9B">
        <w:rPr>
          <w:noProof/>
        </w:rPr>
        <w:t>9</w:t>
      </w:r>
      <w:r>
        <w:rPr>
          <w:noProof/>
        </w:rPr>
        <w:fldChar w:fldCharType="end"/>
      </w:r>
    </w:p>
    <w:p w14:paraId="42A7A841" w14:textId="77777777" w:rsidR="002C1C50" w:rsidRDefault="002C1C50">
      <w:pPr>
        <w:pStyle w:val="TOC2"/>
        <w:tabs>
          <w:tab w:val="left" w:pos="715"/>
          <w:tab w:val="right" w:leader="dot" w:pos="7569"/>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Internal phonological structure of stems and words</w:t>
      </w:r>
      <w:r>
        <w:rPr>
          <w:noProof/>
        </w:rPr>
        <w:tab/>
      </w:r>
      <w:r>
        <w:rPr>
          <w:noProof/>
        </w:rPr>
        <w:fldChar w:fldCharType="begin"/>
      </w:r>
      <w:r>
        <w:rPr>
          <w:noProof/>
        </w:rPr>
        <w:instrText xml:space="preserve"> PAGEREF _Toc337411887 \h </w:instrText>
      </w:r>
      <w:r>
        <w:rPr>
          <w:noProof/>
        </w:rPr>
      </w:r>
      <w:r>
        <w:rPr>
          <w:noProof/>
        </w:rPr>
        <w:fldChar w:fldCharType="separate"/>
      </w:r>
      <w:r w:rsidR="00B93B9B">
        <w:rPr>
          <w:noProof/>
        </w:rPr>
        <w:t>9</w:t>
      </w:r>
      <w:r>
        <w:rPr>
          <w:noProof/>
        </w:rPr>
        <w:fldChar w:fldCharType="end"/>
      </w:r>
    </w:p>
    <w:p w14:paraId="34EEB089"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3.1.1</w:t>
      </w:r>
      <w:r>
        <w:rPr>
          <w:rFonts w:asciiTheme="minorHAnsi" w:eastAsiaTheme="minorEastAsia" w:hAnsiTheme="minorHAnsi" w:cstheme="minorBidi"/>
          <w:noProof/>
          <w:sz w:val="24"/>
          <w:szCs w:val="24"/>
          <w:lang w:eastAsia="ja-JP"/>
        </w:rPr>
        <w:tab/>
      </w:r>
      <w:r>
        <w:rPr>
          <w:noProof/>
        </w:rPr>
        <w:t>Syllables</w:t>
      </w:r>
      <w:r>
        <w:rPr>
          <w:noProof/>
        </w:rPr>
        <w:tab/>
      </w:r>
      <w:r>
        <w:rPr>
          <w:noProof/>
        </w:rPr>
        <w:fldChar w:fldCharType="begin"/>
      </w:r>
      <w:r>
        <w:rPr>
          <w:noProof/>
        </w:rPr>
        <w:instrText xml:space="preserve"> PAGEREF _Toc337411888 \h </w:instrText>
      </w:r>
      <w:r>
        <w:rPr>
          <w:noProof/>
        </w:rPr>
      </w:r>
      <w:r>
        <w:rPr>
          <w:noProof/>
        </w:rPr>
        <w:fldChar w:fldCharType="separate"/>
      </w:r>
      <w:r w:rsidR="00B93B9B">
        <w:rPr>
          <w:noProof/>
        </w:rPr>
        <w:t>9</w:t>
      </w:r>
      <w:r>
        <w:rPr>
          <w:noProof/>
        </w:rPr>
        <w:fldChar w:fldCharType="end"/>
      </w:r>
    </w:p>
    <w:p w14:paraId="43F75954"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3.1.2</w:t>
      </w:r>
      <w:r>
        <w:rPr>
          <w:rFonts w:asciiTheme="minorHAnsi" w:eastAsiaTheme="minorEastAsia" w:hAnsiTheme="minorHAnsi" w:cstheme="minorBidi"/>
          <w:noProof/>
          <w:sz w:val="24"/>
          <w:szCs w:val="24"/>
          <w:lang w:eastAsia="ja-JP"/>
        </w:rPr>
        <w:tab/>
      </w:r>
      <w:r>
        <w:rPr>
          <w:noProof/>
        </w:rPr>
        <w:t>Metrical structure</w:t>
      </w:r>
      <w:r>
        <w:rPr>
          <w:noProof/>
        </w:rPr>
        <w:tab/>
      </w:r>
      <w:r>
        <w:rPr>
          <w:noProof/>
        </w:rPr>
        <w:fldChar w:fldCharType="begin"/>
      </w:r>
      <w:r>
        <w:rPr>
          <w:noProof/>
        </w:rPr>
        <w:instrText xml:space="preserve"> PAGEREF _Toc337411889 \h </w:instrText>
      </w:r>
      <w:r>
        <w:rPr>
          <w:noProof/>
        </w:rPr>
      </w:r>
      <w:r>
        <w:rPr>
          <w:noProof/>
        </w:rPr>
        <w:fldChar w:fldCharType="separate"/>
      </w:r>
      <w:r w:rsidR="00B93B9B">
        <w:rPr>
          <w:noProof/>
        </w:rPr>
        <w:t>9</w:t>
      </w:r>
      <w:r>
        <w:rPr>
          <w:noProof/>
        </w:rPr>
        <w:fldChar w:fldCharType="end"/>
      </w:r>
    </w:p>
    <w:p w14:paraId="032AB207" w14:textId="77777777" w:rsidR="002C1C50" w:rsidRDefault="002C1C50">
      <w:pPr>
        <w:pStyle w:val="TOC2"/>
        <w:tabs>
          <w:tab w:val="left" w:pos="715"/>
          <w:tab w:val="right" w:leader="dot" w:pos="7569"/>
        </w:tabs>
        <w:rPr>
          <w:rFonts w:asciiTheme="minorHAnsi" w:eastAsiaTheme="minorEastAsia" w:hAnsiTheme="minorHAnsi" w:cstheme="minorBidi"/>
          <w:noProof/>
          <w:sz w:val="24"/>
          <w:szCs w:val="24"/>
          <w:lang w:eastAsia="ja-JP"/>
        </w:rPr>
      </w:pPr>
      <w:r>
        <w:rPr>
          <w:noProof/>
        </w:rPr>
        <w:t>3.2</w:t>
      </w:r>
      <w:r>
        <w:rPr>
          <w:rFonts w:asciiTheme="minorHAnsi" w:eastAsiaTheme="minorEastAsia" w:hAnsiTheme="minorHAnsi" w:cstheme="minorBidi"/>
          <w:noProof/>
          <w:sz w:val="24"/>
          <w:szCs w:val="24"/>
          <w:lang w:eastAsia="ja-JP"/>
        </w:rPr>
        <w:tab/>
      </w:r>
      <w:r>
        <w:rPr>
          <w:noProof/>
        </w:rPr>
        <w:t>Consonants</w:t>
      </w:r>
      <w:r>
        <w:rPr>
          <w:noProof/>
        </w:rPr>
        <w:tab/>
      </w:r>
      <w:r>
        <w:rPr>
          <w:noProof/>
        </w:rPr>
        <w:fldChar w:fldCharType="begin"/>
      </w:r>
      <w:r>
        <w:rPr>
          <w:noProof/>
        </w:rPr>
        <w:instrText xml:space="preserve"> PAGEREF _Toc337411890 \h </w:instrText>
      </w:r>
      <w:r>
        <w:rPr>
          <w:noProof/>
        </w:rPr>
      </w:r>
      <w:r>
        <w:rPr>
          <w:noProof/>
        </w:rPr>
        <w:fldChar w:fldCharType="separate"/>
      </w:r>
      <w:r w:rsidR="00B93B9B">
        <w:rPr>
          <w:noProof/>
        </w:rPr>
        <w:t>9</w:t>
      </w:r>
      <w:r>
        <w:rPr>
          <w:noProof/>
        </w:rPr>
        <w:fldChar w:fldCharType="end"/>
      </w:r>
    </w:p>
    <w:p w14:paraId="17FC6719"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3.2.1</w:t>
      </w:r>
      <w:r>
        <w:rPr>
          <w:rFonts w:asciiTheme="minorHAnsi" w:eastAsiaTheme="minorEastAsia" w:hAnsiTheme="minorHAnsi" w:cstheme="minorBidi"/>
          <w:noProof/>
          <w:sz w:val="24"/>
          <w:szCs w:val="24"/>
          <w:lang w:eastAsia="ja-JP"/>
        </w:rPr>
        <w:tab/>
      </w:r>
      <w:r>
        <w:rPr>
          <w:noProof/>
        </w:rPr>
        <w:t>Comments on specific consonants</w:t>
      </w:r>
      <w:r>
        <w:rPr>
          <w:noProof/>
        </w:rPr>
        <w:tab/>
      </w:r>
      <w:r>
        <w:rPr>
          <w:noProof/>
        </w:rPr>
        <w:fldChar w:fldCharType="begin"/>
      </w:r>
      <w:r>
        <w:rPr>
          <w:noProof/>
        </w:rPr>
        <w:instrText xml:space="preserve"> PAGEREF _Toc337411891 \h </w:instrText>
      </w:r>
      <w:r>
        <w:rPr>
          <w:noProof/>
        </w:rPr>
      </w:r>
      <w:r>
        <w:rPr>
          <w:noProof/>
        </w:rPr>
        <w:fldChar w:fldCharType="separate"/>
      </w:r>
      <w:r w:rsidR="00B93B9B">
        <w:rPr>
          <w:noProof/>
        </w:rPr>
        <w:t>10</w:t>
      </w:r>
      <w:r>
        <w:rPr>
          <w:noProof/>
        </w:rPr>
        <w:fldChar w:fldCharType="end"/>
      </w:r>
    </w:p>
    <w:p w14:paraId="490BF889"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3.2.1.1</w:t>
      </w:r>
      <w:r>
        <w:rPr>
          <w:rFonts w:asciiTheme="minorHAnsi" w:eastAsiaTheme="minorEastAsia" w:hAnsiTheme="minorHAnsi" w:cstheme="minorBidi"/>
          <w:noProof/>
          <w:sz w:val="24"/>
          <w:szCs w:val="24"/>
          <w:lang w:eastAsia="ja-JP"/>
        </w:rPr>
        <w:tab/>
      </w:r>
      <w:r w:rsidRPr="00596927">
        <w:rPr>
          <w:rFonts w:ascii="Doulos SIL" w:hAnsi="Doulos SIL"/>
          <w:i/>
          <w:noProof/>
          <w:color w:val="0000FF"/>
        </w:rPr>
        <w:t>h</w:t>
      </w:r>
      <w:r>
        <w:rPr>
          <w:noProof/>
        </w:rPr>
        <w:tab/>
      </w:r>
      <w:r>
        <w:rPr>
          <w:noProof/>
        </w:rPr>
        <w:fldChar w:fldCharType="begin"/>
      </w:r>
      <w:r>
        <w:rPr>
          <w:noProof/>
        </w:rPr>
        <w:instrText xml:space="preserve"> PAGEREF _Toc337411892 \h </w:instrText>
      </w:r>
      <w:r>
        <w:rPr>
          <w:noProof/>
        </w:rPr>
      </w:r>
      <w:r>
        <w:rPr>
          <w:noProof/>
        </w:rPr>
        <w:fldChar w:fldCharType="separate"/>
      </w:r>
      <w:r w:rsidR="00B93B9B">
        <w:rPr>
          <w:noProof/>
        </w:rPr>
        <w:t>10</w:t>
      </w:r>
      <w:r>
        <w:rPr>
          <w:noProof/>
        </w:rPr>
        <w:fldChar w:fldCharType="end"/>
      </w:r>
    </w:p>
    <w:p w14:paraId="6B4A7110"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3.2.1.2</w:t>
      </w:r>
      <w:r>
        <w:rPr>
          <w:rFonts w:asciiTheme="minorHAnsi" w:eastAsiaTheme="minorEastAsia" w:hAnsiTheme="minorHAnsi" w:cstheme="minorBidi"/>
          <w:noProof/>
          <w:sz w:val="24"/>
          <w:szCs w:val="24"/>
          <w:lang w:eastAsia="ja-JP"/>
        </w:rPr>
        <w:tab/>
      </w:r>
      <w:r w:rsidRPr="00596927">
        <w:rPr>
          <w:rFonts w:ascii="Doulos SIL" w:hAnsi="Doulos SIL"/>
          <w:i/>
          <w:noProof/>
          <w:color w:val="0000FF"/>
        </w:rPr>
        <w:t>ʔ</w:t>
      </w:r>
      <w:r>
        <w:rPr>
          <w:noProof/>
        </w:rPr>
        <w:tab/>
      </w:r>
      <w:r>
        <w:rPr>
          <w:noProof/>
        </w:rPr>
        <w:fldChar w:fldCharType="begin"/>
      </w:r>
      <w:r>
        <w:rPr>
          <w:noProof/>
        </w:rPr>
        <w:instrText xml:space="preserve"> PAGEREF _Toc337411893 \h </w:instrText>
      </w:r>
      <w:r>
        <w:rPr>
          <w:noProof/>
        </w:rPr>
      </w:r>
      <w:r>
        <w:rPr>
          <w:noProof/>
        </w:rPr>
        <w:fldChar w:fldCharType="separate"/>
      </w:r>
      <w:r w:rsidR="00B93B9B">
        <w:rPr>
          <w:noProof/>
        </w:rPr>
        <w:t>10</w:t>
      </w:r>
      <w:r>
        <w:rPr>
          <w:noProof/>
        </w:rPr>
        <w:fldChar w:fldCharType="end"/>
      </w:r>
    </w:p>
    <w:p w14:paraId="21E07617"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3.2.1.3</w:t>
      </w:r>
      <w:r>
        <w:rPr>
          <w:rFonts w:asciiTheme="minorHAnsi" w:eastAsiaTheme="minorEastAsia" w:hAnsiTheme="minorHAnsi" w:cstheme="minorBidi"/>
          <w:noProof/>
          <w:sz w:val="24"/>
          <w:szCs w:val="24"/>
          <w:lang w:eastAsia="ja-JP"/>
        </w:rPr>
        <w:tab/>
      </w:r>
      <w:r w:rsidRPr="00596927">
        <w:rPr>
          <w:rFonts w:ascii="Doulos SIL" w:hAnsi="Doulos SIL"/>
          <w:i/>
          <w:noProof/>
          <w:color w:val="0000FF"/>
        </w:rPr>
        <w:t>r</w:t>
      </w:r>
      <w:r>
        <w:rPr>
          <w:noProof/>
        </w:rPr>
        <w:t xml:space="preserve"> and </w:t>
      </w:r>
      <w:r w:rsidRPr="00596927">
        <w:rPr>
          <w:rFonts w:ascii="Doulos SIL" w:hAnsi="Doulos SIL"/>
          <w:i/>
          <w:noProof/>
          <w:color w:val="0000FF"/>
        </w:rPr>
        <w:t>ʔr</w:t>
      </w:r>
      <w:r>
        <w:rPr>
          <w:noProof/>
        </w:rPr>
        <w:tab/>
      </w:r>
      <w:r>
        <w:rPr>
          <w:noProof/>
        </w:rPr>
        <w:fldChar w:fldCharType="begin"/>
      </w:r>
      <w:r>
        <w:rPr>
          <w:noProof/>
        </w:rPr>
        <w:instrText xml:space="preserve"> PAGEREF _Toc337411894 \h </w:instrText>
      </w:r>
      <w:r>
        <w:rPr>
          <w:noProof/>
        </w:rPr>
      </w:r>
      <w:r>
        <w:rPr>
          <w:noProof/>
        </w:rPr>
        <w:fldChar w:fldCharType="separate"/>
      </w:r>
      <w:r w:rsidR="00B93B9B">
        <w:rPr>
          <w:noProof/>
        </w:rPr>
        <w:t>10</w:t>
      </w:r>
      <w:r>
        <w:rPr>
          <w:noProof/>
        </w:rPr>
        <w:fldChar w:fldCharType="end"/>
      </w:r>
    </w:p>
    <w:p w14:paraId="3B1F0CD3"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3.2.1.4</w:t>
      </w:r>
      <w:r>
        <w:rPr>
          <w:rFonts w:asciiTheme="minorHAnsi" w:eastAsiaTheme="minorEastAsia" w:hAnsiTheme="minorHAnsi" w:cstheme="minorBidi"/>
          <w:noProof/>
          <w:sz w:val="24"/>
          <w:szCs w:val="24"/>
          <w:lang w:eastAsia="ja-JP"/>
        </w:rPr>
        <w:tab/>
      </w:r>
      <w:r w:rsidRPr="00596927">
        <w:rPr>
          <w:rFonts w:ascii="Doulos SIL" w:hAnsi="Doulos SIL"/>
          <w:i/>
          <w:noProof/>
          <w:color w:val="0000FF"/>
        </w:rPr>
        <w:t>z</w:t>
      </w:r>
      <w:r>
        <w:rPr>
          <w:noProof/>
        </w:rPr>
        <w:tab/>
      </w:r>
      <w:r>
        <w:rPr>
          <w:noProof/>
        </w:rPr>
        <w:fldChar w:fldCharType="begin"/>
      </w:r>
      <w:r>
        <w:rPr>
          <w:noProof/>
        </w:rPr>
        <w:instrText xml:space="preserve"> PAGEREF _Toc337411895 \h </w:instrText>
      </w:r>
      <w:r>
        <w:rPr>
          <w:noProof/>
        </w:rPr>
      </w:r>
      <w:r>
        <w:rPr>
          <w:noProof/>
        </w:rPr>
        <w:fldChar w:fldCharType="separate"/>
      </w:r>
      <w:r w:rsidR="00B93B9B">
        <w:rPr>
          <w:noProof/>
        </w:rPr>
        <w:t>11</w:t>
      </w:r>
      <w:r>
        <w:rPr>
          <w:noProof/>
        </w:rPr>
        <w:fldChar w:fldCharType="end"/>
      </w:r>
    </w:p>
    <w:p w14:paraId="313BC488"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3.2.1.5</w:t>
      </w:r>
      <w:r>
        <w:rPr>
          <w:rFonts w:asciiTheme="minorHAnsi" w:eastAsiaTheme="minorEastAsia" w:hAnsiTheme="minorHAnsi" w:cstheme="minorBidi"/>
          <w:noProof/>
          <w:sz w:val="24"/>
          <w:szCs w:val="24"/>
          <w:lang w:eastAsia="ja-JP"/>
        </w:rPr>
        <w:tab/>
      </w:r>
      <w:r w:rsidRPr="00596927">
        <w:rPr>
          <w:rFonts w:ascii="Doulos SIL" w:hAnsi="Doulos SIL"/>
          <w:i/>
          <w:noProof/>
          <w:color w:val="0000FF"/>
        </w:rPr>
        <w:t>v</w:t>
      </w:r>
      <w:r>
        <w:rPr>
          <w:noProof/>
        </w:rPr>
        <w:tab/>
      </w:r>
      <w:r>
        <w:rPr>
          <w:noProof/>
        </w:rPr>
        <w:fldChar w:fldCharType="begin"/>
      </w:r>
      <w:r>
        <w:rPr>
          <w:noProof/>
        </w:rPr>
        <w:instrText xml:space="preserve"> PAGEREF _Toc337411896 \h </w:instrText>
      </w:r>
      <w:r>
        <w:rPr>
          <w:noProof/>
        </w:rPr>
      </w:r>
      <w:r>
        <w:rPr>
          <w:noProof/>
        </w:rPr>
        <w:fldChar w:fldCharType="separate"/>
      </w:r>
      <w:r w:rsidR="00B93B9B">
        <w:rPr>
          <w:noProof/>
        </w:rPr>
        <w:t>11</w:t>
      </w:r>
      <w:r>
        <w:rPr>
          <w:noProof/>
        </w:rPr>
        <w:fldChar w:fldCharType="end"/>
      </w:r>
    </w:p>
    <w:p w14:paraId="5CEF72FE"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3.2.1.6</w:t>
      </w:r>
      <w:r>
        <w:rPr>
          <w:rFonts w:asciiTheme="minorHAnsi" w:eastAsiaTheme="minorEastAsia" w:hAnsiTheme="minorHAnsi" w:cstheme="minorBidi"/>
          <w:noProof/>
          <w:sz w:val="24"/>
          <w:szCs w:val="24"/>
          <w:lang w:eastAsia="ja-JP"/>
        </w:rPr>
        <w:tab/>
      </w:r>
      <w:r w:rsidRPr="00596927">
        <w:rPr>
          <w:rFonts w:ascii="Doulos SIL" w:hAnsi="Doulos SIL"/>
          <w:i/>
          <w:noProof/>
          <w:color w:val="0000FF"/>
        </w:rPr>
        <w:t>p</w:t>
      </w:r>
      <w:r>
        <w:rPr>
          <w:noProof/>
        </w:rPr>
        <w:t xml:space="preserve"> versus </w:t>
      </w:r>
      <w:r w:rsidRPr="00596927">
        <w:rPr>
          <w:rFonts w:ascii="Doulos SIL" w:hAnsi="Doulos SIL"/>
          <w:i/>
          <w:noProof/>
          <w:color w:val="0000FF"/>
        </w:rPr>
        <w:t>kp</w:t>
      </w:r>
      <w:r>
        <w:rPr>
          <w:noProof/>
        </w:rPr>
        <w:tab/>
      </w:r>
      <w:r>
        <w:rPr>
          <w:noProof/>
        </w:rPr>
        <w:fldChar w:fldCharType="begin"/>
      </w:r>
      <w:r>
        <w:rPr>
          <w:noProof/>
        </w:rPr>
        <w:instrText xml:space="preserve"> PAGEREF _Toc337411897 \h </w:instrText>
      </w:r>
      <w:r>
        <w:rPr>
          <w:noProof/>
        </w:rPr>
      </w:r>
      <w:r>
        <w:rPr>
          <w:noProof/>
        </w:rPr>
        <w:fldChar w:fldCharType="separate"/>
      </w:r>
      <w:r w:rsidR="00B93B9B">
        <w:rPr>
          <w:noProof/>
        </w:rPr>
        <w:t>11</w:t>
      </w:r>
      <w:r>
        <w:rPr>
          <w:noProof/>
        </w:rPr>
        <w:fldChar w:fldCharType="end"/>
      </w:r>
    </w:p>
    <w:p w14:paraId="691B4F17"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3.2.1.7</w:t>
      </w:r>
      <w:r>
        <w:rPr>
          <w:rFonts w:asciiTheme="minorHAnsi" w:eastAsiaTheme="minorEastAsia" w:hAnsiTheme="minorHAnsi" w:cstheme="minorBidi"/>
          <w:noProof/>
          <w:sz w:val="24"/>
          <w:szCs w:val="24"/>
          <w:lang w:eastAsia="ja-JP"/>
        </w:rPr>
        <w:tab/>
      </w:r>
      <w:r>
        <w:rPr>
          <w:noProof/>
        </w:rPr>
        <w:t>Voiceless obstruents (</w:t>
      </w:r>
      <w:r w:rsidRPr="00596927">
        <w:rPr>
          <w:rFonts w:ascii="Doulos SIL" w:hAnsi="Doulos SIL"/>
          <w:i/>
          <w:noProof/>
          <w:color w:val="0000FF"/>
        </w:rPr>
        <w:t>k/g</w:t>
      </w:r>
      <w:r>
        <w:rPr>
          <w:noProof/>
        </w:rPr>
        <w:t xml:space="preserve"> and </w:t>
      </w:r>
      <w:r w:rsidRPr="00596927">
        <w:rPr>
          <w:rFonts w:ascii="Doulos SIL" w:hAnsi="Doulos SIL"/>
          <w:i/>
          <w:noProof/>
          <w:color w:val="0000FF"/>
        </w:rPr>
        <w:t>t/d</w:t>
      </w:r>
      <w:r>
        <w:rPr>
          <w:noProof/>
        </w:rPr>
        <w:t xml:space="preserve"> variation medially)</w:t>
      </w:r>
      <w:r>
        <w:rPr>
          <w:noProof/>
        </w:rPr>
        <w:tab/>
      </w:r>
      <w:r>
        <w:rPr>
          <w:noProof/>
        </w:rPr>
        <w:fldChar w:fldCharType="begin"/>
      </w:r>
      <w:r>
        <w:rPr>
          <w:noProof/>
        </w:rPr>
        <w:instrText xml:space="preserve"> PAGEREF _Toc337411898 \h </w:instrText>
      </w:r>
      <w:r>
        <w:rPr>
          <w:noProof/>
        </w:rPr>
      </w:r>
      <w:r>
        <w:rPr>
          <w:noProof/>
        </w:rPr>
        <w:fldChar w:fldCharType="separate"/>
      </w:r>
      <w:r w:rsidR="00B93B9B">
        <w:rPr>
          <w:noProof/>
        </w:rPr>
        <w:t>11</w:t>
      </w:r>
      <w:r>
        <w:rPr>
          <w:noProof/>
        </w:rPr>
        <w:fldChar w:fldCharType="end"/>
      </w:r>
    </w:p>
    <w:p w14:paraId="57B616DF"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3.2.2</w:t>
      </w:r>
      <w:r>
        <w:rPr>
          <w:rFonts w:asciiTheme="minorHAnsi" w:eastAsiaTheme="minorEastAsia" w:hAnsiTheme="minorHAnsi" w:cstheme="minorBidi"/>
          <w:noProof/>
          <w:sz w:val="24"/>
          <w:szCs w:val="24"/>
          <w:lang w:eastAsia="ja-JP"/>
        </w:rPr>
        <w:tab/>
      </w:r>
      <w:r>
        <w:rPr>
          <w:noProof/>
        </w:rPr>
        <w:t>Consonant clusters</w:t>
      </w:r>
      <w:r>
        <w:rPr>
          <w:noProof/>
        </w:rPr>
        <w:tab/>
      </w:r>
      <w:r>
        <w:rPr>
          <w:noProof/>
        </w:rPr>
        <w:fldChar w:fldCharType="begin"/>
      </w:r>
      <w:r>
        <w:rPr>
          <w:noProof/>
        </w:rPr>
        <w:instrText xml:space="preserve"> PAGEREF _Toc337411899 \h </w:instrText>
      </w:r>
      <w:r>
        <w:rPr>
          <w:noProof/>
        </w:rPr>
      </w:r>
      <w:r>
        <w:rPr>
          <w:noProof/>
        </w:rPr>
        <w:fldChar w:fldCharType="separate"/>
      </w:r>
      <w:r w:rsidR="00B93B9B">
        <w:rPr>
          <w:noProof/>
        </w:rPr>
        <w:t>12</w:t>
      </w:r>
      <w:r>
        <w:rPr>
          <w:noProof/>
        </w:rPr>
        <w:fldChar w:fldCharType="end"/>
      </w:r>
    </w:p>
    <w:p w14:paraId="7F9849F7"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lastRenderedPageBreak/>
        <w:t>3.2.2.1</w:t>
      </w:r>
      <w:r>
        <w:rPr>
          <w:rFonts w:asciiTheme="minorHAnsi" w:eastAsiaTheme="minorEastAsia" w:hAnsiTheme="minorHAnsi" w:cstheme="minorBidi"/>
          <w:noProof/>
          <w:sz w:val="24"/>
          <w:szCs w:val="24"/>
          <w:lang w:eastAsia="ja-JP"/>
        </w:rPr>
        <w:tab/>
      </w:r>
      <w:r>
        <w:rPr>
          <w:noProof/>
        </w:rPr>
        <w:t xml:space="preserve">Word- and morpheme-initial </w:t>
      </w:r>
      <w:r w:rsidRPr="00596927">
        <w:rPr>
          <w:rFonts w:ascii="Doulos SIL" w:hAnsi="Doulos SIL"/>
          <w:i/>
          <w:noProof/>
          <w:color w:val="0000FF"/>
        </w:rPr>
        <w:t>CC</w:t>
      </w:r>
      <w:r>
        <w:rPr>
          <w:noProof/>
        </w:rPr>
        <w:t xml:space="preserve"> clusters</w:t>
      </w:r>
      <w:r>
        <w:rPr>
          <w:noProof/>
        </w:rPr>
        <w:tab/>
      </w:r>
      <w:r>
        <w:rPr>
          <w:noProof/>
        </w:rPr>
        <w:fldChar w:fldCharType="begin"/>
      </w:r>
      <w:r>
        <w:rPr>
          <w:noProof/>
        </w:rPr>
        <w:instrText xml:space="preserve"> PAGEREF _Toc337411900 \h </w:instrText>
      </w:r>
      <w:r>
        <w:rPr>
          <w:noProof/>
        </w:rPr>
      </w:r>
      <w:r>
        <w:rPr>
          <w:noProof/>
        </w:rPr>
        <w:fldChar w:fldCharType="separate"/>
      </w:r>
      <w:r w:rsidR="00B93B9B">
        <w:rPr>
          <w:noProof/>
        </w:rPr>
        <w:t>12</w:t>
      </w:r>
      <w:r>
        <w:rPr>
          <w:noProof/>
        </w:rPr>
        <w:fldChar w:fldCharType="end"/>
      </w:r>
    </w:p>
    <w:p w14:paraId="105A8A96"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3.2.2.2</w:t>
      </w:r>
      <w:r>
        <w:rPr>
          <w:rFonts w:asciiTheme="minorHAnsi" w:eastAsiaTheme="minorEastAsia" w:hAnsiTheme="minorHAnsi" w:cstheme="minorBidi"/>
          <w:noProof/>
          <w:sz w:val="24"/>
          <w:szCs w:val="24"/>
          <w:lang w:eastAsia="ja-JP"/>
        </w:rPr>
        <w:tab/>
      </w:r>
      <w:r>
        <w:rPr>
          <w:noProof/>
        </w:rPr>
        <w:t xml:space="preserve">Medial geminated </w:t>
      </w:r>
      <w:r w:rsidRPr="00596927">
        <w:rPr>
          <w:rFonts w:ascii="Doulos SIL" w:hAnsi="Doulos SIL"/>
          <w:i/>
          <w:noProof/>
          <w:color w:val="0000FF"/>
        </w:rPr>
        <w:t>CC</w:t>
      </w:r>
      <w:r>
        <w:rPr>
          <w:noProof/>
        </w:rPr>
        <w:t xml:space="preserve"> clusters</w:t>
      </w:r>
      <w:r>
        <w:rPr>
          <w:noProof/>
        </w:rPr>
        <w:tab/>
      </w:r>
      <w:r>
        <w:rPr>
          <w:noProof/>
        </w:rPr>
        <w:fldChar w:fldCharType="begin"/>
      </w:r>
      <w:r>
        <w:rPr>
          <w:noProof/>
        </w:rPr>
        <w:instrText xml:space="preserve"> PAGEREF _Toc337411901 \h </w:instrText>
      </w:r>
      <w:r>
        <w:rPr>
          <w:noProof/>
        </w:rPr>
      </w:r>
      <w:r>
        <w:rPr>
          <w:noProof/>
        </w:rPr>
        <w:fldChar w:fldCharType="separate"/>
      </w:r>
      <w:r w:rsidR="00B93B9B">
        <w:rPr>
          <w:noProof/>
        </w:rPr>
        <w:t>12</w:t>
      </w:r>
      <w:r>
        <w:rPr>
          <w:noProof/>
        </w:rPr>
        <w:fldChar w:fldCharType="end"/>
      </w:r>
    </w:p>
    <w:p w14:paraId="7C8347B9"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3.2.2.3</w:t>
      </w:r>
      <w:r>
        <w:rPr>
          <w:rFonts w:asciiTheme="minorHAnsi" w:eastAsiaTheme="minorEastAsia" w:hAnsiTheme="minorHAnsi" w:cstheme="minorBidi"/>
          <w:noProof/>
          <w:sz w:val="24"/>
          <w:szCs w:val="24"/>
          <w:lang w:eastAsia="ja-JP"/>
        </w:rPr>
        <w:tab/>
      </w:r>
      <w:r>
        <w:rPr>
          <w:noProof/>
        </w:rPr>
        <w:t xml:space="preserve">Medial non-geminate </w:t>
      </w:r>
      <w:r w:rsidRPr="00596927">
        <w:rPr>
          <w:rFonts w:ascii="Doulos SIL" w:hAnsi="Doulos SIL"/>
          <w:i/>
          <w:noProof/>
          <w:color w:val="0000FF"/>
        </w:rPr>
        <w:t>CC</w:t>
      </w:r>
      <w:r>
        <w:rPr>
          <w:noProof/>
        </w:rPr>
        <w:t xml:space="preserve"> clusters</w:t>
      </w:r>
      <w:r>
        <w:rPr>
          <w:noProof/>
        </w:rPr>
        <w:tab/>
      </w:r>
      <w:r>
        <w:rPr>
          <w:noProof/>
        </w:rPr>
        <w:fldChar w:fldCharType="begin"/>
      </w:r>
      <w:r>
        <w:rPr>
          <w:noProof/>
        </w:rPr>
        <w:instrText xml:space="preserve"> PAGEREF _Toc337411902 \h </w:instrText>
      </w:r>
      <w:r>
        <w:rPr>
          <w:noProof/>
        </w:rPr>
      </w:r>
      <w:r>
        <w:rPr>
          <w:noProof/>
        </w:rPr>
        <w:fldChar w:fldCharType="separate"/>
      </w:r>
      <w:r w:rsidR="00B93B9B">
        <w:rPr>
          <w:noProof/>
        </w:rPr>
        <w:t>12</w:t>
      </w:r>
      <w:r>
        <w:rPr>
          <w:noProof/>
        </w:rPr>
        <w:fldChar w:fldCharType="end"/>
      </w:r>
    </w:p>
    <w:p w14:paraId="53637CFE"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3.2.2.4</w:t>
      </w:r>
      <w:r>
        <w:rPr>
          <w:rFonts w:asciiTheme="minorHAnsi" w:eastAsiaTheme="minorEastAsia" w:hAnsiTheme="minorHAnsi" w:cstheme="minorBidi"/>
          <w:noProof/>
          <w:sz w:val="24"/>
          <w:szCs w:val="24"/>
          <w:lang w:eastAsia="ja-JP"/>
        </w:rPr>
        <w:tab/>
      </w:r>
      <w:r>
        <w:rPr>
          <w:noProof/>
        </w:rPr>
        <w:t xml:space="preserve">Medial triple </w:t>
      </w:r>
      <w:r w:rsidRPr="00596927">
        <w:rPr>
          <w:rFonts w:ascii="Doulos SIL" w:hAnsi="Doulos SIL"/>
          <w:i/>
          <w:noProof/>
          <w:color w:val="0000FF"/>
        </w:rPr>
        <w:t>CCC</w:t>
      </w:r>
      <w:r>
        <w:rPr>
          <w:noProof/>
        </w:rPr>
        <w:t xml:space="preserve"> clusters</w:t>
      </w:r>
      <w:r>
        <w:rPr>
          <w:noProof/>
        </w:rPr>
        <w:tab/>
      </w:r>
      <w:r>
        <w:rPr>
          <w:noProof/>
        </w:rPr>
        <w:fldChar w:fldCharType="begin"/>
      </w:r>
      <w:r>
        <w:rPr>
          <w:noProof/>
        </w:rPr>
        <w:instrText xml:space="preserve"> PAGEREF _Toc337411903 \h </w:instrText>
      </w:r>
      <w:r>
        <w:rPr>
          <w:noProof/>
        </w:rPr>
      </w:r>
      <w:r>
        <w:rPr>
          <w:noProof/>
        </w:rPr>
        <w:fldChar w:fldCharType="separate"/>
      </w:r>
      <w:r w:rsidR="00B93B9B">
        <w:rPr>
          <w:noProof/>
        </w:rPr>
        <w:t>12</w:t>
      </w:r>
      <w:r>
        <w:rPr>
          <w:noProof/>
        </w:rPr>
        <w:fldChar w:fldCharType="end"/>
      </w:r>
    </w:p>
    <w:p w14:paraId="2ABEEE9F"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3.2.2.5</w:t>
      </w:r>
      <w:r>
        <w:rPr>
          <w:rFonts w:asciiTheme="minorHAnsi" w:eastAsiaTheme="minorEastAsia" w:hAnsiTheme="minorHAnsi" w:cstheme="minorBidi"/>
          <w:noProof/>
          <w:sz w:val="24"/>
          <w:szCs w:val="24"/>
          <w:lang w:eastAsia="ja-JP"/>
        </w:rPr>
        <w:tab/>
      </w:r>
      <w:r>
        <w:rPr>
          <w:noProof/>
        </w:rPr>
        <w:t xml:space="preserve">Final </w:t>
      </w:r>
      <w:r w:rsidRPr="00596927">
        <w:rPr>
          <w:rFonts w:ascii="Doulos SIL" w:hAnsi="Doulos SIL"/>
          <w:i/>
          <w:noProof/>
          <w:color w:val="0000FF"/>
        </w:rPr>
        <w:t>CC</w:t>
      </w:r>
      <w:r>
        <w:rPr>
          <w:noProof/>
        </w:rPr>
        <w:t xml:space="preserve"> clusters</w:t>
      </w:r>
      <w:r>
        <w:rPr>
          <w:noProof/>
        </w:rPr>
        <w:tab/>
      </w:r>
      <w:r>
        <w:rPr>
          <w:noProof/>
        </w:rPr>
        <w:fldChar w:fldCharType="begin"/>
      </w:r>
      <w:r>
        <w:rPr>
          <w:noProof/>
        </w:rPr>
        <w:instrText xml:space="preserve"> PAGEREF _Toc337411904 \h </w:instrText>
      </w:r>
      <w:r>
        <w:rPr>
          <w:noProof/>
        </w:rPr>
      </w:r>
      <w:r>
        <w:rPr>
          <w:noProof/>
        </w:rPr>
        <w:fldChar w:fldCharType="separate"/>
      </w:r>
      <w:r w:rsidR="00B93B9B">
        <w:rPr>
          <w:noProof/>
        </w:rPr>
        <w:t>12</w:t>
      </w:r>
      <w:r>
        <w:rPr>
          <w:noProof/>
        </w:rPr>
        <w:fldChar w:fldCharType="end"/>
      </w:r>
    </w:p>
    <w:p w14:paraId="79D51523" w14:textId="77777777" w:rsidR="002C1C50" w:rsidRDefault="002C1C50">
      <w:pPr>
        <w:pStyle w:val="TOC2"/>
        <w:tabs>
          <w:tab w:val="left" w:pos="715"/>
          <w:tab w:val="right" w:leader="dot" w:pos="7569"/>
        </w:tabs>
        <w:rPr>
          <w:rFonts w:asciiTheme="minorHAnsi" w:eastAsiaTheme="minorEastAsia" w:hAnsiTheme="minorHAnsi" w:cstheme="minorBidi"/>
          <w:noProof/>
          <w:sz w:val="24"/>
          <w:szCs w:val="24"/>
          <w:lang w:eastAsia="ja-JP"/>
        </w:rPr>
      </w:pPr>
      <w:r>
        <w:rPr>
          <w:noProof/>
        </w:rPr>
        <w:t>3.3</w:t>
      </w:r>
      <w:r>
        <w:rPr>
          <w:rFonts w:asciiTheme="minorHAnsi" w:eastAsiaTheme="minorEastAsia" w:hAnsiTheme="minorHAnsi" w:cstheme="minorBidi"/>
          <w:noProof/>
          <w:sz w:val="24"/>
          <w:szCs w:val="24"/>
          <w:lang w:eastAsia="ja-JP"/>
        </w:rPr>
        <w:tab/>
      </w:r>
      <w:r>
        <w:rPr>
          <w:noProof/>
        </w:rPr>
        <w:t>Vowels</w:t>
      </w:r>
      <w:r>
        <w:rPr>
          <w:noProof/>
        </w:rPr>
        <w:tab/>
      </w:r>
      <w:r>
        <w:rPr>
          <w:noProof/>
        </w:rPr>
        <w:fldChar w:fldCharType="begin"/>
      </w:r>
      <w:r>
        <w:rPr>
          <w:noProof/>
        </w:rPr>
        <w:instrText xml:space="preserve"> PAGEREF _Toc337411905 \h </w:instrText>
      </w:r>
      <w:r>
        <w:rPr>
          <w:noProof/>
        </w:rPr>
      </w:r>
      <w:r>
        <w:rPr>
          <w:noProof/>
        </w:rPr>
        <w:fldChar w:fldCharType="separate"/>
      </w:r>
      <w:r w:rsidR="00B93B9B">
        <w:rPr>
          <w:noProof/>
        </w:rPr>
        <w:t>12</w:t>
      </w:r>
      <w:r>
        <w:rPr>
          <w:noProof/>
        </w:rPr>
        <w:fldChar w:fldCharType="end"/>
      </w:r>
    </w:p>
    <w:p w14:paraId="7E98D593"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3.3.1</w:t>
      </w:r>
      <w:r>
        <w:rPr>
          <w:rFonts w:asciiTheme="minorHAnsi" w:eastAsiaTheme="minorEastAsia" w:hAnsiTheme="minorHAnsi" w:cstheme="minorBidi"/>
          <w:noProof/>
          <w:sz w:val="24"/>
          <w:szCs w:val="24"/>
          <w:lang w:eastAsia="ja-JP"/>
        </w:rPr>
        <w:tab/>
      </w:r>
      <w:r>
        <w:rPr>
          <w:noProof/>
        </w:rPr>
        <w:t>Short and (oral) long vowels</w:t>
      </w:r>
      <w:r>
        <w:rPr>
          <w:noProof/>
        </w:rPr>
        <w:tab/>
      </w:r>
      <w:r>
        <w:rPr>
          <w:noProof/>
        </w:rPr>
        <w:fldChar w:fldCharType="begin"/>
      </w:r>
      <w:r>
        <w:rPr>
          <w:noProof/>
        </w:rPr>
        <w:instrText xml:space="preserve"> PAGEREF _Toc337411906 \h </w:instrText>
      </w:r>
      <w:r>
        <w:rPr>
          <w:noProof/>
        </w:rPr>
      </w:r>
      <w:r>
        <w:rPr>
          <w:noProof/>
        </w:rPr>
        <w:fldChar w:fldCharType="separate"/>
      </w:r>
      <w:r w:rsidR="00B93B9B">
        <w:rPr>
          <w:noProof/>
        </w:rPr>
        <w:t>12</w:t>
      </w:r>
      <w:r>
        <w:rPr>
          <w:noProof/>
        </w:rPr>
        <w:fldChar w:fldCharType="end"/>
      </w:r>
    </w:p>
    <w:p w14:paraId="48465DF7"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3.3.2</w:t>
      </w:r>
      <w:r>
        <w:rPr>
          <w:rFonts w:asciiTheme="minorHAnsi" w:eastAsiaTheme="minorEastAsia" w:hAnsiTheme="minorHAnsi" w:cstheme="minorBidi"/>
          <w:noProof/>
          <w:sz w:val="24"/>
          <w:szCs w:val="24"/>
          <w:lang w:eastAsia="ja-JP"/>
        </w:rPr>
        <w:tab/>
      </w:r>
      <w:r>
        <w:rPr>
          <w:noProof/>
        </w:rPr>
        <w:t>Nasalized vowels</w:t>
      </w:r>
      <w:r>
        <w:rPr>
          <w:noProof/>
        </w:rPr>
        <w:tab/>
      </w:r>
      <w:r>
        <w:rPr>
          <w:noProof/>
        </w:rPr>
        <w:fldChar w:fldCharType="begin"/>
      </w:r>
      <w:r>
        <w:rPr>
          <w:noProof/>
        </w:rPr>
        <w:instrText xml:space="preserve"> PAGEREF _Toc337411907 \h </w:instrText>
      </w:r>
      <w:r>
        <w:rPr>
          <w:noProof/>
        </w:rPr>
      </w:r>
      <w:r>
        <w:rPr>
          <w:noProof/>
        </w:rPr>
        <w:fldChar w:fldCharType="separate"/>
      </w:r>
      <w:r w:rsidR="00B93B9B">
        <w:rPr>
          <w:noProof/>
        </w:rPr>
        <w:t>14</w:t>
      </w:r>
      <w:r>
        <w:rPr>
          <w:noProof/>
        </w:rPr>
        <w:fldChar w:fldCharType="end"/>
      </w:r>
    </w:p>
    <w:p w14:paraId="4E8FA66B"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3.3.3</w:t>
      </w:r>
      <w:r>
        <w:rPr>
          <w:rFonts w:asciiTheme="minorHAnsi" w:eastAsiaTheme="minorEastAsia" w:hAnsiTheme="minorHAnsi" w:cstheme="minorBidi"/>
          <w:noProof/>
          <w:sz w:val="24"/>
          <w:szCs w:val="24"/>
          <w:lang w:eastAsia="ja-JP"/>
        </w:rPr>
        <w:tab/>
      </w:r>
      <w:r>
        <w:rPr>
          <w:noProof/>
        </w:rPr>
        <w:t>Initial vowels</w:t>
      </w:r>
      <w:r>
        <w:rPr>
          <w:noProof/>
        </w:rPr>
        <w:tab/>
      </w:r>
      <w:r>
        <w:rPr>
          <w:noProof/>
        </w:rPr>
        <w:fldChar w:fldCharType="begin"/>
      </w:r>
      <w:r>
        <w:rPr>
          <w:noProof/>
        </w:rPr>
        <w:instrText xml:space="preserve"> PAGEREF _Toc337411908 \h </w:instrText>
      </w:r>
      <w:r>
        <w:rPr>
          <w:noProof/>
        </w:rPr>
      </w:r>
      <w:r>
        <w:rPr>
          <w:noProof/>
        </w:rPr>
        <w:fldChar w:fldCharType="separate"/>
      </w:r>
      <w:r w:rsidR="00B93B9B">
        <w:rPr>
          <w:noProof/>
        </w:rPr>
        <w:t>16</w:t>
      </w:r>
      <w:r>
        <w:rPr>
          <w:noProof/>
        </w:rPr>
        <w:fldChar w:fldCharType="end"/>
      </w:r>
    </w:p>
    <w:p w14:paraId="77F040F7"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3.3.4</w:t>
      </w:r>
      <w:r>
        <w:rPr>
          <w:rFonts w:asciiTheme="minorHAnsi" w:eastAsiaTheme="minorEastAsia" w:hAnsiTheme="minorHAnsi" w:cstheme="minorBidi"/>
          <w:noProof/>
          <w:sz w:val="24"/>
          <w:szCs w:val="24"/>
          <w:lang w:eastAsia="ja-JP"/>
        </w:rPr>
        <w:tab/>
      </w:r>
      <w:r>
        <w:rPr>
          <w:noProof/>
        </w:rPr>
        <w:t>Stem-final vowels</w:t>
      </w:r>
      <w:r>
        <w:rPr>
          <w:noProof/>
        </w:rPr>
        <w:tab/>
      </w:r>
      <w:r>
        <w:rPr>
          <w:noProof/>
        </w:rPr>
        <w:fldChar w:fldCharType="begin"/>
      </w:r>
      <w:r>
        <w:rPr>
          <w:noProof/>
        </w:rPr>
        <w:instrText xml:space="preserve"> PAGEREF _Toc337411909 \h </w:instrText>
      </w:r>
      <w:r>
        <w:rPr>
          <w:noProof/>
        </w:rPr>
      </w:r>
      <w:r>
        <w:rPr>
          <w:noProof/>
        </w:rPr>
        <w:fldChar w:fldCharType="separate"/>
      </w:r>
      <w:r w:rsidR="00B93B9B">
        <w:rPr>
          <w:noProof/>
        </w:rPr>
        <w:t>16</w:t>
      </w:r>
      <w:r>
        <w:rPr>
          <w:noProof/>
        </w:rPr>
        <w:fldChar w:fldCharType="end"/>
      </w:r>
    </w:p>
    <w:p w14:paraId="56F94BB9"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3.3.5</w:t>
      </w:r>
      <w:r>
        <w:rPr>
          <w:rFonts w:asciiTheme="minorHAnsi" w:eastAsiaTheme="minorEastAsia" w:hAnsiTheme="minorHAnsi" w:cstheme="minorBidi"/>
          <w:noProof/>
          <w:sz w:val="24"/>
          <w:szCs w:val="24"/>
          <w:lang w:eastAsia="ja-JP"/>
        </w:rPr>
        <w:tab/>
      </w:r>
      <w:r>
        <w:rPr>
          <w:noProof/>
        </w:rPr>
        <w:t>Vowel sequences (</w:t>
      </w:r>
      <w:r w:rsidRPr="00596927">
        <w:rPr>
          <w:rFonts w:ascii="Doulos SIL" w:hAnsi="Doulos SIL"/>
          <w:i/>
          <w:noProof/>
          <w:color w:val="0000FF"/>
        </w:rPr>
        <w:t>ɔɛ</w:t>
      </w:r>
      <w:r>
        <w:rPr>
          <w:noProof/>
        </w:rPr>
        <w:t xml:space="preserve"> diphthong)</w:t>
      </w:r>
      <w:r>
        <w:rPr>
          <w:noProof/>
        </w:rPr>
        <w:tab/>
      </w:r>
      <w:r>
        <w:rPr>
          <w:noProof/>
        </w:rPr>
        <w:fldChar w:fldCharType="begin"/>
      </w:r>
      <w:r>
        <w:rPr>
          <w:noProof/>
        </w:rPr>
        <w:instrText xml:space="preserve"> PAGEREF _Toc337411910 \h </w:instrText>
      </w:r>
      <w:r>
        <w:rPr>
          <w:noProof/>
        </w:rPr>
      </w:r>
      <w:r>
        <w:rPr>
          <w:noProof/>
        </w:rPr>
        <w:fldChar w:fldCharType="separate"/>
      </w:r>
      <w:r w:rsidR="00B93B9B">
        <w:rPr>
          <w:noProof/>
        </w:rPr>
        <w:t>16</w:t>
      </w:r>
      <w:r>
        <w:rPr>
          <w:noProof/>
        </w:rPr>
        <w:fldChar w:fldCharType="end"/>
      </w:r>
    </w:p>
    <w:p w14:paraId="34DAEC1F" w14:textId="77777777" w:rsidR="002C1C50" w:rsidRDefault="002C1C50">
      <w:pPr>
        <w:pStyle w:val="TOC2"/>
        <w:tabs>
          <w:tab w:val="left" w:pos="715"/>
          <w:tab w:val="right" w:leader="dot" w:pos="7569"/>
        </w:tabs>
        <w:rPr>
          <w:rFonts w:asciiTheme="minorHAnsi" w:eastAsiaTheme="minorEastAsia" w:hAnsiTheme="minorHAnsi" w:cstheme="minorBidi"/>
          <w:noProof/>
          <w:sz w:val="24"/>
          <w:szCs w:val="24"/>
          <w:lang w:eastAsia="ja-JP"/>
        </w:rPr>
      </w:pPr>
      <w:r>
        <w:rPr>
          <w:noProof/>
        </w:rPr>
        <w:t>3.4</w:t>
      </w:r>
      <w:r>
        <w:rPr>
          <w:rFonts w:asciiTheme="minorHAnsi" w:eastAsiaTheme="minorEastAsia" w:hAnsiTheme="minorHAnsi" w:cstheme="minorBidi"/>
          <w:noProof/>
          <w:sz w:val="24"/>
          <w:szCs w:val="24"/>
          <w:lang w:eastAsia="ja-JP"/>
        </w:rPr>
        <w:tab/>
      </w:r>
      <w:r>
        <w:rPr>
          <w:noProof/>
        </w:rPr>
        <w:t>ATR Harmony</w:t>
      </w:r>
      <w:r>
        <w:rPr>
          <w:noProof/>
        </w:rPr>
        <w:tab/>
      </w:r>
      <w:r>
        <w:rPr>
          <w:noProof/>
        </w:rPr>
        <w:fldChar w:fldCharType="begin"/>
      </w:r>
      <w:r>
        <w:rPr>
          <w:noProof/>
        </w:rPr>
        <w:instrText xml:space="preserve"> PAGEREF _Toc337411911 \h </w:instrText>
      </w:r>
      <w:r>
        <w:rPr>
          <w:noProof/>
        </w:rPr>
      </w:r>
      <w:r>
        <w:rPr>
          <w:noProof/>
        </w:rPr>
        <w:fldChar w:fldCharType="separate"/>
      </w:r>
      <w:r w:rsidR="00B93B9B">
        <w:rPr>
          <w:noProof/>
        </w:rPr>
        <w:t>17</w:t>
      </w:r>
      <w:r>
        <w:rPr>
          <w:noProof/>
        </w:rPr>
        <w:fldChar w:fldCharType="end"/>
      </w:r>
    </w:p>
    <w:p w14:paraId="4DA13B06" w14:textId="77777777" w:rsidR="002C1C50" w:rsidRDefault="002C1C50">
      <w:pPr>
        <w:pStyle w:val="TOC2"/>
        <w:tabs>
          <w:tab w:val="left" w:pos="715"/>
          <w:tab w:val="right" w:leader="dot" w:pos="7569"/>
        </w:tabs>
        <w:rPr>
          <w:rFonts w:asciiTheme="minorHAnsi" w:eastAsiaTheme="minorEastAsia" w:hAnsiTheme="minorHAnsi" w:cstheme="minorBidi"/>
          <w:noProof/>
          <w:sz w:val="24"/>
          <w:szCs w:val="24"/>
          <w:lang w:eastAsia="ja-JP"/>
        </w:rPr>
      </w:pPr>
      <w:r>
        <w:rPr>
          <w:noProof/>
        </w:rPr>
        <w:t>3.5</w:t>
      </w:r>
      <w:r>
        <w:rPr>
          <w:rFonts w:asciiTheme="minorHAnsi" w:eastAsiaTheme="minorEastAsia" w:hAnsiTheme="minorHAnsi" w:cstheme="minorBidi"/>
          <w:noProof/>
          <w:sz w:val="24"/>
          <w:szCs w:val="24"/>
          <w:lang w:eastAsia="ja-JP"/>
        </w:rPr>
        <w:tab/>
      </w:r>
      <w:r>
        <w:rPr>
          <w:noProof/>
        </w:rPr>
        <w:t>Verb-stem ablaut</w:t>
      </w:r>
      <w:r>
        <w:rPr>
          <w:noProof/>
        </w:rPr>
        <w:tab/>
      </w:r>
      <w:r>
        <w:rPr>
          <w:noProof/>
        </w:rPr>
        <w:fldChar w:fldCharType="begin"/>
      </w:r>
      <w:r>
        <w:rPr>
          <w:noProof/>
        </w:rPr>
        <w:instrText xml:space="preserve"> PAGEREF _Toc337411912 \h </w:instrText>
      </w:r>
      <w:r>
        <w:rPr>
          <w:noProof/>
        </w:rPr>
      </w:r>
      <w:r>
        <w:rPr>
          <w:noProof/>
        </w:rPr>
        <w:fldChar w:fldCharType="separate"/>
      </w:r>
      <w:r w:rsidR="00B93B9B">
        <w:rPr>
          <w:noProof/>
        </w:rPr>
        <w:t>18</w:t>
      </w:r>
      <w:r>
        <w:rPr>
          <w:noProof/>
        </w:rPr>
        <w:fldChar w:fldCharType="end"/>
      </w:r>
    </w:p>
    <w:p w14:paraId="3D62463F" w14:textId="77777777" w:rsidR="002C1C50" w:rsidRDefault="002C1C50">
      <w:pPr>
        <w:pStyle w:val="TOC2"/>
        <w:tabs>
          <w:tab w:val="left" w:pos="715"/>
          <w:tab w:val="right" w:leader="dot" w:pos="7569"/>
        </w:tabs>
        <w:rPr>
          <w:rFonts w:asciiTheme="minorHAnsi" w:eastAsiaTheme="minorEastAsia" w:hAnsiTheme="minorHAnsi" w:cstheme="minorBidi"/>
          <w:noProof/>
          <w:sz w:val="24"/>
          <w:szCs w:val="24"/>
          <w:lang w:eastAsia="ja-JP"/>
        </w:rPr>
      </w:pPr>
      <w:r>
        <w:rPr>
          <w:noProof/>
        </w:rPr>
        <w:t>3.6</w:t>
      </w:r>
      <w:r>
        <w:rPr>
          <w:rFonts w:asciiTheme="minorHAnsi" w:eastAsiaTheme="minorEastAsia" w:hAnsiTheme="minorHAnsi" w:cstheme="minorBidi"/>
          <w:noProof/>
          <w:sz w:val="24"/>
          <w:szCs w:val="24"/>
          <w:lang w:eastAsia="ja-JP"/>
        </w:rPr>
        <w:tab/>
      </w:r>
      <w:r>
        <w:rPr>
          <w:noProof/>
        </w:rPr>
        <w:t>Segmental phonological rules</w:t>
      </w:r>
      <w:r>
        <w:rPr>
          <w:noProof/>
        </w:rPr>
        <w:tab/>
      </w:r>
      <w:r>
        <w:rPr>
          <w:noProof/>
        </w:rPr>
        <w:fldChar w:fldCharType="begin"/>
      </w:r>
      <w:r>
        <w:rPr>
          <w:noProof/>
        </w:rPr>
        <w:instrText xml:space="preserve"> PAGEREF _Toc337411913 \h </w:instrText>
      </w:r>
      <w:r>
        <w:rPr>
          <w:noProof/>
        </w:rPr>
      </w:r>
      <w:r>
        <w:rPr>
          <w:noProof/>
        </w:rPr>
        <w:fldChar w:fldCharType="separate"/>
      </w:r>
      <w:r w:rsidR="00B93B9B">
        <w:rPr>
          <w:noProof/>
        </w:rPr>
        <w:t>18</w:t>
      </w:r>
      <w:r>
        <w:rPr>
          <w:noProof/>
        </w:rPr>
        <w:fldChar w:fldCharType="end"/>
      </w:r>
    </w:p>
    <w:p w14:paraId="7E2DBC65"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3.6.1</w:t>
      </w:r>
      <w:r>
        <w:rPr>
          <w:rFonts w:asciiTheme="minorHAnsi" w:eastAsiaTheme="minorEastAsia" w:hAnsiTheme="minorHAnsi" w:cstheme="minorBidi"/>
          <w:noProof/>
          <w:sz w:val="24"/>
          <w:szCs w:val="24"/>
          <w:lang w:eastAsia="ja-JP"/>
        </w:rPr>
        <w:tab/>
      </w:r>
      <w:r>
        <w:rPr>
          <w:noProof/>
        </w:rPr>
        <w:t>Trans-syllabic consonantal processes</w:t>
      </w:r>
      <w:r>
        <w:rPr>
          <w:noProof/>
        </w:rPr>
        <w:tab/>
      </w:r>
      <w:r>
        <w:rPr>
          <w:noProof/>
        </w:rPr>
        <w:fldChar w:fldCharType="begin"/>
      </w:r>
      <w:r>
        <w:rPr>
          <w:noProof/>
        </w:rPr>
        <w:instrText xml:space="preserve"> PAGEREF _Toc337411914 \h </w:instrText>
      </w:r>
      <w:r>
        <w:rPr>
          <w:noProof/>
        </w:rPr>
      </w:r>
      <w:r>
        <w:rPr>
          <w:noProof/>
        </w:rPr>
        <w:fldChar w:fldCharType="separate"/>
      </w:r>
      <w:r w:rsidR="00B93B9B">
        <w:rPr>
          <w:noProof/>
        </w:rPr>
        <w:t>18</w:t>
      </w:r>
      <w:r>
        <w:rPr>
          <w:noProof/>
        </w:rPr>
        <w:fldChar w:fldCharType="end"/>
      </w:r>
    </w:p>
    <w:p w14:paraId="3BA162E8"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3.6.1.1</w:t>
      </w:r>
      <w:r>
        <w:rPr>
          <w:rFonts w:asciiTheme="minorHAnsi" w:eastAsiaTheme="minorEastAsia" w:hAnsiTheme="minorHAnsi" w:cstheme="minorBidi"/>
          <w:noProof/>
          <w:sz w:val="24"/>
          <w:szCs w:val="24"/>
          <w:lang w:eastAsia="ja-JP"/>
        </w:rPr>
        <w:tab/>
      </w:r>
      <w:r w:rsidRPr="00596927">
        <w:rPr>
          <w:rFonts w:ascii="Doulos SIL" w:hAnsi="Doulos SIL"/>
          <w:i/>
          <w:noProof/>
          <w:color w:val="0000FF"/>
        </w:rPr>
        <w:t>r</w:t>
      </w:r>
      <w:r>
        <w:rPr>
          <w:noProof/>
        </w:rPr>
        <w:t>-Nasalization (/</w:t>
      </w:r>
      <w:r w:rsidRPr="00596927">
        <w:rPr>
          <w:rFonts w:ascii="Doulos SIL" w:hAnsi="Doulos SIL"/>
          <w:noProof/>
          <w:color w:val="008000"/>
        </w:rPr>
        <w:t>nr</w:t>
      </w:r>
      <w:r>
        <w:rPr>
          <w:rFonts w:hint="eastAsia"/>
          <w:noProof/>
        </w:rPr>
        <w:t xml:space="preserve">/ </w:t>
      </w:r>
      <w:r>
        <w:rPr>
          <w:rFonts w:hint="eastAsia"/>
          <w:noProof/>
        </w:rPr>
        <w:t>→</w:t>
      </w:r>
      <w:r>
        <w:rPr>
          <w:rFonts w:hint="eastAsia"/>
          <w:noProof/>
        </w:rPr>
        <w:t xml:space="preserve"> </w:t>
      </w:r>
      <w:r w:rsidRPr="00596927">
        <w:rPr>
          <w:rFonts w:ascii="Doulos SIL" w:hAnsi="Doulos SIL"/>
          <w:i/>
          <w:noProof/>
          <w:color w:val="0000FF"/>
        </w:rPr>
        <w:t>nn</w:t>
      </w:r>
      <w:r>
        <w:rPr>
          <w:noProof/>
        </w:rPr>
        <w:t>, /</w:t>
      </w:r>
      <w:r w:rsidRPr="00596927">
        <w:rPr>
          <w:rFonts w:ascii="Doulos SIL" w:hAnsi="Doulos SIL"/>
          <w:noProof/>
          <w:color w:val="008000"/>
        </w:rPr>
        <w:t>Nv-r</w:t>
      </w:r>
      <w:r>
        <w:rPr>
          <w:rFonts w:hint="eastAsia"/>
          <w:noProof/>
        </w:rPr>
        <w:t xml:space="preserve">/ </w:t>
      </w:r>
      <w:r>
        <w:rPr>
          <w:rFonts w:hint="eastAsia"/>
          <w:noProof/>
        </w:rPr>
        <w:t>→</w:t>
      </w:r>
      <w:r>
        <w:rPr>
          <w:rFonts w:hint="eastAsia"/>
          <w:noProof/>
        </w:rPr>
        <w:t xml:space="preserve"> </w:t>
      </w:r>
      <w:r w:rsidRPr="00596927">
        <w:rPr>
          <w:rFonts w:ascii="Doulos SIL" w:hAnsi="Doulos SIL"/>
          <w:i/>
          <w:noProof/>
          <w:color w:val="0000FF"/>
        </w:rPr>
        <w:t>Nv-n</w:t>
      </w:r>
      <w:r>
        <w:rPr>
          <w:noProof/>
        </w:rPr>
        <w:t>)</w:t>
      </w:r>
      <w:r>
        <w:rPr>
          <w:noProof/>
        </w:rPr>
        <w:tab/>
      </w:r>
      <w:r>
        <w:rPr>
          <w:noProof/>
        </w:rPr>
        <w:fldChar w:fldCharType="begin"/>
      </w:r>
      <w:r>
        <w:rPr>
          <w:noProof/>
        </w:rPr>
        <w:instrText xml:space="preserve"> PAGEREF _Toc337411915 \h </w:instrText>
      </w:r>
      <w:r>
        <w:rPr>
          <w:noProof/>
        </w:rPr>
      </w:r>
      <w:r>
        <w:rPr>
          <w:noProof/>
        </w:rPr>
        <w:fldChar w:fldCharType="separate"/>
      </w:r>
      <w:r w:rsidR="00B93B9B">
        <w:rPr>
          <w:noProof/>
        </w:rPr>
        <w:t>18</w:t>
      </w:r>
      <w:r>
        <w:rPr>
          <w:noProof/>
        </w:rPr>
        <w:fldChar w:fldCharType="end"/>
      </w:r>
    </w:p>
    <w:p w14:paraId="395C2DA2"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3.6.1.2</w:t>
      </w:r>
      <w:r>
        <w:rPr>
          <w:rFonts w:asciiTheme="minorHAnsi" w:eastAsiaTheme="minorEastAsia" w:hAnsiTheme="minorHAnsi" w:cstheme="minorBidi"/>
          <w:noProof/>
          <w:sz w:val="24"/>
          <w:szCs w:val="24"/>
          <w:lang w:eastAsia="ja-JP"/>
        </w:rPr>
        <w:tab/>
      </w:r>
      <w:r w:rsidRPr="00596927">
        <w:rPr>
          <w:rFonts w:ascii="Doulos SIL" w:hAnsi="Doulos SIL"/>
          <w:i/>
          <w:noProof/>
          <w:color w:val="0000FF"/>
        </w:rPr>
        <w:t>r</w:t>
      </w:r>
      <w:r>
        <w:rPr>
          <w:noProof/>
        </w:rPr>
        <w:noBreakHyphen/>
        <w:t>Lateralization (/</w:t>
      </w:r>
      <w:r w:rsidRPr="00596927">
        <w:rPr>
          <w:rFonts w:ascii="Doulos SIL" w:hAnsi="Doulos SIL"/>
          <w:noProof/>
          <w:color w:val="008000"/>
        </w:rPr>
        <w:t>lr</w:t>
      </w:r>
      <w:r>
        <w:rPr>
          <w:rFonts w:hint="eastAsia"/>
          <w:noProof/>
        </w:rPr>
        <w:t xml:space="preserve">/ </w:t>
      </w:r>
      <w:r>
        <w:rPr>
          <w:rFonts w:hint="eastAsia"/>
          <w:noProof/>
        </w:rPr>
        <w:t>→</w:t>
      </w:r>
      <w:r>
        <w:rPr>
          <w:rFonts w:hint="eastAsia"/>
          <w:noProof/>
        </w:rPr>
        <w:t xml:space="preserve"> </w:t>
      </w:r>
      <w:r w:rsidRPr="00596927">
        <w:rPr>
          <w:rFonts w:ascii="Doulos SIL" w:hAnsi="Doulos SIL"/>
          <w:i/>
          <w:noProof/>
          <w:color w:val="0000FF"/>
        </w:rPr>
        <w:t>ll</w:t>
      </w:r>
      <w:r>
        <w:rPr>
          <w:noProof/>
        </w:rPr>
        <w:t xml:space="preserve"> )</w:t>
      </w:r>
      <w:r>
        <w:rPr>
          <w:noProof/>
        </w:rPr>
        <w:tab/>
      </w:r>
      <w:r>
        <w:rPr>
          <w:noProof/>
        </w:rPr>
        <w:fldChar w:fldCharType="begin"/>
      </w:r>
      <w:r>
        <w:rPr>
          <w:noProof/>
        </w:rPr>
        <w:instrText xml:space="preserve"> PAGEREF _Toc337411916 \h </w:instrText>
      </w:r>
      <w:r>
        <w:rPr>
          <w:noProof/>
        </w:rPr>
      </w:r>
      <w:r>
        <w:rPr>
          <w:noProof/>
        </w:rPr>
        <w:fldChar w:fldCharType="separate"/>
      </w:r>
      <w:r w:rsidR="00B93B9B">
        <w:rPr>
          <w:noProof/>
        </w:rPr>
        <w:t>19</w:t>
      </w:r>
      <w:r>
        <w:rPr>
          <w:noProof/>
        </w:rPr>
        <w:fldChar w:fldCharType="end"/>
      </w:r>
    </w:p>
    <w:p w14:paraId="204F610B"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3.6.1.3</w:t>
      </w:r>
      <w:r>
        <w:rPr>
          <w:rFonts w:asciiTheme="minorHAnsi" w:eastAsiaTheme="minorEastAsia" w:hAnsiTheme="minorHAnsi" w:cstheme="minorBidi"/>
          <w:noProof/>
          <w:sz w:val="24"/>
          <w:szCs w:val="24"/>
          <w:lang w:eastAsia="ja-JP"/>
        </w:rPr>
        <w:tab/>
      </w:r>
      <w:r w:rsidRPr="00596927">
        <w:rPr>
          <w:rFonts w:ascii="Doulos SIL" w:hAnsi="Doulos SIL"/>
          <w:i/>
          <w:noProof/>
          <w:color w:val="0000FF"/>
        </w:rPr>
        <w:t>r</w:t>
      </w:r>
      <w:r>
        <w:rPr>
          <w:noProof/>
        </w:rPr>
        <w:t>-Deletion (/</w:t>
      </w:r>
      <w:r w:rsidRPr="00596927">
        <w:rPr>
          <w:rFonts w:ascii="Doulos SIL" w:hAnsi="Doulos SIL"/>
          <w:noProof/>
          <w:color w:val="008000"/>
        </w:rPr>
        <w:t>lr</w:t>
      </w:r>
      <w:r>
        <w:rPr>
          <w:rFonts w:hint="eastAsia"/>
          <w:noProof/>
        </w:rPr>
        <w:t>/</w:t>
      </w:r>
      <w:r>
        <w:rPr>
          <w:rFonts w:hint="eastAsia"/>
          <w:noProof/>
        </w:rPr>
        <w:t>→</w:t>
      </w:r>
      <w:r>
        <w:rPr>
          <w:rFonts w:hint="eastAsia"/>
          <w:noProof/>
        </w:rPr>
        <w:t xml:space="preserve"> </w:t>
      </w:r>
      <w:r w:rsidRPr="00596927">
        <w:rPr>
          <w:rFonts w:ascii="Doulos SIL" w:hAnsi="Doulos SIL"/>
          <w:i/>
          <w:noProof/>
          <w:color w:val="0000FF"/>
        </w:rPr>
        <w:t>l</w:t>
      </w:r>
      <w:r>
        <w:rPr>
          <w:noProof/>
        </w:rPr>
        <w:t xml:space="preserve"> )</w:t>
      </w:r>
      <w:r>
        <w:rPr>
          <w:noProof/>
        </w:rPr>
        <w:tab/>
      </w:r>
      <w:r>
        <w:rPr>
          <w:noProof/>
        </w:rPr>
        <w:fldChar w:fldCharType="begin"/>
      </w:r>
      <w:r>
        <w:rPr>
          <w:noProof/>
        </w:rPr>
        <w:instrText xml:space="preserve"> PAGEREF _Toc337411917 \h </w:instrText>
      </w:r>
      <w:r>
        <w:rPr>
          <w:noProof/>
        </w:rPr>
      </w:r>
      <w:r>
        <w:rPr>
          <w:noProof/>
        </w:rPr>
        <w:fldChar w:fldCharType="separate"/>
      </w:r>
      <w:r w:rsidR="00B93B9B">
        <w:rPr>
          <w:noProof/>
        </w:rPr>
        <w:t>19</w:t>
      </w:r>
      <w:r>
        <w:rPr>
          <w:noProof/>
        </w:rPr>
        <w:fldChar w:fldCharType="end"/>
      </w:r>
    </w:p>
    <w:p w14:paraId="204A9786"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3.6.1.4</w:t>
      </w:r>
      <w:r>
        <w:rPr>
          <w:rFonts w:asciiTheme="minorHAnsi" w:eastAsiaTheme="minorEastAsia" w:hAnsiTheme="minorHAnsi" w:cstheme="minorBidi"/>
          <w:noProof/>
          <w:sz w:val="24"/>
          <w:szCs w:val="24"/>
          <w:lang w:eastAsia="ja-JP"/>
        </w:rPr>
        <w:tab/>
      </w:r>
      <w:r>
        <w:rPr>
          <w:noProof/>
        </w:rPr>
        <w:t xml:space="preserve">Deletion of intervocalic sonorants before diminutive </w:t>
      </w:r>
      <w:r w:rsidRPr="00596927">
        <w:rPr>
          <w:rFonts w:ascii="Doulos SIL" w:hAnsi="Doulos SIL"/>
          <w:i/>
          <w:noProof/>
          <w:color w:val="0000FF"/>
        </w:rPr>
        <w:t>-lī</w:t>
      </w:r>
      <w:r>
        <w:rPr>
          <w:noProof/>
        </w:rPr>
        <w:tab/>
      </w:r>
      <w:r>
        <w:rPr>
          <w:noProof/>
        </w:rPr>
        <w:fldChar w:fldCharType="begin"/>
      </w:r>
      <w:r>
        <w:rPr>
          <w:noProof/>
        </w:rPr>
        <w:instrText xml:space="preserve"> PAGEREF _Toc337411918 \h </w:instrText>
      </w:r>
      <w:r>
        <w:rPr>
          <w:noProof/>
        </w:rPr>
      </w:r>
      <w:r>
        <w:rPr>
          <w:noProof/>
        </w:rPr>
        <w:fldChar w:fldCharType="separate"/>
      </w:r>
      <w:r w:rsidR="00B93B9B">
        <w:rPr>
          <w:noProof/>
        </w:rPr>
        <w:t>19</w:t>
      </w:r>
      <w:r>
        <w:rPr>
          <w:noProof/>
        </w:rPr>
        <w:fldChar w:fldCharType="end"/>
      </w:r>
    </w:p>
    <w:p w14:paraId="68A3AFD1"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3.6.1.5</w:t>
      </w:r>
      <w:r>
        <w:rPr>
          <w:rFonts w:asciiTheme="minorHAnsi" w:eastAsiaTheme="minorEastAsia" w:hAnsiTheme="minorHAnsi" w:cstheme="minorBidi"/>
          <w:noProof/>
          <w:sz w:val="24"/>
          <w:szCs w:val="24"/>
          <w:lang w:eastAsia="ja-JP"/>
        </w:rPr>
        <w:tab/>
      </w:r>
      <w:r>
        <w:rPr>
          <w:noProof/>
        </w:rPr>
        <w:t>Syncope or epenthesis?</w:t>
      </w:r>
      <w:r>
        <w:rPr>
          <w:noProof/>
        </w:rPr>
        <w:tab/>
      </w:r>
      <w:r>
        <w:rPr>
          <w:noProof/>
        </w:rPr>
        <w:fldChar w:fldCharType="begin"/>
      </w:r>
      <w:r>
        <w:rPr>
          <w:noProof/>
        </w:rPr>
        <w:instrText xml:space="preserve"> PAGEREF _Toc337411919 \h </w:instrText>
      </w:r>
      <w:r>
        <w:rPr>
          <w:noProof/>
        </w:rPr>
      </w:r>
      <w:r>
        <w:rPr>
          <w:noProof/>
        </w:rPr>
        <w:fldChar w:fldCharType="separate"/>
      </w:r>
      <w:r w:rsidR="00B93B9B">
        <w:rPr>
          <w:noProof/>
        </w:rPr>
        <w:t>20</w:t>
      </w:r>
      <w:r>
        <w:rPr>
          <w:noProof/>
        </w:rPr>
        <w:fldChar w:fldCharType="end"/>
      </w:r>
    </w:p>
    <w:p w14:paraId="6A9CD158"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3.6.2</w:t>
      </w:r>
      <w:r>
        <w:rPr>
          <w:rFonts w:asciiTheme="minorHAnsi" w:eastAsiaTheme="minorEastAsia" w:hAnsiTheme="minorHAnsi" w:cstheme="minorBidi"/>
          <w:noProof/>
          <w:sz w:val="24"/>
          <w:szCs w:val="24"/>
          <w:lang w:eastAsia="ja-JP"/>
        </w:rPr>
        <w:tab/>
      </w:r>
      <w:r>
        <w:rPr>
          <w:noProof/>
        </w:rPr>
        <w:t>Apocope</w:t>
      </w:r>
      <w:r>
        <w:rPr>
          <w:noProof/>
        </w:rPr>
        <w:tab/>
      </w:r>
      <w:r>
        <w:rPr>
          <w:noProof/>
        </w:rPr>
        <w:fldChar w:fldCharType="begin"/>
      </w:r>
      <w:r>
        <w:rPr>
          <w:noProof/>
        </w:rPr>
        <w:instrText xml:space="preserve"> PAGEREF _Toc337411920 \h </w:instrText>
      </w:r>
      <w:r>
        <w:rPr>
          <w:noProof/>
        </w:rPr>
      </w:r>
      <w:r>
        <w:rPr>
          <w:noProof/>
        </w:rPr>
        <w:fldChar w:fldCharType="separate"/>
      </w:r>
      <w:r w:rsidR="00B93B9B">
        <w:rPr>
          <w:noProof/>
        </w:rPr>
        <w:t>20</w:t>
      </w:r>
      <w:r>
        <w:rPr>
          <w:noProof/>
        </w:rPr>
        <w:fldChar w:fldCharType="end"/>
      </w:r>
    </w:p>
    <w:p w14:paraId="1D1816CE"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3.6.3</w:t>
      </w:r>
      <w:r>
        <w:rPr>
          <w:rFonts w:asciiTheme="minorHAnsi" w:eastAsiaTheme="minorEastAsia" w:hAnsiTheme="minorHAnsi" w:cstheme="minorBidi"/>
          <w:noProof/>
          <w:sz w:val="24"/>
          <w:szCs w:val="24"/>
          <w:lang w:eastAsia="ja-JP"/>
        </w:rPr>
        <w:tab/>
      </w:r>
      <w:r>
        <w:rPr>
          <w:noProof/>
        </w:rPr>
        <w:t>Final Truncation in imperative verbs</w:t>
      </w:r>
      <w:r>
        <w:rPr>
          <w:noProof/>
        </w:rPr>
        <w:tab/>
      </w:r>
      <w:r>
        <w:rPr>
          <w:noProof/>
        </w:rPr>
        <w:fldChar w:fldCharType="begin"/>
      </w:r>
      <w:r>
        <w:rPr>
          <w:noProof/>
        </w:rPr>
        <w:instrText xml:space="preserve"> PAGEREF _Toc337411921 \h </w:instrText>
      </w:r>
      <w:r>
        <w:rPr>
          <w:noProof/>
        </w:rPr>
      </w:r>
      <w:r>
        <w:rPr>
          <w:noProof/>
        </w:rPr>
        <w:fldChar w:fldCharType="separate"/>
      </w:r>
      <w:r w:rsidR="00B93B9B">
        <w:rPr>
          <w:noProof/>
        </w:rPr>
        <w:t>25</w:t>
      </w:r>
      <w:r>
        <w:rPr>
          <w:noProof/>
        </w:rPr>
        <w:fldChar w:fldCharType="end"/>
      </w:r>
    </w:p>
    <w:p w14:paraId="402F9DA6"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3.6.4</w:t>
      </w:r>
      <w:r>
        <w:rPr>
          <w:rFonts w:asciiTheme="minorHAnsi" w:eastAsiaTheme="minorEastAsia" w:hAnsiTheme="minorHAnsi" w:cstheme="minorBidi"/>
          <w:noProof/>
          <w:sz w:val="24"/>
          <w:szCs w:val="24"/>
          <w:lang w:eastAsia="ja-JP"/>
        </w:rPr>
        <w:tab/>
      </w:r>
      <w:r>
        <w:rPr>
          <w:noProof/>
        </w:rPr>
        <w:t>Vowel-vowel and vowel-semivowel sequences</w:t>
      </w:r>
      <w:r>
        <w:rPr>
          <w:noProof/>
        </w:rPr>
        <w:tab/>
      </w:r>
      <w:r>
        <w:rPr>
          <w:noProof/>
        </w:rPr>
        <w:fldChar w:fldCharType="begin"/>
      </w:r>
      <w:r>
        <w:rPr>
          <w:noProof/>
        </w:rPr>
        <w:instrText xml:space="preserve"> PAGEREF _Toc337411922 \h </w:instrText>
      </w:r>
      <w:r>
        <w:rPr>
          <w:noProof/>
        </w:rPr>
      </w:r>
      <w:r>
        <w:rPr>
          <w:noProof/>
        </w:rPr>
        <w:fldChar w:fldCharType="separate"/>
      </w:r>
      <w:r w:rsidR="00B93B9B">
        <w:rPr>
          <w:noProof/>
        </w:rPr>
        <w:t>26</w:t>
      </w:r>
      <w:r>
        <w:rPr>
          <w:noProof/>
        </w:rPr>
        <w:fldChar w:fldCharType="end"/>
      </w:r>
    </w:p>
    <w:p w14:paraId="7DBFC7B6"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3.6.4.1</w:t>
      </w:r>
      <w:r>
        <w:rPr>
          <w:rFonts w:asciiTheme="minorHAnsi" w:eastAsiaTheme="minorEastAsia" w:hAnsiTheme="minorHAnsi" w:cstheme="minorBidi"/>
          <w:noProof/>
          <w:sz w:val="24"/>
          <w:szCs w:val="24"/>
          <w:lang w:eastAsia="ja-JP"/>
        </w:rPr>
        <w:tab/>
      </w:r>
      <w:r w:rsidRPr="00596927">
        <w:rPr>
          <w:rFonts w:ascii="Doulos SIL" w:hAnsi="Doulos SIL"/>
          <w:i/>
          <w:noProof/>
          <w:color w:val="0000FF"/>
        </w:rPr>
        <w:t>n</w:t>
      </w:r>
      <w:r>
        <w:rPr>
          <w:noProof/>
        </w:rPr>
        <w:t>-Epenthesis</w:t>
      </w:r>
      <w:r>
        <w:rPr>
          <w:noProof/>
        </w:rPr>
        <w:tab/>
      </w:r>
      <w:r>
        <w:rPr>
          <w:noProof/>
        </w:rPr>
        <w:fldChar w:fldCharType="begin"/>
      </w:r>
      <w:r>
        <w:rPr>
          <w:noProof/>
        </w:rPr>
        <w:instrText xml:space="preserve"> PAGEREF _Toc337411923 \h </w:instrText>
      </w:r>
      <w:r>
        <w:rPr>
          <w:noProof/>
        </w:rPr>
      </w:r>
      <w:r>
        <w:rPr>
          <w:noProof/>
        </w:rPr>
        <w:fldChar w:fldCharType="separate"/>
      </w:r>
      <w:r w:rsidR="00B93B9B">
        <w:rPr>
          <w:noProof/>
        </w:rPr>
        <w:t>26</w:t>
      </w:r>
      <w:r>
        <w:rPr>
          <w:noProof/>
        </w:rPr>
        <w:fldChar w:fldCharType="end"/>
      </w:r>
    </w:p>
    <w:p w14:paraId="415D8C3A"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3.6.4.2</w:t>
      </w:r>
      <w:r>
        <w:rPr>
          <w:rFonts w:asciiTheme="minorHAnsi" w:eastAsiaTheme="minorEastAsia" w:hAnsiTheme="minorHAnsi" w:cstheme="minorBidi"/>
          <w:noProof/>
          <w:sz w:val="24"/>
          <w:szCs w:val="24"/>
          <w:lang w:eastAsia="ja-JP"/>
        </w:rPr>
        <w:tab/>
      </w:r>
      <w:r w:rsidRPr="00596927">
        <w:rPr>
          <w:noProof/>
          <w:color w:val="0000FF"/>
        </w:rPr>
        <w:t>vv</w:t>
      </w:r>
      <w:r>
        <w:rPr>
          <w:noProof/>
        </w:rPr>
        <w:t>-Contraction</w:t>
      </w:r>
      <w:r>
        <w:rPr>
          <w:noProof/>
        </w:rPr>
        <w:tab/>
      </w:r>
      <w:r>
        <w:rPr>
          <w:noProof/>
        </w:rPr>
        <w:fldChar w:fldCharType="begin"/>
      </w:r>
      <w:r>
        <w:rPr>
          <w:noProof/>
        </w:rPr>
        <w:instrText xml:space="preserve"> PAGEREF _Toc337411924 \h </w:instrText>
      </w:r>
      <w:r>
        <w:rPr>
          <w:noProof/>
        </w:rPr>
      </w:r>
      <w:r>
        <w:rPr>
          <w:noProof/>
        </w:rPr>
        <w:fldChar w:fldCharType="separate"/>
      </w:r>
      <w:r w:rsidR="00B93B9B">
        <w:rPr>
          <w:noProof/>
        </w:rPr>
        <w:t>27</w:t>
      </w:r>
      <w:r>
        <w:rPr>
          <w:noProof/>
        </w:rPr>
        <w:fldChar w:fldCharType="end"/>
      </w:r>
    </w:p>
    <w:p w14:paraId="3CD95155"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3.6.5</w:t>
      </w:r>
      <w:r>
        <w:rPr>
          <w:rFonts w:asciiTheme="minorHAnsi" w:eastAsiaTheme="minorEastAsia" w:hAnsiTheme="minorHAnsi" w:cstheme="minorBidi"/>
          <w:noProof/>
          <w:sz w:val="24"/>
          <w:szCs w:val="24"/>
          <w:lang w:eastAsia="ja-JP"/>
        </w:rPr>
        <w:tab/>
      </w:r>
      <w:r>
        <w:rPr>
          <w:noProof/>
        </w:rPr>
        <w:t>Local vowel-consonant interactions</w:t>
      </w:r>
      <w:r>
        <w:rPr>
          <w:noProof/>
        </w:rPr>
        <w:tab/>
      </w:r>
      <w:r>
        <w:rPr>
          <w:noProof/>
        </w:rPr>
        <w:fldChar w:fldCharType="begin"/>
      </w:r>
      <w:r>
        <w:rPr>
          <w:noProof/>
        </w:rPr>
        <w:instrText xml:space="preserve"> PAGEREF _Toc337411925 \h </w:instrText>
      </w:r>
      <w:r>
        <w:rPr>
          <w:noProof/>
        </w:rPr>
      </w:r>
      <w:r>
        <w:rPr>
          <w:noProof/>
        </w:rPr>
        <w:fldChar w:fldCharType="separate"/>
      </w:r>
      <w:r w:rsidR="00B93B9B">
        <w:rPr>
          <w:noProof/>
        </w:rPr>
        <w:t>29</w:t>
      </w:r>
      <w:r>
        <w:rPr>
          <w:noProof/>
        </w:rPr>
        <w:fldChar w:fldCharType="end"/>
      </w:r>
    </w:p>
    <w:p w14:paraId="7811EF8F"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3.6.5.1</w:t>
      </w:r>
      <w:r>
        <w:rPr>
          <w:rFonts w:asciiTheme="minorHAnsi" w:eastAsiaTheme="minorEastAsia" w:hAnsiTheme="minorHAnsi" w:cstheme="minorBidi"/>
          <w:noProof/>
          <w:sz w:val="24"/>
          <w:szCs w:val="24"/>
          <w:lang w:eastAsia="ja-JP"/>
        </w:rPr>
        <w:tab/>
      </w:r>
      <w:r>
        <w:rPr>
          <w:noProof/>
        </w:rPr>
        <w:t>Monophthongization</w:t>
      </w:r>
      <w:r>
        <w:rPr>
          <w:noProof/>
        </w:rPr>
        <w:tab/>
      </w:r>
      <w:r>
        <w:rPr>
          <w:noProof/>
        </w:rPr>
        <w:fldChar w:fldCharType="begin"/>
      </w:r>
      <w:r>
        <w:rPr>
          <w:noProof/>
        </w:rPr>
        <w:instrText xml:space="preserve"> PAGEREF _Toc337411926 \h </w:instrText>
      </w:r>
      <w:r>
        <w:rPr>
          <w:noProof/>
        </w:rPr>
      </w:r>
      <w:r>
        <w:rPr>
          <w:noProof/>
        </w:rPr>
        <w:fldChar w:fldCharType="separate"/>
      </w:r>
      <w:r w:rsidR="00B93B9B">
        <w:rPr>
          <w:noProof/>
        </w:rPr>
        <w:t>29</w:t>
      </w:r>
      <w:r>
        <w:rPr>
          <w:noProof/>
        </w:rPr>
        <w:fldChar w:fldCharType="end"/>
      </w:r>
    </w:p>
    <w:p w14:paraId="63203E4D" w14:textId="77777777" w:rsidR="002C1C50" w:rsidRDefault="002C1C50">
      <w:pPr>
        <w:pStyle w:val="TOC2"/>
        <w:tabs>
          <w:tab w:val="left" w:pos="715"/>
          <w:tab w:val="right" w:leader="dot" w:pos="7569"/>
        </w:tabs>
        <w:rPr>
          <w:rFonts w:asciiTheme="minorHAnsi" w:eastAsiaTheme="minorEastAsia" w:hAnsiTheme="minorHAnsi" w:cstheme="minorBidi"/>
          <w:noProof/>
          <w:sz w:val="24"/>
          <w:szCs w:val="24"/>
          <w:lang w:eastAsia="ja-JP"/>
        </w:rPr>
      </w:pPr>
      <w:r>
        <w:rPr>
          <w:noProof/>
        </w:rPr>
        <w:t>3.7</w:t>
      </w:r>
      <w:r>
        <w:rPr>
          <w:rFonts w:asciiTheme="minorHAnsi" w:eastAsiaTheme="minorEastAsia" w:hAnsiTheme="minorHAnsi" w:cstheme="minorBidi"/>
          <w:noProof/>
          <w:sz w:val="24"/>
          <w:szCs w:val="24"/>
          <w:lang w:eastAsia="ja-JP"/>
        </w:rPr>
        <w:tab/>
      </w:r>
      <w:r>
        <w:rPr>
          <w:noProof/>
        </w:rPr>
        <w:t>Cliticization</w:t>
      </w:r>
      <w:r>
        <w:rPr>
          <w:noProof/>
        </w:rPr>
        <w:tab/>
      </w:r>
      <w:r>
        <w:rPr>
          <w:noProof/>
        </w:rPr>
        <w:fldChar w:fldCharType="begin"/>
      </w:r>
      <w:r>
        <w:rPr>
          <w:noProof/>
        </w:rPr>
        <w:instrText xml:space="preserve"> PAGEREF _Toc337411927 \h </w:instrText>
      </w:r>
      <w:r>
        <w:rPr>
          <w:noProof/>
        </w:rPr>
      </w:r>
      <w:r>
        <w:rPr>
          <w:noProof/>
        </w:rPr>
        <w:fldChar w:fldCharType="separate"/>
      </w:r>
      <w:r w:rsidR="00B93B9B">
        <w:rPr>
          <w:noProof/>
        </w:rPr>
        <w:t>30</w:t>
      </w:r>
      <w:r>
        <w:rPr>
          <w:noProof/>
        </w:rPr>
        <w:fldChar w:fldCharType="end"/>
      </w:r>
    </w:p>
    <w:p w14:paraId="67030BD4" w14:textId="77777777" w:rsidR="002C1C50" w:rsidRDefault="002C1C50">
      <w:pPr>
        <w:pStyle w:val="TOC2"/>
        <w:tabs>
          <w:tab w:val="left" w:pos="715"/>
          <w:tab w:val="right" w:leader="dot" w:pos="7569"/>
        </w:tabs>
        <w:rPr>
          <w:rFonts w:asciiTheme="minorHAnsi" w:eastAsiaTheme="minorEastAsia" w:hAnsiTheme="minorHAnsi" w:cstheme="minorBidi"/>
          <w:noProof/>
          <w:sz w:val="24"/>
          <w:szCs w:val="24"/>
          <w:lang w:eastAsia="ja-JP"/>
        </w:rPr>
      </w:pPr>
      <w:r>
        <w:rPr>
          <w:noProof/>
        </w:rPr>
        <w:t>3.8</w:t>
      </w:r>
      <w:r>
        <w:rPr>
          <w:rFonts w:asciiTheme="minorHAnsi" w:eastAsiaTheme="minorEastAsia" w:hAnsiTheme="minorHAnsi" w:cstheme="minorBidi"/>
          <w:noProof/>
          <w:sz w:val="24"/>
          <w:szCs w:val="24"/>
          <w:lang w:eastAsia="ja-JP"/>
        </w:rPr>
        <w:tab/>
      </w:r>
      <w:r>
        <w:rPr>
          <w:noProof/>
        </w:rPr>
        <w:t>Tones</w:t>
      </w:r>
      <w:r>
        <w:rPr>
          <w:noProof/>
        </w:rPr>
        <w:tab/>
      </w:r>
      <w:r>
        <w:rPr>
          <w:noProof/>
        </w:rPr>
        <w:fldChar w:fldCharType="begin"/>
      </w:r>
      <w:r>
        <w:rPr>
          <w:noProof/>
        </w:rPr>
        <w:instrText xml:space="preserve"> PAGEREF _Toc337411928 \h </w:instrText>
      </w:r>
      <w:r>
        <w:rPr>
          <w:noProof/>
        </w:rPr>
      </w:r>
      <w:r>
        <w:rPr>
          <w:noProof/>
        </w:rPr>
        <w:fldChar w:fldCharType="separate"/>
      </w:r>
      <w:r w:rsidR="00B93B9B">
        <w:rPr>
          <w:noProof/>
        </w:rPr>
        <w:t>30</w:t>
      </w:r>
      <w:r>
        <w:rPr>
          <w:noProof/>
        </w:rPr>
        <w:fldChar w:fldCharType="end"/>
      </w:r>
    </w:p>
    <w:p w14:paraId="7AE9A784"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3.8.1</w:t>
      </w:r>
      <w:r>
        <w:rPr>
          <w:rFonts w:asciiTheme="minorHAnsi" w:eastAsiaTheme="minorEastAsia" w:hAnsiTheme="minorHAnsi" w:cstheme="minorBidi"/>
          <w:noProof/>
          <w:sz w:val="24"/>
          <w:szCs w:val="24"/>
          <w:lang w:eastAsia="ja-JP"/>
        </w:rPr>
        <w:tab/>
      </w:r>
      <w:r>
        <w:rPr>
          <w:noProof/>
        </w:rPr>
        <w:t>Lexical tone patterns</w:t>
      </w:r>
      <w:r>
        <w:rPr>
          <w:noProof/>
        </w:rPr>
        <w:tab/>
      </w:r>
      <w:r>
        <w:rPr>
          <w:noProof/>
        </w:rPr>
        <w:fldChar w:fldCharType="begin"/>
      </w:r>
      <w:r>
        <w:rPr>
          <w:noProof/>
        </w:rPr>
        <w:instrText xml:space="preserve"> PAGEREF _Toc337411929 \h </w:instrText>
      </w:r>
      <w:r>
        <w:rPr>
          <w:noProof/>
        </w:rPr>
      </w:r>
      <w:r>
        <w:rPr>
          <w:noProof/>
        </w:rPr>
        <w:fldChar w:fldCharType="separate"/>
      </w:r>
      <w:r w:rsidR="00B93B9B">
        <w:rPr>
          <w:noProof/>
        </w:rPr>
        <w:t>31</w:t>
      </w:r>
      <w:r>
        <w:rPr>
          <w:noProof/>
        </w:rPr>
        <w:fldChar w:fldCharType="end"/>
      </w:r>
    </w:p>
    <w:p w14:paraId="70CC7B8B"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3.8.1.1</w:t>
      </w:r>
      <w:r>
        <w:rPr>
          <w:rFonts w:asciiTheme="minorHAnsi" w:eastAsiaTheme="minorEastAsia" w:hAnsiTheme="minorHAnsi" w:cstheme="minorBidi"/>
          <w:noProof/>
          <w:sz w:val="24"/>
          <w:szCs w:val="24"/>
          <w:lang w:eastAsia="ja-JP"/>
        </w:rPr>
        <w:tab/>
      </w:r>
      <w:r>
        <w:rPr>
          <w:noProof/>
        </w:rPr>
        <w:t>Lexical tone melodies for unsegmentable noun stems</w:t>
      </w:r>
      <w:r>
        <w:rPr>
          <w:noProof/>
        </w:rPr>
        <w:tab/>
      </w:r>
      <w:r>
        <w:rPr>
          <w:noProof/>
        </w:rPr>
        <w:fldChar w:fldCharType="begin"/>
      </w:r>
      <w:r>
        <w:rPr>
          <w:noProof/>
        </w:rPr>
        <w:instrText xml:space="preserve"> PAGEREF _Toc337411930 \h </w:instrText>
      </w:r>
      <w:r>
        <w:rPr>
          <w:noProof/>
        </w:rPr>
      </w:r>
      <w:r>
        <w:rPr>
          <w:noProof/>
        </w:rPr>
        <w:fldChar w:fldCharType="separate"/>
      </w:r>
      <w:r w:rsidR="00B93B9B">
        <w:rPr>
          <w:noProof/>
        </w:rPr>
        <w:t>31</w:t>
      </w:r>
      <w:r>
        <w:rPr>
          <w:noProof/>
        </w:rPr>
        <w:fldChar w:fldCharType="end"/>
      </w:r>
    </w:p>
    <w:p w14:paraId="6FAC88CA"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3.8.1.2</w:t>
      </w:r>
      <w:r>
        <w:rPr>
          <w:rFonts w:asciiTheme="minorHAnsi" w:eastAsiaTheme="minorEastAsia" w:hAnsiTheme="minorHAnsi" w:cstheme="minorBidi"/>
          <w:noProof/>
          <w:sz w:val="24"/>
          <w:szCs w:val="24"/>
          <w:lang w:eastAsia="ja-JP"/>
        </w:rPr>
        <w:tab/>
      </w:r>
      <w:r>
        <w:rPr>
          <w:noProof/>
        </w:rPr>
        <w:t>Lexical tone patterns for adjectives and numerals</w:t>
      </w:r>
      <w:r>
        <w:rPr>
          <w:noProof/>
        </w:rPr>
        <w:tab/>
      </w:r>
      <w:r>
        <w:rPr>
          <w:noProof/>
        </w:rPr>
        <w:fldChar w:fldCharType="begin"/>
      </w:r>
      <w:r>
        <w:rPr>
          <w:noProof/>
        </w:rPr>
        <w:instrText xml:space="preserve"> PAGEREF _Toc337411931 \h </w:instrText>
      </w:r>
      <w:r>
        <w:rPr>
          <w:noProof/>
        </w:rPr>
      </w:r>
      <w:r>
        <w:rPr>
          <w:noProof/>
        </w:rPr>
        <w:fldChar w:fldCharType="separate"/>
      </w:r>
      <w:r w:rsidR="00B93B9B">
        <w:rPr>
          <w:noProof/>
        </w:rPr>
        <w:t>34</w:t>
      </w:r>
      <w:r>
        <w:rPr>
          <w:noProof/>
        </w:rPr>
        <w:fldChar w:fldCharType="end"/>
      </w:r>
    </w:p>
    <w:p w14:paraId="4908B2FB"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3.8.1.3</w:t>
      </w:r>
      <w:r>
        <w:rPr>
          <w:rFonts w:asciiTheme="minorHAnsi" w:eastAsiaTheme="minorEastAsia" w:hAnsiTheme="minorHAnsi" w:cstheme="minorBidi"/>
          <w:noProof/>
          <w:sz w:val="24"/>
          <w:szCs w:val="24"/>
          <w:lang w:eastAsia="ja-JP"/>
        </w:rPr>
        <w:tab/>
      </w:r>
      <w:r>
        <w:rPr>
          <w:noProof/>
        </w:rPr>
        <w:t>Tone contours or H</w:t>
      </w:r>
      <w:r>
        <w:rPr>
          <w:noProof/>
        </w:rPr>
        <w:noBreakHyphen/>
        <w:t>tone accent?</w:t>
      </w:r>
      <w:r>
        <w:rPr>
          <w:noProof/>
        </w:rPr>
        <w:tab/>
      </w:r>
      <w:r>
        <w:rPr>
          <w:noProof/>
        </w:rPr>
        <w:fldChar w:fldCharType="begin"/>
      </w:r>
      <w:r>
        <w:rPr>
          <w:noProof/>
        </w:rPr>
        <w:instrText xml:space="preserve"> PAGEREF _Toc337411932 \h </w:instrText>
      </w:r>
      <w:r>
        <w:rPr>
          <w:noProof/>
        </w:rPr>
      </w:r>
      <w:r>
        <w:rPr>
          <w:noProof/>
        </w:rPr>
        <w:fldChar w:fldCharType="separate"/>
      </w:r>
      <w:r w:rsidR="00B93B9B">
        <w:rPr>
          <w:noProof/>
        </w:rPr>
        <w:t>34</w:t>
      </w:r>
      <w:r>
        <w:rPr>
          <w:noProof/>
        </w:rPr>
        <w:fldChar w:fldCharType="end"/>
      </w:r>
    </w:p>
    <w:p w14:paraId="6DC71BED"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3.8.2</w:t>
      </w:r>
      <w:r>
        <w:rPr>
          <w:rFonts w:asciiTheme="minorHAnsi" w:eastAsiaTheme="minorEastAsia" w:hAnsiTheme="minorHAnsi" w:cstheme="minorBidi"/>
          <w:noProof/>
          <w:sz w:val="24"/>
          <w:szCs w:val="24"/>
          <w:lang w:eastAsia="ja-JP"/>
        </w:rPr>
        <w:tab/>
      </w:r>
      <w:r>
        <w:rPr>
          <w:noProof/>
        </w:rPr>
        <w:t>Grammatical tone patterns</w:t>
      </w:r>
      <w:r>
        <w:rPr>
          <w:noProof/>
        </w:rPr>
        <w:tab/>
      </w:r>
      <w:r>
        <w:rPr>
          <w:noProof/>
        </w:rPr>
        <w:fldChar w:fldCharType="begin"/>
      </w:r>
      <w:r>
        <w:rPr>
          <w:noProof/>
        </w:rPr>
        <w:instrText xml:space="preserve"> PAGEREF _Toc337411933 \h </w:instrText>
      </w:r>
      <w:r>
        <w:rPr>
          <w:noProof/>
        </w:rPr>
      </w:r>
      <w:r>
        <w:rPr>
          <w:noProof/>
        </w:rPr>
        <w:fldChar w:fldCharType="separate"/>
      </w:r>
      <w:r w:rsidR="00B93B9B">
        <w:rPr>
          <w:noProof/>
        </w:rPr>
        <w:t>34</w:t>
      </w:r>
      <w:r>
        <w:rPr>
          <w:noProof/>
        </w:rPr>
        <w:fldChar w:fldCharType="end"/>
      </w:r>
    </w:p>
    <w:p w14:paraId="0A873DA6"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3.8.2.1</w:t>
      </w:r>
      <w:r>
        <w:rPr>
          <w:rFonts w:asciiTheme="minorHAnsi" w:eastAsiaTheme="minorEastAsia" w:hAnsiTheme="minorHAnsi" w:cstheme="minorBidi"/>
          <w:noProof/>
          <w:sz w:val="24"/>
          <w:szCs w:val="24"/>
          <w:lang w:eastAsia="ja-JP"/>
        </w:rPr>
        <w:tab/>
      </w:r>
      <w:r>
        <w:rPr>
          <w:noProof/>
        </w:rPr>
        <w:t>Grammatical tones for verb stems</w:t>
      </w:r>
      <w:r>
        <w:rPr>
          <w:noProof/>
        </w:rPr>
        <w:tab/>
      </w:r>
      <w:r>
        <w:rPr>
          <w:noProof/>
        </w:rPr>
        <w:fldChar w:fldCharType="begin"/>
      </w:r>
      <w:r>
        <w:rPr>
          <w:noProof/>
        </w:rPr>
        <w:instrText xml:space="preserve"> PAGEREF _Toc337411934 \h </w:instrText>
      </w:r>
      <w:r>
        <w:rPr>
          <w:noProof/>
        </w:rPr>
      </w:r>
      <w:r>
        <w:rPr>
          <w:noProof/>
        </w:rPr>
        <w:fldChar w:fldCharType="separate"/>
      </w:r>
      <w:r w:rsidR="00B93B9B">
        <w:rPr>
          <w:noProof/>
        </w:rPr>
        <w:t>34</w:t>
      </w:r>
      <w:r>
        <w:rPr>
          <w:noProof/>
        </w:rPr>
        <w:fldChar w:fldCharType="end"/>
      </w:r>
    </w:p>
    <w:p w14:paraId="0154C82C"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3.8.2.2</w:t>
      </w:r>
      <w:r>
        <w:rPr>
          <w:rFonts w:asciiTheme="minorHAnsi" w:eastAsiaTheme="minorEastAsia" w:hAnsiTheme="minorHAnsi" w:cstheme="minorBidi"/>
          <w:noProof/>
          <w:sz w:val="24"/>
          <w:szCs w:val="24"/>
          <w:lang w:eastAsia="ja-JP"/>
        </w:rPr>
        <w:tab/>
      </w:r>
      <w:r>
        <w:rPr>
          <w:noProof/>
        </w:rPr>
        <w:t>Grammatical tones for noun stems</w:t>
      </w:r>
      <w:r>
        <w:rPr>
          <w:noProof/>
        </w:rPr>
        <w:tab/>
      </w:r>
      <w:r>
        <w:rPr>
          <w:noProof/>
        </w:rPr>
        <w:fldChar w:fldCharType="begin"/>
      </w:r>
      <w:r>
        <w:rPr>
          <w:noProof/>
        </w:rPr>
        <w:instrText xml:space="preserve"> PAGEREF _Toc337411935 \h </w:instrText>
      </w:r>
      <w:r>
        <w:rPr>
          <w:noProof/>
        </w:rPr>
      </w:r>
      <w:r>
        <w:rPr>
          <w:noProof/>
        </w:rPr>
        <w:fldChar w:fldCharType="separate"/>
      </w:r>
      <w:r w:rsidR="00B93B9B">
        <w:rPr>
          <w:noProof/>
        </w:rPr>
        <w:t>34</w:t>
      </w:r>
      <w:r>
        <w:rPr>
          <w:noProof/>
        </w:rPr>
        <w:fldChar w:fldCharType="end"/>
      </w:r>
    </w:p>
    <w:p w14:paraId="2C9002AC"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3.8.2.3</w:t>
      </w:r>
      <w:r>
        <w:rPr>
          <w:rFonts w:asciiTheme="minorHAnsi" w:eastAsiaTheme="minorEastAsia" w:hAnsiTheme="minorHAnsi" w:cstheme="minorBidi"/>
          <w:noProof/>
          <w:sz w:val="24"/>
          <w:szCs w:val="24"/>
          <w:lang w:eastAsia="ja-JP"/>
        </w:rPr>
        <w:tab/>
      </w:r>
      <w:r>
        <w:rPr>
          <w:noProof/>
        </w:rPr>
        <w:t>Grammatical tones for adjectives and numerals</w:t>
      </w:r>
      <w:r>
        <w:rPr>
          <w:noProof/>
        </w:rPr>
        <w:tab/>
      </w:r>
      <w:r>
        <w:rPr>
          <w:noProof/>
        </w:rPr>
        <w:fldChar w:fldCharType="begin"/>
      </w:r>
      <w:r>
        <w:rPr>
          <w:noProof/>
        </w:rPr>
        <w:instrText xml:space="preserve"> PAGEREF _Toc337411936 \h </w:instrText>
      </w:r>
      <w:r>
        <w:rPr>
          <w:noProof/>
        </w:rPr>
      </w:r>
      <w:r>
        <w:rPr>
          <w:noProof/>
        </w:rPr>
        <w:fldChar w:fldCharType="separate"/>
      </w:r>
      <w:r w:rsidR="00B93B9B">
        <w:rPr>
          <w:noProof/>
        </w:rPr>
        <w:t>35</w:t>
      </w:r>
      <w:r>
        <w:rPr>
          <w:noProof/>
        </w:rPr>
        <w:fldChar w:fldCharType="end"/>
      </w:r>
    </w:p>
    <w:p w14:paraId="2BC34D4A"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3.8.3</w:t>
      </w:r>
      <w:r>
        <w:rPr>
          <w:rFonts w:asciiTheme="minorHAnsi" w:eastAsiaTheme="minorEastAsia" w:hAnsiTheme="minorHAnsi" w:cstheme="minorBidi"/>
          <w:noProof/>
          <w:sz w:val="24"/>
          <w:szCs w:val="24"/>
          <w:lang w:eastAsia="ja-JP"/>
        </w:rPr>
        <w:tab/>
      </w:r>
      <w:r>
        <w:rPr>
          <w:noProof/>
        </w:rPr>
        <w:t>Tonal morphophonology</w:t>
      </w:r>
      <w:r>
        <w:rPr>
          <w:noProof/>
        </w:rPr>
        <w:tab/>
      </w:r>
      <w:r>
        <w:rPr>
          <w:noProof/>
        </w:rPr>
        <w:fldChar w:fldCharType="begin"/>
      </w:r>
      <w:r>
        <w:rPr>
          <w:noProof/>
        </w:rPr>
        <w:instrText xml:space="preserve"> PAGEREF _Toc337411937 \h </w:instrText>
      </w:r>
      <w:r>
        <w:rPr>
          <w:noProof/>
        </w:rPr>
      </w:r>
      <w:r>
        <w:rPr>
          <w:noProof/>
        </w:rPr>
        <w:fldChar w:fldCharType="separate"/>
      </w:r>
      <w:r w:rsidR="00B93B9B">
        <w:rPr>
          <w:noProof/>
        </w:rPr>
        <w:t>35</w:t>
      </w:r>
      <w:r>
        <w:rPr>
          <w:noProof/>
        </w:rPr>
        <w:fldChar w:fldCharType="end"/>
      </w:r>
    </w:p>
    <w:p w14:paraId="7E78D5D3"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3.8.3.1</w:t>
      </w:r>
      <w:r>
        <w:rPr>
          <w:rFonts w:asciiTheme="minorHAnsi" w:eastAsiaTheme="minorEastAsia" w:hAnsiTheme="minorHAnsi" w:cstheme="minorBidi"/>
          <w:noProof/>
          <w:sz w:val="24"/>
          <w:szCs w:val="24"/>
          <w:lang w:eastAsia="ja-JP"/>
        </w:rPr>
        <w:tab/>
      </w:r>
      <w:r>
        <w:rPr>
          <w:noProof/>
        </w:rPr>
        <w:t>Autosegmental tone association</w:t>
      </w:r>
      <w:r>
        <w:rPr>
          <w:noProof/>
        </w:rPr>
        <w:tab/>
      </w:r>
      <w:r>
        <w:rPr>
          <w:noProof/>
        </w:rPr>
        <w:fldChar w:fldCharType="begin"/>
      </w:r>
      <w:r>
        <w:rPr>
          <w:noProof/>
        </w:rPr>
        <w:instrText xml:space="preserve"> PAGEREF _Toc337411938 \h </w:instrText>
      </w:r>
      <w:r>
        <w:rPr>
          <w:noProof/>
        </w:rPr>
      </w:r>
      <w:r>
        <w:rPr>
          <w:noProof/>
        </w:rPr>
        <w:fldChar w:fldCharType="separate"/>
      </w:r>
      <w:r w:rsidR="00B93B9B">
        <w:rPr>
          <w:noProof/>
        </w:rPr>
        <w:t>35</w:t>
      </w:r>
      <w:r>
        <w:rPr>
          <w:noProof/>
        </w:rPr>
        <w:fldChar w:fldCharType="end"/>
      </w:r>
    </w:p>
    <w:p w14:paraId="7CB00236"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3.8.3.2</w:t>
      </w:r>
      <w:r>
        <w:rPr>
          <w:rFonts w:asciiTheme="minorHAnsi" w:eastAsiaTheme="minorEastAsia" w:hAnsiTheme="minorHAnsi" w:cstheme="minorBidi"/>
          <w:noProof/>
          <w:sz w:val="24"/>
          <w:szCs w:val="24"/>
          <w:lang w:eastAsia="ja-JP"/>
        </w:rPr>
        <w:tab/>
      </w:r>
      <w:r>
        <w:rPr>
          <w:noProof/>
        </w:rPr>
        <w:t>Atonal morphemes</w:t>
      </w:r>
      <w:r>
        <w:rPr>
          <w:noProof/>
        </w:rPr>
        <w:tab/>
      </w:r>
      <w:r>
        <w:rPr>
          <w:noProof/>
        </w:rPr>
        <w:fldChar w:fldCharType="begin"/>
      </w:r>
      <w:r>
        <w:rPr>
          <w:noProof/>
        </w:rPr>
        <w:instrText xml:space="preserve"> PAGEREF _Toc337411939 \h </w:instrText>
      </w:r>
      <w:r>
        <w:rPr>
          <w:noProof/>
        </w:rPr>
      </w:r>
      <w:r>
        <w:rPr>
          <w:noProof/>
        </w:rPr>
        <w:fldChar w:fldCharType="separate"/>
      </w:r>
      <w:r w:rsidR="00B93B9B">
        <w:rPr>
          <w:noProof/>
        </w:rPr>
        <w:t>35</w:t>
      </w:r>
      <w:r>
        <w:rPr>
          <w:noProof/>
        </w:rPr>
        <w:fldChar w:fldCharType="end"/>
      </w:r>
    </w:p>
    <w:p w14:paraId="0751D246"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3.8.4</w:t>
      </w:r>
      <w:r>
        <w:rPr>
          <w:rFonts w:asciiTheme="minorHAnsi" w:eastAsiaTheme="minorEastAsia" w:hAnsiTheme="minorHAnsi" w:cstheme="minorBidi"/>
          <w:noProof/>
          <w:sz w:val="24"/>
          <w:szCs w:val="24"/>
          <w:lang w:eastAsia="ja-JP"/>
        </w:rPr>
        <w:tab/>
      </w:r>
      <w:r>
        <w:rPr>
          <w:noProof/>
        </w:rPr>
        <w:t>Tone sandhi processes</w:t>
      </w:r>
      <w:r>
        <w:rPr>
          <w:noProof/>
        </w:rPr>
        <w:tab/>
      </w:r>
      <w:r>
        <w:rPr>
          <w:noProof/>
        </w:rPr>
        <w:fldChar w:fldCharType="begin"/>
      </w:r>
      <w:r>
        <w:rPr>
          <w:noProof/>
        </w:rPr>
        <w:instrText xml:space="preserve"> PAGEREF _Toc337411940 \h </w:instrText>
      </w:r>
      <w:r>
        <w:rPr>
          <w:noProof/>
        </w:rPr>
      </w:r>
      <w:r>
        <w:rPr>
          <w:noProof/>
        </w:rPr>
        <w:fldChar w:fldCharType="separate"/>
      </w:r>
      <w:r w:rsidR="00B93B9B">
        <w:rPr>
          <w:noProof/>
        </w:rPr>
        <w:t>35</w:t>
      </w:r>
      <w:r>
        <w:rPr>
          <w:noProof/>
        </w:rPr>
        <w:fldChar w:fldCharType="end"/>
      </w:r>
    </w:p>
    <w:p w14:paraId="68FC7642"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3.8.4.1</w:t>
      </w:r>
      <w:r>
        <w:rPr>
          <w:rFonts w:asciiTheme="minorHAnsi" w:eastAsiaTheme="minorEastAsia" w:hAnsiTheme="minorHAnsi" w:cstheme="minorBidi"/>
          <w:noProof/>
          <w:sz w:val="24"/>
          <w:szCs w:val="24"/>
          <w:lang w:eastAsia="ja-JP"/>
        </w:rPr>
        <w:tab/>
      </w:r>
      <w:r>
        <w:rPr>
          <w:noProof/>
        </w:rPr>
        <w:t>Final Tone-Raising (LL#L-to-LH#L)</w:t>
      </w:r>
      <w:r>
        <w:rPr>
          <w:noProof/>
        </w:rPr>
        <w:tab/>
      </w:r>
      <w:r>
        <w:rPr>
          <w:noProof/>
        </w:rPr>
        <w:fldChar w:fldCharType="begin"/>
      </w:r>
      <w:r>
        <w:rPr>
          <w:noProof/>
        </w:rPr>
        <w:instrText xml:space="preserve"> PAGEREF _Toc337411941 \h </w:instrText>
      </w:r>
      <w:r>
        <w:rPr>
          <w:noProof/>
        </w:rPr>
      </w:r>
      <w:r>
        <w:rPr>
          <w:noProof/>
        </w:rPr>
        <w:fldChar w:fldCharType="separate"/>
      </w:r>
      <w:r w:rsidR="00B93B9B">
        <w:rPr>
          <w:noProof/>
        </w:rPr>
        <w:t>35</w:t>
      </w:r>
      <w:r>
        <w:rPr>
          <w:noProof/>
        </w:rPr>
        <w:fldChar w:fldCharType="end"/>
      </w:r>
    </w:p>
    <w:p w14:paraId="3851AFF9"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3.8.4.2</w:t>
      </w:r>
      <w:r>
        <w:rPr>
          <w:rFonts w:asciiTheme="minorHAnsi" w:eastAsiaTheme="minorEastAsia" w:hAnsiTheme="minorHAnsi" w:cstheme="minorBidi"/>
          <w:noProof/>
          <w:sz w:val="24"/>
          <w:szCs w:val="24"/>
          <w:lang w:eastAsia="ja-JP"/>
        </w:rPr>
        <w:tab/>
      </w:r>
      <w:r>
        <w:rPr>
          <w:noProof/>
        </w:rPr>
        <w:t>Floating-Tone Docking I (certain nouns and adjectives)</w:t>
      </w:r>
      <w:r>
        <w:rPr>
          <w:noProof/>
        </w:rPr>
        <w:tab/>
      </w:r>
      <w:r>
        <w:rPr>
          <w:noProof/>
        </w:rPr>
        <w:fldChar w:fldCharType="begin"/>
      </w:r>
      <w:r>
        <w:rPr>
          <w:noProof/>
        </w:rPr>
        <w:instrText xml:space="preserve"> PAGEREF _Toc337411942 \h </w:instrText>
      </w:r>
      <w:r>
        <w:rPr>
          <w:noProof/>
        </w:rPr>
      </w:r>
      <w:r>
        <w:rPr>
          <w:noProof/>
        </w:rPr>
        <w:fldChar w:fldCharType="separate"/>
      </w:r>
      <w:r w:rsidR="00B93B9B">
        <w:rPr>
          <w:noProof/>
        </w:rPr>
        <w:t>35</w:t>
      </w:r>
      <w:r>
        <w:rPr>
          <w:noProof/>
        </w:rPr>
        <w:fldChar w:fldCharType="end"/>
      </w:r>
    </w:p>
    <w:p w14:paraId="30D8AFCF"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3.8.4.3</w:t>
      </w:r>
      <w:r>
        <w:rPr>
          <w:rFonts w:asciiTheme="minorHAnsi" w:eastAsiaTheme="minorEastAsia" w:hAnsiTheme="minorHAnsi" w:cstheme="minorBidi"/>
          <w:noProof/>
          <w:sz w:val="24"/>
          <w:szCs w:val="24"/>
          <w:lang w:eastAsia="ja-JP"/>
        </w:rPr>
        <w:tab/>
      </w:r>
      <w:r>
        <w:rPr>
          <w:noProof/>
        </w:rPr>
        <w:t>Floating-Tone Docking II (3Sg versus non-3Sg)</w:t>
      </w:r>
      <w:r>
        <w:rPr>
          <w:noProof/>
        </w:rPr>
        <w:tab/>
      </w:r>
      <w:r>
        <w:rPr>
          <w:noProof/>
        </w:rPr>
        <w:fldChar w:fldCharType="begin"/>
      </w:r>
      <w:r>
        <w:rPr>
          <w:noProof/>
        </w:rPr>
        <w:instrText xml:space="preserve"> PAGEREF _Toc337411943 \h </w:instrText>
      </w:r>
      <w:r>
        <w:rPr>
          <w:noProof/>
        </w:rPr>
      </w:r>
      <w:r>
        <w:rPr>
          <w:noProof/>
        </w:rPr>
        <w:fldChar w:fldCharType="separate"/>
      </w:r>
      <w:r w:rsidR="00B93B9B">
        <w:rPr>
          <w:noProof/>
        </w:rPr>
        <w:t>36</w:t>
      </w:r>
      <w:r>
        <w:rPr>
          <w:noProof/>
        </w:rPr>
        <w:fldChar w:fldCharType="end"/>
      </w:r>
    </w:p>
    <w:p w14:paraId="03DD7590"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lastRenderedPageBreak/>
        <w:t>3.8.5</w:t>
      </w:r>
      <w:r>
        <w:rPr>
          <w:rFonts w:asciiTheme="minorHAnsi" w:eastAsiaTheme="minorEastAsia" w:hAnsiTheme="minorHAnsi" w:cstheme="minorBidi"/>
          <w:noProof/>
          <w:sz w:val="24"/>
          <w:szCs w:val="24"/>
          <w:lang w:eastAsia="ja-JP"/>
        </w:rPr>
        <w:tab/>
      </w:r>
      <w:r>
        <w:rPr>
          <w:noProof/>
        </w:rPr>
        <w:t>Phonology of Floating-Tone Docking II</w:t>
      </w:r>
      <w:r>
        <w:rPr>
          <w:noProof/>
        </w:rPr>
        <w:tab/>
      </w:r>
      <w:r>
        <w:rPr>
          <w:noProof/>
        </w:rPr>
        <w:fldChar w:fldCharType="begin"/>
      </w:r>
      <w:r>
        <w:rPr>
          <w:noProof/>
        </w:rPr>
        <w:instrText xml:space="preserve"> PAGEREF _Toc337411944 \h </w:instrText>
      </w:r>
      <w:r>
        <w:rPr>
          <w:noProof/>
        </w:rPr>
      </w:r>
      <w:r>
        <w:rPr>
          <w:noProof/>
        </w:rPr>
        <w:fldChar w:fldCharType="separate"/>
      </w:r>
      <w:r w:rsidR="00B93B9B">
        <w:rPr>
          <w:noProof/>
        </w:rPr>
        <w:t>38</w:t>
      </w:r>
      <w:r>
        <w:rPr>
          <w:noProof/>
        </w:rPr>
        <w:fldChar w:fldCharType="end"/>
      </w:r>
    </w:p>
    <w:p w14:paraId="61F3D539" w14:textId="77777777" w:rsidR="002C1C50" w:rsidRDefault="002C1C50">
      <w:pPr>
        <w:pStyle w:val="TOC2"/>
        <w:tabs>
          <w:tab w:val="left" w:pos="715"/>
          <w:tab w:val="right" w:leader="dot" w:pos="7569"/>
        </w:tabs>
        <w:rPr>
          <w:rFonts w:asciiTheme="minorHAnsi" w:eastAsiaTheme="minorEastAsia" w:hAnsiTheme="minorHAnsi" w:cstheme="minorBidi"/>
          <w:noProof/>
          <w:sz w:val="24"/>
          <w:szCs w:val="24"/>
          <w:lang w:eastAsia="ja-JP"/>
        </w:rPr>
      </w:pPr>
      <w:r>
        <w:rPr>
          <w:noProof/>
        </w:rPr>
        <w:t>3.9</w:t>
      </w:r>
      <w:r>
        <w:rPr>
          <w:rFonts w:asciiTheme="minorHAnsi" w:eastAsiaTheme="minorEastAsia" w:hAnsiTheme="minorHAnsi" w:cstheme="minorBidi"/>
          <w:noProof/>
          <w:sz w:val="24"/>
          <w:szCs w:val="24"/>
          <w:lang w:eastAsia="ja-JP"/>
        </w:rPr>
        <w:tab/>
      </w:r>
      <w:r>
        <w:rPr>
          <w:noProof/>
        </w:rPr>
        <w:t>Intonation contours</w:t>
      </w:r>
      <w:r>
        <w:rPr>
          <w:noProof/>
        </w:rPr>
        <w:tab/>
      </w:r>
      <w:r>
        <w:rPr>
          <w:noProof/>
        </w:rPr>
        <w:fldChar w:fldCharType="begin"/>
      </w:r>
      <w:r>
        <w:rPr>
          <w:noProof/>
        </w:rPr>
        <w:instrText xml:space="preserve"> PAGEREF _Toc337411945 \h </w:instrText>
      </w:r>
      <w:r>
        <w:rPr>
          <w:noProof/>
        </w:rPr>
      </w:r>
      <w:r>
        <w:rPr>
          <w:noProof/>
        </w:rPr>
        <w:fldChar w:fldCharType="separate"/>
      </w:r>
      <w:r w:rsidR="00B93B9B">
        <w:rPr>
          <w:noProof/>
        </w:rPr>
        <w:t>39</w:t>
      </w:r>
      <w:r>
        <w:rPr>
          <w:noProof/>
        </w:rPr>
        <w:fldChar w:fldCharType="end"/>
      </w:r>
    </w:p>
    <w:p w14:paraId="6247E996"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3.9.1</w:t>
      </w:r>
      <w:r>
        <w:rPr>
          <w:rFonts w:asciiTheme="minorHAnsi" w:eastAsiaTheme="minorEastAsia" w:hAnsiTheme="minorHAnsi" w:cstheme="minorBidi"/>
          <w:noProof/>
          <w:sz w:val="24"/>
          <w:szCs w:val="24"/>
          <w:lang w:eastAsia="ja-JP"/>
        </w:rPr>
        <w:tab/>
      </w:r>
      <w:r>
        <w:rPr>
          <w:noProof/>
        </w:rPr>
        <w:t>Phrase and clause-final terminal contours (</w:t>
      </w:r>
      <w:r>
        <w:rPr>
          <w:noProof/>
        </w:rPr>
        <w:sym w:font="Symbol" w:char="F0AD"/>
      </w:r>
      <w:r>
        <w:rPr>
          <w:noProof/>
        </w:rPr>
        <w:sym w:font="Symbol" w:char="F0AF"/>
      </w:r>
      <w:r>
        <w:rPr>
          <w:noProof/>
        </w:rPr>
        <w:sym w:font="Symbol" w:char="F0AE"/>
      </w:r>
      <w:r>
        <w:rPr>
          <w:noProof/>
        </w:rPr>
        <w:t>)</w:t>
      </w:r>
      <w:r>
        <w:rPr>
          <w:noProof/>
        </w:rPr>
        <w:tab/>
      </w:r>
      <w:r>
        <w:rPr>
          <w:noProof/>
        </w:rPr>
        <w:fldChar w:fldCharType="begin"/>
      </w:r>
      <w:r>
        <w:rPr>
          <w:noProof/>
        </w:rPr>
        <w:instrText xml:space="preserve"> PAGEREF _Toc337411946 \h </w:instrText>
      </w:r>
      <w:r>
        <w:rPr>
          <w:noProof/>
        </w:rPr>
      </w:r>
      <w:r>
        <w:rPr>
          <w:noProof/>
        </w:rPr>
        <w:fldChar w:fldCharType="separate"/>
      </w:r>
      <w:r w:rsidR="00B93B9B">
        <w:rPr>
          <w:noProof/>
        </w:rPr>
        <w:t>39</w:t>
      </w:r>
      <w:r>
        <w:rPr>
          <w:noProof/>
        </w:rPr>
        <w:fldChar w:fldCharType="end"/>
      </w:r>
    </w:p>
    <w:p w14:paraId="7BD8FF52"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3.9.2</w:t>
      </w:r>
      <w:r>
        <w:rPr>
          <w:rFonts w:asciiTheme="minorHAnsi" w:eastAsiaTheme="minorEastAsia" w:hAnsiTheme="minorHAnsi" w:cstheme="minorBidi"/>
          <w:noProof/>
          <w:sz w:val="24"/>
          <w:szCs w:val="24"/>
          <w:lang w:eastAsia="ja-JP"/>
        </w:rPr>
        <w:tab/>
      </w:r>
      <w:r>
        <w:rPr>
          <w:noProof/>
        </w:rPr>
        <w:t>Intonational prolongation (</w:t>
      </w:r>
      <w:r>
        <w:rPr>
          <w:noProof/>
        </w:rPr>
        <w:sym w:font="Symbol" w:char="F0AE"/>
      </w:r>
      <w:r>
        <w:rPr>
          <w:noProof/>
        </w:rPr>
        <w:t>)</w:t>
      </w:r>
      <w:r>
        <w:rPr>
          <w:noProof/>
        </w:rPr>
        <w:tab/>
      </w:r>
      <w:r>
        <w:rPr>
          <w:noProof/>
        </w:rPr>
        <w:fldChar w:fldCharType="begin"/>
      </w:r>
      <w:r>
        <w:rPr>
          <w:noProof/>
        </w:rPr>
        <w:instrText xml:space="preserve"> PAGEREF _Toc337411947 \h </w:instrText>
      </w:r>
      <w:r>
        <w:rPr>
          <w:noProof/>
        </w:rPr>
      </w:r>
      <w:r>
        <w:rPr>
          <w:noProof/>
        </w:rPr>
        <w:fldChar w:fldCharType="separate"/>
      </w:r>
      <w:r w:rsidR="00B93B9B">
        <w:rPr>
          <w:noProof/>
        </w:rPr>
        <w:t>39</w:t>
      </w:r>
      <w:r>
        <w:rPr>
          <w:noProof/>
        </w:rPr>
        <w:fldChar w:fldCharType="end"/>
      </w:r>
    </w:p>
    <w:p w14:paraId="4EC7F934" w14:textId="77777777" w:rsidR="002C1C50" w:rsidRDefault="002C1C50">
      <w:pPr>
        <w:pStyle w:val="TOC1"/>
        <w:tabs>
          <w:tab w:val="left" w:pos="360"/>
          <w:tab w:val="right" w:leader="dot" w:pos="7569"/>
        </w:tabs>
        <w:rPr>
          <w:rFonts w:asciiTheme="minorHAnsi" w:eastAsiaTheme="minorEastAsia" w:hAnsiTheme="minorHAnsi" w:cstheme="minorBidi"/>
          <w:b w:val="0"/>
          <w:noProof/>
          <w:szCs w:val="24"/>
          <w:lang w:eastAsia="ja-JP"/>
        </w:rPr>
      </w:pPr>
      <w:r>
        <w:rPr>
          <w:noProof/>
        </w:rPr>
        <w:t>4</w:t>
      </w:r>
      <w:r>
        <w:rPr>
          <w:rFonts w:asciiTheme="minorHAnsi" w:eastAsiaTheme="minorEastAsia" w:hAnsiTheme="minorHAnsi" w:cstheme="minorBidi"/>
          <w:b w:val="0"/>
          <w:noProof/>
          <w:szCs w:val="24"/>
          <w:lang w:eastAsia="ja-JP"/>
        </w:rPr>
        <w:tab/>
      </w:r>
      <w:r>
        <w:rPr>
          <w:noProof/>
        </w:rPr>
        <w:t>Nominal, pronominal, and adjectival morphology</w:t>
      </w:r>
      <w:r>
        <w:rPr>
          <w:noProof/>
        </w:rPr>
        <w:tab/>
      </w:r>
      <w:r>
        <w:rPr>
          <w:noProof/>
        </w:rPr>
        <w:fldChar w:fldCharType="begin"/>
      </w:r>
      <w:r>
        <w:rPr>
          <w:noProof/>
        </w:rPr>
        <w:instrText xml:space="preserve"> PAGEREF _Toc337411948 \h </w:instrText>
      </w:r>
      <w:r>
        <w:rPr>
          <w:noProof/>
        </w:rPr>
      </w:r>
      <w:r>
        <w:rPr>
          <w:noProof/>
        </w:rPr>
        <w:fldChar w:fldCharType="separate"/>
      </w:r>
      <w:r w:rsidR="00B93B9B">
        <w:rPr>
          <w:noProof/>
        </w:rPr>
        <w:t>40</w:t>
      </w:r>
      <w:r>
        <w:rPr>
          <w:noProof/>
        </w:rPr>
        <w:fldChar w:fldCharType="end"/>
      </w:r>
    </w:p>
    <w:p w14:paraId="68B02903" w14:textId="77777777" w:rsidR="002C1C50" w:rsidRDefault="002C1C50">
      <w:pPr>
        <w:pStyle w:val="TOC2"/>
        <w:tabs>
          <w:tab w:val="left" w:pos="715"/>
          <w:tab w:val="right" w:leader="dot" w:pos="7569"/>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Nouns</w:t>
      </w:r>
      <w:r>
        <w:rPr>
          <w:noProof/>
        </w:rPr>
        <w:tab/>
      </w:r>
      <w:r>
        <w:rPr>
          <w:noProof/>
        </w:rPr>
        <w:fldChar w:fldCharType="begin"/>
      </w:r>
      <w:r>
        <w:rPr>
          <w:noProof/>
        </w:rPr>
        <w:instrText xml:space="preserve"> PAGEREF _Toc337411949 \h </w:instrText>
      </w:r>
      <w:r>
        <w:rPr>
          <w:noProof/>
        </w:rPr>
      </w:r>
      <w:r>
        <w:rPr>
          <w:noProof/>
        </w:rPr>
        <w:fldChar w:fldCharType="separate"/>
      </w:r>
      <w:r w:rsidR="00B93B9B">
        <w:rPr>
          <w:noProof/>
        </w:rPr>
        <w:t>40</w:t>
      </w:r>
      <w:r>
        <w:rPr>
          <w:noProof/>
        </w:rPr>
        <w:fldChar w:fldCharType="end"/>
      </w:r>
    </w:p>
    <w:p w14:paraId="49225239"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4.1.1</w:t>
      </w:r>
      <w:r>
        <w:rPr>
          <w:rFonts w:asciiTheme="minorHAnsi" w:eastAsiaTheme="minorEastAsia" w:hAnsiTheme="minorHAnsi" w:cstheme="minorBidi"/>
          <w:noProof/>
          <w:sz w:val="24"/>
          <w:szCs w:val="24"/>
          <w:lang w:eastAsia="ja-JP"/>
        </w:rPr>
        <w:tab/>
      </w:r>
      <w:r>
        <w:rPr>
          <w:noProof/>
        </w:rPr>
        <w:t>Simple nouns and suffixes</w:t>
      </w:r>
      <w:r>
        <w:rPr>
          <w:noProof/>
        </w:rPr>
        <w:tab/>
      </w:r>
      <w:r>
        <w:rPr>
          <w:noProof/>
        </w:rPr>
        <w:fldChar w:fldCharType="begin"/>
      </w:r>
      <w:r>
        <w:rPr>
          <w:noProof/>
        </w:rPr>
        <w:instrText xml:space="preserve"> PAGEREF _Toc337411950 \h </w:instrText>
      </w:r>
      <w:r>
        <w:rPr>
          <w:noProof/>
        </w:rPr>
      </w:r>
      <w:r>
        <w:rPr>
          <w:noProof/>
        </w:rPr>
        <w:fldChar w:fldCharType="separate"/>
      </w:r>
      <w:r w:rsidR="00B93B9B">
        <w:rPr>
          <w:noProof/>
        </w:rPr>
        <w:t>40</w:t>
      </w:r>
      <w:r>
        <w:rPr>
          <w:noProof/>
        </w:rPr>
        <w:fldChar w:fldCharType="end"/>
      </w:r>
    </w:p>
    <w:p w14:paraId="44B93165"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4.1.1.1</w:t>
      </w:r>
      <w:r>
        <w:rPr>
          <w:rFonts w:asciiTheme="minorHAnsi" w:eastAsiaTheme="minorEastAsia" w:hAnsiTheme="minorHAnsi" w:cstheme="minorBidi"/>
          <w:noProof/>
          <w:sz w:val="24"/>
          <w:szCs w:val="24"/>
          <w:lang w:eastAsia="ja-JP"/>
        </w:rPr>
        <w:tab/>
      </w:r>
      <w:r>
        <w:rPr>
          <w:noProof/>
        </w:rPr>
        <w:t>Simple monotonal nouns</w:t>
      </w:r>
      <w:r>
        <w:rPr>
          <w:noProof/>
        </w:rPr>
        <w:tab/>
      </w:r>
      <w:r>
        <w:rPr>
          <w:noProof/>
        </w:rPr>
        <w:fldChar w:fldCharType="begin"/>
      </w:r>
      <w:r>
        <w:rPr>
          <w:noProof/>
        </w:rPr>
        <w:instrText xml:space="preserve"> PAGEREF _Toc337411951 \h </w:instrText>
      </w:r>
      <w:r>
        <w:rPr>
          <w:noProof/>
        </w:rPr>
      </w:r>
      <w:r>
        <w:rPr>
          <w:noProof/>
        </w:rPr>
        <w:fldChar w:fldCharType="separate"/>
      </w:r>
      <w:r w:rsidR="00B93B9B">
        <w:rPr>
          <w:noProof/>
        </w:rPr>
        <w:t>40</w:t>
      </w:r>
      <w:r>
        <w:rPr>
          <w:noProof/>
        </w:rPr>
        <w:fldChar w:fldCharType="end"/>
      </w:r>
    </w:p>
    <w:p w14:paraId="0FA8BD9F"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4.1.1.2</w:t>
      </w:r>
      <w:r>
        <w:rPr>
          <w:rFonts w:asciiTheme="minorHAnsi" w:eastAsiaTheme="minorEastAsia" w:hAnsiTheme="minorHAnsi" w:cstheme="minorBidi"/>
          <w:noProof/>
          <w:sz w:val="24"/>
          <w:szCs w:val="24"/>
          <w:lang w:eastAsia="ja-JP"/>
        </w:rPr>
        <w:tab/>
      </w:r>
      <w:r>
        <w:rPr>
          <w:noProof/>
        </w:rPr>
        <w:t>Simple bitonal nouns</w:t>
      </w:r>
      <w:r>
        <w:rPr>
          <w:noProof/>
        </w:rPr>
        <w:tab/>
      </w:r>
      <w:r>
        <w:rPr>
          <w:noProof/>
        </w:rPr>
        <w:fldChar w:fldCharType="begin"/>
      </w:r>
      <w:r>
        <w:rPr>
          <w:noProof/>
        </w:rPr>
        <w:instrText xml:space="preserve"> PAGEREF _Toc337411952 \h </w:instrText>
      </w:r>
      <w:r>
        <w:rPr>
          <w:noProof/>
        </w:rPr>
      </w:r>
      <w:r>
        <w:rPr>
          <w:noProof/>
        </w:rPr>
        <w:fldChar w:fldCharType="separate"/>
      </w:r>
      <w:r w:rsidR="00B93B9B">
        <w:rPr>
          <w:noProof/>
        </w:rPr>
        <w:t>41</w:t>
      </w:r>
      <w:r>
        <w:rPr>
          <w:noProof/>
        </w:rPr>
        <w:fldChar w:fldCharType="end"/>
      </w:r>
    </w:p>
    <w:p w14:paraId="577F2CA4" w14:textId="77777777" w:rsidR="002C1C50" w:rsidRDefault="002C1C50">
      <w:pPr>
        <w:pStyle w:val="TOC2"/>
        <w:tabs>
          <w:tab w:val="left" w:pos="715"/>
          <w:tab w:val="right" w:leader="dot" w:pos="7569"/>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Derived nominals</w:t>
      </w:r>
      <w:r>
        <w:rPr>
          <w:noProof/>
        </w:rPr>
        <w:tab/>
      </w:r>
      <w:r>
        <w:rPr>
          <w:noProof/>
        </w:rPr>
        <w:fldChar w:fldCharType="begin"/>
      </w:r>
      <w:r>
        <w:rPr>
          <w:noProof/>
        </w:rPr>
        <w:instrText xml:space="preserve"> PAGEREF _Toc337411953 \h </w:instrText>
      </w:r>
      <w:r>
        <w:rPr>
          <w:noProof/>
        </w:rPr>
      </w:r>
      <w:r>
        <w:rPr>
          <w:noProof/>
        </w:rPr>
        <w:fldChar w:fldCharType="separate"/>
      </w:r>
      <w:r w:rsidR="00B93B9B">
        <w:rPr>
          <w:noProof/>
        </w:rPr>
        <w:t>42</w:t>
      </w:r>
      <w:r>
        <w:rPr>
          <w:noProof/>
        </w:rPr>
        <w:fldChar w:fldCharType="end"/>
      </w:r>
    </w:p>
    <w:p w14:paraId="44E06C0A"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4.2.1</w:t>
      </w:r>
      <w:r>
        <w:rPr>
          <w:rFonts w:asciiTheme="minorHAnsi" w:eastAsiaTheme="minorEastAsia" w:hAnsiTheme="minorHAnsi" w:cstheme="minorBidi"/>
          <w:noProof/>
          <w:sz w:val="24"/>
          <w:szCs w:val="24"/>
          <w:lang w:eastAsia="ja-JP"/>
        </w:rPr>
        <w:tab/>
      </w:r>
      <w:r>
        <w:rPr>
          <w:noProof/>
        </w:rPr>
        <w:t>Diminutives (</w:t>
      </w:r>
      <w:r w:rsidRPr="00596927">
        <w:rPr>
          <w:rFonts w:ascii="Doulos SIL" w:hAnsi="Doulos SIL"/>
          <w:i/>
          <w:noProof/>
          <w:color w:val="0000FF"/>
        </w:rPr>
        <w:t>-lī</w:t>
      </w:r>
      <w:r>
        <w:rPr>
          <w:noProof/>
        </w:rPr>
        <w:t xml:space="preserve"> )</w:t>
      </w:r>
      <w:r>
        <w:rPr>
          <w:noProof/>
        </w:rPr>
        <w:tab/>
      </w:r>
      <w:r>
        <w:rPr>
          <w:noProof/>
        </w:rPr>
        <w:fldChar w:fldCharType="begin"/>
      </w:r>
      <w:r>
        <w:rPr>
          <w:noProof/>
        </w:rPr>
        <w:instrText xml:space="preserve"> PAGEREF _Toc337411954 \h </w:instrText>
      </w:r>
      <w:r>
        <w:rPr>
          <w:noProof/>
        </w:rPr>
      </w:r>
      <w:r>
        <w:rPr>
          <w:noProof/>
        </w:rPr>
        <w:fldChar w:fldCharType="separate"/>
      </w:r>
      <w:r w:rsidR="00B93B9B">
        <w:rPr>
          <w:noProof/>
        </w:rPr>
        <w:t>42</w:t>
      </w:r>
      <w:r>
        <w:rPr>
          <w:noProof/>
        </w:rPr>
        <w:fldChar w:fldCharType="end"/>
      </w:r>
    </w:p>
    <w:p w14:paraId="709D9B04"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4.2.2</w:t>
      </w:r>
      <w:r>
        <w:rPr>
          <w:rFonts w:asciiTheme="minorHAnsi" w:eastAsiaTheme="minorEastAsia" w:hAnsiTheme="minorHAnsi" w:cstheme="minorBidi"/>
          <w:noProof/>
          <w:sz w:val="24"/>
          <w:szCs w:val="24"/>
          <w:lang w:eastAsia="ja-JP"/>
        </w:rPr>
        <w:tab/>
      </w:r>
      <w:r>
        <w:rPr>
          <w:noProof/>
        </w:rPr>
        <w:t>Verbal nouns</w:t>
      </w:r>
      <w:r>
        <w:rPr>
          <w:noProof/>
        </w:rPr>
        <w:tab/>
      </w:r>
      <w:r>
        <w:rPr>
          <w:noProof/>
        </w:rPr>
        <w:fldChar w:fldCharType="begin"/>
      </w:r>
      <w:r>
        <w:rPr>
          <w:noProof/>
        </w:rPr>
        <w:instrText xml:space="preserve"> PAGEREF _Toc337411955 \h </w:instrText>
      </w:r>
      <w:r>
        <w:rPr>
          <w:noProof/>
        </w:rPr>
      </w:r>
      <w:r>
        <w:rPr>
          <w:noProof/>
        </w:rPr>
        <w:fldChar w:fldCharType="separate"/>
      </w:r>
      <w:r w:rsidR="00B93B9B">
        <w:rPr>
          <w:noProof/>
        </w:rPr>
        <w:t>44</w:t>
      </w:r>
      <w:r>
        <w:rPr>
          <w:noProof/>
        </w:rPr>
        <w:fldChar w:fldCharType="end"/>
      </w:r>
    </w:p>
    <w:p w14:paraId="6950CB0E"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4.2.3</w:t>
      </w:r>
      <w:r>
        <w:rPr>
          <w:rFonts w:asciiTheme="minorHAnsi" w:eastAsiaTheme="minorEastAsia" w:hAnsiTheme="minorHAnsi" w:cstheme="minorBidi"/>
          <w:noProof/>
          <w:sz w:val="24"/>
          <w:szCs w:val="24"/>
          <w:lang w:eastAsia="ja-JP"/>
        </w:rPr>
        <w:tab/>
      </w:r>
      <w:r>
        <w:rPr>
          <w:noProof/>
        </w:rPr>
        <w:t>Instrument nominals absent</w:t>
      </w:r>
      <w:r>
        <w:rPr>
          <w:noProof/>
        </w:rPr>
        <w:tab/>
      </w:r>
      <w:r>
        <w:rPr>
          <w:noProof/>
        </w:rPr>
        <w:fldChar w:fldCharType="begin"/>
      </w:r>
      <w:r>
        <w:rPr>
          <w:noProof/>
        </w:rPr>
        <w:instrText xml:space="preserve"> PAGEREF _Toc337411956 \h </w:instrText>
      </w:r>
      <w:r>
        <w:rPr>
          <w:noProof/>
        </w:rPr>
      </w:r>
      <w:r>
        <w:rPr>
          <w:noProof/>
        </w:rPr>
        <w:fldChar w:fldCharType="separate"/>
      </w:r>
      <w:r w:rsidR="00B93B9B">
        <w:rPr>
          <w:noProof/>
        </w:rPr>
        <w:t>44</w:t>
      </w:r>
      <w:r>
        <w:rPr>
          <w:noProof/>
        </w:rPr>
        <w:fldChar w:fldCharType="end"/>
      </w:r>
    </w:p>
    <w:p w14:paraId="5B8AD9C9"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4.2.4</w:t>
      </w:r>
      <w:r>
        <w:rPr>
          <w:rFonts w:asciiTheme="minorHAnsi" w:eastAsiaTheme="minorEastAsia" w:hAnsiTheme="minorHAnsi" w:cstheme="minorBidi"/>
          <w:noProof/>
          <w:sz w:val="24"/>
          <w:szCs w:val="24"/>
          <w:lang w:eastAsia="ja-JP"/>
        </w:rPr>
        <w:tab/>
      </w:r>
      <w:r>
        <w:rPr>
          <w:noProof/>
        </w:rPr>
        <w:t>Uncompounded agentives (</w:t>
      </w:r>
      <w:r w:rsidRPr="00596927">
        <w:rPr>
          <w:rFonts w:ascii="Doulos SIL" w:hAnsi="Doulos SIL"/>
          <w:i/>
          <w:noProof/>
          <w:color w:val="0000FF"/>
        </w:rPr>
        <w:t>X míʔī-nà</w:t>
      </w:r>
      <w:r>
        <w:rPr>
          <w:noProof/>
        </w:rPr>
        <w:t xml:space="preserve"> )</w:t>
      </w:r>
      <w:r>
        <w:rPr>
          <w:noProof/>
        </w:rPr>
        <w:tab/>
      </w:r>
      <w:r>
        <w:rPr>
          <w:noProof/>
        </w:rPr>
        <w:fldChar w:fldCharType="begin"/>
      </w:r>
      <w:r>
        <w:rPr>
          <w:noProof/>
        </w:rPr>
        <w:instrText xml:space="preserve"> PAGEREF _Toc337411957 \h </w:instrText>
      </w:r>
      <w:r>
        <w:rPr>
          <w:noProof/>
        </w:rPr>
      </w:r>
      <w:r>
        <w:rPr>
          <w:noProof/>
        </w:rPr>
        <w:fldChar w:fldCharType="separate"/>
      </w:r>
      <w:r w:rsidR="00B93B9B">
        <w:rPr>
          <w:noProof/>
        </w:rPr>
        <w:t>44</w:t>
      </w:r>
      <w:r>
        <w:rPr>
          <w:noProof/>
        </w:rPr>
        <w:fldChar w:fldCharType="end"/>
      </w:r>
    </w:p>
    <w:p w14:paraId="78D1DDF7" w14:textId="77777777" w:rsidR="002C1C50" w:rsidRDefault="002C1C50">
      <w:pPr>
        <w:pStyle w:val="TOC2"/>
        <w:tabs>
          <w:tab w:val="left" w:pos="715"/>
          <w:tab w:val="right" w:leader="dot" w:pos="7569"/>
        </w:tabs>
        <w:rPr>
          <w:rFonts w:asciiTheme="minorHAnsi" w:eastAsiaTheme="minorEastAsia" w:hAnsiTheme="minorHAnsi" w:cstheme="minorBidi"/>
          <w:noProof/>
          <w:sz w:val="24"/>
          <w:szCs w:val="24"/>
          <w:lang w:eastAsia="ja-JP"/>
        </w:rPr>
      </w:pPr>
      <w:r>
        <w:rPr>
          <w:noProof/>
        </w:rPr>
        <w:t>4.3</w:t>
      </w:r>
      <w:r>
        <w:rPr>
          <w:rFonts w:asciiTheme="minorHAnsi" w:eastAsiaTheme="minorEastAsia" w:hAnsiTheme="minorHAnsi" w:cstheme="minorBidi"/>
          <w:noProof/>
          <w:sz w:val="24"/>
          <w:szCs w:val="24"/>
          <w:lang w:eastAsia="ja-JP"/>
        </w:rPr>
        <w:tab/>
      </w:r>
      <w:r>
        <w:rPr>
          <w:noProof/>
        </w:rPr>
        <w:t>Pronouns</w:t>
      </w:r>
      <w:r>
        <w:rPr>
          <w:noProof/>
        </w:rPr>
        <w:tab/>
      </w:r>
      <w:r>
        <w:rPr>
          <w:noProof/>
        </w:rPr>
        <w:fldChar w:fldCharType="begin"/>
      </w:r>
      <w:r>
        <w:rPr>
          <w:noProof/>
        </w:rPr>
        <w:instrText xml:space="preserve"> PAGEREF _Toc337411958 \h </w:instrText>
      </w:r>
      <w:r>
        <w:rPr>
          <w:noProof/>
        </w:rPr>
      </w:r>
      <w:r>
        <w:rPr>
          <w:noProof/>
        </w:rPr>
        <w:fldChar w:fldCharType="separate"/>
      </w:r>
      <w:r w:rsidR="00B93B9B">
        <w:rPr>
          <w:noProof/>
        </w:rPr>
        <w:t>44</w:t>
      </w:r>
      <w:r>
        <w:rPr>
          <w:noProof/>
        </w:rPr>
        <w:fldChar w:fldCharType="end"/>
      </w:r>
    </w:p>
    <w:p w14:paraId="263D46CA"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4.3.1</w:t>
      </w:r>
      <w:r>
        <w:rPr>
          <w:rFonts w:asciiTheme="minorHAnsi" w:eastAsiaTheme="minorEastAsia" w:hAnsiTheme="minorHAnsi" w:cstheme="minorBidi"/>
          <w:noProof/>
          <w:sz w:val="24"/>
          <w:szCs w:val="24"/>
          <w:lang w:eastAsia="ja-JP"/>
        </w:rPr>
        <w:tab/>
      </w:r>
      <w:r>
        <w:rPr>
          <w:noProof/>
        </w:rPr>
        <w:t>Basic personal pronouns</w:t>
      </w:r>
      <w:r>
        <w:rPr>
          <w:noProof/>
        </w:rPr>
        <w:tab/>
      </w:r>
      <w:r>
        <w:rPr>
          <w:noProof/>
        </w:rPr>
        <w:fldChar w:fldCharType="begin"/>
      </w:r>
      <w:r>
        <w:rPr>
          <w:noProof/>
        </w:rPr>
        <w:instrText xml:space="preserve"> PAGEREF _Toc337411959 \h </w:instrText>
      </w:r>
      <w:r>
        <w:rPr>
          <w:noProof/>
        </w:rPr>
      </w:r>
      <w:r>
        <w:rPr>
          <w:noProof/>
        </w:rPr>
        <w:fldChar w:fldCharType="separate"/>
      </w:r>
      <w:r w:rsidR="00B93B9B">
        <w:rPr>
          <w:noProof/>
        </w:rPr>
        <w:t>44</w:t>
      </w:r>
      <w:r>
        <w:rPr>
          <w:noProof/>
        </w:rPr>
        <w:fldChar w:fldCharType="end"/>
      </w:r>
    </w:p>
    <w:p w14:paraId="17D1892E"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4.3.1.1</w:t>
      </w:r>
      <w:r>
        <w:rPr>
          <w:rFonts w:asciiTheme="minorHAnsi" w:eastAsiaTheme="minorEastAsia" w:hAnsiTheme="minorHAnsi" w:cstheme="minorBidi"/>
          <w:noProof/>
          <w:sz w:val="24"/>
          <w:szCs w:val="24"/>
          <w:lang w:eastAsia="ja-JP"/>
        </w:rPr>
        <w:tab/>
      </w:r>
      <w:r>
        <w:rPr>
          <w:noProof/>
        </w:rPr>
        <w:t>Subject pronominals</w:t>
      </w:r>
      <w:r>
        <w:rPr>
          <w:noProof/>
        </w:rPr>
        <w:tab/>
      </w:r>
      <w:r>
        <w:rPr>
          <w:noProof/>
        </w:rPr>
        <w:fldChar w:fldCharType="begin"/>
      </w:r>
      <w:r>
        <w:rPr>
          <w:noProof/>
        </w:rPr>
        <w:instrText xml:space="preserve"> PAGEREF _Toc337411960 \h </w:instrText>
      </w:r>
      <w:r>
        <w:rPr>
          <w:noProof/>
        </w:rPr>
      </w:r>
      <w:r>
        <w:rPr>
          <w:noProof/>
        </w:rPr>
        <w:fldChar w:fldCharType="separate"/>
      </w:r>
      <w:r w:rsidR="00B93B9B">
        <w:rPr>
          <w:noProof/>
        </w:rPr>
        <w:t>44</w:t>
      </w:r>
      <w:r>
        <w:rPr>
          <w:noProof/>
        </w:rPr>
        <w:fldChar w:fldCharType="end"/>
      </w:r>
    </w:p>
    <w:p w14:paraId="5C885C5C"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4.3.1.2</w:t>
      </w:r>
      <w:r>
        <w:rPr>
          <w:rFonts w:asciiTheme="minorHAnsi" w:eastAsiaTheme="minorEastAsia" w:hAnsiTheme="minorHAnsi" w:cstheme="minorBidi"/>
          <w:noProof/>
          <w:sz w:val="24"/>
          <w:szCs w:val="24"/>
          <w:lang w:eastAsia="ja-JP"/>
        </w:rPr>
        <w:tab/>
      </w:r>
      <w:r>
        <w:rPr>
          <w:noProof/>
        </w:rPr>
        <w:t>Possessor pronouns</w:t>
      </w:r>
      <w:r>
        <w:rPr>
          <w:noProof/>
        </w:rPr>
        <w:tab/>
      </w:r>
      <w:r>
        <w:rPr>
          <w:noProof/>
        </w:rPr>
        <w:fldChar w:fldCharType="begin"/>
      </w:r>
      <w:r>
        <w:rPr>
          <w:noProof/>
        </w:rPr>
        <w:instrText xml:space="preserve"> PAGEREF _Toc337411961 \h </w:instrText>
      </w:r>
      <w:r>
        <w:rPr>
          <w:noProof/>
        </w:rPr>
      </w:r>
      <w:r>
        <w:rPr>
          <w:noProof/>
        </w:rPr>
        <w:fldChar w:fldCharType="separate"/>
      </w:r>
      <w:r w:rsidR="00B93B9B">
        <w:rPr>
          <w:noProof/>
        </w:rPr>
        <w:t>45</w:t>
      </w:r>
      <w:r>
        <w:rPr>
          <w:noProof/>
        </w:rPr>
        <w:fldChar w:fldCharType="end"/>
      </w:r>
    </w:p>
    <w:p w14:paraId="764C2D87"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4.3.1.3</w:t>
      </w:r>
      <w:r>
        <w:rPr>
          <w:rFonts w:asciiTheme="minorHAnsi" w:eastAsiaTheme="minorEastAsia" w:hAnsiTheme="minorHAnsi" w:cstheme="minorBidi"/>
          <w:noProof/>
          <w:sz w:val="24"/>
          <w:szCs w:val="24"/>
          <w:lang w:eastAsia="ja-JP"/>
        </w:rPr>
        <w:tab/>
      </w:r>
      <w:r>
        <w:rPr>
          <w:noProof/>
        </w:rPr>
        <w:t>Preverbal object pronouns</w:t>
      </w:r>
      <w:r>
        <w:rPr>
          <w:noProof/>
        </w:rPr>
        <w:tab/>
      </w:r>
      <w:r>
        <w:rPr>
          <w:noProof/>
        </w:rPr>
        <w:fldChar w:fldCharType="begin"/>
      </w:r>
      <w:r>
        <w:rPr>
          <w:noProof/>
        </w:rPr>
        <w:instrText xml:space="preserve"> PAGEREF _Toc337411962 \h </w:instrText>
      </w:r>
      <w:r>
        <w:rPr>
          <w:noProof/>
        </w:rPr>
      </w:r>
      <w:r>
        <w:rPr>
          <w:noProof/>
        </w:rPr>
        <w:fldChar w:fldCharType="separate"/>
      </w:r>
      <w:r w:rsidR="00B93B9B">
        <w:rPr>
          <w:noProof/>
        </w:rPr>
        <w:t>46</w:t>
      </w:r>
      <w:r>
        <w:rPr>
          <w:noProof/>
        </w:rPr>
        <w:fldChar w:fldCharType="end"/>
      </w:r>
    </w:p>
    <w:p w14:paraId="637B9AC3"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4.3.1.4</w:t>
      </w:r>
      <w:r>
        <w:rPr>
          <w:rFonts w:asciiTheme="minorHAnsi" w:eastAsiaTheme="minorEastAsia" w:hAnsiTheme="minorHAnsi" w:cstheme="minorBidi"/>
          <w:noProof/>
          <w:sz w:val="24"/>
          <w:szCs w:val="24"/>
          <w:lang w:eastAsia="ja-JP"/>
        </w:rPr>
        <w:tab/>
      </w:r>
      <w:r>
        <w:rPr>
          <w:noProof/>
        </w:rPr>
        <w:t>Independent and predicative pronouns</w:t>
      </w:r>
      <w:r>
        <w:rPr>
          <w:noProof/>
        </w:rPr>
        <w:tab/>
      </w:r>
      <w:r>
        <w:rPr>
          <w:noProof/>
        </w:rPr>
        <w:fldChar w:fldCharType="begin"/>
      </w:r>
      <w:r>
        <w:rPr>
          <w:noProof/>
        </w:rPr>
        <w:instrText xml:space="preserve"> PAGEREF _Toc337411963 \h </w:instrText>
      </w:r>
      <w:r>
        <w:rPr>
          <w:noProof/>
        </w:rPr>
      </w:r>
      <w:r>
        <w:rPr>
          <w:noProof/>
        </w:rPr>
        <w:fldChar w:fldCharType="separate"/>
      </w:r>
      <w:r w:rsidR="00B93B9B">
        <w:rPr>
          <w:noProof/>
        </w:rPr>
        <w:t>49</w:t>
      </w:r>
      <w:r>
        <w:rPr>
          <w:noProof/>
        </w:rPr>
        <w:fldChar w:fldCharType="end"/>
      </w:r>
    </w:p>
    <w:p w14:paraId="17ED1B76"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4.3.2</w:t>
      </w:r>
      <w:r>
        <w:rPr>
          <w:rFonts w:asciiTheme="minorHAnsi" w:eastAsiaTheme="minorEastAsia" w:hAnsiTheme="minorHAnsi" w:cstheme="minorBidi"/>
          <w:noProof/>
          <w:sz w:val="24"/>
          <w:szCs w:val="24"/>
          <w:lang w:eastAsia="ja-JP"/>
        </w:rPr>
        <w:tab/>
      </w:r>
      <w:r>
        <w:rPr>
          <w:noProof/>
        </w:rPr>
        <w:t>Postverbal object pronouns</w:t>
      </w:r>
      <w:r>
        <w:rPr>
          <w:noProof/>
        </w:rPr>
        <w:tab/>
      </w:r>
      <w:r>
        <w:rPr>
          <w:noProof/>
        </w:rPr>
        <w:fldChar w:fldCharType="begin"/>
      </w:r>
      <w:r>
        <w:rPr>
          <w:noProof/>
        </w:rPr>
        <w:instrText xml:space="preserve"> PAGEREF _Toc337411964 \h </w:instrText>
      </w:r>
      <w:r>
        <w:rPr>
          <w:noProof/>
        </w:rPr>
      </w:r>
      <w:r>
        <w:rPr>
          <w:noProof/>
        </w:rPr>
        <w:fldChar w:fldCharType="separate"/>
      </w:r>
      <w:r w:rsidR="00B93B9B">
        <w:rPr>
          <w:noProof/>
        </w:rPr>
        <w:t>50</w:t>
      </w:r>
      <w:r>
        <w:rPr>
          <w:noProof/>
        </w:rPr>
        <w:fldChar w:fldCharType="end"/>
      </w:r>
    </w:p>
    <w:p w14:paraId="7E433190" w14:textId="77777777" w:rsidR="002C1C50" w:rsidRDefault="002C1C50">
      <w:pPr>
        <w:pStyle w:val="TOC2"/>
        <w:tabs>
          <w:tab w:val="left" w:pos="715"/>
          <w:tab w:val="right" w:leader="dot" w:pos="7569"/>
        </w:tabs>
        <w:rPr>
          <w:rFonts w:asciiTheme="minorHAnsi" w:eastAsiaTheme="minorEastAsia" w:hAnsiTheme="minorHAnsi" w:cstheme="minorBidi"/>
          <w:noProof/>
          <w:sz w:val="24"/>
          <w:szCs w:val="24"/>
          <w:lang w:eastAsia="ja-JP"/>
        </w:rPr>
      </w:pPr>
      <w:r>
        <w:rPr>
          <w:noProof/>
        </w:rPr>
        <w:t>4.4</w:t>
      </w:r>
      <w:r>
        <w:rPr>
          <w:rFonts w:asciiTheme="minorHAnsi" w:eastAsiaTheme="minorEastAsia" w:hAnsiTheme="minorHAnsi" w:cstheme="minorBidi"/>
          <w:noProof/>
          <w:sz w:val="24"/>
          <w:szCs w:val="24"/>
          <w:lang w:eastAsia="ja-JP"/>
        </w:rPr>
        <w:tab/>
      </w:r>
      <w:r>
        <w:rPr>
          <w:noProof/>
        </w:rPr>
        <w:t>Determiners</w:t>
      </w:r>
      <w:r>
        <w:rPr>
          <w:noProof/>
        </w:rPr>
        <w:tab/>
      </w:r>
      <w:r>
        <w:rPr>
          <w:noProof/>
        </w:rPr>
        <w:fldChar w:fldCharType="begin"/>
      </w:r>
      <w:r>
        <w:rPr>
          <w:noProof/>
        </w:rPr>
        <w:instrText xml:space="preserve"> PAGEREF _Toc337411965 \h </w:instrText>
      </w:r>
      <w:r>
        <w:rPr>
          <w:noProof/>
        </w:rPr>
      </w:r>
      <w:r>
        <w:rPr>
          <w:noProof/>
        </w:rPr>
        <w:fldChar w:fldCharType="separate"/>
      </w:r>
      <w:r w:rsidR="00B93B9B">
        <w:rPr>
          <w:noProof/>
        </w:rPr>
        <w:t>51</w:t>
      </w:r>
      <w:r>
        <w:rPr>
          <w:noProof/>
        </w:rPr>
        <w:fldChar w:fldCharType="end"/>
      </w:r>
    </w:p>
    <w:p w14:paraId="72D16E40"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4.4.1</w:t>
      </w:r>
      <w:r>
        <w:rPr>
          <w:rFonts w:asciiTheme="minorHAnsi" w:eastAsiaTheme="minorEastAsia" w:hAnsiTheme="minorHAnsi" w:cstheme="minorBidi"/>
          <w:noProof/>
          <w:sz w:val="24"/>
          <w:szCs w:val="24"/>
          <w:lang w:eastAsia="ja-JP"/>
        </w:rPr>
        <w:tab/>
      </w:r>
      <w:r>
        <w:rPr>
          <w:noProof/>
        </w:rPr>
        <w:t>Definite morphemes</w:t>
      </w:r>
      <w:r>
        <w:rPr>
          <w:noProof/>
        </w:rPr>
        <w:tab/>
      </w:r>
      <w:r>
        <w:rPr>
          <w:noProof/>
        </w:rPr>
        <w:fldChar w:fldCharType="begin"/>
      </w:r>
      <w:r>
        <w:rPr>
          <w:noProof/>
        </w:rPr>
        <w:instrText xml:space="preserve"> PAGEREF _Toc337411966 \h </w:instrText>
      </w:r>
      <w:r>
        <w:rPr>
          <w:noProof/>
        </w:rPr>
      </w:r>
      <w:r>
        <w:rPr>
          <w:noProof/>
        </w:rPr>
        <w:fldChar w:fldCharType="separate"/>
      </w:r>
      <w:r w:rsidR="00B93B9B">
        <w:rPr>
          <w:noProof/>
        </w:rPr>
        <w:t>51</w:t>
      </w:r>
      <w:r>
        <w:rPr>
          <w:noProof/>
        </w:rPr>
        <w:fldChar w:fldCharType="end"/>
      </w:r>
    </w:p>
    <w:p w14:paraId="677F80B6"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4.4.1.1</w:t>
      </w:r>
      <w:r>
        <w:rPr>
          <w:rFonts w:asciiTheme="minorHAnsi" w:eastAsiaTheme="minorEastAsia" w:hAnsiTheme="minorHAnsi" w:cstheme="minorBidi"/>
          <w:noProof/>
          <w:sz w:val="24"/>
          <w:szCs w:val="24"/>
          <w:lang w:eastAsia="ja-JP"/>
        </w:rPr>
        <w:tab/>
      </w:r>
      <w:r>
        <w:rPr>
          <w:noProof/>
        </w:rPr>
        <w:t>‘This/that’ (</w:t>
      </w:r>
      <w:r w:rsidRPr="00596927">
        <w:rPr>
          <w:rFonts w:ascii="Doulos SIL" w:hAnsi="Doulos SIL"/>
          <w:i/>
          <w:noProof/>
          <w:color w:val="0000FF"/>
        </w:rPr>
        <w:t>míⁿ</w:t>
      </w:r>
      <w:r>
        <w:rPr>
          <w:noProof/>
        </w:rPr>
        <w:t> )</w:t>
      </w:r>
      <w:r>
        <w:rPr>
          <w:noProof/>
        </w:rPr>
        <w:tab/>
      </w:r>
      <w:r>
        <w:rPr>
          <w:noProof/>
        </w:rPr>
        <w:fldChar w:fldCharType="begin"/>
      </w:r>
      <w:r>
        <w:rPr>
          <w:noProof/>
        </w:rPr>
        <w:instrText xml:space="preserve"> PAGEREF _Toc337411967 \h </w:instrText>
      </w:r>
      <w:r>
        <w:rPr>
          <w:noProof/>
        </w:rPr>
      </w:r>
      <w:r>
        <w:rPr>
          <w:noProof/>
        </w:rPr>
        <w:fldChar w:fldCharType="separate"/>
      </w:r>
      <w:r w:rsidR="00B93B9B">
        <w:rPr>
          <w:noProof/>
        </w:rPr>
        <w:t>51</w:t>
      </w:r>
      <w:r>
        <w:rPr>
          <w:noProof/>
        </w:rPr>
        <w:fldChar w:fldCharType="end"/>
      </w:r>
    </w:p>
    <w:p w14:paraId="2179C2E0"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4.4.1.2</w:t>
      </w:r>
      <w:r>
        <w:rPr>
          <w:rFonts w:asciiTheme="minorHAnsi" w:eastAsiaTheme="minorEastAsia" w:hAnsiTheme="minorHAnsi" w:cstheme="minorBidi"/>
          <w:noProof/>
          <w:sz w:val="24"/>
          <w:szCs w:val="24"/>
          <w:lang w:eastAsia="ja-JP"/>
        </w:rPr>
        <w:tab/>
      </w:r>
      <w:r>
        <w:rPr>
          <w:noProof/>
        </w:rPr>
        <w:t>‘This/that’ (</w:t>
      </w:r>
      <w:r w:rsidRPr="00596927">
        <w:rPr>
          <w:rFonts w:ascii="Doulos SIL" w:hAnsi="Doulos SIL"/>
          <w:i/>
          <w:noProof/>
          <w:color w:val="0000FF"/>
        </w:rPr>
        <w:t>mìíⁿ</w:t>
      </w:r>
      <w:r>
        <w:rPr>
          <w:noProof/>
        </w:rPr>
        <w:t> ) plus near- and far-distal particles</w:t>
      </w:r>
      <w:r>
        <w:rPr>
          <w:noProof/>
        </w:rPr>
        <w:tab/>
      </w:r>
      <w:r>
        <w:rPr>
          <w:noProof/>
        </w:rPr>
        <w:fldChar w:fldCharType="begin"/>
      </w:r>
      <w:r>
        <w:rPr>
          <w:noProof/>
        </w:rPr>
        <w:instrText xml:space="preserve"> PAGEREF _Toc337411968 \h </w:instrText>
      </w:r>
      <w:r>
        <w:rPr>
          <w:noProof/>
        </w:rPr>
      </w:r>
      <w:r>
        <w:rPr>
          <w:noProof/>
        </w:rPr>
        <w:fldChar w:fldCharType="separate"/>
      </w:r>
      <w:r w:rsidR="00B93B9B">
        <w:rPr>
          <w:noProof/>
        </w:rPr>
        <w:t>51</w:t>
      </w:r>
      <w:r>
        <w:rPr>
          <w:noProof/>
        </w:rPr>
        <w:fldChar w:fldCharType="end"/>
      </w:r>
    </w:p>
    <w:p w14:paraId="5735CF69"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4.4.2</w:t>
      </w:r>
      <w:r>
        <w:rPr>
          <w:rFonts w:asciiTheme="minorHAnsi" w:eastAsiaTheme="minorEastAsia" w:hAnsiTheme="minorHAnsi" w:cstheme="minorBidi"/>
          <w:noProof/>
          <w:sz w:val="24"/>
          <w:szCs w:val="24"/>
          <w:lang w:eastAsia="ja-JP"/>
        </w:rPr>
        <w:tab/>
      </w:r>
      <w:r>
        <w:rPr>
          <w:noProof/>
        </w:rPr>
        <w:t>Demonstrative adverbs</w:t>
      </w:r>
      <w:r>
        <w:rPr>
          <w:noProof/>
        </w:rPr>
        <w:tab/>
      </w:r>
      <w:r>
        <w:rPr>
          <w:noProof/>
        </w:rPr>
        <w:fldChar w:fldCharType="begin"/>
      </w:r>
      <w:r>
        <w:rPr>
          <w:noProof/>
        </w:rPr>
        <w:instrText xml:space="preserve"> PAGEREF _Toc337411969 \h </w:instrText>
      </w:r>
      <w:r>
        <w:rPr>
          <w:noProof/>
        </w:rPr>
      </w:r>
      <w:r>
        <w:rPr>
          <w:noProof/>
        </w:rPr>
        <w:fldChar w:fldCharType="separate"/>
      </w:r>
      <w:r w:rsidR="00B93B9B">
        <w:rPr>
          <w:noProof/>
        </w:rPr>
        <w:t>52</w:t>
      </w:r>
      <w:r>
        <w:rPr>
          <w:noProof/>
        </w:rPr>
        <w:fldChar w:fldCharType="end"/>
      </w:r>
    </w:p>
    <w:p w14:paraId="4662C649"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4.4.2.1</w:t>
      </w:r>
      <w:r>
        <w:rPr>
          <w:rFonts w:asciiTheme="minorHAnsi" w:eastAsiaTheme="minorEastAsia" w:hAnsiTheme="minorHAnsi" w:cstheme="minorBidi"/>
          <w:noProof/>
          <w:sz w:val="24"/>
          <w:szCs w:val="24"/>
          <w:lang w:eastAsia="ja-JP"/>
        </w:rPr>
        <w:tab/>
      </w:r>
      <w:r>
        <w:rPr>
          <w:noProof/>
        </w:rPr>
        <w:t>Locative adverbs</w:t>
      </w:r>
      <w:r>
        <w:rPr>
          <w:noProof/>
        </w:rPr>
        <w:tab/>
      </w:r>
      <w:r>
        <w:rPr>
          <w:noProof/>
        </w:rPr>
        <w:fldChar w:fldCharType="begin"/>
      </w:r>
      <w:r>
        <w:rPr>
          <w:noProof/>
        </w:rPr>
        <w:instrText xml:space="preserve"> PAGEREF _Toc337411970 \h </w:instrText>
      </w:r>
      <w:r>
        <w:rPr>
          <w:noProof/>
        </w:rPr>
      </w:r>
      <w:r>
        <w:rPr>
          <w:noProof/>
        </w:rPr>
        <w:fldChar w:fldCharType="separate"/>
      </w:r>
      <w:r w:rsidR="00B93B9B">
        <w:rPr>
          <w:noProof/>
        </w:rPr>
        <w:t>52</w:t>
      </w:r>
      <w:r>
        <w:rPr>
          <w:noProof/>
        </w:rPr>
        <w:fldChar w:fldCharType="end"/>
      </w:r>
    </w:p>
    <w:p w14:paraId="565DC1E0"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4.4.2.2</w:t>
      </w:r>
      <w:r>
        <w:rPr>
          <w:rFonts w:asciiTheme="minorHAnsi" w:eastAsiaTheme="minorEastAsia" w:hAnsiTheme="minorHAnsi" w:cstheme="minorBidi"/>
          <w:noProof/>
          <w:sz w:val="24"/>
          <w:szCs w:val="24"/>
          <w:lang w:eastAsia="ja-JP"/>
        </w:rPr>
        <w:tab/>
      </w:r>
      <w:r>
        <w:rPr>
          <w:noProof/>
        </w:rPr>
        <w:t>Emphatic and Approximinative modifiers of adverbs</w:t>
      </w:r>
      <w:r>
        <w:rPr>
          <w:noProof/>
        </w:rPr>
        <w:tab/>
      </w:r>
      <w:r>
        <w:rPr>
          <w:noProof/>
        </w:rPr>
        <w:fldChar w:fldCharType="begin"/>
      </w:r>
      <w:r>
        <w:rPr>
          <w:noProof/>
        </w:rPr>
        <w:instrText xml:space="preserve"> PAGEREF _Toc337411971 \h </w:instrText>
      </w:r>
      <w:r>
        <w:rPr>
          <w:noProof/>
        </w:rPr>
      </w:r>
      <w:r>
        <w:rPr>
          <w:noProof/>
        </w:rPr>
        <w:fldChar w:fldCharType="separate"/>
      </w:r>
      <w:r w:rsidR="00B93B9B">
        <w:rPr>
          <w:noProof/>
        </w:rPr>
        <w:t>52</w:t>
      </w:r>
      <w:r>
        <w:rPr>
          <w:noProof/>
        </w:rPr>
        <w:fldChar w:fldCharType="end"/>
      </w:r>
    </w:p>
    <w:p w14:paraId="65E382AB"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4.4.3</w:t>
      </w:r>
      <w:r>
        <w:rPr>
          <w:rFonts w:asciiTheme="minorHAnsi" w:eastAsiaTheme="minorEastAsia" w:hAnsiTheme="minorHAnsi" w:cstheme="minorBidi"/>
          <w:noProof/>
          <w:sz w:val="24"/>
          <w:szCs w:val="24"/>
          <w:lang w:eastAsia="ja-JP"/>
        </w:rPr>
        <w:tab/>
      </w:r>
      <w:r>
        <w:rPr>
          <w:noProof/>
        </w:rPr>
        <w:t xml:space="preserve">Presentatives (‘here’s/there’s </w:t>
      </w:r>
      <w:r>
        <w:rPr>
          <w:noProof/>
        </w:rPr>
        <w:sym w:font="Symbol" w:char="F0BC"/>
      </w:r>
      <w:r>
        <w:rPr>
          <w:noProof/>
        </w:rPr>
        <w:t>!’)</w:t>
      </w:r>
      <w:r>
        <w:rPr>
          <w:noProof/>
        </w:rPr>
        <w:tab/>
      </w:r>
      <w:r>
        <w:rPr>
          <w:noProof/>
        </w:rPr>
        <w:fldChar w:fldCharType="begin"/>
      </w:r>
      <w:r>
        <w:rPr>
          <w:noProof/>
        </w:rPr>
        <w:instrText xml:space="preserve"> PAGEREF _Toc337411972 \h </w:instrText>
      </w:r>
      <w:r>
        <w:rPr>
          <w:noProof/>
        </w:rPr>
      </w:r>
      <w:r>
        <w:rPr>
          <w:noProof/>
        </w:rPr>
        <w:fldChar w:fldCharType="separate"/>
      </w:r>
      <w:r w:rsidR="00B93B9B">
        <w:rPr>
          <w:noProof/>
        </w:rPr>
        <w:t>52</w:t>
      </w:r>
      <w:r>
        <w:rPr>
          <w:noProof/>
        </w:rPr>
        <w:fldChar w:fldCharType="end"/>
      </w:r>
    </w:p>
    <w:p w14:paraId="6418C138" w14:textId="77777777" w:rsidR="002C1C50" w:rsidRDefault="002C1C50">
      <w:pPr>
        <w:pStyle w:val="TOC2"/>
        <w:tabs>
          <w:tab w:val="left" w:pos="715"/>
          <w:tab w:val="right" w:leader="dot" w:pos="7569"/>
        </w:tabs>
        <w:rPr>
          <w:rFonts w:asciiTheme="minorHAnsi" w:eastAsiaTheme="minorEastAsia" w:hAnsiTheme="minorHAnsi" w:cstheme="minorBidi"/>
          <w:noProof/>
          <w:sz w:val="24"/>
          <w:szCs w:val="24"/>
          <w:lang w:eastAsia="ja-JP"/>
        </w:rPr>
      </w:pPr>
      <w:r>
        <w:rPr>
          <w:noProof/>
        </w:rPr>
        <w:t>4.5</w:t>
      </w:r>
      <w:r>
        <w:rPr>
          <w:rFonts w:asciiTheme="minorHAnsi" w:eastAsiaTheme="minorEastAsia" w:hAnsiTheme="minorHAnsi" w:cstheme="minorBidi"/>
          <w:noProof/>
          <w:sz w:val="24"/>
          <w:szCs w:val="24"/>
          <w:lang w:eastAsia="ja-JP"/>
        </w:rPr>
        <w:tab/>
      </w:r>
      <w:r>
        <w:rPr>
          <w:noProof/>
        </w:rPr>
        <w:t>Adjectives</w:t>
      </w:r>
      <w:r>
        <w:rPr>
          <w:noProof/>
        </w:rPr>
        <w:tab/>
      </w:r>
      <w:r>
        <w:rPr>
          <w:noProof/>
        </w:rPr>
        <w:fldChar w:fldCharType="begin"/>
      </w:r>
      <w:r>
        <w:rPr>
          <w:noProof/>
        </w:rPr>
        <w:instrText xml:space="preserve"> PAGEREF _Toc337411973 \h </w:instrText>
      </w:r>
      <w:r>
        <w:rPr>
          <w:noProof/>
        </w:rPr>
      </w:r>
      <w:r>
        <w:rPr>
          <w:noProof/>
        </w:rPr>
        <w:fldChar w:fldCharType="separate"/>
      </w:r>
      <w:r w:rsidR="00B93B9B">
        <w:rPr>
          <w:noProof/>
        </w:rPr>
        <w:t>53</w:t>
      </w:r>
      <w:r>
        <w:rPr>
          <w:noProof/>
        </w:rPr>
        <w:fldChar w:fldCharType="end"/>
      </w:r>
    </w:p>
    <w:p w14:paraId="24B97F26"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4.5.1</w:t>
      </w:r>
      <w:r>
        <w:rPr>
          <w:rFonts w:asciiTheme="minorHAnsi" w:eastAsiaTheme="minorEastAsia" w:hAnsiTheme="minorHAnsi" w:cstheme="minorBidi"/>
          <w:noProof/>
          <w:sz w:val="24"/>
          <w:szCs w:val="24"/>
          <w:lang w:eastAsia="ja-JP"/>
        </w:rPr>
        <w:tab/>
      </w:r>
      <w:r>
        <w:rPr>
          <w:noProof/>
        </w:rPr>
        <w:t>Simple adjectives</w:t>
      </w:r>
      <w:r>
        <w:rPr>
          <w:noProof/>
        </w:rPr>
        <w:tab/>
      </w:r>
      <w:r>
        <w:rPr>
          <w:noProof/>
        </w:rPr>
        <w:fldChar w:fldCharType="begin"/>
      </w:r>
      <w:r>
        <w:rPr>
          <w:noProof/>
        </w:rPr>
        <w:instrText xml:space="preserve"> PAGEREF _Toc337411974 \h </w:instrText>
      </w:r>
      <w:r>
        <w:rPr>
          <w:noProof/>
        </w:rPr>
      </w:r>
      <w:r>
        <w:rPr>
          <w:noProof/>
        </w:rPr>
        <w:fldChar w:fldCharType="separate"/>
      </w:r>
      <w:r w:rsidR="00B93B9B">
        <w:rPr>
          <w:noProof/>
        </w:rPr>
        <w:t>53</w:t>
      </w:r>
      <w:r>
        <w:rPr>
          <w:noProof/>
        </w:rPr>
        <w:fldChar w:fldCharType="end"/>
      </w:r>
    </w:p>
    <w:p w14:paraId="7B4FADAB" w14:textId="77777777" w:rsidR="002C1C50" w:rsidRDefault="002C1C50">
      <w:pPr>
        <w:pStyle w:val="TOC2"/>
        <w:tabs>
          <w:tab w:val="left" w:pos="715"/>
          <w:tab w:val="right" w:leader="dot" w:pos="7569"/>
        </w:tabs>
        <w:rPr>
          <w:rFonts w:asciiTheme="minorHAnsi" w:eastAsiaTheme="minorEastAsia" w:hAnsiTheme="minorHAnsi" w:cstheme="minorBidi"/>
          <w:noProof/>
          <w:sz w:val="24"/>
          <w:szCs w:val="24"/>
          <w:lang w:eastAsia="ja-JP"/>
        </w:rPr>
      </w:pPr>
      <w:r>
        <w:rPr>
          <w:noProof/>
        </w:rPr>
        <w:t>4.6</w:t>
      </w:r>
      <w:r>
        <w:rPr>
          <w:rFonts w:asciiTheme="minorHAnsi" w:eastAsiaTheme="minorEastAsia" w:hAnsiTheme="minorHAnsi" w:cstheme="minorBidi"/>
          <w:noProof/>
          <w:sz w:val="24"/>
          <w:szCs w:val="24"/>
          <w:lang w:eastAsia="ja-JP"/>
        </w:rPr>
        <w:tab/>
      </w:r>
      <w:r>
        <w:rPr>
          <w:noProof/>
        </w:rPr>
        <w:t>Numerals</w:t>
      </w:r>
      <w:r>
        <w:rPr>
          <w:noProof/>
        </w:rPr>
        <w:tab/>
      </w:r>
      <w:r>
        <w:rPr>
          <w:noProof/>
        </w:rPr>
        <w:fldChar w:fldCharType="begin"/>
      </w:r>
      <w:r>
        <w:rPr>
          <w:noProof/>
        </w:rPr>
        <w:instrText xml:space="preserve"> PAGEREF _Toc337411975 \h </w:instrText>
      </w:r>
      <w:r>
        <w:rPr>
          <w:noProof/>
        </w:rPr>
      </w:r>
      <w:r>
        <w:rPr>
          <w:noProof/>
        </w:rPr>
        <w:fldChar w:fldCharType="separate"/>
      </w:r>
      <w:r w:rsidR="00B93B9B">
        <w:rPr>
          <w:noProof/>
        </w:rPr>
        <w:t>54</w:t>
      </w:r>
      <w:r>
        <w:rPr>
          <w:noProof/>
        </w:rPr>
        <w:fldChar w:fldCharType="end"/>
      </w:r>
    </w:p>
    <w:p w14:paraId="3AC6634C"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4.6.1</w:t>
      </w:r>
      <w:r>
        <w:rPr>
          <w:rFonts w:asciiTheme="minorHAnsi" w:eastAsiaTheme="minorEastAsia" w:hAnsiTheme="minorHAnsi" w:cstheme="minorBidi"/>
          <w:noProof/>
          <w:sz w:val="24"/>
          <w:szCs w:val="24"/>
          <w:lang w:eastAsia="ja-JP"/>
        </w:rPr>
        <w:tab/>
      </w:r>
      <w:r>
        <w:rPr>
          <w:noProof/>
        </w:rPr>
        <w:t>Cardinal numerals</w:t>
      </w:r>
      <w:r>
        <w:rPr>
          <w:noProof/>
        </w:rPr>
        <w:tab/>
      </w:r>
      <w:r>
        <w:rPr>
          <w:noProof/>
        </w:rPr>
        <w:fldChar w:fldCharType="begin"/>
      </w:r>
      <w:r>
        <w:rPr>
          <w:noProof/>
        </w:rPr>
        <w:instrText xml:space="preserve"> PAGEREF _Toc337411976 \h </w:instrText>
      </w:r>
      <w:r>
        <w:rPr>
          <w:noProof/>
        </w:rPr>
      </w:r>
      <w:r>
        <w:rPr>
          <w:noProof/>
        </w:rPr>
        <w:fldChar w:fldCharType="separate"/>
      </w:r>
      <w:r w:rsidR="00B93B9B">
        <w:rPr>
          <w:noProof/>
        </w:rPr>
        <w:t>54</w:t>
      </w:r>
      <w:r>
        <w:rPr>
          <w:noProof/>
        </w:rPr>
        <w:fldChar w:fldCharType="end"/>
      </w:r>
    </w:p>
    <w:p w14:paraId="67DC1CEB"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4.6.1.1</w:t>
      </w:r>
      <w:r>
        <w:rPr>
          <w:rFonts w:asciiTheme="minorHAnsi" w:eastAsiaTheme="minorEastAsia" w:hAnsiTheme="minorHAnsi" w:cstheme="minorBidi"/>
          <w:noProof/>
          <w:sz w:val="24"/>
          <w:szCs w:val="24"/>
          <w:lang w:eastAsia="ja-JP"/>
        </w:rPr>
        <w:tab/>
      </w:r>
      <w:r>
        <w:rPr>
          <w:noProof/>
        </w:rPr>
        <w:t>‘One’, ‘same (one)’, and ‘other’</w:t>
      </w:r>
      <w:r>
        <w:rPr>
          <w:noProof/>
        </w:rPr>
        <w:tab/>
      </w:r>
      <w:r>
        <w:rPr>
          <w:noProof/>
        </w:rPr>
        <w:fldChar w:fldCharType="begin"/>
      </w:r>
      <w:r>
        <w:rPr>
          <w:noProof/>
        </w:rPr>
        <w:instrText xml:space="preserve"> PAGEREF _Toc337411977 \h </w:instrText>
      </w:r>
      <w:r>
        <w:rPr>
          <w:noProof/>
        </w:rPr>
      </w:r>
      <w:r>
        <w:rPr>
          <w:noProof/>
        </w:rPr>
        <w:fldChar w:fldCharType="separate"/>
      </w:r>
      <w:r w:rsidR="00B93B9B">
        <w:rPr>
          <w:noProof/>
        </w:rPr>
        <w:t>54</w:t>
      </w:r>
      <w:r>
        <w:rPr>
          <w:noProof/>
        </w:rPr>
        <w:fldChar w:fldCharType="end"/>
      </w:r>
    </w:p>
    <w:p w14:paraId="024E5A10"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4.6.1.2</w:t>
      </w:r>
      <w:r>
        <w:rPr>
          <w:rFonts w:asciiTheme="minorHAnsi" w:eastAsiaTheme="minorEastAsia" w:hAnsiTheme="minorHAnsi" w:cstheme="minorBidi"/>
          <w:noProof/>
          <w:sz w:val="24"/>
          <w:szCs w:val="24"/>
          <w:lang w:eastAsia="ja-JP"/>
        </w:rPr>
        <w:tab/>
      </w:r>
      <w:r>
        <w:rPr>
          <w:noProof/>
        </w:rPr>
        <w:t>‘2’ to ‘10’</w:t>
      </w:r>
      <w:r>
        <w:rPr>
          <w:noProof/>
        </w:rPr>
        <w:tab/>
      </w:r>
      <w:r>
        <w:rPr>
          <w:noProof/>
        </w:rPr>
        <w:fldChar w:fldCharType="begin"/>
      </w:r>
      <w:r>
        <w:rPr>
          <w:noProof/>
        </w:rPr>
        <w:instrText xml:space="preserve"> PAGEREF _Toc337411978 \h </w:instrText>
      </w:r>
      <w:r>
        <w:rPr>
          <w:noProof/>
        </w:rPr>
      </w:r>
      <w:r>
        <w:rPr>
          <w:noProof/>
        </w:rPr>
        <w:fldChar w:fldCharType="separate"/>
      </w:r>
      <w:r w:rsidR="00B93B9B">
        <w:rPr>
          <w:noProof/>
        </w:rPr>
        <w:t>54</w:t>
      </w:r>
      <w:r>
        <w:rPr>
          <w:noProof/>
        </w:rPr>
        <w:fldChar w:fldCharType="end"/>
      </w:r>
    </w:p>
    <w:p w14:paraId="12E1C080"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4.6.1.3</w:t>
      </w:r>
      <w:r>
        <w:rPr>
          <w:rFonts w:asciiTheme="minorHAnsi" w:eastAsiaTheme="minorEastAsia" w:hAnsiTheme="minorHAnsi" w:cstheme="minorBidi"/>
          <w:noProof/>
          <w:sz w:val="24"/>
          <w:szCs w:val="24"/>
          <w:lang w:eastAsia="ja-JP"/>
        </w:rPr>
        <w:tab/>
      </w:r>
      <w:r>
        <w:rPr>
          <w:noProof/>
        </w:rPr>
        <w:t>Decimal/vigesimal multiples (‘20’ to ’200’) and combinations</w:t>
      </w:r>
      <w:r>
        <w:rPr>
          <w:noProof/>
        </w:rPr>
        <w:tab/>
      </w:r>
      <w:r>
        <w:rPr>
          <w:noProof/>
        </w:rPr>
        <w:fldChar w:fldCharType="begin"/>
      </w:r>
      <w:r>
        <w:rPr>
          <w:noProof/>
        </w:rPr>
        <w:instrText xml:space="preserve"> PAGEREF _Toc337411979 \h </w:instrText>
      </w:r>
      <w:r>
        <w:rPr>
          <w:noProof/>
        </w:rPr>
      </w:r>
      <w:r>
        <w:rPr>
          <w:noProof/>
        </w:rPr>
        <w:fldChar w:fldCharType="separate"/>
      </w:r>
      <w:r w:rsidR="00B93B9B">
        <w:rPr>
          <w:noProof/>
        </w:rPr>
        <w:t>56</w:t>
      </w:r>
      <w:r>
        <w:rPr>
          <w:noProof/>
        </w:rPr>
        <w:fldChar w:fldCharType="end"/>
      </w:r>
    </w:p>
    <w:p w14:paraId="79A2BA2D"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4.6.1.4</w:t>
      </w:r>
      <w:r>
        <w:rPr>
          <w:rFonts w:asciiTheme="minorHAnsi" w:eastAsiaTheme="minorEastAsia" w:hAnsiTheme="minorHAnsi" w:cstheme="minorBidi"/>
          <w:noProof/>
          <w:sz w:val="24"/>
          <w:szCs w:val="24"/>
          <w:lang w:eastAsia="ja-JP"/>
        </w:rPr>
        <w:tab/>
      </w:r>
      <w:r>
        <w:rPr>
          <w:noProof/>
        </w:rPr>
        <w:t>‘Thousand’</w:t>
      </w:r>
      <w:r>
        <w:rPr>
          <w:noProof/>
        </w:rPr>
        <w:tab/>
      </w:r>
      <w:r>
        <w:rPr>
          <w:noProof/>
        </w:rPr>
        <w:fldChar w:fldCharType="begin"/>
      </w:r>
      <w:r>
        <w:rPr>
          <w:noProof/>
        </w:rPr>
        <w:instrText xml:space="preserve"> PAGEREF _Toc337411980 \h </w:instrText>
      </w:r>
      <w:r>
        <w:rPr>
          <w:noProof/>
        </w:rPr>
      </w:r>
      <w:r>
        <w:rPr>
          <w:noProof/>
        </w:rPr>
        <w:fldChar w:fldCharType="separate"/>
      </w:r>
      <w:r w:rsidR="00B93B9B">
        <w:rPr>
          <w:noProof/>
        </w:rPr>
        <w:t>58</w:t>
      </w:r>
      <w:r>
        <w:rPr>
          <w:noProof/>
        </w:rPr>
        <w:fldChar w:fldCharType="end"/>
      </w:r>
    </w:p>
    <w:p w14:paraId="72CD52B8"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4.6.1.5</w:t>
      </w:r>
      <w:r>
        <w:rPr>
          <w:rFonts w:asciiTheme="minorHAnsi" w:eastAsiaTheme="minorEastAsia" w:hAnsiTheme="minorHAnsi" w:cstheme="minorBidi"/>
          <w:noProof/>
          <w:sz w:val="24"/>
          <w:szCs w:val="24"/>
          <w:lang w:eastAsia="ja-JP"/>
        </w:rPr>
        <w:tab/>
      </w:r>
      <w:r>
        <w:rPr>
          <w:noProof/>
        </w:rPr>
        <w:t>Currency</w:t>
      </w:r>
      <w:r>
        <w:rPr>
          <w:noProof/>
        </w:rPr>
        <w:tab/>
      </w:r>
      <w:r>
        <w:rPr>
          <w:noProof/>
        </w:rPr>
        <w:fldChar w:fldCharType="begin"/>
      </w:r>
      <w:r>
        <w:rPr>
          <w:noProof/>
        </w:rPr>
        <w:instrText xml:space="preserve"> PAGEREF _Toc337411981 \h </w:instrText>
      </w:r>
      <w:r>
        <w:rPr>
          <w:noProof/>
        </w:rPr>
      </w:r>
      <w:r>
        <w:rPr>
          <w:noProof/>
        </w:rPr>
        <w:fldChar w:fldCharType="separate"/>
      </w:r>
      <w:r w:rsidR="00B93B9B">
        <w:rPr>
          <w:noProof/>
        </w:rPr>
        <w:t>59</w:t>
      </w:r>
      <w:r>
        <w:rPr>
          <w:noProof/>
        </w:rPr>
        <w:fldChar w:fldCharType="end"/>
      </w:r>
    </w:p>
    <w:p w14:paraId="49EB5F25"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4.6.1.6</w:t>
      </w:r>
      <w:r>
        <w:rPr>
          <w:rFonts w:asciiTheme="minorHAnsi" w:eastAsiaTheme="minorEastAsia" w:hAnsiTheme="minorHAnsi" w:cstheme="minorBidi"/>
          <w:noProof/>
          <w:sz w:val="24"/>
          <w:szCs w:val="24"/>
          <w:lang w:eastAsia="ja-JP"/>
        </w:rPr>
        <w:tab/>
      </w:r>
      <w:r>
        <w:rPr>
          <w:noProof/>
        </w:rPr>
        <w:t>Reduplicated or iterated distributive numerals</w:t>
      </w:r>
      <w:r>
        <w:rPr>
          <w:noProof/>
        </w:rPr>
        <w:tab/>
      </w:r>
      <w:r>
        <w:rPr>
          <w:noProof/>
        </w:rPr>
        <w:fldChar w:fldCharType="begin"/>
      </w:r>
      <w:r>
        <w:rPr>
          <w:noProof/>
        </w:rPr>
        <w:instrText xml:space="preserve"> PAGEREF _Toc337411982 \h </w:instrText>
      </w:r>
      <w:r>
        <w:rPr>
          <w:noProof/>
        </w:rPr>
      </w:r>
      <w:r>
        <w:rPr>
          <w:noProof/>
        </w:rPr>
        <w:fldChar w:fldCharType="separate"/>
      </w:r>
      <w:r w:rsidR="00B93B9B">
        <w:rPr>
          <w:noProof/>
        </w:rPr>
        <w:t>59</w:t>
      </w:r>
      <w:r>
        <w:rPr>
          <w:noProof/>
        </w:rPr>
        <w:fldChar w:fldCharType="end"/>
      </w:r>
    </w:p>
    <w:p w14:paraId="65ADE37C"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4.6.2</w:t>
      </w:r>
      <w:r>
        <w:rPr>
          <w:rFonts w:asciiTheme="minorHAnsi" w:eastAsiaTheme="minorEastAsia" w:hAnsiTheme="minorHAnsi" w:cstheme="minorBidi"/>
          <w:noProof/>
          <w:sz w:val="24"/>
          <w:szCs w:val="24"/>
          <w:lang w:eastAsia="ja-JP"/>
        </w:rPr>
        <w:tab/>
      </w:r>
      <w:r>
        <w:rPr>
          <w:noProof/>
        </w:rPr>
        <w:t>Ordinal adjectives</w:t>
      </w:r>
      <w:r>
        <w:rPr>
          <w:noProof/>
        </w:rPr>
        <w:tab/>
      </w:r>
      <w:r>
        <w:rPr>
          <w:noProof/>
        </w:rPr>
        <w:fldChar w:fldCharType="begin"/>
      </w:r>
      <w:r>
        <w:rPr>
          <w:noProof/>
        </w:rPr>
        <w:instrText xml:space="preserve"> PAGEREF _Toc337411983 \h </w:instrText>
      </w:r>
      <w:r>
        <w:rPr>
          <w:noProof/>
        </w:rPr>
      </w:r>
      <w:r>
        <w:rPr>
          <w:noProof/>
        </w:rPr>
        <w:fldChar w:fldCharType="separate"/>
      </w:r>
      <w:r w:rsidR="00B93B9B">
        <w:rPr>
          <w:noProof/>
        </w:rPr>
        <w:t>59</w:t>
      </w:r>
      <w:r>
        <w:rPr>
          <w:noProof/>
        </w:rPr>
        <w:fldChar w:fldCharType="end"/>
      </w:r>
    </w:p>
    <w:p w14:paraId="5AFCEC1B"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4.6.2.1</w:t>
      </w:r>
      <w:r>
        <w:rPr>
          <w:rFonts w:asciiTheme="minorHAnsi" w:eastAsiaTheme="minorEastAsia" w:hAnsiTheme="minorHAnsi" w:cstheme="minorBidi"/>
          <w:noProof/>
          <w:sz w:val="24"/>
          <w:szCs w:val="24"/>
          <w:lang w:eastAsia="ja-JP"/>
        </w:rPr>
        <w:tab/>
      </w:r>
      <w:r>
        <w:rPr>
          <w:noProof/>
        </w:rPr>
        <w:t>‘First’ (</w:t>
      </w:r>
      <w:r w:rsidRPr="00596927">
        <w:rPr>
          <w:rFonts w:ascii="Doulos SIL" w:hAnsi="Doulos SIL"/>
          <w:i/>
          <w:noProof/>
          <w:color w:val="0000FF"/>
        </w:rPr>
        <w:t>dáálá</w:t>
      </w:r>
      <w:r>
        <w:rPr>
          <w:noProof/>
        </w:rPr>
        <w:t xml:space="preserve"> ) and ‘last’ (</w:t>
      </w:r>
      <w:r w:rsidRPr="00596927">
        <w:rPr>
          <w:rFonts w:ascii="Doulos SIL" w:hAnsi="Doulos SIL"/>
          <w:i/>
          <w:noProof/>
          <w:color w:val="0000FF"/>
        </w:rPr>
        <w:t>kùdɔ́rɔ̀mà-nà</w:t>
      </w:r>
      <w:r>
        <w:rPr>
          <w:noProof/>
        </w:rPr>
        <w:t> )</w:t>
      </w:r>
      <w:r>
        <w:rPr>
          <w:noProof/>
        </w:rPr>
        <w:tab/>
      </w:r>
      <w:r>
        <w:rPr>
          <w:noProof/>
        </w:rPr>
        <w:fldChar w:fldCharType="begin"/>
      </w:r>
      <w:r>
        <w:rPr>
          <w:noProof/>
        </w:rPr>
        <w:instrText xml:space="preserve"> PAGEREF _Toc337411984 \h </w:instrText>
      </w:r>
      <w:r>
        <w:rPr>
          <w:noProof/>
        </w:rPr>
      </w:r>
      <w:r>
        <w:rPr>
          <w:noProof/>
        </w:rPr>
        <w:fldChar w:fldCharType="separate"/>
      </w:r>
      <w:r w:rsidR="00B93B9B">
        <w:rPr>
          <w:noProof/>
        </w:rPr>
        <w:t>59</w:t>
      </w:r>
      <w:r>
        <w:rPr>
          <w:noProof/>
        </w:rPr>
        <w:fldChar w:fldCharType="end"/>
      </w:r>
    </w:p>
    <w:p w14:paraId="33FA9C67"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4.6.2.2</w:t>
      </w:r>
      <w:r>
        <w:rPr>
          <w:rFonts w:asciiTheme="minorHAnsi" w:eastAsiaTheme="minorEastAsia" w:hAnsiTheme="minorHAnsi" w:cstheme="minorBidi"/>
          <w:noProof/>
          <w:sz w:val="24"/>
          <w:szCs w:val="24"/>
          <w:lang w:eastAsia="ja-JP"/>
        </w:rPr>
        <w:tab/>
      </w:r>
      <w:r>
        <w:rPr>
          <w:noProof/>
        </w:rPr>
        <w:t xml:space="preserve">Other ordinals (suffix </w:t>
      </w:r>
      <w:r w:rsidRPr="00596927">
        <w:rPr>
          <w:rFonts w:ascii="Doulos SIL" w:hAnsi="Doulos SIL"/>
          <w:i/>
          <w:noProof/>
          <w:color w:val="993300"/>
        </w:rPr>
        <w:t>-</w:t>
      </w:r>
      <w:r w:rsidRPr="00596927">
        <w:rPr>
          <w:rFonts w:ascii="Doulos SIL" w:hAnsi="Doulos SIL"/>
          <w:i/>
          <w:noProof/>
          <w:color w:val="0000FF"/>
        </w:rPr>
        <w:t>ɲa-</w:t>
      </w:r>
      <w:r>
        <w:rPr>
          <w:noProof/>
        </w:rPr>
        <w:t>)</w:t>
      </w:r>
      <w:r>
        <w:rPr>
          <w:noProof/>
        </w:rPr>
        <w:tab/>
      </w:r>
      <w:r>
        <w:rPr>
          <w:noProof/>
        </w:rPr>
        <w:fldChar w:fldCharType="begin"/>
      </w:r>
      <w:r>
        <w:rPr>
          <w:noProof/>
        </w:rPr>
        <w:instrText xml:space="preserve"> PAGEREF _Toc337411985 \h </w:instrText>
      </w:r>
      <w:r>
        <w:rPr>
          <w:noProof/>
        </w:rPr>
      </w:r>
      <w:r>
        <w:rPr>
          <w:noProof/>
        </w:rPr>
        <w:fldChar w:fldCharType="separate"/>
      </w:r>
      <w:r w:rsidR="00B93B9B">
        <w:rPr>
          <w:noProof/>
        </w:rPr>
        <w:t>60</w:t>
      </w:r>
      <w:r>
        <w:rPr>
          <w:noProof/>
        </w:rPr>
        <w:fldChar w:fldCharType="end"/>
      </w:r>
    </w:p>
    <w:p w14:paraId="304EF808"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4.6.3</w:t>
      </w:r>
      <w:r>
        <w:rPr>
          <w:rFonts w:asciiTheme="minorHAnsi" w:eastAsiaTheme="minorEastAsia" w:hAnsiTheme="minorHAnsi" w:cstheme="minorBidi"/>
          <w:noProof/>
          <w:sz w:val="24"/>
          <w:szCs w:val="24"/>
          <w:lang w:eastAsia="ja-JP"/>
        </w:rPr>
        <w:tab/>
      </w:r>
      <w:r>
        <w:rPr>
          <w:noProof/>
        </w:rPr>
        <w:t>Fractions and portions</w:t>
      </w:r>
      <w:r>
        <w:rPr>
          <w:noProof/>
        </w:rPr>
        <w:tab/>
      </w:r>
      <w:r>
        <w:rPr>
          <w:noProof/>
        </w:rPr>
        <w:fldChar w:fldCharType="begin"/>
      </w:r>
      <w:r>
        <w:rPr>
          <w:noProof/>
        </w:rPr>
        <w:instrText xml:space="preserve"> PAGEREF _Toc337411986 \h </w:instrText>
      </w:r>
      <w:r>
        <w:rPr>
          <w:noProof/>
        </w:rPr>
      </w:r>
      <w:r>
        <w:rPr>
          <w:noProof/>
        </w:rPr>
        <w:fldChar w:fldCharType="separate"/>
      </w:r>
      <w:r w:rsidR="00B93B9B">
        <w:rPr>
          <w:noProof/>
        </w:rPr>
        <w:t>60</w:t>
      </w:r>
      <w:r>
        <w:rPr>
          <w:noProof/>
        </w:rPr>
        <w:fldChar w:fldCharType="end"/>
      </w:r>
    </w:p>
    <w:p w14:paraId="608E11DD" w14:textId="77777777" w:rsidR="002C1C50" w:rsidRDefault="002C1C50">
      <w:pPr>
        <w:pStyle w:val="TOC1"/>
        <w:tabs>
          <w:tab w:val="left" w:pos="360"/>
          <w:tab w:val="right" w:leader="dot" w:pos="7569"/>
        </w:tabs>
        <w:rPr>
          <w:rFonts w:asciiTheme="minorHAnsi" w:eastAsiaTheme="minorEastAsia" w:hAnsiTheme="minorHAnsi" w:cstheme="minorBidi"/>
          <w:b w:val="0"/>
          <w:noProof/>
          <w:szCs w:val="24"/>
          <w:lang w:eastAsia="ja-JP"/>
        </w:rPr>
      </w:pPr>
      <w:r>
        <w:rPr>
          <w:noProof/>
        </w:rPr>
        <w:lastRenderedPageBreak/>
        <w:t>5</w:t>
      </w:r>
      <w:r>
        <w:rPr>
          <w:rFonts w:asciiTheme="minorHAnsi" w:eastAsiaTheme="minorEastAsia" w:hAnsiTheme="minorHAnsi" w:cstheme="minorBidi"/>
          <w:b w:val="0"/>
          <w:noProof/>
          <w:szCs w:val="24"/>
          <w:lang w:eastAsia="ja-JP"/>
        </w:rPr>
        <w:tab/>
      </w:r>
      <w:r>
        <w:rPr>
          <w:noProof/>
        </w:rPr>
        <w:t>Nominal and adjectival compounds</w:t>
      </w:r>
      <w:r>
        <w:rPr>
          <w:noProof/>
        </w:rPr>
        <w:tab/>
      </w:r>
      <w:r>
        <w:rPr>
          <w:noProof/>
        </w:rPr>
        <w:fldChar w:fldCharType="begin"/>
      </w:r>
      <w:r>
        <w:rPr>
          <w:noProof/>
        </w:rPr>
        <w:instrText xml:space="preserve"> PAGEREF _Toc337411987 \h </w:instrText>
      </w:r>
      <w:r>
        <w:rPr>
          <w:noProof/>
        </w:rPr>
      </w:r>
      <w:r>
        <w:rPr>
          <w:noProof/>
        </w:rPr>
        <w:fldChar w:fldCharType="separate"/>
      </w:r>
      <w:r w:rsidR="00B93B9B">
        <w:rPr>
          <w:noProof/>
        </w:rPr>
        <w:t>61</w:t>
      </w:r>
      <w:r>
        <w:rPr>
          <w:noProof/>
        </w:rPr>
        <w:fldChar w:fldCharType="end"/>
      </w:r>
    </w:p>
    <w:p w14:paraId="455025A6" w14:textId="77777777" w:rsidR="002C1C50" w:rsidRDefault="002C1C50">
      <w:pPr>
        <w:pStyle w:val="TOC2"/>
        <w:tabs>
          <w:tab w:val="left" w:pos="715"/>
          <w:tab w:val="right" w:leader="dot" w:pos="7569"/>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Nominal compounds</w:t>
      </w:r>
      <w:r>
        <w:rPr>
          <w:noProof/>
        </w:rPr>
        <w:tab/>
      </w:r>
      <w:r>
        <w:rPr>
          <w:noProof/>
        </w:rPr>
        <w:fldChar w:fldCharType="begin"/>
      </w:r>
      <w:r>
        <w:rPr>
          <w:noProof/>
        </w:rPr>
        <w:instrText xml:space="preserve"> PAGEREF _Toc337411988 \h </w:instrText>
      </w:r>
      <w:r>
        <w:rPr>
          <w:noProof/>
        </w:rPr>
      </w:r>
      <w:r>
        <w:rPr>
          <w:noProof/>
        </w:rPr>
        <w:fldChar w:fldCharType="separate"/>
      </w:r>
      <w:r w:rsidR="00B93B9B">
        <w:rPr>
          <w:noProof/>
        </w:rPr>
        <w:t>61</w:t>
      </w:r>
      <w:r>
        <w:rPr>
          <w:noProof/>
        </w:rPr>
        <w:fldChar w:fldCharType="end"/>
      </w:r>
    </w:p>
    <w:p w14:paraId="2EC12D65"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5.1.1</w:t>
      </w:r>
      <w:r>
        <w:rPr>
          <w:rFonts w:asciiTheme="minorHAnsi" w:eastAsiaTheme="minorEastAsia" w:hAnsiTheme="minorHAnsi" w:cstheme="minorBidi"/>
          <w:noProof/>
          <w:sz w:val="24"/>
          <w:szCs w:val="24"/>
          <w:lang w:eastAsia="ja-JP"/>
        </w:rPr>
        <w:tab/>
      </w:r>
      <w:r>
        <w:rPr>
          <w:noProof/>
        </w:rPr>
        <w:t>Noun-noun compounds</w:t>
      </w:r>
      <w:r>
        <w:rPr>
          <w:noProof/>
        </w:rPr>
        <w:tab/>
      </w:r>
      <w:r>
        <w:rPr>
          <w:noProof/>
        </w:rPr>
        <w:fldChar w:fldCharType="begin"/>
      </w:r>
      <w:r>
        <w:rPr>
          <w:noProof/>
        </w:rPr>
        <w:instrText xml:space="preserve"> PAGEREF _Toc337411989 \h </w:instrText>
      </w:r>
      <w:r>
        <w:rPr>
          <w:noProof/>
        </w:rPr>
      </w:r>
      <w:r>
        <w:rPr>
          <w:noProof/>
        </w:rPr>
        <w:fldChar w:fldCharType="separate"/>
      </w:r>
      <w:r w:rsidR="00B93B9B">
        <w:rPr>
          <w:noProof/>
        </w:rPr>
        <w:t>61</w:t>
      </w:r>
      <w:r>
        <w:rPr>
          <w:noProof/>
        </w:rPr>
        <w:fldChar w:fldCharType="end"/>
      </w:r>
    </w:p>
    <w:p w14:paraId="43F7383C"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5.1.2</w:t>
      </w:r>
      <w:r>
        <w:rPr>
          <w:rFonts w:asciiTheme="minorHAnsi" w:eastAsiaTheme="minorEastAsia" w:hAnsiTheme="minorHAnsi" w:cstheme="minorBidi"/>
          <w:noProof/>
          <w:sz w:val="24"/>
          <w:szCs w:val="24"/>
          <w:lang w:eastAsia="ja-JP"/>
        </w:rPr>
        <w:tab/>
      </w:r>
      <w:r>
        <w:rPr>
          <w:noProof/>
        </w:rPr>
        <w:t>Possessive-type compounds</w:t>
      </w:r>
      <w:r>
        <w:rPr>
          <w:noProof/>
        </w:rPr>
        <w:tab/>
      </w:r>
      <w:r>
        <w:rPr>
          <w:noProof/>
        </w:rPr>
        <w:fldChar w:fldCharType="begin"/>
      </w:r>
      <w:r>
        <w:rPr>
          <w:noProof/>
        </w:rPr>
        <w:instrText xml:space="preserve"> PAGEREF _Toc337411990 \h </w:instrText>
      </w:r>
      <w:r>
        <w:rPr>
          <w:noProof/>
        </w:rPr>
      </w:r>
      <w:r>
        <w:rPr>
          <w:noProof/>
        </w:rPr>
        <w:fldChar w:fldCharType="separate"/>
      </w:r>
      <w:r w:rsidR="00B93B9B">
        <w:rPr>
          <w:noProof/>
        </w:rPr>
        <w:t>61</w:t>
      </w:r>
      <w:r>
        <w:rPr>
          <w:noProof/>
        </w:rPr>
        <w:fldChar w:fldCharType="end"/>
      </w:r>
    </w:p>
    <w:p w14:paraId="7E3526A4"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5.1.3</w:t>
      </w:r>
      <w:r>
        <w:rPr>
          <w:rFonts w:asciiTheme="minorHAnsi" w:eastAsiaTheme="minorEastAsia" w:hAnsiTheme="minorHAnsi" w:cstheme="minorBidi"/>
          <w:noProof/>
          <w:sz w:val="24"/>
          <w:szCs w:val="24"/>
          <w:lang w:eastAsia="ja-JP"/>
        </w:rPr>
        <w:tab/>
      </w:r>
      <w:r>
        <w:rPr>
          <w:noProof/>
        </w:rPr>
        <w:t>Compounds with final verbal noun</w:t>
      </w:r>
      <w:r>
        <w:rPr>
          <w:noProof/>
        </w:rPr>
        <w:tab/>
      </w:r>
      <w:r>
        <w:rPr>
          <w:noProof/>
        </w:rPr>
        <w:fldChar w:fldCharType="begin"/>
      </w:r>
      <w:r>
        <w:rPr>
          <w:noProof/>
        </w:rPr>
        <w:instrText xml:space="preserve"> PAGEREF _Toc337411991 \h </w:instrText>
      </w:r>
      <w:r>
        <w:rPr>
          <w:noProof/>
        </w:rPr>
      </w:r>
      <w:r>
        <w:rPr>
          <w:noProof/>
        </w:rPr>
        <w:fldChar w:fldCharType="separate"/>
      </w:r>
      <w:r w:rsidR="00B93B9B">
        <w:rPr>
          <w:noProof/>
        </w:rPr>
        <w:t>61</w:t>
      </w:r>
      <w:r>
        <w:rPr>
          <w:noProof/>
        </w:rPr>
        <w:fldChar w:fldCharType="end"/>
      </w:r>
    </w:p>
    <w:p w14:paraId="58186168"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5.1.4</w:t>
      </w:r>
      <w:r>
        <w:rPr>
          <w:rFonts w:asciiTheme="minorHAnsi" w:eastAsiaTheme="minorEastAsia" w:hAnsiTheme="minorHAnsi" w:cstheme="minorBidi"/>
          <w:noProof/>
          <w:sz w:val="24"/>
          <w:szCs w:val="24"/>
          <w:lang w:eastAsia="ja-JP"/>
        </w:rPr>
        <w:tab/>
      </w:r>
      <w:r>
        <w:rPr>
          <w:noProof/>
        </w:rPr>
        <w:t>Agentive compounds</w:t>
      </w:r>
      <w:r>
        <w:rPr>
          <w:noProof/>
        </w:rPr>
        <w:tab/>
      </w:r>
      <w:r>
        <w:rPr>
          <w:noProof/>
        </w:rPr>
        <w:fldChar w:fldCharType="begin"/>
      </w:r>
      <w:r>
        <w:rPr>
          <w:noProof/>
        </w:rPr>
        <w:instrText xml:space="preserve"> PAGEREF _Toc337411992 \h </w:instrText>
      </w:r>
      <w:r>
        <w:rPr>
          <w:noProof/>
        </w:rPr>
      </w:r>
      <w:r>
        <w:rPr>
          <w:noProof/>
        </w:rPr>
        <w:fldChar w:fldCharType="separate"/>
      </w:r>
      <w:r w:rsidR="00B93B9B">
        <w:rPr>
          <w:noProof/>
        </w:rPr>
        <w:t>61</w:t>
      </w:r>
      <w:r>
        <w:rPr>
          <w:noProof/>
        </w:rPr>
        <w:fldChar w:fldCharType="end"/>
      </w:r>
    </w:p>
    <w:p w14:paraId="3A5DA820"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5.1.5</w:t>
      </w:r>
      <w:r>
        <w:rPr>
          <w:rFonts w:asciiTheme="minorHAnsi" w:eastAsiaTheme="minorEastAsia" w:hAnsiTheme="minorHAnsi" w:cstheme="minorBidi"/>
          <w:noProof/>
          <w:sz w:val="24"/>
          <w:szCs w:val="24"/>
          <w:lang w:eastAsia="ja-JP"/>
        </w:rPr>
        <w:tab/>
      </w:r>
      <w:r>
        <w:rPr>
          <w:noProof/>
        </w:rPr>
        <w:t xml:space="preserve">Compounds with </w:t>
      </w:r>
      <w:r w:rsidRPr="00596927">
        <w:rPr>
          <w:rFonts w:ascii="Doulos SIL" w:hAnsi="Doulos SIL"/>
          <w:i/>
          <w:noProof/>
          <w:color w:val="0000FF"/>
        </w:rPr>
        <w:t>dí</w:t>
      </w:r>
      <w:r>
        <w:rPr>
          <w:noProof/>
        </w:rPr>
        <w:t xml:space="preserve"> ‘child’ and </w:t>
      </w:r>
      <w:r w:rsidRPr="00596927">
        <w:rPr>
          <w:rFonts w:ascii="Doulos SIL" w:hAnsi="Doulos SIL"/>
          <w:i/>
          <w:noProof/>
          <w:color w:val="0000FF"/>
        </w:rPr>
        <w:t>bōō</w:t>
      </w:r>
      <w:r>
        <w:rPr>
          <w:noProof/>
        </w:rPr>
        <w:t xml:space="preserve"> ‘fruit’</w:t>
      </w:r>
      <w:r>
        <w:rPr>
          <w:noProof/>
        </w:rPr>
        <w:tab/>
      </w:r>
      <w:r>
        <w:rPr>
          <w:noProof/>
        </w:rPr>
        <w:fldChar w:fldCharType="begin"/>
      </w:r>
      <w:r>
        <w:rPr>
          <w:noProof/>
        </w:rPr>
        <w:instrText xml:space="preserve"> PAGEREF _Toc337411993 \h </w:instrText>
      </w:r>
      <w:r>
        <w:rPr>
          <w:noProof/>
        </w:rPr>
      </w:r>
      <w:r>
        <w:rPr>
          <w:noProof/>
        </w:rPr>
        <w:fldChar w:fldCharType="separate"/>
      </w:r>
      <w:r w:rsidR="00B93B9B">
        <w:rPr>
          <w:noProof/>
        </w:rPr>
        <w:t>62</w:t>
      </w:r>
      <w:r>
        <w:rPr>
          <w:noProof/>
        </w:rPr>
        <w:fldChar w:fldCharType="end"/>
      </w:r>
    </w:p>
    <w:p w14:paraId="3607A932"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5.1.6</w:t>
      </w:r>
      <w:r>
        <w:rPr>
          <w:rFonts w:asciiTheme="minorHAnsi" w:eastAsiaTheme="minorEastAsia" w:hAnsiTheme="minorHAnsi" w:cstheme="minorBidi"/>
          <w:noProof/>
          <w:sz w:val="24"/>
          <w:szCs w:val="24"/>
          <w:lang w:eastAsia="ja-JP"/>
        </w:rPr>
        <w:tab/>
      </w:r>
      <w:r>
        <w:rPr>
          <w:noProof/>
        </w:rPr>
        <w:t>‘Owner of X’ compounds (</w:t>
      </w:r>
      <w:r w:rsidRPr="00596927">
        <w:rPr>
          <w:rFonts w:ascii="Doulos SIL" w:hAnsi="Doulos SIL"/>
          <w:i/>
          <w:noProof/>
          <w:color w:val="0000FF"/>
        </w:rPr>
        <w:t>māā-nā</w:t>
      </w:r>
      <w:r>
        <w:rPr>
          <w:noProof/>
        </w:rPr>
        <w:t xml:space="preserve"> )</w:t>
      </w:r>
      <w:r>
        <w:rPr>
          <w:noProof/>
        </w:rPr>
        <w:tab/>
      </w:r>
      <w:r>
        <w:rPr>
          <w:noProof/>
        </w:rPr>
        <w:fldChar w:fldCharType="begin"/>
      </w:r>
      <w:r>
        <w:rPr>
          <w:noProof/>
        </w:rPr>
        <w:instrText xml:space="preserve"> PAGEREF _Toc337411994 \h </w:instrText>
      </w:r>
      <w:r>
        <w:rPr>
          <w:noProof/>
        </w:rPr>
      </w:r>
      <w:r>
        <w:rPr>
          <w:noProof/>
        </w:rPr>
        <w:fldChar w:fldCharType="separate"/>
      </w:r>
      <w:r w:rsidR="00B93B9B">
        <w:rPr>
          <w:noProof/>
        </w:rPr>
        <w:t>62</w:t>
      </w:r>
      <w:r>
        <w:rPr>
          <w:noProof/>
        </w:rPr>
        <w:fldChar w:fldCharType="end"/>
      </w:r>
    </w:p>
    <w:p w14:paraId="5EF2A746"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5.1.7</w:t>
      </w:r>
      <w:r>
        <w:rPr>
          <w:rFonts w:asciiTheme="minorHAnsi" w:eastAsiaTheme="minorEastAsia" w:hAnsiTheme="minorHAnsi" w:cstheme="minorBidi"/>
          <w:noProof/>
          <w:sz w:val="24"/>
          <w:szCs w:val="24"/>
          <w:lang w:eastAsia="ja-JP"/>
        </w:rPr>
        <w:tab/>
      </w:r>
      <w:r>
        <w:rPr>
          <w:noProof/>
        </w:rPr>
        <w:t>Instrumental relative compounds (‘oil for rubbing/for eating’)</w:t>
      </w:r>
      <w:r>
        <w:rPr>
          <w:noProof/>
        </w:rPr>
        <w:tab/>
      </w:r>
      <w:r>
        <w:rPr>
          <w:noProof/>
        </w:rPr>
        <w:fldChar w:fldCharType="begin"/>
      </w:r>
      <w:r>
        <w:rPr>
          <w:noProof/>
        </w:rPr>
        <w:instrText xml:space="preserve"> PAGEREF _Toc337411995 \h </w:instrText>
      </w:r>
      <w:r>
        <w:rPr>
          <w:noProof/>
        </w:rPr>
      </w:r>
      <w:r>
        <w:rPr>
          <w:noProof/>
        </w:rPr>
        <w:fldChar w:fldCharType="separate"/>
      </w:r>
      <w:r w:rsidR="00B93B9B">
        <w:rPr>
          <w:noProof/>
        </w:rPr>
        <w:t>62</w:t>
      </w:r>
      <w:r>
        <w:rPr>
          <w:noProof/>
        </w:rPr>
        <w:fldChar w:fldCharType="end"/>
      </w:r>
    </w:p>
    <w:p w14:paraId="1E08068B" w14:textId="77777777" w:rsidR="002C1C50" w:rsidRDefault="002C1C50">
      <w:pPr>
        <w:pStyle w:val="TOC2"/>
        <w:tabs>
          <w:tab w:val="left" w:pos="715"/>
          <w:tab w:val="right" w:leader="dot" w:pos="7569"/>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Adjectival compounds</w:t>
      </w:r>
      <w:r>
        <w:rPr>
          <w:noProof/>
        </w:rPr>
        <w:tab/>
      </w:r>
      <w:r>
        <w:rPr>
          <w:noProof/>
        </w:rPr>
        <w:fldChar w:fldCharType="begin"/>
      </w:r>
      <w:r>
        <w:rPr>
          <w:noProof/>
        </w:rPr>
        <w:instrText xml:space="preserve"> PAGEREF _Toc337411996 \h </w:instrText>
      </w:r>
      <w:r>
        <w:rPr>
          <w:noProof/>
        </w:rPr>
      </w:r>
      <w:r>
        <w:rPr>
          <w:noProof/>
        </w:rPr>
        <w:fldChar w:fldCharType="separate"/>
      </w:r>
      <w:r w:rsidR="00B93B9B">
        <w:rPr>
          <w:noProof/>
        </w:rPr>
        <w:t>63</w:t>
      </w:r>
      <w:r>
        <w:rPr>
          <w:noProof/>
        </w:rPr>
        <w:fldChar w:fldCharType="end"/>
      </w:r>
    </w:p>
    <w:p w14:paraId="34EFBB5E"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5.2.1</w:t>
      </w:r>
      <w:r>
        <w:rPr>
          <w:rFonts w:asciiTheme="minorHAnsi" w:eastAsiaTheme="minorEastAsia" w:hAnsiTheme="minorHAnsi" w:cstheme="minorBidi"/>
          <w:noProof/>
          <w:sz w:val="24"/>
          <w:szCs w:val="24"/>
          <w:lang w:eastAsia="ja-JP"/>
        </w:rPr>
        <w:tab/>
      </w:r>
      <w:r>
        <w:rPr>
          <w:noProof/>
        </w:rPr>
        <w:t xml:space="preserve">Bahuvrihi (“Blackbeard”) compounds </w:t>
      </w:r>
      <w:r w:rsidRPr="00596927">
        <w:rPr>
          <w:rFonts w:ascii="Doulos SIL" w:hAnsi="Doulos SIL"/>
          <w:noProof/>
          <w:color w:val="008000"/>
        </w:rPr>
        <w:t>[n̄ â]</w:t>
      </w:r>
      <w:r>
        <w:rPr>
          <w:noProof/>
        </w:rPr>
        <w:t xml:space="preserve"> or </w:t>
      </w:r>
      <w:r w:rsidRPr="00596927">
        <w:rPr>
          <w:rFonts w:ascii="Doulos SIL" w:hAnsi="Doulos SIL"/>
          <w:noProof/>
          <w:color w:val="008000"/>
        </w:rPr>
        <w:t>[n̄ nûm]</w:t>
      </w:r>
      <w:r>
        <w:rPr>
          <w:noProof/>
        </w:rPr>
        <w:tab/>
      </w:r>
      <w:r>
        <w:rPr>
          <w:noProof/>
        </w:rPr>
        <w:fldChar w:fldCharType="begin"/>
      </w:r>
      <w:r>
        <w:rPr>
          <w:noProof/>
        </w:rPr>
        <w:instrText xml:space="preserve"> PAGEREF _Toc337411997 \h </w:instrText>
      </w:r>
      <w:r>
        <w:rPr>
          <w:noProof/>
        </w:rPr>
      </w:r>
      <w:r>
        <w:rPr>
          <w:noProof/>
        </w:rPr>
        <w:fldChar w:fldCharType="separate"/>
      </w:r>
      <w:r w:rsidR="00B93B9B">
        <w:rPr>
          <w:noProof/>
        </w:rPr>
        <w:t>63</w:t>
      </w:r>
      <w:r>
        <w:rPr>
          <w:noProof/>
        </w:rPr>
        <w:fldChar w:fldCharType="end"/>
      </w:r>
    </w:p>
    <w:p w14:paraId="6BF3D9D1"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5.2.1.1</w:t>
      </w:r>
      <w:r>
        <w:rPr>
          <w:rFonts w:asciiTheme="minorHAnsi" w:eastAsiaTheme="minorEastAsia" w:hAnsiTheme="minorHAnsi" w:cstheme="minorBidi"/>
          <w:noProof/>
          <w:sz w:val="24"/>
          <w:szCs w:val="24"/>
          <w:lang w:eastAsia="ja-JP"/>
        </w:rPr>
        <w:tab/>
      </w:r>
      <w:r>
        <w:rPr>
          <w:noProof/>
        </w:rPr>
        <w:t xml:space="preserve">With adjectival compound final </w:t>
      </w:r>
      <w:r w:rsidRPr="00596927">
        <w:rPr>
          <w:rFonts w:ascii="Doulos SIL" w:hAnsi="Doulos SIL"/>
          <w:noProof/>
          <w:color w:val="008000"/>
        </w:rPr>
        <w:t>[n̄ â]</w:t>
      </w:r>
      <w:r>
        <w:rPr>
          <w:noProof/>
        </w:rPr>
        <w:tab/>
      </w:r>
      <w:r>
        <w:rPr>
          <w:noProof/>
        </w:rPr>
        <w:fldChar w:fldCharType="begin"/>
      </w:r>
      <w:r>
        <w:rPr>
          <w:noProof/>
        </w:rPr>
        <w:instrText xml:space="preserve"> PAGEREF _Toc337411998 \h </w:instrText>
      </w:r>
      <w:r>
        <w:rPr>
          <w:noProof/>
        </w:rPr>
      </w:r>
      <w:r>
        <w:rPr>
          <w:noProof/>
        </w:rPr>
        <w:fldChar w:fldCharType="separate"/>
      </w:r>
      <w:r w:rsidR="00B93B9B">
        <w:rPr>
          <w:noProof/>
        </w:rPr>
        <w:t>63</w:t>
      </w:r>
      <w:r>
        <w:rPr>
          <w:noProof/>
        </w:rPr>
        <w:fldChar w:fldCharType="end"/>
      </w:r>
    </w:p>
    <w:p w14:paraId="04F80A82"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5.2.1.2</w:t>
      </w:r>
      <w:r>
        <w:rPr>
          <w:rFonts w:asciiTheme="minorHAnsi" w:eastAsiaTheme="minorEastAsia" w:hAnsiTheme="minorHAnsi" w:cstheme="minorBidi"/>
          <w:noProof/>
          <w:sz w:val="24"/>
          <w:szCs w:val="24"/>
          <w:lang w:eastAsia="ja-JP"/>
        </w:rPr>
        <w:tab/>
      </w:r>
      <w:r>
        <w:rPr>
          <w:noProof/>
        </w:rPr>
        <w:t xml:space="preserve">With numeral compound final </w:t>
      </w:r>
      <w:r w:rsidRPr="00596927">
        <w:rPr>
          <w:rFonts w:ascii="Doulos SIL" w:hAnsi="Doulos SIL"/>
          <w:noProof/>
          <w:color w:val="008000"/>
        </w:rPr>
        <w:t>[n̄ nûm]</w:t>
      </w:r>
      <w:r>
        <w:rPr>
          <w:noProof/>
        </w:rPr>
        <w:tab/>
      </w:r>
      <w:r>
        <w:rPr>
          <w:noProof/>
        </w:rPr>
        <w:fldChar w:fldCharType="begin"/>
      </w:r>
      <w:r>
        <w:rPr>
          <w:noProof/>
        </w:rPr>
        <w:instrText xml:space="preserve"> PAGEREF _Toc337411999 \h </w:instrText>
      </w:r>
      <w:r>
        <w:rPr>
          <w:noProof/>
        </w:rPr>
      </w:r>
      <w:r>
        <w:rPr>
          <w:noProof/>
        </w:rPr>
        <w:fldChar w:fldCharType="separate"/>
      </w:r>
      <w:r w:rsidR="00B93B9B">
        <w:rPr>
          <w:noProof/>
        </w:rPr>
        <w:t>63</w:t>
      </w:r>
      <w:r>
        <w:rPr>
          <w:noProof/>
        </w:rPr>
        <w:fldChar w:fldCharType="end"/>
      </w:r>
    </w:p>
    <w:p w14:paraId="3AB7E023" w14:textId="77777777" w:rsidR="002C1C50" w:rsidRDefault="002C1C50">
      <w:pPr>
        <w:pStyle w:val="TOC1"/>
        <w:tabs>
          <w:tab w:val="left" w:pos="360"/>
          <w:tab w:val="right" w:leader="dot" w:pos="7569"/>
        </w:tabs>
        <w:rPr>
          <w:rFonts w:asciiTheme="minorHAnsi" w:eastAsiaTheme="minorEastAsia" w:hAnsiTheme="minorHAnsi" w:cstheme="minorBidi"/>
          <w:b w:val="0"/>
          <w:noProof/>
          <w:szCs w:val="24"/>
          <w:lang w:eastAsia="ja-JP"/>
        </w:rPr>
      </w:pPr>
      <w:r>
        <w:rPr>
          <w:noProof/>
        </w:rPr>
        <w:t>6</w:t>
      </w:r>
      <w:r>
        <w:rPr>
          <w:rFonts w:asciiTheme="minorHAnsi" w:eastAsiaTheme="minorEastAsia" w:hAnsiTheme="minorHAnsi" w:cstheme="minorBidi"/>
          <w:b w:val="0"/>
          <w:noProof/>
          <w:szCs w:val="24"/>
          <w:lang w:eastAsia="ja-JP"/>
        </w:rPr>
        <w:tab/>
      </w:r>
      <w:r>
        <w:rPr>
          <w:noProof/>
        </w:rPr>
        <w:t>Noun Phrase structure</w:t>
      </w:r>
      <w:r>
        <w:rPr>
          <w:noProof/>
        </w:rPr>
        <w:tab/>
      </w:r>
      <w:r>
        <w:rPr>
          <w:noProof/>
        </w:rPr>
        <w:fldChar w:fldCharType="begin"/>
      </w:r>
      <w:r>
        <w:rPr>
          <w:noProof/>
        </w:rPr>
        <w:instrText xml:space="preserve"> PAGEREF _Toc337412000 \h </w:instrText>
      </w:r>
      <w:r>
        <w:rPr>
          <w:noProof/>
        </w:rPr>
      </w:r>
      <w:r>
        <w:rPr>
          <w:noProof/>
        </w:rPr>
        <w:fldChar w:fldCharType="separate"/>
      </w:r>
      <w:r w:rsidR="00B93B9B">
        <w:rPr>
          <w:noProof/>
        </w:rPr>
        <w:t>64</w:t>
      </w:r>
      <w:r>
        <w:rPr>
          <w:noProof/>
        </w:rPr>
        <w:fldChar w:fldCharType="end"/>
      </w:r>
    </w:p>
    <w:p w14:paraId="3B1E806C" w14:textId="77777777" w:rsidR="002C1C50" w:rsidRDefault="002C1C50">
      <w:pPr>
        <w:pStyle w:val="TOC2"/>
        <w:tabs>
          <w:tab w:val="left" w:pos="715"/>
          <w:tab w:val="right" w:leader="dot" w:pos="7569"/>
        </w:tabs>
        <w:rPr>
          <w:rFonts w:asciiTheme="minorHAnsi" w:eastAsiaTheme="minorEastAsia" w:hAnsiTheme="minorHAnsi" w:cstheme="minorBidi"/>
          <w:noProof/>
          <w:sz w:val="24"/>
          <w:szCs w:val="24"/>
          <w:lang w:eastAsia="ja-JP"/>
        </w:rPr>
      </w:pPr>
      <w:r>
        <w:rPr>
          <w:noProof/>
        </w:rPr>
        <w:t>6.1</w:t>
      </w:r>
      <w:r>
        <w:rPr>
          <w:rFonts w:asciiTheme="minorHAnsi" w:eastAsiaTheme="minorEastAsia" w:hAnsiTheme="minorHAnsi" w:cstheme="minorBidi"/>
          <w:noProof/>
          <w:sz w:val="24"/>
          <w:szCs w:val="24"/>
          <w:lang w:eastAsia="ja-JP"/>
        </w:rPr>
        <w:tab/>
      </w:r>
      <w:r>
        <w:rPr>
          <w:noProof/>
        </w:rPr>
        <w:t>Organization of NP constituents</w:t>
      </w:r>
      <w:r>
        <w:rPr>
          <w:noProof/>
        </w:rPr>
        <w:tab/>
      </w:r>
      <w:r>
        <w:rPr>
          <w:noProof/>
        </w:rPr>
        <w:fldChar w:fldCharType="begin"/>
      </w:r>
      <w:r>
        <w:rPr>
          <w:noProof/>
        </w:rPr>
        <w:instrText xml:space="preserve"> PAGEREF _Toc337412001 \h </w:instrText>
      </w:r>
      <w:r>
        <w:rPr>
          <w:noProof/>
        </w:rPr>
      </w:r>
      <w:r>
        <w:rPr>
          <w:noProof/>
        </w:rPr>
        <w:fldChar w:fldCharType="separate"/>
      </w:r>
      <w:r w:rsidR="00B93B9B">
        <w:rPr>
          <w:noProof/>
        </w:rPr>
        <w:t>64</w:t>
      </w:r>
      <w:r>
        <w:rPr>
          <w:noProof/>
        </w:rPr>
        <w:fldChar w:fldCharType="end"/>
      </w:r>
    </w:p>
    <w:p w14:paraId="1C3183AE"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6.1.1</w:t>
      </w:r>
      <w:r>
        <w:rPr>
          <w:rFonts w:asciiTheme="minorHAnsi" w:eastAsiaTheme="minorEastAsia" w:hAnsiTheme="minorHAnsi" w:cstheme="minorBidi"/>
          <w:noProof/>
          <w:sz w:val="24"/>
          <w:szCs w:val="24"/>
          <w:lang w:eastAsia="ja-JP"/>
        </w:rPr>
        <w:tab/>
      </w:r>
      <w:r>
        <w:rPr>
          <w:noProof/>
        </w:rPr>
        <w:t>Linear order</w:t>
      </w:r>
      <w:r>
        <w:rPr>
          <w:noProof/>
        </w:rPr>
        <w:tab/>
      </w:r>
      <w:r>
        <w:rPr>
          <w:noProof/>
        </w:rPr>
        <w:fldChar w:fldCharType="begin"/>
      </w:r>
      <w:r>
        <w:rPr>
          <w:noProof/>
        </w:rPr>
        <w:instrText xml:space="preserve"> PAGEREF _Toc337412002 \h </w:instrText>
      </w:r>
      <w:r>
        <w:rPr>
          <w:noProof/>
        </w:rPr>
      </w:r>
      <w:r>
        <w:rPr>
          <w:noProof/>
        </w:rPr>
        <w:fldChar w:fldCharType="separate"/>
      </w:r>
      <w:r w:rsidR="00B93B9B">
        <w:rPr>
          <w:noProof/>
        </w:rPr>
        <w:t>64</w:t>
      </w:r>
      <w:r>
        <w:rPr>
          <w:noProof/>
        </w:rPr>
        <w:fldChar w:fldCharType="end"/>
      </w:r>
    </w:p>
    <w:p w14:paraId="329578E3"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6.1.2</w:t>
      </w:r>
      <w:r>
        <w:rPr>
          <w:rFonts w:asciiTheme="minorHAnsi" w:eastAsiaTheme="minorEastAsia" w:hAnsiTheme="minorHAnsi" w:cstheme="minorBidi"/>
          <w:noProof/>
          <w:sz w:val="24"/>
          <w:szCs w:val="24"/>
          <w:lang w:eastAsia="ja-JP"/>
        </w:rPr>
        <w:tab/>
      </w:r>
      <w:r>
        <w:rPr>
          <w:noProof/>
        </w:rPr>
        <w:t>Distribution of singular nominal suffix (</w:t>
      </w:r>
      <w:r w:rsidRPr="00596927">
        <w:rPr>
          <w:rFonts w:ascii="Doulos SIL" w:hAnsi="Doulos SIL"/>
          <w:i/>
          <w:noProof/>
          <w:color w:val="0000FF"/>
        </w:rPr>
        <w:noBreakHyphen/>
        <w:t>rà</w:t>
      </w:r>
      <w:r>
        <w:rPr>
          <w:noProof/>
        </w:rPr>
        <w:t xml:space="preserve"> etc.)</w:t>
      </w:r>
      <w:r>
        <w:rPr>
          <w:noProof/>
        </w:rPr>
        <w:tab/>
      </w:r>
      <w:r>
        <w:rPr>
          <w:noProof/>
        </w:rPr>
        <w:fldChar w:fldCharType="begin"/>
      </w:r>
      <w:r>
        <w:rPr>
          <w:noProof/>
        </w:rPr>
        <w:instrText xml:space="preserve"> PAGEREF _Toc337412003 \h </w:instrText>
      </w:r>
      <w:r>
        <w:rPr>
          <w:noProof/>
        </w:rPr>
      </w:r>
      <w:r>
        <w:rPr>
          <w:noProof/>
        </w:rPr>
        <w:fldChar w:fldCharType="separate"/>
      </w:r>
      <w:r w:rsidR="00B93B9B">
        <w:rPr>
          <w:noProof/>
        </w:rPr>
        <w:t>66</w:t>
      </w:r>
      <w:r>
        <w:rPr>
          <w:noProof/>
        </w:rPr>
        <w:fldChar w:fldCharType="end"/>
      </w:r>
    </w:p>
    <w:p w14:paraId="2B4B6BAA"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6.1.3</w:t>
      </w:r>
      <w:r>
        <w:rPr>
          <w:rFonts w:asciiTheme="minorHAnsi" w:eastAsiaTheme="minorEastAsia" w:hAnsiTheme="minorHAnsi" w:cstheme="minorBidi"/>
          <w:noProof/>
          <w:sz w:val="24"/>
          <w:szCs w:val="24"/>
          <w:lang w:eastAsia="ja-JP"/>
        </w:rPr>
        <w:tab/>
      </w:r>
      <w:r>
        <w:rPr>
          <w:noProof/>
        </w:rPr>
        <w:t>Distribution of plural nominal suffix (</w:t>
      </w:r>
      <w:r w:rsidRPr="00596927">
        <w:rPr>
          <w:rFonts w:ascii="Doulos SIL" w:hAnsi="Doulos SIL"/>
          <w:i/>
          <w:noProof/>
          <w:color w:val="0000FF"/>
        </w:rPr>
        <w:noBreakHyphen/>
        <w:t>nū</w:t>
      </w:r>
      <w:r>
        <w:rPr>
          <w:noProof/>
        </w:rPr>
        <w:t> )</w:t>
      </w:r>
      <w:r>
        <w:rPr>
          <w:noProof/>
        </w:rPr>
        <w:tab/>
      </w:r>
      <w:r>
        <w:rPr>
          <w:noProof/>
        </w:rPr>
        <w:fldChar w:fldCharType="begin"/>
      </w:r>
      <w:r>
        <w:rPr>
          <w:noProof/>
        </w:rPr>
        <w:instrText xml:space="preserve"> PAGEREF _Toc337412004 \h </w:instrText>
      </w:r>
      <w:r>
        <w:rPr>
          <w:noProof/>
        </w:rPr>
      </w:r>
      <w:r>
        <w:rPr>
          <w:noProof/>
        </w:rPr>
        <w:fldChar w:fldCharType="separate"/>
      </w:r>
      <w:r w:rsidR="00B93B9B">
        <w:rPr>
          <w:noProof/>
        </w:rPr>
        <w:t>67</w:t>
      </w:r>
      <w:r>
        <w:rPr>
          <w:noProof/>
        </w:rPr>
        <w:fldChar w:fldCharType="end"/>
      </w:r>
    </w:p>
    <w:p w14:paraId="076E3260"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6.1.4</w:t>
      </w:r>
      <w:r>
        <w:rPr>
          <w:rFonts w:asciiTheme="minorHAnsi" w:eastAsiaTheme="minorEastAsia" w:hAnsiTheme="minorHAnsi" w:cstheme="minorBidi"/>
          <w:noProof/>
          <w:sz w:val="24"/>
          <w:szCs w:val="24"/>
          <w:lang w:eastAsia="ja-JP"/>
        </w:rPr>
        <w:tab/>
      </w:r>
      <w:r>
        <w:rPr>
          <w:noProof/>
        </w:rPr>
        <w:t>Nominal suffixes in subject function</w:t>
      </w:r>
      <w:r>
        <w:rPr>
          <w:noProof/>
        </w:rPr>
        <w:tab/>
      </w:r>
      <w:r>
        <w:rPr>
          <w:noProof/>
        </w:rPr>
        <w:fldChar w:fldCharType="begin"/>
      </w:r>
      <w:r>
        <w:rPr>
          <w:noProof/>
        </w:rPr>
        <w:instrText xml:space="preserve"> PAGEREF _Toc337412005 \h </w:instrText>
      </w:r>
      <w:r>
        <w:rPr>
          <w:noProof/>
        </w:rPr>
      </w:r>
      <w:r>
        <w:rPr>
          <w:noProof/>
        </w:rPr>
        <w:fldChar w:fldCharType="separate"/>
      </w:r>
      <w:r w:rsidR="00B93B9B">
        <w:rPr>
          <w:noProof/>
        </w:rPr>
        <w:t>67</w:t>
      </w:r>
      <w:r>
        <w:rPr>
          <w:noProof/>
        </w:rPr>
        <w:fldChar w:fldCharType="end"/>
      </w:r>
    </w:p>
    <w:p w14:paraId="298F49A5"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6.1.5</w:t>
      </w:r>
      <w:r>
        <w:rPr>
          <w:rFonts w:asciiTheme="minorHAnsi" w:eastAsiaTheme="minorEastAsia" w:hAnsiTheme="minorHAnsi" w:cstheme="minorBidi"/>
          <w:noProof/>
          <w:sz w:val="24"/>
          <w:szCs w:val="24"/>
          <w:lang w:eastAsia="ja-JP"/>
        </w:rPr>
        <w:tab/>
      </w:r>
      <w:r>
        <w:rPr>
          <w:noProof/>
        </w:rPr>
        <w:t>Nominal suffixes in other syntactic functions</w:t>
      </w:r>
      <w:r>
        <w:rPr>
          <w:noProof/>
        </w:rPr>
        <w:tab/>
      </w:r>
      <w:r>
        <w:rPr>
          <w:noProof/>
        </w:rPr>
        <w:fldChar w:fldCharType="begin"/>
      </w:r>
      <w:r>
        <w:rPr>
          <w:noProof/>
        </w:rPr>
        <w:instrText xml:space="preserve"> PAGEREF _Toc337412006 \h </w:instrText>
      </w:r>
      <w:r>
        <w:rPr>
          <w:noProof/>
        </w:rPr>
      </w:r>
      <w:r>
        <w:rPr>
          <w:noProof/>
        </w:rPr>
        <w:fldChar w:fldCharType="separate"/>
      </w:r>
      <w:r w:rsidR="00B93B9B">
        <w:rPr>
          <w:noProof/>
        </w:rPr>
        <w:t>70</w:t>
      </w:r>
      <w:r>
        <w:rPr>
          <w:noProof/>
        </w:rPr>
        <w:fldChar w:fldCharType="end"/>
      </w:r>
    </w:p>
    <w:p w14:paraId="7908FE54" w14:textId="77777777" w:rsidR="002C1C50" w:rsidRDefault="002C1C50">
      <w:pPr>
        <w:pStyle w:val="TOC2"/>
        <w:tabs>
          <w:tab w:val="left" w:pos="715"/>
          <w:tab w:val="right" w:leader="dot" w:pos="7569"/>
        </w:tabs>
        <w:rPr>
          <w:rFonts w:asciiTheme="minorHAnsi" w:eastAsiaTheme="minorEastAsia" w:hAnsiTheme="minorHAnsi" w:cstheme="minorBidi"/>
          <w:noProof/>
          <w:sz w:val="24"/>
          <w:szCs w:val="24"/>
          <w:lang w:eastAsia="ja-JP"/>
        </w:rPr>
      </w:pPr>
      <w:r>
        <w:rPr>
          <w:noProof/>
        </w:rPr>
        <w:t>6.2</w:t>
      </w:r>
      <w:r>
        <w:rPr>
          <w:rFonts w:asciiTheme="minorHAnsi" w:eastAsiaTheme="minorEastAsia" w:hAnsiTheme="minorHAnsi" w:cstheme="minorBidi"/>
          <w:noProof/>
          <w:sz w:val="24"/>
          <w:szCs w:val="24"/>
          <w:lang w:eastAsia="ja-JP"/>
        </w:rPr>
        <w:tab/>
      </w:r>
      <w:r>
        <w:rPr>
          <w:noProof/>
        </w:rPr>
        <w:t>Possession</w:t>
      </w:r>
      <w:r>
        <w:rPr>
          <w:noProof/>
        </w:rPr>
        <w:tab/>
      </w:r>
      <w:r>
        <w:rPr>
          <w:noProof/>
        </w:rPr>
        <w:fldChar w:fldCharType="begin"/>
      </w:r>
      <w:r>
        <w:rPr>
          <w:noProof/>
        </w:rPr>
        <w:instrText xml:space="preserve"> PAGEREF _Toc337412007 \h </w:instrText>
      </w:r>
      <w:r>
        <w:rPr>
          <w:noProof/>
        </w:rPr>
      </w:r>
      <w:r>
        <w:rPr>
          <w:noProof/>
        </w:rPr>
        <w:fldChar w:fldCharType="separate"/>
      </w:r>
      <w:r w:rsidR="00B93B9B">
        <w:rPr>
          <w:noProof/>
        </w:rPr>
        <w:t>71</w:t>
      </w:r>
      <w:r>
        <w:rPr>
          <w:noProof/>
        </w:rPr>
        <w:fldChar w:fldCharType="end"/>
      </w:r>
    </w:p>
    <w:p w14:paraId="6911CFFA"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6.2.1</w:t>
      </w:r>
      <w:r>
        <w:rPr>
          <w:rFonts w:asciiTheme="minorHAnsi" w:eastAsiaTheme="minorEastAsia" w:hAnsiTheme="minorHAnsi" w:cstheme="minorBidi"/>
          <w:noProof/>
          <w:sz w:val="24"/>
          <w:szCs w:val="24"/>
          <w:lang w:eastAsia="ja-JP"/>
        </w:rPr>
        <w:tab/>
      </w:r>
      <w:r>
        <w:rPr>
          <w:noProof/>
        </w:rPr>
        <w:t>Addition of a possessor to an NP</w:t>
      </w:r>
      <w:r>
        <w:rPr>
          <w:noProof/>
        </w:rPr>
        <w:tab/>
      </w:r>
      <w:r>
        <w:rPr>
          <w:noProof/>
        </w:rPr>
        <w:fldChar w:fldCharType="begin"/>
      </w:r>
      <w:r>
        <w:rPr>
          <w:noProof/>
        </w:rPr>
        <w:instrText xml:space="preserve"> PAGEREF _Toc337412008 \h </w:instrText>
      </w:r>
      <w:r>
        <w:rPr>
          <w:noProof/>
        </w:rPr>
      </w:r>
      <w:r>
        <w:rPr>
          <w:noProof/>
        </w:rPr>
        <w:fldChar w:fldCharType="separate"/>
      </w:r>
      <w:r w:rsidR="00B93B9B">
        <w:rPr>
          <w:noProof/>
        </w:rPr>
        <w:t>71</w:t>
      </w:r>
      <w:r>
        <w:rPr>
          <w:noProof/>
        </w:rPr>
        <w:fldChar w:fldCharType="end"/>
      </w:r>
    </w:p>
    <w:p w14:paraId="6B64A693"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6.2.2</w:t>
      </w:r>
      <w:r>
        <w:rPr>
          <w:rFonts w:asciiTheme="minorHAnsi" w:eastAsiaTheme="minorEastAsia" w:hAnsiTheme="minorHAnsi" w:cstheme="minorBidi"/>
          <w:noProof/>
          <w:sz w:val="24"/>
          <w:szCs w:val="24"/>
          <w:lang w:eastAsia="ja-JP"/>
        </w:rPr>
        <w:tab/>
      </w:r>
      <w:r>
        <w:rPr>
          <w:noProof/>
        </w:rPr>
        <w:t>Alienable and inalienable possession</w:t>
      </w:r>
      <w:r>
        <w:rPr>
          <w:noProof/>
        </w:rPr>
        <w:tab/>
      </w:r>
      <w:r>
        <w:rPr>
          <w:noProof/>
        </w:rPr>
        <w:fldChar w:fldCharType="begin"/>
      </w:r>
      <w:r>
        <w:rPr>
          <w:noProof/>
        </w:rPr>
        <w:instrText xml:space="preserve"> PAGEREF _Toc337412009 \h </w:instrText>
      </w:r>
      <w:r>
        <w:rPr>
          <w:noProof/>
        </w:rPr>
      </w:r>
      <w:r>
        <w:rPr>
          <w:noProof/>
        </w:rPr>
        <w:fldChar w:fldCharType="separate"/>
      </w:r>
      <w:r w:rsidR="00B93B9B">
        <w:rPr>
          <w:noProof/>
        </w:rPr>
        <w:t>72</w:t>
      </w:r>
      <w:r>
        <w:rPr>
          <w:noProof/>
        </w:rPr>
        <w:fldChar w:fldCharType="end"/>
      </w:r>
    </w:p>
    <w:p w14:paraId="0F573FCE"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6.2.2.1</w:t>
      </w:r>
      <w:r>
        <w:rPr>
          <w:rFonts w:asciiTheme="minorHAnsi" w:eastAsiaTheme="minorEastAsia" w:hAnsiTheme="minorHAnsi" w:cstheme="minorBidi"/>
          <w:noProof/>
          <w:sz w:val="24"/>
          <w:szCs w:val="24"/>
          <w:lang w:eastAsia="ja-JP"/>
        </w:rPr>
        <w:tab/>
      </w:r>
      <w:r>
        <w:rPr>
          <w:noProof/>
        </w:rPr>
        <w:t>Lexically all-L</w:t>
      </w:r>
      <w:r>
        <w:rPr>
          <w:noProof/>
        </w:rPr>
        <w:noBreakHyphen/>
        <w:t>toned nouns as possessums</w:t>
      </w:r>
      <w:r>
        <w:rPr>
          <w:noProof/>
        </w:rPr>
        <w:tab/>
      </w:r>
      <w:r>
        <w:rPr>
          <w:noProof/>
        </w:rPr>
        <w:fldChar w:fldCharType="begin"/>
      </w:r>
      <w:r>
        <w:rPr>
          <w:noProof/>
        </w:rPr>
        <w:instrText xml:space="preserve"> PAGEREF _Toc337412010 \h </w:instrText>
      </w:r>
      <w:r>
        <w:rPr>
          <w:noProof/>
        </w:rPr>
      </w:r>
      <w:r>
        <w:rPr>
          <w:noProof/>
        </w:rPr>
        <w:fldChar w:fldCharType="separate"/>
      </w:r>
      <w:r w:rsidR="00B93B9B">
        <w:rPr>
          <w:noProof/>
        </w:rPr>
        <w:t>72</w:t>
      </w:r>
      <w:r>
        <w:rPr>
          <w:noProof/>
        </w:rPr>
        <w:fldChar w:fldCharType="end"/>
      </w:r>
    </w:p>
    <w:p w14:paraId="2137729E"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6.2.2.2</w:t>
      </w:r>
      <w:r>
        <w:rPr>
          <w:rFonts w:asciiTheme="minorHAnsi" w:eastAsiaTheme="minorEastAsia" w:hAnsiTheme="minorHAnsi" w:cstheme="minorBidi"/>
          <w:noProof/>
          <w:sz w:val="24"/>
          <w:szCs w:val="24"/>
          <w:lang w:eastAsia="ja-JP"/>
        </w:rPr>
        <w:tab/>
      </w:r>
      <w:r>
        <w:rPr>
          <w:noProof/>
        </w:rPr>
        <w:t>Lexically all-M</w:t>
      </w:r>
      <w:r>
        <w:rPr>
          <w:noProof/>
        </w:rPr>
        <w:noBreakHyphen/>
        <w:t>toned nouns as possessums</w:t>
      </w:r>
      <w:r>
        <w:rPr>
          <w:noProof/>
        </w:rPr>
        <w:tab/>
      </w:r>
      <w:r>
        <w:rPr>
          <w:noProof/>
        </w:rPr>
        <w:fldChar w:fldCharType="begin"/>
      </w:r>
      <w:r>
        <w:rPr>
          <w:noProof/>
        </w:rPr>
        <w:instrText xml:space="preserve"> PAGEREF _Toc337412011 \h </w:instrText>
      </w:r>
      <w:r>
        <w:rPr>
          <w:noProof/>
        </w:rPr>
      </w:r>
      <w:r>
        <w:rPr>
          <w:noProof/>
        </w:rPr>
        <w:fldChar w:fldCharType="separate"/>
      </w:r>
      <w:r w:rsidR="00B93B9B">
        <w:rPr>
          <w:noProof/>
        </w:rPr>
        <w:t>74</w:t>
      </w:r>
      <w:r>
        <w:rPr>
          <w:noProof/>
        </w:rPr>
        <w:fldChar w:fldCharType="end"/>
      </w:r>
    </w:p>
    <w:p w14:paraId="6734D463"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6.2.2.3</w:t>
      </w:r>
      <w:r>
        <w:rPr>
          <w:rFonts w:asciiTheme="minorHAnsi" w:eastAsiaTheme="minorEastAsia" w:hAnsiTheme="minorHAnsi" w:cstheme="minorBidi"/>
          <w:noProof/>
          <w:sz w:val="24"/>
          <w:szCs w:val="24"/>
          <w:lang w:eastAsia="ja-JP"/>
        </w:rPr>
        <w:tab/>
      </w:r>
      <w:r>
        <w:rPr>
          <w:noProof/>
        </w:rPr>
        <w:t>Lexically all-H</w:t>
      </w:r>
      <w:r>
        <w:rPr>
          <w:noProof/>
        </w:rPr>
        <w:noBreakHyphen/>
        <w:t>toned nouns as possessums</w:t>
      </w:r>
      <w:r>
        <w:rPr>
          <w:noProof/>
        </w:rPr>
        <w:tab/>
      </w:r>
      <w:r>
        <w:rPr>
          <w:noProof/>
        </w:rPr>
        <w:fldChar w:fldCharType="begin"/>
      </w:r>
      <w:r>
        <w:rPr>
          <w:noProof/>
        </w:rPr>
        <w:instrText xml:space="preserve"> PAGEREF _Toc337412012 \h </w:instrText>
      </w:r>
      <w:r>
        <w:rPr>
          <w:noProof/>
        </w:rPr>
      </w:r>
      <w:r>
        <w:rPr>
          <w:noProof/>
        </w:rPr>
        <w:fldChar w:fldCharType="separate"/>
      </w:r>
      <w:r w:rsidR="00B93B9B">
        <w:rPr>
          <w:noProof/>
        </w:rPr>
        <w:t>75</w:t>
      </w:r>
      <w:r>
        <w:rPr>
          <w:noProof/>
        </w:rPr>
        <w:fldChar w:fldCharType="end"/>
      </w:r>
    </w:p>
    <w:p w14:paraId="70C4D49F"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6.2.2.4</w:t>
      </w:r>
      <w:r>
        <w:rPr>
          <w:rFonts w:asciiTheme="minorHAnsi" w:eastAsiaTheme="minorEastAsia" w:hAnsiTheme="minorHAnsi" w:cstheme="minorBidi"/>
          <w:noProof/>
          <w:sz w:val="24"/>
          <w:szCs w:val="24"/>
          <w:lang w:eastAsia="ja-JP"/>
        </w:rPr>
        <w:tab/>
      </w:r>
      <w:r>
        <w:rPr>
          <w:noProof/>
        </w:rPr>
        <w:t>Tone of modifiers following inalienably possessed noun</w:t>
      </w:r>
      <w:r>
        <w:rPr>
          <w:noProof/>
        </w:rPr>
        <w:tab/>
      </w:r>
      <w:r>
        <w:rPr>
          <w:noProof/>
        </w:rPr>
        <w:fldChar w:fldCharType="begin"/>
      </w:r>
      <w:r>
        <w:rPr>
          <w:noProof/>
        </w:rPr>
        <w:instrText xml:space="preserve"> PAGEREF _Toc337412013 \h </w:instrText>
      </w:r>
      <w:r>
        <w:rPr>
          <w:noProof/>
        </w:rPr>
      </w:r>
      <w:r>
        <w:rPr>
          <w:noProof/>
        </w:rPr>
        <w:fldChar w:fldCharType="separate"/>
      </w:r>
      <w:r w:rsidR="00B93B9B">
        <w:rPr>
          <w:noProof/>
        </w:rPr>
        <w:t>75</w:t>
      </w:r>
      <w:r>
        <w:rPr>
          <w:noProof/>
        </w:rPr>
        <w:fldChar w:fldCharType="end"/>
      </w:r>
    </w:p>
    <w:p w14:paraId="4A1DBEDD"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6.2.3</w:t>
      </w:r>
      <w:r>
        <w:rPr>
          <w:rFonts w:asciiTheme="minorHAnsi" w:eastAsiaTheme="minorEastAsia" w:hAnsiTheme="minorHAnsi" w:cstheme="minorBidi"/>
          <w:noProof/>
          <w:sz w:val="24"/>
          <w:szCs w:val="24"/>
          <w:lang w:eastAsia="ja-JP"/>
        </w:rPr>
        <w:tab/>
      </w:r>
      <w:r>
        <w:rPr>
          <w:noProof/>
        </w:rPr>
        <w:t>Recursive possession</w:t>
      </w:r>
      <w:r>
        <w:rPr>
          <w:noProof/>
        </w:rPr>
        <w:tab/>
      </w:r>
      <w:r>
        <w:rPr>
          <w:noProof/>
        </w:rPr>
        <w:fldChar w:fldCharType="begin"/>
      </w:r>
      <w:r>
        <w:rPr>
          <w:noProof/>
        </w:rPr>
        <w:instrText xml:space="preserve"> PAGEREF _Toc337412014 \h </w:instrText>
      </w:r>
      <w:r>
        <w:rPr>
          <w:noProof/>
        </w:rPr>
      </w:r>
      <w:r>
        <w:rPr>
          <w:noProof/>
        </w:rPr>
        <w:fldChar w:fldCharType="separate"/>
      </w:r>
      <w:r w:rsidR="00B93B9B">
        <w:rPr>
          <w:noProof/>
        </w:rPr>
        <w:t>78</w:t>
      </w:r>
      <w:r>
        <w:rPr>
          <w:noProof/>
        </w:rPr>
        <w:fldChar w:fldCharType="end"/>
      </w:r>
    </w:p>
    <w:p w14:paraId="722FFBB9" w14:textId="77777777" w:rsidR="002C1C50" w:rsidRDefault="002C1C50">
      <w:pPr>
        <w:pStyle w:val="TOC2"/>
        <w:tabs>
          <w:tab w:val="left" w:pos="715"/>
          <w:tab w:val="right" w:leader="dot" w:pos="7569"/>
        </w:tabs>
        <w:rPr>
          <w:rFonts w:asciiTheme="minorHAnsi" w:eastAsiaTheme="minorEastAsia" w:hAnsiTheme="minorHAnsi" w:cstheme="minorBidi"/>
          <w:noProof/>
          <w:sz w:val="24"/>
          <w:szCs w:val="24"/>
          <w:lang w:eastAsia="ja-JP"/>
        </w:rPr>
      </w:pPr>
      <w:r>
        <w:rPr>
          <w:noProof/>
        </w:rPr>
        <w:t>6.3</w:t>
      </w:r>
      <w:r>
        <w:rPr>
          <w:rFonts w:asciiTheme="minorHAnsi" w:eastAsiaTheme="minorEastAsia" w:hAnsiTheme="minorHAnsi" w:cstheme="minorBidi"/>
          <w:noProof/>
          <w:sz w:val="24"/>
          <w:szCs w:val="24"/>
          <w:lang w:eastAsia="ja-JP"/>
        </w:rPr>
        <w:tab/>
      </w:r>
      <w:r>
        <w:rPr>
          <w:noProof/>
        </w:rPr>
        <w:t>Core NP (noun plus adjective)</w:t>
      </w:r>
      <w:r>
        <w:rPr>
          <w:noProof/>
        </w:rPr>
        <w:tab/>
      </w:r>
      <w:r>
        <w:rPr>
          <w:noProof/>
        </w:rPr>
        <w:fldChar w:fldCharType="begin"/>
      </w:r>
      <w:r>
        <w:rPr>
          <w:noProof/>
        </w:rPr>
        <w:instrText xml:space="preserve"> PAGEREF _Toc337412015 \h </w:instrText>
      </w:r>
      <w:r>
        <w:rPr>
          <w:noProof/>
        </w:rPr>
      </w:r>
      <w:r>
        <w:rPr>
          <w:noProof/>
        </w:rPr>
        <w:fldChar w:fldCharType="separate"/>
      </w:r>
      <w:r w:rsidR="00B93B9B">
        <w:rPr>
          <w:noProof/>
        </w:rPr>
        <w:t>78</w:t>
      </w:r>
      <w:r>
        <w:rPr>
          <w:noProof/>
        </w:rPr>
        <w:fldChar w:fldCharType="end"/>
      </w:r>
    </w:p>
    <w:p w14:paraId="35D8E770"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6.3.1</w:t>
      </w:r>
      <w:r>
        <w:rPr>
          <w:rFonts w:asciiTheme="minorHAnsi" w:eastAsiaTheme="minorEastAsia" w:hAnsiTheme="minorHAnsi" w:cstheme="minorBidi"/>
          <w:noProof/>
          <w:sz w:val="24"/>
          <w:szCs w:val="24"/>
          <w:lang w:eastAsia="ja-JP"/>
        </w:rPr>
        <w:tab/>
      </w:r>
      <w:r>
        <w:rPr>
          <w:noProof/>
        </w:rPr>
        <w:t>Noun plus regular adjective</w:t>
      </w:r>
      <w:r>
        <w:rPr>
          <w:noProof/>
        </w:rPr>
        <w:tab/>
      </w:r>
      <w:r>
        <w:rPr>
          <w:noProof/>
        </w:rPr>
        <w:fldChar w:fldCharType="begin"/>
      </w:r>
      <w:r>
        <w:rPr>
          <w:noProof/>
        </w:rPr>
        <w:instrText xml:space="preserve"> PAGEREF _Toc337412016 \h </w:instrText>
      </w:r>
      <w:r>
        <w:rPr>
          <w:noProof/>
        </w:rPr>
      </w:r>
      <w:r>
        <w:rPr>
          <w:noProof/>
        </w:rPr>
        <w:fldChar w:fldCharType="separate"/>
      </w:r>
      <w:r w:rsidR="00B93B9B">
        <w:rPr>
          <w:noProof/>
        </w:rPr>
        <w:t>78</w:t>
      </w:r>
      <w:r>
        <w:rPr>
          <w:noProof/>
        </w:rPr>
        <w:fldChar w:fldCharType="end"/>
      </w:r>
    </w:p>
    <w:p w14:paraId="5D3377A5"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6.3.1.1</w:t>
      </w:r>
      <w:r>
        <w:rPr>
          <w:rFonts w:asciiTheme="minorHAnsi" w:eastAsiaTheme="minorEastAsia" w:hAnsiTheme="minorHAnsi" w:cstheme="minorBidi"/>
          <w:noProof/>
          <w:sz w:val="24"/>
          <w:szCs w:val="24"/>
          <w:lang w:eastAsia="ja-JP"/>
        </w:rPr>
        <w:tab/>
      </w:r>
      <w:r>
        <w:rPr>
          <w:noProof/>
        </w:rPr>
        <w:t>Tones of N-Adj combinations</w:t>
      </w:r>
      <w:r>
        <w:rPr>
          <w:noProof/>
        </w:rPr>
        <w:tab/>
      </w:r>
      <w:r>
        <w:rPr>
          <w:noProof/>
        </w:rPr>
        <w:fldChar w:fldCharType="begin"/>
      </w:r>
      <w:r>
        <w:rPr>
          <w:noProof/>
        </w:rPr>
        <w:instrText xml:space="preserve"> PAGEREF _Toc337412017 \h </w:instrText>
      </w:r>
      <w:r>
        <w:rPr>
          <w:noProof/>
        </w:rPr>
      </w:r>
      <w:r>
        <w:rPr>
          <w:noProof/>
        </w:rPr>
        <w:fldChar w:fldCharType="separate"/>
      </w:r>
      <w:r w:rsidR="00B93B9B">
        <w:rPr>
          <w:noProof/>
        </w:rPr>
        <w:t>79</w:t>
      </w:r>
      <w:r>
        <w:rPr>
          <w:noProof/>
        </w:rPr>
        <w:fldChar w:fldCharType="end"/>
      </w:r>
    </w:p>
    <w:p w14:paraId="1A81EB7B"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6.3.1.2</w:t>
      </w:r>
      <w:r>
        <w:rPr>
          <w:rFonts w:asciiTheme="minorHAnsi" w:eastAsiaTheme="minorEastAsia" w:hAnsiTheme="minorHAnsi" w:cstheme="minorBidi"/>
          <w:noProof/>
          <w:sz w:val="24"/>
          <w:szCs w:val="24"/>
          <w:lang w:eastAsia="ja-JP"/>
        </w:rPr>
        <w:tab/>
      </w:r>
      <w:r>
        <w:rPr>
          <w:noProof/>
        </w:rPr>
        <w:t>Inventory of basic adjectives by tonal type</w:t>
      </w:r>
      <w:r>
        <w:rPr>
          <w:noProof/>
        </w:rPr>
        <w:tab/>
      </w:r>
      <w:r>
        <w:rPr>
          <w:noProof/>
        </w:rPr>
        <w:fldChar w:fldCharType="begin"/>
      </w:r>
      <w:r>
        <w:rPr>
          <w:noProof/>
        </w:rPr>
        <w:instrText xml:space="preserve"> PAGEREF _Toc337412018 \h </w:instrText>
      </w:r>
      <w:r>
        <w:rPr>
          <w:noProof/>
        </w:rPr>
      </w:r>
      <w:r>
        <w:rPr>
          <w:noProof/>
        </w:rPr>
        <w:fldChar w:fldCharType="separate"/>
      </w:r>
      <w:r w:rsidR="00B93B9B">
        <w:rPr>
          <w:noProof/>
        </w:rPr>
        <w:t>82</w:t>
      </w:r>
      <w:r>
        <w:rPr>
          <w:noProof/>
        </w:rPr>
        <w:fldChar w:fldCharType="end"/>
      </w:r>
    </w:p>
    <w:p w14:paraId="05338ECD"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6.3.1.3</w:t>
      </w:r>
      <w:r>
        <w:rPr>
          <w:rFonts w:asciiTheme="minorHAnsi" w:eastAsiaTheme="minorEastAsia" w:hAnsiTheme="minorHAnsi" w:cstheme="minorBidi"/>
          <w:noProof/>
          <w:sz w:val="24"/>
          <w:szCs w:val="24"/>
          <w:lang w:eastAsia="ja-JP"/>
        </w:rPr>
        <w:tab/>
      </w:r>
      <w:r>
        <w:rPr>
          <w:noProof/>
        </w:rPr>
        <w:t>Adjective sequences</w:t>
      </w:r>
      <w:r>
        <w:rPr>
          <w:noProof/>
        </w:rPr>
        <w:tab/>
      </w:r>
      <w:r>
        <w:rPr>
          <w:noProof/>
        </w:rPr>
        <w:fldChar w:fldCharType="begin"/>
      </w:r>
      <w:r>
        <w:rPr>
          <w:noProof/>
        </w:rPr>
        <w:instrText xml:space="preserve"> PAGEREF _Toc337412019 \h </w:instrText>
      </w:r>
      <w:r>
        <w:rPr>
          <w:noProof/>
        </w:rPr>
      </w:r>
      <w:r>
        <w:rPr>
          <w:noProof/>
        </w:rPr>
        <w:fldChar w:fldCharType="separate"/>
      </w:r>
      <w:r w:rsidR="00B93B9B">
        <w:rPr>
          <w:noProof/>
        </w:rPr>
        <w:t>83</w:t>
      </w:r>
      <w:r>
        <w:rPr>
          <w:noProof/>
        </w:rPr>
        <w:fldChar w:fldCharType="end"/>
      </w:r>
    </w:p>
    <w:p w14:paraId="25F9FC08"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6.3.2</w:t>
      </w:r>
      <w:r>
        <w:rPr>
          <w:rFonts w:asciiTheme="minorHAnsi" w:eastAsiaTheme="minorEastAsia" w:hAnsiTheme="minorHAnsi" w:cstheme="minorBidi"/>
          <w:noProof/>
          <w:sz w:val="24"/>
          <w:szCs w:val="24"/>
          <w:lang w:eastAsia="ja-JP"/>
        </w:rPr>
        <w:tab/>
      </w:r>
      <w:r>
        <w:rPr>
          <w:noProof/>
        </w:rPr>
        <w:t xml:space="preserve">Adjective </w:t>
      </w:r>
      <w:r w:rsidRPr="00596927">
        <w:rPr>
          <w:rFonts w:ascii="Doulos SIL" w:hAnsi="Doulos SIL"/>
          <w:i/>
          <w:noProof/>
          <w:color w:val="0000FF"/>
        </w:rPr>
        <w:t>ŋŋŋ</w:t>
      </w:r>
      <w:r>
        <w:rPr>
          <w:noProof/>
        </w:rPr>
        <w:t xml:space="preserve"> ‘certain (ones)’</w:t>
      </w:r>
      <w:r>
        <w:rPr>
          <w:noProof/>
        </w:rPr>
        <w:tab/>
      </w:r>
      <w:r>
        <w:rPr>
          <w:noProof/>
        </w:rPr>
        <w:fldChar w:fldCharType="begin"/>
      </w:r>
      <w:r>
        <w:rPr>
          <w:noProof/>
        </w:rPr>
        <w:instrText xml:space="preserve"> PAGEREF _Toc337412020 \h </w:instrText>
      </w:r>
      <w:r>
        <w:rPr>
          <w:noProof/>
        </w:rPr>
      </w:r>
      <w:r>
        <w:rPr>
          <w:noProof/>
        </w:rPr>
        <w:fldChar w:fldCharType="separate"/>
      </w:r>
      <w:r w:rsidR="00B93B9B">
        <w:rPr>
          <w:noProof/>
        </w:rPr>
        <w:t>84</w:t>
      </w:r>
      <w:r>
        <w:rPr>
          <w:noProof/>
        </w:rPr>
        <w:fldChar w:fldCharType="end"/>
      </w:r>
    </w:p>
    <w:p w14:paraId="0246832C"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6.3.3</w:t>
      </w:r>
      <w:r>
        <w:rPr>
          <w:rFonts w:asciiTheme="minorHAnsi" w:eastAsiaTheme="minorEastAsia" w:hAnsiTheme="minorHAnsi" w:cstheme="minorBidi"/>
          <w:noProof/>
          <w:sz w:val="24"/>
          <w:szCs w:val="24"/>
          <w:lang w:eastAsia="ja-JP"/>
        </w:rPr>
        <w:tab/>
      </w:r>
      <w:r>
        <w:rPr>
          <w:noProof/>
        </w:rPr>
        <w:t>Expansions of adjective</w:t>
      </w:r>
      <w:r>
        <w:rPr>
          <w:noProof/>
        </w:rPr>
        <w:tab/>
      </w:r>
      <w:r>
        <w:rPr>
          <w:noProof/>
        </w:rPr>
        <w:fldChar w:fldCharType="begin"/>
      </w:r>
      <w:r>
        <w:rPr>
          <w:noProof/>
        </w:rPr>
        <w:instrText xml:space="preserve"> PAGEREF _Toc337412021 \h </w:instrText>
      </w:r>
      <w:r>
        <w:rPr>
          <w:noProof/>
        </w:rPr>
      </w:r>
      <w:r>
        <w:rPr>
          <w:noProof/>
        </w:rPr>
        <w:fldChar w:fldCharType="separate"/>
      </w:r>
      <w:r w:rsidR="00B93B9B">
        <w:rPr>
          <w:noProof/>
        </w:rPr>
        <w:t>84</w:t>
      </w:r>
      <w:r>
        <w:rPr>
          <w:noProof/>
        </w:rPr>
        <w:fldChar w:fldCharType="end"/>
      </w:r>
    </w:p>
    <w:p w14:paraId="6622CE4D"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6.3.3.1</w:t>
      </w:r>
      <w:r>
        <w:rPr>
          <w:rFonts w:asciiTheme="minorHAnsi" w:eastAsiaTheme="minorEastAsia" w:hAnsiTheme="minorHAnsi" w:cstheme="minorBidi"/>
          <w:noProof/>
          <w:sz w:val="24"/>
          <w:szCs w:val="24"/>
          <w:lang w:eastAsia="ja-JP"/>
        </w:rPr>
        <w:tab/>
      </w:r>
      <w:r>
        <w:rPr>
          <w:noProof/>
        </w:rPr>
        <w:t>Adjectival intensifiers</w:t>
      </w:r>
      <w:r>
        <w:rPr>
          <w:noProof/>
        </w:rPr>
        <w:tab/>
      </w:r>
      <w:r>
        <w:rPr>
          <w:noProof/>
        </w:rPr>
        <w:fldChar w:fldCharType="begin"/>
      </w:r>
      <w:r>
        <w:rPr>
          <w:noProof/>
        </w:rPr>
        <w:instrText xml:space="preserve"> PAGEREF _Toc337412022 \h </w:instrText>
      </w:r>
      <w:r>
        <w:rPr>
          <w:noProof/>
        </w:rPr>
      </w:r>
      <w:r>
        <w:rPr>
          <w:noProof/>
        </w:rPr>
        <w:fldChar w:fldCharType="separate"/>
      </w:r>
      <w:r w:rsidR="00B93B9B">
        <w:rPr>
          <w:noProof/>
        </w:rPr>
        <w:t>85</w:t>
      </w:r>
      <w:r>
        <w:rPr>
          <w:noProof/>
        </w:rPr>
        <w:fldChar w:fldCharType="end"/>
      </w:r>
    </w:p>
    <w:p w14:paraId="60515D54"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6.3.3.2</w:t>
      </w:r>
      <w:r>
        <w:rPr>
          <w:rFonts w:asciiTheme="minorHAnsi" w:eastAsiaTheme="minorEastAsia" w:hAnsiTheme="minorHAnsi" w:cstheme="minorBidi"/>
          <w:noProof/>
          <w:sz w:val="24"/>
          <w:szCs w:val="24"/>
          <w:lang w:eastAsia="ja-JP"/>
        </w:rPr>
        <w:tab/>
      </w:r>
      <w:r>
        <w:rPr>
          <w:noProof/>
        </w:rPr>
        <w:t>‘Good to eat’</w:t>
      </w:r>
      <w:r>
        <w:rPr>
          <w:noProof/>
        </w:rPr>
        <w:tab/>
      </w:r>
      <w:r>
        <w:rPr>
          <w:noProof/>
        </w:rPr>
        <w:fldChar w:fldCharType="begin"/>
      </w:r>
      <w:r>
        <w:rPr>
          <w:noProof/>
        </w:rPr>
        <w:instrText xml:space="preserve"> PAGEREF _Toc337412023 \h </w:instrText>
      </w:r>
      <w:r>
        <w:rPr>
          <w:noProof/>
        </w:rPr>
      </w:r>
      <w:r>
        <w:rPr>
          <w:noProof/>
        </w:rPr>
        <w:fldChar w:fldCharType="separate"/>
      </w:r>
      <w:r w:rsidR="00B93B9B">
        <w:rPr>
          <w:noProof/>
        </w:rPr>
        <w:t>85</w:t>
      </w:r>
      <w:r>
        <w:rPr>
          <w:noProof/>
        </w:rPr>
        <w:fldChar w:fldCharType="end"/>
      </w:r>
    </w:p>
    <w:p w14:paraId="2C764BF0" w14:textId="77777777" w:rsidR="002C1C50" w:rsidRDefault="002C1C50">
      <w:pPr>
        <w:pStyle w:val="TOC2"/>
        <w:tabs>
          <w:tab w:val="left" w:pos="715"/>
          <w:tab w:val="right" w:leader="dot" w:pos="7569"/>
        </w:tabs>
        <w:rPr>
          <w:rFonts w:asciiTheme="minorHAnsi" w:eastAsiaTheme="minorEastAsia" w:hAnsiTheme="minorHAnsi" w:cstheme="minorBidi"/>
          <w:noProof/>
          <w:sz w:val="24"/>
          <w:szCs w:val="24"/>
          <w:lang w:eastAsia="ja-JP"/>
        </w:rPr>
      </w:pPr>
      <w:r>
        <w:rPr>
          <w:noProof/>
        </w:rPr>
        <w:t>6.4</w:t>
      </w:r>
      <w:r>
        <w:rPr>
          <w:rFonts w:asciiTheme="minorHAnsi" w:eastAsiaTheme="minorEastAsia" w:hAnsiTheme="minorHAnsi" w:cstheme="minorBidi"/>
          <w:noProof/>
          <w:sz w:val="24"/>
          <w:szCs w:val="24"/>
          <w:lang w:eastAsia="ja-JP"/>
        </w:rPr>
        <w:tab/>
      </w:r>
      <w:r>
        <w:rPr>
          <w:noProof/>
        </w:rPr>
        <w:t>NPs including a numeral</w:t>
      </w:r>
      <w:r>
        <w:rPr>
          <w:noProof/>
        </w:rPr>
        <w:tab/>
      </w:r>
      <w:r>
        <w:rPr>
          <w:noProof/>
        </w:rPr>
        <w:fldChar w:fldCharType="begin"/>
      </w:r>
      <w:r>
        <w:rPr>
          <w:noProof/>
        </w:rPr>
        <w:instrText xml:space="preserve"> PAGEREF _Toc337412024 \h </w:instrText>
      </w:r>
      <w:r>
        <w:rPr>
          <w:noProof/>
        </w:rPr>
      </w:r>
      <w:r>
        <w:rPr>
          <w:noProof/>
        </w:rPr>
        <w:fldChar w:fldCharType="separate"/>
      </w:r>
      <w:r w:rsidR="00B93B9B">
        <w:rPr>
          <w:noProof/>
        </w:rPr>
        <w:t>85</w:t>
      </w:r>
      <w:r>
        <w:rPr>
          <w:noProof/>
        </w:rPr>
        <w:fldChar w:fldCharType="end"/>
      </w:r>
    </w:p>
    <w:p w14:paraId="514C09A8"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6.4.1</w:t>
      </w:r>
      <w:r>
        <w:rPr>
          <w:rFonts w:asciiTheme="minorHAnsi" w:eastAsiaTheme="minorEastAsia" w:hAnsiTheme="minorHAnsi" w:cstheme="minorBidi"/>
          <w:noProof/>
          <w:sz w:val="24"/>
          <w:szCs w:val="24"/>
          <w:lang w:eastAsia="ja-JP"/>
        </w:rPr>
        <w:tab/>
      </w:r>
      <w:r>
        <w:rPr>
          <w:noProof/>
        </w:rPr>
        <w:t>Nominal suffixation in the presence of a numeral</w:t>
      </w:r>
      <w:r>
        <w:rPr>
          <w:noProof/>
        </w:rPr>
        <w:tab/>
      </w:r>
      <w:r>
        <w:rPr>
          <w:noProof/>
        </w:rPr>
        <w:fldChar w:fldCharType="begin"/>
      </w:r>
      <w:r>
        <w:rPr>
          <w:noProof/>
        </w:rPr>
        <w:instrText xml:space="preserve"> PAGEREF _Toc337412025 \h </w:instrText>
      </w:r>
      <w:r>
        <w:rPr>
          <w:noProof/>
        </w:rPr>
      </w:r>
      <w:r>
        <w:rPr>
          <w:noProof/>
        </w:rPr>
        <w:fldChar w:fldCharType="separate"/>
      </w:r>
      <w:r w:rsidR="00B93B9B">
        <w:rPr>
          <w:noProof/>
        </w:rPr>
        <w:t>85</w:t>
      </w:r>
      <w:r>
        <w:rPr>
          <w:noProof/>
        </w:rPr>
        <w:fldChar w:fldCharType="end"/>
      </w:r>
    </w:p>
    <w:p w14:paraId="6D1B5935"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6.4.2</w:t>
      </w:r>
      <w:r>
        <w:rPr>
          <w:rFonts w:asciiTheme="minorHAnsi" w:eastAsiaTheme="minorEastAsia" w:hAnsiTheme="minorHAnsi" w:cstheme="minorBidi"/>
          <w:noProof/>
          <w:sz w:val="24"/>
          <w:szCs w:val="24"/>
          <w:lang w:eastAsia="ja-JP"/>
        </w:rPr>
        <w:tab/>
      </w:r>
      <w:r>
        <w:rPr>
          <w:noProof/>
        </w:rPr>
        <w:t>Tones of noun plus numeral</w:t>
      </w:r>
      <w:r>
        <w:rPr>
          <w:noProof/>
        </w:rPr>
        <w:tab/>
      </w:r>
      <w:r>
        <w:rPr>
          <w:noProof/>
        </w:rPr>
        <w:fldChar w:fldCharType="begin"/>
      </w:r>
      <w:r>
        <w:rPr>
          <w:noProof/>
        </w:rPr>
        <w:instrText xml:space="preserve"> PAGEREF _Toc337412026 \h </w:instrText>
      </w:r>
      <w:r>
        <w:rPr>
          <w:noProof/>
        </w:rPr>
      </w:r>
      <w:r>
        <w:rPr>
          <w:noProof/>
        </w:rPr>
        <w:fldChar w:fldCharType="separate"/>
      </w:r>
      <w:r w:rsidR="00B93B9B">
        <w:rPr>
          <w:noProof/>
        </w:rPr>
        <w:t>85</w:t>
      </w:r>
      <w:r>
        <w:rPr>
          <w:noProof/>
        </w:rPr>
        <w:fldChar w:fldCharType="end"/>
      </w:r>
    </w:p>
    <w:p w14:paraId="4D3A24AA"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6.4.2.1</w:t>
      </w:r>
      <w:r>
        <w:rPr>
          <w:rFonts w:asciiTheme="minorHAnsi" w:eastAsiaTheme="minorEastAsia" w:hAnsiTheme="minorHAnsi" w:cstheme="minorBidi"/>
          <w:noProof/>
          <w:sz w:val="24"/>
          <w:szCs w:val="24"/>
          <w:lang w:eastAsia="ja-JP"/>
        </w:rPr>
        <w:tab/>
      </w:r>
      <w:r>
        <w:rPr>
          <w:noProof/>
        </w:rPr>
        <w:t>Noun plus unsegmentable numeral</w:t>
      </w:r>
      <w:r>
        <w:rPr>
          <w:noProof/>
        </w:rPr>
        <w:tab/>
      </w:r>
      <w:r>
        <w:rPr>
          <w:noProof/>
        </w:rPr>
        <w:fldChar w:fldCharType="begin"/>
      </w:r>
      <w:r>
        <w:rPr>
          <w:noProof/>
        </w:rPr>
        <w:instrText xml:space="preserve"> PAGEREF _Toc337412027 \h </w:instrText>
      </w:r>
      <w:r>
        <w:rPr>
          <w:noProof/>
        </w:rPr>
      </w:r>
      <w:r>
        <w:rPr>
          <w:noProof/>
        </w:rPr>
        <w:fldChar w:fldCharType="separate"/>
      </w:r>
      <w:r w:rsidR="00B93B9B">
        <w:rPr>
          <w:noProof/>
        </w:rPr>
        <w:t>85</w:t>
      </w:r>
      <w:r>
        <w:rPr>
          <w:noProof/>
        </w:rPr>
        <w:fldChar w:fldCharType="end"/>
      </w:r>
    </w:p>
    <w:p w14:paraId="4A9D6280"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6.4.2.2</w:t>
      </w:r>
      <w:r>
        <w:rPr>
          <w:rFonts w:asciiTheme="minorHAnsi" w:eastAsiaTheme="minorEastAsia" w:hAnsiTheme="minorHAnsi" w:cstheme="minorBidi"/>
          <w:noProof/>
          <w:sz w:val="24"/>
          <w:szCs w:val="24"/>
          <w:lang w:eastAsia="ja-JP"/>
        </w:rPr>
        <w:tab/>
      </w:r>
      <w:r>
        <w:rPr>
          <w:noProof/>
        </w:rPr>
        <w:t>Noun plus bimorphemic numeral ‘6’ to ‘9’</w:t>
      </w:r>
      <w:r>
        <w:rPr>
          <w:noProof/>
        </w:rPr>
        <w:tab/>
      </w:r>
      <w:r>
        <w:rPr>
          <w:noProof/>
        </w:rPr>
        <w:fldChar w:fldCharType="begin"/>
      </w:r>
      <w:r>
        <w:rPr>
          <w:noProof/>
        </w:rPr>
        <w:instrText xml:space="preserve"> PAGEREF _Toc337412028 \h </w:instrText>
      </w:r>
      <w:r>
        <w:rPr>
          <w:noProof/>
        </w:rPr>
      </w:r>
      <w:r>
        <w:rPr>
          <w:noProof/>
        </w:rPr>
        <w:fldChar w:fldCharType="separate"/>
      </w:r>
      <w:r w:rsidR="00B93B9B">
        <w:rPr>
          <w:noProof/>
        </w:rPr>
        <w:t>87</w:t>
      </w:r>
      <w:r>
        <w:rPr>
          <w:noProof/>
        </w:rPr>
        <w:fldChar w:fldCharType="end"/>
      </w:r>
    </w:p>
    <w:p w14:paraId="12D8B30D"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6.4.2.3</w:t>
      </w:r>
      <w:r>
        <w:rPr>
          <w:rFonts w:asciiTheme="minorHAnsi" w:eastAsiaTheme="minorEastAsia" w:hAnsiTheme="minorHAnsi" w:cstheme="minorBidi"/>
          <w:noProof/>
          <w:sz w:val="24"/>
          <w:szCs w:val="24"/>
          <w:lang w:eastAsia="ja-JP"/>
        </w:rPr>
        <w:tab/>
      </w:r>
      <w:r>
        <w:rPr>
          <w:noProof/>
        </w:rPr>
        <w:t>N-Adj-Num sequences</w:t>
      </w:r>
      <w:r>
        <w:rPr>
          <w:noProof/>
        </w:rPr>
        <w:tab/>
      </w:r>
      <w:r>
        <w:rPr>
          <w:noProof/>
        </w:rPr>
        <w:fldChar w:fldCharType="begin"/>
      </w:r>
      <w:r>
        <w:rPr>
          <w:noProof/>
        </w:rPr>
        <w:instrText xml:space="preserve"> PAGEREF _Toc337412029 \h </w:instrText>
      </w:r>
      <w:r>
        <w:rPr>
          <w:noProof/>
        </w:rPr>
      </w:r>
      <w:r>
        <w:rPr>
          <w:noProof/>
        </w:rPr>
        <w:fldChar w:fldCharType="separate"/>
      </w:r>
      <w:r w:rsidR="00B93B9B">
        <w:rPr>
          <w:noProof/>
        </w:rPr>
        <w:t>88</w:t>
      </w:r>
      <w:r>
        <w:rPr>
          <w:noProof/>
        </w:rPr>
        <w:fldChar w:fldCharType="end"/>
      </w:r>
    </w:p>
    <w:p w14:paraId="1E59B871" w14:textId="77777777" w:rsidR="002C1C50" w:rsidRDefault="002C1C50">
      <w:pPr>
        <w:pStyle w:val="TOC2"/>
        <w:tabs>
          <w:tab w:val="left" w:pos="715"/>
          <w:tab w:val="right" w:leader="dot" w:pos="7569"/>
        </w:tabs>
        <w:rPr>
          <w:rFonts w:asciiTheme="minorHAnsi" w:eastAsiaTheme="minorEastAsia" w:hAnsiTheme="minorHAnsi" w:cstheme="minorBidi"/>
          <w:noProof/>
          <w:sz w:val="24"/>
          <w:szCs w:val="24"/>
          <w:lang w:eastAsia="ja-JP"/>
        </w:rPr>
      </w:pPr>
      <w:r>
        <w:rPr>
          <w:noProof/>
        </w:rPr>
        <w:t>6.5</w:t>
      </w:r>
      <w:r>
        <w:rPr>
          <w:rFonts w:asciiTheme="minorHAnsi" w:eastAsiaTheme="minorEastAsia" w:hAnsiTheme="minorHAnsi" w:cstheme="minorBidi"/>
          <w:noProof/>
          <w:sz w:val="24"/>
          <w:szCs w:val="24"/>
          <w:lang w:eastAsia="ja-JP"/>
        </w:rPr>
        <w:tab/>
      </w:r>
      <w:r>
        <w:rPr>
          <w:noProof/>
        </w:rPr>
        <w:t>NP with determiner</w:t>
      </w:r>
      <w:r>
        <w:rPr>
          <w:noProof/>
        </w:rPr>
        <w:tab/>
      </w:r>
      <w:r>
        <w:rPr>
          <w:noProof/>
        </w:rPr>
        <w:fldChar w:fldCharType="begin"/>
      </w:r>
      <w:r>
        <w:rPr>
          <w:noProof/>
        </w:rPr>
        <w:instrText xml:space="preserve"> PAGEREF _Toc337412030 \h </w:instrText>
      </w:r>
      <w:r>
        <w:rPr>
          <w:noProof/>
        </w:rPr>
      </w:r>
      <w:r>
        <w:rPr>
          <w:noProof/>
        </w:rPr>
        <w:fldChar w:fldCharType="separate"/>
      </w:r>
      <w:r w:rsidR="00B93B9B">
        <w:rPr>
          <w:noProof/>
        </w:rPr>
        <w:t>89</w:t>
      </w:r>
      <w:r>
        <w:rPr>
          <w:noProof/>
        </w:rPr>
        <w:fldChar w:fldCharType="end"/>
      </w:r>
    </w:p>
    <w:p w14:paraId="73057BCC"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lastRenderedPageBreak/>
        <w:t>6.5.1</w:t>
      </w:r>
      <w:r>
        <w:rPr>
          <w:rFonts w:asciiTheme="minorHAnsi" w:eastAsiaTheme="minorEastAsia" w:hAnsiTheme="minorHAnsi" w:cstheme="minorBidi"/>
          <w:noProof/>
          <w:sz w:val="24"/>
          <w:szCs w:val="24"/>
          <w:lang w:eastAsia="ja-JP"/>
        </w:rPr>
        <w:tab/>
      </w:r>
      <w:r>
        <w:rPr>
          <w:noProof/>
        </w:rPr>
        <w:t>Noun plus demonstrative</w:t>
      </w:r>
      <w:r>
        <w:rPr>
          <w:noProof/>
        </w:rPr>
        <w:tab/>
      </w:r>
      <w:r>
        <w:rPr>
          <w:noProof/>
        </w:rPr>
        <w:fldChar w:fldCharType="begin"/>
      </w:r>
      <w:r>
        <w:rPr>
          <w:noProof/>
        </w:rPr>
        <w:instrText xml:space="preserve"> PAGEREF _Toc337412031 \h </w:instrText>
      </w:r>
      <w:r>
        <w:rPr>
          <w:noProof/>
        </w:rPr>
      </w:r>
      <w:r>
        <w:rPr>
          <w:noProof/>
        </w:rPr>
        <w:fldChar w:fldCharType="separate"/>
      </w:r>
      <w:r w:rsidR="00B93B9B">
        <w:rPr>
          <w:noProof/>
        </w:rPr>
        <w:t>89</w:t>
      </w:r>
      <w:r>
        <w:rPr>
          <w:noProof/>
        </w:rPr>
        <w:fldChar w:fldCharType="end"/>
      </w:r>
    </w:p>
    <w:p w14:paraId="346B3C84" w14:textId="77777777" w:rsidR="002C1C50" w:rsidRDefault="002C1C50">
      <w:pPr>
        <w:pStyle w:val="TOC2"/>
        <w:tabs>
          <w:tab w:val="left" w:pos="715"/>
          <w:tab w:val="right" w:leader="dot" w:pos="7569"/>
        </w:tabs>
        <w:rPr>
          <w:rFonts w:asciiTheme="minorHAnsi" w:eastAsiaTheme="minorEastAsia" w:hAnsiTheme="minorHAnsi" w:cstheme="minorBidi"/>
          <w:noProof/>
          <w:sz w:val="24"/>
          <w:szCs w:val="24"/>
          <w:lang w:eastAsia="ja-JP"/>
        </w:rPr>
      </w:pPr>
      <w:r>
        <w:rPr>
          <w:noProof/>
        </w:rPr>
        <w:t>6.6</w:t>
      </w:r>
      <w:r>
        <w:rPr>
          <w:rFonts w:asciiTheme="minorHAnsi" w:eastAsiaTheme="minorEastAsia" w:hAnsiTheme="minorHAnsi" w:cstheme="minorBidi"/>
          <w:noProof/>
          <w:sz w:val="24"/>
          <w:szCs w:val="24"/>
          <w:lang w:eastAsia="ja-JP"/>
        </w:rPr>
        <w:tab/>
      </w:r>
      <w:r>
        <w:rPr>
          <w:noProof/>
        </w:rPr>
        <w:t>Universal and distributive quantifiers</w:t>
      </w:r>
      <w:r>
        <w:rPr>
          <w:noProof/>
        </w:rPr>
        <w:tab/>
      </w:r>
      <w:r>
        <w:rPr>
          <w:noProof/>
        </w:rPr>
        <w:fldChar w:fldCharType="begin"/>
      </w:r>
      <w:r>
        <w:rPr>
          <w:noProof/>
        </w:rPr>
        <w:instrText xml:space="preserve"> PAGEREF _Toc337412032 \h </w:instrText>
      </w:r>
      <w:r>
        <w:rPr>
          <w:noProof/>
        </w:rPr>
      </w:r>
      <w:r>
        <w:rPr>
          <w:noProof/>
        </w:rPr>
        <w:fldChar w:fldCharType="separate"/>
      </w:r>
      <w:r w:rsidR="00B93B9B">
        <w:rPr>
          <w:noProof/>
        </w:rPr>
        <w:t>89</w:t>
      </w:r>
      <w:r>
        <w:rPr>
          <w:noProof/>
        </w:rPr>
        <w:fldChar w:fldCharType="end"/>
      </w:r>
    </w:p>
    <w:p w14:paraId="10FD7417"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6.6.1</w:t>
      </w:r>
      <w:r>
        <w:rPr>
          <w:rFonts w:asciiTheme="minorHAnsi" w:eastAsiaTheme="minorEastAsia" w:hAnsiTheme="minorHAnsi" w:cstheme="minorBidi"/>
          <w:noProof/>
          <w:sz w:val="24"/>
          <w:szCs w:val="24"/>
          <w:lang w:eastAsia="ja-JP"/>
        </w:rPr>
        <w:tab/>
      </w:r>
      <w:r>
        <w:rPr>
          <w:noProof/>
        </w:rPr>
        <w:t>Universal ‘all’ (</w:t>
      </w:r>
      <w:r w:rsidRPr="00596927">
        <w:rPr>
          <w:rFonts w:ascii="Doulos SIL" w:hAnsi="Doulos SIL"/>
          <w:i/>
          <w:noProof/>
          <w:color w:val="0000FF"/>
        </w:rPr>
        <w:t>bùʔù</w:t>
      </w:r>
      <w:r>
        <w:rPr>
          <w:noProof/>
        </w:rPr>
        <w:t xml:space="preserve"> ~ </w:t>
      </w:r>
      <w:r w:rsidRPr="00596927">
        <w:rPr>
          <w:rFonts w:ascii="Doulos SIL" w:hAnsi="Doulos SIL"/>
          <w:i/>
          <w:noProof/>
          <w:color w:val="0000FF"/>
        </w:rPr>
        <w:t>búʔú</w:t>
      </w:r>
      <w:r>
        <w:rPr>
          <w:noProof/>
        </w:rPr>
        <w:t xml:space="preserve"> )</w:t>
      </w:r>
      <w:r>
        <w:rPr>
          <w:noProof/>
        </w:rPr>
        <w:tab/>
      </w:r>
      <w:r>
        <w:rPr>
          <w:noProof/>
        </w:rPr>
        <w:fldChar w:fldCharType="begin"/>
      </w:r>
      <w:r>
        <w:rPr>
          <w:noProof/>
        </w:rPr>
        <w:instrText xml:space="preserve"> PAGEREF _Toc337412033 \h </w:instrText>
      </w:r>
      <w:r>
        <w:rPr>
          <w:noProof/>
        </w:rPr>
      </w:r>
      <w:r>
        <w:rPr>
          <w:noProof/>
        </w:rPr>
        <w:fldChar w:fldCharType="separate"/>
      </w:r>
      <w:r w:rsidR="00B93B9B">
        <w:rPr>
          <w:noProof/>
        </w:rPr>
        <w:t>89</w:t>
      </w:r>
      <w:r>
        <w:rPr>
          <w:noProof/>
        </w:rPr>
        <w:fldChar w:fldCharType="end"/>
      </w:r>
    </w:p>
    <w:p w14:paraId="665B4B8D"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6.6.2</w:t>
      </w:r>
      <w:r>
        <w:rPr>
          <w:rFonts w:asciiTheme="minorHAnsi" w:eastAsiaTheme="minorEastAsia" w:hAnsiTheme="minorHAnsi" w:cstheme="minorBidi"/>
          <w:noProof/>
          <w:sz w:val="24"/>
          <w:szCs w:val="24"/>
          <w:lang w:eastAsia="ja-JP"/>
        </w:rPr>
        <w:tab/>
      </w:r>
      <w:r>
        <w:rPr>
          <w:noProof/>
        </w:rPr>
        <w:t>Distributive ‘each’</w:t>
      </w:r>
      <w:r>
        <w:rPr>
          <w:noProof/>
        </w:rPr>
        <w:tab/>
      </w:r>
      <w:r>
        <w:rPr>
          <w:noProof/>
        </w:rPr>
        <w:fldChar w:fldCharType="begin"/>
      </w:r>
      <w:r>
        <w:rPr>
          <w:noProof/>
        </w:rPr>
        <w:instrText xml:space="preserve"> PAGEREF _Toc337412034 \h </w:instrText>
      </w:r>
      <w:r>
        <w:rPr>
          <w:noProof/>
        </w:rPr>
      </w:r>
      <w:r>
        <w:rPr>
          <w:noProof/>
        </w:rPr>
        <w:fldChar w:fldCharType="separate"/>
      </w:r>
      <w:r w:rsidR="00B93B9B">
        <w:rPr>
          <w:noProof/>
        </w:rPr>
        <w:t>90</w:t>
      </w:r>
      <w:r>
        <w:rPr>
          <w:noProof/>
        </w:rPr>
        <w:fldChar w:fldCharType="end"/>
      </w:r>
    </w:p>
    <w:p w14:paraId="576E5F13" w14:textId="77777777" w:rsidR="002C1C50" w:rsidRDefault="002C1C50">
      <w:pPr>
        <w:pStyle w:val="TOC1"/>
        <w:tabs>
          <w:tab w:val="left" w:pos="360"/>
          <w:tab w:val="right" w:leader="dot" w:pos="7569"/>
        </w:tabs>
        <w:rPr>
          <w:rFonts w:asciiTheme="minorHAnsi" w:eastAsiaTheme="minorEastAsia" w:hAnsiTheme="minorHAnsi" w:cstheme="minorBidi"/>
          <w:b w:val="0"/>
          <w:noProof/>
          <w:szCs w:val="24"/>
          <w:lang w:eastAsia="ja-JP"/>
        </w:rPr>
      </w:pPr>
      <w:r>
        <w:rPr>
          <w:noProof/>
        </w:rPr>
        <w:t>7</w:t>
      </w:r>
      <w:r>
        <w:rPr>
          <w:rFonts w:asciiTheme="minorHAnsi" w:eastAsiaTheme="minorEastAsia" w:hAnsiTheme="minorHAnsi" w:cstheme="minorBidi"/>
          <w:b w:val="0"/>
          <w:noProof/>
          <w:szCs w:val="24"/>
          <w:lang w:eastAsia="ja-JP"/>
        </w:rPr>
        <w:tab/>
      </w:r>
      <w:r>
        <w:rPr>
          <w:noProof/>
        </w:rPr>
        <w:t>Coordination</w:t>
      </w:r>
      <w:r>
        <w:rPr>
          <w:noProof/>
        </w:rPr>
        <w:tab/>
      </w:r>
      <w:r>
        <w:rPr>
          <w:noProof/>
        </w:rPr>
        <w:fldChar w:fldCharType="begin"/>
      </w:r>
      <w:r>
        <w:rPr>
          <w:noProof/>
        </w:rPr>
        <w:instrText xml:space="preserve"> PAGEREF _Toc337412035 \h </w:instrText>
      </w:r>
      <w:r>
        <w:rPr>
          <w:noProof/>
        </w:rPr>
      </w:r>
      <w:r>
        <w:rPr>
          <w:noProof/>
        </w:rPr>
        <w:fldChar w:fldCharType="separate"/>
      </w:r>
      <w:r w:rsidR="00B93B9B">
        <w:rPr>
          <w:noProof/>
        </w:rPr>
        <w:t>91</w:t>
      </w:r>
      <w:r>
        <w:rPr>
          <w:noProof/>
        </w:rPr>
        <w:fldChar w:fldCharType="end"/>
      </w:r>
    </w:p>
    <w:p w14:paraId="40424999" w14:textId="77777777" w:rsidR="002C1C50" w:rsidRDefault="002C1C50">
      <w:pPr>
        <w:pStyle w:val="TOC2"/>
        <w:tabs>
          <w:tab w:val="left" w:pos="715"/>
          <w:tab w:val="right" w:leader="dot" w:pos="7569"/>
        </w:tabs>
        <w:rPr>
          <w:rFonts w:asciiTheme="minorHAnsi" w:eastAsiaTheme="minorEastAsia" w:hAnsiTheme="minorHAnsi" w:cstheme="minorBidi"/>
          <w:noProof/>
          <w:sz w:val="24"/>
          <w:szCs w:val="24"/>
          <w:lang w:eastAsia="ja-JP"/>
        </w:rPr>
      </w:pPr>
      <w:r>
        <w:rPr>
          <w:noProof/>
        </w:rPr>
        <w:t>7.1</w:t>
      </w:r>
      <w:r>
        <w:rPr>
          <w:rFonts w:asciiTheme="minorHAnsi" w:eastAsiaTheme="minorEastAsia" w:hAnsiTheme="minorHAnsi" w:cstheme="minorBidi"/>
          <w:noProof/>
          <w:sz w:val="24"/>
          <w:szCs w:val="24"/>
          <w:lang w:eastAsia="ja-JP"/>
        </w:rPr>
        <w:tab/>
      </w:r>
      <w:r>
        <w:rPr>
          <w:noProof/>
        </w:rPr>
        <w:t>NP coordination</w:t>
      </w:r>
      <w:r>
        <w:rPr>
          <w:noProof/>
        </w:rPr>
        <w:tab/>
      </w:r>
      <w:r>
        <w:rPr>
          <w:noProof/>
        </w:rPr>
        <w:fldChar w:fldCharType="begin"/>
      </w:r>
      <w:r>
        <w:rPr>
          <w:noProof/>
        </w:rPr>
        <w:instrText xml:space="preserve"> PAGEREF _Toc337412036 \h </w:instrText>
      </w:r>
      <w:r>
        <w:rPr>
          <w:noProof/>
        </w:rPr>
      </w:r>
      <w:r>
        <w:rPr>
          <w:noProof/>
        </w:rPr>
        <w:fldChar w:fldCharType="separate"/>
      </w:r>
      <w:r w:rsidR="00B93B9B">
        <w:rPr>
          <w:noProof/>
        </w:rPr>
        <w:t>91</w:t>
      </w:r>
      <w:r>
        <w:rPr>
          <w:noProof/>
        </w:rPr>
        <w:fldChar w:fldCharType="end"/>
      </w:r>
    </w:p>
    <w:p w14:paraId="4A0E496C"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7.1.1</w:t>
      </w:r>
      <w:r>
        <w:rPr>
          <w:rFonts w:asciiTheme="minorHAnsi" w:eastAsiaTheme="minorEastAsia" w:hAnsiTheme="minorHAnsi" w:cstheme="minorBidi"/>
          <w:noProof/>
          <w:sz w:val="24"/>
          <w:szCs w:val="24"/>
          <w:lang w:eastAsia="ja-JP"/>
        </w:rPr>
        <w:tab/>
      </w:r>
      <w:r>
        <w:rPr>
          <w:noProof/>
        </w:rPr>
        <w:t>NP conjunction (‘X and Y’)</w:t>
      </w:r>
      <w:r>
        <w:rPr>
          <w:noProof/>
        </w:rPr>
        <w:tab/>
      </w:r>
      <w:r>
        <w:rPr>
          <w:noProof/>
        </w:rPr>
        <w:fldChar w:fldCharType="begin"/>
      </w:r>
      <w:r>
        <w:rPr>
          <w:noProof/>
        </w:rPr>
        <w:instrText xml:space="preserve"> PAGEREF _Toc337412037 \h </w:instrText>
      </w:r>
      <w:r>
        <w:rPr>
          <w:noProof/>
        </w:rPr>
      </w:r>
      <w:r>
        <w:rPr>
          <w:noProof/>
        </w:rPr>
        <w:fldChar w:fldCharType="separate"/>
      </w:r>
      <w:r w:rsidR="00B93B9B">
        <w:rPr>
          <w:noProof/>
        </w:rPr>
        <w:t>91</w:t>
      </w:r>
      <w:r>
        <w:rPr>
          <w:noProof/>
        </w:rPr>
        <w:fldChar w:fldCharType="end"/>
      </w:r>
    </w:p>
    <w:p w14:paraId="2123A215"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7.1.1.1</w:t>
      </w:r>
      <w:r>
        <w:rPr>
          <w:rFonts w:asciiTheme="minorHAnsi" w:eastAsiaTheme="minorEastAsia" w:hAnsiTheme="minorHAnsi" w:cstheme="minorBidi"/>
          <w:noProof/>
          <w:sz w:val="24"/>
          <w:szCs w:val="24"/>
          <w:lang w:eastAsia="ja-JP"/>
        </w:rPr>
        <w:tab/>
      </w:r>
      <w:r>
        <w:rPr>
          <w:noProof/>
        </w:rPr>
        <w:t>Ordering of coordinands</w:t>
      </w:r>
      <w:r>
        <w:rPr>
          <w:noProof/>
        </w:rPr>
        <w:tab/>
      </w:r>
      <w:r>
        <w:rPr>
          <w:noProof/>
        </w:rPr>
        <w:fldChar w:fldCharType="begin"/>
      </w:r>
      <w:r>
        <w:rPr>
          <w:noProof/>
        </w:rPr>
        <w:instrText xml:space="preserve"> PAGEREF _Toc337412038 \h </w:instrText>
      </w:r>
      <w:r>
        <w:rPr>
          <w:noProof/>
        </w:rPr>
      </w:r>
      <w:r>
        <w:rPr>
          <w:noProof/>
        </w:rPr>
        <w:fldChar w:fldCharType="separate"/>
      </w:r>
      <w:r w:rsidR="00B93B9B">
        <w:rPr>
          <w:noProof/>
        </w:rPr>
        <w:t>92</w:t>
      </w:r>
      <w:r>
        <w:rPr>
          <w:noProof/>
        </w:rPr>
        <w:fldChar w:fldCharType="end"/>
      </w:r>
    </w:p>
    <w:p w14:paraId="6F0DBE0B"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7.1.1.2</w:t>
      </w:r>
      <w:r>
        <w:rPr>
          <w:rFonts w:asciiTheme="minorHAnsi" w:eastAsiaTheme="minorEastAsia" w:hAnsiTheme="minorHAnsi" w:cstheme="minorBidi"/>
          <w:noProof/>
          <w:sz w:val="24"/>
          <w:szCs w:val="24"/>
          <w:lang w:eastAsia="ja-JP"/>
        </w:rPr>
        <w:tab/>
      </w:r>
      <w:r>
        <w:rPr>
          <w:noProof/>
        </w:rPr>
        <w:t>Conjunction with final summative quantifier</w:t>
      </w:r>
      <w:r>
        <w:rPr>
          <w:noProof/>
        </w:rPr>
        <w:tab/>
      </w:r>
      <w:r>
        <w:rPr>
          <w:noProof/>
        </w:rPr>
        <w:fldChar w:fldCharType="begin"/>
      </w:r>
      <w:r>
        <w:rPr>
          <w:noProof/>
        </w:rPr>
        <w:instrText xml:space="preserve"> PAGEREF _Toc337412039 \h </w:instrText>
      </w:r>
      <w:r>
        <w:rPr>
          <w:noProof/>
        </w:rPr>
      </w:r>
      <w:r>
        <w:rPr>
          <w:noProof/>
        </w:rPr>
        <w:fldChar w:fldCharType="separate"/>
      </w:r>
      <w:r w:rsidR="00B93B9B">
        <w:rPr>
          <w:noProof/>
        </w:rPr>
        <w:t>92</w:t>
      </w:r>
      <w:r>
        <w:rPr>
          <w:noProof/>
        </w:rPr>
        <w:fldChar w:fldCharType="end"/>
      </w:r>
    </w:p>
    <w:p w14:paraId="7D409198"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7.1.1.3</w:t>
      </w:r>
      <w:r>
        <w:rPr>
          <w:rFonts w:asciiTheme="minorHAnsi" w:eastAsiaTheme="minorEastAsia" w:hAnsiTheme="minorHAnsi" w:cstheme="minorBidi"/>
          <w:noProof/>
          <w:sz w:val="24"/>
          <w:szCs w:val="24"/>
          <w:lang w:eastAsia="ja-JP"/>
        </w:rPr>
        <w:tab/>
      </w:r>
      <w:r>
        <w:rPr>
          <w:noProof/>
        </w:rPr>
        <w:t>‘X and Y’ with a modifier or postposition</w:t>
      </w:r>
      <w:r>
        <w:rPr>
          <w:noProof/>
        </w:rPr>
        <w:tab/>
      </w:r>
      <w:r>
        <w:rPr>
          <w:noProof/>
        </w:rPr>
        <w:fldChar w:fldCharType="begin"/>
      </w:r>
      <w:r>
        <w:rPr>
          <w:noProof/>
        </w:rPr>
        <w:instrText xml:space="preserve"> PAGEREF _Toc337412040 \h </w:instrText>
      </w:r>
      <w:r>
        <w:rPr>
          <w:noProof/>
        </w:rPr>
      </w:r>
      <w:r>
        <w:rPr>
          <w:noProof/>
        </w:rPr>
        <w:fldChar w:fldCharType="separate"/>
      </w:r>
      <w:r w:rsidR="00B93B9B">
        <w:rPr>
          <w:noProof/>
        </w:rPr>
        <w:t>92</w:t>
      </w:r>
      <w:r>
        <w:rPr>
          <w:noProof/>
        </w:rPr>
        <w:fldChar w:fldCharType="end"/>
      </w:r>
    </w:p>
    <w:p w14:paraId="311E801C"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7.1.2</w:t>
      </w:r>
      <w:r>
        <w:rPr>
          <w:rFonts w:asciiTheme="minorHAnsi" w:eastAsiaTheme="minorEastAsia" w:hAnsiTheme="minorHAnsi" w:cstheme="minorBidi"/>
          <w:noProof/>
          <w:sz w:val="24"/>
          <w:szCs w:val="24"/>
          <w:lang w:eastAsia="ja-JP"/>
        </w:rPr>
        <w:tab/>
      </w:r>
      <w:r>
        <w:rPr>
          <w:noProof/>
        </w:rPr>
        <w:t>“Conjunction” of verbs or VP’s</w:t>
      </w:r>
      <w:r>
        <w:rPr>
          <w:noProof/>
        </w:rPr>
        <w:tab/>
      </w:r>
      <w:r>
        <w:rPr>
          <w:noProof/>
        </w:rPr>
        <w:fldChar w:fldCharType="begin"/>
      </w:r>
      <w:r>
        <w:rPr>
          <w:noProof/>
        </w:rPr>
        <w:instrText xml:space="preserve"> PAGEREF _Toc337412041 \h </w:instrText>
      </w:r>
      <w:r>
        <w:rPr>
          <w:noProof/>
        </w:rPr>
      </w:r>
      <w:r>
        <w:rPr>
          <w:noProof/>
        </w:rPr>
        <w:fldChar w:fldCharType="separate"/>
      </w:r>
      <w:r w:rsidR="00B93B9B">
        <w:rPr>
          <w:noProof/>
        </w:rPr>
        <w:t>93</w:t>
      </w:r>
      <w:r>
        <w:rPr>
          <w:noProof/>
        </w:rPr>
        <w:fldChar w:fldCharType="end"/>
      </w:r>
    </w:p>
    <w:p w14:paraId="7A2590CE" w14:textId="77777777" w:rsidR="002C1C50" w:rsidRDefault="002C1C50">
      <w:pPr>
        <w:pStyle w:val="TOC2"/>
        <w:tabs>
          <w:tab w:val="left" w:pos="715"/>
          <w:tab w:val="right" w:leader="dot" w:pos="7569"/>
        </w:tabs>
        <w:rPr>
          <w:rFonts w:asciiTheme="minorHAnsi" w:eastAsiaTheme="minorEastAsia" w:hAnsiTheme="minorHAnsi" w:cstheme="minorBidi"/>
          <w:noProof/>
          <w:sz w:val="24"/>
          <w:szCs w:val="24"/>
          <w:lang w:eastAsia="ja-JP"/>
        </w:rPr>
      </w:pPr>
      <w:r>
        <w:rPr>
          <w:noProof/>
        </w:rPr>
        <w:t>7.2</w:t>
      </w:r>
      <w:r>
        <w:rPr>
          <w:rFonts w:asciiTheme="minorHAnsi" w:eastAsiaTheme="minorEastAsia" w:hAnsiTheme="minorHAnsi" w:cstheme="minorBidi"/>
          <w:noProof/>
          <w:sz w:val="24"/>
          <w:szCs w:val="24"/>
          <w:lang w:eastAsia="ja-JP"/>
        </w:rPr>
        <w:tab/>
      </w:r>
      <w:r>
        <w:rPr>
          <w:noProof/>
        </w:rPr>
        <w:t>Disjunction</w:t>
      </w:r>
      <w:r>
        <w:rPr>
          <w:noProof/>
        </w:rPr>
        <w:tab/>
      </w:r>
      <w:r>
        <w:rPr>
          <w:noProof/>
        </w:rPr>
        <w:fldChar w:fldCharType="begin"/>
      </w:r>
      <w:r>
        <w:rPr>
          <w:noProof/>
        </w:rPr>
        <w:instrText xml:space="preserve"> PAGEREF _Toc337412042 \h </w:instrText>
      </w:r>
      <w:r>
        <w:rPr>
          <w:noProof/>
        </w:rPr>
      </w:r>
      <w:r>
        <w:rPr>
          <w:noProof/>
        </w:rPr>
        <w:fldChar w:fldCharType="separate"/>
      </w:r>
      <w:r w:rsidR="00B93B9B">
        <w:rPr>
          <w:noProof/>
        </w:rPr>
        <w:t>93</w:t>
      </w:r>
      <w:r>
        <w:rPr>
          <w:noProof/>
        </w:rPr>
        <w:fldChar w:fldCharType="end"/>
      </w:r>
    </w:p>
    <w:p w14:paraId="0E31187D"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7.2.1</w:t>
      </w:r>
      <w:r>
        <w:rPr>
          <w:rFonts w:asciiTheme="minorHAnsi" w:eastAsiaTheme="minorEastAsia" w:hAnsiTheme="minorHAnsi" w:cstheme="minorBidi"/>
          <w:noProof/>
          <w:sz w:val="24"/>
          <w:szCs w:val="24"/>
          <w:lang w:eastAsia="ja-JP"/>
        </w:rPr>
        <w:tab/>
      </w:r>
      <w:r>
        <w:rPr>
          <w:noProof/>
        </w:rPr>
        <w:t>‘</w:t>
      </w:r>
      <w:r w:rsidRPr="001E0F39">
        <w:rPr>
          <w:noProof/>
        </w:rPr>
        <w:t>Or</w:t>
      </w:r>
      <w:r>
        <w:rPr>
          <w:noProof/>
        </w:rPr>
        <w:t>’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_Toc337412043 \h </w:instrText>
      </w:r>
      <w:r>
        <w:rPr>
          <w:noProof/>
        </w:rPr>
      </w:r>
      <w:r>
        <w:rPr>
          <w:noProof/>
        </w:rPr>
        <w:fldChar w:fldCharType="separate"/>
      </w:r>
      <w:r w:rsidR="00B93B9B">
        <w:rPr>
          <w:noProof/>
        </w:rPr>
        <w:t>93</w:t>
      </w:r>
      <w:r>
        <w:rPr>
          <w:noProof/>
        </w:rPr>
        <w:fldChar w:fldCharType="end"/>
      </w:r>
    </w:p>
    <w:p w14:paraId="0C852B63"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7.2.2</w:t>
      </w:r>
      <w:r>
        <w:rPr>
          <w:rFonts w:asciiTheme="minorHAnsi" w:eastAsiaTheme="minorEastAsia" w:hAnsiTheme="minorHAnsi" w:cstheme="minorBidi"/>
          <w:noProof/>
          <w:sz w:val="24"/>
          <w:szCs w:val="24"/>
          <w:lang w:eastAsia="ja-JP"/>
        </w:rPr>
        <w:tab/>
      </w:r>
      <w:r>
        <w:rPr>
          <w:noProof/>
        </w:rPr>
        <w:t>Clause-level disjunction</w:t>
      </w:r>
      <w:r>
        <w:rPr>
          <w:noProof/>
        </w:rPr>
        <w:tab/>
      </w:r>
      <w:r>
        <w:rPr>
          <w:noProof/>
        </w:rPr>
        <w:fldChar w:fldCharType="begin"/>
      </w:r>
      <w:r>
        <w:rPr>
          <w:noProof/>
        </w:rPr>
        <w:instrText xml:space="preserve"> PAGEREF _Toc337412044 \h </w:instrText>
      </w:r>
      <w:r>
        <w:rPr>
          <w:noProof/>
        </w:rPr>
      </w:r>
      <w:r>
        <w:rPr>
          <w:noProof/>
        </w:rPr>
        <w:fldChar w:fldCharType="separate"/>
      </w:r>
      <w:r w:rsidR="00B93B9B">
        <w:rPr>
          <w:noProof/>
        </w:rPr>
        <w:t>93</w:t>
      </w:r>
      <w:r>
        <w:rPr>
          <w:noProof/>
        </w:rPr>
        <w:fldChar w:fldCharType="end"/>
      </w:r>
    </w:p>
    <w:p w14:paraId="6BDE1C60" w14:textId="77777777" w:rsidR="002C1C50" w:rsidRDefault="002C1C50">
      <w:pPr>
        <w:pStyle w:val="TOC1"/>
        <w:tabs>
          <w:tab w:val="left" w:pos="360"/>
          <w:tab w:val="right" w:leader="dot" w:pos="7569"/>
        </w:tabs>
        <w:rPr>
          <w:rFonts w:asciiTheme="minorHAnsi" w:eastAsiaTheme="minorEastAsia" w:hAnsiTheme="minorHAnsi" w:cstheme="minorBidi"/>
          <w:b w:val="0"/>
          <w:noProof/>
          <w:szCs w:val="24"/>
          <w:lang w:eastAsia="ja-JP"/>
        </w:rPr>
      </w:pPr>
      <w:r>
        <w:rPr>
          <w:noProof/>
        </w:rPr>
        <w:t>8</w:t>
      </w:r>
      <w:r>
        <w:rPr>
          <w:rFonts w:asciiTheme="minorHAnsi" w:eastAsiaTheme="minorEastAsia" w:hAnsiTheme="minorHAnsi" w:cstheme="minorBidi"/>
          <w:b w:val="0"/>
          <w:noProof/>
          <w:szCs w:val="24"/>
          <w:lang w:eastAsia="ja-JP"/>
        </w:rPr>
        <w:tab/>
      </w:r>
      <w:r>
        <w:rPr>
          <w:noProof/>
        </w:rPr>
        <w:t>Postpositions and adverbials</w:t>
      </w:r>
      <w:r>
        <w:rPr>
          <w:noProof/>
        </w:rPr>
        <w:tab/>
      </w:r>
      <w:r>
        <w:rPr>
          <w:noProof/>
        </w:rPr>
        <w:fldChar w:fldCharType="begin"/>
      </w:r>
      <w:r>
        <w:rPr>
          <w:noProof/>
        </w:rPr>
        <w:instrText xml:space="preserve"> PAGEREF _Toc337412045 \h </w:instrText>
      </w:r>
      <w:r>
        <w:rPr>
          <w:noProof/>
        </w:rPr>
      </w:r>
      <w:r>
        <w:rPr>
          <w:noProof/>
        </w:rPr>
        <w:fldChar w:fldCharType="separate"/>
      </w:r>
      <w:r w:rsidR="00B93B9B">
        <w:rPr>
          <w:noProof/>
        </w:rPr>
        <w:t>94</w:t>
      </w:r>
      <w:r>
        <w:rPr>
          <w:noProof/>
        </w:rPr>
        <w:fldChar w:fldCharType="end"/>
      </w:r>
    </w:p>
    <w:p w14:paraId="42F37D8B" w14:textId="77777777" w:rsidR="002C1C50" w:rsidRDefault="002C1C50">
      <w:pPr>
        <w:pStyle w:val="TOC2"/>
        <w:tabs>
          <w:tab w:val="left" w:pos="715"/>
          <w:tab w:val="right" w:leader="dot" w:pos="7569"/>
        </w:tabs>
        <w:rPr>
          <w:rFonts w:asciiTheme="minorHAnsi" w:eastAsiaTheme="minorEastAsia" w:hAnsiTheme="minorHAnsi" w:cstheme="minorBidi"/>
          <w:noProof/>
          <w:sz w:val="24"/>
          <w:szCs w:val="24"/>
          <w:lang w:eastAsia="ja-JP"/>
        </w:rPr>
      </w:pPr>
      <w:r>
        <w:rPr>
          <w:noProof/>
        </w:rPr>
        <w:t>8.1</w:t>
      </w:r>
      <w:r>
        <w:rPr>
          <w:rFonts w:asciiTheme="minorHAnsi" w:eastAsiaTheme="minorEastAsia" w:hAnsiTheme="minorHAnsi" w:cstheme="minorBidi"/>
          <w:noProof/>
          <w:sz w:val="24"/>
          <w:szCs w:val="24"/>
          <w:lang w:eastAsia="ja-JP"/>
        </w:rPr>
        <w:tab/>
      </w:r>
      <w:r>
        <w:rPr>
          <w:noProof/>
        </w:rPr>
        <w:t>Dative and benefactive</w:t>
      </w:r>
      <w:r>
        <w:rPr>
          <w:noProof/>
        </w:rPr>
        <w:tab/>
      </w:r>
      <w:r>
        <w:rPr>
          <w:noProof/>
        </w:rPr>
        <w:fldChar w:fldCharType="begin"/>
      </w:r>
      <w:r>
        <w:rPr>
          <w:noProof/>
        </w:rPr>
        <w:instrText xml:space="preserve"> PAGEREF _Toc337412046 \h </w:instrText>
      </w:r>
      <w:r>
        <w:rPr>
          <w:noProof/>
        </w:rPr>
      </w:r>
      <w:r>
        <w:rPr>
          <w:noProof/>
        </w:rPr>
        <w:fldChar w:fldCharType="separate"/>
      </w:r>
      <w:r w:rsidR="00B93B9B">
        <w:rPr>
          <w:noProof/>
        </w:rPr>
        <w:t>94</w:t>
      </w:r>
      <w:r>
        <w:rPr>
          <w:noProof/>
        </w:rPr>
        <w:fldChar w:fldCharType="end"/>
      </w:r>
    </w:p>
    <w:p w14:paraId="12242247"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8.1.1</w:t>
      </w:r>
      <w:r>
        <w:rPr>
          <w:rFonts w:asciiTheme="minorHAnsi" w:eastAsiaTheme="minorEastAsia" w:hAnsiTheme="minorHAnsi" w:cstheme="minorBidi"/>
          <w:noProof/>
          <w:sz w:val="24"/>
          <w:szCs w:val="24"/>
          <w:lang w:eastAsia="ja-JP"/>
        </w:rPr>
        <w:tab/>
      </w:r>
      <w:r>
        <w:rPr>
          <w:noProof/>
        </w:rPr>
        <w:t>No dative postposition with ‘give’ or ‘show’</w:t>
      </w:r>
      <w:r>
        <w:rPr>
          <w:noProof/>
        </w:rPr>
        <w:tab/>
      </w:r>
      <w:r>
        <w:rPr>
          <w:noProof/>
        </w:rPr>
        <w:fldChar w:fldCharType="begin"/>
      </w:r>
      <w:r>
        <w:rPr>
          <w:noProof/>
        </w:rPr>
        <w:instrText xml:space="preserve"> PAGEREF _Toc337412047 \h </w:instrText>
      </w:r>
      <w:r>
        <w:rPr>
          <w:noProof/>
        </w:rPr>
      </w:r>
      <w:r>
        <w:rPr>
          <w:noProof/>
        </w:rPr>
        <w:fldChar w:fldCharType="separate"/>
      </w:r>
      <w:r w:rsidR="00B93B9B">
        <w:rPr>
          <w:noProof/>
        </w:rPr>
        <w:t>94</w:t>
      </w:r>
      <w:r>
        <w:rPr>
          <w:noProof/>
        </w:rPr>
        <w:fldChar w:fldCharType="end"/>
      </w:r>
    </w:p>
    <w:p w14:paraId="0F43BD09"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8.1.2</w:t>
      </w:r>
      <w:r>
        <w:rPr>
          <w:rFonts w:asciiTheme="minorHAnsi" w:eastAsiaTheme="minorEastAsia" w:hAnsiTheme="minorHAnsi" w:cstheme="minorBidi"/>
          <w:noProof/>
          <w:sz w:val="24"/>
          <w:szCs w:val="24"/>
          <w:lang w:eastAsia="ja-JP"/>
        </w:rPr>
        <w:tab/>
      </w:r>
      <w:r>
        <w:rPr>
          <w:noProof/>
        </w:rPr>
        <w:t xml:space="preserve">Dative </w:t>
      </w:r>
      <w:r w:rsidRPr="00596927">
        <w:rPr>
          <w:rFonts w:ascii="Doulos SIL" w:hAnsi="Doulos SIL"/>
          <w:i/>
          <w:noProof/>
          <w:color w:val="0000FF"/>
        </w:rPr>
        <w:t>mà</w:t>
      </w:r>
      <w:r>
        <w:rPr>
          <w:noProof/>
        </w:rPr>
        <w:t xml:space="preserve"> (non-3Sg </w:t>
      </w:r>
      <w:r w:rsidRPr="00596927">
        <w:rPr>
          <w:rFonts w:ascii="Doulos SIL" w:hAnsi="Doulos SIL"/>
          <w:i/>
          <w:noProof/>
          <w:color w:val="0000FF"/>
        </w:rPr>
        <w:t>má</w:t>
      </w:r>
      <w:r>
        <w:rPr>
          <w:noProof/>
        </w:rPr>
        <w:t xml:space="preserve"> ) after ‘say’</w:t>
      </w:r>
      <w:r>
        <w:rPr>
          <w:noProof/>
        </w:rPr>
        <w:tab/>
      </w:r>
      <w:r>
        <w:rPr>
          <w:noProof/>
        </w:rPr>
        <w:fldChar w:fldCharType="begin"/>
      </w:r>
      <w:r>
        <w:rPr>
          <w:noProof/>
        </w:rPr>
        <w:instrText xml:space="preserve"> PAGEREF _Toc337412048 \h </w:instrText>
      </w:r>
      <w:r>
        <w:rPr>
          <w:noProof/>
        </w:rPr>
      </w:r>
      <w:r>
        <w:rPr>
          <w:noProof/>
        </w:rPr>
        <w:fldChar w:fldCharType="separate"/>
      </w:r>
      <w:r w:rsidR="00B93B9B">
        <w:rPr>
          <w:noProof/>
        </w:rPr>
        <w:t>94</w:t>
      </w:r>
      <w:r>
        <w:rPr>
          <w:noProof/>
        </w:rPr>
        <w:fldChar w:fldCharType="end"/>
      </w:r>
    </w:p>
    <w:p w14:paraId="34B7C16F"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8.1.3</w:t>
      </w:r>
      <w:r>
        <w:rPr>
          <w:rFonts w:asciiTheme="minorHAnsi" w:eastAsiaTheme="minorEastAsia" w:hAnsiTheme="minorHAnsi" w:cstheme="minorBidi"/>
          <w:noProof/>
          <w:sz w:val="24"/>
          <w:szCs w:val="24"/>
          <w:lang w:eastAsia="ja-JP"/>
        </w:rPr>
        <w:tab/>
      </w:r>
      <w:r>
        <w:rPr>
          <w:noProof/>
        </w:rPr>
        <w:t xml:space="preserve">Benefactive </w:t>
      </w:r>
      <w:r w:rsidRPr="00596927">
        <w:rPr>
          <w:rFonts w:ascii="Doulos SIL" w:hAnsi="Doulos SIL"/>
          <w:i/>
          <w:noProof/>
          <w:color w:val="0000FF"/>
        </w:rPr>
        <w:t>kɛ̄ⁿ</w:t>
      </w:r>
      <w:r>
        <w:rPr>
          <w:noProof/>
        </w:rPr>
        <w:tab/>
      </w:r>
      <w:r>
        <w:rPr>
          <w:noProof/>
        </w:rPr>
        <w:fldChar w:fldCharType="begin"/>
      </w:r>
      <w:r>
        <w:rPr>
          <w:noProof/>
        </w:rPr>
        <w:instrText xml:space="preserve"> PAGEREF _Toc337412049 \h </w:instrText>
      </w:r>
      <w:r>
        <w:rPr>
          <w:noProof/>
        </w:rPr>
      </w:r>
      <w:r>
        <w:rPr>
          <w:noProof/>
        </w:rPr>
        <w:fldChar w:fldCharType="separate"/>
      </w:r>
      <w:r w:rsidR="00B93B9B">
        <w:rPr>
          <w:noProof/>
        </w:rPr>
        <w:t>95</w:t>
      </w:r>
      <w:r>
        <w:rPr>
          <w:noProof/>
        </w:rPr>
        <w:fldChar w:fldCharType="end"/>
      </w:r>
    </w:p>
    <w:p w14:paraId="08849DE3" w14:textId="77777777" w:rsidR="002C1C50" w:rsidRDefault="002C1C50">
      <w:pPr>
        <w:pStyle w:val="TOC2"/>
        <w:tabs>
          <w:tab w:val="left" w:pos="715"/>
          <w:tab w:val="right" w:leader="dot" w:pos="7569"/>
        </w:tabs>
        <w:rPr>
          <w:rFonts w:asciiTheme="minorHAnsi" w:eastAsiaTheme="minorEastAsia" w:hAnsiTheme="minorHAnsi" w:cstheme="minorBidi"/>
          <w:noProof/>
          <w:sz w:val="24"/>
          <w:szCs w:val="24"/>
          <w:lang w:eastAsia="ja-JP"/>
        </w:rPr>
      </w:pPr>
      <w:r>
        <w:rPr>
          <w:noProof/>
        </w:rPr>
        <w:t>8.2</w:t>
      </w:r>
      <w:r>
        <w:rPr>
          <w:rFonts w:asciiTheme="minorHAnsi" w:eastAsiaTheme="minorEastAsia" w:hAnsiTheme="minorHAnsi" w:cstheme="minorBidi"/>
          <w:noProof/>
          <w:sz w:val="24"/>
          <w:szCs w:val="24"/>
          <w:lang w:eastAsia="ja-JP"/>
        </w:rPr>
        <w:tab/>
      </w:r>
      <w:r>
        <w:rPr>
          <w:noProof/>
        </w:rPr>
        <w:t>Instrumental and comitative</w:t>
      </w:r>
      <w:r>
        <w:rPr>
          <w:noProof/>
        </w:rPr>
        <w:tab/>
      </w:r>
      <w:r>
        <w:rPr>
          <w:noProof/>
        </w:rPr>
        <w:fldChar w:fldCharType="begin"/>
      </w:r>
      <w:r>
        <w:rPr>
          <w:noProof/>
        </w:rPr>
        <w:instrText xml:space="preserve"> PAGEREF _Toc337412050 \h </w:instrText>
      </w:r>
      <w:r>
        <w:rPr>
          <w:noProof/>
        </w:rPr>
      </w:r>
      <w:r>
        <w:rPr>
          <w:noProof/>
        </w:rPr>
        <w:fldChar w:fldCharType="separate"/>
      </w:r>
      <w:r w:rsidR="00B93B9B">
        <w:rPr>
          <w:noProof/>
        </w:rPr>
        <w:t>95</w:t>
      </w:r>
      <w:r>
        <w:rPr>
          <w:noProof/>
        </w:rPr>
        <w:fldChar w:fldCharType="end"/>
      </w:r>
    </w:p>
    <w:p w14:paraId="62A9C9C8"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8.2.1</w:t>
      </w:r>
      <w:r>
        <w:rPr>
          <w:rFonts w:asciiTheme="minorHAnsi" w:eastAsiaTheme="minorEastAsia" w:hAnsiTheme="minorHAnsi" w:cstheme="minorBidi"/>
          <w:noProof/>
          <w:sz w:val="24"/>
          <w:szCs w:val="24"/>
          <w:lang w:eastAsia="ja-JP"/>
        </w:rPr>
        <w:tab/>
      </w:r>
      <w:r>
        <w:rPr>
          <w:noProof/>
        </w:rPr>
        <w:t xml:space="preserve">Instrumental </w:t>
      </w:r>
      <w:r w:rsidRPr="00596927">
        <w:rPr>
          <w:rFonts w:ascii="Doulos SIL" w:hAnsi="Doulos SIL"/>
          <w:i/>
          <w:noProof/>
          <w:color w:val="0000FF"/>
        </w:rPr>
        <w:t>dɛ̀</w:t>
      </w:r>
      <w:r>
        <w:rPr>
          <w:noProof/>
        </w:rPr>
        <w:t xml:space="preserve"> (non-3Sg </w:t>
      </w:r>
      <w:r w:rsidRPr="00596927">
        <w:rPr>
          <w:rFonts w:ascii="Doulos SIL" w:hAnsi="Doulos SIL"/>
          <w:i/>
          <w:noProof/>
          <w:color w:val="0000FF"/>
        </w:rPr>
        <w:t>dɛ́</w:t>
      </w:r>
      <w:r>
        <w:rPr>
          <w:noProof/>
        </w:rPr>
        <w:t xml:space="preserve"> )</w:t>
      </w:r>
      <w:r>
        <w:rPr>
          <w:noProof/>
        </w:rPr>
        <w:tab/>
      </w:r>
      <w:r>
        <w:rPr>
          <w:noProof/>
        </w:rPr>
        <w:fldChar w:fldCharType="begin"/>
      </w:r>
      <w:r>
        <w:rPr>
          <w:noProof/>
        </w:rPr>
        <w:instrText xml:space="preserve"> PAGEREF _Toc337412051 \h </w:instrText>
      </w:r>
      <w:r>
        <w:rPr>
          <w:noProof/>
        </w:rPr>
      </w:r>
      <w:r>
        <w:rPr>
          <w:noProof/>
        </w:rPr>
        <w:fldChar w:fldCharType="separate"/>
      </w:r>
      <w:r w:rsidR="00B93B9B">
        <w:rPr>
          <w:noProof/>
        </w:rPr>
        <w:t>95</w:t>
      </w:r>
      <w:r>
        <w:rPr>
          <w:noProof/>
        </w:rPr>
        <w:fldChar w:fldCharType="end"/>
      </w:r>
    </w:p>
    <w:p w14:paraId="26AEDFF7"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8.2.2</w:t>
      </w:r>
      <w:r>
        <w:rPr>
          <w:rFonts w:asciiTheme="minorHAnsi" w:eastAsiaTheme="minorEastAsia" w:hAnsiTheme="minorHAnsi" w:cstheme="minorBidi"/>
          <w:noProof/>
          <w:sz w:val="24"/>
          <w:szCs w:val="24"/>
          <w:lang w:eastAsia="ja-JP"/>
        </w:rPr>
        <w:tab/>
      </w:r>
      <w:r>
        <w:rPr>
          <w:noProof/>
        </w:rPr>
        <w:t xml:space="preserve">Comitative </w:t>
      </w:r>
      <w:r w:rsidRPr="00596927">
        <w:rPr>
          <w:rFonts w:ascii="Doulos SIL" w:hAnsi="Doulos SIL"/>
          <w:i/>
          <w:noProof/>
          <w:color w:val="0000FF"/>
        </w:rPr>
        <w:t>dò</w:t>
      </w:r>
      <w:r>
        <w:rPr>
          <w:noProof/>
        </w:rPr>
        <w:tab/>
      </w:r>
      <w:r>
        <w:rPr>
          <w:noProof/>
        </w:rPr>
        <w:fldChar w:fldCharType="begin"/>
      </w:r>
      <w:r>
        <w:rPr>
          <w:noProof/>
        </w:rPr>
        <w:instrText xml:space="preserve"> PAGEREF _Toc337412052 \h </w:instrText>
      </w:r>
      <w:r>
        <w:rPr>
          <w:noProof/>
        </w:rPr>
      </w:r>
      <w:r>
        <w:rPr>
          <w:noProof/>
        </w:rPr>
        <w:fldChar w:fldCharType="separate"/>
      </w:r>
      <w:r w:rsidR="00B93B9B">
        <w:rPr>
          <w:noProof/>
        </w:rPr>
        <w:t>96</w:t>
      </w:r>
      <w:r>
        <w:rPr>
          <w:noProof/>
        </w:rPr>
        <w:fldChar w:fldCharType="end"/>
      </w:r>
    </w:p>
    <w:p w14:paraId="1DD2C632" w14:textId="77777777" w:rsidR="002C1C50" w:rsidRDefault="002C1C50">
      <w:pPr>
        <w:pStyle w:val="TOC2"/>
        <w:tabs>
          <w:tab w:val="left" w:pos="715"/>
          <w:tab w:val="right" w:leader="dot" w:pos="7569"/>
        </w:tabs>
        <w:rPr>
          <w:rFonts w:asciiTheme="minorHAnsi" w:eastAsiaTheme="minorEastAsia" w:hAnsiTheme="minorHAnsi" w:cstheme="minorBidi"/>
          <w:noProof/>
          <w:sz w:val="24"/>
          <w:szCs w:val="24"/>
          <w:lang w:eastAsia="ja-JP"/>
        </w:rPr>
      </w:pPr>
      <w:r>
        <w:rPr>
          <w:noProof/>
        </w:rPr>
        <w:t>8.3</w:t>
      </w:r>
      <w:r>
        <w:rPr>
          <w:rFonts w:asciiTheme="minorHAnsi" w:eastAsiaTheme="minorEastAsia" w:hAnsiTheme="minorHAnsi" w:cstheme="minorBidi"/>
          <w:noProof/>
          <w:sz w:val="24"/>
          <w:szCs w:val="24"/>
          <w:lang w:eastAsia="ja-JP"/>
        </w:rPr>
        <w:tab/>
      </w:r>
      <w:r>
        <w:rPr>
          <w:noProof/>
        </w:rPr>
        <w:t>Locational postpositions</w:t>
      </w:r>
      <w:r>
        <w:rPr>
          <w:noProof/>
        </w:rPr>
        <w:tab/>
      </w:r>
      <w:r>
        <w:rPr>
          <w:noProof/>
        </w:rPr>
        <w:fldChar w:fldCharType="begin"/>
      </w:r>
      <w:r>
        <w:rPr>
          <w:noProof/>
        </w:rPr>
        <w:instrText xml:space="preserve"> PAGEREF _Toc337412053 \h </w:instrText>
      </w:r>
      <w:r>
        <w:rPr>
          <w:noProof/>
        </w:rPr>
      </w:r>
      <w:r>
        <w:rPr>
          <w:noProof/>
        </w:rPr>
        <w:fldChar w:fldCharType="separate"/>
      </w:r>
      <w:r w:rsidR="00B93B9B">
        <w:rPr>
          <w:noProof/>
        </w:rPr>
        <w:t>96</w:t>
      </w:r>
      <w:r>
        <w:rPr>
          <w:noProof/>
        </w:rPr>
        <w:fldChar w:fldCharType="end"/>
      </w:r>
    </w:p>
    <w:p w14:paraId="3A0A403C"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8.3.1</w:t>
      </w:r>
      <w:r>
        <w:rPr>
          <w:rFonts w:asciiTheme="minorHAnsi" w:eastAsiaTheme="minorEastAsia" w:hAnsiTheme="minorHAnsi" w:cstheme="minorBidi"/>
          <w:noProof/>
          <w:sz w:val="24"/>
          <w:szCs w:val="24"/>
          <w:lang w:eastAsia="ja-JP"/>
        </w:rPr>
        <w:tab/>
      </w:r>
      <w:r>
        <w:rPr>
          <w:noProof/>
        </w:rPr>
        <w:t>Locative, allative, and ablative functions</w:t>
      </w:r>
      <w:r>
        <w:rPr>
          <w:noProof/>
        </w:rPr>
        <w:tab/>
      </w:r>
      <w:r>
        <w:rPr>
          <w:noProof/>
        </w:rPr>
        <w:fldChar w:fldCharType="begin"/>
      </w:r>
      <w:r>
        <w:rPr>
          <w:noProof/>
        </w:rPr>
        <w:instrText xml:space="preserve"> PAGEREF _Toc337412054 \h </w:instrText>
      </w:r>
      <w:r>
        <w:rPr>
          <w:noProof/>
        </w:rPr>
      </w:r>
      <w:r>
        <w:rPr>
          <w:noProof/>
        </w:rPr>
        <w:fldChar w:fldCharType="separate"/>
      </w:r>
      <w:r w:rsidR="00B93B9B">
        <w:rPr>
          <w:noProof/>
        </w:rPr>
        <w:t>96</w:t>
      </w:r>
      <w:r>
        <w:rPr>
          <w:noProof/>
        </w:rPr>
        <w:fldChar w:fldCharType="end"/>
      </w:r>
    </w:p>
    <w:p w14:paraId="364F0FFE"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8.3.2</w:t>
      </w:r>
      <w:r>
        <w:rPr>
          <w:rFonts w:asciiTheme="minorHAnsi" w:eastAsiaTheme="minorEastAsia" w:hAnsiTheme="minorHAnsi" w:cstheme="minorBidi"/>
          <w:noProof/>
          <w:sz w:val="24"/>
          <w:szCs w:val="24"/>
          <w:lang w:eastAsia="ja-JP"/>
        </w:rPr>
        <w:tab/>
      </w:r>
      <w:r>
        <w:rPr>
          <w:noProof/>
        </w:rPr>
        <w:t>Simple locative postpositions</w:t>
      </w:r>
      <w:r>
        <w:rPr>
          <w:noProof/>
        </w:rPr>
        <w:tab/>
      </w:r>
      <w:r>
        <w:rPr>
          <w:noProof/>
        </w:rPr>
        <w:fldChar w:fldCharType="begin"/>
      </w:r>
      <w:r>
        <w:rPr>
          <w:noProof/>
        </w:rPr>
        <w:instrText xml:space="preserve"> PAGEREF _Toc337412055 \h </w:instrText>
      </w:r>
      <w:r>
        <w:rPr>
          <w:noProof/>
        </w:rPr>
      </w:r>
      <w:r>
        <w:rPr>
          <w:noProof/>
        </w:rPr>
        <w:fldChar w:fldCharType="separate"/>
      </w:r>
      <w:r w:rsidR="00B93B9B">
        <w:rPr>
          <w:noProof/>
        </w:rPr>
        <w:t>97</w:t>
      </w:r>
      <w:r>
        <w:rPr>
          <w:noProof/>
        </w:rPr>
        <w:fldChar w:fldCharType="end"/>
      </w:r>
    </w:p>
    <w:p w14:paraId="12256715"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8.3.2.1</w:t>
      </w:r>
      <w:r>
        <w:rPr>
          <w:rFonts w:asciiTheme="minorHAnsi" w:eastAsiaTheme="minorEastAsia" w:hAnsiTheme="minorHAnsi" w:cstheme="minorBidi"/>
          <w:noProof/>
          <w:sz w:val="24"/>
          <w:szCs w:val="24"/>
          <w:lang w:eastAsia="ja-JP"/>
        </w:rPr>
        <w:tab/>
      </w:r>
      <w:r>
        <w:rPr>
          <w:noProof/>
        </w:rPr>
        <w:t>Temporal adverbs and place names without a postposition</w:t>
      </w:r>
      <w:r>
        <w:rPr>
          <w:noProof/>
        </w:rPr>
        <w:tab/>
      </w:r>
      <w:r>
        <w:rPr>
          <w:noProof/>
        </w:rPr>
        <w:fldChar w:fldCharType="begin"/>
      </w:r>
      <w:r>
        <w:rPr>
          <w:noProof/>
        </w:rPr>
        <w:instrText xml:space="preserve"> PAGEREF _Toc337412056 \h </w:instrText>
      </w:r>
      <w:r>
        <w:rPr>
          <w:noProof/>
        </w:rPr>
      </w:r>
      <w:r>
        <w:rPr>
          <w:noProof/>
        </w:rPr>
        <w:fldChar w:fldCharType="separate"/>
      </w:r>
      <w:r w:rsidR="00B93B9B">
        <w:rPr>
          <w:noProof/>
        </w:rPr>
        <w:t>97</w:t>
      </w:r>
      <w:r>
        <w:rPr>
          <w:noProof/>
        </w:rPr>
        <w:fldChar w:fldCharType="end"/>
      </w:r>
    </w:p>
    <w:p w14:paraId="3FF04202"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8.3.2.2</w:t>
      </w:r>
      <w:r>
        <w:rPr>
          <w:rFonts w:asciiTheme="minorHAnsi" w:eastAsiaTheme="minorEastAsia" w:hAnsiTheme="minorHAnsi" w:cstheme="minorBidi"/>
          <w:noProof/>
          <w:sz w:val="24"/>
          <w:szCs w:val="24"/>
          <w:lang w:eastAsia="ja-JP"/>
        </w:rPr>
        <w:tab/>
      </w:r>
      <w:r>
        <w:rPr>
          <w:noProof/>
        </w:rPr>
        <w:t xml:space="preserve">Locative </w:t>
      </w:r>
      <w:r w:rsidRPr="00596927">
        <w:rPr>
          <w:rFonts w:ascii="Doulos SIL" w:hAnsi="Doulos SIL"/>
          <w:i/>
          <w:noProof/>
          <w:color w:val="0000FF"/>
        </w:rPr>
        <w:t>tɔ̀</w:t>
      </w:r>
      <w:r>
        <w:rPr>
          <w:noProof/>
        </w:rPr>
        <w:t xml:space="preserve"> (non-3Sg </w:t>
      </w:r>
      <w:r w:rsidRPr="00596927">
        <w:rPr>
          <w:rFonts w:ascii="Doulos SIL" w:hAnsi="Doulos SIL"/>
          <w:i/>
          <w:noProof/>
          <w:color w:val="0000FF"/>
        </w:rPr>
        <w:t>tɔ́</w:t>
      </w:r>
      <w:r>
        <w:rPr>
          <w:noProof/>
        </w:rPr>
        <w:t xml:space="preserve"> )‘in’</w:t>
      </w:r>
      <w:r>
        <w:rPr>
          <w:noProof/>
        </w:rPr>
        <w:tab/>
      </w:r>
      <w:r>
        <w:rPr>
          <w:noProof/>
        </w:rPr>
        <w:fldChar w:fldCharType="begin"/>
      </w:r>
      <w:r>
        <w:rPr>
          <w:noProof/>
        </w:rPr>
        <w:instrText xml:space="preserve"> PAGEREF _Toc337412057 \h </w:instrText>
      </w:r>
      <w:r>
        <w:rPr>
          <w:noProof/>
        </w:rPr>
      </w:r>
      <w:r>
        <w:rPr>
          <w:noProof/>
        </w:rPr>
        <w:fldChar w:fldCharType="separate"/>
      </w:r>
      <w:r w:rsidR="00B93B9B">
        <w:rPr>
          <w:noProof/>
        </w:rPr>
        <w:t>97</w:t>
      </w:r>
      <w:r>
        <w:rPr>
          <w:noProof/>
        </w:rPr>
        <w:fldChar w:fldCharType="end"/>
      </w:r>
    </w:p>
    <w:p w14:paraId="7F211519"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8.3.2.3</w:t>
      </w:r>
      <w:r>
        <w:rPr>
          <w:rFonts w:asciiTheme="minorHAnsi" w:eastAsiaTheme="minorEastAsia" w:hAnsiTheme="minorHAnsi" w:cstheme="minorBidi"/>
          <w:noProof/>
          <w:sz w:val="24"/>
          <w:szCs w:val="24"/>
          <w:lang w:eastAsia="ja-JP"/>
        </w:rPr>
        <w:tab/>
      </w:r>
      <w:r>
        <w:rPr>
          <w:noProof/>
        </w:rPr>
        <w:t xml:space="preserve">Locative </w:t>
      </w:r>
      <w:r w:rsidRPr="00596927">
        <w:rPr>
          <w:rFonts w:ascii="Doulos SIL" w:hAnsi="Doulos SIL"/>
          <w:i/>
          <w:noProof/>
          <w:color w:val="0000FF"/>
        </w:rPr>
        <w:t>dù</w:t>
      </w:r>
      <w:r>
        <w:rPr>
          <w:noProof/>
        </w:rPr>
        <w:t xml:space="preserve"> (non-3Sg </w:t>
      </w:r>
      <w:r w:rsidRPr="00596927">
        <w:rPr>
          <w:rFonts w:ascii="Doulos SIL" w:hAnsi="Doulos SIL"/>
          <w:i/>
          <w:noProof/>
          <w:color w:val="0000FF"/>
        </w:rPr>
        <w:t>dú</w:t>
      </w:r>
      <w:r>
        <w:rPr>
          <w:noProof/>
        </w:rPr>
        <w:t xml:space="preserve"> ) ‘in, inside of’</w:t>
      </w:r>
      <w:r>
        <w:rPr>
          <w:noProof/>
        </w:rPr>
        <w:tab/>
      </w:r>
      <w:r>
        <w:rPr>
          <w:noProof/>
        </w:rPr>
        <w:fldChar w:fldCharType="begin"/>
      </w:r>
      <w:r>
        <w:rPr>
          <w:noProof/>
        </w:rPr>
        <w:instrText xml:space="preserve"> PAGEREF _Toc337412058 \h </w:instrText>
      </w:r>
      <w:r>
        <w:rPr>
          <w:noProof/>
        </w:rPr>
      </w:r>
      <w:r>
        <w:rPr>
          <w:noProof/>
        </w:rPr>
        <w:fldChar w:fldCharType="separate"/>
      </w:r>
      <w:r w:rsidR="00B93B9B">
        <w:rPr>
          <w:noProof/>
        </w:rPr>
        <w:t>98</w:t>
      </w:r>
      <w:r>
        <w:rPr>
          <w:noProof/>
        </w:rPr>
        <w:fldChar w:fldCharType="end"/>
      </w:r>
    </w:p>
    <w:p w14:paraId="33336023"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8.3.2.4</w:t>
      </w:r>
      <w:r>
        <w:rPr>
          <w:rFonts w:asciiTheme="minorHAnsi" w:eastAsiaTheme="minorEastAsia" w:hAnsiTheme="minorHAnsi" w:cstheme="minorBidi"/>
          <w:noProof/>
          <w:sz w:val="24"/>
          <w:szCs w:val="24"/>
          <w:lang w:eastAsia="ja-JP"/>
        </w:rPr>
        <w:tab/>
      </w:r>
      <w:r>
        <w:rPr>
          <w:noProof/>
        </w:rPr>
        <w:t xml:space="preserve">Locative </w:t>
      </w:r>
      <w:r w:rsidRPr="00596927">
        <w:rPr>
          <w:rFonts w:ascii="Doulos SIL" w:hAnsi="Doulos SIL"/>
          <w:i/>
          <w:noProof/>
          <w:color w:val="0000FF"/>
        </w:rPr>
        <w:t>mà</w:t>
      </w:r>
      <w:r>
        <w:rPr>
          <w:noProof/>
        </w:rPr>
        <w:t xml:space="preserve"> (non-3Sg </w:t>
      </w:r>
      <w:r w:rsidRPr="00596927">
        <w:rPr>
          <w:rFonts w:ascii="Doulos SIL" w:hAnsi="Doulos SIL"/>
          <w:i/>
          <w:noProof/>
          <w:color w:val="0000FF"/>
        </w:rPr>
        <w:t>má</w:t>
      </w:r>
      <w:r>
        <w:rPr>
          <w:noProof/>
        </w:rPr>
        <w:t xml:space="preserve"> ) ‘on’</w:t>
      </w:r>
      <w:r>
        <w:rPr>
          <w:noProof/>
        </w:rPr>
        <w:tab/>
      </w:r>
      <w:r>
        <w:rPr>
          <w:noProof/>
        </w:rPr>
        <w:fldChar w:fldCharType="begin"/>
      </w:r>
      <w:r>
        <w:rPr>
          <w:noProof/>
        </w:rPr>
        <w:instrText xml:space="preserve"> PAGEREF _Toc337412059 \h </w:instrText>
      </w:r>
      <w:r>
        <w:rPr>
          <w:noProof/>
        </w:rPr>
      </w:r>
      <w:r>
        <w:rPr>
          <w:noProof/>
        </w:rPr>
        <w:fldChar w:fldCharType="separate"/>
      </w:r>
      <w:r w:rsidR="00B93B9B">
        <w:rPr>
          <w:noProof/>
        </w:rPr>
        <w:t>98</w:t>
      </w:r>
      <w:r>
        <w:rPr>
          <w:noProof/>
        </w:rPr>
        <w:fldChar w:fldCharType="end"/>
      </w:r>
    </w:p>
    <w:p w14:paraId="54FBE286"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8.3.3</w:t>
      </w:r>
      <w:r>
        <w:rPr>
          <w:rFonts w:asciiTheme="minorHAnsi" w:eastAsiaTheme="minorEastAsia" w:hAnsiTheme="minorHAnsi" w:cstheme="minorBidi"/>
          <w:noProof/>
          <w:sz w:val="24"/>
          <w:szCs w:val="24"/>
          <w:lang w:eastAsia="ja-JP"/>
        </w:rPr>
        <w:tab/>
      </w:r>
      <w:r w:rsidRPr="00596927">
        <w:rPr>
          <w:rFonts w:ascii="Doulos SIL" w:hAnsi="Doulos SIL"/>
          <w:i/>
          <w:noProof/>
          <w:color w:val="0000FF"/>
        </w:rPr>
        <w:t>glà</w:t>
      </w:r>
      <w:r>
        <w:rPr>
          <w:noProof/>
        </w:rPr>
        <w:t xml:space="preserve"> (non-3Sg </w:t>
      </w:r>
      <w:r w:rsidRPr="00596927">
        <w:rPr>
          <w:rFonts w:ascii="Doulos SIL" w:hAnsi="Doulos SIL"/>
          <w:i/>
          <w:noProof/>
          <w:color w:val="0000FF"/>
        </w:rPr>
        <w:t>glá</w:t>
      </w:r>
      <w:r>
        <w:rPr>
          <w:noProof/>
        </w:rPr>
        <w:t> ) ‘next to’</w:t>
      </w:r>
      <w:r>
        <w:rPr>
          <w:noProof/>
        </w:rPr>
        <w:tab/>
      </w:r>
      <w:r>
        <w:rPr>
          <w:noProof/>
        </w:rPr>
        <w:fldChar w:fldCharType="begin"/>
      </w:r>
      <w:r>
        <w:rPr>
          <w:noProof/>
        </w:rPr>
        <w:instrText xml:space="preserve"> PAGEREF _Toc337412060 \h </w:instrText>
      </w:r>
      <w:r>
        <w:rPr>
          <w:noProof/>
        </w:rPr>
      </w:r>
      <w:r>
        <w:rPr>
          <w:noProof/>
        </w:rPr>
        <w:fldChar w:fldCharType="separate"/>
      </w:r>
      <w:r w:rsidR="00B93B9B">
        <w:rPr>
          <w:noProof/>
        </w:rPr>
        <w:t>99</w:t>
      </w:r>
      <w:r>
        <w:rPr>
          <w:noProof/>
        </w:rPr>
        <w:fldChar w:fldCharType="end"/>
      </w:r>
    </w:p>
    <w:p w14:paraId="5E2E1747"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8.3.4</w:t>
      </w:r>
      <w:r>
        <w:rPr>
          <w:rFonts w:asciiTheme="minorHAnsi" w:eastAsiaTheme="minorEastAsia" w:hAnsiTheme="minorHAnsi" w:cstheme="minorBidi"/>
          <w:noProof/>
          <w:sz w:val="24"/>
          <w:szCs w:val="24"/>
          <w:lang w:eastAsia="ja-JP"/>
        </w:rPr>
        <w:tab/>
      </w:r>
      <w:r w:rsidRPr="00596927">
        <w:rPr>
          <w:rFonts w:ascii="Doulos SIL" w:hAnsi="Doulos SIL"/>
          <w:i/>
          <w:noProof/>
          <w:color w:val="0000FF"/>
        </w:rPr>
        <w:t>kìnà</w:t>
      </w:r>
      <w:r>
        <w:rPr>
          <w:noProof/>
        </w:rPr>
        <w:t xml:space="preserve"> (non-3Sg </w:t>
      </w:r>
      <w:r w:rsidRPr="00596927">
        <w:rPr>
          <w:rFonts w:ascii="Doulos SIL" w:hAnsi="Doulos SIL"/>
          <w:i/>
          <w:noProof/>
          <w:color w:val="0000FF"/>
        </w:rPr>
        <w:t>kíná</w:t>
      </w:r>
      <w:r>
        <w:rPr>
          <w:noProof/>
        </w:rPr>
        <w:t> ) ‘in front of’</w:t>
      </w:r>
      <w:r>
        <w:rPr>
          <w:noProof/>
        </w:rPr>
        <w:tab/>
      </w:r>
      <w:r>
        <w:rPr>
          <w:noProof/>
        </w:rPr>
        <w:fldChar w:fldCharType="begin"/>
      </w:r>
      <w:r>
        <w:rPr>
          <w:noProof/>
        </w:rPr>
        <w:instrText xml:space="preserve"> PAGEREF _Toc337412061 \h </w:instrText>
      </w:r>
      <w:r>
        <w:rPr>
          <w:noProof/>
        </w:rPr>
      </w:r>
      <w:r>
        <w:rPr>
          <w:noProof/>
        </w:rPr>
        <w:fldChar w:fldCharType="separate"/>
      </w:r>
      <w:r w:rsidR="00B93B9B">
        <w:rPr>
          <w:noProof/>
        </w:rPr>
        <w:t>100</w:t>
      </w:r>
      <w:r>
        <w:rPr>
          <w:noProof/>
        </w:rPr>
        <w:fldChar w:fldCharType="end"/>
      </w:r>
    </w:p>
    <w:p w14:paraId="293FEE83"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8.3.5</w:t>
      </w:r>
      <w:r>
        <w:rPr>
          <w:rFonts w:asciiTheme="minorHAnsi" w:eastAsiaTheme="minorEastAsia" w:hAnsiTheme="minorHAnsi" w:cstheme="minorBidi"/>
          <w:noProof/>
          <w:sz w:val="24"/>
          <w:szCs w:val="24"/>
          <w:lang w:eastAsia="ja-JP"/>
        </w:rPr>
        <w:tab/>
      </w:r>
      <w:r w:rsidRPr="00596927">
        <w:rPr>
          <w:rFonts w:ascii="Doulos SIL" w:hAnsi="Doulos SIL"/>
          <w:i/>
          <w:noProof/>
          <w:color w:val="0000FF"/>
        </w:rPr>
        <w:t>kùtɔ́rɔ́ mà</w:t>
      </w:r>
      <w:r>
        <w:rPr>
          <w:noProof/>
        </w:rPr>
        <w:t xml:space="preserve"> (non-3Sg </w:t>
      </w:r>
      <w:r w:rsidRPr="00596927">
        <w:rPr>
          <w:rFonts w:ascii="Doulos SIL" w:hAnsi="Doulos SIL"/>
          <w:i/>
          <w:noProof/>
          <w:color w:val="0000FF"/>
        </w:rPr>
        <w:t>kútɔ́rɔ́ mà</w:t>
      </w:r>
      <w:r>
        <w:rPr>
          <w:noProof/>
        </w:rPr>
        <w:t xml:space="preserve"> ) ‘behind’</w:t>
      </w:r>
      <w:r>
        <w:rPr>
          <w:noProof/>
        </w:rPr>
        <w:tab/>
      </w:r>
      <w:r>
        <w:rPr>
          <w:noProof/>
        </w:rPr>
        <w:fldChar w:fldCharType="begin"/>
      </w:r>
      <w:r>
        <w:rPr>
          <w:noProof/>
        </w:rPr>
        <w:instrText xml:space="preserve"> PAGEREF _Toc337412062 \h </w:instrText>
      </w:r>
      <w:r>
        <w:rPr>
          <w:noProof/>
        </w:rPr>
      </w:r>
      <w:r>
        <w:rPr>
          <w:noProof/>
        </w:rPr>
        <w:fldChar w:fldCharType="separate"/>
      </w:r>
      <w:r w:rsidR="00B93B9B">
        <w:rPr>
          <w:noProof/>
        </w:rPr>
        <w:t>100</w:t>
      </w:r>
      <w:r>
        <w:rPr>
          <w:noProof/>
        </w:rPr>
        <w:fldChar w:fldCharType="end"/>
      </w:r>
    </w:p>
    <w:p w14:paraId="14ADEAC3"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8.3.6</w:t>
      </w:r>
      <w:r>
        <w:rPr>
          <w:rFonts w:asciiTheme="minorHAnsi" w:eastAsiaTheme="minorEastAsia" w:hAnsiTheme="minorHAnsi" w:cstheme="minorBidi"/>
          <w:noProof/>
          <w:sz w:val="24"/>
          <w:szCs w:val="24"/>
          <w:lang w:eastAsia="ja-JP"/>
        </w:rPr>
        <w:tab/>
      </w:r>
      <w:r w:rsidRPr="00596927">
        <w:rPr>
          <w:rFonts w:ascii="Doulos SIL" w:hAnsi="Doulos SIL"/>
          <w:i/>
          <w:noProof/>
          <w:color w:val="0000FF"/>
        </w:rPr>
        <w:t>gbɔ̀lɔ̀kɔ̀</w:t>
      </w:r>
      <w:r>
        <w:rPr>
          <w:noProof/>
        </w:rPr>
        <w:t xml:space="preserve"> (non-3Sg </w:t>
      </w:r>
      <w:r w:rsidRPr="00596927">
        <w:rPr>
          <w:rFonts w:ascii="Doulos SIL" w:hAnsi="Doulos SIL"/>
          <w:i/>
          <w:noProof/>
          <w:color w:val="0000FF"/>
        </w:rPr>
        <w:t>gbɔ́lɔ́kɔ́</w:t>
      </w:r>
      <w:r>
        <w:rPr>
          <w:noProof/>
        </w:rPr>
        <w:t xml:space="preserve"> ) ‘over/above’ or ‘on top of’</w:t>
      </w:r>
      <w:r>
        <w:rPr>
          <w:noProof/>
        </w:rPr>
        <w:tab/>
      </w:r>
      <w:r>
        <w:rPr>
          <w:noProof/>
        </w:rPr>
        <w:fldChar w:fldCharType="begin"/>
      </w:r>
      <w:r>
        <w:rPr>
          <w:noProof/>
        </w:rPr>
        <w:instrText xml:space="preserve"> PAGEREF _Toc337412063 \h </w:instrText>
      </w:r>
      <w:r>
        <w:rPr>
          <w:noProof/>
        </w:rPr>
      </w:r>
      <w:r>
        <w:rPr>
          <w:noProof/>
        </w:rPr>
        <w:fldChar w:fldCharType="separate"/>
      </w:r>
      <w:r w:rsidR="00B93B9B">
        <w:rPr>
          <w:noProof/>
        </w:rPr>
        <w:t>101</w:t>
      </w:r>
      <w:r>
        <w:rPr>
          <w:noProof/>
        </w:rPr>
        <w:fldChar w:fldCharType="end"/>
      </w:r>
    </w:p>
    <w:p w14:paraId="6F140624"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8.3.7</w:t>
      </w:r>
      <w:r>
        <w:rPr>
          <w:rFonts w:asciiTheme="minorHAnsi" w:eastAsiaTheme="minorEastAsia" w:hAnsiTheme="minorHAnsi" w:cstheme="minorBidi"/>
          <w:noProof/>
          <w:sz w:val="24"/>
          <w:szCs w:val="24"/>
          <w:lang w:eastAsia="ja-JP"/>
        </w:rPr>
        <w:tab/>
      </w:r>
      <w:r w:rsidRPr="00596927">
        <w:rPr>
          <w:rFonts w:ascii="Doulos SIL" w:hAnsi="Doulos SIL"/>
          <w:i/>
          <w:noProof/>
          <w:color w:val="0000FF"/>
        </w:rPr>
        <w:t>kùtɔ̀</w:t>
      </w:r>
      <w:r>
        <w:rPr>
          <w:noProof/>
        </w:rPr>
        <w:t xml:space="preserve"> (plural </w:t>
      </w:r>
      <w:r w:rsidRPr="00596927">
        <w:rPr>
          <w:rFonts w:ascii="Doulos SIL" w:hAnsi="Doulos SIL"/>
          <w:i/>
          <w:noProof/>
          <w:color w:val="0000FF"/>
        </w:rPr>
        <w:t>kútɔ́</w:t>
      </w:r>
      <w:r>
        <w:rPr>
          <w:noProof/>
        </w:rPr>
        <w:t xml:space="preserve"> ) ‘under’</w:t>
      </w:r>
      <w:r>
        <w:rPr>
          <w:noProof/>
        </w:rPr>
        <w:tab/>
      </w:r>
      <w:r>
        <w:rPr>
          <w:noProof/>
        </w:rPr>
        <w:fldChar w:fldCharType="begin"/>
      </w:r>
      <w:r>
        <w:rPr>
          <w:noProof/>
        </w:rPr>
        <w:instrText xml:space="preserve"> PAGEREF _Toc337412064 \h </w:instrText>
      </w:r>
      <w:r>
        <w:rPr>
          <w:noProof/>
        </w:rPr>
      </w:r>
      <w:r>
        <w:rPr>
          <w:noProof/>
        </w:rPr>
        <w:fldChar w:fldCharType="separate"/>
      </w:r>
      <w:r w:rsidR="00B93B9B">
        <w:rPr>
          <w:noProof/>
        </w:rPr>
        <w:t>101</w:t>
      </w:r>
      <w:r>
        <w:rPr>
          <w:noProof/>
        </w:rPr>
        <w:fldChar w:fldCharType="end"/>
      </w:r>
    </w:p>
    <w:p w14:paraId="6E3C81F8"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8.3.8</w:t>
      </w:r>
      <w:r>
        <w:rPr>
          <w:rFonts w:asciiTheme="minorHAnsi" w:eastAsiaTheme="minorEastAsia" w:hAnsiTheme="minorHAnsi" w:cstheme="minorBidi"/>
          <w:noProof/>
          <w:sz w:val="24"/>
          <w:szCs w:val="24"/>
          <w:lang w:eastAsia="ja-JP"/>
        </w:rPr>
        <w:tab/>
      </w:r>
      <w:r w:rsidRPr="00596927">
        <w:rPr>
          <w:rFonts w:ascii="Doulos SIL" w:hAnsi="Doulos SIL"/>
          <w:i/>
          <w:noProof/>
          <w:color w:val="0000FF"/>
        </w:rPr>
        <w:t>kɛ̀ⁿ</w:t>
      </w:r>
      <w:r>
        <w:rPr>
          <w:noProof/>
        </w:rPr>
        <w:t xml:space="preserve"> (non-3Sg </w:t>
      </w:r>
      <w:r w:rsidRPr="00596927">
        <w:rPr>
          <w:rFonts w:ascii="Doulos SIL" w:hAnsi="Doulos SIL"/>
          <w:i/>
          <w:noProof/>
          <w:color w:val="0000FF"/>
        </w:rPr>
        <w:t>kɛ́ⁿ</w:t>
      </w:r>
      <w:r>
        <w:rPr>
          <w:noProof/>
        </w:rPr>
        <w:t xml:space="preserve"> ) ‘chez’</w:t>
      </w:r>
      <w:r>
        <w:rPr>
          <w:noProof/>
        </w:rPr>
        <w:tab/>
      </w:r>
      <w:r>
        <w:rPr>
          <w:noProof/>
        </w:rPr>
        <w:fldChar w:fldCharType="begin"/>
      </w:r>
      <w:r>
        <w:rPr>
          <w:noProof/>
        </w:rPr>
        <w:instrText xml:space="preserve"> PAGEREF _Toc337412065 \h </w:instrText>
      </w:r>
      <w:r>
        <w:rPr>
          <w:noProof/>
        </w:rPr>
      </w:r>
      <w:r>
        <w:rPr>
          <w:noProof/>
        </w:rPr>
        <w:fldChar w:fldCharType="separate"/>
      </w:r>
      <w:r w:rsidR="00B93B9B">
        <w:rPr>
          <w:noProof/>
        </w:rPr>
        <w:t>102</w:t>
      </w:r>
      <w:r>
        <w:rPr>
          <w:noProof/>
        </w:rPr>
        <w:fldChar w:fldCharType="end"/>
      </w:r>
    </w:p>
    <w:p w14:paraId="225300B4"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8.3.9</w:t>
      </w:r>
      <w:r>
        <w:rPr>
          <w:rFonts w:asciiTheme="minorHAnsi" w:eastAsiaTheme="minorEastAsia" w:hAnsiTheme="minorHAnsi" w:cstheme="minorBidi"/>
          <w:noProof/>
          <w:sz w:val="24"/>
          <w:szCs w:val="24"/>
          <w:lang w:eastAsia="ja-JP"/>
        </w:rPr>
        <w:tab/>
      </w:r>
      <w:r w:rsidRPr="00596927">
        <w:rPr>
          <w:rFonts w:ascii="Doulos SIL" w:hAnsi="Doulos SIL"/>
          <w:i/>
          <w:noProof/>
          <w:color w:val="0000FF"/>
        </w:rPr>
        <w:t>fúúlú</w:t>
      </w:r>
      <w:r>
        <w:rPr>
          <w:noProof/>
        </w:rPr>
        <w:t xml:space="preserve"> ‘between’</w:t>
      </w:r>
      <w:r>
        <w:rPr>
          <w:noProof/>
        </w:rPr>
        <w:tab/>
      </w:r>
      <w:r>
        <w:rPr>
          <w:noProof/>
        </w:rPr>
        <w:fldChar w:fldCharType="begin"/>
      </w:r>
      <w:r>
        <w:rPr>
          <w:noProof/>
        </w:rPr>
        <w:instrText xml:space="preserve"> PAGEREF _Toc337412066 \h </w:instrText>
      </w:r>
      <w:r>
        <w:rPr>
          <w:noProof/>
        </w:rPr>
      </w:r>
      <w:r>
        <w:rPr>
          <w:noProof/>
        </w:rPr>
        <w:fldChar w:fldCharType="separate"/>
      </w:r>
      <w:r w:rsidR="00B93B9B">
        <w:rPr>
          <w:noProof/>
        </w:rPr>
        <w:t>102</w:t>
      </w:r>
      <w:r>
        <w:rPr>
          <w:noProof/>
        </w:rPr>
        <w:fldChar w:fldCharType="end"/>
      </w:r>
    </w:p>
    <w:p w14:paraId="654ECBBC"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8.3.10</w:t>
      </w:r>
      <w:r>
        <w:rPr>
          <w:rFonts w:asciiTheme="minorHAnsi" w:eastAsiaTheme="minorEastAsia" w:hAnsiTheme="minorHAnsi" w:cstheme="minorBidi"/>
          <w:noProof/>
          <w:sz w:val="24"/>
          <w:szCs w:val="24"/>
          <w:lang w:eastAsia="ja-JP"/>
        </w:rPr>
        <w:tab/>
      </w:r>
      <w:r w:rsidRPr="00596927">
        <w:rPr>
          <w:rFonts w:ascii="Doulos SIL" w:hAnsi="Doulos SIL"/>
          <w:i/>
          <w:noProof/>
          <w:color w:val="0000FF"/>
        </w:rPr>
        <w:t>cɛ̌ŋgɔ̀-rɔ̀</w:t>
      </w:r>
      <w:r>
        <w:rPr>
          <w:noProof/>
        </w:rPr>
        <w:t xml:space="preserve"> (non-3Sg </w:t>
      </w:r>
      <w:r w:rsidRPr="00596927">
        <w:rPr>
          <w:rFonts w:ascii="Doulos SIL" w:hAnsi="Doulos SIL"/>
          <w:i/>
          <w:noProof/>
          <w:color w:val="0000FF"/>
        </w:rPr>
        <w:t>cɛ́ŋgɔ̀-rɔ̀</w:t>
      </w:r>
      <w:r>
        <w:rPr>
          <w:noProof/>
        </w:rPr>
        <w:t> ) ‘in the middle of’</w:t>
      </w:r>
      <w:r>
        <w:rPr>
          <w:noProof/>
        </w:rPr>
        <w:tab/>
      </w:r>
      <w:r>
        <w:rPr>
          <w:noProof/>
        </w:rPr>
        <w:fldChar w:fldCharType="begin"/>
      </w:r>
      <w:r>
        <w:rPr>
          <w:noProof/>
        </w:rPr>
        <w:instrText xml:space="preserve"> PAGEREF _Toc337412067 \h </w:instrText>
      </w:r>
      <w:r>
        <w:rPr>
          <w:noProof/>
        </w:rPr>
      </w:r>
      <w:r>
        <w:rPr>
          <w:noProof/>
        </w:rPr>
        <w:fldChar w:fldCharType="separate"/>
      </w:r>
      <w:r w:rsidR="00B93B9B">
        <w:rPr>
          <w:noProof/>
        </w:rPr>
        <w:t>102</w:t>
      </w:r>
      <w:r>
        <w:rPr>
          <w:noProof/>
        </w:rPr>
        <w:fldChar w:fldCharType="end"/>
      </w:r>
    </w:p>
    <w:p w14:paraId="1AEADD0A"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8.3.11</w:t>
      </w:r>
      <w:r>
        <w:rPr>
          <w:rFonts w:asciiTheme="minorHAnsi" w:eastAsiaTheme="minorEastAsia" w:hAnsiTheme="minorHAnsi" w:cstheme="minorBidi"/>
          <w:noProof/>
          <w:sz w:val="24"/>
          <w:szCs w:val="24"/>
          <w:lang w:eastAsia="ja-JP"/>
        </w:rPr>
        <w:tab/>
      </w:r>
      <w:r>
        <w:rPr>
          <w:noProof/>
        </w:rPr>
        <w:t>Temporal uses of ‘in front of’ and ‘behind’</w:t>
      </w:r>
      <w:r>
        <w:rPr>
          <w:noProof/>
        </w:rPr>
        <w:tab/>
      </w:r>
      <w:r>
        <w:rPr>
          <w:noProof/>
        </w:rPr>
        <w:fldChar w:fldCharType="begin"/>
      </w:r>
      <w:r>
        <w:rPr>
          <w:noProof/>
        </w:rPr>
        <w:instrText xml:space="preserve"> PAGEREF _Toc337412068 \h </w:instrText>
      </w:r>
      <w:r>
        <w:rPr>
          <w:noProof/>
        </w:rPr>
      </w:r>
      <w:r>
        <w:rPr>
          <w:noProof/>
        </w:rPr>
        <w:fldChar w:fldCharType="separate"/>
      </w:r>
      <w:r w:rsidR="00B93B9B">
        <w:rPr>
          <w:noProof/>
        </w:rPr>
        <w:t>103</w:t>
      </w:r>
      <w:r>
        <w:rPr>
          <w:noProof/>
        </w:rPr>
        <w:fldChar w:fldCharType="end"/>
      </w:r>
    </w:p>
    <w:p w14:paraId="3F2E9822"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8.3.12</w:t>
      </w:r>
      <w:r>
        <w:rPr>
          <w:rFonts w:asciiTheme="minorHAnsi" w:eastAsiaTheme="minorEastAsia" w:hAnsiTheme="minorHAnsi" w:cstheme="minorBidi"/>
          <w:noProof/>
          <w:sz w:val="24"/>
          <w:szCs w:val="24"/>
          <w:lang w:eastAsia="ja-JP"/>
        </w:rPr>
        <w:tab/>
      </w:r>
      <w:r w:rsidRPr="00596927">
        <w:rPr>
          <w:rFonts w:ascii="Doulos SIL" w:hAnsi="Doulos SIL"/>
          <w:i/>
          <w:noProof/>
          <w:color w:val="0000FF"/>
        </w:rPr>
        <w:t>fó</w:t>
      </w:r>
      <w:r>
        <w:rPr>
          <w:noProof/>
        </w:rPr>
        <w:t xml:space="preserve"> ‘until/all the way to’</w:t>
      </w:r>
      <w:r>
        <w:rPr>
          <w:noProof/>
        </w:rPr>
        <w:tab/>
      </w:r>
      <w:r>
        <w:rPr>
          <w:noProof/>
        </w:rPr>
        <w:fldChar w:fldCharType="begin"/>
      </w:r>
      <w:r>
        <w:rPr>
          <w:noProof/>
        </w:rPr>
        <w:instrText xml:space="preserve"> PAGEREF _Toc337412069 \h </w:instrText>
      </w:r>
      <w:r>
        <w:rPr>
          <w:noProof/>
        </w:rPr>
      </w:r>
      <w:r>
        <w:rPr>
          <w:noProof/>
        </w:rPr>
        <w:fldChar w:fldCharType="separate"/>
      </w:r>
      <w:r w:rsidR="00B93B9B">
        <w:rPr>
          <w:noProof/>
        </w:rPr>
        <w:t>103</w:t>
      </w:r>
      <w:r>
        <w:rPr>
          <w:noProof/>
        </w:rPr>
        <w:fldChar w:fldCharType="end"/>
      </w:r>
    </w:p>
    <w:p w14:paraId="798F1F79"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8.3.13</w:t>
      </w:r>
      <w:r>
        <w:rPr>
          <w:rFonts w:asciiTheme="minorHAnsi" w:eastAsiaTheme="minorEastAsia" w:hAnsiTheme="minorHAnsi" w:cstheme="minorBidi"/>
          <w:noProof/>
          <w:sz w:val="24"/>
          <w:szCs w:val="24"/>
          <w:lang w:eastAsia="ja-JP"/>
        </w:rPr>
        <w:tab/>
      </w:r>
      <w:r w:rsidRPr="00596927">
        <w:rPr>
          <w:rFonts w:ascii="Doulos SIL" w:hAnsi="Doulos SIL"/>
          <w:i/>
          <w:noProof/>
          <w:color w:val="0000FF"/>
        </w:rPr>
        <w:t>fùùrù</w:t>
      </w:r>
      <w:r>
        <w:rPr>
          <w:noProof/>
        </w:rPr>
        <w:t xml:space="preserve"> ‘within (time span)’</w:t>
      </w:r>
      <w:r>
        <w:rPr>
          <w:noProof/>
        </w:rPr>
        <w:tab/>
      </w:r>
      <w:r>
        <w:rPr>
          <w:noProof/>
        </w:rPr>
        <w:fldChar w:fldCharType="begin"/>
      </w:r>
      <w:r>
        <w:rPr>
          <w:noProof/>
        </w:rPr>
        <w:instrText xml:space="preserve"> PAGEREF _Toc337412070 \h </w:instrText>
      </w:r>
      <w:r>
        <w:rPr>
          <w:noProof/>
        </w:rPr>
      </w:r>
      <w:r>
        <w:rPr>
          <w:noProof/>
        </w:rPr>
        <w:fldChar w:fldCharType="separate"/>
      </w:r>
      <w:r w:rsidR="00B93B9B">
        <w:rPr>
          <w:noProof/>
        </w:rPr>
        <w:t>103</w:t>
      </w:r>
      <w:r>
        <w:rPr>
          <w:noProof/>
        </w:rPr>
        <w:fldChar w:fldCharType="end"/>
      </w:r>
    </w:p>
    <w:p w14:paraId="02B75DF8" w14:textId="77777777" w:rsidR="002C1C50" w:rsidRDefault="002C1C50">
      <w:pPr>
        <w:pStyle w:val="TOC2"/>
        <w:tabs>
          <w:tab w:val="left" w:pos="715"/>
          <w:tab w:val="right" w:leader="dot" w:pos="7569"/>
        </w:tabs>
        <w:rPr>
          <w:rFonts w:asciiTheme="minorHAnsi" w:eastAsiaTheme="minorEastAsia" w:hAnsiTheme="minorHAnsi" w:cstheme="minorBidi"/>
          <w:noProof/>
          <w:sz w:val="24"/>
          <w:szCs w:val="24"/>
          <w:lang w:eastAsia="ja-JP"/>
        </w:rPr>
      </w:pPr>
      <w:r>
        <w:rPr>
          <w:noProof/>
        </w:rPr>
        <w:t>8.4</w:t>
      </w:r>
      <w:r>
        <w:rPr>
          <w:rFonts w:asciiTheme="minorHAnsi" w:eastAsiaTheme="minorEastAsia" w:hAnsiTheme="minorHAnsi" w:cstheme="minorBidi"/>
          <w:noProof/>
          <w:sz w:val="24"/>
          <w:szCs w:val="24"/>
          <w:lang w:eastAsia="ja-JP"/>
        </w:rPr>
        <w:tab/>
      </w:r>
      <w:r>
        <w:rPr>
          <w:noProof/>
        </w:rPr>
        <w:t>Purposive-Causal ‘for’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_Toc337412071 \h </w:instrText>
      </w:r>
      <w:r>
        <w:rPr>
          <w:noProof/>
        </w:rPr>
      </w:r>
      <w:r>
        <w:rPr>
          <w:noProof/>
        </w:rPr>
        <w:fldChar w:fldCharType="separate"/>
      </w:r>
      <w:r w:rsidR="00B93B9B">
        <w:rPr>
          <w:noProof/>
        </w:rPr>
        <w:t>104</w:t>
      </w:r>
      <w:r>
        <w:rPr>
          <w:noProof/>
        </w:rPr>
        <w:fldChar w:fldCharType="end"/>
      </w:r>
    </w:p>
    <w:p w14:paraId="4F9CB40E" w14:textId="77777777" w:rsidR="002C1C50" w:rsidRDefault="002C1C50">
      <w:pPr>
        <w:pStyle w:val="TOC2"/>
        <w:tabs>
          <w:tab w:val="left" w:pos="715"/>
          <w:tab w:val="right" w:leader="dot" w:pos="7569"/>
        </w:tabs>
        <w:rPr>
          <w:rFonts w:asciiTheme="minorHAnsi" w:eastAsiaTheme="minorEastAsia" w:hAnsiTheme="minorHAnsi" w:cstheme="minorBidi"/>
          <w:noProof/>
          <w:sz w:val="24"/>
          <w:szCs w:val="24"/>
          <w:lang w:eastAsia="ja-JP"/>
        </w:rPr>
      </w:pPr>
      <w:r>
        <w:rPr>
          <w:noProof/>
        </w:rPr>
        <w:t>8.5</w:t>
      </w:r>
      <w:r>
        <w:rPr>
          <w:rFonts w:asciiTheme="minorHAnsi" w:eastAsiaTheme="minorEastAsia" w:hAnsiTheme="minorHAnsi" w:cstheme="minorBidi"/>
          <w:noProof/>
          <w:sz w:val="24"/>
          <w:szCs w:val="24"/>
          <w:lang w:eastAsia="ja-JP"/>
        </w:rPr>
        <w:tab/>
      </w:r>
      <w:r>
        <w:rPr>
          <w:noProof/>
        </w:rPr>
        <w:t>Other adverbs (or equivalents)</w:t>
      </w:r>
      <w:r>
        <w:rPr>
          <w:noProof/>
        </w:rPr>
        <w:tab/>
      </w:r>
      <w:r>
        <w:rPr>
          <w:noProof/>
        </w:rPr>
        <w:fldChar w:fldCharType="begin"/>
      </w:r>
      <w:r>
        <w:rPr>
          <w:noProof/>
        </w:rPr>
        <w:instrText xml:space="preserve"> PAGEREF _Toc337412072 \h </w:instrText>
      </w:r>
      <w:r>
        <w:rPr>
          <w:noProof/>
        </w:rPr>
      </w:r>
      <w:r>
        <w:rPr>
          <w:noProof/>
        </w:rPr>
        <w:fldChar w:fldCharType="separate"/>
      </w:r>
      <w:r w:rsidR="00B93B9B">
        <w:rPr>
          <w:noProof/>
        </w:rPr>
        <w:t>104</w:t>
      </w:r>
      <w:r>
        <w:rPr>
          <w:noProof/>
        </w:rPr>
        <w:fldChar w:fldCharType="end"/>
      </w:r>
    </w:p>
    <w:p w14:paraId="49B4696F"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8.5.1</w:t>
      </w:r>
      <w:r>
        <w:rPr>
          <w:rFonts w:asciiTheme="minorHAnsi" w:eastAsiaTheme="minorEastAsia" w:hAnsiTheme="minorHAnsi" w:cstheme="minorBidi"/>
          <w:noProof/>
          <w:sz w:val="24"/>
          <w:szCs w:val="24"/>
          <w:lang w:eastAsia="ja-JP"/>
        </w:rPr>
        <w:tab/>
      </w:r>
      <w:r>
        <w:rPr>
          <w:noProof/>
        </w:rPr>
        <w:t>Similarity (</w:t>
      </w:r>
      <w:r w:rsidRPr="00596927">
        <w:rPr>
          <w:rFonts w:ascii="Doulos SIL" w:hAnsi="Doulos SIL"/>
          <w:i/>
          <w:noProof/>
          <w:color w:val="0000FF"/>
        </w:rPr>
        <w:t>ŋŋŋ</w:t>
      </w:r>
      <w:r>
        <w:rPr>
          <w:noProof/>
        </w:rPr>
        <w:t xml:space="preserve"> ‘like’)</w:t>
      </w:r>
      <w:r>
        <w:rPr>
          <w:noProof/>
        </w:rPr>
        <w:tab/>
      </w:r>
      <w:r>
        <w:rPr>
          <w:noProof/>
        </w:rPr>
        <w:fldChar w:fldCharType="begin"/>
      </w:r>
      <w:r>
        <w:rPr>
          <w:noProof/>
        </w:rPr>
        <w:instrText xml:space="preserve"> PAGEREF _Toc337412073 \h </w:instrText>
      </w:r>
      <w:r>
        <w:rPr>
          <w:noProof/>
        </w:rPr>
      </w:r>
      <w:r>
        <w:rPr>
          <w:noProof/>
        </w:rPr>
        <w:fldChar w:fldCharType="separate"/>
      </w:r>
      <w:r w:rsidR="00B93B9B">
        <w:rPr>
          <w:noProof/>
        </w:rPr>
        <w:t>104</w:t>
      </w:r>
      <w:r>
        <w:rPr>
          <w:noProof/>
        </w:rPr>
        <w:fldChar w:fldCharType="end"/>
      </w:r>
    </w:p>
    <w:p w14:paraId="293DAAD5"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lastRenderedPageBreak/>
        <w:t>8.5.2</w:t>
      </w:r>
      <w:r>
        <w:rPr>
          <w:rFonts w:asciiTheme="minorHAnsi" w:eastAsiaTheme="minorEastAsia" w:hAnsiTheme="minorHAnsi" w:cstheme="minorBidi"/>
          <w:noProof/>
          <w:sz w:val="24"/>
          <w:szCs w:val="24"/>
          <w:lang w:eastAsia="ja-JP"/>
        </w:rPr>
        <w:tab/>
      </w:r>
      <w:r>
        <w:rPr>
          <w:noProof/>
        </w:rPr>
        <w:t>Extent (‘a lot’, ‘a little’)</w:t>
      </w:r>
      <w:r>
        <w:rPr>
          <w:noProof/>
        </w:rPr>
        <w:tab/>
      </w:r>
      <w:r>
        <w:rPr>
          <w:noProof/>
        </w:rPr>
        <w:fldChar w:fldCharType="begin"/>
      </w:r>
      <w:r>
        <w:rPr>
          <w:noProof/>
        </w:rPr>
        <w:instrText xml:space="preserve"> PAGEREF _Toc337412074 \h </w:instrText>
      </w:r>
      <w:r>
        <w:rPr>
          <w:noProof/>
        </w:rPr>
      </w:r>
      <w:r>
        <w:rPr>
          <w:noProof/>
        </w:rPr>
        <w:fldChar w:fldCharType="separate"/>
      </w:r>
      <w:r w:rsidR="00B93B9B">
        <w:rPr>
          <w:noProof/>
        </w:rPr>
        <w:t>104</w:t>
      </w:r>
      <w:r>
        <w:rPr>
          <w:noProof/>
        </w:rPr>
        <w:fldChar w:fldCharType="end"/>
      </w:r>
    </w:p>
    <w:p w14:paraId="3DCF693F"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8.5.3</w:t>
      </w:r>
      <w:r>
        <w:rPr>
          <w:rFonts w:asciiTheme="minorHAnsi" w:eastAsiaTheme="minorEastAsia" w:hAnsiTheme="minorHAnsi" w:cstheme="minorBidi"/>
          <w:noProof/>
          <w:sz w:val="24"/>
          <w:szCs w:val="24"/>
          <w:lang w:eastAsia="ja-JP"/>
        </w:rPr>
        <w:tab/>
      </w:r>
      <w:r>
        <w:rPr>
          <w:noProof/>
        </w:rPr>
        <w:t>Specificity</w:t>
      </w:r>
      <w:r>
        <w:rPr>
          <w:noProof/>
        </w:rPr>
        <w:tab/>
      </w:r>
      <w:r>
        <w:rPr>
          <w:noProof/>
        </w:rPr>
        <w:fldChar w:fldCharType="begin"/>
      </w:r>
      <w:r>
        <w:rPr>
          <w:noProof/>
        </w:rPr>
        <w:instrText xml:space="preserve"> PAGEREF _Toc337412075 \h </w:instrText>
      </w:r>
      <w:r>
        <w:rPr>
          <w:noProof/>
        </w:rPr>
      </w:r>
      <w:r>
        <w:rPr>
          <w:noProof/>
        </w:rPr>
        <w:fldChar w:fldCharType="separate"/>
      </w:r>
      <w:r w:rsidR="00B93B9B">
        <w:rPr>
          <w:noProof/>
        </w:rPr>
        <w:t>104</w:t>
      </w:r>
      <w:r>
        <w:rPr>
          <w:noProof/>
        </w:rPr>
        <w:fldChar w:fldCharType="end"/>
      </w:r>
    </w:p>
    <w:p w14:paraId="590574BF"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8.5.3.1</w:t>
      </w:r>
      <w:r>
        <w:rPr>
          <w:rFonts w:asciiTheme="minorHAnsi" w:eastAsiaTheme="minorEastAsia" w:hAnsiTheme="minorHAnsi" w:cstheme="minorBidi"/>
          <w:noProof/>
          <w:sz w:val="24"/>
          <w:szCs w:val="24"/>
          <w:lang w:eastAsia="ja-JP"/>
        </w:rPr>
        <w:tab/>
      </w:r>
      <w:r>
        <w:rPr>
          <w:noProof/>
        </w:rPr>
        <w:t>‘Approximately’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_Toc337412076 \h </w:instrText>
      </w:r>
      <w:r>
        <w:rPr>
          <w:noProof/>
        </w:rPr>
      </w:r>
      <w:r>
        <w:rPr>
          <w:noProof/>
        </w:rPr>
        <w:fldChar w:fldCharType="separate"/>
      </w:r>
      <w:r w:rsidR="00B93B9B">
        <w:rPr>
          <w:noProof/>
        </w:rPr>
        <w:t>104</w:t>
      </w:r>
      <w:r>
        <w:rPr>
          <w:noProof/>
        </w:rPr>
        <w:fldChar w:fldCharType="end"/>
      </w:r>
    </w:p>
    <w:p w14:paraId="415C9B94"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8.5.3.2</w:t>
      </w:r>
      <w:r>
        <w:rPr>
          <w:rFonts w:asciiTheme="minorHAnsi" w:eastAsiaTheme="minorEastAsia" w:hAnsiTheme="minorHAnsi" w:cstheme="minorBidi"/>
          <w:noProof/>
          <w:sz w:val="24"/>
          <w:szCs w:val="24"/>
          <w:lang w:eastAsia="ja-JP"/>
        </w:rPr>
        <w:tab/>
      </w:r>
      <w:r>
        <w:rPr>
          <w:noProof/>
        </w:rPr>
        <w:t>‘Exactly’ (</w:t>
      </w:r>
      <w:r w:rsidRPr="00596927">
        <w:rPr>
          <w:rFonts w:ascii="Doulos SIL" w:hAnsi="Doulos SIL"/>
          <w:i/>
          <w:noProof/>
          <w:color w:val="0000FF"/>
        </w:rPr>
        <w:t>ŋŋŋ</w:t>
      </w:r>
      <w:r>
        <w:rPr>
          <w:noProof/>
        </w:rPr>
        <w:t xml:space="preserve">, </w:t>
      </w:r>
      <w:r w:rsidRPr="00596927">
        <w:rPr>
          <w:rFonts w:ascii="Doulos SIL" w:hAnsi="Doulos SIL"/>
          <w:i/>
          <w:noProof/>
          <w:color w:val="0000FF"/>
        </w:rPr>
        <w:t>ŋŋŋ</w:t>
      </w:r>
      <w:r>
        <w:rPr>
          <w:noProof/>
        </w:rPr>
        <w:t xml:space="preserve">,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_Toc337412077 \h </w:instrText>
      </w:r>
      <w:r>
        <w:rPr>
          <w:noProof/>
        </w:rPr>
      </w:r>
      <w:r>
        <w:rPr>
          <w:noProof/>
        </w:rPr>
        <w:fldChar w:fldCharType="separate"/>
      </w:r>
      <w:r w:rsidR="00B93B9B">
        <w:rPr>
          <w:noProof/>
        </w:rPr>
        <w:t>104</w:t>
      </w:r>
      <w:r>
        <w:rPr>
          <w:noProof/>
        </w:rPr>
        <w:fldChar w:fldCharType="end"/>
      </w:r>
    </w:p>
    <w:p w14:paraId="18C94E97"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8.5.3.3</w:t>
      </w:r>
      <w:r>
        <w:rPr>
          <w:rFonts w:asciiTheme="minorHAnsi" w:eastAsiaTheme="minorEastAsia" w:hAnsiTheme="minorHAnsi" w:cstheme="minorBidi"/>
          <w:noProof/>
          <w:sz w:val="24"/>
          <w:szCs w:val="24"/>
          <w:lang w:eastAsia="ja-JP"/>
        </w:rPr>
        <w:tab/>
      </w:r>
      <w:r>
        <w:rPr>
          <w:noProof/>
        </w:rPr>
        <w:t>‘Specifically’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_Toc337412078 \h </w:instrText>
      </w:r>
      <w:r>
        <w:rPr>
          <w:noProof/>
        </w:rPr>
      </w:r>
      <w:r>
        <w:rPr>
          <w:noProof/>
        </w:rPr>
        <w:fldChar w:fldCharType="separate"/>
      </w:r>
      <w:r w:rsidR="00B93B9B">
        <w:rPr>
          <w:noProof/>
        </w:rPr>
        <w:t>104</w:t>
      </w:r>
      <w:r>
        <w:rPr>
          <w:noProof/>
        </w:rPr>
        <w:fldChar w:fldCharType="end"/>
      </w:r>
    </w:p>
    <w:p w14:paraId="7DD8B7D1"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8.5.4</w:t>
      </w:r>
      <w:r>
        <w:rPr>
          <w:rFonts w:asciiTheme="minorHAnsi" w:eastAsiaTheme="minorEastAsia" w:hAnsiTheme="minorHAnsi" w:cstheme="minorBidi"/>
          <w:noProof/>
          <w:sz w:val="24"/>
          <w:szCs w:val="24"/>
          <w:lang w:eastAsia="ja-JP"/>
        </w:rPr>
        <w:tab/>
      </w:r>
      <w:r>
        <w:rPr>
          <w:noProof/>
        </w:rPr>
        <w:t>Evaluation</w:t>
      </w:r>
      <w:r>
        <w:rPr>
          <w:noProof/>
        </w:rPr>
        <w:tab/>
      </w:r>
      <w:r>
        <w:rPr>
          <w:noProof/>
        </w:rPr>
        <w:fldChar w:fldCharType="begin"/>
      </w:r>
      <w:r>
        <w:rPr>
          <w:noProof/>
        </w:rPr>
        <w:instrText xml:space="preserve"> PAGEREF _Toc337412079 \h </w:instrText>
      </w:r>
      <w:r>
        <w:rPr>
          <w:noProof/>
        </w:rPr>
      </w:r>
      <w:r>
        <w:rPr>
          <w:noProof/>
        </w:rPr>
        <w:fldChar w:fldCharType="separate"/>
      </w:r>
      <w:r w:rsidR="00B93B9B">
        <w:rPr>
          <w:noProof/>
        </w:rPr>
        <w:t>104</w:t>
      </w:r>
      <w:r>
        <w:rPr>
          <w:noProof/>
        </w:rPr>
        <w:fldChar w:fldCharType="end"/>
      </w:r>
    </w:p>
    <w:p w14:paraId="7E10B945"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8.5.4.1</w:t>
      </w:r>
      <w:r>
        <w:rPr>
          <w:rFonts w:asciiTheme="minorHAnsi" w:eastAsiaTheme="minorEastAsia" w:hAnsiTheme="minorHAnsi" w:cstheme="minorBidi"/>
          <w:noProof/>
          <w:sz w:val="24"/>
          <w:szCs w:val="24"/>
          <w:lang w:eastAsia="ja-JP"/>
        </w:rPr>
        <w:tab/>
      </w:r>
      <w:r>
        <w:rPr>
          <w:noProof/>
        </w:rPr>
        <w:t>‘Well’ and ‘badly’</w:t>
      </w:r>
      <w:r>
        <w:rPr>
          <w:noProof/>
        </w:rPr>
        <w:tab/>
      </w:r>
      <w:r>
        <w:rPr>
          <w:noProof/>
        </w:rPr>
        <w:fldChar w:fldCharType="begin"/>
      </w:r>
      <w:r>
        <w:rPr>
          <w:noProof/>
        </w:rPr>
        <w:instrText xml:space="preserve"> PAGEREF _Toc337412080 \h </w:instrText>
      </w:r>
      <w:r>
        <w:rPr>
          <w:noProof/>
        </w:rPr>
      </w:r>
      <w:r>
        <w:rPr>
          <w:noProof/>
        </w:rPr>
        <w:fldChar w:fldCharType="separate"/>
      </w:r>
      <w:r w:rsidR="00B93B9B">
        <w:rPr>
          <w:noProof/>
        </w:rPr>
        <w:t>104</w:t>
      </w:r>
      <w:r>
        <w:rPr>
          <w:noProof/>
        </w:rPr>
        <w:fldChar w:fldCharType="end"/>
      </w:r>
    </w:p>
    <w:p w14:paraId="62A07F14"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8.5.4.2</w:t>
      </w:r>
      <w:r>
        <w:rPr>
          <w:rFonts w:asciiTheme="minorHAnsi" w:eastAsiaTheme="minorEastAsia" w:hAnsiTheme="minorHAnsi" w:cstheme="minorBidi"/>
          <w:noProof/>
          <w:sz w:val="24"/>
          <w:szCs w:val="24"/>
          <w:lang w:eastAsia="ja-JP"/>
        </w:rPr>
        <w:tab/>
      </w:r>
      <w:r>
        <w:rPr>
          <w:noProof/>
        </w:rPr>
        <w:t>‘Proper, right, (socially) normal’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_Toc337412081 \h </w:instrText>
      </w:r>
      <w:r>
        <w:rPr>
          <w:noProof/>
        </w:rPr>
      </w:r>
      <w:r>
        <w:rPr>
          <w:noProof/>
        </w:rPr>
        <w:fldChar w:fldCharType="separate"/>
      </w:r>
      <w:r w:rsidR="00B93B9B">
        <w:rPr>
          <w:noProof/>
        </w:rPr>
        <w:t>104</w:t>
      </w:r>
      <w:r>
        <w:rPr>
          <w:noProof/>
        </w:rPr>
        <w:fldChar w:fldCharType="end"/>
      </w:r>
    </w:p>
    <w:p w14:paraId="42381B93"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8.5.5</w:t>
      </w:r>
      <w:r>
        <w:rPr>
          <w:rFonts w:asciiTheme="minorHAnsi" w:eastAsiaTheme="minorEastAsia" w:hAnsiTheme="minorHAnsi" w:cstheme="minorBidi"/>
          <w:noProof/>
          <w:sz w:val="24"/>
          <w:szCs w:val="24"/>
          <w:lang w:eastAsia="ja-JP"/>
        </w:rPr>
        <w:tab/>
      </w:r>
      <w:r>
        <w:rPr>
          <w:noProof/>
        </w:rPr>
        <w:t>Manner adverbs</w:t>
      </w:r>
      <w:r>
        <w:rPr>
          <w:noProof/>
        </w:rPr>
        <w:tab/>
      </w:r>
      <w:r>
        <w:rPr>
          <w:noProof/>
        </w:rPr>
        <w:fldChar w:fldCharType="begin"/>
      </w:r>
      <w:r>
        <w:rPr>
          <w:noProof/>
        </w:rPr>
        <w:instrText xml:space="preserve"> PAGEREF _Toc337412082 \h </w:instrText>
      </w:r>
      <w:r>
        <w:rPr>
          <w:noProof/>
        </w:rPr>
      </w:r>
      <w:r>
        <w:rPr>
          <w:noProof/>
        </w:rPr>
        <w:fldChar w:fldCharType="separate"/>
      </w:r>
      <w:r w:rsidR="00B93B9B">
        <w:rPr>
          <w:noProof/>
        </w:rPr>
        <w:t>104</w:t>
      </w:r>
      <w:r>
        <w:rPr>
          <w:noProof/>
        </w:rPr>
        <w:fldChar w:fldCharType="end"/>
      </w:r>
    </w:p>
    <w:p w14:paraId="7D86B329"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8.5.6</w:t>
      </w:r>
      <w:r>
        <w:rPr>
          <w:rFonts w:asciiTheme="minorHAnsi" w:eastAsiaTheme="minorEastAsia" w:hAnsiTheme="minorHAnsi" w:cstheme="minorBidi"/>
          <w:noProof/>
          <w:sz w:val="24"/>
          <w:szCs w:val="24"/>
          <w:lang w:eastAsia="ja-JP"/>
        </w:rPr>
        <w:tab/>
      </w:r>
      <w:r>
        <w:rPr>
          <w:noProof/>
        </w:rPr>
        <w:t>Spatiotemporal adverbials</w:t>
      </w:r>
      <w:r>
        <w:rPr>
          <w:noProof/>
        </w:rPr>
        <w:tab/>
      </w:r>
      <w:r>
        <w:rPr>
          <w:noProof/>
        </w:rPr>
        <w:fldChar w:fldCharType="begin"/>
      </w:r>
      <w:r>
        <w:rPr>
          <w:noProof/>
        </w:rPr>
        <w:instrText xml:space="preserve"> PAGEREF _Toc337412083 \h </w:instrText>
      </w:r>
      <w:r>
        <w:rPr>
          <w:noProof/>
        </w:rPr>
      </w:r>
      <w:r>
        <w:rPr>
          <w:noProof/>
        </w:rPr>
        <w:fldChar w:fldCharType="separate"/>
      </w:r>
      <w:r w:rsidR="00B93B9B">
        <w:rPr>
          <w:noProof/>
        </w:rPr>
        <w:t>105</w:t>
      </w:r>
      <w:r>
        <w:rPr>
          <w:noProof/>
        </w:rPr>
        <w:fldChar w:fldCharType="end"/>
      </w:r>
    </w:p>
    <w:p w14:paraId="33942727"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8.5.6.1</w:t>
      </w:r>
      <w:r>
        <w:rPr>
          <w:rFonts w:asciiTheme="minorHAnsi" w:eastAsiaTheme="minorEastAsia" w:hAnsiTheme="minorHAnsi" w:cstheme="minorBidi"/>
          <w:noProof/>
          <w:sz w:val="24"/>
          <w:szCs w:val="24"/>
          <w:lang w:eastAsia="ja-JP"/>
        </w:rPr>
        <w:tab/>
      </w:r>
      <w:r>
        <w:rPr>
          <w:noProof/>
        </w:rPr>
        <w:t>Temporal adverbs</w:t>
      </w:r>
      <w:r>
        <w:rPr>
          <w:noProof/>
        </w:rPr>
        <w:tab/>
      </w:r>
      <w:r>
        <w:rPr>
          <w:noProof/>
        </w:rPr>
        <w:fldChar w:fldCharType="begin"/>
      </w:r>
      <w:r>
        <w:rPr>
          <w:noProof/>
        </w:rPr>
        <w:instrText xml:space="preserve"> PAGEREF _Toc337412084 \h </w:instrText>
      </w:r>
      <w:r>
        <w:rPr>
          <w:noProof/>
        </w:rPr>
      </w:r>
      <w:r>
        <w:rPr>
          <w:noProof/>
        </w:rPr>
        <w:fldChar w:fldCharType="separate"/>
      </w:r>
      <w:r w:rsidR="00B93B9B">
        <w:rPr>
          <w:noProof/>
        </w:rPr>
        <w:t>105</w:t>
      </w:r>
      <w:r>
        <w:rPr>
          <w:noProof/>
        </w:rPr>
        <w:fldChar w:fldCharType="end"/>
      </w:r>
    </w:p>
    <w:p w14:paraId="55AED55D"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8.5.6.2</w:t>
      </w:r>
      <w:r>
        <w:rPr>
          <w:rFonts w:asciiTheme="minorHAnsi" w:eastAsiaTheme="minorEastAsia" w:hAnsiTheme="minorHAnsi" w:cstheme="minorBidi"/>
          <w:noProof/>
          <w:sz w:val="24"/>
          <w:szCs w:val="24"/>
          <w:lang w:eastAsia="ja-JP"/>
        </w:rPr>
        <w:tab/>
      </w:r>
      <w:r>
        <w:rPr>
          <w:noProof/>
        </w:rPr>
        <w:t>‘First’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_Toc337412085 \h </w:instrText>
      </w:r>
      <w:r>
        <w:rPr>
          <w:noProof/>
        </w:rPr>
      </w:r>
      <w:r>
        <w:rPr>
          <w:noProof/>
        </w:rPr>
        <w:fldChar w:fldCharType="separate"/>
      </w:r>
      <w:r w:rsidR="00B93B9B">
        <w:rPr>
          <w:noProof/>
        </w:rPr>
        <w:t>105</w:t>
      </w:r>
      <w:r>
        <w:rPr>
          <w:noProof/>
        </w:rPr>
        <w:fldChar w:fldCharType="end"/>
      </w:r>
    </w:p>
    <w:p w14:paraId="2F3C3497"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8.5.6.3</w:t>
      </w:r>
      <w:r>
        <w:rPr>
          <w:rFonts w:asciiTheme="minorHAnsi" w:eastAsiaTheme="minorEastAsia" w:hAnsiTheme="minorHAnsi" w:cstheme="minorBidi"/>
          <w:noProof/>
          <w:sz w:val="24"/>
          <w:szCs w:val="24"/>
          <w:lang w:eastAsia="ja-JP"/>
        </w:rPr>
        <w:tab/>
      </w:r>
      <w:r>
        <w:rPr>
          <w:noProof/>
        </w:rPr>
        <w:t>Spatial adverbs</w:t>
      </w:r>
      <w:r>
        <w:rPr>
          <w:noProof/>
        </w:rPr>
        <w:tab/>
      </w:r>
      <w:r>
        <w:rPr>
          <w:noProof/>
        </w:rPr>
        <w:fldChar w:fldCharType="begin"/>
      </w:r>
      <w:r>
        <w:rPr>
          <w:noProof/>
        </w:rPr>
        <w:instrText xml:space="preserve"> PAGEREF _Toc337412086 \h </w:instrText>
      </w:r>
      <w:r>
        <w:rPr>
          <w:noProof/>
        </w:rPr>
      </w:r>
      <w:r>
        <w:rPr>
          <w:noProof/>
        </w:rPr>
        <w:fldChar w:fldCharType="separate"/>
      </w:r>
      <w:r w:rsidR="00B93B9B">
        <w:rPr>
          <w:noProof/>
        </w:rPr>
        <w:t>105</w:t>
      </w:r>
      <w:r>
        <w:rPr>
          <w:noProof/>
        </w:rPr>
        <w:fldChar w:fldCharType="end"/>
      </w:r>
    </w:p>
    <w:p w14:paraId="33BA5C99"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8.5.7</w:t>
      </w:r>
      <w:r>
        <w:rPr>
          <w:rFonts w:asciiTheme="minorHAnsi" w:eastAsiaTheme="minorEastAsia" w:hAnsiTheme="minorHAnsi" w:cstheme="minorBidi"/>
          <w:noProof/>
          <w:sz w:val="24"/>
          <w:szCs w:val="24"/>
          <w:lang w:eastAsia="ja-JP"/>
        </w:rPr>
        <w:tab/>
      </w:r>
      <w:r>
        <w:rPr>
          <w:noProof/>
        </w:rPr>
        <w:t>Expressive adverbials (EAs)</w:t>
      </w:r>
      <w:r>
        <w:rPr>
          <w:noProof/>
        </w:rPr>
        <w:tab/>
      </w:r>
      <w:r>
        <w:rPr>
          <w:noProof/>
        </w:rPr>
        <w:fldChar w:fldCharType="begin"/>
      </w:r>
      <w:r>
        <w:rPr>
          <w:noProof/>
        </w:rPr>
        <w:instrText xml:space="preserve"> PAGEREF _Toc337412087 \h </w:instrText>
      </w:r>
      <w:r>
        <w:rPr>
          <w:noProof/>
        </w:rPr>
      </w:r>
      <w:r>
        <w:rPr>
          <w:noProof/>
        </w:rPr>
        <w:fldChar w:fldCharType="separate"/>
      </w:r>
      <w:r w:rsidR="00B93B9B">
        <w:rPr>
          <w:noProof/>
        </w:rPr>
        <w:t>106</w:t>
      </w:r>
      <w:r>
        <w:rPr>
          <w:noProof/>
        </w:rPr>
        <w:fldChar w:fldCharType="end"/>
      </w:r>
    </w:p>
    <w:p w14:paraId="0F7F27F6"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8.5.8</w:t>
      </w:r>
      <w:r>
        <w:rPr>
          <w:rFonts w:asciiTheme="minorHAnsi" w:eastAsiaTheme="minorEastAsia" w:hAnsiTheme="minorHAnsi" w:cstheme="minorBidi"/>
          <w:noProof/>
          <w:sz w:val="24"/>
          <w:szCs w:val="24"/>
          <w:lang w:eastAsia="ja-JP"/>
        </w:rPr>
        <w:tab/>
      </w:r>
      <w:r>
        <w:rPr>
          <w:noProof/>
        </w:rPr>
        <w:t>‘Flat and wide’</w:t>
      </w:r>
      <w:r>
        <w:rPr>
          <w:noProof/>
        </w:rPr>
        <w:tab/>
      </w:r>
      <w:r>
        <w:rPr>
          <w:noProof/>
        </w:rPr>
        <w:fldChar w:fldCharType="begin"/>
      </w:r>
      <w:r>
        <w:rPr>
          <w:noProof/>
        </w:rPr>
        <w:instrText xml:space="preserve"> PAGEREF _Toc337412088 \h </w:instrText>
      </w:r>
      <w:r>
        <w:rPr>
          <w:noProof/>
        </w:rPr>
      </w:r>
      <w:r>
        <w:rPr>
          <w:noProof/>
        </w:rPr>
        <w:fldChar w:fldCharType="separate"/>
      </w:r>
      <w:r w:rsidR="00B93B9B">
        <w:rPr>
          <w:noProof/>
        </w:rPr>
        <w:t>106</w:t>
      </w:r>
      <w:r>
        <w:rPr>
          <w:noProof/>
        </w:rPr>
        <w:fldChar w:fldCharType="end"/>
      </w:r>
    </w:p>
    <w:p w14:paraId="1C2CBBB2"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8.5.8.1</w:t>
      </w:r>
      <w:r>
        <w:rPr>
          <w:rFonts w:asciiTheme="minorHAnsi" w:eastAsiaTheme="minorEastAsia" w:hAnsiTheme="minorHAnsi" w:cstheme="minorBidi"/>
          <w:noProof/>
          <w:sz w:val="24"/>
          <w:szCs w:val="24"/>
          <w:lang w:eastAsia="ja-JP"/>
        </w:rPr>
        <w:tab/>
      </w:r>
      <w:r>
        <w:rPr>
          <w:noProof/>
        </w:rPr>
        <w:t>‘Straight’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_Toc337412089 \h </w:instrText>
      </w:r>
      <w:r>
        <w:rPr>
          <w:noProof/>
        </w:rPr>
      </w:r>
      <w:r>
        <w:rPr>
          <w:noProof/>
        </w:rPr>
        <w:fldChar w:fldCharType="separate"/>
      </w:r>
      <w:r w:rsidR="00B93B9B">
        <w:rPr>
          <w:noProof/>
        </w:rPr>
        <w:t>106</w:t>
      </w:r>
      <w:r>
        <w:rPr>
          <w:noProof/>
        </w:rPr>
        <w:fldChar w:fldCharType="end"/>
      </w:r>
    </w:p>
    <w:p w14:paraId="7B295F65"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8.5.8.2</w:t>
      </w:r>
      <w:r>
        <w:rPr>
          <w:rFonts w:asciiTheme="minorHAnsi" w:eastAsiaTheme="minorEastAsia" w:hAnsiTheme="minorHAnsi" w:cstheme="minorBidi"/>
          <w:noProof/>
          <w:sz w:val="24"/>
          <w:szCs w:val="24"/>
          <w:lang w:eastAsia="ja-JP"/>
        </w:rPr>
        <w:tab/>
      </w:r>
      <w:r>
        <w:rPr>
          <w:noProof/>
        </w:rPr>
        <w:t>‘Apart, separate’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_Toc337412090 \h </w:instrText>
      </w:r>
      <w:r>
        <w:rPr>
          <w:noProof/>
        </w:rPr>
      </w:r>
      <w:r>
        <w:rPr>
          <w:noProof/>
        </w:rPr>
        <w:fldChar w:fldCharType="separate"/>
      </w:r>
      <w:r w:rsidR="00B93B9B">
        <w:rPr>
          <w:noProof/>
        </w:rPr>
        <w:t>106</w:t>
      </w:r>
      <w:r>
        <w:rPr>
          <w:noProof/>
        </w:rPr>
        <w:fldChar w:fldCharType="end"/>
      </w:r>
    </w:p>
    <w:p w14:paraId="7D3DADAF"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8.5.8.3</w:t>
      </w:r>
      <w:r>
        <w:rPr>
          <w:rFonts w:asciiTheme="minorHAnsi" w:eastAsiaTheme="minorEastAsia" w:hAnsiTheme="minorHAnsi" w:cstheme="minorBidi"/>
          <w:noProof/>
          <w:sz w:val="24"/>
          <w:szCs w:val="24"/>
          <w:lang w:eastAsia="ja-JP"/>
        </w:rPr>
        <w:tab/>
      </w:r>
      <w:r>
        <w:rPr>
          <w:noProof/>
        </w:rPr>
        <w:t>‘Always’ (</w:t>
      </w:r>
      <w:r w:rsidRPr="00596927">
        <w:rPr>
          <w:rFonts w:ascii="Doulos SIL" w:hAnsi="Doulos SIL"/>
          <w:i/>
          <w:noProof/>
          <w:color w:val="0000FF"/>
        </w:rPr>
        <w:t>ŋŋŋ</w:t>
      </w:r>
      <w:r>
        <w:rPr>
          <w:noProof/>
        </w:rPr>
        <w:t>), ‘never’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_Toc337412091 \h </w:instrText>
      </w:r>
      <w:r>
        <w:rPr>
          <w:noProof/>
        </w:rPr>
      </w:r>
      <w:r>
        <w:rPr>
          <w:noProof/>
        </w:rPr>
        <w:fldChar w:fldCharType="separate"/>
      </w:r>
      <w:r w:rsidR="00B93B9B">
        <w:rPr>
          <w:noProof/>
        </w:rPr>
        <w:t>106</w:t>
      </w:r>
      <w:r>
        <w:rPr>
          <w:noProof/>
        </w:rPr>
        <w:fldChar w:fldCharType="end"/>
      </w:r>
    </w:p>
    <w:p w14:paraId="423D067D"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8.5.8.4</w:t>
      </w:r>
      <w:r>
        <w:rPr>
          <w:rFonts w:asciiTheme="minorHAnsi" w:eastAsiaTheme="minorEastAsia" w:hAnsiTheme="minorHAnsi" w:cstheme="minorBidi"/>
          <w:noProof/>
          <w:sz w:val="24"/>
          <w:szCs w:val="24"/>
          <w:lang w:eastAsia="ja-JP"/>
        </w:rPr>
        <w:tab/>
      </w:r>
      <w:r>
        <w:rPr>
          <w:noProof/>
        </w:rPr>
        <w:t>‘Exclusively, together’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_Toc337412092 \h </w:instrText>
      </w:r>
      <w:r>
        <w:rPr>
          <w:noProof/>
        </w:rPr>
      </w:r>
      <w:r>
        <w:rPr>
          <w:noProof/>
        </w:rPr>
        <w:fldChar w:fldCharType="separate"/>
      </w:r>
      <w:r w:rsidR="00B93B9B">
        <w:rPr>
          <w:noProof/>
        </w:rPr>
        <w:t>106</w:t>
      </w:r>
      <w:r>
        <w:rPr>
          <w:noProof/>
        </w:rPr>
        <w:fldChar w:fldCharType="end"/>
      </w:r>
    </w:p>
    <w:p w14:paraId="3A2EC340"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8.5.8.5</w:t>
      </w:r>
      <w:r>
        <w:rPr>
          <w:rFonts w:asciiTheme="minorHAnsi" w:eastAsiaTheme="minorEastAsia" w:hAnsiTheme="minorHAnsi" w:cstheme="minorBidi"/>
          <w:noProof/>
          <w:sz w:val="24"/>
          <w:szCs w:val="24"/>
          <w:lang w:eastAsia="ja-JP"/>
        </w:rPr>
        <w:tab/>
      </w:r>
      <w:r>
        <w:rPr>
          <w:noProof/>
        </w:rPr>
        <w:t>‘All, entirely’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_Toc337412093 \h </w:instrText>
      </w:r>
      <w:r>
        <w:rPr>
          <w:noProof/>
        </w:rPr>
      </w:r>
      <w:r>
        <w:rPr>
          <w:noProof/>
        </w:rPr>
        <w:fldChar w:fldCharType="separate"/>
      </w:r>
      <w:r w:rsidR="00B93B9B">
        <w:rPr>
          <w:noProof/>
        </w:rPr>
        <w:t>106</w:t>
      </w:r>
      <w:r>
        <w:rPr>
          <w:noProof/>
        </w:rPr>
        <w:fldChar w:fldCharType="end"/>
      </w:r>
    </w:p>
    <w:p w14:paraId="2F053FEC" w14:textId="77777777" w:rsidR="002C1C50" w:rsidRDefault="002C1C50">
      <w:pPr>
        <w:pStyle w:val="TOC3"/>
        <w:tabs>
          <w:tab w:val="left" w:pos="1080"/>
          <w:tab w:val="right" w:leader="dot" w:pos="7569"/>
        </w:tabs>
        <w:rPr>
          <w:rFonts w:asciiTheme="minorHAnsi" w:eastAsiaTheme="minorEastAsia" w:hAnsiTheme="minorHAnsi" w:cstheme="minorBidi"/>
          <w:noProof/>
          <w:sz w:val="24"/>
          <w:szCs w:val="24"/>
          <w:lang w:eastAsia="ja-JP"/>
        </w:rPr>
      </w:pPr>
      <w:r>
        <w:rPr>
          <w:noProof/>
        </w:rPr>
        <w:t>8.5.9</w:t>
      </w:r>
      <w:r>
        <w:rPr>
          <w:rFonts w:asciiTheme="minorHAnsi" w:eastAsiaTheme="minorEastAsia" w:hAnsiTheme="minorHAnsi" w:cstheme="minorBidi"/>
          <w:noProof/>
          <w:sz w:val="24"/>
          <w:szCs w:val="24"/>
          <w:lang w:eastAsia="ja-JP"/>
        </w:rPr>
        <w:tab/>
      </w:r>
      <w:r>
        <w:rPr>
          <w:noProof/>
        </w:rPr>
        <w:t>Reduplicated (iterated) adverbials</w:t>
      </w:r>
      <w:r>
        <w:rPr>
          <w:noProof/>
        </w:rPr>
        <w:tab/>
      </w:r>
      <w:r>
        <w:rPr>
          <w:noProof/>
        </w:rPr>
        <w:fldChar w:fldCharType="begin"/>
      </w:r>
      <w:r>
        <w:rPr>
          <w:noProof/>
        </w:rPr>
        <w:instrText xml:space="preserve"> PAGEREF _Toc337412094 \h </w:instrText>
      </w:r>
      <w:r>
        <w:rPr>
          <w:noProof/>
        </w:rPr>
      </w:r>
      <w:r>
        <w:rPr>
          <w:noProof/>
        </w:rPr>
        <w:fldChar w:fldCharType="separate"/>
      </w:r>
      <w:r w:rsidR="00B93B9B">
        <w:rPr>
          <w:noProof/>
        </w:rPr>
        <w:t>106</w:t>
      </w:r>
      <w:r>
        <w:rPr>
          <w:noProof/>
        </w:rPr>
        <w:fldChar w:fldCharType="end"/>
      </w:r>
    </w:p>
    <w:p w14:paraId="77721A1F"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8.5.9.1</w:t>
      </w:r>
      <w:r>
        <w:rPr>
          <w:rFonts w:asciiTheme="minorHAnsi" w:eastAsiaTheme="minorEastAsia" w:hAnsiTheme="minorHAnsi" w:cstheme="minorBidi"/>
          <w:noProof/>
          <w:sz w:val="24"/>
          <w:szCs w:val="24"/>
          <w:lang w:eastAsia="ja-JP"/>
        </w:rPr>
        <w:tab/>
      </w:r>
      <w:r>
        <w:rPr>
          <w:noProof/>
        </w:rPr>
        <w:t>Distributive adverbial iteration</w:t>
      </w:r>
      <w:r>
        <w:rPr>
          <w:noProof/>
        </w:rPr>
        <w:tab/>
      </w:r>
      <w:r>
        <w:rPr>
          <w:noProof/>
        </w:rPr>
        <w:fldChar w:fldCharType="begin"/>
      </w:r>
      <w:r>
        <w:rPr>
          <w:noProof/>
        </w:rPr>
        <w:instrText xml:space="preserve"> PAGEREF _Toc337412095 \h </w:instrText>
      </w:r>
      <w:r>
        <w:rPr>
          <w:noProof/>
        </w:rPr>
      </w:r>
      <w:r>
        <w:rPr>
          <w:noProof/>
        </w:rPr>
        <w:fldChar w:fldCharType="separate"/>
      </w:r>
      <w:r w:rsidR="00B93B9B">
        <w:rPr>
          <w:noProof/>
        </w:rPr>
        <w:t>106</w:t>
      </w:r>
      <w:r>
        <w:rPr>
          <w:noProof/>
        </w:rPr>
        <w:fldChar w:fldCharType="end"/>
      </w:r>
    </w:p>
    <w:p w14:paraId="6F610BD9" w14:textId="77777777" w:rsidR="002C1C50" w:rsidRDefault="002C1C50">
      <w:pPr>
        <w:pStyle w:val="TOC4"/>
        <w:tabs>
          <w:tab w:val="left" w:pos="1445"/>
          <w:tab w:val="right" w:leader="dot" w:pos="7569"/>
        </w:tabs>
        <w:rPr>
          <w:rFonts w:asciiTheme="minorHAnsi" w:eastAsiaTheme="minorEastAsia" w:hAnsiTheme="minorHAnsi" w:cstheme="minorBidi"/>
          <w:noProof/>
          <w:sz w:val="24"/>
          <w:szCs w:val="24"/>
          <w:lang w:eastAsia="ja-JP"/>
        </w:rPr>
      </w:pPr>
      <w:r>
        <w:rPr>
          <w:noProof/>
        </w:rPr>
        <w:t>8.5.9.2</w:t>
      </w:r>
      <w:r>
        <w:rPr>
          <w:rFonts w:asciiTheme="minorHAnsi" w:eastAsiaTheme="minorEastAsia" w:hAnsiTheme="minorHAnsi" w:cstheme="minorBidi"/>
          <w:noProof/>
          <w:sz w:val="24"/>
          <w:szCs w:val="24"/>
          <w:lang w:eastAsia="ja-JP"/>
        </w:rPr>
        <w:tab/>
      </w:r>
      <w:r>
        <w:rPr>
          <w:noProof/>
        </w:rPr>
        <w:t>‘Scattered, here and there’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_Toc337412096 \h </w:instrText>
      </w:r>
      <w:r>
        <w:rPr>
          <w:noProof/>
        </w:rPr>
      </w:r>
      <w:r>
        <w:rPr>
          <w:noProof/>
        </w:rPr>
        <w:fldChar w:fldCharType="separate"/>
      </w:r>
      <w:r w:rsidR="00B93B9B">
        <w:rPr>
          <w:noProof/>
        </w:rPr>
        <w:t>106</w:t>
      </w:r>
      <w:r>
        <w:rPr>
          <w:noProof/>
        </w:rPr>
        <w:fldChar w:fldCharType="end"/>
      </w:r>
    </w:p>
    <w:p w14:paraId="791075F2" w14:textId="77777777" w:rsidR="002C1C50" w:rsidRDefault="002C1C50">
      <w:pPr>
        <w:pStyle w:val="TOC1"/>
        <w:tabs>
          <w:tab w:val="left" w:pos="360"/>
          <w:tab w:val="right" w:leader="dot" w:pos="7569"/>
        </w:tabs>
        <w:rPr>
          <w:rFonts w:asciiTheme="minorHAnsi" w:eastAsiaTheme="minorEastAsia" w:hAnsiTheme="minorHAnsi" w:cstheme="minorBidi"/>
          <w:b w:val="0"/>
          <w:noProof/>
          <w:szCs w:val="24"/>
          <w:lang w:eastAsia="ja-JP"/>
        </w:rPr>
      </w:pPr>
      <w:r>
        <w:rPr>
          <w:noProof/>
        </w:rPr>
        <w:t>9</w:t>
      </w:r>
      <w:r>
        <w:rPr>
          <w:rFonts w:asciiTheme="minorHAnsi" w:eastAsiaTheme="minorEastAsia" w:hAnsiTheme="minorHAnsi" w:cstheme="minorBidi"/>
          <w:b w:val="0"/>
          <w:noProof/>
          <w:szCs w:val="24"/>
          <w:lang w:eastAsia="ja-JP"/>
        </w:rPr>
        <w:tab/>
      </w:r>
      <w:r>
        <w:rPr>
          <w:noProof/>
        </w:rPr>
        <w:t>Verbal derivation</w:t>
      </w:r>
      <w:r>
        <w:rPr>
          <w:noProof/>
        </w:rPr>
        <w:tab/>
      </w:r>
      <w:r>
        <w:rPr>
          <w:noProof/>
        </w:rPr>
        <w:fldChar w:fldCharType="begin"/>
      </w:r>
      <w:r>
        <w:rPr>
          <w:noProof/>
        </w:rPr>
        <w:instrText xml:space="preserve"> PAGEREF _Toc337412097 \h </w:instrText>
      </w:r>
      <w:r>
        <w:rPr>
          <w:noProof/>
        </w:rPr>
      </w:r>
      <w:r>
        <w:rPr>
          <w:noProof/>
        </w:rPr>
        <w:fldChar w:fldCharType="separate"/>
      </w:r>
      <w:r w:rsidR="00B93B9B">
        <w:rPr>
          <w:noProof/>
        </w:rPr>
        <w:t>107</w:t>
      </w:r>
      <w:r>
        <w:rPr>
          <w:noProof/>
        </w:rPr>
        <w:fldChar w:fldCharType="end"/>
      </w:r>
    </w:p>
    <w:p w14:paraId="0789B755" w14:textId="77777777" w:rsidR="002C1C50" w:rsidRDefault="002C1C50">
      <w:pPr>
        <w:pStyle w:val="TOC2"/>
        <w:tabs>
          <w:tab w:val="left" w:pos="715"/>
          <w:tab w:val="right" w:leader="dot" w:pos="7569"/>
        </w:tabs>
        <w:rPr>
          <w:rFonts w:asciiTheme="minorHAnsi" w:eastAsiaTheme="minorEastAsia" w:hAnsiTheme="minorHAnsi" w:cstheme="minorBidi"/>
          <w:noProof/>
          <w:sz w:val="24"/>
          <w:szCs w:val="24"/>
          <w:lang w:eastAsia="ja-JP"/>
        </w:rPr>
      </w:pPr>
      <w:r>
        <w:rPr>
          <w:noProof/>
        </w:rPr>
        <w:t>9.1</w:t>
      </w:r>
      <w:r>
        <w:rPr>
          <w:rFonts w:asciiTheme="minorHAnsi" w:eastAsiaTheme="minorEastAsia" w:hAnsiTheme="minorHAnsi" w:cstheme="minorBidi"/>
          <w:noProof/>
          <w:sz w:val="24"/>
          <w:szCs w:val="24"/>
          <w:lang w:eastAsia="ja-JP"/>
        </w:rPr>
        <w:tab/>
      </w:r>
      <w:r>
        <w:rPr>
          <w:noProof/>
        </w:rPr>
        <w:t>Reversive verbs absent</w:t>
      </w:r>
      <w:r>
        <w:rPr>
          <w:noProof/>
        </w:rPr>
        <w:tab/>
      </w:r>
      <w:r>
        <w:rPr>
          <w:noProof/>
        </w:rPr>
        <w:fldChar w:fldCharType="begin"/>
      </w:r>
      <w:r>
        <w:rPr>
          <w:noProof/>
        </w:rPr>
        <w:instrText xml:space="preserve"> PAGEREF _Toc337412098 \h </w:instrText>
      </w:r>
      <w:r>
        <w:rPr>
          <w:noProof/>
        </w:rPr>
      </w:r>
      <w:r>
        <w:rPr>
          <w:noProof/>
        </w:rPr>
        <w:fldChar w:fldCharType="separate"/>
      </w:r>
      <w:r w:rsidR="00B93B9B">
        <w:rPr>
          <w:noProof/>
        </w:rPr>
        <w:t>107</w:t>
      </w:r>
      <w:r>
        <w:rPr>
          <w:noProof/>
        </w:rPr>
        <w:fldChar w:fldCharType="end"/>
      </w:r>
    </w:p>
    <w:p w14:paraId="494AF971" w14:textId="77777777" w:rsidR="002C1C50" w:rsidRDefault="002C1C50">
      <w:pPr>
        <w:pStyle w:val="TOC2"/>
        <w:tabs>
          <w:tab w:val="left" w:pos="715"/>
          <w:tab w:val="right" w:leader="dot" w:pos="7569"/>
        </w:tabs>
        <w:rPr>
          <w:rFonts w:asciiTheme="minorHAnsi" w:eastAsiaTheme="minorEastAsia" w:hAnsiTheme="minorHAnsi" w:cstheme="minorBidi"/>
          <w:noProof/>
          <w:sz w:val="24"/>
          <w:szCs w:val="24"/>
          <w:lang w:eastAsia="ja-JP"/>
        </w:rPr>
      </w:pPr>
      <w:r>
        <w:rPr>
          <w:noProof/>
        </w:rPr>
        <w:t>9.2</w:t>
      </w:r>
      <w:r>
        <w:rPr>
          <w:rFonts w:asciiTheme="minorHAnsi" w:eastAsiaTheme="minorEastAsia" w:hAnsiTheme="minorHAnsi" w:cstheme="minorBidi"/>
          <w:noProof/>
          <w:sz w:val="24"/>
          <w:szCs w:val="24"/>
          <w:lang w:eastAsia="ja-JP"/>
        </w:rPr>
        <w:tab/>
      </w:r>
      <w:r>
        <w:rPr>
          <w:noProof/>
        </w:rPr>
        <w:t>Morphological causative absent</w:t>
      </w:r>
      <w:r>
        <w:rPr>
          <w:noProof/>
        </w:rPr>
        <w:tab/>
      </w:r>
      <w:r>
        <w:rPr>
          <w:noProof/>
        </w:rPr>
        <w:fldChar w:fldCharType="begin"/>
      </w:r>
      <w:r>
        <w:rPr>
          <w:noProof/>
        </w:rPr>
        <w:instrText xml:space="preserve"> PAGEREF _Toc337412099 \h </w:instrText>
      </w:r>
      <w:r>
        <w:rPr>
          <w:noProof/>
        </w:rPr>
      </w:r>
      <w:r>
        <w:rPr>
          <w:noProof/>
        </w:rPr>
        <w:fldChar w:fldCharType="separate"/>
      </w:r>
      <w:r w:rsidR="00B93B9B">
        <w:rPr>
          <w:noProof/>
        </w:rPr>
        <w:t>107</w:t>
      </w:r>
      <w:r>
        <w:rPr>
          <w:noProof/>
        </w:rPr>
        <w:fldChar w:fldCharType="end"/>
      </w:r>
    </w:p>
    <w:p w14:paraId="5C503B6A" w14:textId="77777777" w:rsidR="002C1C50" w:rsidRDefault="002C1C50">
      <w:pPr>
        <w:pStyle w:val="TOC2"/>
        <w:tabs>
          <w:tab w:val="left" w:pos="715"/>
          <w:tab w:val="right" w:leader="dot" w:pos="7569"/>
        </w:tabs>
        <w:rPr>
          <w:rFonts w:asciiTheme="minorHAnsi" w:eastAsiaTheme="minorEastAsia" w:hAnsiTheme="minorHAnsi" w:cstheme="minorBidi"/>
          <w:noProof/>
          <w:sz w:val="24"/>
          <w:szCs w:val="24"/>
          <w:lang w:eastAsia="ja-JP"/>
        </w:rPr>
      </w:pPr>
      <w:r>
        <w:rPr>
          <w:noProof/>
        </w:rPr>
        <w:t>9.3</w:t>
      </w:r>
      <w:r>
        <w:rPr>
          <w:rFonts w:asciiTheme="minorHAnsi" w:eastAsiaTheme="minorEastAsia" w:hAnsiTheme="minorHAnsi" w:cstheme="minorBidi"/>
          <w:noProof/>
          <w:sz w:val="24"/>
          <w:szCs w:val="24"/>
          <w:lang w:eastAsia="ja-JP"/>
        </w:rPr>
        <w:tab/>
      </w:r>
      <w:r>
        <w:rPr>
          <w:noProof/>
        </w:rPr>
        <w:t>Morphological passive absent</w:t>
      </w:r>
      <w:r>
        <w:rPr>
          <w:noProof/>
        </w:rPr>
        <w:tab/>
      </w:r>
      <w:r>
        <w:rPr>
          <w:noProof/>
        </w:rPr>
        <w:fldChar w:fldCharType="begin"/>
      </w:r>
      <w:r>
        <w:rPr>
          <w:noProof/>
        </w:rPr>
        <w:instrText xml:space="preserve"> PAGEREF _Toc337412100 \h </w:instrText>
      </w:r>
      <w:r>
        <w:rPr>
          <w:noProof/>
        </w:rPr>
      </w:r>
      <w:r>
        <w:rPr>
          <w:noProof/>
        </w:rPr>
        <w:fldChar w:fldCharType="separate"/>
      </w:r>
      <w:r w:rsidR="00B93B9B">
        <w:rPr>
          <w:noProof/>
        </w:rPr>
        <w:t>107</w:t>
      </w:r>
      <w:r>
        <w:rPr>
          <w:noProof/>
        </w:rPr>
        <w:fldChar w:fldCharType="end"/>
      </w:r>
    </w:p>
    <w:p w14:paraId="0D0449C5" w14:textId="77777777" w:rsidR="002C1C50" w:rsidRDefault="002C1C50">
      <w:pPr>
        <w:pStyle w:val="TOC2"/>
        <w:tabs>
          <w:tab w:val="left" w:pos="715"/>
          <w:tab w:val="right" w:leader="dot" w:pos="7569"/>
        </w:tabs>
        <w:rPr>
          <w:rFonts w:asciiTheme="minorHAnsi" w:eastAsiaTheme="minorEastAsia" w:hAnsiTheme="minorHAnsi" w:cstheme="minorBidi"/>
          <w:noProof/>
          <w:sz w:val="24"/>
          <w:szCs w:val="24"/>
          <w:lang w:eastAsia="ja-JP"/>
        </w:rPr>
      </w:pPr>
      <w:r>
        <w:rPr>
          <w:noProof/>
        </w:rPr>
        <w:t>9.4</w:t>
      </w:r>
      <w:r>
        <w:rPr>
          <w:rFonts w:asciiTheme="minorHAnsi" w:eastAsiaTheme="minorEastAsia" w:hAnsiTheme="minorHAnsi" w:cstheme="minorBidi"/>
          <w:noProof/>
          <w:sz w:val="24"/>
          <w:szCs w:val="24"/>
          <w:lang w:eastAsia="ja-JP"/>
        </w:rPr>
        <w:tab/>
      </w:r>
      <w:r>
        <w:rPr>
          <w:noProof/>
        </w:rPr>
        <w:t>Ambi-valent (labile) verbs without suffixal derivation</w:t>
      </w:r>
      <w:r>
        <w:rPr>
          <w:noProof/>
        </w:rPr>
        <w:tab/>
      </w:r>
      <w:r>
        <w:rPr>
          <w:noProof/>
        </w:rPr>
        <w:fldChar w:fldCharType="begin"/>
      </w:r>
      <w:r>
        <w:rPr>
          <w:noProof/>
        </w:rPr>
        <w:instrText xml:space="preserve"> PAGEREF _Toc337412101 \h </w:instrText>
      </w:r>
      <w:r>
        <w:rPr>
          <w:noProof/>
        </w:rPr>
      </w:r>
      <w:r>
        <w:rPr>
          <w:noProof/>
        </w:rPr>
        <w:fldChar w:fldCharType="separate"/>
      </w:r>
      <w:r w:rsidR="00B93B9B">
        <w:rPr>
          <w:noProof/>
        </w:rPr>
        <w:t>108</w:t>
      </w:r>
      <w:r>
        <w:rPr>
          <w:noProof/>
        </w:rPr>
        <w:fldChar w:fldCharType="end"/>
      </w:r>
    </w:p>
    <w:p w14:paraId="788ED27F" w14:textId="77777777" w:rsidR="002C1C50" w:rsidRDefault="002C1C50">
      <w:pPr>
        <w:pStyle w:val="TOC2"/>
        <w:tabs>
          <w:tab w:val="left" w:pos="715"/>
          <w:tab w:val="right" w:leader="dot" w:pos="7569"/>
        </w:tabs>
        <w:rPr>
          <w:rFonts w:asciiTheme="minorHAnsi" w:eastAsiaTheme="minorEastAsia" w:hAnsiTheme="minorHAnsi" w:cstheme="minorBidi"/>
          <w:noProof/>
          <w:sz w:val="24"/>
          <w:szCs w:val="24"/>
          <w:lang w:eastAsia="ja-JP"/>
        </w:rPr>
      </w:pPr>
      <w:r>
        <w:rPr>
          <w:noProof/>
        </w:rPr>
        <w:t>9.5</w:t>
      </w:r>
      <w:r>
        <w:rPr>
          <w:rFonts w:asciiTheme="minorHAnsi" w:eastAsiaTheme="minorEastAsia" w:hAnsiTheme="minorHAnsi" w:cstheme="minorBidi"/>
          <w:noProof/>
          <w:sz w:val="24"/>
          <w:szCs w:val="24"/>
          <w:lang w:eastAsia="ja-JP"/>
        </w:rPr>
        <w:tab/>
      </w:r>
      <w:r>
        <w:rPr>
          <w:noProof/>
        </w:rPr>
        <w:t>Deadjectival inchoative and factitive verbs</w:t>
      </w:r>
      <w:r>
        <w:rPr>
          <w:noProof/>
        </w:rPr>
        <w:tab/>
      </w:r>
      <w:r>
        <w:rPr>
          <w:noProof/>
        </w:rPr>
        <w:fldChar w:fldCharType="begin"/>
      </w:r>
      <w:r>
        <w:rPr>
          <w:noProof/>
        </w:rPr>
        <w:instrText xml:space="preserve"> PAGEREF _Toc337412102 \h </w:instrText>
      </w:r>
      <w:r>
        <w:rPr>
          <w:noProof/>
        </w:rPr>
      </w:r>
      <w:r>
        <w:rPr>
          <w:noProof/>
        </w:rPr>
        <w:fldChar w:fldCharType="separate"/>
      </w:r>
      <w:r w:rsidR="00B93B9B">
        <w:rPr>
          <w:noProof/>
        </w:rPr>
        <w:t>108</w:t>
      </w:r>
      <w:r>
        <w:rPr>
          <w:noProof/>
        </w:rPr>
        <w:fldChar w:fldCharType="end"/>
      </w:r>
    </w:p>
    <w:p w14:paraId="1A2E3A5D" w14:textId="77777777" w:rsidR="002C1C50" w:rsidRDefault="002C1C50">
      <w:pPr>
        <w:pStyle w:val="TOC1"/>
        <w:tabs>
          <w:tab w:val="left" w:pos="480"/>
          <w:tab w:val="right" w:leader="dot" w:pos="7569"/>
        </w:tabs>
        <w:rPr>
          <w:rFonts w:asciiTheme="minorHAnsi" w:eastAsiaTheme="minorEastAsia" w:hAnsiTheme="minorHAnsi" w:cstheme="minorBidi"/>
          <w:b w:val="0"/>
          <w:noProof/>
          <w:szCs w:val="24"/>
          <w:lang w:eastAsia="ja-JP"/>
        </w:rPr>
      </w:pPr>
      <w:r>
        <w:rPr>
          <w:noProof/>
        </w:rPr>
        <w:t>10</w:t>
      </w:r>
      <w:r>
        <w:rPr>
          <w:rFonts w:asciiTheme="minorHAnsi" w:eastAsiaTheme="minorEastAsia" w:hAnsiTheme="minorHAnsi" w:cstheme="minorBidi"/>
          <w:b w:val="0"/>
          <w:noProof/>
          <w:szCs w:val="24"/>
          <w:lang w:eastAsia="ja-JP"/>
        </w:rPr>
        <w:tab/>
      </w:r>
      <w:r>
        <w:rPr>
          <w:noProof/>
        </w:rPr>
        <w:t>Verbal inflection</w:t>
      </w:r>
      <w:r>
        <w:rPr>
          <w:noProof/>
        </w:rPr>
        <w:tab/>
      </w:r>
      <w:r>
        <w:rPr>
          <w:noProof/>
        </w:rPr>
        <w:fldChar w:fldCharType="begin"/>
      </w:r>
      <w:r>
        <w:rPr>
          <w:noProof/>
        </w:rPr>
        <w:instrText xml:space="preserve"> PAGEREF _Toc337412103 \h </w:instrText>
      </w:r>
      <w:r>
        <w:rPr>
          <w:noProof/>
        </w:rPr>
      </w:r>
      <w:r>
        <w:rPr>
          <w:noProof/>
        </w:rPr>
        <w:fldChar w:fldCharType="separate"/>
      </w:r>
      <w:r w:rsidR="00B93B9B">
        <w:rPr>
          <w:noProof/>
        </w:rPr>
        <w:t>110</w:t>
      </w:r>
      <w:r>
        <w:rPr>
          <w:noProof/>
        </w:rPr>
        <w:fldChar w:fldCharType="end"/>
      </w:r>
    </w:p>
    <w:p w14:paraId="7A81CEBC" w14:textId="77777777" w:rsidR="002C1C50" w:rsidRDefault="002C1C50">
      <w:pPr>
        <w:pStyle w:val="TOC2"/>
        <w:tabs>
          <w:tab w:val="left" w:pos="825"/>
          <w:tab w:val="right" w:leader="dot" w:pos="7569"/>
        </w:tabs>
        <w:rPr>
          <w:rFonts w:asciiTheme="minorHAnsi" w:eastAsiaTheme="minorEastAsia" w:hAnsiTheme="minorHAnsi" w:cstheme="minorBidi"/>
          <w:noProof/>
          <w:sz w:val="24"/>
          <w:szCs w:val="24"/>
          <w:lang w:eastAsia="ja-JP"/>
        </w:rPr>
      </w:pPr>
      <w:r>
        <w:rPr>
          <w:noProof/>
        </w:rPr>
        <w:t>10.1</w:t>
      </w:r>
      <w:r>
        <w:rPr>
          <w:rFonts w:asciiTheme="minorHAnsi" w:eastAsiaTheme="minorEastAsia" w:hAnsiTheme="minorHAnsi" w:cstheme="minorBidi"/>
          <w:noProof/>
          <w:sz w:val="24"/>
          <w:szCs w:val="24"/>
          <w:lang w:eastAsia="ja-JP"/>
        </w:rPr>
        <w:tab/>
      </w:r>
      <w:r>
        <w:rPr>
          <w:noProof/>
        </w:rPr>
        <w:t>Inflection of regular indicative verbs</w:t>
      </w:r>
      <w:r>
        <w:rPr>
          <w:noProof/>
        </w:rPr>
        <w:tab/>
      </w:r>
      <w:r>
        <w:rPr>
          <w:noProof/>
        </w:rPr>
        <w:fldChar w:fldCharType="begin"/>
      </w:r>
      <w:r>
        <w:rPr>
          <w:noProof/>
        </w:rPr>
        <w:instrText xml:space="preserve"> PAGEREF _Toc337412104 \h </w:instrText>
      </w:r>
      <w:r>
        <w:rPr>
          <w:noProof/>
        </w:rPr>
      </w:r>
      <w:r>
        <w:rPr>
          <w:noProof/>
        </w:rPr>
        <w:fldChar w:fldCharType="separate"/>
      </w:r>
      <w:r w:rsidR="00B93B9B">
        <w:rPr>
          <w:noProof/>
        </w:rPr>
        <w:t>110</w:t>
      </w:r>
      <w:r>
        <w:rPr>
          <w:noProof/>
        </w:rPr>
        <w:fldChar w:fldCharType="end"/>
      </w:r>
    </w:p>
    <w:p w14:paraId="60E4F10A"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10.1.1</w:t>
      </w:r>
      <w:r>
        <w:rPr>
          <w:rFonts w:asciiTheme="minorHAnsi" w:eastAsiaTheme="minorEastAsia" w:hAnsiTheme="minorHAnsi" w:cstheme="minorBidi"/>
          <w:noProof/>
          <w:sz w:val="24"/>
          <w:szCs w:val="24"/>
          <w:lang w:eastAsia="ja-JP"/>
        </w:rPr>
        <w:tab/>
      </w:r>
      <w:r>
        <w:rPr>
          <w:noProof/>
        </w:rPr>
        <w:t>Valency</w:t>
      </w:r>
      <w:r>
        <w:rPr>
          <w:noProof/>
        </w:rPr>
        <w:tab/>
      </w:r>
      <w:r>
        <w:rPr>
          <w:noProof/>
        </w:rPr>
        <w:fldChar w:fldCharType="begin"/>
      </w:r>
      <w:r>
        <w:rPr>
          <w:noProof/>
        </w:rPr>
        <w:instrText xml:space="preserve"> PAGEREF _Toc337412105 \h </w:instrText>
      </w:r>
      <w:r>
        <w:rPr>
          <w:noProof/>
        </w:rPr>
      </w:r>
      <w:r>
        <w:rPr>
          <w:noProof/>
        </w:rPr>
        <w:fldChar w:fldCharType="separate"/>
      </w:r>
      <w:r w:rsidR="00B93B9B">
        <w:rPr>
          <w:noProof/>
        </w:rPr>
        <w:t>110</w:t>
      </w:r>
      <w:r>
        <w:rPr>
          <w:noProof/>
        </w:rPr>
        <w:fldChar w:fldCharType="end"/>
      </w:r>
    </w:p>
    <w:p w14:paraId="49FFF874"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10.1.1.1</w:t>
      </w:r>
      <w:r>
        <w:rPr>
          <w:rFonts w:asciiTheme="minorHAnsi" w:eastAsiaTheme="minorEastAsia" w:hAnsiTheme="minorHAnsi" w:cstheme="minorBidi"/>
          <w:noProof/>
          <w:sz w:val="24"/>
          <w:szCs w:val="24"/>
          <w:lang w:eastAsia="ja-JP"/>
        </w:rPr>
        <w:tab/>
      </w:r>
      <w:r>
        <w:rPr>
          <w:noProof/>
        </w:rPr>
        <w:t>Intransitive and transitive</w:t>
      </w:r>
      <w:r>
        <w:rPr>
          <w:noProof/>
        </w:rPr>
        <w:tab/>
      </w:r>
      <w:r>
        <w:rPr>
          <w:noProof/>
        </w:rPr>
        <w:fldChar w:fldCharType="begin"/>
      </w:r>
      <w:r>
        <w:rPr>
          <w:noProof/>
        </w:rPr>
        <w:instrText xml:space="preserve"> PAGEREF _Toc337412106 \h </w:instrText>
      </w:r>
      <w:r>
        <w:rPr>
          <w:noProof/>
        </w:rPr>
      </w:r>
      <w:r>
        <w:rPr>
          <w:noProof/>
        </w:rPr>
        <w:fldChar w:fldCharType="separate"/>
      </w:r>
      <w:r w:rsidR="00B93B9B">
        <w:rPr>
          <w:noProof/>
        </w:rPr>
        <w:t>110</w:t>
      </w:r>
      <w:r>
        <w:rPr>
          <w:noProof/>
        </w:rPr>
        <w:fldChar w:fldCharType="end"/>
      </w:r>
    </w:p>
    <w:p w14:paraId="7BEB6296"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10.1.1.2</w:t>
      </w:r>
      <w:r>
        <w:rPr>
          <w:rFonts w:asciiTheme="minorHAnsi" w:eastAsiaTheme="minorEastAsia" w:hAnsiTheme="minorHAnsi" w:cstheme="minorBidi"/>
          <w:noProof/>
          <w:sz w:val="24"/>
          <w:szCs w:val="24"/>
          <w:lang w:eastAsia="ja-JP"/>
        </w:rPr>
        <w:tab/>
      </w:r>
      <w:r>
        <w:rPr>
          <w:noProof/>
        </w:rPr>
        <w:t>Pseudo-transitive verbs</w:t>
      </w:r>
      <w:r>
        <w:rPr>
          <w:noProof/>
        </w:rPr>
        <w:tab/>
      </w:r>
      <w:r>
        <w:rPr>
          <w:noProof/>
        </w:rPr>
        <w:fldChar w:fldCharType="begin"/>
      </w:r>
      <w:r>
        <w:rPr>
          <w:noProof/>
        </w:rPr>
        <w:instrText xml:space="preserve"> PAGEREF _Toc337412107 \h </w:instrText>
      </w:r>
      <w:r>
        <w:rPr>
          <w:noProof/>
        </w:rPr>
      </w:r>
      <w:r>
        <w:rPr>
          <w:noProof/>
        </w:rPr>
        <w:fldChar w:fldCharType="separate"/>
      </w:r>
      <w:r w:rsidR="00B93B9B">
        <w:rPr>
          <w:noProof/>
        </w:rPr>
        <w:t>111</w:t>
      </w:r>
      <w:r>
        <w:rPr>
          <w:noProof/>
        </w:rPr>
        <w:fldChar w:fldCharType="end"/>
      </w:r>
    </w:p>
    <w:p w14:paraId="10321CA4"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10.1.1.3</w:t>
      </w:r>
      <w:r>
        <w:rPr>
          <w:rFonts w:asciiTheme="minorHAnsi" w:eastAsiaTheme="minorEastAsia" w:hAnsiTheme="minorHAnsi" w:cstheme="minorBidi"/>
          <w:noProof/>
          <w:sz w:val="24"/>
          <w:szCs w:val="24"/>
          <w:lang w:eastAsia="ja-JP"/>
        </w:rPr>
        <w:tab/>
      </w:r>
      <w:r>
        <w:rPr>
          <w:noProof/>
        </w:rPr>
        <w:t>Pseudo-reflexive (middle) verbs</w:t>
      </w:r>
      <w:r>
        <w:rPr>
          <w:noProof/>
        </w:rPr>
        <w:tab/>
      </w:r>
      <w:r>
        <w:rPr>
          <w:noProof/>
        </w:rPr>
        <w:fldChar w:fldCharType="begin"/>
      </w:r>
      <w:r>
        <w:rPr>
          <w:noProof/>
        </w:rPr>
        <w:instrText xml:space="preserve"> PAGEREF _Toc337412108 \h </w:instrText>
      </w:r>
      <w:r>
        <w:rPr>
          <w:noProof/>
        </w:rPr>
      </w:r>
      <w:r>
        <w:rPr>
          <w:noProof/>
        </w:rPr>
        <w:fldChar w:fldCharType="separate"/>
      </w:r>
      <w:r w:rsidR="00B93B9B">
        <w:rPr>
          <w:noProof/>
        </w:rPr>
        <w:t>112</w:t>
      </w:r>
      <w:r>
        <w:rPr>
          <w:noProof/>
        </w:rPr>
        <w:fldChar w:fldCharType="end"/>
      </w:r>
    </w:p>
    <w:p w14:paraId="6D8174B3"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10.1.2</w:t>
      </w:r>
      <w:r>
        <w:rPr>
          <w:rFonts w:asciiTheme="minorHAnsi" w:eastAsiaTheme="minorEastAsia" w:hAnsiTheme="minorHAnsi" w:cstheme="minorBidi"/>
          <w:noProof/>
          <w:sz w:val="24"/>
          <w:szCs w:val="24"/>
          <w:lang w:eastAsia="ja-JP"/>
        </w:rPr>
        <w:tab/>
      </w:r>
      <w:r>
        <w:rPr>
          <w:noProof/>
        </w:rPr>
        <w:t>Structure of verbal paradigms</w:t>
      </w:r>
      <w:r>
        <w:rPr>
          <w:noProof/>
        </w:rPr>
        <w:tab/>
      </w:r>
      <w:r>
        <w:rPr>
          <w:noProof/>
        </w:rPr>
        <w:fldChar w:fldCharType="begin"/>
      </w:r>
      <w:r>
        <w:rPr>
          <w:noProof/>
        </w:rPr>
        <w:instrText xml:space="preserve"> PAGEREF _Toc337412109 \h </w:instrText>
      </w:r>
      <w:r>
        <w:rPr>
          <w:noProof/>
        </w:rPr>
      </w:r>
      <w:r>
        <w:rPr>
          <w:noProof/>
        </w:rPr>
        <w:fldChar w:fldCharType="separate"/>
      </w:r>
      <w:r w:rsidR="00B93B9B">
        <w:rPr>
          <w:noProof/>
        </w:rPr>
        <w:t>113</w:t>
      </w:r>
      <w:r>
        <w:rPr>
          <w:noProof/>
        </w:rPr>
        <w:fldChar w:fldCharType="end"/>
      </w:r>
    </w:p>
    <w:p w14:paraId="1A66EEEA"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10.1.2.1</w:t>
      </w:r>
      <w:r>
        <w:rPr>
          <w:rFonts w:asciiTheme="minorHAnsi" w:eastAsiaTheme="minorEastAsia" w:hAnsiTheme="minorHAnsi" w:cstheme="minorBidi"/>
          <w:noProof/>
          <w:sz w:val="24"/>
          <w:szCs w:val="24"/>
          <w:lang w:eastAsia="ja-JP"/>
        </w:rPr>
        <w:tab/>
      </w:r>
      <w:r>
        <w:rPr>
          <w:noProof/>
        </w:rPr>
        <w:t>Stem alternations for intransitive verbs</w:t>
      </w:r>
      <w:r>
        <w:rPr>
          <w:noProof/>
        </w:rPr>
        <w:tab/>
      </w:r>
      <w:r>
        <w:rPr>
          <w:noProof/>
        </w:rPr>
        <w:fldChar w:fldCharType="begin"/>
      </w:r>
      <w:r>
        <w:rPr>
          <w:noProof/>
        </w:rPr>
        <w:instrText xml:space="preserve"> PAGEREF _Toc337412110 \h </w:instrText>
      </w:r>
      <w:r>
        <w:rPr>
          <w:noProof/>
        </w:rPr>
      </w:r>
      <w:r>
        <w:rPr>
          <w:noProof/>
        </w:rPr>
        <w:fldChar w:fldCharType="separate"/>
      </w:r>
      <w:r w:rsidR="00B93B9B">
        <w:rPr>
          <w:noProof/>
        </w:rPr>
        <w:t>113</w:t>
      </w:r>
      <w:r>
        <w:rPr>
          <w:noProof/>
        </w:rPr>
        <w:fldChar w:fldCharType="end"/>
      </w:r>
    </w:p>
    <w:p w14:paraId="79E85275"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10.1.2.2</w:t>
      </w:r>
      <w:r>
        <w:rPr>
          <w:rFonts w:asciiTheme="minorHAnsi" w:eastAsiaTheme="minorEastAsia" w:hAnsiTheme="minorHAnsi" w:cstheme="minorBidi"/>
          <w:noProof/>
          <w:sz w:val="24"/>
          <w:szCs w:val="24"/>
          <w:lang w:eastAsia="ja-JP"/>
        </w:rPr>
        <w:tab/>
      </w:r>
      <w:r>
        <w:rPr>
          <w:noProof/>
        </w:rPr>
        <w:t>Stem alternations for transitive verbs</w:t>
      </w:r>
      <w:r>
        <w:rPr>
          <w:noProof/>
        </w:rPr>
        <w:tab/>
      </w:r>
      <w:r>
        <w:rPr>
          <w:noProof/>
        </w:rPr>
        <w:fldChar w:fldCharType="begin"/>
      </w:r>
      <w:r>
        <w:rPr>
          <w:noProof/>
        </w:rPr>
        <w:instrText xml:space="preserve"> PAGEREF _Toc337412111 \h </w:instrText>
      </w:r>
      <w:r>
        <w:rPr>
          <w:noProof/>
        </w:rPr>
      </w:r>
      <w:r>
        <w:rPr>
          <w:noProof/>
        </w:rPr>
        <w:fldChar w:fldCharType="separate"/>
      </w:r>
      <w:r w:rsidR="00B93B9B">
        <w:rPr>
          <w:noProof/>
        </w:rPr>
        <w:t>116</w:t>
      </w:r>
      <w:r>
        <w:rPr>
          <w:noProof/>
        </w:rPr>
        <w:fldChar w:fldCharType="end"/>
      </w:r>
    </w:p>
    <w:p w14:paraId="60B04F55"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10.1.2.3</w:t>
      </w:r>
      <w:r>
        <w:rPr>
          <w:rFonts w:asciiTheme="minorHAnsi" w:eastAsiaTheme="minorEastAsia" w:hAnsiTheme="minorHAnsi" w:cstheme="minorBidi"/>
          <w:noProof/>
          <w:sz w:val="24"/>
          <w:szCs w:val="24"/>
          <w:lang w:eastAsia="ja-JP"/>
        </w:rPr>
        <w:tab/>
      </w:r>
      <w:r>
        <w:rPr>
          <w:noProof/>
        </w:rPr>
        <w:t>Analysis of verb-stem alternations</w:t>
      </w:r>
      <w:r>
        <w:rPr>
          <w:noProof/>
        </w:rPr>
        <w:tab/>
      </w:r>
      <w:r>
        <w:rPr>
          <w:noProof/>
        </w:rPr>
        <w:fldChar w:fldCharType="begin"/>
      </w:r>
      <w:r>
        <w:rPr>
          <w:noProof/>
        </w:rPr>
        <w:instrText xml:space="preserve"> PAGEREF _Toc337412112 \h </w:instrText>
      </w:r>
      <w:r>
        <w:rPr>
          <w:noProof/>
        </w:rPr>
      </w:r>
      <w:r>
        <w:rPr>
          <w:noProof/>
        </w:rPr>
        <w:fldChar w:fldCharType="separate"/>
      </w:r>
      <w:r w:rsidR="00B93B9B">
        <w:rPr>
          <w:noProof/>
        </w:rPr>
        <w:t>118</w:t>
      </w:r>
      <w:r>
        <w:rPr>
          <w:noProof/>
        </w:rPr>
        <w:fldChar w:fldCharType="end"/>
      </w:r>
    </w:p>
    <w:p w14:paraId="66E06165" w14:textId="77777777" w:rsidR="002C1C50" w:rsidRDefault="002C1C50">
      <w:pPr>
        <w:pStyle w:val="TOC2"/>
        <w:tabs>
          <w:tab w:val="left" w:pos="825"/>
          <w:tab w:val="right" w:leader="dot" w:pos="7569"/>
        </w:tabs>
        <w:rPr>
          <w:rFonts w:asciiTheme="minorHAnsi" w:eastAsiaTheme="minorEastAsia" w:hAnsiTheme="minorHAnsi" w:cstheme="minorBidi"/>
          <w:noProof/>
          <w:sz w:val="24"/>
          <w:szCs w:val="24"/>
          <w:lang w:eastAsia="ja-JP"/>
        </w:rPr>
      </w:pPr>
      <w:r>
        <w:rPr>
          <w:noProof/>
        </w:rPr>
        <w:t>10.2</w:t>
      </w:r>
      <w:r>
        <w:rPr>
          <w:rFonts w:asciiTheme="minorHAnsi" w:eastAsiaTheme="minorEastAsia" w:hAnsiTheme="minorHAnsi" w:cstheme="minorBidi"/>
          <w:noProof/>
          <w:sz w:val="24"/>
          <w:szCs w:val="24"/>
          <w:lang w:eastAsia="ja-JP"/>
        </w:rPr>
        <w:tab/>
      </w:r>
      <w:r>
        <w:rPr>
          <w:noProof/>
        </w:rPr>
        <w:t>Negation (</w:t>
      </w:r>
      <w:r w:rsidRPr="00596927">
        <w:rPr>
          <w:rFonts w:ascii="Doulos SIL" w:hAnsi="Doulos SIL"/>
          <w:i/>
          <w:noProof/>
          <w:color w:val="0000FF"/>
        </w:rPr>
        <w:t xml:space="preserve">=rĒʔ </w:t>
      </w:r>
      <w:r>
        <w:rPr>
          <w:noProof/>
        </w:rPr>
        <w:t>)</w:t>
      </w:r>
      <w:r>
        <w:rPr>
          <w:noProof/>
        </w:rPr>
        <w:tab/>
      </w:r>
      <w:r>
        <w:rPr>
          <w:noProof/>
        </w:rPr>
        <w:fldChar w:fldCharType="begin"/>
      </w:r>
      <w:r>
        <w:rPr>
          <w:noProof/>
        </w:rPr>
        <w:instrText xml:space="preserve"> PAGEREF _Toc337412113 \h </w:instrText>
      </w:r>
      <w:r>
        <w:rPr>
          <w:noProof/>
        </w:rPr>
      </w:r>
      <w:r>
        <w:rPr>
          <w:noProof/>
        </w:rPr>
        <w:fldChar w:fldCharType="separate"/>
      </w:r>
      <w:r w:rsidR="00B93B9B">
        <w:rPr>
          <w:noProof/>
        </w:rPr>
        <w:t>120</w:t>
      </w:r>
      <w:r>
        <w:rPr>
          <w:noProof/>
        </w:rPr>
        <w:fldChar w:fldCharType="end"/>
      </w:r>
    </w:p>
    <w:p w14:paraId="490540A6" w14:textId="77777777" w:rsidR="002C1C50" w:rsidRDefault="002C1C50">
      <w:pPr>
        <w:pStyle w:val="TOC2"/>
        <w:tabs>
          <w:tab w:val="left" w:pos="825"/>
          <w:tab w:val="right" w:leader="dot" w:pos="7569"/>
        </w:tabs>
        <w:rPr>
          <w:rFonts w:asciiTheme="minorHAnsi" w:eastAsiaTheme="minorEastAsia" w:hAnsiTheme="minorHAnsi" w:cstheme="minorBidi"/>
          <w:noProof/>
          <w:sz w:val="24"/>
          <w:szCs w:val="24"/>
          <w:lang w:eastAsia="ja-JP"/>
        </w:rPr>
      </w:pPr>
      <w:r>
        <w:rPr>
          <w:noProof/>
        </w:rPr>
        <w:t>10.3</w:t>
      </w:r>
      <w:r>
        <w:rPr>
          <w:rFonts w:asciiTheme="minorHAnsi" w:eastAsiaTheme="minorEastAsia" w:hAnsiTheme="minorHAnsi" w:cstheme="minorBidi"/>
          <w:noProof/>
          <w:sz w:val="24"/>
          <w:szCs w:val="24"/>
          <w:lang w:eastAsia="ja-JP"/>
        </w:rPr>
        <w:tab/>
      </w:r>
      <w:r>
        <w:rPr>
          <w:noProof/>
        </w:rPr>
        <w:t>Indicative AN categories</w:t>
      </w:r>
      <w:r>
        <w:rPr>
          <w:noProof/>
        </w:rPr>
        <w:tab/>
      </w:r>
      <w:r>
        <w:rPr>
          <w:noProof/>
        </w:rPr>
        <w:fldChar w:fldCharType="begin"/>
      </w:r>
      <w:r>
        <w:rPr>
          <w:noProof/>
        </w:rPr>
        <w:instrText xml:space="preserve"> PAGEREF _Toc337412114 \h </w:instrText>
      </w:r>
      <w:r>
        <w:rPr>
          <w:noProof/>
        </w:rPr>
      </w:r>
      <w:r>
        <w:rPr>
          <w:noProof/>
        </w:rPr>
        <w:fldChar w:fldCharType="separate"/>
      </w:r>
      <w:r w:rsidR="00B93B9B">
        <w:rPr>
          <w:noProof/>
        </w:rPr>
        <w:t>123</w:t>
      </w:r>
      <w:r>
        <w:rPr>
          <w:noProof/>
        </w:rPr>
        <w:fldChar w:fldCharType="end"/>
      </w:r>
    </w:p>
    <w:p w14:paraId="698DFBCA"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10.3.1</w:t>
      </w:r>
      <w:r>
        <w:rPr>
          <w:rFonts w:asciiTheme="minorHAnsi" w:eastAsiaTheme="minorEastAsia" w:hAnsiTheme="minorHAnsi" w:cstheme="minorBidi"/>
          <w:noProof/>
          <w:sz w:val="24"/>
          <w:szCs w:val="24"/>
          <w:lang w:eastAsia="ja-JP"/>
        </w:rPr>
        <w:tab/>
      </w:r>
      <w:r>
        <w:rPr>
          <w:noProof/>
        </w:rPr>
        <w:t>Perfective system (including perfect)</w:t>
      </w:r>
      <w:r>
        <w:rPr>
          <w:noProof/>
        </w:rPr>
        <w:tab/>
      </w:r>
      <w:r>
        <w:rPr>
          <w:noProof/>
        </w:rPr>
        <w:fldChar w:fldCharType="begin"/>
      </w:r>
      <w:r>
        <w:rPr>
          <w:noProof/>
        </w:rPr>
        <w:instrText xml:space="preserve"> PAGEREF _Toc337412115 \h </w:instrText>
      </w:r>
      <w:r>
        <w:rPr>
          <w:noProof/>
        </w:rPr>
      </w:r>
      <w:r>
        <w:rPr>
          <w:noProof/>
        </w:rPr>
        <w:fldChar w:fldCharType="separate"/>
      </w:r>
      <w:r w:rsidR="00B93B9B">
        <w:rPr>
          <w:noProof/>
        </w:rPr>
        <w:t>123</w:t>
      </w:r>
      <w:r>
        <w:rPr>
          <w:noProof/>
        </w:rPr>
        <w:fldChar w:fldCharType="end"/>
      </w:r>
    </w:p>
    <w:p w14:paraId="07016C46"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10.3.1.1</w:t>
      </w:r>
      <w:r>
        <w:rPr>
          <w:rFonts w:asciiTheme="minorHAnsi" w:eastAsiaTheme="minorEastAsia" w:hAnsiTheme="minorHAnsi" w:cstheme="minorBidi"/>
          <w:noProof/>
          <w:sz w:val="24"/>
          <w:szCs w:val="24"/>
          <w:lang w:eastAsia="ja-JP"/>
        </w:rPr>
        <w:tab/>
      </w:r>
      <w:r>
        <w:rPr>
          <w:noProof/>
        </w:rPr>
        <w:t>Perfective</w:t>
      </w:r>
      <w:r>
        <w:rPr>
          <w:noProof/>
        </w:rPr>
        <w:tab/>
      </w:r>
      <w:r>
        <w:rPr>
          <w:noProof/>
        </w:rPr>
        <w:fldChar w:fldCharType="begin"/>
      </w:r>
      <w:r>
        <w:rPr>
          <w:noProof/>
        </w:rPr>
        <w:instrText xml:space="preserve"> PAGEREF _Toc337412116 \h </w:instrText>
      </w:r>
      <w:r>
        <w:rPr>
          <w:noProof/>
        </w:rPr>
      </w:r>
      <w:r>
        <w:rPr>
          <w:noProof/>
        </w:rPr>
        <w:fldChar w:fldCharType="separate"/>
      </w:r>
      <w:r w:rsidR="00B93B9B">
        <w:rPr>
          <w:noProof/>
        </w:rPr>
        <w:t>123</w:t>
      </w:r>
      <w:r>
        <w:rPr>
          <w:noProof/>
        </w:rPr>
        <w:fldChar w:fldCharType="end"/>
      </w:r>
    </w:p>
    <w:p w14:paraId="5CA35E85"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lastRenderedPageBreak/>
        <w:t>10.3.1.2</w:t>
      </w:r>
      <w:r>
        <w:rPr>
          <w:rFonts w:asciiTheme="minorHAnsi" w:eastAsiaTheme="minorEastAsia" w:hAnsiTheme="minorHAnsi" w:cstheme="minorBidi"/>
          <w:noProof/>
          <w:sz w:val="24"/>
          <w:szCs w:val="24"/>
          <w:lang w:eastAsia="ja-JP"/>
        </w:rPr>
        <w:tab/>
      </w:r>
      <w:r>
        <w:rPr>
          <w:noProof/>
        </w:rPr>
        <w:t>Experiential perfect ‘have ever’ (</w:t>
      </w:r>
      <w:r w:rsidRPr="00596927">
        <w:rPr>
          <w:rFonts w:ascii="Doulos SIL" w:hAnsi="Doulos SIL"/>
          <w:i/>
          <w:noProof/>
          <w:color w:val="0000FF"/>
        </w:rPr>
        <w:t>dú</w:t>
      </w:r>
      <w:r>
        <w:rPr>
          <w:noProof/>
        </w:rPr>
        <w:t> )</w:t>
      </w:r>
      <w:r>
        <w:rPr>
          <w:noProof/>
        </w:rPr>
        <w:tab/>
      </w:r>
      <w:r>
        <w:rPr>
          <w:noProof/>
        </w:rPr>
        <w:fldChar w:fldCharType="begin"/>
      </w:r>
      <w:r>
        <w:rPr>
          <w:noProof/>
        </w:rPr>
        <w:instrText xml:space="preserve"> PAGEREF _Toc337412117 \h </w:instrText>
      </w:r>
      <w:r>
        <w:rPr>
          <w:noProof/>
        </w:rPr>
      </w:r>
      <w:r>
        <w:rPr>
          <w:noProof/>
        </w:rPr>
        <w:fldChar w:fldCharType="separate"/>
      </w:r>
      <w:r w:rsidR="00B93B9B">
        <w:rPr>
          <w:noProof/>
        </w:rPr>
        <w:t>126</w:t>
      </w:r>
      <w:r>
        <w:rPr>
          <w:noProof/>
        </w:rPr>
        <w:fldChar w:fldCharType="end"/>
      </w:r>
    </w:p>
    <w:p w14:paraId="026DEACA"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10.3.1.3</w:t>
      </w:r>
      <w:r>
        <w:rPr>
          <w:rFonts w:asciiTheme="minorHAnsi" w:eastAsiaTheme="minorEastAsia" w:hAnsiTheme="minorHAnsi" w:cstheme="minorBidi"/>
          <w:noProof/>
          <w:sz w:val="24"/>
          <w:szCs w:val="24"/>
          <w:lang w:eastAsia="ja-JP"/>
        </w:rPr>
        <w:tab/>
      </w:r>
      <w:r>
        <w:rPr>
          <w:noProof/>
        </w:rPr>
        <w:t>Recent perfect</w:t>
      </w:r>
      <w:r>
        <w:rPr>
          <w:noProof/>
        </w:rPr>
        <w:tab/>
      </w:r>
      <w:r>
        <w:rPr>
          <w:noProof/>
        </w:rPr>
        <w:fldChar w:fldCharType="begin"/>
      </w:r>
      <w:r>
        <w:rPr>
          <w:noProof/>
        </w:rPr>
        <w:instrText xml:space="preserve"> PAGEREF _Toc337412118 \h </w:instrText>
      </w:r>
      <w:r>
        <w:rPr>
          <w:noProof/>
        </w:rPr>
      </w:r>
      <w:r>
        <w:rPr>
          <w:noProof/>
        </w:rPr>
        <w:fldChar w:fldCharType="separate"/>
      </w:r>
      <w:r w:rsidR="00B93B9B">
        <w:rPr>
          <w:noProof/>
        </w:rPr>
        <w:t>127</w:t>
      </w:r>
      <w:r>
        <w:rPr>
          <w:noProof/>
        </w:rPr>
        <w:fldChar w:fldCharType="end"/>
      </w:r>
    </w:p>
    <w:p w14:paraId="4DD4EC06"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10.3.2</w:t>
      </w:r>
      <w:r>
        <w:rPr>
          <w:rFonts w:asciiTheme="minorHAnsi" w:eastAsiaTheme="minorEastAsia" w:hAnsiTheme="minorHAnsi" w:cstheme="minorBidi"/>
          <w:noProof/>
          <w:sz w:val="24"/>
          <w:szCs w:val="24"/>
          <w:lang w:eastAsia="ja-JP"/>
        </w:rPr>
        <w:tab/>
      </w:r>
      <w:r>
        <w:rPr>
          <w:noProof/>
        </w:rPr>
        <w:t>Imperfective positive system</w:t>
      </w:r>
      <w:r>
        <w:rPr>
          <w:noProof/>
        </w:rPr>
        <w:tab/>
      </w:r>
      <w:r>
        <w:rPr>
          <w:noProof/>
        </w:rPr>
        <w:fldChar w:fldCharType="begin"/>
      </w:r>
      <w:r>
        <w:rPr>
          <w:noProof/>
        </w:rPr>
        <w:instrText xml:space="preserve"> PAGEREF _Toc337412119 \h </w:instrText>
      </w:r>
      <w:r>
        <w:rPr>
          <w:noProof/>
        </w:rPr>
      </w:r>
      <w:r>
        <w:rPr>
          <w:noProof/>
        </w:rPr>
        <w:fldChar w:fldCharType="separate"/>
      </w:r>
      <w:r w:rsidR="00B93B9B">
        <w:rPr>
          <w:noProof/>
        </w:rPr>
        <w:t>127</w:t>
      </w:r>
      <w:r>
        <w:rPr>
          <w:noProof/>
        </w:rPr>
        <w:fldChar w:fldCharType="end"/>
      </w:r>
    </w:p>
    <w:p w14:paraId="7C6F7533"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10.3.2.1</w:t>
      </w:r>
      <w:r>
        <w:rPr>
          <w:rFonts w:asciiTheme="minorHAnsi" w:eastAsiaTheme="minorEastAsia" w:hAnsiTheme="minorHAnsi" w:cstheme="minorBidi"/>
          <w:noProof/>
          <w:sz w:val="24"/>
          <w:szCs w:val="24"/>
          <w:lang w:eastAsia="ja-JP"/>
        </w:rPr>
        <w:tab/>
      </w:r>
      <w:r>
        <w:rPr>
          <w:noProof/>
        </w:rPr>
        <w:t>Enclitic /H+</w:t>
      </w:r>
      <w:r w:rsidRPr="00596927">
        <w:rPr>
          <w:rFonts w:ascii="Doulos SIL" w:hAnsi="Doulos SIL"/>
          <w:noProof/>
          <w:color w:val="008000"/>
        </w:rPr>
        <w:t>=</w:t>
      </w:r>
      <w:r w:rsidRPr="00D374B0">
        <w:rPr>
          <w:rFonts w:ascii="Doulos SIL" w:hAnsi="Doulos SIL"/>
          <w:noProof/>
          <w:color w:val="008000"/>
        </w:rPr>
        <w:sym w:font="Symbol" w:char="F0C6"/>
      </w:r>
      <w:r>
        <w:rPr>
          <w:noProof/>
        </w:rPr>
        <w:t>/ on subjects in the imperfective system</w:t>
      </w:r>
      <w:r>
        <w:rPr>
          <w:noProof/>
        </w:rPr>
        <w:tab/>
      </w:r>
      <w:r>
        <w:rPr>
          <w:noProof/>
        </w:rPr>
        <w:fldChar w:fldCharType="begin"/>
      </w:r>
      <w:r>
        <w:rPr>
          <w:noProof/>
        </w:rPr>
        <w:instrText xml:space="preserve"> PAGEREF _Toc337412120 \h </w:instrText>
      </w:r>
      <w:r>
        <w:rPr>
          <w:noProof/>
        </w:rPr>
      </w:r>
      <w:r>
        <w:rPr>
          <w:noProof/>
        </w:rPr>
        <w:fldChar w:fldCharType="separate"/>
      </w:r>
      <w:r w:rsidR="00B93B9B">
        <w:rPr>
          <w:noProof/>
        </w:rPr>
        <w:t>127</w:t>
      </w:r>
      <w:r>
        <w:rPr>
          <w:noProof/>
        </w:rPr>
        <w:fldChar w:fldCharType="end"/>
      </w:r>
    </w:p>
    <w:p w14:paraId="5AF02042"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10.3.2.2</w:t>
      </w:r>
      <w:r>
        <w:rPr>
          <w:rFonts w:asciiTheme="minorHAnsi" w:eastAsiaTheme="minorEastAsia" w:hAnsiTheme="minorHAnsi" w:cstheme="minorBidi"/>
          <w:noProof/>
          <w:sz w:val="24"/>
          <w:szCs w:val="24"/>
          <w:lang w:eastAsia="ja-JP"/>
        </w:rPr>
        <w:tab/>
      </w:r>
      <w:r>
        <w:rPr>
          <w:noProof/>
        </w:rPr>
        <w:t>Present</w:t>
      </w:r>
      <w:r>
        <w:rPr>
          <w:noProof/>
        </w:rPr>
        <w:tab/>
      </w:r>
      <w:r>
        <w:rPr>
          <w:noProof/>
        </w:rPr>
        <w:fldChar w:fldCharType="begin"/>
      </w:r>
      <w:r>
        <w:rPr>
          <w:noProof/>
        </w:rPr>
        <w:instrText xml:space="preserve"> PAGEREF _Toc337412121 \h </w:instrText>
      </w:r>
      <w:r>
        <w:rPr>
          <w:noProof/>
        </w:rPr>
      </w:r>
      <w:r>
        <w:rPr>
          <w:noProof/>
        </w:rPr>
        <w:fldChar w:fldCharType="separate"/>
      </w:r>
      <w:r w:rsidR="00B93B9B">
        <w:rPr>
          <w:noProof/>
        </w:rPr>
        <w:t>130</w:t>
      </w:r>
      <w:r>
        <w:rPr>
          <w:noProof/>
        </w:rPr>
        <w:fldChar w:fldCharType="end"/>
      </w:r>
    </w:p>
    <w:p w14:paraId="49127232"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10.3.2.3</w:t>
      </w:r>
      <w:r>
        <w:rPr>
          <w:rFonts w:asciiTheme="minorHAnsi" w:eastAsiaTheme="minorEastAsia" w:hAnsiTheme="minorHAnsi" w:cstheme="minorBidi"/>
          <w:noProof/>
          <w:sz w:val="24"/>
          <w:szCs w:val="24"/>
          <w:lang w:eastAsia="ja-JP"/>
        </w:rPr>
        <w:tab/>
      </w:r>
      <w:r>
        <w:rPr>
          <w:noProof/>
        </w:rPr>
        <w:t>Future (</w:t>
      </w:r>
      <w:r w:rsidRPr="00596927">
        <w:rPr>
          <w:rFonts w:ascii="Doulos SIL" w:hAnsi="Doulos SIL"/>
          <w:i/>
          <w:noProof/>
          <w:color w:val="0000FF"/>
        </w:rPr>
        <w:t>sà</w:t>
      </w:r>
      <w:r>
        <w:rPr>
          <w:noProof/>
        </w:rPr>
        <w:t xml:space="preserve"> )</w:t>
      </w:r>
      <w:r>
        <w:rPr>
          <w:noProof/>
        </w:rPr>
        <w:tab/>
      </w:r>
      <w:r>
        <w:rPr>
          <w:noProof/>
        </w:rPr>
        <w:fldChar w:fldCharType="begin"/>
      </w:r>
      <w:r>
        <w:rPr>
          <w:noProof/>
        </w:rPr>
        <w:instrText xml:space="preserve"> PAGEREF _Toc337412122 \h </w:instrText>
      </w:r>
      <w:r>
        <w:rPr>
          <w:noProof/>
        </w:rPr>
      </w:r>
      <w:r>
        <w:rPr>
          <w:noProof/>
        </w:rPr>
        <w:fldChar w:fldCharType="separate"/>
      </w:r>
      <w:r w:rsidR="00B93B9B">
        <w:rPr>
          <w:noProof/>
        </w:rPr>
        <w:t>134</w:t>
      </w:r>
      <w:r>
        <w:rPr>
          <w:noProof/>
        </w:rPr>
        <w:fldChar w:fldCharType="end"/>
      </w:r>
    </w:p>
    <w:p w14:paraId="63B3C96B"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10.3.2.4</w:t>
      </w:r>
      <w:r>
        <w:rPr>
          <w:rFonts w:asciiTheme="minorHAnsi" w:eastAsiaTheme="minorEastAsia" w:hAnsiTheme="minorHAnsi" w:cstheme="minorBidi"/>
          <w:noProof/>
          <w:sz w:val="24"/>
          <w:szCs w:val="24"/>
          <w:lang w:eastAsia="ja-JP"/>
        </w:rPr>
        <w:tab/>
      </w:r>
      <w:r>
        <w:rPr>
          <w:noProof/>
        </w:rPr>
        <w:t>Progressive (</w:t>
      </w:r>
      <w:r w:rsidRPr="00596927">
        <w:rPr>
          <w:rFonts w:ascii="Doulos SIL" w:hAnsi="Doulos SIL"/>
          <w:i/>
          <w:noProof/>
          <w:color w:val="0000FF"/>
        </w:rPr>
        <w:t>-ya</w:t>
      </w:r>
      <w:r>
        <w:rPr>
          <w:noProof/>
        </w:rPr>
        <w:t> )</w:t>
      </w:r>
      <w:r>
        <w:rPr>
          <w:noProof/>
        </w:rPr>
        <w:tab/>
      </w:r>
      <w:r>
        <w:rPr>
          <w:noProof/>
        </w:rPr>
        <w:fldChar w:fldCharType="begin"/>
      </w:r>
      <w:r>
        <w:rPr>
          <w:noProof/>
        </w:rPr>
        <w:instrText xml:space="preserve"> PAGEREF _Toc337412123 \h </w:instrText>
      </w:r>
      <w:r>
        <w:rPr>
          <w:noProof/>
        </w:rPr>
      </w:r>
      <w:r>
        <w:rPr>
          <w:noProof/>
        </w:rPr>
        <w:fldChar w:fldCharType="separate"/>
      </w:r>
      <w:r w:rsidR="00B93B9B">
        <w:rPr>
          <w:noProof/>
        </w:rPr>
        <w:t>136</w:t>
      </w:r>
      <w:r>
        <w:rPr>
          <w:noProof/>
        </w:rPr>
        <w:fldChar w:fldCharType="end"/>
      </w:r>
    </w:p>
    <w:p w14:paraId="0343053C" w14:textId="77777777" w:rsidR="002C1C50" w:rsidRDefault="002C1C50">
      <w:pPr>
        <w:pStyle w:val="TOC2"/>
        <w:tabs>
          <w:tab w:val="left" w:pos="825"/>
          <w:tab w:val="right" w:leader="dot" w:pos="7569"/>
        </w:tabs>
        <w:rPr>
          <w:rFonts w:asciiTheme="minorHAnsi" w:eastAsiaTheme="minorEastAsia" w:hAnsiTheme="minorHAnsi" w:cstheme="minorBidi"/>
          <w:noProof/>
          <w:sz w:val="24"/>
          <w:szCs w:val="24"/>
          <w:lang w:eastAsia="ja-JP"/>
        </w:rPr>
      </w:pPr>
      <w:r>
        <w:rPr>
          <w:noProof/>
        </w:rPr>
        <w:t>10.4</w:t>
      </w:r>
      <w:r>
        <w:rPr>
          <w:rFonts w:asciiTheme="minorHAnsi" w:eastAsiaTheme="minorEastAsia" w:hAnsiTheme="minorHAnsi" w:cstheme="minorBidi"/>
          <w:noProof/>
          <w:sz w:val="24"/>
          <w:szCs w:val="24"/>
          <w:lang w:eastAsia="ja-JP"/>
        </w:rPr>
        <w:tab/>
      </w:r>
      <w:r>
        <w:rPr>
          <w:noProof/>
        </w:rPr>
        <w:t>Stative form of verbs (reduplicated and unreduplicated)</w:t>
      </w:r>
      <w:r>
        <w:rPr>
          <w:noProof/>
        </w:rPr>
        <w:tab/>
      </w:r>
      <w:r>
        <w:rPr>
          <w:noProof/>
        </w:rPr>
        <w:fldChar w:fldCharType="begin"/>
      </w:r>
      <w:r>
        <w:rPr>
          <w:noProof/>
        </w:rPr>
        <w:instrText xml:space="preserve"> PAGEREF _Toc337412124 \h </w:instrText>
      </w:r>
      <w:r>
        <w:rPr>
          <w:noProof/>
        </w:rPr>
      </w:r>
      <w:r>
        <w:rPr>
          <w:noProof/>
        </w:rPr>
        <w:fldChar w:fldCharType="separate"/>
      </w:r>
      <w:r w:rsidR="00B93B9B">
        <w:rPr>
          <w:noProof/>
        </w:rPr>
        <w:t>139</w:t>
      </w:r>
      <w:r>
        <w:rPr>
          <w:noProof/>
        </w:rPr>
        <w:fldChar w:fldCharType="end"/>
      </w:r>
    </w:p>
    <w:p w14:paraId="3D2C8FD6"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10.4.1</w:t>
      </w:r>
      <w:r>
        <w:rPr>
          <w:rFonts w:asciiTheme="minorHAnsi" w:eastAsiaTheme="minorEastAsia" w:hAnsiTheme="minorHAnsi" w:cstheme="minorBidi"/>
          <w:noProof/>
          <w:sz w:val="24"/>
          <w:szCs w:val="24"/>
          <w:lang w:eastAsia="ja-JP"/>
        </w:rPr>
        <w:tab/>
      </w:r>
      <w:r>
        <w:rPr>
          <w:noProof/>
        </w:rPr>
        <w:t>Stative positive</w:t>
      </w:r>
      <w:r>
        <w:rPr>
          <w:noProof/>
        </w:rPr>
        <w:tab/>
      </w:r>
      <w:r>
        <w:rPr>
          <w:noProof/>
        </w:rPr>
        <w:fldChar w:fldCharType="begin"/>
      </w:r>
      <w:r>
        <w:rPr>
          <w:noProof/>
        </w:rPr>
        <w:instrText xml:space="preserve"> PAGEREF _Toc337412125 \h </w:instrText>
      </w:r>
      <w:r>
        <w:rPr>
          <w:noProof/>
        </w:rPr>
      </w:r>
      <w:r>
        <w:rPr>
          <w:noProof/>
        </w:rPr>
        <w:fldChar w:fldCharType="separate"/>
      </w:r>
      <w:r w:rsidR="00B93B9B">
        <w:rPr>
          <w:noProof/>
        </w:rPr>
        <w:t>139</w:t>
      </w:r>
      <w:r>
        <w:rPr>
          <w:noProof/>
        </w:rPr>
        <w:fldChar w:fldCharType="end"/>
      </w:r>
    </w:p>
    <w:p w14:paraId="7196D1B1"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10.4.2</w:t>
      </w:r>
      <w:r>
        <w:rPr>
          <w:rFonts w:asciiTheme="minorHAnsi" w:eastAsiaTheme="minorEastAsia" w:hAnsiTheme="minorHAnsi" w:cstheme="minorBidi"/>
          <w:noProof/>
          <w:sz w:val="24"/>
          <w:szCs w:val="24"/>
          <w:lang w:eastAsia="ja-JP"/>
        </w:rPr>
        <w:tab/>
      </w:r>
      <w:r>
        <w:rPr>
          <w:noProof/>
        </w:rPr>
        <w:t>Stative negative (</w:t>
      </w:r>
      <w:r w:rsidRPr="00596927">
        <w:rPr>
          <w:rFonts w:ascii="Doulos SIL" w:hAnsi="Doulos SIL"/>
          <w:noProof/>
          <w:color w:val="0000FF"/>
        </w:rPr>
        <w:t>=</w:t>
      </w:r>
      <w:r w:rsidRPr="00596927">
        <w:rPr>
          <w:rFonts w:ascii="Doulos SIL" w:hAnsi="Doulos SIL"/>
          <w:i/>
          <w:noProof/>
          <w:color w:val="0000FF"/>
        </w:rPr>
        <w:t>ŋŋŋ</w:t>
      </w:r>
      <w:r w:rsidRPr="00596927">
        <w:rPr>
          <w:rFonts w:ascii="Doulos SIL" w:hAnsi="Doulos SIL"/>
          <w:i/>
          <w:noProof/>
          <w:color w:val="0000FF"/>
        </w:rPr>
        <w:noBreakHyphen/>
      </w:r>
      <w:r>
        <w:rPr>
          <w:noProof/>
        </w:rPr>
        <w:t>)</w:t>
      </w:r>
      <w:r>
        <w:rPr>
          <w:noProof/>
        </w:rPr>
        <w:tab/>
      </w:r>
      <w:r>
        <w:rPr>
          <w:noProof/>
        </w:rPr>
        <w:fldChar w:fldCharType="begin"/>
      </w:r>
      <w:r>
        <w:rPr>
          <w:noProof/>
        </w:rPr>
        <w:instrText xml:space="preserve"> PAGEREF _Toc337412126 \h </w:instrText>
      </w:r>
      <w:r>
        <w:rPr>
          <w:noProof/>
        </w:rPr>
      </w:r>
      <w:r>
        <w:rPr>
          <w:noProof/>
        </w:rPr>
        <w:fldChar w:fldCharType="separate"/>
      </w:r>
      <w:r w:rsidR="00B93B9B">
        <w:rPr>
          <w:noProof/>
        </w:rPr>
        <w:t>139</w:t>
      </w:r>
      <w:r>
        <w:rPr>
          <w:noProof/>
        </w:rPr>
        <w:fldChar w:fldCharType="end"/>
      </w:r>
    </w:p>
    <w:p w14:paraId="41F7790C" w14:textId="77777777" w:rsidR="002C1C50" w:rsidRDefault="002C1C50">
      <w:pPr>
        <w:pStyle w:val="TOC2"/>
        <w:tabs>
          <w:tab w:val="left" w:pos="825"/>
          <w:tab w:val="right" w:leader="dot" w:pos="7569"/>
        </w:tabs>
        <w:rPr>
          <w:rFonts w:asciiTheme="minorHAnsi" w:eastAsiaTheme="minorEastAsia" w:hAnsiTheme="minorHAnsi" w:cstheme="minorBidi"/>
          <w:noProof/>
          <w:sz w:val="24"/>
          <w:szCs w:val="24"/>
          <w:lang w:eastAsia="ja-JP"/>
        </w:rPr>
      </w:pPr>
      <w:r>
        <w:rPr>
          <w:noProof/>
        </w:rPr>
        <w:t>10.5</w:t>
      </w:r>
      <w:r>
        <w:rPr>
          <w:rFonts w:asciiTheme="minorHAnsi" w:eastAsiaTheme="minorEastAsia" w:hAnsiTheme="minorHAnsi" w:cstheme="minorBidi"/>
          <w:noProof/>
          <w:sz w:val="24"/>
          <w:szCs w:val="24"/>
          <w:lang w:eastAsia="ja-JP"/>
        </w:rPr>
        <w:tab/>
      </w:r>
      <w:r>
        <w:rPr>
          <w:noProof/>
        </w:rPr>
        <w:t>Temporal clitics and particles</w:t>
      </w:r>
      <w:r>
        <w:rPr>
          <w:noProof/>
        </w:rPr>
        <w:tab/>
      </w:r>
      <w:r>
        <w:rPr>
          <w:noProof/>
        </w:rPr>
        <w:fldChar w:fldCharType="begin"/>
      </w:r>
      <w:r>
        <w:rPr>
          <w:noProof/>
        </w:rPr>
        <w:instrText xml:space="preserve"> PAGEREF _Toc337412127 \h </w:instrText>
      </w:r>
      <w:r>
        <w:rPr>
          <w:noProof/>
        </w:rPr>
      </w:r>
      <w:r>
        <w:rPr>
          <w:noProof/>
        </w:rPr>
        <w:fldChar w:fldCharType="separate"/>
      </w:r>
      <w:r w:rsidR="00B93B9B">
        <w:rPr>
          <w:noProof/>
        </w:rPr>
        <w:t>139</w:t>
      </w:r>
      <w:r>
        <w:rPr>
          <w:noProof/>
        </w:rPr>
        <w:fldChar w:fldCharType="end"/>
      </w:r>
    </w:p>
    <w:p w14:paraId="4DEBA40A"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10.5.1</w:t>
      </w:r>
      <w:r>
        <w:rPr>
          <w:rFonts w:asciiTheme="minorHAnsi" w:eastAsiaTheme="minorEastAsia" w:hAnsiTheme="minorHAnsi" w:cstheme="minorBidi"/>
          <w:noProof/>
          <w:sz w:val="24"/>
          <w:szCs w:val="24"/>
          <w:lang w:eastAsia="ja-JP"/>
        </w:rPr>
        <w:tab/>
      </w:r>
      <w:r>
        <w:rPr>
          <w:noProof/>
        </w:rPr>
        <w:t xml:space="preserve">Past particle </w:t>
      </w:r>
      <w:r w:rsidRPr="00596927">
        <w:rPr>
          <w:rFonts w:ascii="Doulos SIL" w:hAnsi="Doulos SIL"/>
          <w:i/>
          <w:noProof/>
          <w:color w:val="0000FF"/>
        </w:rPr>
        <w:t>kɛ́</w:t>
      </w:r>
      <w:r>
        <w:rPr>
          <w:noProof/>
        </w:rPr>
        <w:tab/>
      </w:r>
      <w:r>
        <w:rPr>
          <w:noProof/>
        </w:rPr>
        <w:fldChar w:fldCharType="begin"/>
      </w:r>
      <w:r>
        <w:rPr>
          <w:noProof/>
        </w:rPr>
        <w:instrText xml:space="preserve"> PAGEREF _Toc337412128 \h </w:instrText>
      </w:r>
      <w:r>
        <w:rPr>
          <w:noProof/>
        </w:rPr>
      </w:r>
      <w:r>
        <w:rPr>
          <w:noProof/>
        </w:rPr>
        <w:fldChar w:fldCharType="separate"/>
      </w:r>
      <w:r w:rsidR="00B93B9B">
        <w:rPr>
          <w:noProof/>
        </w:rPr>
        <w:t>139</w:t>
      </w:r>
      <w:r>
        <w:rPr>
          <w:noProof/>
        </w:rPr>
        <w:fldChar w:fldCharType="end"/>
      </w:r>
    </w:p>
    <w:p w14:paraId="6400F5F0"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10.5.1.1</w:t>
      </w:r>
      <w:r>
        <w:rPr>
          <w:rFonts w:asciiTheme="minorHAnsi" w:eastAsiaTheme="minorEastAsia" w:hAnsiTheme="minorHAnsi" w:cstheme="minorBidi"/>
          <w:noProof/>
          <w:sz w:val="24"/>
          <w:szCs w:val="24"/>
          <w:lang w:eastAsia="ja-JP"/>
        </w:rPr>
        <w:tab/>
      </w:r>
      <w:r>
        <w:rPr>
          <w:noProof/>
        </w:rPr>
        <w:t>Past imperfective (positive and negative)</w:t>
      </w:r>
      <w:r>
        <w:rPr>
          <w:noProof/>
        </w:rPr>
        <w:tab/>
      </w:r>
      <w:r>
        <w:rPr>
          <w:noProof/>
        </w:rPr>
        <w:fldChar w:fldCharType="begin"/>
      </w:r>
      <w:r>
        <w:rPr>
          <w:noProof/>
        </w:rPr>
        <w:instrText xml:space="preserve"> PAGEREF _Toc337412129 \h </w:instrText>
      </w:r>
      <w:r>
        <w:rPr>
          <w:noProof/>
        </w:rPr>
      </w:r>
      <w:r>
        <w:rPr>
          <w:noProof/>
        </w:rPr>
        <w:fldChar w:fldCharType="separate"/>
      </w:r>
      <w:r w:rsidR="00B93B9B">
        <w:rPr>
          <w:noProof/>
        </w:rPr>
        <w:t>139</w:t>
      </w:r>
      <w:r>
        <w:rPr>
          <w:noProof/>
        </w:rPr>
        <w:fldChar w:fldCharType="end"/>
      </w:r>
    </w:p>
    <w:p w14:paraId="13E7DE05"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10.5.1.2</w:t>
      </w:r>
      <w:r>
        <w:rPr>
          <w:rFonts w:asciiTheme="minorHAnsi" w:eastAsiaTheme="minorEastAsia" w:hAnsiTheme="minorHAnsi" w:cstheme="minorBidi"/>
          <w:noProof/>
          <w:sz w:val="24"/>
          <w:szCs w:val="24"/>
          <w:lang w:eastAsia="ja-JP"/>
        </w:rPr>
        <w:tab/>
      </w:r>
      <w:r>
        <w:rPr>
          <w:noProof/>
        </w:rPr>
        <w:t>Past progressive (positive and negative)</w:t>
      </w:r>
      <w:r>
        <w:rPr>
          <w:noProof/>
        </w:rPr>
        <w:tab/>
      </w:r>
      <w:r>
        <w:rPr>
          <w:noProof/>
        </w:rPr>
        <w:fldChar w:fldCharType="begin"/>
      </w:r>
      <w:r>
        <w:rPr>
          <w:noProof/>
        </w:rPr>
        <w:instrText xml:space="preserve"> PAGEREF _Toc337412130 \h </w:instrText>
      </w:r>
      <w:r>
        <w:rPr>
          <w:noProof/>
        </w:rPr>
      </w:r>
      <w:r>
        <w:rPr>
          <w:noProof/>
        </w:rPr>
        <w:fldChar w:fldCharType="separate"/>
      </w:r>
      <w:r w:rsidR="00B93B9B">
        <w:rPr>
          <w:noProof/>
        </w:rPr>
        <w:t>139</w:t>
      </w:r>
      <w:r>
        <w:rPr>
          <w:noProof/>
        </w:rPr>
        <w:fldChar w:fldCharType="end"/>
      </w:r>
    </w:p>
    <w:p w14:paraId="413D1386"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10.5.1.3</w:t>
      </w:r>
      <w:r>
        <w:rPr>
          <w:rFonts w:asciiTheme="minorHAnsi" w:eastAsiaTheme="minorEastAsia" w:hAnsiTheme="minorHAnsi" w:cstheme="minorBidi"/>
          <w:noProof/>
          <w:sz w:val="24"/>
          <w:szCs w:val="24"/>
          <w:lang w:eastAsia="ja-JP"/>
        </w:rPr>
        <w:tab/>
      </w:r>
      <w:r>
        <w:rPr>
          <w:noProof/>
        </w:rPr>
        <w:t>Past perfect (positive and negative)</w:t>
      </w:r>
      <w:r>
        <w:rPr>
          <w:noProof/>
        </w:rPr>
        <w:tab/>
      </w:r>
      <w:r>
        <w:rPr>
          <w:noProof/>
        </w:rPr>
        <w:fldChar w:fldCharType="begin"/>
      </w:r>
      <w:r>
        <w:rPr>
          <w:noProof/>
        </w:rPr>
        <w:instrText xml:space="preserve"> PAGEREF _Toc337412131 \h </w:instrText>
      </w:r>
      <w:r>
        <w:rPr>
          <w:noProof/>
        </w:rPr>
      </w:r>
      <w:r>
        <w:rPr>
          <w:noProof/>
        </w:rPr>
        <w:fldChar w:fldCharType="separate"/>
      </w:r>
      <w:r w:rsidR="00B93B9B">
        <w:rPr>
          <w:noProof/>
        </w:rPr>
        <w:t>139</w:t>
      </w:r>
      <w:r>
        <w:rPr>
          <w:noProof/>
        </w:rPr>
        <w:fldChar w:fldCharType="end"/>
      </w:r>
    </w:p>
    <w:p w14:paraId="5F22CDE0"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10.5.1.4</w:t>
      </w:r>
      <w:r>
        <w:rPr>
          <w:rFonts w:asciiTheme="minorHAnsi" w:eastAsiaTheme="minorEastAsia" w:hAnsiTheme="minorHAnsi" w:cstheme="minorBidi"/>
          <w:noProof/>
          <w:sz w:val="24"/>
          <w:szCs w:val="24"/>
          <w:lang w:eastAsia="ja-JP"/>
        </w:rPr>
        <w:tab/>
      </w:r>
      <w:r>
        <w:rPr>
          <w:noProof/>
        </w:rPr>
        <w:t>Past experiential perfect (positive and negative)</w:t>
      </w:r>
      <w:r>
        <w:rPr>
          <w:noProof/>
        </w:rPr>
        <w:tab/>
      </w:r>
      <w:r>
        <w:rPr>
          <w:noProof/>
        </w:rPr>
        <w:fldChar w:fldCharType="begin"/>
      </w:r>
      <w:r>
        <w:rPr>
          <w:noProof/>
        </w:rPr>
        <w:instrText xml:space="preserve"> PAGEREF _Toc337412132 \h </w:instrText>
      </w:r>
      <w:r>
        <w:rPr>
          <w:noProof/>
        </w:rPr>
      </w:r>
      <w:r>
        <w:rPr>
          <w:noProof/>
        </w:rPr>
        <w:fldChar w:fldCharType="separate"/>
      </w:r>
      <w:r w:rsidR="00B93B9B">
        <w:rPr>
          <w:noProof/>
        </w:rPr>
        <w:t>139</w:t>
      </w:r>
      <w:r>
        <w:rPr>
          <w:noProof/>
        </w:rPr>
        <w:fldChar w:fldCharType="end"/>
      </w:r>
    </w:p>
    <w:p w14:paraId="5540EE2E"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10.5.1.5</w:t>
      </w:r>
      <w:r>
        <w:rPr>
          <w:rFonts w:asciiTheme="minorHAnsi" w:eastAsiaTheme="minorEastAsia" w:hAnsiTheme="minorHAnsi" w:cstheme="minorBidi"/>
          <w:noProof/>
          <w:sz w:val="24"/>
          <w:szCs w:val="24"/>
          <w:lang w:eastAsia="ja-JP"/>
        </w:rPr>
        <w:tab/>
      </w:r>
      <w:r>
        <w:rPr>
          <w:noProof/>
        </w:rPr>
        <w:t>Past recent perfect (positive and negative)</w:t>
      </w:r>
      <w:r>
        <w:rPr>
          <w:noProof/>
        </w:rPr>
        <w:tab/>
      </w:r>
      <w:r>
        <w:rPr>
          <w:noProof/>
        </w:rPr>
        <w:fldChar w:fldCharType="begin"/>
      </w:r>
      <w:r>
        <w:rPr>
          <w:noProof/>
        </w:rPr>
        <w:instrText xml:space="preserve"> PAGEREF _Toc337412133 \h </w:instrText>
      </w:r>
      <w:r>
        <w:rPr>
          <w:noProof/>
        </w:rPr>
      </w:r>
      <w:r>
        <w:rPr>
          <w:noProof/>
        </w:rPr>
        <w:fldChar w:fldCharType="separate"/>
      </w:r>
      <w:r w:rsidR="00B93B9B">
        <w:rPr>
          <w:noProof/>
        </w:rPr>
        <w:t>139</w:t>
      </w:r>
      <w:r>
        <w:rPr>
          <w:noProof/>
        </w:rPr>
        <w:fldChar w:fldCharType="end"/>
      </w:r>
    </w:p>
    <w:p w14:paraId="36FE3274"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10.5.1.6</w:t>
      </w:r>
      <w:r>
        <w:rPr>
          <w:rFonts w:asciiTheme="minorHAnsi" w:eastAsiaTheme="minorEastAsia" w:hAnsiTheme="minorHAnsi" w:cstheme="minorBidi"/>
          <w:noProof/>
          <w:sz w:val="24"/>
          <w:szCs w:val="24"/>
          <w:lang w:eastAsia="ja-JP"/>
        </w:rPr>
        <w:tab/>
      </w:r>
      <w:r>
        <w:rPr>
          <w:noProof/>
        </w:rPr>
        <w:t>Past stative (positive and negative)</w:t>
      </w:r>
      <w:r>
        <w:rPr>
          <w:noProof/>
        </w:rPr>
        <w:tab/>
      </w:r>
      <w:r>
        <w:rPr>
          <w:noProof/>
        </w:rPr>
        <w:fldChar w:fldCharType="begin"/>
      </w:r>
      <w:r>
        <w:rPr>
          <w:noProof/>
        </w:rPr>
        <w:instrText xml:space="preserve"> PAGEREF _Toc337412134 \h </w:instrText>
      </w:r>
      <w:r>
        <w:rPr>
          <w:noProof/>
        </w:rPr>
      </w:r>
      <w:r>
        <w:rPr>
          <w:noProof/>
        </w:rPr>
        <w:fldChar w:fldCharType="separate"/>
      </w:r>
      <w:r w:rsidR="00B93B9B">
        <w:rPr>
          <w:noProof/>
        </w:rPr>
        <w:t>139</w:t>
      </w:r>
      <w:r>
        <w:rPr>
          <w:noProof/>
        </w:rPr>
        <w:fldChar w:fldCharType="end"/>
      </w:r>
    </w:p>
    <w:p w14:paraId="50E25A84"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10.5.2</w:t>
      </w:r>
      <w:r>
        <w:rPr>
          <w:rFonts w:asciiTheme="minorHAnsi" w:eastAsiaTheme="minorEastAsia" w:hAnsiTheme="minorHAnsi" w:cstheme="minorBidi"/>
          <w:noProof/>
          <w:sz w:val="24"/>
          <w:szCs w:val="24"/>
          <w:lang w:eastAsia="ja-JP"/>
        </w:rPr>
        <w:tab/>
      </w:r>
      <w:r>
        <w:rPr>
          <w:noProof/>
        </w:rPr>
        <w:t>‘Still’, ‘up to now’, ‘(not) yet’</w:t>
      </w:r>
      <w:r>
        <w:rPr>
          <w:noProof/>
        </w:rPr>
        <w:tab/>
      </w:r>
      <w:r>
        <w:rPr>
          <w:noProof/>
        </w:rPr>
        <w:fldChar w:fldCharType="begin"/>
      </w:r>
      <w:r>
        <w:rPr>
          <w:noProof/>
        </w:rPr>
        <w:instrText xml:space="preserve"> PAGEREF _Toc337412135 \h </w:instrText>
      </w:r>
      <w:r>
        <w:rPr>
          <w:noProof/>
        </w:rPr>
      </w:r>
      <w:r>
        <w:rPr>
          <w:noProof/>
        </w:rPr>
        <w:fldChar w:fldCharType="separate"/>
      </w:r>
      <w:r w:rsidR="00B93B9B">
        <w:rPr>
          <w:noProof/>
        </w:rPr>
        <w:t>139</w:t>
      </w:r>
      <w:r>
        <w:rPr>
          <w:noProof/>
        </w:rPr>
        <w:fldChar w:fldCharType="end"/>
      </w:r>
    </w:p>
    <w:p w14:paraId="16B753A5" w14:textId="77777777" w:rsidR="002C1C50" w:rsidRDefault="002C1C50">
      <w:pPr>
        <w:pStyle w:val="TOC2"/>
        <w:tabs>
          <w:tab w:val="left" w:pos="825"/>
          <w:tab w:val="right" w:leader="dot" w:pos="7569"/>
        </w:tabs>
        <w:rPr>
          <w:rFonts w:asciiTheme="minorHAnsi" w:eastAsiaTheme="minorEastAsia" w:hAnsiTheme="minorHAnsi" w:cstheme="minorBidi"/>
          <w:noProof/>
          <w:sz w:val="24"/>
          <w:szCs w:val="24"/>
          <w:lang w:eastAsia="ja-JP"/>
        </w:rPr>
      </w:pPr>
      <w:r>
        <w:rPr>
          <w:noProof/>
        </w:rPr>
        <w:t>10.6</w:t>
      </w:r>
      <w:r>
        <w:rPr>
          <w:rFonts w:asciiTheme="minorHAnsi" w:eastAsiaTheme="minorEastAsia" w:hAnsiTheme="minorHAnsi" w:cstheme="minorBidi"/>
          <w:noProof/>
          <w:sz w:val="24"/>
          <w:szCs w:val="24"/>
          <w:lang w:eastAsia="ja-JP"/>
        </w:rPr>
        <w:tab/>
      </w:r>
      <w:r>
        <w:rPr>
          <w:noProof/>
        </w:rPr>
        <w:t>Imperatives and Hortatives</w:t>
      </w:r>
      <w:r>
        <w:rPr>
          <w:noProof/>
        </w:rPr>
        <w:tab/>
      </w:r>
      <w:r>
        <w:rPr>
          <w:noProof/>
        </w:rPr>
        <w:fldChar w:fldCharType="begin"/>
      </w:r>
      <w:r>
        <w:rPr>
          <w:noProof/>
        </w:rPr>
        <w:instrText xml:space="preserve"> PAGEREF _Toc337412136 \h </w:instrText>
      </w:r>
      <w:r>
        <w:rPr>
          <w:noProof/>
        </w:rPr>
      </w:r>
      <w:r>
        <w:rPr>
          <w:noProof/>
        </w:rPr>
        <w:fldChar w:fldCharType="separate"/>
      </w:r>
      <w:r w:rsidR="00B93B9B">
        <w:rPr>
          <w:noProof/>
        </w:rPr>
        <w:t>139</w:t>
      </w:r>
      <w:r>
        <w:rPr>
          <w:noProof/>
        </w:rPr>
        <w:fldChar w:fldCharType="end"/>
      </w:r>
    </w:p>
    <w:p w14:paraId="1210A4AE"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10.6.1</w:t>
      </w:r>
      <w:r>
        <w:rPr>
          <w:rFonts w:asciiTheme="minorHAnsi" w:eastAsiaTheme="minorEastAsia" w:hAnsiTheme="minorHAnsi" w:cstheme="minorBidi"/>
          <w:noProof/>
          <w:sz w:val="24"/>
          <w:szCs w:val="24"/>
          <w:lang w:eastAsia="ja-JP"/>
        </w:rPr>
        <w:tab/>
      </w:r>
      <w:r>
        <w:rPr>
          <w:noProof/>
        </w:rPr>
        <w:t>Imperatives and prohibitives</w:t>
      </w:r>
      <w:r>
        <w:rPr>
          <w:noProof/>
        </w:rPr>
        <w:tab/>
      </w:r>
      <w:r>
        <w:rPr>
          <w:noProof/>
        </w:rPr>
        <w:fldChar w:fldCharType="begin"/>
      </w:r>
      <w:r>
        <w:rPr>
          <w:noProof/>
        </w:rPr>
        <w:instrText xml:space="preserve"> PAGEREF _Toc337412137 \h </w:instrText>
      </w:r>
      <w:r>
        <w:rPr>
          <w:noProof/>
        </w:rPr>
      </w:r>
      <w:r>
        <w:rPr>
          <w:noProof/>
        </w:rPr>
        <w:fldChar w:fldCharType="separate"/>
      </w:r>
      <w:r w:rsidR="00B93B9B">
        <w:rPr>
          <w:noProof/>
        </w:rPr>
        <w:t>139</w:t>
      </w:r>
      <w:r>
        <w:rPr>
          <w:noProof/>
        </w:rPr>
        <w:fldChar w:fldCharType="end"/>
      </w:r>
    </w:p>
    <w:p w14:paraId="238A627B"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10.6.2</w:t>
      </w:r>
      <w:r>
        <w:rPr>
          <w:rFonts w:asciiTheme="minorHAnsi" w:eastAsiaTheme="minorEastAsia" w:hAnsiTheme="minorHAnsi" w:cstheme="minorBidi"/>
          <w:noProof/>
          <w:sz w:val="24"/>
          <w:szCs w:val="24"/>
          <w:lang w:eastAsia="ja-JP"/>
        </w:rPr>
        <w:tab/>
      </w:r>
      <w:r>
        <w:rPr>
          <w:noProof/>
        </w:rPr>
        <w:t>Hortatives</w:t>
      </w:r>
      <w:r>
        <w:rPr>
          <w:noProof/>
        </w:rPr>
        <w:tab/>
      </w:r>
      <w:r>
        <w:rPr>
          <w:noProof/>
        </w:rPr>
        <w:fldChar w:fldCharType="begin"/>
      </w:r>
      <w:r>
        <w:rPr>
          <w:noProof/>
        </w:rPr>
        <w:instrText xml:space="preserve"> PAGEREF _Toc337412138 \h </w:instrText>
      </w:r>
      <w:r>
        <w:rPr>
          <w:noProof/>
        </w:rPr>
      </w:r>
      <w:r>
        <w:rPr>
          <w:noProof/>
        </w:rPr>
        <w:fldChar w:fldCharType="separate"/>
      </w:r>
      <w:r w:rsidR="00B93B9B">
        <w:rPr>
          <w:noProof/>
        </w:rPr>
        <w:t>142</w:t>
      </w:r>
      <w:r>
        <w:rPr>
          <w:noProof/>
        </w:rPr>
        <w:fldChar w:fldCharType="end"/>
      </w:r>
    </w:p>
    <w:p w14:paraId="0EF0D62A"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10.6.2.1</w:t>
      </w:r>
      <w:r>
        <w:rPr>
          <w:rFonts w:asciiTheme="minorHAnsi" w:eastAsiaTheme="minorEastAsia" w:hAnsiTheme="minorHAnsi" w:cstheme="minorBidi"/>
          <w:noProof/>
          <w:sz w:val="24"/>
          <w:szCs w:val="24"/>
          <w:lang w:eastAsia="ja-JP"/>
        </w:rPr>
        <w:tab/>
      </w:r>
      <w:r>
        <w:rPr>
          <w:noProof/>
        </w:rPr>
        <w:t>Hortative (</w:t>
      </w:r>
      <w:r w:rsidRPr="00596927">
        <w:rPr>
          <w:rFonts w:ascii="Doulos SIL" w:hAnsi="Doulos SIL"/>
          <w:i/>
          <w:noProof/>
          <w:color w:val="0000FF"/>
        </w:rPr>
        <w:t>-ŋŋŋ</w:t>
      </w:r>
      <w:r>
        <w:rPr>
          <w:noProof/>
        </w:rPr>
        <w:t xml:space="preserve">, plural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_Toc337412139 \h </w:instrText>
      </w:r>
      <w:r>
        <w:rPr>
          <w:noProof/>
        </w:rPr>
      </w:r>
      <w:r>
        <w:rPr>
          <w:noProof/>
        </w:rPr>
        <w:fldChar w:fldCharType="separate"/>
      </w:r>
      <w:r w:rsidR="00B93B9B">
        <w:rPr>
          <w:noProof/>
        </w:rPr>
        <w:t>142</w:t>
      </w:r>
      <w:r>
        <w:rPr>
          <w:noProof/>
        </w:rPr>
        <w:fldChar w:fldCharType="end"/>
      </w:r>
    </w:p>
    <w:p w14:paraId="4854B5B1"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10.6.2.2</w:t>
      </w:r>
      <w:r>
        <w:rPr>
          <w:rFonts w:asciiTheme="minorHAnsi" w:eastAsiaTheme="minorEastAsia" w:hAnsiTheme="minorHAnsi" w:cstheme="minorBidi"/>
          <w:noProof/>
          <w:sz w:val="24"/>
          <w:szCs w:val="24"/>
          <w:lang w:eastAsia="ja-JP"/>
        </w:rPr>
        <w:tab/>
      </w:r>
      <w:r>
        <w:rPr>
          <w:noProof/>
        </w:rPr>
        <w:t>Hortative negative (</w:t>
      </w:r>
      <w:r w:rsidRPr="00596927">
        <w:rPr>
          <w:rFonts w:ascii="Doulos SIL" w:hAnsi="Doulos SIL"/>
          <w:i/>
          <w:noProof/>
          <w:color w:val="0000FF"/>
        </w:rPr>
        <w:t>-ŋŋŋ</w:t>
      </w:r>
      <w:r>
        <w:rPr>
          <w:noProof/>
        </w:rPr>
        <w:t xml:space="preserve">, plural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_Toc337412140 \h </w:instrText>
      </w:r>
      <w:r>
        <w:rPr>
          <w:noProof/>
        </w:rPr>
      </w:r>
      <w:r>
        <w:rPr>
          <w:noProof/>
        </w:rPr>
        <w:fldChar w:fldCharType="separate"/>
      </w:r>
      <w:r w:rsidR="00B93B9B">
        <w:rPr>
          <w:noProof/>
        </w:rPr>
        <w:t>142</w:t>
      </w:r>
      <w:r>
        <w:rPr>
          <w:noProof/>
        </w:rPr>
        <w:fldChar w:fldCharType="end"/>
      </w:r>
    </w:p>
    <w:p w14:paraId="74CB161F"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10.6.2.3</w:t>
      </w:r>
      <w:r>
        <w:rPr>
          <w:rFonts w:asciiTheme="minorHAnsi" w:eastAsiaTheme="minorEastAsia" w:hAnsiTheme="minorHAnsi" w:cstheme="minorBidi"/>
          <w:noProof/>
          <w:sz w:val="24"/>
          <w:szCs w:val="24"/>
          <w:lang w:eastAsia="ja-JP"/>
        </w:rPr>
        <w:tab/>
      </w:r>
      <w:r>
        <w:rPr>
          <w:noProof/>
        </w:rPr>
        <w:t>Indirect/quoted imperative (</w:t>
      </w:r>
      <w:r w:rsidRPr="00596927">
        <w:rPr>
          <w:rFonts w:ascii="Doulos SIL" w:hAnsi="Doulos SIL"/>
          <w:i/>
          <w:noProof/>
          <w:color w:val="0000FF"/>
        </w:rPr>
        <w:t>-ŋŋŋ</w:t>
      </w:r>
      <w:r>
        <w:rPr>
          <w:noProof/>
        </w:rPr>
        <w:t xml:space="preserve">, plural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_Toc337412141 \h </w:instrText>
      </w:r>
      <w:r>
        <w:rPr>
          <w:noProof/>
        </w:rPr>
      </w:r>
      <w:r>
        <w:rPr>
          <w:noProof/>
        </w:rPr>
        <w:fldChar w:fldCharType="separate"/>
      </w:r>
      <w:r w:rsidR="00B93B9B">
        <w:rPr>
          <w:noProof/>
        </w:rPr>
        <w:t>142</w:t>
      </w:r>
      <w:r>
        <w:rPr>
          <w:noProof/>
        </w:rPr>
        <w:fldChar w:fldCharType="end"/>
      </w:r>
    </w:p>
    <w:p w14:paraId="2E1CA6C3"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10.6.2.4</w:t>
      </w:r>
      <w:r>
        <w:rPr>
          <w:rFonts w:asciiTheme="minorHAnsi" w:eastAsiaTheme="minorEastAsia" w:hAnsiTheme="minorHAnsi" w:cstheme="minorBidi"/>
          <w:noProof/>
          <w:sz w:val="24"/>
          <w:szCs w:val="24"/>
          <w:lang w:eastAsia="ja-JP"/>
        </w:rPr>
        <w:tab/>
      </w:r>
      <w:r>
        <w:rPr>
          <w:noProof/>
        </w:rPr>
        <w:t>Indirect/quoted prohibitive (</w:t>
      </w:r>
      <w:r w:rsidRPr="00596927">
        <w:rPr>
          <w:rFonts w:ascii="Doulos SIL" w:hAnsi="Doulos SIL"/>
          <w:i/>
          <w:noProof/>
          <w:color w:val="0000FF"/>
        </w:rPr>
        <w:t>-ŋŋŋ</w:t>
      </w:r>
      <w:r>
        <w:rPr>
          <w:noProof/>
        </w:rPr>
        <w:t xml:space="preserve">, plural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_Toc337412142 \h </w:instrText>
      </w:r>
      <w:r>
        <w:rPr>
          <w:noProof/>
        </w:rPr>
      </w:r>
      <w:r>
        <w:rPr>
          <w:noProof/>
        </w:rPr>
        <w:fldChar w:fldCharType="separate"/>
      </w:r>
      <w:r w:rsidR="00B93B9B">
        <w:rPr>
          <w:noProof/>
        </w:rPr>
        <w:t>142</w:t>
      </w:r>
      <w:r>
        <w:rPr>
          <w:noProof/>
        </w:rPr>
        <w:fldChar w:fldCharType="end"/>
      </w:r>
    </w:p>
    <w:p w14:paraId="1C36584A"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10.6.3</w:t>
      </w:r>
      <w:r>
        <w:rPr>
          <w:rFonts w:asciiTheme="minorHAnsi" w:eastAsiaTheme="minorEastAsia" w:hAnsiTheme="minorHAnsi" w:cstheme="minorBidi"/>
          <w:noProof/>
          <w:sz w:val="24"/>
          <w:szCs w:val="24"/>
          <w:lang w:eastAsia="ja-JP"/>
        </w:rPr>
        <w:tab/>
      </w:r>
      <w:r>
        <w:rPr>
          <w:noProof/>
        </w:rPr>
        <w:t>Indirect/quoted hortative</w:t>
      </w:r>
      <w:r>
        <w:rPr>
          <w:noProof/>
        </w:rPr>
        <w:tab/>
      </w:r>
      <w:r>
        <w:rPr>
          <w:noProof/>
        </w:rPr>
        <w:fldChar w:fldCharType="begin"/>
      </w:r>
      <w:r>
        <w:rPr>
          <w:noProof/>
        </w:rPr>
        <w:instrText xml:space="preserve"> PAGEREF _Toc337412143 \h </w:instrText>
      </w:r>
      <w:r>
        <w:rPr>
          <w:noProof/>
        </w:rPr>
      </w:r>
      <w:r>
        <w:rPr>
          <w:noProof/>
        </w:rPr>
        <w:fldChar w:fldCharType="separate"/>
      </w:r>
      <w:r w:rsidR="00B93B9B">
        <w:rPr>
          <w:noProof/>
        </w:rPr>
        <w:t>142</w:t>
      </w:r>
      <w:r>
        <w:rPr>
          <w:noProof/>
        </w:rPr>
        <w:fldChar w:fldCharType="end"/>
      </w:r>
    </w:p>
    <w:p w14:paraId="6BE5D35D" w14:textId="77777777" w:rsidR="002C1C50" w:rsidRDefault="002C1C50">
      <w:pPr>
        <w:pStyle w:val="TOC1"/>
        <w:tabs>
          <w:tab w:val="left" w:pos="480"/>
          <w:tab w:val="right" w:leader="dot" w:pos="7569"/>
        </w:tabs>
        <w:rPr>
          <w:rFonts w:asciiTheme="minorHAnsi" w:eastAsiaTheme="minorEastAsia" w:hAnsiTheme="minorHAnsi" w:cstheme="minorBidi"/>
          <w:b w:val="0"/>
          <w:noProof/>
          <w:szCs w:val="24"/>
          <w:lang w:eastAsia="ja-JP"/>
        </w:rPr>
      </w:pPr>
      <w:r>
        <w:rPr>
          <w:noProof/>
        </w:rPr>
        <w:t>11</w:t>
      </w:r>
      <w:r>
        <w:rPr>
          <w:rFonts w:asciiTheme="minorHAnsi" w:eastAsiaTheme="minorEastAsia" w:hAnsiTheme="minorHAnsi" w:cstheme="minorBidi"/>
          <w:b w:val="0"/>
          <w:noProof/>
          <w:szCs w:val="24"/>
          <w:lang w:eastAsia="ja-JP"/>
        </w:rPr>
        <w:tab/>
      </w:r>
      <w:r>
        <w:rPr>
          <w:noProof/>
        </w:rPr>
        <w:t>Clause, VP, and predicate structure</w:t>
      </w:r>
      <w:r>
        <w:rPr>
          <w:noProof/>
        </w:rPr>
        <w:tab/>
      </w:r>
      <w:r>
        <w:rPr>
          <w:noProof/>
        </w:rPr>
        <w:fldChar w:fldCharType="begin"/>
      </w:r>
      <w:r>
        <w:rPr>
          <w:noProof/>
        </w:rPr>
        <w:instrText xml:space="preserve"> PAGEREF _Toc337412144 \h </w:instrText>
      </w:r>
      <w:r>
        <w:rPr>
          <w:noProof/>
        </w:rPr>
      </w:r>
      <w:r>
        <w:rPr>
          <w:noProof/>
        </w:rPr>
        <w:fldChar w:fldCharType="separate"/>
      </w:r>
      <w:r w:rsidR="00B93B9B">
        <w:rPr>
          <w:noProof/>
        </w:rPr>
        <w:t>144</w:t>
      </w:r>
      <w:r>
        <w:rPr>
          <w:noProof/>
        </w:rPr>
        <w:fldChar w:fldCharType="end"/>
      </w:r>
    </w:p>
    <w:p w14:paraId="6AEA97BC" w14:textId="77777777" w:rsidR="002C1C50" w:rsidRDefault="002C1C50">
      <w:pPr>
        <w:pStyle w:val="TOC2"/>
        <w:tabs>
          <w:tab w:val="left" w:pos="825"/>
          <w:tab w:val="right" w:leader="dot" w:pos="7569"/>
        </w:tabs>
        <w:rPr>
          <w:rFonts w:asciiTheme="minorHAnsi" w:eastAsiaTheme="minorEastAsia" w:hAnsiTheme="minorHAnsi" w:cstheme="minorBidi"/>
          <w:noProof/>
          <w:sz w:val="24"/>
          <w:szCs w:val="24"/>
          <w:lang w:eastAsia="ja-JP"/>
        </w:rPr>
      </w:pPr>
      <w:r>
        <w:rPr>
          <w:noProof/>
        </w:rPr>
        <w:t>11.1</w:t>
      </w:r>
      <w:r>
        <w:rPr>
          <w:rFonts w:asciiTheme="minorHAnsi" w:eastAsiaTheme="minorEastAsia" w:hAnsiTheme="minorHAnsi" w:cstheme="minorBidi"/>
          <w:noProof/>
          <w:sz w:val="24"/>
          <w:szCs w:val="24"/>
          <w:lang w:eastAsia="ja-JP"/>
        </w:rPr>
        <w:tab/>
      </w:r>
      <w:r>
        <w:rPr>
          <w:noProof/>
        </w:rPr>
        <w:t>Clausal constituents</w:t>
      </w:r>
      <w:r>
        <w:rPr>
          <w:noProof/>
        </w:rPr>
        <w:tab/>
      </w:r>
      <w:r>
        <w:rPr>
          <w:noProof/>
        </w:rPr>
        <w:fldChar w:fldCharType="begin"/>
      </w:r>
      <w:r>
        <w:rPr>
          <w:noProof/>
        </w:rPr>
        <w:instrText xml:space="preserve"> PAGEREF _Toc337412145 \h </w:instrText>
      </w:r>
      <w:r>
        <w:rPr>
          <w:noProof/>
        </w:rPr>
      </w:r>
      <w:r>
        <w:rPr>
          <w:noProof/>
        </w:rPr>
        <w:fldChar w:fldCharType="separate"/>
      </w:r>
      <w:r w:rsidR="00B93B9B">
        <w:rPr>
          <w:noProof/>
        </w:rPr>
        <w:t>144</w:t>
      </w:r>
      <w:r>
        <w:rPr>
          <w:noProof/>
        </w:rPr>
        <w:fldChar w:fldCharType="end"/>
      </w:r>
    </w:p>
    <w:p w14:paraId="44CBF85D"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11.1.1</w:t>
      </w:r>
      <w:r>
        <w:rPr>
          <w:rFonts w:asciiTheme="minorHAnsi" w:eastAsiaTheme="minorEastAsia" w:hAnsiTheme="minorHAnsi" w:cstheme="minorBidi"/>
          <w:noProof/>
          <w:sz w:val="24"/>
          <w:szCs w:val="24"/>
          <w:lang w:eastAsia="ja-JP"/>
        </w:rPr>
        <w:tab/>
      </w:r>
      <w:r>
        <w:rPr>
          <w:noProof/>
        </w:rPr>
        <w:t>Subjects</w:t>
      </w:r>
      <w:r>
        <w:rPr>
          <w:noProof/>
        </w:rPr>
        <w:tab/>
      </w:r>
      <w:r>
        <w:rPr>
          <w:noProof/>
        </w:rPr>
        <w:fldChar w:fldCharType="begin"/>
      </w:r>
      <w:r>
        <w:rPr>
          <w:noProof/>
        </w:rPr>
        <w:instrText xml:space="preserve"> PAGEREF _Toc337412146 \h </w:instrText>
      </w:r>
      <w:r>
        <w:rPr>
          <w:noProof/>
        </w:rPr>
      </w:r>
      <w:r>
        <w:rPr>
          <w:noProof/>
        </w:rPr>
        <w:fldChar w:fldCharType="separate"/>
      </w:r>
      <w:r w:rsidR="00B93B9B">
        <w:rPr>
          <w:noProof/>
        </w:rPr>
        <w:t>144</w:t>
      </w:r>
      <w:r>
        <w:rPr>
          <w:noProof/>
        </w:rPr>
        <w:fldChar w:fldCharType="end"/>
      </w:r>
    </w:p>
    <w:p w14:paraId="6003E55E"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11.1.1.1</w:t>
      </w:r>
      <w:r>
        <w:rPr>
          <w:rFonts w:asciiTheme="minorHAnsi" w:eastAsiaTheme="minorEastAsia" w:hAnsiTheme="minorHAnsi" w:cstheme="minorBidi"/>
          <w:noProof/>
          <w:sz w:val="24"/>
          <w:szCs w:val="24"/>
          <w:lang w:eastAsia="ja-JP"/>
        </w:rPr>
        <w:tab/>
      </w:r>
      <w:r>
        <w:rPr>
          <w:noProof/>
        </w:rPr>
        <w:t>Subjects in indicative main clauses</w:t>
      </w:r>
      <w:r>
        <w:rPr>
          <w:noProof/>
        </w:rPr>
        <w:tab/>
      </w:r>
      <w:r>
        <w:rPr>
          <w:noProof/>
        </w:rPr>
        <w:fldChar w:fldCharType="begin"/>
      </w:r>
      <w:r>
        <w:rPr>
          <w:noProof/>
        </w:rPr>
        <w:instrText xml:space="preserve"> PAGEREF _Toc337412147 \h </w:instrText>
      </w:r>
      <w:r>
        <w:rPr>
          <w:noProof/>
        </w:rPr>
      </w:r>
      <w:r>
        <w:rPr>
          <w:noProof/>
        </w:rPr>
        <w:fldChar w:fldCharType="separate"/>
      </w:r>
      <w:r w:rsidR="00B93B9B">
        <w:rPr>
          <w:noProof/>
        </w:rPr>
        <w:t>144</w:t>
      </w:r>
      <w:r>
        <w:rPr>
          <w:noProof/>
        </w:rPr>
        <w:fldChar w:fldCharType="end"/>
      </w:r>
    </w:p>
    <w:p w14:paraId="10834255"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11.1.1.2</w:t>
      </w:r>
      <w:r>
        <w:rPr>
          <w:rFonts w:asciiTheme="minorHAnsi" w:eastAsiaTheme="minorEastAsia" w:hAnsiTheme="minorHAnsi" w:cstheme="minorBidi"/>
          <w:noProof/>
          <w:sz w:val="24"/>
          <w:szCs w:val="24"/>
          <w:lang w:eastAsia="ja-JP"/>
        </w:rPr>
        <w:tab/>
      </w:r>
      <w:r>
        <w:rPr>
          <w:noProof/>
        </w:rPr>
        <w:t>Subjects in relative and complement clauses</w:t>
      </w:r>
      <w:r>
        <w:rPr>
          <w:noProof/>
        </w:rPr>
        <w:tab/>
      </w:r>
      <w:r>
        <w:rPr>
          <w:noProof/>
        </w:rPr>
        <w:fldChar w:fldCharType="begin"/>
      </w:r>
      <w:r>
        <w:rPr>
          <w:noProof/>
        </w:rPr>
        <w:instrText xml:space="preserve"> PAGEREF _Toc337412148 \h </w:instrText>
      </w:r>
      <w:r>
        <w:rPr>
          <w:noProof/>
        </w:rPr>
      </w:r>
      <w:r>
        <w:rPr>
          <w:noProof/>
        </w:rPr>
        <w:fldChar w:fldCharType="separate"/>
      </w:r>
      <w:r w:rsidR="00B93B9B">
        <w:rPr>
          <w:noProof/>
        </w:rPr>
        <w:t>144</w:t>
      </w:r>
      <w:r>
        <w:rPr>
          <w:noProof/>
        </w:rPr>
        <w:fldChar w:fldCharType="end"/>
      </w:r>
    </w:p>
    <w:p w14:paraId="16948209"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11.1.1.3</w:t>
      </w:r>
      <w:r>
        <w:rPr>
          <w:rFonts w:asciiTheme="minorHAnsi" w:eastAsiaTheme="minorEastAsia" w:hAnsiTheme="minorHAnsi" w:cstheme="minorBidi"/>
          <w:noProof/>
          <w:sz w:val="24"/>
          <w:szCs w:val="24"/>
          <w:lang w:eastAsia="ja-JP"/>
        </w:rPr>
        <w:tab/>
      </w:r>
      <w:r>
        <w:rPr>
          <w:noProof/>
        </w:rPr>
        <w:t>Subjects of imperative and hortative verbs</w:t>
      </w:r>
      <w:r>
        <w:rPr>
          <w:noProof/>
        </w:rPr>
        <w:tab/>
      </w:r>
      <w:r>
        <w:rPr>
          <w:noProof/>
        </w:rPr>
        <w:fldChar w:fldCharType="begin"/>
      </w:r>
      <w:r>
        <w:rPr>
          <w:noProof/>
        </w:rPr>
        <w:instrText xml:space="preserve"> PAGEREF _Toc337412149 \h </w:instrText>
      </w:r>
      <w:r>
        <w:rPr>
          <w:noProof/>
        </w:rPr>
      </w:r>
      <w:r>
        <w:rPr>
          <w:noProof/>
        </w:rPr>
        <w:fldChar w:fldCharType="separate"/>
      </w:r>
      <w:r w:rsidR="00B93B9B">
        <w:rPr>
          <w:noProof/>
        </w:rPr>
        <w:t>144</w:t>
      </w:r>
      <w:r>
        <w:rPr>
          <w:noProof/>
        </w:rPr>
        <w:fldChar w:fldCharType="end"/>
      </w:r>
    </w:p>
    <w:p w14:paraId="5A4D4DDD"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11.1.1.4</w:t>
      </w:r>
      <w:r>
        <w:rPr>
          <w:rFonts w:asciiTheme="minorHAnsi" w:eastAsiaTheme="minorEastAsia" w:hAnsiTheme="minorHAnsi" w:cstheme="minorBidi"/>
          <w:noProof/>
          <w:sz w:val="24"/>
          <w:szCs w:val="24"/>
          <w:lang w:eastAsia="ja-JP"/>
        </w:rPr>
        <w:tab/>
      </w:r>
      <w:r>
        <w:rPr>
          <w:noProof/>
        </w:rPr>
        <w:t>Subjects of lexicalized subject-verb combinations</w:t>
      </w:r>
      <w:r>
        <w:rPr>
          <w:noProof/>
        </w:rPr>
        <w:tab/>
      </w:r>
      <w:r>
        <w:rPr>
          <w:noProof/>
        </w:rPr>
        <w:fldChar w:fldCharType="begin"/>
      </w:r>
      <w:r>
        <w:rPr>
          <w:noProof/>
        </w:rPr>
        <w:instrText xml:space="preserve"> PAGEREF _Toc337412150 \h </w:instrText>
      </w:r>
      <w:r>
        <w:rPr>
          <w:noProof/>
        </w:rPr>
      </w:r>
      <w:r>
        <w:rPr>
          <w:noProof/>
        </w:rPr>
        <w:fldChar w:fldCharType="separate"/>
      </w:r>
      <w:r w:rsidR="00B93B9B">
        <w:rPr>
          <w:noProof/>
        </w:rPr>
        <w:t>144</w:t>
      </w:r>
      <w:r>
        <w:rPr>
          <w:noProof/>
        </w:rPr>
        <w:fldChar w:fldCharType="end"/>
      </w:r>
    </w:p>
    <w:p w14:paraId="62B0F2C5"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11.1.2</w:t>
      </w:r>
      <w:r>
        <w:rPr>
          <w:rFonts w:asciiTheme="minorHAnsi" w:eastAsiaTheme="minorEastAsia" w:hAnsiTheme="minorHAnsi" w:cstheme="minorBidi"/>
          <w:noProof/>
          <w:sz w:val="24"/>
          <w:szCs w:val="24"/>
          <w:lang w:eastAsia="ja-JP"/>
        </w:rPr>
        <w:tab/>
      </w:r>
      <w:r>
        <w:rPr>
          <w:noProof/>
        </w:rPr>
        <w:t>Simple transitives</w:t>
      </w:r>
      <w:r>
        <w:rPr>
          <w:noProof/>
        </w:rPr>
        <w:tab/>
      </w:r>
      <w:r>
        <w:rPr>
          <w:noProof/>
        </w:rPr>
        <w:fldChar w:fldCharType="begin"/>
      </w:r>
      <w:r>
        <w:rPr>
          <w:noProof/>
        </w:rPr>
        <w:instrText xml:space="preserve"> PAGEREF _Toc337412151 \h </w:instrText>
      </w:r>
      <w:r>
        <w:rPr>
          <w:noProof/>
        </w:rPr>
      </w:r>
      <w:r>
        <w:rPr>
          <w:noProof/>
        </w:rPr>
        <w:fldChar w:fldCharType="separate"/>
      </w:r>
      <w:r w:rsidR="00B93B9B">
        <w:rPr>
          <w:noProof/>
        </w:rPr>
        <w:t>144</w:t>
      </w:r>
      <w:r>
        <w:rPr>
          <w:noProof/>
        </w:rPr>
        <w:fldChar w:fldCharType="end"/>
      </w:r>
    </w:p>
    <w:p w14:paraId="395E6774"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11.1.2.1</w:t>
      </w:r>
      <w:r>
        <w:rPr>
          <w:rFonts w:asciiTheme="minorHAnsi" w:eastAsiaTheme="minorEastAsia" w:hAnsiTheme="minorHAnsi" w:cstheme="minorBidi"/>
          <w:noProof/>
          <w:sz w:val="24"/>
          <w:szCs w:val="24"/>
          <w:lang w:eastAsia="ja-JP"/>
        </w:rPr>
        <w:tab/>
      </w:r>
      <w:r>
        <w:rPr>
          <w:noProof/>
        </w:rPr>
        <w:t>Direct objects of simple transitives</w:t>
      </w:r>
      <w:r>
        <w:rPr>
          <w:noProof/>
        </w:rPr>
        <w:tab/>
      </w:r>
      <w:r>
        <w:rPr>
          <w:noProof/>
        </w:rPr>
        <w:fldChar w:fldCharType="begin"/>
      </w:r>
      <w:r>
        <w:rPr>
          <w:noProof/>
        </w:rPr>
        <w:instrText xml:space="preserve"> PAGEREF _Toc337412152 \h </w:instrText>
      </w:r>
      <w:r>
        <w:rPr>
          <w:noProof/>
        </w:rPr>
      </w:r>
      <w:r>
        <w:rPr>
          <w:noProof/>
        </w:rPr>
        <w:fldChar w:fldCharType="separate"/>
      </w:r>
      <w:r w:rsidR="00B93B9B">
        <w:rPr>
          <w:noProof/>
        </w:rPr>
        <w:t>144</w:t>
      </w:r>
      <w:r>
        <w:rPr>
          <w:noProof/>
        </w:rPr>
        <w:fldChar w:fldCharType="end"/>
      </w:r>
    </w:p>
    <w:p w14:paraId="75B39897"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11.1.2.2</w:t>
      </w:r>
      <w:r>
        <w:rPr>
          <w:rFonts w:asciiTheme="minorHAnsi" w:eastAsiaTheme="minorEastAsia" w:hAnsiTheme="minorHAnsi" w:cstheme="minorBidi"/>
          <w:noProof/>
          <w:sz w:val="24"/>
          <w:szCs w:val="24"/>
          <w:lang w:eastAsia="ja-JP"/>
        </w:rPr>
        <w:tab/>
      </w:r>
      <w:r w:rsidRPr="00596927">
        <w:rPr>
          <w:rFonts w:ascii="Doulos SIL" w:hAnsi="Doulos SIL"/>
          <w:i/>
          <w:noProof/>
          <w:color w:val="0000FF"/>
        </w:rPr>
        <w:t>ŋŋŋ</w:t>
      </w:r>
      <w:r>
        <w:rPr>
          <w:noProof/>
        </w:rPr>
        <w:t xml:space="preserve"> ‘do’ or ‘say’ with onomatopoeias and loanwords</w:t>
      </w:r>
      <w:r>
        <w:rPr>
          <w:noProof/>
        </w:rPr>
        <w:tab/>
      </w:r>
      <w:r>
        <w:rPr>
          <w:noProof/>
        </w:rPr>
        <w:fldChar w:fldCharType="begin"/>
      </w:r>
      <w:r>
        <w:rPr>
          <w:noProof/>
        </w:rPr>
        <w:instrText xml:space="preserve"> PAGEREF _Toc337412153 \h </w:instrText>
      </w:r>
      <w:r>
        <w:rPr>
          <w:noProof/>
        </w:rPr>
      </w:r>
      <w:r>
        <w:rPr>
          <w:noProof/>
        </w:rPr>
        <w:fldChar w:fldCharType="separate"/>
      </w:r>
      <w:r w:rsidR="00B93B9B">
        <w:rPr>
          <w:noProof/>
        </w:rPr>
        <w:t>144</w:t>
      </w:r>
      <w:r>
        <w:rPr>
          <w:noProof/>
        </w:rPr>
        <w:fldChar w:fldCharType="end"/>
      </w:r>
    </w:p>
    <w:p w14:paraId="05F1D5B1"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11.1.2.3</w:t>
      </w:r>
      <w:r>
        <w:rPr>
          <w:rFonts w:asciiTheme="minorHAnsi" w:eastAsiaTheme="minorEastAsia" w:hAnsiTheme="minorHAnsi" w:cstheme="minorBidi"/>
          <w:noProof/>
          <w:sz w:val="24"/>
          <w:szCs w:val="24"/>
          <w:lang w:eastAsia="ja-JP"/>
        </w:rPr>
        <w:tab/>
      </w:r>
      <w:r>
        <w:rPr>
          <w:noProof/>
        </w:rPr>
        <w:t>Lexicalized verb-object combinations</w:t>
      </w:r>
      <w:r>
        <w:rPr>
          <w:noProof/>
        </w:rPr>
        <w:tab/>
      </w:r>
      <w:r>
        <w:rPr>
          <w:noProof/>
        </w:rPr>
        <w:fldChar w:fldCharType="begin"/>
      </w:r>
      <w:r>
        <w:rPr>
          <w:noProof/>
        </w:rPr>
        <w:instrText xml:space="preserve"> PAGEREF _Toc337412154 \h </w:instrText>
      </w:r>
      <w:r>
        <w:rPr>
          <w:noProof/>
        </w:rPr>
      </w:r>
      <w:r>
        <w:rPr>
          <w:noProof/>
        </w:rPr>
        <w:fldChar w:fldCharType="separate"/>
      </w:r>
      <w:r w:rsidR="00B93B9B">
        <w:rPr>
          <w:noProof/>
        </w:rPr>
        <w:t>144</w:t>
      </w:r>
      <w:r>
        <w:rPr>
          <w:noProof/>
        </w:rPr>
        <w:fldChar w:fldCharType="end"/>
      </w:r>
    </w:p>
    <w:p w14:paraId="299F8C18"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11.1.2.4</w:t>
      </w:r>
      <w:r>
        <w:rPr>
          <w:rFonts w:asciiTheme="minorHAnsi" w:eastAsiaTheme="minorEastAsia" w:hAnsiTheme="minorHAnsi" w:cstheme="minorBidi"/>
          <w:noProof/>
          <w:sz w:val="24"/>
          <w:szCs w:val="24"/>
          <w:lang w:eastAsia="ja-JP"/>
        </w:rPr>
        <w:tab/>
      </w:r>
      <w:r>
        <w:rPr>
          <w:noProof/>
        </w:rPr>
        <w:t>Forms of cognate nominals associated with verbs</w:t>
      </w:r>
      <w:r>
        <w:rPr>
          <w:noProof/>
        </w:rPr>
        <w:tab/>
      </w:r>
      <w:r>
        <w:rPr>
          <w:noProof/>
        </w:rPr>
        <w:fldChar w:fldCharType="begin"/>
      </w:r>
      <w:r>
        <w:rPr>
          <w:noProof/>
        </w:rPr>
        <w:instrText xml:space="preserve"> PAGEREF _Toc337412155 \h </w:instrText>
      </w:r>
      <w:r>
        <w:rPr>
          <w:noProof/>
        </w:rPr>
      </w:r>
      <w:r>
        <w:rPr>
          <w:noProof/>
        </w:rPr>
        <w:fldChar w:fldCharType="separate"/>
      </w:r>
      <w:r w:rsidR="00B93B9B">
        <w:rPr>
          <w:noProof/>
        </w:rPr>
        <w:t>144</w:t>
      </w:r>
      <w:r>
        <w:rPr>
          <w:noProof/>
        </w:rPr>
        <w:fldChar w:fldCharType="end"/>
      </w:r>
    </w:p>
    <w:p w14:paraId="68CE2F4F"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11.1.2.5</w:t>
      </w:r>
      <w:r>
        <w:rPr>
          <w:rFonts w:asciiTheme="minorHAnsi" w:eastAsiaTheme="minorEastAsia" w:hAnsiTheme="minorHAnsi" w:cstheme="minorBidi"/>
          <w:noProof/>
          <w:sz w:val="24"/>
          <w:szCs w:val="24"/>
          <w:lang w:eastAsia="ja-JP"/>
        </w:rPr>
        <w:tab/>
      </w:r>
      <w:r>
        <w:rPr>
          <w:noProof/>
        </w:rPr>
        <w:t>Grammatical status of cognate nominal</w:t>
      </w:r>
      <w:r>
        <w:rPr>
          <w:noProof/>
        </w:rPr>
        <w:tab/>
      </w:r>
      <w:r>
        <w:rPr>
          <w:noProof/>
        </w:rPr>
        <w:fldChar w:fldCharType="begin"/>
      </w:r>
      <w:r>
        <w:rPr>
          <w:noProof/>
        </w:rPr>
        <w:instrText xml:space="preserve"> PAGEREF _Toc337412156 \h </w:instrText>
      </w:r>
      <w:r>
        <w:rPr>
          <w:noProof/>
        </w:rPr>
      </w:r>
      <w:r>
        <w:rPr>
          <w:noProof/>
        </w:rPr>
        <w:fldChar w:fldCharType="separate"/>
      </w:r>
      <w:r w:rsidR="00B93B9B">
        <w:rPr>
          <w:noProof/>
        </w:rPr>
        <w:t>144</w:t>
      </w:r>
      <w:r>
        <w:rPr>
          <w:noProof/>
        </w:rPr>
        <w:fldChar w:fldCharType="end"/>
      </w:r>
    </w:p>
    <w:p w14:paraId="48F9EB8D"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11.1.3</w:t>
      </w:r>
      <w:r>
        <w:rPr>
          <w:rFonts w:asciiTheme="minorHAnsi" w:eastAsiaTheme="minorEastAsia" w:hAnsiTheme="minorHAnsi" w:cstheme="minorBidi"/>
          <w:noProof/>
          <w:sz w:val="24"/>
          <w:szCs w:val="24"/>
          <w:lang w:eastAsia="ja-JP"/>
        </w:rPr>
        <w:tab/>
      </w:r>
      <w:r>
        <w:rPr>
          <w:noProof/>
        </w:rPr>
        <w:t>Clauses with additional arguments and adjuncts</w:t>
      </w:r>
      <w:r>
        <w:rPr>
          <w:noProof/>
        </w:rPr>
        <w:tab/>
      </w:r>
      <w:r>
        <w:rPr>
          <w:noProof/>
        </w:rPr>
        <w:fldChar w:fldCharType="begin"/>
      </w:r>
      <w:r>
        <w:rPr>
          <w:noProof/>
        </w:rPr>
        <w:instrText xml:space="preserve"> PAGEREF _Toc337412157 \h </w:instrText>
      </w:r>
      <w:r>
        <w:rPr>
          <w:noProof/>
        </w:rPr>
      </w:r>
      <w:r>
        <w:rPr>
          <w:noProof/>
        </w:rPr>
        <w:fldChar w:fldCharType="separate"/>
      </w:r>
      <w:r w:rsidR="00B93B9B">
        <w:rPr>
          <w:noProof/>
        </w:rPr>
        <w:t>144</w:t>
      </w:r>
      <w:r>
        <w:rPr>
          <w:noProof/>
        </w:rPr>
        <w:fldChar w:fldCharType="end"/>
      </w:r>
    </w:p>
    <w:p w14:paraId="36CE51BF"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11.1.3.1</w:t>
      </w:r>
      <w:r>
        <w:rPr>
          <w:rFonts w:asciiTheme="minorHAnsi" w:eastAsiaTheme="minorEastAsia" w:hAnsiTheme="minorHAnsi" w:cstheme="minorBidi"/>
          <w:noProof/>
          <w:sz w:val="24"/>
          <w:szCs w:val="24"/>
          <w:lang w:eastAsia="ja-JP"/>
        </w:rPr>
        <w:tab/>
      </w:r>
      <w:r>
        <w:rPr>
          <w:noProof/>
        </w:rPr>
        <w:t>Syntax of expressive adverbials (EAs)</w:t>
      </w:r>
      <w:r>
        <w:rPr>
          <w:noProof/>
        </w:rPr>
        <w:tab/>
      </w:r>
      <w:r>
        <w:rPr>
          <w:noProof/>
        </w:rPr>
        <w:fldChar w:fldCharType="begin"/>
      </w:r>
      <w:r>
        <w:rPr>
          <w:noProof/>
        </w:rPr>
        <w:instrText xml:space="preserve"> PAGEREF _Toc337412158 \h </w:instrText>
      </w:r>
      <w:r>
        <w:rPr>
          <w:noProof/>
        </w:rPr>
      </w:r>
      <w:r>
        <w:rPr>
          <w:noProof/>
        </w:rPr>
        <w:fldChar w:fldCharType="separate"/>
      </w:r>
      <w:r w:rsidR="00B93B9B">
        <w:rPr>
          <w:noProof/>
        </w:rPr>
        <w:t>144</w:t>
      </w:r>
      <w:r>
        <w:rPr>
          <w:noProof/>
        </w:rPr>
        <w:fldChar w:fldCharType="end"/>
      </w:r>
    </w:p>
    <w:p w14:paraId="2422D7D7"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11.1.3.2</w:t>
      </w:r>
      <w:r>
        <w:rPr>
          <w:rFonts w:asciiTheme="minorHAnsi" w:eastAsiaTheme="minorEastAsia" w:hAnsiTheme="minorHAnsi" w:cstheme="minorBidi"/>
          <w:noProof/>
          <w:sz w:val="24"/>
          <w:szCs w:val="24"/>
          <w:lang w:eastAsia="ja-JP"/>
        </w:rPr>
        <w:tab/>
      </w:r>
      <w:r>
        <w:rPr>
          <w:noProof/>
        </w:rPr>
        <w:t>Adverbial phrases with verbs of motion, being in, and putting</w:t>
      </w:r>
      <w:r>
        <w:rPr>
          <w:noProof/>
        </w:rPr>
        <w:tab/>
      </w:r>
      <w:r>
        <w:rPr>
          <w:noProof/>
        </w:rPr>
        <w:fldChar w:fldCharType="begin"/>
      </w:r>
      <w:r>
        <w:rPr>
          <w:noProof/>
        </w:rPr>
        <w:instrText xml:space="preserve"> PAGEREF _Toc337412159 \h </w:instrText>
      </w:r>
      <w:r>
        <w:rPr>
          <w:noProof/>
        </w:rPr>
      </w:r>
      <w:r>
        <w:rPr>
          <w:noProof/>
        </w:rPr>
        <w:fldChar w:fldCharType="separate"/>
      </w:r>
      <w:r w:rsidR="00B93B9B">
        <w:rPr>
          <w:noProof/>
        </w:rPr>
        <w:t>144</w:t>
      </w:r>
      <w:r>
        <w:rPr>
          <w:noProof/>
        </w:rPr>
        <w:fldChar w:fldCharType="end"/>
      </w:r>
    </w:p>
    <w:p w14:paraId="67BF2992"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11.1.3.3</w:t>
      </w:r>
      <w:r>
        <w:rPr>
          <w:rFonts w:asciiTheme="minorHAnsi" w:eastAsiaTheme="minorEastAsia" w:hAnsiTheme="minorHAnsi" w:cstheme="minorBidi"/>
          <w:noProof/>
          <w:sz w:val="24"/>
          <w:szCs w:val="24"/>
          <w:lang w:eastAsia="ja-JP"/>
        </w:rPr>
        <w:tab/>
      </w:r>
      <w:r>
        <w:rPr>
          <w:noProof/>
        </w:rPr>
        <w:t>Ditransitives</w:t>
      </w:r>
      <w:r>
        <w:rPr>
          <w:noProof/>
        </w:rPr>
        <w:tab/>
      </w:r>
      <w:r>
        <w:rPr>
          <w:noProof/>
        </w:rPr>
        <w:fldChar w:fldCharType="begin"/>
      </w:r>
      <w:r>
        <w:rPr>
          <w:noProof/>
        </w:rPr>
        <w:instrText xml:space="preserve"> PAGEREF _Toc337412160 \h </w:instrText>
      </w:r>
      <w:r>
        <w:rPr>
          <w:noProof/>
        </w:rPr>
      </w:r>
      <w:r>
        <w:rPr>
          <w:noProof/>
        </w:rPr>
        <w:fldChar w:fldCharType="separate"/>
      </w:r>
      <w:r w:rsidR="00B93B9B">
        <w:rPr>
          <w:noProof/>
        </w:rPr>
        <w:t>144</w:t>
      </w:r>
      <w:r>
        <w:rPr>
          <w:noProof/>
        </w:rPr>
        <w:fldChar w:fldCharType="end"/>
      </w:r>
    </w:p>
    <w:p w14:paraId="2BAAB768"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lastRenderedPageBreak/>
        <w:t>11.1.3.4</w:t>
      </w:r>
      <w:r>
        <w:rPr>
          <w:rFonts w:asciiTheme="minorHAnsi" w:eastAsiaTheme="minorEastAsia" w:hAnsiTheme="minorHAnsi" w:cstheme="minorBidi"/>
          <w:noProof/>
          <w:sz w:val="24"/>
          <w:szCs w:val="24"/>
          <w:lang w:eastAsia="ja-JP"/>
        </w:rPr>
        <w:tab/>
      </w:r>
      <w:r>
        <w:rPr>
          <w:noProof/>
        </w:rPr>
        <w:t>Valency of causatives</w:t>
      </w:r>
      <w:r>
        <w:rPr>
          <w:noProof/>
        </w:rPr>
        <w:tab/>
      </w:r>
      <w:r>
        <w:rPr>
          <w:noProof/>
        </w:rPr>
        <w:fldChar w:fldCharType="begin"/>
      </w:r>
      <w:r>
        <w:rPr>
          <w:noProof/>
        </w:rPr>
        <w:instrText xml:space="preserve"> PAGEREF _Toc337412161 \h </w:instrText>
      </w:r>
      <w:r>
        <w:rPr>
          <w:noProof/>
        </w:rPr>
      </w:r>
      <w:r>
        <w:rPr>
          <w:noProof/>
        </w:rPr>
        <w:fldChar w:fldCharType="separate"/>
      </w:r>
      <w:r w:rsidR="00B93B9B">
        <w:rPr>
          <w:noProof/>
        </w:rPr>
        <w:t>144</w:t>
      </w:r>
      <w:r>
        <w:rPr>
          <w:noProof/>
        </w:rPr>
        <w:fldChar w:fldCharType="end"/>
      </w:r>
    </w:p>
    <w:p w14:paraId="4F4AE3CD"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11.1.4</w:t>
      </w:r>
      <w:r>
        <w:rPr>
          <w:rFonts w:asciiTheme="minorHAnsi" w:eastAsiaTheme="minorEastAsia" w:hAnsiTheme="minorHAnsi" w:cstheme="minorBidi"/>
          <w:noProof/>
          <w:sz w:val="24"/>
          <w:szCs w:val="24"/>
          <w:lang w:eastAsia="ja-JP"/>
        </w:rPr>
        <w:tab/>
      </w:r>
      <w:r>
        <w:rPr>
          <w:noProof/>
        </w:rPr>
        <w:t>Verb Phrase</w:t>
      </w:r>
      <w:r>
        <w:rPr>
          <w:noProof/>
        </w:rPr>
        <w:tab/>
      </w:r>
      <w:r>
        <w:rPr>
          <w:noProof/>
        </w:rPr>
        <w:fldChar w:fldCharType="begin"/>
      </w:r>
      <w:r>
        <w:rPr>
          <w:noProof/>
        </w:rPr>
        <w:instrText xml:space="preserve"> PAGEREF _Toc337412162 \h </w:instrText>
      </w:r>
      <w:r>
        <w:rPr>
          <w:noProof/>
        </w:rPr>
      </w:r>
      <w:r>
        <w:rPr>
          <w:noProof/>
        </w:rPr>
        <w:fldChar w:fldCharType="separate"/>
      </w:r>
      <w:r w:rsidR="00B93B9B">
        <w:rPr>
          <w:noProof/>
        </w:rPr>
        <w:t>144</w:t>
      </w:r>
      <w:r>
        <w:rPr>
          <w:noProof/>
        </w:rPr>
        <w:fldChar w:fldCharType="end"/>
      </w:r>
    </w:p>
    <w:p w14:paraId="07121335" w14:textId="77777777" w:rsidR="002C1C50" w:rsidRDefault="002C1C50">
      <w:pPr>
        <w:pStyle w:val="TOC2"/>
        <w:tabs>
          <w:tab w:val="left" w:pos="825"/>
          <w:tab w:val="right" w:leader="dot" w:pos="7569"/>
        </w:tabs>
        <w:rPr>
          <w:rFonts w:asciiTheme="minorHAnsi" w:eastAsiaTheme="minorEastAsia" w:hAnsiTheme="minorHAnsi" w:cstheme="minorBidi"/>
          <w:noProof/>
          <w:sz w:val="24"/>
          <w:szCs w:val="24"/>
          <w:lang w:eastAsia="ja-JP"/>
        </w:rPr>
      </w:pPr>
      <w:r>
        <w:rPr>
          <w:noProof/>
        </w:rPr>
        <w:t>11.2</w:t>
      </w:r>
      <w:r>
        <w:rPr>
          <w:rFonts w:asciiTheme="minorHAnsi" w:eastAsiaTheme="minorEastAsia" w:hAnsiTheme="minorHAnsi" w:cstheme="minorBidi"/>
          <w:noProof/>
          <w:sz w:val="24"/>
          <w:szCs w:val="24"/>
          <w:lang w:eastAsia="ja-JP"/>
        </w:rPr>
        <w:tab/>
      </w:r>
      <w:r>
        <w:rPr>
          <w:noProof/>
        </w:rPr>
        <w:t>‘Be’, ‘become’, ‘have’, and other statives and inchoatives</w:t>
      </w:r>
      <w:r>
        <w:rPr>
          <w:noProof/>
        </w:rPr>
        <w:tab/>
      </w:r>
      <w:r>
        <w:rPr>
          <w:noProof/>
        </w:rPr>
        <w:fldChar w:fldCharType="begin"/>
      </w:r>
      <w:r>
        <w:rPr>
          <w:noProof/>
        </w:rPr>
        <w:instrText xml:space="preserve"> PAGEREF _Toc337412163 \h </w:instrText>
      </w:r>
      <w:r>
        <w:rPr>
          <w:noProof/>
        </w:rPr>
      </w:r>
      <w:r>
        <w:rPr>
          <w:noProof/>
        </w:rPr>
        <w:fldChar w:fldCharType="separate"/>
      </w:r>
      <w:r w:rsidR="00B93B9B">
        <w:rPr>
          <w:noProof/>
        </w:rPr>
        <w:t>144</w:t>
      </w:r>
      <w:r>
        <w:rPr>
          <w:noProof/>
        </w:rPr>
        <w:fldChar w:fldCharType="end"/>
      </w:r>
    </w:p>
    <w:p w14:paraId="5B7782A9"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11.2.1</w:t>
      </w:r>
      <w:r>
        <w:rPr>
          <w:rFonts w:asciiTheme="minorHAnsi" w:eastAsiaTheme="minorEastAsia" w:hAnsiTheme="minorHAnsi" w:cstheme="minorBidi"/>
          <w:noProof/>
          <w:sz w:val="24"/>
          <w:szCs w:val="24"/>
          <w:lang w:eastAsia="ja-JP"/>
        </w:rPr>
        <w:tab/>
      </w:r>
      <w:r>
        <w:rPr>
          <w:noProof/>
        </w:rPr>
        <w:t>‘It is’ clitics</w:t>
      </w:r>
      <w:r>
        <w:rPr>
          <w:noProof/>
        </w:rPr>
        <w:tab/>
      </w:r>
      <w:r>
        <w:rPr>
          <w:noProof/>
        </w:rPr>
        <w:fldChar w:fldCharType="begin"/>
      </w:r>
      <w:r>
        <w:rPr>
          <w:noProof/>
        </w:rPr>
        <w:instrText xml:space="preserve"> PAGEREF _Toc337412164 \h </w:instrText>
      </w:r>
      <w:r>
        <w:rPr>
          <w:noProof/>
        </w:rPr>
      </w:r>
      <w:r>
        <w:rPr>
          <w:noProof/>
        </w:rPr>
        <w:fldChar w:fldCharType="separate"/>
      </w:r>
      <w:r w:rsidR="00B93B9B">
        <w:rPr>
          <w:noProof/>
        </w:rPr>
        <w:t>144</w:t>
      </w:r>
      <w:r>
        <w:rPr>
          <w:noProof/>
        </w:rPr>
        <w:fldChar w:fldCharType="end"/>
      </w:r>
    </w:p>
    <w:p w14:paraId="12DC8642"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11.2.1.1</w:t>
      </w:r>
      <w:r>
        <w:rPr>
          <w:rFonts w:asciiTheme="minorHAnsi" w:eastAsiaTheme="minorEastAsia" w:hAnsiTheme="minorHAnsi" w:cstheme="minorBidi"/>
          <w:noProof/>
          <w:sz w:val="24"/>
          <w:szCs w:val="24"/>
          <w:lang w:eastAsia="ja-JP"/>
        </w:rPr>
        <w:tab/>
      </w:r>
      <w:r>
        <w:rPr>
          <w:noProof/>
        </w:rPr>
        <w:t>Identificational ‘it is X’</w:t>
      </w:r>
      <w:r>
        <w:rPr>
          <w:noProof/>
        </w:rPr>
        <w:tab/>
      </w:r>
      <w:r>
        <w:rPr>
          <w:noProof/>
        </w:rPr>
        <w:fldChar w:fldCharType="begin"/>
      </w:r>
      <w:r>
        <w:rPr>
          <w:noProof/>
        </w:rPr>
        <w:instrText xml:space="preserve"> PAGEREF _Toc337412165 \h </w:instrText>
      </w:r>
      <w:r>
        <w:rPr>
          <w:noProof/>
        </w:rPr>
      </w:r>
      <w:r>
        <w:rPr>
          <w:noProof/>
        </w:rPr>
        <w:fldChar w:fldCharType="separate"/>
      </w:r>
      <w:r w:rsidR="00B93B9B">
        <w:rPr>
          <w:noProof/>
        </w:rPr>
        <w:t>145</w:t>
      </w:r>
      <w:r>
        <w:rPr>
          <w:noProof/>
        </w:rPr>
        <w:fldChar w:fldCharType="end"/>
      </w:r>
    </w:p>
    <w:p w14:paraId="311744EE"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11.2.1.2</w:t>
      </w:r>
      <w:r>
        <w:rPr>
          <w:rFonts w:asciiTheme="minorHAnsi" w:eastAsiaTheme="minorEastAsia" w:hAnsiTheme="minorHAnsi" w:cstheme="minorBidi"/>
          <w:noProof/>
          <w:sz w:val="24"/>
          <w:szCs w:val="24"/>
          <w:lang w:eastAsia="ja-JP"/>
        </w:rPr>
        <w:tab/>
      </w:r>
      <w:r>
        <w:rPr>
          <w:noProof/>
        </w:rPr>
        <w:t>‘It is not X’ (</w:t>
      </w:r>
      <w:r w:rsidRPr="00596927">
        <w:rPr>
          <w:rFonts w:ascii="Doulos SIL" w:hAnsi="Doulos SIL"/>
          <w:i/>
          <w:noProof/>
          <w:color w:val="0000FF"/>
        </w:rPr>
        <w:t>=rē</w:t>
      </w:r>
      <w:r>
        <w:rPr>
          <w:noProof/>
        </w:rPr>
        <w:t> )</w:t>
      </w:r>
      <w:r>
        <w:rPr>
          <w:noProof/>
        </w:rPr>
        <w:tab/>
      </w:r>
      <w:r>
        <w:rPr>
          <w:noProof/>
        </w:rPr>
        <w:fldChar w:fldCharType="begin"/>
      </w:r>
      <w:r>
        <w:rPr>
          <w:noProof/>
        </w:rPr>
        <w:instrText xml:space="preserve"> PAGEREF _Toc337412166 \h </w:instrText>
      </w:r>
      <w:r>
        <w:rPr>
          <w:noProof/>
        </w:rPr>
      </w:r>
      <w:r>
        <w:rPr>
          <w:noProof/>
        </w:rPr>
        <w:fldChar w:fldCharType="separate"/>
      </w:r>
      <w:r w:rsidR="00B93B9B">
        <w:rPr>
          <w:noProof/>
        </w:rPr>
        <w:t>146</w:t>
      </w:r>
      <w:r>
        <w:rPr>
          <w:noProof/>
        </w:rPr>
        <w:fldChar w:fldCharType="end"/>
      </w:r>
    </w:p>
    <w:p w14:paraId="64BC25B7"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11.2.2</w:t>
      </w:r>
      <w:r>
        <w:rPr>
          <w:rFonts w:asciiTheme="minorHAnsi" w:eastAsiaTheme="minorEastAsia" w:hAnsiTheme="minorHAnsi" w:cstheme="minorBidi"/>
          <w:noProof/>
          <w:sz w:val="24"/>
          <w:szCs w:val="24"/>
          <w:lang w:eastAsia="ja-JP"/>
        </w:rPr>
        <w:tab/>
      </w:r>
      <w:r>
        <w:rPr>
          <w:noProof/>
        </w:rPr>
        <w:t>Copula</w:t>
      </w:r>
      <w:r>
        <w:rPr>
          <w:noProof/>
        </w:rPr>
        <w:tab/>
      </w:r>
      <w:r>
        <w:rPr>
          <w:noProof/>
        </w:rPr>
        <w:fldChar w:fldCharType="begin"/>
      </w:r>
      <w:r>
        <w:rPr>
          <w:noProof/>
        </w:rPr>
        <w:instrText xml:space="preserve"> PAGEREF _Toc337412167 \h </w:instrText>
      </w:r>
      <w:r>
        <w:rPr>
          <w:noProof/>
        </w:rPr>
      </w:r>
      <w:r>
        <w:rPr>
          <w:noProof/>
        </w:rPr>
        <w:fldChar w:fldCharType="separate"/>
      </w:r>
      <w:r w:rsidR="00B93B9B">
        <w:rPr>
          <w:noProof/>
        </w:rPr>
        <w:t>147</w:t>
      </w:r>
      <w:r>
        <w:rPr>
          <w:noProof/>
        </w:rPr>
        <w:fldChar w:fldCharType="end"/>
      </w:r>
    </w:p>
    <w:p w14:paraId="20FFD3B8"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11.2.2.1</w:t>
      </w:r>
      <w:r>
        <w:rPr>
          <w:rFonts w:asciiTheme="minorHAnsi" w:eastAsiaTheme="minorEastAsia" w:hAnsiTheme="minorHAnsi" w:cstheme="minorBidi"/>
          <w:noProof/>
          <w:sz w:val="24"/>
          <w:szCs w:val="24"/>
          <w:lang w:eastAsia="ja-JP"/>
        </w:rPr>
        <w:tab/>
      </w:r>
      <w:r>
        <w:rPr>
          <w:noProof/>
        </w:rPr>
        <w:t>Positive ‘X is Y’ (</w:t>
      </w:r>
      <w:r w:rsidRPr="00596927">
        <w:rPr>
          <w:rFonts w:ascii="Doulos SIL" w:hAnsi="Doulos SIL"/>
          <w:i/>
          <w:noProof/>
          <w:color w:val="0000FF"/>
        </w:rPr>
        <w:t>kùⁿ</w:t>
      </w:r>
      <w:r>
        <w:rPr>
          <w:noProof/>
        </w:rPr>
        <w:t xml:space="preserve">, plural </w:t>
      </w:r>
      <w:r w:rsidRPr="00596927">
        <w:rPr>
          <w:rFonts w:ascii="Doulos SIL" w:hAnsi="Doulos SIL"/>
          <w:i/>
          <w:noProof/>
          <w:color w:val="0000FF"/>
        </w:rPr>
        <w:t>kúⁿ</w:t>
      </w:r>
      <w:r>
        <w:rPr>
          <w:noProof/>
        </w:rPr>
        <w:t xml:space="preserve"> )</w:t>
      </w:r>
      <w:r>
        <w:rPr>
          <w:noProof/>
        </w:rPr>
        <w:tab/>
      </w:r>
      <w:r>
        <w:rPr>
          <w:noProof/>
        </w:rPr>
        <w:fldChar w:fldCharType="begin"/>
      </w:r>
      <w:r>
        <w:rPr>
          <w:noProof/>
        </w:rPr>
        <w:instrText xml:space="preserve"> PAGEREF _Toc337412168 \h </w:instrText>
      </w:r>
      <w:r>
        <w:rPr>
          <w:noProof/>
        </w:rPr>
      </w:r>
      <w:r>
        <w:rPr>
          <w:noProof/>
        </w:rPr>
        <w:fldChar w:fldCharType="separate"/>
      </w:r>
      <w:r w:rsidR="00B93B9B">
        <w:rPr>
          <w:noProof/>
        </w:rPr>
        <w:t>147</w:t>
      </w:r>
      <w:r>
        <w:rPr>
          <w:noProof/>
        </w:rPr>
        <w:fldChar w:fldCharType="end"/>
      </w:r>
    </w:p>
    <w:p w14:paraId="116A0573"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11.2.2.2</w:t>
      </w:r>
      <w:r>
        <w:rPr>
          <w:rFonts w:asciiTheme="minorHAnsi" w:eastAsiaTheme="minorEastAsia" w:hAnsiTheme="minorHAnsi" w:cstheme="minorBidi"/>
          <w:noProof/>
          <w:sz w:val="24"/>
          <w:szCs w:val="24"/>
          <w:lang w:eastAsia="ja-JP"/>
        </w:rPr>
        <w:tab/>
      </w:r>
      <w:r>
        <w:rPr>
          <w:noProof/>
        </w:rPr>
        <w:t>Negative ‘X is not Y’ (</w:t>
      </w:r>
      <w:r w:rsidRPr="00596927">
        <w:rPr>
          <w:rFonts w:ascii="Doulos SIL" w:hAnsi="Doulos SIL"/>
          <w:i/>
          <w:noProof/>
          <w:color w:val="0000FF"/>
        </w:rPr>
        <w:t>kù=nē</w:t>
      </w:r>
      <w:r>
        <w:rPr>
          <w:noProof/>
        </w:rPr>
        <w:t xml:space="preserve">, plural </w:t>
      </w:r>
      <w:r w:rsidRPr="00596927">
        <w:rPr>
          <w:rFonts w:ascii="Doulos SIL" w:hAnsi="Doulos SIL"/>
          <w:i/>
          <w:noProof/>
          <w:color w:val="0000FF"/>
        </w:rPr>
        <w:t>kú=nē</w:t>
      </w:r>
      <w:r>
        <w:rPr>
          <w:noProof/>
        </w:rPr>
        <w:t>)</w:t>
      </w:r>
      <w:r>
        <w:rPr>
          <w:noProof/>
        </w:rPr>
        <w:tab/>
      </w:r>
      <w:r>
        <w:rPr>
          <w:noProof/>
        </w:rPr>
        <w:fldChar w:fldCharType="begin"/>
      </w:r>
      <w:r>
        <w:rPr>
          <w:noProof/>
        </w:rPr>
        <w:instrText xml:space="preserve"> PAGEREF _Toc337412169 \h </w:instrText>
      </w:r>
      <w:r>
        <w:rPr>
          <w:noProof/>
        </w:rPr>
      </w:r>
      <w:r>
        <w:rPr>
          <w:noProof/>
        </w:rPr>
        <w:fldChar w:fldCharType="separate"/>
      </w:r>
      <w:r w:rsidR="00B93B9B">
        <w:rPr>
          <w:noProof/>
        </w:rPr>
        <w:t>147</w:t>
      </w:r>
      <w:r>
        <w:rPr>
          <w:noProof/>
        </w:rPr>
        <w:fldChar w:fldCharType="end"/>
      </w:r>
    </w:p>
    <w:p w14:paraId="2B5FCAD2"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11.2.3</w:t>
      </w:r>
      <w:r>
        <w:rPr>
          <w:rFonts w:asciiTheme="minorHAnsi" w:eastAsiaTheme="minorEastAsia" w:hAnsiTheme="minorHAnsi" w:cstheme="minorBidi"/>
          <w:noProof/>
          <w:sz w:val="24"/>
          <w:szCs w:val="24"/>
          <w:lang w:eastAsia="ja-JP"/>
        </w:rPr>
        <w:tab/>
      </w:r>
      <w:r>
        <w:rPr>
          <w:noProof/>
        </w:rPr>
        <w:t>Existential and locative quasi-verbs and particles</w:t>
      </w:r>
      <w:r>
        <w:rPr>
          <w:noProof/>
        </w:rPr>
        <w:tab/>
      </w:r>
      <w:r>
        <w:rPr>
          <w:noProof/>
        </w:rPr>
        <w:fldChar w:fldCharType="begin"/>
      </w:r>
      <w:r>
        <w:rPr>
          <w:noProof/>
        </w:rPr>
        <w:instrText xml:space="preserve"> PAGEREF _Toc337412170 \h </w:instrText>
      </w:r>
      <w:r>
        <w:rPr>
          <w:noProof/>
        </w:rPr>
      </w:r>
      <w:r>
        <w:rPr>
          <w:noProof/>
        </w:rPr>
        <w:fldChar w:fldCharType="separate"/>
      </w:r>
      <w:r w:rsidR="00B93B9B">
        <w:rPr>
          <w:noProof/>
        </w:rPr>
        <w:t>148</w:t>
      </w:r>
      <w:r>
        <w:rPr>
          <w:noProof/>
        </w:rPr>
        <w:fldChar w:fldCharType="end"/>
      </w:r>
    </w:p>
    <w:p w14:paraId="14F49D0E"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11.2.3.1</w:t>
      </w:r>
      <w:r>
        <w:rPr>
          <w:rFonts w:asciiTheme="minorHAnsi" w:eastAsiaTheme="minorEastAsia" w:hAnsiTheme="minorHAnsi" w:cstheme="minorBidi"/>
          <w:noProof/>
          <w:sz w:val="24"/>
          <w:szCs w:val="24"/>
          <w:lang w:eastAsia="ja-JP"/>
        </w:rPr>
        <w:tab/>
      </w:r>
      <w:r>
        <w:rPr>
          <w:noProof/>
        </w:rPr>
        <w:t>Positive ‘X is present (somewhere)’</w:t>
      </w:r>
      <w:r>
        <w:rPr>
          <w:noProof/>
        </w:rPr>
        <w:tab/>
      </w:r>
      <w:r>
        <w:rPr>
          <w:noProof/>
        </w:rPr>
        <w:fldChar w:fldCharType="begin"/>
      </w:r>
      <w:r>
        <w:rPr>
          <w:noProof/>
        </w:rPr>
        <w:instrText xml:space="preserve"> PAGEREF _Toc337412171 \h </w:instrText>
      </w:r>
      <w:r>
        <w:rPr>
          <w:noProof/>
        </w:rPr>
      </w:r>
      <w:r>
        <w:rPr>
          <w:noProof/>
        </w:rPr>
        <w:fldChar w:fldCharType="separate"/>
      </w:r>
      <w:r w:rsidR="00B93B9B">
        <w:rPr>
          <w:noProof/>
        </w:rPr>
        <w:t>148</w:t>
      </w:r>
      <w:r>
        <w:rPr>
          <w:noProof/>
        </w:rPr>
        <w:fldChar w:fldCharType="end"/>
      </w:r>
    </w:p>
    <w:p w14:paraId="0739CF7F"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11.2.3.2</w:t>
      </w:r>
      <w:r>
        <w:rPr>
          <w:rFonts w:asciiTheme="minorHAnsi" w:eastAsiaTheme="minorEastAsia" w:hAnsiTheme="minorHAnsi" w:cstheme="minorBidi"/>
          <w:noProof/>
          <w:sz w:val="24"/>
          <w:szCs w:val="24"/>
          <w:lang w:eastAsia="ja-JP"/>
        </w:rPr>
        <w:tab/>
      </w:r>
      <w:r>
        <w:rPr>
          <w:noProof/>
        </w:rPr>
        <w:t>Negative ‘X is not present/X is abent (somewhere)’</w:t>
      </w:r>
      <w:r>
        <w:rPr>
          <w:noProof/>
        </w:rPr>
        <w:tab/>
      </w:r>
      <w:r>
        <w:rPr>
          <w:noProof/>
        </w:rPr>
        <w:fldChar w:fldCharType="begin"/>
      </w:r>
      <w:r>
        <w:rPr>
          <w:noProof/>
        </w:rPr>
        <w:instrText xml:space="preserve"> PAGEREF _Toc337412172 \h </w:instrText>
      </w:r>
      <w:r>
        <w:rPr>
          <w:noProof/>
        </w:rPr>
      </w:r>
      <w:r>
        <w:rPr>
          <w:noProof/>
        </w:rPr>
        <w:fldChar w:fldCharType="separate"/>
      </w:r>
      <w:r w:rsidR="00B93B9B">
        <w:rPr>
          <w:noProof/>
        </w:rPr>
        <w:t>149</w:t>
      </w:r>
      <w:r>
        <w:rPr>
          <w:noProof/>
        </w:rPr>
        <w:fldChar w:fldCharType="end"/>
      </w:r>
    </w:p>
    <w:p w14:paraId="4FD9F176"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11.2.3.3</w:t>
      </w:r>
      <w:r>
        <w:rPr>
          <w:rFonts w:asciiTheme="minorHAnsi" w:eastAsiaTheme="minorEastAsia" w:hAnsiTheme="minorHAnsi" w:cstheme="minorBidi"/>
          <w:noProof/>
          <w:sz w:val="24"/>
          <w:szCs w:val="24"/>
          <w:lang w:eastAsia="ja-JP"/>
        </w:rPr>
        <w:tab/>
      </w:r>
      <w:r>
        <w:rPr>
          <w:noProof/>
        </w:rPr>
        <w:t>Past-time forms of ‘X is present (somewhere)’ (</w:t>
      </w:r>
      <w:r w:rsidRPr="00596927">
        <w:rPr>
          <w:rFonts w:ascii="Doulos SIL" w:hAnsi="Doulos SIL"/>
          <w:i/>
          <w:noProof/>
          <w:color w:val="0000FF"/>
        </w:rPr>
        <w:t>cè</w:t>
      </w:r>
      <w:r>
        <w:rPr>
          <w:noProof/>
        </w:rPr>
        <w:t xml:space="preserve"> )</w:t>
      </w:r>
      <w:r>
        <w:rPr>
          <w:noProof/>
        </w:rPr>
        <w:tab/>
      </w:r>
      <w:r>
        <w:rPr>
          <w:noProof/>
        </w:rPr>
        <w:fldChar w:fldCharType="begin"/>
      </w:r>
      <w:r>
        <w:rPr>
          <w:noProof/>
        </w:rPr>
        <w:instrText xml:space="preserve"> PAGEREF _Toc337412173 \h </w:instrText>
      </w:r>
      <w:r>
        <w:rPr>
          <w:noProof/>
        </w:rPr>
      </w:r>
      <w:r>
        <w:rPr>
          <w:noProof/>
        </w:rPr>
        <w:fldChar w:fldCharType="separate"/>
      </w:r>
      <w:r w:rsidR="00B93B9B">
        <w:rPr>
          <w:noProof/>
        </w:rPr>
        <w:t>150</w:t>
      </w:r>
      <w:r>
        <w:rPr>
          <w:noProof/>
        </w:rPr>
        <w:fldChar w:fldCharType="end"/>
      </w:r>
    </w:p>
    <w:p w14:paraId="771109CA"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11.2.4</w:t>
      </w:r>
      <w:r>
        <w:rPr>
          <w:rFonts w:asciiTheme="minorHAnsi" w:eastAsiaTheme="minorEastAsia" w:hAnsiTheme="minorHAnsi" w:cstheme="minorBidi"/>
          <w:noProof/>
          <w:sz w:val="24"/>
          <w:szCs w:val="24"/>
          <w:lang w:eastAsia="ja-JP"/>
        </w:rPr>
        <w:tab/>
      </w:r>
      <w:r>
        <w:rPr>
          <w:noProof/>
        </w:rPr>
        <w:t>Other stative locational and positional quasi-verbs</w:t>
      </w:r>
      <w:r>
        <w:rPr>
          <w:noProof/>
        </w:rPr>
        <w:tab/>
      </w:r>
      <w:r>
        <w:rPr>
          <w:noProof/>
        </w:rPr>
        <w:fldChar w:fldCharType="begin"/>
      </w:r>
      <w:r>
        <w:rPr>
          <w:noProof/>
        </w:rPr>
        <w:instrText xml:space="preserve"> PAGEREF _Toc337412174 \h </w:instrText>
      </w:r>
      <w:r>
        <w:rPr>
          <w:noProof/>
        </w:rPr>
      </w:r>
      <w:r>
        <w:rPr>
          <w:noProof/>
        </w:rPr>
        <w:fldChar w:fldCharType="separate"/>
      </w:r>
      <w:r w:rsidR="00B93B9B">
        <w:rPr>
          <w:noProof/>
        </w:rPr>
        <w:t>150</w:t>
      </w:r>
      <w:r>
        <w:rPr>
          <w:noProof/>
        </w:rPr>
        <w:fldChar w:fldCharType="end"/>
      </w:r>
    </w:p>
    <w:p w14:paraId="63B186FD"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11.2.4.1</w:t>
      </w:r>
      <w:r>
        <w:rPr>
          <w:rFonts w:asciiTheme="minorHAnsi" w:eastAsiaTheme="minorEastAsia" w:hAnsiTheme="minorHAnsi" w:cstheme="minorBidi"/>
          <w:noProof/>
          <w:sz w:val="24"/>
          <w:szCs w:val="24"/>
          <w:lang w:eastAsia="ja-JP"/>
        </w:rPr>
        <w:tab/>
      </w:r>
      <w:r>
        <w:rPr>
          <w:noProof/>
        </w:rPr>
        <w:t>Other stative locational quasi-verbs (‘be in/on’)</w:t>
      </w:r>
      <w:r>
        <w:rPr>
          <w:noProof/>
        </w:rPr>
        <w:tab/>
      </w:r>
      <w:r>
        <w:rPr>
          <w:noProof/>
        </w:rPr>
        <w:fldChar w:fldCharType="begin"/>
      </w:r>
      <w:r>
        <w:rPr>
          <w:noProof/>
        </w:rPr>
        <w:instrText xml:space="preserve"> PAGEREF _Toc337412175 \h </w:instrText>
      </w:r>
      <w:r>
        <w:rPr>
          <w:noProof/>
        </w:rPr>
      </w:r>
      <w:r>
        <w:rPr>
          <w:noProof/>
        </w:rPr>
        <w:fldChar w:fldCharType="separate"/>
      </w:r>
      <w:r w:rsidR="00B93B9B">
        <w:rPr>
          <w:noProof/>
        </w:rPr>
        <w:t>150</w:t>
      </w:r>
      <w:r>
        <w:rPr>
          <w:noProof/>
        </w:rPr>
        <w:fldChar w:fldCharType="end"/>
      </w:r>
    </w:p>
    <w:p w14:paraId="2C947473"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11.2.4.2</w:t>
      </w:r>
      <w:r>
        <w:rPr>
          <w:rFonts w:asciiTheme="minorHAnsi" w:eastAsiaTheme="minorEastAsia" w:hAnsiTheme="minorHAnsi" w:cstheme="minorBidi"/>
          <w:noProof/>
          <w:sz w:val="24"/>
          <w:szCs w:val="24"/>
          <w:lang w:eastAsia="ja-JP"/>
        </w:rPr>
        <w:tab/>
      </w:r>
      <w:r>
        <w:rPr>
          <w:noProof/>
        </w:rPr>
        <w:t>Stative stance/position quasi-verbs</w:t>
      </w:r>
      <w:r>
        <w:rPr>
          <w:noProof/>
        </w:rPr>
        <w:tab/>
      </w:r>
      <w:r>
        <w:rPr>
          <w:noProof/>
        </w:rPr>
        <w:fldChar w:fldCharType="begin"/>
      </w:r>
      <w:r>
        <w:rPr>
          <w:noProof/>
        </w:rPr>
        <w:instrText xml:space="preserve"> PAGEREF _Toc337412176 \h </w:instrText>
      </w:r>
      <w:r>
        <w:rPr>
          <w:noProof/>
        </w:rPr>
      </w:r>
      <w:r>
        <w:rPr>
          <w:noProof/>
        </w:rPr>
        <w:fldChar w:fldCharType="separate"/>
      </w:r>
      <w:r w:rsidR="00B93B9B">
        <w:rPr>
          <w:noProof/>
        </w:rPr>
        <w:t>150</w:t>
      </w:r>
      <w:r>
        <w:rPr>
          <w:noProof/>
        </w:rPr>
        <w:fldChar w:fldCharType="end"/>
      </w:r>
    </w:p>
    <w:p w14:paraId="56441FC4"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11.2.5</w:t>
      </w:r>
      <w:r>
        <w:rPr>
          <w:rFonts w:asciiTheme="minorHAnsi" w:eastAsiaTheme="minorEastAsia" w:hAnsiTheme="minorHAnsi" w:cstheme="minorBidi"/>
          <w:noProof/>
          <w:sz w:val="24"/>
          <w:szCs w:val="24"/>
          <w:lang w:eastAsia="ja-JP"/>
        </w:rPr>
        <w:tab/>
      </w:r>
      <w:r>
        <w:rPr>
          <w:noProof/>
        </w:rPr>
        <w:t>‘Become’, ‘happen’, and ‘remain’ predicates</w:t>
      </w:r>
      <w:r>
        <w:rPr>
          <w:noProof/>
        </w:rPr>
        <w:tab/>
      </w:r>
      <w:r>
        <w:rPr>
          <w:noProof/>
        </w:rPr>
        <w:fldChar w:fldCharType="begin"/>
      </w:r>
      <w:r>
        <w:rPr>
          <w:noProof/>
        </w:rPr>
        <w:instrText xml:space="preserve"> PAGEREF _Toc337412177 \h </w:instrText>
      </w:r>
      <w:r>
        <w:rPr>
          <w:noProof/>
        </w:rPr>
      </w:r>
      <w:r>
        <w:rPr>
          <w:noProof/>
        </w:rPr>
        <w:fldChar w:fldCharType="separate"/>
      </w:r>
      <w:r w:rsidR="00B93B9B">
        <w:rPr>
          <w:noProof/>
        </w:rPr>
        <w:t>150</w:t>
      </w:r>
      <w:r>
        <w:rPr>
          <w:noProof/>
        </w:rPr>
        <w:fldChar w:fldCharType="end"/>
      </w:r>
    </w:p>
    <w:p w14:paraId="0E8380B1"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11.2.5.1</w:t>
      </w:r>
      <w:r>
        <w:rPr>
          <w:rFonts w:asciiTheme="minorHAnsi" w:eastAsiaTheme="minorEastAsia" w:hAnsiTheme="minorHAnsi" w:cstheme="minorBidi"/>
          <w:noProof/>
          <w:sz w:val="24"/>
          <w:szCs w:val="24"/>
          <w:lang w:eastAsia="ja-JP"/>
        </w:rPr>
        <w:tab/>
      </w:r>
      <w:r>
        <w:rPr>
          <w:noProof/>
        </w:rPr>
        <w:t>‘Remain’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_Toc337412178 \h </w:instrText>
      </w:r>
      <w:r>
        <w:rPr>
          <w:noProof/>
        </w:rPr>
      </w:r>
      <w:r>
        <w:rPr>
          <w:noProof/>
        </w:rPr>
        <w:fldChar w:fldCharType="separate"/>
      </w:r>
      <w:r w:rsidR="00B93B9B">
        <w:rPr>
          <w:noProof/>
        </w:rPr>
        <w:t>150</w:t>
      </w:r>
      <w:r>
        <w:rPr>
          <w:noProof/>
        </w:rPr>
        <w:fldChar w:fldCharType="end"/>
      </w:r>
    </w:p>
    <w:p w14:paraId="65ECBBA6"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11.2.5.2</w:t>
      </w:r>
      <w:r>
        <w:rPr>
          <w:rFonts w:asciiTheme="minorHAnsi" w:eastAsiaTheme="minorEastAsia" w:hAnsiTheme="minorHAnsi" w:cstheme="minorBidi"/>
          <w:noProof/>
          <w:sz w:val="24"/>
          <w:szCs w:val="24"/>
          <w:lang w:eastAsia="ja-JP"/>
        </w:rPr>
        <w:tab/>
      </w:r>
      <w:r>
        <w:rPr>
          <w:noProof/>
        </w:rPr>
        <w:t>‘Become, be transformed into’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_Toc337412179 \h </w:instrText>
      </w:r>
      <w:r>
        <w:rPr>
          <w:noProof/>
        </w:rPr>
      </w:r>
      <w:r>
        <w:rPr>
          <w:noProof/>
        </w:rPr>
        <w:fldChar w:fldCharType="separate"/>
      </w:r>
      <w:r w:rsidR="00B93B9B">
        <w:rPr>
          <w:noProof/>
        </w:rPr>
        <w:t>150</w:t>
      </w:r>
      <w:r>
        <w:rPr>
          <w:noProof/>
        </w:rPr>
        <w:fldChar w:fldCharType="end"/>
      </w:r>
    </w:p>
    <w:p w14:paraId="45E7B5BB"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11.2.5.3</w:t>
      </w:r>
      <w:r>
        <w:rPr>
          <w:rFonts w:asciiTheme="minorHAnsi" w:eastAsiaTheme="minorEastAsia" w:hAnsiTheme="minorHAnsi" w:cstheme="minorBidi"/>
          <w:noProof/>
          <w:sz w:val="24"/>
          <w:szCs w:val="24"/>
          <w:lang w:eastAsia="ja-JP"/>
        </w:rPr>
        <w:tab/>
      </w:r>
      <w:r>
        <w:rPr>
          <w:noProof/>
        </w:rPr>
        <w:t>‘Become’ related to ‘be (somewhere) quasi-verbs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_Toc337412180 \h </w:instrText>
      </w:r>
      <w:r>
        <w:rPr>
          <w:noProof/>
        </w:rPr>
      </w:r>
      <w:r>
        <w:rPr>
          <w:noProof/>
        </w:rPr>
        <w:fldChar w:fldCharType="separate"/>
      </w:r>
      <w:r w:rsidR="00B93B9B">
        <w:rPr>
          <w:noProof/>
        </w:rPr>
        <w:t>150</w:t>
      </w:r>
      <w:r>
        <w:rPr>
          <w:noProof/>
        </w:rPr>
        <w:fldChar w:fldCharType="end"/>
      </w:r>
    </w:p>
    <w:p w14:paraId="6533AC62"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11.2.6</w:t>
      </w:r>
      <w:r>
        <w:rPr>
          <w:rFonts w:asciiTheme="minorHAnsi" w:eastAsiaTheme="minorEastAsia" w:hAnsiTheme="minorHAnsi" w:cstheme="minorBidi"/>
          <w:noProof/>
          <w:sz w:val="24"/>
          <w:szCs w:val="24"/>
          <w:lang w:eastAsia="ja-JP"/>
        </w:rPr>
        <w:tab/>
      </w:r>
      <w:r>
        <w:rPr>
          <w:noProof/>
        </w:rPr>
        <w:t>Mental and emotional statives</w:t>
      </w:r>
      <w:r>
        <w:rPr>
          <w:noProof/>
        </w:rPr>
        <w:tab/>
      </w:r>
      <w:r>
        <w:rPr>
          <w:noProof/>
        </w:rPr>
        <w:fldChar w:fldCharType="begin"/>
      </w:r>
      <w:r>
        <w:rPr>
          <w:noProof/>
        </w:rPr>
        <w:instrText xml:space="preserve"> PAGEREF _Toc337412181 \h </w:instrText>
      </w:r>
      <w:r>
        <w:rPr>
          <w:noProof/>
        </w:rPr>
      </w:r>
      <w:r>
        <w:rPr>
          <w:noProof/>
        </w:rPr>
        <w:fldChar w:fldCharType="separate"/>
      </w:r>
      <w:r w:rsidR="00B93B9B">
        <w:rPr>
          <w:noProof/>
        </w:rPr>
        <w:t>150</w:t>
      </w:r>
      <w:r>
        <w:rPr>
          <w:noProof/>
        </w:rPr>
        <w:fldChar w:fldCharType="end"/>
      </w:r>
    </w:p>
    <w:p w14:paraId="0A69298F"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11.2.6.1</w:t>
      </w:r>
      <w:r>
        <w:rPr>
          <w:rFonts w:asciiTheme="minorHAnsi" w:eastAsiaTheme="minorEastAsia" w:hAnsiTheme="minorHAnsi" w:cstheme="minorBidi"/>
          <w:noProof/>
          <w:sz w:val="24"/>
          <w:szCs w:val="24"/>
          <w:lang w:eastAsia="ja-JP"/>
        </w:rPr>
        <w:tab/>
      </w:r>
      <w:r>
        <w:rPr>
          <w:noProof/>
        </w:rPr>
        <w:t>‘Know’ (</w:t>
      </w:r>
      <w:r w:rsidRPr="00596927">
        <w:rPr>
          <w:rFonts w:ascii="Doulos SIL" w:hAnsi="Doulos SIL"/>
          <w:i/>
          <w:noProof/>
          <w:color w:val="0000FF"/>
        </w:rPr>
        <w:t>sɔ̀</w:t>
      </w:r>
      <w:r>
        <w:rPr>
          <w:noProof/>
        </w:rPr>
        <w:t> )</w:t>
      </w:r>
      <w:r>
        <w:rPr>
          <w:noProof/>
        </w:rPr>
        <w:tab/>
      </w:r>
      <w:r>
        <w:rPr>
          <w:noProof/>
        </w:rPr>
        <w:fldChar w:fldCharType="begin"/>
      </w:r>
      <w:r>
        <w:rPr>
          <w:noProof/>
        </w:rPr>
        <w:instrText xml:space="preserve"> PAGEREF _Toc337412182 \h </w:instrText>
      </w:r>
      <w:r>
        <w:rPr>
          <w:noProof/>
        </w:rPr>
      </w:r>
      <w:r>
        <w:rPr>
          <w:noProof/>
        </w:rPr>
        <w:fldChar w:fldCharType="separate"/>
      </w:r>
      <w:r w:rsidR="00B93B9B">
        <w:rPr>
          <w:noProof/>
        </w:rPr>
        <w:t>150</w:t>
      </w:r>
      <w:r>
        <w:rPr>
          <w:noProof/>
        </w:rPr>
        <w:fldChar w:fldCharType="end"/>
      </w:r>
    </w:p>
    <w:p w14:paraId="7F6C1362"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11.2.6.2</w:t>
      </w:r>
      <w:r>
        <w:rPr>
          <w:rFonts w:asciiTheme="minorHAnsi" w:eastAsiaTheme="minorEastAsia" w:hAnsiTheme="minorHAnsi" w:cstheme="minorBidi"/>
          <w:noProof/>
          <w:sz w:val="24"/>
          <w:szCs w:val="24"/>
          <w:lang w:eastAsia="ja-JP"/>
        </w:rPr>
        <w:tab/>
      </w:r>
      <w:r>
        <w:rPr>
          <w:noProof/>
        </w:rPr>
        <w:t>‘Want, like’ (</w:t>
      </w:r>
      <w:r w:rsidRPr="00596927">
        <w:rPr>
          <w:rFonts w:ascii="Doulos SIL" w:hAnsi="Doulos SIL"/>
          <w:i/>
          <w:noProof/>
          <w:color w:val="0000FF"/>
        </w:rPr>
        <w:t>kà</w:t>
      </w:r>
      <w:r>
        <w:rPr>
          <w:noProof/>
        </w:rPr>
        <w:t xml:space="preserve"> )</w:t>
      </w:r>
      <w:r>
        <w:rPr>
          <w:noProof/>
        </w:rPr>
        <w:tab/>
      </w:r>
      <w:r>
        <w:rPr>
          <w:noProof/>
        </w:rPr>
        <w:fldChar w:fldCharType="begin"/>
      </w:r>
      <w:r>
        <w:rPr>
          <w:noProof/>
        </w:rPr>
        <w:instrText xml:space="preserve"> PAGEREF _Toc337412183 \h </w:instrText>
      </w:r>
      <w:r>
        <w:rPr>
          <w:noProof/>
        </w:rPr>
      </w:r>
      <w:r>
        <w:rPr>
          <w:noProof/>
        </w:rPr>
        <w:fldChar w:fldCharType="separate"/>
      </w:r>
      <w:r w:rsidR="00B93B9B">
        <w:rPr>
          <w:noProof/>
        </w:rPr>
        <w:t>151</w:t>
      </w:r>
      <w:r>
        <w:rPr>
          <w:noProof/>
        </w:rPr>
        <w:fldChar w:fldCharType="end"/>
      </w:r>
    </w:p>
    <w:p w14:paraId="70309EE5" w14:textId="77777777" w:rsidR="002C1C50" w:rsidRDefault="002C1C50">
      <w:pPr>
        <w:pStyle w:val="TOC2"/>
        <w:tabs>
          <w:tab w:val="left" w:pos="825"/>
          <w:tab w:val="right" w:leader="dot" w:pos="7569"/>
        </w:tabs>
        <w:rPr>
          <w:rFonts w:asciiTheme="minorHAnsi" w:eastAsiaTheme="minorEastAsia" w:hAnsiTheme="minorHAnsi" w:cstheme="minorBidi"/>
          <w:noProof/>
          <w:sz w:val="24"/>
          <w:szCs w:val="24"/>
          <w:lang w:eastAsia="ja-JP"/>
        </w:rPr>
      </w:pPr>
      <w:r>
        <w:rPr>
          <w:noProof/>
        </w:rPr>
        <w:t>11.3</w:t>
      </w:r>
      <w:r>
        <w:rPr>
          <w:rFonts w:asciiTheme="minorHAnsi" w:eastAsiaTheme="minorEastAsia" w:hAnsiTheme="minorHAnsi" w:cstheme="minorBidi"/>
          <w:noProof/>
          <w:sz w:val="24"/>
          <w:szCs w:val="24"/>
          <w:lang w:eastAsia="ja-JP"/>
        </w:rPr>
        <w:tab/>
      </w:r>
      <w:r>
        <w:rPr>
          <w:noProof/>
        </w:rPr>
        <w:t>Quotative verb</w:t>
      </w:r>
      <w:r>
        <w:rPr>
          <w:noProof/>
        </w:rPr>
        <w:tab/>
      </w:r>
      <w:r>
        <w:rPr>
          <w:noProof/>
        </w:rPr>
        <w:fldChar w:fldCharType="begin"/>
      </w:r>
      <w:r>
        <w:rPr>
          <w:noProof/>
        </w:rPr>
        <w:instrText xml:space="preserve"> PAGEREF _Toc337412184 \h </w:instrText>
      </w:r>
      <w:r>
        <w:rPr>
          <w:noProof/>
        </w:rPr>
      </w:r>
      <w:r>
        <w:rPr>
          <w:noProof/>
        </w:rPr>
        <w:fldChar w:fldCharType="separate"/>
      </w:r>
      <w:r w:rsidR="00B93B9B">
        <w:rPr>
          <w:noProof/>
        </w:rPr>
        <w:t>151</w:t>
      </w:r>
      <w:r>
        <w:rPr>
          <w:noProof/>
        </w:rPr>
        <w:fldChar w:fldCharType="end"/>
      </w:r>
    </w:p>
    <w:p w14:paraId="144CA09E"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11.3.1</w:t>
      </w:r>
      <w:r>
        <w:rPr>
          <w:rFonts w:asciiTheme="minorHAnsi" w:eastAsiaTheme="minorEastAsia" w:hAnsiTheme="minorHAnsi" w:cstheme="minorBidi"/>
          <w:noProof/>
          <w:sz w:val="24"/>
          <w:szCs w:val="24"/>
          <w:lang w:eastAsia="ja-JP"/>
        </w:rPr>
        <w:tab/>
      </w:r>
      <w:r>
        <w:rPr>
          <w:noProof/>
        </w:rPr>
        <w:t>‘Say’ (</w:t>
      </w:r>
      <w:r w:rsidRPr="00596927">
        <w:rPr>
          <w:rFonts w:ascii="Doulos SIL" w:hAnsi="Doulos SIL"/>
          <w:i/>
          <w:noProof/>
          <w:color w:val="0000FF"/>
        </w:rPr>
        <w:t>tɔ̀ʔɔ̀, cɛ̀</w:t>
      </w:r>
      <w:r>
        <w:rPr>
          <w:noProof/>
        </w:rPr>
        <w:t>)</w:t>
      </w:r>
      <w:r>
        <w:rPr>
          <w:noProof/>
        </w:rPr>
        <w:tab/>
      </w:r>
      <w:r>
        <w:rPr>
          <w:noProof/>
        </w:rPr>
        <w:fldChar w:fldCharType="begin"/>
      </w:r>
      <w:r>
        <w:rPr>
          <w:noProof/>
        </w:rPr>
        <w:instrText xml:space="preserve"> PAGEREF _Toc337412185 \h </w:instrText>
      </w:r>
      <w:r>
        <w:rPr>
          <w:noProof/>
        </w:rPr>
      </w:r>
      <w:r>
        <w:rPr>
          <w:noProof/>
        </w:rPr>
        <w:fldChar w:fldCharType="separate"/>
      </w:r>
      <w:r w:rsidR="00B93B9B">
        <w:rPr>
          <w:noProof/>
        </w:rPr>
        <w:t>151</w:t>
      </w:r>
      <w:r>
        <w:rPr>
          <w:noProof/>
        </w:rPr>
        <w:fldChar w:fldCharType="end"/>
      </w:r>
    </w:p>
    <w:p w14:paraId="5ABA96C0" w14:textId="77777777" w:rsidR="002C1C50" w:rsidRDefault="002C1C50">
      <w:pPr>
        <w:pStyle w:val="TOC2"/>
        <w:tabs>
          <w:tab w:val="left" w:pos="825"/>
          <w:tab w:val="right" w:leader="dot" w:pos="7569"/>
        </w:tabs>
        <w:rPr>
          <w:rFonts w:asciiTheme="minorHAnsi" w:eastAsiaTheme="minorEastAsia" w:hAnsiTheme="minorHAnsi" w:cstheme="minorBidi"/>
          <w:noProof/>
          <w:sz w:val="24"/>
          <w:szCs w:val="24"/>
          <w:lang w:eastAsia="ja-JP"/>
        </w:rPr>
      </w:pPr>
      <w:r>
        <w:rPr>
          <w:noProof/>
        </w:rPr>
        <w:t>11.4</w:t>
      </w:r>
      <w:r>
        <w:rPr>
          <w:rFonts w:asciiTheme="minorHAnsi" w:eastAsiaTheme="minorEastAsia" w:hAnsiTheme="minorHAnsi" w:cstheme="minorBidi"/>
          <w:noProof/>
          <w:sz w:val="24"/>
          <w:szCs w:val="24"/>
          <w:lang w:eastAsia="ja-JP"/>
        </w:rPr>
        <w:tab/>
      </w:r>
      <w:r>
        <w:rPr>
          <w:noProof/>
        </w:rPr>
        <w:t>Adjectival predicates</w:t>
      </w:r>
      <w:r>
        <w:rPr>
          <w:noProof/>
        </w:rPr>
        <w:tab/>
      </w:r>
      <w:r>
        <w:rPr>
          <w:noProof/>
        </w:rPr>
        <w:fldChar w:fldCharType="begin"/>
      </w:r>
      <w:r>
        <w:rPr>
          <w:noProof/>
        </w:rPr>
        <w:instrText xml:space="preserve"> PAGEREF _Toc337412186 \h </w:instrText>
      </w:r>
      <w:r>
        <w:rPr>
          <w:noProof/>
        </w:rPr>
      </w:r>
      <w:r>
        <w:rPr>
          <w:noProof/>
        </w:rPr>
        <w:fldChar w:fldCharType="separate"/>
      </w:r>
      <w:r w:rsidR="00B93B9B">
        <w:rPr>
          <w:noProof/>
        </w:rPr>
        <w:t>152</w:t>
      </w:r>
      <w:r>
        <w:rPr>
          <w:noProof/>
        </w:rPr>
        <w:fldChar w:fldCharType="end"/>
      </w:r>
    </w:p>
    <w:p w14:paraId="43363D49"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11.4.1</w:t>
      </w:r>
      <w:r>
        <w:rPr>
          <w:rFonts w:asciiTheme="minorHAnsi" w:eastAsiaTheme="minorEastAsia" w:hAnsiTheme="minorHAnsi" w:cstheme="minorBidi"/>
          <w:noProof/>
          <w:sz w:val="24"/>
          <w:szCs w:val="24"/>
          <w:lang w:eastAsia="ja-JP"/>
        </w:rPr>
        <w:tab/>
      </w:r>
      <w:r>
        <w:rPr>
          <w:noProof/>
        </w:rPr>
        <w:t>Positive adjectival predicates</w:t>
      </w:r>
      <w:r>
        <w:rPr>
          <w:noProof/>
        </w:rPr>
        <w:tab/>
      </w:r>
      <w:r>
        <w:rPr>
          <w:noProof/>
        </w:rPr>
        <w:fldChar w:fldCharType="begin"/>
      </w:r>
      <w:r>
        <w:rPr>
          <w:noProof/>
        </w:rPr>
        <w:instrText xml:space="preserve"> PAGEREF _Toc337412187 \h </w:instrText>
      </w:r>
      <w:r>
        <w:rPr>
          <w:noProof/>
        </w:rPr>
      </w:r>
      <w:r>
        <w:rPr>
          <w:noProof/>
        </w:rPr>
        <w:fldChar w:fldCharType="separate"/>
      </w:r>
      <w:r w:rsidR="00B93B9B">
        <w:rPr>
          <w:noProof/>
        </w:rPr>
        <w:t>152</w:t>
      </w:r>
      <w:r>
        <w:rPr>
          <w:noProof/>
        </w:rPr>
        <w:fldChar w:fldCharType="end"/>
      </w:r>
    </w:p>
    <w:p w14:paraId="12D9E4D3"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11.4.2</w:t>
      </w:r>
      <w:r>
        <w:rPr>
          <w:rFonts w:asciiTheme="minorHAnsi" w:eastAsiaTheme="minorEastAsia" w:hAnsiTheme="minorHAnsi" w:cstheme="minorBidi"/>
          <w:noProof/>
          <w:sz w:val="24"/>
          <w:szCs w:val="24"/>
          <w:lang w:eastAsia="ja-JP"/>
        </w:rPr>
        <w:tab/>
      </w:r>
      <w:r>
        <w:rPr>
          <w:noProof/>
        </w:rPr>
        <w:t>Negative adjectival and stative predicates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_Toc337412188 \h </w:instrText>
      </w:r>
      <w:r>
        <w:rPr>
          <w:noProof/>
        </w:rPr>
      </w:r>
      <w:r>
        <w:rPr>
          <w:noProof/>
        </w:rPr>
        <w:fldChar w:fldCharType="separate"/>
      </w:r>
      <w:r w:rsidR="00B93B9B">
        <w:rPr>
          <w:noProof/>
        </w:rPr>
        <w:t>152</w:t>
      </w:r>
      <w:r>
        <w:rPr>
          <w:noProof/>
        </w:rPr>
        <w:fldChar w:fldCharType="end"/>
      </w:r>
    </w:p>
    <w:p w14:paraId="4C2C3B2F" w14:textId="77777777" w:rsidR="002C1C50" w:rsidRDefault="002C1C50">
      <w:pPr>
        <w:pStyle w:val="TOC2"/>
        <w:tabs>
          <w:tab w:val="left" w:pos="825"/>
          <w:tab w:val="right" w:leader="dot" w:pos="7569"/>
        </w:tabs>
        <w:rPr>
          <w:rFonts w:asciiTheme="minorHAnsi" w:eastAsiaTheme="minorEastAsia" w:hAnsiTheme="minorHAnsi" w:cstheme="minorBidi"/>
          <w:noProof/>
          <w:sz w:val="24"/>
          <w:szCs w:val="24"/>
          <w:lang w:eastAsia="ja-JP"/>
        </w:rPr>
      </w:pPr>
      <w:r>
        <w:rPr>
          <w:noProof/>
        </w:rPr>
        <w:t>11.5</w:t>
      </w:r>
      <w:r>
        <w:rPr>
          <w:rFonts w:asciiTheme="minorHAnsi" w:eastAsiaTheme="minorEastAsia" w:hAnsiTheme="minorHAnsi" w:cstheme="minorBidi"/>
          <w:noProof/>
          <w:sz w:val="24"/>
          <w:szCs w:val="24"/>
          <w:lang w:eastAsia="ja-JP"/>
        </w:rPr>
        <w:tab/>
      </w:r>
      <w:r>
        <w:rPr>
          <w:noProof/>
        </w:rPr>
        <w:t>Possessive predicates</w:t>
      </w:r>
      <w:r>
        <w:rPr>
          <w:noProof/>
        </w:rPr>
        <w:tab/>
      </w:r>
      <w:r>
        <w:rPr>
          <w:noProof/>
        </w:rPr>
        <w:fldChar w:fldCharType="begin"/>
      </w:r>
      <w:r>
        <w:rPr>
          <w:noProof/>
        </w:rPr>
        <w:instrText xml:space="preserve"> PAGEREF _Toc337412189 \h </w:instrText>
      </w:r>
      <w:r>
        <w:rPr>
          <w:noProof/>
        </w:rPr>
      </w:r>
      <w:r>
        <w:rPr>
          <w:noProof/>
        </w:rPr>
        <w:fldChar w:fldCharType="separate"/>
      </w:r>
      <w:r w:rsidR="00B93B9B">
        <w:rPr>
          <w:noProof/>
        </w:rPr>
        <w:t>152</w:t>
      </w:r>
      <w:r>
        <w:rPr>
          <w:noProof/>
        </w:rPr>
        <w:fldChar w:fldCharType="end"/>
      </w:r>
    </w:p>
    <w:p w14:paraId="57E74D52"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11.5.1</w:t>
      </w:r>
      <w:r>
        <w:rPr>
          <w:rFonts w:asciiTheme="minorHAnsi" w:eastAsiaTheme="minorEastAsia" w:hAnsiTheme="minorHAnsi" w:cstheme="minorBidi"/>
          <w:noProof/>
          <w:sz w:val="24"/>
          <w:szCs w:val="24"/>
          <w:lang w:eastAsia="ja-JP"/>
        </w:rPr>
        <w:tab/>
      </w:r>
      <w:r>
        <w:rPr>
          <w:noProof/>
        </w:rPr>
        <w:t>‘X have Y’</w:t>
      </w:r>
      <w:r>
        <w:rPr>
          <w:noProof/>
        </w:rPr>
        <w:tab/>
      </w:r>
      <w:r>
        <w:rPr>
          <w:noProof/>
        </w:rPr>
        <w:fldChar w:fldCharType="begin"/>
      </w:r>
      <w:r>
        <w:rPr>
          <w:noProof/>
        </w:rPr>
        <w:instrText xml:space="preserve"> PAGEREF _Toc337412190 \h </w:instrText>
      </w:r>
      <w:r>
        <w:rPr>
          <w:noProof/>
        </w:rPr>
      </w:r>
      <w:r>
        <w:rPr>
          <w:noProof/>
        </w:rPr>
        <w:fldChar w:fldCharType="separate"/>
      </w:r>
      <w:r w:rsidR="00B93B9B">
        <w:rPr>
          <w:noProof/>
        </w:rPr>
        <w:t>152</w:t>
      </w:r>
      <w:r>
        <w:rPr>
          <w:noProof/>
        </w:rPr>
        <w:fldChar w:fldCharType="end"/>
      </w:r>
    </w:p>
    <w:p w14:paraId="5F8E150F"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11.5.2</w:t>
      </w:r>
      <w:r>
        <w:rPr>
          <w:rFonts w:asciiTheme="minorHAnsi" w:eastAsiaTheme="minorEastAsia" w:hAnsiTheme="minorHAnsi" w:cstheme="minorBidi"/>
          <w:noProof/>
          <w:sz w:val="24"/>
          <w:szCs w:val="24"/>
          <w:lang w:eastAsia="ja-JP"/>
        </w:rPr>
        <w:tab/>
      </w:r>
      <w:r>
        <w:rPr>
          <w:noProof/>
        </w:rPr>
        <w:t>‘X be with Y’</w:t>
      </w:r>
      <w:r>
        <w:rPr>
          <w:noProof/>
        </w:rPr>
        <w:tab/>
      </w:r>
      <w:r>
        <w:rPr>
          <w:noProof/>
        </w:rPr>
        <w:fldChar w:fldCharType="begin"/>
      </w:r>
      <w:r>
        <w:rPr>
          <w:noProof/>
        </w:rPr>
        <w:instrText xml:space="preserve"> PAGEREF _Toc337412191 \h </w:instrText>
      </w:r>
      <w:r>
        <w:rPr>
          <w:noProof/>
        </w:rPr>
      </w:r>
      <w:r>
        <w:rPr>
          <w:noProof/>
        </w:rPr>
        <w:fldChar w:fldCharType="separate"/>
      </w:r>
      <w:r w:rsidR="00B93B9B">
        <w:rPr>
          <w:noProof/>
        </w:rPr>
        <w:t>154</w:t>
      </w:r>
      <w:r>
        <w:rPr>
          <w:noProof/>
        </w:rPr>
        <w:fldChar w:fldCharType="end"/>
      </w:r>
    </w:p>
    <w:p w14:paraId="68CACB38"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11.5.2.1</w:t>
      </w:r>
      <w:r>
        <w:rPr>
          <w:rFonts w:asciiTheme="minorHAnsi" w:eastAsiaTheme="minorEastAsia" w:hAnsiTheme="minorHAnsi" w:cstheme="minorBidi"/>
          <w:noProof/>
          <w:sz w:val="24"/>
          <w:szCs w:val="24"/>
          <w:lang w:eastAsia="ja-JP"/>
        </w:rPr>
        <w:tab/>
      </w:r>
      <w:r>
        <w:rPr>
          <w:noProof/>
        </w:rPr>
        <w:t xml:space="preserve">Predicate is PP with </w:t>
      </w:r>
      <w:r w:rsidRPr="00596927">
        <w:rPr>
          <w:rFonts w:ascii="Doulos SIL" w:hAnsi="Doulos SIL"/>
          <w:i/>
          <w:noProof/>
          <w:color w:val="0000FF"/>
        </w:rPr>
        <w:t>dɛ̀</w:t>
      </w:r>
      <w:r>
        <w:rPr>
          <w:noProof/>
        </w:rPr>
        <w:t xml:space="preserve"> ‘with’</w:t>
      </w:r>
      <w:r>
        <w:rPr>
          <w:noProof/>
        </w:rPr>
        <w:tab/>
      </w:r>
      <w:r>
        <w:rPr>
          <w:noProof/>
        </w:rPr>
        <w:fldChar w:fldCharType="begin"/>
      </w:r>
      <w:r>
        <w:rPr>
          <w:noProof/>
        </w:rPr>
        <w:instrText xml:space="preserve"> PAGEREF _Toc337412192 \h </w:instrText>
      </w:r>
      <w:r>
        <w:rPr>
          <w:noProof/>
        </w:rPr>
      </w:r>
      <w:r>
        <w:rPr>
          <w:noProof/>
        </w:rPr>
        <w:fldChar w:fldCharType="separate"/>
      </w:r>
      <w:r w:rsidR="00B93B9B">
        <w:rPr>
          <w:noProof/>
        </w:rPr>
        <w:t>154</w:t>
      </w:r>
      <w:r>
        <w:rPr>
          <w:noProof/>
        </w:rPr>
        <w:fldChar w:fldCharType="end"/>
      </w:r>
    </w:p>
    <w:p w14:paraId="46E31D54"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11.5.2.2</w:t>
      </w:r>
      <w:r>
        <w:rPr>
          <w:rFonts w:asciiTheme="minorHAnsi" w:eastAsiaTheme="minorEastAsia" w:hAnsiTheme="minorHAnsi" w:cstheme="minorBidi"/>
          <w:noProof/>
          <w:sz w:val="24"/>
          <w:szCs w:val="24"/>
          <w:lang w:eastAsia="ja-JP"/>
        </w:rPr>
        <w:tab/>
      </w:r>
      <w:r>
        <w:rPr>
          <w:noProof/>
        </w:rPr>
        <w:t xml:space="preserve">Predicate is </w:t>
      </w:r>
      <w:r w:rsidRPr="00596927">
        <w:rPr>
          <w:rFonts w:ascii="Doulos SIL" w:hAnsi="Doulos SIL"/>
          <w:i/>
          <w:noProof/>
          <w:color w:val="0000FF"/>
        </w:rPr>
        <w:t>dó</w:t>
      </w:r>
      <w:r>
        <w:rPr>
          <w:noProof/>
        </w:rPr>
        <w:tab/>
      </w:r>
      <w:r>
        <w:rPr>
          <w:noProof/>
        </w:rPr>
        <w:fldChar w:fldCharType="begin"/>
      </w:r>
      <w:r>
        <w:rPr>
          <w:noProof/>
        </w:rPr>
        <w:instrText xml:space="preserve"> PAGEREF _Toc337412193 \h </w:instrText>
      </w:r>
      <w:r>
        <w:rPr>
          <w:noProof/>
        </w:rPr>
      </w:r>
      <w:r>
        <w:rPr>
          <w:noProof/>
        </w:rPr>
        <w:fldChar w:fldCharType="separate"/>
      </w:r>
      <w:r w:rsidR="00B93B9B">
        <w:rPr>
          <w:noProof/>
        </w:rPr>
        <w:t>154</w:t>
      </w:r>
      <w:r>
        <w:rPr>
          <w:noProof/>
        </w:rPr>
        <w:fldChar w:fldCharType="end"/>
      </w:r>
    </w:p>
    <w:p w14:paraId="11E8EE45"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11.5.3</w:t>
      </w:r>
      <w:r>
        <w:rPr>
          <w:rFonts w:asciiTheme="minorHAnsi" w:eastAsiaTheme="minorEastAsia" w:hAnsiTheme="minorHAnsi" w:cstheme="minorBidi"/>
          <w:noProof/>
          <w:sz w:val="24"/>
          <w:szCs w:val="24"/>
          <w:lang w:eastAsia="ja-JP"/>
        </w:rPr>
        <w:tab/>
      </w:r>
      <w:r>
        <w:rPr>
          <w:noProof/>
        </w:rPr>
        <w:t>‘Y belong to X’ predicates (</w:t>
      </w:r>
      <w:r w:rsidRPr="00596927">
        <w:rPr>
          <w:rFonts w:ascii="Doulos SIL" w:hAnsi="Doulos SIL"/>
          <w:i/>
          <w:noProof/>
          <w:color w:val="0000FF"/>
        </w:rPr>
        <w:t>mìkùⁿ</w:t>
      </w:r>
      <w:r>
        <w:rPr>
          <w:noProof/>
        </w:rPr>
        <w:t xml:space="preserve">, 3Sg </w:t>
      </w:r>
      <w:r w:rsidRPr="00596927">
        <w:rPr>
          <w:rFonts w:ascii="Doulos SIL" w:hAnsi="Doulos SIL"/>
          <w:i/>
          <w:noProof/>
          <w:color w:val="0000FF"/>
        </w:rPr>
        <w:t>míkùⁿ</w:t>
      </w:r>
      <w:r>
        <w:rPr>
          <w:noProof/>
        </w:rPr>
        <w:t xml:space="preserve"> )</w:t>
      </w:r>
      <w:r>
        <w:rPr>
          <w:noProof/>
        </w:rPr>
        <w:tab/>
      </w:r>
      <w:r>
        <w:rPr>
          <w:noProof/>
        </w:rPr>
        <w:fldChar w:fldCharType="begin"/>
      </w:r>
      <w:r>
        <w:rPr>
          <w:noProof/>
        </w:rPr>
        <w:instrText xml:space="preserve"> PAGEREF _Toc337412194 \h </w:instrText>
      </w:r>
      <w:r>
        <w:rPr>
          <w:noProof/>
        </w:rPr>
      </w:r>
      <w:r>
        <w:rPr>
          <w:noProof/>
        </w:rPr>
        <w:fldChar w:fldCharType="separate"/>
      </w:r>
      <w:r w:rsidR="00B93B9B">
        <w:rPr>
          <w:noProof/>
        </w:rPr>
        <w:t>154</w:t>
      </w:r>
      <w:r>
        <w:rPr>
          <w:noProof/>
        </w:rPr>
        <w:fldChar w:fldCharType="end"/>
      </w:r>
    </w:p>
    <w:p w14:paraId="30097CDF" w14:textId="77777777" w:rsidR="002C1C50" w:rsidRDefault="002C1C50">
      <w:pPr>
        <w:pStyle w:val="TOC1"/>
        <w:tabs>
          <w:tab w:val="left" w:pos="480"/>
          <w:tab w:val="right" w:leader="dot" w:pos="7569"/>
        </w:tabs>
        <w:rPr>
          <w:rFonts w:asciiTheme="minorHAnsi" w:eastAsiaTheme="minorEastAsia" w:hAnsiTheme="minorHAnsi" w:cstheme="minorBidi"/>
          <w:b w:val="0"/>
          <w:noProof/>
          <w:szCs w:val="24"/>
          <w:lang w:eastAsia="ja-JP"/>
        </w:rPr>
      </w:pPr>
      <w:r>
        <w:rPr>
          <w:noProof/>
        </w:rPr>
        <w:t>12</w:t>
      </w:r>
      <w:r>
        <w:rPr>
          <w:rFonts w:asciiTheme="minorHAnsi" w:eastAsiaTheme="minorEastAsia" w:hAnsiTheme="minorHAnsi" w:cstheme="minorBidi"/>
          <w:b w:val="0"/>
          <w:noProof/>
          <w:szCs w:val="24"/>
          <w:lang w:eastAsia="ja-JP"/>
        </w:rPr>
        <w:tab/>
      </w:r>
      <w:r>
        <w:rPr>
          <w:noProof/>
        </w:rPr>
        <w:t>Comparatives</w:t>
      </w:r>
      <w:r>
        <w:rPr>
          <w:noProof/>
        </w:rPr>
        <w:tab/>
      </w:r>
      <w:r>
        <w:rPr>
          <w:noProof/>
        </w:rPr>
        <w:fldChar w:fldCharType="begin"/>
      </w:r>
      <w:r>
        <w:rPr>
          <w:noProof/>
        </w:rPr>
        <w:instrText xml:space="preserve"> PAGEREF _Toc337412195 \h </w:instrText>
      </w:r>
      <w:r>
        <w:rPr>
          <w:noProof/>
        </w:rPr>
      </w:r>
      <w:r>
        <w:rPr>
          <w:noProof/>
        </w:rPr>
        <w:fldChar w:fldCharType="separate"/>
      </w:r>
      <w:r w:rsidR="00B93B9B">
        <w:rPr>
          <w:noProof/>
        </w:rPr>
        <w:t>156</w:t>
      </w:r>
      <w:r>
        <w:rPr>
          <w:noProof/>
        </w:rPr>
        <w:fldChar w:fldCharType="end"/>
      </w:r>
    </w:p>
    <w:p w14:paraId="77084C80" w14:textId="77777777" w:rsidR="002C1C50" w:rsidRDefault="002C1C50">
      <w:pPr>
        <w:pStyle w:val="TOC2"/>
        <w:tabs>
          <w:tab w:val="left" w:pos="825"/>
          <w:tab w:val="right" w:leader="dot" w:pos="7569"/>
        </w:tabs>
        <w:rPr>
          <w:rFonts w:asciiTheme="minorHAnsi" w:eastAsiaTheme="minorEastAsia" w:hAnsiTheme="minorHAnsi" w:cstheme="minorBidi"/>
          <w:noProof/>
          <w:sz w:val="24"/>
          <w:szCs w:val="24"/>
          <w:lang w:eastAsia="ja-JP"/>
        </w:rPr>
      </w:pPr>
      <w:r>
        <w:rPr>
          <w:noProof/>
        </w:rPr>
        <w:t>12.1</w:t>
      </w:r>
      <w:r>
        <w:rPr>
          <w:rFonts w:asciiTheme="minorHAnsi" w:eastAsiaTheme="minorEastAsia" w:hAnsiTheme="minorHAnsi" w:cstheme="minorBidi"/>
          <w:noProof/>
          <w:sz w:val="24"/>
          <w:szCs w:val="24"/>
          <w:lang w:eastAsia="ja-JP"/>
        </w:rPr>
        <w:tab/>
      </w:r>
      <w:r>
        <w:rPr>
          <w:noProof/>
        </w:rPr>
        <w:t>Asymmetrical comparatives</w:t>
      </w:r>
      <w:r>
        <w:rPr>
          <w:noProof/>
        </w:rPr>
        <w:tab/>
      </w:r>
      <w:r>
        <w:rPr>
          <w:noProof/>
        </w:rPr>
        <w:fldChar w:fldCharType="begin"/>
      </w:r>
      <w:r>
        <w:rPr>
          <w:noProof/>
        </w:rPr>
        <w:instrText xml:space="preserve"> PAGEREF _Toc337412196 \h </w:instrText>
      </w:r>
      <w:r>
        <w:rPr>
          <w:noProof/>
        </w:rPr>
      </w:r>
      <w:r>
        <w:rPr>
          <w:noProof/>
        </w:rPr>
        <w:fldChar w:fldCharType="separate"/>
      </w:r>
      <w:r w:rsidR="00B93B9B">
        <w:rPr>
          <w:noProof/>
        </w:rPr>
        <w:t>156</w:t>
      </w:r>
      <w:r>
        <w:rPr>
          <w:noProof/>
        </w:rPr>
        <w:fldChar w:fldCharType="end"/>
      </w:r>
    </w:p>
    <w:p w14:paraId="146BD45F"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12.1.1</w:t>
      </w:r>
      <w:r>
        <w:rPr>
          <w:rFonts w:asciiTheme="minorHAnsi" w:eastAsiaTheme="minorEastAsia" w:hAnsiTheme="minorHAnsi" w:cstheme="minorBidi"/>
          <w:noProof/>
          <w:sz w:val="24"/>
          <w:szCs w:val="24"/>
          <w:lang w:eastAsia="ja-JP"/>
        </w:rPr>
        <w:tab/>
      </w:r>
      <w:r>
        <w:rPr>
          <w:noProof/>
        </w:rPr>
        <w:t xml:space="preserve">Predicative adjective with </w:t>
      </w:r>
      <w:r w:rsidRPr="00596927">
        <w:rPr>
          <w:rFonts w:ascii="Doulos SIL" w:hAnsi="Doulos SIL"/>
          <w:i/>
          <w:noProof/>
          <w:color w:val="0000FF"/>
        </w:rPr>
        <w:t>ŋŋŋ</w:t>
      </w:r>
      <w:r>
        <w:rPr>
          <w:noProof/>
        </w:rPr>
        <w:t xml:space="preserve"> ‘than’ and comparandum</w:t>
      </w:r>
      <w:r>
        <w:rPr>
          <w:noProof/>
        </w:rPr>
        <w:tab/>
      </w:r>
      <w:r>
        <w:rPr>
          <w:noProof/>
        </w:rPr>
        <w:fldChar w:fldCharType="begin"/>
      </w:r>
      <w:r>
        <w:rPr>
          <w:noProof/>
        </w:rPr>
        <w:instrText xml:space="preserve"> PAGEREF _Toc337412197 \h </w:instrText>
      </w:r>
      <w:r>
        <w:rPr>
          <w:noProof/>
        </w:rPr>
      </w:r>
      <w:r>
        <w:rPr>
          <w:noProof/>
        </w:rPr>
        <w:fldChar w:fldCharType="separate"/>
      </w:r>
      <w:r w:rsidR="00B93B9B">
        <w:rPr>
          <w:noProof/>
        </w:rPr>
        <w:t>156</w:t>
      </w:r>
      <w:r>
        <w:rPr>
          <w:noProof/>
        </w:rPr>
        <w:fldChar w:fldCharType="end"/>
      </w:r>
    </w:p>
    <w:p w14:paraId="07BEFC62"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12.1.2</w:t>
      </w:r>
      <w:r>
        <w:rPr>
          <w:rFonts w:asciiTheme="minorHAnsi" w:eastAsiaTheme="minorEastAsia" w:hAnsiTheme="minorHAnsi" w:cstheme="minorBidi"/>
          <w:noProof/>
          <w:sz w:val="24"/>
          <w:szCs w:val="24"/>
          <w:lang w:eastAsia="ja-JP"/>
        </w:rPr>
        <w:tab/>
      </w:r>
      <w:r>
        <w:rPr>
          <w:noProof/>
        </w:rPr>
        <w:t xml:space="preserve">Verbal predicate plus </w:t>
      </w:r>
      <w:r w:rsidRPr="00596927">
        <w:rPr>
          <w:rFonts w:ascii="Doulos SIL" w:hAnsi="Doulos SIL"/>
          <w:i/>
          <w:noProof/>
          <w:color w:val="0000FF"/>
        </w:rPr>
        <w:t>ŋŋŋ</w:t>
      </w:r>
      <w:r>
        <w:rPr>
          <w:noProof/>
        </w:rPr>
        <w:t xml:space="preserve"> ‘than’</w:t>
      </w:r>
      <w:r>
        <w:rPr>
          <w:noProof/>
        </w:rPr>
        <w:tab/>
      </w:r>
      <w:r>
        <w:rPr>
          <w:noProof/>
        </w:rPr>
        <w:fldChar w:fldCharType="begin"/>
      </w:r>
      <w:r>
        <w:rPr>
          <w:noProof/>
        </w:rPr>
        <w:instrText xml:space="preserve"> PAGEREF _Toc337412198 \h </w:instrText>
      </w:r>
      <w:r>
        <w:rPr>
          <w:noProof/>
        </w:rPr>
      </w:r>
      <w:r>
        <w:rPr>
          <w:noProof/>
        </w:rPr>
        <w:fldChar w:fldCharType="separate"/>
      </w:r>
      <w:r w:rsidR="00B93B9B">
        <w:rPr>
          <w:noProof/>
        </w:rPr>
        <w:t>156</w:t>
      </w:r>
      <w:r>
        <w:rPr>
          <w:noProof/>
        </w:rPr>
        <w:fldChar w:fldCharType="end"/>
      </w:r>
    </w:p>
    <w:p w14:paraId="44E4F419"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12.1.3</w:t>
      </w:r>
      <w:r>
        <w:rPr>
          <w:rFonts w:asciiTheme="minorHAnsi" w:eastAsiaTheme="minorEastAsia" w:hAnsiTheme="minorHAnsi" w:cstheme="minorBidi"/>
          <w:noProof/>
          <w:sz w:val="24"/>
          <w:szCs w:val="24"/>
          <w:lang w:eastAsia="ja-JP"/>
        </w:rPr>
        <w:tab/>
      </w:r>
      <w:r>
        <w:rPr>
          <w:noProof/>
        </w:rPr>
        <w:t>‘Surpass’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_Toc337412199 \h </w:instrText>
      </w:r>
      <w:r>
        <w:rPr>
          <w:noProof/>
        </w:rPr>
      </w:r>
      <w:r>
        <w:rPr>
          <w:noProof/>
        </w:rPr>
        <w:fldChar w:fldCharType="separate"/>
      </w:r>
      <w:r w:rsidR="00B93B9B">
        <w:rPr>
          <w:noProof/>
        </w:rPr>
        <w:t>156</w:t>
      </w:r>
      <w:r>
        <w:rPr>
          <w:noProof/>
        </w:rPr>
        <w:fldChar w:fldCharType="end"/>
      </w:r>
    </w:p>
    <w:p w14:paraId="1E753B46"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12.1.4</w:t>
      </w:r>
      <w:r>
        <w:rPr>
          <w:rFonts w:asciiTheme="minorHAnsi" w:eastAsiaTheme="minorEastAsia" w:hAnsiTheme="minorHAnsi" w:cstheme="minorBidi"/>
          <w:noProof/>
          <w:sz w:val="24"/>
          <w:szCs w:val="24"/>
          <w:lang w:eastAsia="ja-JP"/>
        </w:rPr>
        <w:tab/>
      </w:r>
      <w:r>
        <w:rPr>
          <w:noProof/>
        </w:rPr>
        <w:t>‘Be better, be more’ (</w:t>
      </w:r>
      <w:r w:rsidRPr="00596927">
        <w:rPr>
          <w:rFonts w:ascii="Doulos SIL" w:hAnsi="Doulos SIL"/>
          <w:i/>
          <w:noProof/>
          <w:color w:val="0000FF"/>
        </w:rPr>
        <w:t>ŋŋŋ</w:t>
      </w:r>
      <w:r w:rsidRPr="00596927">
        <w:rPr>
          <w:rFonts w:ascii="Doulos SIL" w:hAnsi="Doulos SIL"/>
          <w:i/>
          <w:noProof/>
          <w:color w:val="0000FF"/>
        </w:rPr>
        <w:noBreakHyphen/>
      </w:r>
      <w:r>
        <w:rPr>
          <w:noProof/>
        </w:rPr>
        <w:t>)</w:t>
      </w:r>
      <w:r>
        <w:rPr>
          <w:noProof/>
        </w:rPr>
        <w:tab/>
      </w:r>
      <w:r>
        <w:rPr>
          <w:noProof/>
        </w:rPr>
        <w:fldChar w:fldCharType="begin"/>
      </w:r>
      <w:r>
        <w:rPr>
          <w:noProof/>
        </w:rPr>
        <w:instrText xml:space="preserve"> PAGEREF _Toc337412200 \h </w:instrText>
      </w:r>
      <w:r>
        <w:rPr>
          <w:noProof/>
        </w:rPr>
      </w:r>
      <w:r>
        <w:rPr>
          <w:noProof/>
        </w:rPr>
        <w:fldChar w:fldCharType="separate"/>
      </w:r>
      <w:r w:rsidR="00B93B9B">
        <w:rPr>
          <w:noProof/>
        </w:rPr>
        <w:t>157</w:t>
      </w:r>
      <w:r>
        <w:rPr>
          <w:noProof/>
        </w:rPr>
        <w:fldChar w:fldCharType="end"/>
      </w:r>
    </w:p>
    <w:p w14:paraId="126FBE41"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12.1.5</w:t>
      </w:r>
      <w:r>
        <w:rPr>
          <w:rFonts w:asciiTheme="minorHAnsi" w:eastAsiaTheme="minorEastAsia" w:hAnsiTheme="minorHAnsi" w:cstheme="minorBidi"/>
          <w:noProof/>
          <w:sz w:val="24"/>
          <w:szCs w:val="24"/>
          <w:lang w:eastAsia="ja-JP"/>
        </w:rPr>
        <w:tab/>
      </w:r>
      <w:r>
        <w:rPr>
          <w:noProof/>
        </w:rPr>
        <w:t>‘Best’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_Toc337412201 \h </w:instrText>
      </w:r>
      <w:r>
        <w:rPr>
          <w:noProof/>
        </w:rPr>
      </w:r>
      <w:r>
        <w:rPr>
          <w:noProof/>
        </w:rPr>
        <w:fldChar w:fldCharType="separate"/>
      </w:r>
      <w:r w:rsidR="00B93B9B">
        <w:rPr>
          <w:noProof/>
        </w:rPr>
        <w:t>157</w:t>
      </w:r>
      <w:r>
        <w:rPr>
          <w:noProof/>
        </w:rPr>
        <w:fldChar w:fldCharType="end"/>
      </w:r>
    </w:p>
    <w:p w14:paraId="63E28493" w14:textId="77777777" w:rsidR="002C1C50" w:rsidRDefault="002C1C50">
      <w:pPr>
        <w:pStyle w:val="TOC2"/>
        <w:tabs>
          <w:tab w:val="left" w:pos="825"/>
          <w:tab w:val="right" w:leader="dot" w:pos="7569"/>
        </w:tabs>
        <w:rPr>
          <w:rFonts w:asciiTheme="minorHAnsi" w:eastAsiaTheme="minorEastAsia" w:hAnsiTheme="minorHAnsi" w:cstheme="minorBidi"/>
          <w:noProof/>
          <w:sz w:val="24"/>
          <w:szCs w:val="24"/>
          <w:lang w:eastAsia="ja-JP"/>
        </w:rPr>
      </w:pPr>
      <w:r>
        <w:rPr>
          <w:noProof/>
        </w:rPr>
        <w:t>12.2</w:t>
      </w:r>
      <w:r>
        <w:rPr>
          <w:rFonts w:asciiTheme="minorHAnsi" w:eastAsiaTheme="minorEastAsia" w:hAnsiTheme="minorHAnsi" w:cstheme="minorBidi"/>
          <w:noProof/>
          <w:sz w:val="24"/>
          <w:szCs w:val="24"/>
          <w:lang w:eastAsia="ja-JP"/>
        </w:rPr>
        <w:tab/>
      </w:r>
      <w:r>
        <w:rPr>
          <w:noProof/>
        </w:rPr>
        <w:t>Symmetrical comparatives</w:t>
      </w:r>
      <w:r>
        <w:rPr>
          <w:noProof/>
        </w:rPr>
        <w:tab/>
      </w:r>
      <w:r>
        <w:rPr>
          <w:noProof/>
        </w:rPr>
        <w:fldChar w:fldCharType="begin"/>
      </w:r>
      <w:r>
        <w:rPr>
          <w:noProof/>
        </w:rPr>
        <w:instrText xml:space="preserve"> PAGEREF _Toc337412202 \h </w:instrText>
      </w:r>
      <w:r>
        <w:rPr>
          <w:noProof/>
        </w:rPr>
      </w:r>
      <w:r>
        <w:rPr>
          <w:noProof/>
        </w:rPr>
        <w:fldChar w:fldCharType="separate"/>
      </w:r>
      <w:r w:rsidR="00B93B9B">
        <w:rPr>
          <w:noProof/>
        </w:rPr>
        <w:t>157</w:t>
      </w:r>
      <w:r>
        <w:rPr>
          <w:noProof/>
        </w:rPr>
        <w:fldChar w:fldCharType="end"/>
      </w:r>
    </w:p>
    <w:p w14:paraId="0404E7C1"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12.2.1</w:t>
      </w:r>
      <w:r>
        <w:rPr>
          <w:rFonts w:asciiTheme="minorHAnsi" w:eastAsiaTheme="minorEastAsia" w:hAnsiTheme="minorHAnsi" w:cstheme="minorBidi"/>
          <w:noProof/>
          <w:sz w:val="24"/>
          <w:szCs w:val="24"/>
          <w:lang w:eastAsia="ja-JP"/>
        </w:rPr>
        <w:tab/>
      </w:r>
      <w:r>
        <w:rPr>
          <w:noProof/>
        </w:rPr>
        <w:t>‘Equal; be as good as’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_Toc337412203 \h </w:instrText>
      </w:r>
      <w:r>
        <w:rPr>
          <w:noProof/>
        </w:rPr>
      </w:r>
      <w:r>
        <w:rPr>
          <w:noProof/>
        </w:rPr>
        <w:fldChar w:fldCharType="separate"/>
      </w:r>
      <w:r w:rsidR="00B93B9B">
        <w:rPr>
          <w:noProof/>
        </w:rPr>
        <w:t>157</w:t>
      </w:r>
      <w:r>
        <w:rPr>
          <w:noProof/>
        </w:rPr>
        <w:fldChar w:fldCharType="end"/>
      </w:r>
    </w:p>
    <w:p w14:paraId="4B3B7D40"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12.2.2</w:t>
      </w:r>
      <w:r>
        <w:rPr>
          <w:rFonts w:asciiTheme="minorHAnsi" w:eastAsiaTheme="minorEastAsia" w:hAnsiTheme="minorHAnsi" w:cstheme="minorBidi"/>
          <w:noProof/>
          <w:sz w:val="24"/>
          <w:szCs w:val="24"/>
          <w:lang w:eastAsia="ja-JP"/>
        </w:rPr>
        <w:tab/>
      </w:r>
      <w:r>
        <w:rPr>
          <w:noProof/>
        </w:rPr>
        <w:t>‘Same (equal)’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_Toc337412204 \h </w:instrText>
      </w:r>
      <w:r>
        <w:rPr>
          <w:noProof/>
        </w:rPr>
      </w:r>
      <w:r>
        <w:rPr>
          <w:noProof/>
        </w:rPr>
        <w:fldChar w:fldCharType="separate"/>
      </w:r>
      <w:r w:rsidR="00B93B9B">
        <w:rPr>
          <w:noProof/>
        </w:rPr>
        <w:t>158</w:t>
      </w:r>
      <w:r>
        <w:rPr>
          <w:noProof/>
        </w:rPr>
        <w:fldChar w:fldCharType="end"/>
      </w:r>
    </w:p>
    <w:p w14:paraId="4440EB8C"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lastRenderedPageBreak/>
        <w:t>12.2.3</w:t>
      </w:r>
      <w:r>
        <w:rPr>
          <w:rFonts w:asciiTheme="minorHAnsi" w:eastAsiaTheme="minorEastAsia" w:hAnsiTheme="minorHAnsi" w:cstheme="minorBidi"/>
          <w:noProof/>
          <w:sz w:val="24"/>
          <w:szCs w:val="24"/>
          <w:lang w:eastAsia="ja-JP"/>
        </w:rPr>
        <w:tab/>
      </w:r>
      <w:r>
        <w:rPr>
          <w:noProof/>
        </w:rPr>
        <w:t>‘Attain, equal’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_Toc337412205 \h </w:instrText>
      </w:r>
      <w:r>
        <w:rPr>
          <w:noProof/>
        </w:rPr>
      </w:r>
      <w:r>
        <w:rPr>
          <w:noProof/>
        </w:rPr>
        <w:fldChar w:fldCharType="separate"/>
      </w:r>
      <w:r w:rsidR="00B93B9B">
        <w:rPr>
          <w:noProof/>
        </w:rPr>
        <w:t>158</w:t>
      </w:r>
      <w:r>
        <w:rPr>
          <w:noProof/>
        </w:rPr>
        <w:fldChar w:fldCharType="end"/>
      </w:r>
    </w:p>
    <w:p w14:paraId="099937E6" w14:textId="77777777" w:rsidR="002C1C50" w:rsidRDefault="002C1C50">
      <w:pPr>
        <w:pStyle w:val="TOC2"/>
        <w:tabs>
          <w:tab w:val="left" w:pos="825"/>
          <w:tab w:val="right" w:leader="dot" w:pos="7569"/>
        </w:tabs>
        <w:rPr>
          <w:rFonts w:asciiTheme="minorHAnsi" w:eastAsiaTheme="minorEastAsia" w:hAnsiTheme="minorHAnsi" w:cstheme="minorBidi"/>
          <w:noProof/>
          <w:sz w:val="24"/>
          <w:szCs w:val="24"/>
          <w:lang w:eastAsia="ja-JP"/>
        </w:rPr>
      </w:pPr>
      <w:r>
        <w:rPr>
          <w:noProof/>
        </w:rPr>
        <w:t>12.3</w:t>
      </w:r>
      <w:r>
        <w:rPr>
          <w:rFonts w:asciiTheme="minorHAnsi" w:eastAsiaTheme="minorEastAsia" w:hAnsiTheme="minorHAnsi" w:cstheme="minorBidi"/>
          <w:noProof/>
          <w:sz w:val="24"/>
          <w:szCs w:val="24"/>
          <w:lang w:eastAsia="ja-JP"/>
        </w:rPr>
        <w:tab/>
      </w:r>
      <w:r>
        <w:rPr>
          <w:noProof/>
        </w:rPr>
        <w:t>‘A fortiori’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_Toc337412206 \h </w:instrText>
      </w:r>
      <w:r>
        <w:rPr>
          <w:noProof/>
        </w:rPr>
      </w:r>
      <w:r>
        <w:rPr>
          <w:noProof/>
        </w:rPr>
        <w:fldChar w:fldCharType="separate"/>
      </w:r>
      <w:r w:rsidR="00B93B9B">
        <w:rPr>
          <w:noProof/>
        </w:rPr>
        <w:t>158</w:t>
      </w:r>
      <w:r>
        <w:rPr>
          <w:noProof/>
        </w:rPr>
        <w:fldChar w:fldCharType="end"/>
      </w:r>
    </w:p>
    <w:p w14:paraId="56022475" w14:textId="77777777" w:rsidR="002C1C50" w:rsidRDefault="002C1C50">
      <w:pPr>
        <w:pStyle w:val="TOC1"/>
        <w:tabs>
          <w:tab w:val="left" w:pos="480"/>
          <w:tab w:val="right" w:leader="dot" w:pos="7569"/>
        </w:tabs>
        <w:rPr>
          <w:rFonts w:asciiTheme="minorHAnsi" w:eastAsiaTheme="minorEastAsia" w:hAnsiTheme="minorHAnsi" w:cstheme="minorBidi"/>
          <w:b w:val="0"/>
          <w:noProof/>
          <w:szCs w:val="24"/>
          <w:lang w:eastAsia="ja-JP"/>
        </w:rPr>
      </w:pPr>
      <w:r>
        <w:rPr>
          <w:noProof/>
        </w:rPr>
        <w:t>13</w:t>
      </w:r>
      <w:r>
        <w:rPr>
          <w:rFonts w:asciiTheme="minorHAnsi" w:eastAsiaTheme="minorEastAsia" w:hAnsiTheme="minorHAnsi" w:cstheme="minorBidi"/>
          <w:b w:val="0"/>
          <w:noProof/>
          <w:szCs w:val="24"/>
          <w:lang w:eastAsia="ja-JP"/>
        </w:rPr>
        <w:tab/>
      </w:r>
      <w:r>
        <w:rPr>
          <w:noProof/>
        </w:rPr>
        <w:t>Focalization and interrogation</w:t>
      </w:r>
      <w:r>
        <w:rPr>
          <w:noProof/>
        </w:rPr>
        <w:tab/>
      </w:r>
      <w:r>
        <w:rPr>
          <w:noProof/>
        </w:rPr>
        <w:fldChar w:fldCharType="begin"/>
      </w:r>
      <w:r>
        <w:rPr>
          <w:noProof/>
        </w:rPr>
        <w:instrText xml:space="preserve"> PAGEREF _Toc337412207 \h </w:instrText>
      </w:r>
      <w:r>
        <w:rPr>
          <w:noProof/>
        </w:rPr>
      </w:r>
      <w:r>
        <w:rPr>
          <w:noProof/>
        </w:rPr>
        <w:fldChar w:fldCharType="separate"/>
      </w:r>
      <w:r w:rsidR="00B93B9B">
        <w:rPr>
          <w:noProof/>
        </w:rPr>
        <w:t>159</w:t>
      </w:r>
      <w:r>
        <w:rPr>
          <w:noProof/>
        </w:rPr>
        <w:fldChar w:fldCharType="end"/>
      </w:r>
    </w:p>
    <w:p w14:paraId="2B3D754C" w14:textId="77777777" w:rsidR="002C1C50" w:rsidRDefault="002C1C50">
      <w:pPr>
        <w:pStyle w:val="TOC2"/>
        <w:tabs>
          <w:tab w:val="left" w:pos="825"/>
          <w:tab w:val="right" w:leader="dot" w:pos="7569"/>
        </w:tabs>
        <w:rPr>
          <w:rFonts w:asciiTheme="minorHAnsi" w:eastAsiaTheme="minorEastAsia" w:hAnsiTheme="minorHAnsi" w:cstheme="minorBidi"/>
          <w:noProof/>
          <w:sz w:val="24"/>
          <w:szCs w:val="24"/>
          <w:lang w:eastAsia="ja-JP"/>
        </w:rPr>
      </w:pPr>
      <w:r>
        <w:rPr>
          <w:noProof/>
        </w:rPr>
        <w:t>13.1</w:t>
      </w:r>
      <w:r>
        <w:rPr>
          <w:rFonts w:asciiTheme="minorHAnsi" w:eastAsiaTheme="minorEastAsia" w:hAnsiTheme="minorHAnsi" w:cstheme="minorBidi"/>
          <w:noProof/>
          <w:sz w:val="24"/>
          <w:szCs w:val="24"/>
          <w:lang w:eastAsia="ja-JP"/>
        </w:rPr>
        <w:tab/>
      </w:r>
      <w:r>
        <w:rPr>
          <w:noProof/>
        </w:rPr>
        <w:t>Focalization</w:t>
      </w:r>
      <w:r>
        <w:rPr>
          <w:noProof/>
        </w:rPr>
        <w:tab/>
      </w:r>
      <w:r>
        <w:rPr>
          <w:noProof/>
        </w:rPr>
        <w:fldChar w:fldCharType="begin"/>
      </w:r>
      <w:r>
        <w:rPr>
          <w:noProof/>
        </w:rPr>
        <w:instrText xml:space="preserve"> PAGEREF _Toc337412208 \h </w:instrText>
      </w:r>
      <w:r>
        <w:rPr>
          <w:noProof/>
        </w:rPr>
      </w:r>
      <w:r>
        <w:rPr>
          <w:noProof/>
        </w:rPr>
        <w:fldChar w:fldCharType="separate"/>
      </w:r>
      <w:r w:rsidR="00B93B9B">
        <w:rPr>
          <w:noProof/>
        </w:rPr>
        <w:t>159</w:t>
      </w:r>
      <w:r>
        <w:rPr>
          <w:noProof/>
        </w:rPr>
        <w:fldChar w:fldCharType="end"/>
      </w:r>
    </w:p>
    <w:p w14:paraId="6FC9A173"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13.1.1</w:t>
      </w:r>
      <w:r>
        <w:rPr>
          <w:rFonts w:asciiTheme="minorHAnsi" w:eastAsiaTheme="minorEastAsia" w:hAnsiTheme="minorHAnsi" w:cstheme="minorBidi"/>
          <w:noProof/>
          <w:sz w:val="24"/>
          <w:szCs w:val="24"/>
          <w:lang w:eastAsia="ja-JP"/>
        </w:rPr>
        <w:tab/>
      </w:r>
      <w:r>
        <w:rPr>
          <w:noProof/>
        </w:rPr>
        <w:t>Basic syntax of focalization</w:t>
      </w:r>
      <w:r>
        <w:rPr>
          <w:noProof/>
        </w:rPr>
        <w:tab/>
      </w:r>
      <w:r>
        <w:rPr>
          <w:noProof/>
        </w:rPr>
        <w:fldChar w:fldCharType="begin"/>
      </w:r>
      <w:r>
        <w:rPr>
          <w:noProof/>
        </w:rPr>
        <w:instrText xml:space="preserve"> PAGEREF _Toc337412209 \h </w:instrText>
      </w:r>
      <w:r>
        <w:rPr>
          <w:noProof/>
        </w:rPr>
      </w:r>
      <w:r>
        <w:rPr>
          <w:noProof/>
        </w:rPr>
        <w:fldChar w:fldCharType="separate"/>
      </w:r>
      <w:r w:rsidR="00B93B9B">
        <w:rPr>
          <w:noProof/>
        </w:rPr>
        <w:t>159</w:t>
      </w:r>
      <w:r>
        <w:rPr>
          <w:noProof/>
        </w:rPr>
        <w:fldChar w:fldCharType="end"/>
      </w:r>
    </w:p>
    <w:p w14:paraId="2543A580"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13.1.1.1</w:t>
      </w:r>
      <w:r>
        <w:rPr>
          <w:rFonts w:asciiTheme="minorHAnsi" w:eastAsiaTheme="minorEastAsia" w:hAnsiTheme="minorHAnsi" w:cstheme="minorBidi"/>
          <w:noProof/>
          <w:sz w:val="24"/>
          <w:szCs w:val="24"/>
          <w:lang w:eastAsia="ja-JP"/>
        </w:rPr>
        <w:tab/>
      </w:r>
      <w:r>
        <w:rPr>
          <w:noProof/>
        </w:rPr>
        <w:t>Which constituents can and cannot be focalized?</w:t>
      </w:r>
      <w:r>
        <w:rPr>
          <w:noProof/>
        </w:rPr>
        <w:tab/>
      </w:r>
      <w:r>
        <w:rPr>
          <w:noProof/>
        </w:rPr>
        <w:fldChar w:fldCharType="begin"/>
      </w:r>
      <w:r>
        <w:rPr>
          <w:noProof/>
        </w:rPr>
        <w:instrText xml:space="preserve"> PAGEREF _Toc337412210 \h </w:instrText>
      </w:r>
      <w:r>
        <w:rPr>
          <w:noProof/>
        </w:rPr>
      </w:r>
      <w:r>
        <w:rPr>
          <w:noProof/>
        </w:rPr>
        <w:fldChar w:fldCharType="separate"/>
      </w:r>
      <w:r w:rsidR="00B93B9B">
        <w:rPr>
          <w:noProof/>
        </w:rPr>
        <w:t>159</w:t>
      </w:r>
      <w:r>
        <w:rPr>
          <w:noProof/>
        </w:rPr>
        <w:fldChar w:fldCharType="end"/>
      </w:r>
    </w:p>
    <w:p w14:paraId="2F30E88E"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13.1.1.2</w:t>
      </w:r>
      <w:r>
        <w:rPr>
          <w:rFonts w:asciiTheme="minorHAnsi" w:eastAsiaTheme="minorEastAsia" w:hAnsiTheme="minorHAnsi" w:cstheme="minorBidi"/>
          <w:noProof/>
          <w:sz w:val="24"/>
          <w:szCs w:val="24"/>
          <w:lang w:eastAsia="ja-JP"/>
        </w:rPr>
        <w:tab/>
      </w:r>
      <w:r>
        <w:rPr>
          <w:noProof/>
        </w:rPr>
        <w:t>Linear position and form of focalized constituent</w:t>
      </w:r>
      <w:r>
        <w:rPr>
          <w:noProof/>
        </w:rPr>
        <w:tab/>
      </w:r>
      <w:r>
        <w:rPr>
          <w:noProof/>
        </w:rPr>
        <w:fldChar w:fldCharType="begin"/>
      </w:r>
      <w:r>
        <w:rPr>
          <w:noProof/>
        </w:rPr>
        <w:instrText xml:space="preserve"> PAGEREF _Toc337412211 \h </w:instrText>
      </w:r>
      <w:r>
        <w:rPr>
          <w:noProof/>
        </w:rPr>
      </w:r>
      <w:r>
        <w:rPr>
          <w:noProof/>
        </w:rPr>
        <w:fldChar w:fldCharType="separate"/>
      </w:r>
      <w:r w:rsidR="00B93B9B">
        <w:rPr>
          <w:noProof/>
        </w:rPr>
        <w:t>159</w:t>
      </w:r>
      <w:r>
        <w:rPr>
          <w:noProof/>
        </w:rPr>
        <w:fldChar w:fldCharType="end"/>
      </w:r>
    </w:p>
    <w:p w14:paraId="02566D40"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13.1.1.3</w:t>
      </w:r>
      <w:r>
        <w:rPr>
          <w:rFonts w:asciiTheme="minorHAnsi" w:eastAsiaTheme="minorEastAsia" w:hAnsiTheme="minorHAnsi" w:cstheme="minorBidi"/>
          <w:noProof/>
          <w:sz w:val="24"/>
          <w:szCs w:val="24"/>
          <w:lang w:eastAsia="ja-JP"/>
        </w:rPr>
        <w:tab/>
      </w:r>
      <w:r>
        <w:rPr>
          <w:noProof/>
        </w:rPr>
        <w:t>Form of verb following a focalized constituent</w:t>
      </w:r>
      <w:r>
        <w:rPr>
          <w:noProof/>
        </w:rPr>
        <w:tab/>
      </w:r>
      <w:r>
        <w:rPr>
          <w:noProof/>
        </w:rPr>
        <w:fldChar w:fldCharType="begin"/>
      </w:r>
      <w:r>
        <w:rPr>
          <w:noProof/>
        </w:rPr>
        <w:instrText xml:space="preserve"> PAGEREF _Toc337412212 \h </w:instrText>
      </w:r>
      <w:r>
        <w:rPr>
          <w:noProof/>
        </w:rPr>
      </w:r>
      <w:r>
        <w:rPr>
          <w:noProof/>
        </w:rPr>
        <w:fldChar w:fldCharType="separate"/>
      </w:r>
      <w:r w:rsidR="00B93B9B">
        <w:rPr>
          <w:noProof/>
        </w:rPr>
        <w:t>160</w:t>
      </w:r>
      <w:r>
        <w:rPr>
          <w:noProof/>
        </w:rPr>
        <w:fldChar w:fldCharType="end"/>
      </w:r>
    </w:p>
    <w:p w14:paraId="48A9E5AC"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13.1.1.4</w:t>
      </w:r>
      <w:r>
        <w:rPr>
          <w:rFonts w:asciiTheme="minorHAnsi" w:eastAsiaTheme="minorEastAsia" w:hAnsiTheme="minorHAnsi" w:cstheme="minorBidi"/>
          <w:noProof/>
          <w:sz w:val="24"/>
          <w:szCs w:val="24"/>
          <w:lang w:eastAsia="ja-JP"/>
        </w:rPr>
        <w:tab/>
      </w:r>
      <w:r>
        <w:rPr>
          <w:noProof/>
        </w:rPr>
        <w:t>Effect on reduplication of verb</w:t>
      </w:r>
      <w:r>
        <w:rPr>
          <w:noProof/>
        </w:rPr>
        <w:tab/>
      </w:r>
      <w:r>
        <w:rPr>
          <w:noProof/>
        </w:rPr>
        <w:fldChar w:fldCharType="begin"/>
      </w:r>
      <w:r>
        <w:rPr>
          <w:noProof/>
        </w:rPr>
        <w:instrText xml:space="preserve"> PAGEREF _Toc337412213 \h </w:instrText>
      </w:r>
      <w:r>
        <w:rPr>
          <w:noProof/>
        </w:rPr>
      </w:r>
      <w:r>
        <w:rPr>
          <w:noProof/>
        </w:rPr>
        <w:fldChar w:fldCharType="separate"/>
      </w:r>
      <w:r w:rsidR="00B93B9B">
        <w:rPr>
          <w:noProof/>
        </w:rPr>
        <w:t>160</w:t>
      </w:r>
      <w:r>
        <w:rPr>
          <w:noProof/>
        </w:rPr>
        <w:fldChar w:fldCharType="end"/>
      </w:r>
    </w:p>
    <w:p w14:paraId="38DCE4E2"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13.1.1.5</w:t>
      </w:r>
      <w:r>
        <w:rPr>
          <w:rFonts w:asciiTheme="minorHAnsi" w:eastAsiaTheme="minorEastAsia" w:hAnsiTheme="minorHAnsi" w:cstheme="minorBidi"/>
          <w:noProof/>
          <w:sz w:val="24"/>
          <w:szCs w:val="24"/>
          <w:lang w:eastAsia="ja-JP"/>
        </w:rPr>
        <w:tab/>
      </w:r>
      <w:r>
        <w:rPr>
          <w:noProof/>
        </w:rPr>
        <w:t>Effect on cognate nominals and other fixed subject/object nouns</w:t>
      </w:r>
      <w:r>
        <w:rPr>
          <w:noProof/>
        </w:rPr>
        <w:tab/>
      </w:r>
      <w:r>
        <w:rPr>
          <w:noProof/>
        </w:rPr>
        <w:fldChar w:fldCharType="begin"/>
      </w:r>
      <w:r>
        <w:rPr>
          <w:noProof/>
        </w:rPr>
        <w:instrText xml:space="preserve"> PAGEREF _Toc337412214 \h </w:instrText>
      </w:r>
      <w:r>
        <w:rPr>
          <w:noProof/>
        </w:rPr>
      </w:r>
      <w:r>
        <w:rPr>
          <w:noProof/>
        </w:rPr>
        <w:fldChar w:fldCharType="separate"/>
      </w:r>
      <w:r w:rsidR="00B93B9B">
        <w:rPr>
          <w:noProof/>
        </w:rPr>
        <w:t>161</w:t>
      </w:r>
      <w:r>
        <w:rPr>
          <w:noProof/>
        </w:rPr>
        <w:fldChar w:fldCharType="end"/>
      </w:r>
    </w:p>
    <w:p w14:paraId="0D458414"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13.1.2</w:t>
      </w:r>
      <w:r>
        <w:rPr>
          <w:rFonts w:asciiTheme="minorHAnsi" w:eastAsiaTheme="minorEastAsia" w:hAnsiTheme="minorHAnsi" w:cstheme="minorBidi"/>
          <w:noProof/>
          <w:sz w:val="24"/>
          <w:szCs w:val="24"/>
          <w:lang w:eastAsia="ja-JP"/>
        </w:rPr>
        <w:tab/>
      </w:r>
      <w:r>
        <w:rPr>
          <w:noProof/>
        </w:rPr>
        <w:t>Subject focalization</w:t>
      </w:r>
      <w:r>
        <w:rPr>
          <w:noProof/>
        </w:rPr>
        <w:tab/>
      </w:r>
      <w:r>
        <w:rPr>
          <w:noProof/>
        </w:rPr>
        <w:fldChar w:fldCharType="begin"/>
      </w:r>
      <w:r>
        <w:rPr>
          <w:noProof/>
        </w:rPr>
        <w:instrText xml:space="preserve"> PAGEREF _Toc337412215 \h </w:instrText>
      </w:r>
      <w:r>
        <w:rPr>
          <w:noProof/>
        </w:rPr>
      </w:r>
      <w:r>
        <w:rPr>
          <w:noProof/>
        </w:rPr>
        <w:fldChar w:fldCharType="separate"/>
      </w:r>
      <w:r w:rsidR="00B93B9B">
        <w:rPr>
          <w:noProof/>
        </w:rPr>
        <w:t>161</w:t>
      </w:r>
      <w:r>
        <w:rPr>
          <w:noProof/>
        </w:rPr>
        <w:fldChar w:fldCharType="end"/>
      </w:r>
    </w:p>
    <w:p w14:paraId="3EE89BCD"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13.1.3</w:t>
      </w:r>
      <w:r>
        <w:rPr>
          <w:rFonts w:asciiTheme="minorHAnsi" w:eastAsiaTheme="minorEastAsia" w:hAnsiTheme="minorHAnsi" w:cstheme="minorBidi"/>
          <w:noProof/>
          <w:sz w:val="24"/>
          <w:szCs w:val="24"/>
          <w:lang w:eastAsia="ja-JP"/>
        </w:rPr>
        <w:tab/>
      </w:r>
      <w:r>
        <w:rPr>
          <w:noProof/>
        </w:rPr>
        <w:t>Object focalization</w:t>
      </w:r>
      <w:r>
        <w:rPr>
          <w:noProof/>
        </w:rPr>
        <w:tab/>
      </w:r>
      <w:r>
        <w:rPr>
          <w:noProof/>
        </w:rPr>
        <w:fldChar w:fldCharType="begin"/>
      </w:r>
      <w:r>
        <w:rPr>
          <w:noProof/>
        </w:rPr>
        <w:instrText xml:space="preserve"> PAGEREF _Toc337412216 \h </w:instrText>
      </w:r>
      <w:r>
        <w:rPr>
          <w:noProof/>
        </w:rPr>
      </w:r>
      <w:r>
        <w:rPr>
          <w:noProof/>
        </w:rPr>
        <w:fldChar w:fldCharType="separate"/>
      </w:r>
      <w:r w:rsidR="00B93B9B">
        <w:rPr>
          <w:noProof/>
        </w:rPr>
        <w:t>161</w:t>
      </w:r>
      <w:r>
        <w:rPr>
          <w:noProof/>
        </w:rPr>
        <w:fldChar w:fldCharType="end"/>
      </w:r>
    </w:p>
    <w:p w14:paraId="7CADEB93"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13.1.4</w:t>
      </w:r>
      <w:r>
        <w:rPr>
          <w:rFonts w:asciiTheme="minorHAnsi" w:eastAsiaTheme="minorEastAsia" w:hAnsiTheme="minorHAnsi" w:cstheme="minorBidi"/>
          <w:noProof/>
          <w:sz w:val="24"/>
          <w:szCs w:val="24"/>
          <w:lang w:eastAsia="ja-JP"/>
        </w:rPr>
        <w:tab/>
      </w:r>
      <w:r>
        <w:rPr>
          <w:noProof/>
        </w:rPr>
        <w:t>Focalization of PP or other adverb</w:t>
      </w:r>
      <w:r>
        <w:rPr>
          <w:noProof/>
        </w:rPr>
        <w:tab/>
      </w:r>
      <w:r>
        <w:rPr>
          <w:noProof/>
        </w:rPr>
        <w:fldChar w:fldCharType="begin"/>
      </w:r>
      <w:r>
        <w:rPr>
          <w:noProof/>
        </w:rPr>
        <w:instrText xml:space="preserve"> PAGEREF _Toc337412217 \h </w:instrText>
      </w:r>
      <w:r>
        <w:rPr>
          <w:noProof/>
        </w:rPr>
      </w:r>
      <w:r>
        <w:rPr>
          <w:noProof/>
        </w:rPr>
        <w:fldChar w:fldCharType="separate"/>
      </w:r>
      <w:r w:rsidR="00B93B9B">
        <w:rPr>
          <w:noProof/>
        </w:rPr>
        <w:t>161</w:t>
      </w:r>
      <w:r>
        <w:rPr>
          <w:noProof/>
        </w:rPr>
        <w:fldChar w:fldCharType="end"/>
      </w:r>
    </w:p>
    <w:p w14:paraId="37335A04"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13.1.5</w:t>
      </w:r>
      <w:r>
        <w:rPr>
          <w:rFonts w:asciiTheme="minorHAnsi" w:eastAsiaTheme="minorEastAsia" w:hAnsiTheme="minorHAnsi" w:cstheme="minorBidi"/>
          <w:noProof/>
          <w:sz w:val="24"/>
          <w:szCs w:val="24"/>
          <w:lang w:eastAsia="ja-JP"/>
        </w:rPr>
        <w:tab/>
      </w:r>
      <w:r>
        <w:rPr>
          <w:noProof/>
        </w:rPr>
        <w:t>Focalization of postpositional complement</w:t>
      </w:r>
      <w:r>
        <w:rPr>
          <w:noProof/>
        </w:rPr>
        <w:tab/>
      </w:r>
      <w:r>
        <w:rPr>
          <w:noProof/>
        </w:rPr>
        <w:fldChar w:fldCharType="begin"/>
      </w:r>
      <w:r>
        <w:rPr>
          <w:noProof/>
        </w:rPr>
        <w:instrText xml:space="preserve"> PAGEREF _Toc337412218 \h </w:instrText>
      </w:r>
      <w:r>
        <w:rPr>
          <w:noProof/>
        </w:rPr>
      </w:r>
      <w:r>
        <w:rPr>
          <w:noProof/>
        </w:rPr>
        <w:fldChar w:fldCharType="separate"/>
      </w:r>
      <w:r w:rsidR="00B93B9B">
        <w:rPr>
          <w:noProof/>
        </w:rPr>
        <w:t>162</w:t>
      </w:r>
      <w:r>
        <w:rPr>
          <w:noProof/>
        </w:rPr>
        <w:fldChar w:fldCharType="end"/>
      </w:r>
    </w:p>
    <w:p w14:paraId="48112FC8"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13.1.6</w:t>
      </w:r>
      <w:r>
        <w:rPr>
          <w:rFonts w:asciiTheme="minorHAnsi" w:eastAsiaTheme="minorEastAsia" w:hAnsiTheme="minorHAnsi" w:cstheme="minorBidi"/>
          <w:noProof/>
          <w:sz w:val="24"/>
          <w:szCs w:val="24"/>
          <w:lang w:eastAsia="ja-JP"/>
        </w:rPr>
        <w:tab/>
      </w:r>
      <w:r>
        <w:rPr>
          <w:noProof/>
        </w:rPr>
        <w:t>Focalization of verb or VP</w:t>
      </w:r>
      <w:r>
        <w:rPr>
          <w:noProof/>
        </w:rPr>
        <w:tab/>
      </w:r>
      <w:r>
        <w:rPr>
          <w:noProof/>
        </w:rPr>
        <w:fldChar w:fldCharType="begin"/>
      </w:r>
      <w:r>
        <w:rPr>
          <w:noProof/>
        </w:rPr>
        <w:instrText xml:space="preserve"> PAGEREF _Toc337412219 \h </w:instrText>
      </w:r>
      <w:r>
        <w:rPr>
          <w:noProof/>
        </w:rPr>
      </w:r>
      <w:r>
        <w:rPr>
          <w:noProof/>
        </w:rPr>
        <w:fldChar w:fldCharType="separate"/>
      </w:r>
      <w:r w:rsidR="00B93B9B">
        <w:rPr>
          <w:noProof/>
        </w:rPr>
        <w:t>162</w:t>
      </w:r>
      <w:r>
        <w:rPr>
          <w:noProof/>
        </w:rPr>
        <w:fldChar w:fldCharType="end"/>
      </w:r>
    </w:p>
    <w:p w14:paraId="5662EDD0" w14:textId="77777777" w:rsidR="002C1C50" w:rsidRDefault="002C1C50">
      <w:pPr>
        <w:pStyle w:val="TOC2"/>
        <w:tabs>
          <w:tab w:val="left" w:pos="825"/>
          <w:tab w:val="right" w:leader="dot" w:pos="7569"/>
        </w:tabs>
        <w:rPr>
          <w:rFonts w:asciiTheme="minorHAnsi" w:eastAsiaTheme="minorEastAsia" w:hAnsiTheme="minorHAnsi" w:cstheme="minorBidi"/>
          <w:noProof/>
          <w:sz w:val="24"/>
          <w:szCs w:val="24"/>
          <w:lang w:eastAsia="ja-JP"/>
        </w:rPr>
      </w:pPr>
      <w:r>
        <w:rPr>
          <w:noProof/>
        </w:rPr>
        <w:t>13.2</w:t>
      </w:r>
      <w:r>
        <w:rPr>
          <w:rFonts w:asciiTheme="minorHAnsi" w:eastAsiaTheme="minorEastAsia" w:hAnsiTheme="minorHAnsi" w:cstheme="minorBidi"/>
          <w:noProof/>
          <w:sz w:val="24"/>
          <w:szCs w:val="24"/>
          <w:lang w:eastAsia="ja-JP"/>
        </w:rPr>
        <w:tab/>
      </w:r>
      <w:r>
        <w:rPr>
          <w:noProof/>
        </w:rPr>
        <w:t>Interrogatives</w:t>
      </w:r>
      <w:r>
        <w:rPr>
          <w:noProof/>
        </w:rPr>
        <w:tab/>
      </w:r>
      <w:r>
        <w:rPr>
          <w:noProof/>
        </w:rPr>
        <w:fldChar w:fldCharType="begin"/>
      </w:r>
      <w:r>
        <w:rPr>
          <w:noProof/>
        </w:rPr>
        <w:instrText xml:space="preserve"> PAGEREF _Toc337412220 \h </w:instrText>
      </w:r>
      <w:r>
        <w:rPr>
          <w:noProof/>
        </w:rPr>
      </w:r>
      <w:r>
        <w:rPr>
          <w:noProof/>
        </w:rPr>
        <w:fldChar w:fldCharType="separate"/>
      </w:r>
      <w:r w:rsidR="00B93B9B">
        <w:rPr>
          <w:noProof/>
        </w:rPr>
        <w:t>162</w:t>
      </w:r>
      <w:r>
        <w:rPr>
          <w:noProof/>
        </w:rPr>
        <w:fldChar w:fldCharType="end"/>
      </w:r>
    </w:p>
    <w:p w14:paraId="2C4A1C74"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13.2.1</w:t>
      </w:r>
      <w:r>
        <w:rPr>
          <w:rFonts w:asciiTheme="minorHAnsi" w:eastAsiaTheme="minorEastAsia" w:hAnsiTheme="minorHAnsi" w:cstheme="minorBidi"/>
          <w:noProof/>
          <w:sz w:val="24"/>
          <w:szCs w:val="24"/>
          <w:lang w:eastAsia="ja-JP"/>
        </w:rPr>
        <w:tab/>
      </w:r>
      <w:r>
        <w:rPr>
          <w:noProof/>
        </w:rPr>
        <w:t>Polar (yes/no) interrogatives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_Toc337412221 \h </w:instrText>
      </w:r>
      <w:r>
        <w:rPr>
          <w:noProof/>
        </w:rPr>
      </w:r>
      <w:r>
        <w:rPr>
          <w:noProof/>
        </w:rPr>
        <w:fldChar w:fldCharType="separate"/>
      </w:r>
      <w:r w:rsidR="00B93B9B">
        <w:rPr>
          <w:noProof/>
        </w:rPr>
        <w:t>162</w:t>
      </w:r>
      <w:r>
        <w:rPr>
          <w:noProof/>
        </w:rPr>
        <w:fldChar w:fldCharType="end"/>
      </w:r>
    </w:p>
    <w:p w14:paraId="32326A74"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13.2.2</w:t>
      </w:r>
      <w:r>
        <w:rPr>
          <w:rFonts w:asciiTheme="minorHAnsi" w:eastAsiaTheme="minorEastAsia" w:hAnsiTheme="minorHAnsi" w:cstheme="minorBidi"/>
          <w:noProof/>
          <w:sz w:val="24"/>
          <w:szCs w:val="24"/>
          <w:lang w:eastAsia="ja-JP"/>
        </w:rPr>
        <w:tab/>
      </w:r>
      <w:r>
        <w:rPr>
          <w:noProof/>
        </w:rPr>
        <w:t>‘Who?’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_Toc337412222 \h </w:instrText>
      </w:r>
      <w:r>
        <w:rPr>
          <w:noProof/>
        </w:rPr>
      </w:r>
      <w:r>
        <w:rPr>
          <w:noProof/>
        </w:rPr>
        <w:fldChar w:fldCharType="separate"/>
      </w:r>
      <w:r w:rsidR="00B93B9B">
        <w:rPr>
          <w:noProof/>
        </w:rPr>
        <w:t>163</w:t>
      </w:r>
      <w:r>
        <w:rPr>
          <w:noProof/>
        </w:rPr>
        <w:fldChar w:fldCharType="end"/>
      </w:r>
    </w:p>
    <w:p w14:paraId="532AB596"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13.2.3</w:t>
      </w:r>
      <w:r>
        <w:rPr>
          <w:rFonts w:asciiTheme="minorHAnsi" w:eastAsiaTheme="minorEastAsia" w:hAnsiTheme="minorHAnsi" w:cstheme="minorBidi"/>
          <w:noProof/>
          <w:sz w:val="24"/>
          <w:szCs w:val="24"/>
          <w:lang w:eastAsia="ja-JP"/>
        </w:rPr>
        <w:tab/>
      </w:r>
      <w:r>
        <w:rPr>
          <w:noProof/>
        </w:rPr>
        <w:t>‘What?’ (</w:t>
      </w:r>
      <w:r w:rsidRPr="00596927">
        <w:rPr>
          <w:rFonts w:ascii="Doulos SIL" w:hAnsi="Doulos SIL"/>
          <w:i/>
          <w:noProof/>
          <w:color w:val="0000FF"/>
        </w:rPr>
        <w:t>ŋŋŋ</w:t>
      </w:r>
      <w:r>
        <w:rPr>
          <w:noProof/>
        </w:rPr>
        <w:t>), ‘with what?’, ‘why?’</w:t>
      </w:r>
      <w:r>
        <w:rPr>
          <w:noProof/>
        </w:rPr>
        <w:tab/>
      </w:r>
      <w:r>
        <w:rPr>
          <w:noProof/>
        </w:rPr>
        <w:fldChar w:fldCharType="begin"/>
      </w:r>
      <w:r>
        <w:rPr>
          <w:noProof/>
        </w:rPr>
        <w:instrText xml:space="preserve"> PAGEREF _Toc337412223 \h </w:instrText>
      </w:r>
      <w:r>
        <w:rPr>
          <w:noProof/>
        </w:rPr>
      </w:r>
      <w:r>
        <w:rPr>
          <w:noProof/>
        </w:rPr>
        <w:fldChar w:fldCharType="separate"/>
      </w:r>
      <w:r w:rsidR="00B93B9B">
        <w:rPr>
          <w:noProof/>
        </w:rPr>
        <w:t>163</w:t>
      </w:r>
      <w:r>
        <w:rPr>
          <w:noProof/>
        </w:rPr>
        <w:fldChar w:fldCharType="end"/>
      </w:r>
    </w:p>
    <w:p w14:paraId="28852657"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13.2.4</w:t>
      </w:r>
      <w:r>
        <w:rPr>
          <w:rFonts w:asciiTheme="minorHAnsi" w:eastAsiaTheme="minorEastAsia" w:hAnsiTheme="minorHAnsi" w:cstheme="minorBidi"/>
          <w:noProof/>
          <w:sz w:val="24"/>
          <w:szCs w:val="24"/>
          <w:lang w:eastAsia="ja-JP"/>
        </w:rPr>
        <w:tab/>
      </w:r>
      <w:r>
        <w:rPr>
          <w:noProof/>
        </w:rPr>
        <w:t>‘Where?’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_Toc337412224 \h </w:instrText>
      </w:r>
      <w:r>
        <w:rPr>
          <w:noProof/>
        </w:rPr>
      </w:r>
      <w:r>
        <w:rPr>
          <w:noProof/>
        </w:rPr>
        <w:fldChar w:fldCharType="separate"/>
      </w:r>
      <w:r w:rsidR="00B93B9B">
        <w:rPr>
          <w:noProof/>
        </w:rPr>
        <w:t>164</w:t>
      </w:r>
      <w:r>
        <w:rPr>
          <w:noProof/>
        </w:rPr>
        <w:fldChar w:fldCharType="end"/>
      </w:r>
    </w:p>
    <w:p w14:paraId="171CB232"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13.2.5</w:t>
      </w:r>
      <w:r>
        <w:rPr>
          <w:rFonts w:asciiTheme="minorHAnsi" w:eastAsiaTheme="minorEastAsia" w:hAnsiTheme="minorHAnsi" w:cstheme="minorBidi"/>
          <w:noProof/>
          <w:sz w:val="24"/>
          <w:szCs w:val="24"/>
          <w:lang w:eastAsia="ja-JP"/>
        </w:rPr>
        <w:tab/>
      </w:r>
      <w:r>
        <w:rPr>
          <w:noProof/>
        </w:rPr>
        <w:t>‘When?’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_Toc337412225 \h </w:instrText>
      </w:r>
      <w:r>
        <w:rPr>
          <w:noProof/>
        </w:rPr>
      </w:r>
      <w:r>
        <w:rPr>
          <w:noProof/>
        </w:rPr>
        <w:fldChar w:fldCharType="separate"/>
      </w:r>
      <w:r w:rsidR="00B93B9B">
        <w:rPr>
          <w:noProof/>
        </w:rPr>
        <w:t>164</w:t>
      </w:r>
      <w:r>
        <w:rPr>
          <w:noProof/>
        </w:rPr>
        <w:fldChar w:fldCharType="end"/>
      </w:r>
    </w:p>
    <w:p w14:paraId="42ECF2CB"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13.2.6</w:t>
      </w:r>
      <w:r>
        <w:rPr>
          <w:rFonts w:asciiTheme="minorHAnsi" w:eastAsiaTheme="minorEastAsia" w:hAnsiTheme="minorHAnsi" w:cstheme="minorBidi"/>
          <w:noProof/>
          <w:sz w:val="24"/>
          <w:szCs w:val="24"/>
          <w:lang w:eastAsia="ja-JP"/>
        </w:rPr>
        <w:tab/>
      </w:r>
      <w:r>
        <w:rPr>
          <w:noProof/>
        </w:rPr>
        <w:t>‘How?’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_Toc337412226 \h </w:instrText>
      </w:r>
      <w:r>
        <w:rPr>
          <w:noProof/>
        </w:rPr>
      </w:r>
      <w:r>
        <w:rPr>
          <w:noProof/>
        </w:rPr>
        <w:fldChar w:fldCharType="separate"/>
      </w:r>
      <w:r w:rsidR="00B93B9B">
        <w:rPr>
          <w:noProof/>
        </w:rPr>
        <w:t>164</w:t>
      </w:r>
      <w:r>
        <w:rPr>
          <w:noProof/>
        </w:rPr>
        <w:fldChar w:fldCharType="end"/>
      </w:r>
    </w:p>
    <w:p w14:paraId="172B2C4B"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13.2.7</w:t>
      </w:r>
      <w:r>
        <w:rPr>
          <w:rFonts w:asciiTheme="minorHAnsi" w:eastAsiaTheme="minorEastAsia" w:hAnsiTheme="minorHAnsi" w:cstheme="minorBidi"/>
          <w:noProof/>
          <w:sz w:val="24"/>
          <w:szCs w:val="24"/>
          <w:lang w:eastAsia="ja-JP"/>
        </w:rPr>
        <w:tab/>
      </w:r>
      <w:r>
        <w:rPr>
          <w:noProof/>
        </w:rPr>
        <w:t>‘How much/many?’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_Toc337412227 \h </w:instrText>
      </w:r>
      <w:r>
        <w:rPr>
          <w:noProof/>
        </w:rPr>
      </w:r>
      <w:r>
        <w:rPr>
          <w:noProof/>
        </w:rPr>
        <w:fldChar w:fldCharType="separate"/>
      </w:r>
      <w:r w:rsidR="00B93B9B">
        <w:rPr>
          <w:noProof/>
        </w:rPr>
        <w:t>165</w:t>
      </w:r>
      <w:r>
        <w:rPr>
          <w:noProof/>
        </w:rPr>
        <w:fldChar w:fldCharType="end"/>
      </w:r>
    </w:p>
    <w:p w14:paraId="6E4EE4DA"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13.2.8</w:t>
      </w:r>
      <w:r>
        <w:rPr>
          <w:rFonts w:asciiTheme="minorHAnsi" w:eastAsiaTheme="minorEastAsia" w:hAnsiTheme="minorHAnsi" w:cstheme="minorBidi"/>
          <w:noProof/>
          <w:sz w:val="24"/>
          <w:szCs w:val="24"/>
          <w:lang w:eastAsia="ja-JP"/>
        </w:rPr>
        <w:tab/>
      </w:r>
      <w:r>
        <w:rPr>
          <w:noProof/>
        </w:rPr>
        <w:t>‘Which?’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_Toc337412228 \h </w:instrText>
      </w:r>
      <w:r>
        <w:rPr>
          <w:noProof/>
        </w:rPr>
      </w:r>
      <w:r>
        <w:rPr>
          <w:noProof/>
        </w:rPr>
        <w:fldChar w:fldCharType="separate"/>
      </w:r>
      <w:r w:rsidR="00B93B9B">
        <w:rPr>
          <w:noProof/>
        </w:rPr>
        <w:t>165</w:t>
      </w:r>
      <w:r>
        <w:rPr>
          <w:noProof/>
        </w:rPr>
        <w:fldChar w:fldCharType="end"/>
      </w:r>
    </w:p>
    <w:p w14:paraId="63AE7475"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13.2.9</w:t>
      </w:r>
      <w:r>
        <w:rPr>
          <w:rFonts w:asciiTheme="minorHAnsi" w:eastAsiaTheme="minorEastAsia" w:hAnsiTheme="minorHAnsi" w:cstheme="minorBidi"/>
          <w:noProof/>
          <w:sz w:val="24"/>
          <w:szCs w:val="24"/>
          <w:lang w:eastAsia="ja-JP"/>
        </w:rPr>
        <w:tab/>
      </w:r>
      <w:r>
        <w:rPr>
          <w:noProof/>
        </w:rPr>
        <w:t>‘So-and-so’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_Toc337412229 \h </w:instrText>
      </w:r>
      <w:r>
        <w:rPr>
          <w:noProof/>
        </w:rPr>
      </w:r>
      <w:r>
        <w:rPr>
          <w:noProof/>
        </w:rPr>
        <w:fldChar w:fldCharType="separate"/>
      </w:r>
      <w:r w:rsidR="00B93B9B">
        <w:rPr>
          <w:noProof/>
        </w:rPr>
        <w:t>165</w:t>
      </w:r>
      <w:r>
        <w:rPr>
          <w:noProof/>
        </w:rPr>
        <w:fldChar w:fldCharType="end"/>
      </w:r>
    </w:p>
    <w:p w14:paraId="36B690AF" w14:textId="77777777" w:rsidR="002C1C50" w:rsidRDefault="002C1C50">
      <w:pPr>
        <w:pStyle w:val="TOC3"/>
        <w:tabs>
          <w:tab w:val="left" w:pos="1300"/>
          <w:tab w:val="right" w:leader="dot" w:pos="7569"/>
        </w:tabs>
        <w:rPr>
          <w:rFonts w:asciiTheme="minorHAnsi" w:eastAsiaTheme="minorEastAsia" w:hAnsiTheme="minorHAnsi" w:cstheme="minorBidi"/>
          <w:noProof/>
          <w:sz w:val="24"/>
          <w:szCs w:val="24"/>
          <w:lang w:eastAsia="ja-JP"/>
        </w:rPr>
      </w:pPr>
      <w:r>
        <w:rPr>
          <w:noProof/>
        </w:rPr>
        <w:t>13.2.10</w:t>
      </w:r>
      <w:r>
        <w:rPr>
          <w:rFonts w:asciiTheme="minorHAnsi" w:eastAsiaTheme="minorEastAsia" w:hAnsiTheme="minorHAnsi" w:cstheme="minorBidi"/>
          <w:noProof/>
          <w:sz w:val="24"/>
          <w:szCs w:val="24"/>
          <w:lang w:eastAsia="ja-JP"/>
        </w:rPr>
        <w:tab/>
      </w:r>
      <w:r>
        <w:rPr>
          <w:noProof/>
        </w:rPr>
        <w:t>Embedded interrogatives</w:t>
      </w:r>
      <w:r>
        <w:rPr>
          <w:noProof/>
        </w:rPr>
        <w:tab/>
      </w:r>
      <w:r>
        <w:rPr>
          <w:noProof/>
        </w:rPr>
        <w:fldChar w:fldCharType="begin"/>
      </w:r>
      <w:r>
        <w:rPr>
          <w:noProof/>
        </w:rPr>
        <w:instrText xml:space="preserve"> PAGEREF _Toc337412230 \h </w:instrText>
      </w:r>
      <w:r>
        <w:rPr>
          <w:noProof/>
        </w:rPr>
      </w:r>
      <w:r>
        <w:rPr>
          <w:noProof/>
        </w:rPr>
        <w:fldChar w:fldCharType="separate"/>
      </w:r>
      <w:r w:rsidR="00B93B9B">
        <w:rPr>
          <w:noProof/>
        </w:rPr>
        <w:t>166</w:t>
      </w:r>
      <w:r>
        <w:rPr>
          <w:noProof/>
        </w:rPr>
        <w:fldChar w:fldCharType="end"/>
      </w:r>
    </w:p>
    <w:p w14:paraId="14D95DCC" w14:textId="77777777" w:rsidR="002C1C50" w:rsidRDefault="002C1C50">
      <w:pPr>
        <w:pStyle w:val="TOC1"/>
        <w:tabs>
          <w:tab w:val="left" w:pos="480"/>
          <w:tab w:val="right" w:leader="dot" w:pos="7569"/>
        </w:tabs>
        <w:rPr>
          <w:rFonts w:asciiTheme="minorHAnsi" w:eastAsiaTheme="minorEastAsia" w:hAnsiTheme="minorHAnsi" w:cstheme="minorBidi"/>
          <w:b w:val="0"/>
          <w:noProof/>
          <w:szCs w:val="24"/>
          <w:lang w:eastAsia="ja-JP"/>
        </w:rPr>
      </w:pPr>
      <w:r w:rsidRPr="00596927">
        <w:rPr>
          <w:b w:val="0"/>
          <w:noProof/>
        </w:rPr>
        <w:t>14</w:t>
      </w:r>
      <w:r>
        <w:rPr>
          <w:rFonts w:asciiTheme="minorHAnsi" w:eastAsiaTheme="minorEastAsia" w:hAnsiTheme="minorHAnsi" w:cstheme="minorBidi"/>
          <w:b w:val="0"/>
          <w:noProof/>
          <w:szCs w:val="24"/>
          <w:lang w:eastAsia="ja-JP"/>
        </w:rPr>
        <w:tab/>
      </w:r>
      <w:r>
        <w:rPr>
          <w:noProof/>
        </w:rPr>
        <w:t>Relativization</w:t>
      </w:r>
      <w:r>
        <w:rPr>
          <w:noProof/>
        </w:rPr>
        <w:tab/>
      </w:r>
      <w:r>
        <w:rPr>
          <w:noProof/>
        </w:rPr>
        <w:fldChar w:fldCharType="begin"/>
      </w:r>
      <w:r>
        <w:rPr>
          <w:noProof/>
        </w:rPr>
        <w:instrText xml:space="preserve"> PAGEREF _Toc337412231 \h </w:instrText>
      </w:r>
      <w:r>
        <w:rPr>
          <w:noProof/>
        </w:rPr>
      </w:r>
      <w:r>
        <w:rPr>
          <w:noProof/>
        </w:rPr>
        <w:fldChar w:fldCharType="separate"/>
      </w:r>
      <w:r w:rsidR="00B93B9B">
        <w:rPr>
          <w:noProof/>
        </w:rPr>
        <w:t>167</w:t>
      </w:r>
      <w:r>
        <w:rPr>
          <w:noProof/>
        </w:rPr>
        <w:fldChar w:fldCharType="end"/>
      </w:r>
    </w:p>
    <w:p w14:paraId="71F014E0" w14:textId="77777777" w:rsidR="002C1C50" w:rsidRDefault="002C1C50">
      <w:pPr>
        <w:pStyle w:val="TOC2"/>
        <w:tabs>
          <w:tab w:val="left" w:pos="825"/>
          <w:tab w:val="right" w:leader="dot" w:pos="7569"/>
        </w:tabs>
        <w:rPr>
          <w:rFonts w:asciiTheme="minorHAnsi" w:eastAsiaTheme="minorEastAsia" w:hAnsiTheme="minorHAnsi" w:cstheme="minorBidi"/>
          <w:noProof/>
          <w:sz w:val="24"/>
          <w:szCs w:val="24"/>
          <w:lang w:eastAsia="ja-JP"/>
        </w:rPr>
      </w:pPr>
      <w:r>
        <w:rPr>
          <w:noProof/>
        </w:rPr>
        <w:t>14.1</w:t>
      </w:r>
      <w:r>
        <w:rPr>
          <w:rFonts w:asciiTheme="minorHAnsi" w:eastAsiaTheme="minorEastAsia" w:hAnsiTheme="minorHAnsi" w:cstheme="minorBidi"/>
          <w:noProof/>
          <w:sz w:val="24"/>
          <w:szCs w:val="24"/>
          <w:lang w:eastAsia="ja-JP"/>
        </w:rPr>
        <w:tab/>
      </w:r>
      <w:r>
        <w:rPr>
          <w:noProof/>
        </w:rPr>
        <w:t>Basics of relative clauses</w:t>
      </w:r>
      <w:r>
        <w:rPr>
          <w:noProof/>
        </w:rPr>
        <w:tab/>
      </w:r>
      <w:r>
        <w:rPr>
          <w:noProof/>
        </w:rPr>
        <w:fldChar w:fldCharType="begin"/>
      </w:r>
      <w:r>
        <w:rPr>
          <w:noProof/>
        </w:rPr>
        <w:instrText xml:space="preserve"> PAGEREF _Toc337412232 \h </w:instrText>
      </w:r>
      <w:r>
        <w:rPr>
          <w:noProof/>
        </w:rPr>
      </w:r>
      <w:r>
        <w:rPr>
          <w:noProof/>
        </w:rPr>
        <w:fldChar w:fldCharType="separate"/>
      </w:r>
      <w:r w:rsidR="00B93B9B">
        <w:rPr>
          <w:noProof/>
        </w:rPr>
        <w:t>167</w:t>
      </w:r>
      <w:r>
        <w:rPr>
          <w:noProof/>
        </w:rPr>
        <w:fldChar w:fldCharType="end"/>
      </w:r>
    </w:p>
    <w:p w14:paraId="225DD74E" w14:textId="77777777" w:rsidR="002C1C50" w:rsidRDefault="002C1C50">
      <w:pPr>
        <w:pStyle w:val="TOC2"/>
        <w:tabs>
          <w:tab w:val="left" w:pos="825"/>
          <w:tab w:val="right" w:leader="dot" w:pos="7569"/>
        </w:tabs>
        <w:rPr>
          <w:rFonts w:asciiTheme="minorHAnsi" w:eastAsiaTheme="minorEastAsia" w:hAnsiTheme="minorHAnsi" w:cstheme="minorBidi"/>
          <w:noProof/>
          <w:sz w:val="24"/>
          <w:szCs w:val="24"/>
          <w:lang w:eastAsia="ja-JP"/>
        </w:rPr>
      </w:pPr>
      <w:r>
        <w:rPr>
          <w:noProof/>
        </w:rPr>
        <w:t>14.2</w:t>
      </w:r>
      <w:r>
        <w:rPr>
          <w:rFonts w:asciiTheme="minorHAnsi" w:eastAsiaTheme="minorEastAsia" w:hAnsiTheme="minorHAnsi" w:cstheme="minorBidi"/>
          <w:noProof/>
          <w:sz w:val="24"/>
          <w:szCs w:val="24"/>
          <w:lang w:eastAsia="ja-JP"/>
        </w:rPr>
        <w:tab/>
      </w:r>
      <w:r>
        <w:rPr>
          <w:noProof/>
        </w:rPr>
        <w:t>Head NumP</w:t>
      </w:r>
      <w:r>
        <w:rPr>
          <w:noProof/>
        </w:rPr>
        <w:tab/>
      </w:r>
      <w:r>
        <w:rPr>
          <w:noProof/>
        </w:rPr>
        <w:fldChar w:fldCharType="begin"/>
      </w:r>
      <w:r>
        <w:rPr>
          <w:noProof/>
        </w:rPr>
        <w:instrText xml:space="preserve"> PAGEREF _Toc337412233 \h </w:instrText>
      </w:r>
      <w:r>
        <w:rPr>
          <w:noProof/>
        </w:rPr>
      </w:r>
      <w:r>
        <w:rPr>
          <w:noProof/>
        </w:rPr>
        <w:fldChar w:fldCharType="separate"/>
      </w:r>
      <w:r w:rsidR="00B93B9B">
        <w:rPr>
          <w:noProof/>
        </w:rPr>
        <w:t>169</w:t>
      </w:r>
      <w:r>
        <w:rPr>
          <w:noProof/>
        </w:rPr>
        <w:fldChar w:fldCharType="end"/>
      </w:r>
    </w:p>
    <w:p w14:paraId="05197D9E"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14.2.1</w:t>
      </w:r>
      <w:r>
        <w:rPr>
          <w:rFonts w:asciiTheme="minorHAnsi" w:eastAsiaTheme="minorEastAsia" w:hAnsiTheme="minorHAnsi" w:cstheme="minorBidi"/>
          <w:noProof/>
          <w:sz w:val="24"/>
          <w:szCs w:val="24"/>
          <w:lang w:eastAsia="ja-JP"/>
        </w:rPr>
        <w:tab/>
      </w:r>
      <w:r>
        <w:rPr>
          <w:noProof/>
        </w:rPr>
        <w:t>Tone-dropping on final word(s) of head NP in relative clause</w:t>
      </w:r>
      <w:r>
        <w:rPr>
          <w:noProof/>
        </w:rPr>
        <w:tab/>
      </w:r>
      <w:r>
        <w:rPr>
          <w:noProof/>
        </w:rPr>
        <w:fldChar w:fldCharType="begin"/>
      </w:r>
      <w:r>
        <w:rPr>
          <w:noProof/>
        </w:rPr>
        <w:instrText xml:space="preserve"> PAGEREF _Toc337412234 \h </w:instrText>
      </w:r>
      <w:r>
        <w:rPr>
          <w:noProof/>
        </w:rPr>
      </w:r>
      <w:r>
        <w:rPr>
          <w:noProof/>
        </w:rPr>
        <w:fldChar w:fldCharType="separate"/>
      </w:r>
      <w:r w:rsidR="00B93B9B">
        <w:rPr>
          <w:noProof/>
        </w:rPr>
        <w:t>169</w:t>
      </w:r>
      <w:r>
        <w:rPr>
          <w:noProof/>
        </w:rPr>
        <w:fldChar w:fldCharType="end"/>
      </w:r>
    </w:p>
    <w:p w14:paraId="3DF4C54E"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14.2.2</w:t>
      </w:r>
      <w:r>
        <w:rPr>
          <w:rFonts w:asciiTheme="minorHAnsi" w:eastAsiaTheme="minorEastAsia" w:hAnsiTheme="minorHAnsi" w:cstheme="minorBidi"/>
          <w:noProof/>
          <w:sz w:val="24"/>
          <w:szCs w:val="24"/>
          <w:lang w:eastAsia="ja-JP"/>
        </w:rPr>
        <w:tab/>
      </w:r>
      <w:r>
        <w:rPr>
          <w:noProof/>
        </w:rPr>
        <w:t>Restrictions on the head of a relative clause</w:t>
      </w:r>
      <w:r>
        <w:rPr>
          <w:noProof/>
        </w:rPr>
        <w:tab/>
      </w:r>
      <w:r>
        <w:rPr>
          <w:noProof/>
        </w:rPr>
        <w:fldChar w:fldCharType="begin"/>
      </w:r>
      <w:r>
        <w:rPr>
          <w:noProof/>
        </w:rPr>
        <w:instrText xml:space="preserve"> PAGEREF _Toc337412235 \h </w:instrText>
      </w:r>
      <w:r>
        <w:rPr>
          <w:noProof/>
        </w:rPr>
      </w:r>
      <w:r>
        <w:rPr>
          <w:noProof/>
        </w:rPr>
        <w:fldChar w:fldCharType="separate"/>
      </w:r>
      <w:r w:rsidR="00B93B9B">
        <w:rPr>
          <w:noProof/>
        </w:rPr>
        <w:t>170</w:t>
      </w:r>
      <w:r>
        <w:rPr>
          <w:noProof/>
        </w:rPr>
        <w:fldChar w:fldCharType="end"/>
      </w:r>
    </w:p>
    <w:p w14:paraId="72420FEF"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14.2.3</w:t>
      </w:r>
      <w:r>
        <w:rPr>
          <w:rFonts w:asciiTheme="minorHAnsi" w:eastAsiaTheme="minorEastAsia" w:hAnsiTheme="minorHAnsi" w:cstheme="minorBidi"/>
          <w:noProof/>
          <w:sz w:val="24"/>
          <w:szCs w:val="24"/>
          <w:lang w:eastAsia="ja-JP"/>
        </w:rPr>
        <w:tab/>
      </w:r>
      <w:r>
        <w:rPr>
          <w:noProof/>
        </w:rPr>
        <w:t>Conjoined NP as head</w:t>
      </w:r>
      <w:r>
        <w:rPr>
          <w:noProof/>
        </w:rPr>
        <w:tab/>
      </w:r>
      <w:r>
        <w:rPr>
          <w:noProof/>
        </w:rPr>
        <w:fldChar w:fldCharType="begin"/>
      </w:r>
      <w:r>
        <w:rPr>
          <w:noProof/>
        </w:rPr>
        <w:instrText xml:space="preserve"> PAGEREF _Toc337412236 \h </w:instrText>
      </w:r>
      <w:r>
        <w:rPr>
          <w:noProof/>
        </w:rPr>
      </w:r>
      <w:r>
        <w:rPr>
          <w:noProof/>
        </w:rPr>
        <w:fldChar w:fldCharType="separate"/>
      </w:r>
      <w:r w:rsidR="00B93B9B">
        <w:rPr>
          <w:noProof/>
        </w:rPr>
        <w:t>171</w:t>
      </w:r>
      <w:r>
        <w:rPr>
          <w:noProof/>
        </w:rPr>
        <w:fldChar w:fldCharType="end"/>
      </w:r>
    </w:p>
    <w:p w14:paraId="6B6A326B"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14.2.4</w:t>
      </w:r>
      <w:r>
        <w:rPr>
          <w:rFonts w:asciiTheme="minorHAnsi" w:eastAsiaTheme="minorEastAsia" w:hAnsiTheme="minorHAnsi" w:cstheme="minorBidi"/>
          <w:noProof/>
          <w:sz w:val="24"/>
          <w:szCs w:val="24"/>
          <w:lang w:eastAsia="ja-JP"/>
        </w:rPr>
        <w:tab/>
      </w:r>
      <w:r>
        <w:rPr>
          <w:noProof/>
        </w:rPr>
        <w:t>Headless relative clause</w:t>
      </w:r>
      <w:r>
        <w:rPr>
          <w:noProof/>
        </w:rPr>
        <w:tab/>
      </w:r>
      <w:r>
        <w:rPr>
          <w:noProof/>
        </w:rPr>
        <w:fldChar w:fldCharType="begin"/>
      </w:r>
      <w:r>
        <w:rPr>
          <w:noProof/>
        </w:rPr>
        <w:instrText xml:space="preserve"> PAGEREF _Toc337412237 \h </w:instrText>
      </w:r>
      <w:r>
        <w:rPr>
          <w:noProof/>
        </w:rPr>
      </w:r>
      <w:r>
        <w:rPr>
          <w:noProof/>
        </w:rPr>
        <w:fldChar w:fldCharType="separate"/>
      </w:r>
      <w:r w:rsidR="00B93B9B">
        <w:rPr>
          <w:noProof/>
        </w:rPr>
        <w:t>171</w:t>
      </w:r>
      <w:r>
        <w:rPr>
          <w:noProof/>
        </w:rPr>
        <w:fldChar w:fldCharType="end"/>
      </w:r>
    </w:p>
    <w:p w14:paraId="641D109B"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14.2.5</w:t>
      </w:r>
      <w:r>
        <w:rPr>
          <w:rFonts w:asciiTheme="minorHAnsi" w:eastAsiaTheme="minorEastAsia" w:hAnsiTheme="minorHAnsi" w:cstheme="minorBidi"/>
          <w:noProof/>
          <w:sz w:val="24"/>
          <w:szCs w:val="24"/>
          <w:lang w:eastAsia="ja-JP"/>
        </w:rPr>
        <w:tab/>
      </w:r>
      <w:r>
        <w:rPr>
          <w:noProof/>
        </w:rPr>
        <w:t>Head noun doubled after relative clause</w:t>
      </w:r>
      <w:r>
        <w:rPr>
          <w:noProof/>
        </w:rPr>
        <w:tab/>
      </w:r>
      <w:r>
        <w:rPr>
          <w:noProof/>
        </w:rPr>
        <w:fldChar w:fldCharType="begin"/>
      </w:r>
      <w:r>
        <w:rPr>
          <w:noProof/>
        </w:rPr>
        <w:instrText xml:space="preserve"> PAGEREF _Toc337412238 \h </w:instrText>
      </w:r>
      <w:r>
        <w:rPr>
          <w:noProof/>
        </w:rPr>
      </w:r>
      <w:r>
        <w:rPr>
          <w:noProof/>
        </w:rPr>
        <w:fldChar w:fldCharType="separate"/>
      </w:r>
      <w:r w:rsidR="00B93B9B">
        <w:rPr>
          <w:noProof/>
        </w:rPr>
        <w:t>171</w:t>
      </w:r>
      <w:r>
        <w:rPr>
          <w:noProof/>
        </w:rPr>
        <w:fldChar w:fldCharType="end"/>
      </w:r>
    </w:p>
    <w:p w14:paraId="4A12ED24" w14:textId="77777777" w:rsidR="002C1C50" w:rsidRDefault="002C1C50">
      <w:pPr>
        <w:pStyle w:val="TOC2"/>
        <w:tabs>
          <w:tab w:val="left" w:pos="825"/>
          <w:tab w:val="right" w:leader="dot" w:pos="7569"/>
        </w:tabs>
        <w:rPr>
          <w:rFonts w:asciiTheme="minorHAnsi" w:eastAsiaTheme="minorEastAsia" w:hAnsiTheme="minorHAnsi" w:cstheme="minorBidi"/>
          <w:noProof/>
          <w:sz w:val="24"/>
          <w:szCs w:val="24"/>
          <w:lang w:eastAsia="ja-JP"/>
        </w:rPr>
      </w:pPr>
      <w:r>
        <w:rPr>
          <w:noProof/>
        </w:rPr>
        <w:t>14.3</w:t>
      </w:r>
      <w:r>
        <w:rPr>
          <w:rFonts w:asciiTheme="minorHAnsi" w:eastAsiaTheme="minorEastAsia" w:hAnsiTheme="minorHAnsi" w:cstheme="minorBidi"/>
          <w:noProof/>
          <w:sz w:val="24"/>
          <w:szCs w:val="24"/>
          <w:lang w:eastAsia="ja-JP"/>
        </w:rPr>
        <w:tab/>
      </w:r>
      <w:r>
        <w:rPr>
          <w:noProof/>
        </w:rPr>
        <w:t>Preverbal (or: preparticipial) subject pronoun in non-subject relative</w:t>
      </w:r>
      <w:r>
        <w:rPr>
          <w:noProof/>
        </w:rPr>
        <w:tab/>
      </w:r>
      <w:r>
        <w:rPr>
          <w:noProof/>
        </w:rPr>
        <w:fldChar w:fldCharType="begin"/>
      </w:r>
      <w:r>
        <w:rPr>
          <w:noProof/>
        </w:rPr>
        <w:instrText xml:space="preserve"> PAGEREF _Toc337412239 \h </w:instrText>
      </w:r>
      <w:r>
        <w:rPr>
          <w:noProof/>
        </w:rPr>
      </w:r>
      <w:r>
        <w:rPr>
          <w:noProof/>
        </w:rPr>
        <w:fldChar w:fldCharType="separate"/>
      </w:r>
      <w:r w:rsidR="00B93B9B">
        <w:rPr>
          <w:noProof/>
        </w:rPr>
        <w:t>172</w:t>
      </w:r>
      <w:r>
        <w:rPr>
          <w:noProof/>
        </w:rPr>
        <w:fldChar w:fldCharType="end"/>
      </w:r>
    </w:p>
    <w:p w14:paraId="532047F5" w14:textId="77777777" w:rsidR="002C1C50" w:rsidRDefault="002C1C50">
      <w:pPr>
        <w:pStyle w:val="TOC2"/>
        <w:tabs>
          <w:tab w:val="left" w:pos="825"/>
          <w:tab w:val="right" w:leader="dot" w:pos="7569"/>
        </w:tabs>
        <w:rPr>
          <w:rFonts w:asciiTheme="minorHAnsi" w:eastAsiaTheme="minorEastAsia" w:hAnsiTheme="minorHAnsi" w:cstheme="minorBidi"/>
          <w:noProof/>
          <w:sz w:val="24"/>
          <w:szCs w:val="24"/>
          <w:lang w:eastAsia="ja-JP"/>
        </w:rPr>
      </w:pPr>
      <w:r>
        <w:rPr>
          <w:noProof/>
        </w:rPr>
        <w:t>14.4</w:t>
      </w:r>
      <w:r>
        <w:rPr>
          <w:rFonts w:asciiTheme="minorHAnsi" w:eastAsiaTheme="minorEastAsia" w:hAnsiTheme="minorHAnsi" w:cstheme="minorBidi"/>
          <w:noProof/>
          <w:sz w:val="24"/>
          <w:szCs w:val="24"/>
          <w:lang w:eastAsia="ja-JP"/>
        </w:rPr>
        <w:tab/>
      </w:r>
      <w:r>
        <w:rPr>
          <w:noProof/>
        </w:rPr>
        <w:t>Verb (or: verbal participle) in relative clause</w:t>
      </w:r>
      <w:r>
        <w:rPr>
          <w:noProof/>
        </w:rPr>
        <w:tab/>
      </w:r>
      <w:r>
        <w:rPr>
          <w:noProof/>
        </w:rPr>
        <w:fldChar w:fldCharType="begin"/>
      </w:r>
      <w:r>
        <w:rPr>
          <w:noProof/>
        </w:rPr>
        <w:instrText xml:space="preserve"> PAGEREF _Toc337412240 \h </w:instrText>
      </w:r>
      <w:r>
        <w:rPr>
          <w:noProof/>
        </w:rPr>
      </w:r>
      <w:r>
        <w:rPr>
          <w:noProof/>
        </w:rPr>
        <w:fldChar w:fldCharType="separate"/>
      </w:r>
      <w:r w:rsidR="00B93B9B">
        <w:rPr>
          <w:noProof/>
        </w:rPr>
        <w:t>173</w:t>
      </w:r>
      <w:r>
        <w:rPr>
          <w:noProof/>
        </w:rPr>
        <w:fldChar w:fldCharType="end"/>
      </w:r>
    </w:p>
    <w:p w14:paraId="18755F98"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14.4.1</w:t>
      </w:r>
      <w:r>
        <w:rPr>
          <w:rFonts w:asciiTheme="minorHAnsi" w:eastAsiaTheme="minorEastAsia" w:hAnsiTheme="minorHAnsi" w:cstheme="minorBidi"/>
          <w:noProof/>
          <w:sz w:val="24"/>
          <w:szCs w:val="24"/>
          <w:lang w:eastAsia="ja-JP"/>
        </w:rPr>
        <w:tab/>
      </w:r>
      <w:r>
        <w:rPr>
          <w:noProof/>
        </w:rPr>
        <w:t>Participles of positive perfective-system verbs</w:t>
      </w:r>
      <w:r>
        <w:rPr>
          <w:noProof/>
        </w:rPr>
        <w:tab/>
      </w:r>
      <w:r>
        <w:rPr>
          <w:noProof/>
        </w:rPr>
        <w:fldChar w:fldCharType="begin"/>
      </w:r>
      <w:r>
        <w:rPr>
          <w:noProof/>
        </w:rPr>
        <w:instrText xml:space="preserve"> PAGEREF _Toc337412241 \h </w:instrText>
      </w:r>
      <w:r>
        <w:rPr>
          <w:noProof/>
        </w:rPr>
      </w:r>
      <w:r>
        <w:rPr>
          <w:noProof/>
        </w:rPr>
        <w:fldChar w:fldCharType="separate"/>
      </w:r>
      <w:r w:rsidR="00B93B9B">
        <w:rPr>
          <w:noProof/>
        </w:rPr>
        <w:t>174</w:t>
      </w:r>
      <w:r>
        <w:rPr>
          <w:noProof/>
        </w:rPr>
        <w:fldChar w:fldCharType="end"/>
      </w:r>
    </w:p>
    <w:p w14:paraId="69E0F8AC"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14.4.2</w:t>
      </w:r>
      <w:r>
        <w:rPr>
          <w:rFonts w:asciiTheme="minorHAnsi" w:eastAsiaTheme="minorEastAsia" w:hAnsiTheme="minorHAnsi" w:cstheme="minorBidi"/>
          <w:noProof/>
          <w:sz w:val="24"/>
          <w:szCs w:val="24"/>
          <w:lang w:eastAsia="ja-JP"/>
        </w:rPr>
        <w:tab/>
      </w:r>
      <w:r>
        <w:rPr>
          <w:noProof/>
        </w:rPr>
        <w:t>Participles of positive imperfective-system and stative verbs</w:t>
      </w:r>
      <w:r>
        <w:rPr>
          <w:noProof/>
        </w:rPr>
        <w:tab/>
      </w:r>
      <w:r>
        <w:rPr>
          <w:noProof/>
        </w:rPr>
        <w:fldChar w:fldCharType="begin"/>
      </w:r>
      <w:r>
        <w:rPr>
          <w:noProof/>
        </w:rPr>
        <w:instrText xml:space="preserve"> PAGEREF _Toc337412242 \h </w:instrText>
      </w:r>
      <w:r>
        <w:rPr>
          <w:noProof/>
        </w:rPr>
      </w:r>
      <w:r>
        <w:rPr>
          <w:noProof/>
        </w:rPr>
        <w:fldChar w:fldCharType="separate"/>
      </w:r>
      <w:r w:rsidR="00B93B9B">
        <w:rPr>
          <w:noProof/>
        </w:rPr>
        <w:t>174</w:t>
      </w:r>
      <w:r>
        <w:rPr>
          <w:noProof/>
        </w:rPr>
        <w:fldChar w:fldCharType="end"/>
      </w:r>
    </w:p>
    <w:p w14:paraId="76B0CFFF"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14.4.3</w:t>
      </w:r>
      <w:r>
        <w:rPr>
          <w:rFonts w:asciiTheme="minorHAnsi" w:eastAsiaTheme="minorEastAsia" w:hAnsiTheme="minorHAnsi" w:cstheme="minorBidi"/>
          <w:noProof/>
          <w:sz w:val="24"/>
          <w:szCs w:val="24"/>
          <w:lang w:eastAsia="ja-JP"/>
        </w:rPr>
        <w:tab/>
      </w:r>
      <w:r>
        <w:rPr>
          <w:noProof/>
        </w:rPr>
        <w:t>Participles of negative perfective-system verbs</w:t>
      </w:r>
      <w:r>
        <w:rPr>
          <w:noProof/>
        </w:rPr>
        <w:tab/>
      </w:r>
      <w:r>
        <w:rPr>
          <w:noProof/>
        </w:rPr>
        <w:fldChar w:fldCharType="begin"/>
      </w:r>
      <w:r>
        <w:rPr>
          <w:noProof/>
        </w:rPr>
        <w:instrText xml:space="preserve"> PAGEREF _Toc337412243 \h </w:instrText>
      </w:r>
      <w:r>
        <w:rPr>
          <w:noProof/>
        </w:rPr>
      </w:r>
      <w:r>
        <w:rPr>
          <w:noProof/>
        </w:rPr>
        <w:fldChar w:fldCharType="separate"/>
      </w:r>
      <w:r w:rsidR="00B93B9B">
        <w:rPr>
          <w:noProof/>
        </w:rPr>
        <w:t>175</w:t>
      </w:r>
      <w:r>
        <w:rPr>
          <w:noProof/>
        </w:rPr>
        <w:fldChar w:fldCharType="end"/>
      </w:r>
    </w:p>
    <w:p w14:paraId="782870F4"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14.4.4</w:t>
      </w:r>
      <w:r>
        <w:rPr>
          <w:rFonts w:asciiTheme="minorHAnsi" w:eastAsiaTheme="minorEastAsia" w:hAnsiTheme="minorHAnsi" w:cstheme="minorBidi"/>
          <w:noProof/>
          <w:sz w:val="24"/>
          <w:szCs w:val="24"/>
          <w:lang w:eastAsia="ja-JP"/>
        </w:rPr>
        <w:tab/>
      </w:r>
      <w:r>
        <w:rPr>
          <w:noProof/>
        </w:rPr>
        <w:t>Participles of negative imperfective-system and stative verbs</w:t>
      </w:r>
      <w:r>
        <w:rPr>
          <w:noProof/>
        </w:rPr>
        <w:tab/>
      </w:r>
      <w:r>
        <w:rPr>
          <w:noProof/>
        </w:rPr>
        <w:fldChar w:fldCharType="begin"/>
      </w:r>
      <w:r>
        <w:rPr>
          <w:noProof/>
        </w:rPr>
        <w:instrText xml:space="preserve"> PAGEREF _Toc337412244 \h </w:instrText>
      </w:r>
      <w:r>
        <w:rPr>
          <w:noProof/>
        </w:rPr>
      </w:r>
      <w:r>
        <w:rPr>
          <w:noProof/>
        </w:rPr>
        <w:fldChar w:fldCharType="separate"/>
      </w:r>
      <w:r w:rsidR="00B93B9B">
        <w:rPr>
          <w:noProof/>
        </w:rPr>
        <w:t>175</w:t>
      </w:r>
      <w:r>
        <w:rPr>
          <w:noProof/>
        </w:rPr>
        <w:fldChar w:fldCharType="end"/>
      </w:r>
    </w:p>
    <w:p w14:paraId="428242A4"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14.4.5</w:t>
      </w:r>
      <w:r>
        <w:rPr>
          <w:rFonts w:asciiTheme="minorHAnsi" w:eastAsiaTheme="minorEastAsia" w:hAnsiTheme="minorHAnsi" w:cstheme="minorBidi"/>
          <w:noProof/>
          <w:sz w:val="24"/>
          <w:szCs w:val="24"/>
          <w:lang w:eastAsia="ja-JP"/>
        </w:rPr>
        <w:tab/>
      </w:r>
      <w:r>
        <w:rPr>
          <w:noProof/>
        </w:rPr>
        <w:t xml:space="preserve">Participle of Past clitic </w:t>
      </w:r>
      <w:r w:rsidRPr="00596927">
        <w:rPr>
          <w:rFonts w:ascii="Doulos SIL" w:hAnsi="Doulos SIL"/>
          <w:i/>
          <w:noProof/>
          <w:color w:val="0000FF"/>
        </w:rPr>
        <w:t>=ŋŋŋ</w:t>
      </w:r>
      <w:r>
        <w:rPr>
          <w:noProof/>
        </w:rPr>
        <w:tab/>
      </w:r>
      <w:r>
        <w:rPr>
          <w:noProof/>
        </w:rPr>
        <w:fldChar w:fldCharType="begin"/>
      </w:r>
      <w:r>
        <w:rPr>
          <w:noProof/>
        </w:rPr>
        <w:instrText xml:space="preserve"> PAGEREF _Toc337412245 \h </w:instrText>
      </w:r>
      <w:r>
        <w:rPr>
          <w:noProof/>
        </w:rPr>
      </w:r>
      <w:r>
        <w:rPr>
          <w:noProof/>
        </w:rPr>
        <w:fldChar w:fldCharType="separate"/>
      </w:r>
      <w:r w:rsidR="00B93B9B">
        <w:rPr>
          <w:noProof/>
        </w:rPr>
        <w:t>176</w:t>
      </w:r>
      <w:r>
        <w:rPr>
          <w:noProof/>
        </w:rPr>
        <w:fldChar w:fldCharType="end"/>
      </w:r>
    </w:p>
    <w:p w14:paraId="1A436D1D" w14:textId="77777777" w:rsidR="002C1C50" w:rsidRDefault="002C1C50">
      <w:pPr>
        <w:pStyle w:val="TOC2"/>
        <w:tabs>
          <w:tab w:val="left" w:pos="825"/>
          <w:tab w:val="right" w:leader="dot" w:pos="7569"/>
        </w:tabs>
        <w:rPr>
          <w:rFonts w:asciiTheme="minorHAnsi" w:eastAsiaTheme="minorEastAsia" w:hAnsiTheme="minorHAnsi" w:cstheme="minorBidi"/>
          <w:noProof/>
          <w:sz w:val="24"/>
          <w:szCs w:val="24"/>
          <w:lang w:eastAsia="ja-JP"/>
        </w:rPr>
      </w:pPr>
      <w:r>
        <w:rPr>
          <w:noProof/>
        </w:rPr>
        <w:t>14.5</w:t>
      </w:r>
      <w:r>
        <w:rPr>
          <w:rFonts w:asciiTheme="minorHAnsi" w:eastAsiaTheme="minorEastAsia" w:hAnsiTheme="minorHAnsi" w:cstheme="minorBidi"/>
          <w:noProof/>
          <w:sz w:val="24"/>
          <w:szCs w:val="24"/>
          <w:lang w:eastAsia="ja-JP"/>
        </w:rPr>
        <w:tab/>
      </w:r>
      <w:r>
        <w:rPr>
          <w:noProof/>
        </w:rPr>
        <w:t>Relative clause involving verb- or VP-chain</w:t>
      </w:r>
      <w:r>
        <w:rPr>
          <w:noProof/>
        </w:rPr>
        <w:tab/>
      </w:r>
      <w:r>
        <w:rPr>
          <w:noProof/>
        </w:rPr>
        <w:fldChar w:fldCharType="begin"/>
      </w:r>
      <w:r>
        <w:rPr>
          <w:noProof/>
        </w:rPr>
        <w:instrText xml:space="preserve"> PAGEREF _Toc337412246 \h </w:instrText>
      </w:r>
      <w:r>
        <w:rPr>
          <w:noProof/>
        </w:rPr>
      </w:r>
      <w:r>
        <w:rPr>
          <w:noProof/>
        </w:rPr>
        <w:fldChar w:fldCharType="separate"/>
      </w:r>
      <w:r w:rsidR="00B93B9B">
        <w:rPr>
          <w:noProof/>
        </w:rPr>
        <w:t>176</w:t>
      </w:r>
      <w:r>
        <w:rPr>
          <w:noProof/>
        </w:rPr>
        <w:fldChar w:fldCharType="end"/>
      </w:r>
    </w:p>
    <w:p w14:paraId="27BDBBB7" w14:textId="77777777" w:rsidR="002C1C50" w:rsidRDefault="002C1C50">
      <w:pPr>
        <w:pStyle w:val="TOC2"/>
        <w:tabs>
          <w:tab w:val="left" w:pos="825"/>
          <w:tab w:val="right" w:leader="dot" w:pos="7569"/>
        </w:tabs>
        <w:rPr>
          <w:rFonts w:asciiTheme="minorHAnsi" w:eastAsiaTheme="minorEastAsia" w:hAnsiTheme="minorHAnsi" w:cstheme="minorBidi"/>
          <w:noProof/>
          <w:sz w:val="24"/>
          <w:szCs w:val="24"/>
          <w:lang w:eastAsia="ja-JP"/>
        </w:rPr>
      </w:pPr>
      <w:r>
        <w:rPr>
          <w:noProof/>
        </w:rPr>
        <w:t>14.6</w:t>
      </w:r>
      <w:r>
        <w:rPr>
          <w:rFonts w:asciiTheme="minorHAnsi" w:eastAsiaTheme="minorEastAsia" w:hAnsiTheme="minorHAnsi" w:cstheme="minorBidi"/>
          <w:noProof/>
          <w:sz w:val="24"/>
          <w:szCs w:val="24"/>
          <w:lang w:eastAsia="ja-JP"/>
        </w:rPr>
        <w:tab/>
      </w:r>
      <w:r>
        <w:rPr>
          <w:noProof/>
        </w:rPr>
        <w:t>Late-NP elements that follow the verb (or verbal participle)</w:t>
      </w:r>
      <w:r>
        <w:rPr>
          <w:noProof/>
        </w:rPr>
        <w:tab/>
      </w:r>
      <w:r>
        <w:rPr>
          <w:noProof/>
        </w:rPr>
        <w:fldChar w:fldCharType="begin"/>
      </w:r>
      <w:r>
        <w:rPr>
          <w:noProof/>
        </w:rPr>
        <w:instrText xml:space="preserve"> PAGEREF _Toc337412247 \h </w:instrText>
      </w:r>
      <w:r>
        <w:rPr>
          <w:noProof/>
        </w:rPr>
      </w:r>
      <w:r>
        <w:rPr>
          <w:noProof/>
        </w:rPr>
        <w:fldChar w:fldCharType="separate"/>
      </w:r>
      <w:r w:rsidR="00B93B9B">
        <w:rPr>
          <w:noProof/>
        </w:rPr>
        <w:t>177</w:t>
      </w:r>
      <w:r>
        <w:rPr>
          <w:noProof/>
        </w:rPr>
        <w:fldChar w:fldCharType="end"/>
      </w:r>
    </w:p>
    <w:p w14:paraId="34D72E94"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lastRenderedPageBreak/>
        <w:t>14.6.1</w:t>
      </w:r>
      <w:r>
        <w:rPr>
          <w:rFonts w:asciiTheme="minorHAnsi" w:eastAsiaTheme="minorEastAsia" w:hAnsiTheme="minorHAnsi" w:cstheme="minorBidi"/>
          <w:noProof/>
          <w:sz w:val="24"/>
          <w:szCs w:val="24"/>
          <w:lang w:eastAsia="ja-JP"/>
        </w:rPr>
        <w:tab/>
      </w:r>
      <w:r>
        <w:rPr>
          <w:noProof/>
        </w:rPr>
        <w:t>Determiners (demonstrative and definite)</w:t>
      </w:r>
      <w:r>
        <w:rPr>
          <w:noProof/>
        </w:rPr>
        <w:tab/>
      </w:r>
      <w:r>
        <w:rPr>
          <w:noProof/>
        </w:rPr>
        <w:fldChar w:fldCharType="begin"/>
      </w:r>
      <w:r>
        <w:rPr>
          <w:noProof/>
        </w:rPr>
        <w:instrText xml:space="preserve"> PAGEREF _Toc337412248 \h </w:instrText>
      </w:r>
      <w:r>
        <w:rPr>
          <w:noProof/>
        </w:rPr>
      </w:r>
      <w:r>
        <w:rPr>
          <w:noProof/>
        </w:rPr>
        <w:fldChar w:fldCharType="separate"/>
      </w:r>
      <w:r w:rsidR="00B93B9B">
        <w:rPr>
          <w:noProof/>
        </w:rPr>
        <w:t>177</w:t>
      </w:r>
      <w:r>
        <w:rPr>
          <w:noProof/>
        </w:rPr>
        <w:fldChar w:fldCharType="end"/>
      </w:r>
    </w:p>
    <w:p w14:paraId="3E22A81A"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14.6.2</w:t>
      </w:r>
      <w:r>
        <w:rPr>
          <w:rFonts w:asciiTheme="minorHAnsi" w:eastAsiaTheme="minorEastAsia" w:hAnsiTheme="minorHAnsi" w:cstheme="minorBidi"/>
          <w:noProof/>
          <w:sz w:val="24"/>
          <w:szCs w:val="24"/>
          <w:lang w:eastAsia="ja-JP"/>
        </w:rPr>
        <w:tab/>
      </w:r>
      <w:r>
        <w:rPr>
          <w:noProof/>
        </w:rPr>
        <w:t>Free Plural particle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_Toc337412249 \h </w:instrText>
      </w:r>
      <w:r>
        <w:rPr>
          <w:noProof/>
        </w:rPr>
      </w:r>
      <w:r>
        <w:rPr>
          <w:noProof/>
        </w:rPr>
        <w:fldChar w:fldCharType="separate"/>
      </w:r>
      <w:r w:rsidR="00B93B9B">
        <w:rPr>
          <w:noProof/>
        </w:rPr>
        <w:t>177</w:t>
      </w:r>
      <w:r>
        <w:rPr>
          <w:noProof/>
        </w:rPr>
        <w:fldChar w:fldCharType="end"/>
      </w:r>
    </w:p>
    <w:p w14:paraId="5297BA19"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14.6.3</w:t>
      </w:r>
      <w:r>
        <w:rPr>
          <w:rFonts w:asciiTheme="minorHAnsi" w:eastAsiaTheme="minorEastAsia" w:hAnsiTheme="minorHAnsi" w:cstheme="minorBidi"/>
          <w:noProof/>
          <w:sz w:val="24"/>
          <w:szCs w:val="24"/>
          <w:lang w:eastAsia="ja-JP"/>
        </w:rPr>
        <w:tab/>
      </w:r>
      <w:r>
        <w:rPr>
          <w:noProof/>
        </w:rPr>
        <w:t>Non-numeral quantifiers (‘each’, ‘all’)</w:t>
      </w:r>
      <w:r>
        <w:rPr>
          <w:noProof/>
        </w:rPr>
        <w:tab/>
      </w:r>
      <w:r>
        <w:rPr>
          <w:noProof/>
        </w:rPr>
        <w:fldChar w:fldCharType="begin"/>
      </w:r>
      <w:r>
        <w:rPr>
          <w:noProof/>
        </w:rPr>
        <w:instrText xml:space="preserve"> PAGEREF _Toc337412250 \h </w:instrText>
      </w:r>
      <w:r>
        <w:rPr>
          <w:noProof/>
        </w:rPr>
      </w:r>
      <w:r>
        <w:rPr>
          <w:noProof/>
        </w:rPr>
        <w:fldChar w:fldCharType="separate"/>
      </w:r>
      <w:r w:rsidR="00B93B9B">
        <w:rPr>
          <w:noProof/>
        </w:rPr>
        <w:t>178</w:t>
      </w:r>
      <w:r>
        <w:rPr>
          <w:noProof/>
        </w:rPr>
        <w:fldChar w:fldCharType="end"/>
      </w:r>
    </w:p>
    <w:p w14:paraId="21CB23F4" w14:textId="77777777" w:rsidR="002C1C50" w:rsidRDefault="002C1C50">
      <w:pPr>
        <w:pStyle w:val="TOC2"/>
        <w:tabs>
          <w:tab w:val="left" w:pos="825"/>
          <w:tab w:val="right" w:leader="dot" w:pos="7569"/>
        </w:tabs>
        <w:rPr>
          <w:rFonts w:asciiTheme="minorHAnsi" w:eastAsiaTheme="minorEastAsia" w:hAnsiTheme="minorHAnsi" w:cstheme="minorBidi"/>
          <w:noProof/>
          <w:sz w:val="24"/>
          <w:szCs w:val="24"/>
          <w:lang w:eastAsia="ja-JP"/>
        </w:rPr>
      </w:pPr>
      <w:r>
        <w:rPr>
          <w:noProof/>
        </w:rPr>
        <w:t>14.7</w:t>
      </w:r>
      <w:r>
        <w:rPr>
          <w:rFonts w:asciiTheme="minorHAnsi" w:eastAsiaTheme="minorEastAsia" w:hAnsiTheme="minorHAnsi" w:cstheme="minorBidi"/>
          <w:noProof/>
          <w:sz w:val="24"/>
          <w:szCs w:val="24"/>
          <w:lang w:eastAsia="ja-JP"/>
        </w:rPr>
        <w:tab/>
      </w:r>
      <w:r>
        <w:rPr>
          <w:noProof/>
        </w:rPr>
        <w:t>Grammatical relation of relativized-on NP</w:t>
      </w:r>
      <w:r>
        <w:rPr>
          <w:noProof/>
        </w:rPr>
        <w:tab/>
      </w:r>
      <w:r>
        <w:rPr>
          <w:noProof/>
        </w:rPr>
        <w:fldChar w:fldCharType="begin"/>
      </w:r>
      <w:r>
        <w:rPr>
          <w:noProof/>
        </w:rPr>
        <w:instrText xml:space="preserve"> PAGEREF _Toc337412251 \h </w:instrText>
      </w:r>
      <w:r>
        <w:rPr>
          <w:noProof/>
        </w:rPr>
      </w:r>
      <w:r>
        <w:rPr>
          <w:noProof/>
        </w:rPr>
        <w:fldChar w:fldCharType="separate"/>
      </w:r>
      <w:r w:rsidR="00B93B9B">
        <w:rPr>
          <w:noProof/>
        </w:rPr>
        <w:t>178</w:t>
      </w:r>
      <w:r>
        <w:rPr>
          <w:noProof/>
        </w:rPr>
        <w:fldChar w:fldCharType="end"/>
      </w:r>
    </w:p>
    <w:p w14:paraId="092F1D70"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14.7.1</w:t>
      </w:r>
      <w:r>
        <w:rPr>
          <w:rFonts w:asciiTheme="minorHAnsi" w:eastAsiaTheme="minorEastAsia" w:hAnsiTheme="minorHAnsi" w:cstheme="minorBidi"/>
          <w:noProof/>
          <w:sz w:val="24"/>
          <w:szCs w:val="24"/>
          <w:lang w:eastAsia="ja-JP"/>
        </w:rPr>
        <w:tab/>
      </w:r>
      <w:r>
        <w:rPr>
          <w:noProof/>
        </w:rPr>
        <w:t>Subject relative clause</w:t>
      </w:r>
      <w:r>
        <w:rPr>
          <w:noProof/>
        </w:rPr>
        <w:tab/>
      </w:r>
      <w:r>
        <w:rPr>
          <w:noProof/>
        </w:rPr>
        <w:fldChar w:fldCharType="begin"/>
      </w:r>
      <w:r>
        <w:rPr>
          <w:noProof/>
        </w:rPr>
        <w:instrText xml:space="preserve"> PAGEREF _Toc337412252 \h </w:instrText>
      </w:r>
      <w:r>
        <w:rPr>
          <w:noProof/>
        </w:rPr>
      </w:r>
      <w:r>
        <w:rPr>
          <w:noProof/>
        </w:rPr>
        <w:fldChar w:fldCharType="separate"/>
      </w:r>
      <w:r w:rsidR="00B93B9B">
        <w:rPr>
          <w:noProof/>
        </w:rPr>
        <w:t>178</w:t>
      </w:r>
      <w:r>
        <w:rPr>
          <w:noProof/>
        </w:rPr>
        <w:fldChar w:fldCharType="end"/>
      </w:r>
    </w:p>
    <w:p w14:paraId="6F890456"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14.7.2</w:t>
      </w:r>
      <w:r>
        <w:rPr>
          <w:rFonts w:asciiTheme="minorHAnsi" w:eastAsiaTheme="minorEastAsia" w:hAnsiTheme="minorHAnsi" w:cstheme="minorBidi"/>
          <w:noProof/>
          <w:sz w:val="24"/>
          <w:szCs w:val="24"/>
          <w:lang w:eastAsia="ja-JP"/>
        </w:rPr>
        <w:tab/>
      </w:r>
      <w:r>
        <w:rPr>
          <w:noProof/>
        </w:rPr>
        <w:t>Object relative clause</w:t>
      </w:r>
      <w:r>
        <w:rPr>
          <w:noProof/>
        </w:rPr>
        <w:tab/>
      </w:r>
      <w:r>
        <w:rPr>
          <w:noProof/>
        </w:rPr>
        <w:fldChar w:fldCharType="begin"/>
      </w:r>
      <w:r>
        <w:rPr>
          <w:noProof/>
        </w:rPr>
        <w:instrText xml:space="preserve"> PAGEREF _Toc337412253 \h </w:instrText>
      </w:r>
      <w:r>
        <w:rPr>
          <w:noProof/>
        </w:rPr>
      </w:r>
      <w:r>
        <w:rPr>
          <w:noProof/>
        </w:rPr>
        <w:fldChar w:fldCharType="separate"/>
      </w:r>
      <w:r w:rsidR="00B93B9B">
        <w:rPr>
          <w:noProof/>
        </w:rPr>
        <w:t>178</w:t>
      </w:r>
      <w:r>
        <w:rPr>
          <w:noProof/>
        </w:rPr>
        <w:fldChar w:fldCharType="end"/>
      </w:r>
    </w:p>
    <w:p w14:paraId="76784F59"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14.7.3</w:t>
      </w:r>
      <w:r>
        <w:rPr>
          <w:rFonts w:asciiTheme="minorHAnsi" w:eastAsiaTheme="minorEastAsia" w:hAnsiTheme="minorHAnsi" w:cstheme="minorBidi"/>
          <w:noProof/>
          <w:sz w:val="24"/>
          <w:szCs w:val="24"/>
          <w:lang w:eastAsia="ja-JP"/>
        </w:rPr>
        <w:tab/>
      </w:r>
      <w:r>
        <w:rPr>
          <w:noProof/>
        </w:rPr>
        <w:t>Possessor relative clause</w:t>
      </w:r>
      <w:r>
        <w:rPr>
          <w:noProof/>
        </w:rPr>
        <w:tab/>
      </w:r>
      <w:r>
        <w:rPr>
          <w:noProof/>
        </w:rPr>
        <w:fldChar w:fldCharType="begin"/>
      </w:r>
      <w:r>
        <w:rPr>
          <w:noProof/>
        </w:rPr>
        <w:instrText xml:space="preserve"> PAGEREF _Toc337412254 \h </w:instrText>
      </w:r>
      <w:r>
        <w:rPr>
          <w:noProof/>
        </w:rPr>
      </w:r>
      <w:r>
        <w:rPr>
          <w:noProof/>
        </w:rPr>
        <w:fldChar w:fldCharType="separate"/>
      </w:r>
      <w:r w:rsidR="00B93B9B">
        <w:rPr>
          <w:noProof/>
        </w:rPr>
        <w:t>179</w:t>
      </w:r>
      <w:r>
        <w:rPr>
          <w:noProof/>
        </w:rPr>
        <w:fldChar w:fldCharType="end"/>
      </w:r>
    </w:p>
    <w:p w14:paraId="00891022"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14.7.4</w:t>
      </w:r>
      <w:r>
        <w:rPr>
          <w:rFonts w:asciiTheme="minorHAnsi" w:eastAsiaTheme="minorEastAsia" w:hAnsiTheme="minorHAnsi" w:cstheme="minorBidi"/>
          <w:noProof/>
          <w:sz w:val="24"/>
          <w:szCs w:val="24"/>
          <w:lang w:eastAsia="ja-JP"/>
        </w:rPr>
        <w:tab/>
      </w:r>
      <w:r>
        <w:rPr>
          <w:noProof/>
        </w:rPr>
        <w:t>Relativization on the complement of a postposition</w:t>
      </w:r>
      <w:r>
        <w:rPr>
          <w:noProof/>
        </w:rPr>
        <w:tab/>
      </w:r>
      <w:r>
        <w:rPr>
          <w:noProof/>
        </w:rPr>
        <w:fldChar w:fldCharType="begin"/>
      </w:r>
      <w:r>
        <w:rPr>
          <w:noProof/>
        </w:rPr>
        <w:instrText xml:space="preserve"> PAGEREF _Toc337412255 \h </w:instrText>
      </w:r>
      <w:r>
        <w:rPr>
          <w:noProof/>
        </w:rPr>
      </w:r>
      <w:r>
        <w:rPr>
          <w:noProof/>
        </w:rPr>
        <w:fldChar w:fldCharType="separate"/>
      </w:r>
      <w:r w:rsidR="00B93B9B">
        <w:rPr>
          <w:noProof/>
        </w:rPr>
        <w:t>179</w:t>
      </w:r>
      <w:r>
        <w:rPr>
          <w:noProof/>
        </w:rPr>
        <w:fldChar w:fldCharType="end"/>
      </w:r>
    </w:p>
    <w:p w14:paraId="253C9323" w14:textId="77777777" w:rsidR="002C1C50" w:rsidRDefault="002C1C50">
      <w:pPr>
        <w:pStyle w:val="TOC1"/>
        <w:tabs>
          <w:tab w:val="left" w:pos="480"/>
          <w:tab w:val="right" w:leader="dot" w:pos="7569"/>
        </w:tabs>
        <w:rPr>
          <w:rFonts w:asciiTheme="minorHAnsi" w:eastAsiaTheme="minorEastAsia" w:hAnsiTheme="minorHAnsi" w:cstheme="minorBidi"/>
          <w:b w:val="0"/>
          <w:noProof/>
          <w:szCs w:val="24"/>
          <w:lang w:eastAsia="ja-JP"/>
        </w:rPr>
      </w:pPr>
      <w:r>
        <w:rPr>
          <w:noProof/>
        </w:rPr>
        <w:t>15</w:t>
      </w:r>
      <w:r>
        <w:rPr>
          <w:rFonts w:asciiTheme="minorHAnsi" w:eastAsiaTheme="minorEastAsia" w:hAnsiTheme="minorHAnsi" w:cstheme="minorBidi"/>
          <w:b w:val="0"/>
          <w:noProof/>
          <w:szCs w:val="24"/>
          <w:lang w:eastAsia="ja-JP"/>
        </w:rPr>
        <w:tab/>
      </w:r>
      <w:r>
        <w:rPr>
          <w:noProof/>
        </w:rPr>
        <w:t>Verb (VP) chaining and adverbial clauses</w:t>
      </w:r>
      <w:r>
        <w:rPr>
          <w:noProof/>
        </w:rPr>
        <w:tab/>
      </w:r>
      <w:r>
        <w:rPr>
          <w:noProof/>
        </w:rPr>
        <w:fldChar w:fldCharType="begin"/>
      </w:r>
      <w:r>
        <w:rPr>
          <w:noProof/>
        </w:rPr>
        <w:instrText xml:space="preserve"> PAGEREF _Toc337412256 \h </w:instrText>
      </w:r>
      <w:r>
        <w:rPr>
          <w:noProof/>
        </w:rPr>
      </w:r>
      <w:r>
        <w:rPr>
          <w:noProof/>
        </w:rPr>
        <w:fldChar w:fldCharType="separate"/>
      </w:r>
      <w:r w:rsidR="00B93B9B">
        <w:rPr>
          <w:noProof/>
        </w:rPr>
        <w:t>180</w:t>
      </w:r>
      <w:r>
        <w:rPr>
          <w:noProof/>
        </w:rPr>
        <w:fldChar w:fldCharType="end"/>
      </w:r>
    </w:p>
    <w:p w14:paraId="1FE574B1" w14:textId="77777777" w:rsidR="002C1C50" w:rsidRDefault="002C1C50">
      <w:pPr>
        <w:pStyle w:val="TOC2"/>
        <w:tabs>
          <w:tab w:val="left" w:pos="825"/>
          <w:tab w:val="right" w:leader="dot" w:pos="7569"/>
        </w:tabs>
        <w:rPr>
          <w:rFonts w:asciiTheme="minorHAnsi" w:eastAsiaTheme="minorEastAsia" w:hAnsiTheme="minorHAnsi" w:cstheme="minorBidi"/>
          <w:noProof/>
          <w:sz w:val="24"/>
          <w:szCs w:val="24"/>
          <w:lang w:eastAsia="ja-JP"/>
        </w:rPr>
      </w:pPr>
      <w:r>
        <w:rPr>
          <w:noProof/>
        </w:rPr>
        <w:t>15.1</w:t>
      </w:r>
      <w:r>
        <w:rPr>
          <w:rFonts w:asciiTheme="minorHAnsi" w:eastAsiaTheme="minorEastAsia" w:hAnsiTheme="minorHAnsi" w:cstheme="minorBidi"/>
          <w:noProof/>
          <w:sz w:val="24"/>
          <w:szCs w:val="24"/>
          <w:lang w:eastAsia="ja-JP"/>
        </w:rPr>
        <w:tab/>
      </w:r>
      <w:r>
        <w:rPr>
          <w:noProof/>
        </w:rPr>
        <w:t>Direct chains (without chaining morpheme)</w:t>
      </w:r>
      <w:r>
        <w:rPr>
          <w:noProof/>
        </w:rPr>
        <w:tab/>
      </w:r>
      <w:r>
        <w:rPr>
          <w:noProof/>
        </w:rPr>
        <w:fldChar w:fldCharType="begin"/>
      </w:r>
      <w:r>
        <w:rPr>
          <w:noProof/>
        </w:rPr>
        <w:instrText xml:space="preserve"> PAGEREF _Toc337412257 \h </w:instrText>
      </w:r>
      <w:r>
        <w:rPr>
          <w:noProof/>
        </w:rPr>
      </w:r>
      <w:r>
        <w:rPr>
          <w:noProof/>
        </w:rPr>
        <w:fldChar w:fldCharType="separate"/>
      </w:r>
      <w:r w:rsidR="00B93B9B">
        <w:rPr>
          <w:noProof/>
        </w:rPr>
        <w:t>180</w:t>
      </w:r>
      <w:r>
        <w:rPr>
          <w:noProof/>
        </w:rPr>
        <w:fldChar w:fldCharType="end"/>
      </w:r>
    </w:p>
    <w:p w14:paraId="40BA7A83"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15.1.1</w:t>
      </w:r>
      <w:r>
        <w:rPr>
          <w:rFonts w:asciiTheme="minorHAnsi" w:eastAsiaTheme="minorEastAsia" w:hAnsiTheme="minorHAnsi" w:cstheme="minorBidi"/>
          <w:noProof/>
          <w:sz w:val="24"/>
          <w:szCs w:val="24"/>
          <w:lang w:eastAsia="ja-JP"/>
        </w:rPr>
        <w:tab/>
      </w:r>
      <w:r>
        <w:rPr>
          <w:noProof/>
        </w:rPr>
        <w:t>Verbal Noun of directly chained verbs</w:t>
      </w:r>
      <w:r>
        <w:rPr>
          <w:noProof/>
        </w:rPr>
        <w:tab/>
      </w:r>
      <w:r>
        <w:rPr>
          <w:noProof/>
        </w:rPr>
        <w:fldChar w:fldCharType="begin"/>
      </w:r>
      <w:r>
        <w:rPr>
          <w:noProof/>
        </w:rPr>
        <w:instrText xml:space="preserve"> PAGEREF _Toc337412258 \h </w:instrText>
      </w:r>
      <w:r>
        <w:rPr>
          <w:noProof/>
        </w:rPr>
      </w:r>
      <w:r>
        <w:rPr>
          <w:noProof/>
        </w:rPr>
        <w:fldChar w:fldCharType="separate"/>
      </w:r>
      <w:r w:rsidR="00B93B9B">
        <w:rPr>
          <w:noProof/>
        </w:rPr>
        <w:t>181</w:t>
      </w:r>
      <w:r>
        <w:rPr>
          <w:noProof/>
        </w:rPr>
        <w:fldChar w:fldCharType="end"/>
      </w:r>
    </w:p>
    <w:p w14:paraId="4CFACB5E"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15.1.2</w:t>
      </w:r>
      <w:r>
        <w:rPr>
          <w:rFonts w:asciiTheme="minorHAnsi" w:eastAsiaTheme="minorEastAsia" w:hAnsiTheme="minorHAnsi" w:cstheme="minorBidi"/>
          <w:noProof/>
          <w:sz w:val="24"/>
          <w:szCs w:val="24"/>
          <w:lang w:eastAsia="ja-JP"/>
        </w:rPr>
        <w:tab/>
      </w:r>
      <w:r>
        <w:rPr>
          <w:noProof/>
        </w:rPr>
        <w:t>Presence of AN suffix in nonfinal verb in direct chains</w:t>
      </w:r>
      <w:r>
        <w:rPr>
          <w:noProof/>
        </w:rPr>
        <w:tab/>
      </w:r>
      <w:r>
        <w:rPr>
          <w:noProof/>
        </w:rPr>
        <w:fldChar w:fldCharType="begin"/>
      </w:r>
      <w:r>
        <w:rPr>
          <w:noProof/>
        </w:rPr>
        <w:instrText xml:space="preserve"> PAGEREF _Toc337412259 \h </w:instrText>
      </w:r>
      <w:r>
        <w:rPr>
          <w:noProof/>
        </w:rPr>
      </w:r>
      <w:r>
        <w:rPr>
          <w:noProof/>
        </w:rPr>
        <w:fldChar w:fldCharType="separate"/>
      </w:r>
      <w:r w:rsidR="00B93B9B">
        <w:rPr>
          <w:noProof/>
        </w:rPr>
        <w:t>181</w:t>
      </w:r>
      <w:r>
        <w:rPr>
          <w:noProof/>
        </w:rPr>
        <w:fldChar w:fldCharType="end"/>
      </w:r>
    </w:p>
    <w:p w14:paraId="4C58BA27"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15.1.3</w:t>
      </w:r>
      <w:r>
        <w:rPr>
          <w:rFonts w:asciiTheme="minorHAnsi" w:eastAsiaTheme="minorEastAsia" w:hAnsiTheme="minorHAnsi" w:cstheme="minorBidi"/>
          <w:noProof/>
          <w:sz w:val="24"/>
          <w:szCs w:val="24"/>
          <w:lang w:eastAsia="ja-JP"/>
        </w:rPr>
        <w:tab/>
      </w:r>
      <w:r>
        <w:rPr>
          <w:noProof/>
        </w:rPr>
        <w:t>Arguments of directly chained verbs</w:t>
      </w:r>
      <w:r>
        <w:rPr>
          <w:noProof/>
        </w:rPr>
        <w:tab/>
      </w:r>
      <w:r>
        <w:rPr>
          <w:noProof/>
        </w:rPr>
        <w:fldChar w:fldCharType="begin"/>
      </w:r>
      <w:r>
        <w:rPr>
          <w:noProof/>
        </w:rPr>
        <w:instrText xml:space="preserve"> PAGEREF _Toc337412260 \h </w:instrText>
      </w:r>
      <w:r>
        <w:rPr>
          <w:noProof/>
        </w:rPr>
      </w:r>
      <w:r>
        <w:rPr>
          <w:noProof/>
        </w:rPr>
        <w:fldChar w:fldCharType="separate"/>
      </w:r>
      <w:r w:rsidR="00B93B9B">
        <w:rPr>
          <w:noProof/>
        </w:rPr>
        <w:t>181</w:t>
      </w:r>
      <w:r>
        <w:rPr>
          <w:noProof/>
        </w:rPr>
        <w:fldChar w:fldCharType="end"/>
      </w:r>
    </w:p>
    <w:p w14:paraId="02EA3E51"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15.1.4</w:t>
      </w:r>
      <w:r>
        <w:rPr>
          <w:rFonts w:asciiTheme="minorHAnsi" w:eastAsiaTheme="minorEastAsia" w:hAnsiTheme="minorHAnsi" w:cstheme="minorBidi"/>
          <w:noProof/>
          <w:sz w:val="24"/>
          <w:szCs w:val="24"/>
          <w:lang w:eastAsia="ja-JP"/>
        </w:rPr>
        <w:tab/>
      </w:r>
      <w:r>
        <w:rPr>
          <w:noProof/>
        </w:rPr>
        <w:t>Negation of direct verb chains</w:t>
      </w:r>
      <w:r>
        <w:rPr>
          <w:noProof/>
        </w:rPr>
        <w:tab/>
      </w:r>
      <w:r>
        <w:rPr>
          <w:noProof/>
        </w:rPr>
        <w:fldChar w:fldCharType="begin"/>
      </w:r>
      <w:r>
        <w:rPr>
          <w:noProof/>
        </w:rPr>
        <w:instrText xml:space="preserve"> PAGEREF _Toc337412261 \h </w:instrText>
      </w:r>
      <w:r>
        <w:rPr>
          <w:noProof/>
        </w:rPr>
      </w:r>
      <w:r>
        <w:rPr>
          <w:noProof/>
        </w:rPr>
        <w:fldChar w:fldCharType="separate"/>
      </w:r>
      <w:r w:rsidR="00B93B9B">
        <w:rPr>
          <w:noProof/>
        </w:rPr>
        <w:t>182</w:t>
      </w:r>
      <w:r>
        <w:rPr>
          <w:noProof/>
        </w:rPr>
        <w:fldChar w:fldCharType="end"/>
      </w:r>
    </w:p>
    <w:p w14:paraId="6F655C39"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15.1.5</w:t>
      </w:r>
      <w:r>
        <w:rPr>
          <w:rFonts w:asciiTheme="minorHAnsi" w:eastAsiaTheme="minorEastAsia" w:hAnsiTheme="minorHAnsi" w:cstheme="minorBidi"/>
          <w:noProof/>
          <w:sz w:val="24"/>
          <w:szCs w:val="24"/>
          <w:lang w:eastAsia="ja-JP"/>
        </w:rPr>
        <w:tab/>
      </w:r>
      <w:r>
        <w:rPr>
          <w:noProof/>
        </w:rPr>
        <w:t xml:space="preserve">Direct chains including </w:t>
      </w:r>
      <w:r w:rsidRPr="00596927">
        <w:rPr>
          <w:rFonts w:ascii="Doulos SIL" w:hAnsi="Doulos SIL"/>
          <w:i/>
          <w:noProof/>
          <w:color w:val="0000FF"/>
        </w:rPr>
        <w:t>ŋŋŋ</w:t>
      </w:r>
      <w:r>
        <w:rPr>
          <w:noProof/>
        </w:rPr>
        <w:t xml:space="preserve"> ‘leave’</w:t>
      </w:r>
      <w:r>
        <w:rPr>
          <w:noProof/>
        </w:rPr>
        <w:tab/>
      </w:r>
      <w:r>
        <w:rPr>
          <w:noProof/>
        </w:rPr>
        <w:fldChar w:fldCharType="begin"/>
      </w:r>
      <w:r>
        <w:rPr>
          <w:noProof/>
        </w:rPr>
        <w:instrText xml:space="preserve"> PAGEREF _Toc337412262 \h </w:instrText>
      </w:r>
      <w:r>
        <w:rPr>
          <w:noProof/>
        </w:rPr>
      </w:r>
      <w:r>
        <w:rPr>
          <w:noProof/>
        </w:rPr>
        <w:fldChar w:fldCharType="separate"/>
      </w:r>
      <w:r w:rsidR="00B93B9B">
        <w:rPr>
          <w:noProof/>
        </w:rPr>
        <w:t>182</w:t>
      </w:r>
      <w:r>
        <w:rPr>
          <w:noProof/>
        </w:rPr>
        <w:fldChar w:fldCharType="end"/>
      </w:r>
    </w:p>
    <w:p w14:paraId="1E8FFCC2"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15.1.6</w:t>
      </w:r>
      <w:r>
        <w:rPr>
          <w:rFonts w:asciiTheme="minorHAnsi" w:eastAsiaTheme="minorEastAsia" w:hAnsiTheme="minorHAnsi" w:cstheme="minorBidi"/>
          <w:noProof/>
          <w:sz w:val="24"/>
          <w:szCs w:val="24"/>
          <w:lang w:eastAsia="ja-JP"/>
        </w:rPr>
        <w:tab/>
      </w:r>
      <w:r>
        <w:rPr>
          <w:noProof/>
        </w:rPr>
        <w:t>Direct chains including a motion verb</w:t>
      </w:r>
      <w:r>
        <w:rPr>
          <w:noProof/>
        </w:rPr>
        <w:tab/>
      </w:r>
      <w:r>
        <w:rPr>
          <w:noProof/>
        </w:rPr>
        <w:fldChar w:fldCharType="begin"/>
      </w:r>
      <w:r>
        <w:rPr>
          <w:noProof/>
        </w:rPr>
        <w:instrText xml:space="preserve"> PAGEREF _Toc337412263 \h </w:instrText>
      </w:r>
      <w:r>
        <w:rPr>
          <w:noProof/>
        </w:rPr>
      </w:r>
      <w:r>
        <w:rPr>
          <w:noProof/>
        </w:rPr>
        <w:fldChar w:fldCharType="separate"/>
      </w:r>
      <w:r w:rsidR="00B93B9B">
        <w:rPr>
          <w:noProof/>
        </w:rPr>
        <w:t>182</w:t>
      </w:r>
      <w:r>
        <w:rPr>
          <w:noProof/>
        </w:rPr>
        <w:fldChar w:fldCharType="end"/>
      </w:r>
    </w:p>
    <w:p w14:paraId="14E0673C"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15.1.7</w:t>
      </w:r>
      <w:r>
        <w:rPr>
          <w:rFonts w:asciiTheme="minorHAnsi" w:eastAsiaTheme="minorEastAsia" w:hAnsiTheme="minorHAnsi" w:cstheme="minorBidi"/>
          <w:noProof/>
          <w:sz w:val="24"/>
          <w:szCs w:val="24"/>
          <w:lang w:eastAsia="ja-JP"/>
        </w:rPr>
        <w:tab/>
      </w:r>
      <w:r>
        <w:rPr>
          <w:noProof/>
        </w:rPr>
        <w:t>Durative verb-iterations chained to a motion verb</w:t>
      </w:r>
      <w:r>
        <w:rPr>
          <w:noProof/>
        </w:rPr>
        <w:tab/>
      </w:r>
      <w:r>
        <w:rPr>
          <w:noProof/>
        </w:rPr>
        <w:fldChar w:fldCharType="begin"/>
      </w:r>
      <w:r>
        <w:rPr>
          <w:noProof/>
        </w:rPr>
        <w:instrText xml:space="preserve"> PAGEREF _Toc337412264 \h </w:instrText>
      </w:r>
      <w:r>
        <w:rPr>
          <w:noProof/>
        </w:rPr>
      </w:r>
      <w:r>
        <w:rPr>
          <w:noProof/>
        </w:rPr>
        <w:fldChar w:fldCharType="separate"/>
      </w:r>
      <w:r w:rsidR="00B93B9B">
        <w:rPr>
          <w:noProof/>
        </w:rPr>
        <w:t>183</w:t>
      </w:r>
      <w:r>
        <w:rPr>
          <w:noProof/>
        </w:rPr>
        <w:fldChar w:fldCharType="end"/>
      </w:r>
    </w:p>
    <w:p w14:paraId="7FE52A95"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15.1.8</w:t>
      </w:r>
      <w:r>
        <w:rPr>
          <w:rFonts w:asciiTheme="minorHAnsi" w:eastAsiaTheme="minorEastAsia" w:hAnsiTheme="minorHAnsi" w:cstheme="minorBidi"/>
          <w:noProof/>
          <w:sz w:val="24"/>
          <w:szCs w:val="24"/>
          <w:lang w:eastAsia="ja-JP"/>
        </w:rPr>
        <w:tab/>
      </w:r>
      <w:r>
        <w:rPr>
          <w:noProof/>
        </w:rPr>
        <w:t xml:space="preserve">Chains including </w:t>
      </w:r>
      <w:r w:rsidRPr="00596927">
        <w:rPr>
          <w:rFonts w:ascii="Doulos SIL" w:hAnsi="Doulos SIL"/>
          <w:i/>
          <w:noProof/>
          <w:color w:val="0000FF"/>
        </w:rPr>
        <w:t>ŋŋŋ</w:t>
      </w:r>
      <w:r w:rsidRPr="00596927">
        <w:rPr>
          <w:rFonts w:ascii="Doulos SIL" w:hAnsi="Doulos SIL"/>
          <w:i/>
          <w:noProof/>
          <w:color w:val="0000FF"/>
        </w:rPr>
        <w:noBreakHyphen/>
      </w:r>
      <w:r>
        <w:rPr>
          <w:noProof/>
        </w:rPr>
        <w:t xml:space="preserve"> ‘be/do together’</w:t>
      </w:r>
      <w:r>
        <w:rPr>
          <w:noProof/>
        </w:rPr>
        <w:tab/>
      </w:r>
      <w:r>
        <w:rPr>
          <w:noProof/>
        </w:rPr>
        <w:fldChar w:fldCharType="begin"/>
      </w:r>
      <w:r>
        <w:rPr>
          <w:noProof/>
        </w:rPr>
        <w:instrText xml:space="preserve"> PAGEREF _Toc337412265 \h </w:instrText>
      </w:r>
      <w:r>
        <w:rPr>
          <w:noProof/>
        </w:rPr>
      </w:r>
      <w:r>
        <w:rPr>
          <w:noProof/>
        </w:rPr>
        <w:fldChar w:fldCharType="separate"/>
      </w:r>
      <w:r w:rsidR="00B93B9B">
        <w:rPr>
          <w:noProof/>
        </w:rPr>
        <w:t>183</w:t>
      </w:r>
      <w:r>
        <w:rPr>
          <w:noProof/>
        </w:rPr>
        <w:fldChar w:fldCharType="end"/>
      </w:r>
    </w:p>
    <w:p w14:paraId="159F8267"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15.1.9</w:t>
      </w:r>
      <w:r>
        <w:rPr>
          <w:rFonts w:asciiTheme="minorHAnsi" w:eastAsiaTheme="minorEastAsia" w:hAnsiTheme="minorHAnsi" w:cstheme="minorBidi"/>
          <w:noProof/>
          <w:sz w:val="24"/>
          <w:szCs w:val="24"/>
          <w:lang w:eastAsia="ja-JP"/>
        </w:rPr>
        <w:tab/>
      </w:r>
      <w:r>
        <w:rPr>
          <w:noProof/>
        </w:rPr>
        <w:t xml:space="preserve">Chaining with </w:t>
      </w:r>
      <w:r w:rsidRPr="00596927">
        <w:rPr>
          <w:rFonts w:ascii="Doulos SIL" w:hAnsi="Doulos SIL"/>
          <w:i/>
          <w:noProof/>
          <w:color w:val="0000FF"/>
        </w:rPr>
        <w:t>ŋŋŋ</w:t>
      </w:r>
      <w:r>
        <w:rPr>
          <w:noProof/>
        </w:rPr>
        <w:t xml:space="preserve"> ‘go with’, ‘take along with oneself’</w:t>
      </w:r>
      <w:r>
        <w:rPr>
          <w:noProof/>
        </w:rPr>
        <w:tab/>
      </w:r>
      <w:r>
        <w:rPr>
          <w:noProof/>
        </w:rPr>
        <w:fldChar w:fldCharType="begin"/>
      </w:r>
      <w:r>
        <w:rPr>
          <w:noProof/>
        </w:rPr>
        <w:instrText xml:space="preserve"> PAGEREF _Toc337412266 \h </w:instrText>
      </w:r>
      <w:r>
        <w:rPr>
          <w:noProof/>
        </w:rPr>
      </w:r>
      <w:r>
        <w:rPr>
          <w:noProof/>
        </w:rPr>
        <w:fldChar w:fldCharType="separate"/>
      </w:r>
      <w:r w:rsidR="00B93B9B">
        <w:rPr>
          <w:noProof/>
        </w:rPr>
        <w:t>183</w:t>
      </w:r>
      <w:r>
        <w:rPr>
          <w:noProof/>
        </w:rPr>
        <w:fldChar w:fldCharType="end"/>
      </w:r>
    </w:p>
    <w:p w14:paraId="235A6F07" w14:textId="77777777" w:rsidR="002C1C50" w:rsidRDefault="002C1C50">
      <w:pPr>
        <w:pStyle w:val="TOC2"/>
        <w:tabs>
          <w:tab w:val="left" w:pos="825"/>
          <w:tab w:val="right" w:leader="dot" w:pos="7569"/>
        </w:tabs>
        <w:rPr>
          <w:rFonts w:asciiTheme="minorHAnsi" w:eastAsiaTheme="minorEastAsia" w:hAnsiTheme="minorHAnsi" w:cstheme="minorBidi"/>
          <w:noProof/>
          <w:sz w:val="24"/>
          <w:szCs w:val="24"/>
          <w:lang w:eastAsia="ja-JP"/>
        </w:rPr>
      </w:pPr>
      <w:r>
        <w:rPr>
          <w:noProof/>
        </w:rPr>
        <w:t>15.2</w:t>
      </w:r>
      <w:r>
        <w:rPr>
          <w:rFonts w:asciiTheme="minorHAnsi" w:eastAsiaTheme="minorEastAsia" w:hAnsiTheme="minorHAnsi" w:cstheme="minorBidi"/>
          <w:noProof/>
          <w:sz w:val="24"/>
          <w:szCs w:val="24"/>
          <w:lang w:eastAsia="ja-JP"/>
        </w:rPr>
        <w:tab/>
      </w:r>
      <w:r>
        <w:rPr>
          <w:noProof/>
        </w:rPr>
        <w:t>Temporal adverbial clauses with overt chaining or subordinating morpheme</w:t>
      </w:r>
      <w:r>
        <w:rPr>
          <w:noProof/>
        </w:rPr>
        <w:tab/>
      </w:r>
      <w:r>
        <w:rPr>
          <w:noProof/>
        </w:rPr>
        <w:fldChar w:fldCharType="begin"/>
      </w:r>
      <w:r>
        <w:rPr>
          <w:noProof/>
        </w:rPr>
        <w:instrText xml:space="preserve"> PAGEREF _Toc337412267 \h </w:instrText>
      </w:r>
      <w:r>
        <w:rPr>
          <w:noProof/>
        </w:rPr>
      </w:r>
      <w:r>
        <w:rPr>
          <w:noProof/>
        </w:rPr>
        <w:fldChar w:fldCharType="separate"/>
      </w:r>
      <w:r w:rsidR="00B93B9B">
        <w:rPr>
          <w:noProof/>
        </w:rPr>
        <w:t>184</w:t>
      </w:r>
      <w:r>
        <w:rPr>
          <w:noProof/>
        </w:rPr>
        <w:fldChar w:fldCharType="end"/>
      </w:r>
    </w:p>
    <w:p w14:paraId="5F622F91"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15.2.1</w:t>
      </w:r>
      <w:r>
        <w:rPr>
          <w:rFonts w:asciiTheme="minorHAnsi" w:eastAsiaTheme="minorEastAsia" w:hAnsiTheme="minorHAnsi" w:cstheme="minorBidi"/>
          <w:noProof/>
          <w:sz w:val="24"/>
          <w:szCs w:val="24"/>
          <w:lang w:eastAsia="ja-JP"/>
        </w:rPr>
        <w:tab/>
      </w:r>
      <w:r>
        <w:rPr>
          <w:noProof/>
        </w:rPr>
        <w:t>Adverbial clauses expressing temporal simultaneity or overlap</w:t>
      </w:r>
      <w:r>
        <w:rPr>
          <w:noProof/>
        </w:rPr>
        <w:tab/>
      </w:r>
      <w:r>
        <w:rPr>
          <w:noProof/>
        </w:rPr>
        <w:fldChar w:fldCharType="begin"/>
      </w:r>
      <w:r>
        <w:rPr>
          <w:noProof/>
        </w:rPr>
        <w:instrText xml:space="preserve"> PAGEREF _Toc337412268 \h </w:instrText>
      </w:r>
      <w:r>
        <w:rPr>
          <w:noProof/>
        </w:rPr>
      </w:r>
      <w:r>
        <w:rPr>
          <w:noProof/>
        </w:rPr>
        <w:fldChar w:fldCharType="separate"/>
      </w:r>
      <w:r w:rsidR="00B93B9B">
        <w:rPr>
          <w:noProof/>
        </w:rPr>
        <w:t>184</w:t>
      </w:r>
      <w:r>
        <w:rPr>
          <w:noProof/>
        </w:rPr>
        <w:fldChar w:fldCharType="end"/>
      </w:r>
    </w:p>
    <w:p w14:paraId="54C7A737"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15.2.1.1</w:t>
      </w:r>
      <w:r>
        <w:rPr>
          <w:rFonts w:asciiTheme="minorHAnsi" w:eastAsiaTheme="minorEastAsia" w:hAnsiTheme="minorHAnsi" w:cstheme="minorBidi"/>
          <w:noProof/>
          <w:sz w:val="24"/>
          <w:szCs w:val="24"/>
          <w:lang w:eastAsia="ja-JP"/>
        </w:rPr>
        <w:tab/>
      </w:r>
      <w:r>
        <w:rPr>
          <w:noProof/>
        </w:rPr>
        <w:t xml:space="preserve">Noun-headed temporal relative clause (‘[at] the time when </w:t>
      </w:r>
      <w:r>
        <w:rPr>
          <w:noProof/>
        </w:rPr>
        <w:sym w:font="Symbol" w:char="F0BC"/>
      </w:r>
      <w:r>
        <w:rPr>
          <w:noProof/>
        </w:rPr>
        <w:t>‘)</w:t>
      </w:r>
      <w:r>
        <w:rPr>
          <w:noProof/>
        </w:rPr>
        <w:tab/>
      </w:r>
      <w:r>
        <w:rPr>
          <w:noProof/>
        </w:rPr>
        <w:fldChar w:fldCharType="begin"/>
      </w:r>
      <w:r>
        <w:rPr>
          <w:noProof/>
        </w:rPr>
        <w:instrText xml:space="preserve"> PAGEREF _Toc337412269 \h </w:instrText>
      </w:r>
      <w:r>
        <w:rPr>
          <w:noProof/>
        </w:rPr>
      </w:r>
      <w:r>
        <w:rPr>
          <w:noProof/>
        </w:rPr>
        <w:fldChar w:fldCharType="separate"/>
      </w:r>
      <w:r w:rsidR="00B93B9B">
        <w:rPr>
          <w:noProof/>
        </w:rPr>
        <w:t>184</w:t>
      </w:r>
      <w:r>
        <w:rPr>
          <w:noProof/>
        </w:rPr>
        <w:fldChar w:fldCharType="end"/>
      </w:r>
    </w:p>
    <w:p w14:paraId="0A66C525"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15.2.1.2</w:t>
      </w:r>
      <w:r>
        <w:rPr>
          <w:rFonts w:asciiTheme="minorHAnsi" w:eastAsiaTheme="minorEastAsia" w:hAnsiTheme="minorHAnsi" w:cstheme="minorBidi"/>
          <w:noProof/>
          <w:sz w:val="24"/>
          <w:szCs w:val="24"/>
          <w:lang w:eastAsia="ja-JP"/>
        </w:rPr>
        <w:tab/>
      </w:r>
      <w:r>
        <w:rPr>
          <w:noProof/>
        </w:rPr>
        <w:t>Backgrounded durative clauses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_Toc337412270 \h </w:instrText>
      </w:r>
      <w:r>
        <w:rPr>
          <w:noProof/>
        </w:rPr>
      </w:r>
      <w:r>
        <w:rPr>
          <w:noProof/>
        </w:rPr>
        <w:fldChar w:fldCharType="separate"/>
      </w:r>
      <w:r w:rsidR="00B93B9B">
        <w:rPr>
          <w:noProof/>
        </w:rPr>
        <w:t>185</w:t>
      </w:r>
      <w:r>
        <w:rPr>
          <w:noProof/>
        </w:rPr>
        <w:fldChar w:fldCharType="end"/>
      </w:r>
    </w:p>
    <w:p w14:paraId="23A5DFF4"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15.2.1.3</w:t>
      </w:r>
      <w:r>
        <w:rPr>
          <w:rFonts w:asciiTheme="minorHAnsi" w:eastAsiaTheme="minorEastAsia" w:hAnsiTheme="minorHAnsi" w:cstheme="minorBidi"/>
          <w:noProof/>
          <w:sz w:val="24"/>
          <w:szCs w:val="24"/>
          <w:lang w:eastAsia="ja-JP"/>
        </w:rPr>
        <w:tab/>
      </w:r>
      <w:r>
        <w:rPr>
          <w:noProof/>
        </w:rPr>
        <w:t>Backgrounded durative clauses with iterated stem and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_Toc337412271 \h </w:instrText>
      </w:r>
      <w:r>
        <w:rPr>
          <w:noProof/>
        </w:rPr>
      </w:r>
      <w:r>
        <w:rPr>
          <w:noProof/>
        </w:rPr>
        <w:fldChar w:fldCharType="separate"/>
      </w:r>
      <w:r w:rsidR="00B93B9B">
        <w:rPr>
          <w:noProof/>
        </w:rPr>
        <w:t>186</w:t>
      </w:r>
      <w:r>
        <w:rPr>
          <w:noProof/>
        </w:rPr>
        <w:fldChar w:fldCharType="end"/>
      </w:r>
    </w:p>
    <w:p w14:paraId="2D8D605E"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15.2.1.4</w:t>
      </w:r>
      <w:r>
        <w:rPr>
          <w:rFonts w:asciiTheme="minorHAnsi" w:eastAsiaTheme="minorEastAsia" w:hAnsiTheme="minorHAnsi" w:cstheme="minorBidi"/>
          <w:noProof/>
          <w:sz w:val="24"/>
          <w:szCs w:val="24"/>
          <w:lang w:eastAsia="ja-JP"/>
        </w:rPr>
        <w:tab/>
      </w:r>
      <w:r>
        <w:rPr>
          <w:noProof/>
        </w:rPr>
        <w:t xml:space="preserve">Imperfective subordinator </w:t>
      </w:r>
      <w:r w:rsidRPr="00596927">
        <w:rPr>
          <w:rFonts w:ascii="Doulos SIL" w:hAnsi="Doulos SIL"/>
          <w:i/>
          <w:noProof/>
          <w:color w:val="0000FF"/>
        </w:rPr>
        <w:t>-ŋŋŋ</w:t>
      </w:r>
      <w:r>
        <w:rPr>
          <w:noProof/>
        </w:rPr>
        <w:tab/>
      </w:r>
      <w:r>
        <w:rPr>
          <w:noProof/>
        </w:rPr>
        <w:fldChar w:fldCharType="begin"/>
      </w:r>
      <w:r>
        <w:rPr>
          <w:noProof/>
        </w:rPr>
        <w:instrText xml:space="preserve"> PAGEREF _Toc337412272 \h </w:instrText>
      </w:r>
      <w:r>
        <w:rPr>
          <w:noProof/>
        </w:rPr>
      </w:r>
      <w:r>
        <w:rPr>
          <w:noProof/>
        </w:rPr>
        <w:fldChar w:fldCharType="separate"/>
      </w:r>
      <w:r w:rsidR="00B93B9B">
        <w:rPr>
          <w:noProof/>
        </w:rPr>
        <w:t>186</w:t>
      </w:r>
      <w:r>
        <w:rPr>
          <w:noProof/>
        </w:rPr>
        <w:fldChar w:fldCharType="end"/>
      </w:r>
    </w:p>
    <w:p w14:paraId="23B6CFFD"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15.2.1.5</w:t>
      </w:r>
      <w:r>
        <w:rPr>
          <w:rFonts w:asciiTheme="minorHAnsi" w:eastAsiaTheme="minorEastAsia" w:hAnsiTheme="minorHAnsi" w:cstheme="minorBidi"/>
          <w:noProof/>
          <w:sz w:val="24"/>
          <w:szCs w:val="24"/>
          <w:lang w:eastAsia="ja-JP"/>
        </w:rPr>
        <w:tab/>
      </w:r>
      <w:r>
        <w:rPr>
          <w:noProof/>
        </w:rPr>
        <w:t xml:space="preserve">Imperfective </w:t>
      </w:r>
      <w:r w:rsidRPr="00596927">
        <w:rPr>
          <w:rFonts w:ascii="Doulos SIL" w:hAnsi="Doulos SIL"/>
          <w:i/>
          <w:noProof/>
          <w:color w:val="0000FF"/>
        </w:rPr>
        <w:t>-ŋŋŋ</w:t>
      </w:r>
      <w:r>
        <w:rPr>
          <w:noProof/>
        </w:rPr>
        <w:t xml:space="preserve"> on activity verb plus time-of-day verb</w:t>
      </w:r>
      <w:r>
        <w:rPr>
          <w:noProof/>
        </w:rPr>
        <w:tab/>
      </w:r>
      <w:r>
        <w:rPr>
          <w:noProof/>
        </w:rPr>
        <w:fldChar w:fldCharType="begin"/>
      </w:r>
      <w:r>
        <w:rPr>
          <w:noProof/>
        </w:rPr>
        <w:instrText xml:space="preserve"> PAGEREF _Toc337412273 \h </w:instrText>
      </w:r>
      <w:r>
        <w:rPr>
          <w:noProof/>
        </w:rPr>
      </w:r>
      <w:r>
        <w:rPr>
          <w:noProof/>
        </w:rPr>
        <w:fldChar w:fldCharType="separate"/>
      </w:r>
      <w:r w:rsidR="00B93B9B">
        <w:rPr>
          <w:noProof/>
        </w:rPr>
        <w:t>186</w:t>
      </w:r>
      <w:r>
        <w:rPr>
          <w:noProof/>
        </w:rPr>
        <w:fldChar w:fldCharType="end"/>
      </w:r>
    </w:p>
    <w:p w14:paraId="3755EE95"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15.2.1.6</w:t>
      </w:r>
      <w:r>
        <w:rPr>
          <w:rFonts w:asciiTheme="minorHAnsi" w:eastAsiaTheme="minorEastAsia" w:hAnsiTheme="minorHAnsi" w:cstheme="minorBidi"/>
          <w:noProof/>
          <w:sz w:val="24"/>
          <w:szCs w:val="24"/>
          <w:lang w:eastAsia="ja-JP"/>
        </w:rPr>
        <w:tab/>
      </w:r>
      <w:r>
        <w:rPr>
          <w:noProof/>
        </w:rPr>
        <w:t xml:space="preserve">Imperfective </w:t>
      </w:r>
      <w:r w:rsidRPr="00596927">
        <w:rPr>
          <w:rFonts w:ascii="Doulos SIL" w:hAnsi="Doulos SIL"/>
          <w:i/>
          <w:noProof/>
          <w:color w:val="0000FF"/>
        </w:rPr>
        <w:t>-ŋŋŋ</w:t>
      </w:r>
      <w:r>
        <w:rPr>
          <w:noProof/>
        </w:rPr>
        <w:t xml:space="preserve"> plus </w:t>
      </w:r>
      <w:r w:rsidRPr="00596927">
        <w:rPr>
          <w:rFonts w:ascii="Doulos SIL" w:hAnsi="Doulos SIL"/>
          <w:i/>
          <w:noProof/>
          <w:color w:val="0000FF"/>
        </w:rPr>
        <w:t>ŋŋŋ</w:t>
      </w:r>
      <w:r w:rsidRPr="00596927">
        <w:rPr>
          <w:rFonts w:ascii="Doulos SIL" w:hAnsi="Doulos SIL"/>
          <w:i/>
          <w:noProof/>
          <w:color w:val="0000FF"/>
        </w:rPr>
        <w:noBreakHyphen/>
      </w:r>
      <w:r>
        <w:rPr>
          <w:noProof/>
        </w:rPr>
        <w:t xml:space="preserve">  ‘be’ quasi-verb</w:t>
      </w:r>
      <w:r>
        <w:rPr>
          <w:noProof/>
        </w:rPr>
        <w:tab/>
      </w:r>
      <w:r>
        <w:rPr>
          <w:noProof/>
        </w:rPr>
        <w:fldChar w:fldCharType="begin"/>
      </w:r>
      <w:r>
        <w:rPr>
          <w:noProof/>
        </w:rPr>
        <w:instrText xml:space="preserve"> PAGEREF _Toc337412274 \h </w:instrText>
      </w:r>
      <w:r>
        <w:rPr>
          <w:noProof/>
        </w:rPr>
      </w:r>
      <w:r>
        <w:rPr>
          <w:noProof/>
        </w:rPr>
        <w:fldChar w:fldCharType="separate"/>
      </w:r>
      <w:r w:rsidR="00B93B9B">
        <w:rPr>
          <w:noProof/>
        </w:rPr>
        <w:t>186</w:t>
      </w:r>
      <w:r>
        <w:rPr>
          <w:noProof/>
        </w:rPr>
        <w:fldChar w:fldCharType="end"/>
      </w:r>
    </w:p>
    <w:p w14:paraId="76AEA384"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15.2.1.7</w:t>
      </w:r>
      <w:r>
        <w:rPr>
          <w:rFonts w:asciiTheme="minorHAnsi" w:eastAsiaTheme="minorEastAsia" w:hAnsiTheme="minorHAnsi" w:cstheme="minorBidi"/>
          <w:noProof/>
          <w:sz w:val="24"/>
          <w:szCs w:val="24"/>
          <w:lang w:eastAsia="ja-JP"/>
        </w:rPr>
        <w:tab/>
      </w:r>
      <w:r>
        <w:rPr>
          <w:noProof/>
        </w:rPr>
        <w:t xml:space="preserve">‘Since </w:t>
      </w:r>
      <w:r>
        <w:rPr>
          <w:noProof/>
        </w:rPr>
        <w:sym w:font="Symbol" w:char="F0BC"/>
      </w:r>
      <w:r>
        <w:rPr>
          <w:noProof/>
        </w:rPr>
        <w:t>‘ clauses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_Toc337412275 \h </w:instrText>
      </w:r>
      <w:r>
        <w:rPr>
          <w:noProof/>
        </w:rPr>
      </w:r>
      <w:r>
        <w:rPr>
          <w:noProof/>
        </w:rPr>
        <w:fldChar w:fldCharType="separate"/>
      </w:r>
      <w:r w:rsidR="00B93B9B">
        <w:rPr>
          <w:noProof/>
        </w:rPr>
        <w:t>187</w:t>
      </w:r>
      <w:r>
        <w:rPr>
          <w:noProof/>
        </w:rPr>
        <w:fldChar w:fldCharType="end"/>
      </w:r>
    </w:p>
    <w:p w14:paraId="24C3F38B"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15.2.2</w:t>
      </w:r>
      <w:r>
        <w:rPr>
          <w:rFonts w:asciiTheme="minorHAnsi" w:eastAsiaTheme="minorEastAsia" w:hAnsiTheme="minorHAnsi" w:cstheme="minorBidi"/>
          <w:noProof/>
          <w:sz w:val="24"/>
          <w:szCs w:val="24"/>
          <w:lang w:eastAsia="ja-JP"/>
        </w:rPr>
        <w:tab/>
      </w:r>
      <w:r>
        <w:rPr>
          <w:noProof/>
        </w:rPr>
        <w:t>Adverbial clauses expressing a chronological sequence</w:t>
      </w:r>
      <w:r>
        <w:rPr>
          <w:noProof/>
        </w:rPr>
        <w:tab/>
      </w:r>
      <w:r>
        <w:rPr>
          <w:noProof/>
        </w:rPr>
        <w:fldChar w:fldCharType="begin"/>
      </w:r>
      <w:r>
        <w:rPr>
          <w:noProof/>
        </w:rPr>
        <w:instrText xml:space="preserve"> PAGEREF _Toc337412276 \h </w:instrText>
      </w:r>
      <w:r>
        <w:rPr>
          <w:noProof/>
        </w:rPr>
      </w:r>
      <w:r>
        <w:rPr>
          <w:noProof/>
        </w:rPr>
        <w:fldChar w:fldCharType="separate"/>
      </w:r>
      <w:r w:rsidR="00B93B9B">
        <w:rPr>
          <w:noProof/>
        </w:rPr>
        <w:t>187</w:t>
      </w:r>
      <w:r>
        <w:rPr>
          <w:noProof/>
        </w:rPr>
        <w:fldChar w:fldCharType="end"/>
      </w:r>
    </w:p>
    <w:p w14:paraId="0C62E741"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15.2.2.1</w:t>
      </w:r>
      <w:r>
        <w:rPr>
          <w:rFonts w:asciiTheme="minorHAnsi" w:eastAsiaTheme="minorEastAsia" w:hAnsiTheme="minorHAnsi" w:cstheme="minorBidi"/>
          <w:noProof/>
          <w:sz w:val="24"/>
          <w:szCs w:val="24"/>
          <w:lang w:eastAsia="ja-JP"/>
        </w:rPr>
        <w:tab/>
      </w:r>
      <w:r>
        <w:rPr>
          <w:noProof/>
        </w:rPr>
        <w:t xml:space="preserve">Clauses with </w:t>
      </w:r>
      <w:r w:rsidRPr="00596927">
        <w:rPr>
          <w:rFonts w:ascii="Doulos SIL" w:hAnsi="Doulos SIL"/>
          <w:i/>
          <w:noProof/>
          <w:color w:val="0000FF"/>
        </w:rPr>
        <w:t>ŋŋŋ</w:t>
      </w:r>
      <w:r>
        <w:rPr>
          <w:noProof/>
        </w:rPr>
        <w:t xml:space="preserve"> ‘and then’ (different subject, anterior)</w:t>
      </w:r>
      <w:r>
        <w:rPr>
          <w:noProof/>
        </w:rPr>
        <w:tab/>
      </w:r>
      <w:r>
        <w:rPr>
          <w:noProof/>
        </w:rPr>
        <w:fldChar w:fldCharType="begin"/>
      </w:r>
      <w:r>
        <w:rPr>
          <w:noProof/>
        </w:rPr>
        <w:instrText xml:space="preserve"> PAGEREF _Toc337412277 \h </w:instrText>
      </w:r>
      <w:r>
        <w:rPr>
          <w:noProof/>
        </w:rPr>
      </w:r>
      <w:r>
        <w:rPr>
          <w:noProof/>
        </w:rPr>
        <w:fldChar w:fldCharType="separate"/>
      </w:r>
      <w:r w:rsidR="00B93B9B">
        <w:rPr>
          <w:noProof/>
        </w:rPr>
        <w:t>187</w:t>
      </w:r>
      <w:r>
        <w:rPr>
          <w:noProof/>
        </w:rPr>
        <w:fldChar w:fldCharType="end"/>
      </w:r>
    </w:p>
    <w:p w14:paraId="494E4E3A"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15.2.2.2</w:t>
      </w:r>
      <w:r>
        <w:rPr>
          <w:rFonts w:asciiTheme="minorHAnsi" w:eastAsiaTheme="minorEastAsia" w:hAnsiTheme="minorHAnsi" w:cstheme="minorBidi"/>
          <w:noProof/>
          <w:sz w:val="24"/>
          <w:szCs w:val="24"/>
          <w:lang w:eastAsia="ja-JP"/>
        </w:rPr>
        <w:tab/>
      </w:r>
      <w:r>
        <w:rPr>
          <w:noProof/>
        </w:rPr>
        <w:t xml:space="preserve">Clauses with </w:t>
      </w:r>
      <w:r w:rsidRPr="00596927">
        <w:rPr>
          <w:rFonts w:ascii="Doulos SIL" w:hAnsi="Doulos SIL"/>
          <w:i/>
          <w:noProof/>
          <w:color w:val="0000FF"/>
        </w:rPr>
        <w:noBreakHyphen/>
        <w:t>ŋŋŋ</w:t>
      </w:r>
      <w:r>
        <w:rPr>
          <w:noProof/>
        </w:rPr>
        <w:t xml:space="preserve"> (same-subject, anterior)</w:t>
      </w:r>
      <w:r>
        <w:rPr>
          <w:noProof/>
        </w:rPr>
        <w:tab/>
      </w:r>
      <w:r>
        <w:rPr>
          <w:noProof/>
        </w:rPr>
        <w:fldChar w:fldCharType="begin"/>
      </w:r>
      <w:r>
        <w:rPr>
          <w:noProof/>
        </w:rPr>
        <w:instrText xml:space="preserve"> PAGEREF _Toc337412278 \h </w:instrText>
      </w:r>
      <w:r>
        <w:rPr>
          <w:noProof/>
        </w:rPr>
      </w:r>
      <w:r>
        <w:rPr>
          <w:noProof/>
        </w:rPr>
        <w:fldChar w:fldCharType="separate"/>
      </w:r>
      <w:r w:rsidR="00B93B9B">
        <w:rPr>
          <w:noProof/>
        </w:rPr>
        <w:t>188</w:t>
      </w:r>
      <w:r>
        <w:rPr>
          <w:noProof/>
        </w:rPr>
        <w:fldChar w:fldCharType="end"/>
      </w:r>
    </w:p>
    <w:p w14:paraId="5C1BE7F4"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15.2.2.3</w:t>
      </w:r>
      <w:r>
        <w:rPr>
          <w:rFonts w:asciiTheme="minorHAnsi" w:eastAsiaTheme="minorEastAsia" w:hAnsiTheme="minorHAnsi" w:cstheme="minorBidi"/>
          <w:noProof/>
          <w:sz w:val="24"/>
          <w:szCs w:val="24"/>
          <w:lang w:eastAsia="ja-JP"/>
        </w:rPr>
        <w:tab/>
      </w:r>
      <w:r>
        <w:rPr>
          <w:noProof/>
        </w:rPr>
        <w:t xml:space="preserve">Clauses with </w:t>
      </w:r>
      <w:r w:rsidRPr="00596927">
        <w:rPr>
          <w:rFonts w:ascii="Doulos SIL" w:hAnsi="Doulos SIL"/>
          <w:i/>
          <w:noProof/>
          <w:color w:val="0000FF"/>
        </w:rPr>
        <w:t>ŋŋŋ</w:t>
      </w:r>
      <w:r>
        <w:rPr>
          <w:noProof/>
        </w:rPr>
        <w:t xml:space="preserve"> ‘and then’ (same-subject, anterior, future time)</w:t>
      </w:r>
      <w:r>
        <w:rPr>
          <w:noProof/>
        </w:rPr>
        <w:tab/>
      </w:r>
      <w:r>
        <w:rPr>
          <w:noProof/>
        </w:rPr>
        <w:fldChar w:fldCharType="begin"/>
      </w:r>
      <w:r>
        <w:rPr>
          <w:noProof/>
        </w:rPr>
        <w:instrText xml:space="preserve"> PAGEREF _Toc337412279 \h </w:instrText>
      </w:r>
      <w:r>
        <w:rPr>
          <w:noProof/>
        </w:rPr>
      </w:r>
      <w:r>
        <w:rPr>
          <w:noProof/>
        </w:rPr>
        <w:fldChar w:fldCharType="separate"/>
      </w:r>
      <w:r w:rsidR="00B93B9B">
        <w:rPr>
          <w:noProof/>
        </w:rPr>
        <w:t>188</w:t>
      </w:r>
      <w:r>
        <w:rPr>
          <w:noProof/>
        </w:rPr>
        <w:fldChar w:fldCharType="end"/>
      </w:r>
    </w:p>
    <w:p w14:paraId="359E5029"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15.2.2.4</w:t>
      </w:r>
      <w:r>
        <w:rPr>
          <w:rFonts w:asciiTheme="minorHAnsi" w:eastAsiaTheme="minorEastAsia" w:hAnsiTheme="minorHAnsi" w:cstheme="minorBidi"/>
          <w:noProof/>
          <w:sz w:val="24"/>
          <w:szCs w:val="24"/>
          <w:lang w:eastAsia="ja-JP"/>
        </w:rPr>
        <w:tab/>
      </w:r>
      <w:r>
        <w:rPr>
          <w:noProof/>
        </w:rPr>
        <w:t>‘Worked until got tired’ = ‘worked for a very long time’</w:t>
      </w:r>
      <w:r>
        <w:rPr>
          <w:noProof/>
        </w:rPr>
        <w:tab/>
      </w:r>
      <w:r>
        <w:rPr>
          <w:noProof/>
        </w:rPr>
        <w:fldChar w:fldCharType="begin"/>
      </w:r>
      <w:r>
        <w:rPr>
          <w:noProof/>
        </w:rPr>
        <w:instrText xml:space="preserve"> PAGEREF _Toc337412280 \h </w:instrText>
      </w:r>
      <w:r>
        <w:rPr>
          <w:noProof/>
        </w:rPr>
      </w:r>
      <w:r>
        <w:rPr>
          <w:noProof/>
        </w:rPr>
        <w:fldChar w:fldCharType="separate"/>
      </w:r>
      <w:r w:rsidR="00B93B9B">
        <w:rPr>
          <w:noProof/>
        </w:rPr>
        <w:t>189</w:t>
      </w:r>
      <w:r>
        <w:rPr>
          <w:noProof/>
        </w:rPr>
        <w:fldChar w:fldCharType="end"/>
      </w:r>
    </w:p>
    <w:p w14:paraId="15760A8A"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15.2.2.5</w:t>
      </w:r>
      <w:r>
        <w:rPr>
          <w:rFonts w:asciiTheme="minorHAnsi" w:eastAsiaTheme="minorEastAsia" w:hAnsiTheme="minorHAnsi" w:cstheme="minorBidi"/>
          <w:noProof/>
          <w:sz w:val="24"/>
          <w:szCs w:val="24"/>
          <w:lang w:eastAsia="ja-JP"/>
        </w:rPr>
        <w:tab/>
      </w:r>
      <w:r>
        <w:rPr>
          <w:noProof/>
        </w:rPr>
        <w:t>‘No sooner did</w:t>
      </w:r>
      <w:r>
        <w:rPr>
          <w:noProof/>
        </w:rPr>
        <w:sym w:font="Symbol" w:char="F0BC"/>
      </w:r>
      <w:r>
        <w:rPr>
          <w:noProof/>
        </w:rPr>
        <w:t xml:space="preserve">, than </w:t>
      </w:r>
      <w:r>
        <w:rPr>
          <w:noProof/>
        </w:rPr>
        <w:sym w:font="Symbol" w:char="F0BC"/>
      </w:r>
      <w:r>
        <w:rPr>
          <w:noProof/>
        </w:rPr>
        <w:t>‘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_Toc337412281 \h </w:instrText>
      </w:r>
      <w:r>
        <w:rPr>
          <w:noProof/>
        </w:rPr>
      </w:r>
      <w:r>
        <w:rPr>
          <w:noProof/>
        </w:rPr>
        <w:fldChar w:fldCharType="separate"/>
      </w:r>
      <w:r w:rsidR="00B93B9B">
        <w:rPr>
          <w:noProof/>
        </w:rPr>
        <w:t>189</w:t>
      </w:r>
      <w:r>
        <w:rPr>
          <w:noProof/>
        </w:rPr>
        <w:fldChar w:fldCharType="end"/>
      </w:r>
    </w:p>
    <w:p w14:paraId="6C7F1B35"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15.2.3</w:t>
      </w:r>
      <w:r>
        <w:rPr>
          <w:rFonts w:asciiTheme="minorHAnsi" w:eastAsiaTheme="minorEastAsia" w:hAnsiTheme="minorHAnsi" w:cstheme="minorBidi"/>
          <w:noProof/>
          <w:sz w:val="24"/>
          <w:szCs w:val="24"/>
          <w:lang w:eastAsia="ja-JP"/>
        </w:rPr>
        <w:tab/>
      </w:r>
      <w:r>
        <w:rPr>
          <w:noProof/>
        </w:rPr>
        <w:t xml:space="preserve">Chronological reversal (‘before </w:t>
      </w:r>
      <w:r>
        <w:rPr>
          <w:noProof/>
        </w:rPr>
        <w:sym w:font="Symbol" w:char="F0BC"/>
      </w:r>
      <w:r>
        <w:rPr>
          <w:noProof/>
        </w:rPr>
        <w:t>‘ clauses)</w:t>
      </w:r>
      <w:r>
        <w:rPr>
          <w:noProof/>
        </w:rPr>
        <w:tab/>
      </w:r>
      <w:r>
        <w:rPr>
          <w:noProof/>
        </w:rPr>
        <w:fldChar w:fldCharType="begin"/>
      </w:r>
      <w:r>
        <w:rPr>
          <w:noProof/>
        </w:rPr>
        <w:instrText xml:space="preserve"> PAGEREF _Toc337412282 \h </w:instrText>
      </w:r>
      <w:r>
        <w:rPr>
          <w:noProof/>
        </w:rPr>
      </w:r>
      <w:r>
        <w:rPr>
          <w:noProof/>
        </w:rPr>
        <w:fldChar w:fldCharType="separate"/>
      </w:r>
      <w:r w:rsidR="00B93B9B">
        <w:rPr>
          <w:noProof/>
        </w:rPr>
        <w:t>189</w:t>
      </w:r>
      <w:r>
        <w:rPr>
          <w:noProof/>
        </w:rPr>
        <w:fldChar w:fldCharType="end"/>
      </w:r>
    </w:p>
    <w:p w14:paraId="6343C09B" w14:textId="77777777" w:rsidR="002C1C50" w:rsidRDefault="002C1C50">
      <w:pPr>
        <w:pStyle w:val="TOC2"/>
        <w:tabs>
          <w:tab w:val="left" w:pos="825"/>
          <w:tab w:val="right" w:leader="dot" w:pos="7569"/>
        </w:tabs>
        <w:rPr>
          <w:rFonts w:asciiTheme="minorHAnsi" w:eastAsiaTheme="minorEastAsia" w:hAnsiTheme="minorHAnsi" w:cstheme="minorBidi"/>
          <w:noProof/>
          <w:sz w:val="24"/>
          <w:szCs w:val="24"/>
          <w:lang w:eastAsia="ja-JP"/>
        </w:rPr>
      </w:pPr>
      <w:r>
        <w:rPr>
          <w:noProof/>
        </w:rPr>
        <w:t>15.3</w:t>
      </w:r>
      <w:r>
        <w:rPr>
          <w:rFonts w:asciiTheme="minorHAnsi" w:eastAsiaTheme="minorEastAsia" w:hAnsiTheme="minorHAnsi" w:cstheme="minorBidi"/>
          <w:noProof/>
          <w:sz w:val="24"/>
          <w:szCs w:val="24"/>
          <w:lang w:eastAsia="ja-JP"/>
        </w:rPr>
        <w:tab/>
      </w:r>
      <w:r>
        <w:rPr>
          <w:noProof/>
        </w:rPr>
        <w:t>Spatial and manner adverbials</w:t>
      </w:r>
      <w:r>
        <w:rPr>
          <w:noProof/>
        </w:rPr>
        <w:tab/>
      </w:r>
      <w:r>
        <w:rPr>
          <w:noProof/>
        </w:rPr>
        <w:fldChar w:fldCharType="begin"/>
      </w:r>
      <w:r>
        <w:rPr>
          <w:noProof/>
        </w:rPr>
        <w:instrText xml:space="preserve"> PAGEREF _Toc337412283 \h </w:instrText>
      </w:r>
      <w:r>
        <w:rPr>
          <w:noProof/>
        </w:rPr>
      </w:r>
      <w:r>
        <w:rPr>
          <w:noProof/>
        </w:rPr>
        <w:fldChar w:fldCharType="separate"/>
      </w:r>
      <w:r w:rsidR="00B93B9B">
        <w:rPr>
          <w:noProof/>
        </w:rPr>
        <w:t>190</w:t>
      </w:r>
      <w:r>
        <w:rPr>
          <w:noProof/>
        </w:rPr>
        <w:fldChar w:fldCharType="end"/>
      </w:r>
    </w:p>
    <w:p w14:paraId="3940D9FE"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15.3.1</w:t>
      </w:r>
      <w:r>
        <w:rPr>
          <w:rFonts w:asciiTheme="minorHAnsi" w:eastAsiaTheme="minorEastAsia" w:hAnsiTheme="minorHAnsi" w:cstheme="minorBidi"/>
          <w:noProof/>
          <w:sz w:val="24"/>
          <w:szCs w:val="24"/>
          <w:lang w:eastAsia="ja-JP"/>
        </w:rPr>
        <w:tab/>
      </w:r>
      <w:r>
        <w:rPr>
          <w:noProof/>
        </w:rPr>
        <w:t xml:space="preserve">Spatial adverbial clause (‘where </w:t>
      </w:r>
      <w:r>
        <w:rPr>
          <w:noProof/>
        </w:rPr>
        <w:sym w:font="Symbol" w:char="F0BC"/>
      </w:r>
      <w:r>
        <w:rPr>
          <w:noProof/>
        </w:rPr>
        <w:t>‘)</w:t>
      </w:r>
      <w:r>
        <w:rPr>
          <w:noProof/>
        </w:rPr>
        <w:tab/>
      </w:r>
      <w:r>
        <w:rPr>
          <w:noProof/>
        </w:rPr>
        <w:fldChar w:fldCharType="begin"/>
      </w:r>
      <w:r>
        <w:rPr>
          <w:noProof/>
        </w:rPr>
        <w:instrText xml:space="preserve"> PAGEREF _Toc337412284 \h </w:instrText>
      </w:r>
      <w:r>
        <w:rPr>
          <w:noProof/>
        </w:rPr>
      </w:r>
      <w:r>
        <w:rPr>
          <w:noProof/>
        </w:rPr>
        <w:fldChar w:fldCharType="separate"/>
      </w:r>
      <w:r w:rsidR="00B93B9B">
        <w:rPr>
          <w:noProof/>
        </w:rPr>
        <w:t>190</w:t>
      </w:r>
      <w:r>
        <w:rPr>
          <w:noProof/>
        </w:rPr>
        <w:fldChar w:fldCharType="end"/>
      </w:r>
    </w:p>
    <w:p w14:paraId="07F7BD65"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15.3.2</w:t>
      </w:r>
      <w:r>
        <w:rPr>
          <w:rFonts w:asciiTheme="minorHAnsi" w:eastAsiaTheme="minorEastAsia" w:hAnsiTheme="minorHAnsi" w:cstheme="minorBidi"/>
          <w:noProof/>
          <w:sz w:val="24"/>
          <w:szCs w:val="24"/>
          <w:lang w:eastAsia="ja-JP"/>
        </w:rPr>
        <w:tab/>
      </w:r>
      <w:r>
        <w:rPr>
          <w:noProof/>
        </w:rPr>
        <w:t xml:space="preserve">Manner adverbial clause (‘how </w:t>
      </w:r>
      <w:r>
        <w:rPr>
          <w:noProof/>
        </w:rPr>
        <w:sym w:font="Symbol" w:char="F0BC"/>
      </w:r>
      <w:r>
        <w:rPr>
          <w:noProof/>
        </w:rPr>
        <w:t>‘)</w:t>
      </w:r>
      <w:r>
        <w:rPr>
          <w:noProof/>
        </w:rPr>
        <w:tab/>
      </w:r>
      <w:r>
        <w:rPr>
          <w:noProof/>
        </w:rPr>
        <w:fldChar w:fldCharType="begin"/>
      </w:r>
      <w:r>
        <w:rPr>
          <w:noProof/>
        </w:rPr>
        <w:instrText xml:space="preserve"> PAGEREF _Toc337412285 \h </w:instrText>
      </w:r>
      <w:r>
        <w:rPr>
          <w:noProof/>
        </w:rPr>
      </w:r>
      <w:r>
        <w:rPr>
          <w:noProof/>
        </w:rPr>
        <w:fldChar w:fldCharType="separate"/>
      </w:r>
      <w:r w:rsidR="00B93B9B">
        <w:rPr>
          <w:noProof/>
        </w:rPr>
        <w:t>190</w:t>
      </w:r>
      <w:r>
        <w:rPr>
          <w:noProof/>
        </w:rPr>
        <w:fldChar w:fldCharType="end"/>
      </w:r>
    </w:p>
    <w:p w14:paraId="4629702E"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15.3.3</w:t>
      </w:r>
      <w:r>
        <w:rPr>
          <w:rFonts w:asciiTheme="minorHAnsi" w:eastAsiaTheme="minorEastAsia" w:hAnsiTheme="minorHAnsi" w:cstheme="minorBidi"/>
          <w:noProof/>
          <w:sz w:val="24"/>
          <w:szCs w:val="24"/>
          <w:lang w:eastAsia="ja-JP"/>
        </w:rPr>
        <w:tab/>
      </w:r>
      <w:r>
        <w:rPr>
          <w:noProof/>
        </w:rPr>
        <w:t>Headless adverbial clause as spatiotemporal or manner clause</w:t>
      </w:r>
      <w:r>
        <w:rPr>
          <w:noProof/>
        </w:rPr>
        <w:tab/>
      </w:r>
      <w:r>
        <w:rPr>
          <w:noProof/>
        </w:rPr>
        <w:fldChar w:fldCharType="begin"/>
      </w:r>
      <w:r>
        <w:rPr>
          <w:noProof/>
        </w:rPr>
        <w:instrText xml:space="preserve"> PAGEREF _Toc337412286 \h </w:instrText>
      </w:r>
      <w:r>
        <w:rPr>
          <w:noProof/>
        </w:rPr>
      </w:r>
      <w:r>
        <w:rPr>
          <w:noProof/>
        </w:rPr>
        <w:fldChar w:fldCharType="separate"/>
      </w:r>
      <w:r w:rsidR="00B93B9B">
        <w:rPr>
          <w:noProof/>
        </w:rPr>
        <w:t>190</w:t>
      </w:r>
      <w:r>
        <w:rPr>
          <w:noProof/>
        </w:rPr>
        <w:fldChar w:fldCharType="end"/>
      </w:r>
    </w:p>
    <w:p w14:paraId="3EC18029"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15.3.4</w:t>
      </w:r>
      <w:r>
        <w:rPr>
          <w:rFonts w:asciiTheme="minorHAnsi" w:eastAsiaTheme="minorEastAsia" w:hAnsiTheme="minorHAnsi" w:cstheme="minorBidi"/>
          <w:noProof/>
          <w:sz w:val="24"/>
          <w:szCs w:val="24"/>
          <w:lang w:eastAsia="ja-JP"/>
        </w:rPr>
        <w:tab/>
      </w:r>
      <w:r>
        <w:rPr>
          <w:noProof/>
        </w:rPr>
        <w:t>‘From X, until (or: all the way to) Y’</w:t>
      </w:r>
      <w:r>
        <w:rPr>
          <w:noProof/>
        </w:rPr>
        <w:tab/>
      </w:r>
      <w:r>
        <w:rPr>
          <w:noProof/>
        </w:rPr>
        <w:fldChar w:fldCharType="begin"/>
      </w:r>
      <w:r>
        <w:rPr>
          <w:noProof/>
        </w:rPr>
        <w:instrText xml:space="preserve"> PAGEREF _Toc337412287 \h </w:instrText>
      </w:r>
      <w:r>
        <w:rPr>
          <w:noProof/>
        </w:rPr>
      </w:r>
      <w:r>
        <w:rPr>
          <w:noProof/>
        </w:rPr>
        <w:fldChar w:fldCharType="separate"/>
      </w:r>
      <w:r w:rsidR="00B93B9B">
        <w:rPr>
          <w:noProof/>
        </w:rPr>
        <w:t>191</w:t>
      </w:r>
      <w:r>
        <w:rPr>
          <w:noProof/>
        </w:rPr>
        <w:fldChar w:fldCharType="end"/>
      </w:r>
    </w:p>
    <w:p w14:paraId="205E6A81"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15.3.5</w:t>
      </w:r>
      <w:r>
        <w:rPr>
          <w:rFonts w:asciiTheme="minorHAnsi" w:eastAsiaTheme="minorEastAsia" w:hAnsiTheme="minorHAnsi" w:cstheme="minorBidi"/>
          <w:noProof/>
          <w:sz w:val="24"/>
          <w:szCs w:val="24"/>
          <w:lang w:eastAsia="ja-JP"/>
        </w:rPr>
        <w:tab/>
      </w:r>
      <w:r>
        <w:rPr>
          <w:noProof/>
        </w:rPr>
        <w:t xml:space="preserve">‘As though </w:t>
      </w:r>
      <w:r>
        <w:rPr>
          <w:noProof/>
        </w:rPr>
        <w:sym w:font="Symbol" w:char="F0BC"/>
      </w:r>
      <w:r>
        <w:rPr>
          <w:noProof/>
        </w:rPr>
        <w:t>‘ clause</w:t>
      </w:r>
      <w:r>
        <w:rPr>
          <w:noProof/>
        </w:rPr>
        <w:tab/>
      </w:r>
      <w:r>
        <w:rPr>
          <w:noProof/>
        </w:rPr>
        <w:fldChar w:fldCharType="begin"/>
      </w:r>
      <w:r>
        <w:rPr>
          <w:noProof/>
        </w:rPr>
        <w:instrText xml:space="preserve"> PAGEREF _Toc337412288 \h </w:instrText>
      </w:r>
      <w:r>
        <w:rPr>
          <w:noProof/>
        </w:rPr>
      </w:r>
      <w:r>
        <w:rPr>
          <w:noProof/>
        </w:rPr>
        <w:fldChar w:fldCharType="separate"/>
      </w:r>
      <w:r w:rsidR="00B93B9B">
        <w:rPr>
          <w:noProof/>
        </w:rPr>
        <w:t>191</w:t>
      </w:r>
      <w:r>
        <w:rPr>
          <w:noProof/>
        </w:rPr>
        <w:fldChar w:fldCharType="end"/>
      </w:r>
    </w:p>
    <w:p w14:paraId="6128A6E3" w14:textId="77777777" w:rsidR="002C1C50" w:rsidRDefault="002C1C50">
      <w:pPr>
        <w:pStyle w:val="TOC1"/>
        <w:tabs>
          <w:tab w:val="left" w:pos="480"/>
          <w:tab w:val="right" w:leader="dot" w:pos="7569"/>
        </w:tabs>
        <w:rPr>
          <w:rFonts w:asciiTheme="minorHAnsi" w:eastAsiaTheme="minorEastAsia" w:hAnsiTheme="minorHAnsi" w:cstheme="minorBidi"/>
          <w:b w:val="0"/>
          <w:noProof/>
          <w:szCs w:val="24"/>
          <w:lang w:eastAsia="ja-JP"/>
        </w:rPr>
      </w:pPr>
      <w:r>
        <w:rPr>
          <w:noProof/>
        </w:rPr>
        <w:t>16</w:t>
      </w:r>
      <w:r>
        <w:rPr>
          <w:rFonts w:asciiTheme="minorHAnsi" w:eastAsiaTheme="minorEastAsia" w:hAnsiTheme="minorHAnsi" w:cstheme="minorBidi"/>
          <w:b w:val="0"/>
          <w:noProof/>
          <w:szCs w:val="24"/>
          <w:lang w:eastAsia="ja-JP"/>
        </w:rPr>
        <w:tab/>
      </w:r>
      <w:r>
        <w:rPr>
          <w:noProof/>
        </w:rPr>
        <w:t>Conditional constructions</w:t>
      </w:r>
      <w:r>
        <w:rPr>
          <w:noProof/>
        </w:rPr>
        <w:tab/>
      </w:r>
      <w:r>
        <w:rPr>
          <w:noProof/>
        </w:rPr>
        <w:fldChar w:fldCharType="begin"/>
      </w:r>
      <w:r>
        <w:rPr>
          <w:noProof/>
        </w:rPr>
        <w:instrText xml:space="preserve"> PAGEREF _Toc337412289 \h </w:instrText>
      </w:r>
      <w:r>
        <w:rPr>
          <w:noProof/>
        </w:rPr>
      </w:r>
      <w:r>
        <w:rPr>
          <w:noProof/>
        </w:rPr>
        <w:fldChar w:fldCharType="separate"/>
      </w:r>
      <w:r w:rsidR="00B93B9B">
        <w:rPr>
          <w:noProof/>
        </w:rPr>
        <w:t>192</w:t>
      </w:r>
      <w:r>
        <w:rPr>
          <w:noProof/>
        </w:rPr>
        <w:fldChar w:fldCharType="end"/>
      </w:r>
    </w:p>
    <w:p w14:paraId="6F972C00" w14:textId="77777777" w:rsidR="002C1C50" w:rsidRDefault="002C1C50">
      <w:pPr>
        <w:pStyle w:val="TOC2"/>
        <w:tabs>
          <w:tab w:val="left" w:pos="825"/>
          <w:tab w:val="right" w:leader="dot" w:pos="7569"/>
        </w:tabs>
        <w:rPr>
          <w:rFonts w:asciiTheme="minorHAnsi" w:eastAsiaTheme="minorEastAsia" w:hAnsiTheme="minorHAnsi" w:cstheme="minorBidi"/>
          <w:noProof/>
          <w:sz w:val="24"/>
          <w:szCs w:val="24"/>
          <w:lang w:eastAsia="ja-JP"/>
        </w:rPr>
      </w:pPr>
      <w:r>
        <w:rPr>
          <w:noProof/>
        </w:rPr>
        <w:lastRenderedPageBreak/>
        <w:t>16.1</w:t>
      </w:r>
      <w:r>
        <w:rPr>
          <w:rFonts w:asciiTheme="minorHAnsi" w:eastAsiaTheme="minorEastAsia" w:hAnsiTheme="minorHAnsi" w:cstheme="minorBidi"/>
          <w:noProof/>
          <w:sz w:val="24"/>
          <w:szCs w:val="24"/>
          <w:lang w:eastAsia="ja-JP"/>
        </w:rPr>
        <w:tab/>
      </w:r>
      <w:r>
        <w:rPr>
          <w:noProof/>
        </w:rPr>
        <w:t xml:space="preserve">Hypothetical conditional with </w:t>
      </w:r>
      <w:r w:rsidRPr="00596927">
        <w:rPr>
          <w:rFonts w:ascii="Doulos SIL" w:hAnsi="Doulos SIL"/>
          <w:i/>
          <w:noProof/>
          <w:color w:val="0000FF"/>
        </w:rPr>
        <w:t>ŋŋŋ</w:t>
      </w:r>
      <w:r>
        <w:rPr>
          <w:noProof/>
        </w:rPr>
        <w:t xml:space="preserve"> ‘if’</w:t>
      </w:r>
      <w:r>
        <w:rPr>
          <w:noProof/>
        </w:rPr>
        <w:tab/>
      </w:r>
      <w:r>
        <w:rPr>
          <w:noProof/>
        </w:rPr>
        <w:fldChar w:fldCharType="begin"/>
      </w:r>
      <w:r>
        <w:rPr>
          <w:noProof/>
        </w:rPr>
        <w:instrText xml:space="preserve"> PAGEREF _Toc337412290 \h </w:instrText>
      </w:r>
      <w:r>
        <w:rPr>
          <w:noProof/>
        </w:rPr>
      </w:r>
      <w:r>
        <w:rPr>
          <w:noProof/>
        </w:rPr>
        <w:fldChar w:fldCharType="separate"/>
      </w:r>
      <w:r w:rsidR="00B93B9B">
        <w:rPr>
          <w:noProof/>
        </w:rPr>
        <w:t>192</w:t>
      </w:r>
      <w:r>
        <w:rPr>
          <w:noProof/>
        </w:rPr>
        <w:fldChar w:fldCharType="end"/>
      </w:r>
    </w:p>
    <w:p w14:paraId="157FFE87"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16.1.1</w:t>
      </w:r>
      <w:r>
        <w:rPr>
          <w:rFonts w:asciiTheme="minorHAnsi" w:eastAsiaTheme="minorEastAsia" w:hAnsiTheme="minorHAnsi" w:cstheme="minorBidi"/>
          <w:noProof/>
          <w:sz w:val="24"/>
          <w:szCs w:val="24"/>
          <w:lang w:eastAsia="ja-JP"/>
        </w:rPr>
        <w:tab/>
      </w:r>
      <w:r>
        <w:rPr>
          <w:noProof/>
        </w:rPr>
        <w:t>Regular antecedent clause</w:t>
      </w:r>
      <w:r>
        <w:rPr>
          <w:noProof/>
        </w:rPr>
        <w:tab/>
      </w:r>
      <w:r>
        <w:rPr>
          <w:noProof/>
        </w:rPr>
        <w:fldChar w:fldCharType="begin"/>
      </w:r>
      <w:r>
        <w:rPr>
          <w:noProof/>
        </w:rPr>
        <w:instrText xml:space="preserve"> PAGEREF _Toc337412291 \h </w:instrText>
      </w:r>
      <w:r>
        <w:rPr>
          <w:noProof/>
        </w:rPr>
      </w:r>
      <w:r>
        <w:rPr>
          <w:noProof/>
        </w:rPr>
        <w:fldChar w:fldCharType="separate"/>
      </w:r>
      <w:r w:rsidR="00B93B9B">
        <w:rPr>
          <w:noProof/>
        </w:rPr>
        <w:t>192</w:t>
      </w:r>
      <w:r>
        <w:rPr>
          <w:noProof/>
        </w:rPr>
        <w:fldChar w:fldCharType="end"/>
      </w:r>
    </w:p>
    <w:p w14:paraId="6A5444B3"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16.1.2</w:t>
      </w:r>
      <w:r>
        <w:rPr>
          <w:rFonts w:asciiTheme="minorHAnsi" w:eastAsiaTheme="minorEastAsia" w:hAnsiTheme="minorHAnsi" w:cstheme="minorBidi"/>
          <w:noProof/>
          <w:sz w:val="24"/>
          <w:szCs w:val="24"/>
          <w:lang w:eastAsia="ja-JP"/>
        </w:rPr>
        <w:tab/>
      </w:r>
      <w:r>
        <w:rPr>
          <w:noProof/>
        </w:rPr>
        <w:t>‘Unless’ antecedent</w:t>
      </w:r>
      <w:r>
        <w:rPr>
          <w:noProof/>
        </w:rPr>
        <w:tab/>
      </w:r>
      <w:r>
        <w:rPr>
          <w:noProof/>
        </w:rPr>
        <w:fldChar w:fldCharType="begin"/>
      </w:r>
      <w:r>
        <w:rPr>
          <w:noProof/>
        </w:rPr>
        <w:instrText xml:space="preserve"> PAGEREF _Toc337412292 \h </w:instrText>
      </w:r>
      <w:r>
        <w:rPr>
          <w:noProof/>
        </w:rPr>
      </w:r>
      <w:r>
        <w:rPr>
          <w:noProof/>
        </w:rPr>
        <w:fldChar w:fldCharType="separate"/>
      </w:r>
      <w:r w:rsidR="00B93B9B">
        <w:rPr>
          <w:noProof/>
        </w:rPr>
        <w:t>193</w:t>
      </w:r>
      <w:r>
        <w:rPr>
          <w:noProof/>
        </w:rPr>
        <w:fldChar w:fldCharType="end"/>
      </w:r>
    </w:p>
    <w:p w14:paraId="3DDC880E" w14:textId="77777777" w:rsidR="002C1C50" w:rsidRDefault="002C1C50">
      <w:pPr>
        <w:pStyle w:val="TOC2"/>
        <w:tabs>
          <w:tab w:val="left" w:pos="825"/>
          <w:tab w:val="right" w:leader="dot" w:pos="7569"/>
        </w:tabs>
        <w:rPr>
          <w:rFonts w:asciiTheme="minorHAnsi" w:eastAsiaTheme="minorEastAsia" w:hAnsiTheme="minorHAnsi" w:cstheme="minorBidi"/>
          <w:noProof/>
          <w:sz w:val="24"/>
          <w:szCs w:val="24"/>
          <w:lang w:eastAsia="ja-JP"/>
        </w:rPr>
      </w:pPr>
      <w:r>
        <w:rPr>
          <w:noProof/>
        </w:rPr>
        <w:t>16.2</w:t>
      </w:r>
      <w:r>
        <w:rPr>
          <w:rFonts w:asciiTheme="minorHAnsi" w:eastAsiaTheme="minorEastAsia" w:hAnsiTheme="minorHAnsi" w:cstheme="minorBidi"/>
          <w:noProof/>
          <w:sz w:val="24"/>
          <w:szCs w:val="24"/>
          <w:lang w:eastAsia="ja-JP"/>
        </w:rPr>
        <w:tab/>
      </w:r>
      <w:r>
        <w:rPr>
          <w:noProof/>
        </w:rPr>
        <w:t>Alternative ‘if’ particles</w:t>
      </w:r>
      <w:r>
        <w:rPr>
          <w:noProof/>
        </w:rPr>
        <w:tab/>
      </w:r>
      <w:r>
        <w:rPr>
          <w:noProof/>
        </w:rPr>
        <w:fldChar w:fldCharType="begin"/>
      </w:r>
      <w:r>
        <w:rPr>
          <w:noProof/>
        </w:rPr>
        <w:instrText xml:space="preserve"> PAGEREF _Toc337412293 \h </w:instrText>
      </w:r>
      <w:r>
        <w:rPr>
          <w:noProof/>
        </w:rPr>
      </w:r>
      <w:r>
        <w:rPr>
          <w:noProof/>
        </w:rPr>
        <w:fldChar w:fldCharType="separate"/>
      </w:r>
      <w:r w:rsidR="00B93B9B">
        <w:rPr>
          <w:noProof/>
        </w:rPr>
        <w:t>193</w:t>
      </w:r>
      <w:r>
        <w:rPr>
          <w:noProof/>
        </w:rPr>
        <w:fldChar w:fldCharType="end"/>
      </w:r>
    </w:p>
    <w:p w14:paraId="505C52AF"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16.2.1</w:t>
      </w:r>
      <w:r>
        <w:rPr>
          <w:rFonts w:asciiTheme="minorHAnsi" w:eastAsiaTheme="minorEastAsia" w:hAnsiTheme="minorHAnsi" w:cstheme="minorBidi"/>
          <w:noProof/>
          <w:sz w:val="24"/>
          <w:szCs w:val="24"/>
          <w:lang w:eastAsia="ja-JP"/>
        </w:rPr>
        <w:tab/>
      </w:r>
      <w:r>
        <w:rPr>
          <w:noProof/>
        </w:rPr>
        <w:t xml:space="preserve">‘Even if </w:t>
      </w:r>
      <w:r>
        <w:rPr>
          <w:noProof/>
        </w:rPr>
        <w:sym w:font="Symbol" w:char="F0BC"/>
      </w:r>
      <w:r>
        <w:rPr>
          <w:noProof/>
        </w:rPr>
        <w:t>‘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_Toc337412294 \h </w:instrText>
      </w:r>
      <w:r>
        <w:rPr>
          <w:noProof/>
        </w:rPr>
      </w:r>
      <w:r>
        <w:rPr>
          <w:noProof/>
        </w:rPr>
        <w:fldChar w:fldCharType="separate"/>
      </w:r>
      <w:r w:rsidR="00B93B9B">
        <w:rPr>
          <w:noProof/>
        </w:rPr>
        <w:t>193</w:t>
      </w:r>
      <w:r>
        <w:rPr>
          <w:noProof/>
        </w:rPr>
        <w:fldChar w:fldCharType="end"/>
      </w:r>
    </w:p>
    <w:p w14:paraId="00DCD600"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16.2.2</w:t>
      </w:r>
      <w:r>
        <w:rPr>
          <w:rFonts w:asciiTheme="minorHAnsi" w:eastAsiaTheme="minorEastAsia" w:hAnsiTheme="minorHAnsi" w:cstheme="minorBidi"/>
          <w:noProof/>
          <w:sz w:val="24"/>
          <w:szCs w:val="24"/>
          <w:lang w:eastAsia="ja-JP"/>
        </w:rPr>
        <w:tab/>
      </w:r>
      <w:r>
        <w:rPr>
          <w:noProof/>
        </w:rPr>
        <w:t xml:space="preserve">‘As soon as </w:t>
      </w:r>
      <w:r>
        <w:rPr>
          <w:noProof/>
        </w:rPr>
        <w:sym w:font="Symbol" w:char="F0BC"/>
      </w:r>
      <w:r>
        <w:rPr>
          <w:noProof/>
        </w:rPr>
        <w:t>‘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_Toc337412295 \h </w:instrText>
      </w:r>
      <w:r>
        <w:rPr>
          <w:noProof/>
        </w:rPr>
      </w:r>
      <w:r>
        <w:rPr>
          <w:noProof/>
        </w:rPr>
        <w:fldChar w:fldCharType="separate"/>
      </w:r>
      <w:r w:rsidR="00B93B9B">
        <w:rPr>
          <w:noProof/>
        </w:rPr>
        <w:t>193</w:t>
      </w:r>
      <w:r>
        <w:rPr>
          <w:noProof/>
        </w:rPr>
        <w:fldChar w:fldCharType="end"/>
      </w:r>
    </w:p>
    <w:p w14:paraId="330A69FC" w14:textId="77777777" w:rsidR="002C1C50" w:rsidRDefault="002C1C50">
      <w:pPr>
        <w:pStyle w:val="TOC2"/>
        <w:tabs>
          <w:tab w:val="left" w:pos="825"/>
          <w:tab w:val="right" w:leader="dot" w:pos="7569"/>
        </w:tabs>
        <w:rPr>
          <w:rFonts w:asciiTheme="minorHAnsi" w:eastAsiaTheme="minorEastAsia" w:hAnsiTheme="minorHAnsi" w:cstheme="minorBidi"/>
          <w:noProof/>
          <w:sz w:val="24"/>
          <w:szCs w:val="24"/>
          <w:lang w:eastAsia="ja-JP"/>
        </w:rPr>
      </w:pPr>
      <w:r>
        <w:rPr>
          <w:noProof/>
        </w:rPr>
        <w:t>16.3</w:t>
      </w:r>
      <w:r>
        <w:rPr>
          <w:rFonts w:asciiTheme="minorHAnsi" w:eastAsiaTheme="minorEastAsia" w:hAnsiTheme="minorHAnsi" w:cstheme="minorBidi"/>
          <w:noProof/>
          <w:sz w:val="24"/>
          <w:szCs w:val="24"/>
          <w:lang w:eastAsia="ja-JP"/>
        </w:rPr>
        <w:tab/>
      </w:r>
      <w:r>
        <w:rPr>
          <w:noProof/>
        </w:rPr>
        <w:t xml:space="preserve">Willy-nilly and disjunctive antecedents (‘whether X or Y </w:t>
      </w:r>
      <w:r>
        <w:rPr>
          <w:noProof/>
        </w:rPr>
        <w:sym w:font="Symbol" w:char="F0BC"/>
      </w:r>
      <w:r>
        <w:rPr>
          <w:noProof/>
        </w:rPr>
        <w:t>‘)</w:t>
      </w:r>
      <w:r>
        <w:rPr>
          <w:noProof/>
        </w:rPr>
        <w:tab/>
      </w:r>
      <w:r>
        <w:rPr>
          <w:noProof/>
        </w:rPr>
        <w:fldChar w:fldCharType="begin"/>
      </w:r>
      <w:r>
        <w:rPr>
          <w:noProof/>
        </w:rPr>
        <w:instrText xml:space="preserve"> PAGEREF _Toc337412296 \h </w:instrText>
      </w:r>
      <w:r>
        <w:rPr>
          <w:noProof/>
        </w:rPr>
      </w:r>
      <w:r>
        <w:rPr>
          <w:noProof/>
        </w:rPr>
        <w:fldChar w:fldCharType="separate"/>
      </w:r>
      <w:r w:rsidR="00B93B9B">
        <w:rPr>
          <w:noProof/>
        </w:rPr>
        <w:t>193</w:t>
      </w:r>
      <w:r>
        <w:rPr>
          <w:noProof/>
        </w:rPr>
        <w:fldChar w:fldCharType="end"/>
      </w:r>
    </w:p>
    <w:p w14:paraId="3190B3ED" w14:textId="77777777" w:rsidR="002C1C50" w:rsidRDefault="002C1C50">
      <w:pPr>
        <w:pStyle w:val="TOC2"/>
        <w:tabs>
          <w:tab w:val="left" w:pos="825"/>
          <w:tab w:val="right" w:leader="dot" w:pos="7569"/>
        </w:tabs>
        <w:rPr>
          <w:rFonts w:asciiTheme="minorHAnsi" w:eastAsiaTheme="minorEastAsia" w:hAnsiTheme="minorHAnsi" w:cstheme="minorBidi"/>
          <w:noProof/>
          <w:sz w:val="24"/>
          <w:szCs w:val="24"/>
          <w:lang w:eastAsia="ja-JP"/>
        </w:rPr>
      </w:pPr>
      <w:r>
        <w:rPr>
          <w:noProof/>
        </w:rPr>
        <w:t>16.4</w:t>
      </w:r>
      <w:r>
        <w:rPr>
          <w:rFonts w:asciiTheme="minorHAnsi" w:eastAsiaTheme="minorEastAsia" w:hAnsiTheme="minorHAnsi" w:cstheme="minorBidi"/>
          <w:noProof/>
          <w:sz w:val="24"/>
          <w:szCs w:val="24"/>
          <w:lang w:eastAsia="ja-JP"/>
        </w:rPr>
        <w:tab/>
      </w:r>
      <w:r>
        <w:rPr>
          <w:noProof/>
        </w:rPr>
        <w:t>Counterfactual conditional</w:t>
      </w:r>
      <w:r>
        <w:rPr>
          <w:noProof/>
        </w:rPr>
        <w:tab/>
      </w:r>
      <w:r>
        <w:rPr>
          <w:noProof/>
        </w:rPr>
        <w:fldChar w:fldCharType="begin"/>
      </w:r>
      <w:r>
        <w:rPr>
          <w:noProof/>
        </w:rPr>
        <w:instrText xml:space="preserve"> PAGEREF _Toc337412297 \h </w:instrText>
      </w:r>
      <w:r>
        <w:rPr>
          <w:noProof/>
        </w:rPr>
      </w:r>
      <w:r>
        <w:rPr>
          <w:noProof/>
        </w:rPr>
        <w:fldChar w:fldCharType="separate"/>
      </w:r>
      <w:r w:rsidR="00B93B9B">
        <w:rPr>
          <w:noProof/>
        </w:rPr>
        <w:t>193</w:t>
      </w:r>
      <w:r>
        <w:rPr>
          <w:noProof/>
        </w:rPr>
        <w:fldChar w:fldCharType="end"/>
      </w:r>
    </w:p>
    <w:p w14:paraId="1753661A" w14:textId="77777777" w:rsidR="002C1C50" w:rsidRDefault="002C1C50">
      <w:pPr>
        <w:pStyle w:val="TOC1"/>
        <w:tabs>
          <w:tab w:val="left" w:pos="480"/>
          <w:tab w:val="right" w:leader="dot" w:pos="7569"/>
        </w:tabs>
        <w:rPr>
          <w:rFonts w:asciiTheme="minorHAnsi" w:eastAsiaTheme="minorEastAsia" w:hAnsiTheme="minorHAnsi" w:cstheme="minorBidi"/>
          <w:b w:val="0"/>
          <w:noProof/>
          <w:szCs w:val="24"/>
          <w:lang w:eastAsia="ja-JP"/>
        </w:rPr>
      </w:pPr>
      <w:r>
        <w:rPr>
          <w:noProof/>
        </w:rPr>
        <w:t>17</w:t>
      </w:r>
      <w:r>
        <w:rPr>
          <w:rFonts w:asciiTheme="minorHAnsi" w:eastAsiaTheme="minorEastAsia" w:hAnsiTheme="minorHAnsi" w:cstheme="minorBidi"/>
          <w:b w:val="0"/>
          <w:noProof/>
          <w:szCs w:val="24"/>
          <w:lang w:eastAsia="ja-JP"/>
        </w:rPr>
        <w:tab/>
      </w:r>
      <w:r>
        <w:rPr>
          <w:noProof/>
        </w:rPr>
        <w:t>Complement and purposive clauses</w:t>
      </w:r>
      <w:r>
        <w:rPr>
          <w:noProof/>
        </w:rPr>
        <w:tab/>
      </w:r>
      <w:r>
        <w:rPr>
          <w:noProof/>
        </w:rPr>
        <w:fldChar w:fldCharType="begin"/>
      </w:r>
      <w:r>
        <w:rPr>
          <w:noProof/>
        </w:rPr>
        <w:instrText xml:space="preserve"> PAGEREF _Toc337412298 \h </w:instrText>
      </w:r>
      <w:r>
        <w:rPr>
          <w:noProof/>
        </w:rPr>
      </w:r>
      <w:r>
        <w:rPr>
          <w:noProof/>
        </w:rPr>
        <w:fldChar w:fldCharType="separate"/>
      </w:r>
      <w:r w:rsidR="00B93B9B">
        <w:rPr>
          <w:noProof/>
        </w:rPr>
        <w:t>194</w:t>
      </w:r>
      <w:r>
        <w:rPr>
          <w:noProof/>
        </w:rPr>
        <w:fldChar w:fldCharType="end"/>
      </w:r>
    </w:p>
    <w:p w14:paraId="7580AADA" w14:textId="77777777" w:rsidR="002C1C50" w:rsidRDefault="002C1C50">
      <w:pPr>
        <w:pStyle w:val="TOC2"/>
        <w:tabs>
          <w:tab w:val="left" w:pos="825"/>
          <w:tab w:val="right" w:leader="dot" w:pos="7569"/>
        </w:tabs>
        <w:rPr>
          <w:rFonts w:asciiTheme="minorHAnsi" w:eastAsiaTheme="minorEastAsia" w:hAnsiTheme="minorHAnsi" w:cstheme="minorBidi"/>
          <w:noProof/>
          <w:sz w:val="24"/>
          <w:szCs w:val="24"/>
          <w:lang w:eastAsia="ja-JP"/>
        </w:rPr>
      </w:pPr>
      <w:r>
        <w:rPr>
          <w:noProof/>
        </w:rPr>
        <w:t>17.1</w:t>
      </w:r>
      <w:r>
        <w:rPr>
          <w:rFonts w:asciiTheme="minorHAnsi" w:eastAsiaTheme="minorEastAsia" w:hAnsiTheme="minorHAnsi" w:cstheme="minorBidi"/>
          <w:noProof/>
          <w:sz w:val="24"/>
          <w:szCs w:val="24"/>
          <w:lang w:eastAsia="ja-JP"/>
        </w:rPr>
        <w:tab/>
      </w:r>
      <w:r>
        <w:rPr>
          <w:noProof/>
        </w:rPr>
        <w:t>Quotative complements</w:t>
      </w:r>
      <w:r>
        <w:rPr>
          <w:noProof/>
        </w:rPr>
        <w:tab/>
      </w:r>
      <w:r>
        <w:rPr>
          <w:noProof/>
        </w:rPr>
        <w:fldChar w:fldCharType="begin"/>
      </w:r>
      <w:r>
        <w:rPr>
          <w:noProof/>
        </w:rPr>
        <w:instrText xml:space="preserve"> PAGEREF _Toc337412299 \h </w:instrText>
      </w:r>
      <w:r>
        <w:rPr>
          <w:noProof/>
        </w:rPr>
      </w:r>
      <w:r>
        <w:rPr>
          <w:noProof/>
        </w:rPr>
        <w:fldChar w:fldCharType="separate"/>
      </w:r>
      <w:r w:rsidR="00B93B9B">
        <w:rPr>
          <w:noProof/>
        </w:rPr>
        <w:t>194</w:t>
      </w:r>
      <w:r>
        <w:rPr>
          <w:noProof/>
        </w:rPr>
        <w:fldChar w:fldCharType="end"/>
      </w:r>
    </w:p>
    <w:p w14:paraId="6427669D"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17.1.1</w:t>
      </w:r>
      <w:r>
        <w:rPr>
          <w:rFonts w:asciiTheme="minorHAnsi" w:eastAsiaTheme="minorEastAsia" w:hAnsiTheme="minorHAnsi" w:cstheme="minorBidi"/>
          <w:noProof/>
          <w:sz w:val="24"/>
          <w:szCs w:val="24"/>
          <w:lang w:eastAsia="ja-JP"/>
        </w:rPr>
        <w:tab/>
      </w:r>
      <w:r>
        <w:rPr>
          <w:noProof/>
        </w:rPr>
        <w:t>Direct versus indirect in quotative complements</w:t>
      </w:r>
      <w:r>
        <w:rPr>
          <w:noProof/>
        </w:rPr>
        <w:tab/>
      </w:r>
      <w:r>
        <w:rPr>
          <w:noProof/>
        </w:rPr>
        <w:fldChar w:fldCharType="begin"/>
      </w:r>
      <w:r>
        <w:rPr>
          <w:noProof/>
        </w:rPr>
        <w:instrText xml:space="preserve"> PAGEREF _Toc337412300 \h </w:instrText>
      </w:r>
      <w:r>
        <w:rPr>
          <w:noProof/>
        </w:rPr>
      </w:r>
      <w:r>
        <w:rPr>
          <w:noProof/>
        </w:rPr>
        <w:fldChar w:fldCharType="separate"/>
      </w:r>
      <w:r w:rsidR="00B93B9B">
        <w:rPr>
          <w:noProof/>
        </w:rPr>
        <w:t>194</w:t>
      </w:r>
      <w:r>
        <w:rPr>
          <w:noProof/>
        </w:rPr>
        <w:fldChar w:fldCharType="end"/>
      </w:r>
    </w:p>
    <w:p w14:paraId="56988F8B"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17.1.2</w:t>
      </w:r>
      <w:r>
        <w:rPr>
          <w:rFonts w:asciiTheme="minorHAnsi" w:eastAsiaTheme="minorEastAsia" w:hAnsiTheme="minorHAnsi" w:cstheme="minorBidi"/>
          <w:noProof/>
          <w:sz w:val="24"/>
          <w:szCs w:val="24"/>
          <w:lang w:eastAsia="ja-JP"/>
        </w:rPr>
        <w:tab/>
      </w:r>
      <w:r>
        <w:rPr>
          <w:noProof/>
        </w:rPr>
        <w:t xml:space="preserve">‘Say that </w:t>
      </w:r>
      <w:r>
        <w:rPr>
          <w:noProof/>
        </w:rPr>
        <w:sym w:font="Symbol" w:char="F0BC"/>
      </w:r>
      <w:r>
        <w:rPr>
          <w:noProof/>
        </w:rPr>
        <w:t>‘ with inflectable ‘say’ verb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_Toc337412301 \h </w:instrText>
      </w:r>
      <w:r>
        <w:rPr>
          <w:noProof/>
        </w:rPr>
      </w:r>
      <w:r>
        <w:rPr>
          <w:noProof/>
        </w:rPr>
        <w:fldChar w:fldCharType="separate"/>
      </w:r>
      <w:r w:rsidR="00B93B9B">
        <w:rPr>
          <w:noProof/>
        </w:rPr>
        <w:t>194</w:t>
      </w:r>
      <w:r>
        <w:rPr>
          <w:noProof/>
        </w:rPr>
        <w:fldChar w:fldCharType="end"/>
      </w:r>
    </w:p>
    <w:p w14:paraId="35C7A0A9"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17.1.3</w:t>
      </w:r>
      <w:r>
        <w:rPr>
          <w:rFonts w:asciiTheme="minorHAnsi" w:eastAsiaTheme="minorEastAsia" w:hAnsiTheme="minorHAnsi" w:cstheme="minorBidi"/>
          <w:noProof/>
          <w:sz w:val="24"/>
          <w:szCs w:val="24"/>
          <w:lang w:eastAsia="ja-JP"/>
        </w:rPr>
        <w:tab/>
      </w:r>
      <w:r>
        <w:rPr>
          <w:noProof/>
        </w:rPr>
        <w:t xml:space="preserve">Quotative clitic </w:t>
      </w:r>
      <w:r w:rsidRPr="00596927">
        <w:rPr>
          <w:rFonts w:ascii="Doulos SIL" w:hAnsi="Doulos SIL"/>
          <w:i/>
          <w:noProof/>
          <w:color w:val="0000FF"/>
        </w:rPr>
        <w:t>ŋŋŋ</w:t>
      </w:r>
      <w:r>
        <w:rPr>
          <w:noProof/>
        </w:rPr>
        <w:tab/>
      </w:r>
      <w:r>
        <w:rPr>
          <w:noProof/>
        </w:rPr>
        <w:fldChar w:fldCharType="begin"/>
      </w:r>
      <w:r>
        <w:rPr>
          <w:noProof/>
        </w:rPr>
        <w:instrText xml:space="preserve"> PAGEREF _Toc337412302 \h </w:instrText>
      </w:r>
      <w:r>
        <w:rPr>
          <w:noProof/>
        </w:rPr>
      </w:r>
      <w:r>
        <w:rPr>
          <w:noProof/>
        </w:rPr>
        <w:fldChar w:fldCharType="separate"/>
      </w:r>
      <w:r w:rsidR="00B93B9B">
        <w:rPr>
          <w:noProof/>
        </w:rPr>
        <w:t>195</w:t>
      </w:r>
      <w:r>
        <w:rPr>
          <w:noProof/>
        </w:rPr>
        <w:fldChar w:fldCharType="end"/>
      </w:r>
    </w:p>
    <w:p w14:paraId="466B5314"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17.1.4</w:t>
      </w:r>
      <w:r>
        <w:rPr>
          <w:rFonts w:asciiTheme="minorHAnsi" w:eastAsiaTheme="minorEastAsia" w:hAnsiTheme="minorHAnsi" w:cstheme="minorBidi"/>
          <w:noProof/>
          <w:sz w:val="24"/>
          <w:szCs w:val="24"/>
          <w:lang w:eastAsia="ja-JP"/>
        </w:rPr>
        <w:tab/>
      </w:r>
      <w:r>
        <w:rPr>
          <w:noProof/>
        </w:rPr>
        <w:t>Jussive complement (reported imperative or hortative)</w:t>
      </w:r>
      <w:r>
        <w:rPr>
          <w:noProof/>
        </w:rPr>
        <w:tab/>
      </w:r>
      <w:r>
        <w:rPr>
          <w:noProof/>
        </w:rPr>
        <w:fldChar w:fldCharType="begin"/>
      </w:r>
      <w:r>
        <w:rPr>
          <w:noProof/>
        </w:rPr>
        <w:instrText xml:space="preserve"> PAGEREF _Toc337412303 \h </w:instrText>
      </w:r>
      <w:r>
        <w:rPr>
          <w:noProof/>
        </w:rPr>
      </w:r>
      <w:r>
        <w:rPr>
          <w:noProof/>
        </w:rPr>
        <w:fldChar w:fldCharType="separate"/>
      </w:r>
      <w:r w:rsidR="00B93B9B">
        <w:rPr>
          <w:noProof/>
        </w:rPr>
        <w:t>196</w:t>
      </w:r>
      <w:r>
        <w:rPr>
          <w:noProof/>
        </w:rPr>
        <w:fldChar w:fldCharType="end"/>
      </w:r>
    </w:p>
    <w:p w14:paraId="1E5EFE62"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17.1.4.1</w:t>
      </w:r>
      <w:r>
        <w:rPr>
          <w:rFonts w:asciiTheme="minorHAnsi" w:eastAsiaTheme="minorEastAsia" w:hAnsiTheme="minorHAnsi" w:cstheme="minorBidi"/>
          <w:noProof/>
          <w:sz w:val="24"/>
          <w:szCs w:val="24"/>
          <w:lang w:eastAsia="ja-JP"/>
        </w:rPr>
        <w:tab/>
      </w:r>
      <w:r>
        <w:rPr>
          <w:noProof/>
        </w:rPr>
        <w:t>Quoted imperative</w:t>
      </w:r>
      <w:r>
        <w:rPr>
          <w:noProof/>
        </w:rPr>
        <w:tab/>
      </w:r>
      <w:r>
        <w:rPr>
          <w:noProof/>
        </w:rPr>
        <w:fldChar w:fldCharType="begin"/>
      </w:r>
      <w:r>
        <w:rPr>
          <w:noProof/>
        </w:rPr>
        <w:instrText xml:space="preserve"> PAGEREF _Toc337412304 \h </w:instrText>
      </w:r>
      <w:r>
        <w:rPr>
          <w:noProof/>
        </w:rPr>
      </w:r>
      <w:r>
        <w:rPr>
          <w:noProof/>
        </w:rPr>
        <w:fldChar w:fldCharType="separate"/>
      </w:r>
      <w:r w:rsidR="00B93B9B">
        <w:rPr>
          <w:noProof/>
        </w:rPr>
        <w:t>196</w:t>
      </w:r>
      <w:r>
        <w:rPr>
          <w:noProof/>
        </w:rPr>
        <w:fldChar w:fldCharType="end"/>
      </w:r>
    </w:p>
    <w:p w14:paraId="3D51C075"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17.1.4.2</w:t>
      </w:r>
      <w:r>
        <w:rPr>
          <w:rFonts w:asciiTheme="minorHAnsi" w:eastAsiaTheme="minorEastAsia" w:hAnsiTheme="minorHAnsi" w:cstheme="minorBidi"/>
          <w:noProof/>
          <w:sz w:val="24"/>
          <w:szCs w:val="24"/>
          <w:lang w:eastAsia="ja-JP"/>
        </w:rPr>
        <w:tab/>
      </w:r>
      <w:r>
        <w:rPr>
          <w:noProof/>
        </w:rPr>
        <w:t>Embedded hortative</w:t>
      </w:r>
      <w:r>
        <w:rPr>
          <w:noProof/>
        </w:rPr>
        <w:tab/>
      </w:r>
      <w:r>
        <w:rPr>
          <w:noProof/>
        </w:rPr>
        <w:fldChar w:fldCharType="begin"/>
      </w:r>
      <w:r>
        <w:rPr>
          <w:noProof/>
        </w:rPr>
        <w:instrText xml:space="preserve"> PAGEREF _Toc337412305 \h </w:instrText>
      </w:r>
      <w:r>
        <w:rPr>
          <w:noProof/>
        </w:rPr>
      </w:r>
      <w:r>
        <w:rPr>
          <w:noProof/>
        </w:rPr>
        <w:fldChar w:fldCharType="separate"/>
      </w:r>
      <w:r w:rsidR="00B93B9B">
        <w:rPr>
          <w:noProof/>
        </w:rPr>
        <w:t>196</w:t>
      </w:r>
      <w:r>
        <w:rPr>
          <w:noProof/>
        </w:rPr>
        <w:fldChar w:fldCharType="end"/>
      </w:r>
    </w:p>
    <w:p w14:paraId="04510D97" w14:textId="77777777" w:rsidR="002C1C50" w:rsidRDefault="002C1C50">
      <w:pPr>
        <w:pStyle w:val="TOC2"/>
        <w:tabs>
          <w:tab w:val="left" w:pos="825"/>
          <w:tab w:val="right" w:leader="dot" w:pos="7569"/>
        </w:tabs>
        <w:rPr>
          <w:rFonts w:asciiTheme="minorHAnsi" w:eastAsiaTheme="minorEastAsia" w:hAnsiTheme="minorHAnsi" w:cstheme="minorBidi"/>
          <w:noProof/>
          <w:sz w:val="24"/>
          <w:szCs w:val="24"/>
          <w:lang w:eastAsia="ja-JP"/>
        </w:rPr>
      </w:pPr>
      <w:r>
        <w:rPr>
          <w:noProof/>
        </w:rPr>
        <w:t>17.2</w:t>
      </w:r>
      <w:r>
        <w:rPr>
          <w:rFonts w:asciiTheme="minorHAnsi" w:eastAsiaTheme="minorEastAsia" w:hAnsiTheme="minorHAnsi" w:cstheme="minorBidi"/>
          <w:noProof/>
          <w:sz w:val="24"/>
          <w:szCs w:val="24"/>
          <w:lang w:eastAsia="ja-JP"/>
        </w:rPr>
        <w:tab/>
      </w:r>
      <w:r>
        <w:rPr>
          <w:noProof/>
        </w:rPr>
        <w:t>Factive (indicative) complements</w:t>
      </w:r>
      <w:r>
        <w:rPr>
          <w:noProof/>
        </w:rPr>
        <w:tab/>
      </w:r>
      <w:r>
        <w:rPr>
          <w:noProof/>
        </w:rPr>
        <w:fldChar w:fldCharType="begin"/>
      </w:r>
      <w:r>
        <w:rPr>
          <w:noProof/>
        </w:rPr>
        <w:instrText xml:space="preserve"> PAGEREF _Toc337412306 \h </w:instrText>
      </w:r>
      <w:r>
        <w:rPr>
          <w:noProof/>
        </w:rPr>
      </w:r>
      <w:r>
        <w:rPr>
          <w:noProof/>
        </w:rPr>
        <w:fldChar w:fldCharType="separate"/>
      </w:r>
      <w:r w:rsidR="00B93B9B">
        <w:rPr>
          <w:noProof/>
        </w:rPr>
        <w:t>197</w:t>
      </w:r>
      <w:r>
        <w:rPr>
          <w:noProof/>
        </w:rPr>
        <w:fldChar w:fldCharType="end"/>
      </w:r>
    </w:p>
    <w:p w14:paraId="34831F77"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17.2.1</w:t>
      </w:r>
      <w:r>
        <w:rPr>
          <w:rFonts w:asciiTheme="minorHAnsi" w:eastAsiaTheme="minorEastAsia" w:hAnsiTheme="minorHAnsi" w:cstheme="minorBidi"/>
          <w:noProof/>
          <w:sz w:val="24"/>
          <w:szCs w:val="24"/>
          <w:lang w:eastAsia="ja-JP"/>
        </w:rPr>
        <w:tab/>
      </w:r>
      <w:r>
        <w:rPr>
          <w:noProof/>
        </w:rPr>
        <w:t xml:space="preserve">‘Know that </w:t>
      </w:r>
      <w:r>
        <w:rPr>
          <w:noProof/>
        </w:rPr>
        <w:sym w:font="Symbol" w:char="F0BC"/>
      </w:r>
      <w:r>
        <w:rPr>
          <w:noProof/>
        </w:rPr>
        <w:t>‘ complement clause</w:t>
      </w:r>
      <w:r>
        <w:rPr>
          <w:noProof/>
        </w:rPr>
        <w:tab/>
      </w:r>
      <w:r>
        <w:rPr>
          <w:noProof/>
        </w:rPr>
        <w:fldChar w:fldCharType="begin"/>
      </w:r>
      <w:r>
        <w:rPr>
          <w:noProof/>
        </w:rPr>
        <w:instrText xml:space="preserve"> PAGEREF _Toc337412307 \h </w:instrText>
      </w:r>
      <w:r>
        <w:rPr>
          <w:noProof/>
        </w:rPr>
      </w:r>
      <w:r>
        <w:rPr>
          <w:noProof/>
        </w:rPr>
        <w:fldChar w:fldCharType="separate"/>
      </w:r>
      <w:r w:rsidR="00B93B9B">
        <w:rPr>
          <w:noProof/>
        </w:rPr>
        <w:t>197</w:t>
      </w:r>
      <w:r>
        <w:rPr>
          <w:noProof/>
        </w:rPr>
        <w:fldChar w:fldCharType="end"/>
      </w:r>
    </w:p>
    <w:p w14:paraId="255AE841"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17.2.2</w:t>
      </w:r>
      <w:r>
        <w:rPr>
          <w:rFonts w:asciiTheme="minorHAnsi" w:eastAsiaTheme="minorEastAsia" w:hAnsiTheme="minorHAnsi" w:cstheme="minorBidi"/>
          <w:noProof/>
          <w:sz w:val="24"/>
          <w:szCs w:val="24"/>
          <w:lang w:eastAsia="ja-JP"/>
        </w:rPr>
        <w:tab/>
      </w:r>
      <w:r>
        <w:rPr>
          <w:noProof/>
        </w:rPr>
        <w:t xml:space="preserve">‘See (find, hear) that </w:t>
      </w:r>
      <w:r>
        <w:rPr>
          <w:noProof/>
        </w:rPr>
        <w:sym w:font="Symbol" w:char="F0BC"/>
      </w:r>
      <w:r>
        <w:rPr>
          <w:noProof/>
        </w:rPr>
        <w:t>‘</w:t>
      </w:r>
      <w:r>
        <w:rPr>
          <w:noProof/>
        </w:rPr>
        <w:tab/>
      </w:r>
      <w:r>
        <w:rPr>
          <w:noProof/>
        </w:rPr>
        <w:fldChar w:fldCharType="begin"/>
      </w:r>
      <w:r>
        <w:rPr>
          <w:noProof/>
        </w:rPr>
        <w:instrText xml:space="preserve"> PAGEREF _Toc337412308 \h </w:instrText>
      </w:r>
      <w:r>
        <w:rPr>
          <w:noProof/>
        </w:rPr>
      </w:r>
      <w:r>
        <w:rPr>
          <w:noProof/>
        </w:rPr>
        <w:fldChar w:fldCharType="separate"/>
      </w:r>
      <w:r w:rsidR="00B93B9B">
        <w:rPr>
          <w:noProof/>
        </w:rPr>
        <w:t>198</w:t>
      </w:r>
      <w:r>
        <w:rPr>
          <w:noProof/>
        </w:rPr>
        <w:fldChar w:fldCharType="end"/>
      </w:r>
    </w:p>
    <w:p w14:paraId="2B8CDF27"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17.2.2.1</w:t>
      </w:r>
      <w:r>
        <w:rPr>
          <w:rFonts w:asciiTheme="minorHAnsi" w:eastAsiaTheme="minorEastAsia" w:hAnsiTheme="minorHAnsi" w:cstheme="minorBidi"/>
          <w:noProof/>
          <w:sz w:val="24"/>
          <w:szCs w:val="24"/>
          <w:lang w:eastAsia="ja-JP"/>
        </w:rPr>
        <w:tab/>
      </w:r>
      <w:r>
        <w:rPr>
          <w:noProof/>
        </w:rPr>
        <w:t>Direct-perception type (relative-clause complement)</w:t>
      </w:r>
      <w:r>
        <w:rPr>
          <w:noProof/>
        </w:rPr>
        <w:tab/>
      </w:r>
      <w:r>
        <w:rPr>
          <w:noProof/>
        </w:rPr>
        <w:fldChar w:fldCharType="begin"/>
      </w:r>
      <w:r>
        <w:rPr>
          <w:noProof/>
        </w:rPr>
        <w:instrText xml:space="preserve"> PAGEREF _Toc337412309 \h </w:instrText>
      </w:r>
      <w:r>
        <w:rPr>
          <w:noProof/>
        </w:rPr>
      </w:r>
      <w:r>
        <w:rPr>
          <w:noProof/>
        </w:rPr>
        <w:fldChar w:fldCharType="separate"/>
      </w:r>
      <w:r w:rsidR="00B93B9B">
        <w:rPr>
          <w:noProof/>
        </w:rPr>
        <w:t>198</w:t>
      </w:r>
      <w:r>
        <w:rPr>
          <w:noProof/>
        </w:rPr>
        <w:fldChar w:fldCharType="end"/>
      </w:r>
    </w:p>
    <w:p w14:paraId="5659B754"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17.2.2.2</w:t>
      </w:r>
      <w:r>
        <w:rPr>
          <w:rFonts w:asciiTheme="minorHAnsi" w:eastAsiaTheme="minorEastAsia" w:hAnsiTheme="minorHAnsi" w:cstheme="minorBidi"/>
          <w:noProof/>
          <w:sz w:val="24"/>
          <w:szCs w:val="24"/>
          <w:lang w:eastAsia="ja-JP"/>
        </w:rPr>
        <w:tab/>
      </w:r>
      <w:r>
        <w:rPr>
          <w:noProof/>
        </w:rPr>
        <w:t>Recognition (inference, hearsay) construction</w:t>
      </w:r>
      <w:r>
        <w:rPr>
          <w:noProof/>
        </w:rPr>
        <w:tab/>
      </w:r>
      <w:r>
        <w:rPr>
          <w:noProof/>
        </w:rPr>
        <w:fldChar w:fldCharType="begin"/>
      </w:r>
      <w:r>
        <w:rPr>
          <w:noProof/>
        </w:rPr>
        <w:instrText xml:space="preserve"> PAGEREF _Toc337412310 \h </w:instrText>
      </w:r>
      <w:r>
        <w:rPr>
          <w:noProof/>
        </w:rPr>
      </w:r>
      <w:r>
        <w:rPr>
          <w:noProof/>
        </w:rPr>
        <w:fldChar w:fldCharType="separate"/>
      </w:r>
      <w:r w:rsidR="00B93B9B">
        <w:rPr>
          <w:noProof/>
        </w:rPr>
        <w:t>198</w:t>
      </w:r>
      <w:r>
        <w:rPr>
          <w:noProof/>
        </w:rPr>
        <w:fldChar w:fldCharType="end"/>
      </w:r>
    </w:p>
    <w:p w14:paraId="4ADAFB64"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17.2.3</w:t>
      </w:r>
      <w:r>
        <w:rPr>
          <w:rFonts w:asciiTheme="minorHAnsi" w:eastAsiaTheme="minorEastAsia" w:hAnsiTheme="minorHAnsi" w:cstheme="minorBidi"/>
          <w:noProof/>
          <w:sz w:val="24"/>
          <w:szCs w:val="24"/>
          <w:lang w:eastAsia="ja-JP"/>
        </w:rPr>
        <w:tab/>
      </w:r>
      <w:r>
        <w:rPr>
          <w:noProof/>
        </w:rPr>
        <w:t xml:space="preserve">Factive complement with </w:t>
      </w:r>
      <w:r w:rsidRPr="00596927">
        <w:rPr>
          <w:rFonts w:ascii="Doulos SIL" w:hAnsi="Doulos SIL"/>
          <w:i/>
          <w:noProof/>
          <w:color w:val="0000FF"/>
        </w:rPr>
        <w:t>ŋŋŋ</w:t>
      </w:r>
      <w:r>
        <w:rPr>
          <w:noProof/>
        </w:rPr>
        <w:t xml:space="preserve"> ‘it is certain’</w:t>
      </w:r>
      <w:r>
        <w:rPr>
          <w:noProof/>
        </w:rPr>
        <w:tab/>
      </w:r>
      <w:r>
        <w:rPr>
          <w:noProof/>
        </w:rPr>
        <w:fldChar w:fldCharType="begin"/>
      </w:r>
      <w:r>
        <w:rPr>
          <w:noProof/>
        </w:rPr>
        <w:instrText xml:space="preserve"> PAGEREF _Toc337412311 \h </w:instrText>
      </w:r>
      <w:r>
        <w:rPr>
          <w:noProof/>
        </w:rPr>
      </w:r>
      <w:r>
        <w:rPr>
          <w:noProof/>
        </w:rPr>
        <w:fldChar w:fldCharType="separate"/>
      </w:r>
      <w:r w:rsidR="00B93B9B">
        <w:rPr>
          <w:noProof/>
        </w:rPr>
        <w:t>198</w:t>
      </w:r>
      <w:r>
        <w:rPr>
          <w:noProof/>
        </w:rPr>
        <w:fldChar w:fldCharType="end"/>
      </w:r>
    </w:p>
    <w:p w14:paraId="4DEAF80E" w14:textId="77777777" w:rsidR="002C1C50" w:rsidRDefault="002C1C50">
      <w:pPr>
        <w:pStyle w:val="TOC2"/>
        <w:tabs>
          <w:tab w:val="left" w:pos="825"/>
          <w:tab w:val="right" w:leader="dot" w:pos="7569"/>
        </w:tabs>
        <w:rPr>
          <w:rFonts w:asciiTheme="minorHAnsi" w:eastAsiaTheme="minorEastAsia" w:hAnsiTheme="minorHAnsi" w:cstheme="minorBidi"/>
          <w:noProof/>
          <w:sz w:val="24"/>
          <w:szCs w:val="24"/>
          <w:lang w:eastAsia="ja-JP"/>
        </w:rPr>
      </w:pPr>
      <w:r>
        <w:rPr>
          <w:noProof/>
        </w:rPr>
        <w:t>17.3</w:t>
      </w:r>
      <w:r>
        <w:rPr>
          <w:rFonts w:asciiTheme="minorHAnsi" w:eastAsiaTheme="minorEastAsia" w:hAnsiTheme="minorHAnsi" w:cstheme="minorBidi"/>
          <w:noProof/>
          <w:sz w:val="24"/>
          <w:szCs w:val="24"/>
          <w:lang w:eastAsia="ja-JP"/>
        </w:rPr>
        <w:tab/>
      </w:r>
      <w:r>
        <w:rPr>
          <w:noProof/>
        </w:rPr>
        <w:t>Verbal Noun (and other nominal) complements</w:t>
      </w:r>
      <w:r>
        <w:rPr>
          <w:noProof/>
        </w:rPr>
        <w:tab/>
      </w:r>
      <w:r>
        <w:rPr>
          <w:noProof/>
        </w:rPr>
        <w:fldChar w:fldCharType="begin"/>
      </w:r>
      <w:r>
        <w:rPr>
          <w:noProof/>
        </w:rPr>
        <w:instrText xml:space="preserve"> PAGEREF _Toc337412312 \h </w:instrText>
      </w:r>
      <w:r>
        <w:rPr>
          <w:noProof/>
        </w:rPr>
      </w:r>
      <w:r>
        <w:rPr>
          <w:noProof/>
        </w:rPr>
        <w:fldChar w:fldCharType="separate"/>
      </w:r>
      <w:r w:rsidR="00B93B9B">
        <w:rPr>
          <w:noProof/>
        </w:rPr>
        <w:t>199</w:t>
      </w:r>
      <w:r>
        <w:rPr>
          <w:noProof/>
        </w:rPr>
        <w:fldChar w:fldCharType="end"/>
      </w:r>
    </w:p>
    <w:p w14:paraId="4A3B0AED"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17.3.1</w:t>
      </w:r>
      <w:r>
        <w:rPr>
          <w:rFonts w:asciiTheme="minorHAnsi" w:eastAsiaTheme="minorEastAsia" w:hAnsiTheme="minorHAnsi" w:cstheme="minorBidi"/>
          <w:noProof/>
          <w:sz w:val="24"/>
          <w:szCs w:val="24"/>
          <w:lang w:eastAsia="ja-JP"/>
        </w:rPr>
        <w:tab/>
      </w:r>
      <w:r>
        <w:rPr>
          <w:noProof/>
        </w:rPr>
        <w:t>Structure of Verbal Noun Phrase</w:t>
      </w:r>
      <w:r>
        <w:rPr>
          <w:noProof/>
        </w:rPr>
        <w:tab/>
      </w:r>
      <w:r>
        <w:rPr>
          <w:noProof/>
        </w:rPr>
        <w:fldChar w:fldCharType="begin"/>
      </w:r>
      <w:r>
        <w:rPr>
          <w:noProof/>
        </w:rPr>
        <w:instrText xml:space="preserve"> PAGEREF _Toc337412313 \h </w:instrText>
      </w:r>
      <w:r>
        <w:rPr>
          <w:noProof/>
        </w:rPr>
      </w:r>
      <w:r>
        <w:rPr>
          <w:noProof/>
        </w:rPr>
        <w:fldChar w:fldCharType="separate"/>
      </w:r>
      <w:r w:rsidR="00B93B9B">
        <w:rPr>
          <w:noProof/>
        </w:rPr>
        <w:t>199</w:t>
      </w:r>
      <w:r>
        <w:rPr>
          <w:noProof/>
        </w:rPr>
        <w:fldChar w:fldCharType="end"/>
      </w:r>
    </w:p>
    <w:p w14:paraId="561EF7C5"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17.3.2</w:t>
      </w:r>
      <w:r>
        <w:rPr>
          <w:rFonts w:asciiTheme="minorHAnsi" w:eastAsiaTheme="minorEastAsia" w:hAnsiTheme="minorHAnsi" w:cstheme="minorBidi"/>
          <w:noProof/>
          <w:sz w:val="24"/>
          <w:szCs w:val="24"/>
          <w:lang w:eastAsia="ja-JP"/>
        </w:rPr>
        <w:tab/>
      </w:r>
      <w:r>
        <w:rPr>
          <w:noProof/>
        </w:rPr>
        <w:t>‘Prevent’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_Toc337412314 \h </w:instrText>
      </w:r>
      <w:r>
        <w:rPr>
          <w:noProof/>
        </w:rPr>
      </w:r>
      <w:r>
        <w:rPr>
          <w:noProof/>
        </w:rPr>
        <w:fldChar w:fldCharType="separate"/>
      </w:r>
      <w:r w:rsidR="00B93B9B">
        <w:rPr>
          <w:noProof/>
        </w:rPr>
        <w:t>199</w:t>
      </w:r>
      <w:r>
        <w:rPr>
          <w:noProof/>
        </w:rPr>
        <w:fldChar w:fldCharType="end"/>
      </w:r>
    </w:p>
    <w:p w14:paraId="7D1419F4"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17.3.3</w:t>
      </w:r>
      <w:r>
        <w:rPr>
          <w:rFonts w:asciiTheme="minorHAnsi" w:eastAsiaTheme="minorEastAsia" w:hAnsiTheme="minorHAnsi" w:cstheme="minorBidi"/>
          <w:noProof/>
          <w:sz w:val="24"/>
          <w:szCs w:val="24"/>
          <w:lang w:eastAsia="ja-JP"/>
        </w:rPr>
        <w:tab/>
      </w:r>
      <w:r>
        <w:rPr>
          <w:noProof/>
        </w:rPr>
        <w:t>‘Dare’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_Toc337412315 \h </w:instrText>
      </w:r>
      <w:r>
        <w:rPr>
          <w:noProof/>
        </w:rPr>
      </w:r>
      <w:r>
        <w:rPr>
          <w:noProof/>
        </w:rPr>
        <w:fldChar w:fldCharType="separate"/>
      </w:r>
      <w:r w:rsidR="00B93B9B">
        <w:rPr>
          <w:noProof/>
        </w:rPr>
        <w:t>199</w:t>
      </w:r>
      <w:r>
        <w:rPr>
          <w:noProof/>
        </w:rPr>
        <w:fldChar w:fldCharType="end"/>
      </w:r>
    </w:p>
    <w:p w14:paraId="07349A3C"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17.3.4</w:t>
      </w:r>
      <w:r>
        <w:rPr>
          <w:rFonts w:asciiTheme="minorHAnsi" w:eastAsiaTheme="minorEastAsia" w:hAnsiTheme="minorHAnsi" w:cstheme="minorBidi"/>
          <w:noProof/>
          <w:sz w:val="24"/>
          <w:szCs w:val="24"/>
          <w:lang w:eastAsia="ja-JP"/>
        </w:rPr>
        <w:tab/>
      </w:r>
      <w:r>
        <w:rPr>
          <w:noProof/>
        </w:rPr>
        <w:t>‘Consent’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_Toc337412316 \h </w:instrText>
      </w:r>
      <w:r>
        <w:rPr>
          <w:noProof/>
        </w:rPr>
      </w:r>
      <w:r>
        <w:rPr>
          <w:noProof/>
        </w:rPr>
        <w:fldChar w:fldCharType="separate"/>
      </w:r>
      <w:r w:rsidR="00B93B9B">
        <w:rPr>
          <w:noProof/>
        </w:rPr>
        <w:t>200</w:t>
      </w:r>
      <w:r>
        <w:rPr>
          <w:noProof/>
        </w:rPr>
        <w:fldChar w:fldCharType="end"/>
      </w:r>
    </w:p>
    <w:p w14:paraId="080D9531"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17.3.5</w:t>
      </w:r>
      <w:r>
        <w:rPr>
          <w:rFonts w:asciiTheme="minorHAnsi" w:eastAsiaTheme="minorEastAsia" w:hAnsiTheme="minorHAnsi" w:cstheme="minorBidi"/>
          <w:noProof/>
          <w:sz w:val="24"/>
          <w:szCs w:val="24"/>
          <w:lang w:eastAsia="ja-JP"/>
        </w:rPr>
        <w:tab/>
      </w:r>
      <w:r>
        <w:rPr>
          <w:noProof/>
        </w:rPr>
        <w:t>‘Want’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_Toc337412317 \h </w:instrText>
      </w:r>
      <w:r>
        <w:rPr>
          <w:noProof/>
        </w:rPr>
      </w:r>
      <w:r>
        <w:rPr>
          <w:noProof/>
        </w:rPr>
        <w:fldChar w:fldCharType="separate"/>
      </w:r>
      <w:r w:rsidR="00B93B9B">
        <w:rPr>
          <w:noProof/>
        </w:rPr>
        <w:t>200</w:t>
      </w:r>
      <w:r>
        <w:rPr>
          <w:noProof/>
        </w:rPr>
        <w:fldChar w:fldCharType="end"/>
      </w:r>
    </w:p>
    <w:p w14:paraId="0C211E6B"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17.3.6</w:t>
      </w:r>
      <w:r>
        <w:rPr>
          <w:rFonts w:asciiTheme="minorHAnsi" w:eastAsiaTheme="minorEastAsia" w:hAnsiTheme="minorHAnsi" w:cstheme="minorBidi"/>
          <w:noProof/>
          <w:sz w:val="24"/>
          <w:szCs w:val="24"/>
          <w:lang w:eastAsia="ja-JP"/>
        </w:rPr>
        <w:tab/>
      </w:r>
      <w:r>
        <w:rPr>
          <w:noProof/>
        </w:rPr>
        <w:t>‘Forget’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_Toc337412318 \h </w:instrText>
      </w:r>
      <w:r>
        <w:rPr>
          <w:noProof/>
        </w:rPr>
      </w:r>
      <w:r>
        <w:rPr>
          <w:noProof/>
        </w:rPr>
        <w:fldChar w:fldCharType="separate"/>
      </w:r>
      <w:r w:rsidR="00B93B9B">
        <w:rPr>
          <w:noProof/>
        </w:rPr>
        <w:t>200</w:t>
      </w:r>
      <w:r>
        <w:rPr>
          <w:noProof/>
        </w:rPr>
        <w:fldChar w:fldCharType="end"/>
      </w:r>
    </w:p>
    <w:p w14:paraId="6D98A963"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17.3.7</w:t>
      </w:r>
      <w:r>
        <w:rPr>
          <w:rFonts w:asciiTheme="minorHAnsi" w:eastAsiaTheme="minorEastAsia" w:hAnsiTheme="minorHAnsi" w:cstheme="minorBidi"/>
          <w:noProof/>
          <w:sz w:val="24"/>
          <w:szCs w:val="24"/>
          <w:lang w:eastAsia="ja-JP"/>
        </w:rPr>
        <w:tab/>
      </w:r>
      <w:r>
        <w:rPr>
          <w:noProof/>
        </w:rPr>
        <w:t>Obligational (</w:t>
      </w:r>
      <w:r w:rsidRPr="00596927">
        <w:rPr>
          <w:rFonts w:ascii="Doulos SIL" w:hAnsi="Doulos SIL"/>
          <w:i/>
          <w:noProof/>
          <w:color w:val="0000FF"/>
        </w:rPr>
        <w:t>ŋŋŋ</w:t>
      </w:r>
      <w:r>
        <w:rPr>
          <w:noProof/>
        </w:rPr>
        <w:t xml:space="preserve"> ‘duty’)</w:t>
      </w:r>
      <w:r>
        <w:rPr>
          <w:noProof/>
        </w:rPr>
        <w:tab/>
      </w:r>
      <w:r>
        <w:rPr>
          <w:noProof/>
        </w:rPr>
        <w:fldChar w:fldCharType="begin"/>
      </w:r>
      <w:r>
        <w:rPr>
          <w:noProof/>
        </w:rPr>
        <w:instrText xml:space="preserve"> PAGEREF _Toc337412319 \h </w:instrText>
      </w:r>
      <w:r>
        <w:rPr>
          <w:noProof/>
        </w:rPr>
      </w:r>
      <w:r>
        <w:rPr>
          <w:noProof/>
        </w:rPr>
        <w:fldChar w:fldCharType="separate"/>
      </w:r>
      <w:r w:rsidR="00B93B9B">
        <w:rPr>
          <w:noProof/>
        </w:rPr>
        <w:t>201</w:t>
      </w:r>
      <w:r>
        <w:rPr>
          <w:noProof/>
        </w:rPr>
        <w:fldChar w:fldCharType="end"/>
      </w:r>
    </w:p>
    <w:p w14:paraId="14A735DA"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17.3.8</w:t>
      </w:r>
      <w:r>
        <w:rPr>
          <w:rFonts w:asciiTheme="minorHAnsi" w:eastAsiaTheme="minorEastAsia" w:hAnsiTheme="minorHAnsi" w:cstheme="minorBidi"/>
          <w:noProof/>
          <w:sz w:val="24"/>
          <w:szCs w:val="24"/>
          <w:lang w:eastAsia="ja-JP"/>
        </w:rPr>
        <w:tab/>
      </w:r>
      <w:r>
        <w:rPr>
          <w:noProof/>
        </w:rPr>
        <w:t>‘Be afraid to’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_Toc337412320 \h </w:instrText>
      </w:r>
      <w:r>
        <w:rPr>
          <w:noProof/>
        </w:rPr>
      </w:r>
      <w:r>
        <w:rPr>
          <w:noProof/>
        </w:rPr>
        <w:fldChar w:fldCharType="separate"/>
      </w:r>
      <w:r w:rsidR="00B93B9B">
        <w:rPr>
          <w:noProof/>
        </w:rPr>
        <w:t>201</w:t>
      </w:r>
      <w:r>
        <w:rPr>
          <w:noProof/>
        </w:rPr>
        <w:fldChar w:fldCharType="end"/>
      </w:r>
    </w:p>
    <w:p w14:paraId="6DC99B79"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17.3.9</w:t>
      </w:r>
      <w:r>
        <w:rPr>
          <w:rFonts w:asciiTheme="minorHAnsi" w:eastAsiaTheme="minorEastAsia" w:hAnsiTheme="minorHAnsi" w:cstheme="minorBidi"/>
          <w:noProof/>
          <w:sz w:val="24"/>
          <w:szCs w:val="24"/>
          <w:lang w:eastAsia="ja-JP"/>
        </w:rPr>
        <w:tab/>
      </w:r>
      <w:r>
        <w:rPr>
          <w:noProof/>
        </w:rPr>
        <w:t>‘Begin’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_Toc337412321 \h </w:instrText>
      </w:r>
      <w:r>
        <w:rPr>
          <w:noProof/>
        </w:rPr>
      </w:r>
      <w:r>
        <w:rPr>
          <w:noProof/>
        </w:rPr>
        <w:fldChar w:fldCharType="separate"/>
      </w:r>
      <w:r w:rsidR="00B93B9B">
        <w:rPr>
          <w:noProof/>
        </w:rPr>
        <w:t>202</w:t>
      </w:r>
      <w:r>
        <w:rPr>
          <w:noProof/>
        </w:rPr>
        <w:fldChar w:fldCharType="end"/>
      </w:r>
    </w:p>
    <w:p w14:paraId="6A5E6265" w14:textId="77777777" w:rsidR="002C1C50" w:rsidRDefault="002C1C50">
      <w:pPr>
        <w:pStyle w:val="TOC3"/>
        <w:tabs>
          <w:tab w:val="left" w:pos="1300"/>
          <w:tab w:val="right" w:leader="dot" w:pos="7569"/>
        </w:tabs>
        <w:rPr>
          <w:rFonts w:asciiTheme="minorHAnsi" w:eastAsiaTheme="minorEastAsia" w:hAnsiTheme="minorHAnsi" w:cstheme="minorBidi"/>
          <w:noProof/>
          <w:sz w:val="24"/>
          <w:szCs w:val="24"/>
          <w:lang w:eastAsia="ja-JP"/>
        </w:rPr>
      </w:pPr>
      <w:r>
        <w:rPr>
          <w:noProof/>
        </w:rPr>
        <w:t>17.3.10</w:t>
      </w:r>
      <w:r>
        <w:rPr>
          <w:rFonts w:asciiTheme="minorHAnsi" w:eastAsiaTheme="minorEastAsia" w:hAnsiTheme="minorHAnsi" w:cstheme="minorBidi"/>
          <w:noProof/>
          <w:sz w:val="24"/>
          <w:szCs w:val="24"/>
          <w:lang w:eastAsia="ja-JP"/>
        </w:rPr>
        <w:tab/>
      </w:r>
      <w:r>
        <w:rPr>
          <w:noProof/>
        </w:rPr>
        <w:t>‘Finish’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_Toc337412322 \h </w:instrText>
      </w:r>
      <w:r>
        <w:rPr>
          <w:noProof/>
        </w:rPr>
      </w:r>
      <w:r>
        <w:rPr>
          <w:noProof/>
        </w:rPr>
        <w:fldChar w:fldCharType="separate"/>
      </w:r>
      <w:r w:rsidR="00B93B9B">
        <w:rPr>
          <w:noProof/>
        </w:rPr>
        <w:t>202</w:t>
      </w:r>
      <w:r>
        <w:rPr>
          <w:noProof/>
        </w:rPr>
        <w:fldChar w:fldCharType="end"/>
      </w:r>
    </w:p>
    <w:p w14:paraId="41F1BD32" w14:textId="77777777" w:rsidR="002C1C50" w:rsidRDefault="002C1C50">
      <w:pPr>
        <w:pStyle w:val="TOC3"/>
        <w:tabs>
          <w:tab w:val="left" w:pos="1300"/>
          <w:tab w:val="right" w:leader="dot" w:pos="7569"/>
        </w:tabs>
        <w:rPr>
          <w:rFonts w:asciiTheme="minorHAnsi" w:eastAsiaTheme="minorEastAsia" w:hAnsiTheme="minorHAnsi" w:cstheme="minorBidi"/>
          <w:noProof/>
          <w:sz w:val="24"/>
          <w:szCs w:val="24"/>
          <w:lang w:eastAsia="ja-JP"/>
        </w:rPr>
      </w:pPr>
      <w:r>
        <w:rPr>
          <w:noProof/>
        </w:rPr>
        <w:t>17.3.11</w:t>
      </w:r>
      <w:r>
        <w:rPr>
          <w:rFonts w:asciiTheme="minorHAnsi" w:eastAsiaTheme="minorEastAsia" w:hAnsiTheme="minorHAnsi" w:cstheme="minorBidi"/>
          <w:noProof/>
          <w:sz w:val="24"/>
          <w:szCs w:val="24"/>
          <w:lang w:eastAsia="ja-JP"/>
        </w:rPr>
        <w:tab/>
      </w:r>
      <w:r>
        <w:rPr>
          <w:noProof/>
        </w:rPr>
        <w:t>‘Cease’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_Toc337412323 \h </w:instrText>
      </w:r>
      <w:r>
        <w:rPr>
          <w:noProof/>
        </w:rPr>
      </w:r>
      <w:r>
        <w:rPr>
          <w:noProof/>
        </w:rPr>
        <w:fldChar w:fldCharType="separate"/>
      </w:r>
      <w:r w:rsidR="00B93B9B">
        <w:rPr>
          <w:noProof/>
        </w:rPr>
        <w:t>202</w:t>
      </w:r>
      <w:r>
        <w:rPr>
          <w:noProof/>
        </w:rPr>
        <w:fldChar w:fldCharType="end"/>
      </w:r>
    </w:p>
    <w:p w14:paraId="71F3EE58" w14:textId="77777777" w:rsidR="002C1C50" w:rsidRDefault="002C1C50">
      <w:pPr>
        <w:pStyle w:val="TOC2"/>
        <w:tabs>
          <w:tab w:val="left" w:pos="825"/>
          <w:tab w:val="right" w:leader="dot" w:pos="7569"/>
        </w:tabs>
        <w:rPr>
          <w:rFonts w:asciiTheme="minorHAnsi" w:eastAsiaTheme="minorEastAsia" w:hAnsiTheme="minorHAnsi" w:cstheme="minorBidi"/>
          <w:noProof/>
          <w:sz w:val="24"/>
          <w:szCs w:val="24"/>
          <w:lang w:eastAsia="ja-JP"/>
        </w:rPr>
      </w:pPr>
      <w:r>
        <w:rPr>
          <w:noProof/>
        </w:rPr>
        <w:t>17.4</w:t>
      </w:r>
      <w:r>
        <w:rPr>
          <w:rFonts w:asciiTheme="minorHAnsi" w:eastAsiaTheme="minorEastAsia" w:hAnsiTheme="minorHAnsi" w:cstheme="minorBidi"/>
          <w:noProof/>
          <w:sz w:val="24"/>
          <w:szCs w:val="24"/>
          <w:lang w:eastAsia="ja-JP"/>
        </w:rPr>
        <w:tab/>
      </w:r>
      <w:r>
        <w:rPr>
          <w:noProof/>
        </w:rPr>
        <w:t>Locative verbal noun or other nominal complement</w:t>
      </w:r>
      <w:r>
        <w:rPr>
          <w:noProof/>
        </w:rPr>
        <w:tab/>
      </w:r>
      <w:r>
        <w:rPr>
          <w:noProof/>
        </w:rPr>
        <w:fldChar w:fldCharType="begin"/>
      </w:r>
      <w:r>
        <w:rPr>
          <w:noProof/>
        </w:rPr>
        <w:instrText xml:space="preserve"> PAGEREF _Toc337412324 \h </w:instrText>
      </w:r>
      <w:r>
        <w:rPr>
          <w:noProof/>
        </w:rPr>
      </w:r>
      <w:r>
        <w:rPr>
          <w:noProof/>
        </w:rPr>
        <w:fldChar w:fldCharType="separate"/>
      </w:r>
      <w:r w:rsidR="00B93B9B">
        <w:rPr>
          <w:noProof/>
        </w:rPr>
        <w:t>203</w:t>
      </w:r>
      <w:r>
        <w:rPr>
          <w:noProof/>
        </w:rPr>
        <w:fldChar w:fldCharType="end"/>
      </w:r>
    </w:p>
    <w:p w14:paraId="360B953D"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17.4.1</w:t>
      </w:r>
      <w:r>
        <w:rPr>
          <w:rFonts w:asciiTheme="minorHAnsi" w:eastAsiaTheme="minorEastAsia" w:hAnsiTheme="minorHAnsi" w:cstheme="minorBidi"/>
          <w:noProof/>
          <w:sz w:val="24"/>
          <w:szCs w:val="24"/>
          <w:lang w:eastAsia="ja-JP"/>
        </w:rPr>
        <w:tab/>
      </w:r>
      <w:r>
        <w:rPr>
          <w:noProof/>
        </w:rPr>
        <w:t>‘Help’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_Toc337412325 \h </w:instrText>
      </w:r>
      <w:r>
        <w:rPr>
          <w:noProof/>
        </w:rPr>
      </w:r>
      <w:r>
        <w:rPr>
          <w:noProof/>
        </w:rPr>
        <w:fldChar w:fldCharType="separate"/>
      </w:r>
      <w:r w:rsidR="00B93B9B">
        <w:rPr>
          <w:noProof/>
        </w:rPr>
        <w:t>203</w:t>
      </w:r>
      <w:r>
        <w:rPr>
          <w:noProof/>
        </w:rPr>
        <w:fldChar w:fldCharType="end"/>
      </w:r>
    </w:p>
    <w:p w14:paraId="756914F5" w14:textId="77777777" w:rsidR="002C1C50" w:rsidRDefault="002C1C50">
      <w:pPr>
        <w:pStyle w:val="TOC2"/>
        <w:tabs>
          <w:tab w:val="left" w:pos="825"/>
          <w:tab w:val="right" w:leader="dot" w:pos="7569"/>
        </w:tabs>
        <w:rPr>
          <w:rFonts w:asciiTheme="minorHAnsi" w:eastAsiaTheme="minorEastAsia" w:hAnsiTheme="minorHAnsi" w:cstheme="minorBidi"/>
          <w:noProof/>
          <w:sz w:val="24"/>
          <w:szCs w:val="24"/>
          <w:lang w:eastAsia="ja-JP"/>
        </w:rPr>
      </w:pPr>
      <w:r>
        <w:rPr>
          <w:noProof/>
        </w:rPr>
        <w:t>17.5</w:t>
      </w:r>
      <w:r>
        <w:rPr>
          <w:rFonts w:asciiTheme="minorHAnsi" w:eastAsiaTheme="minorEastAsia" w:hAnsiTheme="minorHAnsi" w:cstheme="minorBidi"/>
          <w:noProof/>
          <w:sz w:val="24"/>
          <w:szCs w:val="24"/>
          <w:lang w:eastAsia="ja-JP"/>
        </w:rPr>
        <w:tab/>
      </w:r>
      <w:r>
        <w:rPr>
          <w:noProof/>
        </w:rPr>
        <w:t>Direct chain complements</w:t>
      </w:r>
      <w:r>
        <w:rPr>
          <w:noProof/>
        </w:rPr>
        <w:tab/>
      </w:r>
      <w:r>
        <w:rPr>
          <w:noProof/>
        </w:rPr>
        <w:fldChar w:fldCharType="begin"/>
      </w:r>
      <w:r>
        <w:rPr>
          <w:noProof/>
        </w:rPr>
        <w:instrText xml:space="preserve"> PAGEREF _Toc337412326 \h </w:instrText>
      </w:r>
      <w:r>
        <w:rPr>
          <w:noProof/>
        </w:rPr>
      </w:r>
      <w:r>
        <w:rPr>
          <w:noProof/>
        </w:rPr>
        <w:fldChar w:fldCharType="separate"/>
      </w:r>
      <w:r w:rsidR="00B93B9B">
        <w:rPr>
          <w:noProof/>
        </w:rPr>
        <w:t>203</w:t>
      </w:r>
      <w:r>
        <w:rPr>
          <w:noProof/>
        </w:rPr>
        <w:fldChar w:fldCharType="end"/>
      </w:r>
    </w:p>
    <w:p w14:paraId="5B55E600"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17.5.1</w:t>
      </w:r>
      <w:r>
        <w:rPr>
          <w:rFonts w:asciiTheme="minorHAnsi" w:eastAsiaTheme="minorEastAsia" w:hAnsiTheme="minorHAnsi" w:cstheme="minorBidi"/>
          <w:noProof/>
          <w:sz w:val="24"/>
          <w:szCs w:val="24"/>
          <w:lang w:eastAsia="ja-JP"/>
        </w:rPr>
        <w:tab/>
      </w:r>
      <w:r>
        <w:rPr>
          <w:noProof/>
        </w:rPr>
        <w:t>‘Be able to, can’ (</w:t>
      </w:r>
      <w:r w:rsidRPr="00596927">
        <w:rPr>
          <w:rFonts w:ascii="Doulos SIL" w:hAnsi="Doulos SIL"/>
          <w:i/>
          <w:noProof/>
          <w:color w:val="0000FF"/>
        </w:rPr>
        <w:t xml:space="preserve">cyɛ́ </w:t>
      </w:r>
      <w:r>
        <w:rPr>
          <w:noProof/>
        </w:rPr>
        <w:t>)</w:t>
      </w:r>
      <w:r>
        <w:rPr>
          <w:noProof/>
        </w:rPr>
        <w:tab/>
      </w:r>
      <w:r>
        <w:rPr>
          <w:noProof/>
        </w:rPr>
        <w:fldChar w:fldCharType="begin"/>
      </w:r>
      <w:r>
        <w:rPr>
          <w:noProof/>
        </w:rPr>
        <w:instrText xml:space="preserve"> PAGEREF _Toc337412327 \h </w:instrText>
      </w:r>
      <w:r>
        <w:rPr>
          <w:noProof/>
        </w:rPr>
      </w:r>
      <w:r>
        <w:rPr>
          <w:noProof/>
        </w:rPr>
        <w:fldChar w:fldCharType="separate"/>
      </w:r>
      <w:r w:rsidR="00B93B9B">
        <w:rPr>
          <w:noProof/>
        </w:rPr>
        <w:t>203</w:t>
      </w:r>
      <w:r>
        <w:rPr>
          <w:noProof/>
        </w:rPr>
        <w:fldChar w:fldCharType="end"/>
      </w:r>
    </w:p>
    <w:p w14:paraId="09657687" w14:textId="77777777" w:rsidR="002C1C50" w:rsidRDefault="002C1C50">
      <w:pPr>
        <w:pStyle w:val="TOC2"/>
        <w:tabs>
          <w:tab w:val="left" w:pos="825"/>
          <w:tab w:val="right" w:leader="dot" w:pos="7569"/>
        </w:tabs>
        <w:rPr>
          <w:rFonts w:asciiTheme="minorHAnsi" w:eastAsiaTheme="minorEastAsia" w:hAnsiTheme="minorHAnsi" w:cstheme="minorBidi"/>
          <w:noProof/>
          <w:sz w:val="24"/>
          <w:szCs w:val="24"/>
          <w:lang w:eastAsia="ja-JP"/>
        </w:rPr>
      </w:pPr>
      <w:r>
        <w:rPr>
          <w:noProof/>
        </w:rPr>
        <w:t>17.6</w:t>
      </w:r>
      <w:r>
        <w:rPr>
          <w:rFonts w:asciiTheme="minorHAnsi" w:eastAsiaTheme="minorEastAsia" w:hAnsiTheme="minorHAnsi" w:cstheme="minorBidi"/>
          <w:noProof/>
          <w:sz w:val="24"/>
          <w:szCs w:val="24"/>
          <w:lang w:eastAsia="ja-JP"/>
        </w:rPr>
        <w:tab/>
      </w:r>
      <w:r>
        <w:rPr>
          <w:noProof/>
        </w:rPr>
        <w:t>Purposive, causal, and locative clauses</w:t>
      </w:r>
      <w:r>
        <w:rPr>
          <w:noProof/>
        </w:rPr>
        <w:tab/>
      </w:r>
      <w:r>
        <w:rPr>
          <w:noProof/>
        </w:rPr>
        <w:fldChar w:fldCharType="begin"/>
      </w:r>
      <w:r>
        <w:rPr>
          <w:noProof/>
        </w:rPr>
        <w:instrText xml:space="preserve"> PAGEREF _Toc337412328 \h </w:instrText>
      </w:r>
      <w:r>
        <w:rPr>
          <w:noProof/>
        </w:rPr>
      </w:r>
      <w:r>
        <w:rPr>
          <w:noProof/>
        </w:rPr>
        <w:fldChar w:fldCharType="separate"/>
      </w:r>
      <w:r w:rsidR="00B93B9B">
        <w:rPr>
          <w:noProof/>
        </w:rPr>
        <w:t>204</w:t>
      </w:r>
      <w:r>
        <w:rPr>
          <w:noProof/>
        </w:rPr>
        <w:fldChar w:fldCharType="end"/>
      </w:r>
    </w:p>
    <w:p w14:paraId="1480DB6F"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17.6.1</w:t>
      </w:r>
      <w:r>
        <w:rPr>
          <w:rFonts w:asciiTheme="minorHAnsi" w:eastAsiaTheme="minorEastAsia" w:hAnsiTheme="minorHAnsi" w:cstheme="minorBidi"/>
          <w:noProof/>
          <w:sz w:val="24"/>
          <w:szCs w:val="24"/>
          <w:lang w:eastAsia="ja-JP"/>
        </w:rPr>
        <w:tab/>
      </w:r>
      <w:r>
        <w:rPr>
          <w:noProof/>
        </w:rPr>
        <w:t xml:space="preserve">Clauses with Purposive postposition </w:t>
      </w:r>
      <w:r w:rsidRPr="00596927">
        <w:rPr>
          <w:rFonts w:ascii="Doulos SIL" w:hAnsi="Doulos SIL"/>
          <w:i/>
          <w:noProof/>
          <w:color w:val="0000FF"/>
        </w:rPr>
        <w:t>ŋŋŋ</w:t>
      </w:r>
      <w:r>
        <w:rPr>
          <w:noProof/>
        </w:rPr>
        <w:t xml:space="preserve"> ‘for’</w:t>
      </w:r>
      <w:r>
        <w:rPr>
          <w:noProof/>
        </w:rPr>
        <w:tab/>
      </w:r>
      <w:r>
        <w:rPr>
          <w:noProof/>
        </w:rPr>
        <w:fldChar w:fldCharType="begin"/>
      </w:r>
      <w:r>
        <w:rPr>
          <w:noProof/>
        </w:rPr>
        <w:instrText xml:space="preserve"> PAGEREF _Toc337412329 \h </w:instrText>
      </w:r>
      <w:r>
        <w:rPr>
          <w:noProof/>
        </w:rPr>
      </w:r>
      <w:r>
        <w:rPr>
          <w:noProof/>
        </w:rPr>
        <w:fldChar w:fldCharType="separate"/>
      </w:r>
      <w:r w:rsidR="00B93B9B">
        <w:rPr>
          <w:noProof/>
        </w:rPr>
        <w:t>204</w:t>
      </w:r>
      <w:r>
        <w:rPr>
          <w:noProof/>
        </w:rPr>
        <w:fldChar w:fldCharType="end"/>
      </w:r>
    </w:p>
    <w:p w14:paraId="2E6EE241"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17.6.2</w:t>
      </w:r>
      <w:r>
        <w:rPr>
          <w:rFonts w:asciiTheme="minorHAnsi" w:eastAsiaTheme="minorEastAsia" w:hAnsiTheme="minorHAnsi" w:cstheme="minorBidi"/>
          <w:noProof/>
          <w:sz w:val="24"/>
          <w:szCs w:val="24"/>
          <w:lang w:eastAsia="ja-JP"/>
        </w:rPr>
        <w:tab/>
      </w:r>
      <w:r>
        <w:rPr>
          <w:noProof/>
        </w:rPr>
        <w:t>Purposive clauses with Imperfective participle</w:t>
      </w:r>
      <w:r>
        <w:rPr>
          <w:noProof/>
        </w:rPr>
        <w:tab/>
      </w:r>
      <w:r>
        <w:rPr>
          <w:noProof/>
        </w:rPr>
        <w:fldChar w:fldCharType="begin"/>
      </w:r>
      <w:r>
        <w:rPr>
          <w:noProof/>
        </w:rPr>
        <w:instrText xml:space="preserve"> PAGEREF _Toc337412330 \h </w:instrText>
      </w:r>
      <w:r>
        <w:rPr>
          <w:noProof/>
        </w:rPr>
      </w:r>
      <w:r>
        <w:rPr>
          <w:noProof/>
        </w:rPr>
        <w:fldChar w:fldCharType="separate"/>
      </w:r>
      <w:r w:rsidR="00B93B9B">
        <w:rPr>
          <w:noProof/>
        </w:rPr>
        <w:t>205</w:t>
      </w:r>
      <w:r>
        <w:rPr>
          <w:noProof/>
        </w:rPr>
        <w:fldChar w:fldCharType="end"/>
      </w:r>
    </w:p>
    <w:p w14:paraId="6EEAA28A"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17.6.3</w:t>
      </w:r>
      <w:r>
        <w:rPr>
          <w:rFonts w:asciiTheme="minorHAnsi" w:eastAsiaTheme="minorEastAsia" w:hAnsiTheme="minorHAnsi" w:cstheme="minorBidi"/>
          <w:noProof/>
          <w:sz w:val="24"/>
          <w:szCs w:val="24"/>
          <w:lang w:eastAsia="ja-JP"/>
        </w:rPr>
        <w:tab/>
      </w:r>
      <w:r>
        <w:rPr>
          <w:noProof/>
        </w:rPr>
        <w:t>Purposive clause with motion verb</w:t>
      </w:r>
      <w:r>
        <w:rPr>
          <w:noProof/>
        </w:rPr>
        <w:tab/>
      </w:r>
      <w:r>
        <w:rPr>
          <w:noProof/>
        </w:rPr>
        <w:fldChar w:fldCharType="begin"/>
      </w:r>
      <w:r>
        <w:rPr>
          <w:noProof/>
        </w:rPr>
        <w:instrText xml:space="preserve"> PAGEREF _Toc337412331 \h </w:instrText>
      </w:r>
      <w:r>
        <w:rPr>
          <w:noProof/>
        </w:rPr>
      </w:r>
      <w:r>
        <w:rPr>
          <w:noProof/>
        </w:rPr>
        <w:fldChar w:fldCharType="separate"/>
      </w:r>
      <w:r w:rsidR="00B93B9B">
        <w:rPr>
          <w:noProof/>
        </w:rPr>
        <w:t>205</w:t>
      </w:r>
      <w:r>
        <w:rPr>
          <w:noProof/>
        </w:rPr>
        <w:fldChar w:fldCharType="end"/>
      </w:r>
    </w:p>
    <w:p w14:paraId="3A6A7A8D"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17.6.4</w:t>
      </w:r>
      <w:r>
        <w:rPr>
          <w:rFonts w:asciiTheme="minorHAnsi" w:eastAsiaTheme="minorEastAsia" w:hAnsiTheme="minorHAnsi" w:cstheme="minorBidi"/>
          <w:noProof/>
          <w:sz w:val="24"/>
          <w:szCs w:val="24"/>
          <w:lang w:eastAsia="ja-JP"/>
        </w:rPr>
        <w:tab/>
      </w:r>
      <w:r>
        <w:rPr>
          <w:noProof/>
        </w:rPr>
        <w:t>Causal (‘because’) clause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_Toc337412332 \h </w:instrText>
      </w:r>
      <w:r>
        <w:rPr>
          <w:noProof/>
        </w:rPr>
      </w:r>
      <w:r>
        <w:rPr>
          <w:noProof/>
        </w:rPr>
        <w:fldChar w:fldCharType="separate"/>
      </w:r>
      <w:r w:rsidR="00B93B9B">
        <w:rPr>
          <w:noProof/>
        </w:rPr>
        <w:t>205</w:t>
      </w:r>
      <w:r>
        <w:rPr>
          <w:noProof/>
        </w:rPr>
        <w:fldChar w:fldCharType="end"/>
      </w:r>
    </w:p>
    <w:p w14:paraId="21EC34C9"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17.6.5</w:t>
      </w:r>
      <w:r>
        <w:rPr>
          <w:rFonts w:asciiTheme="minorHAnsi" w:eastAsiaTheme="minorEastAsia" w:hAnsiTheme="minorHAnsi" w:cstheme="minorBidi"/>
          <w:noProof/>
          <w:sz w:val="24"/>
          <w:szCs w:val="24"/>
          <w:lang w:eastAsia="ja-JP"/>
        </w:rPr>
        <w:tab/>
      </w:r>
      <w:r>
        <w:rPr>
          <w:noProof/>
        </w:rPr>
        <w:t>‘Because of’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_Toc337412333 \h </w:instrText>
      </w:r>
      <w:r>
        <w:rPr>
          <w:noProof/>
        </w:rPr>
      </w:r>
      <w:r>
        <w:rPr>
          <w:noProof/>
        </w:rPr>
        <w:fldChar w:fldCharType="separate"/>
      </w:r>
      <w:r w:rsidR="00B93B9B">
        <w:rPr>
          <w:noProof/>
        </w:rPr>
        <w:t>206</w:t>
      </w:r>
      <w:r>
        <w:rPr>
          <w:noProof/>
        </w:rPr>
        <w:fldChar w:fldCharType="end"/>
      </w:r>
    </w:p>
    <w:p w14:paraId="7DB1DA62" w14:textId="77777777" w:rsidR="002C1C50" w:rsidRDefault="002C1C50">
      <w:pPr>
        <w:pStyle w:val="TOC1"/>
        <w:tabs>
          <w:tab w:val="left" w:pos="480"/>
          <w:tab w:val="right" w:leader="dot" w:pos="7569"/>
        </w:tabs>
        <w:rPr>
          <w:rFonts w:asciiTheme="minorHAnsi" w:eastAsiaTheme="minorEastAsia" w:hAnsiTheme="minorHAnsi" w:cstheme="minorBidi"/>
          <w:b w:val="0"/>
          <w:noProof/>
          <w:szCs w:val="24"/>
          <w:lang w:eastAsia="ja-JP"/>
        </w:rPr>
      </w:pPr>
      <w:r>
        <w:rPr>
          <w:noProof/>
        </w:rPr>
        <w:lastRenderedPageBreak/>
        <w:t>18</w:t>
      </w:r>
      <w:r>
        <w:rPr>
          <w:rFonts w:asciiTheme="minorHAnsi" w:eastAsiaTheme="minorEastAsia" w:hAnsiTheme="minorHAnsi" w:cstheme="minorBidi"/>
          <w:b w:val="0"/>
          <w:noProof/>
          <w:szCs w:val="24"/>
          <w:lang w:eastAsia="ja-JP"/>
        </w:rPr>
        <w:tab/>
      </w:r>
      <w:r>
        <w:rPr>
          <w:noProof/>
        </w:rPr>
        <w:t>Anaphora</w:t>
      </w:r>
      <w:r>
        <w:rPr>
          <w:noProof/>
        </w:rPr>
        <w:tab/>
      </w:r>
      <w:r>
        <w:rPr>
          <w:noProof/>
        </w:rPr>
        <w:fldChar w:fldCharType="begin"/>
      </w:r>
      <w:r>
        <w:rPr>
          <w:noProof/>
        </w:rPr>
        <w:instrText xml:space="preserve"> PAGEREF _Toc337412334 \h </w:instrText>
      </w:r>
      <w:r>
        <w:rPr>
          <w:noProof/>
        </w:rPr>
      </w:r>
      <w:r>
        <w:rPr>
          <w:noProof/>
        </w:rPr>
        <w:fldChar w:fldCharType="separate"/>
      </w:r>
      <w:r w:rsidR="00B93B9B">
        <w:rPr>
          <w:noProof/>
        </w:rPr>
        <w:t>207</w:t>
      </w:r>
      <w:r>
        <w:rPr>
          <w:noProof/>
        </w:rPr>
        <w:fldChar w:fldCharType="end"/>
      </w:r>
    </w:p>
    <w:p w14:paraId="2B13D9DD" w14:textId="77777777" w:rsidR="002C1C50" w:rsidRDefault="002C1C50">
      <w:pPr>
        <w:pStyle w:val="TOC2"/>
        <w:tabs>
          <w:tab w:val="left" w:pos="825"/>
          <w:tab w:val="right" w:leader="dot" w:pos="7569"/>
        </w:tabs>
        <w:rPr>
          <w:rFonts w:asciiTheme="minorHAnsi" w:eastAsiaTheme="minorEastAsia" w:hAnsiTheme="minorHAnsi" w:cstheme="minorBidi"/>
          <w:noProof/>
          <w:sz w:val="24"/>
          <w:szCs w:val="24"/>
          <w:lang w:eastAsia="ja-JP"/>
        </w:rPr>
      </w:pPr>
      <w:r>
        <w:rPr>
          <w:noProof/>
        </w:rPr>
        <w:t>18.1</w:t>
      </w:r>
      <w:r>
        <w:rPr>
          <w:rFonts w:asciiTheme="minorHAnsi" w:eastAsiaTheme="minorEastAsia" w:hAnsiTheme="minorHAnsi" w:cstheme="minorBidi"/>
          <w:noProof/>
          <w:sz w:val="24"/>
          <w:szCs w:val="24"/>
          <w:lang w:eastAsia="ja-JP"/>
        </w:rPr>
        <w:tab/>
      </w:r>
      <w:r>
        <w:rPr>
          <w:noProof/>
        </w:rPr>
        <w:t>Reflexive</w:t>
      </w:r>
      <w:r>
        <w:rPr>
          <w:noProof/>
        </w:rPr>
        <w:tab/>
      </w:r>
      <w:r>
        <w:rPr>
          <w:noProof/>
        </w:rPr>
        <w:fldChar w:fldCharType="begin"/>
      </w:r>
      <w:r>
        <w:rPr>
          <w:noProof/>
        </w:rPr>
        <w:instrText xml:space="preserve"> PAGEREF _Toc337412335 \h </w:instrText>
      </w:r>
      <w:r>
        <w:rPr>
          <w:noProof/>
        </w:rPr>
      </w:r>
      <w:r>
        <w:rPr>
          <w:noProof/>
        </w:rPr>
        <w:fldChar w:fldCharType="separate"/>
      </w:r>
      <w:r w:rsidR="00B93B9B">
        <w:rPr>
          <w:noProof/>
        </w:rPr>
        <w:t>207</w:t>
      </w:r>
      <w:r>
        <w:rPr>
          <w:noProof/>
        </w:rPr>
        <w:fldChar w:fldCharType="end"/>
      </w:r>
    </w:p>
    <w:p w14:paraId="3399BB4B"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18.1.1</w:t>
      </w:r>
      <w:r>
        <w:rPr>
          <w:rFonts w:asciiTheme="minorHAnsi" w:eastAsiaTheme="minorEastAsia" w:hAnsiTheme="minorHAnsi" w:cstheme="minorBidi"/>
          <w:noProof/>
          <w:sz w:val="24"/>
          <w:szCs w:val="24"/>
          <w:lang w:eastAsia="ja-JP"/>
        </w:rPr>
        <w:tab/>
      </w:r>
      <w:r>
        <w:rPr>
          <w:noProof/>
        </w:rPr>
        <w:t>Reflexive possessor</w:t>
      </w:r>
      <w:r>
        <w:rPr>
          <w:noProof/>
        </w:rPr>
        <w:tab/>
      </w:r>
      <w:r>
        <w:rPr>
          <w:noProof/>
        </w:rPr>
        <w:fldChar w:fldCharType="begin"/>
      </w:r>
      <w:r>
        <w:rPr>
          <w:noProof/>
        </w:rPr>
        <w:instrText xml:space="preserve"> PAGEREF _Toc337412336 \h </w:instrText>
      </w:r>
      <w:r>
        <w:rPr>
          <w:noProof/>
        </w:rPr>
      </w:r>
      <w:r>
        <w:rPr>
          <w:noProof/>
        </w:rPr>
        <w:fldChar w:fldCharType="separate"/>
      </w:r>
      <w:r w:rsidR="00B93B9B">
        <w:rPr>
          <w:noProof/>
        </w:rPr>
        <w:t>207</w:t>
      </w:r>
      <w:r>
        <w:rPr>
          <w:noProof/>
        </w:rPr>
        <w:fldChar w:fldCharType="end"/>
      </w:r>
    </w:p>
    <w:p w14:paraId="2BB2F514"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18.1.1.1</w:t>
      </w:r>
      <w:r>
        <w:rPr>
          <w:rFonts w:asciiTheme="minorHAnsi" w:eastAsiaTheme="minorEastAsia" w:hAnsiTheme="minorHAnsi" w:cstheme="minorBidi"/>
          <w:noProof/>
          <w:sz w:val="24"/>
          <w:szCs w:val="24"/>
          <w:lang w:eastAsia="ja-JP"/>
        </w:rPr>
        <w:tab/>
      </w:r>
      <w:r>
        <w:rPr>
          <w:noProof/>
        </w:rPr>
        <w:t>Reflexive possessor of postverbal NP</w:t>
      </w:r>
      <w:r>
        <w:rPr>
          <w:noProof/>
        </w:rPr>
        <w:tab/>
      </w:r>
      <w:r>
        <w:rPr>
          <w:noProof/>
        </w:rPr>
        <w:fldChar w:fldCharType="begin"/>
      </w:r>
      <w:r>
        <w:rPr>
          <w:noProof/>
        </w:rPr>
        <w:instrText xml:space="preserve"> PAGEREF _Toc337412337 \h </w:instrText>
      </w:r>
      <w:r>
        <w:rPr>
          <w:noProof/>
        </w:rPr>
      </w:r>
      <w:r>
        <w:rPr>
          <w:noProof/>
        </w:rPr>
        <w:fldChar w:fldCharType="separate"/>
      </w:r>
      <w:r w:rsidR="00B93B9B">
        <w:rPr>
          <w:noProof/>
        </w:rPr>
        <w:t>208</w:t>
      </w:r>
      <w:r>
        <w:rPr>
          <w:noProof/>
        </w:rPr>
        <w:fldChar w:fldCharType="end"/>
      </w:r>
    </w:p>
    <w:p w14:paraId="0B70C906"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18.1.1.2</w:t>
      </w:r>
      <w:r>
        <w:rPr>
          <w:rFonts w:asciiTheme="minorHAnsi" w:eastAsiaTheme="minorEastAsia" w:hAnsiTheme="minorHAnsi" w:cstheme="minorBidi"/>
          <w:noProof/>
          <w:sz w:val="24"/>
          <w:szCs w:val="24"/>
          <w:lang w:eastAsia="ja-JP"/>
        </w:rPr>
        <w:tab/>
      </w:r>
      <w:r>
        <w:rPr>
          <w:noProof/>
        </w:rPr>
        <w:t>Reflexive postpositional complements</w:t>
      </w:r>
      <w:r>
        <w:rPr>
          <w:noProof/>
        </w:rPr>
        <w:tab/>
      </w:r>
      <w:r>
        <w:rPr>
          <w:noProof/>
        </w:rPr>
        <w:fldChar w:fldCharType="begin"/>
      </w:r>
      <w:r>
        <w:rPr>
          <w:noProof/>
        </w:rPr>
        <w:instrText xml:space="preserve"> PAGEREF _Toc337412338 \h </w:instrText>
      </w:r>
      <w:r>
        <w:rPr>
          <w:noProof/>
        </w:rPr>
      </w:r>
      <w:r>
        <w:rPr>
          <w:noProof/>
        </w:rPr>
        <w:fldChar w:fldCharType="separate"/>
      </w:r>
      <w:r w:rsidR="00B93B9B">
        <w:rPr>
          <w:noProof/>
        </w:rPr>
        <w:t>210</w:t>
      </w:r>
      <w:r>
        <w:rPr>
          <w:noProof/>
        </w:rPr>
        <w:fldChar w:fldCharType="end"/>
      </w:r>
    </w:p>
    <w:p w14:paraId="00DCACF9"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18.1.1.3</w:t>
      </w:r>
      <w:r>
        <w:rPr>
          <w:rFonts w:asciiTheme="minorHAnsi" w:eastAsiaTheme="minorEastAsia" w:hAnsiTheme="minorHAnsi" w:cstheme="minorBidi"/>
          <w:noProof/>
          <w:sz w:val="24"/>
          <w:szCs w:val="24"/>
          <w:lang w:eastAsia="ja-JP"/>
        </w:rPr>
        <w:tab/>
      </w:r>
      <w:r>
        <w:rPr>
          <w:noProof/>
        </w:rPr>
        <w:t>Reflexive possessors in conjunctions</w:t>
      </w:r>
      <w:r>
        <w:rPr>
          <w:noProof/>
        </w:rPr>
        <w:tab/>
      </w:r>
      <w:r>
        <w:rPr>
          <w:noProof/>
        </w:rPr>
        <w:fldChar w:fldCharType="begin"/>
      </w:r>
      <w:r>
        <w:rPr>
          <w:noProof/>
        </w:rPr>
        <w:instrText xml:space="preserve"> PAGEREF _Toc337412339 \h </w:instrText>
      </w:r>
      <w:r>
        <w:rPr>
          <w:noProof/>
        </w:rPr>
      </w:r>
      <w:r>
        <w:rPr>
          <w:noProof/>
        </w:rPr>
        <w:fldChar w:fldCharType="separate"/>
      </w:r>
      <w:r w:rsidR="00B93B9B">
        <w:rPr>
          <w:noProof/>
        </w:rPr>
        <w:t>210</w:t>
      </w:r>
      <w:r>
        <w:rPr>
          <w:noProof/>
        </w:rPr>
        <w:fldChar w:fldCharType="end"/>
      </w:r>
    </w:p>
    <w:p w14:paraId="2CE46C01"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18.1.1.4</w:t>
      </w:r>
      <w:r>
        <w:rPr>
          <w:rFonts w:asciiTheme="minorHAnsi" w:eastAsiaTheme="minorEastAsia" w:hAnsiTheme="minorHAnsi" w:cstheme="minorBidi"/>
          <w:noProof/>
          <w:sz w:val="24"/>
          <w:szCs w:val="24"/>
          <w:lang w:eastAsia="ja-JP"/>
        </w:rPr>
        <w:tab/>
      </w:r>
      <w:r>
        <w:rPr>
          <w:noProof/>
        </w:rPr>
        <w:t>Reflexive possessor of preverbal object</w:t>
      </w:r>
      <w:r>
        <w:rPr>
          <w:noProof/>
        </w:rPr>
        <w:tab/>
      </w:r>
      <w:r>
        <w:rPr>
          <w:noProof/>
        </w:rPr>
        <w:fldChar w:fldCharType="begin"/>
      </w:r>
      <w:r>
        <w:rPr>
          <w:noProof/>
        </w:rPr>
        <w:instrText xml:space="preserve"> PAGEREF _Toc337412340 \h </w:instrText>
      </w:r>
      <w:r>
        <w:rPr>
          <w:noProof/>
        </w:rPr>
      </w:r>
      <w:r>
        <w:rPr>
          <w:noProof/>
        </w:rPr>
        <w:fldChar w:fldCharType="separate"/>
      </w:r>
      <w:r w:rsidR="00B93B9B">
        <w:rPr>
          <w:noProof/>
        </w:rPr>
        <w:t>210</w:t>
      </w:r>
      <w:r>
        <w:rPr>
          <w:noProof/>
        </w:rPr>
        <w:fldChar w:fldCharType="end"/>
      </w:r>
    </w:p>
    <w:p w14:paraId="521027E6"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18.1.2</w:t>
      </w:r>
      <w:r>
        <w:rPr>
          <w:rFonts w:asciiTheme="minorHAnsi" w:eastAsiaTheme="minorEastAsia" w:hAnsiTheme="minorHAnsi" w:cstheme="minorBidi"/>
          <w:noProof/>
          <w:sz w:val="24"/>
          <w:szCs w:val="24"/>
          <w:lang w:eastAsia="ja-JP"/>
        </w:rPr>
        <w:tab/>
      </w:r>
      <w:r>
        <w:rPr>
          <w:noProof/>
        </w:rPr>
        <w:t>Reflexive nonsubject argument (</w:t>
      </w:r>
      <w:r w:rsidRPr="00596927">
        <w:rPr>
          <w:rFonts w:ascii="Doulos SIL" w:hAnsi="Doulos SIL"/>
          <w:i/>
          <w:noProof/>
          <w:color w:val="0000FF"/>
        </w:rPr>
        <w:t>yéʔré </w:t>
      </w:r>
      <w:r>
        <w:rPr>
          <w:noProof/>
        </w:rPr>
        <w:t xml:space="preserve">~ </w:t>
      </w:r>
      <w:r w:rsidRPr="00596927">
        <w:rPr>
          <w:rFonts w:ascii="Doulos SIL" w:hAnsi="Doulos SIL"/>
          <w:i/>
          <w:noProof/>
          <w:color w:val="0000FF"/>
        </w:rPr>
        <w:t>yɛ́ʔrɛ́</w:t>
      </w:r>
      <w:r>
        <w:rPr>
          <w:noProof/>
        </w:rPr>
        <w:t xml:space="preserve"> )</w:t>
      </w:r>
      <w:r>
        <w:rPr>
          <w:noProof/>
        </w:rPr>
        <w:tab/>
      </w:r>
      <w:r>
        <w:rPr>
          <w:noProof/>
        </w:rPr>
        <w:fldChar w:fldCharType="begin"/>
      </w:r>
      <w:r>
        <w:rPr>
          <w:noProof/>
        </w:rPr>
        <w:instrText xml:space="preserve"> PAGEREF _Toc337412341 \h </w:instrText>
      </w:r>
      <w:r>
        <w:rPr>
          <w:noProof/>
        </w:rPr>
      </w:r>
      <w:r>
        <w:rPr>
          <w:noProof/>
        </w:rPr>
        <w:fldChar w:fldCharType="separate"/>
      </w:r>
      <w:r w:rsidR="00B93B9B">
        <w:rPr>
          <w:noProof/>
        </w:rPr>
        <w:t>212</w:t>
      </w:r>
      <w:r>
        <w:rPr>
          <w:noProof/>
        </w:rPr>
        <w:fldChar w:fldCharType="end"/>
      </w:r>
    </w:p>
    <w:p w14:paraId="50D7771C"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18.1.2.1</w:t>
      </w:r>
      <w:r>
        <w:rPr>
          <w:rFonts w:asciiTheme="minorHAnsi" w:eastAsiaTheme="minorEastAsia" w:hAnsiTheme="minorHAnsi" w:cstheme="minorBidi"/>
          <w:noProof/>
          <w:sz w:val="24"/>
          <w:szCs w:val="24"/>
          <w:lang w:eastAsia="ja-JP"/>
        </w:rPr>
        <w:tab/>
      </w:r>
      <w:r>
        <w:rPr>
          <w:noProof/>
        </w:rPr>
        <w:t>Reflexive postverbal NP</w:t>
      </w:r>
      <w:r>
        <w:rPr>
          <w:noProof/>
        </w:rPr>
        <w:tab/>
      </w:r>
      <w:r>
        <w:rPr>
          <w:noProof/>
        </w:rPr>
        <w:fldChar w:fldCharType="begin"/>
      </w:r>
      <w:r>
        <w:rPr>
          <w:noProof/>
        </w:rPr>
        <w:instrText xml:space="preserve"> PAGEREF _Toc337412342 \h </w:instrText>
      </w:r>
      <w:r>
        <w:rPr>
          <w:noProof/>
        </w:rPr>
      </w:r>
      <w:r>
        <w:rPr>
          <w:noProof/>
        </w:rPr>
        <w:fldChar w:fldCharType="separate"/>
      </w:r>
      <w:r w:rsidR="00B93B9B">
        <w:rPr>
          <w:noProof/>
        </w:rPr>
        <w:t>213</w:t>
      </w:r>
      <w:r>
        <w:rPr>
          <w:noProof/>
        </w:rPr>
        <w:fldChar w:fldCharType="end"/>
      </w:r>
    </w:p>
    <w:p w14:paraId="75015984"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18.1.2.2</w:t>
      </w:r>
      <w:r>
        <w:rPr>
          <w:rFonts w:asciiTheme="minorHAnsi" w:eastAsiaTheme="minorEastAsia" w:hAnsiTheme="minorHAnsi" w:cstheme="minorBidi"/>
          <w:noProof/>
          <w:sz w:val="24"/>
          <w:szCs w:val="24"/>
          <w:lang w:eastAsia="ja-JP"/>
        </w:rPr>
        <w:tab/>
      </w:r>
      <w:r>
        <w:rPr>
          <w:noProof/>
        </w:rPr>
        <w:t>Reflexive preverbal object</w:t>
      </w:r>
      <w:r>
        <w:rPr>
          <w:noProof/>
        </w:rPr>
        <w:tab/>
      </w:r>
      <w:r>
        <w:rPr>
          <w:noProof/>
        </w:rPr>
        <w:fldChar w:fldCharType="begin"/>
      </w:r>
      <w:r>
        <w:rPr>
          <w:noProof/>
        </w:rPr>
        <w:instrText xml:space="preserve"> PAGEREF _Toc337412343 \h </w:instrText>
      </w:r>
      <w:r>
        <w:rPr>
          <w:noProof/>
        </w:rPr>
      </w:r>
      <w:r>
        <w:rPr>
          <w:noProof/>
        </w:rPr>
        <w:fldChar w:fldCharType="separate"/>
      </w:r>
      <w:r w:rsidR="00B93B9B">
        <w:rPr>
          <w:noProof/>
        </w:rPr>
        <w:t>213</w:t>
      </w:r>
      <w:r>
        <w:rPr>
          <w:noProof/>
        </w:rPr>
        <w:fldChar w:fldCharType="end"/>
      </w:r>
    </w:p>
    <w:p w14:paraId="4FD40FD1" w14:textId="77777777" w:rsidR="002C1C50" w:rsidRDefault="002C1C50">
      <w:pPr>
        <w:pStyle w:val="TOC2"/>
        <w:tabs>
          <w:tab w:val="left" w:pos="825"/>
          <w:tab w:val="right" w:leader="dot" w:pos="7569"/>
        </w:tabs>
        <w:rPr>
          <w:rFonts w:asciiTheme="minorHAnsi" w:eastAsiaTheme="minorEastAsia" w:hAnsiTheme="minorHAnsi" w:cstheme="minorBidi"/>
          <w:noProof/>
          <w:sz w:val="24"/>
          <w:szCs w:val="24"/>
          <w:lang w:eastAsia="ja-JP"/>
        </w:rPr>
      </w:pPr>
      <w:r>
        <w:rPr>
          <w:noProof/>
        </w:rPr>
        <w:t>18.2</w:t>
      </w:r>
      <w:r>
        <w:rPr>
          <w:rFonts w:asciiTheme="minorHAnsi" w:eastAsiaTheme="minorEastAsia" w:hAnsiTheme="minorHAnsi" w:cstheme="minorBidi"/>
          <w:noProof/>
          <w:sz w:val="24"/>
          <w:szCs w:val="24"/>
          <w:lang w:eastAsia="ja-JP"/>
        </w:rPr>
        <w:tab/>
      </w:r>
      <w:r>
        <w:rPr>
          <w:noProof/>
        </w:rPr>
        <w:t>Reciprocal</w:t>
      </w:r>
      <w:r>
        <w:rPr>
          <w:noProof/>
        </w:rPr>
        <w:tab/>
      </w:r>
      <w:r>
        <w:rPr>
          <w:noProof/>
        </w:rPr>
        <w:fldChar w:fldCharType="begin"/>
      </w:r>
      <w:r>
        <w:rPr>
          <w:noProof/>
        </w:rPr>
        <w:instrText xml:space="preserve"> PAGEREF _Toc337412344 \h </w:instrText>
      </w:r>
      <w:r>
        <w:rPr>
          <w:noProof/>
        </w:rPr>
      </w:r>
      <w:r>
        <w:rPr>
          <w:noProof/>
        </w:rPr>
        <w:fldChar w:fldCharType="separate"/>
      </w:r>
      <w:r w:rsidR="00B93B9B">
        <w:rPr>
          <w:noProof/>
        </w:rPr>
        <w:t>214</w:t>
      </w:r>
      <w:r>
        <w:rPr>
          <w:noProof/>
        </w:rPr>
        <w:fldChar w:fldCharType="end"/>
      </w:r>
    </w:p>
    <w:p w14:paraId="156FB04D"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18.2.1</w:t>
      </w:r>
      <w:r>
        <w:rPr>
          <w:rFonts w:asciiTheme="minorHAnsi" w:eastAsiaTheme="minorEastAsia" w:hAnsiTheme="minorHAnsi" w:cstheme="minorBidi"/>
          <w:noProof/>
          <w:sz w:val="24"/>
          <w:szCs w:val="24"/>
          <w:lang w:eastAsia="ja-JP"/>
        </w:rPr>
        <w:tab/>
      </w:r>
      <w:r>
        <w:rPr>
          <w:noProof/>
        </w:rPr>
        <w:t>Reciprocals (</w:t>
      </w:r>
      <w:r w:rsidRPr="00596927">
        <w:rPr>
          <w:rFonts w:ascii="Doulos SIL" w:hAnsi="Doulos SIL"/>
          <w:i/>
          <w:noProof/>
          <w:color w:val="0000FF"/>
        </w:rPr>
        <w:t>ɲùʔùⁿ</w:t>
      </w:r>
      <w:r>
        <w:rPr>
          <w:noProof/>
        </w:rPr>
        <w:t xml:space="preserve"> )</w:t>
      </w:r>
      <w:r>
        <w:rPr>
          <w:noProof/>
        </w:rPr>
        <w:tab/>
      </w:r>
      <w:r>
        <w:rPr>
          <w:noProof/>
        </w:rPr>
        <w:fldChar w:fldCharType="begin"/>
      </w:r>
      <w:r>
        <w:rPr>
          <w:noProof/>
        </w:rPr>
        <w:instrText xml:space="preserve"> PAGEREF _Toc337412345 \h </w:instrText>
      </w:r>
      <w:r>
        <w:rPr>
          <w:noProof/>
        </w:rPr>
      </w:r>
      <w:r>
        <w:rPr>
          <w:noProof/>
        </w:rPr>
        <w:fldChar w:fldCharType="separate"/>
      </w:r>
      <w:r w:rsidR="00B93B9B">
        <w:rPr>
          <w:noProof/>
        </w:rPr>
        <w:t>214</w:t>
      </w:r>
      <w:r>
        <w:rPr>
          <w:noProof/>
        </w:rPr>
        <w:fldChar w:fldCharType="end"/>
      </w:r>
    </w:p>
    <w:p w14:paraId="78CB389C"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18.2.1.1</w:t>
      </w:r>
      <w:r>
        <w:rPr>
          <w:rFonts w:asciiTheme="minorHAnsi" w:eastAsiaTheme="minorEastAsia" w:hAnsiTheme="minorHAnsi" w:cstheme="minorBidi"/>
          <w:noProof/>
          <w:sz w:val="24"/>
          <w:szCs w:val="24"/>
          <w:lang w:eastAsia="ja-JP"/>
        </w:rPr>
        <w:tab/>
      </w:r>
      <w:r>
        <w:rPr>
          <w:noProof/>
        </w:rPr>
        <w:t>Reciprocal postverbal object</w:t>
      </w:r>
      <w:r>
        <w:rPr>
          <w:noProof/>
        </w:rPr>
        <w:tab/>
      </w:r>
      <w:r>
        <w:rPr>
          <w:noProof/>
        </w:rPr>
        <w:fldChar w:fldCharType="begin"/>
      </w:r>
      <w:r>
        <w:rPr>
          <w:noProof/>
        </w:rPr>
        <w:instrText xml:space="preserve"> PAGEREF _Toc337412346 \h </w:instrText>
      </w:r>
      <w:r>
        <w:rPr>
          <w:noProof/>
        </w:rPr>
      </w:r>
      <w:r>
        <w:rPr>
          <w:noProof/>
        </w:rPr>
        <w:fldChar w:fldCharType="separate"/>
      </w:r>
      <w:r w:rsidR="00B93B9B">
        <w:rPr>
          <w:noProof/>
        </w:rPr>
        <w:t>214</w:t>
      </w:r>
      <w:r>
        <w:rPr>
          <w:noProof/>
        </w:rPr>
        <w:fldChar w:fldCharType="end"/>
      </w:r>
    </w:p>
    <w:p w14:paraId="2747B32E" w14:textId="77777777" w:rsidR="002C1C50" w:rsidRDefault="002C1C50">
      <w:pPr>
        <w:pStyle w:val="TOC4"/>
        <w:tabs>
          <w:tab w:val="left" w:pos="1555"/>
          <w:tab w:val="right" w:leader="dot" w:pos="7569"/>
        </w:tabs>
        <w:rPr>
          <w:rFonts w:asciiTheme="minorHAnsi" w:eastAsiaTheme="minorEastAsia" w:hAnsiTheme="minorHAnsi" w:cstheme="minorBidi"/>
          <w:noProof/>
          <w:sz w:val="24"/>
          <w:szCs w:val="24"/>
          <w:lang w:eastAsia="ja-JP"/>
        </w:rPr>
      </w:pPr>
      <w:r>
        <w:rPr>
          <w:noProof/>
        </w:rPr>
        <w:t>18.2.1.2</w:t>
      </w:r>
      <w:r>
        <w:rPr>
          <w:rFonts w:asciiTheme="minorHAnsi" w:eastAsiaTheme="minorEastAsia" w:hAnsiTheme="minorHAnsi" w:cstheme="minorBidi"/>
          <w:noProof/>
          <w:sz w:val="24"/>
          <w:szCs w:val="24"/>
          <w:lang w:eastAsia="ja-JP"/>
        </w:rPr>
        <w:tab/>
      </w:r>
      <w:r>
        <w:rPr>
          <w:noProof/>
        </w:rPr>
        <w:t>Reciprocal preverbal object</w:t>
      </w:r>
      <w:r>
        <w:rPr>
          <w:noProof/>
        </w:rPr>
        <w:tab/>
      </w:r>
      <w:r>
        <w:rPr>
          <w:noProof/>
        </w:rPr>
        <w:fldChar w:fldCharType="begin"/>
      </w:r>
      <w:r>
        <w:rPr>
          <w:noProof/>
        </w:rPr>
        <w:instrText xml:space="preserve"> PAGEREF _Toc337412347 \h </w:instrText>
      </w:r>
      <w:r>
        <w:rPr>
          <w:noProof/>
        </w:rPr>
      </w:r>
      <w:r>
        <w:rPr>
          <w:noProof/>
        </w:rPr>
        <w:fldChar w:fldCharType="separate"/>
      </w:r>
      <w:r w:rsidR="00B93B9B">
        <w:rPr>
          <w:noProof/>
        </w:rPr>
        <w:t>215</w:t>
      </w:r>
      <w:r>
        <w:rPr>
          <w:noProof/>
        </w:rPr>
        <w:fldChar w:fldCharType="end"/>
      </w:r>
    </w:p>
    <w:p w14:paraId="04B1C4F4"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18.2.2</w:t>
      </w:r>
      <w:r>
        <w:rPr>
          <w:rFonts w:asciiTheme="minorHAnsi" w:eastAsiaTheme="minorEastAsia" w:hAnsiTheme="minorHAnsi" w:cstheme="minorBidi"/>
          <w:noProof/>
          <w:sz w:val="24"/>
          <w:szCs w:val="24"/>
          <w:lang w:eastAsia="ja-JP"/>
        </w:rPr>
        <w:tab/>
      </w:r>
      <w:r>
        <w:rPr>
          <w:noProof/>
        </w:rPr>
        <w:t>‘Together’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_Toc337412348 \h </w:instrText>
      </w:r>
      <w:r>
        <w:rPr>
          <w:noProof/>
        </w:rPr>
      </w:r>
      <w:r>
        <w:rPr>
          <w:noProof/>
        </w:rPr>
        <w:fldChar w:fldCharType="separate"/>
      </w:r>
      <w:r w:rsidR="00B93B9B">
        <w:rPr>
          <w:noProof/>
        </w:rPr>
        <w:t>215</w:t>
      </w:r>
      <w:r>
        <w:rPr>
          <w:noProof/>
        </w:rPr>
        <w:fldChar w:fldCharType="end"/>
      </w:r>
    </w:p>
    <w:p w14:paraId="32DD84EE" w14:textId="77777777" w:rsidR="002C1C50" w:rsidRDefault="002C1C50">
      <w:pPr>
        <w:pStyle w:val="TOC2"/>
        <w:tabs>
          <w:tab w:val="left" w:pos="825"/>
          <w:tab w:val="right" w:leader="dot" w:pos="7569"/>
        </w:tabs>
        <w:rPr>
          <w:rFonts w:asciiTheme="minorHAnsi" w:eastAsiaTheme="minorEastAsia" w:hAnsiTheme="minorHAnsi" w:cstheme="minorBidi"/>
          <w:noProof/>
          <w:sz w:val="24"/>
          <w:szCs w:val="24"/>
          <w:lang w:eastAsia="ja-JP"/>
        </w:rPr>
      </w:pPr>
      <w:r>
        <w:rPr>
          <w:noProof/>
        </w:rPr>
        <w:t>18.3</w:t>
      </w:r>
      <w:r>
        <w:rPr>
          <w:rFonts w:asciiTheme="minorHAnsi" w:eastAsiaTheme="minorEastAsia" w:hAnsiTheme="minorHAnsi" w:cstheme="minorBidi"/>
          <w:noProof/>
          <w:sz w:val="24"/>
          <w:szCs w:val="24"/>
          <w:lang w:eastAsia="ja-JP"/>
        </w:rPr>
        <w:tab/>
      </w:r>
      <w:r>
        <w:rPr>
          <w:noProof/>
        </w:rPr>
        <w:t>Emphatic pronouns</w:t>
      </w:r>
      <w:r>
        <w:rPr>
          <w:noProof/>
        </w:rPr>
        <w:tab/>
      </w:r>
      <w:r>
        <w:rPr>
          <w:noProof/>
        </w:rPr>
        <w:fldChar w:fldCharType="begin"/>
      </w:r>
      <w:r>
        <w:rPr>
          <w:noProof/>
        </w:rPr>
        <w:instrText xml:space="preserve"> PAGEREF _Toc337412349 \h </w:instrText>
      </w:r>
      <w:r>
        <w:rPr>
          <w:noProof/>
        </w:rPr>
      </w:r>
      <w:r>
        <w:rPr>
          <w:noProof/>
        </w:rPr>
        <w:fldChar w:fldCharType="separate"/>
      </w:r>
      <w:r w:rsidR="00B93B9B">
        <w:rPr>
          <w:noProof/>
        </w:rPr>
        <w:t>216</w:t>
      </w:r>
      <w:r>
        <w:rPr>
          <w:noProof/>
        </w:rPr>
        <w:fldChar w:fldCharType="end"/>
      </w:r>
    </w:p>
    <w:p w14:paraId="77417274" w14:textId="77777777" w:rsidR="002C1C50" w:rsidRDefault="002C1C50">
      <w:pPr>
        <w:pStyle w:val="TOC2"/>
        <w:tabs>
          <w:tab w:val="left" w:pos="825"/>
          <w:tab w:val="right" w:leader="dot" w:pos="7569"/>
        </w:tabs>
        <w:rPr>
          <w:rFonts w:asciiTheme="minorHAnsi" w:eastAsiaTheme="minorEastAsia" w:hAnsiTheme="minorHAnsi" w:cstheme="minorBidi"/>
          <w:noProof/>
          <w:sz w:val="24"/>
          <w:szCs w:val="24"/>
          <w:lang w:eastAsia="ja-JP"/>
        </w:rPr>
      </w:pPr>
      <w:r>
        <w:rPr>
          <w:noProof/>
        </w:rPr>
        <w:t>18.4</w:t>
      </w:r>
      <w:r>
        <w:rPr>
          <w:rFonts w:asciiTheme="minorHAnsi" w:eastAsiaTheme="minorEastAsia" w:hAnsiTheme="minorHAnsi" w:cstheme="minorBidi"/>
          <w:noProof/>
          <w:sz w:val="24"/>
          <w:szCs w:val="24"/>
          <w:lang w:eastAsia="ja-JP"/>
        </w:rPr>
        <w:tab/>
      </w:r>
      <w:r>
        <w:rPr>
          <w:noProof/>
        </w:rPr>
        <w:t>Logophoric and indexing pronouns</w:t>
      </w:r>
      <w:r>
        <w:rPr>
          <w:noProof/>
        </w:rPr>
        <w:tab/>
      </w:r>
      <w:r>
        <w:rPr>
          <w:noProof/>
        </w:rPr>
        <w:fldChar w:fldCharType="begin"/>
      </w:r>
      <w:r>
        <w:rPr>
          <w:noProof/>
        </w:rPr>
        <w:instrText xml:space="preserve"> PAGEREF _Toc337412350 \h </w:instrText>
      </w:r>
      <w:r>
        <w:rPr>
          <w:noProof/>
        </w:rPr>
      </w:r>
      <w:r>
        <w:rPr>
          <w:noProof/>
        </w:rPr>
        <w:fldChar w:fldCharType="separate"/>
      </w:r>
      <w:r w:rsidR="00B93B9B">
        <w:rPr>
          <w:noProof/>
        </w:rPr>
        <w:t>217</w:t>
      </w:r>
      <w:r>
        <w:rPr>
          <w:noProof/>
        </w:rPr>
        <w:fldChar w:fldCharType="end"/>
      </w:r>
    </w:p>
    <w:p w14:paraId="24D0BDBC"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18.4.1</w:t>
      </w:r>
      <w:r>
        <w:rPr>
          <w:rFonts w:asciiTheme="minorHAnsi" w:eastAsiaTheme="minorEastAsia" w:hAnsiTheme="minorHAnsi" w:cstheme="minorBidi"/>
          <w:noProof/>
          <w:sz w:val="24"/>
          <w:szCs w:val="24"/>
          <w:lang w:eastAsia="ja-JP"/>
        </w:rPr>
        <w:tab/>
      </w:r>
      <w:r>
        <w:rPr>
          <w:noProof/>
        </w:rPr>
        <w:t>True third person logophoric function</w:t>
      </w:r>
      <w:r>
        <w:rPr>
          <w:noProof/>
        </w:rPr>
        <w:tab/>
      </w:r>
      <w:r>
        <w:rPr>
          <w:noProof/>
        </w:rPr>
        <w:fldChar w:fldCharType="begin"/>
      </w:r>
      <w:r>
        <w:rPr>
          <w:noProof/>
        </w:rPr>
        <w:instrText xml:space="preserve"> PAGEREF _Toc337412351 \h </w:instrText>
      </w:r>
      <w:r>
        <w:rPr>
          <w:noProof/>
        </w:rPr>
      </w:r>
      <w:r>
        <w:rPr>
          <w:noProof/>
        </w:rPr>
        <w:fldChar w:fldCharType="separate"/>
      </w:r>
      <w:r w:rsidR="00B93B9B">
        <w:rPr>
          <w:noProof/>
        </w:rPr>
        <w:t>217</w:t>
      </w:r>
      <w:r>
        <w:rPr>
          <w:noProof/>
        </w:rPr>
        <w:fldChar w:fldCharType="end"/>
      </w:r>
    </w:p>
    <w:p w14:paraId="770B96DB"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18.4.2</w:t>
      </w:r>
      <w:r>
        <w:rPr>
          <w:rFonts w:asciiTheme="minorHAnsi" w:eastAsiaTheme="minorEastAsia" w:hAnsiTheme="minorHAnsi" w:cstheme="minorBidi"/>
          <w:noProof/>
          <w:sz w:val="24"/>
          <w:szCs w:val="24"/>
          <w:lang w:eastAsia="ja-JP"/>
        </w:rPr>
        <w:tab/>
      </w:r>
      <w:r>
        <w:rPr>
          <w:noProof/>
        </w:rPr>
        <w:t>Non-logophoric topic-indexing function</w:t>
      </w:r>
      <w:r>
        <w:rPr>
          <w:noProof/>
        </w:rPr>
        <w:tab/>
      </w:r>
      <w:r>
        <w:rPr>
          <w:noProof/>
        </w:rPr>
        <w:fldChar w:fldCharType="begin"/>
      </w:r>
      <w:r>
        <w:rPr>
          <w:noProof/>
        </w:rPr>
        <w:instrText xml:space="preserve"> PAGEREF _Toc337412352 \h </w:instrText>
      </w:r>
      <w:r>
        <w:rPr>
          <w:noProof/>
        </w:rPr>
      </w:r>
      <w:r>
        <w:rPr>
          <w:noProof/>
        </w:rPr>
        <w:fldChar w:fldCharType="separate"/>
      </w:r>
      <w:r w:rsidR="00B93B9B">
        <w:rPr>
          <w:noProof/>
        </w:rPr>
        <w:t>218</w:t>
      </w:r>
      <w:r>
        <w:rPr>
          <w:noProof/>
        </w:rPr>
        <w:fldChar w:fldCharType="end"/>
      </w:r>
    </w:p>
    <w:p w14:paraId="12A74D4B" w14:textId="77777777" w:rsidR="002C1C50" w:rsidRDefault="002C1C50">
      <w:pPr>
        <w:pStyle w:val="TOC1"/>
        <w:tabs>
          <w:tab w:val="left" w:pos="480"/>
          <w:tab w:val="right" w:leader="dot" w:pos="7569"/>
        </w:tabs>
        <w:rPr>
          <w:rFonts w:asciiTheme="minorHAnsi" w:eastAsiaTheme="minorEastAsia" w:hAnsiTheme="minorHAnsi" w:cstheme="minorBidi"/>
          <w:b w:val="0"/>
          <w:noProof/>
          <w:szCs w:val="24"/>
          <w:lang w:eastAsia="ja-JP"/>
        </w:rPr>
      </w:pPr>
      <w:r>
        <w:rPr>
          <w:noProof/>
        </w:rPr>
        <w:t>19</w:t>
      </w:r>
      <w:r>
        <w:rPr>
          <w:rFonts w:asciiTheme="minorHAnsi" w:eastAsiaTheme="minorEastAsia" w:hAnsiTheme="minorHAnsi" w:cstheme="minorBidi"/>
          <w:b w:val="0"/>
          <w:noProof/>
          <w:szCs w:val="24"/>
          <w:lang w:eastAsia="ja-JP"/>
        </w:rPr>
        <w:tab/>
      </w:r>
      <w:r>
        <w:rPr>
          <w:noProof/>
        </w:rPr>
        <w:t>Grammatical pragmatics</w:t>
      </w:r>
      <w:r>
        <w:rPr>
          <w:noProof/>
        </w:rPr>
        <w:tab/>
      </w:r>
      <w:r>
        <w:rPr>
          <w:noProof/>
        </w:rPr>
        <w:fldChar w:fldCharType="begin"/>
      </w:r>
      <w:r>
        <w:rPr>
          <w:noProof/>
        </w:rPr>
        <w:instrText xml:space="preserve"> PAGEREF _Toc337412353 \h </w:instrText>
      </w:r>
      <w:r>
        <w:rPr>
          <w:noProof/>
        </w:rPr>
      </w:r>
      <w:r>
        <w:rPr>
          <w:noProof/>
        </w:rPr>
        <w:fldChar w:fldCharType="separate"/>
      </w:r>
      <w:r w:rsidR="00B93B9B">
        <w:rPr>
          <w:noProof/>
        </w:rPr>
        <w:t>218</w:t>
      </w:r>
      <w:r>
        <w:rPr>
          <w:noProof/>
        </w:rPr>
        <w:fldChar w:fldCharType="end"/>
      </w:r>
    </w:p>
    <w:p w14:paraId="374CE1EE" w14:textId="77777777" w:rsidR="002C1C50" w:rsidRDefault="002C1C50">
      <w:pPr>
        <w:pStyle w:val="TOC2"/>
        <w:tabs>
          <w:tab w:val="left" w:pos="825"/>
          <w:tab w:val="right" w:leader="dot" w:pos="7569"/>
        </w:tabs>
        <w:rPr>
          <w:rFonts w:asciiTheme="minorHAnsi" w:eastAsiaTheme="minorEastAsia" w:hAnsiTheme="minorHAnsi" w:cstheme="minorBidi"/>
          <w:noProof/>
          <w:sz w:val="24"/>
          <w:szCs w:val="24"/>
          <w:lang w:eastAsia="ja-JP"/>
        </w:rPr>
      </w:pPr>
      <w:r>
        <w:rPr>
          <w:noProof/>
        </w:rPr>
        <w:t>19.1</w:t>
      </w:r>
      <w:r>
        <w:rPr>
          <w:rFonts w:asciiTheme="minorHAnsi" w:eastAsiaTheme="minorEastAsia" w:hAnsiTheme="minorHAnsi" w:cstheme="minorBidi"/>
          <w:noProof/>
          <w:sz w:val="24"/>
          <w:szCs w:val="24"/>
          <w:lang w:eastAsia="ja-JP"/>
        </w:rPr>
        <w:tab/>
      </w:r>
      <w:r>
        <w:rPr>
          <w:noProof/>
        </w:rPr>
        <w:t>Topic</w:t>
      </w:r>
      <w:r>
        <w:rPr>
          <w:noProof/>
        </w:rPr>
        <w:tab/>
      </w:r>
      <w:r>
        <w:rPr>
          <w:noProof/>
        </w:rPr>
        <w:fldChar w:fldCharType="begin"/>
      </w:r>
      <w:r>
        <w:rPr>
          <w:noProof/>
        </w:rPr>
        <w:instrText xml:space="preserve"> PAGEREF _Toc337412354 \h </w:instrText>
      </w:r>
      <w:r>
        <w:rPr>
          <w:noProof/>
        </w:rPr>
      </w:r>
      <w:r>
        <w:rPr>
          <w:noProof/>
        </w:rPr>
        <w:fldChar w:fldCharType="separate"/>
      </w:r>
      <w:r w:rsidR="00B93B9B">
        <w:rPr>
          <w:noProof/>
        </w:rPr>
        <w:t>218</w:t>
      </w:r>
      <w:r>
        <w:rPr>
          <w:noProof/>
        </w:rPr>
        <w:fldChar w:fldCharType="end"/>
      </w:r>
    </w:p>
    <w:p w14:paraId="1B843D55"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19.1.1</w:t>
      </w:r>
      <w:r>
        <w:rPr>
          <w:rFonts w:asciiTheme="minorHAnsi" w:eastAsiaTheme="minorEastAsia" w:hAnsiTheme="minorHAnsi" w:cstheme="minorBidi"/>
          <w:noProof/>
          <w:sz w:val="24"/>
          <w:szCs w:val="24"/>
          <w:lang w:eastAsia="ja-JP"/>
        </w:rPr>
        <w:tab/>
      </w:r>
      <w:r>
        <w:rPr>
          <w:noProof/>
        </w:rPr>
        <w:t>Topic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_Toc337412355 \h </w:instrText>
      </w:r>
      <w:r>
        <w:rPr>
          <w:noProof/>
        </w:rPr>
      </w:r>
      <w:r>
        <w:rPr>
          <w:noProof/>
        </w:rPr>
        <w:fldChar w:fldCharType="separate"/>
      </w:r>
      <w:r w:rsidR="00B93B9B">
        <w:rPr>
          <w:noProof/>
        </w:rPr>
        <w:t>218</w:t>
      </w:r>
      <w:r>
        <w:rPr>
          <w:noProof/>
        </w:rPr>
        <w:fldChar w:fldCharType="end"/>
      </w:r>
    </w:p>
    <w:p w14:paraId="3B319F80"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19.1.2</w:t>
      </w:r>
      <w:r>
        <w:rPr>
          <w:rFonts w:asciiTheme="minorHAnsi" w:eastAsiaTheme="minorEastAsia" w:hAnsiTheme="minorHAnsi" w:cstheme="minorBidi"/>
          <w:noProof/>
          <w:sz w:val="24"/>
          <w:szCs w:val="24"/>
          <w:lang w:eastAsia="ja-JP"/>
        </w:rPr>
        <w:tab/>
      </w:r>
      <w:r>
        <w:rPr>
          <w:noProof/>
        </w:rPr>
        <w:t>‘Now’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_Toc337412356 \h </w:instrText>
      </w:r>
      <w:r>
        <w:rPr>
          <w:noProof/>
        </w:rPr>
      </w:r>
      <w:r>
        <w:rPr>
          <w:noProof/>
        </w:rPr>
        <w:fldChar w:fldCharType="separate"/>
      </w:r>
      <w:r w:rsidR="00B93B9B">
        <w:rPr>
          <w:noProof/>
        </w:rPr>
        <w:t>218</w:t>
      </w:r>
      <w:r>
        <w:rPr>
          <w:noProof/>
        </w:rPr>
        <w:fldChar w:fldCharType="end"/>
      </w:r>
    </w:p>
    <w:p w14:paraId="79C0BF1F"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19.1.3</w:t>
      </w:r>
      <w:r>
        <w:rPr>
          <w:rFonts w:asciiTheme="minorHAnsi" w:eastAsiaTheme="minorEastAsia" w:hAnsiTheme="minorHAnsi" w:cstheme="minorBidi"/>
          <w:noProof/>
          <w:sz w:val="24"/>
          <w:szCs w:val="24"/>
          <w:lang w:eastAsia="ja-JP"/>
        </w:rPr>
        <w:tab/>
      </w:r>
      <w:r>
        <w:rPr>
          <w:noProof/>
        </w:rPr>
        <w:t>‘Also, too’ (</w:t>
      </w:r>
      <w:r w:rsidRPr="00596927">
        <w:rPr>
          <w:rFonts w:ascii="Doulos SIL" w:hAnsi="Doulos SIL"/>
          <w:i/>
          <w:noProof/>
          <w:color w:val="0000FF"/>
        </w:rPr>
        <w:t xml:space="preserve">dóʔó </w:t>
      </w:r>
      <w:r>
        <w:rPr>
          <w:noProof/>
        </w:rPr>
        <w:t>)</w:t>
      </w:r>
      <w:r>
        <w:rPr>
          <w:noProof/>
        </w:rPr>
        <w:tab/>
      </w:r>
      <w:r>
        <w:rPr>
          <w:noProof/>
        </w:rPr>
        <w:fldChar w:fldCharType="begin"/>
      </w:r>
      <w:r>
        <w:rPr>
          <w:noProof/>
        </w:rPr>
        <w:instrText xml:space="preserve"> PAGEREF _Toc337412357 \h </w:instrText>
      </w:r>
      <w:r>
        <w:rPr>
          <w:noProof/>
        </w:rPr>
      </w:r>
      <w:r>
        <w:rPr>
          <w:noProof/>
        </w:rPr>
        <w:fldChar w:fldCharType="separate"/>
      </w:r>
      <w:r w:rsidR="00B93B9B">
        <w:rPr>
          <w:noProof/>
        </w:rPr>
        <w:t>218</w:t>
      </w:r>
      <w:r>
        <w:rPr>
          <w:noProof/>
        </w:rPr>
        <w:fldChar w:fldCharType="end"/>
      </w:r>
    </w:p>
    <w:p w14:paraId="72710F5B"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19.1.4</w:t>
      </w:r>
      <w:r>
        <w:rPr>
          <w:rFonts w:asciiTheme="minorHAnsi" w:eastAsiaTheme="minorEastAsia" w:hAnsiTheme="minorHAnsi" w:cstheme="minorBidi"/>
          <w:noProof/>
          <w:sz w:val="24"/>
          <w:szCs w:val="24"/>
          <w:lang w:eastAsia="ja-JP"/>
        </w:rPr>
        <w:tab/>
      </w:r>
      <w:r>
        <w:rPr>
          <w:noProof/>
        </w:rPr>
        <w:t>‘Even’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_Toc337412358 \h </w:instrText>
      </w:r>
      <w:r>
        <w:rPr>
          <w:noProof/>
        </w:rPr>
      </w:r>
      <w:r>
        <w:rPr>
          <w:noProof/>
        </w:rPr>
        <w:fldChar w:fldCharType="separate"/>
      </w:r>
      <w:r w:rsidR="00B93B9B">
        <w:rPr>
          <w:noProof/>
        </w:rPr>
        <w:t>218</w:t>
      </w:r>
      <w:r>
        <w:rPr>
          <w:noProof/>
        </w:rPr>
        <w:fldChar w:fldCharType="end"/>
      </w:r>
    </w:p>
    <w:p w14:paraId="76670314" w14:textId="77777777" w:rsidR="002C1C50" w:rsidRDefault="002C1C50">
      <w:pPr>
        <w:pStyle w:val="TOC2"/>
        <w:tabs>
          <w:tab w:val="left" w:pos="825"/>
          <w:tab w:val="right" w:leader="dot" w:pos="7569"/>
        </w:tabs>
        <w:rPr>
          <w:rFonts w:asciiTheme="minorHAnsi" w:eastAsiaTheme="minorEastAsia" w:hAnsiTheme="minorHAnsi" w:cstheme="minorBidi"/>
          <w:noProof/>
          <w:sz w:val="24"/>
          <w:szCs w:val="24"/>
          <w:lang w:eastAsia="ja-JP"/>
        </w:rPr>
      </w:pPr>
      <w:r>
        <w:rPr>
          <w:noProof/>
        </w:rPr>
        <w:t>19.2</w:t>
      </w:r>
      <w:r>
        <w:rPr>
          <w:rFonts w:asciiTheme="minorHAnsi" w:eastAsiaTheme="minorEastAsia" w:hAnsiTheme="minorHAnsi" w:cstheme="minorBidi"/>
          <w:noProof/>
          <w:sz w:val="24"/>
          <w:szCs w:val="24"/>
          <w:lang w:eastAsia="ja-JP"/>
        </w:rPr>
        <w:tab/>
      </w:r>
      <w:r>
        <w:rPr>
          <w:noProof/>
        </w:rPr>
        <w:t>Preclausal discourse markers</w:t>
      </w:r>
      <w:r>
        <w:rPr>
          <w:noProof/>
        </w:rPr>
        <w:tab/>
      </w:r>
      <w:r>
        <w:rPr>
          <w:noProof/>
        </w:rPr>
        <w:fldChar w:fldCharType="begin"/>
      </w:r>
      <w:r>
        <w:rPr>
          <w:noProof/>
        </w:rPr>
        <w:instrText xml:space="preserve"> PAGEREF _Toc337412359 \h </w:instrText>
      </w:r>
      <w:r>
        <w:rPr>
          <w:noProof/>
        </w:rPr>
      </w:r>
      <w:r>
        <w:rPr>
          <w:noProof/>
        </w:rPr>
        <w:fldChar w:fldCharType="separate"/>
      </w:r>
      <w:r w:rsidR="00B93B9B">
        <w:rPr>
          <w:noProof/>
        </w:rPr>
        <w:t>218</w:t>
      </w:r>
      <w:r>
        <w:rPr>
          <w:noProof/>
        </w:rPr>
        <w:fldChar w:fldCharType="end"/>
      </w:r>
    </w:p>
    <w:p w14:paraId="68EDFB31"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19.2.1</w:t>
      </w:r>
      <w:r>
        <w:rPr>
          <w:rFonts w:asciiTheme="minorHAnsi" w:eastAsiaTheme="minorEastAsia" w:hAnsiTheme="minorHAnsi" w:cstheme="minorBidi"/>
          <w:noProof/>
          <w:sz w:val="24"/>
          <w:szCs w:val="24"/>
          <w:lang w:eastAsia="ja-JP"/>
        </w:rPr>
        <w:tab/>
      </w:r>
      <w:r>
        <w:rPr>
          <w:noProof/>
        </w:rPr>
        <w:t xml:space="preserve">‘Well, </w:t>
      </w:r>
      <w:r>
        <w:rPr>
          <w:noProof/>
        </w:rPr>
        <w:sym w:font="Symbol" w:char="F0BC"/>
      </w:r>
      <w:r>
        <w:rPr>
          <w:noProof/>
        </w:rPr>
        <w:t>‘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_Toc337412360 \h </w:instrText>
      </w:r>
      <w:r>
        <w:rPr>
          <w:noProof/>
        </w:rPr>
      </w:r>
      <w:r>
        <w:rPr>
          <w:noProof/>
        </w:rPr>
        <w:fldChar w:fldCharType="separate"/>
      </w:r>
      <w:r w:rsidR="00B93B9B">
        <w:rPr>
          <w:noProof/>
        </w:rPr>
        <w:t>218</w:t>
      </w:r>
      <w:r>
        <w:rPr>
          <w:noProof/>
        </w:rPr>
        <w:fldChar w:fldCharType="end"/>
      </w:r>
    </w:p>
    <w:p w14:paraId="0CCA7A6B"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19.2.2</w:t>
      </w:r>
      <w:r>
        <w:rPr>
          <w:rFonts w:asciiTheme="minorHAnsi" w:eastAsiaTheme="minorEastAsia" w:hAnsiTheme="minorHAnsi" w:cstheme="minorBidi"/>
          <w:noProof/>
          <w:sz w:val="24"/>
          <w:szCs w:val="24"/>
          <w:lang w:eastAsia="ja-JP"/>
        </w:rPr>
        <w:tab/>
      </w:r>
      <w:r>
        <w:rPr>
          <w:noProof/>
        </w:rPr>
        <w:t xml:space="preserve">‘So, </w:t>
      </w:r>
      <w:r>
        <w:rPr>
          <w:noProof/>
        </w:rPr>
        <w:sym w:font="Symbol" w:char="F0BC"/>
      </w:r>
      <w:r>
        <w:rPr>
          <w:noProof/>
        </w:rPr>
        <w:t>‘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_Toc337412361 \h </w:instrText>
      </w:r>
      <w:r>
        <w:rPr>
          <w:noProof/>
        </w:rPr>
      </w:r>
      <w:r>
        <w:rPr>
          <w:noProof/>
        </w:rPr>
        <w:fldChar w:fldCharType="separate"/>
      </w:r>
      <w:r w:rsidR="00B93B9B">
        <w:rPr>
          <w:noProof/>
        </w:rPr>
        <w:t>218</w:t>
      </w:r>
      <w:r>
        <w:rPr>
          <w:noProof/>
        </w:rPr>
        <w:fldChar w:fldCharType="end"/>
      </w:r>
    </w:p>
    <w:p w14:paraId="4EC718C3"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19.2.3</w:t>
      </w:r>
      <w:r>
        <w:rPr>
          <w:rFonts w:asciiTheme="minorHAnsi" w:eastAsiaTheme="minorEastAsia" w:hAnsiTheme="minorHAnsi" w:cstheme="minorBidi"/>
          <w:noProof/>
          <w:sz w:val="24"/>
          <w:szCs w:val="24"/>
          <w:lang w:eastAsia="ja-JP"/>
        </w:rPr>
        <w:tab/>
      </w:r>
      <w:r>
        <w:rPr>
          <w:noProof/>
        </w:rPr>
        <w:t xml:space="preserve">‘But </w:t>
      </w:r>
      <w:r>
        <w:rPr>
          <w:noProof/>
        </w:rPr>
        <w:sym w:font="Symbol" w:char="F0BC"/>
      </w:r>
      <w:r>
        <w:rPr>
          <w:noProof/>
        </w:rPr>
        <w:t>‘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_Toc337412362 \h </w:instrText>
      </w:r>
      <w:r>
        <w:rPr>
          <w:noProof/>
        </w:rPr>
      </w:r>
      <w:r>
        <w:rPr>
          <w:noProof/>
        </w:rPr>
        <w:fldChar w:fldCharType="separate"/>
      </w:r>
      <w:r w:rsidR="00B93B9B">
        <w:rPr>
          <w:noProof/>
        </w:rPr>
        <w:t>218</w:t>
      </w:r>
      <w:r>
        <w:rPr>
          <w:noProof/>
        </w:rPr>
        <w:fldChar w:fldCharType="end"/>
      </w:r>
    </w:p>
    <w:p w14:paraId="470DCC07"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19.2.4</w:t>
      </w:r>
      <w:r>
        <w:rPr>
          <w:rFonts w:asciiTheme="minorHAnsi" w:eastAsiaTheme="minorEastAsia" w:hAnsiTheme="minorHAnsi" w:cstheme="minorBidi"/>
          <w:noProof/>
          <w:sz w:val="24"/>
          <w:szCs w:val="24"/>
          <w:lang w:eastAsia="ja-JP"/>
        </w:rPr>
        <w:tab/>
      </w:r>
      <w:r>
        <w:rPr>
          <w:noProof/>
        </w:rPr>
        <w:t xml:space="preserve">‘Lo, </w:t>
      </w:r>
      <w:r>
        <w:rPr>
          <w:noProof/>
        </w:rPr>
        <w:sym w:font="Symbol" w:char="F0BC"/>
      </w:r>
      <w:r>
        <w:rPr>
          <w:noProof/>
        </w:rPr>
        <w:t>‘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_Toc337412363 \h </w:instrText>
      </w:r>
      <w:r>
        <w:rPr>
          <w:noProof/>
        </w:rPr>
      </w:r>
      <w:r>
        <w:rPr>
          <w:noProof/>
        </w:rPr>
        <w:fldChar w:fldCharType="separate"/>
      </w:r>
      <w:r w:rsidR="00B93B9B">
        <w:rPr>
          <w:noProof/>
        </w:rPr>
        <w:t>218</w:t>
      </w:r>
      <w:r>
        <w:rPr>
          <w:noProof/>
        </w:rPr>
        <w:fldChar w:fldCharType="end"/>
      </w:r>
    </w:p>
    <w:p w14:paraId="7759048D" w14:textId="77777777" w:rsidR="002C1C50" w:rsidRDefault="002C1C50">
      <w:pPr>
        <w:pStyle w:val="TOC2"/>
        <w:tabs>
          <w:tab w:val="left" w:pos="825"/>
          <w:tab w:val="right" w:leader="dot" w:pos="7569"/>
        </w:tabs>
        <w:rPr>
          <w:rFonts w:asciiTheme="minorHAnsi" w:eastAsiaTheme="minorEastAsia" w:hAnsiTheme="minorHAnsi" w:cstheme="minorBidi"/>
          <w:noProof/>
          <w:sz w:val="24"/>
          <w:szCs w:val="24"/>
          <w:lang w:eastAsia="ja-JP"/>
        </w:rPr>
      </w:pPr>
      <w:r>
        <w:rPr>
          <w:noProof/>
        </w:rPr>
        <w:t>19.3</w:t>
      </w:r>
      <w:r>
        <w:rPr>
          <w:rFonts w:asciiTheme="minorHAnsi" w:eastAsiaTheme="minorEastAsia" w:hAnsiTheme="minorHAnsi" w:cstheme="minorBidi"/>
          <w:noProof/>
          <w:sz w:val="24"/>
          <w:szCs w:val="24"/>
          <w:lang w:eastAsia="ja-JP"/>
        </w:rPr>
        <w:tab/>
      </w:r>
      <w:r>
        <w:rPr>
          <w:noProof/>
        </w:rPr>
        <w:t>Pragmatic adverbs or equivalents</w:t>
      </w:r>
      <w:r>
        <w:rPr>
          <w:noProof/>
        </w:rPr>
        <w:tab/>
      </w:r>
      <w:r>
        <w:rPr>
          <w:noProof/>
        </w:rPr>
        <w:fldChar w:fldCharType="begin"/>
      </w:r>
      <w:r>
        <w:rPr>
          <w:noProof/>
        </w:rPr>
        <w:instrText xml:space="preserve"> PAGEREF _Toc337412364 \h </w:instrText>
      </w:r>
      <w:r>
        <w:rPr>
          <w:noProof/>
        </w:rPr>
      </w:r>
      <w:r>
        <w:rPr>
          <w:noProof/>
        </w:rPr>
        <w:fldChar w:fldCharType="separate"/>
      </w:r>
      <w:r w:rsidR="00B93B9B">
        <w:rPr>
          <w:noProof/>
        </w:rPr>
        <w:t>218</w:t>
      </w:r>
      <w:r>
        <w:rPr>
          <w:noProof/>
        </w:rPr>
        <w:fldChar w:fldCharType="end"/>
      </w:r>
    </w:p>
    <w:p w14:paraId="2D109786"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19.3.1</w:t>
      </w:r>
      <w:r>
        <w:rPr>
          <w:rFonts w:asciiTheme="minorHAnsi" w:eastAsiaTheme="minorEastAsia" w:hAnsiTheme="minorHAnsi" w:cstheme="minorBidi"/>
          <w:noProof/>
          <w:sz w:val="24"/>
          <w:szCs w:val="24"/>
          <w:lang w:eastAsia="ja-JP"/>
        </w:rPr>
        <w:tab/>
      </w:r>
      <w:r>
        <w:rPr>
          <w:noProof/>
        </w:rPr>
        <w:t>‘Again’, ‘not again’, ‘on the other hand’</w:t>
      </w:r>
      <w:r>
        <w:rPr>
          <w:noProof/>
        </w:rPr>
        <w:tab/>
      </w:r>
      <w:r>
        <w:rPr>
          <w:noProof/>
        </w:rPr>
        <w:fldChar w:fldCharType="begin"/>
      </w:r>
      <w:r>
        <w:rPr>
          <w:noProof/>
        </w:rPr>
        <w:instrText xml:space="preserve"> PAGEREF _Toc337412365 \h </w:instrText>
      </w:r>
      <w:r>
        <w:rPr>
          <w:noProof/>
        </w:rPr>
      </w:r>
      <w:r>
        <w:rPr>
          <w:noProof/>
        </w:rPr>
        <w:fldChar w:fldCharType="separate"/>
      </w:r>
      <w:r w:rsidR="00B93B9B">
        <w:rPr>
          <w:noProof/>
        </w:rPr>
        <w:t>218</w:t>
      </w:r>
      <w:r>
        <w:rPr>
          <w:noProof/>
        </w:rPr>
        <w:fldChar w:fldCharType="end"/>
      </w:r>
    </w:p>
    <w:p w14:paraId="7091C4B8" w14:textId="77777777" w:rsidR="002C1C50" w:rsidRDefault="002C1C50">
      <w:pPr>
        <w:pStyle w:val="TOC2"/>
        <w:tabs>
          <w:tab w:val="left" w:pos="825"/>
          <w:tab w:val="right" w:leader="dot" w:pos="7569"/>
        </w:tabs>
        <w:rPr>
          <w:rFonts w:asciiTheme="minorHAnsi" w:eastAsiaTheme="minorEastAsia" w:hAnsiTheme="minorHAnsi" w:cstheme="minorBidi"/>
          <w:noProof/>
          <w:sz w:val="24"/>
          <w:szCs w:val="24"/>
          <w:lang w:eastAsia="ja-JP"/>
        </w:rPr>
      </w:pPr>
      <w:r>
        <w:rPr>
          <w:noProof/>
        </w:rPr>
        <w:t>19.4</w:t>
      </w:r>
      <w:r>
        <w:rPr>
          <w:rFonts w:asciiTheme="minorHAnsi" w:eastAsiaTheme="minorEastAsia" w:hAnsiTheme="minorHAnsi" w:cstheme="minorBidi"/>
          <w:noProof/>
          <w:sz w:val="24"/>
          <w:szCs w:val="24"/>
          <w:lang w:eastAsia="ja-JP"/>
        </w:rPr>
        <w:tab/>
      </w:r>
      <w:r>
        <w:rPr>
          <w:noProof/>
        </w:rPr>
        <w:t>‘Only’ particles</w:t>
      </w:r>
      <w:r>
        <w:rPr>
          <w:noProof/>
        </w:rPr>
        <w:tab/>
      </w:r>
      <w:r>
        <w:rPr>
          <w:noProof/>
        </w:rPr>
        <w:fldChar w:fldCharType="begin"/>
      </w:r>
      <w:r>
        <w:rPr>
          <w:noProof/>
        </w:rPr>
        <w:instrText xml:space="preserve"> PAGEREF _Toc337412366 \h </w:instrText>
      </w:r>
      <w:r>
        <w:rPr>
          <w:noProof/>
        </w:rPr>
      </w:r>
      <w:r>
        <w:rPr>
          <w:noProof/>
        </w:rPr>
        <w:fldChar w:fldCharType="separate"/>
      </w:r>
      <w:r w:rsidR="00B93B9B">
        <w:rPr>
          <w:noProof/>
        </w:rPr>
        <w:t>218</w:t>
      </w:r>
      <w:r>
        <w:rPr>
          <w:noProof/>
        </w:rPr>
        <w:fldChar w:fldCharType="end"/>
      </w:r>
    </w:p>
    <w:p w14:paraId="2334CD44"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19.4.1</w:t>
      </w:r>
      <w:r>
        <w:rPr>
          <w:rFonts w:asciiTheme="minorHAnsi" w:eastAsiaTheme="minorEastAsia" w:hAnsiTheme="minorHAnsi" w:cstheme="minorBidi"/>
          <w:noProof/>
          <w:sz w:val="24"/>
          <w:szCs w:val="24"/>
          <w:lang w:eastAsia="ja-JP"/>
        </w:rPr>
        <w:tab/>
      </w:r>
      <w:r>
        <w:rPr>
          <w:noProof/>
        </w:rPr>
        <w:t>‘Only’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_Toc337412367 \h </w:instrText>
      </w:r>
      <w:r>
        <w:rPr>
          <w:noProof/>
        </w:rPr>
      </w:r>
      <w:r>
        <w:rPr>
          <w:noProof/>
        </w:rPr>
        <w:fldChar w:fldCharType="separate"/>
      </w:r>
      <w:r w:rsidR="00B93B9B">
        <w:rPr>
          <w:noProof/>
        </w:rPr>
        <w:t>218</w:t>
      </w:r>
      <w:r>
        <w:rPr>
          <w:noProof/>
        </w:rPr>
        <w:fldChar w:fldCharType="end"/>
      </w:r>
    </w:p>
    <w:p w14:paraId="3BB37E73"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19.4.2</w:t>
      </w:r>
      <w:r>
        <w:rPr>
          <w:rFonts w:asciiTheme="minorHAnsi" w:eastAsiaTheme="minorEastAsia" w:hAnsiTheme="minorHAnsi" w:cstheme="minorBidi"/>
          <w:noProof/>
          <w:sz w:val="24"/>
          <w:szCs w:val="24"/>
          <w:lang w:eastAsia="ja-JP"/>
        </w:rPr>
        <w:tab/>
      </w:r>
      <w:r>
        <w:rPr>
          <w:noProof/>
        </w:rPr>
        <w:t>‘Just (one)’ (</w:t>
      </w:r>
      <w:r w:rsidRPr="00596927">
        <w:rPr>
          <w:rFonts w:ascii="Doulos SIL" w:hAnsi="Doulos SIL"/>
          <w:i/>
          <w:noProof/>
          <w:color w:val="0000FF"/>
        </w:rPr>
        <w:t>ŋŋŋ</w:t>
      </w:r>
      <w:r>
        <w:rPr>
          <w:noProof/>
        </w:rPr>
        <w:t>)</w:t>
      </w:r>
      <w:r>
        <w:rPr>
          <w:noProof/>
        </w:rPr>
        <w:tab/>
      </w:r>
      <w:r>
        <w:rPr>
          <w:noProof/>
        </w:rPr>
        <w:fldChar w:fldCharType="begin"/>
      </w:r>
      <w:r>
        <w:rPr>
          <w:noProof/>
        </w:rPr>
        <w:instrText xml:space="preserve"> PAGEREF _Toc337412368 \h </w:instrText>
      </w:r>
      <w:r>
        <w:rPr>
          <w:noProof/>
        </w:rPr>
      </w:r>
      <w:r>
        <w:rPr>
          <w:noProof/>
        </w:rPr>
        <w:fldChar w:fldCharType="separate"/>
      </w:r>
      <w:r w:rsidR="00B93B9B">
        <w:rPr>
          <w:noProof/>
        </w:rPr>
        <w:t>218</w:t>
      </w:r>
      <w:r>
        <w:rPr>
          <w:noProof/>
        </w:rPr>
        <w:fldChar w:fldCharType="end"/>
      </w:r>
    </w:p>
    <w:p w14:paraId="7006C5F6" w14:textId="77777777" w:rsidR="002C1C50" w:rsidRDefault="002C1C50">
      <w:pPr>
        <w:pStyle w:val="TOC2"/>
        <w:tabs>
          <w:tab w:val="left" w:pos="825"/>
          <w:tab w:val="right" w:leader="dot" w:pos="7569"/>
        </w:tabs>
        <w:rPr>
          <w:rFonts w:asciiTheme="minorHAnsi" w:eastAsiaTheme="minorEastAsia" w:hAnsiTheme="minorHAnsi" w:cstheme="minorBidi"/>
          <w:noProof/>
          <w:sz w:val="24"/>
          <w:szCs w:val="24"/>
          <w:lang w:eastAsia="ja-JP"/>
        </w:rPr>
      </w:pPr>
      <w:r>
        <w:rPr>
          <w:noProof/>
        </w:rPr>
        <w:t>19.5</w:t>
      </w:r>
      <w:r>
        <w:rPr>
          <w:rFonts w:asciiTheme="minorHAnsi" w:eastAsiaTheme="minorEastAsia" w:hAnsiTheme="minorHAnsi" w:cstheme="minorBidi"/>
          <w:noProof/>
          <w:sz w:val="24"/>
          <w:szCs w:val="24"/>
          <w:lang w:eastAsia="ja-JP"/>
        </w:rPr>
        <w:tab/>
      </w:r>
      <w:r>
        <w:rPr>
          <w:noProof/>
        </w:rPr>
        <w:t>Phrase-final emphatics</w:t>
      </w:r>
      <w:r>
        <w:rPr>
          <w:noProof/>
        </w:rPr>
        <w:tab/>
      </w:r>
      <w:r>
        <w:rPr>
          <w:noProof/>
        </w:rPr>
        <w:fldChar w:fldCharType="begin"/>
      </w:r>
      <w:r>
        <w:rPr>
          <w:noProof/>
        </w:rPr>
        <w:instrText xml:space="preserve"> PAGEREF _Toc337412369 \h </w:instrText>
      </w:r>
      <w:r>
        <w:rPr>
          <w:noProof/>
        </w:rPr>
      </w:r>
      <w:r>
        <w:rPr>
          <w:noProof/>
        </w:rPr>
        <w:fldChar w:fldCharType="separate"/>
      </w:r>
      <w:r w:rsidR="00B93B9B">
        <w:rPr>
          <w:noProof/>
        </w:rPr>
        <w:t>218</w:t>
      </w:r>
      <w:r>
        <w:rPr>
          <w:noProof/>
        </w:rPr>
        <w:fldChar w:fldCharType="end"/>
      </w:r>
    </w:p>
    <w:p w14:paraId="4EE55372"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19.5.1</w:t>
      </w:r>
      <w:r>
        <w:rPr>
          <w:rFonts w:asciiTheme="minorHAnsi" w:eastAsiaTheme="minorEastAsia" w:hAnsiTheme="minorHAnsi" w:cstheme="minorBidi"/>
          <w:noProof/>
          <w:sz w:val="24"/>
          <w:szCs w:val="24"/>
          <w:lang w:eastAsia="ja-JP"/>
        </w:rPr>
        <w:tab/>
      </w:r>
      <w:r>
        <w:rPr>
          <w:noProof/>
        </w:rPr>
        <w:t xml:space="preserve">Phrase-final </w:t>
      </w:r>
      <w:r w:rsidRPr="00596927">
        <w:rPr>
          <w:rFonts w:ascii="Doulos SIL" w:hAnsi="Doulos SIL"/>
          <w:i/>
          <w:noProof/>
          <w:color w:val="0000FF"/>
        </w:rPr>
        <w:t>ŋŋŋ</w:t>
      </w:r>
      <w:r>
        <w:rPr>
          <w:noProof/>
        </w:rPr>
        <w:t xml:space="preserve"> ‘exactly’ (confirming)</w:t>
      </w:r>
      <w:r>
        <w:rPr>
          <w:noProof/>
        </w:rPr>
        <w:tab/>
      </w:r>
      <w:r>
        <w:rPr>
          <w:noProof/>
        </w:rPr>
        <w:fldChar w:fldCharType="begin"/>
      </w:r>
      <w:r>
        <w:rPr>
          <w:noProof/>
        </w:rPr>
        <w:instrText xml:space="preserve"> PAGEREF _Toc337412370 \h </w:instrText>
      </w:r>
      <w:r>
        <w:rPr>
          <w:noProof/>
        </w:rPr>
      </w:r>
      <w:r>
        <w:rPr>
          <w:noProof/>
        </w:rPr>
        <w:fldChar w:fldCharType="separate"/>
      </w:r>
      <w:r w:rsidR="00B93B9B">
        <w:rPr>
          <w:noProof/>
        </w:rPr>
        <w:t>218</w:t>
      </w:r>
      <w:r>
        <w:rPr>
          <w:noProof/>
        </w:rPr>
        <w:fldChar w:fldCharType="end"/>
      </w:r>
    </w:p>
    <w:p w14:paraId="4EBF179A"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19.5.2</w:t>
      </w:r>
      <w:r>
        <w:rPr>
          <w:rFonts w:asciiTheme="minorHAnsi" w:eastAsiaTheme="minorEastAsia" w:hAnsiTheme="minorHAnsi" w:cstheme="minorBidi"/>
          <w:noProof/>
          <w:sz w:val="24"/>
          <w:szCs w:val="24"/>
          <w:lang w:eastAsia="ja-JP"/>
        </w:rPr>
        <w:tab/>
      </w:r>
      <w:r>
        <w:rPr>
          <w:noProof/>
        </w:rPr>
        <w:t xml:space="preserve">Clause-final </w:t>
      </w:r>
      <w:r w:rsidRPr="00596927">
        <w:rPr>
          <w:rFonts w:ascii="Doulos SIL" w:hAnsi="Doulos SIL"/>
          <w:i/>
          <w:noProof/>
          <w:color w:val="0000FF"/>
        </w:rPr>
        <w:t>ŋŋŋ</w:t>
      </w:r>
      <w:r>
        <w:rPr>
          <w:noProof/>
        </w:rPr>
        <w:t xml:space="preserve"> ‘sure’ (firm agreement or answer)</w:t>
      </w:r>
      <w:r>
        <w:rPr>
          <w:noProof/>
        </w:rPr>
        <w:tab/>
      </w:r>
      <w:r>
        <w:rPr>
          <w:noProof/>
        </w:rPr>
        <w:fldChar w:fldCharType="begin"/>
      </w:r>
      <w:r>
        <w:rPr>
          <w:noProof/>
        </w:rPr>
        <w:instrText xml:space="preserve"> PAGEREF _Toc337412371 \h </w:instrText>
      </w:r>
      <w:r>
        <w:rPr>
          <w:noProof/>
        </w:rPr>
      </w:r>
      <w:r>
        <w:rPr>
          <w:noProof/>
        </w:rPr>
        <w:fldChar w:fldCharType="separate"/>
      </w:r>
      <w:r w:rsidR="00B93B9B">
        <w:rPr>
          <w:noProof/>
        </w:rPr>
        <w:t>218</w:t>
      </w:r>
      <w:r>
        <w:rPr>
          <w:noProof/>
        </w:rPr>
        <w:fldChar w:fldCharType="end"/>
      </w:r>
    </w:p>
    <w:p w14:paraId="13F94AF6" w14:textId="77777777" w:rsidR="002C1C50" w:rsidRDefault="002C1C50">
      <w:pPr>
        <w:pStyle w:val="TOC3"/>
        <w:tabs>
          <w:tab w:val="left" w:pos="1190"/>
          <w:tab w:val="right" w:leader="dot" w:pos="7569"/>
        </w:tabs>
        <w:rPr>
          <w:rFonts w:asciiTheme="minorHAnsi" w:eastAsiaTheme="minorEastAsia" w:hAnsiTheme="minorHAnsi" w:cstheme="minorBidi"/>
          <w:noProof/>
          <w:sz w:val="24"/>
          <w:szCs w:val="24"/>
          <w:lang w:eastAsia="ja-JP"/>
        </w:rPr>
      </w:pPr>
      <w:r>
        <w:rPr>
          <w:noProof/>
        </w:rPr>
        <w:t>19.5.3</w:t>
      </w:r>
      <w:r>
        <w:rPr>
          <w:rFonts w:asciiTheme="minorHAnsi" w:eastAsiaTheme="minorEastAsia" w:hAnsiTheme="minorHAnsi" w:cstheme="minorBidi"/>
          <w:noProof/>
          <w:sz w:val="24"/>
          <w:szCs w:val="24"/>
          <w:lang w:eastAsia="ja-JP"/>
        </w:rPr>
        <w:tab/>
      </w:r>
      <w:r>
        <w:rPr>
          <w:noProof/>
        </w:rPr>
        <w:t xml:space="preserve">Clause-final </w:t>
      </w:r>
      <w:r w:rsidRPr="00596927">
        <w:rPr>
          <w:rFonts w:ascii="Doulos SIL" w:hAnsi="Doulos SIL"/>
          <w:i/>
          <w:noProof/>
          <w:color w:val="0000FF"/>
        </w:rPr>
        <w:t>ŋŋŋ</w:t>
      </w:r>
      <w:r>
        <w:rPr>
          <w:noProof/>
        </w:rPr>
        <w:t xml:space="preserve"> (admonitive)</w:t>
      </w:r>
      <w:r>
        <w:rPr>
          <w:noProof/>
        </w:rPr>
        <w:tab/>
      </w:r>
      <w:r>
        <w:rPr>
          <w:noProof/>
        </w:rPr>
        <w:fldChar w:fldCharType="begin"/>
      </w:r>
      <w:r>
        <w:rPr>
          <w:noProof/>
        </w:rPr>
        <w:instrText xml:space="preserve"> PAGEREF _Toc337412372 \h </w:instrText>
      </w:r>
      <w:r>
        <w:rPr>
          <w:noProof/>
        </w:rPr>
      </w:r>
      <w:r>
        <w:rPr>
          <w:noProof/>
        </w:rPr>
        <w:fldChar w:fldCharType="separate"/>
      </w:r>
      <w:r w:rsidR="00B93B9B">
        <w:rPr>
          <w:noProof/>
        </w:rPr>
        <w:t>218</w:t>
      </w:r>
      <w:r>
        <w:rPr>
          <w:noProof/>
        </w:rPr>
        <w:fldChar w:fldCharType="end"/>
      </w:r>
    </w:p>
    <w:p w14:paraId="5DBD74F0" w14:textId="77777777" w:rsidR="002C1C50" w:rsidRDefault="002C1C50">
      <w:pPr>
        <w:pStyle w:val="TOC2"/>
        <w:tabs>
          <w:tab w:val="left" w:pos="825"/>
          <w:tab w:val="right" w:leader="dot" w:pos="7569"/>
        </w:tabs>
        <w:rPr>
          <w:rFonts w:asciiTheme="minorHAnsi" w:eastAsiaTheme="minorEastAsia" w:hAnsiTheme="minorHAnsi" w:cstheme="minorBidi"/>
          <w:noProof/>
          <w:sz w:val="24"/>
          <w:szCs w:val="24"/>
          <w:lang w:eastAsia="ja-JP"/>
        </w:rPr>
      </w:pPr>
      <w:r>
        <w:rPr>
          <w:noProof/>
        </w:rPr>
        <w:t>19.6</w:t>
      </w:r>
      <w:r>
        <w:rPr>
          <w:rFonts w:asciiTheme="minorHAnsi" w:eastAsiaTheme="minorEastAsia" w:hAnsiTheme="minorHAnsi" w:cstheme="minorBidi"/>
          <w:noProof/>
          <w:sz w:val="24"/>
          <w:szCs w:val="24"/>
          <w:lang w:eastAsia="ja-JP"/>
        </w:rPr>
        <w:tab/>
      </w:r>
      <w:r>
        <w:rPr>
          <w:noProof/>
        </w:rPr>
        <w:t>Backchannel and uptake checks</w:t>
      </w:r>
      <w:r>
        <w:rPr>
          <w:noProof/>
        </w:rPr>
        <w:tab/>
      </w:r>
      <w:r>
        <w:rPr>
          <w:noProof/>
        </w:rPr>
        <w:fldChar w:fldCharType="begin"/>
      </w:r>
      <w:r>
        <w:rPr>
          <w:noProof/>
        </w:rPr>
        <w:instrText xml:space="preserve"> PAGEREF _Toc337412373 \h </w:instrText>
      </w:r>
      <w:r>
        <w:rPr>
          <w:noProof/>
        </w:rPr>
      </w:r>
      <w:r>
        <w:rPr>
          <w:noProof/>
        </w:rPr>
        <w:fldChar w:fldCharType="separate"/>
      </w:r>
      <w:r w:rsidR="00B93B9B">
        <w:rPr>
          <w:noProof/>
        </w:rPr>
        <w:t>218</w:t>
      </w:r>
      <w:r>
        <w:rPr>
          <w:noProof/>
        </w:rPr>
        <w:fldChar w:fldCharType="end"/>
      </w:r>
    </w:p>
    <w:p w14:paraId="483C1685" w14:textId="77777777" w:rsidR="002C1C50" w:rsidRDefault="002C1C50">
      <w:pPr>
        <w:pStyle w:val="TOC2"/>
        <w:tabs>
          <w:tab w:val="left" w:pos="825"/>
          <w:tab w:val="right" w:leader="dot" w:pos="7569"/>
        </w:tabs>
        <w:rPr>
          <w:rFonts w:asciiTheme="minorHAnsi" w:eastAsiaTheme="minorEastAsia" w:hAnsiTheme="minorHAnsi" w:cstheme="minorBidi"/>
          <w:noProof/>
          <w:sz w:val="24"/>
          <w:szCs w:val="24"/>
          <w:lang w:eastAsia="ja-JP"/>
        </w:rPr>
      </w:pPr>
      <w:r>
        <w:rPr>
          <w:noProof/>
        </w:rPr>
        <w:t>19.7</w:t>
      </w:r>
      <w:r>
        <w:rPr>
          <w:rFonts w:asciiTheme="minorHAnsi" w:eastAsiaTheme="minorEastAsia" w:hAnsiTheme="minorHAnsi" w:cstheme="minorBidi"/>
          <w:noProof/>
          <w:sz w:val="24"/>
          <w:szCs w:val="24"/>
          <w:lang w:eastAsia="ja-JP"/>
        </w:rPr>
        <w:tab/>
      </w:r>
      <w:r>
        <w:rPr>
          <w:noProof/>
        </w:rPr>
        <w:t>Greetings</w:t>
      </w:r>
      <w:r>
        <w:rPr>
          <w:noProof/>
        </w:rPr>
        <w:tab/>
      </w:r>
      <w:r>
        <w:rPr>
          <w:noProof/>
        </w:rPr>
        <w:fldChar w:fldCharType="begin"/>
      </w:r>
      <w:r>
        <w:rPr>
          <w:noProof/>
        </w:rPr>
        <w:instrText xml:space="preserve"> PAGEREF _Toc337412374 \h </w:instrText>
      </w:r>
      <w:r>
        <w:rPr>
          <w:noProof/>
        </w:rPr>
      </w:r>
      <w:r>
        <w:rPr>
          <w:noProof/>
        </w:rPr>
        <w:fldChar w:fldCharType="separate"/>
      </w:r>
      <w:r w:rsidR="00B93B9B">
        <w:rPr>
          <w:noProof/>
        </w:rPr>
        <w:t>218</w:t>
      </w:r>
      <w:r>
        <w:rPr>
          <w:noProof/>
        </w:rPr>
        <w:fldChar w:fldCharType="end"/>
      </w:r>
    </w:p>
    <w:p w14:paraId="4438C568" w14:textId="77777777" w:rsidR="002C1C50" w:rsidRDefault="002C1C50">
      <w:pPr>
        <w:pStyle w:val="TOC1"/>
        <w:tabs>
          <w:tab w:val="left" w:pos="480"/>
          <w:tab w:val="right" w:leader="dot" w:pos="7569"/>
        </w:tabs>
        <w:rPr>
          <w:rFonts w:asciiTheme="minorHAnsi" w:eastAsiaTheme="minorEastAsia" w:hAnsiTheme="minorHAnsi" w:cstheme="minorBidi"/>
          <w:b w:val="0"/>
          <w:noProof/>
          <w:szCs w:val="24"/>
          <w:lang w:eastAsia="ja-JP"/>
        </w:rPr>
      </w:pPr>
      <w:r>
        <w:rPr>
          <w:noProof/>
        </w:rPr>
        <w:t>20</w:t>
      </w:r>
      <w:r>
        <w:rPr>
          <w:rFonts w:asciiTheme="minorHAnsi" w:eastAsiaTheme="minorEastAsia" w:hAnsiTheme="minorHAnsi" w:cstheme="minorBidi"/>
          <w:b w:val="0"/>
          <w:noProof/>
          <w:szCs w:val="24"/>
          <w:lang w:eastAsia="ja-JP"/>
        </w:rPr>
        <w:tab/>
      </w:r>
      <w:r>
        <w:rPr>
          <w:noProof/>
        </w:rPr>
        <w:t>Text</w:t>
      </w:r>
      <w:r>
        <w:rPr>
          <w:noProof/>
        </w:rPr>
        <w:tab/>
      </w:r>
      <w:r>
        <w:rPr>
          <w:noProof/>
        </w:rPr>
        <w:fldChar w:fldCharType="begin"/>
      </w:r>
      <w:r>
        <w:rPr>
          <w:noProof/>
        </w:rPr>
        <w:instrText xml:space="preserve"> PAGEREF _Toc337412375 \h </w:instrText>
      </w:r>
      <w:r>
        <w:rPr>
          <w:noProof/>
        </w:rPr>
      </w:r>
      <w:r>
        <w:rPr>
          <w:noProof/>
        </w:rPr>
        <w:fldChar w:fldCharType="separate"/>
      </w:r>
      <w:r w:rsidR="00B93B9B">
        <w:rPr>
          <w:noProof/>
        </w:rPr>
        <w:t>218</w:t>
      </w:r>
      <w:r>
        <w:rPr>
          <w:noProof/>
        </w:rPr>
        <w:fldChar w:fldCharType="end"/>
      </w:r>
    </w:p>
    <w:p w14:paraId="50F9FF7F" w14:textId="77777777" w:rsidR="002C1C50" w:rsidRDefault="002C1C50">
      <w:pPr>
        <w:pStyle w:val="TOC1"/>
        <w:tabs>
          <w:tab w:val="right" w:leader="dot" w:pos="7569"/>
        </w:tabs>
        <w:rPr>
          <w:rFonts w:asciiTheme="minorHAnsi" w:eastAsiaTheme="minorEastAsia" w:hAnsiTheme="minorHAnsi" w:cstheme="minorBidi"/>
          <w:b w:val="0"/>
          <w:noProof/>
          <w:szCs w:val="24"/>
          <w:lang w:eastAsia="ja-JP"/>
        </w:rPr>
      </w:pPr>
      <w:r>
        <w:rPr>
          <w:noProof/>
        </w:rPr>
        <w:lastRenderedPageBreak/>
        <w:t>References</w:t>
      </w:r>
      <w:r>
        <w:rPr>
          <w:noProof/>
        </w:rPr>
        <w:tab/>
      </w:r>
      <w:r>
        <w:rPr>
          <w:noProof/>
        </w:rPr>
        <w:fldChar w:fldCharType="begin"/>
      </w:r>
      <w:r>
        <w:rPr>
          <w:noProof/>
        </w:rPr>
        <w:instrText xml:space="preserve"> PAGEREF _Toc337412376 \h </w:instrText>
      </w:r>
      <w:r>
        <w:rPr>
          <w:noProof/>
        </w:rPr>
      </w:r>
      <w:r>
        <w:rPr>
          <w:noProof/>
        </w:rPr>
        <w:fldChar w:fldCharType="separate"/>
      </w:r>
      <w:r w:rsidR="00B93B9B">
        <w:rPr>
          <w:noProof/>
        </w:rPr>
        <w:t>218</w:t>
      </w:r>
      <w:r>
        <w:rPr>
          <w:noProof/>
        </w:rPr>
        <w:fldChar w:fldCharType="end"/>
      </w:r>
    </w:p>
    <w:p w14:paraId="21CB8760" w14:textId="77777777" w:rsidR="002C1C50" w:rsidRDefault="002C1C50">
      <w:pPr>
        <w:pStyle w:val="TOC1"/>
        <w:tabs>
          <w:tab w:val="right" w:leader="dot" w:pos="7569"/>
        </w:tabs>
        <w:rPr>
          <w:rFonts w:asciiTheme="minorHAnsi" w:eastAsiaTheme="minorEastAsia" w:hAnsiTheme="minorHAnsi" w:cstheme="minorBidi"/>
          <w:b w:val="0"/>
          <w:noProof/>
          <w:szCs w:val="24"/>
          <w:lang w:eastAsia="ja-JP"/>
        </w:rPr>
      </w:pPr>
      <w:r>
        <w:rPr>
          <w:noProof/>
        </w:rPr>
        <w:t>Index</w:t>
      </w:r>
      <w:r>
        <w:rPr>
          <w:noProof/>
        </w:rPr>
        <w:tab/>
      </w:r>
      <w:r>
        <w:rPr>
          <w:noProof/>
        </w:rPr>
        <w:fldChar w:fldCharType="begin"/>
      </w:r>
      <w:r>
        <w:rPr>
          <w:noProof/>
        </w:rPr>
        <w:instrText xml:space="preserve"> PAGEREF _Toc337412377 \h </w:instrText>
      </w:r>
      <w:r>
        <w:rPr>
          <w:noProof/>
        </w:rPr>
      </w:r>
      <w:r>
        <w:rPr>
          <w:noProof/>
        </w:rPr>
        <w:fldChar w:fldCharType="separate"/>
      </w:r>
      <w:r w:rsidR="00B93B9B">
        <w:rPr>
          <w:noProof/>
        </w:rPr>
        <w:t>218</w:t>
      </w:r>
      <w:r>
        <w:rPr>
          <w:noProof/>
        </w:rPr>
        <w:fldChar w:fldCharType="end"/>
      </w:r>
    </w:p>
    <w:p w14:paraId="4E03D53C" w14:textId="09CA2072" w:rsidR="00BA6685" w:rsidRPr="002D209A" w:rsidRDefault="002C1C50" w:rsidP="00BA6685">
      <w:r>
        <w:rPr>
          <w:b/>
          <w:sz w:val="24"/>
        </w:rPr>
        <w:fldChar w:fldCharType="end"/>
      </w:r>
    </w:p>
    <w:p w14:paraId="04184946" w14:textId="77777777" w:rsidR="00BA6685" w:rsidRPr="002D209A" w:rsidRDefault="00BA6685" w:rsidP="00BA6685"/>
    <w:p w14:paraId="32BFBA2D" w14:textId="77777777" w:rsidR="00BA6685" w:rsidRPr="001936B6" w:rsidRDefault="00BA6685" w:rsidP="00BA6685">
      <w:pPr>
        <w:rPr>
          <w:b/>
          <w:color w:val="993300"/>
          <w:sz w:val="30"/>
        </w:rPr>
      </w:pPr>
    </w:p>
    <w:p w14:paraId="00562F96" w14:textId="77777777" w:rsidR="00BA6685" w:rsidRPr="001936B6" w:rsidRDefault="00BA6685" w:rsidP="00BA6685">
      <w:pPr>
        <w:rPr>
          <w:b/>
          <w:color w:val="993300"/>
          <w:sz w:val="30"/>
        </w:rPr>
        <w:sectPr w:rsidR="00BA6685" w:rsidRPr="001936B6" w:rsidSect="00D151F2">
          <w:type w:val="oddPage"/>
          <w:pgSz w:w="11899" w:h="16838"/>
          <w:pgMar w:top="1800" w:right="2160" w:bottom="2160" w:left="2160" w:header="1872" w:footer="2160" w:gutter="0"/>
          <w:cols w:space="720"/>
        </w:sectPr>
      </w:pPr>
    </w:p>
    <w:p w14:paraId="056C3BCD" w14:textId="77777777" w:rsidR="00BA6685" w:rsidRPr="00922D4A" w:rsidRDefault="00566B03" w:rsidP="00BA6685">
      <w:pPr>
        <w:pStyle w:val="Heading1"/>
      </w:pPr>
      <w:bookmarkStart w:id="10" w:name="_Toc79405593"/>
      <w:bookmarkStart w:id="11" w:name="_Toc337411863"/>
      <w:r w:rsidRPr="00922D4A">
        <w:lastRenderedPageBreak/>
        <w:t>Introduction</w:t>
      </w:r>
      <w:bookmarkEnd w:id="0"/>
      <w:bookmarkEnd w:id="1"/>
      <w:bookmarkEnd w:id="2"/>
      <w:bookmarkEnd w:id="3"/>
      <w:bookmarkEnd w:id="4"/>
      <w:bookmarkEnd w:id="5"/>
      <w:bookmarkEnd w:id="9"/>
      <w:bookmarkEnd w:id="10"/>
      <w:bookmarkEnd w:id="11"/>
    </w:p>
    <w:p w14:paraId="243EE4B1" w14:textId="3A89882C" w:rsidR="00BA6685" w:rsidRDefault="00B16B37" w:rsidP="00BA6685">
      <w:pPr>
        <w:pStyle w:val="Heading2"/>
      </w:pPr>
      <w:bookmarkStart w:id="12" w:name="_Toc508434407"/>
      <w:bookmarkStart w:id="13" w:name="_Toc508942574"/>
      <w:bookmarkStart w:id="14" w:name="_Toc508943174"/>
      <w:bookmarkStart w:id="15" w:name="_Toc36027117"/>
      <w:bookmarkStart w:id="16" w:name="_Toc36027269"/>
      <w:bookmarkStart w:id="17" w:name="_Toc36027479"/>
      <w:bookmarkStart w:id="18" w:name="_Toc78375488"/>
      <w:bookmarkStart w:id="19" w:name="_Toc79405594"/>
      <w:bookmarkStart w:id="20" w:name="_Toc337411864"/>
      <w:r>
        <w:t>Mande</w:t>
      </w:r>
      <w:r w:rsidR="00566B03" w:rsidRPr="00922D4A">
        <w:t xml:space="preserve"> languages</w:t>
      </w:r>
      <w:bookmarkEnd w:id="12"/>
      <w:bookmarkEnd w:id="13"/>
      <w:bookmarkEnd w:id="14"/>
      <w:bookmarkEnd w:id="15"/>
      <w:bookmarkEnd w:id="16"/>
      <w:bookmarkEnd w:id="17"/>
      <w:bookmarkEnd w:id="18"/>
      <w:bookmarkEnd w:id="19"/>
      <w:bookmarkEnd w:id="20"/>
    </w:p>
    <w:p w14:paraId="7DB58918" w14:textId="6A703BB9" w:rsidR="00C812F4" w:rsidRDefault="00C812F4" w:rsidP="00C812F4">
      <w:r>
        <w:t>Languages of the Mande family are widely spoken in central and southern Mali, southwestern Burkina Faso, northern Cô</w:t>
      </w:r>
      <w:r w:rsidR="00440CAA">
        <w:t xml:space="preserve">te d’Ivoire, and Guinea-Conaky. There are </w:t>
      </w:r>
      <w:r>
        <w:t xml:space="preserve">extensions into </w:t>
      </w:r>
      <w:r w:rsidR="00761B20">
        <w:t xml:space="preserve">Ghana, </w:t>
      </w:r>
      <w:r>
        <w:t xml:space="preserve">Sierra Leone, Liberia, Guinea-Bissau, </w:t>
      </w:r>
      <w:r w:rsidR="00D63D1C">
        <w:t xml:space="preserve">Gambia, </w:t>
      </w:r>
      <w:r>
        <w:t xml:space="preserve">and Senegal. </w:t>
      </w:r>
      <w:r w:rsidR="00D63D1C">
        <w:t>Among the best-known languages in the family are the Manding group including Ba</w:t>
      </w:r>
      <w:r w:rsidR="00440CAA">
        <w:t>mbara, Jula, and Mandinka.</w:t>
      </w:r>
    </w:p>
    <w:p w14:paraId="0E3CDFC2" w14:textId="77B57B91" w:rsidR="00414003" w:rsidRDefault="00405D57" w:rsidP="00C812F4">
      <w:r>
        <w:tab/>
        <w:t xml:space="preserve">The spread of Mande beyond northern Guinea-Conakry and southern Mali into this broader region </w:t>
      </w:r>
      <w:r w:rsidR="00440CAA">
        <w:t xml:space="preserve">is attributable </w:t>
      </w:r>
      <w:r>
        <w:t xml:space="preserve">to the </w:t>
      </w:r>
      <w:r w:rsidR="00414003">
        <w:t>expansion</w:t>
      </w:r>
      <w:r>
        <w:t xml:space="preserve"> of the </w:t>
      </w:r>
      <w:r w:rsidR="00440CAA">
        <w:t xml:space="preserve">medieval </w:t>
      </w:r>
      <w:r>
        <w:t>Mande empire</w:t>
      </w:r>
      <w:r w:rsidR="00E25D11">
        <w:t xml:space="preserve"> (12th-14th C.</w:t>
      </w:r>
      <w:r w:rsidR="00414003">
        <w:t xml:space="preserve">), and more recently </w:t>
      </w:r>
      <w:r w:rsidR="00440CAA">
        <w:t>to extensive</w:t>
      </w:r>
      <w:r w:rsidR="00414003">
        <w:t xml:space="preserve"> networks of </w:t>
      </w:r>
      <w:r w:rsidR="00440CAA">
        <w:t xml:space="preserve">Jula-speaking </w:t>
      </w:r>
      <w:r w:rsidR="00414003">
        <w:t xml:space="preserve">merchants. </w:t>
      </w:r>
      <w:r w:rsidR="00E25D11">
        <w:t>In</w:t>
      </w:r>
      <w:r w:rsidR="00414003">
        <w:t xml:space="preserve"> Burkina, the area including Bobo Dioulasso (second-largest city in Burkina) and points north and west</w:t>
      </w:r>
      <w:r w:rsidR="00440CAA">
        <w:t xml:space="preserve"> of that city</w:t>
      </w:r>
      <w:r w:rsidR="00414003">
        <w:t xml:space="preserve"> is mostly populated by speakers of Mande languages. As its name (Bobo </w:t>
      </w:r>
      <w:r w:rsidR="00440CAA">
        <w:t>“Jula”</w:t>
      </w:r>
      <w:r w:rsidR="00414003">
        <w:t>-sso) suggests, the city is itself a hybrid of old-stock Bobo and newer Jula-speaking populations.</w:t>
      </w:r>
      <w:r w:rsidR="00E25D11">
        <w:t xml:space="preserve"> There is also another important Mande block in west central Burkina including the Marka and </w:t>
      </w:r>
      <w:r w:rsidR="00497F87">
        <w:t>Samo languages. These two main Mande blocks are separated by speakers of Bwamu, a Gur language</w:t>
      </w:r>
      <w:r w:rsidR="00440CAA">
        <w:t>. Especially</w:t>
      </w:r>
      <w:r w:rsidR="00497F87">
        <w:t xml:space="preserve"> in Mali</w:t>
      </w:r>
      <w:r w:rsidR="00440CAA">
        <w:t>,</w:t>
      </w:r>
      <w:r w:rsidR="00497F87">
        <w:t xml:space="preserve"> the Bwamu </w:t>
      </w:r>
      <w:r w:rsidR="00440CAA">
        <w:t>people and languag</w:t>
      </w:r>
      <w:r w:rsidR="00497F87">
        <w:t xml:space="preserve"> </w:t>
      </w:r>
      <w:r w:rsidR="00440CAA">
        <w:t>are misleadingly called “Bobo.”</w:t>
      </w:r>
    </w:p>
    <w:p w14:paraId="66F0CAE3" w14:textId="20682DEF" w:rsidR="00D151F2" w:rsidRDefault="00497F87" w:rsidP="00C812F4">
      <w:r>
        <w:tab/>
        <w:t xml:space="preserve">The </w:t>
      </w:r>
      <w:r w:rsidR="00D151F2">
        <w:t>medieval</w:t>
      </w:r>
      <w:r>
        <w:t xml:space="preserve"> Mande expansion was less intensive in the plateau between Banfora </w:t>
      </w:r>
      <w:r w:rsidR="00FD5965">
        <w:t>and Bobo Dioulasso in</w:t>
      </w:r>
      <w:r>
        <w:t xml:space="preserve"> SW Burkina and the </w:t>
      </w:r>
      <w:r w:rsidR="00FD5965">
        <w:t>mountainous</w:t>
      </w:r>
      <w:r>
        <w:t xml:space="preserve"> Mali-Burkina border</w:t>
      </w:r>
      <w:r w:rsidR="00FD5965">
        <w:t xml:space="preserve"> to their</w:t>
      </w:r>
      <w:r>
        <w:t xml:space="preserve"> west. This area remains mostly populated by </w:t>
      </w:r>
      <w:r w:rsidR="00FD5965">
        <w:t xml:space="preserve">several </w:t>
      </w:r>
      <w:r>
        <w:t>Senoufo</w:t>
      </w:r>
      <w:r w:rsidR="00FD5965">
        <w:t xml:space="preserve"> groups</w:t>
      </w:r>
      <w:r>
        <w:t xml:space="preserve"> and by speakers of various Gur languages like Toussian, Turka, Wara, and Natioro</w:t>
      </w:r>
      <w:r w:rsidR="00D151F2">
        <w:t xml:space="preserve">. Other than </w:t>
      </w:r>
      <w:r w:rsidR="00440CAA">
        <w:t>a few strictly</w:t>
      </w:r>
      <w:r w:rsidR="00D151F2">
        <w:t xml:space="preserve"> Jula</w:t>
      </w:r>
      <w:r w:rsidR="00440CAA">
        <w:t>-speaking villages</w:t>
      </w:r>
      <w:r w:rsidR="00EB737F">
        <w:t>, the only Mande language</w:t>
      </w:r>
      <w:r w:rsidR="00D151F2">
        <w:t xml:space="preserve"> </w:t>
      </w:r>
      <w:r w:rsidR="00EB737F">
        <w:t>spoken near Jalkunan is Dzuungo, which is not closely related genetically.</w:t>
      </w:r>
    </w:p>
    <w:p w14:paraId="248AFF8E" w14:textId="08F25FF2" w:rsidR="00E82041" w:rsidRDefault="00E82041" w:rsidP="00C812F4">
      <w:r>
        <w:tab/>
        <w:t xml:space="preserve">Using </w:t>
      </w:r>
      <w:r w:rsidR="00861C23">
        <w:t xml:space="preserve">a </w:t>
      </w:r>
      <w:r>
        <w:t>more-or-less current</w:t>
      </w:r>
      <w:r w:rsidR="00861C23">
        <w:t xml:space="preserve"> model of</w:t>
      </w:r>
      <w:r>
        <w:t xml:space="preserve"> </w:t>
      </w:r>
      <w:r w:rsidR="00861C23">
        <w:t>the language family</w:t>
      </w:r>
      <w:r>
        <w:t xml:space="preserve">, the Mande languages of Burkina Faso have the genetic relationships in (xx1). </w:t>
      </w:r>
      <w:r w:rsidR="00B940DA">
        <w:t>A few languages of the imme</w:t>
      </w:r>
      <w:r w:rsidR="000442B2">
        <w:t>diately adjacent part of southea</w:t>
      </w:r>
      <w:r w:rsidR="00B940DA">
        <w:t xml:space="preserve">stern Mali are included, in italics. </w:t>
      </w:r>
      <w:r>
        <w:t xml:space="preserve">The first </w:t>
      </w:r>
      <w:r w:rsidR="00B940DA">
        <w:t xml:space="preserve">genetic </w:t>
      </w:r>
      <w:r>
        <w:t xml:space="preserve">split is east/west. The west then splits into central-southwest and northwest. Two central-SW divisions represented in Burkina are Manding, which includes Jula, and </w:t>
      </w:r>
      <w:r w:rsidR="000442B2">
        <w:t xml:space="preserve">the very small </w:t>
      </w:r>
      <w:r>
        <w:t>Jogo-Jeri</w:t>
      </w:r>
      <w:r w:rsidR="000442B2">
        <w:t xml:space="preserve"> division</w:t>
      </w:r>
      <w:r>
        <w:t xml:space="preserve">, to which Jalkunan belongs. </w:t>
      </w:r>
      <w:r w:rsidR="000442B2">
        <w:t xml:space="preserve">Many of the non-Jula Mande languages of western Burkina and the adjacent southeast of Mali belong to northwestern Mande. </w:t>
      </w:r>
    </w:p>
    <w:p w14:paraId="5D365D88" w14:textId="77777777" w:rsidR="00D03EAE" w:rsidRDefault="00D03EAE" w:rsidP="00C812F4"/>
    <w:p w14:paraId="474E12C6" w14:textId="5B04DC99" w:rsidR="00EB737F" w:rsidRDefault="00EB737F" w:rsidP="000442B2">
      <w:pPr>
        <w:keepNext/>
        <w:tabs>
          <w:tab w:val="clear" w:pos="369"/>
          <w:tab w:val="left" w:pos="720"/>
          <w:tab w:val="left" w:pos="990"/>
          <w:tab w:val="left" w:pos="1260"/>
          <w:tab w:val="left" w:pos="1530"/>
          <w:tab w:val="left" w:pos="2790"/>
        </w:tabs>
        <w:jc w:val="left"/>
      </w:pPr>
      <w:r>
        <w:lastRenderedPageBreak/>
        <w:t>(xx1)</w:t>
      </w:r>
      <w:r w:rsidR="00B940DA">
        <w:tab/>
        <w:t>divisions</w:t>
      </w:r>
      <w:r w:rsidR="00B940DA">
        <w:tab/>
      </w:r>
      <w:r w:rsidR="00B940DA">
        <w:tab/>
        <w:t>languages</w:t>
      </w:r>
    </w:p>
    <w:p w14:paraId="1EA01FC5" w14:textId="77777777" w:rsidR="00B940DA" w:rsidRDefault="00B940DA" w:rsidP="000442B2">
      <w:pPr>
        <w:keepNext/>
        <w:tabs>
          <w:tab w:val="clear" w:pos="369"/>
          <w:tab w:val="left" w:pos="720"/>
          <w:tab w:val="left" w:pos="990"/>
          <w:tab w:val="left" w:pos="1260"/>
          <w:tab w:val="left" w:pos="1530"/>
          <w:tab w:val="left" w:pos="2790"/>
        </w:tabs>
        <w:jc w:val="left"/>
      </w:pPr>
    </w:p>
    <w:p w14:paraId="09AEFF9A" w14:textId="3A9BBE77" w:rsidR="00D03EAE" w:rsidRDefault="00EB737F" w:rsidP="000442B2">
      <w:pPr>
        <w:keepNext/>
        <w:tabs>
          <w:tab w:val="clear" w:pos="369"/>
          <w:tab w:val="left" w:pos="720"/>
          <w:tab w:val="left" w:pos="990"/>
          <w:tab w:val="left" w:pos="1260"/>
          <w:tab w:val="left" w:pos="1530"/>
          <w:tab w:val="left" w:pos="2790"/>
        </w:tabs>
        <w:jc w:val="left"/>
      </w:pPr>
      <w:r>
        <w:tab/>
      </w:r>
      <w:r w:rsidR="00D03EAE">
        <w:t>eastern</w:t>
      </w:r>
      <w:r w:rsidR="00D03EAE">
        <w:tab/>
      </w:r>
      <w:r w:rsidR="00042501">
        <w:tab/>
      </w:r>
      <w:r w:rsidR="00D03EAE">
        <w:t>Bisa</w:t>
      </w:r>
      <w:r w:rsidR="000442B2">
        <w:t>, Samo</w:t>
      </w:r>
    </w:p>
    <w:p w14:paraId="19907E94" w14:textId="34F5438F" w:rsidR="00D03EAE" w:rsidRDefault="00EB737F" w:rsidP="000442B2">
      <w:pPr>
        <w:keepNext/>
        <w:tabs>
          <w:tab w:val="clear" w:pos="369"/>
          <w:tab w:val="left" w:pos="720"/>
          <w:tab w:val="left" w:pos="990"/>
          <w:tab w:val="left" w:pos="1260"/>
          <w:tab w:val="left" w:pos="1530"/>
          <w:tab w:val="left" w:pos="2790"/>
        </w:tabs>
        <w:jc w:val="left"/>
      </w:pPr>
      <w:r>
        <w:tab/>
      </w:r>
      <w:r w:rsidR="00D03EAE">
        <w:t>western</w:t>
      </w:r>
    </w:p>
    <w:p w14:paraId="1991DBE1" w14:textId="402DA65B" w:rsidR="00D03EAE" w:rsidRDefault="00E82041" w:rsidP="000442B2">
      <w:pPr>
        <w:keepNext/>
        <w:tabs>
          <w:tab w:val="clear" w:pos="369"/>
          <w:tab w:val="left" w:pos="720"/>
          <w:tab w:val="left" w:pos="990"/>
          <w:tab w:val="left" w:pos="1260"/>
          <w:tab w:val="left" w:pos="1530"/>
          <w:tab w:val="left" w:pos="2790"/>
        </w:tabs>
        <w:jc w:val="left"/>
      </w:pPr>
      <w:r>
        <w:tab/>
      </w:r>
      <w:r w:rsidR="00EB737F">
        <w:tab/>
      </w:r>
      <w:r>
        <w:t>central-SW</w:t>
      </w:r>
    </w:p>
    <w:p w14:paraId="50900162" w14:textId="6AEA492E" w:rsidR="00E82041" w:rsidRDefault="00E82041" w:rsidP="000442B2">
      <w:pPr>
        <w:keepNext/>
        <w:tabs>
          <w:tab w:val="clear" w:pos="369"/>
          <w:tab w:val="left" w:pos="720"/>
          <w:tab w:val="left" w:pos="990"/>
          <w:tab w:val="left" w:pos="1260"/>
          <w:tab w:val="left" w:pos="1530"/>
          <w:tab w:val="left" w:pos="2790"/>
        </w:tabs>
        <w:jc w:val="left"/>
      </w:pPr>
      <w:r>
        <w:tab/>
      </w:r>
      <w:r>
        <w:tab/>
      </w:r>
      <w:r w:rsidR="00B940DA">
        <w:tab/>
        <w:t>Jogo-Jeri</w:t>
      </w:r>
      <w:r w:rsidR="00B940DA">
        <w:tab/>
      </w:r>
      <w:r>
        <w:t>Jalkunan</w:t>
      </w:r>
    </w:p>
    <w:p w14:paraId="44C287F7" w14:textId="3906572F" w:rsidR="00E82041" w:rsidRDefault="00E82041" w:rsidP="000442B2">
      <w:pPr>
        <w:keepNext/>
        <w:tabs>
          <w:tab w:val="clear" w:pos="369"/>
          <w:tab w:val="left" w:pos="720"/>
          <w:tab w:val="left" w:pos="990"/>
          <w:tab w:val="left" w:pos="1260"/>
          <w:tab w:val="left" w:pos="1530"/>
          <w:tab w:val="left" w:pos="2790"/>
        </w:tabs>
        <w:jc w:val="left"/>
      </w:pPr>
      <w:r>
        <w:tab/>
      </w:r>
      <w:r>
        <w:tab/>
      </w:r>
      <w:r w:rsidR="00B940DA">
        <w:tab/>
        <w:t>Manding</w:t>
      </w:r>
      <w:r w:rsidR="00B940DA">
        <w:tab/>
      </w:r>
      <w:r>
        <w:t xml:space="preserve">Jula, </w:t>
      </w:r>
      <w:r w:rsidR="00EB737F">
        <w:t xml:space="preserve">Bolon, </w:t>
      </w:r>
      <w:r>
        <w:t>Marka, Sininkere</w:t>
      </w:r>
    </w:p>
    <w:p w14:paraId="695B1C42" w14:textId="60B8CA06" w:rsidR="00D03EAE" w:rsidRDefault="00D03EAE" w:rsidP="000442B2">
      <w:pPr>
        <w:keepNext/>
        <w:tabs>
          <w:tab w:val="clear" w:pos="369"/>
          <w:tab w:val="left" w:pos="720"/>
          <w:tab w:val="left" w:pos="990"/>
          <w:tab w:val="left" w:pos="1260"/>
          <w:tab w:val="left" w:pos="1530"/>
          <w:tab w:val="left" w:pos="2790"/>
        </w:tabs>
        <w:jc w:val="left"/>
      </w:pPr>
      <w:r>
        <w:tab/>
      </w:r>
      <w:r w:rsidR="00EB737F">
        <w:tab/>
      </w:r>
      <w:r>
        <w:t>northwestern</w:t>
      </w:r>
    </w:p>
    <w:p w14:paraId="1418138F" w14:textId="55037CF7" w:rsidR="00E82041" w:rsidRDefault="00E82041" w:rsidP="000442B2">
      <w:pPr>
        <w:keepNext/>
        <w:tabs>
          <w:tab w:val="clear" w:pos="369"/>
          <w:tab w:val="left" w:pos="720"/>
          <w:tab w:val="left" w:pos="990"/>
          <w:tab w:val="left" w:pos="1260"/>
          <w:tab w:val="left" w:pos="1530"/>
          <w:tab w:val="left" w:pos="2790"/>
        </w:tabs>
        <w:jc w:val="left"/>
      </w:pPr>
      <w:r>
        <w:tab/>
      </w:r>
      <w:r>
        <w:tab/>
      </w:r>
      <w:r w:rsidR="00B940DA">
        <w:tab/>
        <w:t>Samogo</w:t>
      </w:r>
      <w:r w:rsidR="00B940DA">
        <w:tab/>
      </w:r>
      <w:r>
        <w:t>Dzuungo, Seenku</w:t>
      </w:r>
      <w:r w:rsidR="00EB737F">
        <w:t xml:space="preserve">, </w:t>
      </w:r>
      <w:r w:rsidR="00EB737F" w:rsidRPr="00B940DA">
        <w:rPr>
          <w:i/>
        </w:rPr>
        <w:t>Bankagooma</w:t>
      </w:r>
      <w:r w:rsidR="00B940DA">
        <w:rPr>
          <w:i/>
        </w:rPr>
        <w:t>, Jowulu, Duungooma</w:t>
      </w:r>
    </w:p>
    <w:p w14:paraId="7AB30A12" w14:textId="4DC949D9" w:rsidR="00E82041" w:rsidRDefault="00E82041" w:rsidP="00B940DA">
      <w:pPr>
        <w:tabs>
          <w:tab w:val="clear" w:pos="369"/>
          <w:tab w:val="left" w:pos="720"/>
          <w:tab w:val="left" w:pos="990"/>
          <w:tab w:val="left" w:pos="1260"/>
          <w:tab w:val="left" w:pos="1530"/>
          <w:tab w:val="left" w:pos="2790"/>
        </w:tabs>
        <w:jc w:val="left"/>
      </w:pPr>
      <w:r>
        <w:tab/>
      </w:r>
      <w:r>
        <w:tab/>
      </w:r>
      <w:r w:rsidR="00B940DA">
        <w:tab/>
        <w:t>Soninke-Bobo</w:t>
      </w:r>
      <w:r w:rsidR="00EB737F">
        <w:tab/>
      </w:r>
      <w:r>
        <w:t>Bobo Madaré, Konabéré</w:t>
      </w:r>
    </w:p>
    <w:p w14:paraId="1BD82B83" w14:textId="15B2C0EC" w:rsidR="00BA6685" w:rsidRDefault="00B16B37" w:rsidP="00BA6685">
      <w:pPr>
        <w:pStyle w:val="Heading2"/>
      </w:pPr>
      <w:bookmarkStart w:id="21" w:name="_Toc508434408"/>
      <w:bookmarkStart w:id="22" w:name="_Toc508942575"/>
      <w:bookmarkStart w:id="23" w:name="_Toc508943175"/>
      <w:bookmarkStart w:id="24" w:name="_Toc36027118"/>
      <w:bookmarkStart w:id="25" w:name="_Toc36027270"/>
      <w:bookmarkStart w:id="26" w:name="_Toc36027480"/>
      <w:bookmarkStart w:id="27" w:name="_Toc78375489"/>
      <w:bookmarkStart w:id="28" w:name="_Toc79405595"/>
      <w:bookmarkStart w:id="29" w:name="_Toc337411865"/>
      <w:r w:rsidRPr="00B16B37">
        <w:t>Jalkunan</w:t>
      </w:r>
      <w:r w:rsidR="00566B03" w:rsidRPr="00C51FD6">
        <w:t xml:space="preserve"> language</w:t>
      </w:r>
      <w:bookmarkEnd w:id="21"/>
      <w:bookmarkEnd w:id="22"/>
      <w:bookmarkEnd w:id="23"/>
      <w:bookmarkEnd w:id="24"/>
      <w:bookmarkEnd w:id="25"/>
      <w:bookmarkEnd w:id="26"/>
      <w:bookmarkEnd w:id="27"/>
      <w:bookmarkEnd w:id="28"/>
      <w:bookmarkEnd w:id="29"/>
    </w:p>
    <w:p w14:paraId="132F463C" w14:textId="01C5290B" w:rsidR="00C812F4" w:rsidRDefault="00C812F4" w:rsidP="00C812F4">
      <w:r>
        <w:t xml:space="preserve">The language </w:t>
      </w:r>
      <w:r w:rsidR="00D63D1C">
        <w:t>described</w:t>
      </w:r>
      <w:r w:rsidR="00D72670">
        <w:t xml:space="preserve"> here is spoken in one</w:t>
      </w:r>
      <w:r>
        <w:t xml:space="preserve"> </w:t>
      </w:r>
      <w:r w:rsidR="00D72670">
        <w:t xml:space="preserve">three-part </w:t>
      </w:r>
      <w:r>
        <w:t>village</w:t>
      </w:r>
      <w:r w:rsidR="001C784C">
        <w:t xml:space="preserve"> cluster</w:t>
      </w:r>
      <w:r>
        <w:t xml:space="preserve">, Blédougou (or just Blé), in the plateau west of Banfora in extreme southwest Burkina Faso. </w:t>
      </w:r>
      <w:r w:rsidR="00D63D1C">
        <w:t>The cluster</w:t>
      </w:r>
      <w:r>
        <w:t xml:space="preserve"> </w:t>
      </w:r>
      <w:r w:rsidR="00D63D1C">
        <w:t>consists of</w:t>
      </w:r>
      <w:r w:rsidR="001C784C">
        <w:t xml:space="preserve"> three </w:t>
      </w:r>
      <w:r w:rsidR="00D151F2">
        <w:t xml:space="preserve">sections (local French: </w:t>
      </w:r>
      <w:r w:rsidR="00D151F2" w:rsidRPr="00D151F2">
        <w:rPr>
          <w:i/>
        </w:rPr>
        <w:t>quartiers</w:t>
      </w:r>
      <w:r w:rsidR="00D151F2">
        <w:t>), separate but within walking distance from each other</w:t>
      </w:r>
      <w:r w:rsidR="001C784C">
        <w:t>. Blédougou constitutes a Mande-speaking pocket surrounded by Senoufo-</w:t>
      </w:r>
      <w:r w:rsidR="00861C23">
        <w:t>speaking and one or two</w:t>
      </w:r>
      <w:r w:rsidR="00D151F2">
        <w:t xml:space="preserve"> Jula-</w:t>
      </w:r>
      <w:r w:rsidR="001C784C">
        <w:t>speaking villages.</w:t>
      </w:r>
    </w:p>
    <w:p w14:paraId="1F9ED903" w14:textId="1D4272A1" w:rsidR="00914EDF" w:rsidRDefault="00914EDF" w:rsidP="00C812F4">
      <w:r>
        <w:tab/>
        <w:t>Jalkunan has been classified as part of the Jogo-Jeri division of the Manding-Jogo branch of Mande</w:t>
      </w:r>
      <w:r w:rsidR="000442B2">
        <w:t xml:space="preserve">, which consists entirely of </w:t>
      </w:r>
      <w:r w:rsidR="00487E90">
        <w:t xml:space="preserve">the </w:t>
      </w:r>
      <w:r w:rsidR="000442B2">
        <w:t>Jogo</w:t>
      </w:r>
      <w:r w:rsidR="00487E90">
        <w:t xml:space="preserve"> (aka Ligbi) language spoken by a small population on the Côte d’Ivoire-Ghana border, plus</w:t>
      </w:r>
      <w:r w:rsidR="000442B2">
        <w:t xml:space="preserve"> Jeri-Jalkunan</w:t>
      </w:r>
      <w:r w:rsidR="00D63D1C">
        <w:t>.</w:t>
      </w:r>
    </w:p>
    <w:p w14:paraId="2116BEF9" w14:textId="145F85CC" w:rsidR="00914EDF" w:rsidRDefault="00914EDF" w:rsidP="00C812F4">
      <w:r>
        <w:tab/>
        <w:t xml:space="preserve">As of </w:t>
      </w:r>
      <w:r w:rsidR="00487E90">
        <w:t>this writing (9/</w:t>
      </w:r>
      <w:r>
        <w:t>2016</w:t>
      </w:r>
      <w:r w:rsidR="00487E90">
        <w:t>)</w:t>
      </w:r>
      <w:r>
        <w:t xml:space="preserve"> there is an</w:t>
      </w:r>
      <w:r w:rsidRPr="00914EDF">
        <w:t xml:space="preserve"> </w:t>
      </w:r>
      <w:r>
        <w:t xml:space="preserve">unresolved issue whether Jalkunan is a distinct language, or one of two dialects of a single language. The positions </w:t>
      </w:r>
      <w:r w:rsidR="005F1FC8">
        <w:t>at this</w:t>
      </w:r>
      <w:r>
        <w:t xml:space="preserve"> date by </w:t>
      </w:r>
      <w:r w:rsidR="005F1FC8">
        <w:t xml:space="preserve">the </w:t>
      </w:r>
      <w:r>
        <w:t>Glottolog and Ethnologue</w:t>
      </w:r>
      <w:r w:rsidR="005F1FC8">
        <w:t xml:space="preserve"> websites</w:t>
      </w:r>
      <w:r>
        <w:t xml:space="preserve"> are as follows:</w:t>
      </w:r>
    </w:p>
    <w:p w14:paraId="39BF754A" w14:textId="77777777" w:rsidR="00914EDF" w:rsidRDefault="00914EDF" w:rsidP="00C812F4"/>
    <w:p w14:paraId="7AD5A765" w14:textId="4E6D5A19" w:rsidR="00914EDF" w:rsidRDefault="00914EDF" w:rsidP="00914EDF">
      <w:pPr>
        <w:tabs>
          <w:tab w:val="clear" w:pos="369"/>
          <w:tab w:val="left" w:pos="720"/>
        </w:tabs>
      </w:pPr>
      <w:r>
        <w:t>(xx1)</w:t>
      </w:r>
      <w:r>
        <w:tab/>
        <w:t>a. Glottolog</w:t>
      </w:r>
    </w:p>
    <w:p w14:paraId="67CC6F7E" w14:textId="5A7CE3C5" w:rsidR="00914EDF" w:rsidRDefault="00914EDF" w:rsidP="00914EDF">
      <w:pPr>
        <w:tabs>
          <w:tab w:val="clear" w:pos="369"/>
          <w:tab w:val="left" w:pos="720"/>
          <w:tab w:val="left" w:pos="1080"/>
        </w:tabs>
      </w:pPr>
      <w:r>
        <w:tab/>
      </w:r>
      <w:r>
        <w:tab/>
        <w:t>Jeri language, with two dialects:</w:t>
      </w:r>
    </w:p>
    <w:p w14:paraId="54264048" w14:textId="7C685F65" w:rsidR="00914EDF" w:rsidRDefault="00914EDF" w:rsidP="00914EDF">
      <w:pPr>
        <w:tabs>
          <w:tab w:val="clear" w:pos="369"/>
          <w:tab w:val="left" w:pos="720"/>
          <w:tab w:val="left" w:pos="1080"/>
        </w:tabs>
      </w:pPr>
      <w:r>
        <w:tab/>
      </w:r>
      <w:r>
        <w:tab/>
      </w:r>
      <w:r>
        <w:tab/>
        <w:t>Jeli</w:t>
      </w:r>
      <w:r w:rsidR="007133C7">
        <w:t>, code jeri1241</w:t>
      </w:r>
    </w:p>
    <w:p w14:paraId="6312B1F4" w14:textId="4B208E4A" w:rsidR="00D63D1C" w:rsidRDefault="00914EDF" w:rsidP="00914EDF">
      <w:pPr>
        <w:tabs>
          <w:tab w:val="clear" w:pos="369"/>
          <w:tab w:val="left" w:pos="720"/>
          <w:tab w:val="left" w:pos="1080"/>
        </w:tabs>
      </w:pPr>
      <w:r>
        <w:tab/>
      </w:r>
      <w:r>
        <w:tab/>
      </w:r>
      <w:r>
        <w:tab/>
        <w:t>Jalkunan</w:t>
      </w:r>
      <w:r w:rsidR="007133C7">
        <w:t>, code jalk1242 or jeri1242</w:t>
      </w:r>
    </w:p>
    <w:p w14:paraId="138384C7" w14:textId="77777777" w:rsidR="00914EDF" w:rsidRDefault="00914EDF" w:rsidP="00914EDF">
      <w:pPr>
        <w:tabs>
          <w:tab w:val="clear" w:pos="369"/>
          <w:tab w:val="left" w:pos="720"/>
          <w:tab w:val="left" w:pos="1080"/>
        </w:tabs>
      </w:pPr>
    </w:p>
    <w:p w14:paraId="318152B0" w14:textId="24FB6208" w:rsidR="00914EDF" w:rsidRDefault="00914EDF" w:rsidP="00914EDF">
      <w:pPr>
        <w:tabs>
          <w:tab w:val="clear" w:pos="369"/>
          <w:tab w:val="left" w:pos="720"/>
          <w:tab w:val="left" w:pos="1080"/>
        </w:tabs>
      </w:pPr>
      <w:r>
        <w:tab/>
        <w:t xml:space="preserve">b. </w:t>
      </w:r>
      <w:r w:rsidR="00D63D1C">
        <w:t>Ethnologue (SIL)</w:t>
      </w:r>
    </w:p>
    <w:p w14:paraId="56864A66" w14:textId="78E11CA5" w:rsidR="00B80FDD" w:rsidRDefault="00B80FDD" w:rsidP="00914EDF">
      <w:pPr>
        <w:tabs>
          <w:tab w:val="clear" w:pos="369"/>
          <w:tab w:val="left" w:pos="720"/>
          <w:tab w:val="left" w:pos="1080"/>
        </w:tabs>
      </w:pPr>
      <w:r>
        <w:tab/>
      </w:r>
      <w:r>
        <w:tab/>
        <w:t>two languages</w:t>
      </w:r>
    </w:p>
    <w:p w14:paraId="470DF84A" w14:textId="6F14CDDD" w:rsidR="0015456C" w:rsidRDefault="0015456C" w:rsidP="00914EDF">
      <w:pPr>
        <w:tabs>
          <w:tab w:val="clear" w:pos="369"/>
          <w:tab w:val="left" w:pos="720"/>
          <w:tab w:val="left" w:pos="1080"/>
        </w:tabs>
      </w:pPr>
      <w:r>
        <w:tab/>
      </w:r>
      <w:r>
        <w:tab/>
      </w:r>
      <w:r w:rsidR="00B80FDD">
        <w:tab/>
      </w:r>
      <w:r>
        <w:t xml:space="preserve">Jeri Kuo, ISO </w:t>
      </w:r>
      <w:r w:rsidR="007133C7">
        <w:t>(</w:t>
      </w:r>
      <w:r>
        <w:t>639-3</w:t>
      </w:r>
      <w:r w:rsidR="007133C7">
        <w:t>)</w:t>
      </w:r>
      <w:r>
        <w:t xml:space="preserve"> code jek</w:t>
      </w:r>
    </w:p>
    <w:p w14:paraId="13D7892A" w14:textId="0C2A9518" w:rsidR="007133C7" w:rsidRDefault="007133C7" w:rsidP="00914EDF">
      <w:pPr>
        <w:tabs>
          <w:tab w:val="clear" w:pos="369"/>
          <w:tab w:val="left" w:pos="720"/>
          <w:tab w:val="left" w:pos="1080"/>
        </w:tabs>
      </w:pPr>
      <w:r>
        <w:tab/>
      </w:r>
      <w:r>
        <w:tab/>
      </w:r>
      <w:r w:rsidR="00B80FDD">
        <w:tab/>
      </w:r>
      <w:r>
        <w:t>Jalkunan, ISO</w:t>
      </w:r>
      <w:r w:rsidR="003D3083">
        <w:t xml:space="preserve"> (639-3) code bxl</w:t>
      </w:r>
    </w:p>
    <w:p w14:paraId="5E789378" w14:textId="77777777" w:rsidR="00186CAC" w:rsidRDefault="00186CAC" w:rsidP="00C812F4"/>
    <w:p w14:paraId="52BE4606" w14:textId="5E647B83" w:rsidR="00186CAC" w:rsidRDefault="0015456C" w:rsidP="00C812F4">
      <w:r>
        <w:t>Jeri (Kuo) ~</w:t>
      </w:r>
      <w:r w:rsidR="00186CAC">
        <w:t xml:space="preserve"> Jeli</w:t>
      </w:r>
      <w:r>
        <w:t xml:space="preserve"> (Kuo)</w:t>
      </w:r>
      <w:r w:rsidR="00186CAC">
        <w:t xml:space="preserve"> is spoken by members of a leatherworker caste of Mande origin in several villages or village quarters in the vicinity of Korhogo in </w:t>
      </w:r>
      <w:r>
        <w:t>north central</w:t>
      </w:r>
      <w:r w:rsidR="00186CAC">
        <w:t xml:space="preserve"> Côte d’Ivoire. The zone is dominated by ethnic Senoufou.</w:t>
      </w:r>
    </w:p>
    <w:p w14:paraId="11B3FCE5" w14:textId="7794AFF9" w:rsidR="007133C7" w:rsidRDefault="007133C7" w:rsidP="00C812F4">
      <w:r>
        <w:tab/>
        <w:t>Literature on Jeri</w:t>
      </w:r>
      <w:r w:rsidR="00A50395">
        <w:t xml:space="preserve"> </w:t>
      </w:r>
      <w:r w:rsidR="00D151F2">
        <w:t>of Côte d’Ivoire</w:t>
      </w:r>
      <w:r>
        <w:t xml:space="preserve"> is as follows. </w:t>
      </w:r>
      <w:r w:rsidRPr="00861C23">
        <w:rPr>
          <w:highlight w:val="green"/>
        </w:rPr>
        <w:t>Kastenholz (1991-MS)</w:t>
      </w:r>
      <w:r>
        <w:t xml:space="preserve">, eventually published as </w:t>
      </w:r>
      <w:r w:rsidRPr="00861C23">
        <w:rPr>
          <w:highlight w:val="green"/>
        </w:rPr>
        <w:t>Kastenholz (2001)</w:t>
      </w:r>
      <w:r>
        <w:t xml:space="preserve">, provides a word-list and background comments, growing out of a wider dialectal survey. </w:t>
      </w:r>
      <w:r w:rsidRPr="00861C23">
        <w:rPr>
          <w:highlight w:val="green"/>
        </w:rPr>
        <w:t>Tröbs (1998)</w:t>
      </w:r>
      <w:r>
        <w:t xml:space="preserve"> is </w:t>
      </w:r>
      <w:r w:rsidR="00405D57">
        <w:t>only substantial</w:t>
      </w:r>
      <w:r w:rsidR="00A50395">
        <w:t xml:space="preserve"> grammatical work; see also </w:t>
      </w:r>
      <w:r w:rsidR="00A50395" w:rsidRPr="00861C23">
        <w:rPr>
          <w:highlight w:val="green"/>
        </w:rPr>
        <w:t>Tröbs (2013)</w:t>
      </w:r>
      <w:r w:rsidR="00A50395">
        <w:t xml:space="preserve"> on an</w:t>
      </w:r>
      <w:r w:rsidR="00E30242">
        <w:t xml:space="preserve"> issue involving postpositions. </w:t>
      </w:r>
      <w:r w:rsidR="00487E90">
        <w:t>L</w:t>
      </w:r>
      <w:r w:rsidR="00A50395">
        <w:t xml:space="preserve">iterature on Jeri ethnicity includes </w:t>
      </w:r>
      <w:r w:rsidR="00405D57" w:rsidRPr="00861C23">
        <w:rPr>
          <w:highlight w:val="green"/>
        </w:rPr>
        <w:t>Frank (1995)</w:t>
      </w:r>
      <w:r w:rsidR="00405D57">
        <w:t xml:space="preserve"> and </w:t>
      </w:r>
      <w:r w:rsidR="00405D57" w:rsidRPr="00861C23">
        <w:rPr>
          <w:highlight w:val="green"/>
        </w:rPr>
        <w:t>Launey (1995)</w:t>
      </w:r>
      <w:r w:rsidR="00405D57">
        <w:t>.</w:t>
      </w:r>
    </w:p>
    <w:p w14:paraId="7E55474F" w14:textId="678D8F1B" w:rsidR="00D151F2" w:rsidRDefault="00E30242" w:rsidP="00C812F4">
      <w:r>
        <w:lastRenderedPageBreak/>
        <w:tab/>
        <w:t xml:space="preserve">In Jalkunan, the noun </w:t>
      </w:r>
      <w:r w:rsidR="00F80815" w:rsidRPr="00986631">
        <w:rPr>
          <w:rFonts w:ascii="Doulos SIL" w:hAnsi="Doulos SIL"/>
          <w:i/>
          <w:color w:val="0000FF"/>
        </w:rPr>
        <w:t>jɛ̀l</w:t>
      </w:r>
      <w:r w:rsidR="00F80815">
        <w:t xml:space="preserve"> (with nominal suffix </w:t>
      </w:r>
      <w:r w:rsidRPr="00986631">
        <w:rPr>
          <w:rFonts w:ascii="Doulos SIL" w:hAnsi="Doulos SIL"/>
          <w:i/>
          <w:color w:val="0000FF"/>
        </w:rPr>
        <w:t>jɛ̀l-lá</w:t>
      </w:r>
      <w:r w:rsidR="00F80815">
        <w:t xml:space="preserve"> singular or</w:t>
      </w:r>
      <w:r>
        <w:t xml:space="preserve"> </w:t>
      </w:r>
      <w:r w:rsidR="003410C1" w:rsidRPr="00986631">
        <w:rPr>
          <w:rFonts w:ascii="Doulos SIL" w:hAnsi="Doulos SIL"/>
          <w:i/>
          <w:color w:val="0000FF"/>
        </w:rPr>
        <w:t>jɛ̀l-láà-nū</w:t>
      </w:r>
      <w:r w:rsidR="003410C1">
        <w:t xml:space="preserve"> </w:t>
      </w:r>
      <w:r>
        <w:t>plural), which may be cognate to “Jeli” and “Jeri,” denotes members of a pottery-making caste who are present at</w:t>
      </w:r>
      <w:r w:rsidR="003410C1">
        <w:t xml:space="preserve"> the </w:t>
      </w:r>
      <w:r w:rsidR="00F80815">
        <w:t xml:space="preserve">nearby </w:t>
      </w:r>
      <w:r w:rsidR="003410C1">
        <w:t xml:space="preserve">mostly Jula-speaking village of Kangoura (1 km from Bledougou), the village of Kawara (Natioro- and Jula-speaking) between Timba and Sindou, and at Sindou </w:t>
      </w:r>
      <w:r w:rsidR="00F80815">
        <w:t xml:space="preserve">itself </w:t>
      </w:r>
      <w:r w:rsidR="003410C1">
        <w:t xml:space="preserve">(the </w:t>
      </w:r>
      <w:r w:rsidR="00F80815">
        <w:t>provincial</w:t>
      </w:r>
      <w:r w:rsidR="003410C1">
        <w:t xml:space="preserve"> capital). The </w:t>
      </w:r>
      <w:r w:rsidR="003410C1" w:rsidRPr="00986631">
        <w:rPr>
          <w:rFonts w:ascii="Doulos SIL" w:hAnsi="Doulos SIL"/>
          <w:i/>
          <w:color w:val="0000FF"/>
        </w:rPr>
        <w:t>jɛ̀l-láà-nū</w:t>
      </w:r>
      <w:r w:rsidR="003410C1">
        <w:t xml:space="preserve"> are said to speak a distinctive dialect of Jula, not Jalkunan.</w:t>
      </w:r>
      <w:r w:rsidR="00F80815">
        <w:t xml:space="preserve"> Oddly, t</w:t>
      </w:r>
      <w:r w:rsidR="00D151F2">
        <w:t xml:space="preserve">here are no blacksmiths, leatherworkers, </w:t>
      </w:r>
      <w:r w:rsidR="00F80815">
        <w:t xml:space="preserve">potters, </w:t>
      </w:r>
      <w:r w:rsidR="00D151F2">
        <w:t xml:space="preserve">or other artisan castes </w:t>
      </w:r>
      <w:r w:rsidR="00F80815">
        <w:t xml:space="preserve">resident </w:t>
      </w:r>
      <w:r w:rsidR="00D151F2">
        <w:t>in Blédougou itself.</w:t>
      </w:r>
    </w:p>
    <w:p w14:paraId="60C1E840" w14:textId="24463134" w:rsidR="00E30242" w:rsidRPr="003410C1" w:rsidRDefault="00D151F2" w:rsidP="00C812F4">
      <w:r>
        <w:tab/>
        <w:t xml:space="preserve"> The “Jal-” of “Jalkunan” may also be related to </w:t>
      </w:r>
      <w:r w:rsidR="00F80815">
        <w:t>this</w:t>
      </w:r>
      <w:r>
        <w:t xml:space="preserve"> cognate set. In the language itself, Blédougou</w:t>
      </w:r>
      <w:r w:rsidR="00F80815">
        <w:t xml:space="preserve"> village</w:t>
      </w:r>
      <w:r>
        <w:t xml:space="preserve"> is </w:t>
      </w:r>
      <w:r w:rsidR="00F80815">
        <w:t xml:space="preserve">called </w:t>
      </w:r>
      <w:r w:rsidR="006E4092">
        <w:rPr>
          <w:rFonts w:ascii="Doulos SIL" w:hAnsi="Doulos SIL"/>
          <w:i/>
          <w:color w:val="0000FF"/>
        </w:rPr>
        <w:t>jàlsà</w:t>
      </w:r>
      <w:r w:rsidRPr="00986631">
        <w:rPr>
          <w:rFonts w:ascii="Doulos SIL" w:hAnsi="Doulos SIL"/>
          <w:i/>
          <w:color w:val="0000FF"/>
        </w:rPr>
        <w:t>-dù</w:t>
      </w:r>
      <w:r>
        <w:t xml:space="preserve">, of which </w:t>
      </w:r>
      <w:r w:rsidRPr="00986631">
        <w:rPr>
          <w:rFonts w:ascii="Doulos SIL" w:hAnsi="Doulos SIL"/>
          <w:i/>
          <w:color w:val="0000FF"/>
        </w:rPr>
        <w:t>dù</w:t>
      </w:r>
      <w:r>
        <w:t xml:space="preserve"> </w:t>
      </w:r>
      <w:r w:rsidR="00F80815">
        <w:t>is probably</w:t>
      </w:r>
      <w:r>
        <w:t xml:space="preserve"> a </w:t>
      </w:r>
      <w:r w:rsidR="00F80815">
        <w:t xml:space="preserve">frozen </w:t>
      </w:r>
      <w:r>
        <w:t xml:space="preserve">locative marker. </w:t>
      </w:r>
      <w:r w:rsidR="00986631">
        <w:t xml:space="preserve">The syllable </w:t>
      </w:r>
      <w:r w:rsidR="006E4092">
        <w:rPr>
          <w:rFonts w:ascii="Doulos SIL" w:hAnsi="Doulos SIL"/>
          <w:i/>
          <w:color w:val="0000FF"/>
        </w:rPr>
        <w:t>sà</w:t>
      </w:r>
      <w:r w:rsidR="003E10F5">
        <w:t xml:space="preserve"> </w:t>
      </w:r>
      <w:r w:rsidR="00986631">
        <w:t xml:space="preserve">syllable </w:t>
      </w:r>
      <w:r w:rsidR="003E10F5">
        <w:t>is obscure</w:t>
      </w:r>
      <w:r w:rsidR="00986631">
        <w:t>,</w:t>
      </w:r>
      <w:r w:rsidR="003E10F5">
        <w:t xml:space="preserve"> but it might be a compound final related to </w:t>
      </w:r>
      <w:r w:rsidR="003E10F5" w:rsidRPr="00986631">
        <w:rPr>
          <w:rFonts w:ascii="Doulos SIL" w:hAnsi="Doulos SIL"/>
          <w:i/>
          <w:color w:val="0000FF"/>
        </w:rPr>
        <w:t>sàà</w:t>
      </w:r>
      <w:r w:rsidR="003E10F5">
        <w:t xml:space="preserve"> ‘house; village’. </w:t>
      </w:r>
      <w:r>
        <w:t xml:space="preserve">The locally popular etymology of </w:t>
      </w:r>
      <w:r w:rsidR="006E4092">
        <w:rPr>
          <w:rFonts w:ascii="Doulos SIL" w:hAnsi="Doulos SIL"/>
          <w:i/>
          <w:color w:val="0000FF"/>
        </w:rPr>
        <w:t>jàlsà</w:t>
      </w:r>
      <w:r w:rsidRPr="00986631">
        <w:rPr>
          <w:rFonts w:ascii="Doulos SIL" w:hAnsi="Doulos SIL"/>
          <w:i/>
          <w:color w:val="0000FF"/>
        </w:rPr>
        <w:t>-dù</w:t>
      </w:r>
      <w:r>
        <w:t xml:space="preserve"> is a derivation from </w:t>
      </w:r>
      <w:r w:rsidRPr="00986631">
        <w:rPr>
          <w:rFonts w:ascii="Doulos SIL" w:hAnsi="Doulos SIL"/>
          <w:i/>
          <w:color w:val="0000FF"/>
        </w:rPr>
        <w:t>jálá</w:t>
      </w:r>
      <w:r>
        <w:t xml:space="preserve">, a species of tiny biting flies or bees, who (the story goes) were there to “welcome” the first settlers. The language itself is called </w:t>
      </w:r>
      <w:r w:rsidRPr="00986631">
        <w:rPr>
          <w:rFonts w:ascii="Doulos SIL" w:hAnsi="Doulos SIL"/>
          <w:i/>
          <w:color w:val="0000FF"/>
        </w:rPr>
        <w:t>jàlìkùⁿ</w:t>
      </w:r>
      <w:r w:rsidR="00154639">
        <w:t xml:space="preserve"> (</w:t>
      </w:r>
      <w:r>
        <w:t xml:space="preserve">with nominal suffix </w:t>
      </w:r>
      <w:r w:rsidRPr="00986631">
        <w:rPr>
          <w:rFonts w:ascii="Doulos SIL" w:hAnsi="Doulos SIL"/>
          <w:i/>
          <w:color w:val="0000FF"/>
        </w:rPr>
        <w:t>jàlìkù-ná</w:t>
      </w:r>
      <w:r w:rsidR="001B63CF" w:rsidRPr="00986631">
        <w:rPr>
          <w:rFonts w:ascii="Doulos SIL" w:hAnsi="Doulos SIL"/>
          <w:i/>
          <w:color w:val="0000FF"/>
        </w:rPr>
        <w:t> </w:t>
      </w:r>
      <w:r w:rsidR="00154639">
        <w:t>)</w:t>
      </w:r>
      <w:r w:rsidR="001B63CF">
        <w:t xml:space="preserve"> or less often without nasalization</w:t>
      </w:r>
      <w:r>
        <w:t xml:space="preserve"> </w:t>
      </w:r>
      <w:r w:rsidRPr="00986631">
        <w:rPr>
          <w:rFonts w:ascii="Doulos SIL" w:hAnsi="Doulos SIL"/>
          <w:i/>
          <w:color w:val="0000FF"/>
        </w:rPr>
        <w:t>jàlìkù</w:t>
      </w:r>
      <w:r w:rsidR="001B63CF">
        <w:t xml:space="preserve"> (suffixed </w:t>
      </w:r>
      <w:r w:rsidRPr="00986631">
        <w:rPr>
          <w:rFonts w:ascii="Doulos SIL" w:hAnsi="Doulos SIL"/>
          <w:i/>
          <w:color w:val="0000FF"/>
        </w:rPr>
        <w:t>jàlìkù-rɔ́</w:t>
      </w:r>
      <w:r w:rsidR="001B63CF" w:rsidRPr="00986631">
        <w:rPr>
          <w:rFonts w:ascii="Doulos SIL" w:hAnsi="Doulos SIL"/>
          <w:i/>
          <w:color w:val="0000FF"/>
        </w:rPr>
        <w:t> </w:t>
      </w:r>
      <w:r w:rsidR="001B63CF">
        <w:t>)</w:t>
      </w:r>
      <w:r>
        <w:t xml:space="preserve">. </w:t>
      </w:r>
    </w:p>
    <w:p w14:paraId="4DA11DDE" w14:textId="4FE349DD" w:rsidR="00BA6685" w:rsidRDefault="00566B03" w:rsidP="00BA6685">
      <w:pPr>
        <w:pStyle w:val="Heading2"/>
      </w:pPr>
      <w:bookmarkStart w:id="30" w:name="_Toc508434410"/>
      <w:bookmarkStart w:id="31" w:name="_Toc508942577"/>
      <w:bookmarkStart w:id="32" w:name="_Toc508943177"/>
      <w:bookmarkStart w:id="33" w:name="_Toc36027120"/>
      <w:bookmarkStart w:id="34" w:name="_Toc36027272"/>
      <w:bookmarkStart w:id="35" w:name="_Toc36027482"/>
      <w:bookmarkStart w:id="36" w:name="_Toc78375491"/>
      <w:bookmarkStart w:id="37" w:name="_Toc79405597"/>
      <w:bookmarkStart w:id="38" w:name="_Toc337411866"/>
      <w:r>
        <w:t>Previous and contemporary study of</w:t>
      </w:r>
      <w:bookmarkEnd w:id="30"/>
      <w:bookmarkEnd w:id="31"/>
      <w:bookmarkEnd w:id="32"/>
      <w:bookmarkEnd w:id="33"/>
      <w:bookmarkEnd w:id="34"/>
      <w:bookmarkEnd w:id="35"/>
      <w:bookmarkEnd w:id="36"/>
      <w:bookmarkEnd w:id="37"/>
      <w:r>
        <w:t xml:space="preserve"> </w:t>
      </w:r>
      <w:r w:rsidR="00D72670">
        <w:t>Jalkunan</w:t>
      </w:r>
      <w:bookmarkEnd w:id="38"/>
    </w:p>
    <w:p w14:paraId="778674BB" w14:textId="00CEB972" w:rsidR="00D72670" w:rsidRDefault="00D72670" w:rsidP="00D72670">
      <w:pPr>
        <w:pStyle w:val="Heading3"/>
        <w:numPr>
          <w:ilvl w:val="2"/>
          <w:numId w:val="1"/>
        </w:numPr>
      </w:pPr>
      <w:bookmarkStart w:id="39" w:name="_Toc337411867"/>
      <w:bookmarkStart w:id="40" w:name="_Toc508434411"/>
      <w:bookmarkStart w:id="41" w:name="_Toc508942578"/>
      <w:bookmarkStart w:id="42" w:name="_Toc508943178"/>
      <w:bookmarkStart w:id="43" w:name="_Toc36027121"/>
      <w:bookmarkStart w:id="44" w:name="_Toc36027273"/>
      <w:bookmarkStart w:id="45" w:name="_Toc36027483"/>
      <w:bookmarkStart w:id="46" w:name="_Toc78375492"/>
      <w:bookmarkStart w:id="47" w:name="_Toc79405598"/>
      <w:r>
        <w:t>Prost (1968)</w:t>
      </w:r>
      <w:bookmarkEnd w:id="39"/>
    </w:p>
    <w:p w14:paraId="33DA60EC" w14:textId="6B0FA947" w:rsidR="000157FA" w:rsidRDefault="00BE5425" w:rsidP="00D72670">
      <w:r>
        <w:t xml:space="preserve">R. P. </w:t>
      </w:r>
      <w:r w:rsidR="00D72670">
        <w:t xml:space="preserve">André Prost was a </w:t>
      </w:r>
      <w:r>
        <w:t>giant</w:t>
      </w:r>
      <w:r w:rsidR="00D72670">
        <w:t xml:space="preserve"> </w:t>
      </w:r>
      <w:r>
        <w:t>of</w:t>
      </w:r>
      <w:r w:rsidR="00387427">
        <w:t xml:space="preserve"> West African linguistics. He authored numerous works of his own and and collaborated</w:t>
      </w:r>
      <w:r w:rsidR="00D72670">
        <w:t xml:space="preserve"> with </w:t>
      </w:r>
      <w:r w:rsidR="00387427">
        <w:t>long-term missionaries</w:t>
      </w:r>
      <w:r w:rsidR="005F1FC8">
        <w:t xml:space="preserve"> and others</w:t>
      </w:r>
      <w:r w:rsidR="00387427">
        <w:t xml:space="preserve"> to produce </w:t>
      </w:r>
      <w:r w:rsidR="005F1FC8">
        <w:t xml:space="preserve">valuable </w:t>
      </w:r>
      <w:r w:rsidR="00387427">
        <w:t>grammars, dictionaries, and sketches of languages in many families.</w:t>
      </w:r>
      <w:r w:rsidR="000157FA">
        <w:t xml:space="preserve"> The </w:t>
      </w:r>
      <w:r w:rsidR="003E2C8A">
        <w:t>14-page</w:t>
      </w:r>
      <w:r w:rsidR="000157FA">
        <w:t xml:space="preserve"> sketch he made of Jalkunan (</w:t>
      </w:r>
      <w:r w:rsidR="000157FA" w:rsidRPr="00861C23">
        <w:rPr>
          <w:highlight w:val="green"/>
        </w:rPr>
        <w:t>Prost 1998</w:t>
      </w:r>
      <w:r w:rsidR="000157FA">
        <w:t>), based on a few days’ work with a young student</w:t>
      </w:r>
      <w:r>
        <w:t xml:space="preserve"> he encountered </w:t>
      </w:r>
      <w:r w:rsidR="00487E90">
        <w:t>in an undisclosed location</w:t>
      </w:r>
      <w:r w:rsidR="000157FA">
        <w:t>, brought the language to the attention of West A</w:t>
      </w:r>
      <w:r>
        <w:t xml:space="preserve">fricanists. As Prost stated in </w:t>
      </w:r>
      <w:r w:rsidR="000157FA">
        <w:t xml:space="preserve">his paper, </w:t>
      </w:r>
      <w:r>
        <w:t>the</w:t>
      </w:r>
      <w:r w:rsidR="000157FA">
        <w:t xml:space="preserve"> material was preliminary, and he did not attempt tonal markings. Nevertheless, in a very short time and under </w:t>
      </w:r>
      <w:r w:rsidR="003E2C8A">
        <w:t>less than ideal</w:t>
      </w:r>
      <w:r w:rsidR="000157FA">
        <w:t xml:space="preserve"> circumstances he was able, characteristically, to describe the essentials of this language. His short paper presents a basically correct analysis of NP morphosyntax, and provides </w:t>
      </w:r>
      <w:r>
        <w:t>some</w:t>
      </w:r>
      <w:r w:rsidR="000157FA">
        <w:t xml:space="preserve"> insights into the verbal system, as well as giving a basic lexicon (</w:t>
      </w:r>
      <w:r w:rsidR="005F1FC8">
        <w:t xml:space="preserve">though </w:t>
      </w:r>
      <w:r w:rsidR="000157FA">
        <w:t>mostly without tone markings).</w:t>
      </w:r>
    </w:p>
    <w:p w14:paraId="5557A742" w14:textId="77777777" w:rsidR="00D72670" w:rsidRDefault="00D72670" w:rsidP="00D72670"/>
    <w:p w14:paraId="226209AB" w14:textId="77777777" w:rsidR="00D72670" w:rsidRPr="00D72670" w:rsidRDefault="00D72670" w:rsidP="00D72670"/>
    <w:p w14:paraId="3903A35E" w14:textId="5EF58D14" w:rsidR="00BA6685" w:rsidRDefault="000157FA" w:rsidP="00BA6685">
      <w:pPr>
        <w:pStyle w:val="Heading3"/>
        <w:numPr>
          <w:ilvl w:val="2"/>
          <w:numId w:val="1"/>
        </w:numPr>
      </w:pPr>
      <w:bookmarkStart w:id="48" w:name="_Toc337411868"/>
      <w:r>
        <w:t>Our f</w:t>
      </w:r>
      <w:r w:rsidR="00566B03">
        <w:t>ieldwork</w:t>
      </w:r>
      <w:bookmarkEnd w:id="40"/>
      <w:bookmarkEnd w:id="41"/>
      <w:bookmarkEnd w:id="42"/>
      <w:bookmarkEnd w:id="43"/>
      <w:bookmarkEnd w:id="44"/>
      <w:bookmarkEnd w:id="45"/>
      <w:bookmarkEnd w:id="46"/>
      <w:bookmarkEnd w:id="47"/>
      <w:bookmarkEnd w:id="48"/>
    </w:p>
    <w:p w14:paraId="0D322B6F" w14:textId="46247F7B" w:rsidR="000157FA" w:rsidRDefault="000157FA" w:rsidP="000157FA">
      <w:r>
        <w:t>An an extension of an NSF-funded project directed by Heath and focused on Dogon and on the language isolate Bangime, Vu Truong (then a recent B.A. graduate of Brandeis) undertook fieldwork on Jalku</w:t>
      </w:r>
      <w:r w:rsidR="00BE5425">
        <w:t>nan out of the project’s Burkina</w:t>
      </w:r>
      <w:r>
        <w:t xml:space="preserve"> base in Bobo Dioulasso </w:t>
      </w:r>
      <w:r w:rsidR="00BE5425">
        <w:t>during the period 2012-14</w:t>
      </w:r>
      <w:r>
        <w:t xml:space="preserve">. </w:t>
      </w:r>
      <w:r w:rsidR="00BE5425">
        <w:t xml:space="preserve">In fall 2014 he </w:t>
      </w:r>
      <w:r>
        <w:t>enrolled in the University of Chicago Ph.D. program in Linguistics.</w:t>
      </w:r>
    </w:p>
    <w:p w14:paraId="0B369536" w14:textId="1F48D905" w:rsidR="00BE5425" w:rsidRDefault="000157FA" w:rsidP="000157FA">
      <w:r>
        <w:tab/>
      </w:r>
      <w:r w:rsidR="00487E90">
        <w:t>I</w:t>
      </w:r>
      <w:r>
        <w:t xml:space="preserve"> had </w:t>
      </w:r>
      <w:r w:rsidR="00962699">
        <w:t xml:space="preserve">some involvement with Jalkunan during </w:t>
      </w:r>
      <w:r w:rsidR="00BE5425">
        <w:t>that time period. He made the first contacts with Blédougou in 2012, and returned twice</w:t>
      </w:r>
      <w:r w:rsidR="00487E90">
        <w:t xml:space="preserve"> for three-day visits</w:t>
      </w:r>
      <w:r w:rsidR="00BE5425">
        <w:t xml:space="preserve"> to collect flora-fauna vocabulary and </w:t>
      </w:r>
      <w:r w:rsidR="00487E90">
        <w:t>to collect flora specimens</w:t>
      </w:r>
      <w:r w:rsidR="00BE5425">
        <w:t xml:space="preserve">. Later, he prepared a workshop on Jalkunan grammar, with </w:t>
      </w:r>
      <w:r w:rsidR="00487E90">
        <w:t>a native speaker (my assistant)</w:t>
      </w:r>
      <w:r w:rsidR="00BE5425">
        <w:t xml:space="preserve">, as part of the International Conference on Mande Languages, held in Bobo Dioulasso in 2014. </w:t>
      </w:r>
    </w:p>
    <w:p w14:paraId="519BAE80" w14:textId="5FA444D5" w:rsidR="00962699" w:rsidRPr="000157FA" w:rsidRDefault="00CD70E3" w:rsidP="000157FA">
      <w:r>
        <w:lastRenderedPageBreak/>
        <w:tab/>
        <w:t>With Truong unable to return to Burkina during school year</w:t>
      </w:r>
      <w:r w:rsidR="00962699">
        <w:t xml:space="preserve"> 2016</w:t>
      </w:r>
      <w:r w:rsidR="00BE5425">
        <w:t>-17</w:t>
      </w:r>
      <w:r w:rsidR="00962699">
        <w:t xml:space="preserve">, </w:t>
      </w:r>
      <w:r w:rsidR="00BE5425">
        <w:t>the project’s deadline for</w:t>
      </w:r>
      <w:r w:rsidR="00962699">
        <w:t xml:space="preserve"> promised products on Jalkunan</w:t>
      </w:r>
      <w:r w:rsidR="00BE5425">
        <w:t xml:space="preserve"> </w:t>
      </w:r>
      <w:r w:rsidR="00281180">
        <w:t>among</w:t>
      </w:r>
      <w:r w:rsidR="00BE5425">
        <w:t xml:space="preserve"> other languages</w:t>
      </w:r>
      <w:r w:rsidR="00962699">
        <w:t xml:space="preserve">, Heath took </w:t>
      </w:r>
      <w:r w:rsidR="00BE5425">
        <w:t>a</w:t>
      </w:r>
      <w:r w:rsidR="00962699">
        <w:t xml:space="preserve"> leave of absence from University of Michigan to complete the</w:t>
      </w:r>
      <w:r w:rsidR="00BE5425">
        <w:t xml:space="preserve"> fieldwork</w:t>
      </w:r>
      <w:r w:rsidR="00962699">
        <w:t xml:space="preserve">. </w:t>
      </w:r>
      <w:r w:rsidR="00BE5425">
        <w:t>He</w:t>
      </w:r>
      <w:r w:rsidR="00962699">
        <w:t xml:space="preserve"> worked with a Jalkunan speaker during most of Septe</w:t>
      </w:r>
      <w:r w:rsidR="00281180">
        <w:t>mber 2016 and wrote this grammar from scratch.</w:t>
      </w:r>
    </w:p>
    <w:p w14:paraId="5B9F1F32" w14:textId="77777777" w:rsidR="00BA6685" w:rsidRPr="002D209A" w:rsidRDefault="00BA6685" w:rsidP="00BA6685"/>
    <w:p w14:paraId="027C9709" w14:textId="77777777" w:rsidR="00BA6685" w:rsidRPr="001936B6" w:rsidRDefault="00BA6685" w:rsidP="00BA6685">
      <w:pPr>
        <w:rPr>
          <w:color w:val="993300"/>
        </w:rPr>
      </w:pPr>
    </w:p>
    <w:p w14:paraId="00BAEDE5" w14:textId="77777777" w:rsidR="00BA6685" w:rsidRDefault="00566B03" w:rsidP="00BA6685">
      <w:pPr>
        <w:pStyle w:val="Heading3"/>
        <w:numPr>
          <w:ilvl w:val="2"/>
          <w:numId w:val="1"/>
        </w:numPr>
      </w:pPr>
      <w:bookmarkStart w:id="49" w:name="_Toc508434412"/>
      <w:bookmarkStart w:id="50" w:name="_Toc508942579"/>
      <w:bookmarkStart w:id="51" w:name="_Toc508943179"/>
      <w:bookmarkStart w:id="52" w:name="_Toc36027122"/>
      <w:bookmarkStart w:id="53" w:name="_Toc36027274"/>
      <w:bookmarkStart w:id="54" w:name="_Toc36027484"/>
      <w:bookmarkStart w:id="55" w:name="_Toc78375493"/>
      <w:bookmarkStart w:id="56" w:name="_Toc79405599"/>
      <w:bookmarkStart w:id="57" w:name="_Toc337411869"/>
      <w:r>
        <w:t>Acknowledgements</w:t>
      </w:r>
      <w:bookmarkEnd w:id="49"/>
      <w:bookmarkEnd w:id="50"/>
      <w:bookmarkEnd w:id="51"/>
      <w:bookmarkEnd w:id="52"/>
      <w:bookmarkEnd w:id="53"/>
      <w:bookmarkEnd w:id="54"/>
      <w:bookmarkEnd w:id="55"/>
      <w:bookmarkEnd w:id="56"/>
      <w:bookmarkEnd w:id="57"/>
    </w:p>
    <w:p w14:paraId="24D08234" w14:textId="4DFE2343" w:rsidR="00BE5425" w:rsidRDefault="00BE5425" w:rsidP="00BE5425">
      <w:r>
        <w:t xml:space="preserve">The fieldwork by </w:t>
      </w:r>
      <w:r w:rsidR="00487E90">
        <w:t>myself</w:t>
      </w:r>
      <w:r>
        <w:t xml:space="preserve"> and the first year of fieldwork by Truong was funded by the National Science Foundation, Documenting Endangered Languages program, grant </w:t>
      </w:r>
      <w:r w:rsidRPr="002379E1">
        <w:t>BCS-1263150</w:t>
      </w:r>
      <w:r w:rsidR="007E01C2">
        <w:t xml:space="preserve"> (2013-17).</w:t>
      </w:r>
    </w:p>
    <w:p w14:paraId="02714203" w14:textId="0345E608" w:rsidR="007E01C2" w:rsidRDefault="007E01C2" w:rsidP="00BE5425">
      <w:r>
        <w:tab/>
        <w:t>I and my team thank the people of Blédougou for their warm hospitality and cooperation.</w:t>
      </w:r>
    </w:p>
    <w:p w14:paraId="520B0A9C" w14:textId="18A7513E" w:rsidR="00487E90" w:rsidRDefault="00487E90" w:rsidP="00BE5425">
      <w:r>
        <w:tab/>
        <w:t xml:space="preserve">I am </w:t>
      </w:r>
      <w:r w:rsidR="007E01C2">
        <w:t>especially</w:t>
      </w:r>
      <w:r>
        <w:t xml:space="preserve"> indebted to my assistant, </w:t>
      </w:r>
      <w:r w:rsidR="007E01C2" w:rsidRPr="00347B4C">
        <w:t>Wamara</w:t>
      </w:r>
      <w:r w:rsidR="00347B4C" w:rsidRPr="00347B4C">
        <w:t xml:space="preserve"> Traoré</w:t>
      </w:r>
      <w:r w:rsidR="007E01C2" w:rsidRPr="00347B4C">
        <w:t>. He is a</w:t>
      </w:r>
      <w:r w:rsidR="007E01C2">
        <w:t xml:space="preserve"> resident of Blédougou but was willing to relocate to our base in Bobo Dioulasso for most of the work. He is a traditional hunter as well as farmer. With some hunter colleagues he led us on the flora-collecting trips in the vicinity of Blédougou.</w:t>
      </w:r>
    </w:p>
    <w:p w14:paraId="081099C5" w14:textId="77777777" w:rsidR="00A42B19" w:rsidRDefault="00A42B19" w:rsidP="00BE5425"/>
    <w:p w14:paraId="7FE7D276" w14:textId="77777777" w:rsidR="00A42B19" w:rsidRDefault="00A42B19" w:rsidP="00BE5425"/>
    <w:p w14:paraId="09969AAD" w14:textId="77777777" w:rsidR="00A42B19" w:rsidRDefault="00A42B19">
      <w:pPr>
        <w:tabs>
          <w:tab w:val="clear" w:pos="369"/>
        </w:tabs>
        <w:spacing w:line="240" w:lineRule="auto"/>
        <w:jc w:val="left"/>
        <w:rPr>
          <w:b/>
          <w:kern w:val="32"/>
          <w:sz w:val="30"/>
        </w:rPr>
      </w:pPr>
      <w:bookmarkStart w:id="58" w:name="_Toc508434435"/>
      <w:bookmarkStart w:id="59" w:name="_Toc508942580"/>
      <w:bookmarkStart w:id="60" w:name="_Toc508943180"/>
      <w:bookmarkStart w:id="61" w:name="_Toc36027123"/>
      <w:bookmarkStart w:id="62" w:name="_Toc36027275"/>
      <w:bookmarkStart w:id="63" w:name="_Toc36027485"/>
      <w:bookmarkStart w:id="64" w:name="_Toc78375494"/>
      <w:bookmarkStart w:id="65" w:name="_Toc79405600"/>
      <w:r>
        <w:br w:type="page"/>
      </w:r>
    </w:p>
    <w:p w14:paraId="5ABB86DE" w14:textId="01ADF4D7" w:rsidR="00BA6685" w:rsidRDefault="00566B03" w:rsidP="00BA6685">
      <w:pPr>
        <w:pStyle w:val="Heading1"/>
      </w:pPr>
      <w:bookmarkStart w:id="66" w:name="_Toc337411870"/>
      <w:r w:rsidRPr="00C51FD6">
        <w:lastRenderedPageBreak/>
        <w:t>Sketch</w:t>
      </w:r>
      <w:bookmarkEnd w:id="58"/>
      <w:bookmarkEnd w:id="59"/>
      <w:bookmarkEnd w:id="60"/>
      <w:bookmarkEnd w:id="61"/>
      <w:bookmarkEnd w:id="62"/>
      <w:bookmarkEnd w:id="63"/>
      <w:bookmarkEnd w:id="64"/>
      <w:bookmarkEnd w:id="65"/>
      <w:bookmarkEnd w:id="66"/>
    </w:p>
    <w:p w14:paraId="78CB7470" w14:textId="138B9F33" w:rsidR="0066729F" w:rsidRPr="0066729F" w:rsidRDefault="0066729F" w:rsidP="0066729F">
      <w:r>
        <w:t xml:space="preserve">This sketch describes basic features of the language, all of which are described more fully in later chapters. </w:t>
      </w:r>
    </w:p>
    <w:p w14:paraId="6731E9BF" w14:textId="77777777" w:rsidR="00BA6685" w:rsidRDefault="00566B03" w:rsidP="00BA6685">
      <w:pPr>
        <w:pStyle w:val="Heading2"/>
      </w:pPr>
      <w:bookmarkStart w:id="67" w:name="_Toc337411871"/>
      <w:r>
        <w:t>Phonology</w:t>
      </w:r>
      <w:bookmarkEnd w:id="67"/>
    </w:p>
    <w:p w14:paraId="00E1268C" w14:textId="77777777" w:rsidR="00BA6685" w:rsidRDefault="00566B03" w:rsidP="00BA6685">
      <w:pPr>
        <w:pStyle w:val="Heading3"/>
      </w:pPr>
      <w:bookmarkStart w:id="68" w:name="_Toc337411872"/>
      <w:r w:rsidRPr="00483445">
        <w:t>Segmental phonology</w:t>
      </w:r>
      <w:bookmarkEnd w:id="68"/>
    </w:p>
    <w:p w14:paraId="6E67184E" w14:textId="113FAA7A" w:rsidR="0066729F" w:rsidRDefault="0066729F" w:rsidP="0066729F">
      <w:r>
        <w:t xml:space="preserve">Basic consonants that can occur word-initially include voiceless obstruent like </w:t>
      </w:r>
      <w:r w:rsidRPr="00B81077">
        <w:rPr>
          <w:rFonts w:ascii="Doulos SIL" w:hAnsi="Doulos SIL"/>
          <w:i/>
          <w:color w:val="0000FF"/>
        </w:rPr>
        <w:t>k</w:t>
      </w:r>
      <w:r>
        <w:t xml:space="preserve"> and </w:t>
      </w:r>
      <w:r w:rsidRPr="00B81077">
        <w:rPr>
          <w:rFonts w:ascii="Doulos SIL" w:hAnsi="Doulos SIL"/>
          <w:i/>
          <w:color w:val="0000FF"/>
        </w:rPr>
        <w:t>s,</w:t>
      </w:r>
      <w:r>
        <w:t xml:space="preserve"> voiced obstruents like </w:t>
      </w:r>
      <w:r w:rsidRPr="00B81077">
        <w:rPr>
          <w:rFonts w:ascii="Doulos SIL" w:hAnsi="Doulos SIL"/>
          <w:i/>
          <w:color w:val="0000FF"/>
        </w:rPr>
        <w:t>g</w:t>
      </w:r>
      <w:r>
        <w:t xml:space="preserve"> and (marginally) </w:t>
      </w:r>
      <w:r w:rsidRPr="00B81077">
        <w:rPr>
          <w:rFonts w:ascii="Doulos SIL" w:hAnsi="Doulos SIL"/>
          <w:i/>
          <w:color w:val="0000FF"/>
        </w:rPr>
        <w:t>z</w:t>
      </w:r>
      <w:r>
        <w:t xml:space="preserve">, nasals, lateral </w:t>
      </w:r>
      <w:r w:rsidRPr="00B81077">
        <w:rPr>
          <w:rFonts w:ascii="Doulos SIL" w:hAnsi="Doulos SIL"/>
          <w:i/>
          <w:color w:val="0000FF"/>
        </w:rPr>
        <w:t>l</w:t>
      </w:r>
      <w:r>
        <w:t xml:space="preserve">, and (marginally) h. Other consonants that can occur intervocalically are tap </w:t>
      </w:r>
      <w:r w:rsidRPr="00B81077">
        <w:rPr>
          <w:rFonts w:ascii="Doulos SIL" w:hAnsi="Doulos SIL"/>
          <w:i/>
          <w:color w:val="0000FF"/>
        </w:rPr>
        <w:t>r</w:t>
      </w:r>
      <w:r>
        <w:t xml:space="preserve"> and glottal stop </w:t>
      </w:r>
      <w:r w:rsidRPr="00B81077">
        <w:rPr>
          <w:rFonts w:ascii="Doulos SIL" w:hAnsi="Doulos SIL"/>
          <w:i/>
          <w:color w:val="0000FF"/>
        </w:rPr>
        <w:t>ʔ</w:t>
      </w:r>
      <w:r>
        <w:t xml:space="preserve">. </w:t>
      </w:r>
    </w:p>
    <w:p w14:paraId="527BB58E" w14:textId="1E7E2774" w:rsidR="0066729F" w:rsidRPr="0066729F" w:rsidRDefault="0066729F" w:rsidP="0066729F">
      <w:r>
        <w:tab/>
        <w:t>There are seven vowel qualities with two high vowels {</w:t>
      </w:r>
      <w:r w:rsidRPr="00B81077">
        <w:rPr>
          <w:rFonts w:ascii="Doulos SIL" w:hAnsi="Doulos SIL"/>
          <w:i/>
          <w:color w:val="0000FF"/>
        </w:rPr>
        <w:t>i u</w:t>
      </w:r>
      <w:r>
        <w:t>}, four mid-height vowels including an ATR opposition {</w:t>
      </w:r>
      <w:r w:rsidRPr="00B81077">
        <w:rPr>
          <w:rFonts w:ascii="Doulos SIL" w:hAnsi="Doulos SIL"/>
          <w:i/>
          <w:color w:val="0000FF"/>
        </w:rPr>
        <w:t>e o</w:t>
      </w:r>
      <w:r>
        <w:t>} versus {ɛ ɔ}, and a low vowel a. ATR harmony</w:t>
      </w:r>
      <w:r w:rsidR="00A95E82">
        <w:t xml:space="preserve"> is evident in some combinations (like negative enclitic </w:t>
      </w:r>
      <w:r w:rsidR="00A95E82" w:rsidRPr="00B81077">
        <w:rPr>
          <w:rFonts w:ascii="Doulos SIL" w:hAnsi="Doulos SIL"/>
          <w:i/>
          <w:color w:val="0000FF"/>
        </w:rPr>
        <w:noBreakHyphen/>
        <w:t>rē</w:t>
      </w:r>
      <w:r w:rsidR="00A95E82">
        <w:t xml:space="preserve"> ~ </w:t>
      </w:r>
      <w:r w:rsidR="00A95E82" w:rsidRPr="00B81077">
        <w:rPr>
          <w:rFonts w:ascii="Doulos SIL" w:hAnsi="Doulos SIL"/>
          <w:i/>
          <w:color w:val="0000FF"/>
        </w:rPr>
        <w:noBreakHyphen/>
        <w:t>rɛ̄</w:t>
      </w:r>
      <w:r w:rsidR="00A95E82">
        <w:t> ), but overall it</w:t>
      </w:r>
      <w:r>
        <w:t xml:space="preserve"> is not strict. All qualities occur in nasalized and oral forms, and as short or long vowels, for a total of 7x2x2 = 28 vowel phonemes. </w:t>
      </w:r>
    </w:p>
    <w:p w14:paraId="58907A63" w14:textId="77777777" w:rsidR="00BA6685" w:rsidRPr="002D209A" w:rsidRDefault="00BA6685" w:rsidP="00BA6685"/>
    <w:p w14:paraId="39B40447" w14:textId="77777777" w:rsidR="00BA6685" w:rsidRPr="001936B6" w:rsidRDefault="00BA6685" w:rsidP="00BA6685">
      <w:pPr>
        <w:rPr>
          <w:color w:val="993300"/>
        </w:rPr>
      </w:pPr>
    </w:p>
    <w:p w14:paraId="4A14F4B4" w14:textId="57600D26" w:rsidR="00BA6685" w:rsidRDefault="00523B17" w:rsidP="00BA6685">
      <w:pPr>
        <w:pStyle w:val="Heading3"/>
      </w:pPr>
      <w:bookmarkStart w:id="69" w:name="_Toc337411873"/>
      <w:r>
        <w:t>Syllabic shapes and tone levels</w:t>
      </w:r>
      <w:bookmarkEnd w:id="69"/>
    </w:p>
    <w:p w14:paraId="110B843C" w14:textId="423C7F4D" w:rsidR="0066729F" w:rsidRDefault="0066729F" w:rsidP="0066729F">
      <w:r>
        <w:t xml:space="preserve">The canonical syllable is </w:t>
      </w:r>
      <w:r w:rsidRPr="00DB33B2">
        <w:rPr>
          <w:rFonts w:ascii="Doulos SIL" w:hAnsi="Doulos SIL"/>
          <w:i/>
          <w:color w:val="0000FF"/>
        </w:rPr>
        <w:t>Cv</w:t>
      </w:r>
      <w:r>
        <w:t xml:space="preserve"> or </w:t>
      </w:r>
      <w:r w:rsidRPr="00DB33B2">
        <w:rPr>
          <w:rFonts w:ascii="Doulos SIL" w:hAnsi="Doulos SIL"/>
          <w:i/>
          <w:color w:val="0000FF"/>
        </w:rPr>
        <w:t>Cvv</w:t>
      </w:r>
      <w:r>
        <w:t xml:space="preserve"> (</w:t>
      </w:r>
      <w:r w:rsidRPr="00DB33B2">
        <w:rPr>
          <w:rFonts w:ascii="Doulos SIL" w:hAnsi="Doulos SIL"/>
          <w:i/>
          <w:color w:val="0000FF"/>
        </w:rPr>
        <w:t>vv</w:t>
      </w:r>
      <w:r>
        <w:t xml:space="preserve"> = long vowel or vowel sequence). </w:t>
      </w:r>
      <w:r w:rsidRPr="00DB33B2">
        <w:rPr>
          <w:rFonts w:ascii="Doulos SIL" w:hAnsi="Doulos SIL"/>
          <w:i/>
          <w:color w:val="0000FF"/>
        </w:rPr>
        <w:t>Cvv</w:t>
      </w:r>
      <w:r>
        <w:t xml:space="preserve"> may be lexical or it may be due to contraction at a boundary. </w:t>
      </w:r>
    </w:p>
    <w:p w14:paraId="25EC7548" w14:textId="5A99D32C" w:rsidR="0066729F" w:rsidRDefault="0066729F" w:rsidP="0066729F">
      <w:r>
        <w:tab/>
        <w:t>There are three tone levels H, M, and L. Most syllables are level-toned</w:t>
      </w:r>
      <w:r w:rsidR="00F52190">
        <w:t>. However, c</w:t>
      </w:r>
      <w:r w:rsidR="00523B17">
        <w:t>ontour</w:t>
      </w:r>
      <w:r>
        <w:t xml:space="preserve"> tones HL, HM, LH, MH</w:t>
      </w:r>
      <w:r w:rsidR="00523B17">
        <w:t>, and LHL</w:t>
      </w:r>
      <w:r w:rsidR="00A95E82">
        <w:t xml:space="preserve"> can be expressed on </w:t>
      </w:r>
      <w:r w:rsidR="00F52190">
        <w:t>single</w:t>
      </w:r>
      <w:r w:rsidR="00A95E82">
        <w:t xml:space="preserve"> syllables.</w:t>
      </w:r>
    </w:p>
    <w:p w14:paraId="02C1C91C" w14:textId="77777777" w:rsidR="00523B17" w:rsidRDefault="00523B17" w:rsidP="0066729F"/>
    <w:p w14:paraId="264E22E9" w14:textId="77777777" w:rsidR="00523B17" w:rsidRDefault="00523B17" w:rsidP="0066729F"/>
    <w:p w14:paraId="5F4CF489" w14:textId="7FF5C695" w:rsidR="00523B17" w:rsidRDefault="00523B17" w:rsidP="00523B17">
      <w:pPr>
        <w:pStyle w:val="Heading3"/>
      </w:pPr>
      <w:bookmarkStart w:id="70" w:name="_Toc337411874"/>
      <w:r>
        <w:t>Tonal effects of 3Sg versus non-3Sg forms</w:t>
      </w:r>
      <w:bookmarkEnd w:id="70"/>
    </w:p>
    <w:p w14:paraId="6ED75716" w14:textId="41A8B35D" w:rsidR="00523B17" w:rsidRDefault="00A95E82" w:rsidP="0066729F">
      <w:r>
        <w:t>Singular NPs and 3Sg pronouns differ</w:t>
      </w:r>
      <w:r w:rsidR="00523B17" w:rsidRPr="00523B17">
        <w:t xml:space="preserve"> </w:t>
      </w:r>
      <w:r w:rsidR="00523B17">
        <w:t>from plural NPs and 3Pl pronouns</w:t>
      </w:r>
      <w:r>
        <w:t xml:space="preserve"> in their tonal effects on immediately following words. </w:t>
      </w:r>
      <w:r w:rsidR="00523B17">
        <w:t>1Pl belongs with the other plurals in this respect, while 1Sg, 2Sg, and 2Pl (the three M</w:t>
      </w:r>
      <w:r w:rsidR="00523B17">
        <w:noBreakHyphen/>
        <w:t>toned pronominals) mostly avoid having to choose because M</w:t>
      </w:r>
      <w:r w:rsidR="00523B17">
        <w:noBreakHyphen/>
        <w:t>Spreading overrides any ablaut-like tonal processes. As preverbal objects, however, where they take L</w:t>
      </w:r>
      <w:r w:rsidR="00523B17">
        <w:noBreakHyphen/>
        <w:t>toned forms, they are treated like the plurals. On this basis the division may really be between 3Sg (including singular NPs) and everything else.</w:t>
      </w:r>
    </w:p>
    <w:p w14:paraId="75CCA5DE" w14:textId="38AA9278" w:rsidR="00A95E82" w:rsidRPr="0066729F" w:rsidRDefault="00523B17" w:rsidP="0066729F">
      <w:r>
        <w:tab/>
        <w:t>In any event, the</w:t>
      </w:r>
      <w:r w:rsidR="00A95E82">
        <w:t xml:space="preserve"> distinction has wide-ranging effects. It applies to NP-verb sequences (whether the NP is an intransitive subject or a transitive object), to possessor-possessum combinations, and t</w:t>
      </w:r>
      <w:r>
        <w:t>o NP-postposition combinations.</w:t>
      </w:r>
    </w:p>
    <w:p w14:paraId="20FC8039" w14:textId="77777777" w:rsidR="00BA6685" w:rsidRPr="002D209A" w:rsidRDefault="00BA6685" w:rsidP="00BA6685"/>
    <w:p w14:paraId="11CFD497" w14:textId="77777777" w:rsidR="00BA6685" w:rsidRPr="001936B6" w:rsidRDefault="00BA6685" w:rsidP="00BA6685">
      <w:pPr>
        <w:rPr>
          <w:color w:val="993300"/>
        </w:rPr>
      </w:pPr>
    </w:p>
    <w:p w14:paraId="6D1B5C13" w14:textId="18F39FFA" w:rsidR="00BA6685" w:rsidRDefault="00A95E82" w:rsidP="00BA6685">
      <w:pPr>
        <w:pStyle w:val="Heading3"/>
      </w:pPr>
      <w:bookmarkStart w:id="71" w:name="_Toc337411875"/>
      <w:r>
        <w:t>Segmental</w:t>
      </w:r>
      <w:r w:rsidR="00566B03" w:rsidRPr="00483445">
        <w:t xml:space="preserve"> phonological rules</w:t>
      </w:r>
      <w:bookmarkEnd w:id="71"/>
    </w:p>
    <w:p w14:paraId="38D66266" w14:textId="1EABC60A" w:rsidR="00A95E82" w:rsidRDefault="00A95E82" w:rsidP="00A95E82">
      <w:r>
        <w:t xml:space="preserve">Because of the </w:t>
      </w:r>
      <w:r w:rsidRPr="00DB33B2">
        <w:rPr>
          <w:rFonts w:ascii="Doulos SIL" w:hAnsi="Doulos SIL"/>
          <w:i/>
          <w:color w:val="0000FF"/>
        </w:rPr>
        <w:t>Cv(v)</w:t>
      </w:r>
      <w:r>
        <w:t xml:space="preserve"> syllable norm there are few segmental phonological processes other than </w:t>
      </w:r>
      <w:r w:rsidRPr="00DB33B2">
        <w:rPr>
          <w:rFonts w:ascii="Doulos SIL" w:hAnsi="Doulos SIL"/>
          <w:i/>
          <w:color w:val="0000FF"/>
        </w:rPr>
        <w:t>vv</w:t>
      </w:r>
      <w:r>
        <w:noBreakHyphen/>
        <w:t xml:space="preserve">Contraction. Initial tap </w:t>
      </w:r>
      <w:r w:rsidRPr="00DB33B2">
        <w:rPr>
          <w:rFonts w:ascii="Doulos SIL" w:hAnsi="Doulos SIL"/>
          <w:i/>
          <w:color w:val="0000FF"/>
        </w:rPr>
        <w:t>r</w:t>
      </w:r>
      <w:r>
        <w:t xml:space="preserve"> in suffixes and enclitics is nasalized to </w:t>
      </w:r>
      <w:r w:rsidRPr="00B81077">
        <w:rPr>
          <w:rFonts w:ascii="Doulos SIL" w:hAnsi="Doulos SIL"/>
          <w:i/>
          <w:color w:val="0000FF"/>
        </w:rPr>
        <w:t>n</w:t>
      </w:r>
      <w:r>
        <w:t xml:space="preserve"> after nasal syllables, including any syllable beginning with a nasal. </w:t>
      </w:r>
      <w:r w:rsidRPr="00DB33B2">
        <w:rPr>
          <w:rFonts w:ascii="Doulos SIL" w:hAnsi="Doulos SIL"/>
          <w:i/>
          <w:color w:val="0000FF"/>
        </w:rPr>
        <w:t>r</w:t>
      </w:r>
      <w:r>
        <w:noBreakHyphen/>
        <w:t xml:space="preserve">Naalization is very conspicuous since two of the most important morphemes in the language are the ubiquitous nominal suffix </w:t>
      </w:r>
      <w:r w:rsidRPr="00B81077">
        <w:rPr>
          <w:rFonts w:ascii="Doulos SIL" w:hAnsi="Doulos SIL"/>
          <w:i/>
          <w:color w:val="0000FF"/>
        </w:rPr>
        <w:t>-rà</w:t>
      </w:r>
      <w:r>
        <w:t xml:space="preserve"> ~ </w:t>
      </w:r>
      <w:r w:rsidRPr="00B81077">
        <w:rPr>
          <w:rFonts w:ascii="Doulos SIL" w:hAnsi="Doulos SIL"/>
          <w:i/>
          <w:color w:val="0000FF"/>
        </w:rPr>
        <w:t>-rɔ̀</w:t>
      </w:r>
      <w:r>
        <w:t xml:space="preserve"> and the negative enclitic </w:t>
      </w:r>
      <w:r w:rsidRPr="00B81077">
        <w:rPr>
          <w:rFonts w:ascii="Doulos SIL" w:hAnsi="Doulos SIL"/>
          <w:i/>
          <w:color w:val="0000FF"/>
        </w:rPr>
        <w:t>=rē</w:t>
      </w:r>
      <w:r>
        <w:t xml:space="preserve"> ~ </w:t>
      </w:r>
      <w:r w:rsidRPr="00DB33B2">
        <w:rPr>
          <w:rFonts w:ascii="Doulos SIL" w:hAnsi="Doulos SIL"/>
          <w:i/>
          <w:color w:val="0000FF"/>
        </w:rPr>
        <w:t>=rɛ̄</w:t>
      </w:r>
      <w:r>
        <w:t>.</w:t>
      </w:r>
    </w:p>
    <w:p w14:paraId="5BDCE31B" w14:textId="393358C6" w:rsidR="00A95E82" w:rsidRPr="00A95E82" w:rsidRDefault="00A95E82" w:rsidP="00A95E82">
      <w:r>
        <w:tab/>
        <w:t xml:space="preserve">Voiceless stops tend to be voiced intervocalically, e.g. </w:t>
      </w:r>
      <w:r w:rsidRPr="00B81077">
        <w:rPr>
          <w:rFonts w:ascii="Doulos SIL" w:hAnsi="Doulos SIL"/>
          <w:i/>
          <w:color w:val="0000FF"/>
        </w:rPr>
        <w:t>k</w:t>
      </w:r>
      <w:r>
        <w:t>→</w:t>
      </w:r>
      <w:r w:rsidRPr="00B81077">
        <w:rPr>
          <w:rFonts w:ascii="Doulos SIL" w:hAnsi="Doulos SIL"/>
          <w:i/>
          <w:color w:val="0000FF"/>
        </w:rPr>
        <w:t>g</w:t>
      </w:r>
      <w:r>
        <w:t xml:space="preserve">. Since the voicing is so common it is difficult in some cases to decide that the voiceless stop is lexical (underlying). A similar situation occurs with medial nasal-stop clusters, which often lose the stop, e.g. </w:t>
      </w:r>
      <w:r w:rsidRPr="00B81077">
        <w:rPr>
          <w:rFonts w:ascii="Doulos SIL" w:hAnsi="Doulos SIL"/>
          <w:i/>
          <w:color w:val="0000FF"/>
        </w:rPr>
        <w:t>ŋg</w:t>
      </w:r>
      <w:r>
        <w:t>→</w:t>
      </w:r>
      <w:r w:rsidRPr="00B81077">
        <w:rPr>
          <w:rFonts w:ascii="Doulos SIL" w:hAnsi="Doulos SIL"/>
          <w:i/>
          <w:color w:val="0000FF"/>
        </w:rPr>
        <w:t>ŋ</w:t>
      </w:r>
      <w:r>
        <w:t xml:space="preserve"> (or sometimes →</w:t>
      </w:r>
      <w:r w:rsidRPr="00B81077">
        <w:rPr>
          <w:rFonts w:ascii="Doulos SIL" w:hAnsi="Doulos SIL"/>
          <w:i/>
          <w:color w:val="0000FF"/>
        </w:rPr>
        <w:t>ŋŋ</w:t>
      </w:r>
      <w:r>
        <w:t xml:space="preserve">, keeping the old metrical structure).  </w:t>
      </w:r>
    </w:p>
    <w:p w14:paraId="4AAF5725" w14:textId="67AFE57C" w:rsidR="00BA6685" w:rsidRDefault="00523B17" w:rsidP="00BA6685">
      <w:pPr>
        <w:pStyle w:val="Heading2"/>
      </w:pPr>
      <w:bookmarkStart w:id="72" w:name="_Toc337411876"/>
      <w:r>
        <w:t>Nouns,</w:t>
      </w:r>
      <w:r w:rsidR="00A95E82">
        <w:t xml:space="preserve"> NPs</w:t>
      </w:r>
      <w:r>
        <w:t>, and pronouns</w:t>
      </w:r>
      <w:bookmarkEnd w:id="72"/>
    </w:p>
    <w:p w14:paraId="0ED69350" w14:textId="066A92F7" w:rsidR="00A95E82" w:rsidRDefault="00A95E82" w:rsidP="00A95E82">
      <w:r>
        <w:t xml:space="preserve">Basic linear order is Poss-N-Adj-Num. Plurality is marked by a suffix, but is omitted in NPs containing a nonsingular numeral. </w:t>
      </w:r>
    </w:p>
    <w:p w14:paraId="23636923" w14:textId="77777777" w:rsidR="00523B17" w:rsidRDefault="00523B17" w:rsidP="00A95E82"/>
    <w:p w14:paraId="3B61A456" w14:textId="77777777" w:rsidR="00523B17" w:rsidRDefault="00523B17" w:rsidP="00A95E82"/>
    <w:p w14:paraId="2BEA4552" w14:textId="0B9B092E" w:rsidR="00523B17" w:rsidRPr="00A95E82" w:rsidRDefault="00523B17" w:rsidP="00523B17">
      <w:pPr>
        <w:pStyle w:val="Heading3"/>
      </w:pPr>
      <w:bookmarkStart w:id="73" w:name="_Toc337411877"/>
      <w:r>
        <w:t>The nominal suffix</w:t>
      </w:r>
      <w:bookmarkEnd w:id="73"/>
    </w:p>
    <w:p w14:paraId="33BE0574" w14:textId="55BBDEE9" w:rsidR="00A95E82" w:rsidRDefault="00A95E82" w:rsidP="00E7190D">
      <w:r>
        <w:t>The most distinctive feature of Jalkunan nouns is what I call the “nominal” suffix, which occurs in some but not all syntactic contexts. It occurs word-finally on nouns, or on the adjective in an N-Adj sequence. It is not affected by the presence or absence of a preceding possessor. The abbreviation “Nom” in interlinears may suggest “nominative” (case), but this is not altogether unfortunate, since the distribution of the suffix overlaps in part with that of nominative (subject) case in other languages.</w:t>
      </w:r>
    </w:p>
    <w:p w14:paraId="276437C2" w14:textId="31BDAF16" w:rsidR="00A95E82" w:rsidRDefault="00A95E82" w:rsidP="00E7190D">
      <w:r>
        <w:tab/>
        <w:t xml:space="preserve">Broadly speaking, the nominal suffix is present at the end of NPs that can be described as prosodically independent: citation forms, predicate nominals, and postverbal nouns used as adverbs (without a postposition). It cannot be used in combinations where the NP is closely phrased with a following element: object of a following verb, </w:t>
      </w:r>
      <w:r w:rsidR="00DA05D0">
        <w:t xml:space="preserve">intransitive subject followed by the verb, </w:t>
      </w:r>
      <w:r>
        <w:t>possessor of a following noun, left conjunct in a conjoined NP, NP complement of a postposition, NP followed by a discourse particle like ‘only’. The syntactic function that sits on the fence is subject: the nominal suffix is absent when followed by a nonpronominal object NP, but present in several combi</w:t>
      </w:r>
      <w:r w:rsidR="00DA05D0">
        <w:t>nations with pronominal objects</w:t>
      </w:r>
      <w:r>
        <w:t>.</w:t>
      </w:r>
    </w:p>
    <w:p w14:paraId="268E8202" w14:textId="60A66654" w:rsidR="00A95E82" w:rsidRDefault="00A95E82" w:rsidP="00E7190D">
      <w:r>
        <w:tab/>
        <w:t xml:space="preserve">There is a plural suffix which is added to the nominal suffix and occurs in the same position in NPs (e.g. after a simple noun, or after the adjective in N-Adj). Plurals have their own word-final nominal suffix (hence N-Nom-Pl-Nom). The medial -Nom- is obligatory in all syntactic positions, but the word-final -Nom is subject to syntactic restrictions, and in fact is more restricted than the word-final </w:t>
      </w:r>
      <w:r>
        <w:noBreakHyphen/>
        <w:t xml:space="preserve">Nom on singular nouns. </w:t>
      </w:r>
    </w:p>
    <w:p w14:paraId="41902D87" w14:textId="62DA0CC8" w:rsidR="0090795F" w:rsidRDefault="00A95E82" w:rsidP="00E7190D">
      <w:r>
        <w:tab/>
        <w:t xml:space="preserve">Example: noun </w:t>
      </w:r>
      <w:r w:rsidRPr="00B81077">
        <w:rPr>
          <w:rFonts w:ascii="Doulos SIL" w:hAnsi="Doulos SIL"/>
          <w:i/>
          <w:color w:val="0000FF"/>
        </w:rPr>
        <w:t>mɛ̀ʔɛ̀ⁿ</w:t>
      </w:r>
      <w:r>
        <w:t xml:space="preserve"> (variant </w:t>
      </w:r>
      <w:r w:rsidRPr="00B81077">
        <w:rPr>
          <w:rFonts w:ascii="Doulos SIL" w:hAnsi="Doulos SIL"/>
          <w:i/>
          <w:color w:val="0000FF"/>
        </w:rPr>
        <w:t>mìʔìⁿ</w:t>
      </w:r>
      <w:r>
        <w:t xml:space="preserve"> ) ‘person’, with nominal suffix </w:t>
      </w:r>
      <w:r w:rsidRPr="00B81077">
        <w:rPr>
          <w:rFonts w:ascii="Doulos SIL" w:hAnsi="Doulos SIL"/>
          <w:i/>
          <w:color w:val="0000FF"/>
        </w:rPr>
        <w:t>mɛ̀ʔɛ̀</w:t>
      </w:r>
      <w:r w:rsidRPr="00B81077">
        <w:rPr>
          <w:rFonts w:ascii="Doulos SIL" w:hAnsi="Doulos SIL"/>
          <w:i/>
          <w:color w:val="0000FF"/>
        </w:rPr>
        <w:noBreakHyphen/>
        <w:t>ná</w:t>
      </w:r>
      <w:r>
        <w:t xml:space="preserve"> from /</w:t>
      </w:r>
      <w:r w:rsidRPr="00A95E82">
        <w:rPr>
          <w:rFonts w:ascii="Doulos SIL" w:hAnsi="Doulos SIL"/>
          <w:color w:val="008000"/>
        </w:rPr>
        <w:t>mɛ̀ʔɛ̀</w:t>
      </w:r>
      <w:r>
        <w:rPr>
          <w:rFonts w:ascii="Doulos SIL" w:hAnsi="Doulos SIL"/>
          <w:color w:val="008000"/>
        </w:rPr>
        <w:t>ⁿ</w:t>
      </w:r>
      <w:r>
        <w:rPr>
          <w:rFonts w:ascii="Doulos SIL" w:hAnsi="Doulos SIL"/>
          <w:color w:val="008000"/>
        </w:rPr>
        <w:noBreakHyphen/>
      </w:r>
      <w:r w:rsidRPr="00A95E82">
        <w:rPr>
          <w:rFonts w:ascii="Doulos SIL" w:hAnsi="Doulos SIL"/>
          <w:color w:val="008000"/>
        </w:rPr>
        <w:t>rá</w:t>
      </w:r>
      <w:r w:rsidR="00EC0D15">
        <w:t xml:space="preserve">/. The bare form </w:t>
      </w:r>
      <w:r w:rsidR="00EC0D15" w:rsidRPr="00B81077">
        <w:rPr>
          <w:rFonts w:ascii="Doulos SIL" w:hAnsi="Doulos SIL"/>
          <w:i/>
          <w:color w:val="0000FF"/>
        </w:rPr>
        <w:t>mɛ̀ʔɛ̀ⁿ</w:t>
      </w:r>
      <w:r w:rsidR="00EC0D15">
        <w:t xml:space="preserve"> (variant </w:t>
      </w:r>
      <w:r w:rsidR="00EC0D15" w:rsidRPr="00B81077">
        <w:rPr>
          <w:rFonts w:ascii="Doulos SIL" w:hAnsi="Doulos SIL"/>
          <w:i/>
          <w:color w:val="0000FF"/>
        </w:rPr>
        <w:t>mɛ̀ʔɛ́ⁿ</w:t>
      </w:r>
      <w:r w:rsidR="00EC0D15">
        <w:t xml:space="preserve"> in some contexts by tone </w:t>
      </w:r>
      <w:r w:rsidR="00EC0D15">
        <w:lastRenderedPageBreak/>
        <w:t xml:space="preserve">sandhi) is always used as possessor, object, or postpositional complement, while suffixed </w:t>
      </w:r>
      <w:r w:rsidR="00EC0D15" w:rsidRPr="00B81077">
        <w:rPr>
          <w:rFonts w:ascii="Doulos SIL" w:hAnsi="Doulos SIL"/>
          <w:i/>
          <w:color w:val="0000FF"/>
        </w:rPr>
        <w:t>mɛ̀ʔɛ̀</w:t>
      </w:r>
      <w:r w:rsidR="00EC0D15" w:rsidRPr="00B81077">
        <w:rPr>
          <w:rFonts w:ascii="Doulos SIL" w:hAnsi="Doulos SIL"/>
          <w:i/>
          <w:color w:val="0000FF"/>
        </w:rPr>
        <w:noBreakHyphen/>
        <w:t>ná</w:t>
      </w:r>
      <w:r w:rsidR="00EC0D15">
        <w:t xml:space="preserve"> is the citation form and occurs in subject function before some pronominal objects. The plural is </w:t>
      </w:r>
      <w:r w:rsidRPr="00B81077">
        <w:rPr>
          <w:rFonts w:ascii="Doulos SIL" w:hAnsi="Doulos SIL"/>
          <w:i/>
          <w:color w:val="0000FF"/>
        </w:rPr>
        <w:t>mɛ̀ʔɛ̀</w:t>
      </w:r>
      <w:r w:rsidRPr="00B81077">
        <w:rPr>
          <w:rFonts w:ascii="Doulos SIL" w:hAnsi="Doulos SIL"/>
          <w:i/>
          <w:color w:val="0000FF"/>
        </w:rPr>
        <w:noBreakHyphen/>
        <w:t>ná</w:t>
      </w:r>
      <w:r w:rsidRPr="00B81077">
        <w:rPr>
          <w:rFonts w:ascii="Doulos SIL" w:hAnsi="Doulos SIL"/>
          <w:i/>
          <w:color w:val="0000FF"/>
        </w:rPr>
        <w:noBreakHyphen/>
        <w:t>àⁿ</w:t>
      </w:r>
      <w:r w:rsidR="00EC0D15">
        <w:t xml:space="preserve"> ‘people’</w:t>
      </w:r>
      <w:r>
        <w:t xml:space="preserve">, with final nominal suffix </w:t>
      </w:r>
      <w:r w:rsidRPr="00B81077">
        <w:rPr>
          <w:rFonts w:ascii="Doulos SIL" w:hAnsi="Doulos SIL"/>
          <w:i/>
          <w:color w:val="0000FF"/>
        </w:rPr>
        <w:t>mɛ̀ʔɛ̀</w:t>
      </w:r>
      <w:r w:rsidRPr="00B81077">
        <w:rPr>
          <w:rFonts w:ascii="Doulos SIL" w:hAnsi="Doulos SIL"/>
          <w:i/>
          <w:color w:val="0000FF"/>
        </w:rPr>
        <w:noBreakHyphen/>
        <w:t>ná</w:t>
      </w:r>
      <w:r w:rsidRPr="00B81077">
        <w:rPr>
          <w:rFonts w:ascii="Doulos SIL" w:hAnsi="Doulos SIL"/>
          <w:i/>
          <w:color w:val="0000FF"/>
        </w:rPr>
        <w:noBreakHyphen/>
        <w:t>à</w:t>
      </w:r>
      <w:r w:rsidRPr="00B81077">
        <w:rPr>
          <w:rFonts w:ascii="Doulos SIL" w:hAnsi="Doulos SIL"/>
          <w:i/>
          <w:color w:val="0000FF"/>
        </w:rPr>
        <w:noBreakHyphen/>
        <w:t>nū</w:t>
      </w:r>
      <w:r>
        <w:t xml:space="preserve">. </w:t>
      </w:r>
      <w:r w:rsidR="00EC0D15">
        <w:t xml:space="preserve">The final nominal suffix </w:t>
      </w:r>
      <w:r w:rsidR="00EC0D15">
        <w:noBreakHyphen/>
        <w:t xml:space="preserve">nū is syntactically restricted, but the medial nominal suffix </w:t>
      </w:r>
      <w:r w:rsidR="00EC0D15" w:rsidRPr="00B81077">
        <w:rPr>
          <w:rFonts w:ascii="Doulos SIL" w:hAnsi="Doulos SIL"/>
          <w:i/>
          <w:color w:val="0000FF"/>
        </w:rPr>
        <w:noBreakHyphen/>
        <w:t>ná</w:t>
      </w:r>
      <w:r w:rsidR="00EC0D15" w:rsidRPr="00B81077">
        <w:rPr>
          <w:rFonts w:ascii="Doulos SIL" w:hAnsi="Doulos SIL"/>
          <w:i/>
          <w:color w:val="0000FF"/>
        </w:rPr>
        <w:noBreakHyphen/>
      </w:r>
      <w:r w:rsidR="00EC0D15">
        <w:t xml:space="preserve"> is present regardless of syntactic context.  </w:t>
      </w:r>
    </w:p>
    <w:p w14:paraId="37C52B0C" w14:textId="77777777" w:rsidR="00523B17" w:rsidRDefault="00523B17" w:rsidP="00E7190D"/>
    <w:p w14:paraId="22114234" w14:textId="77777777" w:rsidR="00523B17" w:rsidRDefault="00523B17" w:rsidP="00E7190D"/>
    <w:p w14:paraId="23FFC129" w14:textId="211FFDC0" w:rsidR="008918BE" w:rsidRDefault="008918BE" w:rsidP="00523B17">
      <w:pPr>
        <w:pStyle w:val="Heading3"/>
      </w:pPr>
      <w:bookmarkStart w:id="74" w:name="_Toc337411878"/>
      <w:r>
        <w:t>Possession</w:t>
      </w:r>
      <w:bookmarkEnd w:id="74"/>
    </w:p>
    <w:p w14:paraId="569EB203" w14:textId="04175C57" w:rsidR="008918BE" w:rsidRDefault="008918BE" w:rsidP="008918BE">
      <w:r>
        <w:t>There is no segmental possessive (genitive) morpheme. Possessors, whether pronominal or nonpronominal, directly precede the possessed noun (possessum). The possessum undergoes tonal changes, the details depending on the possessum’s input (lexical) tones, on the category of the possessor, and on whether possession is alienable or inalienable (the latter includes body parts and kin terms).</w:t>
      </w:r>
    </w:p>
    <w:p w14:paraId="0F3E2E54" w14:textId="50F5840D" w:rsidR="008918BE" w:rsidRDefault="008918BE" w:rsidP="008918BE">
      <w:r>
        <w:tab/>
        <w:t xml:space="preserve">For example, </w:t>
      </w:r>
      <w:r w:rsidRPr="00986631">
        <w:rPr>
          <w:rFonts w:ascii="Doulos SIL" w:hAnsi="Doulos SIL"/>
          <w:i/>
          <w:color w:val="0000FF"/>
        </w:rPr>
        <w:t>ɲí-ná</w:t>
      </w:r>
      <w:r>
        <w:t xml:space="preserve"> ‘tooth’ is lexically H</w:t>
      </w:r>
      <w:r>
        <w:noBreakHyphen/>
        <w:t xml:space="preserve">toned. It has possessed forms like </w:t>
      </w:r>
      <w:r w:rsidRPr="00986631">
        <w:rPr>
          <w:rFonts w:ascii="Doulos SIL" w:hAnsi="Doulos SIL"/>
          <w:i/>
          <w:color w:val="0000FF"/>
        </w:rPr>
        <w:t>mā ɲī-nā</w:t>
      </w:r>
      <w:r>
        <w:t xml:space="preserve"> ‘my tooth’,</w:t>
      </w:r>
      <w:r>
        <w:rPr>
          <w:rFonts w:ascii="Doulos SIL" w:hAnsi="Doulos SIL"/>
          <w:i/>
          <w:color w:val="0000FF"/>
        </w:rPr>
        <w:t xml:space="preserve"> </w:t>
      </w:r>
      <w:r w:rsidRPr="00986631">
        <w:rPr>
          <w:rFonts w:ascii="Doulos SIL" w:hAnsi="Doulos SIL"/>
          <w:i/>
          <w:color w:val="0000FF"/>
        </w:rPr>
        <w:t>à ɲ</w:t>
      </w:r>
      <w:r>
        <w:rPr>
          <w:rFonts w:ascii="Doulos SIL" w:hAnsi="Doulos SIL"/>
          <w:i/>
          <w:color w:val="0000FF"/>
        </w:rPr>
        <w:t>ì-ná</w:t>
      </w:r>
      <w:r>
        <w:t xml:space="preserve"> ‘his/her tooth’, and </w:t>
      </w:r>
      <w:r w:rsidRPr="00986631">
        <w:rPr>
          <w:rFonts w:ascii="Doulos SIL" w:hAnsi="Doulos SIL"/>
          <w:i/>
          <w:color w:val="0000FF"/>
        </w:rPr>
        <w:t>mùʔùⁿ ɲí-ná</w:t>
      </w:r>
      <w:r>
        <w:t xml:space="preserve"> ‘our tooth’. The {LH} tones of ‘his/her tooth’ are standard for nouns with 3Sg possessors, alienable or inalienable. However, the application of M</w:t>
      </w:r>
      <w:r>
        <w:noBreakHyphen/>
        <w:t>Spreading in ‘my tooth’ and the {H} tones of ‘our tooth’ (not automatically carried over from lexical tones) are features of inalienable possession. See §6.2.2 for details.</w:t>
      </w:r>
    </w:p>
    <w:p w14:paraId="6203AB93" w14:textId="77777777" w:rsidR="00523B17" w:rsidRDefault="00523B17" w:rsidP="008918BE"/>
    <w:p w14:paraId="41DA04F6" w14:textId="77777777" w:rsidR="00523B17" w:rsidRPr="008918BE" w:rsidRDefault="00523B17" w:rsidP="008918BE"/>
    <w:p w14:paraId="532F608B" w14:textId="5B979FCB" w:rsidR="0090795F" w:rsidRDefault="0090795F" w:rsidP="00523B17">
      <w:pPr>
        <w:pStyle w:val="Heading3"/>
      </w:pPr>
      <w:bookmarkStart w:id="75" w:name="_Toc337411879"/>
      <w:r>
        <w:t>Pronominal categories</w:t>
      </w:r>
      <w:bookmarkEnd w:id="75"/>
    </w:p>
    <w:p w14:paraId="62292CEC" w14:textId="56591CD0" w:rsidR="0090795F" w:rsidRDefault="0090795F" w:rsidP="0090795F">
      <w:r>
        <w:t>Jalkunan is unusual among Mande languages in sharply distinguishing human from nonhuman pronominal categories</w:t>
      </w:r>
      <w:r w:rsidR="00B93B9B">
        <w:t xml:space="preserve"> in the third person</w:t>
      </w:r>
      <w:r>
        <w:t>. The primary forms of the pronouns, along with reflexive possessor forms, are in (xx1).</w:t>
      </w:r>
    </w:p>
    <w:p w14:paraId="60AD3286" w14:textId="77777777" w:rsidR="0090795F" w:rsidRDefault="0090795F" w:rsidP="0090795F"/>
    <w:p w14:paraId="6EB8C7D2" w14:textId="46AA6739" w:rsidR="0090795F" w:rsidRDefault="0090795F" w:rsidP="0090795F">
      <w:pPr>
        <w:tabs>
          <w:tab w:val="clear" w:pos="369"/>
          <w:tab w:val="left" w:pos="720"/>
          <w:tab w:val="left" w:pos="1980"/>
          <w:tab w:val="left" w:pos="3330"/>
        </w:tabs>
      </w:pPr>
      <w:r>
        <w:t>(xx1)</w:t>
      </w:r>
      <w:r>
        <w:tab/>
        <w:t>category</w:t>
      </w:r>
      <w:r>
        <w:tab/>
        <w:t>basic</w:t>
      </w:r>
      <w:r>
        <w:tab/>
        <w:t>reflexive possessor (§18.1.1)</w:t>
      </w:r>
    </w:p>
    <w:p w14:paraId="7C73B987" w14:textId="77777777" w:rsidR="0090795F" w:rsidRDefault="0090795F" w:rsidP="0090795F">
      <w:pPr>
        <w:tabs>
          <w:tab w:val="clear" w:pos="369"/>
          <w:tab w:val="left" w:pos="720"/>
          <w:tab w:val="left" w:pos="1980"/>
          <w:tab w:val="left" w:pos="3330"/>
        </w:tabs>
      </w:pPr>
    </w:p>
    <w:p w14:paraId="1389C4FB" w14:textId="25C182BA" w:rsidR="0090795F" w:rsidRDefault="0090795F" w:rsidP="0090795F">
      <w:pPr>
        <w:tabs>
          <w:tab w:val="clear" w:pos="369"/>
          <w:tab w:val="left" w:pos="720"/>
          <w:tab w:val="left" w:pos="1980"/>
          <w:tab w:val="left" w:pos="3330"/>
        </w:tabs>
      </w:pPr>
      <w:r>
        <w:tab/>
        <w:t>1Sg</w:t>
      </w:r>
      <w:r>
        <w:tab/>
      </w:r>
      <w:r w:rsidRPr="00244E0E">
        <w:rPr>
          <w:rFonts w:ascii="Doulos SIL" w:hAnsi="Doulos SIL"/>
          <w:i/>
          <w:color w:val="0000FF"/>
        </w:rPr>
        <w:t>mā</w:t>
      </w:r>
      <w:r w:rsidRPr="00244E0E">
        <w:rPr>
          <w:rFonts w:ascii="Doulos SIL" w:hAnsi="Doulos SIL"/>
          <w:i/>
          <w:color w:val="0000FF"/>
        </w:rPr>
        <w:tab/>
        <w:t>āⁿ</w:t>
      </w:r>
    </w:p>
    <w:p w14:paraId="685D84F8" w14:textId="57171C5F" w:rsidR="0090795F" w:rsidRDefault="0090795F" w:rsidP="0090795F">
      <w:pPr>
        <w:tabs>
          <w:tab w:val="clear" w:pos="369"/>
          <w:tab w:val="left" w:pos="720"/>
          <w:tab w:val="left" w:pos="1980"/>
          <w:tab w:val="left" w:pos="3330"/>
        </w:tabs>
      </w:pPr>
      <w:r>
        <w:tab/>
        <w:t>2Sg</w:t>
      </w:r>
      <w:r>
        <w:tab/>
      </w:r>
      <w:r w:rsidRPr="00244E0E">
        <w:rPr>
          <w:rFonts w:ascii="Doulos SIL" w:hAnsi="Doulos SIL"/>
          <w:i/>
          <w:color w:val="0000FF"/>
        </w:rPr>
        <w:t>wō</w:t>
      </w:r>
      <w:r w:rsidRPr="00244E0E">
        <w:rPr>
          <w:rFonts w:ascii="Doulos SIL" w:hAnsi="Doulos SIL"/>
          <w:i/>
          <w:color w:val="0000FF"/>
        </w:rPr>
        <w:tab/>
      </w:r>
      <w:r w:rsidRPr="00305E8A">
        <w:rPr>
          <w:rFonts w:ascii="Doulos SIL" w:hAnsi="Doulos SIL"/>
          <w:i/>
          <w:color w:val="0000FF"/>
        </w:rPr>
        <w:t xml:space="preserve">ē </w:t>
      </w:r>
      <w:r w:rsidRPr="004A79BF">
        <w:t>~</w:t>
      </w:r>
      <w:r w:rsidRPr="00305E8A">
        <w:rPr>
          <w:rFonts w:ascii="Doulos SIL" w:hAnsi="Doulos SIL"/>
          <w:i/>
          <w:color w:val="0000FF"/>
        </w:rPr>
        <w:t xml:space="preserve"> ī</w:t>
      </w:r>
    </w:p>
    <w:p w14:paraId="6F66AD63" w14:textId="77777777" w:rsidR="0090795F" w:rsidRDefault="0090795F" w:rsidP="0090795F">
      <w:pPr>
        <w:tabs>
          <w:tab w:val="clear" w:pos="369"/>
          <w:tab w:val="left" w:pos="720"/>
          <w:tab w:val="left" w:pos="1980"/>
          <w:tab w:val="left" w:pos="3330"/>
        </w:tabs>
      </w:pPr>
    </w:p>
    <w:p w14:paraId="51169A43" w14:textId="080C7ED8" w:rsidR="0090795F" w:rsidRDefault="0090795F" w:rsidP="0090795F">
      <w:pPr>
        <w:tabs>
          <w:tab w:val="clear" w:pos="369"/>
          <w:tab w:val="left" w:pos="720"/>
          <w:tab w:val="left" w:pos="1980"/>
          <w:tab w:val="left" w:pos="3330"/>
        </w:tabs>
      </w:pPr>
      <w:r>
        <w:tab/>
        <w:t>1Pl</w:t>
      </w:r>
      <w:r>
        <w:tab/>
      </w:r>
      <w:r w:rsidRPr="00305E8A">
        <w:rPr>
          <w:rFonts w:ascii="Doulos SIL" w:hAnsi="Doulos SIL"/>
          <w:i/>
          <w:color w:val="0000FF"/>
        </w:rPr>
        <w:t>mùʔùⁿ</w:t>
      </w:r>
      <w:r>
        <w:rPr>
          <w:rFonts w:ascii="Doulos SIL" w:hAnsi="Doulos SIL"/>
          <w:i/>
          <w:color w:val="0000FF"/>
        </w:rPr>
        <w:tab/>
      </w:r>
      <w:r w:rsidRPr="00305E8A">
        <w:rPr>
          <w:rFonts w:ascii="Doulos SIL" w:hAnsi="Doulos SIL"/>
          <w:i/>
          <w:color w:val="0000FF"/>
        </w:rPr>
        <w:t>āāⁿ</w:t>
      </w:r>
    </w:p>
    <w:p w14:paraId="6B28DA5F" w14:textId="0E359198" w:rsidR="0090795F" w:rsidRDefault="0090795F" w:rsidP="0090795F">
      <w:pPr>
        <w:tabs>
          <w:tab w:val="clear" w:pos="369"/>
          <w:tab w:val="left" w:pos="720"/>
          <w:tab w:val="left" w:pos="1980"/>
          <w:tab w:val="left" w:pos="3330"/>
        </w:tabs>
      </w:pPr>
      <w:r>
        <w:tab/>
        <w:t>2Pl</w:t>
      </w:r>
      <w:r>
        <w:tab/>
      </w:r>
      <w:r w:rsidRPr="00305E8A">
        <w:rPr>
          <w:rFonts w:ascii="Doulos SIL" w:hAnsi="Doulos SIL"/>
          <w:i/>
          <w:color w:val="0000FF"/>
        </w:rPr>
        <w:t>ēēⁿ</w:t>
      </w:r>
      <w:r>
        <w:rPr>
          <w:rFonts w:ascii="Doulos SIL" w:hAnsi="Doulos SIL"/>
          <w:i/>
          <w:color w:val="0000FF"/>
        </w:rPr>
        <w:tab/>
      </w:r>
      <w:r w:rsidRPr="00305E8A">
        <w:rPr>
          <w:rFonts w:ascii="Doulos SIL" w:hAnsi="Doulos SIL"/>
          <w:i/>
          <w:color w:val="0000FF"/>
        </w:rPr>
        <w:t xml:space="preserve">ēēⁿ </w:t>
      </w:r>
      <w:r w:rsidRPr="004A79BF">
        <w:t>~</w:t>
      </w:r>
      <w:r w:rsidRPr="00305E8A">
        <w:rPr>
          <w:rFonts w:ascii="Doulos SIL" w:hAnsi="Doulos SIL"/>
          <w:i/>
          <w:color w:val="0000FF"/>
        </w:rPr>
        <w:t xml:space="preserve"> īīⁿ</w:t>
      </w:r>
    </w:p>
    <w:p w14:paraId="70BDD704" w14:textId="77777777" w:rsidR="0090795F" w:rsidRDefault="0090795F" w:rsidP="0090795F">
      <w:pPr>
        <w:tabs>
          <w:tab w:val="clear" w:pos="369"/>
          <w:tab w:val="left" w:pos="720"/>
          <w:tab w:val="left" w:pos="1980"/>
          <w:tab w:val="left" w:pos="3330"/>
        </w:tabs>
      </w:pPr>
    </w:p>
    <w:p w14:paraId="07539CDA" w14:textId="680B837A" w:rsidR="0090795F" w:rsidRDefault="0090795F" w:rsidP="0090795F">
      <w:pPr>
        <w:tabs>
          <w:tab w:val="clear" w:pos="369"/>
          <w:tab w:val="left" w:pos="720"/>
          <w:tab w:val="left" w:pos="1980"/>
          <w:tab w:val="left" w:pos="3330"/>
        </w:tabs>
      </w:pPr>
      <w:r>
        <w:tab/>
        <w:t>3SgHum</w:t>
      </w:r>
      <w:r>
        <w:tab/>
      </w:r>
      <w:r w:rsidRPr="00305E8A">
        <w:rPr>
          <w:rFonts w:ascii="Doulos SIL" w:hAnsi="Doulos SIL"/>
          <w:i/>
          <w:color w:val="0000FF"/>
        </w:rPr>
        <w:t>à</w:t>
      </w:r>
      <w:r w:rsidRPr="00305E8A">
        <w:rPr>
          <w:rFonts w:ascii="Doulos SIL" w:hAnsi="Doulos SIL"/>
          <w:i/>
          <w:color w:val="0000FF"/>
        </w:rPr>
        <w:tab/>
        <w:t>à</w:t>
      </w:r>
    </w:p>
    <w:p w14:paraId="2DB50880" w14:textId="3D578067" w:rsidR="0090795F" w:rsidRDefault="0090795F" w:rsidP="0090795F">
      <w:pPr>
        <w:tabs>
          <w:tab w:val="clear" w:pos="369"/>
          <w:tab w:val="left" w:pos="720"/>
          <w:tab w:val="left" w:pos="1980"/>
          <w:tab w:val="left" w:pos="3330"/>
        </w:tabs>
      </w:pPr>
      <w:r>
        <w:tab/>
        <w:t>3SgNonh</w:t>
      </w:r>
      <w:r>
        <w:tab/>
      </w:r>
      <w:r w:rsidRPr="00305E8A">
        <w:rPr>
          <w:rFonts w:ascii="Doulos SIL" w:hAnsi="Doulos SIL"/>
          <w:i/>
          <w:color w:val="0000FF"/>
        </w:rPr>
        <w:t>è</w:t>
      </w:r>
      <w:r>
        <w:tab/>
      </w:r>
      <w:r w:rsidRPr="00305E8A">
        <w:rPr>
          <w:rFonts w:ascii="Doulos SIL" w:hAnsi="Doulos SIL"/>
          <w:i/>
          <w:color w:val="0000FF"/>
        </w:rPr>
        <w:t xml:space="preserve">è </w:t>
      </w:r>
      <w:r w:rsidRPr="004A79BF">
        <w:t>~</w:t>
      </w:r>
      <w:r w:rsidRPr="00305E8A">
        <w:rPr>
          <w:rFonts w:ascii="Doulos SIL" w:hAnsi="Doulos SIL"/>
          <w:i/>
          <w:color w:val="0000FF"/>
        </w:rPr>
        <w:t xml:space="preserve"> ì</w:t>
      </w:r>
    </w:p>
    <w:p w14:paraId="3634EB18" w14:textId="77777777" w:rsidR="0090795F" w:rsidRDefault="0090795F" w:rsidP="0090795F">
      <w:pPr>
        <w:tabs>
          <w:tab w:val="clear" w:pos="369"/>
          <w:tab w:val="left" w:pos="720"/>
          <w:tab w:val="left" w:pos="1980"/>
          <w:tab w:val="left" w:pos="3330"/>
        </w:tabs>
      </w:pPr>
    </w:p>
    <w:p w14:paraId="53B4D36B" w14:textId="603F446A" w:rsidR="0090795F" w:rsidRDefault="0090795F" w:rsidP="0090795F">
      <w:pPr>
        <w:tabs>
          <w:tab w:val="clear" w:pos="369"/>
          <w:tab w:val="left" w:pos="720"/>
          <w:tab w:val="left" w:pos="1980"/>
          <w:tab w:val="left" w:pos="3330"/>
        </w:tabs>
      </w:pPr>
      <w:r>
        <w:tab/>
        <w:t>3PlHum</w:t>
      </w:r>
      <w:r>
        <w:tab/>
      </w:r>
      <w:r w:rsidRPr="00305E8A">
        <w:rPr>
          <w:rFonts w:ascii="Doulos SIL" w:hAnsi="Doulos SIL"/>
          <w:i/>
          <w:color w:val="0000FF"/>
        </w:rPr>
        <w:t>ààⁿ</w:t>
      </w:r>
      <w:r w:rsidRPr="00305E8A">
        <w:rPr>
          <w:rFonts w:ascii="Doulos SIL" w:hAnsi="Doulos SIL"/>
          <w:i/>
          <w:color w:val="0000FF"/>
        </w:rPr>
        <w:tab/>
        <w:t>ààⁿ</w:t>
      </w:r>
    </w:p>
    <w:p w14:paraId="5B1F91F3" w14:textId="29699BD1" w:rsidR="0090795F" w:rsidRDefault="0090795F" w:rsidP="0090795F">
      <w:pPr>
        <w:tabs>
          <w:tab w:val="clear" w:pos="369"/>
          <w:tab w:val="left" w:pos="720"/>
          <w:tab w:val="left" w:pos="1980"/>
          <w:tab w:val="left" w:pos="3330"/>
        </w:tabs>
      </w:pPr>
      <w:r>
        <w:tab/>
        <w:t>3PlNonh</w:t>
      </w:r>
      <w:r>
        <w:tab/>
      </w:r>
      <w:r w:rsidRPr="00305E8A">
        <w:rPr>
          <w:rFonts w:ascii="Doulos SIL" w:hAnsi="Doulos SIL"/>
          <w:i/>
          <w:color w:val="0000FF"/>
        </w:rPr>
        <w:t>èèⁿ</w:t>
      </w:r>
      <w:r>
        <w:rPr>
          <w:rFonts w:ascii="Doulos SIL" w:hAnsi="Doulos SIL"/>
          <w:i/>
          <w:color w:val="0000FF"/>
        </w:rPr>
        <w:tab/>
      </w:r>
      <w:r w:rsidRPr="00305E8A">
        <w:rPr>
          <w:rFonts w:ascii="Doulos SIL" w:hAnsi="Doulos SIL"/>
          <w:i/>
          <w:color w:val="0000FF"/>
        </w:rPr>
        <w:t xml:space="preserve">èèⁿ </w:t>
      </w:r>
      <w:r w:rsidRPr="004A79BF">
        <w:t>~</w:t>
      </w:r>
      <w:r w:rsidRPr="00305E8A">
        <w:rPr>
          <w:rFonts w:ascii="Doulos SIL" w:hAnsi="Doulos SIL"/>
          <w:i/>
          <w:color w:val="0000FF"/>
        </w:rPr>
        <w:t xml:space="preserve"> ììⁿ</w:t>
      </w:r>
    </w:p>
    <w:p w14:paraId="538B5D04" w14:textId="77777777" w:rsidR="0090795F" w:rsidRDefault="0090795F" w:rsidP="0090795F"/>
    <w:p w14:paraId="247C5638" w14:textId="712D11B4" w:rsidR="0090795F" w:rsidRDefault="0090795F" w:rsidP="00405D47">
      <w:pPr>
        <w:tabs>
          <w:tab w:val="clear" w:pos="369"/>
          <w:tab w:val="left" w:pos="720"/>
        </w:tabs>
      </w:pPr>
      <w:r>
        <w:t xml:space="preserve">Of particular interest is the segmental convergence, in the reflexive possessor paradigm only, between third human and first person, on the one hand, and third nonhuman and second person, on the other. The segmentally convergent categories </w:t>
      </w:r>
      <w:r>
        <w:lastRenderedPageBreak/>
        <w:t xml:space="preserve">are systematically distinguished by tones in the reflexive possessor paradigm (M for 1st/2nd, L for third). For discussion see </w:t>
      </w:r>
      <w:r w:rsidR="008747EE">
        <w:t>§18.xxx.</w:t>
      </w:r>
    </w:p>
    <w:p w14:paraId="33B33FF0" w14:textId="76EC6E0D" w:rsidR="00B93B9B" w:rsidRPr="0090795F" w:rsidRDefault="00B93B9B" w:rsidP="00405D47">
      <w:pPr>
        <w:tabs>
          <w:tab w:val="clear" w:pos="369"/>
          <w:tab w:val="left" w:pos="720"/>
        </w:tabs>
      </w:pPr>
      <w:r>
        <w:tab/>
        <w:t xml:space="preserve">The other well-documented Mande language with a roughly similar distinction in third </w:t>
      </w:r>
      <w:r w:rsidR="00176B0A">
        <w:t>person pronouns is Jowulu (or Jɔ</w:t>
      </w:r>
      <w:r>
        <w:t>) in the Mali-Burkina border area</w:t>
      </w:r>
      <w:r w:rsidR="00176B0A">
        <w:t xml:space="preserve"> (I thank Valentin Vydrine for pointing me to this language)</w:t>
      </w:r>
      <w:r>
        <w:t xml:space="preserve">. </w:t>
      </w:r>
      <w:r w:rsidR="00176B0A">
        <w:t>Jowulu</w:t>
      </w:r>
      <w:r>
        <w:t xml:space="preserve"> distinguishes masculine, feminine, and neuter in the 3Sg and human versus nonhuman in the </w:t>
      </w:r>
      <w:r w:rsidR="00176B0A">
        <w:t>3Pl</w:t>
      </w:r>
      <w:r w:rsidR="004E514D">
        <w:t xml:space="preserve"> (</w:t>
      </w:r>
      <w:r w:rsidR="004E514D" w:rsidRPr="004E514D">
        <w:rPr>
          <w:highlight w:val="green"/>
        </w:rPr>
        <w:t>Carlson 1993</w:t>
      </w:r>
      <w:r w:rsidR="004E514D">
        <w:t>: 23)</w:t>
      </w:r>
      <w:r>
        <w:t xml:space="preserve">. </w:t>
      </w:r>
      <w:r w:rsidR="00176B0A">
        <w:t xml:space="preserve">The forms are 3MascSg </w:t>
      </w:r>
      <w:r w:rsidR="00176B0A" w:rsidRPr="00176B0A">
        <w:rPr>
          <w:rFonts w:ascii="Doulos SIL" w:hAnsi="Doulos SIL"/>
          <w:i/>
          <w:color w:val="008000"/>
        </w:rPr>
        <w:t>ú</w:t>
      </w:r>
      <w:r w:rsidR="00176B0A">
        <w:t xml:space="preserve">, 3FemSg </w:t>
      </w:r>
      <w:r w:rsidR="00176B0A" w:rsidRPr="00176B0A">
        <w:rPr>
          <w:rFonts w:ascii="Doulos SIL" w:hAnsi="Doulos SIL"/>
          <w:i/>
          <w:color w:val="008000"/>
        </w:rPr>
        <w:t>ní</w:t>
      </w:r>
      <w:r w:rsidR="00176B0A">
        <w:t xml:space="preserve">, 3HumPl </w:t>
      </w:r>
      <w:r w:rsidR="00176B0A" w:rsidRPr="00176B0A">
        <w:rPr>
          <w:rFonts w:ascii="Doulos SIL" w:hAnsi="Doulos SIL"/>
          <w:i/>
          <w:color w:val="008000"/>
        </w:rPr>
        <w:t>ki̋</w:t>
      </w:r>
      <w:r w:rsidR="00176B0A">
        <w:t xml:space="preserve">, and 3NonhPl </w:t>
      </w:r>
      <w:r w:rsidR="00176B0A" w:rsidRPr="00176B0A">
        <w:rPr>
          <w:rFonts w:ascii="Doulos SIL" w:hAnsi="Doulos SIL"/>
          <w:i/>
          <w:color w:val="008000"/>
        </w:rPr>
        <w:t>yìrì</w:t>
      </w:r>
      <w:r w:rsidR="00176B0A">
        <w:t xml:space="preserve"> (for typographic reasons I modify Carlson’s tonal accents, so that acute = high and double acute = superhigh). </w:t>
      </w:r>
      <w:r>
        <w:t xml:space="preserve">The </w:t>
      </w:r>
      <w:r w:rsidR="00176B0A">
        <w:t xml:space="preserve">Jowulu </w:t>
      </w:r>
      <w:r>
        <w:t xml:space="preserve">forms do not appear to be cognate to the Jalkunan forms, with the possible exception of nonhuman plural (Jowulu </w:t>
      </w:r>
      <w:r w:rsidRPr="00B93B9B">
        <w:rPr>
          <w:rFonts w:ascii="Doulos SIL" w:hAnsi="Doulos SIL"/>
          <w:i/>
          <w:color w:val="008000"/>
        </w:rPr>
        <w:t>yìrì</w:t>
      </w:r>
      <w:r>
        <w:t xml:space="preserve">, Jalkunan </w:t>
      </w:r>
      <w:r w:rsidRPr="00B93B9B">
        <w:rPr>
          <w:rFonts w:ascii="Doulos SIL" w:hAnsi="Doulos SIL"/>
        </w:rPr>
        <w:t>èèⁿ</w:t>
      </w:r>
      <w:r>
        <w:t> ).</w:t>
      </w:r>
    </w:p>
    <w:p w14:paraId="43AF0766" w14:textId="6E2192E0" w:rsidR="00BA6685" w:rsidRDefault="00A95E82" w:rsidP="00BA6685">
      <w:pPr>
        <w:pStyle w:val="Heading2"/>
      </w:pPr>
      <w:bookmarkStart w:id="76" w:name="_Toc337411880"/>
      <w:r>
        <w:t>Postpositions</w:t>
      </w:r>
      <w:bookmarkEnd w:id="76"/>
    </w:p>
    <w:p w14:paraId="0148F7EB" w14:textId="14DF163C" w:rsidR="00A95E82" w:rsidRPr="00A95E82" w:rsidRDefault="00A95E82" w:rsidP="00A95E82">
      <w:r>
        <w:t>There are several basic monosyllabic or bisyllabic postpositions (</w:t>
      </w:r>
      <w:r w:rsidR="002617D5">
        <w:t xml:space="preserve">simple </w:t>
      </w:r>
      <w:r>
        <w:t>locative</w:t>
      </w:r>
      <w:r w:rsidR="002617D5">
        <w:t xml:space="preserve"> and several more specific spatial categories</w:t>
      </w:r>
      <w:r>
        <w:t>, instrumental, comitative</w:t>
      </w:r>
      <w:r w:rsidR="002617D5">
        <w:t>, and benefactive)</w:t>
      </w:r>
      <w:r>
        <w:t xml:space="preserve">. They are subject to the tonal processes mentioned above, </w:t>
      </w:r>
      <w:r w:rsidR="002617D5">
        <w:t>appearing</w:t>
      </w:r>
      <w:r>
        <w:t xml:space="preserve"> </w:t>
      </w:r>
      <w:r w:rsidR="002617D5">
        <w:t xml:space="preserve">in </w:t>
      </w:r>
      <w:r>
        <w:t>L</w:t>
      </w:r>
      <w:r>
        <w:noBreakHyphen/>
        <w:t>toned form after singular NPs or pronouns</w:t>
      </w:r>
      <w:r w:rsidR="00E54CB9">
        <w:t xml:space="preserve"> and in H</w:t>
      </w:r>
      <w:r w:rsidR="00E54CB9">
        <w:noBreakHyphen/>
        <w:t>toned form after plural NPs or pronouns</w:t>
      </w:r>
      <w:r>
        <w:t>, except that M</w:t>
      </w:r>
      <w:r>
        <w:noBreakHyphen/>
        <w:t>toned pronouns (1Sg, 2Sg, 2Pl) spread their M</w:t>
      </w:r>
      <w:r>
        <w:noBreakHyphen/>
        <w:t xml:space="preserve">tone into the postposition. </w:t>
      </w:r>
      <w:r w:rsidR="002617D5">
        <w:t>Thus</w:t>
      </w:r>
      <w:r w:rsidR="00E54CB9">
        <w:t xml:space="preserve"> </w:t>
      </w:r>
      <w:r w:rsidR="00E54CB9" w:rsidRPr="00B81077">
        <w:rPr>
          <w:rFonts w:ascii="Doulos SIL" w:hAnsi="Doulos SIL"/>
          <w:i/>
          <w:color w:val="0000FF"/>
        </w:rPr>
        <w:t>kìnà</w:t>
      </w:r>
      <w:r w:rsidR="00E54CB9">
        <w:t xml:space="preserve"> ~ </w:t>
      </w:r>
      <w:r w:rsidR="00E54CB9" w:rsidRPr="00B81077">
        <w:rPr>
          <w:rFonts w:ascii="Doulos SIL" w:hAnsi="Doulos SIL"/>
          <w:i/>
          <w:color w:val="0000FF"/>
        </w:rPr>
        <w:t>kíná</w:t>
      </w:r>
      <w:r w:rsidR="00E54CB9">
        <w:t xml:space="preserve"> ~ </w:t>
      </w:r>
      <w:r w:rsidR="00E54CB9" w:rsidRPr="00B81077">
        <w:rPr>
          <w:rFonts w:ascii="Doulos SIL" w:hAnsi="Doulos SIL"/>
          <w:i/>
          <w:color w:val="0000FF"/>
        </w:rPr>
        <w:t>kīnā</w:t>
      </w:r>
      <w:r w:rsidR="00E54CB9">
        <w:t xml:space="preserve"> ‘in front of’ in</w:t>
      </w:r>
      <w:r w:rsidR="002617D5">
        <w:t xml:space="preserve"> </w:t>
      </w:r>
      <w:r w:rsidR="00E54CB9" w:rsidRPr="00B81077">
        <w:rPr>
          <w:rFonts w:ascii="Doulos SIL" w:hAnsi="Doulos SIL"/>
          <w:i/>
          <w:color w:val="0000FF"/>
        </w:rPr>
        <w:t>sàá kìnà</w:t>
      </w:r>
      <w:r w:rsidR="00E54CB9">
        <w:t xml:space="preserve"> (&lt; /</w:t>
      </w:r>
      <w:r w:rsidR="00E54CB9" w:rsidRPr="00E54CB9">
        <w:rPr>
          <w:rFonts w:ascii="Doulos SIL" w:hAnsi="Doulos SIL"/>
          <w:color w:val="008000"/>
        </w:rPr>
        <w:t>sàà kìnà</w:t>
      </w:r>
      <w:r w:rsidR="00E54CB9">
        <w:t xml:space="preserve">/) ‘in front of the house’, </w:t>
      </w:r>
      <w:r w:rsidR="00E54CB9" w:rsidRPr="00B81077">
        <w:rPr>
          <w:rFonts w:ascii="Doulos SIL" w:hAnsi="Doulos SIL"/>
          <w:i/>
          <w:color w:val="0000FF"/>
        </w:rPr>
        <w:t>sàà-rá-àⁿ kíná</w:t>
      </w:r>
      <w:r w:rsidR="00E54CB9">
        <w:t xml:space="preserve"> ‘in front of the houses’, and </w:t>
      </w:r>
      <w:r w:rsidR="00E54CB9" w:rsidRPr="00B81077">
        <w:rPr>
          <w:rFonts w:ascii="Doulos SIL" w:hAnsi="Doulos SIL"/>
          <w:i/>
          <w:color w:val="0000FF"/>
        </w:rPr>
        <w:t>mā kīnā</w:t>
      </w:r>
      <w:r w:rsidR="00E54CB9">
        <w:t xml:space="preserve"> ‘in front of me’. </w:t>
      </w:r>
    </w:p>
    <w:p w14:paraId="412F96AE" w14:textId="77777777" w:rsidR="00A95E82" w:rsidRDefault="00A95E82" w:rsidP="00A95E82">
      <w:pPr>
        <w:pStyle w:val="Heading2"/>
      </w:pPr>
      <w:bookmarkStart w:id="77" w:name="_Toc508434437"/>
      <w:bookmarkStart w:id="78" w:name="_Toc508942582"/>
      <w:bookmarkStart w:id="79" w:name="_Toc508943182"/>
      <w:bookmarkStart w:id="80" w:name="_Toc36027125"/>
      <w:bookmarkStart w:id="81" w:name="_Toc36027277"/>
      <w:bookmarkStart w:id="82" w:name="_Toc36027487"/>
      <w:bookmarkStart w:id="83" w:name="_Toc78375496"/>
      <w:bookmarkStart w:id="84" w:name="_Toc79405602"/>
      <w:bookmarkStart w:id="85" w:name="_Toc337411881"/>
      <w:bookmarkStart w:id="86" w:name="_Toc508434441"/>
      <w:bookmarkStart w:id="87" w:name="_Toc508942586"/>
      <w:bookmarkStart w:id="88" w:name="_Toc508943186"/>
      <w:bookmarkStart w:id="89" w:name="_Toc36027129"/>
      <w:bookmarkStart w:id="90" w:name="_Toc36027281"/>
      <w:bookmarkStart w:id="91" w:name="_Toc36027491"/>
      <w:bookmarkStart w:id="92" w:name="_Toc78375500"/>
      <w:bookmarkStart w:id="93" w:name="_Toc79405605"/>
      <w:r>
        <w:t>Inflectable verbs</w:t>
      </w:r>
      <w:bookmarkEnd w:id="77"/>
      <w:bookmarkEnd w:id="78"/>
      <w:bookmarkEnd w:id="79"/>
      <w:bookmarkEnd w:id="80"/>
      <w:bookmarkEnd w:id="81"/>
      <w:bookmarkEnd w:id="82"/>
      <w:bookmarkEnd w:id="83"/>
      <w:bookmarkEnd w:id="84"/>
      <w:bookmarkEnd w:id="85"/>
    </w:p>
    <w:p w14:paraId="2CBBAF8B" w14:textId="77777777" w:rsidR="00BA6685" w:rsidRDefault="00566B03" w:rsidP="00BA6685">
      <w:pPr>
        <w:pStyle w:val="Heading2"/>
      </w:pPr>
      <w:bookmarkStart w:id="94" w:name="_Toc337411882"/>
      <w:r>
        <w:t>Main clauses and constituent order</w:t>
      </w:r>
      <w:bookmarkEnd w:id="86"/>
      <w:bookmarkEnd w:id="87"/>
      <w:bookmarkEnd w:id="88"/>
      <w:bookmarkEnd w:id="89"/>
      <w:bookmarkEnd w:id="90"/>
      <w:bookmarkEnd w:id="91"/>
      <w:bookmarkEnd w:id="92"/>
      <w:bookmarkEnd w:id="93"/>
      <w:bookmarkEnd w:id="94"/>
    </w:p>
    <w:p w14:paraId="374A3905" w14:textId="77777777" w:rsidR="00BA6685" w:rsidRDefault="00566B03" w:rsidP="00BA6685">
      <w:pPr>
        <w:pStyle w:val="Heading2"/>
      </w:pPr>
      <w:bookmarkStart w:id="95" w:name="_Toc508434442"/>
      <w:bookmarkStart w:id="96" w:name="_Toc508942587"/>
      <w:bookmarkStart w:id="97" w:name="_Toc508943187"/>
      <w:bookmarkStart w:id="98" w:name="_Toc36027130"/>
      <w:bookmarkStart w:id="99" w:name="_Toc36027282"/>
      <w:bookmarkStart w:id="100" w:name="_Toc36027492"/>
      <w:bookmarkStart w:id="101" w:name="_Toc78375501"/>
      <w:bookmarkStart w:id="102" w:name="_Toc79405606"/>
      <w:bookmarkStart w:id="103" w:name="_Toc337411883"/>
      <w:r>
        <w:t>Nominalized clauses and constituent order</w:t>
      </w:r>
      <w:bookmarkEnd w:id="95"/>
      <w:bookmarkEnd w:id="96"/>
      <w:bookmarkEnd w:id="97"/>
      <w:bookmarkEnd w:id="98"/>
      <w:bookmarkEnd w:id="99"/>
      <w:bookmarkEnd w:id="100"/>
      <w:bookmarkEnd w:id="101"/>
      <w:bookmarkEnd w:id="102"/>
      <w:bookmarkEnd w:id="103"/>
    </w:p>
    <w:p w14:paraId="357A4045" w14:textId="77777777" w:rsidR="00BA6685" w:rsidRDefault="00566B03" w:rsidP="00BA6685">
      <w:pPr>
        <w:pStyle w:val="Heading2"/>
      </w:pPr>
      <w:bookmarkStart w:id="104" w:name="_Toc508434443"/>
      <w:bookmarkStart w:id="105" w:name="_Toc508942588"/>
      <w:bookmarkStart w:id="106" w:name="_Toc508943188"/>
      <w:bookmarkStart w:id="107" w:name="_Toc36027131"/>
      <w:bookmarkStart w:id="108" w:name="_Toc36027283"/>
      <w:bookmarkStart w:id="109" w:name="_Toc36027493"/>
      <w:bookmarkStart w:id="110" w:name="_Toc78375502"/>
      <w:bookmarkStart w:id="111" w:name="_Toc79405607"/>
      <w:bookmarkStart w:id="112" w:name="_Toc337411884"/>
      <w:r>
        <w:t>Relative clauses</w:t>
      </w:r>
      <w:bookmarkEnd w:id="104"/>
      <w:bookmarkEnd w:id="105"/>
      <w:bookmarkEnd w:id="106"/>
      <w:bookmarkEnd w:id="107"/>
      <w:bookmarkEnd w:id="108"/>
      <w:bookmarkEnd w:id="109"/>
      <w:bookmarkEnd w:id="110"/>
      <w:bookmarkEnd w:id="111"/>
      <w:bookmarkEnd w:id="112"/>
    </w:p>
    <w:p w14:paraId="2E006D89" w14:textId="77777777" w:rsidR="00BA6685" w:rsidRDefault="00566B03" w:rsidP="00BA6685">
      <w:pPr>
        <w:pStyle w:val="Heading2"/>
      </w:pPr>
      <w:bookmarkStart w:id="113" w:name="_Toc508434444"/>
      <w:bookmarkStart w:id="114" w:name="_Toc508942589"/>
      <w:bookmarkStart w:id="115" w:name="_Toc508943189"/>
      <w:bookmarkStart w:id="116" w:name="_Toc36027132"/>
      <w:bookmarkStart w:id="117" w:name="_Toc36027284"/>
      <w:bookmarkStart w:id="118" w:name="_Toc36027494"/>
      <w:bookmarkStart w:id="119" w:name="_Toc78375503"/>
      <w:bookmarkStart w:id="120" w:name="_Toc79405608"/>
      <w:bookmarkStart w:id="121" w:name="_Toc337411885"/>
      <w:r>
        <w:t>Interclausal syntax</w:t>
      </w:r>
      <w:bookmarkEnd w:id="113"/>
      <w:bookmarkEnd w:id="114"/>
      <w:bookmarkEnd w:id="115"/>
      <w:bookmarkEnd w:id="116"/>
      <w:bookmarkEnd w:id="117"/>
      <w:bookmarkEnd w:id="118"/>
      <w:bookmarkEnd w:id="119"/>
      <w:bookmarkEnd w:id="120"/>
      <w:bookmarkEnd w:id="121"/>
    </w:p>
    <w:p w14:paraId="79C9B004" w14:textId="77777777" w:rsidR="00A21175" w:rsidRDefault="00A21175" w:rsidP="00A21175"/>
    <w:p w14:paraId="50A5A6D6" w14:textId="77777777" w:rsidR="00A42B19" w:rsidRDefault="00A42B19">
      <w:pPr>
        <w:tabs>
          <w:tab w:val="clear" w:pos="369"/>
        </w:tabs>
        <w:spacing w:line="240" w:lineRule="auto"/>
        <w:jc w:val="left"/>
        <w:rPr>
          <w:b/>
          <w:kern w:val="32"/>
          <w:sz w:val="30"/>
        </w:rPr>
      </w:pPr>
      <w:bookmarkStart w:id="122" w:name="_Toc36027133"/>
      <w:bookmarkStart w:id="123" w:name="_Toc36027285"/>
      <w:bookmarkStart w:id="124" w:name="_Toc36027495"/>
      <w:bookmarkStart w:id="125" w:name="_Toc78375504"/>
      <w:bookmarkStart w:id="126" w:name="_Toc79405609"/>
      <w:bookmarkStart w:id="127" w:name="_Toc167069459"/>
      <w:bookmarkEnd w:id="6"/>
      <w:bookmarkEnd w:id="7"/>
      <w:bookmarkEnd w:id="8"/>
      <w:r>
        <w:br w:type="page"/>
      </w:r>
    </w:p>
    <w:p w14:paraId="2EEC28A5" w14:textId="71B89128" w:rsidR="007878CF" w:rsidRDefault="007878CF" w:rsidP="007878CF">
      <w:pPr>
        <w:pStyle w:val="Heading1"/>
        <w:numPr>
          <w:ilvl w:val="0"/>
          <w:numId w:val="1"/>
        </w:numPr>
      </w:pPr>
      <w:bookmarkStart w:id="128" w:name="_Toc337411886"/>
      <w:r>
        <w:lastRenderedPageBreak/>
        <w:t>Phonology</w:t>
      </w:r>
      <w:bookmarkEnd w:id="122"/>
      <w:bookmarkEnd w:id="123"/>
      <w:bookmarkEnd w:id="124"/>
      <w:bookmarkEnd w:id="125"/>
      <w:bookmarkEnd w:id="126"/>
      <w:bookmarkEnd w:id="127"/>
      <w:bookmarkEnd w:id="128"/>
    </w:p>
    <w:p w14:paraId="133DA8DA" w14:textId="77777777" w:rsidR="007878CF" w:rsidRDefault="007878CF" w:rsidP="007878CF">
      <w:pPr>
        <w:pStyle w:val="Heading2"/>
        <w:numPr>
          <w:ilvl w:val="1"/>
          <w:numId w:val="1"/>
        </w:numPr>
        <w:tabs>
          <w:tab w:val="clear" w:pos="720"/>
        </w:tabs>
      </w:pPr>
      <w:bookmarkStart w:id="129" w:name="_Toc508942592"/>
      <w:bookmarkStart w:id="130" w:name="_Toc508943192"/>
      <w:bookmarkStart w:id="131" w:name="_Toc509043658"/>
      <w:bookmarkStart w:id="132" w:name="_Toc36027135"/>
      <w:bookmarkStart w:id="133" w:name="_Toc36027287"/>
      <w:bookmarkStart w:id="134" w:name="_Toc36027497"/>
      <w:bookmarkStart w:id="135" w:name="_Toc78375506"/>
      <w:bookmarkStart w:id="136" w:name="_Toc79405611"/>
      <w:bookmarkStart w:id="137" w:name="_Toc167069461"/>
      <w:bookmarkStart w:id="138" w:name="_Toc337411887"/>
      <w:r>
        <w:t>Internal phonological structure of stems and words</w:t>
      </w:r>
      <w:bookmarkEnd w:id="129"/>
      <w:bookmarkEnd w:id="130"/>
      <w:bookmarkEnd w:id="131"/>
      <w:bookmarkEnd w:id="132"/>
      <w:bookmarkEnd w:id="133"/>
      <w:bookmarkEnd w:id="134"/>
      <w:bookmarkEnd w:id="135"/>
      <w:bookmarkEnd w:id="136"/>
      <w:bookmarkEnd w:id="137"/>
      <w:bookmarkEnd w:id="138"/>
    </w:p>
    <w:p w14:paraId="3F836207" w14:textId="77777777" w:rsidR="007878CF" w:rsidRDefault="007878CF" w:rsidP="007878CF">
      <w:pPr>
        <w:pStyle w:val="Heading3"/>
        <w:numPr>
          <w:ilvl w:val="2"/>
          <w:numId w:val="1"/>
        </w:numPr>
      </w:pPr>
      <w:bookmarkStart w:id="139" w:name="_Toc508942593"/>
      <w:bookmarkStart w:id="140" w:name="_Toc508943193"/>
      <w:bookmarkStart w:id="141" w:name="_Toc509043659"/>
      <w:bookmarkStart w:id="142" w:name="_Toc36027136"/>
      <w:bookmarkStart w:id="143" w:name="_Toc36027288"/>
      <w:bookmarkStart w:id="144" w:name="_Toc36027498"/>
      <w:bookmarkStart w:id="145" w:name="_Toc78375507"/>
      <w:bookmarkStart w:id="146" w:name="_Toc79405612"/>
      <w:bookmarkStart w:id="147" w:name="_Toc167069462"/>
      <w:bookmarkStart w:id="148" w:name="_Toc337411888"/>
      <w:r>
        <w:t>Syllables</w:t>
      </w:r>
      <w:bookmarkEnd w:id="139"/>
      <w:bookmarkEnd w:id="140"/>
      <w:bookmarkEnd w:id="141"/>
      <w:bookmarkEnd w:id="142"/>
      <w:bookmarkEnd w:id="143"/>
      <w:bookmarkEnd w:id="144"/>
      <w:bookmarkEnd w:id="145"/>
      <w:bookmarkEnd w:id="146"/>
      <w:bookmarkEnd w:id="147"/>
      <w:bookmarkEnd w:id="148"/>
    </w:p>
    <w:p w14:paraId="73F1F045" w14:textId="385A9731" w:rsidR="00251C91" w:rsidRDefault="00251C91" w:rsidP="00251C91">
      <w:r>
        <w:t xml:space="preserve">Open syllables (are the norm. Monosyllabic words and stems may be </w:t>
      </w:r>
      <w:r w:rsidRPr="00FD1DF0">
        <w:rPr>
          <w:rFonts w:ascii="Doulos SIL" w:hAnsi="Doulos SIL"/>
          <w:i/>
          <w:color w:val="0000FF"/>
        </w:rPr>
        <w:t>Cv</w:t>
      </w:r>
      <w:r>
        <w:t xml:space="preserve"> or </w:t>
      </w:r>
      <w:r w:rsidRPr="00FD1DF0">
        <w:rPr>
          <w:rFonts w:ascii="Doulos SIL" w:hAnsi="Doulos SIL"/>
          <w:i/>
          <w:color w:val="0000FF"/>
        </w:rPr>
        <w:t>Cvv</w:t>
      </w:r>
      <w:r>
        <w:t xml:space="preserve"> (</w:t>
      </w:r>
      <w:r w:rsidRPr="00FD1DF0">
        <w:rPr>
          <w:rFonts w:ascii="Doulos SIL" w:hAnsi="Doulos SIL"/>
          <w:i/>
          <w:color w:val="0000FF"/>
        </w:rPr>
        <w:t>v</w:t>
      </w:r>
      <w:r w:rsidR="0057698B">
        <w:t xml:space="preserve"> = any vowel quality).</w:t>
      </w:r>
    </w:p>
    <w:p w14:paraId="1D5A9D8B" w14:textId="49664FFB" w:rsidR="0057698B" w:rsidRDefault="0057698B" w:rsidP="00251C91">
      <w:r>
        <w:tab/>
        <w:t xml:space="preserve">Word-final short vowels may be deleted by syncope (medial) or apocope (final), creating </w:t>
      </w:r>
      <w:r w:rsidRPr="00FD1DF0">
        <w:rPr>
          <w:rFonts w:ascii="Doulos SIL" w:hAnsi="Doulos SIL"/>
          <w:i/>
          <w:color w:val="0000FF"/>
        </w:rPr>
        <w:t>CvC</w:t>
      </w:r>
      <w:r w:rsidRPr="0057698B">
        <w:t xml:space="preserve"> </w:t>
      </w:r>
      <w:r>
        <w:t xml:space="preserve">syllables. </w:t>
      </w:r>
      <w:r w:rsidR="00917C3B">
        <w:t>There are also some stems with medial CC clusters whose first consonant is syllabified with the preceding vowel.</w:t>
      </w:r>
    </w:p>
    <w:p w14:paraId="239B89E5" w14:textId="77777777" w:rsidR="00251C91" w:rsidRDefault="00251C91" w:rsidP="00251C91"/>
    <w:p w14:paraId="76F0ECF6" w14:textId="77777777" w:rsidR="00251C91" w:rsidRPr="00251C91" w:rsidRDefault="00251C91" w:rsidP="00251C91"/>
    <w:p w14:paraId="2E546E2D" w14:textId="77777777" w:rsidR="007878CF" w:rsidRDefault="007878CF" w:rsidP="007878CF">
      <w:pPr>
        <w:pStyle w:val="Heading3"/>
        <w:numPr>
          <w:ilvl w:val="2"/>
          <w:numId w:val="1"/>
        </w:numPr>
      </w:pPr>
      <w:bookmarkStart w:id="149" w:name="_Toc508942594"/>
      <w:bookmarkStart w:id="150" w:name="_Toc508943194"/>
      <w:bookmarkStart w:id="151" w:name="_Toc509043660"/>
      <w:bookmarkStart w:id="152" w:name="_Toc36027137"/>
      <w:bookmarkStart w:id="153" w:name="_Toc36027289"/>
      <w:bookmarkStart w:id="154" w:name="_Toc36027499"/>
      <w:bookmarkStart w:id="155" w:name="_Toc78375508"/>
      <w:bookmarkStart w:id="156" w:name="_Toc79405613"/>
      <w:bookmarkStart w:id="157" w:name="_Toc167069463"/>
      <w:bookmarkStart w:id="158" w:name="_Toc337411889"/>
      <w:r>
        <w:t>Metrical structure</w:t>
      </w:r>
      <w:bookmarkEnd w:id="149"/>
      <w:bookmarkEnd w:id="150"/>
      <w:bookmarkEnd w:id="151"/>
      <w:bookmarkEnd w:id="152"/>
      <w:bookmarkEnd w:id="153"/>
      <w:bookmarkEnd w:id="154"/>
      <w:bookmarkEnd w:id="155"/>
      <w:bookmarkEnd w:id="156"/>
      <w:bookmarkEnd w:id="157"/>
      <w:bookmarkEnd w:id="158"/>
    </w:p>
    <w:p w14:paraId="781380B2" w14:textId="77777777" w:rsidR="007878CF" w:rsidRDefault="007878CF" w:rsidP="007878CF">
      <w:pPr>
        <w:pStyle w:val="Heading2"/>
        <w:numPr>
          <w:ilvl w:val="1"/>
          <w:numId w:val="1"/>
        </w:numPr>
        <w:tabs>
          <w:tab w:val="clear" w:pos="720"/>
        </w:tabs>
      </w:pPr>
      <w:bookmarkStart w:id="159" w:name="_Toc508942596"/>
      <w:bookmarkStart w:id="160" w:name="_Toc508943196"/>
      <w:bookmarkStart w:id="161" w:name="_Toc509043662"/>
      <w:bookmarkStart w:id="162" w:name="_Toc36027139"/>
      <w:bookmarkStart w:id="163" w:name="_Toc36027291"/>
      <w:bookmarkStart w:id="164" w:name="_Toc36027501"/>
      <w:bookmarkStart w:id="165" w:name="_Toc78375510"/>
      <w:bookmarkStart w:id="166" w:name="_Toc79405614"/>
      <w:bookmarkStart w:id="167" w:name="_Toc167069464"/>
      <w:bookmarkStart w:id="168" w:name="_Toc337411890"/>
      <w:r>
        <w:t>Consonants</w:t>
      </w:r>
      <w:bookmarkEnd w:id="159"/>
      <w:bookmarkEnd w:id="160"/>
      <w:bookmarkEnd w:id="161"/>
      <w:bookmarkEnd w:id="162"/>
      <w:bookmarkEnd w:id="163"/>
      <w:bookmarkEnd w:id="164"/>
      <w:bookmarkEnd w:id="165"/>
      <w:bookmarkEnd w:id="166"/>
      <w:bookmarkEnd w:id="167"/>
      <w:bookmarkEnd w:id="168"/>
    </w:p>
    <w:p w14:paraId="636A0F58" w14:textId="1D25BCAD" w:rsidR="00E92357" w:rsidRDefault="00E92357" w:rsidP="00E92357">
      <w:r>
        <w:t xml:space="preserve">The consonantal phonemes are in (xx1). </w:t>
      </w:r>
    </w:p>
    <w:p w14:paraId="76DB86C5" w14:textId="77777777" w:rsidR="00E92357" w:rsidRPr="00E92357" w:rsidRDefault="00E92357" w:rsidP="00E92357"/>
    <w:p w14:paraId="1F3D3064" w14:textId="77777777" w:rsidR="007878CF" w:rsidRPr="00F94F58" w:rsidRDefault="007878CF" w:rsidP="00E92357">
      <w:r w:rsidRPr="00F94F58">
        <w:t>(xx1)</w:t>
      </w:r>
      <w:r w:rsidRPr="00F94F58">
        <w:tab/>
        <w:t>Consonants</w:t>
      </w:r>
    </w:p>
    <w:p w14:paraId="09762C65" w14:textId="77777777" w:rsidR="007878CF" w:rsidRPr="00F94F58" w:rsidRDefault="007878CF" w:rsidP="00E92357"/>
    <w:p w14:paraId="1591DDC9" w14:textId="1EA84309" w:rsidR="007878CF" w:rsidRPr="00F94F58" w:rsidRDefault="00E92357" w:rsidP="00E92357">
      <w:pPr>
        <w:tabs>
          <w:tab w:val="clear" w:pos="369"/>
          <w:tab w:val="left" w:pos="720"/>
          <w:tab w:val="left" w:pos="2160"/>
          <w:tab w:val="left" w:pos="2610"/>
          <w:tab w:val="left" w:pos="3150"/>
          <w:tab w:val="left" w:pos="3690"/>
          <w:tab w:val="left" w:pos="4230"/>
          <w:tab w:val="left" w:pos="4680"/>
          <w:tab w:val="left" w:pos="5130"/>
          <w:tab w:val="left" w:pos="5580"/>
          <w:tab w:val="left" w:pos="6030"/>
        </w:tabs>
      </w:pPr>
      <w:r>
        <w:tab/>
      </w:r>
      <w:r>
        <w:tab/>
        <w:t>1</w:t>
      </w:r>
      <w:r>
        <w:tab/>
        <w:t>2</w:t>
      </w:r>
      <w:r>
        <w:tab/>
        <w:t>3</w:t>
      </w:r>
      <w:r>
        <w:tab/>
        <w:t>4</w:t>
      </w:r>
      <w:r>
        <w:tab/>
        <w:t>5</w:t>
      </w:r>
      <w:r>
        <w:tab/>
        <w:t>6</w:t>
      </w:r>
      <w:r>
        <w:tab/>
        <w:t>7</w:t>
      </w:r>
      <w:r>
        <w:tab/>
        <w:t>8</w:t>
      </w:r>
      <w:r>
        <w:tab/>
        <w:t>9</w:t>
      </w:r>
    </w:p>
    <w:p w14:paraId="17F61940" w14:textId="77777777" w:rsidR="007878CF" w:rsidRPr="00F94F58" w:rsidRDefault="007878CF" w:rsidP="00E92357">
      <w:pPr>
        <w:tabs>
          <w:tab w:val="clear" w:pos="369"/>
          <w:tab w:val="left" w:pos="720"/>
          <w:tab w:val="left" w:pos="2160"/>
          <w:tab w:val="left" w:pos="2610"/>
          <w:tab w:val="left" w:pos="3150"/>
          <w:tab w:val="left" w:pos="3690"/>
          <w:tab w:val="left" w:pos="4230"/>
          <w:tab w:val="left" w:pos="4680"/>
          <w:tab w:val="left" w:pos="5130"/>
          <w:tab w:val="left" w:pos="5580"/>
          <w:tab w:val="left" w:pos="6030"/>
        </w:tabs>
      </w:pPr>
    </w:p>
    <w:p w14:paraId="57336CB0" w14:textId="26123E93" w:rsidR="007878CF" w:rsidRPr="00F94F58" w:rsidRDefault="007878CF" w:rsidP="00E92357">
      <w:pPr>
        <w:tabs>
          <w:tab w:val="clear" w:pos="369"/>
          <w:tab w:val="left" w:pos="720"/>
          <w:tab w:val="left" w:pos="2160"/>
          <w:tab w:val="left" w:pos="2610"/>
          <w:tab w:val="left" w:pos="3150"/>
          <w:tab w:val="left" w:pos="3690"/>
          <w:tab w:val="left" w:pos="4230"/>
          <w:tab w:val="left" w:pos="4680"/>
          <w:tab w:val="left" w:pos="5130"/>
          <w:tab w:val="left" w:pos="5580"/>
          <w:tab w:val="left" w:pos="6030"/>
        </w:tabs>
      </w:pPr>
      <w:r w:rsidRPr="00F94F58">
        <w:tab/>
        <w:t>labial</w:t>
      </w:r>
      <w:r w:rsidRPr="00F94F58">
        <w:tab/>
      </w:r>
      <w:r w:rsidRPr="00986631">
        <w:rPr>
          <w:rFonts w:ascii="Doulos SIL" w:hAnsi="Doulos SIL"/>
          <w:i/>
          <w:color w:val="0000FF"/>
        </w:rPr>
        <w:t>p</w:t>
      </w:r>
      <w:r w:rsidRPr="00986631">
        <w:rPr>
          <w:rFonts w:ascii="Doulos SIL" w:hAnsi="Doulos SIL"/>
          <w:i/>
          <w:color w:val="0000FF"/>
        </w:rPr>
        <w:tab/>
        <w:t>b</w:t>
      </w:r>
      <w:r w:rsidRPr="00986631">
        <w:rPr>
          <w:rFonts w:ascii="Doulos SIL" w:hAnsi="Doulos SIL"/>
          <w:i/>
          <w:color w:val="0000FF"/>
        </w:rPr>
        <w:tab/>
        <w:t>m</w:t>
      </w:r>
      <w:r w:rsidRPr="00986631">
        <w:rPr>
          <w:rFonts w:ascii="Doulos SIL" w:hAnsi="Doulos SIL"/>
          <w:i/>
          <w:color w:val="0000FF"/>
        </w:rPr>
        <w:tab/>
        <w:t>f</w:t>
      </w:r>
      <w:r w:rsidRPr="00986631">
        <w:rPr>
          <w:rFonts w:ascii="Doulos SIL" w:hAnsi="Doulos SIL"/>
          <w:i/>
          <w:color w:val="0000FF"/>
        </w:rPr>
        <w:tab/>
        <w:t>v</w:t>
      </w:r>
      <w:r w:rsidR="00F223D1" w:rsidRPr="00986631">
        <w:rPr>
          <w:rFonts w:ascii="Doulos SIL" w:hAnsi="Doulos SIL"/>
          <w:i/>
          <w:color w:val="0000FF"/>
        </w:rPr>
        <w:tab/>
      </w:r>
      <w:r w:rsidR="00F223D1" w:rsidRPr="00986631">
        <w:rPr>
          <w:rFonts w:ascii="Doulos SIL" w:hAnsi="Doulos SIL"/>
          <w:i/>
          <w:color w:val="0000FF"/>
        </w:rPr>
        <w:tab/>
        <w:t>w</w:t>
      </w:r>
      <w:r w:rsidR="00F223D1" w:rsidRPr="00986631">
        <w:rPr>
          <w:rFonts w:ascii="Doulos SIL" w:hAnsi="Doulos SIL"/>
          <w:i/>
          <w:color w:val="0000FF"/>
        </w:rPr>
        <w:tab/>
      </w:r>
    </w:p>
    <w:p w14:paraId="6ADD7DDE" w14:textId="420FA965" w:rsidR="007878CF" w:rsidRPr="00986631" w:rsidRDefault="007878CF" w:rsidP="00E92357">
      <w:pPr>
        <w:tabs>
          <w:tab w:val="clear" w:pos="369"/>
          <w:tab w:val="left" w:pos="720"/>
          <w:tab w:val="left" w:pos="2160"/>
          <w:tab w:val="left" w:pos="2610"/>
          <w:tab w:val="left" w:pos="3150"/>
          <w:tab w:val="left" w:pos="3690"/>
          <w:tab w:val="left" w:pos="4230"/>
          <w:tab w:val="left" w:pos="4680"/>
          <w:tab w:val="left" w:pos="5130"/>
          <w:tab w:val="left" w:pos="5580"/>
          <w:tab w:val="left" w:pos="6030"/>
        </w:tabs>
        <w:rPr>
          <w:rFonts w:ascii="Doulos SIL" w:hAnsi="Doulos SIL"/>
          <w:i/>
          <w:color w:val="0000FF"/>
        </w:rPr>
      </w:pPr>
      <w:r w:rsidRPr="00F94F58">
        <w:tab/>
        <w:t>alveolar</w:t>
      </w:r>
      <w:r w:rsidRPr="00F94F58">
        <w:tab/>
      </w:r>
      <w:r w:rsidRPr="00986631">
        <w:rPr>
          <w:rFonts w:ascii="Doulos SIL" w:hAnsi="Doulos SIL"/>
          <w:i/>
          <w:color w:val="0000FF"/>
        </w:rPr>
        <w:t>t</w:t>
      </w:r>
      <w:r w:rsidRPr="00986631">
        <w:rPr>
          <w:rFonts w:ascii="Doulos SIL" w:hAnsi="Doulos SIL"/>
          <w:i/>
          <w:color w:val="0000FF"/>
        </w:rPr>
        <w:tab/>
        <w:t>d</w:t>
      </w:r>
      <w:r w:rsidRPr="00986631">
        <w:rPr>
          <w:rFonts w:ascii="Doulos SIL" w:hAnsi="Doulos SIL"/>
          <w:i/>
          <w:color w:val="0000FF"/>
        </w:rPr>
        <w:tab/>
        <w:t>n</w:t>
      </w:r>
      <w:r w:rsidRPr="00986631">
        <w:rPr>
          <w:rFonts w:ascii="Doulos SIL" w:hAnsi="Doulos SIL"/>
          <w:i/>
          <w:color w:val="0000FF"/>
        </w:rPr>
        <w:tab/>
        <w:t>s</w:t>
      </w:r>
      <w:r w:rsidRPr="00986631">
        <w:rPr>
          <w:rFonts w:ascii="Doulos SIL" w:hAnsi="Doulos SIL"/>
          <w:i/>
          <w:color w:val="0000FF"/>
        </w:rPr>
        <w:tab/>
        <w:t>z</w:t>
      </w:r>
      <w:r w:rsidR="00F223D1" w:rsidRPr="00986631">
        <w:rPr>
          <w:rFonts w:ascii="Doulos SIL" w:hAnsi="Doulos SIL"/>
          <w:i/>
          <w:color w:val="0000FF"/>
        </w:rPr>
        <w:tab/>
        <w:t>l</w:t>
      </w:r>
      <w:r w:rsidR="00F223D1" w:rsidRPr="00986631">
        <w:rPr>
          <w:rFonts w:ascii="Doulos SIL" w:hAnsi="Doulos SIL"/>
          <w:i/>
          <w:color w:val="0000FF"/>
        </w:rPr>
        <w:tab/>
        <w:t>r</w:t>
      </w:r>
      <w:r w:rsidR="00F223D1" w:rsidRPr="00986631">
        <w:rPr>
          <w:rFonts w:ascii="Doulos SIL" w:hAnsi="Doulos SIL"/>
          <w:i/>
          <w:color w:val="0000FF"/>
        </w:rPr>
        <w:tab/>
      </w:r>
    </w:p>
    <w:p w14:paraId="102DF0B6" w14:textId="101D8290" w:rsidR="00634C27" w:rsidRPr="00986631" w:rsidRDefault="00634C27" w:rsidP="00E92357">
      <w:pPr>
        <w:tabs>
          <w:tab w:val="clear" w:pos="369"/>
          <w:tab w:val="left" w:pos="720"/>
          <w:tab w:val="left" w:pos="2160"/>
          <w:tab w:val="left" w:pos="2610"/>
          <w:tab w:val="left" w:pos="3150"/>
          <w:tab w:val="left" w:pos="3690"/>
          <w:tab w:val="left" w:pos="4230"/>
          <w:tab w:val="left" w:pos="4680"/>
          <w:tab w:val="left" w:pos="5130"/>
          <w:tab w:val="left" w:pos="5580"/>
          <w:tab w:val="left" w:pos="6030"/>
        </w:tabs>
        <w:rPr>
          <w:rFonts w:ascii="Doulos SIL" w:hAnsi="Doulos SIL"/>
          <w:i/>
          <w:color w:val="0000FF"/>
        </w:rPr>
      </w:pPr>
      <w:r w:rsidRPr="00E53435">
        <w:tab/>
      </w:r>
      <w:r w:rsidR="00E53435">
        <w:t>glottalized</w:t>
      </w:r>
      <w:r w:rsidRPr="00E53435">
        <w:tab/>
      </w:r>
      <w:r w:rsidRPr="00986631">
        <w:rPr>
          <w:rFonts w:ascii="Doulos SIL" w:hAnsi="Doulos SIL"/>
          <w:i/>
          <w:color w:val="0000FF"/>
        </w:rPr>
        <w:tab/>
      </w:r>
      <w:r w:rsidRPr="00986631">
        <w:rPr>
          <w:rFonts w:ascii="Doulos SIL" w:hAnsi="Doulos SIL"/>
          <w:i/>
          <w:color w:val="0000FF"/>
        </w:rPr>
        <w:tab/>
      </w:r>
      <w:r w:rsidRPr="00986631">
        <w:rPr>
          <w:rFonts w:ascii="Doulos SIL" w:hAnsi="Doulos SIL"/>
          <w:i/>
          <w:color w:val="0000FF"/>
        </w:rPr>
        <w:tab/>
      </w:r>
      <w:r w:rsidRPr="00986631">
        <w:rPr>
          <w:rFonts w:ascii="Doulos SIL" w:hAnsi="Doulos SIL"/>
          <w:i/>
          <w:color w:val="0000FF"/>
        </w:rPr>
        <w:tab/>
      </w:r>
      <w:r w:rsidRPr="00986631">
        <w:rPr>
          <w:rFonts w:ascii="Doulos SIL" w:hAnsi="Doulos SIL"/>
          <w:i/>
          <w:color w:val="0000FF"/>
        </w:rPr>
        <w:tab/>
      </w:r>
      <w:r w:rsidRPr="00986631">
        <w:rPr>
          <w:rFonts w:ascii="Doulos SIL" w:hAnsi="Doulos SIL"/>
          <w:i/>
          <w:color w:val="0000FF"/>
        </w:rPr>
        <w:tab/>
        <w:t>ʔr</w:t>
      </w:r>
    </w:p>
    <w:p w14:paraId="4E3296FF" w14:textId="1FB35C5E" w:rsidR="007878CF" w:rsidRPr="00F94F58" w:rsidRDefault="007878CF" w:rsidP="00E92357">
      <w:pPr>
        <w:tabs>
          <w:tab w:val="clear" w:pos="369"/>
          <w:tab w:val="left" w:pos="720"/>
          <w:tab w:val="left" w:pos="2160"/>
          <w:tab w:val="left" w:pos="2610"/>
          <w:tab w:val="left" w:pos="3150"/>
          <w:tab w:val="left" w:pos="3690"/>
          <w:tab w:val="left" w:pos="4230"/>
          <w:tab w:val="left" w:pos="4680"/>
          <w:tab w:val="left" w:pos="5130"/>
          <w:tab w:val="left" w:pos="5580"/>
          <w:tab w:val="left" w:pos="6030"/>
        </w:tabs>
      </w:pPr>
      <w:r w:rsidRPr="00F94F58">
        <w:tab/>
        <w:t>alveopalatal</w:t>
      </w:r>
      <w:r w:rsidRPr="00F94F58">
        <w:tab/>
      </w:r>
      <w:r w:rsidRPr="00986631">
        <w:rPr>
          <w:rFonts w:ascii="Doulos SIL" w:hAnsi="Doulos SIL"/>
          <w:i/>
          <w:color w:val="0000FF"/>
        </w:rPr>
        <w:t>c</w:t>
      </w:r>
      <w:r w:rsidRPr="00986631">
        <w:rPr>
          <w:rFonts w:ascii="Doulos SIL" w:hAnsi="Doulos SIL"/>
          <w:i/>
          <w:color w:val="0000FF"/>
        </w:rPr>
        <w:tab/>
        <w:t>j</w:t>
      </w:r>
      <w:r w:rsidRPr="00986631">
        <w:rPr>
          <w:rFonts w:ascii="Doulos SIL" w:hAnsi="Doulos SIL"/>
          <w:i/>
          <w:color w:val="0000FF"/>
        </w:rPr>
        <w:tab/>
        <w:t>ɲ</w:t>
      </w:r>
      <w:r w:rsidRPr="00986631">
        <w:rPr>
          <w:rFonts w:ascii="Doulos SIL" w:hAnsi="Doulos SIL"/>
          <w:i/>
          <w:color w:val="0000FF"/>
        </w:rPr>
        <w:tab/>
      </w:r>
      <w:r w:rsidR="00962699" w:rsidRPr="00986631">
        <w:rPr>
          <w:rFonts w:ascii="Doulos SIL" w:hAnsi="Doulos SIL"/>
          <w:i/>
          <w:color w:val="0000FF"/>
        </w:rPr>
        <w:tab/>
      </w:r>
      <w:r w:rsidR="00F223D1" w:rsidRPr="00986631">
        <w:rPr>
          <w:rFonts w:ascii="Doulos SIL" w:hAnsi="Doulos SIL"/>
          <w:i/>
          <w:color w:val="0000FF"/>
        </w:rPr>
        <w:tab/>
      </w:r>
      <w:r w:rsidR="00F223D1" w:rsidRPr="00986631">
        <w:rPr>
          <w:rFonts w:ascii="Doulos SIL" w:hAnsi="Doulos SIL"/>
          <w:i/>
          <w:color w:val="0000FF"/>
        </w:rPr>
        <w:tab/>
        <w:t>y</w:t>
      </w:r>
      <w:r w:rsidR="00F223D1" w:rsidRPr="00986631">
        <w:rPr>
          <w:rFonts w:ascii="Doulos SIL" w:hAnsi="Doulos SIL"/>
          <w:i/>
          <w:color w:val="0000FF"/>
        </w:rPr>
        <w:tab/>
      </w:r>
    </w:p>
    <w:p w14:paraId="05D79D77" w14:textId="77777777" w:rsidR="007878CF" w:rsidRPr="00986631" w:rsidRDefault="007878CF" w:rsidP="00E92357">
      <w:pPr>
        <w:tabs>
          <w:tab w:val="clear" w:pos="369"/>
          <w:tab w:val="left" w:pos="720"/>
          <w:tab w:val="left" w:pos="2160"/>
          <w:tab w:val="left" w:pos="2610"/>
          <w:tab w:val="left" w:pos="3150"/>
          <w:tab w:val="left" w:pos="3690"/>
          <w:tab w:val="left" w:pos="4230"/>
          <w:tab w:val="left" w:pos="4680"/>
          <w:tab w:val="left" w:pos="5130"/>
          <w:tab w:val="left" w:pos="5580"/>
          <w:tab w:val="left" w:pos="6030"/>
        </w:tabs>
        <w:rPr>
          <w:rFonts w:ascii="Doulos SIL" w:hAnsi="Doulos SIL"/>
          <w:i/>
          <w:color w:val="0000FF"/>
        </w:rPr>
      </w:pPr>
      <w:r w:rsidRPr="00F94F58">
        <w:tab/>
        <w:t>velar</w:t>
      </w:r>
      <w:r w:rsidRPr="00F94F58">
        <w:tab/>
      </w:r>
      <w:r w:rsidRPr="00986631">
        <w:rPr>
          <w:rFonts w:ascii="Doulos SIL" w:hAnsi="Doulos SIL"/>
          <w:i/>
          <w:color w:val="0000FF"/>
        </w:rPr>
        <w:t>k</w:t>
      </w:r>
      <w:r w:rsidRPr="00986631">
        <w:rPr>
          <w:rFonts w:ascii="Doulos SIL" w:hAnsi="Doulos SIL"/>
          <w:i/>
          <w:color w:val="0000FF"/>
        </w:rPr>
        <w:tab/>
        <w:t>g</w:t>
      </w:r>
      <w:r w:rsidRPr="00986631">
        <w:rPr>
          <w:rFonts w:ascii="Doulos SIL" w:hAnsi="Doulos SIL"/>
          <w:i/>
          <w:color w:val="0000FF"/>
        </w:rPr>
        <w:tab/>
        <w:t>ŋ</w:t>
      </w:r>
      <w:r w:rsidRPr="00986631">
        <w:rPr>
          <w:rFonts w:ascii="Doulos SIL" w:hAnsi="Doulos SIL"/>
          <w:i/>
          <w:color w:val="0000FF"/>
        </w:rPr>
        <w:tab/>
      </w:r>
    </w:p>
    <w:p w14:paraId="3427D89B" w14:textId="7D598B2A" w:rsidR="00E92357" w:rsidRPr="00FD1DF0" w:rsidRDefault="00E92357" w:rsidP="00E92357">
      <w:pPr>
        <w:tabs>
          <w:tab w:val="clear" w:pos="369"/>
          <w:tab w:val="left" w:pos="720"/>
          <w:tab w:val="left" w:pos="2160"/>
          <w:tab w:val="left" w:pos="2610"/>
          <w:tab w:val="left" w:pos="3150"/>
          <w:tab w:val="left" w:pos="3690"/>
          <w:tab w:val="left" w:pos="4230"/>
          <w:tab w:val="left" w:pos="4680"/>
          <w:tab w:val="left" w:pos="5130"/>
          <w:tab w:val="left" w:pos="5580"/>
          <w:tab w:val="left" w:pos="6030"/>
        </w:tabs>
        <w:rPr>
          <w:rFonts w:ascii="Doulos SIL" w:hAnsi="Doulos SIL"/>
          <w:i/>
          <w:color w:val="0000FF"/>
        </w:rPr>
      </w:pPr>
      <w:r>
        <w:tab/>
        <w:t>labial velar</w:t>
      </w:r>
      <w:r>
        <w:tab/>
      </w:r>
      <w:r w:rsidRPr="00FD1DF0">
        <w:rPr>
          <w:rFonts w:ascii="Doulos SIL" w:hAnsi="Doulos SIL"/>
          <w:i/>
          <w:color w:val="0000FF"/>
        </w:rPr>
        <w:t>kp</w:t>
      </w:r>
      <w:r w:rsidRPr="00FD1DF0">
        <w:rPr>
          <w:rFonts w:ascii="Doulos SIL" w:hAnsi="Doulos SIL"/>
          <w:i/>
          <w:color w:val="0000FF"/>
        </w:rPr>
        <w:tab/>
        <w:t>gb</w:t>
      </w:r>
      <w:r w:rsidRPr="00FD1DF0">
        <w:rPr>
          <w:rFonts w:ascii="Doulos SIL" w:hAnsi="Doulos SIL"/>
          <w:i/>
          <w:color w:val="0000FF"/>
        </w:rPr>
        <w:tab/>
        <w:t>ŋm</w:t>
      </w:r>
    </w:p>
    <w:p w14:paraId="3BC09621" w14:textId="559C5EAD" w:rsidR="007878CF" w:rsidRPr="00F94F58" w:rsidRDefault="007878CF" w:rsidP="00E92357">
      <w:pPr>
        <w:tabs>
          <w:tab w:val="clear" w:pos="369"/>
          <w:tab w:val="left" w:pos="720"/>
          <w:tab w:val="left" w:pos="2160"/>
          <w:tab w:val="left" w:pos="2610"/>
          <w:tab w:val="left" w:pos="3150"/>
          <w:tab w:val="left" w:pos="3690"/>
          <w:tab w:val="left" w:pos="4230"/>
          <w:tab w:val="left" w:pos="4680"/>
          <w:tab w:val="left" w:pos="5130"/>
          <w:tab w:val="left" w:pos="5580"/>
          <w:tab w:val="left" w:pos="6030"/>
        </w:tabs>
      </w:pPr>
      <w:r w:rsidRPr="00F94F58">
        <w:tab/>
        <w:t>laryngeal</w:t>
      </w:r>
      <w:r w:rsidRPr="00F94F58">
        <w:tab/>
      </w:r>
      <w:r w:rsidRPr="00F94F58">
        <w:tab/>
      </w:r>
      <w:r w:rsidRPr="00F94F58">
        <w:tab/>
      </w:r>
      <w:r w:rsidRPr="00F94F58">
        <w:tab/>
      </w:r>
      <w:r w:rsidRPr="00F94F58">
        <w:tab/>
      </w:r>
      <w:r w:rsidRPr="00F94F58">
        <w:tab/>
      </w:r>
      <w:r w:rsidRPr="00F94F58">
        <w:tab/>
      </w:r>
      <w:r w:rsidRPr="00F94F58">
        <w:tab/>
      </w:r>
      <w:r w:rsidR="00634C27" w:rsidRPr="00986631">
        <w:rPr>
          <w:rFonts w:ascii="Doulos SIL" w:hAnsi="Doulos SIL"/>
          <w:i/>
          <w:color w:val="0000FF"/>
        </w:rPr>
        <w:t>ʔ</w:t>
      </w:r>
      <w:r w:rsidRPr="00F94F58">
        <w:tab/>
      </w:r>
      <w:r w:rsidR="008D38C2" w:rsidRPr="00FD1DF0">
        <w:rPr>
          <w:rFonts w:ascii="Doulos SIL" w:hAnsi="Doulos SIL"/>
          <w:i/>
          <w:color w:val="0000FF"/>
        </w:rPr>
        <w:t>h</w:t>
      </w:r>
    </w:p>
    <w:p w14:paraId="664C36CB" w14:textId="77777777" w:rsidR="007878CF" w:rsidRPr="00F94F58" w:rsidRDefault="007878CF" w:rsidP="00E92357">
      <w:pPr>
        <w:tabs>
          <w:tab w:val="clear" w:pos="369"/>
          <w:tab w:val="left" w:pos="720"/>
        </w:tabs>
        <w:ind w:left="720" w:hanging="720"/>
      </w:pPr>
    </w:p>
    <w:p w14:paraId="498AF819" w14:textId="3B3C895A" w:rsidR="007878CF" w:rsidRDefault="00E92357" w:rsidP="00E92357">
      <w:pPr>
        <w:tabs>
          <w:tab w:val="clear" w:pos="369"/>
          <w:tab w:val="left" w:pos="720"/>
        </w:tabs>
        <w:ind w:left="720" w:hanging="720"/>
        <w:rPr>
          <w:i/>
        </w:rPr>
      </w:pPr>
      <w:r w:rsidRPr="00E92357">
        <w:rPr>
          <w:i/>
        </w:rPr>
        <w:tab/>
      </w:r>
      <w:r w:rsidR="007878CF" w:rsidRPr="00E92357">
        <w:rPr>
          <w:i/>
        </w:rPr>
        <w:t xml:space="preserve">key to columns: 1. aspirated voiceless stops </w:t>
      </w:r>
      <w:r>
        <w:rPr>
          <w:i/>
        </w:rPr>
        <w:t>and affricates</w:t>
      </w:r>
      <w:r w:rsidR="007878CF" w:rsidRPr="00E92357">
        <w:rPr>
          <w:i/>
        </w:rPr>
        <w:t>; 2. voiced stops</w:t>
      </w:r>
      <w:r>
        <w:rPr>
          <w:i/>
        </w:rPr>
        <w:t xml:space="preserve"> and affricates</w:t>
      </w:r>
      <w:r w:rsidR="007878CF" w:rsidRPr="00E92357">
        <w:rPr>
          <w:i/>
        </w:rPr>
        <w:t>; 3.nasals, 4. voiceless fricatives (including sibilants); 5. voiced fricatives (includ</w:t>
      </w:r>
      <w:r>
        <w:rPr>
          <w:i/>
        </w:rPr>
        <w:t>ing sibilants); 6. laterals; 7. other sonorants (taps, semivowels)</w:t>
      </w:r>
      <w:r w:rsidR="007878CF" w:rsidRPr="00E92357">
        <w:rPr>
          <w:i/>
        </w:rPr>
        <w:t xml:space="preserve">; </w:t>
      </w:r>
      <w:r>
        <w:rPr>
          <w:i/>
        </w:rPr>
        <w:t>8. glottal stop; 9. laryngeal (aspiration)</w:t>
      </w:r>
    </w:p>
    <w:p w14:paraId="4BC3F1B8" w14:textId="77777777" w:rsidR="00E92357" w:rsidRDefault="00E92357" w:rsidP="00E92357"/>
    <w:p w14:paraId="371CF483" w14:textId="7B813FD1" w:rsidR="00E92357" w:rsidRDefault="00E92357" w:rsidP="00E92357">
      <w:r>
        <w:t>The orthography differs from IPA as indicated in (xx2).</w:t>
      </w:r>
    </w:p>
    <w:p w14:paraId="287A3607" w14:textId="77777777" w:rsidR="00E92357" w:rsidRDefault="00E92357" w:rsidP="00E92357"/>
    <w:p w14:paraId="7377832E" w14:textId="23655F8C" w:rsidR="00E92357" w:rsidRDefault="00E92357" w:rsidP="00E92357">
      <w:pPr>
        <w:tabs>
          <w:tab w:val="clear" w:pos="369"/>
          <w:tab w:val="left" w:pos="720"/>
        </w:tabs>
      </w:pPr>
      <w:r>
        <w:t>(xx2)</w:t>
      </w:r>
      <w:r>
        <w:tab/>
        <w:t>a.</w:t>
      </w:r>
      <w:r>
        <w:tab/>
      </w:r>
      <w:r w:rsidRPr="00986631">
        <w:rPr>
          <w:rFonts w:ascii="Doulos SIL" w:hAnsi="Doulos SIL"/>
          <w:i/>
          <w:color w:val="0000FF"/>
        </w:rPr>
        <w:t>c</w:t>
      </w:r>
      <w:r w:rsidRPr="00E92357">
        <w:t xml:space="preserve"> is IPA [</w:t>
      </w:r>
      <w:r w:rsidRPr="00E92357">
        <w:rPr>
          <w:rFonts w:ascii="Doulos SIL" w:hAnsi="Doulos SIL"/>
          <w:color w:val="008000"/>
        </w:rPr>
        <w:t>tʃ</w:t>
      </w:r>
      <w:r w:rsidRPr="00E92357">
        <w:t>]</w:t>
      </w:r>
    </w:p>
    <w:p w14:paraId="030F38C2" w14:textId="06F70A9C" w:rsidR="00E92357" w:rsidRDefault="00E92357" w:rsidP="00E92357">
      <w:pPr>
        <w:tabs>
          <w:tab w:val="clear" w:pos="369"/>
          <w:tab w:val="left" w:pos="720"/>
        </w:tabs>
      </w:pPr>
      <w:r>
        <w:tab/>
        <w:t>b.</w:t>
      </w:r>
      <w:r>
        <w:tab/>
      </w:r>
      <w:r w:rsidRPr="00986631">
        <w:rPr>
          <w:rFonts w:ascii="Doulos SIL" w:hAnsi="Doulos SIL"/>
          <w:i/>
          <w:color w:val="0000FF"/>
        </w:rPr>
        <w:t>j</w:t>
      </w:r>
      <w:r w:rsidRPr="00E92357">
        <w:t xml:space="preserve"> is [</w:t>
      </w:r>
      <w:r w:rsidRPr="00E92357">
        <w:rPr>
          <w:rFonts w:ascii="Doulos SIL" w:hAnsi="Doulos SIL"/>
          <w:color w:val="008000"/>
        </w:rPr>
        <w:t>dʒ</w:t>
      </w:r>
      <w:r>
        <w:t>]</w:t>
      </w:r>
    </w:p>
    <w:p w14:paraId="6AE8E93D" w14:textId="053E7684" w:rsidR="008D38C2" w:rsidRDefault="008D38C2" w:rsidP="00E92357">
      <w:pPr>
        <w:tabs>
          <w:tab w:val="clear" w:pos="369"/>
          <w:tab w:val="left" w:pos="720"/>
        </w:tabs>
      </w:pPr>
      <w:r>
        <w:lastRenderedPageBreak/>
        <w:tab/>
        <w:t>c.</w:t>
      </w:r>
      <w:r>
        <w:tab/>
      </w:r>
      <w:r w:rsidRPr="0077583C">
        <w:rPr>
          <w:rFonts w:ascii="Doulos SIL" w:hAnsi="Doulos SIL"/>
          <w:i/>
          <w:color w:val="0000FF"/>
        </w:rPr>
        <w:t>ʔr</w:t>
      </w:r>
      <w:r w:rsidR="00E53435">
        <w:t xml:space="preserve"> is a </w:t>
      </w:r>
      <w:r>
        <w:t>tap</w:t>
      </w:r>
      <w:r w:rsidR="00E53435">
        <w:t xml:space="preserve"> with simultaneous glottal stop</w:t>
      </w:r>
      <w:r>
        <w:t xml:space="preserve"> [</w:t>
      </w:r>
      <w:r w:rsidRPr="008D38C2">
        <w:rPr>
          <w:rFonts w:ascii="Doulos SIL" w:hAnsi="Doulos SIL"/>
          <w:color w:val="008000"/>
        </w:rPr>
        <w:t>ɾʼ</w:t>
      </w:r>
      <w:r>
        <w:t>]</w:t>
      </w:r>
    </w:p>
    <w:p w14:paraId="6980A2EB" w14:textId="1B07CE6F" w:rsidR="00E92357" w:rsidRDefault="00E92357" w:rsidP="00E92357">
      <w:pPr>
        <w:tabs>
          <w:tab w:val="clear" w:pos="369"/>
          <w:tab w:val="left" w:pos="720"/>
        </w:tabs>
      </w:pPr>
      <w:r>
        <w:tab/>
      </w:r>
      <w:r w:rsidR="008D38C2">
        <w:t>d</w:t>
      </w:r>
      <w:r>
        <w:t>.</w:t>
      </w:r>
      <w:r>
        <w:tab/>
        <w:t>ligatures are omitted for labial velars (but they are unit phonemes)</w:t>
      </w:r>
    </w:p>
    <w:p w14:paraId="061F39B9" w14:textId="77777777" w:rsidR="00E92357" w:rsidRDefault="00E92357" w:rsidP="00E92357">
      <w:pPr>
        <w:tabs>
          <w:tab w:val="clear" w:pos="369"/>
          <w:tab w:val="left" w:pos="720"/>
        </w:tabs>
      </w:pPr>
    </w:p>
    <w:p w14:paraId="5BBB5EE7" w14:textId="77777777" w:rsidR="008D38C2" w:rsidRDefault="008D38C2" w:rsidP="00E92357">
      <w:pPr>
        <w:tabs>
          <w:tab w:val="clear" w:pos="369"/>
          <w:tab w:val="left" w:pos="720"/>
        </w:tabs>
      </w:pPr>
    </w:p>
    <w:p w14:paraId="3E34BC54" w14:textId="0829B863" w:rsidR="008D38C2" w:rsidRDefault="008D38C2" w:rsidP="008D38C2">
      <w:pPr>
        <w:pStyle w:val="Heading3"/>
      </w:pPr>
      <w:bookmarkStart w:id="169" w:name="_Toc337411891"/>
      <w:r>
        <w:t>Comments on specific consonants</w:t>
      </w:r>
      <w:bookmarkEnd w:id="169"/>
    </w:p>
    <w:p w14:paraId="4B96B969" w14:textId="473A0A8B" w:rsidR="008D38C2" w:rsidRPr="00FD2140" w:rsidRDefault="008D38C2" w:rsidP="008D38C2">
      <w:pPr>
        <w:pStyle w:val="Heading4"/>
      </w:pPr>
      <w:bookmarkStart w:id="170" w:name="_Toc337411892"/>
      <w:r w:rsidRPr="00986631">
        <w:rPr>
          <w:rFonts w:ascii="Doulos SIL" w:hAnsi="Doulos SIL"/>
          <w:i/>
          <w:color w:val="0000FF"/>
        </w:rPr>
        <w:t>h</w:t>
      </w:r>
      <w:bookmarkEnd w:id="170"/>
      <w:r w:rsidRPr="00FD2140">
        <w:t xml:space="preserve"> </w:t>
      </w:r>
    </w:p>
    <w:p w14:paraId="43936796" w14:textId="6C73CA32" w:rsidR="008D38C2" w:rsidRDefault="008D38C2" w:rsidP="008D38C2">
      <w:r>
        <w:t xml:space="preserve">This consonant is uncommon and is limited to stem-initial position in borrowings: </w:t>
      </w:r>
      <w:r w:rsidRPr="00986631">
        <w:rPr>
          <w:rFonts w:ascii="Doulos SIL" w:hAnsi="Doulos SIL"/>
          <w:i/>
          <w:color w:val="0000FF"/>
        </w:rPr>
        <w:t>hɛ́ɛ́rɛ́</w:t>
      </w:r>
      <w:r>
        <w:t xml:space="preserve"> ‘well-being’. </w:t>
      </w:r>
    </w:p>
    <w:p w14:paraId="24957805" w14:textId="77777777" w:rsidR="003A00E9" w:rsidRDefault="003A00E9" w:rsidP="008D38C2"/>
    <w:p w14:paraId="152A2D76" w14:textId="45085901" w:rsidR="003A00E9" w:rsidRDefault="003A00E9" w:rsidP="003A00E9">
      <w:pPr>
        <w:pStyle w:val="Heading4"/>
      </w:pPr>
      <w:bookmarkStart w:id="171" w:name="_Toc337411893"/>
      <w:r w:rsidRPr="00986631">
        <w:rPr>
          <w:rFonts w:ascii="Doulos SIL" w:hAnsi="Doulos SIL"/>
          <w:i/>
          <w:color w:val="0000FF"/>
        </w:rPr>
        <w:t>ʔ</w:t>
      </w:r>
      <w:bookmarkEnd w:id="171"/>
      <w:r>
        <w:t xml:space="preserve">  </w:t>
      </w:r>
    </w:p>
    <w:p w14:paraId="4F8F67E7" w14:textId="1E8F7A68" w:rsidR="003A00E9" w:rsidRDefault="003A00E9" w:rsidP="003A00E9">
      <w:r>
        <w:t xml:space="preserve">Glottal stop </w:t>
      </w:r>
      <w:r w:rsidRPr="00986631">
        <w:rPr>
          <w:rFonts w:ascii="Doulos SIL" w:hAnsi="Doulos SIL"/>
          <w:i/>
          <w:color w:val="0000FF"/>
        </w:rPr>
        <w:t>ʔ</w:t>
      </w:r>
      <w:r>
        <w:t xml:space="preserve"> is common stem-medially between two short vowels: </w:t>
      </w:r>
      <w:r w:rsidRPr="00986631">
        <w:rPr>
          <w:rFonts w:ascii="Doulos SIL" w:hAnsi="Doulos SIL"/>
          <w:i/>
          <w:color w:val="0000FF"/>
        </w:rPr>
        <w:t>bùʔúⁿ</w:t>
      </w:r>
      <w:r>
        <w:t xml:space="preserve"> ‘liver’, </w:t>
      </w:r>
      <w:r w:rsidRPr="00986631">
        <w:rPr>
          <w:rFonts w:ascii="Doulos SIL" w:hAnsi="Doulos SIL"/>
          <w:i/>
          <w:color w:val="0000FF"/>
        </w:rPr>
        <w:t>dóʔó</w:t>
      </w:r>
      <w:r>
        <w:t xml:space="preserve"> ‘younger brother’. It does not occur word- or stem-initially, or word- or stem-finally except in negative enclitic </w:t>
      </w:r>
      <w:r w:rsidRPr="003A00E9">
        <w:rPr>
          <w:rFonts w:ascii="Doulos SIL" w:hAnsi="Doulos SIL"/>
          <w:i/>
          <w:color w:val="0000FF"/>
        </w:rPr>
        <w:t>=rĒʔ</w:t>
      </w:r>
      <w:r>
        <w:t xml:space="preserve">. </w:t>
      </w:r>
    </w:p>
    <w:p w14:paraId="4B91E887" w14:textId="77777777" w:rsidR="003A00E9" w:rsidRDefault="003A00E9" w:rsidP="003A00E9">
      <w:r>
        <w:tab/>
        <w:t xml:space="preserve">Usually ʔ within a stem is flanked by short vowels of identical quality. Nominal examples are </w:t>
      </w:r>
      <w:r w:rsidRPr="003A00E9">
        <w:rPr>
          <w:rFonts w:ascii="Doulos SIL" w:hAnsi="Doulos SIL"/>
          <w:i/>
          <w:color w:val="0000FF"/>
        </w:rPr>
        <w:t>bàʔà</w:t>
      </w:r>
      <w:r>
        <w:t xml:space="preserve"> ‘wild onion’, </w:t>
      </w:r>
      <w:r w:rsidRPr="003A00E9">
        <w:rPr>
          <w:rFonts w:ascii="Doulos SIL" w:hAnsi="Doulos SIL"/>
          <w:i/>
          <w:color w:val="0000FF"/>
        </w:rPr>
        <w:t>zɛ́ʔɛ̀nɛ́</w:t>
      </w:r>
      <w:r>
        <w:t xml:space="preserve"> ‘wild date tree (Balanites)’, </w:t>
      </w:r>
      <w:r w:rsidRPr="003A00E9">
        <w:rPr>
          <w:rFonts w:ascii="Doulos SIL" w:hAnsi="Doulos SIL"/>
          <w:i/>
          <w:color w:val="0000FF"/>
        </w:rPr>
        <w:t>bòʔòkááⁿ</w:t>
      </w:r>
      <w:r>
        <w:t xml:space="preserve"> ‘tall grass spp. (</w:t>
      </w:r>
      <w:r w:rsidRPr="0072689E">
        <w:rPr>
          <w:i/>
        </w:rPr>
        <w:t>Hyperthelia</w:t>
      </w:r>
      <w:r>
        <w:t xml:space="preserve">, </w:t>
      </w:r>
      <w:r w:rsidRPr="0072689E">
        <w:rPr>
          <w:i/>
        </w:rPr>
        <w:t>Diheteropogon</w:t>
      </w:r>
      <w:r>
        <w:t xml:space="preserve">)’, and </w:t>
      </w:r>
      <w:r w:rsidRPr="0072689E">
        <w:rPr>
          <w:rFonts w:ascii="Doulos SIL" w:eastAsia="Times New Roman" w:hAnsi="Doulos SIL"/>
          <w:i/>
          <w:iCs/>
          <w:color w:val="0000FF"/>
          <w:szCs w:val="22"/>
        </w:rPr>
        <w:t>níínààⁿ-tùʔùgú</w:t>
      </w:r>
      <w:r>
        <w:t xml:space="preserve"> ‘praying mantis’. Aspectual alternations such as imperfective </w:t>
      </w:r>
      <w:r w:rsidRPr="003A00E9">
        <w:rPr>
          <w:rFonts w:ascii="Doulos SIL" w:hAnsi="Doulos SIL"/>
          <w:i/>
          <w:color w:val="0000FF"/>
        </w:rPr>
        <w:t>dàʔà</w:t>
      </w:r>
      <w:r>
        <w:t xml:space="preserve"> and E</w:t>
      </w:r>
      <w:r>
        <w:noBreakHyphen/>
        <w:t xml:space="preserve">stem perfective </w:t>
      </w:r>
      <w:r w:rsidRPr="003A00E9">
        <w:rPr>
          <w:rFonts w:ascii="Doulos SIL" w:hAnsi="Doulos SIL"/>
          <w:i/>
          <w:color w:val="0000FF"/>
        </w:rPr>
        <w:t>dɛ̀ʔɛ́</w:t>
      </w:r>
      <w:r>
        <w:t xml:space="preserve"> for the verb ‘let go, set free’ show that this is systematic at least for verbs. Exceptions are </w:t>
      </w:r>
      <w:r w:rsidRPr="0072689E">
        <w:rPr>
          <w:rFonts w:ascii="Doulos SIL" w:hAnsi="Doulos SIL"/>
          <w:color w:val="FF0000"/>
          <w:highlight w:val="yellow"/>
        </w:rPr>
        <w:t>wòʔ</w:t>
      </w:r>
      <w:r>
        <w:rPr>
          <w:rFonts w:ascii="Doulos SIL" w:hAnsi="Doulos SIL"/>
          <w:color w:val="FF0000"/>
          <w:highlight w:val="yellow"/>
        </w:rPr>
        <w:t>ùl</w:t>
      </w:r>
      <w:r>
        <w:rPr>
          <w:rFonts w:ascii="Doulos SIL" w:hAnsi="Doulos SIL"/>
          <w:color w:val="FF0000"/>
          <w:highlight w:val="yellow"/>
        </w:rPr>
        <w:noBreakHyphen/>
      </w:r>
      <w:r w:rsidRPr="0072689E">
        <w:rPr>
          <w:rFonts w:ascii="Doulos SIL" w:hAnsi="Doulos SIL"/>
          <w:color w:val="FF0000"/>
          <w:highlight w:val="yellow"/>
        </w:rPr>
        <w:t>dì</w:t>
      </w:r>
      <w:r>
        <w:t xml:space="preserve"> ‘mid-sized honey bee sp.’ and </w:t>
      </w:r>
      <w:r w:rsidRPr="0072689E">
        <w:rPr>
          <w:rFonts w:ascii="Doulos SIL" w:hAnsi="Doulos SIL"/>
          <w:color w:val="FF0000"/>
          <w:highlight w:val="yellow"/>
        </w:rPr>
        <w:t>ɲíʔɛ̄nāā</w:t>
      </w:r>
      <w:r>
        <w:t xml:space="preserve"> ‘get wet’. </w:t>
      </w:r>
    </w:p>
    <w:p w14:paraId="00CDF012" w14:textId="77777777" w:rsidR="003A00E9" w:rsidRDefault="003A00E9" w:rsidP="003A00E9"/>
    <w:p w14:paraId="491B9C4F" w14:textId="77777777" w:rsidR="003A00E9" w:rsidRDefault="003A00E9" w:rsidP="003A00E9"/>
    <w:p w14:paraId="75BEDCB5" w14:textId="464B04BD" w:rsidR="003A00E9" w:rsidRDefault="003A00E9" w:rsidP="003A00E9">
      <w:pPr>
        <w:pStyle w:val="Heading4"/>
      </w:pPr>
      <w:bookmarkStart w:id="172" w:name="_Toc337411894"/>
      <w:r w:rsidRPr="00986631">
        <w:rPr>
          <w:rFonts w:ascii="Doulos SIL" w:hAnsi="Doulos SIL"/>
          <w:i/>
          <w:color w:val="0000FF"/>
        </w:rPr>
        <w:t>r</w:t>
      </w:r>
      <w:r w:rsidRPr="00FD2140">
        <w:t xml:space="preserve"> </w:t>
      </w:r>
      <w:r>
        <w:t xml:space="preserve">and </w:t>
      </w:r>
      <w:r w:rsidRPr="00986631">
        <w:rPr>
          <w:rFonts w:ascii="Doulos SIL" w:hAnsi="Doulos SIL"/>
          <w:i/>
          <w:color w:val="0000FF"/>
        </w:rPr>
        <w:t>ʔr</w:t>
      </w:r>
      <w:bookmarkEnd w:id="172"/>
      <w:r>
        <w:t xml:space="preserve"> </w:t>
      </w:r>
    </w:p>
    <w:p w14:paraId="6A252B57" w14:textId="3AD24EFD" w:rsidR="003A00E9" w:rsidRDefault="003A00E9" w:rsidP="003A00E9">
      <w:r>
        <w:t xml:space="preserve">Tap </w:t>
      </w:r>
      <w:r w:rsidRPr="00F0597F">
        <w:rPr>
          <w:rFonts w:ascii="Doulos SIL" w:hAnsi="Doulos SIL"/>
          <w:i/>
          <w:color w:val="0000FF"/>
        </w:rPr>
        <w:t>r</w:t>
      </w:r>
      <w:r>
        <w:t xml:space="preserve"> and glottalized </w:t>
      </w:r>
      <w:r w:rsidRPr="00986631">
        <w:rPr>
          <w:rFonts w:ascii="Doulos SIL" w:hAnsi="Doulos SIL"/>
          <w:i/>
          <w:color w:val="0000FF"/>
        </w:rPr>
        <w:t>ʔr</w:t>
      </w:r>
      <w:r>
        <w:t xml:space="preserve"> do not occur word-initially. They do not occur word-finally, except in words like </w:t>
      </w:r>
      <w:r w:rsidRPr="00986631">
        <w:rPr>
          <w:rFonts w:ascii="Doulos SIL" w:hAnsi="Doulos SIL"/>
          <w:i/>
          <w:color w:val="0000FF"/>
        </w:rPr>
        <w:t>máʔ</w:t>
      </w:r>
      <w:r>
        <w:rPr>
          <w:rFonts w:ascii="Doulos SIL" w:hAnsi="Doulos SIL"/>
          <w:i/>
          <w:color w:val="0000FF"/>
        </w:rPr>
        <w:t>r̀</w:t>
      </w:r>
      <w:r>
        <w:t xml:space="preserve"> ‘mango’ when apocopated from </w:t>
      </w:r>
      <w:r w:rsidRPr="00F0597F">
        <w:rPr>
          <w:rFonts w:ascii="Doulos SIL" w:hAnsi="Doulos SIL"/>
          <w:i/>
          <w:color w:val="0000FF"/>
        </w:rPr>
        <w:t>máʔrù</w:t>
      </w:r>
      <w:r>
        <w:t>.</w:t>
      </w:r>
    </w:p>
    <w:p w14:paraId="312D0D76" w14:textId="6202EF19" w:rsidR="003A00E9" w:rsidRDefault="003A00E9" w:rsidP="003A00E9">
      <w:r>
        <w:tab/>
        <w:t xml:space="preserve">r can occur as first member of medial CC clusters: </w:t>
      </w:r>
      <w:r w:rsidRPr="00986631">
        <w:rPr>
          <w:rFonts w:ascii="Doulos SIL" w:hAnsi="Doulos SIL"/>
          <w:i/>
          <w:color w:val="0000FF"/>
        </w:rPr>
        <w:t>bàrkár</w:t>
      </w:r>
      <w:r>
        <w:t xml:space="preserve"> ‘herb sp. (</w:t>
      </w:r>
      <w:r w:rsidRPr="00CE4222">
        <w:rPr>
          <w:i/>
        </w:rPr>
        <w:t>Leucas</w:t>
      </w:r>
      <w:r>
        <w:t xml:space="preserve">)’, </w:t>
      </w:r>
      <w:r w:rsidRPr="00986631">
        <w:rPr>
          <w:rFonts w:ascii="Doulos SIL" w:hAnsi="Doulos SIL"/>
          <w:i/>
          <w:color w:val="0000FF"/>
        </w:rPr>
        <w:t>màrfá</w:t>
      </w:r>
      <w:r w:rsidRPr="00CE4222">
        <w:t xml:space="preserve"> </w:t>
      </w:r>
      <w:r>
        <w:t>‘rifle’.</w:t>
      </w:r>
    </w:p>
    <w:p w14:paraId="259B72AB" w14:textId="3C3DFEC4" w:rsidR="003A00E9" w:rsidRDefault="003A00E9" w:rsidP="003A00E9">
      <w:r>
        <w:tab/>
        <w:t xml:space="preserve">Other than this, both </w:t>
      </w:r>
      <w:r w:rsidRPr="00986631">
        <w:rPr>
          <w:rFonts w:ascii="Doulos SIL" w:hAnsi="Doulos SIL"/>
          <w:i/>
          <w:color w:val="0000FF"/>
        </w:rPr>
        <w:t>r</w:t>
      </w:r>
      <w:r w:rsidRPr="00FD2140">
        <w:t xml:space="preserve"> </w:t>
      </w:r>
      <w:r>
        <w:t xml:space="preserve">and </w:t>
      </w:r>
      <w:r w:rsidRPr="00986631">
        <w:rPr>
          <w:rFonts w:ascii="Doulos SIL" w:hAnsi="Doulos SIL"/>
          <w:i/>
          <w:color w:val="0000FF"/>
        </w:rPr>
        <w:t>ʔr</w:t>
      </w:r>
      <w:r>
        <w:t xml:space="preserve"> are limited to medial intervocalic position; </w:t>
      </w:r>
      <w:r w:rsidRPr="00F0597F">
        <w:rPr>
          <w:rFonts w:ascii="Doulos SIL" w:hAnsi="Doulos SIL"/>
          <w:i/>
          <w:color w:val="0000FF"/>
        </w:rPr>
        <w:t>r</w:t>
      </w:r>
      <w:r>
        <w:t xml:space="preserve"> also occurs in the negative enclitic </w:t>
      </w:r>
      <w:r w:rsidRPr="00F0597F">
        <w:rPr>
          <w:rFonts w:ascii="Doulos SIL" w:hAnsi="Doulos SIL"/>
          <w:i/>
          <w:color w:val="0000FF"/>
        </w:rPr>
        <w:t>=rĒʔ</w:t>
      </w:r>
      <w:r>
        <w:t xml:space="preserve">, which usually follows a vowel. However, syncope/apocope can create </w:t>
      </w:r>
      <w:r w:rsidRPr="00F0597F">
        <w:rPr>
          <w:rFonts w:ascii="Doulos SIL" w:hAnsi="Doulos SIL"/>
          <w:i/>
          <w:color w:val="0000FF"/>
        </w:rPr>
        <w:t>Cr</w:t>
      </w:r>
      <w:r>
        <w:t xml:space="preserve"> clusters, which can feed CC-adjustment rules like </w:t>
      </w:r>
      <w:r w:rsidRPr="00F0597F">
        <w:rPr>
          <w:rFonts w:ascii="Doulos SIL" w:hAnsi="Doulos SIL"/>
          <w:i/>
          <w:color w:val="0000FF"/>
        </w:rPr>
        <w:t>r</w:t>
      </w:r>
      <w:r>
        <w:noBreakHyphen/>
        <w:t xml:space="preserve">Lateralization and </w:t>
      </w:r>
      <w:r w:rsidRPr="00F0597F">
        <w:rPr>
          <w:rFonts w:ascii="Doulos SIL" w:hAnsi="Doulos SIL"/>
          <w:i/>
          <w:color w:val="0000FF"/>
        </w:rPr>
        <w:t>r</w:t>
      </w:r>
      <w:r>
        <w:noBreakHyphen/>
        <w:t>Deletion.</w:t>
      </w:r>
    </w:p>
    <w:p w14:paraId="0F547191" w14:textId="509D87A3" w:rsidR="003A00E9" w:rsidRDefault="003A00E9" w:rsidP="003A00E9">
      <w:r>
        <w:tab/>
      </w:r>
      <w:r w:rsidRPr="00986631">
        <w:rPr>
          <w:rFonts w:ascii="Doulos SIL" w:hAnsi="Doulos SIL"/>
          <w:i/>
          <w:color w:val="0000FF"/>
        </w:rPr>
        <w:t>ʔr</w:t>
      </w:r>
      <w:r>
        <w:t xml:space="preserve"> is phonetic [</w:t>
      </w:r>
      <w:r w:rsidRPr="008D38C2">
        <w:rPr>
          <w:rFonts w:ascii="Doulos SIL" w:hAnsi="Doulos SIL"/>
          <w:color w:val="008000"/>
        </w:rPr>
        <w:t>ɾʼ</w:t>
      </w:r>
      <w:r>
        <w:t>] with simultaneous glottal stop and (weak) tap. One could argue that it is a cluster of ʔ with r, but the simultaneity of the glottal stop argues for unit phoneme status. An alternative analysis is that it is the result of syncope from /</w:t>
      </w:r>
      <w:r w:rsidRPr="003A00E9">
        <w:rPr>
          <w:rFonts w:ascii="Doulos SIL" w:hAnsi="Doulos SIL"/>
          <w:color w:val="008000"/>
        </w:rPr>
        <w:t>ʔvr</w:t>
      </w:r>
      <w:r>
        <w:t xml:space="preserve">/ with some vowel </w:t>
      </w:r>
      <w:r w:rsidRPr="00F0597F">
        <w:rPr>
          <w:rFonts w:ascii="Doulos SIL" w:hAnsi="Doulos SIL"/>
          <w:i/>
          <w:color w:val="0000FF"/>
        </w:rPr>
        <w:t>v</w:t>
      </w:r>
      <w:r>
        <w:t xml:space="preserve">. This </w:t>
      </w:r>
      <w:r w:rsidR="006A5CBC">
        <w:t>is plausible</w:t>
      </w:r>
      <w:r>
        <w:t xml:space="preserve"> </w:t>
      </w:r>
      <w:r w:rsidR="006A5CBC">
        <w:t>diachronically</w:t>
      </w:r>
      <w:r>
        <w:t xml:space="preserve">, but there is no good evidence for it synchronically. For example, nominal suffix </w:t>
      </w:r>
      <w:r w:rsidRPr="00F0597F">
        <w:rPr>
          <w:rFonts w:ascii="Doulos SIL" w:hAnsi="Doulos SIL"/>
          <w:i/>
          <w:color w:val="0000FF"/>
        </w:rPr>
        <w:noBreakHyphen/>
        <w:t>rà</w:t>
      </w:r>
      <w:r>
        <w:t xml:space="preserve"> (or tonal variant) allows syncope of a preceding vowel under some conditions, but there are no cases of </w:t>
      </w:r>
      <w:r w:rsidRPr="00F0597F">
        <w:rPr>
          <w:rFonts w:ascii="Doulos SIL" w:hAnsi="Doulos SIL"/>
          <w:i/>
          <w:color w:val="0000FF"/>
        </w:rPr>
        <w:t>Cvʔv</w:t>
      </w:r>
      <w:r w:rsidRPr="00F0597F">
        <w:rPr>
          <w:rFonts w:ascii="Doulos SIL" w:hAnsi="Doulos SIL"/>
          <w:i/>
          <w:color w:val="0000FF"/>
        </w:rPr>
        <w:noBreakHyphen/>
        <w:t>rà</w:t>
      </w:r>
      <w:r>
        <w:t xml:space="preserve"> syncopating to </w:t>
      </w:r>
      <w:r w:rsidRPr="00F0597F">
        <w:rPr>
          <w:rFonts w:ascii="Doulos SIL" w:hAnsi="Doulos SIL"/>
          <w:i/>
          <w:color w:val="0000FF"/>
        </w:rPr>
        <w:t>Cvʔ-rà</w:t>
      </w:r>
      <w:r>
        <w:t xml:space="preserve"> [</w:t>
      </w:r>
      <w:r w:rsidRPr="003A00E9">
        <w:rPr>
          <w:rFonts w:ascii="Doulos SIL" w:hAnsi="Doulos SIL"/>
          <w:color w:val="008000"/>
        </w:rPr>
        <w:t>Cvɾʼà</w:t>
      </w:r>
      <w:r w:rsidRPr="003A00E9">
        <w:t>]</w:t>
      </w:r>
      <w:r>
        <w:t xml:space="preserve">. Examples of non-syncopation are </w:t>
      </w:r>
      <w:r w:rsidRPr="00F0597F">
        <w:rPr>
          <w:rFonts w:ascii="Doulos SIL" w:hAnsi="Doulos SIL"/>
          <w:i/>
          <w:color w:val="0000FF"/>
        </w:rPr>
        <w:t>dèʔè</w:t>
      </w:r>
      <w:r w:rsidRPr="00F0597F">
        <w:rPr>
          <w:rFonts w:ascii="Doulos SIL" w:hAnsi="Doulos SIL"/>
          <w:i/>
          <w:color w:val="0000FF"/>
        </w:rPr>
        <w:noBreakHyphen/>
        <w:t>rá</w:t>
      </w:r>
      <w:r>
        <w:t xml:space="preserve"> ‘cream of millet’ and </w:t>
      </w:r>
      <w:r w:rsidRPr="00F0597F">
        <w:rPr>
          <w:rFonts w:ascii="Doulos SIL" w:hAnsi="Doulos SIL"/>
          <w:i/>
          <w:color w:val="0000FF"/>
        </w:rPr>
        <w:t>jóʔó</w:t>
      </w:r>
      <w:r w:rsidRPr="00F0597F">
        <w:rPr>
          <w:rFonts w:ascii="Doulos SIL" w:hAnsi="Doulos SIL"/>
          <w:i/>
          <w:color w:val="0000FF"/>
        </w:rPr>
        <w:noBreakHyphen/>
        <w:t>rá</w:t>
      </w:r>
      <w:r>
        <w:t xml:space="preserve"> ‘Jula person’.</w:t>
      </w:r>
    </w:p>
    <w:p w14:paraId="36260B0F" w14:textId="6979C50F" w:rsidR="003A00E9" w:rsidRDefault="003A00E9" w:rsidP="003A00E9">
      <w:r>
        <w:tab/>
        <w:t xml:space="preserve">Examples of </w:t>
      </w:r>
      <w:r w:rsidRPr="00986631">
        <w:rPr>
          <w:rFonts w:ascii="Doulos SIL" w:hAnsi="Doulos SIL"/>
          <w:i/>
          <w:color w:val="0000FF"/>
        </w:rPr>
        <w:t>ʔr</w:t>
      </w:r>
      <w:r>
        <w:t xml:space="preserve"> [</w:t>
      </w:r>
      <w:r w:rsidRPr="008D38C2">
        <w:rPr>
          <w:rFonts w:ascii="Doulos SIL" w:hAnsi="Doulos SIL"/>
          <w:color w:val="008000"/>
        </w:rPr>
        <w:t>ɾʼ</w:t>
      </w:r>
      <w:r>
        <w:t xml:space="preserve">] are the nouns </w:t>
      </w:r>
      <w:r w:rsidRPr="00F0597F">
        <w:rPr>
          <w:rFonts w:ascii="Doulos SIL" w:hAnsi="Doulos SIL"/>
          <w:i/>
          <w:color w:val="0000FF"/>
        </w:rPr>
        <w:t>gúmàʔrà</w:t>
      </w:r>
      <w:r>
        <w:t xml:space="preserve"> ‘palm-frond bed’, </w:t>
      </w:r>
      <w:r w:rsidRPr="00F0597F">
        <w:rPr>
          <w:rFonts w:ascii="Doulos SIL" w:hAnsi="Doulos SIL"/>
          <w:i/>
          <w:color w:val="0000FF"/>
        </w:rPr>
        <w:t>ɲɔ́kɔ̀ʔrɔ̀</w:t>
      </w:r>
      <w:r>
        <w:t xml:space="preserve"> ‘face’, </w:t>
      </w:r>
      <w:r w:rsidRPr="00F0597F">
        <w:rPr>
          <w:rFonts w:ascii="Doulos SIL" w:hAnsi="Doulos SIL"/>
          <w:i/>
          <w:color w:val="0000FF"/>
        </w:rPr>
        <w:t>bɔ́ʔrɔ́</w:t>
      </w:r>
      <w:r>
        <w:t xml:space="preserve"> ‘loam’, </w:t>
      </w:r>
      <w:r w:rsidRPr="00986631">
        <w:rPr>
          <w:rFonts w:ascii="Doulos SIL" w:hAnsi="Doulos SIL"/>
          <w:i/>
          <w:color w:val="0000FF"/>
        </w:rPr>
        <w:t>wɔ́ʔrɔ́</w:t>
      </w:r>
      <w:r>
        <w:t xml:space="preserve"> ‘thigh’,</w:t>
      </w:r>
      <w:r w:rsidR="006A5CBC">
        <w:t xml:space="preserve"> </w:t>
      </w:r>
      <w:r w:rsidR="006A5CBC" w:rsidRPr="00F0597F">
        <w:rPr>
          <w:rFonts w:ascii="Doulos SIL" w:hAnsi="Doulos SIL"/>
          <w:i/>
          <w:color w:val="0000FF"/>
        </w:rPr>
        <w:t>fáʔrā</w:t>
      </w:r>
      <w:r w:rsidR="006A5CBC">
        <w:t xml:space="preserve"> ‘cave’,</w:t>
      </w:r>
      <w:r>
        <w:t xml:space="preserve"> </w:t>
      </w:r>
      <w:r w:rsidR="006A5CBC" w:rsidRPr="00F0597F">
        <w:rPr>
          <w:rFonts w:ascii="Doulos SIL" w:hAnsi="Doulos SIL"/>
          <w:i/>
          <w:color w:val="0000FF"/>
        </w:rPr>
        <w:t>kóʔrō</w:t>
      </w:r>
      <w:r w:rsidR="006A5CBC">
        <w:t xml:space="preserve"> ‘night’, </w:t>
      </w:r>
      <w:r w:rsidRPr="00F0597F">
        <w:rPr>
          <w:rFonts w:ascii="Doulos SIL" w:hAnsi="Doulos SIL"/>
          <w:i/>
          <w:color w:val="0000FF"/>
        </w:rPr>
        <w:t>yɛ̀ʔrɛ̀</w:t>
      </w:r>
      <w:r>
        <w:t xml:space="preserve"> ‘néré tree’ (</w:t>
      </w:r>
      <w:r w:rsidRPr="00CE4222">
        <w:rPr>
          <w:i/>
        </w:rPr>
        <w:t>Parkia</w:t>
      </w:r>
      <w:r>
        <w:t xml:space="preserve">), </w:t>
      </w:r>
      <w:r w:rsidRPr="00986631">
        <w:rPr>
          <w:rFonts w:ascii="Doulos SIL" w:hAnsi="Doulos SIL"/>
          <w:i/>
          <w:color w:val="0000FF"/>
        </w:rPr>
        <w:t>máʔ</w:t>
      </w:r>
      <w:r>
        <w:rPr>
          <w:rFonts w:ascii="Doulos SIL" w:hAnsi="Doulos SIL"/>
          <w:i/>
          <w:color w:val="0000FF"/>
        </w:rPr>
        <w:t>r̀</w:t>
      </w:r>
      <w:r>
        <w:t xml:space="preserve"> ~ </w:t>
      </w:r>
      <w:r w:rsidRPr="00F0597F">
        <w:rPr>
          <w:rFonts w:ascii="Doulos SIL" w:hAnsi="Doulos SIL"/>
          <w:i/>
          <w:color w:val="0000FF"/>
        </w:rPr>
        <w:t>máʔrù</w:t>
      </w:r>
      <w:r>
        <w:t xml:space="preserve"> ‘mango’, and the verbs </w:t>
      </w:r>
      <w:r w:rsidRPr="00F0597F">
        <w:rPr>
          <w:rFonts w:ascii="Doulos SIL" w:hAnsi="Doulos SIL"/>
          <w:i/>
          <w:color w:val="0000FF"/>
        </w:rPr>
        <w:t>kàʔrà</w:t>
      </w:r>
      <w:r>
        <w:t xml:space="preserve"> ‘break, snap’, </w:t>
      </w:r>
      <w:r w:rsidRPr="00F0597F">
        <w:rPr>
          <w:rFonts w:ascii="Doulos SIL" w:hAnsi="Doulos SIL"/>
          <w:i/>
          <w:color w:val="0000FF"/>
        </w:rPr>
        <w:t>bɛ́ʔrɛ̄</w:t>
      </w:r>
      <w:r>
        <w:t xml:space="preserve"> ‘yam (</w:t>
      </w:r>
      <w:r w:rsidRPr="003A00E9">
        <w:rPr>
          <w:i/>
        </w:rPr>
        <w:t>Dioscorea</w:t>
      </w:r>
      <w:r>
        <w:t xml:space="preserve">)’, </w:t>
      </w:r>
      <w:r w:rsidRPr="00F0597F">
        <w:rPr>
          <w:rFonts w:ascii="Doulos SIL" w:hAnsi="Doulos SIL"/>
          <w:i/>
          <w:color w:val="0000FF"/>
        </w:rPr>
        <w:t>jɔ̀ʔrɔ̀</w:t>
      </w:r>
      <w:r>
        <w:t xml:space="preserve"> </w:t>
      </w:r>
      <w:r>
        <w:lastRenderedPageBreak/>
        <w:t xml:space="preserve">‘jump’, </w:t>
      </w:r>
      <w:r w:rsidRPr="00F0597F">
        <w:rPr>
          <w:rFonts w:ascii="Doulos SIL" w:hAnsi="Doulos SIL"/>
          <w:i/>
          <w:color w:val="0000FF"/>
        </w:rPr>
        <w:t>bàʔrà</w:t>
      </w:r>
      <w:r>
        <w:t xml:space="preserve"> ‘hit’, </w:t>
      </w:r>
      <w:r w:rsidRPr="00F0597F">
        <w:rPr>
          <w:rFonts w:ascii="Doulos SIL" w:hAnsi="Doulos SIL"/>
          <w:i/>
          <w:color w:val="0000FF"/>
        </w:rPr>
        <w:t>tòʔrɔ̀</w:t>
      </w:r>
      <w:r>
        <w:t xml:space="preserve"> ‘sell’, </w:t>
      </w:r>
      <w:r w:rsidRPr="00F0597F">
        <w:rPr>
          <w:rFonts w:ascii="Doulos SIL" w:hAnsi="Doulos SIL"/>
          <w:i/>
          <w:color w:val="0000FF"/>
        </w:rPr>
        <w:t>nɔ̀ʔrɔ̀</w:t>
      </w:r>
      <w:r>
        <w:t xml:space="preserve"> ‘affix’, </w:t>
      </w:r>
      <w:r w:rsidRPr="00F0597F">
        <w:rPr>
          <w:rFonts w:ascii="Doulos SIL" w:hAnsi="Doulos SIL"/>
          <w:i/>
          <w:color w:val="0000FF"/>
        </w:rPr>
        <w:t>sèʔrà</w:t>
      </w:r>
      <w:r>
        <w:t xml:space="preserve"> ‘sweep’, </w:t>
      </w:r>
      <w:r w:rsidRPr="00F0597F">
        <w:rPr>
          <w:rFonts w:ascii="Doulos SIL" w:hAnsi="Doulos SIL"/>
          <w:i/>
          <w:color w:val="0000FF"/>
        </w:rPr>
        <w:t>sònsóⁿʔrà</w:t>
      </w:r>
      <w:r>
        <w:t xml:space="preserve"> ‘squat’, and </w:t>
      </w:r>
      <w:r w:rsidRPr="00F0597F">
        <w:rPr>
          <w:rFonts w:ascii="Doulos SIL" w:hAnsi="Doulos SIL"/>
          <w:i/>
          <w:color w:val="0000FF"/>
        </w:rPr>
        <w:t>kɔ̀ʔrìyáà</w:t>
      </w:r>
      <w:r w:rsidR="006A5CBC">
        <w:t xml:space="preserve"> ‘get old’. I have no examples involving preceding high vowel </w:t>
      </w:r>
      <w:r w:rsidR="006A5CBC" w:rsidRPr="00F0597F">
        <w:rPr>
          <w:rFonts w:ascii="Doulos SIL" w:hAnsi="Doulos SIL"/>
          <w:i/>
          <w:color w:val="0000FF"/>
        </w:rPr>
        <w:t>i</w:t>
      </w:r>
      <w:r w:rsidR="006A5CBC">
        <w:t xml:space="preserve"> or </w:t>
      </w:r>
      <w:r w:rsidR="006A5CBC" w:rsidRPr="00F0597F">
        <w:rPr>
          <w:rFonts w:ascii="Doulos SIL" w:hAnsi="Doulos SIL"/>
          <w:i/>
          <w:color w:val="0000FF"/>
        </w:rPr>
        <w:t>u</w:t>
      </w:r>
      <w:r w:rsidR="006A5CBC">
        <w:t xml:space="preserve">, but a following </w:t>
      </w:r>
      <w:r w:rsidR="006A5CBC" w:rsidRPr="00F0597F">
        <w:rPr>
          <w:rFonts w:ascii="Doulos SIL" w:hAnsi="Doulos SIL"/>
          <w:i/>
          <w:color w:val="0000FF"/>
        </w:rPr>
        <w:t>i</w:t>
      </w:r>
      <w:r w:rsidR="006A5CBC">
        <w:t xml:space="preserve"> or </w:t>
      </w:r>
      <w:r w:rsidR="006A5CBC" w:rsidRPr="00F0597F">
        <w:rPr>
          <w:rFonts w:ascii="Doulos SIL" w:hAnsi="Doulos SIL"/>
          <w:i/>
          <w:color w:val="0000FF"/>
        </w:rPr>
        <w:t>u</w:t>
      </w:r>
      <w:r w:rsidR="006A5CBC">
        <w:t xml:space="preserve"> is allowed, as shown by examples above and by several I</w:t>
      </w:r>
      <w:r w:rsidR="006A5CBC">
        <w:noBreakHyphen/>
        <w:t>stem perfectives of the verbs above (</w:t>
      </w:r>
      <w:r w:rsidR="006A5CBC" w:rsidRPr="00F0597F">
        <w:rPr>
          <w:rFonts w:ascii="Doulos SIL" w:hAnsi="Doulos SIL"/>
          <w:i/>
          <w:color w:val="0000FF"/>
        </w:rPr>
        <w:t>kàʔrí</w:t>
      </w:r>
      <w:r w:rsidR="006A5CBC">
        <w:t xml:space="preserve"> ‘broke’, etc.).</w:t>
      </w:r>
    </w:p>
    <w:p w14:paraId="0E1ED2F3" w14:textId="77777777" w:rsidR="003A00E9" w:rsidRPr="003A00E9" w:rsidRDefault="003A00E9" w:rsidP="003A00E9"/>
    <w:p w14:paraId="68649328" w14:textId="77777777" w:rsidR="000D7A63" w:rsidRDefault="000D7A63" w:rsidP="008D38C2"/>
    <w:p w14:paraId="627164B1" w14:textId="42B45C05" w:rsidR="000D7A63" w:rsidRDefault="00702AD4" w:rsidP="000D7A63">
      <w:pPr>
        <w:pStyle w:val="Heading4"/>
      </w:pPr>
      <w:bookmarkStart w:id="173" w:name="_Toc337411895"/>
      <w:r w:rsidRPr="00986631">
        <w:rPr>
          <w:rFonts w:ascii="Doulos SIL" w:hAnsi="Doulos SIL"/>
          <w:i/>
          <w:color w:val="0000FF"/>
        </w:rPr>
        <w:t>z</w:t>
      </w:r>
      <w:bookmarkEnd w:id="173"/>
      <w:r>
        <w:t xml:space="preserve"> </w:t>
      </w:r>
    </w:p>
    <w:p w14:paraId="57E0032C" w14:textId="31B55212" w:rsidR="000D7A63" w:rsidRDefault="00CE4222" w:rsidP="00CE4222">
      <w:pPr>
        <w:rPr>
          <w:rFonts w:eastAsia="Times New Roman"/>
          <w:iCs/>
          <w:szCs w:val="22"/>
        </w:rPr>
      </w:pPr>
      <w:r w:rsidRPr="00FD1DF0">
        <w:rPr>
          <w:rFonts w:ascii="Doulos SIL" w:hAnsi="Doulos SIL"/>
          <w:i/>
          <w:color w:val="0000FF"/>
        </w:rPr>
        <w:t>z</w:t>
      </w:r>
      <w:r>
        <w:t xml:space="preserve"> is uncommon initially and seems to be limited to loanwords and to cultural vocabulary </w:t>
      </w:r>
      <w:r w:rsidR="00251C91">
        <w:t xml:space="preserve">that can be </w:t>
      </w:r>
      <w:r>
        <w:t xml:space="preserve">suspected of being loanwords: </w:t>
      </w:r>
      <w:r w:rsidRPr="00986631">
        <w:rPr>
          <w:rFonts w:ascii="Doulos SIL" w:hAnsi="Doulos SIL"/>
          <w:i/>
          <w:color w:val="0000FF"/>
        </w:rPr>
        <w:t>záʔàmɛ́</w:t>
      </w:r>
      <w:r>
        <w:t xml:space="preserve"> ‘rice cooked w</w:t>
      </w:r>
      <w:r w:rsidR="00570890">
        <w:t xml:space="preserve">ith sauce in it’, </w:t>
      </w:r>
      <w:r w:rsidR="00570890" w:rsidRPr="00986631">
        <w:rPr>
          <w:rFonts w:ascii="Doulos SIL" w:hAnsi="Doulos SIL"/>
          <w:i/>
          <w:color w:val="0000FF"/>
        </w:rPr>
        <w:t>zɛ́ʔɛ̀nɛ́</w:t>
      </w:r>
      <w:r w:rsidR="00570890">
        <w:t xml:space="preserve"> ‘wild date tree (</w:t>
      </w:r>
      <w:r w:rsidR="00570890" w:rsidRPr="00570890">
        <w:rPr>
          <w:i/>
        </w:rPr>
        <w:t>Balanites</w:t>
      </w:r>
      <w:r w:rsidR="00251C91">
        <w:t>)’. There are</w:t>
      </w:r>
      <w:r w:rsidR="00570890">
        <w:t xml:space="preserve"> more examples of </w:t>
      </w:r>
      <w:r w:rsidR="00570890" w:rsidRPr="00986631">
        <w:rPr>
          <w:rFonts w:ascii="Doulos SIL" w:hAnsi="Doulos SIL"/>
          <w:i/>
          <w:color w:val="0000FF"/>
        </w:rPr>
        <w:t>z</w:t>
      </w:r>
      <w:r w:rsidR="00570890">
        <w:t xml:space="preserve"> intervocalically, but they too are flora-fauna or other cultural items: </w:t>
      </w:r>
      <w:r w:rsidR="00570890" w:rsidRPr="00FD1DF0">
        <w:rPr>
          <w:rFonts w:ascii="Doulos SIL" w:hAnsi="Doulos SIL"/>
          <w:i/>
          <w:color w:val="0000FF"/>
        </w:rPr>
        <w:t>sìzó</w:t>
      </w:r>
      <w:r w:rsidR="00570890">
        <w:t xml:space="preserve"> ‘scissors’ (&lt; French), </w:t>
      </w:r>
      <w:r w:rsidR="00570890" w:rsidRPr="00986631">
        <w:rPr>
          <w:rFonts w:ascii="Doulos SIL" w:hAnsi="Doulos SIL"/>
          <w:i/>
          <w:color w:val="0000FF"/>
        </w:rPr>
        <w:t>táábìzɔ̀ŋɔ́</w:t>
      </w:r>
      <w:r w:rsidR="00570890">
        <w:t xml:space="preserve"> ‘Abdim’s stork’, </w:t>
      </w:r>
      <w:r w:rsidR="00570890" w:rsidRPr="00986631">
        <w:rPr>
          <w:rFonts w:ascii="Doulos SIL" w:hAnsi="Doulos SIL"/>
          <w:i/>
          <w:color w:val="0000FF"/>
        </w:rPr>
        <w:t>séⁿzé</w:t>
      </w:r>
      <w:r w:rsidR="00570890">
        <w:t xml:space="preserve"> ‘waterbuck’ (also in Jula), </w:t>
      </w:r>
      <w:r w:rsidR="00570890" w:rsidRPr="00986631">
        <w:rPr>
          <w:rFonts w:ascii="Doulos SIL" w:hAnsi="Doulos SIL"/>
          <w:i/>
          <w:color w:val="0000FF"/>
        </w:rPr>
        <w:t>kɔ̀ɔ̀ⁿzíⁿ</w:t>
      </w:r>
      <w:r w:rsidR="00570890">
        <w:t xml:space="preserve"> ‘fruit of tree sp. (</w:t>
      </w:r>
      <w:r w:rsidR="00570890" w:rsidRPr="00570890">
        <w:rPr>
          <w:i/>
        </w:rPr>
        <w:t>Annona</w:t>
      </w:r>
      <w:r w:rsidR="00570890">
        <w:t xml:space="preserve">)’. </w:t>
      </w:r>
      <w:r w:rsidR="00F0597F">
        <w:t xml:space="preserve">As Prost already notes, medial </w:t>
      </w:r>
      <w:r w:rsidR="00F0597F" w:rsidRPr="00F0597F">
        <w:rPr>
          <w:rFonts w:ascii="Doulos SIL" w:hAnsi="Doulos SIL"/>
          <w:i/>
          <w:color w:val="0000FF"/>
        </w:rPr>
        <w:t>s</w:t>
      </w:r>
      <w:r w:rsidR="00F0597F">
        <w:t xml:space="preserve"> is sometimes pronounced </w:t>
      </w:r>
      <w:r w:rsidR="00F0597F" w:rsidRPr="00F0597F">
        <w:rPr>
          <w:rFonts w:ascii="Doulos SIL" w:hAnsi="Doulos SIL"/>
          <w:i/>
          <w:color w:val="0000FF"/>
        </w:rPr>
        <w:t>z</w:t>
      </w:r>
      <w:r w:rsidR="00F0597F">
        <w:t xml:space="preserve">. I have observed this in the semi-reduplicative verb </w:t>
      </w:r>
      <w:r w:rsidR="00F0597F" w:rsidRPr="00F0597F">
        <w:rPr>
          <w:rFonts w:ascii="Doulos SIL" w:eastAsia="Times New Roman" w:hAnsi="Doulos SIL"/>
          <w:i/>
          <w:iCs/>
          <w:color w:val="0000FF"/>
          <w:szCs w:val="22"/>
        </w:rPr>
        <w:t>sòⁿsóⁿʔrà</w:t>
      </w:r>
      <w:r w:rsidR="00F0597F">
        <w:rPr>
          <w:rFonts w:eastAsia="Times New Roman"/>
          <w:iCs/>
          <w:szCs w:val="22"/>
        </w:rPr>
        <w:t xml:space="preserve"> ‘squat’.</w:t>
      </w:r>
    </w:p>
    <w:p w14:paraId="27D9FD56" w14:textId="77777777" w:rsidR="00F0597F" w:rsidRDefault="00F0597F" w:rsidP="00CE4222">
      <w:pPr>
        <w:rPr>
          <w:rFonts w:eastAsia="Times New Roman"/>
          <w:iCs/>
          <w:szCs w:val="22"/>
        </w:rPr>
      </w:pPr>
    </w:p>
    <w:p w14:paraId="6A2BD60C" w14:textId="77777777" w:rsidR="00F0597F" w:rsidRDefault="00F0597F" w:rsidP="00CE4222">
      <w:pPr>
        <w:rPr>
          <w:rFonts w:eastAsia="Times New Roman"/>
          <w:iCs/>
          <w:szCs w:val="22"/>
        </w:rPr>
      </w:pPr>
    </w:p>
    <w:p w14:paraId="4EDB76A8" w14:textId="2054A432" w:rsidR="00F0597F" w:rsidRPr="00F0597F" w:rsidRDefault="00F0597F" w:rsidP="00F0597F">
      <w:pPr>
        <w:pStyle w:val="Heading4"/>
      </w:pPr>
      <w:r>
        <w:t xml:space="preserve"> </w:t>
      </w:r>
      <w:bookmarkStart w:id="174" w:name="_Toc337411896"/>
      <w:r w:rsidRPr="00986631">
        <w:rPr>
          <w:rFonts w:ascii="Doulos SIL" w:hAnsi="Doulos SIL"/>
          <w:i/>
          <w:color w:val="0000FF"/>
        </w:rPr>
        <w:t>v</w:t>
      </w:r>
      <w:bookmarkEnd w:id="174"/>
    </w:p>
    <w:p w14:paraId="2A8123EE" w14:textId="2EBF79EE" w:rsidR="00570890" w:rsidRDefault="00570890" w:rsidP="00CE4222">
      <w:r w:rsidRPr="00986631">
        <w:rPr>
          <w:rFonts w:ascii="Doulos SIL" w:hAnsi="Doulos SIL"/>
          <w:i/>
          <w:color w:val="0000FF"/>
        </w:rPr>
        <w:t>v</w:t>
      </w:r>
      <w:r>
        <w:t xml:space="preserve"> is uncommon initially and unattested medially. My examples of word-initial </w:t>
      </w:r>
      <w:r w:rsidR="00251C91" w:rsidRPr="00986631">
        <w:rPr>
          <w:rFonts w:ascii="Doulos SIL" w:hAnsi="Doulos SIL"/>
          <w:i/>
          <w:color w:val="0000FF"/>
        </w:rPr>
        <w:t>v</w:t>
      </w:r>
      <w:r w:rsidR="00251C91">
        <w:t xml:space="preserve"> </w:t>
      </w:r>
      <w:r>
        <w:t xml:space="preserve">are flora-fauna terms: </w:t>
      </w:r>
      <w:r w:rsidRPr="00986631">
        <w:rPr>
          <w:rFonts w:ascii="Doulos SIL" w:hAnsi="Doulos SIL"/>
          <w:i/>
          <w:color w:val="0000FF"/>
        </w:rPr>
        <w:t>vìlàⁿ</w:t>
      </w:r>
      <w:r w:rsidRPr="00570890">
        <w:t xml:space="preserve"> </w:t>
      </w:r>
      <w:r>
        <w:t>‘fat mouse (</w:t>
      </w:r>
      <w:r w:rsidRPr="00251C91">
        <w:rPr>
          <w:i/>
        </w:rPr>
        <w:t>Steatomys</w:t>
      </w:r>
      <w:r>
        <w:t xml:space="preserve">)’, </w:t>
      </w:r>
      <w:r w:rsidRPr="00986631">
        <w:rPr>
          <w:rFonts w:ascii="Doulos SIL" w:hAnsi="Doulos SIL"/>
          <w:i/>
          <w:color w:val="0000FF"/>
        </w:rPr>
        <w:t>vègè-kùⁿ</w:t>
      </w:r>
      <w:r>
        <w:t>, one of two synonyms for ‘wild grape tree (</w:t>
      </w:r>
      <w:r w:rsidRPr="00570890">
        <w:rPr>
          <w:i/>
        </w:rPr>
        <w:t>Lannea</w:t>
      </w:r>
      <w:r>
        <w:t xml:space="preserve">)’, </w:t>
      </w:r>
      <w:r w:rsidRPr="00986631">
        <w:rPr>
          <w:rFonts w:ascii="Doulos SIL" w:hAnsi="Doulos SIL"/>
          <w:i/>
          <w:color w:val="0000FF"/>
        </w:rPr>
        <w:t>vóó</w:t>
      </w:r>
      <w:r>
        <w:t xml:space="preserve"> ‘river crab’, </w:t>
      </w:r>
      <w:r w:rsidRPr="00986631">
        <w:rPr>
          <w:rFonts w:ascii="Doulos SIL" w:hAnsi="Doulos SIL"/>
          <w:i/>
          <w:color w:val="0000FF"/>
        </w:rPr>
        <w:t>vɔ̀ɔ̀ⁿ-vɔ̄ɔ̄ⁿ</w:t>
      </w:r>
      <w:r>
        <w:t xml:space="preserve"> ‘mud-dauber wasp’ (onomatopoeic). </w:t>
      </w:r>
    </w:p>
    <w:p w14:paraId="0BA5962C" w14:textId="03E4D437" w:rsidR="00251C91" w:rsidRDefault="00251C91" w:rsidP="00CE4222">
      <w:r>
        <w:tab/>
        <w:t xml:space="preserve">In formulae like </w:t>
      </w:r>
      <w:r w:rsidRPr="00FD1DF0">
        <w:rPr>
          <w:rFonts w:ascii="Doulos SIL" w:hAnsi="Doulos SIL"/>
          <w:i/>
          <w:color w:val="0000FF"/>
        </w:rPr>
        <w:t>CvCv</w:t>
      </w:r>
      <w:r>
        <w:t xml:space="preserve">, </w:t>
      </w:r>
      <w:r w:rsidRPr="00FD1DF0">
        <w:rPr>
          <w:rFonts w:ascii="Doulos SIL" w:hAnsi="Doulos SIL"/>
          <w:i/>
          <w:color w:val="0000FF"/>
        </w:rPr>
        <w:t>v</w:t>
      </w:r>
      <w:r>
        <w:t xml:space="preserve"> represents any vowel. </w:t>
      </w:r>
      <w:r w:rsidR="00F0597F">
        <w:t xml:space="preserve">It is necessary to use lowercase </w:t>
      </w:r>
      <w:r w:rsidR="00F0597F" w:rsidRPr="00F0597F">
        <w:rPr>
          <w:rFonts w:ascii="Doulos SIL" w:hAnsi="Doulos SIL"/>
          <w:i/>
          <w:color w:val="0000FF"/>
        </w:rPr>
        <w:t>v</w:t>
      </w:r>
      <w:r w:rsidR="00F0597F">
        <w:t xml:space="preserve"> to allow tone diacritics.</w:t>
      </w:r>
    </w:p>
    <w:p w14:paraId="6EE3F541" w14:textId="77777777" w:rsidR="0010556D" w:rsidRDefault="0010556D" w:rsidP="0010556D"/>
    <w:p w14:paraId="3A44A6EA" w14:textId="77777777" w:rsidR="0010556D" w:rsidRDefault="0010556D" w:rsidP="0010556D"/>
    <w:p w14:paraId="76C432D9" w14:textId="13C665DD" w:rsidR="0010556D" w:rsidRDefault="0010556D" w:rsidP="0010556D">
      <w:pPr>
        <w:pStyle w:val="Heading4"/>
      </w:pPr>
      <w:bookmarkStart w:id="175" w:name="_Toc337411897"/>
      <w:r w:rsidRPr="003A00E9">
        <w:rPr>
          <w:rFonts w:ascii="Doulos SIL" w:hAnsi="Doulos SIL"/>
          <w:i/>
          <w:color w:val="0000FF"/>
        </w:rPr>
        <w:t>p</w:t>
      </w:r>
      <w:r>
        <w:t xml:space="preserve"> versus </w:t>
      </w:r>
      <w:r w:rsidRPr="003A00E9">
        <w:rPr>
          <w:rFonts w:ascii="Doulos SIL" w:hAnsi="Doulos SIL"/>
          <w:i/>
          <w:color w:val="0000FF"/>
        </w:rPr>
        <w:t>kp</w:t>
      </w:r>
      <w:bookmarkEnd w:id="175"/>
      <w:r>
        <w:t xml:space="preserve"> </w:t>
      </w:r>
    </w:p>
    <w:p w14:paraId="11D29497" w14:textId="1F99D86C" w:rsidR="00B579F4" w:rsidRDefault="0010556D" w:rsidP="00CE4222">
      <w:r>
        <w:t xml:space="preserve">As already observed by Prost, </w:t>
      </w:r>
      <w:r w:rsidRPr="003A00E9">
        <w:rPr>
          <w:rFonts w:ascii="Doulos SIL" w:hAnsi="Doulos SIL"/>
          <w:i/>
          <w:color w:val="0000FF"/>
        </w:rPr>
        <w:t>p</w:t>
      </w:r>
      <w:r>
        <w:t xml:space="preserve"> appears to be absent from native lexicon and occurs in borrowings and in cultural lexical items that are likely to have been borrowed. Some examples are </w:t>
      </w:r>
      <w:r w:rsidRPr="003A00E9">
        <w:rPr>
          <w:rFonts w:ascii="Doulos SIL" w:hAnsi="Doulos SIL"/>
          <w:i/>
          <w:color w:val="0000FF"/>
        </w:rPr>
        <w:t>pɛ́lɛ̄</w:t>
      </w:r>
      <w:r>
        <w:t xml:space="preserve"> ‘chili pepper’, </w:t>
      </w:r>
      <w:r w:rsidRPr="0010556D">
        <w:rPr>
          <w:rFonts w:ascii="Doulos SIL" w:eastAsia="Times New Roman" w:hAnsi="Doulos SIL"/>
          <w:i/>
          <w:iCs/>
          <w:color w:val="0000FF"/>
          <w:szCs w:val="22"/>
        </w:rPr>
        <w:t>álà-pɛ̀rɛ́n̄-káⁿ</w:t>
      </w:r>
      <w:r>
        <w:t xml:space="preserve"> ‘thunder’, </w:t>
      </w:r>
      <w:r w:rsidRPr="003A00E9">
        <w:rPr>
          <w:rFonts w:ascii="Doulos SIL" w:hAnsi="Doulos SIL"/>
          <w:i/>
          <w:color w:val="0000FF"/>
        </w:rPr>
        <w:t>tápɛ́tí</w:t>
      </w:r>
      <w:r>
        <w:t xml:space="preserve"> ‘plastic sandals’, </w:t>
      </w:r>
      <w:r w:rsidRPr="003A00E9">
        <w:rPr>
          <w:rFonts w:ascii="Doulos SIL" w:hAnsi="Doulos SIL"/>
          <w:i/>
          <w:color w:val="0000FF"/>
        </w:rPr>
        <w:t>kápɔ̀n</w:t>
      </w:r>
      <w:r w:rsidRPr="0010556D">
        <w:t xml:space="preserve"> </w:t>
      </w:r>
      <w:r>
        <w:t xml:space="preserve">‘daba (hoe) type’, </w:t>
      </w:r>
      <w:r w:rsidRPr="003A00E9">
        <w:rPr>
          <w:rFonts w:ascii="Doulos SIL" w:hAnsi="Doulos SIL"/>
          <w:i/>
          <w:color w:val="0000FF"/>
        </w:rPr>
        <w:t>pándà</w:t>
      </w:r>
      <w:r>
        <w:t xml:space="preserve">l ‘pants’, </w:t>
      </w:r>
      <w:r w:rsidRPr="003A00E9">
        <w:rPr>
          <w:rFonts w:ascii="Doulos SIL" w:hAnsi="Doulos SIL"/>
          <w:i/>
          <w:color w:val="0000FF"/>
        </w:rPr>
        <w:t>pɔ̀sɔ́n</w:t>
      </w:r>
      <w:r>
        <w:t xml:space="preserve"> ‘poison’, </w:t>
      </w:r>
      <w:r w:rsidRPr="003A00E9">
        <w:rPr>
          <w:rFonts w:ascii="Doulos SIL" w:hAnsi="Doulos SIL"/>
          <w:i/>
          <w:color w:val="0000FF"/>
        </w:rPr>
        <w:t>pítòl</w:t>
      </w:r>
      <w:r w:rsidRPr="0010556D">
        <w:t xml:space="preserve"> </w:t>
      </w:r>
      <w:r>
        <w:t xml:space="preserve">‘bulbul (bird)’, </w:t>
      </w:r>
      <w:r w:rsidRPr="003A00E9">
        <w:rPr>
          <w:rFonts w:ascii="Doulos SIL" w:hAnsi="Doulos SIL"/>
          <w:i/>
          <w:color w:val="0000FF"/>
        </w:rPr>
        <w:t>pɔ̀tɔ̀</w:t>
      </w:r>
      <w:r w:rsidRPr="003A00E9">
        <w:rPr>
          <w:rFonts w:ascii="Doulos SIL" w:hAnsi="Doulos SIL"/>
          <w:i/>
          <w:color w:val="0000FF"/>
        </w:rPr>
        <w:noBreakHyphen/>
        <w:t>pɔ̀tɔ́</w:t>
      </w:r>
      <w:r>
        <w:t xml:space="preserve"> ‘jatropha (tree)’. </w:t>
      </w:r>
    </w:p>
    <w:p w14:paraId="62F5F639" w14:textId="0EAB4588" w:rsidR="0010556D" w:rsidRPr="0010556D" w:rsidRDefault="0010556D" w:rsidP="00CE4222">
      <w:r>
        <w:tab/>
        <w:t xml:space="preserve">By contrast, labial velar </w:t>
      </w:r>
      <w:r w:rsidRPr="0035728A">
        <w:rPr>
          <w:rFonts w:ascii="Doulos SIL" w:hAnsi="Doulos SIL"/>
          <w:i/>
          <w:color w:val="0000FF"/>
        </w:rPr>
        <w:t>kp</w:t>
      </w:r>
      <w:r>
        <w:t xml:space="preserve"> (a unit phoneme) is common word-initially in native vocabulary: </w:t>
      </w:r>
      <w:r w:rsidRPr="003A00E9">
        <w:rPr>
          <w:rFonts w:ascii="Doulos SIL" w:hAnsi="Doulos SIL"/>
          <w:i/>
          <w:color w:val="0000FF"/>
        </w:rPr>
        <w:t>kpááⁿ</w:t>
      </w:r>
      <w:r>
        <w:t xml:space="preserve"> ‘die’, </w:t>
      </w:r>
      <w:r w:rsidRPr="003A00E9">
        <w:rPr>
          <w:rFonts w:ascii="Doulos SIL" w:hAnsi="Doulos SIL"/>
          <w:i/>
          <w:color w:val="0000FF"/>
        </w:rPr>
        <w:t>kpɔ́ɔ́lɔ́</w:t>
      </w:r>
      <w:r>
        <w:t xml:space="preserve"> ‘time(s)’, </w:t>
      </w:r>
      <w:r w:rsidRPr="003A00E9">
        <w:rPr>
          <w:rFonts w:ascii="Doulos SIL" w:hAnsi="Doulos SIL"/>
          <w:i/>
          <w:color w:val="0000FF"/>
        </w:rPr>
        <w:t>kpɔ́</w:t>
      </w:r>
      <w:r>
        <w:t xml:space="preserve"> ‘foot’, etc.</w:t>
      </w:r>
    </w:p>
    <w:p w14:paraId="73738F5B" w14:textId="1AA87163" w:rsidR="0010556D" w:rsidRPr="003A00E9" w:rsidRDefault="0010556D" w:rsidP="003A00E9">
      <w:pPr>
        <w:tabs>
          <w:tab w:val="clear" w:pos="369"/>
        </w:tabs>
        <w:spacing w:line="240" w:lineRule="auto"/>
        <w:rPr>
          <w:rFonts w:ascii="Doulos SIL" w:eastAsia="Times New Roman" w:hAnsi="Doulos SIL"/>
          <w:i/>
          <w:iCs/>
          <w:color w:val="0000FF"/>
          <w:szCs w:val="22"/>
        </w:rPr>
      </w:pPr>
      <w:r>
        <w:rPr>
          <w:rFonts w:ascii="Doulos SIL" w:eastAsia="Times New Roman" w:hAnsi="Doulos SIL"/>
          <w:i/>
          <w:iCs/>
          <w:color w:val="0000FF"/>
          <w:szCs w:val="22"/>
        </w:rPr>
        <w:tab/>
      </w:r>
    </w:p>
    <w:p w14:paraId="175D426A" w14:textId="77777777" w:rsidR="00B579F4" w:rsidRDefault="00B579F4" w:rsidP="00CE4222"/>
    <w:p w14:paraId="569B1ABA" w14:textId="03C292AB" w:rsidR="00B579F4" w:rsidRDefault="00B579F4" w:rsidP="00B579F4">
      <w:pPr>
        <w:pStyle w:val="Heading4"/>
      </w:pPr>
      <w:bookmarkStart w:id="176" w:name="_Toc337411898"/>
      <w:r>
        <w:t>Voiceless obstruents (</w:t>
      </w:r>
      <w:r w:rsidRPr="00FD1DF0">
        <w:rPr>
          <w:rFonts w:ascii="Doulos SIL" w:hAnsi="Doulos SIL"/>
          <w:i/>
          <w:color w:val="0000FF"/>
        </w:rPr>
        <w:t>k/g</w:t>
      </w:r>
      <w:r>
        <w:t xml:space="preserve"> </w:t>
      </w:r>
      <w:r w:rsidR="00523B17">
        <w:t xml:space="preserve">and </w:t>
      </w:r>
      <w:r w:rsidR="00523B17" w:rsidRPr="008747EE">
        <w:rPr>
          <w:rFonts w:ascii="Doulos SIL" w:hAnsi="Doulos SIL"/>
          <w:i/>
          <w:color w:val="0000FF"/>
        </w:rPr>
        <w:t>t/d</w:t>
      </w:r>
      <w:r w:rsidR="00523B17">
        <w:t xml:space="preserve"> </w:t>
      </w:r>
      <w:r>
        <w:t>variation medially)</w:t>
      </w:r>
      <w:bookmarkEnd w:id="176"/>
    </w:p>
    <w:p w14:paraId="5ECF1A04" w14:textId="4AE07B80" w:rsidR="00570890" w:rsidRDefault="00702AD4" w:rsidP="00CE4222">
      <w:r>
        <w:t>Voiceless obstruents</w:t>
      </w:r>
      <w:r w:rsidR="00B579F4">
        <w:t xml:space="preserve"> are common stem- and word-initially. They</w:t>
      </w:r>
      <w:r>
        <w:t xml:space="preserve"> </w:t>
      </w:r>
      <w:r w:rsidR="00B579F4">
        <w:t>may</w:t>
      </w:r>
      <w:r>
        <w:t xml:space="preserve"> occur intervocalically but</w:t>
      </w:r>
      <w:r w:rsidR="00B579F4">
        <w:t xml:space="preserve"> they are much less common there. </w:t>
      </w:r>
      <w:r>
        <w:t xml:space="preserve">Variation between </w:t>
      </w:r>
      <w:r w:rsidRPr="00986631">
        <w:rPr>
          <w:rFonts w:ascii="Doulos SIL" w:hAnsi="Doulos SIL"/>
          <w:i/>
          <w:color w:val="0000FF"/>
        </w:rPr>
        <w:t>k</w:t>
      </w:r>
      <w:r>
        <w:t xml:space="preserve"> and </w:t>
      </w:r>
      <w:r w:rsidRPr="00986631">
        <w:rPr>
          <w:rFonts w:ascii="Doulos SIL" w:hAnsi="Doulos SIL"/>
          <w:i/>
          <w:color w:val="0000FF"/>
        </w:rPr>
        <w:t>g</w:t>
      </w:r>
      <w:r>
        <w:t xml:space="preserve"> is common</w:t>
      </w:r>
      <w:r w:rsidR="00B579F4">
        <w:t xml:space="preserve"> in </w:t>
      </w:r>
      <w:r w:rsidR="00FD6CCF">
        <w:t xml:space="preserve">the medial position in </w:t>
      </w:r>
      <w:r w:rsidR="00FD6CCF" w:rsidRPr="0035728A">
        <w:rPr>
          <w:rFonts w:ascii="Doulos SIL" w:hAnsi="Doulos SIL"/>
          <w:i/>
          <w:color w:val="0000FF"/>
        </w:rPr>
        <w:t>CvCv</w:t>
      </w:r>
      <w:r w:rsidR="00FD6CCF" w:rsidRPr="00FD6CCF">
        <w:t xml:space="preserve"> </w:t>
      </w:r>
      <w:r w:rsidR="00FD6CCF">
        <w:t>stems</w:t>
      </w:r>
      <w:r>
        <w:t xml:space="preserve">, with </w:t>
      </w:r>
      <w:r w:rsidRPr="00FD1DF0">
        <w:rPr>
          <w:rFonts w:ascii="Doulos SIL" w:hAnsi="Doulos SIL"/>
          <w:i/>
          <w:color w:val="0000FF"/>
        </w:rPr>
        <w:t>k</w:t>
      </w:r>
      <w:r>
        <w:t xml:space="preserve"> preferred in careful speech: </w:t>
      </w:r>
      <w:r w:rsidR="00B579F4" w:rsidRPr="00986631">
        <w:rPr>
          <w:rFonts w:ascii="Doulos SIL" w:hAnsi="Doulos SIL"/>
          <w:i/>
          <w:color w:val="0000FF"/>
        </w:rPr>
        <w:t>dùkù</w:t>
      </w:r>
      <w:r w:rsidR="00B579F4">
        <w:t xml:space="preserve"> ‘the bush, the outback’, usually </w:t>
      </w:r>
      <w:r w:rsidR="00B579F4" w:rsidRPr="00986631">
        <w:rPr>
          <w:rFonts w:ascii="Doulos SIL" w:hAnsi="Doulos SIL"/>
          <w:i/>
          <w:color w:val="0000FF"/>
        </w:rPr>
        <w:t>dùgù</w:t>
      </w:r>
      <w:r w:rsidR="00B579F4">
        <w:t xml:space="preserve"> in allegro speech. </w:t>
      </w:r>
      <w:r w:rsidR="00523B17">
        <w:t xml:space="preserve">The relationship between intervocalic </w:t>
      </w:r>
      <w:r w:rsidR="00523B17" w:rsidRPr="008747EE">
        <w:rPr>
          <w:rFonts w:ascii="Doulos SIL" w:hAnsi="Doulos SIL"/>
          <w:i/>
          <w:color w:val="0000FF"/>
        </w:rPr>
        <w:t>t</w:t>
      </w:r>
      <w:r w:rsidR="00523B17">
        <w:t xml:space="preserve"> and </w:t>
      </w:r>
      <w:r w:rsidR="00523B17" w:rsidRPr="008747EE">
        <w:rPr>
          <w:rFonts w:ascii="Doulos SIL" w:hAnsi="Doulos SIL"/>
          <w:i/>
          <w:color w:val="0000FF"/>
        </w:rPr>
        <w:t>d</w:t>
      </w:r>
      <w:r w:rsidR="00523B17">
        <w:t xml:space="preserve"> is similar, as in </w:t>
      </w:r>
      <w:r w:rsidR="00523B17" w:rsidRPr="008747EE">
        <w:rPr>
          <w:rFonts w:ascii="Doulos SIL" w:hAnsi="Doulos SIL"/>
          <w:i/>
          <w:color w:val="0000FF"/>
        </w:rPr>
        <w:t>kítā</w:t>
      </w:r>
      <w:r w:rsidR="00523B17">
        <w:t xml:space="preserve"> ~ </w:t>
      </w:r>
      <w:r w:rsidR="00523B17" w:rsidRPr="008747EE">
        <w:rPr>
          <w:rFonts w:ascii="Doulos SIL" w:hAnsi="Doulos SIL"/>
          <w:i/>
          <w:color w:val="0000FF"/>
        </w:rPr>
        <w:t>kídā</w:t>
      </w:r>
      <w:r w:rsidR="00523B17">
        <w:t xml:space="preserve"> ‘bad’. </w:t>
      </w:r>
    </w:p>
    <w:p w14:paraId="3245D492" w14:textId="76A3EDF0" w:rsidR="00523B17" w:rsidRDefault="00523B17" w:rsidP="00CE4222">
      <w:r>
        <w:lastRenderedPageBreak/>
        <w:tab/>
        <w:t xml:space="preserve">Based on my assistant’s strong tendency to pronounce such words with the voiced stop in allegro speech, and with the voiceless stop in careful “elicitation-ese,” I am not sure that there is a phonemic distinction in intervocalic position. That is, it may be that all cases of stem-internal intervocalic </w:t>
      </w:r>
      <w:r w:rsidRPr="008747EE">
        <w:rPr>
          <w:rFonts w:ascii="Doulos SIL" w:hAnsi="Doulos SIL"/>
          <w:i/>
          <w:color w:val="0000FF"/>
        </w:rPr>
        <w:t>g</w:t>
      </w:r>
      <w:r>
        <w:t xml:space="preserve"> and </w:t>
      </w:r>
      <w:r w:rsidRPr="008747EE">
        <w:rPr>
          <w:rFonts w:ascii="Doulos SIL" w:hAnsi="Doulos SIL"/>
          <w:i/>
          <w:color w:val="0000FF"/>
        </w:rPr>
        <w:t>d</w:t>
      </w:r>
      <w:r>
        <w:t xml:space="preserve">, and perhaps </w:t>
      </w:r>
      <w:r w:rsidRPr="008747EE">
        <w:rPr>
          <w:rFonts w:ascii="Doulos SIL" w:hAnsi="Doulos SIL"/>
          <w:i/>
          <w:color w:val="0000FF"/>
        </w:rPr>
        <w:t>gb</w:t>
      </w:r>
      <w:r>
        <w:t xml:space="preserve"> and </w:t>
      </w:r>
      <w:r w:rsidRPr="008747EE">
        <w:rPr>
          <w:rFonts w:ascii="Doulos SIL" w:hAnsi="Doulos SIL"/>
          <w:i/>
          <w:color w:val="0000FF"/>
        </w:rPr>
        <w:t>b</w:t>
      </w:r>
      <w:r>
        <w:t>, can be pronounced as voiceless in careful speech.</w:t>
      </w:r>
    </w:p>
    <w:p w14:paraId="3120D6C7" w14:textId="77777777" w:rsidR="008D38C2" w:rsidRDefault="008D38C2" w:rsidP="008D38C2"/>
    <w:p w14:paraId="6531808F" w14:textId="77777777" w:rsidR="008D38C2" w:rsidRDefault="008D38C2" w:rsidP="008D38C2"/>
    <w:p w14:paraId="44D59C1C" w14:textId="77777777" w:rsidR="007878CF" w:rsidRPr="003833BE" w:rsidRDefault="007878CF" w:rsidP="007878CF">
      <w:pPr>
        <w:pStyle w:val="Heading3"/>
        <w:numPr>
          <w:ilvl w:val="2"/>
          <w:numId w:val="1"/>
        </w:numPr>
      </w:pPr>
      <w:bookmarkStart w:id="177" w:name="_Toc508942604"/>
      <w:bookmarkStart w:id="178" w:name="_Toc508943204"/>
      <w:bookmarkStart w:id="179" w:name="_Toc509043670"/>
      <w:bookmarkStart w:id="180" w:name="_Toc36027147"/>
      <w:bookmarkStart w:id="181" w:name="_Toc36027299"/>
      <w:bookmarkStart w:id="182" w:name="_Toc36027509"/>
      <w:bookmarkStart w:id="183" w:name="_Toc78375518"/>
      <w:bookmarkStart w:id="184" w:name="_Toc79405622"/>
      <w:bookmarkStart w:id="185" w:name="_Toc167069472"/>
      <w:bookmarkStart w:id="186" w:name="_Toc337411899"/>
      <w:r>
        <w:t>Consonant clusters</w:t>
      </w:r>
      <w:bookmarkEnd w:id="177"/>
      <w:bookmarkEnd w:id="178"/>
      <w:bookmarkEnd w:id="179"/>
      <w:bookmarkEnd w:id="180"/>
      <w:bookmarkEnd w:id="181"/>
      <w:bookmarkEnd w:id="182"/>
      <w:bookmarkEnd w:id="183"/>
      <w:bookmarkEnd w:id="184"/>
      <w:bookmarkEnd w:id="185"/>
      <w:bookmarkEnd w:id="186"/>
    </w:p>
    <w:p w14:paraId="51D2B696" w14:textId="77777777" w:rsidR="007878CF" w:rsidRPr="0038389E" w:rsidRDefault="007878CF" w:rsidP="007878CF">
      <w:pPr>
        <w:pStyle w:val="Heading4"/>
        <w:numPr>
          <w:ilvl w:val="3"/>
          <w:numId w:val="1"/>
        </w:numPr>
      </w:pPr>
      <w:bookmarkStart w:id="187" w:name="_Toc167069473"/>
      <w:bookmarkStart w:id="188" w:name="_Toc337411900"/>
      <w:r w:rsidRPr="00A918D6">
        <w:t xml:space="preserve">Word- and morpheme-initial </w:t>
      </w:r>
      <w:r w:rsidRPr="00FD1DF0">
        <w:rPr>
          <w:rFonts w:ascii="Doulos SIL" w:hAnsi="Doulos SIL"/>
          <w:i/>
          <w:color w:val="0000FF"/>
        </w:rPr>
        <w:t>CC</w:t>
      </w:r>
      <w:r w:rsidRPr="00A918D6">
        <w:t xml:space="preserve"> clusters</w:t>
      </w:r>
      <w:bookmarkEnd w:id="187"/>
      <w:bookmarkEnd w:id="188"/>
    </w:p>
    <w:p w14:paraId="1BB37F39" w14:textId="77777777" w:rsidR="007878CF" w:rsidRPr="0038389E" w:rsidRDefault="007878CF" w:rsidP="007878CF">
      <w:pPr>
        <w:pStyle w:val="Heading4"/>
        <w:numPr>
          <w:ilvl w:val="3"/>
          <w:numId w:val="1"/>
        </w:numPr>
      </w:pPr>
      <w:bookmarkStart w:id="189" w:name="_Toc508942606"/>
      <w:bookmarkStart w:id="190" w:name="_Toc508943206"/>
      <w:bookmarkStart w:id="191" w:name="_Toc509043672"/>
      <w:bookmarkStart w:id="192" w:name="_Toc36027149"/>
      <w:bookmarkStart w:id="193" w:name="_Toc36027301"/>
      <w:bookmarkStart w:id="194" w:name="_Toc36027511"/>
      <w:bookmarkStart w:id="195" w:name="_Toc78375520"/>
      <w:bookmarkStart w:id="196" w:name="_Toc79405625"/>
      <w:bookmarkStart w:id="197" w:name="_Toc167069474"/>
      <w:bookmarkStart w:id="198" w:name="_Toc337411901"/>
      <w:r>
        <w:t xml:space="preserve">Medial geminated </w:t>
      </w:r>
      <w:r w:rsidRPr="00986631">
        <w:rPr>
          <w:rFonts w:ascii="Doulos SIL" w:hAnsi="Doulos SIL"/>
          <w:i/>
          <w:color w:val="0000FF"/>
        </w:rPr>
        <w:t>CC</w:t>
      </w:r>
      <w:r>
        <w:t xml:space="preserve"> clusters</w:t>
      </w:r>
      <w:bookmarkEnd w:id="189"/>
      <w:bookmarkEnd w:id="190"/>
      <w:bookmarkEnd w:id="191"/>
      <w:bookmarkEnd w:id="192"/>
      <w:bookmarkEnd w:id="193"/>
      <w:bookmarkEnd w:id="194"/>
      <w:bookmarkEnd w:id="195"/>
      <w:bookmarkEnd w:id="196"/>
      <w:bookmarkEnd w:id="197"/>
      <w:bookmarkEnd w:id="198"/>
    </w:p>
    <w:p w14:paraId="5024624E" w14:textId="77777777" w:rsidR="007878CF" w:rsidRDefault="007878CF" w:rsidP="007878CF">
      <w:pPr>
        <w:pStyle w:val="Heading4"/>
        <w:numPr>
          <w:ilvl w:val="3"/>
          <w:numId w:val="1"/>
        </w:numPr>
      </w:pPr>
      <w:bookmarkStart w:id="199" w:name="_Toc508942607"/>
      <w:bookmarkStart w:id="200" w:name="_Toc508943207"/>
      <w:bookmarkStart w:id="201" w:name="_Toc509043673"/>
      <w:bookmarkStart w:id="202" w:name="_Toc36027150"/>
      <w:bookmarkStart w:id="203" w:name="_Toc36027302"/>
      <w:bookmarkStart w:id="204" w:name="_Toc36027512"/>
      <w:bookmarkStart w:id="205" w:name="_Toc78375521"/>
      <w:bookmarkStart w:id="206" w:name="_Toc79405626"/>
      <w:bookmarkStart w:id="207" w:name="_Toc167069475"/>
      <w:bookmarkStart w:id="208" w:name="_Toc337411902"/>
      <w:r>
        <w:t xml:space="preserve">Medial non-geminate </w:t>
      </w:r>
      <w:r w:rsidRPr="00986631">
        <w:rPr>
          <w:rFonts w:ascii="Doulos SIL" w:hAnsi="Doulos SIL"/>
          <w:i/>
          <w:color w:val="0000FF"/>
        </w:rPr>
        <w:t>CC</w:t>
      </w:r>
      <w:r>
        <w:t xml:space="preserve"> clusters</w:t>
      </w:r>
      <w:bookmarkEnd w:id="199"/>
      <w:bookmarkEnd w:id="200"/>
      <w:bookmarkEnd w:id="201"/>
      <w:bookmarkEnd w:id="202"/>
      <w:bookmarkEnd w:id="203"/>
      <w:bookmarkEnd w:id="204"/>
      <w:bookmarkEnd w:id="205"/>
      <w:bookmarkEnd w:id="206"/>
      <w:bookmarkEnd w:id="207"/>
      <w:bookmarkEnd w:id="208"/>
    </w:p>
    <w:p w14:paraId="1EDC37CF" w14:textId="77777777" w:rsidR="007878CF" w:rsidRDefault="007878CF" w:rsidP="007878CF">
      <w:pPr>
        <w:pStyle w:val="Heading4"/>
        <w:numPr>
          <w:ilvl w:val="3"/>
          <w:numId w:val="1"/>
        </w:numPr>
      </w:pPr>
      <w:bookmarkStart w:id="209" w:name="_Toc508942608"/>
      <w:bookmarkStart w:id="210" w:name="_Toc508943208"/>
      <w:bookmarkStart w:id="211" w:name="_Toc509043674"/>
      <w:bookmarkStart w:id="212" w:name="_Toc36027151"/>
      <w:bookmarkStart w:id="213" w:name="_Toc36027303"/>
      <w:bookmarkStart w:id="214" w:name="_Toc36027513"/>
      <w:bookmarkStart w:id="215" w:name="_Toc78375522"/>
      <w:bookmarkStart w:id="216" w:name="_Toc79405627"/>
      <w:bookmarkStart w:id="217" w:name="_Toc167069476"/>
      <w:bookmarkStart w:id="218" w:name="_Toc337411903"/>
      <w:r>
        <w:t xml:space="preserve">Medial triple </w:t>
      </w:r>
      <w:r w:rsidRPr="00FD1DF0">
        <w:rPr>
          <w:rFonts w:ascii="Doulos SIL" w:hAnsi="Doulos SIL"/>
          <w:i/>
          <w:color w:val="0000FF"/>
        </w:rPr>
        <w:t>CCC</w:t>
      </w:r>
      <w:r>
        <w:t xml:space="preserve"> clusters</w:t>
      </w:r>
      <w:bookmarkEnd w:id="209"/>
      <w:bookmarkEnd w:id="210"/>
      <w:bookmarkEnd w:id="211"/>
      <w:bookmarkEnd w:id="212"/>
      <w:bookmarkEnd w:id="213"/>
      <w:bookmarkEnd w:id="214"/>
      <w:bookmarkEnd w:id="215"/>
      <w:bookmarkEnd w:id="216"/>
      <w:bookmarkEnd w:id="217"/>
      <w:bookmarkEnd w:id="218"/>
    </w:p>
    <w:p w14:paraId="0155C224" w14:textId="77777777" w:rsidR="007878CF" w:rsidRDefault="007878CF" w:rsidP="007878CF">
      <w:pPr>
        <w:pStyle w:val="Heading4"/>
        <w:numPr>
          <w:ilvl w:val="3"/>
          <w:numId w:val="1"/>
        </w:numPr>
      </w:pPr>
      <w:bookmarkStart w:id="219" w:name="_Toc508942609"/>
      <w:bookmarkStart w:id="220" w:name="_Toc508943209"/>
      <w:bookmarkStart w:id="221" w:name="_Toc509043675"/>
      <w:bookmarkStart w:id="222" w:name="_Toc36027152"/>
      <w:bookmarkStart w:id="223" w:name="_Toc36027304"/>
      <w:bookmarkStart w:id="224" w:name="_Toc36027514"/>
      <w:bookmarkStart w:id="225" w:name="_Toc78375523"/>
      <w:bookmarkStart w:id="226" w:name="_Toc79405628"/>
      <w:bookmarkStart w:id="227" w:name="_Toc167069477"/>
      <w:bookmarkStart w:id="228" w:name="_Toc337411904"/>
      <w:r>
        <w:t xml:space="preserve">Final </w:t>
      </w:r>
      <w:r w:rsidRPr="00986631">
        <w:rPr>
          <w:rFonts w:ascii="Doulos SIL" w:hAnsi="Doulos SIL"/>
          <w:i/>
          <w:color w:val="0000FF"/>
        </w:rPr>
        <w:t>CC</w:t>
      </w:r>
      <w:r>
        <w:t xml:space="preserve"> clusters</w:t>
      </w:r>
      <w:bookmarkEnd w:id="219"/>
      <w:bookmarkEnd w:id="220"/>
      <w:bookmarkEnd w:id="221"/>
      <w:bookmarkEnd w:id="222"/>
      <w:bookmarkEnd w:id="223"/>
      <w:bookmarkEnd w:id="224"/>
      <w:bookmarkEnd w:id="225"/>
      <w:bookmarkEnd w:id="226"/>
      <w:bookmarkEnd w:id="227"/>
      <w:bookmarkEnd w:id="228"/>
    </w:p>
    <w:p w14:paraId="52058C8F" w14:textId="77777777" w:rsidR="007878CF" w:rsidRDefault="007878CF" w:rsidP="007878CF">
      <w:pPr>
        <w:pStyle w:val="Heading2"/>
        <w:numPr>
          <w:ilvl w:val="1"/>
          <w:numId w:val="1"/>
        </w:numPr>
        <w:tabs>
          <w:tab w:val="clear" w:pos="720"/>
        </w:tabs>
      </w:pPr>
      <w:bookmarkStart w:id="229" w:name="_Toc508942610"/>
      <w:bookmarkStart w:id="230" w:name="_Toc508943210"/>
      <w:bookmarkStart w:id="231" w:name="_Toc509043676"/>
      <w:bookmarkStart w:id="232" w:name="_Toc36027153"/>
      <w:bookmarkStart w:id="233" w:name="_Toc36027305"/>
      <w:bookmarkStart w:id="234" w:name="_Toc36027515"/>
      <w:bookmarkStart w:id="235" w:name="_Toc78375524"/>
      <w:bookmarkStart w:id="236" w:name="_Toc79405629"/>
      <w:bookmarkStart w:id="237" w:name="_Toc167069478"/>
      <w:bookmarkStart w:id="238" w:name="_Toc337411905"/>
      <w:r>
        <w:t>Vowels</w:t>
      </w:r>
      <w:bookmarkEnd w:id="229"/>
      <w:bookmarkEnd w:id="230"/>
      <w:bookmarkEnd w:id="231"/>
      <w:bookmarkEnd w:id="232"/>
      <w:bookmarkEnd w:id="233"/>
      <w:bookmarkEnd w:id="234"/>
      <w:bookmarkEnd w:id="235"/>
      <w:bookmarkEnd w:id="236"/>
      <w:bookmarkEnd w:id="237"/>
      <w:bookmarkEnd w:id="238"/>
    </w:p>
    <w:p w14:paraId="01586895" w14:textId="64CC785B" w:rsidR="007878CF" w:rsidRPr="00251C91" w:rsidRDefault="00523B17" w:rsidP="007878CF">
      <w:r>
        <w:t xml:space="preserve">The inventory is (xx1). Tones </w:t>
      </w:r>
    </w:p>
    <w:p w14:paraId="37B0C45E" w14:textId="77777777" w:rsidR="007878CF" w:rsidRPr="00251C91" w:rsidRDefault="007878CF" w:rsidP="007878CF"/>
    <w:p w14:paraId="1D95B8F4" w14:textId="1C448FF0" w:rsidR="00251C91" w:rsidRDefault="007878CF" w:rsidP="00251C91">
      <w:pPr>
        <w:pStyle w:val="exampleabc"/>
        <w:tabs>
          <w:tab w:val="clear" w:pos="1080"/>
          <w:tab w:val="left" w:pos="1350"/>
          <w:tab w:val="left" w:pos="2160"/>
          <w:tab w:val="left" w:pos="3600"/>
          <w:tab w:val="left" w:pos="4140"/>
          <w:tab w:val="left" w:pos="4860"/>
        </w:tabs>
        <w:ind w:left="0" w:firstLine="0"/>
      </w:pPr>
      <w:r w:rsidRPr="00251C91">
        <w:t>(xx1)</w:t>
      </w:r>
      <w:r w:rsidR="00251C91">
        <w:tab/>
      </w:r>
      <w:r w:rsidR="00251C91">
        <w:tab/>
        <w:t>oral</w:t>
      </w:r>
      <w:r w:rsidR="00251C91">
        <w:tab/>
      </w:r>
      <w:r w:rsidR="00251C91">
        <w:tab/>
      </w:r>
      <w:r w:rsidR="00251C91">
        <w:tab/>
        <w:t>nasal</w:t>
      </w:r>
    </w:p>
    <w:p w14:paraId="136A1262" w14:textId="6BACA254" w:rsidR="007878CF" w:rsidRPr="00251C91" w:rsidRDefault="007878CF" w:rsidP="00251C91">
      <w:pPr>
        <w:pStyle w:val="exampleabc"/>
        <w:tabs>
          <w:tab w:val="clear" w:pos="1080"/>
          <w:tab w:val="left" w:pos="2160"/>
          <w:tab w:val="left" w:pos="3600"/>
          <w:tab w:val="left" w:pos="4860"/>
        </w:tabs>
        <w:ind w:left="0" w:firstLine="0"/>
      </w:pPr>
      <w:r w:rsidRPr="00251C91">
        <w:tab/>
        <w:t>short</w:t>
      </w:r>
      <w:r w:rsidRPr="00251C91">
        <w:tab/>
        <w:t>long</w:t>
      </w:r>
      <w:r w:rsidRPr="00251C91">
        <w:tab/>
      </w:r>
      <w:r w:rsidR="00251C91">
        <w:t>short</w:t>
      </w:r>
      <w:r w:rsidR="00251C91">
        <w:tab/>
        <w:t xml:space="preserve">long </w:t>
      </w:r>
    </w:p>
    <w:p w14:paraId="674FFC6F" w14:textId="77777777" w:rsidR="007878CF" w:rsidRPr="00251C91" w:rsidRDefault="007878CF" w:rsidP="00251C91">
      <w:pPr>
        <w:pStyle w:val="exampleabc"/>
        <w:tabs>
          <w:tab w:val="clear" w:pos="1080"/>
          <w:tab w:val="left" w:pos="2160"/>
          <w:tab w:val="left" w:pos="3600"/>
          <w:tab w:val="left" w:pos="4860"/>
        </w:tabs>
        <w:ind w:left="0" w:firstLine="0"/>
      </w:pPr>
    </w:p>
    <w:p w14:paraId="02942F6E" w14:textId="7F57465F" w:rsidR="007878CF" w:rsidRPr="000B6CEB" w:rsidRDefault="007878CF" w:rsidP="00251C91">
      <w:pPr>
        <w:pStyle w:val="exampleabc"/>
        <w:tabs>
          <w:tab w:val="clear" w:pos="1080"/>
          <w:tab w:val="left" w:pos="2160"/>
          <w:tab w:val="left" w:pos="3600"/>
          <w:tab w:val="left" w:pos="4860"/>
        </w:tabs>
        <w:ind w:left="0" w:firstLine="0"/>
        <w:rPr>
          <w:rFonts w:ascii="Doulos SIL" w:hAnsi="Doulos SIL"/>
          <w:color w:val="0000FF"/>
          <w:lang w:val="ru-RU"/>
        </w:rPr>
      </w:pPr>
      <w:r w:rsidRPr="000B6CEB">
        <w:rPr>
          <w:rFonts w:ascii="Doulos SIL" w:hAnsi="Doulos SIL"/>
          <w:color w:val="0000FF"/>
          <w:lang w:val="ru-RU"/>
        </w:rPr>
        <w:tab/>
        <w:t>u</w:t>
      </w:r>
      <w:r w:rsidRPr="000B6CEB">
        <w:rPr>
          <w:rFonts w:ascii="Doulos SIL" w:hAnsi="Doulos SIL"/>
          <w:color w:val="0000FF"/>
          <w:lang w:val="ru-RU"/>
        </w:rPr>
        <w:tab/>
        <w:t>u:</w:t>
      </w:r>
      <w:r w:rsidRPr="000B6CEB">
        <w:rPr>
          <w:rFonts w:ascii="Doulos SIL" w:hAnsi="Doulos SIL"/>
          <w:color w:val="0000FF"/>
          <w:lang w:val="ru-RU"/>
        </w:rPr>
        <w:tab/>
      </w:r>
      <w:r w:rsidR="00251C91">
        <w:rPr>
          <w:rFonts w:ascii="Doulos SIL" w:hAnsi="Doulos SIL"/>
          <w:color w:val="0000FF"/>
          <w:lang w:val="ru-RU"/>
        </w:rPr>
        <w:t>u</w:t>
      </w:r>
      <w:r w:rsidR="00251C91" w:rsidRPr="000B6CEB">
        <w:rPr>
          <w:rFonts w:ascii="Doulos SIL" w:hAnsi="Doulos SIL"/>
          <w:color w:val="0000FF"/>
          <w:lang w:val="ru-RU"/>
        </w:rPr>
        <w:t>ⁿ</w:t>
      </w:r>
      <w:r w:rsidR="00251C91">
        <w:rPr>
          <w:rFonts w:ascii="Doulos SIL" w:hAnsi="Doulos SIL"/>
          <w:color w:val="0000FF"/>
          <w:lang w:val="ru-RU"/>
        </w:rPr>
        <w:tab/>
        <w:t>uu</w:t>
      </w:r>
      <w:r w:rsidRPr="000B6CEB">
        <w:rPr>
          <w:rFonts w:ascii="Doulos SIL" w:hAnsi="Doulos SIL"/>
          <w:color w:val="0000FF"/>
          <w:lang w:val="ru-RU"/>
        </w:rPr>
        <w:t>ⁿ</w:t>
      </w:r>
    </w:p>
    <w:p w14:paraId="09EC412B" w14:textId="22EF82D1" w:rsidR="007878CF" w:rsidRPr="000B6CEB" w:rsidRDefault="007878CF" w:rsidP="00251C91">
      <w:pPr>
        <w:pStyle w:val="exampleabc"/>
        <w:tabs>
          <w:tab w:val="clear" w:pos="1080"/>
          <w:tab w:val="left" w:pos="2160"/>
          <w:tab w:val="left" w:pos="3600"/>
          <w:tab w:val="left" w:pos="4860"/>
        </w:tabs>
        <w:ind w:left="0" w:firstLine="0"/>
        <w:rPr>
          <w:rFonts w:ascii="Doulos SIL" w:hAnsi="Doulos SIL"/>
          <w:color w:val="0000FF"/>
          <w:lang w:val="ru-RU"/>
        </w:rPr>
      </w:pPr>
      <w:r w:rsidRPr="000B6CEB">
        <w:rPr>
          <w:rFonts w:ascii="Doulos SIL" w:hAnsi="Doulos SIL"/>
          <w:color w:val="0000FF"/>
          <w:lang w:val="ru-RU"/>
        </w:rPr>
        <w:tab/>
        <w:t>o</w:t>
      </w:r>
      <w:r w:rsidRPr="000B6CEB">
        <w:rPr>
          <w:rFonts w:ascii="Doulos SIL" w:hAnsi="Doulos SIL"/>
          <w:color w:val="0000FF"/>
          <w:lang w:val="ru-RU"/>
        </w:rPr>
        <w:tab/>
        <w:t>o:</w:t>
      </w:r>
      <w:r w:rsidRPr="000B6CEB">
        <w:rPr>
          <w:rFonts w:ascii="Doulos SIL" w:hAnsi="Doulos SIL"/>
          <w:color w:val="0000FF"/>
          <w:lang w:val="ru-RU"/>
        </w:rPr>
        <w:tab/>
      </w:r>
      <w:r w:rsidR="00251C91">
        <w:rPr>
          <w:rFonts w:ascii="Doulos SIL" w:hAnsi="Doulos SIL"/>
          <w:color w:val="0000FF"/>
          <w:lang w:val="ru-RU"/>
        </w:rPr>
        <w:t>oⁿ</w:t>
      </w:r>
      <w:r w:rsidR="00251C91">
        <w:rPr>
          <w:rFonts w:ascii="Doulos SIL" w:hAnsi="Doulos SIL"/>
          <w:color w:val="0000FF"/>
          <w:lang w:val="ru-RU"/>
        </w:rPr>
        <w:tab/>
        <w:t>oo</w:t>
      </w:r>
      <w:r w:rsidRPr="000B6CEB">
        <w:rPr>
          <w:rFonts w:ascii="Doulos SIL" w:hAnsi="Doulos SIL"/>
          <w:color w:val="0000FF"/>
          <w:lang w:val="ru-RU"/>
        </w:rPr>
        <w:t>ⁿ</w:t>
      </w:r>
    </w:p>
    <w:p w14:paraId="478CB68F" w14:textId="43B3AF03" w:rsidR="007878CF" w:rsidRPr="000B6CEB" w:rsidRDefault="007878CF" w:rsidP="00251C91">
      <w:pPr>
        <w:pStyle w:val="exampleabc"/>
        <w:tabs>
          <w:tab w:val="clear" w:pos="1080"/>
          <w:tab w:val="left" w:pos="2160"/>
          <w:tab w:val="left" w:pos="3600"/>
          <w:tab w:val="left" w:pos="4860"/>
        </w:tabs>
        <w:ind w:left="0" w:firstLine="0"/>
        <w:rPr>
          <w:rFonts w:ascii="Doulos SIL" w:hAnsi="Doulos SIL"/>
          <w:color w:val="0000FF"/>
          <w:lang w:val="ru-RU"/>
        </w:rPr>
      </w:pPr>
      <w:r w:rsidRPr="000B6CEB">
        <w:rPr>
          <w:rFonts w:ascii="Doulos SIL" w:hAnsi="Doulos SIL"/>
          <w:color w:val="0000FF"/>
          <w:lang w:val="ru-RU"/>
        </w:rPr>
        <w:tab/>
        <w:t>ɔ</w:t>
      </w:r>
      <w:r w:rsidRPr="000B6CEB">
        <w:rPr>
          <w:rFonts w:ascii="Doulos SIL" w:hAnsi="Doulos SIL"/>
          <w:color w:val="0000FF"/>
          <w:lang w:val="ru-RU"/>
        </w:rPr>
        <w:tab/>
        <w:t>ɔ:</w:t>
      </w:r>
      <w:r w:rsidRPr="000B6CEB">
        <w:rPr>
          <w:rFonts w:ascii="Doulos SIL" w:hAnsi="Doulos SIL"/>
          <w:color w:val="0000FF"/>
          <w:lang w:val="ru-RU"/>
        </w:rPr>
        <w:tab/>
      </w:r>
      <w:r w:rsidR="00251C91">
        <w:rPr>
          <w:rFonts w:ascii="Doulos SIL" w:hAnsi="Doulos SIL"/>
          <w:color w:val="0000FF"/>
          <w:lang w:val="ru-RU"/>
        </w:rPr>
        <w:t>ɔⁿ</w:t>
      </w:r>
      <w:r w:rsidR="00251C91">
        <w:rPr>
          <w:rFonts w:ascii="Doulos SIL" w:hAnsi="Doulos SIL"/>
          <w:color w:val="0000FF"/>
          <w:lang w:val="ru-RU"/>
        </w:rPr>
        <w:tab/>
      </w:r>
      <w:r w:rsidRPr="000B6CEB">
        <w:rPr>
          <w:rFonts w:ascii="Doulos SIL" w:hAnsi="Doulos SIL"/>
          <w:color w:val="0000FF"/>
          <w:lang w:val="ru-RU"/>
        </w:rPr>
        <w:t>ɔ</w:t>
      </w:r>
      <w:r w:rsidR="00251C91">
        <w:rPr>
          <w:rFonts w:ascii="Doulos SIL" w:hAnsi="Doulos SIL"/>
          <w:color w:val="0000FF"/>
          <w:lang w:val="ru-RU"/>
        </w:rPr>
        <w:t>ɔ</w:t>
      </w:r>
      <w:r w:rsidRPr="000B6CEB">
        <w:rPr>
          <w:rFonts w:ascii="Doulos SIL" w:hAnsi="Doulos SIL"/>
          <w:color w:val="0000FF"/>
          <w:lang w:val="ru-RU"/>
        </w:rPr>
        <w:t>ⁿ</w:t>
      </w:r>
    </w:p>
    <w:p w14:paraId="7C4475A9" w14:textId="469501AA" w:rsidR="007878CF" w:rsidRPr="000B6CEB" w:rsidRDefault="007878CF" w:rsidP="00251C91">
      <w:pPr>
        <w:pStyle w:val="exampleabc"/>
        <w:tabs>
          <w:tab w:val="clear" w:pos="1080"/>
          <w:tab w:val="left" w:pos="2160"/>
          <w:tab w:val="left" w:pos="3600"/>
          <w:tab w:val="left" w:pos="4860"/>
        </w:tabs>
        <w:ind w:left="0" w:firstLine="0"/>
        <w:rPr>
          <w:rFonts w:ascii="Doulos SIL" w:hAnsi="Doulos SIL"/>
          <w:color w:val="0000FF"/>
          <w:lang w:val="ru-RU"/>
        </w:rPr>
      </w:pPr>
      <w:r w:rsidRPr="000B6CEB">
        <w:rPr>
          <w:rFonts w:ascii="Doulos SIL" w:hAnsi="Doulos SIL"/>
          <w:color w:val="0000FF"/>
          <w:lang w:val="ru-RU"/>
        </w:rPr>
        <w:tab/>
        <w:t>a</w:t>
      </w:r>
      <w:r w:rsidRPr="000B6CEB">
        <w:rPr>
          <w:rFonts w:ascii="Doulos SIL" w:hAnsi="Doulos SIL"/>
          <w:color w:val="0000FF"/>
          <w:lang w:val="ru-RU"/>
        </w:rPr>
        <w:tab/>
        <w:t>a:</w:t>
      </w:r>
      <w:r w:rsidRPr="000B6CEB">
        <w:rPr>
          <w:rFonts w:ascii="Doulos SIL" w:hAnsi="Doulos SIL"/>
          <w:color w:val="0000FF"/>
          <w:lang w:val="ru-RU"/>
        </w:rPr>
        <w:tab/>
      </w:r>
      <w:r w:rsidR="00251C91">
        <w:rPr>
          <w:rFonts w:ascii="Doulos SIL" w:hAnsi="Doulos SIL"/>
          <w:color w:val="0000FF"/>
          <w:lang w:val="ru-RU"/>
        </w:rPr>
        <w:t>aⁿ</w:t>
      </w:r>
      <w:r w:rsidR="00251C91">
        <w:rPr>
          <w:rFonts w:ascii="Doulos SIL" w:hAnsi="Doulos SIL"/>
          <w:color w:val="0000FF"/>
          <w:lang w:val="ru-RU"/>
        </w:rPr>
        <w:tab/>
        <w:t>aa</w:t>
      </w:r>
      <w:r w:rsidRPr="000B6CEB">
        <w:rPr>
          <w:rFonts w:ascii="Doulos SIL" w:hAnsi="Doulos SIL"/>
          <w:color w:val="0000FF"/>
          <w:lang w:val="ru-RU"/>
        </w:rPr>
        <w:t>ⁿ</w:t>
      </w:r>
    </w:p>
    <w:p w14:paraId="6962D0A0" w14:textId="5236E51C" w:rsidR="007878CF" w:rsidRPr="000B6CEB" w:rsidRDefault="007878CF" w:rsidP="00251C91">
      <w:pPr>
        <w:pStyle w:val="exampleabc"/>
        <w:tabs>
          <w:tab w:val="clear" w:pos="1080"/>
          <w:tab w:val="left" w:pos="2160"/>
          <w:tab w:val="left" w:pos="3600"/>
          <w:tab w:val="left" w:pos="4860"/>
        </w:tabs>
        <w:ind w:left="0" w:firstLine="0"/>
        <w:rPr>
          <w:rFonts w:ascii="Doulos SIL" w:hAnsi="Doulos SIL"/>
          <w:color w:val="0000FF"/>
          <w:lang w:val="ru-RU"/>
        </w:rPr>
      </w:pPr>
      <w:r w:rsidRPr="000B6CEB">
        <w:rPr>
          <w:rFonts w:ascii="Doulos SIL" w:hAnsi="Doulos SIL"/>
          <w:color w:val="0000FF"/>
          <w:lang w:val="ru-RU"/>
        </w:rPr>
        <w:tab/>
        <w:t>ɛ</w:t>
      </w:r>
      <w:r w:rsidRPr="000B6CEB">
        <w:rPr>
          <w:rFonts w:ascii="Doulos SIL" w:hAnsi="Doulos SIL"/>
          <w:color w:val="0000FF"/>
          <w:lang w:val="ru-RU"/>
        </w:rPr>
        <w:tab/>
        <w:t>ɛ:</w:t>
      </w:r>
      <w:r w:rsidRPr="000B6CEB">
        <w:rPr>
          <w:rFonts w:ascii="Doulos SIL" w:hAnsi="Doulos SIL"/>
          <w:color w:val="0000FF"/>
          <w:lang w:val="ru-RU"/>
        </w:rPr>
        <w:tab/>
      </w:r>
      <w:r w:rsidR="00251C91">
        <w:rPr>
          <w:rFonts w:ascii="Doulos SIL" w:hAnsi="Doulos SIL"/>
          <w:color w:val="0000FF"/>
          <w:lang w:val="ru-RU"/>
        </w:rPr>
        <w:t>ɛⁿ</w:t>
      </w:r>
      <w:r w:rsidR="00251C91">
        <w:rPr>
          <w:rFonts w:ascii="Doulos SIL" w:hAnsi="Doulos SIL"/>
          <w:color w:val="0000FF"/>
          <w:lang w:val="ru-RU"/>
        </w:rPr>
        <w:tab/>
      </w:r>
      <w:r w:rsidRPr="000B6CEB">
        <w:rPr>
          <w:rFonts w:ascii="Doulos SIL" w:hAnsi="Doulos SIL"/>
          <w:color w:val="0000FF"/>
          <w:lang w:val="ru-RU"/>
        </w:rPr>
        <w:t>ɛ</w:t>
      </w:r>
      <w:r w:rsidR="00251C91">
        <w:rPr>
          <w:rFonts w:ascii="Doulos SIL" w:hAnsi="Doulos SIL"/>
          <w:color w:val="0000FF"/>
          <w:lang w:val="ru-RU"/>
        </w:rPr>
        <w:t>ɛ</w:t>
      </w:r>
      <w:r w:rsidRPr="000B6CEB">
        <w:rPr>
          <w:rFonts w:ascii="Doulos SIL" w:hAnsi="Doulos SIL"/>
          <w:color w:val="0000FF"/>
          <w:lang w:val="ru-RU"/>
        </w:rPr>
        <w:t>ⁿ</w:t>
      </w:r>
    </w:p>
    <w:p w14:paraId="0EEA6A43" w14:textId="68034452" w:rsidR="007878CF" w:rsidRPr="000B6CEB" w:rsidRDefault="007878CF" w:rsidP="00251C91">
      <w:pPr>
        <w:pStyle w:val="exampleabc"/>
        <w:tabs>
          <w:tab w:val="clear" w:pos="1080"/>
          <w:tab w:val="left" w:pos="2160"/>
          <w:tab w:val="left" w:pos="3600"/>
          <w:tab w:val="left" w:pos="4860"/>
        </w:tabs>
        <w:ind w:left="0" w:firstLine="0"/>
        <w:rPr>
          <w:rFonts w:ascii="Doulos SIL" w:hAnsi="Doulos SIL"/>
          <w:color w:val="0000FF"/>
          <w:lang w:val="ru-RU"/>
        </w:rPr>
      </w:pPr>
      <w:r w:rsidRPr="000B6CEB">
        <w:rPr>
          <w:rFonts w:ascii="Doulos SIL" w:hAnsi="Doulos SIL"/>
          <w:color w:val="0000FF"/>
          <w:lang w:val="ru-RU"/>
        </w:rPr>
        <w:tab/>
        <w:t>e</w:t>
      </w:r>
      <w:r w:rsidRPr="000B6CEB">
        <w:rPr>
          <w:rFonts w:ascii="Doulos SIL" w:hAnsi="Doulos SIL"/>
          <w:color w:val="0000FF"/>
          <w:lang w:val="ru-RU"/>
        </w:rPr>
        <w:tab/>
        <w:t>e:</w:t>
      </w:r>
      <w:r w:rsidRPr="000B6CEB">
        <w:rPr>
          <w:rFonts w:ascii="Doulos SIL" w:hAnsi="Doulos SIL"/>
          <w:color w:val="0000FF"/>
          <w:lang w:val="ru-RU"/>
        </w:rPr>
        <w:tab/>
      </w:r>
      <w:r w:rsidR="00251C91">
        <w:rPr>
          <w:rFonts w:ascii="Doulos SIL" w:hAnsi="Doulos SIL"/>
          <w:color w:val="0000FF"/>
          <w:lang w:val="ru-RU"/>
        </w:rPr>
        <w:t>eⁿ</w:t>
      </w:r>
      <w:r w:rsidR="00251C91">
        <w:rPr>
          <w:rFonts w:ascii="Doulos SIL" w:hAnsi="Doulos SIL"/>
          <w:color w:val="0000FF"/>
          <w:lang w:val="ru-RU"/>
        </w:rPr>
        <w:tab/>
        <w:t>ee</w:t>
      </w:r>
      <w:r w:rsidRPr="000B6CEB">
        <w:rPr>
          <w:rFonts w:ascii="Doulos SIL" w:hAnsi="Doulos SIL"/>
          <w:color w:val="0000FF"/>
          <w:lang w:val="ru-RU"/>
        </w:rPr>
        <w:t>ⁿ</w:t>
      </w:r>
    </w:p>
    <w:p w14:paraId="51FB418A" w14:textId="7F14A375" w:rsidR="007878CF" w:rsidRPr="002D209A" w:rsidRDefault="007878CF" w:rsidP="00251C91">
      <w:pPr>
        <w:pStyle w:val="exampleabc"/>
        <w:tabs>
          <w:tab w:val="clear" w:pos="1080"/>
          <w:tab w:val="left" w:pos="2160"/>
          <w:tab w:val="left" w:pos="3600"/>
          <w:tab w:val="left" w:pos="4860"/>
        </w:tabs>
        <w:ind w:left="0" w:firstLine="0"/>
        <w:rPr>
          <w:lang w:val="ru-RU"/>
        </w:rPr>
      </w:pPr>
      <w:r w:rsidRPr="000B6CEB">
        <w:rPr>
          <w:rFonts w:ascii="Doulos SIL" w:hAnsi="Doulos SIL"/>
          <w:color w:val="0000FF"/>
          <w:lang w:val="ru-RU"/>
        </w:rPr>
        <w:tab/>
        <w:t>i</w:t>
      </w:r>
      <w:r w:rsidRPr="000B6CEB">
        <w:rPr>
          <w:rFonts w:ascii="Doulos SIL" w:hAnsi="Doulos SIL"/>
          <w:color w:val="0000FF"/>
          <w:lang w:val="ru-RU"/>
        </w:rPr>
        <w:tab/>
        <w:t>i:</w:t>
      </w:r>
      <w:r w:rsidRPr="000B6CEB">
        <w:rPr>
          <w:rFonts w:ascii="Doulos SIL" w:hAnsi="Doulos SIL"/>
          <w:color w:val="0000FF"/>
          <w:lang w:val="ru-RU"/>
        </w:rPr>
        <w:tab/>
      </w:r>
      <w:r w:rsidR="00251C91">
        <w:rPr>
          <w:rFonts w:ascii="Doulos SIL" w:hAnsi="Doulos SIL"/>
          <w:color w:val="0000FF"/>
          <w:lang w:val="ru-RU"/>
        </w:rPr>
        <w:t>iⁿ</w:t>
      </w:r>
      <w:r w:rsidR="00251C91">
        <w:rPr>
          <w:rFonts w:ascii="Doulos SIL" w:hAnsi="Doulos SIL"/>
          <w:color w:val="0000FF"/>
          <w:lang w:val="ru-RU"/>
        </w:rPr>
        <w:tab/>
        <w:t>ii</w:t>
      </w:r>
      <w:r w:rsidRPr="000B6CEB">
        <w:rPr>
          <w:rFonts w:ascii="Doulos SIL" w:hAnsi="Doulos SIL"/>
          <w:color w:val="0000FF"/>
          <w:lang w:val="ru-RU"/>
        </w:rPr>
        <w:t>ⁿ</w:t>
      </w:r>
    </w:p>
    <w:p w14:paraId="55CFBD15" w14:textId="77777777" w:rsidR="00251C91" w:rsidRPr="002D209A" w:rsidRDefault="00251C91" w:rsidP="007878CF"/>
    <w:p w14:paraId="4C797875" w14:textId="77777777" w:rsidR="007878CF" w:rsidRPr="001936B6" w:rsidRDefault="007878CF" w:rsidP="007878CF">
      <w:pPr>
        <w:rPr>
          <w:color w:val="993300"/>
        </w:rPr>
      </w:pPr>
    </w:p>
    <w:p w14:paraId="6B0EF758" w14:textId="77777777" w:rsidR="007878CF" w:rsidRDefault="007878CF" w:rsidP="007878CF">
      <w:pPr>
        <w:pStyle w:val="Heading3"/>
        <w:numPr>
          <w:ilvl w:val="2"/>
          <w:numId w:val="1"/>
        </w:numPr>
      </w:pPr>
      <w:bookmarkStart w:id="239" w:name="_Toc508942611"/>
      <w:bookmarkStart w:id="240" w:name="_Toc508943211"/>
      <w:bookmarkStart w:id="241" w:name="_Toc509043677"/>
      <w:bookmarkStart w:id="242" w:name="_Toc36027154"/>
      <w:bookmarkStart w:id="243" w:name="_Toc36027306"/>
      <w:bookmarkStart w:id="244" w:name="_Toc36027516"/>
      <w:bookmarkStart w:id="245" w:name="_Toc78375525"/>
      <w:bookmarkStart w:id="246" w:name="_Toc79405630"/>
      <w:bookmarkStart w:id="247" w:name="_Toc167069479"/>
      <w:bookmarkStart w:id="248" w:name="_Toc337411906"/>
      <w:r>
        <w:t>Short and (oral) long vowels</w:t>
      </w:r>
      <w:bookmarkEnd w:id="239"/>
      <w:bookmarkEnd w:id="240"/>
      <w:bookmarkEnd w:id="241"/>
      <w:bookmarkEnd w:id="242"/>
      <w:bookmarkEnd w:id="243"/>
      <w:bookmarkEnd w:id="244"/>
      <w:bookmarkEnd w:id="245"/>
      <w:bookmarkEnd w:id="246"/>
      <w:bookmarkEnd w:id="247"/>
      <w:bookmarkEnd w:id="248"/>
    </w:p>
    <w:p w14:paraId="00113CB4" w14:textId="4D3CFCD3" w:rsidR="00EA1C2B" w:rsidRDefault="00EA1C2B" w:rsidP="00EA1C2B">
      <w:r>
        <w:t xml:space="preserve">Both short and long vowels occur frequently in monosyllabics. </w:t>
      </w:r>
      <w:r w:rsidR="00AE0ECA">
        <w:t>A few examples among many are in (xx1).</w:t>
      </w:r>
    </w:p>
    <w:p w14:paraId="1994B26E" w14:textId="77777777" w:rsidR="00EA1C2B" w:rsidRDefault="00EA1C2B" w:rsidP="00EA1C2B"/>
    <w:p w14:paraId="78C98218" w14:textId="41D88665" w:rsidR="00EA1C2B" w:rsidRDefault="00EA1C2B" w:rsidP="00EA1C2B">
      <w:pPr>
        <w:tabs>
          <w:tab w:val="clear" w:pos="369"/>
          <w:tab w:val="left" w:pos="720"/>
          <w:tab w:val="left" w:pos="1080"/>
        </w:tabs>
      </w:pPr>
      <w:r>
        <w:t>(xx1)</w:t>
      </w:r>
      <w:r>
        <w:tab/>
        <w:t xml:space="preserve">a. </w:t>
      </w:r>
      <w:r w:rsidR="00AE0ECA" w:rsidRPr="008747EE">
        <w:rPr>
          <w:rFonts w:ascii="Doulos SIL" w:hAnsi="Doulos SIL"/>
          <w:i/>
          <w:color w:val="0000FF"/>
        </w:rPr>
        <w:t>Cv</w:t>
      </w:r>
      <w:r w:rsidR="00AE0ECA">
        <w:t xml:space="preserve"> monosyllabics</w:t>
      </w:r>
    </w:p>
    <w:p w14:paraId="074573AB" w14:textId="6F54C253" w:rsidR="00EA1C2B" w:rsidRPr="00EA1C2B" w:rsidRDefault="00EA1C2B" w:rsidP="00EA1C2B">
      <w:pPr>
        <w:tabs>
          <w:tab w:val="clear" w:pos="369"/>
          <w:tab w:val="left" w:pos="720"/>
          <w:tab w:val="left" w:pos="1080"/>
        </w:tabs>
        <w:rPr>
          <w:i/>
        </w:rPr>
      </w:pPr>
      <w:r>
        <w:tab/>
        <w:t xml:space="preserve">   </w:t>
      </w:r>
      <w:r>
        <w:rPr>
          <w:i/>
        </w:rPr>
        <w:t>nouns</w:t>
      </w:r>
    </w:p>
    <w:p w14:paraId="34A8146A" w14:textId="1F919705" w:rsidR="00EA1C2B" w:rsidRDefault="00EA1C2B" w:rsidP="00EA1C2B">
      <w:pPr>
        <w:tabs>
          <w:tab w:val="clear" w:pos="369"/>
          <w:tab w:val="left" w:pos="720"/>
          <w:tab w:val="left" w:pos="1080"/>
          <w:tab w:val="left" w:pos="2160"/>
        </w:tabs>
      </w:pPr>
      <w:r>
        <w:tab/>
      </w:r>
      <w:r>
        <w:tab/>
      </w:r>
      <w:r w:rsidRPr="008747EE">
        <w:rPr>
          <w:rFonts w:ascii="Doulos SIL" w:hAnsi="Doulos SIL"/>
          <w:i/>
          <w:color w:val="0000FF"/>
        </w:rPr>
        <w:t>dí</w:t>
      </w:r>
      <w:r>
        <w:tab/>
        <w:t>‘child’</w:t>
      </w:r>
    </w:p>
    <w:p w14:paraId="2F5B6645" w14:textId="08C98B57" w:rsidR="00EA1C2B" w:rsidRDefault="00EA1C2B" w:rsidP="00EA1C2B">
      <w:pPr>
        <w:tabs>
          <w:tab w:val="clear" w:pos="369"/>
          <w:tab w:val="left" w:pos="720"/>
          <w:tab w:val="left" w:pos="1080"/>
          <w:tab w:val="left" w:pos="2160"/>
        </w:tabs>
      </w:pPr>
      <w:r>
        <w:tab/>
      </w:r>
      <w:r>
        <w:tab/>
      </w:r>
      <w:r w:rsidRPr="008747EE">
        <w:rPr>
          <w:rFonts w:ascii="Doulos SIL" w:hAnsi="Doulos SIL"/>
          <w:i/>
          <w:color w:val="0000FF"/>
        </w:rPr>
        <w:t>kpɔ́</w:t>
      </w:r>
      <w:r>
        <w:tab/>
        <w:t>‘foot’</w:t>
      </w:r>
    </w:p>
    <w:p w14:paraId="0E1EDA92" w14:textId="33CE937E" w:rsidR="00EA1C2B" w:rsidRDefault="00EA1C2B" w:rsidP="00EA1C2B">
      <w:pPr>
        <w:tabs>
          <w:tab w:val="clear" w:pos="369"/>
          <w:tab w:val="left" w:pos="720"/>
          <w:tab w:val="left" w:pos="1080"/>
          <w:tab w:val="left" w:pos="2160"/>
        </w:tabs>
      </w:pPr>
      <w:r>
        <w:tab/>
      </w:r>
      <w:r>
        <w:tab/>
      </w:r>
      <w:r w:rsidRPr="008747EE">
        <w:rPr>
          <w:rFonts w:ascii="Doulos SIL" w:hAnsi="Doulos SIL"/>
          <w:i/>
          <w:color w:val="0000FF"/>
        </w:rPr>
        <w:t>bé</w:t>
      </w:r>
      <w:r>
        <w:tab/>
        <w:t>‘uncle’</w:t>
      </w:r>
    </w:p>
    <w:p w14:paraId="2EA2407A" w14:textId="77777777" w:rsidR="00EA1C2B" w:rsidRDefault="00EA1C2B" w:rsidP="00EA1C2B">
      <w:pPr>
        <w:tabs>
          <w:tab w:val="clear" w:pos="369"/>
          <w:tab w:val="left" w:pos="720"/>
          <w:tab w:val="left" w:pos="1080"/>
          <w:tab w:val="left" w:pos="2160"/>
        </w:tabs>
      </w:pPr>
      <w:r>
        <w:tab/>
      </w:r>
      <w:r>
        <w:tab/>
      </w:r>
      <w:r w:rsidRPr="008747EE">
        <w:rPr>
          <w:rFonts w:ascii="Doulos SIL" w:hAnsi="Doulos SIL"/>
          <w:i/>
          <w:color w:val="0000FF"/>
        </w:rPr>
        <w:t>ɲì</w:t>
      </w:r>
      <w:r>
        <w:tab/>
        <w:t>‘blood’</w:t>
      </w:r>
    </w:p>
    <w:p w14:paraId="05A3734C" w14:textId="6DCFB424" w:rsidR="00AE0ECA" w:rsidRPr="00EA1C2B" w:rsidRDefault="00AE0ECA" w:rsidP="00AE0ECA">
      <w:pPr>
        <w:tabs>
          <w:tab w:val="clear" w:pos="369"/>
          <w:tab w:val="left" w:pos="720"/>
          <w:tab w:val="left" w:pos="1080"/>
        </w:tabs>
        <w:rPr>
          <w:i/>
        </w:rPr>
      </w:pPr>
      <w:r>
        <w:lastRenderedPageBreak/>
        <w:tab/>
        <w:t xml:space="preserve">   </w:t>
      </w:r>
      <w:r>
        <w:rPr>
          <w:i/>
        </w:rPr>
        <w:t>pronouns</w:t>
      </w:r>
    </w:p>
    <w:p w14:paraId="084C5A71" w14:textId="76A4BED2" w:rsidR="00AE0ECA" w:rsidRDefault="00AE0ECA" w:rsidP="00AE0ECA">
      <w:pPr>
        <w:tabs>
          <w:tab w:val="clear" w:pos="369"/>
          <w:tab w:val="left" w:pos="720"/>
          <w:tab w:val="left" w:pos="1080"/>
          <w:tab w:val="left" w:pos="2160"/>
        </w:tabs>
      </w:pPr>
      <w:r>
        <w:tab/>
      </w:r>
      <w:r>
        <w:tab/>
      </w:r>
      <w:r w:rsidRPr="008747EE">
        <w:rPr>
          <w:rFonts w:ascii="Doulos SIL" w:hAnsi="Doulos SIL"/>
          <w:i/>
          <w:color w:val="0000FF"/>
        </w:rPr>
        <w:t>mā</w:t>
      </w:r>
      <w:r>
        <w:tab/>
        <w:t>1Sg</w:t>
      </w:r>
    </w:p>
    <w:p w14:paraId="1CA164CD" w14:textId="452E002D" w:rsidR="00AE0ECA" w:rsidRDefault="00AE0ECA" w:rsidP="00AE0ECA">
      <w:pPr>
        <w:tabs>
          <w:tab w:val="clear" w:pos="369"/>
          <w:tab w:val="left" w:pos="720"/>
          <w:tab w:val="left" w:pos="1080"/>
          <w:tab w:val="left" w:pos="2160"/>
        </w:tabs>
      </w:pPr>
      <w:r>
        <w:tab/>
      </w:r>
      <w:r>
        <w:tab/>
        <w:t>wō</w:t>
      </w:r>
      <w:r>
        <w:tab/>
        <w:t>2Sg</w:t>
      </w:r>
    </w:p>
    <w:p w14:paraId="6FF5EDE5" w14:textId="4BFDDAE4" w:rsidR="00EA1C2B" w:rsidRPr="00EA1C2B" w:rsidRDefault="00EA1C2B" w:rsidP="00EA1C2B">
      <w:pPr>
        <w:tabs>
          <w:tab w:val="clear" w:pos="369"/>
          <w:tab w:val="left" w:pos="720"/>
          <w:tab w:val="left" w:pos="1080"/>
        </w:tabs>
        <w:rPr>
          <w:i/>
        </w:rPr>
      </w:pPr>
      <w:r>
        <w:tab/>
        <w:t xml:space="preserve">   </w:t>
      </w:r>
      <w:r>
        <w:rPr>
          <w:i/>
        </w:rPr>
        <w:t>adjectives</w:t>
      </w:r>
    </w:p>
    <w:p w14:paraId="045FF7E8" w14:textId="1F81D9CC" w:rsidR="00EA1C2B" w:rsidRDefault="00EA1C2B" w:rsidP="00EA1C2B">
      <w:pPr>
        <w:tabs>
          <w:tab w:val="clear" w:pos="369"/>
          <w:tab w:val="left" w:pos="720"/>
          <w:tab w:val="left" w:pos="1080"/>
          <w:tab w:val="left" w:pos="2160"/>
        </w:tabs>
      </w:pPr>
      <w:r>
        <w:tab/>
      </w:r>
      <w:r>
        <w:tab/>
      </w:r>
      <w:r w:rsidRPr="008747EE">
        <w:rPr>
          <w:rFonts w:ascii="Doulos SIL" w:hAnsi="Doulos SIL"/>
          <w:i/>
          <w:color w:val="0000FF"/>
        </w:rPr>
        <w:t>gbɔ́</w:t>
      </w:r>
      <w:r>
        <w:tab/>
        <w:t>‘big’</w:t>
      </w:r>
    </w:p>
    <w:p w14:paraId="6F412E41" w14:textId="46E35AF2" w:rsidR="00EA1C2B" w:rsidRDefault="00EA1C2B" w:rsidP="00EA1C2B">
      <w:pPr>
        <w:tabs>
          <w:tab w:val="clear" w:pos="369"/>
          <w:tab w:val="left" w:pos="720"/>
          <w:tab w:val="left" w:pos="1080"/>
          <w:tab w:val="left" w:pos="2160"/>
        </w:tabs>
      </w:pPr>
      <w:r>
        <w:tab/>
      </w:r>
      <w:r>
        <w:tab/>
      </w:r>
      <w:r w:rsidRPr="008747EE">
        <w:rPr>
          <w:rFonts w:ascii="Doulos SIL" w:hAnsi="Doulos SIL"/>
          <w:i/>
          <w:color w:val="0000FF"/>
        </w:rPr>
        <w:t>ɲɛ́</w:t>
      </w:r>
      <w:r>
        <w:tab/>
        <w:t>‘good’</w:t>
      </w:r>
    </w:p>
    <w:p w14:paraId="71DE5AED" w14:textId="77777777" w:rsidR="00EA1C2B" w:rsidRPr="00EA1C2B" w:rsidRDefault="00EA1C2B" w:rsidP="00EA1C2B">
      <w:pPr>
        <w:tabs>
          <w:tab w:val="clear" w:pos="369"/>
          <w:tab w:val="left" w:pos="720"/>
          <w:tab w:val="left" w:pos="1080"/>
        </w:tabs>
        <w:rPr>
          <w:i/>
        </w:rPr>
      </w:pPr>
      <w:r>
        <w:tab/>
        <w:t xml:space="preserve">   </w:t>
      </w:r>
      <w:r>
        <w:rPr>
          <w:i/>
        </w:rPr>
        <w:t>numerals</w:t>
      </w:r>
    </w:p>
    <w:p w14:paraId="632952CF" w14:textId="0CEC2313" w:rsidR="00EA1C2B" w:rsidRDefault="00EA1C2B" w:rsidP="00EA1C2B">
      <w:pPr>
        <w:tabs>
          <w:tab w:val="clear" w:pos="369"/>
          <w:tab w:val="left" w:pos="720"/>
          <w:tab w:val="left" w:pos="1080"/>
          <w:tab w:val="left" w:pos="2160"/>
        </w:tabs>
      </w:pPr>
      <w:r>
        <w:tab/>
      </w:r>
      <w:r>
        <w:tab/>
      </w:r>
      <w:r w:rsidRPr="008747EE">
        <w:rPr>
          <w:rFonts w:ascii="Doulos SIL" w:hAnsi="Doulos SIL"/>
          <w:i/>
          <w:color w:val="0000FF"/>
        </w:rPr>
        <w:t>flā</w:t>
      </w:r>
      <w:r>
        <w:tab/>
        <w:t>‘come’ (perfective)</w:t>
      </w:r>
    </w:p>
    <w:p w14:paraId="5559C65F" w14:textId="77777777" w:rsidR="00EA1C2B" w:rsidRPr="00EA1C2B" w:rsidRDefault="00EA1C2B" w:rsidP="00EA1C2B">
      <w:pPr>
        <w:tabs>
          <w:tab w:val="clear" w:pos="369"/>
          <w:tab w:val="left" w:pos="720"/>
          <w:tab w:val="left" w:pos="1080"/>
        </w:tabs>
        <w:rPr>
          <w:i/>
        </w:rPr>
      </w:pPr>
      <w:r>
        <w:tab/>
        <w:t xml:space="preserve">   </w:t>
      </w:r>
      <w:r>
        <w:rPr>
          <w:i/>
        </w:rPr>
        <w:t>verbs</w:t>
      </w:r>
    </w:p>
    <w:p w14:paraId="701C034D" w14:textId="77777777" w:rsidR="00EA1C2B" w:rsidRDefault="00EA1C2B" w:rsidP="00EA1C2B">
      <w:pPr>
        <w:tabs>
          <w:tab w:val="clear" w:pos="369"/>
          <w:tab w:val="left" w:pos="720"/>
          <w:tab w:val="left" w:pos="1080"/>
          <w:tab w:val="left" w:pos="2160"/>
        </w:tabs>
      </w:pPr>
      <w:r>
        <w:tab/>
      </w:r>
      <w:r>
        <w:tab/>
      </w:r>
      <w:r w:rsidRPr="008747EE">
        <w:rPr>
          <w:rFonts w:ascii="Doulos SIL" w:hAnsi="Doulos SIL"/>
          <w:i/>
          <w:color w:val="0000FF"/>
        </w:rPr>
        <w:t>bà</w:t>
      </w:r>
      <w:r>
        <w:tab/>
        <w:t>‘fall’ (imperfective)</w:t>
      </w:r>
    </w:p>
    <w:p w14:paraId="7DB7842D" w14:textId="77777777" w:rsidR="00EA1C2B" w:rsidRDefault="00EA1C2B" w:rsidP="00EA1C2B">
      <w:pPr>
        <w:tabs>
          <w:tab w:val="clear" w:pos="369"/>
          <w:tab w:val="left" w:pos="720"/>
          <w:tab w:val="left" w:pos="1080"/>
          <w:tab w:val="left" w:pos="2160"/>
        </w:tabs>
      </w:pPr>
      <w:r>
        <w:tab/>
      </w:r>
      <w:r>
        <w:tab/>
      </w:r>
      <w:r w:rsidRPr="008747EE">
        <w:rPr>
          <w:rFonts w:ascii="Doulos SIL" w:hAnsi="Doulos SIL"/>
          <w:i/>
          <w:color w:val="0000FF"/>
        </w:rPr>
        <w:t>sɛ̌</w:t>
      </w:r>
      <w:r>
        <w:tab/>
        <w:t>‘come’ (perfective)</w:t>
      </w:r>
    </w:p>
    <w:p w14:paraId="36F336E9" w14:textId="77777777" w:rsidR="00EA1C2B" w:rsidRDefault="00EA1C2B" w:rsidP="00EA1C2B">
      <w:pPr>
        <w:tabs>
          <w:tab w:val="clear" w:pos="369"/>
          <w:tab w:val="left" w:pos="720"/>
          <w:tab w:val="left" w:pos="1080"/>
          <w:tab w:val="left" w:pos="2160"/>
        </w:tabs>
      </w:pPr>
    </w:p>
    <w:p w14:paraId="2B8E6C3A" w14:textId="365DDE7F" w:rsidR="00EA1C2B" w:rsidRDefault="00EA1C2B" w:rsidP="00EA1C2B">
      <w:pPr>
        <w:tabs>
          <w:tab w:val="clear" w:pos="369"/>
          <w:tab w:val="left" w:pos="720"/>
          <w:tab w:val="left" w:pos="1080"/>
          <w:tab w:val="left" w:pos="2160"/>
        </w:tabs>
      </w:pPr>
      <w:r>
        <w:tab/>
        <w:t xml:space="preserve">b. </w:t>
      </w:r>
      <w:r w:rsidR="00AE0ECA" w:rsidRPr="008747EE">
        <w:rPr>
          <w:rFonts w:ascii="Doulos SIL" w:hAnsi="Doulos SIL"/>
          <w:i/>
          <w:color w:val="0000FF"/>
        </w:rPr>
        <w:t>Cvv</w:t>
      </w:r>
      <w:r w:rsidR="00AE0ECA">
        <w:t xml:space="preserve"> monosyllabics</w:t>
      </w:r>
    </w:p>
    <w:p w14:paraId="60B6C063" w14:textId="77777777" w:rsidR="00AE0ECA" w:rsidRPr="00EA1C2B" w:rsidRDefault="00AE0ECA" w:rsidP="00AE0ECA">
      <w:pPr>
        <w:tabs>
          <w:tab w:val="clear" w:pos="369"/>
          <w:tab w:val="left" w:pos="720"/>
          <w:tab w:val="left" w:pos="1080"/>
        </w:tabs>
        <w:rPr>
          <w:i/>
        </w:rPr>
      </w:pPr>
      <w:r>
        <w:tab/>
        <w:t xml:space="preserve">   </w:t>
      </w:r>
      <w:r>
        <w:rPr>
          <w:i/>
        </w:rPr>
        <w:t>nouns</w:t>
      </w:r>
    </w:p>
    <w:p w14:paraId="6B192655" w14:textId="31F32C18" w:rsidR="00EA1C2B" w:rsidRDefault="00EA1C2B" w:rsidP="00EA1C2B">
      <w:pPr>
        <w:tabs>
          <w:tab w:val="clear" w:pos="369"/>
          <w:tab w:val="left" w:pos="720"/>
          <w:tab w:val="left" w:pos="1080"/>
          <w:tab w:val="left" w:pos="2160"/>
        </w:tabs>
      </w:pPr>
      <w:r>
        <w:tab/>
      </w:r>
      <w:r>
        <w:tab/>
      </w:r>
      <w:r w:rsidRPr="008747EE">
        <w:rPr>
          <w:rFonts w:ascii="Doulos SIL" w:hAnsi="Doulos SIL"/>
          <w:i/>
          <w:color w:val="0000FF"/>
        </w:rPr>
        <w:t>kóō</w:t>
      </w:r>
      <w:r>
        <w:tab/>
        <w:t>‘back (body)’</w:t>
      </w:r>
    </w:p>
    <w:p w14:paraId="2B491578" w14:textId="77777777" w:rsidR="00AE0ECA" w:rsidRDefault="00AE0ECA" w:rsidP="00AE0ECA">
      <w:pPr>
        <w:tabs>
          <w:tab w:val="clear" w:pos="369"/>
          <w:tab w:val="left" w:pos="720"/>
          <w:tab w:val="left" w:pos="1080"/>
          <w:tab w:val="left" w:pos="2160"/>
        </w:tabs>
      </w:pPr>
      <w:r>
        <w:tab/>
      </w:r>
      <w:r>
        <w:tab/>
      </w:r>
      <w:r w:rsidRPr="008747EE">
        <w:rPr>
          <w:rFonts w:ascii="Doulos SIL" w:hAnsi="Doulos SIL"/>
          <w:i/>
          <w:color w:val="0000FF"/>
        </w:rPr>
        <w:t>féē</w:t>
      </w:r>
      <w:r>
        <w:tab/>
        <w:t>‘calabash’</w:t>
      </w:r>
    </w:p>
    <w:p w14:paraId="31054167" w14:textId="77777777" w:rsidR="00AE0ECA" w:rsidRDefault="00AE0ECA" w:rsidP="00AE0ECA">
      <w:pPr>
        <w:tabs>
          <w:tab w:val="clear" w:pos="369"/>
          <w:tab w:val="left" w:pos="720"/>
          <w:tab w:val="left" w:pos="1080"/>
          <w:tab w:val="left" w:pos="2160"/>
        </w:tabs>
      </w:pPr>
      <w:r>
        <w:tab/>
      </w:r>
      <w:r>
        <w:tab/>
      </w:r>
      <w:r w:rsidRPr="008747EE">
        <w:rPr>
          <w:rFonts w:ascii="Doulos SIL" w:hAnsi="Doulos SIL"/>
          <w:i/>
          <w:color w:val="0000FF"/>
        </w:rPr>
        <w:t>lóó</w:t>
      </w:r>
      <w:r>
        <w:tab/>
        <w:t>‘mask’</w:t>
      </w:r>
    </w:p>
    <w:p w14:paraId="58EF5E72" w14:textId="62DB6064" w:rsidR="00EA1C2B" w:rsidRDefault="00EA1C2B" w:rsidP="00EA1C2B">
      <w:pPr>
        <w:tabs>
          <w:tab w:val="clear" w:pos="369"/>
          <w:tab w:val="left" w:pos="720"/>
          <w:tab w:val="left" w:pos="1080"/>
          <w:tab w:val="left" w:pos="2160"/>
        </w:tabs>
      </w:pPr>
      <w:r>
        <w:tab/>
      </w:r>
      <w:r>
        <w:tab/>
      </w:r>
      <w:r w:rsidR="00AE0ECA" w:rsidRPr="008747EE">
        <w:rPr>
          <w:rFonts w:ascii="Doulos SIL" w:hAnsi="Doulos SIL"/>
          <w:i/>
          <w:color w:val="0000FF"/>
        </w:rPr>
        <w:t>gbíí</w:t>
      </w:r>
      <w:r>
        <w:tab/>
        <w:t>‘</w:t>
      </w:r>
      <w:r w:rsidR="00AE0ECA">
        <w:t>boil (on skin)’</w:t>
      </w:r>
    </w:p>
    <w:p w14:paraId="3A2F7AC9" w14:textId="77777777" w:rsidR="00EA1C2B" w:rsidRPr="00EA1C2B" w:rsidRDefault="00EA1C2B" w:rsidP="00EA1C2B">
      <w:pPr>
        <w:tabs>
          <w:tab w:val="clear" w:pos="369"/>
          <w:tab w:val="left" w:pos="720"/>
          <w:tab w:val="left" w:pos="1080"/>
        </w:tabs>
        <w:rPr>
          <w:i/>
        </w:rPr>
      </w:pPr>
      <w:r>
        <w:tab/>
        <w:t xml:space="preserve">   </w:t>
      </w:r>
      <w:r>
        <w:rPr>
          <w:i/>
        </w:rPr>
        <w:t>adjectives</w:t>
      </w:r>
    </w:p>
    <w:p w14:paraId="1A95031A" w14:textId="77777777" w:rsidR="00EA1C2B" w:rsidRDefault="00EA1C2B" w:rsidP="00EA1C2B">
      <w:pPr>
        <w:tabs>
          <w:tab w:val="clear" w:pos="369"/>
          <w:tab w:val="left" w:pos="720"/>
          <w:tab w:val="left" w:pos="1080"/>
          <w:tab w:val="left" w:pos="2160"/>
        </w:tabs>
      </w:pPr>
      <w:r>
        <w:tab/>
      </w:r>
      <w:r>
        <w:tab/>
      </w:r>
      <w:r w:rsidRPr="008747EE">
        <w:rPr>
          <w:rFonts w:ascii="Doulos SIL" w:hAnsi="Doulos SIL"/>
          <w:i/>
          <w:color w:val="0000FF"/>
        </w:rPr>
        <w:t>táā</w:t>
      </w:r>
      <w:r>
        <w:tab/>
        <w:t>‘hot’</w:t>
      </w:r>
    </w:p>
    <w:p w14:paraId="1B24CB43" w14:textId="63305BEB" w:rsidR="00EA1C2B" w:rsidRDefault="00EA1C2B" w:rsidP="00EA1C2B">
      <w:pPr>
        <w:tabs>
          <w:tab w:val="clear" w:pos="369"/>
          <w:tab w:val="left" w:pos="720"/>
          <w:tab w:val="left" w:pos="1080"/>
          <w:tab w:val="left" w:pos="2160"/>
        </w:tabs>
      </w:pPr>
      <w:r>
        <w:tab/>
      </w:r>
      <w:r>
        <w:tab/>
      </w:r>
      <w:r w:rsidRPr="008747EE">
        <w:rPr>
          <w:rFonts w:ascii="Doulos SIL" w:hAnsi="Doulos SIL"/>
          <w:i/>
          <w:color w:val="0000FF"/>
        </w:rPr>
        <w:t>kpēē</w:t>
      </w:r>
      <w:r>
        <w:tab/>
        <w:t>‘white’</w:t>
      </w:r>
    </w:p>
    <w:p w14:paraId="19ED6E63" w14:textId="7293A20B" w:rsidR="00EA1C2B" w:rsidRPr="00EA1C2B" w:rsidRDefault="00EA1C2B" w:rsidP="00EA1C2B">
      <w:pPr>
        <w:tabs>
          <w:tab w:val="clear" w:pos="369"/>
          <w:tab w:val="left" w:pos="720"/>
          <w:tab w:val="left" w:pos="1080"/>
        </w:tabs>
        <w:rPr>
          <w:i/>
        </w:rPr>
      </w:pPr>
      <w:r>
        <w:tab/>
        <w:t xml:space="preserve">   </w:t>
      </w:r>
      <w:r>
        <w:rPr>
          <w:i/>
        </w:rPr>
        <w:t>numerals</w:t>
      </w:r>
    </w:p>
    <w:p w14:paraId="61A4B876" w14:textId="77777777" w:rsidR="00EA1C2B" w:rsidRDefault="00EA1C2B" w:rsidP="00EA1C2B">
      <w:pPr>
        <w:tabs>
          <w:tab w:val="clear" w:pos="369"/>
          <w:tab w:val="left" w:pos="720"/>
          <w:tab w:val="left" w:pos="1080"/>
          <w:tab w:val="left" w:pos="2160"/>
        </w:tabs>
      </w:pPr>
      <w:r>
        <w:tab/>
      </w:r>
      <w:r>
        <w:tab/>
      </w:r>
      <w:r w:rsidRPr="008747EE">
        <w:rPr>
          <w:rFonts w:ascii="Doulos SIL" w:hAnsi="Doulos SIL"/>
          <w:i/>
          <w:color w:val="0000FF"/>
        </w:rPr>
        <w:t>táá</w:t>
      </w:r>
      <w:r>
        <w:tab/>
        <w:t>‘ten’</w:t>
      </w:r>
    </w:p>
    <w:p w14:paraId="04569F13" w14:textId="77777777" w:rsidR="00EA1C2B" w:rsidRPr="00EA1C2B" w:rsidRDefault="00EA1C2B" w:rsidP="00EA1C2B">
      <w:pPr>
        <w:tabs>
          <w:tab w:val="clear" w:pos="369"/>
          <w:tab w:val="left" w:pos="720"/>
          <w:tab w:val="left" w:pos="1080"/>
        </w:tabs>
        <w:rPr>
          <w:i/>
        </w:rPr>
      </w:pPr>
      <w:r>
        <w:tab/>
        <w:t xml:space="preserve">   </w:t>
      </w:r>
      <w:r>
        <w:rPr>
          <w:i/>
        </w:rPr>
        <w:t>verbs</w:t>
      </w:r>
    </w:p>
    <w:p w14:paraId="0A213E99" w14:textId="20F24787" w:rsidR="00EA1C2B" w:rsidRDefault="00EA1C2B" w:rsidP="00EA1C2B">
      <w:pPr>
        <w:tabs>
          <w:tab w:val="clear" w:pos="369"/>
          <w:tab w:val="left" w:pos="720"/>
          <w:tab w:val="left" w:pos="1080"/>
          <w:tab w:val="left" w:pos="2160"/>
        </w:tabs>
      </w:pPr>
      <w:r>
        <w:tab/>
      </w:r>
      <w:r>
        <w:tab/>
      </w:r>
      <w:r w:rsidRPr="008747EE">
        <w:rPr>
          <w:rFonts w:ascii="Doulos SIL" w:hAnsi="Doulos SIL"/>
          <w:i/>
          <w:color w:val="0000FF"/>
        </w:rPr>
        <w:t>bàâ</w:t>
      </w:r>
      <w:r>
        <w:tab/>
        <w:t>‘sleep’ (imperfective)</w:t>
      </w:r>
    </w:p>
    <w:p w14:paraId="1B9C79ED" w14:textId="1C048296" w:rsidR="00AE0ECA" w:rsidRDefault="00AE0ECA" w:rsidP="00EA1C2B">
      <w:pPr>
        <w:tabs>
          <w:tab w:val="clear" w:pos="369"/>
          <w:tab w:val="left" w:pos="720"/>
          <w:tab w:val="left" w:pos="1080"/>
          <w:tab w:val="left" w:pos="2160"/>
        </w:tabs>
      </w:pPr>
      <w:r>
        <w:tab/>
      </w:r>
      <w:r>
        <w:tab/>
      </w:r>
      <w:r w:rsidRPr="008747EE">
        <w:rPr>
          <w:rFonts w:ascii="Doulos SIL" w:hAnsi="Doulos SIL"/>
          <w:i/>
          <w:color w:val="0000FF"/>
        </w:rPr>
        <w:t>sàà</w:t>
      </w:r>
      <w:r>
        <w:tab/>
        <w:t>‘build’ (imperfective)</w:t>
      </w:r>
    </w:p>
    <w:p w14:paraId="6590BB8B" w14:textId="77777777" w:rsidR="00EA1C2B" w:rsidRPr="00EA1C2B" w:rsidRDefault="00EA1C2B" w:rsidP="00EA1C2B"/>
    <w:p w14:paraId="47E00F82" w14:textId="76847F91" w:rsidR="00EA1C2B" w:rsidRDefault="00AE0ECA" w:rsidP="00523B17">
      <w:r>
        <w:t>In nonmonosyllabic stems, long vowels are less common than short vowels in all positions</w:t>
      </w:r>
      <w:r w:rsidR="00EA1C2B">
        <w:t xml:space="preserve">. </w:t>
      </w:r>
      <w:r>
        <w:t xml:space="preserve">Nonmonosyllabic verbs especially tend to have only short vowels. The most common shape that does include a long vowel is </w:t>
      </w:r>
      <w:r w:rsidR="00EA1C2B" w:rsidRPr="008747EE">
        <w:rPr>
          <w:rFonts w:ascii="Doulos SIL" w:hAnsi="Doulos SIL"/>
          <w:i/>
          <w:color w:val="0000FF"/>
        </w:rPr>
        <w:t>CvvCv</w:t>
      </w:r>
      <w:r>
        <w:t xml:space="preserve">, </w:t>
      </w:r>
      <w:r w:rsidR="009F0B17">
        <w:t xml:space="preserve">followed by </w:t>
      </w:r>
      <w:r w:rsidR="009F0B17" w:rsidRPr="008747EE">
        <w:rPr>
          <w:rFonts w:ascii="Doulos SIL" w:hAnsi="Doulos SIL"/>
          <w:i/>
          <w:color w:val="0000FF"/>
        </w:rPr>
        <w:t>CvCvv</w:t>
      </w:r>
      <w:r w:rsidRPr="009F0B17">
        <w:t xml:space="preserve"> </w:t>
      </w:r>
      <w:r>
        <w:t>(xx2</w:t>
      </w:r>
      <w:r w:rsidR="009F0B17">
        <w:t>a</w:t>
      </w:r>
      <w:r w:rsidR="009F0B17">
        <w:noBreakHyphen/>
        <w:t>b</w:t>
      </w:r>
      <w:r>
        <w:t>).</w:t>
      </w:r>
      <w:r w:rsidR="009F0B17">
        <w:t xml:space="preserve"> Medial long vowels in trisyllabics occur in a few loanwords (xx2c). </w:t>
      </w:r>
    </w:p>
    <w:p w14:paraId="10EDF94C" w14:textId="08AB263E" w:rsidR="00AE0ECA" w:rsidRDefault="00AE0ECA" w:rsidP="00523B17"/>
    <w:p w14:paraId="64A3738D" w14:textId="3A29E24B" w:rsidR="00AE0ECA" w:rsidRDefault="00AE0ECA" w:rsidP="00AE0ECA">
      <w:pPr>
        <w:tabs>
          <w:tab w:val="clear" w:pos="369"/>
          <w:tab w:val="left" w:pos="720"/>
          <w:tab w:val="left" w:pos="1080"/>
        </w:tabs>
      </w:pPr>
      <w:r>
        <w:t>(xx2)</w:t>
      </w:r>
      <w:r>
        <w:tab/>
        <w:t xml:space="preserve">a. </w:t>
      </w:r>
      <w:r w:rsidRPr="008747EE">
        <w:rPr>
          <w:rFonts w:ascii="Doulos SIL" w:hAnsi="Doulos SIL"/>
          <w:i/>
          <w:color w:val="0000FF"/>
        </w:rPr>
        <w:t>CvvCv</w:t>
      </w:r>
      <w:r>
        <w:t xml:space="preserve"> </w:t>
      </w:r>
    </w:p>
    <w:p w14:paraId="6D94DED5" w14:textId="77777777" w:rsidR="00AE0ECA" w:rsidRPr="00EA1C2B" w:rsidRDefault="00AE0ECA" w:rsidP="00AE0ECA">
      <w:pPr>
        <w:tabs>
          <w:tab w:val="clear" w:pos="369"/>
          <w:tab w:val="left" w:pos="720"/>
          <w:tab w:val="left" w:pos="1080"/>
        </w:tabs>
        <w:rPr>
          <w:i/>
        </w:rPr>
      </w:pPr>
      <w:r>
        <w:tab/>
        <w:t xml:space="preserve">   </w:t>
      </w:r>
      <w:r>
        <w:rPr>
          <w:i/>
        </w:rPr>
        <w:t>nouns</w:t>
      </w:r>
    </w:p>
    <w:p w14:paraId="03357FD4" w14:textId="2BA85A9C" w:rsidR="00AE0ECA" w:rsidRDefault="00AE0ECA" w:rsidP="00AE0ECA">
      <w:pPr>
        <w:tabs>
          <w:tab w:val="clear" w:pos="369"/>
          <w:tab w:val="left" w:pos="720"/>
          <w:tab w:val="left" w:pos="1080"/>
          <w:tab w:val="left" w:pos="2160"/>
        </w:tabs>
      </w:pPr>
      <w:r>
        <w:tab/>
      </w:r>
      <w:r>
        <w:tab/>
      </w:r>
      <w:r w:rsidRPr="008747EE">
        <w:rPr>
          <w:rFonts w:ascii="Doulos SIL" w:hAnsi="Doulos SIL"/>
          <w:i/>
          <w:color w:val="0000FF"/>
        </w:rPr>
        <w:t>jààgbè</w:t>
      </w:r>
      <w:r>
        <w:tab/>
        <w:t>‘courage’</w:t>
      </w:r>
    </w:p>
    <w:p w14:paraId="74A8DC79" w14:textId="2BE4901B" w:rsidR="00AE0ECA" w:rsidRDefault="00AE0ECA" w:rsidP="00AE0ECA">
      <w:pPr>
        <w:tabs>
          <w:tab w:val="clear" w:pos="369"/>
          <w:tab w:val="left" w:pos="720"/>
          <w:tab w:val="left" w:pos="1080"/>
          <w:tab w:val="left" w:pos="2160"/>
        </w:tabs>
      </w:pPr>
      <w:r>
        <w:tab/>
      </w:r>
      <w:r>
        <w:tab/>
      </w:r>
      <w:r w:rsidRPr="008747EE">
        <w:rPr>
          <w:rFonts w:ascii="Doulos SIL" w:hAnsi="Doulos SIL"/>
          <w:i/>
          <w:color w:val="0000FF"/>
        </w:rPr>
        <w:t>bɔ̀ɔ̀rɔ́</w:t>
      </w:r>
      <w:r>
        <w:tab/>
        <w:t>‘sack’</w:t>
      </w:r>
    </w:p>
    <w:p w14:paraId="7A792084" w14:textId="30AD0438" w:rsidR="00AE0ECA" w:rsidRDefault="00AE0ECA" w:rsidP="00AE0ECA">
      <w:pPr>
        <w:tabs>
          <w:tab w:val="clear" w:pos="369"/>
          <w:tab w:val="left" w:pos="720"/>
          <w:tab w:val="left" w:pos="1080"/>
          <w:tab w:val="left" w:pos="2160"/>
        </w:tabs>
      </w:pPr>
      <w:r>
        <w:tab/>
      </w:r>
      <w:r>
        <w:tab/>
      </w:r>
      <w:r w:rsidRPr="008747EE">
        <w:rPr>
          <w:rFonts w:ascii="Doulos SIL" w:hAnsi="Doulos SIL"/>
          <w:i/>
          <w:color w:val="0000FF"/>
        </w:rPr>
        <w:t>báárá</w:t>
      </w:r>
      <w:r>
        <w:tab/>
        <w:t>‘work (n)’</w:t>
      </w:r>
    </w:p>
    <w:p w14:paraId="7EBD5037" w14:textId="0FE4108D" w:rsidR="009F0B17" w:rsidRPr="00EA1C2B" w:rsidRDefault="009F0B17" w:rsidP="009F0B17">
      <w:pPr>
        <w:tabs>
          <w:tab w:val="clear" w:pos="369"/>
          <w:tab w:val="left" w:pos="720"/>
          <w:tab w:val="left" w:pos="1080"/>
        </w:tabs>
        <w:rPr>
          <w:i/>
        </w:rPr>
      </w:pPr>
      <w:r>
        <w:tab/>
        <w:t xml:space="preserve">   </w:t>
      </w:r>
      <w:r>
        <w:rPr>
          <w:i/>
        </w:rPr>
        <w:t>numerals</w:t>
      </w:r>
    </w:p>
    <w:p w14:paraId="46B8CDF7" w14:textId="33E096AF" w:rsidR="009F0B17" w:rsidRDefault="009F0B17" w:rsidP="009F0B17">
      <w:pPr>
        <w:tabs>
          <w:tab w:val="clear" w:pos="369"/>
          <w:tab w:val="left" w:pos="720"/>
          <w:tab w:val="left" w:pos="1080"/>
          <w:tab w:val="left" w:pos="2160"/>
        </w:tabs>
      </w:pPr>
      <w:r>
        <w:tab/>
      </w:r>
      <w:r>
        <w:tab/>
      </w:r>
      <w:r w:rsidRPr="008747EE">
        <w:rPr>
          <w:rFonts w:ascii="Doulos SIL" w:hAnsi="Doulos SIL"/>
          <w:i/>
          <w:color w:val="0000FF"/>
        </w:rPr>
        <w:t>sóóló</w:t>
      </w:r>
      <w:r>
        <w:tab/>
        <w:t>‘5’</w:t>
      </w:r>
    </w:p>
    <w:p w14:paraId="4A0180EE" w14:textId="4A46812A" w:rsidR="009F0B17" w:rsidRDefault="009F0B17" w:rsidP="009F0B17">
      <w:pPr>
        <w:tabs>
          <w:tab w:val="clear" w:pos="369"/>
          <w:tab w:val="left" w:pos="720"/>
          <w:tab w:val="left" w:pos="1080"/>
          <w:tab w:val="left" w:pos="2160"/>
        </w:tabs>
      </w:pPr>
      <w:r>
        <w:tab/>
      </w:r>
      <w:r>
        <w:tab/>
      </w:r>
      <w:r w:rsidRPr="008747EE">
        <w:rPr>
          <w:rFonts w:ascii="Doulos SIL" w:hAnsi="Doulos SIL"/>
          <w:i/>
          <w:color w:val="0000FF"/>
        </w:rPr>
        <w:t>búúlī</w:t>
      </w:r>
      <w:r>
        <w:tab/>
        <w:t>‘thousand’</w:t>
      </w:r>
    </w:p>
    <w:p w14:paraId="68AAAD44" w14:textId="23913C52" w:rsidR="009F0B17" w:rsidRPr="00EA1C2B" w:rsidRDefault="009F0B17" w:rsidP="009F0B17">
      <w:pPr>
        <w:tabs>
          <w:tab w:val="clear" w:pos="369"/>
          <w:tab w:val="left" w:pos="720"/>
          <w:tab w:val="left" w:pos="1080"/>
        </w:tabs>
        <w:rPr>
          <w:i/>
        </w:rPr>
      </w:pPr>
      <w:r>
        <w:tab/>
        <w:t xml:space="preserve">   </w:t>
      </w:r>
      <w:r>
        <w:rPr>
          <w:i/>
        </w:rPr>
        <w:t>verbs</w:t>
      </w:r>
    </w:p>
    <w:p w14:paraId="1C369360" w14:textId="77777777" w:rsidR="009F0B17" w:rsidRDefault="009F0B17" w:rsidP="009F0B17">
      <w:pPr>
        <w:tabs>
          <w:tab w:val="clear" w:pos="369"/>
          <w:tab w:val="left" w:pos="720"/>
          <w:tab w:val="left" w:pos="1080"/>
          <w:tab w:val="left" w:pos="2160"/>
        </w:tabs>
      </w:pPr>
      <w:r>
        <w:tab/>
      </w:r>
      <w:r>
        <w:tab/>
      </w:r>
      <w:r w:rsidRPr="008747EE">
        <w:rPr>
          <w:rFonts w:ascii="Doulos SIL" w:hAnsi="Doulos SIL"/>
          <w:i/>
          <w:color w:val="0000FF"/>
        </w:rPr>
        <w:t>mììlí</w:t>
      </w:r>
      <w:r>
        <w:tab/>
        <w:t xml:space="preserve">‘think’ (perfective; variant </w:t>
      </w:r>
      <w:r w:rsidRPr="008747EE">
        <w:rPr>
          <w:rFonts w:ascii="Doulos SIL" w:hAnsi="Doulos SIL"/>
          <w:i/>
          <w:color w:val="0000FF"/>
        </w:rPr>
        <w:t>mììrí</w:t>
      </w:r>
      <w:r>
        <w:t xml:space="preserve"> )</w:t>
      </w:r>
    </w:p>
    <w:p w14:paraId="6B717A4C" w14:textId="77777777" w:rsidR="009F0B17" w:rsidRDefault="009F0B17" w:rsidP="009F0B17">
      <w:pPr>
        <w:tabs>
          <w:tab w:val="clear" w:pos="369"/>
          <w:tab w:val="left" w:pos="720"/>
          <w:tab w:val="left" w:pos="1080"/>
          <w:tab w:val="left" w:pos="2160"/>
        </w:tabs>
      </w:pPr>
      <w:r>
        <w:tab/>
      </w:r>
      <w:r>
        <w:tab/>
      </w:r>
      <w:r w:rsidRPr="008747EE">
        <w:rPr>
          <w:rFonts w:ascii="Doulos SIL" w:hAnsi="Doulos SIL"/>
          <w:i/>
          <w:color w:val="0000FF"/>
        </w:rPr>
        <w:t>fɛ̀ɛ̀ní</w:t>
      </w:r>
      <w:r>
        <w:tab/>
        <w:t>‘untie’ (perfective)</w:t>
      </w:r>
    </w:p>
    <w:p w14:paraId="1717D8D2" w14:textId="1C7019CD" w:rsidR="009F0B17" w:rsidRDefault="009F0B17" w:rsidP="009F0B17">
      <w:pPr>
        <w:tabs>
          <w:tab w:val="clear" w:pos="369"/>
          <w:tab w:val="left" w:pos="720"/>
          <w:tab w:val="left" w:pos="1080"/>
          <w:tab w:val="left" w:pos="2160"/>
        </w:tabs>
      </w:pPr>
      <w:r>
        <w:tab/>
      </w:r>
      <w:r>
        <w:tab/>
      </w:r>
      <w:r w:rsidRPr="008747EE">
        <w:rPr>
          <w:rFonts w:ascii="Doulos SIL" w:hAnsi="Doulos SIL"/>
          <w:i/>
          <w:color w:val="0000FF"/>
        </w:rPr>
        <w:t>mààsɛ́</w:t>
      </w:r>
      <w:r>
        <w:tab/>
        <w:t>‘bow, bend over’ (perfective)</w:t>
      </w:r>
    </w:p>
    <w:p w14:paraId="470BE719" w14:textId="77777777" w:rsidR="00AE0ECA" w:rsidRDefault="00AE0ECA" w:rsidP="00AE0ECA">
      <w:pPr>
        <w:tabs>
          <w:tab w:val="clear" w:pos="369"/>
          <w:tab w:val="left" w:pos="720"/>
          <w:tab w:val="left" w:pos="1080"/>
        </w:tabs>
      </w:pPr>
    </w:p>
    <w:p w14:paraId="43FDD0C6" w14:textId="5F0B1405" w:rsidR="00AE0ECA" w:rsidRDefault="00AE0ECA" w:rsidP="00AE0ECA">
      <w:pPr>
        <w:tabs>
          <w:tab w:val="clear" w:pos="369"/>
          <w:tab w:val="left" w:pos="720"/>
          <w:tab w:val="left" w:pos="1080"/>
        </w:tabs>
      </w:pPr>
      <w:r>
        <w:tab/>
        <w:t xml:space="preserve">b. </w:t>
      </w:r>
      <w:r w:rsidRPr="008747EE">
        <w:rPr>
          <w:rFonts w:ascii="Doulos SIL" w:hAnsi="Doulos SIL"/>
          <w:i/>
          <w:color w:val="0000FF"/>
        </w:rPr>
        <w:t>CvCvv</w:t>
      </w:r>
      <w:r>
        <w:t xml:space="preserve"> </w:t>
      </w:r>
    </w:p>
    <w:p w14:paraId="7B3F01D6" w14:textId="77777777" w:rsidR="00AE0ECA" w:rsidRPr="00EA1C2B" w:rsidRDefault="00AE0ECA" w:rsidP="00AE0ECA">
      <w:pPr>
        <w:tabs>
          <w:tab w:val="clear" w:pos="369"/>
          <w:tab w:val="left" w:pos="720"/>
          <w:tab w:val="left" w:pos="1080"/>
        </w:tabs>
        <w:rPr>
          <w:i/>
        </w:rPr>
      </w:pPr>
      <w:r>
        <w:tab/>
        <w:t xml:space="preserve">   </w:t>
      </w:r>
      <w:r>
        <w:rPr>
          <w:i/>
        </w:rPr>
        <w:t>nouns</w:t>
      </w:r>
    </w:p>
    <w:p w14:paraId="3B365AA4" w14:textId="0C256BA6" w:rsidR="00AE0ECA" w:rsidRDefault="00AE0ECA" w:rsidP="00AE0ECA">
      <w:pPr>
        <w:tabs>
          <w:tab w:val="clear" w:pos="369"/>
          <w:tab w:val="left" w:pos="720"/>
          <w:tab w:val="left" w:pos="1080"/>
          <w:tab w:val="left" w:pos="2160"/>
        </w:tabs>
      </w:pPr>
      <w:r>
        <w:tab/>
      </w:r>
      <w:r>
        <w:tab/>
      </w:r>
      <w:r w:rsidRPr="008747EE">
        <w:rPr>
          <w:rFonts w:ascii="Doulos SIL" w:hAnsi="Doulos SIL"/>
          <w:i/>
          <w:color w:val="0000FF"/>
        </w:rPr>
        <w:t>sìlàà</w:t>
      </w:r>
      <w:r>
        <w:tab/>
        <w:t>‘daytime’</w:t>
      </w:r>
    </w:p>
    <w:p w14:paraId="2BCF511F" w14:textId="0BEC8009" w:rsidR="009F0B17" w:rsidRDefault="009F0B17" w:rsidP="00AE0ECA">
      <w:pPr>
        <w:tabs>
          <w:tab w:val="clear" w:pos="369"/>
          <w:tab w:val="left" w:pos="720"/>
          <w:tab w:val="left" w:pos="1080"/>
          <w:tab w:val="left" w:pos="2160"/>
        </w:tabs>
      </w:pPr>
      <w:r>
        <w:tab/>
      </w:r>
      <w:r>
        <w:tab/>
      </w:r>
      <w:r w:rsidRPr="008747EE">
        <w:rPr>
          <w:rFonts w:ascii="Doulos SIL" w:hAnsi="Doulos SIL"/>
          <w:i/>
          <w:color w:val="0000FF"/>
        </w:rPr>
        <w:t>jàŋgbáā</w:t>
      </w:r>
      <w:r>
        <w:tab/>
        <w:t>‘cat’ (and other variants)</w:t>
      </w:r>
    </w:p>
    <w:p w14:paraId="6431FDAE" w14:textId="77777777" w:rsidR="009F0B17" w:rsidRPr="00EA1C2B" w:rsidRDefault="009F0B17" w:rsidP="009F0B17">
      <w:pPr>
        <w:tabs>
          <w:tab w:val="clear" w:pos="369"/>
          <w:tab w:val="left" w:pos="720"/>
          <w:tab w:val="left" w:pos="1080"/>
        </w:tabs>
        <w:rPr>
          <w:i/>
        </w:rPr>
      </w:pPr>
      <w:r>
        <w:tab/>
        <w:t xml:space="preserve">   </w:t>
      </w:r>
      <w:r>
        <w:rPr>
          <w:i/>
        </w:rPr>
        <w:t>verbs</w:t>
      </w:r>
    </w:p>
    <w:p w14:paraId="5DBBF227" w14:textId="77777777" w:rsidR="009F0B17" w:rsidRDefault="009F0B17" w:rsidP="009F0B17">
      <w:pPr>
        <w:tabs>
          <w:tab w:val="clear" w:pos="369"/>
          <w:tab w:val="left" w:pos="720"/>
          <w:tab w:val="left" w:pos="1080"/>
          <w:tab w:val="left" w:pos="2160"/>
        </w:tabs>
      </w:pPr>
      <w:r>
        <w:tab/>
      </w:r>
      <w:r>
        <w:tab/>
      </w:r>
      <w:r w:rsidRPr="008747EE">
        <w:rPr>
          <w:rFonts w:ascii="Doulos SIL" w:hAnsi="Doulos SIL"/>
          <w:i/>
          <w:color w:val="0000FF"/>
        </w:rPr>
        <w:t>mùníī</w:t>
      </w:r>
      <w:r>
        <w:tab/>
        <w:t>‘crawl’ (perfective)</w:t>
      </w:r>
    </w:p>
    <w:p w14:paraId="707913CF" w14:textId="56EDB942" w:rsidR="009F0B17" w:rsidRDefault="009F0B17" w:rsidP="009F0B17">
      <w:pPr>
        <w:tabs>
          <w:tab w:val="clear" w:pos="369"/>
          <w:tab w:val="left" w:pos="720"/>
          <w:tab w:val="left" w:pos="1080"/>
          <w:tab w:val="left" w:pos="2160"/>
        </w:tabs>
      </w:pPr>
      <w:r>
        <w:tab/>
      </w:r>
      <w:r>
        <w:tab/>
      </w:r>
      <w:r w:rsidRPr="008747EE">
        <w:rPr>
          <w:rFonts w:ascii="Doulos SIL" w:hAnsi="Doulos SIL"/>
          <w:i/>
          <w:color w:val="0000FF"/>
        </w:rPr>
        <w:t>nɛ̀nɛ́ɛ̀</w:t>
      </w:r>
      <w:r>
        <w:tab/>
        <w:t>‘taste’ (perfective)</w:t>
      </w:r>
    </w:p>
    <w:p w14:paraId="497B78B3" w14:textId="77777777" w:rsidR="009F0B17" w:rsidRDefault="009F0B17" w:rsidP="009F0B17">
      <w:pPr>
        <w:tabs>
          <w:tab w:val="clear" w:pos="369"/>
          <w:tab w:val="left" w:pos="720"/>
          <w:tab w:val="left" w:pos="1080"/>
        </w:tabs>
      </w:pPr>
    </w:p>
    <w:p w14:paraId="20D25128" w14:textId="07F36532" w:rsidR="009F0B17" w:rsidRDefault="009F0B17" w:rsidP="009F0B17">
      <w:pPr>
        <w:tabs>
          <w:tab w:val="clear" w:pos="369"/>
          <w:tab w:val="left" w:pos="720"/>
          <w:tab w:val="left" w:pos="1080"/>
        </w:tabs>
      </w:pPr>
      <w:r>
        <w:tab/>
        <w:t xml:space="preserve">c. </w:t>
      </w:r>
      <w:r w:rsidRPr="008747EE">
        <w:rPr>
          <w:rFonts w:ascii="Doulos SIL" w:hAnsi="Doulos SIL"/>
          <w:i/>
          <w:color w:val="0000FF"/>
        </w:rPr>
        <w:t>CvCvvCv</w:t>
      </w:r>
      <w:r>
        <w:t xml:space="preserve"> </w:t>
      </w:r>
    </w:p>
    <w:p w14:paraId="40F13B42" w14:textId="77777777" w:rsidR="009F0B17" w:rsidRPr="00EA1C2B" w:rsidRDefault="009F0B17" w:rsidP="009F0B17">
      <w:pPr>
        <w:tabs>
          <w:tab w:val="clear" w:pos="369"/>
          <w:tab w:val="left" w:pos="720"/>
          <w:tab w:val="left" w:pos="1080"/>
        </w:tabs>
        <w:rPr>
          <w:i/>
        </w:rPr>
      </w:pPr>
      <w:r>
        <w:tab/>
        <w:t xml:space="preserve">   </w:t>
      </w:r>
      <w:r>
        <w:rPr>
          <w:i/>
        </w:rPr>
        <w:t>nouns</w:t>
      </w:r>
    </w:p>
    <w:p w14:paraId="017B1D03" w14:textId="10F10B44" w:rsidR="009F0B17" w:rsidRDefault="009F0B17" w:rsidP="009F0B17">
      <w:pPr>
        <w:tabs>
          <w:tab w:val="clear" w:pos="369"/>
          <w:tab w:val="left" w:pos="720"/>
          <w:tab w:val="left" w:pos="1080"/>
          <w:tab w:val="left" w:pos="2160"/>
        </w:tabs>
      </w:pPr>
      <w:r>
        <w:tab/>
      </w:r>
      <w:r>
        <w:tab/>
      </w:r>
      <w:r w:rsidRPr="008747EE">
        <w:rPr>
          <w:rFonts w:ascii="Doulos SIL" w:hAnsi="Doulos SIL"/>
          <w:i/>
          <w:color w:val="0000FF"/>
        </w:rPr>
        <w:t>tùbààbú</w:t>
      </w:r>
      <w:r>
        <w:tab/>
        <w:t>‘white person’</w:t>
      </w:r>
    </w:p>
    <w:p w14:paraId="0A49DC5D" w14:textId="574922F7" w:rsidR="009F0B17" w:rsidRDefault="009F0B17" w:rsidP="009F0B17">
      <w:pPr>
        <w:tabs>
          <w:tab w:val="clear" w:pos="369"/>
          <w:tab w:val="left" w:pos="720"/>
          <w:tab w:val="left" w:pos="1080"/>
          <w:tab w:val="left" w:pos="2160"/>
        </w:tabs>
      </w:pPr>
      <w:r>
        <w:tab/>
      </w:r>
      <w:r>
        <w:tab/>
      </w:r>
      <w:r w:rsidRPr="008747EE">
        <w:rPr>
          <w:rFonts w:ascii="Doulos SIL" w:hAnsi="Doulos SIL"/>
          <w:i/>
          <w:color w:val="0000FF"/>
        </w:rPr>
        <w:t>lìmààmí</w:t>
      </w:r>
      <w:r>
        <w:tab/>
        <w:t>‘imam’</w:t>
      </w:r>
    </w:p>
    <w:p w14:paraId="79BFD613" w14:textId="541EDF3A" w:rsidR="00EA1C2B" w:rsidRDefault="009F0B17" w:rsidP="00523B17">
      <w:r>
        <w:tab/>
      </w:r>
    </w:p>
    <w:p w14:paraId="4F849C0D" w14:textId="77777777" w:rsidR="00EA1C2B" w:rsidRPr="00523B17" w:rsidRDefault="00EA1C2B" w:rsidP="00523B17"/>
    <w:p w14:paraId="3833D8D0" w14:textId="77777777" w:rsidR="007878CF" w:rsidRDefault="007878CF" w:rsidP="007878CF">
      <w:pPr>
        <w:pStyle w:val="Heading3"/>
        <w:numPr>
          <w:ilvl w:val="2"/>
          <w:numId w:val="1"/>
        </w:numPr>
      </w:pPr>
      <w:bookmarkStart w:id="249" w:name="_Toc508942612"/>
      <w:bookmarkStart w:id="250" w:name="_Toc508943212"/>
      <w:bookmarkStart w:id="251" w:name="_Toc509043678"/>
      <w:bookmarkStart w:id="252" w:name="_Toc36027155"/>
      <w:bookmarkStart w:id="253" w:name="_Toc36027307"/>
      <w:bookmarkStart w:id="254" w:name="_Toc36027517"/>
      <w:bookmarkStart w:id="255" w:name="_Toc78375526"/>
      <w:bookmarkStart w:id="256" w:name="_Toc79405631"/>
      <w:bookmarkStart w:id="257" w:name="_Toc167069480"/>
      <w:bookmarkStart w:id="258" w:name="_Toc337411907"/>
      <w:r>
        <w:t>Nasalized vowels</w:t>
      </w:r>
      <w:bookmarkEnd w:id="249"/>
      <w:bookmarkEnd w:id="250"/>
      <w:bookmarkEnd w:id="251"/>
      <w:bookmarkEnd w:id="252"/>
      <w:bookmarkEnd w:id="253"/>
      <w:bookmarkEnd w:id="254"/>
      <w:bookmarkEnd w:id="255"/>
      <w:bookmarkEnd w:id="256"/>
      <w:bookmarkEnd w:id="257"/>
      <w:bookmarkEnd w:id="258"/>
    </w:p>
    <w:p w14:paraId="2E18239A" w14:textId="112E6F1F" w:rsidR="009F0B17" w:rsidRDefault="009F0B17" w:rsidP="009F0B17">
      <w:r>
        <w:t xml:space="preserve">Short and long nasalized vowels have the same distribution as oral short and long vowels. </w:t>
      </w:r>
      <w:r w:rsidR="00C32EBF">
        <w:t xml:space="preserve">Any vowel quality can be nasalized. </w:t>
      </w:r>
      <w:r w:rsidR="001E080D">
        <w:t>Because a syllable-initial nasal consonant induces phonetic nasalization of the vowel, the examples given here involve syllables beginning with oral consonants.</w:t>
      </w:r>
    </w:p>
    <w:p w14:paraId="76A025FD" w14:textId="77777777" w:rsidR="009F0B17" w:rsidRDefault="009F0B17" w:rsidP="009F0B17"/>
    <w:p w14:paraId="27204EBA" w14:textId="77777777" w:rsidR="00C32EBF" w:rsidRDefault="00C32EBF" w:rsidP="00C32EBF">
      <w:pPr>
        <w:tabs>
          <w:tab w:val="clear" w:pos="369"/>
          <w:tab w:val="left" w:pos="720"/>
          <w:tab w:val="left" w:pos="1080"/>
        </w:tabs>
      </w:pPr>
      <w:r>
        <w:t>(xx1)</w:t>
      </w:r>
      <w:r>
        <w:tab/>
        <w:t xml:space="preserve">a. </w:t>
      </w:r>
      <w:r w:rsidRPr="008747EE">
        <w:rPr>
          <w:rFonts w:ascii="Doulos SIL" w:hAnsi="Doulos SIL"/>
          <w:i/>
          <w:color w:val="0000FF"/>
        </w:rPr>
        <w:t>Cv</w:t>
      </w:r>
      <w:r>
        <w:t xml:space="preserve"> monosyllabics</w:t>
      </w:r>
    </w:p>
    <w:p w14:paraId="1D7909CB" w14:textId="77777777" w:rsidR="00C32EBF" w:rsidRPr="00EA1C2B" w:rsidRDefault="00C32EBF" w:rsidP="00C32EBF">
      <w:pPr>
        <w:tabs>
          <w:tab w:val="clear" w:pos="369"/>
          <w:tab w:val="left" w:pos="720"/>
          <w:tab w:val="left" w:pos="1080"/>
        </w:tabs>
        <w:rPr>
          <w:i/>
        </w:rPr>
      </w:pPr>
      <w:r>
        <w:tab/>
        <w:t xml:space="preserve">   </w:t>
      </w:r>
      <w:r>
        <w:rPr>
          <w:i/>
        </w:rPr>
        <w:t>nouns</w:t>
      </w:r>
    </w:p>
    <w:p w14:paraId="47796A84" w14:textId="6D46F24A" w:rsidR="00C32EBF" w:rsidRDefault="00C32EBF" w:rsidP="00C32EBF">
      <w:pPr>
        <w:tabs>
          <w:tab w:val="clear" w:pos="369"/>
          <w:tab w:val="left" w:pos="720"/>
          <w:tab w:val="left" w:pos="1080"/>
          <w:tab w:val="left" w:pos="2160"/>
        </w:tabs>
      </w:pPr>
      <w:r>
        <w:tab/>
      </w:r>
      <w:r>
        <w:tab/>
      </w:r>
      <w:r w:rsidRPr="008747EE">
        <w:rPr>
          <w:rFonts w:ascii="Doulos SIL" w:hAnsi="Doulos SIL"/>
          <w:i/>
          <w:color w:val="0000FF"/>
        </w:rPr>
        <w:t>sɛ́ⁿ</w:t>
      </w:r>
      <w:r>
        <w:tab/>
        <w:t>‘thing’</w:t>
      </w:r>
    </w:p>
    <w:p w14:paraId="17F82585" w14:textId="1EC566CB" w:rsidR="00C32EBF" w:rsidRDefault="00C32EBF" w:rsidP="00C32EBF">
      <w:pPr>
        <w:tabs>
          <w:tab w:val="clear" w:pos="369"/>
          <w:tab w:val="left" w:pos="720"/>
          <w:tab w:val="left" w:pos="1080"/>
          <w:tab w:val="left" w:pos="2160"/>
        </w:tabs>
      </w:pPr>
      <w:r>
        <w:tab/>
      </w:r>
      <w:r>
        <w:tab/>
      </w:r>
      <w:r w:rsidRPr="008747EE">
        <w:rPr>
          <w:rFonts w:ascii="Doulos SIL" w:hAnsi="Doulos SIL"/>
          <w:i/>
          <w:color w:val="0000FF"/>
        </w:rPr>
        <w:t>tóⁿ</w:t>
      </w:r>
      <w:r>
        <w:tab/>
        <w:t>‘arrow’</w:t>
      </w:r>
    </w:p>
    <w:p w14:paraId="3BC1743E" w14:textId="77777777" w:rsidR="001D57AC" w:rsidRDefault="001D57AC" w:rsidP="001D57AC">
      <w:pPr>
        <w:tabs>
          <w:tab w:val="clear" w:pos="369"/>
          <w:tab w:val="left" w:pos="720"/>
          <w:tab w:val="left" w:pos="1080"/>
        </w:tabs>
      </w:pPr>
      <w:r>
        <w:tab/>
        <w:t xml:space="preserve">   </w:t>
      </w:r>
      <w:r>
        <w:rPr>
          <w:i/>
        </w:rPr>
        <w:t>demonstratives</w:t>
      </w:r>
    </w:p>
    <w:p w14:paraId="04B84CF4" w14:textId="335C931D" w:rsidR="001D57AC" w:rsidRDefault="001D57AC" w:rsidP="001D57AC">
      <w:pPr>
        <w:tabs>
          <w:tab w:val="clear" w:pos="369"/>
          <w:tab w:val="left" w:pos="720"/>
          <w:tab w:val="left" w:pos="1080"/>
          <w:tab w:val="left" w:pos="2160"/>
        </w:tabs>
      </w:pPr>
      <w:r>
        <w:tab/>
      </w:r>
      <w:r>
        <w:tab/>
      </w:r>
      <w:r w:rsidRPr="008747EE">
        <w:rPr>
          <w:rFonts w:ascii="Doulos SIL" w:hAnsi="Doulos SIL"/>
          <w:i/>
          <w:color w:val="0000FF"/>
        </w:rPr>
        <w:t>míⁿ</w:t>
      </w:r>
      <w:r>
        <w:tab/>
        <w:t>‘this’</w:t>
      </w:r>
    </w:p>
    <w:p w14:paraId="33889629" w14:textId="77777777" w:rsidR="00C32EBF" w:rsidRPr="00EA1C2B" w:rsidRDefault="00C32EBF" w:rsidP="00C32EBF">
      <w:pPr>
        <w:tabs>
          <w:tab w:val="clear" w:pos="369"/>
          <w:tab w:val="left" w:pos="720"/>
          <w:tab w:val="left" w:pos="1080"/>
        </w:tabs>
        <w:rPr>
          <w:i/>
        </w:rPr>
      </w:pPr>
      <w:r>
        <w:tab/>
        <w:t xml:space="preserve">   </w:t>
      </w:r>
      <w:r>
        <w:rPr>
          <w:i/>
        </w:rPr>
        <w:t>verbs</w:t>
      </w:r>
    </w:p>
    <w:p w14:paraId="2A0CD597" w14:textId="3C79325E" w:rsidR="00C32EBF" w:rsidRDefault="00C32EBF" w:rsidP="00C32EBF">
      <w:pPr>
        <w:tabs>
          <w:tab w:val="clear" w:pos="369"/>
          <w:tab w:val="left" w:pos="720"/>
          <w:tab w:val="left" w:pos="1080"/>
          <w:tab w:val="left" w:pos="2160"/>
        </w:tabs>
      </w:pPr>
      <w:r>
        <w:tab/>
      </w:r>
      <w:r>
        <w:tab/>
      </w:r>
      <w:r w:rsidRPr="008747EE">
        <w:rPr>
          <w:rFonts w:ascii="Doulos SIL" w:hAnsi="Doulos SIL"/>
          <w:i/>
          <w:color w:val="0000FF"/>
        </w:rPr>
        <w:t>kpāⁿ</w:t>
      </w:r>
      <w:r>
        <w:tab/>
        <w:t>‘die’ (imperfective)</w:t>
      </w:r>
    </w:p>
    <w:p w14:paraId="108E236F" w14:textId="78DEF6BB" w:rsidR="00C32EBF" w:rsidRDefault="00C32EBF" w:rsidP="00C32EBF">
      <w:pPr>
        <w:tabs>
          <w:tab w:val="clear" w:pos="369"/>
          <w:tab w:val="left" w:pos="720"/>
          <w:tab w:val="left" w:pos="1080"/>
          <w:tab w:val="left" w:pos="2160"/>
        </w:tabs>
      </w:pPr>
      <w:r>
        <w:tab/>
      </w:r>
      <w:r>
        <w:tab/>
      </w:r>
      <w:r w:rsidRPr="008747EE">
        <w:rPr>
          <w:rFonts w:ascii="Doulos SIL" w:hAnsi="Doulos SIL"/>
          <w:i/>
          <w:color w:val="0000FF"/>
        </w:rPr>
        <w:t>bɛ̌ⁿ</w:t>
      </w:r>
      <w:r>
        <w:tab/>
        <w:t>‘draw (water)’ (imperative)</w:t>
      </w:r>
    </w:p>
    <w:p w14:paraId="01848273" w14:textId="1C66CE62" w:rsidR="001D57AC" w:rsidRDefault="001D57AC" w:rsidP="00C32EBF">
      <w:pPr>
        <w:tabs>
          <w:tab w:val="clear" w:pos="369"/>
          <w:tab w:val="left" w:pos="720"/>
          <w:tab w:val="left" w:pos="1080"/>
          <w:tab w:val="left" w:pos="2160"/>
        </w:tabs>
      </w:pPr>
      <w:r>
        <w:tab/>
      </w:r>
      <w:r>
        <w:tab/>
      </w:r>
      <w:r w:rsidRPr="008747EE">
        <w:rPr>
          <w:rFonts w:ascii="Doulos SIL" w:hAnsi="Doulos SIL"/>
          <w:i/>
          <w:color w:val="0000FF"/>
        </w:rPr>
        <w:t>kìⁿ</w:t>
      </w:r>
      <w:r>
        <w:tab/>
        <w:t>‘fly away’ (imperative)</w:t>
      </w:r>
    </w:p>
    <w:p w14:paraId="0DD87397" w14:textId="77777777" w:rsidR="00C32EBF" w:rsidRDefault="00C32EBF" w:rsidP="00C32EBF">
      <w:pPr>
        <w:tabs>
          <w:tab w:val="clear" w:pos="369"/>
          <w:tab w:val="left" w:pos="720"/>
          <w:tab w:val="left" w:pos="1080"/>
          <w:tab w:val="left" w:pos="2160"/>
        </w:tabs>
      </w:pPr>
    </w:p>
    <w:p w14:paraId="43D71423" w14:textId="77777777" w:rsidR="00C32EBF" w:rsidRDefault="00C32EBF" w:rsidP="00C32EBF">
      <w:pPr>
        <w:tabs>
          <w:tab w:val="clear" w:pos="369"/>
          <w:tab w:val="left" w:pos="720"/>
          <w:tab w:val="left" w:pos="1080"/>
          <w:tab w:val="left" w:pos="2160"/>
        </w:tabs>
      </w:pPr>
      <w:r>
        <w:tab/>
        <w:t xml:space="preserve">b. </w:t>
      </w:r>
      <w:r w:rsidRPr="008747EE">
        <w:rPr>
          <w:rFonts w:ascii="Doulos SIL" w:hAnsi="Doulos SIL"/>
          <w:i/>
          <w:color w:val="0000FF"/>
        </w:rPr>
        <w:t>Cvv</w:t>
      </w:r>
      <w:r>
        <w:t xml:space="preserve"> monosyllabics</w:t>
      </w:r>
    </w:p>
    <w:p w14:paraId="2D2C69F8" w14:textId="77777777" w:rsidR="00C32EBF" w:rsidRPr="00EA1C2B" w:rsidRDefault="00C32EBF" w:rsidP="00C32EBF">
      <w:pPr>
        <w:tabs>
          <w:tab w:val="clear" w:pos="369"/>
          <w:tab w:val="left" w:pos="720"/>
          <w:tab w:val="left" w:pos="1080"/>
        </w:tabs>
        <w:rPr>
          <w:i/>
        </w:rPr>
      </w:pPr>
      <w:r>
        <w:tab/>
        <w:t xml:space="preserve">   </w:t>
      </w:r>
      <w:r>
        <w:rPr>
          <w:i/>
        </w:rPr>
        <w:t>nouns</w:t>
      </w:r>
    </w:p>
    <w:p w14:paraId="6D610E1C" w14:textId="77777777" w:rsidR="00C32EBF" w:rsidRDefault="00C32EBF" w:rsidP="00C32EBF">
      <w:pPr>
        <w:tabs>
          <w:tab w:val="clear" w:pos="369"/>
          <w:tab w:val="left" w:pos="720"/>
          <w:tab w:val="left" w:pos="1080"/>
          <w:tab w:val="left" w:pos="2160"/>
        </w:tabs>
      </w:pPr>
      <w:r>
        <w:tab/>
      </w:r>
      <w:r>
        <w:tab/>
      </w:r>
      <w:r w:rsidRPr="008747EE">
        <w:rPr>
          <w:rFonts w:ascii="Doulos SIL" w:hAnsi="Doulos SIL"/>
          <w:i/>
          <w:color w:val="0000FF"/>
        </w:rPr>
        <w:t>cííⁿ</w:t>
      </w:r>
      <w:r>
        <w:tab/>
        <w:t>‘breast’</w:t>
      </w:r>
    </w:p>
    <w:p w14:paraId="4797B8D2" w14:textId="77777777" w:rsidR="00C32EBF" w:rsidRDefault="00C32EBF" w:rsidP="00C32EBF">
      <w:pPr>
        <w:tabs>
          <w:tab w:val="clear" w:pos="369"/>
          <w:tab w:val="left" w:pos="720"/>
          <w:tab w:val="left" w:pos="1080"/>
          <w:tab w:val="left" w:pos="2160"/>
        </w:tabs>
      </w:pPr>
      <w:r>
        <w:tab/>
      </w:r>
      <w:r>
        <w:tab/>
      </w:r>
      <w:r w:rsidRPr="008747EE">
        <w:rPr>
          <w:rFonts w:ascii="Doulos SIL" w:hAnsi="Doulos SIL"/>
          <w:i/>
          <w:color w:val="0000FF"/>
        </w:rPr>
        <w:t>gbááⁿ</w:t>
      </w:r>
      <w:r>
        <w:tab/>
        <w:t>‘shoulder’</w:t>
      </w:r>
    </w:p>
    <w:p w14:paraId="07ADE582" w14:textId="77777777" w:rsidR="00C32EBF" w:rsidRDefault="00C32EBF" w:rsidP="00C32EBF">
      <w:pPr>
        <w:tabs>
          <w:tab w:val="clear" w:pos="369"/>
          <w:tab w:val="left" w:pos="720"/>
          <w:tab w:val="left" w:pos="1080"/>
          <w:tab w:val="left" w:pos="2160"/>
        </w:tabs>
      </w:pPr>
      <w:r>
        <w:tab/>
      </w:r>
      <w:r>
        <w:tab/>
      </w:r>
      <w:r w:rsidRPr="008747EE">
        <w:rPr>
          <w:rFonts w:ascii="Doulos SIL" w:hAnsi="Doulos SIL"/>
          <w:i/>
          <w:color w:val="0000FF"/>
        </w:rPr>
        <w:t>kwééⁿ</w:t>
      </w:r>
      <w:r>
        <w:tab/>
        <w:t>‘crops’</w:t>
      </w:r>
    </w:p>
    <w:p w14:paraId="6EC8618F" w14:textId="77777777" w:rsidR="00C32EBF" w:rsidRDefault="00C32EBF" w:rsidP="00C32EBF">
      <w:pPr>
        <w:tabs>
          <w:tab w:val="clear" w:pos="369"/>
          <w:tab w:val="left" w:pos="720"/>
          <w:tab w:val="left" w:pos="1080"/>
          <w:tab w:val="left" w:pos="2160"/>
        </w:tabs>
      </w:pPr>
      <w:r>
        <w:tab/>
      </w:r>
      <w:r>
        <w:tab/>
      </w:r>
      <w:r w:rsidRPr="008747EE">
        <w:rPr>
          <w:rFonts w:ascii="Doulos SIL" w:hAnsi="Doulos SIL"/>
          <w:i/>
          <w:color w:val="0000FF"/>
        </w:rPr>
        <w:t>dɔ̀ɔ̀ⁿ</w:t>
      </w:r>
      <w:r>
        <w:tab/>
        <w:t>‘dance (n)’</w:t>
      </w:r>
    </w:p>
    <w:p w14:paraId="1BEA0E1C" w14:textId="085F2A69" w:rsidR="00C32EBF" w:rsidRDefault="00C32EBF" w:rsidP="00C32EBF">
      <w:pPr>
        <w:tabs>
          <w:tab w:val="clear" w:pos="369"/>
          <w:tab w:val="left" w:pos="720"/>
          <w:tab w:val="left" w:pos="1080"/>
          <w:tab w:val="left" w:pos="2160"/>
        </w:tabs>
      </w:pPr>
      <w:r>
        <w:tab/>
      </w:r>
      <w:r>
        <w:tab/>
      </w:r>
      <w:r w:rsidRPr="008747EE">
        <w:rPr>
          <w:rFonts w:ascii="Doulos SIL" w:hAnsi="Doulos SIL"/>
          <w:i/>
          <w:color w:val="0000FF"/>
        </w:rPr>
        <w:t>kùùⁿ</w:t>
      </w:r>
      <w:r>
        <w:tab/>
        <w:t>‘penis’</w:t>
      </w:r>
    </w:p>
    <w:p w14:paraId="2FE37CBD" w14:textId="77777777" w:rsidR="00C32EBF" w:rsidRPr="00EA1C2B" w:rsidRDefault="00C32EBF" w:rsidP="00C32EBF">
      <w:pPr>
        <w:tabs>
          <w:tab w:val="clear" w:pos="369"/>
          <w:tab w:val="left" w:pos="720"/>
          <w:tab w:val="left" w:pos="1080"/>
        </w:tabs>
        <w:rPr>
          <w:i/>
        </w:rPr>
      </w:pPr>
      <w:r>
        <w:tab/>
        <w:t xml:space="preserve">   </w:t>
      </w:r>
      <w:r>
        <w:rPr>
          <w:i/>
        </w:rPr>
        <w:t>pronouns</w:t>
      </w:r>
    </w:p>
    <w:p w14:paraId="4535301B" w14:textId="36961656" w:rsidR="00C32EBF" w:rsidRDefault="00C32EBF" w:rsidP="00C32EBF">
      <w:pPr>
        <w:tabs>
          <w:tab w:val="clear" w:pos="369"/>
          <w:tab w:val="left" w:pos="720"/>
          <w:tab w:val="left" w:pos="1080"/>
          <w:tab w:val="left" w:pos="2160"/>
        </w:tabs>
      </w:pPr>
      <w:r>
        <w:tab/>
      </w:r>
      <w:r>
        <w:tab/>
      </w:r>
      <w:r w:rsidRPr="008747EE">
        <w:rPr>
          <w:rFonts w:ascii="Doulos SIL" w:hAnsi="Doulos SIL"/>
          <w:i/>
          <w:color w:val="0000FF"/>
        </w:rPr>
        <w:t>ēēⁿ</w:t>
      </w:r>
      <w:r>
        <w:tab/>
        <w:t>2Pl</w:t>
      </w:r>
    </w:p>
    <w:p w14:paraId="248366A9" w14:textId="68A80B80" w:rsidR="00C32EBF" w:rsidRDefault="00C32EBF" w:rsidP="00C32EBF">
      <w:pPr>
        <w:tabs>
          <w:tab w:val="clear" w:pos="369"/>
          <w:tab w:val="left" w:pos="720"/>
          <w:tab w:val="left" w:pos="1080"/>
          <w:tab w:val="left" w:pos="2160"/>
        </w:tabs>
      </w:pPr>
      <w:r>
        <w:tab/>
      </w:r>
      <w:r>
        <w:tab/>
      </w:r>
      <w:r w:rsidRPr="008747EE">
        <w:rPr>
          <w:rFonts w:ascii="Doulos SIL" w:hAnsi="Doulos SIL"/>
          <w:i/>
          <w:color w:val="0000FF"/>
        </w:rPr>
        <w:t>ààⁿ</w:t>
      </w:r>
      <w:r>
        <w:tab/>
        <w:t>human 3Pl</w:t>
      </w:r>
    </w:p>
    <w:p w14:paraId="59FC0755" w14:textId="77777777" w:rsidR="00C32EBF" w:rsidRPr="00EA1C2B" w:rsidRDefault="00C32EBF" w:rsidP="00C32EBF">
      <w:pPr>
        <w:tabs>
          <w:tab w:val="clear" w:pos="369"/>
          <w:tab w:val="left" w:pos="720"/>
          <w:tab w:val="left" w:pos="1080"/>
        </w:tabs>
        <w:rPr>
          <w:i/>
        </w:rPr>
      </w:pPr>
      <w:r>
        <w:tab/>
        <w:t xml:space="preserve">   </w:t>
      </w:r>
      <w:r>
        <w:rPr>
          <w:i/>
        </w:rPr>
        <w:t>verbs</w:t>
      </w:r>
    </w:p>
    <w:p w14:paraId="1BA18F04" w14:textId="1CA605A6" w:rsidR="00C32EBF" w:rsidRDefault="00C32EBF" w:rsidP="00C32EBF">
      <w:pPr>
        <w:tabs>
          <w:tab w:val="clear" w:pos="369"/>
          <w:tab w:val="left" w:pos="720"/>
          <w:tab w:val="left" w:pos="1080"/>
          <w:tab w:val="left" w:pos="2160"/>
        </w:tabs>
      </w:pPr>
      <w:r>
        <w:tab/>
      </w:r>
      <w:r>
        <w:tab/>
      </w:r>
      <w:r w:rsidRPr="008747EE">
        <w:rPr>
          <w:rFonts w:ascii="Doulos SIL" w:hAnsi="Doulos SIL"/>
          <w:i/>
          <w:color w:val="0000FF"/>
        </w:rPr>
        <w:t>jɔ̀ɔ̂ⁿ</w:t>
      </w:r>
      <w:r>
        <w:tab/>
        <w:t>‘steal’ (imperfective)</w:t>
      </w:r>
    </w:p>
    <w:p w14:paraId="6AECB5A4" w14:textId="7C72E76F" w:rsidR="001D57AC" w:rsidRDefault="001D57AC" w:rsidP="001D57AC">
      <w:pPr>
        <w:tabs>
          <w:tab w:val="clear" w:pos="369"/>
          <w:tab w:val="left" w:pos="720"/>
          <w:tab w:val="left" w:pos="1080"/>
          <w:tab w:val="left" w:pos="2160"/>
        </w:tabs>
      </w:pPr>
      <w:r>
        <w:lastRenderedPageBreak/>
        <w:tab/>
      </w:r>
      <w:r>
        <w:tab/>
      </w:r>
      <w:r w:rsidRPr="008747EE">
        <w:rPr>
          <w:rFonts w:ascii="Doulos SIL" w:hAnsi="Doulos SIL"/>
          <w:i/>
          <w:color w:val="0000FF"/>
        </w:rPr>
        <w:t>kpàâⁿ</w:t>
      </w:r>
      <w:r>
        <w:tab/>
        <w:t>‘kill’ (imperfective)</w:t>
      </w:r>
    </w:p>
    <w:p w14:paraId="67052B20" w14:textId="77777777" w:rsidR="00C32EBF" w:rsidRDefault="00C32EBF" w:rsidP="00C32EBF"/>
    <w:p w14:paraId="49C3AB78" w14:textId="570C75DA" w:rsidR="001E080D" w:rsidRPr="00EA1C2B" w:rsidRDefault="001E080D" w:rsidP="00C32EBF">
      <w:r>
        <w:t xml:space="preserve">In nonmonosyllabics, it is easiest to find phonemically nasalized vowels word-finally </w:t>
      </w:r>
      <w:r w:rsidR="00110C27">
        <w:t xml:space="preserve">(xx2b) </w:t>
      </w:r>
      <w:r>
        <w:t>than initially</w:t>
      </w:r>
      <w:r w:rsidR="00110C27">
        <w:t xml:space="preserve"> </w:t>
      </w:r>
      <w:r>
        <w:t>or medially, where vocalic nasalization is more strongly associated with nasal consonants.</w:t>
      </w:r>
      <w:r w:rsidR="00110C27">
        <w:t xml:space="preserve"> Some long nasalized vowels are in (xx2). These include some </w:t>
      </w:r>
      <w:r w:rsidR="00110C27" w:rsidRPr="008747EE">
        <w:rPr>
          <w:rFonts w:ascii="Doulos SIL" w:hAnsi="Doulos SIL"/>
          <w:i/>
          <w:color w:val="0000FF"/>
        </w:rPr>
        <w:t>CvCvv</w:t>
      </w:r>
      <w:r w:rsidR="00110C27" w:rsidRPr="00110C27">
        <w:t xml:space="preserve"> </w:t>
      </w:r>
      <w:r w:rsidR="00110C27">
        <w:t xml:space="preserve">stems with nasalized medial </w:t>
      </w:r>
      <w:r w:rsidR="00110C27" w:rsidRPr="008747EE">
        <w:rPr>
          <w:rFonts w:ascii="Doulos SIL" w:hAnsi="Doulos SIL"/>
          <w:i/>
          <w:color w:val="0000FF"/>
        </w:rPr>
        <w:t>C</w:t>
      </w:r>
      <w:r w:rsidR="00110C27">
        <w:t>, on the grounds that phonemic nasalization is more readily heard in final long than short vowels.</w:t>
      </w:r>
    </w:p>
    <w:p w14:paraId="78DE48FA" w14:textId="5A9BD3FC" w:rsidR="009F0B17" w:rsidRDefault="009F0B17" w:rsidP="009F0B17"/>
    <w:p w14:paraId="795D2975" w14:textId="23B9674F" w:rsidR="001E080D" w:rsidRPr="00181B3A" w:rsidRDefault="001E080D" w:rsidP="001E080D">
      <w:pPr>
        <w:tabs>
          <w:tab w:val="clear" w:pos="369"/>
          <w:tab w:val="left" w:pos="720"/>
          <w:tab w:val="left" w:pos="1080"/>
        </w:tabs>
        <w:rPr>
          <w:rFonts w:ascii="Doulos SIL" w:hAnsi="Doulos SIL"/>
        </w:rPr>
      </w:pPr>
      <w:r>
        <w:t>(xx2)</w:t>
      </w:r>
      <w:r>
        <w:tab/>
        <w:t xml:space="preserve">a. </w:t>
      </w:r>
      <w:r w:rsidR="00110C27" w:rsidRPr="00181B3A">
        <w:rPr>
          <w:rFonts w:ascii="Doulos SIL" w:hAnsi="Doulos SIL"/>
        </w:rPr>
        <w:t>nonfinal long nasalized vowel</w:t>
      </w:r>
    </w:p>
    <w:p w14:paraId="060C6252" w14:textId="77777777" w:rsidR="001E080D" w:rsidRDefault="001E080D" w:rsidP="001E080D">
      <w:pPr>
        <w:tabs>
          <w:tab w:val="clear" w:pos="369"/>
          <w:tab w:val="left" w:pos="720"/>
          <w:tab w:val="left" w:pos="1080"/>
        </w:tabs>
      </w:pPr>
      <w:r w:rsidRPr="00181B3A">
        <w:rPr>
          <w:rFonts w:ascii="Doulos SIL" w:hAnsi="Doulos SIL"/>
        </w:rPr>
        <w:tab/>
      </w:r>
      <w:r>
        <w:t xml:space="preserve">   </w:t>
      </w:r>
      <w:r>
        <w:rPr>
          <w:i/>
        </w:rPr>
        <w:t>nouns</w:t>
      </w:r>
    </w:p>
    <w:p w14:paraId="0157F0DA" w14:textId="21AA71E8" w:rsidR="00110C27" w:rsidRPr="00181B3A" w:rsidRDefault="00110C27" w:rsidP="00110C27">
      <w:pPr>
        <w:tabs>
          <w:tab w:val="clear" w:pos="369"/>
          <w:tab w:val="left" w:pos="720"/>
          <w:tab w:val="left" w:pos="1080"/>
          <w:tab w:val="left" w:pos="2160"/>
        </w:tabs>
      </w:pPr>
      <w:r>
        <w:tab/>
      </w:r>
      <w:r>
        <w:tab/>
      </w:r>
      <w:r w:rsidRPr="008747EE">
        <w:rPr>
          <w:rFonts w:ascii="Doulos SIL" w:hAnsi="Doulos SIL"/>
          <w:i/>
          <w:color w:val="0000FF"/>
        </w:rPr>
        <w:t>cīīⁿ-yí</w:t>
      </w:r>
      <w:r>
        <w:tab/>
      </w:r>
      <w:r w:rsidRPr="00181B3A">
        <w:t>‘breast-milk’ (compound)</w:t>
      </w:r>
    </w:p>
    <w:p w14:paraId="6E0EDE4A" w14:textId="77777777" w:rsidR="001E080D" w:rsidRPr="00181B3A" w:rsidRDefault="001E080D" w:rsidP="001E080D">
      <w:pPr>
        <w:tabs>
          <w:tab w:val="clear" w:pos="369"/>
          <w:tab w:val="left" w:pos="720"/>
          <w:tab w:val="left" w:pos="1080"/>
        </w:tabs>
      </w:pPr>
    </w:p>
    <w:p w14:paraId="4B72B55E" w14:textId="62580001" w:rsidR="001E080D" w:rsidRPr="00181B3A" w:rsidRDefault="001E080D" w:rsidP="001E080D">
      <w:pPr>
        <w:tabs>
          <w:tab w:val="clear" w:pos="369"/>
          <w:tab w:val="left" w:pos="720"/>
          <w:tab w:val="left" w:pos="1080"/>
        </w:tabs>
      </w:pPr>
      <w:r w:rsidRPr="00181B3A">
        <w:tab/>
        <w:t xml:space="preserve">b. </w:t>
      </w:r>
      <w:r w:rsidR="00110C27" w:rsidRPr="00181B3A">
        <w:t>final long nasalized vowel</w:t>
      </w:r>
      <w:r w:rsidRPr="00181B3A">
        <w:t xml:space="preserve"> </w:t>
      </w:r>
    </w:p>
    <w:p w14:paraId="0AA4B3FD" w14:textId="77777777" w:rsidR="001E080D" w:rsidRPr="00EA1C2B" w:rsidRDefault="001E080D" w:rsidP="001E080D">
      <w:pPr>
        <w:tabs>
          <w:tab w:val="clear" w:pos="369"/>
          <w:tab w:val="left" w:pos="720"/>
          <w:tab w:val="left" w:pos="1080"/>
        </w:tabs>
        <w:rPr>
          <w:i/>
        </w:rPr>
      </w:pPr>
      <w:r>
        <w:tab/>
        <w:t xml:space="preserve">   </w:t>
      </w:r>
      <w:r>
        <w:rPr>
          <w:i/>
        </w:rPr>
        <w:t>nouns</w:t>
      </w:r>
    </w:p>
    <w:p w14:paraId="021C6D3C" w14:textId="7359AD14" w:rsidR="00110C27" w:rsidRDefault="00110C27" w:rsidP="00110C27">
      <w:pPr>
        <w:tabs>
          <w:tab w:val="clear" w:pos="369"/>
          <w:tab w:val="left" w:pos="720"/>
          <w:tab w:val="left" w:pos="1080"/>
          <w:tab w:val="left" w:pos="2160"/>
        </w:tabs>
      </w:pPr>
      <w:r>
        <w:tab/>
      </w:r>
      <w:r>
        <w:tab/>
      </w:r>
      <w:r w:rsidRPr="008747EE">
        <w:rPr>
          <w:rFonts w:ascii="Doulos SIL" w:hAnsi="Doulos SIL"/>
          <w:i/>
          <w:color w:val="0000FF"/>
        </w:rPr>
        <w:t>jàŋgbáāⁿ</w:t>
      </w:r>
      <w:r>
        <w:tab/>
        <w:t xml:space="preserve">‘cat’ (variants include </w:t>
      </w:r>
      <w:r w:rsidRPr="008747EE">
        <w:rPr>
          <w:rFonts w:ascii="Doulos SIL" w:hAnsi="Doulos SIL"/>
          <w:i/>
          <w:color w:val="0000FF"/>
        </w:rPr>
        <w:t>jàŋmáāⁿ</w:t>
      </w:r>
      <w:r>
        <w:t xml:space="preserve"> )</w:t>
      </w:r>
    </w:p>
    <w:p w14:paraId="6B99A668" w14:textId="572FD5BA" w:rsidR="001E080D" w:rsidRDefault="001E080D" w:rsidP="001E080D">
      <w:pPr>
        <w:tabs>
          <w:tab w:val="clear" w:pos="369"/>
          <w:tab w:val="left" w:pos="720"/>
          <w:tab w:val="left" w:pos="1080"/>
          <w:tab w:val="left" w:pos="2160"/>
        </w:tabs>
      </w:pPr>
      <w:r>
        <w:tab/>
      </w:r>
      <w:r>
        <w:tab/>
      </w:r>
      <w:r w:rsidRPr="008747EE">
        <w:rPr>
          <w:rFonts w:ascii="Doulos SIL" w:hAnsi="Doulos SIL"/>
          <w:i/>
          <w:color w:val="0000FF"/>
        </w:rPr>
        <w:t>kūmɛ̄ɛ̄ⁿ</w:t>
      </w:r>
      <w:r>
        <w:tab/>
        <w:t>‘food’</w:t>
      </w:r>
    </w:p>
    <w:p w14:paraId="0091D826" w14:textId="458FE359" w:rsidR="001E080D" w:rsidRDefault="001E080D" w:rsidP="001E080D">
      <w:pPr>
        <w:tabs>
          <w:tab w:val="clear" w:pos="369"/>
          <w:tab w:val="left" w:pos="720"/>
          <w:tab w:val="left" w:pos="1080"/>
          <w:tab w:val="left" w:pos="2160"/>
        </w:tabs>
      </w:pPr>
      <w:r>
        <w:tab/>
      </w:r>
      <w:r>
        <w:tab/>
      </w:r>
      <w:r w:rsidRPr="008747EE">
        <w:rPr>
          <w:rFonts w:ascii="Doulos SIL" w:hAnsi="Doulos SIL"/>
          <w:i/>
          <w:color w:val="0000FF"/>
        </w:rPr>
        <w:t>kūmāāⁿ</w:t>
      </w:r>
      <w:r>
        <w:tab/>
        <w:t>‘cold(ness)’</w:t>
      </w:r>
    </w:p>
    <w:p w14:paraId="761DE0B9" w14:textId="77777777" w:rsidR="001E080D" w:rsidRPr="00EA1C2B" w:rsidRDefault="001E080D" w:rsidP="001E080D">
      <w:pPr>
        <w:tabs>
          <w:tab w:val="clear" w:pos="369"/>
          <w:tab w:val="left" w:pos="720"/>
          <w:tab w:val="left" w:pos="1080"/>
        </w:tabs>
        <w:rPr>
          <w:i/>
        </w:rPr>
      </w:pPr>
      <w:r>
        <w:tab/>
        <w:t xml:space="preserve">   </w:t>
      </w:r>
      <w:r>
        <w:rPr>
          <w:i/>
        </w:rPr>
        <w:t>verbs</w:t>
      </w:r>
    </w:p>
    <w:p w14:paraId="73431EE1" w14:textId="50E3F021" w:rsidR="001E080D" w:rsidRDefault="001E080D" w:rsidP="001E080D">
      <w:pPr>
        <w:tabs>
          <w:tab w:val="clear" w:pos="369"/>
          <w:tab w:val="left" w:pos="720"/>
          <w:tab w:val="left" w:pos="1080"/>
          <w:tab w:val="left" w:pos="2160"/>
        </w:tabs>
      </w:pPr>
      <w:r>
        <w:tab/>
      </w:r>
      <w:r>
        <w:tab/>
      </w:r>
      <w:r w:rsidR="00110C27" w:rsidRPr="008747EE">
        <w:rPr>
          <w:rFonts w:ascii="Doulos SIL" w:hAnsi="Doulos SIL"/>
          <w:i/>
          <w:color w:val="0000FF"/>
        </w:rPr>
        <w:t>sàmɛ́ɛ̄ⁿ</w:t>
      </w:r>
      <w:r>
        <w:tab/>
        <w:t>‘</w:t>
      </w:r>
      <w:r w:rsidR="00110C27">
        <w:t>pull</w:t>
      </w:r>
      <w:r>
        <w:t>’ (perfective)</w:t>
      </w:r>
    </w:p>
    <w:p w14:paraId="3FC47D7D" w14:textId="0B67A17A" w:rsidR="00110C27" w:rsidRDefault="00110C27" w:rsidP="001E080D">
      <w:pPr>
        <w:tabs>
          <w:tab w:val="clear" w:pos="369"/>
          <w:tab w:val="left" w:pos="720"/>
          <w:tab w:val="left" w:pos="1080"/>
          <w:tab w:val="left" w:pos="2160"/>
        </w:tabs>
      </w:pPr>
      <w:r>
        <w:tab/>
      </w:r>
      <w:r>
        <w:tab/>
      </w:r>
      <w:r w:rsidRPr="008747EE">
        <w:rPr>
          <w:rFonts w:ascii="Doulos SIL" w:hAnsi="Doulos SIL"/>
          <w:i/>
          <w:color w:val="0000FF"/>
        </w:rPr>
        <w:t>mɔ̀mɔ́ɛ̄ⁿ</w:t>
      </w:r>
      <w:r>
        <w:tab/>
        <w:t>‘crawl’ (perfective)</w:t>
      </w:r>
    </w:p>
    <w:p w14:paraId="6F1AA994" w14:textId="77777777" w:rsidR="009F0B17" w:rsidRDefault="009F0B17" w:rsidP="009F0B17"/>
    <w:p w14:paraId="141201EB" w14:textId="560D63E2" w:rsidR="00110C27" w:rsidRDefault="00110C27" w:rsidP="009F0B17">
      <w:r>
        <w:t>Some nonmonosyllabics with short nasalized vowels are in (xx3). Nonfinal nasalized vowels are rare unless preceded by a nasal consonant.</w:t>
      </w:r>
      <w:r w:rsidR="001D57AC">
        <w:t xml:space="preserve"> Final nasalized vowels are common</w:t>
      </w:r>
    </w:p>
    <w:p w14:paraId="7F44269F" w14:textId="77777777" w:rsidR="00110C27" w:rsidRDefault="00110C27" w:rsidP="009F0B17"/>
    <w:p w14:paraId="3935D81C" w14:textId="37461F49" w:rsidR="00110C27" w:rsidRDefault="00110C27" w:rsidP="00110C27">
      <w:pPr>
        <w:tabs>
          <w:tab w:val="clear" w:pos="369"/>
          <w:tab w:val="left" w:pos="720"/>
          <w:tab w:val="left" w:pos="1080"/>
        </w:tabs>
      </w:pPr>
      <w:r>
        <w:t>(xx3)</w:t>
      </w:r>
      <w:r>
        <w:tab/>
        <w:t xml:space="preserve">a. </w:t>
      </w:r>
      <w:r w:rsidRPr="00181B3A">
        <w:t>nonfinal short nasalized vow</w:t>
      </w:r>
      <w:r w:rsidRPr="008747EE">
        <w:rPr>
          <w:rFonts w:ascii="Doulos SIL" w:hAnsi="Doulos SIL"/>
          <w:i/>
          <w:color w:val="0000FF"/>
        </w:rPr>
        <w:t>el</w:t>
      </w:r>
    </w:p>
    <w:p w14:paraId="61B077DF" w14:textId="77777777" w:rsidR="00110C27" w:rsidRDefault="00110C27" w:rsidP="00110C27">
      <w:pPr>
        <w:tabs>
          <w:tab w:val="clear" w:pos="369"/>
          <w:tab w:val="left" w:pos="720"/>
          <w:tab w:val="left" w:pos="1080"/>
        </w:tabs>
      </w:pPr>
      <w:r w:rsidRPr="00181B3A">
        <w:rPr>
          <w:rFonts w:ascii="Doulos SIL" w:hAnsi="Doulos SIL"/>
        </w:rPr>
        <w:tab/>
      </w:r>
      <w:r w:rsidRPr="00181B3A">
        <w:t xml:space="preserve">   </w:t>
      </w:r>
      <w:r>
        <w:rPr>
          <w:i/>
        </w:rPr>
        <w:t>nouns</w:t>
      </w:r>
    </w:p>
    <w:p w14:paraId="0D7AEA55" w14:textId="77777777" w:rsidR="00110C27" w:rsidRDefault="00110C27" w:rsidP="00110C27">
      <w:pPr>
        <w:tabs>
          <w:tab w:val="clear" w:pos="369"/>
          <w:tab w:val="left" w:pos="720"/>
          <w:tab w:val="left" w:pos="1080"/>
          <w:tab w:val="left" w:pos="2160"/>
        </w:tabs>
      </w:pPr>
      <w:r w:rsidRPr="008747EE">
        <w:rPr>
          <w:rFonts w:ascii="Doulos SIL" w:hAnsi="Doulos SIL"/>
          <w:i/>
          <w:color w:val="0000FF"/>
        </w:rPr>
        <w:tab/>
      </w:r>
      <w:r w:rsidRPr="008747EE">
        <w:rPr>
          <w:rFonts w:ascii="Doulos SIL" w:hAnsi="Doulos SIL"/>
          <w:i/>
          <w:color w:val="0000FF"/>
        </w:rPr>
        <w:tab/>
        <w:t>cíⁿwù</w:t>
      </w:r>
      <w:r w:rsidRPr="008747EE">
        <w:rPr>
          <w:rFonts w:ascii="Doulos SIL" w:hAnsi="Doulos SIL"/>
          <w:i/>
          <w:color w:val="0000FF"/>
        </w:rPr>
        <w:tab/>
        <w:t>‘termitary’</w:t>
      </w:r>
    </w:p>
    <w:p w14:paraId="2B74B4BA" w14:textId="77777777" w:rsidR="00110C27" w:rsidRDefault="00110C27" w:rsidP="00110C27">
      <w:pPr>
        <w:tabs>
          <w:tab w:val="clear" w:pos="369"/>
          <w:tab w:val="left" w:pos="720"/>
          <w:tab w:val="left" w:pos="1080"/>
        </w:tabs>
      </w:pPr>
    </w:p>
    <w:p w14:paraId="740B7BD4" w14:textId="3DD18F56" w:rsidR="00110C27" w:rsidRPr="00181B3A" w:rsidRDefault="00110C27" w:rsidP="00110C27">
      <w:pPr>
        <w:tabs>
          <w:tab w:val="clear" w:pos="369"/>
          <w:tab w:val="left" w:pos="720"/>
          <w:tab w:val="left" w:pos="1080"/>
        </w:tabs>
        <w:rPr>
          <w:rFonts w:ascii="Doulos SIL" w:hAnsi="Doulos SIL"/>
        </w:rPr>
      </w:pPr>
      <w:r w:rsidRPr="00181B3A">
        <w:rPr>
          <w:rFonts w:ascii="Doulos SIL" w:hAnsi="Doulos SIL"/>
        </w:rPr>
        <w:tab/>
        <w:t>b. final short nasalized vowel</w:t>
      </w:r>
    </w:p>
    <w:p w14:paraId="779A56B1" w14:textId="77777777" w:rsidR="00110C27" w:rsidRDefault="00110C27" w:rsidP="00110C27">
      <w:pPr>
        <w:tabs>
          <w:tab w:val="clear" w:pos="369"/>
          <w:tab w:val="left" w:pos="720"/>
          <w:tab w:val="left" w:pos="1080"/>
        </w:tabs>
      </w:pPr>
      <w:r>
        <w:tab/>
        <w:t xml:space="preserve">   </w:t>
      </w:r>
      <w:r>
        <w:rPr>
          <w:i/>
        </w:rPr>
        <w:t>nouns</w:t>
      </w:r>
    </w:p>
    <w:p w14:paraId="5B530BDE" w14:textId="77777777" w:rsidR="00110C27" w:rsidRPr="008747EE" w:rsidRDefault="00110C27" w:rsidP="00110C27">
      <w:pPr>
        <w:tabs>
          <w:tab w:val="clear" w:pos="369"/>
          <w:tab w:val="left" w:pos="720"/>
          <w:tab w:val="left" w:pos="1080"/>
          <w:tab w:val="left" w:pos="2160"/>
        </w:tabs>
        <w:rPr>
          <w:rFonts w:ascii="Doulos SIL" w:hAnsi="Doulos SIL"/>
          <w:i/>
          <w:color w:val="0000FF"/>
        </w:rPr>
      </w:pPr>
      <w:r>
        <w:tab/>
      </w:r>
      <w:r>
        <w:tab/>
      </w:r>
      <w:r w:rsidRPr="008747EE">
        <w:rPr>
          <w:rFonts w:ascii="Doulos SIL" w:hAnsi="Doulos SIL"/>
          <w:i/>
          <w:color w:val="0000FF"/>
        </w:rPr>
        <w:t>dúléⁿ</w:t>
      </w:r>
      <w:r>
        <w:tab/>
        <w:t>‘</w:t>
      </w:r>
      <w:r w:rsidRPr="008747EE">
        <w:rPr>
          <w:rFonts w:ascii="Doulos SIL" w:hAnsi="Doulos SIL"/>
          <w:i/>
          <w:color w:val="0000FF"/>
        </w:rPr>
        <w:t>fishing apparatus’</w:t>
      </w:r>
    </w:p>
    <w:p w14:paraId="1BFB1AA5" w14:textId="77777777" w:rsidR="00110C27" w:rsidRPr="008747EE" w:rsidRDefault="00110C27" w:rsidP="00110C27">
      <w:pPr>
        <w:tabs>
          <w:tab w:val="clear" w:pos="369"/>
          <w:tab w:val="left" w:pos="720"/>
          <w:tab w:val="left" w:pos="1080"/>
          <w:tab w:val="left" w:pos="2160"/>
        </w:tabs>
        <w:rPr>
          <w:rFonts w:ascii="Doulos SIL" w:hAnsi="Doulos SIL"/>
          <w:i/>
          <w:color w:val="0000FF"/>
        </w:rPr>
      </w:pPr>
      <w:r w:rsidRPr="008747EE">
        <w:rPr>
          <w:rFonts w:ascii="Doulos SIL" w:hAnsi="Doulos SIL"/>
          <w:i/>
          <w:color w:val="0000FF"/>
        </w:rPr>
        <w:tab/>
      </w:r>
      <w:r w:rsidRPr="008747EE">
        <w:rPr>
          <w:rFonts w:ascii="Doulos SIL" w:hAnsi="Doulos SIL"/>
          <w:i/>
          <w:color w:val="0000FF"/>
        </w:rPr>
        <w:tab/>
        <w:t>búʔúⁿ</w:t>
      </w:r>
      <w:r w:rsidRPr="008747EE">
        <w:rPr>
          <w:rFonts w:ascii="Doulos SIL" w:hAnsi="Doulos SIL"/>
          <w:i/>
          <w:color w:val="0000FF"/>
        </w:rPr>
        <w:tab/>
        <w:t>‘liver’</w:t>
      </w:r>
    </w:p>
    <w:p w14:paraId="733CCC0E" w14:textId="77777777" w:rsidR="00284A91" w:rsidRPr="008747EE" w:rsidRDefault="00284A91" w:rsidP="00284A91">
      <w:pPr>
        <w:tabs>
          <w:tab w:val="clear" w:pos="369"/>
          <w:tab w:val="left" w:pos="720"/>
          <w:tab w:val="left" w:pos="1080"/>
          <w:tab w:val="left" w:pos="2160"/>
        </w:tabs>
        <w:rPr>
          <w:rFonts w:ascii="Doulos SIL" w:hAnsi="Doulos SIL"/>
          <w:i/>
          <w:color w:val="0000FF"/>
        </w:rPr>
      </w:pPr>
      <w:r w:rsidRPr="008747EE">
        <w:rPr>
          <w:rFonts w:ascii="Doulos SIL" w:hAnsi="Doulos SIL"/>
          <w:i/>
          <w:color w:val="0000FF"/>
        </w:rPr>
        <w:tab/>
      </w:r>
      <w:r w:rsidRPr="008747EE">
        <w:rPr>
          <w:rFonts w:ascii="Doulos SIL" w:hAnsi="Doulos SIL"/>
          <w:i/>
          <w:color w:val="0000FF"/>
        </w:rPr>
        <w:tab/>
        <w:t>gbíríⁿ</w:t>
      </w:r>
      <w:r w:rsidRPr="008747EE">
        <w:rPr>
          <w:rFonts w:ascii="Doulos SIL" w:hAnsi="Doulos SIL"/>
          <w:i/>
          <w:color w:val="0000FF"/>
        </w:rPr>
        <w:tab/>
        <w:t>‘wilderness’</w:t>
      </w:r>
    </w:p>
    <w:p w14:paraId="42CF8095" w14:textId="691BF5EF" w:rsidR="00110C27" w:rsidRPr="008747EE" w:rsidRDefault="00110C27" w:rsidP="00110C27">
      <w:pPr>
        <w:tabs>
          <w:tab w:val="clear" w:pos="369"/>
          <w:tab w:val="left" w:pos="720"/>
          <w:tab w:val="left" w:pos="1080"/>
          <w:tab w:val="left" w:pos="2160"/>
        </w:tabs>
        <w:rPr>
          <w:rFonts w:ascii="Doulos SIL" w:hAnsi="Doulos SIL"/>
          <w:i/>
          <w:color w:val="0000FF"/>
        </w:rPr>
      </w:pPr>
      <w:r w:rsidRPr="008747EE">
        <w:rPr>
          <w:rFonts w:ascii="Doulos SIL" w:hAnsi="Doulos SIL"/>
          <w:i/>
          <w:color w:val="0000FF"/>
        </w:rPr>
        <w:tab/>
      </w:r>
      <w:r w:rsidRPr="008747EE">
        <w:rPr>
          <w:rFonts w:ascii="Doulos SIL" w:hAnsi="Doulos SIL"/>
          <w:i/>
          <w:color w:val="0000FF"/>
        </w:rPr>
        <w:tab/>
      </w:r>
      <w:r w:rsidR="00284A91" w:rsidRPr="008747EE">
        <w:rPr>
          <w:rFonts w:ascii="Doulos SIL" w:hAnsi="Doulos SIL"/>
          <w:i/>
          <w:color w:val="0000FF"/>
        </w:rPr>
        <w:t>bààgé</w:t>
      </w:r>
      <w:r w:rsidRPr="008747EE">
        <w:rPr>
          <w:rFonts w:ascii="Doulos SIL" w:hAnsi="Doulos SIL"/>
          <w:i/>
          <w:color w:val="0000FF"/>
        </w:rPr>
        <w:t>ⁿ</w:t>
      </w:r>
      <w:r w:rsidRPr="008747EE">
        <w:rPr>
          <w:rFonts w:ascii="Doulos SIL" w:hAnsi="Doulos SIL"/>
          <w:i/>
          <w:color w:val="0000FF"/>
        </w:rPr>
        <w:tab/>
        <w:t>‘</w:t>
      </w:r>
      <w:r w:rsidR="00284A91" w:rsidRPr="008747EE">
        <w:rPr>
          <w:rFonts w:ascii="Doulos SIL" w:hAnsi="Doulos SIL"/>
          <w:i/>
          <w:color w:val="0000FF"/>
        </w:rPr>
        <w:t>tea’</w:t>
      </w:r>
    </w:p>
    <w:p w14:paraId="7F9BEE8E" w14:textId="253BA614" w:rsidR="001D57AC" w:rsidRPr="008747EE" w:rsidRDefault="001D57AC" w:rsidP="001D57AC">
      <w:pPr>
        <w:tabs>
          <w:tab w:val="clear" w:pos="369"/>
          <w:tab w:val="left" w:pos="720"/>
          <w:tab w:val="left" w:pos="1080"/>
          <w:tab w:val="left" w:pos="2160"/>
        </w:tabs>
        <w:rPr>
          <w:rFonts w:ascii="Doulos SIL" w:hAnsi="Doulos SIL"/>
          <w:i/>
          <w:color w:val="0000FF"/>
        </w:rPr>
      </w:pPr>
      <w:r w:rsidRPr="008747EE">
        <w:rPr>
          <w:rFonts w:ascii="Doulos SIL" w:hAnsi="Doulos SIL"/>
          <w:i/>
          <w:color w:val="0000FF"/>
        </w:rPr>
        <w:tab/>
      </w:r>
      <w:r w:rsidRPr="008747EE">
        <w:rPr>
          <w:rFonts w:ascii="Doulos SIL" w:hAnsi="Doulos SIL"/>
          <w:i/>
          <w:color w:val="0000FF"/>
        </w:rPr>
        <w:tab/>
        <w:t>fààndáⁿ</w:t>
      </w:r>
      <w:r w:rsidRPr="008747EE">
        <w:rPr>
          <w:rFonts w:ascii="Doulos SIL" w:hAnsi="Doulos SIL"/>
          <w:i/>
          <w:color w:val="0000FF"/>
        </w:rPr>
        <w:tab/>
        <w:t>‘pauper’</w:t>
      </w:r>
    </w:p>
    <w:p w14:paraId="65AED38B" w14:textId="2342D5B6" w:rsidR="001D57AC" w:rsidRPr="008747EE" w:rsidRDefault="001D57AC" w:rsidP="001D57AC">
      <w:pPr>
        <w:tabs>
          <w:tab w:val="clear" w:pos="369"/>
          <w:tab w:val="left" w:pos="720"/>
          <w:tab w:val="left" w:pos="1080"/>
          <w:tab w:val="left" w:pos="2160"/>
        </w:tabs>
        <w:rPr>
          <w:rFonts w:ascii="Doulos SIL" w:hAnsi="Doulos SIL"/>
          <w:i/>
          <w:color w:val="0000FF"/>
        </w:rPr>
      </w:pPr>
      <w:r w:rsidRPr="008747EE">
        <w:rPr>
          <w:rFonts w:ascii="Doulos SIL" w:hAnsi="Doulos SIL"/>
          <w:i/>
          <w:color w:val="0000FF"/>
        </w:rPr>
        <w:tab/>
      </w:r>
      <w:r w:rsidRPr="008747EE">
        <w:rPr>
          <w:rFonts w:ascii="Doulos SIL" w:hAnsi="Doulos SIL"/>
          <w:i/>
          <w:color w:val="0000FF"/>
        </w:rPr>
        <w:tab/>
        <w:t>sààbíⁿ</w:t>
      </w:r>
      <w:r w:rsidRPr="008747EE">
        <w:rPr>
          <w:rFonts w:ascii="Doulos SIL" w:hAnsi="Doulos SIL"/>
          <w:i/>
          <w:color w:val="0000FF"/>
        </w:rPr>
        <w:tab/>
        <w:t>‘roof’</w:t>
      </w:r>
    </w:p>
    <w:p w14:paraId="748A95BF" w14:textId="52B3078F" w:rsidR="00110C27" w:rsidRDefault="00110C27" w:rsidP="001D57AC"/>
    <w:p w14:paraId="0F002F72" w14:textId="0D8B712F" w:rsidR="009F0B17" w:rsidRDefault="001D57AC" w:rsidP="001D57AC">
      <w:r>
        <w:t xml:space="preserve">Several verb stems have some alternations between </w:t>
      </w:r>
      <w:r w:rsidRPr="008747EE">
        <w:rPr>
          <w:rFonts w:ascii="Doulos SIL" w:hAnsi="Doulos SIL"/>
          <w:i/>
          <w:color w:val="0000FF"/>
        </w:rPr>
        <w:t>Cv</w:t>
      </w:r>
      <w:r w:rsidR="00D63BE7" w:rsidRPr="008747EE">
        <w:rPr>
          <w:rFonts w:ascii="Doulos SIL" w:hAnsi="Doulos SIL"/>
          <w:i/>
          <w:color w:val="0000FF"/>
        </w:rPr>
        <w:t>n</w:t>
      </w:r>
      <w:r w:rsidRPr="008747EE">
        <w:rPr>
          <w:rFonts w:ascii="Doulos SIL" w:hAnsi="Doulos SIL"/>
          <w:i/>
          <w:color w:val="0000FF"/>
        </w:rPr>
        <w:t>v</w:t>
      </w:r>
      <w:r>
        <w:t xml:space="preserve"> and </w:t>
      </w:r>
      <w:r w:rsidRPr="008747EE">
        <w:rPr>
          <w:rFonts w:ascii="Doulos SIL" w:hAnsi="Doulos SIL"/>
          <w:i/>
          <w:color w:val="0000FF"/>
        </w:rPr>
        <w:t>Cvⁿ</w:t>
      </w:r>
      <w:r>
        <w:t>. The short form is the imperative.</w:t>
      </w:r>
    </w:p>
    <w:p w14:paraId="58949CC3" w14:textId="77777777" w:rsidR="001D57AC" w:rsidRDefault="001D57AC" w:rsidP="001D57AC"/>
    <w:p w14:paraId="584EB935" w14:textId="5B33C83D" w:rsidR="001D57AC" w:rsidRDefault="001D57AC" w:rsidP="001D57AC">
      <w:pPr>
        <w:tabs>
          <w:tab w:val="clear" w:pos="369"/>
          <w:tab w:val="left" w:pos="720"/>
          <w:tab w:val="left" w:pos="1080"/>
          <w:tab w:val="left" w:pos="2340"/>
          <w:tab w:val="left" w:pos="4050"/>
        </w:tabs>
      </w:pPr>
      <w:r>
        <w:t>(xx4)</w:t>
      </w:r>
      <w:r>
        <w:tab/>
        <w:t>imperfective</w:t>
      </w:r>
      <w:r>
        <w:tab/>
        <w:t>imperative</w:t>
      </w:r>
      <w:r>
        <w:tab/>
        <w:t>gloss</w:t>
      </w:r>
    </w:p>
    <w:p w14:paraId="0F521672" w14:textId="44617BEC" w:rsidR="001D57AC" w:rsidRDefault="001D57AC" w:rsidP="001D57AC">
      <w:pPr>
        <w:tabs>
          <w:tab w:val="clear" w:pos="369"/>
          <w:tab w:val="left" w:pos="720"/>
          <w:tab w:val="left" w:pos="1080"/>
          <w:tab w:val="left" w:pos="2340"/>
          <w:tab w:val="left" w:pos="4050"/>
        </w:tabs>
      </w:pPr>
      <w:r>
        <w:tab/>
      </w:r>
    </w:p>
    <w:p w14:paraId="6C95A82B" w14:textId="23291F29" w:rsidR="001D57AC" w:rsidRDefault="001D57AC" w:rsidP="001D57AC">
      <w:pPr>
        <w:tabs>
          <w:tab w:val="clear" w:pos="369"/>
          <w:tab w:val="left" w:pos="720"/>
          <w:tab w:val="left" w:pos="1080"/>
          <w:tab w:val="left" w:pos="2340"/>
          <w:tab w:val="left" w:pos="4050"/>
        </w:tabs>
      </w:pPr>
      <w:r>
        <w:tab/>
      </w:r>
      <w:r w:rsidRPr="008747EE">
        <w:rPr>
          <w:rFonts w:ascii="Doulos SIL" w:hAnsi="Doulos SIL"/>
          <w:i/>
          <w:color w:val="0000FF"/>
        </w:rPr>
        <w:t>dɔ̀nɔ̀</w:t>
      </w:r>
      <w:r w:rsidRPr="008747EE">
        <w:rPr>
          <w:rFonts w:ascii="Doulos SIL" w:hAnsi="Doulos SIL"/>
          <w:i/>
          <w:color w:val="0000FF"/>
        </w:rPr>
        <w:tab/>
        <w:t>dɔ̀ⁿ</w:t>
      </w:r>
      <w:r>
        <w:tab/>
        <w:t>‘chew’</w:t>
      </w:r>
    </w:p>
    <w:p w14:paraId="5A7120A8" w14:textId="217183C9" w:rsidR="001D57AC" w:rsidRDefault="001D57AC" w:rsidP="001D57AC">
      <w:pPr>
        <w:tabs>
          <w:tab w:val="clear" w:pos="369"/>
          <w:tab w:val="left" w:pos="720"/>
          <w:tab w:val="left" w:pos="1080"/>
          <w:tab w:val="left" w:pos="2340"/>
          <w:tab w:val="left" w:pos="4050"/>
        </w:tabs>
      </w:pPr>
      <w:r>
        <w:lastRenderedPageBreak/>
        <w:tab/>
      </w:r>
      <w:r w:rsidRPr="008747EE">
        <w:rPr>
          <w:rFonts w:ascii="Doulos SIL" w:hAnsi="Doulos SIL"/>
          <w:i/>
          <w:color w:val="0000FF"/>
        </w:rPr>
        <w:t>gbɛ̀nà</w:t>
      </w:r>
      <w:r w:rsidRPr="008747EE">
        <w:rPr>
          <w:rFonts w:ascii="Doulos SIL" w:hAnsi="Doulos SIL"/>
          <w:i/>
          <w:color w:val="0000FF"/>
        </w:rPr>
        <w:tab/>
        <w:t>gbɛ̌ⁿ</w:t>
      </w:r>
      <w:r>
        <w:tab/>
        <w:t>‘throw’</w:t>
      </w:r>
    </w:p>
    <w:p w14:paraId="1AD96BD2" w14:textId="6B363D33" w:rsidR="001D57AC" w:rsidRDefault="001D57AC" w:rsidP="001D57AC">
      <w:pPr>
        <w:tabs>
          <w:tab w:val="clear" w:pos="369"/>
          <w:tab w:val="left" w:pos="720"/>
          <w:tab w:val="left" w:pos="1080"/>
          <w:tab w:val="left" w:pos="2340"/>
          <w:tab w:val="left" w:pos="4050"/>
        </w:tabs>
      </w:pPr>
      <w:r>
        <w:tab/>
      </w:r>
      <w:r w:rsidRPr="008747EE">
        <w:rPr>
          <w:rFonts w:ascii="Doulos SIL" w:hAnsi="Doulos SIL"/>
          <w:i/>
          <w:color w:val="0000FF"/>
        </w:rPr>
        <w:t>jàʔánà</w:t>
      </w:r>
      <w:r w:rsidRPr="008747EE">
        <w:rPr>
          <w:rFonts w:ascii="Doulos SIL" w:hAnsi="Doulos SIL"/>
          <w:i/>
          <w:color w:val="0000FF"/>
        </w:rPr>
        <w:tab/>
        <w:t>jàʔáⁿ</w:t>
      </w:r>
      <w:r>
        <w:tab/>
        <w:t>‘descend’</w:t>
      </w:r>
    </w:p>
    <w:p w14:paraId="6CE87C6A" w14:textId="77777777" w:rsidR="009F0B17" w:rsidRDefault="009F0B17" w:rsidP="009F0B17"/>
    <w:p w14:paraId="2DF9CCD8" w14:textId="77777777" w:rsidR="009F0B17" w:rsidRPr="009F0B17" w:rsidRDefault="009F0B17" w:rsidP="009F0B17"/>
    <w:p w14:paraId="3811887E" w14:textId="77777777" w:rsidR="007878CF" w:rsidRDefault="007878CF" w:rsidP="007878CF">
      <w:pPr>
        <w:pStyle w:val="Heading3"/>
        <w:numPr>
          <w:ilvl w:val="2"/>
          <w:numId w:val="1"/>
        </w:numPr>
      </w:pPr>
      <w:bookmarkStart w:id="259" w:name="_Toc508942613"/>
      <w:bookmarkStart w:id="260" w:name="_Toc508943213"/>
      <w:bookmarkStart w:id="261" w:name="_Toc509043679"/>
      <w:bookmarkStart w:id="262" w:name="_Toc36027156"/>
      <w:bookmarkStart w:id="263" w:name="_Toc36027308"/>
      <w:bookmarkStart w:id="264" w:name="_Toc36027518"/>
      <w:bookmarkStart w:id="265" w:name="_Toc78375527"/>
      <w:bookmarkStart w:id="266" w:name="_Toc79405632"/>
      <w:bookmarkStart w:id="267" w:name="_Toc167069481"/>
      <w:bookmarkStart w:id="268" w:name="_Toc337411908"/>
      <w:r>
        <w:t>Initial vowels</w:t>
      </w:r>
      <w:bookmarkEnd w:id="259"/>
      <w:bookmarkEnd w:id="260"/>
      <w:bookmarkEnd w:id="261"/>
      <w:bookmarkEnd w:id="262"/>
      <w:bookmarkEnd w:id="263"/>
      <w:bookmarkEnd w:id="264"/>
      <w:bookmarkEnd w:id="265"/>
      <w:bookmarkEnd w:id="266"/>
      <w:bookmarkEnd w:id="267"/>
      <w:bookmarkEnd w:id="268"/>
    </w:p>
    <w:p w14:paraId="13AE16F4" w14:textId="77777777" w:rsidR="007878CF" w:rsidRDefault="007878CF" w:rsidP="007878CF">
      <w:pPr>
        <w:pStyle w:val="Heading3"/>
        <w:numPr>
          <w:ilvl w:val="2"/>
          <w:numId w:val="1"/>
        </w:numPr>
      </w:pPr>
      <w:bookmarkStart w:id="269" w:name="_Toc508942614"/>
      <w:bookmarkStart w:id="270" w:name="_Toc508943214"/>
      <w:bookmarkStart w:id="271" w:name="_Toc509043680"/>
      <w:bookmarkStart w:id="272" w:name="_Toc36027157"/>
      <w:bookmarkStart w:id="273" w:name="_Toc36027309"/>
      <w:bookmarkStart w:id="274" w:name="_Toc36027519"/>
      <w:bookmarkStart w:id="275" w:name="_Toc78375528"/>
      <w:bookmarkStart w:id="276" w:name="_Toc79405633"/>
      <w:bookmarkStart w:id="277" w:name="_Toc167069482"/>
      <w:bookmarkStart w:id="278" w:name="_Toc337411909"/>
      <w:r>
        <w:t>Stem-final vowels</w:t>
      </w:r>
      <w:bookmarkEnd w:id="269"/>
      <w:bookmarkEnd w:id="270"/>
      <w:bookmarkEnd w:id="271"/>
      <w:bookmarkEnd w:id="272"/>
      <w:bookmarkEnd w:id="273"/>
      <w:bookmarkEnd w:id="274"/>
      <w:bookmarkEnd w:id="275"/>
      <w:bookmarkEnd w:id="276"/>
      <w:bookmarkEnd w:id="277"/>
      <w:bookmarkEnd w:id="278"/>
    </w:p>
    <w:p w14:paraId="4A2D8A26" w14:textId="6EEDD7CB" w:rsidR="00AE0ECA" w:rsidRDefault="00AE0ECA" w:rsidP="00AE0ECA">
      <w:pPr>
        <w:pStyle w:val="Heading3"/>
      </w:pPr>
      <w:bookmarkStart w:id="279" w:name="_Toc337411910"/>
      <w:r>
        <w:t>Vowel sequences (</w:t>
      </w:r>
      <w:r w:rsidR="00454869" w:rsidRPr="00782E53">
        <w:rPr>
          <w:rFonts w:ascii="Doulos SIL" w:hAnsi="Doulos SIL"/>
          <w:i/>
          <w:color w:val="0000FF"/>
        </w:rPr>
        <w:t>ɔɛ</w:t>
      </w:r>
      <w:r w:rsidR="00454869">
        <w:t xml:space="preserve"> diphthong</w:t>
      </w:r>
      <w:r>
        <w:t>)</w:t>
      </w:r>
      <w:bookmarkEnd w:id="279"/>
    </w:p>
    <w:p w14:paraId="7C9FD128" w14:textId="5857162F" w:rsidR="003E2651" w:rsidRDefault="003E2651" w:rsidP="003E2651">
      <w:r>
        <w:t xml:space="preserve">The diphthong </w:t>
      </w:r>
      <w:r w:rsidRPr="00782E53">
        <w:rPr>
          <w:rFonts w:ascii="Doulos SIL" w:hAnsi="Doulos SIL"/>
          <w:i/>
          <w:color w:val="0000FF"/>
        </w:rPr>
        <w:t>ɔɛ</w:t>
      </w:r>
      <w:r>
        <w:t xml:space="preserve"> occurs in verbs with basic vowel(s) </w:t>
      </w:r>
      <w:r w:rsidRPr="00782E53">
        <w:rPr>
          <w:rFonts w:ascii="Doulos SIL" w:hAnsi="Doulos SIL"/>
          <w:i/>
          <w:color w:val="0000FF"/>
        </w:rPr>
        <w:t>ɔ</w:t>
      </w:r>
      <w:r>
        <w:t xml:space="preserve"> that add a mid-height front vowel </w:t>
      </w:r>
      <w:r w:rsidRPr="008747EE">
        <w:rPr>
          <w:rFonts w:ascii="Doulos SIL" w:hAnsi="Doulos SIL"/>
          <w:i/>
          <w:color w:val="0000FF"/>
        </w:rPr>
        <w:t>ɛ</w:t>
      </w:r>
      <w:r>
        <w:t xml:space="preserve"> in the perfective. </w:t>
      </w:r>
      <w:r w:rsidR="008F08EF">
        <w:t xml:space="preserve">However, the diphthong is monophthongized in the perfective negative (xx1a). </w:t>
      </w:r>
      <w:r>
        <w:t>No diphthong is created</w:t>
      </w:r>
      <w:r w:rsidR="008F08EF">
        <w:t xml:space="preserve"> even in the positive</w:t>
      </w:r>
      <w:r>
        <w:t xml:space="preserve"> when the high front vowel </w:t>
      </w:r>
      <w:r w:rsidRPr="00782E53">
        <w:rPr>
          <w:rFonts w:ascii="Doulos SIL" w:hAnsi="Doulos SIL"/>
          <w:i/>
          <w:color w:val="0000FF"/>
        </w:rPr>
        <w:t>i</w:t>
      </w:r>
      <w:r>
        <w:t xml:space="preserve"> </w:t>
      </w:r>
      <w:r w:rsidR="008F08EF">
        <w:t xml:space="preserve">rather than </w:t>
      </w:r>
      <w:r w:rsidR="008F08EF" w:rsidRPr="00782E53">
        <w:rPr>
          <w:rFonts w:ascii="Doulos SIL" w:hAnsi="Doulos SIL"/>
          <w:i/>
          <w:color w:val="0000FF"/>
        </w:rPr>
        <w:t>ɛ</w:t>
      </w:r>
      <w:r w:rsidR="008F08EF">
        <w:t xml:space="preserve"> </w:t>
      </w:r>
      <w:r>
        <w:t xml:space="preserve">is </w:t>
      </w:r>
      <w:r w:rsidR="008F08EF">
        <w:t>used in the perfective (xx1b)</w:t>
      </w:r>
      <w:r>
        <w:t xml:space="preserve">. The other vowel quality in verb stems that is not already a front vowel and that can acquire </w:t>
      </w:r>
      <w:r w:rsidRPr="008747EE">
        <w:rPr>
          <w:rFonts w:ascii="Doulos SIL" w:hAnsi="Doulos SIL"/>
          <w:i/>
          <w:color w:val="0000FF"/>
        </w:rPr>
        <w:t>ɛ</w:t>
      </w:r>
      <w:r>
        <w:t xml:space="preserve"> in the perfective is </w:t>
      </w:r>
      <w:r w:rsidR="008F08EF">
        <w:t xml:space="preserve">the low vowel </w:t>
      </w:r>
      <w:r w:rsidRPr="008747EE">
        <w:rPr>
          <w:rFonts w:ascii="Doulos SIL" w:hAnsi="Doulos SIL"/>
          <w:i/>
          <w:color w:val="0000FF"/>
        </w:rPr>
        <w:t>a</w:t>
      </w:r>
      <w:r>
        <w:t xml:space="preserve">, which is replaced by </w:t>
      </w:r>
      <w:r w:rsidRPr="00782E53">
        <w:rPr>
          <w:rFonts w:ascii="Doulos SIL" w:hAnsi="Doulos SIL"/>
          <w:i/>
          <w:color w:val="0000FF"/>
        </w:rPr>
        <w:t>ɛ</w:t>
      </w:r>
      <w:r>
        <w:t xml:space="preserve"> rather than formi</w:t>
      </w:r>
      <w:r w:rsidR="008F08EF">
        <w:t>ng a diphthong with it (xx1c). There is therefore no #</w:t>
      </w:r>
      <w:r w:rsidR="008F08EF" w:rsidRPr="00782E53">
        <w:rPr>
          <w:rFonts w:ascii="Doulos SIL" w:hAnsi="Doulos SIL"/>
          <w:i/>
          <w:color w:val="0000FF"/>
        </w:rPr>
        <w:t>aɛ</w:t>
      </w:r>
      <w:r w:rsidR="008F08EF">
        <w:t xml:space="preserve"> diphthong. </w:t>
      </w:r>
    </w:p>
    <w:p w14:paraId="321BA570" w14:textId="77777777" w:rsidR="003E2651" w:rsidRDefault="003E2651" w:rsidP="003E2651"/>
    <w:p w14:paraId="69A67866" w14:textId="5A75EB2C" w:rsidR="003E2651" w:rsidRDefault="003E2651" w:rsidP="008F08EF">
      <w:pPr>
        <w:tabs>
          <w:tab w:val="clear" w:pos="369"/>
          <w:tab w:val="left" w:pos="720"/>
          <w:tab w:val="left" w:pos="1080"/>
          <w:tab w:val="left" w:pos="2340"/>
          <w:tab w:val="left" w:pos="3600"/>
          <w:tab w:val="left" w:pos="5220"/>
        </w:tabs>
      </w:pPr>
      <w:r>
        <w:t>(xx1)</w:t>
      </w:r>
      <w:r>
        <w:tab/>
        <w:t>imperfective</w:t>
      </w:r>
      <w:r>
        <w:tab/>
        <w:t>perfective</w:t>
      </w:r>
      <w:r>
        <w:tab/>
      </w:r>
      <w:r w:rsidR="009E2347">
        <w:t>PfvNeg</w:t>
      </w:r>
      <w:r w:rsidR="009E2347">
        <w:tab/>
      </w:r>
      <w:r>
        <w:t>gloss</w:t>
      </w:r>
    </w:p>
    <w:p w14:paraId="4C0B2BD6" w14:textId="77777777" w:rsidR="003E2651" w:rsidRDefault="003E2651" w:rsidP="008F08EF">
      <w:pPr>
        <w:tabs>
          <w:tab w:val="clear" w:pos="369"/>
          <w:tab w:val="left" w:pos="720"/>
          <w:tab w:val="left" w:pos="1080"/>
          <w:tab w:val="left" w:pos="2340"/>
          <w:tab w:val="left" w:pos="3600"/>
          <w:tab w:val="left" w:pos="5220"/>
        </w:tabs>
      </w:pPr>
    </w:p>
    <w:p w14:paraId="2D1110DB" w14:textId="01FEB986" w:rsidR="003E2651" w:rsidRDefault="003E2651" w:rsidP="008F08EF">
      <w:pPr>
        <w:tabs>
          <w:tab w:val="clear" w:pos="369"/>
          <w:tab w:val="left" w:pos="720"/>
          <w:tab w:val="left" w:pos="1080"/>
          <w:tab w:val="left" w:pos="2340"/>
          <w:tab w:val="left" w:pos="3600"/>
          <w:tab w:val="left" w:pos="5220"/>
        </w:tabs>
      </w:pPr>
      <w:r>
        <w:tab/>
        <w:t>a.</w:t>
      </w:r>
      <w:r>
        <w:tab/>
      </w:r>
      <w:r w:rsidRPr="008747EE">
        <w:rPr>
          <w:rFonts w:ascii="Doulos SIL" w:hAnsi="Doulos SIL"/>
          <w:i/>
          <w:color w:val="0000FF"/>
        </w:rPr>
        <w:t>sɔ̄</w:t>
      </w:r>
      <w:r w:rsidR="009E2347">
        <w:rPr>
          <w:rFonts w:ascii="Doulos SIL" w:hAnsi="Doulos SIL"/>
          <w:i/>
          <w:color w:val="0000FF"/>
        </w:rPr>
        <w:t>ɔ̄</w:t>
      </w:r>
      <w:r w:rsidRPr="008747EE">
        <w:rPr>
          <w:rFonts w:ascii="Doulos SIL" w:hAnsi="Doulos SIL"/>
          <w:i/>
          <w:color w:val="0000FF"/>
        </w:rPr>
        <w:tab/>
        <w:t>sɔ̀ɛ́</w:t>
      </w:r>
      <w:r>
        <w:tab/>
      </w:r>
      <w:r w:rsidR="009E2347" w:rsidRPr="00782E53">
        <w:rPr>
          <w:rFonts w:ascii="Doulos SIL" w:hAnsi="Doulos SIL"/>
          <w:i/>
          <w:color w:val="0000FF"/>
        </w:rPr>
        <w:t>sōō=rēʔ</w:t>
      </w:r>
      <w:r w:rsidR="009E2347">
        <w:tab/>
      </w:r>
      <w:r>
        <w:t>‘enter’</w:t>
      </w:r>
    </w:p>
    <w:p w14:paraId="5FE4587F" w14:textId="5944ABD3" w:rsidR="003E2651" w:rsidRDefault="003E2651" w:rsidP="008F08EF">
      <w:pPr>
        <w:tabs>
          <w:tab w:val="clear" w:pos="369"/>
          <w:tab w:val="left" w:pos="720"/>
          <w:tab w:val="left" w:pos="1080"/>
          <w:tab w:val="left" w:pos="2340"/>
          <w:tab w:val="left" w:pos="3600"/>
          <w:tab w:val="left" w:pos="5220"/>
        </w:tabs>
      </w:pPr>
      <w:r>
        <w:tab/>
      </w:r>
      <w:r>
        <w:tab/>
      </w:r>
      <w:r w:rsidRPr="008747EE">
        <w:rPr>
          <w:rFonts w:ascii="Doulos SIL" w:hAnsi="Doulos SIL"/>
          <w:i/>
          <w:color w:val="0000FF"/>
        </w:rPr>
        <w:t>bɔ̄</w:t>
      </w:r>
      <w:r w:rsidRPr="008747EE">
        <w:rPr>
          <w:rFonts w:ascii="Doulos SIL" w:hAnsi="Doulos SIL"/>
          <w:i/>
          <w:color w:val="0000FF"/>
        </w:rPr>
        <w:tab/>
        <w:t>bɔ̀ɛ́</w:t>
      </w:r>
      <w:r>
        <w:tab/>
      </w:r>
      <w:r w:rsidR="009E2347" w:rsidRPr="00782E53">
        <w:rPr>
          <w:rFonts w:ascii="Doulos SIL" w:hAnsi="Doulos SIL"/>
          <w:i/>
          <w:color w:val="0000FF"/>
        </w:rPr>
        <w:t>bōō=rēʔ</w:t>
      </w:r>
      <w:r w:rsidR="009E2347">
        <w:tab/>
      </w:r>
      <w:r>
        <w:t>‘exit’</w:t>
      </w:r>
    </w:p>
    <w:p w14:paraId="4E2DDF9E" w14:textId="2E3D5927" w:rsidR="003E2651" w:rsidRDefault="003E2651" w:rsidP="008F08EF">
      <w:pPr>
        <w:tabs>
          <w:tab w:val="clear" w:pos="369"/>
          <w:tab w:val="left" w:pos="720"/>
          <w:tab w:val="left" w:pos="1080"/>
          <w:tab w:val="left" w:pos="2340"/>
          <w:tab w:val="left" w:pos="3600"/>
          <w:tab w:val="left" w:pos="5220"/>
        </w:tabs>
      </w:pPr>
      <w:r>
        <w:tab/>
      </w:r>
      <w:r>
        <w:tab/>
      </w:r>
      <w:r w:rsidRPr="00782E53">
        <w:rPr>
          <w:rFonts w:ascii="Doulos SIL" w:hAnsi="Doulos SIL"/>
          <w:i/>
          <w:color w:val="0000FF"/>
        </w:rPr>
        <w:t>sɔ̀ɔ̀</w:t>
      </w:r>
      <w:r w:rsidRPr="00782E53">
        <w:rPr>
          <w:rFonts w:ascii="Doulos SIL" w:hAnsi="Doulos SIL"/>
          <w:i/>
          <w:color w:val="0000FF"/>
        </w:rPr>
        <w:tab/>
        <w:t>s</w:t>
      </w:r>
      <w:r w:rsidR="00907CA9" w:rsidRPr="00782E53">
        <w:rPr>
          <w:rFonts w:ascii="Doulos SIL" w:hAnsi="Doulos SIL"/>
          <w:i/>
          <w:color w:val="0000FF"/>
        </w:rPr>
        <w:t>ɔ̀ɛ̀</w:t>
      </w:r>
      <w:r>
        <w:tab/>
      </w:r>
      <w:r w:rsidR="00567758">
        <w:rPr>
          <w:rFonts w:ascii="Doulos SIL" w:hAnsi="Doulos SIL"/>
          <w:i/>
          <w:color w:val="0000FF"/>
        </w:rPr>
        <w:t>sòò=rē</w:t>
      </w:r>
      <w:r w:rsidR="00907CA9" w:rsidRPr="00782E53">
        <w:rPr>
          <w:rFonts w:ascii="Doulos SIL" w:hAnsi="Doulos SIL"/>
          <w:i/>
          <w:color w:val="0000FF"/>
        </w:rPr>
        <w:t>ʔ</w:t>
      </w:r>
      <w:r w:rsidR="009E2347">
        <w:tab/>
      </w:r>
      <w:r>
        <w:t>‘put (sth) in’</w:t>
      </w:r>
    </w:p>
    <w:p w14:paraId="1152EBA6" w14:textId="1648FE57" w:rsidR="003E2651" w:rsidRDefault="003E2651" w:rsidP="008F08EF">
      <w:pPr>
        <w:tabs>
          <w:tab w:val="clear" w:pos="369"/>
          <w:tab w:val="left" w:pos="720"/>
          <w:tab w:val="left" w:pos="1080"/>
          <w:tab w:val="left" w:pos="2340"/>
          <w:tab w:val="left" w:pos="3600"/>
          <w:tab w:val="left" w:pos="5220"/>
        </w:tabs>
      </w:pPr>
      <w:r>
        <w:tab/>
      </w:r>
      <w:r w:rsidRPr="008747EE">
        <w:rPr>
          <w:rFonts w:ascii="Doulos SIL" w:hAnsi="Doulos SIL"/>
          <w:i/>
          <w:color w:val="0000FF"/>
        </w:rPr>
        <w:tab/>
        <w:t>jɔ̌ɔ̀ⁿ</w:t>
      </w:r>
      <w:r w:rsidRPr="008747EE">
        <w:rPr>
          <w:rFonts w:ascii="Doulos SIL" w:hAnsi="Doulos SIL"/>
          <w:i/>
          <w:color w:val="0000FF"/>
        </w:rPr>
        <w:tab/>
        <w:t>jɔ̀ɛ́ⁿ</w:t>
      </w:r>
      <w:r>
        <w:tab/>
      </w:r>
      <w:r w:rsidR="009E2347" w:rsidRPr="00782E53">
        <w:rPr>
          <w:rFonts w:ascii="Doulos SIL" w:hAnsi="Doulos SIL"/>
          <w:i/>
          <w:color w:val="0000FF"/>
        </w:rPr>
        <w:t>jɔ̀ɔ́=nɛ̄ʔ</w:t>
      </w:r>
      <w:r w:rsidR="009E2347">
        <w:tab/>
      </w:r>
      <w:r>
        <w:t>‘steal’</w:t>
      </w:r>
    </w:p>
    <w:p w14:paraId="083CB5A6" w14:textId="05DC136D" w:rsidR="003E2651" w:rsidRDefault="003E2651" w:rsidP="008F08EF">
      <w:pPr>
        <w:tabs>
          <w:tab w:val="clear" w:pos="369"/>
          <w:tab w:val="left" w:pos="720"/>
          <w:tab w:val="left" w:pos="1080"/>
          <w:tab w:val="left" w:pos="2340"/>
          <w:tab w:val="left" w:pos="3600"/>
          <w:tab w:val="left" w:pos="5220"/>
        </w:tabs>
      </w:pPr>
      <w:r>
        <w:tab/>
      </w:r>
      <w:r>
        <w:tab/>
      </w:r>
      <w:r w:rsidRPr="008747EE">
        <w:rPr>
          <w:rFonts w:ascii="Doulos SIL" w:hAnsi="Doulos SIL"/>
          <w:i/>
          <w:color w:val="0000FF"/>
        </w:rPr>
        <w:t>dɔ̌ɔ̀ⁿ</w:t>
      </w:r>
      <w:r w:rsidRPr="008747EE">
        <w:rPr>
          <w:rFonts w:ascii="Doulos SIL" w:hAnsi="Doulos SIL"/>
          <w:i/>
          <w:color w:val="0000FF"/>
        </w:rPr>
        <w:tab/>
        <w:t>dɔ̀ɛ́ⁿ</w:t>
      </w:r>
      <w:r>
        <w:tab/>
      </w:r>
      <w:r w:rsidR="009E2347" w:rsidRPr="00782E53">
        <w:rPr>
          <w:rFonts w:ascii="Doulos SIL" w:hAnsi="Doulos SIL"/>
          <w:i/>
          <w:color w:val="0000FF"/>
        </w:rPr>
        <w:t>dɔ̀ɔ́=nɛ̄ʔ</w:t>
      </w:r>
      <w:r w:rsidR="009E2347">
        <w:tab/>
      </w:r>
      <w:r>
        <w:t>‘step on’</w:t>
      </w:r>
    </w:p>
    <w:p w14:paraId="6C6F3C45" w14:textId="00C50CED" w:rsidR="003E2651" w:rsidRPr="003E2651" w:rsidRDefault="003E2651" w:rsidP="008F08EF">
      <w:pPr>
        <w:tabs>
          <w:tab w:val="clear" w:pos="369"/>
          <w:tab w:val="left" w:pos="720"/>
          <w:tab w:val="left" w:pos="1080"/>
          <w:tab w:val="left" w:pos="2340"/>
          <w:tab w:val="left" w:pos="3600"/>
          <w:tab w:val="left" w:pos="5220"/>
        </w:tabs>
      </w:pPr>
      <w:r>
        <w:tab/>
      </w:r>
      <w:r>
        <w:tab/>
      </w:r>
      <w:r w:rsidRPr="008747EE">
        <w:rPr>
          <w:rFonts w:ascii="Doulos SIL" w:hAnsi="Doulos SIL"/>
          <w:i/>
          <w:color w:val="0000FF"/>
        </w:rPr>
        <w:t>mɔ̀mɔ̂ⁿ</w:t>
      </w:r>
      <w:r w:rsidRPr="008747EE">
        <w:rPr>
          <w:rFonts w:ascii="Doulos SIL" w:hAnsi="Doulos SIL"/>
          <w:i/>
          <w:color w:val="0000FF"/>
        </w:rPr>
        <w:tab/>
        <w:t>mɔ̀m</w:t>
      </w:r>
      <w:r w:rsidR="00907CA9">
        <w:rPr>
          <w:rFonts w:ascii="Doulos SIL" w:hAnsi="Doulos SIL"/>
          <w:i/>
          <w:color w:val="0000FF"/>
        </w:rPr>
        <w:t>ɔ́ɛ̄</w:t>
      </w:r>
      <w:r w:rsidRPr="008747EE">
        <w:rPr>
          <w:rFonts w:ascii="Doulos SIL" w:hAnsi="Doulos SIL"/>
          <w:i/>
          <w:color w:val="0000FF"/>
        </w:rPr>
        <w:t>ⁿ</w:t>
      </w:r>
      <w:r>
        <w:tab/>
      </w:r>
      <w:r w:rsidR="009E2347" w:rsidRPr="00782E53">
        <w:rPr>
          <w:rFonts w:ascii="Doulos SIL" w:hAnsi="Doulos SIL"/>
          <w:i/>
          <w:color w:val="0000FF"/>
        </w:rPr>
        <w:t>mɔ̀mɔ́ɔ̄=nɛ̄ʔ</w:t>
      </w:r>
      <w:r w:rsidR="009E2347">
        <w:tab/>
      </w:r>
      <w:r>
        <w:t>‘carry on back’</w:t>
      </w:r>
      <w:r>
        <w:tab/>
      </w:r>
    </w:p>
    <w:p w14:paraId="2B7921E7" w14:textId="77777777" w:rsidR="003E2651" w:rsidRDefault="003E2651" w:rsidP="008F08EF">
      <w:pPr>
        <w:tabs>
          <w:tab w:val="clear" w:pos="369"/>
          <w:tab w:val="left" w:pos="720"/>
          <w:tab w:val="left" w:pos="1080"/>
          <w:tab w:val="left" w:pos="2340"/>
          <w:tab w:val="left" w:pos="3600"/>
          <w:tab w:val="left" w:pos="5220"/>
        </w:tabs>
      </w:pPr>
    </w:p>
    <w:p w14:paraId="2F7EB882" w14:textId="1D0A6768" w:rsidR="003E2651" w:rsidRDefault="003E2651" w:rsidP="008F08EF">
      <w:pPr>
        <w:tabs>
          <w:tab w:val="clear" w:pos="369"/>
          <w:tab w:val="left" w:pos="720"/>
          <w:tab w:val="left" w:pos="1080"/>
          <w:tab w:val="left" w:pos="2340"/>
          <w:tab w:val="left" w:pos="3600"/>
          <w:tab w:val="left" w:pos="5220"/>
        </w:tabs>
      </w:pPr>
      <w:r>
        <w:tab/>
        <w:t>b.</w:t>
      </w:r>
      <w:r>
        <w:tab/>
      </w:r>
      <w:r w:rsidRPr="008747EE">
        <w:rPr>
          <w:rFonts w:ascii="Doulos SIL" w:hAnsi="Doulos SIL"/>
          <w:i/>
          <w:color w:val="0000FF"/>
        </w:rPr>
        <w:t>būlɔ̄</w:t>
      </w:r>
      <w:r w:rsidRPr="008747EE">
        <w:rPr>
          <w:rFonts w:ascii="Doulos SIL" w:hAnsi="Doulos SIL"/>
          <w:i/>
          <w:color w:val="0000FF"/>
        </w:rPr>
        <w:tab/>
        <w:t>bùlí</w:t>
      </w:r>
      <w:r>
        <w:tab/>
      </w:r>
      <w:r w:rsidR="009E2347">
        <w:tab/>
      </w:r>
      <w:r>
        <w:t>‘return, go back’</w:t>
      </w:r>
    </w:p>
    <w:p w14:paraId="68AC38AE" w14:textId="332DB1EF" w:rsidR="003E2651" w:rsidRDefault="003E2651" w:rsidP="008F08EF">
      <w:pPr>
        <w:tabs>
          <w:tab w:val="clear" w:pos="369"/>
          <w:tab w:val="left" w:pos="720"/>
          <w:tab w:val="left" w:pos="1080"/>
          <w:tab w:val="left" w:pos="2340"/>
          <w:tab w:val="left" w:pos="3600"/>
          <w:tab w:val="left" w:pos="5220"/>
        </w:tabs>
      </w:pPr>
      <w:r>
        <w:tab/>
      </w:r>
      <w:r>
        <w:tab/>
      </w:r>
      <w:r w:rsidRPr="008747EE">
        <w:rPr>
          <w:rFonts w:ascii="Doulos SIL" w:hAnsi="Doulos SIL"/>
          <w:i/>
          <w:color w:val="0000FF"/>
        </w:rPr>
        <w:t>dùtɔ̀lɔ̀</w:t>
      </w:r>
      <w:r w:rsidRPr="008747EE">
        <w:rPr>
          <w:rFonts w:ascii="Doulos SIL" w:hAnsi="Doulos SIL"/>
          <w:i/>
          <w:color w:val="0000FF"/>
        </w:rPr>
        <w:tab/>
        <w:t>dùtɔ̀lí</w:t>
      </w:r>
      <w:r>
        <w:tab/>
      </w:r>
      <w:r w:rsidR="009E2347">
        <w:tab/>
      </w:r>
      <w:r>
        <w:t>‘point at’</w:t>
      </w:r>
    </w:p>
    <w:p w14:paraId="56C90EB5" w14:textId="77777777" w:rsidR="003E2651" w:rsidRDefault="003E2651" w:rsidP="008F08EF">
      <w:pPr>
        <w:tabs>
          <w:tab w:val="clear" w:pos="369"/>
          <w:tab w:val="left" w:pos="720"/>
          <w:tab w:val="left" w:pos="1080"/>
          <w:tab w:val="left" w:pos="2340"/>
          <w:tab w:val="left" w:pos="3600"/>
          <w:tab w:val="left" w:pos="5220"/>
        </w:tabs>
      </w:pPr>
    </w:p>
    <w:p w14:paraId="7A4612E3" w14:textId="7B0FFDA7" w:rsidR="003E2651" w:rsidRDefault="003E2651" w:rsidP="008F08EF">
      <w:pPr>
        <w:tabs>
          <w:tab w:val="clear" w:pos="369"/>
          <w:tab w:val="left" w:pos="720"/>
          <w:tab w:val="left" w:pos="1080"/>
          <w:tab w:val="left" w:pos="2340"/>
          <w:tab w:val="left" w:pos="3600"/>
          <w:tab w:val="left" w:pos="5220"/>
        </w:tabs>
      </w:pPr>
      <w:r>
        <w:tab/>
        <w:t>c.</w:t>
      </w:r>
      <w:r>
        <w:tab/>
      </w:r>
      <w:r w:rsidRPr="008747EE">
        <w:rPr>
          <w:rFonts w:ascii="Doulos SIL" w:hAnsi="Doulos SIL"/>
          <w:i/>
          <w:color w:val="0000FF"/>
        </w:rPr>
        <w:t>kpāⁿ</w:t>
      </w:r>
      <w:r w:rsidRPr="008747EE">
        <w:rPr>
          <w:rFonts w:ascii="Doulos SIL" w:hAnsi="Doulos SIL"/>
          <w:i/>
          <w:color w:val="0000FF"/>
        </w:rPr>
        <w:tab/>
        <w:t>kpɛ̌ⁿ</w:t>
      </w:r>
      <w:r>
        <w:tab/>
      </w:r>
      <w:r w:rsidR="009E2347">
        <w:tab/>
      </w:r>
      <w:r>
        <w:t>‘die’</w:t>
      </w:r>
    </w:p>
    <w:p w14:paraId="4A6FD0BC" w14:textId="2F82FC16" w:rsidR="003E2651" w:rsidRDefault="003E2651" w:rsidP="008F08EF">
      <w:pPr>
        <w:tabs>
          <w:tab w:val="clear" w:pos="369"/>
          <w:tab w:val="left" w:pos="720"/>
          <w:tab w:val="left" w:pos="1080"/>
          <w:tab w:val="left" w:pos="2340"/>
          <w:tab w:val="left" w:pos="3600"/>
          <w:tab w:val="left" w:pos="5220"/>
        </w:tabs>
      </w:pPr>
      <w:r>
        <w:tab/>
      </w:r>
      <w:r>
        <w:tab/>
      </w:r>
      <w:r w:rsidRPr="008747EE">
        <w:rPr>
          <w:rFonts w:ascii="Doulos SIL" w:hAnsi="Doulos SIL"/>
          <w:i/>
          <w:color w:val="0000FF"/>
        </w:rPr>
        <w:t>bàà</w:t>
      </w:r>
      <w:r w:rsidRPr="008747EE">
        <w:rPr>
          <w:rFonts w:ascii="Doulos SIL" w:hAnsi="Doulos SIL"/>
          <w:i/>
          <w:color w:val="0000FF"/>
        </w:rPr>
        <w:tab/>
        <w:t>bɛ̌</w:t>
      </w:r>
      <w:r>
        <w:tab/>
      </w:r>
      <w:r w:rsidR="009E2347">
        <w:tab/>
      </w:r>
      <w:r>
        <w:t>‘fall’</w:t>
      </w:r>
    </w:p>
    <w:p w14:paraId="5D2CED7E" w14:textId="4F0D9AC1" w:rsidR="003E2651" w:rsidRPr="003E2651" w:rsidRDefault="003E2651" w:rsidP="008F08EF">
      <w:pPr>
        <w:tabs>
          <w:tab w:val="clear" w:pos="369"/>
          <w:tab w:val="left" w:pos="720"/>
          <w:tab w:val="left" w:pos="1080"/>
          <w:tab w:val="left" w:pos="2340"/>
          <w:tab w:val="left" w:pos="3600"/>
          <w:tab w:val="left" w:pos="5220"/>
        </w:tabs>
      </w:pPr>
      <w:r>
        <w:tab/>
      </w:r>
      <w:r>
        <w:tab/>
      </w:r>
      <w:r w:rsidRPr="008747EE">
        <w:rPr>
          <w:rFonts w:ascii="Doulos SIL" w:hAnsi="Doulos SIL"/>
          <w:i/>
          <w:color w:val="0000FF"/>
        </w:rPr>
        <w:t>dòsā</w:t>
      </w:r>
      <w:r w:rsidRPr="008747EE">
        <w:rPr>
          <w:rFonts w:ascii="Doulos SIL" w:hAnsi="Doulos SIL"/>
          <w:i/>
          <w:color w:val="0000FF"/>
        </w:rPr>
        <w:tab/>
        <w:t>dòsɛ́</w:t>
      </w:r>
      <w:r>
        <w:tab/>
      </w:r>
      <w:r w:rsidR="009E2347">
        <w:tab/>
      </w:r>
      <w:r>
        <w:t>‘add’</w:t>
      </w:r>
    </w:p>
    <w:p w14:paraId="66B18D0B" w14:textId="77777777" w:rsidR="003E2651" w:rsidRDefault="003E2651" w:rsidP="003E2651">
      <w:pPr>
        <w:tabs>
          <w:tab w:val="clear" w:pos="369"/>
          <w:tab w:val="left" w:pos="720"/>
          <w:tab w:val="left" w:pos="1080"/>
          <w:tab w:val="left" w:pos="3060"/>
          <w:tab w:val="left" w:pos="5220"/>
        </w:tabs>
      </w:pPr>
    </w:p>
    <w:p w14:paraId="6BE94271" w14:textId="66BA8AD4" w:rsidR="00782E53" w:rsidRPr="00454869" w:rsidRDefault="008F08EF" w:rsidP="003E2651">
      <w:pPr>
        <w:tabs>
          <w:tab w:val="clear" w:pos="369"/>
          <w:tab w:val="left" w:pos="720"/>
          <w:tab w:val="left" w:pos="1080"/>
          <w:tab w:val="left" w:pos="3060"/>
          <w:tab w:val="left" w:pos="5220"/>
        </w:tabs>
      </w:pPr>
      <w:r>
        <w:t xml:space="preserve">A +ATR diphthong </w:t>
      </w:r>
      <w:r w:rsidRPr="00782E53">
        <w:rPr>
          <w:rFonts w:ascii="Doulos SIL" w:hAnsi="Doulos SIL"/>
          <w:i/>
          <w:color w:val="0000FF"/>
        </w:rPr>
        <w:t>oe</w:t>
      </w:r>
      <w:r>
        <w:t xml:space="preserve"> would seem to be structurally possible</w:t>
      </w:r>
      <w:r w:rsidR="00782E53">
        <w:t xml:space="preserve">. However, the </w:t>
      </w:r>
      <w:r w:rsidR="00782E53" w:rsidRPr="00454869">
        <w:rPr>
          <w:rFonts w:ascii="Doulos SIL" w:hAnsi="Doulos SIL"/>
          <w:i/>
          <w:color w:val="0000FF"/>
        </w:rPr>
        <w:t>ɔɛ</w:t>
      </w:r>
      <w:r w:rsidR="00782E53">
        <w:t xml:space="preserve"> diphthong occurs only in perfectives of monosyllabic verbs. Verbs of this shape that have </w:t>
      </w:r>
      <w:r w:rsidR="00782E53" w:rsidRPr="00454869">
        <w:rPr>
          <w:rFonts w:ascii="Doulos SIL" w:hAnsi="Doulos SIL"/>
          <w:i/>
          <w:color w:val="0000FF"/>
        </w:rPr>
        <w:t>oo</w:t>
      </w:r>
      <w:r w:rsidR="00782E53">
        <w:t xml:space="preserve"> in </w:t>
      </w:r>
      <w:r w:rsidR="00454869">
        <w:t xml:space="preserve">the perfective negative and/or other forms, like ‘enter’, ‘exit’, and ‘put (sth) in’ in (xx1), have </w:t>
      </w:r>
      <w:r w:rsidR="00454869">
        <w:noBreakHyphen/>
        <w:t xml:space="preserve">ATR </w:t>
      </w:r>
      <w:r w:rsidR="00454869" w:rsidRPr="00782E53">
        <w:rPr>
          <w:rFonts w:ascii="Doulos SIL" w:hAnsi="Doulos SIL"/>
          <w:i/>
          <w:color w:val="0000FF"/>
        </w:rPr>
        <w:t>ɔɛ</w:t>
      </w:r>
      <w:r w:rsidR="00454869">
        <w:t xml:space="preserve"> in the perfective. </w:t>
      </w:r>
    </w:p>
    <w:p w14:paraId="536B0486" w14:textId="77777777" w:rsidR="009E2347" w:rsidRDefault="009E2347" w:rsidP="003E2651">
      <w:pPr>
        <w:tabs>
          <w:tab w:val="clear" w:pos="369"/>
          <w:tab w:val="left" w:pos="720"/>
          <w:tab w:val="left" w:pos="1080"/>
          <w:tab w:val="left" w:pos="3060"/>
          <w:tab w:val="left" w:pos="5220"/>
        </w:tabs>
      </w:pPr>
    </w:p>
    <w:p w14:paraId="248F65C4" w14:textId="77777777" w:rsidR="003E2651" w:rsidRPr="003E2651" w:rsidRDefault="003E2651" w:rsidP="003E2651"/>
    <w:p w14:paraId="18B34591" w14:textId="7F8913E7" w:rsidR="007878CF" w:rsidRDefault="00B8501F" w:rsidP="00543199">
      <w:pPr>
        <w:pStyle w:val="Heading2"/>
      </w:pPr>
      <w:bookmarkStart w:id="280" w:name="_Toc508942615"/>
      <w:bookmarkStart w:id="281" w:name="_Toc508943215"/>
      <w:bookmarkStart w:id="282" w:name="_Toc509043681"/>
      <w:bookmarkStart w:id="283" w:name="_Toc36027158"/>
      <w:bookmarkStart w:id="284" w:name="_Toc36027310"/>
      <w:bookmarkStart w:id="285" w:name="_Toc36027520"/>
      <w:bookmarkStart w:id="286" w:name="_Toc78375529"/>
      <w:bookmarkStart w:id="287" w:name="_Toc79405634"/>
      <w:bookmarkStart w:id="288" w:name="_Toc167069483"/>
      <w:bookmarkStart w:id="289" w:name="_Toc337411911"/>
      <w:r>
        <w:lastRenderedPageBreak/>
        <w:t>ATR H</w:t>
      </w:r>
      <w:r w:rsidR="007878CF">
        <w:t>armony</w:t>
      </w:r>
      <w:bookmarkEnd w:id="280"/>
      <w:bookmarkEnd w:id="281"/>
      <w:bookmarkEnd w:id="282"/>
      <w:bookmarkEnd w:id="283"/>
      <w:bookmarkEnd w:id="284"/>
      <w:bookmarkEnd w:id="285"/>
      <w:bookmarkEnd w:id="286"/>
      <w:bookmarkEnd w:id="287"/>
      <w:bookmarkEnd w:id="288"/>
      <w:bookmarkEnd w:id="289"/>
    </w:p>
    <w:p w14:paraId="1A5C344A" w14:textId="036A7CEF" w:rsidR="00B8501F" w:rsidRDefault="00B8501F" w:rsidP="00B8501F">
      <w:r>
        <w:t xml:space="preserve">The key ATR (advanced tongue root) opposition is </w:t>
      </w:r>
      <w:r>
        <w:noBreakHyphen/>
        <w:t>ATR {</w:t>
      </w:r>
      <w:r w:rsidRPr="00543199">
        <w:rPr>
          <w:rFonts w:ascii="Doulos SIL" w:hAnsi="Doulos SIL"/>
          <w:i/>
          <w:color w:val="0000FF"/>
        </w:rPr>
        <w:t>ɛ ɔ</w:t>
      </w:r>
      <w:r>
        <w:t>} versus +ATR {</w:t>
      </w:r>
      <w:r w:rsidRPr="00543199">
        <w:rPr>
          <w:rFonts w:ascii="Doulos SIL" w:hAnsi="Doulos SIL"/>
          <w:i/>
          <w:color w:val="0000FF"/>
        </w:rPr>
        <w:t>e o</w:t>
      </w:r>
      <w:r>
        <w:t xml:space="preserve">}. Within simple (noncomposite) stems, including aspect-marked verb stems, harmony is respected. For example, </w:t>
      </w:r>
      <w:r w:rsidRPr="00543199">
        <w:rPr>
          <w:rFonts w:ascii="Doulos SIL" w:hAnsi="Doulos SIL"/>
          <w:i/>
          <w:color w:val="0000FF"/>
        </w:rPr>
        <w:t>tòlóē</w:t>
      </w:r>
      <w:r>
        <w:t xml:space="preserve"> ‘rotted’ and </w:t>
      </w:r>
      <w:r w:rsidRPr="00543199">
        <w:rPr>
          <w:rFonts w:ascii="Doulos SIL" w:hAnsi="Doulos SIL"/>
          <w:i/>
          <w:color w:val="0000FF"/>
        </w:rPr>
        <w:t>bɔ̀ɛ́</w:t>
      </w:r>
      <w:r>
        <w:t xml:space="preserve"> ‘exited’ are perfective forms of verbs, ending in the perfective stem-final </w:t>
      </w:r>
      <w:r w:rsidRPr="00543199">
        <w:rPr>
          <w:rFonts w:ascii="Doulos SIL" w:hAnsi="Doulos SIL"/>
          <w:i/>
          <w:color w:val="0000FF"/>
        </w:rPr>
        <w:t>e</w:t>
      </w:r>
      <w:r>
        <w:t xml:space="preserve"> or </w:t>
      </w:r>
      <w:r w:rsidRPr="00543199">
        <w:rPr>
          <w:rFonts w:ascii="Doulos SIL" w:hAnsi="Doulos SIL"/>
          <w:i/>
          <w:color w:val="0000FF"/>
        </w:rPr>
        <w:t>ɛ</w:t>
      </w:r>
      <w:r>
        <w:t>, the choice based on ATR value of the rest of the stem.</w:t>
      </w:r>
    </w:p>
    <w:p w14:paraId="274795C6" w14:textId="01A7D258" w:rsidR="00B8501F" w:rsidRDefault="00B8501F" w:rsidP="00B8501F">
      <w:r>
        <w:tab/>
        <w:t xml:space="preserve">ATR Harmony is also central to the variation between </w:t>
      </w:r>
      <w:r w:rsidRPr="00543199">
        <w:rPr>
          <w:rFonts w:ascii="Doulos SIL" w:hAnsi="Doulos SIL"/>
          <w:i/>
          <w:color w:val="0000FF"/>
        </w:rPr>
        <w:t>=rēʔ</w:t>
      </w:r>
      <w:r>
        <w:t xml:space="preserve"> and </w:t>
      </w:r>
      <w:r w:rsidRPr="00543199">
        <w:rPr>
          <w:rFonts w:ascii="Doulos SIL" w:hAnsi="Doulos SIL"/>
          <w:i/>
          <w:color w:val="0000FF"/>
        </w:rPr>
        <w:t>=rɛ̄ʔ</w:t>
      </w:r>
      <w:r>
        <w:t xml:space="preserve"> variants of the all-purpose clause-final negative enclitic (§10.2), and that between </w:t>
      </w:r>
      <w:r w:rsidRPr="00543199">
        <w:rPr>
          <w:rFonts w:ascii="Doulos SIL" w:hAnsi="Doulos SIL"/>
          <w:i/>
          <w:color w:val="0000FF"/>
        </w:rPr>
        <w:t>=ē</w:t>
      </w:r>
      <w:r>
        <w:t xml:space="preserve"> and </w:t>
      </w:r>
      <w:r w:rsidRPr="00543199">
        <w:rPr>
          <w:rFonts w:ascii="Doulos SIL" w:hAnsi="Doulos SIL"/>
          <w:i/>
          <w:color w:val="0000FF"/>
        </w:rPr>
        <w:t>=ɛ̄</w:t>
      </w:r>
      <w:r>
        <w:t xml:space="preserve"> variants of the ‘it is’ enclitic (§12.2.1.1). It has no effect on the nominal suffix </w:t>
      </w:r>
      <w:r w:rsidRPr="00543199">
        <w:rPr>
          <w:rFonts w:ascii="Doulos SIL" w:hAnsi="Doulos SIL"/>
          <w:i/>
          <w:color w:val="0000FF"/>
        </w:rPr>
        <w:noBreakHyphen/>
        <w:t>rà</w:t>
      </w:r>
      <w:r>
        <w:t xml:space="preserve"> (and variants), progressive suffix </w:t>
      </w:r>
      <w:r w:rsidRPr="00543199">
        <w:rPr>
          <w:rFonts w:ascii="Doulos SIL" w:hAnsi="Doulos SIL"/>
          <w:i/>
          <w:color w:val="0000FF"/>
        </w:rPr>
        <w:noBreakHyphen/>
        <w:t>yá</w:t>
      </w:r>
      <w:r>
        <w:t>, or other suffixes not involving mid-height vowels.</w:t>
      </w:r>
    </w:p>
    <w:p w14:paraId="0DCB4C2D" w14:textId="72C14228" w:rsidR="00B8501F" w:rsidRDefault="00B8501F" w:rsidP="00B8501F">
      <w:r>
        <w:tab/>
        <w:t>The two ATR-harmonizing enclitics mentioned bring out the covert ATR value of high and low vowels. The full set of vowels in each harmonic class are these:</w:t>
      </w:r>
    </w:p>
    <w:p w14:paraId="1B03903D" w14:textId="77777777" w:rsidR="00B8501F" w:rsidRDefault="00B8501F" w:rsidP="00B8501F"/>
    <w:p w14:paraId="7B13FC1A" w14:textId="107D4148" w:rsidR="00B8501F" w:rsidRDefault="00B8501F" w:rsidP="00543199">
      <w:pPr>
        <w:tabs>
          <w:tab w:val="clear" w:pos="369"/>
          <w:tab w:val="left" w:pos="720"/>
          <w:tab w:val="left" w:pos="1800"/>
        </w:tabs>
      </w:pPr>
      <w:r>
        <w:t>(xx1)</w:t>
      </w:r>
      <w:r>
        <w:tab/>
        <w:t>-ATR</w:t>
      </w:r>
      <w:r>
        <w:tab/>
        <w:t>{</w:t>
      </w:r>
      <w:r w:rsidRPr="00543199">
        <w:rPr>
          <w:rFonts w:ascii="Doulos SIL" w:hAnsi="Doulos SIL"/>
          <w:i/>
          <w:color w:val="0000FF"/>
        </w:rPr>
        <w:t>ɛ ɔ a</w:t>
      </w:r>
      <w:r>
        <w:t>}</w:t>
      </w:r>
    </w:p>
    <w:p w14:paraId="1DD1B0ED" w14:textId="303E0EB8" w:rsidR="00B8501F" w:rsidRDefault="00B8501F" w:rsidP="00543199">
      <w:pPr>
        <w:tabs>
          <w:tab w:val="clear" w:pos="369"/>
          <w:tab w:val="left" w:pos="720"/>
          <w:tab w:val="left" w:pos="1800"/>
        </w:tabs>
      </w:pPr>
      <w:r>
        <w:tab/>
        <w:t>+ATR</w:t>
      </w:r>
      <w:r>
        <w:tab/>
        <w:t>{</w:t>
      </w:r>
      <w:r w:rsidRPr="00543199">
        <w:rPr>
          <w:rFonts w:ascii="Doulos SIL" w:hAnsi="Doulos SIL"/>
          <w:i/>
          <w:color w:val="0000FF"/>
        </w:rPr>
        <w:t>e o i u</w:t>
      </w:r>
      <w:r>
        <w:t>}</w:t>
      </w:r>
    </w:p>
    <w:p w14:paraId="4B361D1C" w14:textId="77777777" w:rsidR="00B8501F" w:rsidRDefault="00B8501F" w:rsidP="00B8501F"/>
    <w:p w14:paraId="57C77F16" w14:textId="61A96BC5" w:rsidR="00B8501F" w:rsidRDefault="00B8501F" w:rsidP="00B8501F">
      <w:r>
        <w:t xml:space="preserve">For example, the negative enclitic takes the form </w:t>
      </w:r>
      <w:r w:rsidRPr="00543199">
        <w:rPr>
          <w:rFonts w:ascii="Doulos SIL" w:hAnsi="Doulos SIL"/>
          <w:i/>
          <w:color w:val="0000FF"/>
        </w:rPr>
        <w:t>=rɛ̄ʔ</w:t>
      </w:r>
      <w:r>
        <w:t xml:space="preserve"> after a syllable containing </w:t>
      </w:r>
      <w:r w:rsidR="00F25BEE">
        <w:t xml:space="preserve">the low vowel </w:t>
      </w:r>
      <w:r w:rsidR="00F25BEE" w:rsidRPr="00543199">
        <w:rPr>
          <w:rFonts w:ascii="Doulos SIL" w:hAnsi="Doulos SIL"/>
          <w:i/>
          <w:color w:val="0000FF"/>
        </w:rPr>
        <w:t>a</w:t>
      </w:r>
      <w:r w:rsidR="00F25BEE">
        <w:t xml:space="preserve"> (xx2a) as well as one containing </w:t>
      </w:r>
      <w:r>
        <w:t xml:space="preserve">overtly </w:t>
      </w:r>
      <w:r>
        <w:noBreakHyphen/>
        <w:t>ATR {</w:t>
      </w:r>
      <w:r w:rsidRPr="00543199">
        <w:rPr>
          <w:rFonts w:ascii="Doulos SIL" w:hAnsi="Doulos SIL"/>
          <w:i/>
          <w:color w:val="0000FF"/>
        </w:rPr>
        <w:t>ɛ ɔ</w:t>
      </w:r>
      <w:r>
        <w:t xml:space="preserve">} or, and </w:t>
      </w:r>
      <w:r w:rsidR="00543199">
        <w:t xml:space="preserve">it takes </w:t>
      </w:r>
      <w:r>
        <w:t xml:space="preserve">the form </w:t>
      </w:r>
      <w:r w:rsidRPr="00543199">
        <w:rPr>
          <w:rFonts w:ascii="Doulos SIL" w:hAnsi="Doulos SIL"/>
          <w:i/>
          <w:color w:val="0000FF"/>
        </w:rPr>
        <w:t>=rēʔ</w:t>
      </w:r>
      <w:r>
        <w:t xml:space="preserve"> after </w:t>
      </w:r>
      <w:r w:rsidR="00F25BEE">
        <w:t>a syllable containing a high vowel {</w:t>
      </w:r>
      <w:r w:rsidR="00F25BEE" w:rsidRPr="00543199">
        <w:rPr>
          <w:rFonts w:ascii="Doulos SIL" w:hAnsi="Doulos SIL"/>
          <w:i/>
          <w:color w:val="0000FF"/>
        </w:rPr>
        <w:t>i u</w:t>
      </w:r>
      <w:r w:rsidR="00F25BEE">
        <w:t xml:space="preserve">} (xx2b) as well as one containing </w:t>
      </w:r>
      <w:r>
        <w:t>overtly +ATR {</w:t>
      </w:r>
      <w:r w:rsidRPr="00543199">
        <w:rPr>
          <w:rFonts w:ascii="Doulos SIL" w:hAnsi="Doulos SIL"/>
          <w:i/>
          <w:color w:val="0000FF"/>
        </w:rPr>
        <w:t>e o</w:t>
      </w:r>
      <w:r>
        <w:t>}.</w:t>
      </w:r>
      <w:r w:rsidR="00F25BEE">
        <w:t xml:space="preserve"> See §10.2 for more examples.</w:t>
      </w:r>
    </w:p>
    <w:p w14:paraId="68723F0F" w14:textId="77777777" w:rsidR="00B8501F" w:rsidRDefault="00B8501F" w:rsidP="00B8501F"/>
    <w:p w14:paraId="01EA1DDC" w14:textId="62BF221B" w:rsidR="00B8501F" w:rsidRDefault="00B8501F" w:rsidP="00F25BEE">
      <w:pPr>
        <w:tabs>
          <w:tab w:val="clear" w:pos="369"/>
          <w:tab w:val="left" w:pos="720"/>
          <w:tab w:val="left" w:pos="1080"/>
          <w:tab w:val="left" w:pos="3240"/>
        </w:tabs>
      </w:pPr>
      <w:r>
        <w:t>(xx2)</w:t>
      </w:r>
      <w:r>
        <w:tab/>
      </w:r>
      <w:r w:rsidR="00F25BEE">
        <w:t>a.</w:t>
      </w:r>
      <w:r w:rsidR="00F25BEE">
        <w:tab/>
      </w:r>
      <w:r w:rsidR="00F25BEE" w:rsidRPr="00DB18E3">
        <w:rPr>
          <w:rFonts w:ascii="Doulos SIL" w:hAnsi="Doulos SIL"/>
          <w:i/>
          <w:color w:val="0000FF"/>
        </w:rPr>
        <w:t xml:space="preserve">è sá </w:t>
      </w:r>
      <w:r w:rsidR="00F25BEE">
        <w:rPr>
          <w:rFonts w:ascii="Doulos SIL" w:hAnsi="Doulos SIL"/>
          <w:i/>
          <w:color w:val="0000FF"/>
        </w:rPr>
        <w:t>ꜜsá</w:t>
      </w:r>
      <w:r w:rsidR="00F25BEE" w:rsidRPr="00DB18E3">
        <w:rPr>
          <w:rFonts w:ascii="Doulos SIL" w:hAnsi="Doulos SIL"/>
          <w:i/>
          <w:color w:val="0000FF"/>
        </w:rPr>
        <w:t>á=rɛ̄ʔ</w:t>
      </w:r>
      <w:r w:rsidR="00F25BEE">
        <w:tab/>
        <w:t xml:space="preserve">‘It will (not) come.’ </w:t>
      </w:r>
    </w:p>
    <w:p w14:paraId="2D46E5A3" w14:textId="3D01583A" w:rsidR="00F25BEE" w:rsidRDefault="00F25BEE" w:rsidP="00F25BEE">
      <w:pPr>
        <w:tabs>
          <w:tab w:val="clear" w:pos="369"/>
          <w:tab w:val="left" w:pos="720"/>
          <w:tab w:val="left" w:pos="1080"/>
          <w:tab w:val="left" w:pos="3240"/>
        </w:tabs>
      </w:pPr>
      <w:r>
        <w:tab/>
      </w:r>
    </w:p>
    <w:p w14:paraId="13E46B9E" w14:textId="75F98363" w:rsidR="00F25BEE" w:rsidRDefault="00F25BEE" w:rsidP="00F25BEE">
      <w:pPr>
        <w:tabs>
          <w:tab w:val="clear" w:pos="369"/>
          <w:tab w:val="left" w:pos="720"/>
          <w:tab w:val="left" w:pos="1080"/>
          <w:tab w:val="left" w:pos="3240"/>
        </w:tabs>
      </w:pPr>
      <w:r>
        <w:tab/>
        <w:t>b.</w:t>
      </w:r>
      <w:r>
        <w:tab/>
      </w:r>
      <w:r w:rsidRPr="00DB18E3">
        <w:rPr>
          <w:rFonts w:ascii="Doulos SIL" w:hAnsi="Doulos SIL"/>
          <w:i/>
          <w:color w:val="0000FF"/>
        </w:rPr>
        <w:t>é kìí=nēʔ</w:t>
      </w:r>
      <w:r>
        <w:tab/>
        <w:t>‘It did not fly’</w:t>
      </w:r>
    </w:p>
    <w:p w14:paraId="06A55948" w14:textId="1FF46BD6" w:rsidR="00F25BEE" w:rsidRPr="00F25BEE" w:rsidRDefault="00F25BEE" w:rsidP="00F25BEE">
      <w:pPr>
        <w:tabs>
          <w:tab w:val="clear" w:pos="369"/>
          <w:tab w:val="left" w:pos="720"/>
          <w:tab w:val="left" w:pos="1080"/>
          <w:tab w:val="left" w:pos="3240"/>
        </w:tabs>
      </w:pPr>
      <w:r>
        <w:tab/>
      </w:r>
      <w:r>
        <w:tab/>
      </w:r>
      <w:r w:rsidRPr="00DB18E3">
        <w:rPr>
          <w:rFonts w:ascii="Doulos SIL" w:hAnsi="Doulos SIL"/>
          <w:i/>
          <w:color w:val="0000FF"/>
        </w:rPr>
        <w:t>bí=í gùⁿ=nēʔ</w:t>
      </w:r>
      <w:r>
        <w:tab/>
        <w:t>‘(don’t shorten it!’</w:t>
      </w:r>
    </w:p>
    <w:p w14:paraId="1B634B75" w14:textId="77777777" w:rsidR="00B8501F" w:rsidRDefault="00B8501F" w:rsidP="00B8501F"/>
    <w:p w14:paraId="6018B332" w14:textId="502F0A28" w:rsidR="00F25BEE" w:rsidRDefault="00B8501F" w:rsidP="00B8501F">
      <w:r>
        <w:t>The ATR</w:t>
      </w:r>
      <w:r>
        <w:noBreakHyphen/>
        <w:t xml:space="preserve">harmonic class of a verb is usually not constant. </w:t>
      </w:r>
      <w:r>
        <w:noBreakHyphen/>
        <w:t>ATR vocalism is shifted to +ATR, optionally before the negative enclitic (which then itself adjusts to the new ATR value of the stem), and obligatorily in the progressive ve</w:t>
      </w:r>
      <w:r w:rsidR="00F25BEE">
        <w:t>rb form (§10.1.2.3, §10.3.2.4).</w:t>
      </w:r>
    </w:p>
    <w:p w14:paraId="2DB4175C" w14:textId="77777777" w:rsidR="00F25BEE" w:rsidRDefault="00F25BEE" w:rsidP="00B8501F"/>
    <w:p w14:paraId="55E5A185" w14:textId="218AD864" w:rsidR="00F25BEE" w:rsidRDefault="00F25BEE" w:rsidP="00543199">
      <w:pPr>
        <w:keepNext/>
        <w:tabs>
          <w:tab w:val="clear" w:pos="369"/>
          <w:tab w:val="left" w:pos="720"/>
          <w:tab w:val="left" w:pos="1080"/>
          <w:tab w:val="left" w:pos="2250"/>
          <w:tab w:val="left" w:pos="3330"/>
          <w:tab w:val="left" w:pos="4680"/>
          <w:tab w:val="left" w:pos="6210"/>
        </w:tabs>
        <w:jc w:val="left"/>
      </w:pPr>
      <w:r>
        <w:t>(xx3)</w:t>
      </w:r>
      <w:r>
        <w:tab/>
      </w:r>
      <w:r>
        <w:tab/>
        <w:t>imperative</w:t>
      </w:r>
      <w:r>
        <w:tab/>
        <w:t>perfective</w:t>
      </w:r>
      <w:r>
        <w:tab/>
        <w:t>imperfective</w:t>
      </w:r>
      <w:r>
        <w:tab/>
        <w:t>progressive</w:t>
      </w:r>
      <w:r>
        <w:tab/>
        <w:t>gloss</w:t>
      </w:r>
    </w:p>
    <w:p w14:paraId="65725989" w14:textId="77777777" w:rsidR="00F25BEE" w:rsidRDefault="00F25BEE" w:rsidP="00543199">
      <w:pPr>
        <w:keepNext/>
        <w:tabs>
          <w:tab w:val="clear" w:pos="369"/>
          <w:tab w:val="left" w:pos="720"/>
          <w:tab w:val="left" w:pos="1080"/>
          <w:tab w:val="left" w:pos="2250"/>
          <w:tab w:val="left" w:pos="3330"/>
          <w:tab w:val="left" w:pos="4680"/>
          <w:tab w:val="left" w:pos="6210"/>
        </w:tabs>
        <w:jc w:val="left"/>
      </w:pPr>
    </w:p>
    <w:p w14:paraId="6EE1BE06" w14:textId="77777777" w:rsidR="00F25BEE" w:rsidRDefault="00F25BEE" w:rsidP="00543199">
      <w:pPr>
        <w:keepNext/>
        <w:tabs>
          <w:tab w:val="clear" w:pos="369"/>
          <w:tab w:val="left" w:pos="720"/>
          <w:tab w:val="left" w:pos="1080"/>
          <w:tab w:val="left" w:pos="2250"/>
          <w:tab w:val="left" w:pos="3330"/>
          <w:tab w:val="left" w:pos="4680"/>
          <w:tab w:val="left" w:pos="6210"/>
        </w:tabs>
        <w:jc w:val="left"/>
      </w:pPr>
      <w:r>
        <w:tab/>
        <w:t>a. +ATR in progressive only</w:t>
      </w:r>
    </w:p>
    <w:p w14:paraId="6543E38A" w14:textId="77777777" w:rsidR="00F25BEE" w:rsidRDefault="00F25BEE" w:rsidP="00543199">
      <w:pPr>
        <w:keepNext/>
        <w:tabs>
          <w:tab w:val="clear" w:pos="369"/>
          <w:tab w:val="left" w:pos="720"/>
          <w:tab w:val="left" w:pos="1080"/>
          <w:tab w:val="left" w:pos="2250"/>
          <w:tab w:val="left" w:pos="3330"/>
          <w:tab w:val="left" w:pos="4680"/>
          <w:tab w:val="left" w:pos="6210"/>
        </w:tabs>
        <w:jc w:val="left"/>
      </w:pPr>
      <w:r>
        <w:tab/>
      </w:r>
      <w:r>
        <w:tab/>
      </w:r>
      <w:r w:rsidRPr="00B8501F">
        <w:rPr>
          <w:rFonts w:ascii="Doulos SIL" w:hAnsi="Doulos SIL"/>
          <w:i/>
          <w:color w:val="0000FF"/>
        </w:rPr>
        <w:t>dɛ̌</w:t>
      </w:r>
      <w:r w:rsidRPr="00B8501F">
        <w:rPr>
          <w:rFonts w:ascii="Doulos SIL" w:hAnsi="Doulos SIL"/>
          <w:i/>
          <w:color w:val="0000FF"/>
        </w:rPr>
        <w:tab/>
        <w:t>dɛ̀ɛ́</w:t>
      </w:r>
      <w:r w:rsidRPr="00B8501F">
        <w:rPr>
          <w:rFonts w:ascii="Doulos SIL" w:hAnsi="Doulos SIL"/>
          <w:i/>
          <w:color w:val="0000FF"/>
        </w:rPr>
        <w:tab/>
        <w:t>dɛ̀ɛ̀</w:t>
      </w:r>
      <w:r w:rsidRPr="00B8501F">
        <w:rPr>
          <w:rFonts w:ascii="Doulos SIL" w:hAnsi="Doulos SIL"/>
          <w:i/>
          <w:color w:val="0000FF"/>
        </w:rPr>
        <w:tab/>
        <w:t>dè-yá</w:t>
      </w:r>
      <w:r w:rsidRPr="00B8501F">
        <w:rPr>
          <w:rFonts w:ascii="Doulos SIL" w:hAnsi="Doulos SIL"/>
          <w:i/>
          <w:color w:val="0000FF"/>
        </w:rPr>
        <w:tab/>
      </w:r>
      <w:r>
        <w:t>‘heat (sb)’</w:t>
      </w:r>
    </w:p>
    <w:p w14:paraId="787D0C9B" w14:textId="77777777" w:rsidR="00F25BEE" w:rsidRDefault="00F25BEE" w:rsidP="00F25BEE">
      <w:pPr>
        <w:tabs>
          <w:tab w:val="clear" w:pos="369"/>
          <w:tab w:val="left" w:pos="720"/>
          <w:tab w:val="left" w:pos="1080"/>
          <w:tab w:val="left" w:pos="2250"/>
          <w:tab w:val="left" w:pos="3330"/>
          <w:tab w:val="left" w:pos="4680"/>
          <w:tab w:val="left" w:pos="6210"/>
        </w:tabs>
        <w:jc w:val="left"/>
      </w:pPr>
      <w:r>
        <w:tab/>
      </w:r>
      <w:r>
        <w:tab/>
      </w:r>
      <w:r w:rsidRPr="00B8501F">
        <w:rPr>
          <w:rFonts w:ascii="Doulos SIL" w:hAnsi="Doulos SIL"/>
          <w:i/>
          <w:color w:val="0000FF"/>
        </w:rPr>
        <w:t>mɔ̀ɔ́</w:t>
      </w:r>
      <w:r w:rsidRPr="00B8501F">
        <w:rPr>
          <w:rFonts w:ascii="Doulos SIL" w:hAnsi="Doulos SIL"/>
          <w:i/>
          <w:color w:val="0000FF"/>
        </w:rPr>
        <w:tab/>
        <w:t>mɔ̀ɛ́</w:t>
      </w:r>
      <w:r w:rsidRPr="00B8501F">
        <w:rPr>
          <w:rFonts w:ascii="Doulos SIL" w:hAnsi="Doulos SIL"/>
          <w:i/>
          <w:color w:val="0000FF"/>
        </w:rPr>
        <w:tab/>
        <w:t>mɔ̀ɔ̀</w:t>
      </w:r>
      <w:r w:rsidRPr="00B8501F">
        <w:rPr>
          <w:rFonts w:ascii="Doulos SIL" w:hAnsi="Doulos SIL"/>
          <w:i/>
          <w:color w:val="0000FF"/>
        </w:rPr>
        <w:tab/>
        <w:t>mó-yā</w:t>
      </w:r>
      <w:r>
        <w:tab/>
        <w:t>‘rub’</w:t>
      </w:r>
    </w:p>
    <w:p w14:paraId="3531E331" w14:textId="77777777" w:rsidR="00F25BEE" w:rsidRDefault="00F25BEE" w:rsidP="00B8501F"/>
    <w:p w14:paraId="1E3D2FD8" w14:textId="2E9F6825" w:rsidR="00B8501F" w:rsidRDefault="00B8501F" w:rsidP="00B8501F">
      <w:r>
        <w:t xml:space="preserve">In addition, there are a few verbs that shift from +ATR in the perfective and imperative to </w:t>
      </w:r>
      <w:r>
        <w:noBreakHyphen/>
        <w:t xml:space="preserve">ATR in the imperfective stem (§10.1.2.3). </w:t>
      </w:r>
    </w:p>
    <w:p w14:paraId="6A86A55D" w14:textId="77777777" w:rsidR="00F25BEE" w:rsidRDefault="00F25BEE" w:rsidP="00B8501F"/>
    <w:p w14:paraId="18D608E8" w14:textId="08B88CA4" w:rsidR="00F25BEE" w:rsidRDefault="00F25BEE" w:rsidP="00F25BEE">
      <w:pPr>
        <w:tabs>
          <w:tab w:val="clear" w:pos="369"/>
          <w:tab w:val="left" w:pos="720"/>
          <w:tab w:val="left" w:pos="1080"/>
          <w:tab w:val="left" w:pos="2430"/>
          <w:tab w:val="left" w:pos="3690"/>
          <w:tab w:val="left" w:pos="5580"/>
        </w:tabs>
        <w:jc w:val="left"/>
      </w:pPr>
      <w:r>
        <w:t>(xx4)</w:t>
      </w:r>
      <w:r>
        <w:tab/>
      </w:r>
      <w:r>
        <w:tab/>
        <w:t>imperative</w:t>
      </w:r>
      <w:r>
        <w:tab/>
        <w:t>perfective</w:t>
      </w:r>
      <w:r>
        <w:tab/>
        <w:t>imperfective</w:t>
      </w:r>
      <w:r>
        <w:tab/>
        <w:t>gloss</w:t>
      </w:r>
    </w:p>
    <w:p w14:paraId="662061C7" w14:textId="77777777" w:rsidR="00F25BEE" w:rsidRDefault="00F25BEE" w:rsidP="00F25BEE">
      <w:pPr>
        <w:tabs>
          <w:tab w:val="clear" w:pos="369"/>
          <w:tab w:val="left" w:pos="720"/>
          <w:tab w:val="left" w:pos="1080"/>
          <w:tab w:val="left" w:pos="2430"/>
          <w:tab w:val="left" w:pos="3690"/>
          <w:tab w:val="left" w:pos="5580"/>
        </w:tabs>
        <w:jc w:val="left"/>
      </w:pPr>
    </w:p>
    <w:p w14:paraId="035403A9" w14:textId="77777777" w:rsidR="00F25BEE" w:rsidRDefault="00F25BEE" w:rsidP="00F25BEE">
      <w:pPr>
        <w:tabs>
          <w:tab w:val="clear" w:pos="369"/>
          <w:tab w:val="left" w:pos="720"/>
          <w:tab w:val="left" w:pos="1080"/>
          <w:tab w:val="left" w:pos="2430"/>
          <w:tab w:val="left" w:pos="3690"/>
          <w:tab w:val="left" w:pos="5580"/>
        </w:tabs>
        <w:jc w:val="left"/>
      </w:pPr>
      <w:r>
        <w:tab/>
        <w:t xml:space="preserve">a. shift to </w:t>
      </w:r>
      <w:r>
        <w:noBreakHyphen/>
        <w:t>ATR in imperfective</w:t>
      </w:r>
    </w:p>
    <w:p w14:paraId="491D213E" w14:textId="77777777" w:rsidR="00F25BEE" w:rsidRDefault="00F25BEE" w:rsidP="00F25BEE">
      <w:pPr>
        <w:tabs>
          <w:tab w:val="clear" w:pos="369"/>
          <w:tab w:val="left" w:pos="720"/>
          <w:tab w:val="left" w:pos="1080"/>
          <w:tab w:val="left" w:pos="2430"/>
          <w:tab w:val="left" w:pos="3690"/>
          <w:tab w:val="left" w:pos="5580"/>
        </w:tabs>
        <w:jc w:val="left"/>
      </w:pPr>
      <w:r>
        <w:lastRenderedPageBreak/>
        <w:tab/>
      </w:r>
      <w:r>
        <w:tab/>
      </w:r>
      <w:r w:rsidRPr="00B8501F">
        <w:rPr>
          <w:rFonts w:ascii="Doulos SIL" w:hAnsi="Doulos SIL"/>
          <w:i/>
          <w:color w:val="0000FF"/>
        </w:rPr>
        <w:t>wě</w:t>
      </w:r>
      <w:r w:rsidRPr="00B8501F">
        <w:rPr>
          <w:rFonts w:ascii="Doulos SIL" w:hAnsi="Doulos SIL"/>
          <w:i/>
          <w:color w:val="0000FF"/>
        </w:rPr>
        <w:tab/>
        <w:t>wěē</w:t>
      </w:r>
      <w:r w:rsidRPr="00B8501F">
        <w:rPr>
          <w:rFonts w:ascii="Doulos SIL" w:hAnsi="Doulos SIL"/>
          <w:i/>
          <w:color w:val="0000FF"/>
        </w:rPr>
        <w:tab/>
        <w:t>wɛ̀ɛ̀</w:t>
      </w:r>
      <w:r w:rsidRPr="00B8501F">
        <w:rPr>
          <w:rFonts w:ascii="Doulos SIL" w:hAnsi="Doulos SIL"/>
          <w:i/>
          <w:color w:val="0000FF"/>
        </w:rPr>
        <w:tab/>
      </w:r>
      <w:r>
        <w:t>‘bathe (sb)’</w:t>
      </w:r>
    </w:p>
    <w:p w14:paraId="7896BB61" w14:textId="77777777" w:rsidR="00F25BEE" w:rsidRDefault="00F25BEE" w:rsidP="00F25BEE">
      <w:pPr>
        <w:tabs>
          <w:tab w:val="clear" w:pos="369"/>
          <w:tab w:val="left" w:pos="720"/>
          <w:tab w:val="left" w:pos="1080"/>
          <w:tab w:val="left" w:pos="2430"/>
          <w:tab w:val="left" w:pos="3690"/>
          <w:tab w:val="left" w:pos="5580"/>
        </w:tabs>
        <w:jc w:val="left"/>
      </w:pPr>
      <w:r>
        <w:tab/>
      </w:r>
      <w:r>
        <w:tab/>
      </w:r>
      <w:r w:rsidRPr="00B8501F">
        <w:rPr>
          <w:rFonts w:ascii="Doulos SIL" w:hAnsi="Doulos SIL"/>
          <w:i/>
          <w:color w:val="0000FF"/>
        </w:rPr>
        <w:t>dàkó</w:t>
      </w:r>
      <w:r w:rsidRPr="00B8501F">
        <w:rPr>
          <w:rFonts w:ascii="Doulos SIL" w:hAnsi="Doulos SIL"/>
          <w:i/>
          <w:color w:val="0000FF"/>
        </w:rPr>
        <w:tab/>
        <w:t>dàkóī</w:t>
      </w:r>
      <w:r w:rsidRPr="00B8501F">
        <w:rPr>
          <w:rFonts w:ascii="Doulos SIL" w:hAnsi="Doulos SIL"/>
          <w:i/>
          <w:color w:val="0000FF"/>
        </w:rPr>
        <w:tab/>
        <w:t>dàkɔ̂</w:t>
      </w:r>
      <w:r>
        <w:tab/>
        <w:t>‘catch (sth thrown)’</w:t>
      </w:r>
    </w:p>
    <w:p w14:paraId="65ECA4C0" w14:textId="77777777" w:rsidR="00F25BEE" w:rsidRDefault="00F25BEE" w:rsidP="00F25BEE">
      <w:pPr>
        <w:tabs>
          <w:tab w:val="clear" w:pos="369"/>
          <w:tab w:val="left" w:pos="720"/>
          <w:tab w:val="left" w:pos="1080"/>
          <w:tab w:val="left" w:pos="2430"/>
          <w:tab w:val="left" w:pos="3690"/>
          <w:tab w:val="left" w:pos="5580"/>
        </w:tabs>
        <w:jc w:val="left"/>
      </w:pPr>
    </w:p>
    <w:p w14:paraId="42794BF1" w14:textId="3CD15892" w:rsidR="00F25BEE" w:rsidRDefault="00F25BEE" w:rsidP="00F25BEE">
      <w:pPr>
        <w:tabs>
          <w:tab w:val="clear" w:pos="369"/>
          <w:tab w:val="left" w:pos="720"/>
          <w:tab w:val="left" w:pos="1080"/>
          <w:tab w:val="left" w:pos="2430"/>
          <w:tab w:val="left" w:pos="3690"/>
          <w:tab w:val="left" w:pos="5580"/>
        </w:tabs>
        <w:jc w:val="left"/>
      </w:pPr>
      <w:r>
        <w:t xml:space="preserve">Given that </w:t>
      </w:r>
      <w:r w:rsidRPr="00543199">
        <w:rPr>
          <w:rFonts w:ascii="Doulos SIL" w:hAnsi="Doulos SIL"/>
          <w:i/>
          <w:color w:val="0000FF"/>
        </w:rPr>
        <w:t>i</w:t>
      </w:r>
      <w:r>
        <w:t xml:space="preserve"> and e are +ATR, while </w:t>
      </w:r>
      <w:r w:rsidRPr="00543199">
        <w:rPr>
          <w:rFonts w:ascii="Doulos SIL" w:hAnsi="Doulos SIL"/>
          <w:i/>
          <w:color w:val="0000FF"/>
        </w:rPr>
        <w:t>a</w:t>
      </w:r>
      <w:r>
        <w:t xml:space="preserve"> is </w:t>
      </w:r>
      <w:r>
        <w:noBreakHyphen/>
        <w:t xml:space="preserve">ATR, the recurrent opposition within third person pronouns between nonhuman </w:t>
      </w:r>
      <w:r w:rsidRPr="00543199">
        <w:rPr>
          <w:rFonts w:ascii="Doulos SIL" w:hAnsi="Doulos SIL"/>
          <w:i/>
          <w:color w:val="0000FF"/>
        </w:rPr>
        <w:t>e</w:t>
      </w:r>
      <w:r>
        <w:t xml:space="preserve"> ~ </w:t>
      </w:r>
      <w:r w:rsidRPr="00543199">
        <w:rPr>
          <w:rFonts w:ascii="Doulos SIL" w:hAnsi="Doulos SIL"/>
          <w:i/>
          <w:color w:val="0000FF"/>
        </w:rPr>
        <w:t>i</w:t>
      </w:r>
      <w:r>
        <w:t xml:space="preserve"> and human </w:t>
      </w:r>
      <w:r w:rsidRPr="00543199">
        <w:rPr>
          <w:rFonts w:ascii="Doulos SIL" w:hAnsi="Doulos SIL"/>
          <w:i/>
          <w:color w:val="0000FF"/>
        </w:rPr>
        <w:t>a</w:t>
      </w:r>
      <w:r>
        <w:t xml:space="preserve"> can be thought of as a kind of sound symbolism: +ATR = nonhuman and </w:t>
      </w:r>
      <w:r>
        <w:noBreakHyphen/>
        <w:t xml:space="preserve">ATR = human. In reflexive possessor pronouns, this is expanded by including second person pronouns in the +ATR group and first person pronouns in the </w:t>
      </w:r>
      <w:r>
        <w:noBreakHyphen/>
        <w:t>ATR group (§18.1.xxx).</w:t>
      </w:r>
    </w:p>
    <w:p w14:paraId="3080849F" w14:textId="71A3A6A2" w:rsidR="007878CF" w:rsidRDefault="00E7190D" w:rsidP="00E7190D">
      <w:pPr>
        <w:pStyle w:val="Heading2"/>
      </w:pPr>
      <w:bookmarkStart w:id="290" w:name="_Toc337411912"/>
      <w:r>
        <w:t>Verb-stem ablaut</w:t>
      </w:r>
      <w:bookmarkEnd w:id="290"/>
    </w:p>
    <w:p w14:paraId="463FB893" w14:textId="226FA2D0" w:rsidR="00F25BEE" w:rsidRDefault="00E7190D" w:rsidP="00E7190D">
      <w:r>
        <w:t>Each regular verb occurs in a number of TAM inflections.</w:t>
      </w:r>
      <w:r w:rsidR="00F25BEE">
        <w:t xml:space="preserve"> These are distinguished from each other partly by inflectional morphemes that follow the subject NP, and partly by verb-stem alternations. </w:t>
      </w:r>
    </w:p>
    <w:p w14:paraId="6E072051" w14:textId="0E1A4F67" w:rsidR="00F25BEE" w:rsidRDefault="00F25BEE" w:rsidP="00E7190D">
      <w:r>
        <w:tab/>
        <w:t>As explained in §10.1.2, the imperfective stem has the most lexically specific information (vocalism, tone), and I generally use it as a citation form. The perfective is characterized by a final front vowel {</w:t>
      </w:r>
      <w:r w:rsidRPr="00543199">
        <w:rPr>
          <w:rFonts w:ascii="Doulos SIL" w:hAnsi="Doulos SIL"/>
          <w:i/>
          <w:color w:val="0000FF"/>
        </w:rPr>
        <w:t>i e ɛ</w:t>
      </w:r>
      <w:r>
        <w:t xml:space="preserve">}, which can be analysed either as a suffix or as a final-vowel (and in some cases stem-wide) vowel mutation. Perfectives with mid-height </w:t>
      </w:r>
      <w:r w:rsidRPr="00543199">
        <w:rPr>
          <w:rFonts w:ascii="Doulos SIL" w:hAnsi="Doulos SIL"/>
          <w:i/>
          <w:color w:val="0000FF"/>
        </w:rPr>
        <w:t>e</w:t>
      </w:r>
      <w:r>
        <w:t xml:space="preserve"> or </w:t>
      </w:r>
      <w:r w:rsidRPr="00543199">
        <w:rPr>
          <w:rFonts w:ascii="Doulos SIL" w:hAnsi="Doulos SIL"/>
          <w:i/>
          <w:color w:val="0000FF"/>
        </w:rPr>
        <w:t>ɛ</w:t>
      </w:r>
      <w:r>
        <w:t xml:space="preserve"> form one subset of perfectives, the choice between the two depending on ATR</w:t>
      </w:r>
      <w:r>
        <w:noBreakHyphen/>
        <w:t xml:space="preserve">harmonic class (xx1a); those with </w:t>
      </w:r>
      <w:r w:rsidRPr="00543199">
        <w:rPr>
          <w:rFonts w:ascii="Doulos SIL" w:hAnsi="Doulos SIL"/>
          <w:i/>
          <w:color w:val="0000FF"/>
        </w:rPr>
        <w:t>i</w:t>
      </w:r>
      <w:r>
        <w:t xml:space="preserve"> are a second subset (xx1b). </w:t>
      </w:r>
    </w:p>
    <w:p w14:paraId="12D35FBB" w14:textId="77777777" w:rsidR="00F25BEE" w:rsidRDefault="00F25BEE" w:rsidP="00E7190D"/>
    <w:p w14:paraId="3C48105E" w14:textId="58C2D159" w:rsidR="00F25BEE" w:rsidRDefault="00F25BEE" w:rsidP="00F25BEE">
      <w:pPr>
        <w:tabs>
          <w:tab w:val="clear" w:pos="369"/>
          <w:tab w:val="left" w:pos="720"/>
          <w:tab w:val="left" w:pos="1080"/>
          <w:tab w:val="left" w:pos="2880"/>
          <w:tab w:val="left" w:pos="4770"/>
        </w:tabs>
      </w:pPr>
      <w:r>
        <w:t>(xx1)</w:t>
      </w:r>
      <w:r>
        <w:tab/>
      </w:r>
      <w:r>
        <w:tab/>
        <w:t>imperfective</w:t>
      </w:r>
      <w:r>
        <w:tab/>
        <w:t>perfective +3Sg</w:t>
      </w:r>
      <w:r>
        <w:tab/>
        <w:t>gloss</w:t>
      </w:r>
    </w:p>
    <w:p w14:paraId="57E30B5E" w14:textId="77777777" w:rsidR="00F25BEE" w:rsidRDefault="00F25BEE" w:rsidP="00F25BEE">
      <w:pPr>
        <w:tabs>
          <w:tab w:val="clear" w:pos="369"/>
          <w:tab w:val="left" w:pos="720"/>
          <w:tab w:val="left" w:pos="1080"/>
          <w:tab w:val="left" w:pos="2880"/>
          <w:tab w:val="left" w:pos="4770"/>
        </w:tabs>
      </w:pPr>
    </w:p>
    <w:p w14:paraId="3C37F522" w14:textId="1C786B6D" w:rsidR="00F25BEE" w:rsidRDefault="00F25BEE" w:rsidP="00F25BEE">
      <w:pPr>
        <w:tabs>
          <w:tab w:val="clear" w:pos="369"/>
          <w:tab w:val="left" w:pos="720"/>
          <w:tab w:val="left" w:pos="1080"/>
          <w:tab w:val="left" w:pos="2880"/>
          <w:tab w:val="left" w:pos="4770"/>
        </w:tabs>
      </w:pPr>
      <w:r>
        <w:tab/>
        <w:t>a.</w:t>
      </w:r>
      <w:r>
        <w:tab/>
      </w:r>
      <w:r w:rsidRPr="00543199">
        <w:rPr>
          <w:rFonts w:ascii="Doulos SIL" w:hAnsi="Doulos SIL"/>
          <w:i/>
          <w:color w:val="0000FF"/>
        </w:rPr>
        <w:t>ɲìnâ</w:t>
      </w:r>
      <w:r w:rsidRPr="00543199">
        <w:rPr>
          <w:rFonts w:ascii="Doulos SIL" w:hAnsi="Doulos SIL"/>
          <w:i/>
          <w:color w:val="0000FF"/>
        </w:rPr>
        <w:tab/>
        <w:t>ɲìnɛ́</w:t>
      </w:r>
      <w:r>
        <w:tab/>
        <w:t>‘forget’</w:t>
      </w:r>
    </w:p>
    <w:p w14:paraId="52BDEB85" w14:textId="4AAB59D6" w:rsidR="00F25BEE" w:rsidRDefault="00F25BEE" w:rsidP="00F25BEE">
      <w:pPr>
        <w:tabs>
          <w:tab w:val="clear" w:pos="369"/>
          <w:tab w:val="left" w:pos="720"/>
          <w:tab w:val="left" w:pos="1080"/>
          <w:tab w:val="left" w:pos="2880"/>
          <w:tab w:val="left" w:pos="4770"/>
        </w:tabs>
      </w:pPr>
      <w:r>
        <w:tab/>
      </w:r>
      <w:r>
        <w:tab/>
      </w:r>
      <w:r w:rsidRPr="00543199">
        <w:rPr>
          <w:rFonts w:ascii="Doulos SIL" w:hAnsi="Doulos SIL"/>
          <w:i/>
          <w:color w:val="0000FF"/>
        </w:rPr>
        <w:t>wàá</w:t>
      </w:r>
      <w:r w:rsidRPr="00543199">
        <w:rPr>
          <w:rFonts w:ascii="Doulos SIL" w:hAnsi="Doulos SIL"/>
          <w:i/>
          <w:color w:val="0000FF"/>
        </w:rPr>
        <w:tab/>
        <w:t>wěē</w:t>
      </w:r>
      <w:r>
        <w:tab/>
        <w:t>‘go’</w:t>
      </w:r>
    </w:p>
    <w:p w14:paraId="2AA25650" w14:textId="78CE3080" w:rsidR="00F25BEE" w:rsidRDefault="00F25BEE" w:rsidP="00F25BEE">
      <w:pPr>
        <w:tabs>
          <w:tab w:val="clear" w:pos="369"/>
          <w:tab w:val="left" w:pos="720"/>
          <w:tab w:val="left" w:pos="1080"/>
          <w:tab w:val="left" w:pos="2880"/>
          <w:tab w:val="left" w:pos="4770"/>
        </w:tabs>
      </w:pPr>
      <w:r>
        <w:tab/>
      </w:r>
      <w:r>
        <w:tab/>
      </w:r>
      <w:r w:rsidRPr="00543199">
        <w:rPr>
          <w:rFonts w:ascii="Doulos SIL" w:hAnsi="Doulos SIL"/>
          <w:i/>
          <w:color w:val="0000FF"/>
        </w:rPr>
        <w:t>dàʔà</w:t>
      </w:r>
      <w:r w:rsidRPr="00543199">
        <w:rPr>
          <w:rFonts w:ascii="Doulos SIL" w:hAnsi="Doulos SIL"/>
          <w:i/>
          <w:color w:val="0000FF"/>
        </w:rPr>
        <w:tab/>
        <w:t>dɛ̀ʔɛ́(ɛ̄)</w:t>
      </w:r>
      <w:r>
        <w:tab/>
        <w:t>‘escape’</w:t>
      </w:r>
    </w:p>
    <w:p w14:paraId="148F0FD9" w14:textId="77777777" w:rsidR="00F25BEE" w:rsidRDefault="00F25BEE" w:rsidP="00F25BEE">
      <w:pPr>
        <w:tabs>
          <w:tab w:val="clear" w:pos="369"/>
          <w:tab w:val="left" w:pos="720"/>
          <w:tab w:val="left" w:pos="1080"/>
          <w:tab w:val="left" w:pos="2880"/>
          <w:tab w:val="left" w:pos="4770"/>
        </w:tabs>
      </w:pPr>
    </w:p>
    <w:p w14:paraId="4F5FC139" w14:textId="2D77C504" w:rsidR="00F25BEE" w:rsidRDefault="00F25BEE" w:rsidP="00F25BEE">
      <w:pPr>
        <w:tabs>
          <w:tab w:val="clear" w:pos="369"/>
          <w:tab w:val="left" w:pos="720"/>
          <w:tab w:val="left" w:pos="1080"/>
          <w:tab w:val="left" w:pos="2880"/>
          <w:tab w:val="left" w:pos="4770"/>
        </w:tabs>
      </w:pPr>
      <w:r>
        <w:tab/>
        <w:t>b.</w:t>
      </w:r>
      <w:r>
        <w:tab/>
      </w:r>
      <w:r w:rsidRPr="00543199">
        <w:rPr>
          <w:rFonts w:ascii="Doulos SIL" w:hAnsi="Doulos SIL"/>
          <w:i/>
          <w:color w:val="0000FF"/>
        </w:rPr>
        <w:t>búlɔ́</w:t>
      </w:r>
      <w:r w:rsidRPr="00543199">
        <w:rPr>
          <w:rFonts w:ascii="Doulos SIL" w:hAnsi="Doulos SIL"/>
          <w:i/>
          <w:color w:val="0000FF"/>
        </w:rPr>
        <w:tab/>
        <w:t>bùlí</w:t>
      </w:r>
      <w:r>
        <w:tab/>
        <w:t>‘go back’</w:t>
      </w:r>
    </w:p>
    <w:p w14:paraId="19279663" w14:textId="2C9090CE" w:rsidR="00F25BEE" w:rsidRPr="00F25BEE" w:rsidRDefault="00F25BEE" w:rsidP="00F25BEE">
      <w:pPr>
        <w:tabs>
          <w:tab w:val="clear" w:pos="369"/>
          <w:tab w:val="left" w:pos="720"/>
          <w:tab w:val="left" w:pos="1080"/>
          <w:tab w:val="left" w:pos="2880"/>
          <w:tab w:val="left" w:pos="4770"/>
        </w:tabs>
      </w:pPr>
      <w:r>
        <w:tab/>
      </w:r>
      <w:r>
        <w:tab/>
      </w:r>
      <w:r w:rsidRPr="00543199">
        <w:rPr>
          <w:rFonts w:ascii="Doulos SIL" w:hAnsi="Doulos SIL"/>
          <w:i/>
          <w:color w:val="0000FF"/>
        </w:rPr>
        <w:t>díbɛ́</w:t>
      </w:r>
      <w:r w:rsidRPr="00543199">
        <w:rPr>
          <w:rFonts w:ascii="Doulos SIL" w:hAnsi="Doulos SIL"/>
          <w:i/>
          <w:color w:val="0000FF"/>
        </w:rPr>
        <w:tab/>
        <w:t>dìbí</w:t>
      </w:r>
      <w:r>
        <w:tab/>
        <w:t>‘be extinguished’</w:t>
      </w:r>
    </w:p>
    <w:p w14:paraId="4D6CA366" w14:textId="77777777" w:rsidR="007878CF" w:rsidRDefault="007878CF" w:rsidP="007878CF">
      <w:pPr>
        <w:pStyle w:val="Heading2"/>
        <w:numPr>
          <w:ilvl w:val="1"/>
          <w:numId w:val="1"/>
        </w:numPr>
        <w:tabs>
          <w:tab w:val="clear" w:pos="720"/>
        </w:tabs>
      </w:pPr>
      <w:bookmarkStart w:id="291" w:name="_Toc508942616"/>
      <w:bookmarkStart w:id="292" w:name="_Toc508943216"/>
      <w:bookmarkStart w:id="293" w:name="_Toc509043682"/>
      <w:bookmarkStart w:id="294" w:name="_Toc36027159"/>
      <w:bookmarkStart w:id="295" w:name="_Toc36027311"/>
      <w:bookmarkStart w:id="296" w:name="_Toc36027521"/>
      <w:bookmarkStart w:id="297" w:name="_Toc78375530"/>
      <w:bookmarkStart w:id="298" w:name="_Toc79405635"/>
      <w:bookmarkStart w:id="299" w:name="_Toc167069485"/>
      <w:bookmarkStart w:id="300" w:name="_Toc337411913"/>
      <w:r>
        <w:t>Segmental phonological rules</w:t>
      </w:r>
      <w:bookmarkEnd w:id="291"/>
      <w:bookmarkEnd w:id="292"/>
      <w:bookmarkEnd w:id="293"/>
      <w:bookmarkEnd w:id="294"/>
      <w:bookmarkEnd w:id="295"/>
      <w:bookmarkEnd w:id="296"/>
      <w:bookmarkEnd w:id="297"/>
      <w:bookmarkEnd w:id="298"/>
      <w:bookmarkEnd w:id="299"/>
      <w:bookmarkEnd w:id="300"/>
    </w:p>
    <w:p w14:paraId="5BC55F83" w14:textId="77777777" w:rsidR="007878CF" w:rsidRDefault="007878CF" w:rsidP="007878CF">
      <w:pPr>
        <w:pStyle w:val="Heading3"/>
        <w:numPr>
          <w:ilvl w:val="2"/>
          <w:numId w:val="1"/>
        </w:numPr>
      </w:pPr>
      <w:bookmarkStart w:id="301" w:name="_Toc508942617"/>
      <w:bookmarkStart w:id="302" w:name="_Toc508943217"/>
      <w:bookmarkStart w:id="303" w:name="_Toc509043683"/>
      <w:bookmarkStart w:id="304" w:name="_Toc36027160"/>
      <w:bookmarkStart w:id="305" w:name="_Toc36027312"/>
      <w:bookmarkStart w:id="306" w:name="_Toc36027522"/>
      <w:bookmarkStart w:id="307" w:name="_Toc78375531"/>
      <w:bookmarkStart w:id="308" w:name="_Toc79405636"/>
      <w:bookmarkStart w:id="309" w:name="_Toc167069486"/>
      <w:bookmarkStart w:id="310" w:name="_Toc337411914"/>
      <w:r>
        <w:t>Trans-syllabic consonantal processes</w:t>
      </w:r>
      <w:bookmarkEnd w:id="301"/>
      <w:bookmarkEnd w:id="302"/>
      <w:bookmarkEnd w:id="303"/>
      <w:bookmarkEnd w:id="304"/>
      <w:bookmarkEnd w:id="305"/>
      <w:bookmarkEnd w:id="306"/>
      <w:bookmarkEnd w:id="307"/>
      <w:bookmarkEnd w:id="308"/>
      <w:bookmarkEnd w:id="309"/>
      <w:bookmarkEnd w:id="310"/>
    </w:p>
    <w:p w14:paraId="3DEE0E2A" w14:textId="1CA327F3" w:rsidR="007878CF" w:rsidRDefault="0020004E" w:rsidP="007878CF">
      <w:pPr>
        <w:pStyle w:val="Heading4"/>
        <w:numPr>
          <w:ilvl w:val="3"/>
          <w:numId w:val="1"/>
        </w:numPr>
      </w:pPr>
      <w:bookmarkStart w:id="311" w:name="_Toc508942618"/>
      <w:bookmarkStart w:id="312" w:name="_Toc508943218"/>
      <w:bookmarkStart w:id="313" w:name="_Toc509043684"/>
      <w:bookmarkStart w:id="314" w:name="_Toc36027161"/>
      <w:bookmarkStart w:id="315" w:name="_Toc36027313"/>
      <w:bookmarkStart w:id="316" w:name="_Toc36027523"/>
      <w:bookmarkStart w:id="317" w:name="_Toc78375532"/>
      <w:bookmarkStart w:id="318" w:name="_Toc79405637"/>
      <w:bookmarkStart w:id="319" w:name="_Toc167069487"/>
      <w:bookmarkStart w:id="320" w:name="_Toc337411915"/>
      <w:r w:rsidRPr="00537163">
        <w:rPr>
          <w:rFonts w:ascii="Doulos SIL" w:hAnsi="Doulos SIL"/>
          <w:i/>
          <w:color w:val="0000FF"/>
        </w:rPr>
        <w:t>r</w:t>
      </w:r>
      <w:r>
        <w:t>-N</w:t>
      </w:r>
      <w:r w:rsidR="007878CF">
        <w:t>asalization</w:t>
      </w:r>
      <w:bookmarkEnd w:id="311"/>
      <w:bookmarkEnd w:id="312"/>
      <w:bookmarkEnd w:id="313"/>
      <w:bookmarkEnd w:id="314"/>
      <w:bookmarkEnd w:id="315"/>
      <w:bookmarkEnd w:id="316"/>
      <w:bookmarkEnd w:id="317"/>
      <w:bookmarkEnd w:id="318"/>
      <w:bookmarkEnd w:id="319"/>
      <w:r w:rsidR="00E16BE1">
        <w:t xml:space="preserve"> (/</w:t>
      </w:r>
      <w:r w:rsidR="00E16BE1">
        <w:rPr>
          <w:rFonts w:ascii="Doulos SIL" w:hAnsi="Doulos SIL"/>
          <w:color w:val="008000"/>
        </w:rPr>
        <w:t>n</w:t>
      </w:r>
      <w:r w:rsidR="00E16BE1" w:rsidRPr="00E16BE1">
        <w:rPr>
          <w:rFonts w:ascii="Doulos SIL" w:hAnsi="Doulos SIL"/>
          <w:color w:val="008000"/>
        </w:rPr>
        <w:t>r</w:t>
      </w:r>
      <w:r w:rsidR="00E16BE1">
        <w:t xml:space="preserve">/ → </w:t>
      </w:r>
      <w:r w:rsidR="00E16BE1" w:rsidRPr="00DB33B2">
        <w:rPr>
          <w:rFonts w:ascii="Doulos SIL" w:hAnsi="Doulos SIL"/>
          <w:i/>
          <w:color w:val="0000FF"/>
        </w:rPr>
        <w:t>nn</w:t>
      </w:r>
      <w:r w:rsidR="00E16BE1">
        <w:t>, /</w:t>
      </w:r>
      <w:r w:rsidR="00E16BE1" w:rsidRPr="00E16BE1">
        <w:rPr>
          <w:rFonts w:ascii="Doulos SIL" w:hAnsi="Doulos SIL"/>
          <w:color w:val="008000"/>
        </w:rPr>
        <w:t>Nv-r</w:t>
      </w:r>
      <w:r w:rsidR="00E16BE1">
        <w:t xml:space="preserve">/ → </w:t>
      </w:r>
      <w:r w:rsidR="00E16BE1" w:rsidRPr="00DB33B2">
        <w:rPr>
          <w:rFonts w:ascii="Doulos SIL" w:hAnsi="Doulos SIL"/>
          <w:i/>
          <w:color w:val="0000FF"/>
        </w:rPr>
        <w:t>Nv-n</w:t>
      </w:r>
      <w:r w:rsidR="00E16BE1">
        <w:t>)</w:t>
      </w:r>
      <w:bookmarkEnd w:id="320"/>
    </w:p>
    <w:p w14:paraId="1554B2C2" w14:textId="7DD481B9" w:rsidR="0020004E" w:rsidRDefault="0020004E" w:rsidP="0020004E">
      <w:r>
        <w:t xml:space="preserve">A suffix- or enclitic-initial tap </w:t>
      </w:r>
      <w:r w:rsidRPr="00537163">
        <w:rPr>
          <w:rFonts w:ascii="Doulos SIL" w:hAnsi="Doulos SIL"/>
          <w:i/>
          <w:color w:val="0000FF"/>
        </w:rPr>
        <w:t>r</w:t>
      </w:r>
      <w:r>
        <w:t xml:space="preserve"> is nasalized to </w:t>
      </w:r>
      <w:r w:rsidRPr="00537163">
        <w:rPr>
          <w:rFonts w:ascii="Doulos SIL" w:hAnsi="Doulos SIL"/>
          <w:i/>
          <w:color w:val="0000FF"/>
        </w:rPr>
        <w:t>n</w:t>
      </w:r>
      <w:r>
        <w:t xml:space="preserve"> following a nasal consonant or a nasal syllable. The latter is defined as </w:t>
      </w:r>
      <w:r w:rsidRPr="00537163">
        <w:rPr>
          <w:rFonts w:ascii="Doulos SIL" w:hAnsi="Doulos SIL"/>
          <w:i/>
          <w:color w:val="0000FF"/>
        </w:rPr>
        <w:t>Nv(v)</w:t>
      </w:r>
      <w:r>
        <w:t xml:space="preserve"> or </w:t>
      </w:r>
      <w:r w:rsidRPr="00537163">
        <w:rPr>
          <w:rFonts w:ascii="Doulos SIL" w:hAnsi="Doulos SIL"/>
          <w:i/>
          <w:color w:val="0000FF"/>
        </w:rPr>
        <w:t>Cv(v)ⁿ</w:t>
      </w:r>
      <w:r>
        <w:t xml:space="preserve">, i.e. either a syllable beginning with a nasal consonant or containing a nasalized vowel. </w:t>
      </w:r>
    </w:p>
    <w:p w14:paraId="5C8198BB" w14:textId="0FFDC86E" w:rsidR="0020004E" w:rsidRDefault="0020004E" w:rsidP="0020004E">
      <w:r>
        <w:tab/>
      </w:r>
      <w:r w:rsidRPr="00537163">
        <w:rPr>
          <w:rFonts w:ascii="Doulos SIL" w:hAnsi="Doulos SIL"/>
          <w:i/>
          <w:color w:val="0000FF"/>
        </w:rPr>
        <w:t>r</w:t>
      </w:r>
      <w:r>
        <w:t xml:space="preserve">-Nasalization applies to nominal suffix </w:t>
      </w:r>
      <w:r w:rsidRPr="00537163">
        <w:rPr>
          <w:rFonts w:ascii="Doulos SIL" w:hAnsi="Doulos SIL"/>
          <w:i/>
          <w:color w:val="0000FF"/>
        </w:rPr>
        <w:noBreakHyphen/>
        <w:t>ra</w:t>
      </w:r>
      <w:r>
        <w:t xml:space="preserve"> ~ </w:t>
      </w:r>
      <w:r w:rsidRPr="00537163">
        <w:rPr>
          <w:rFonts w:ascii="Doulos SIL" w:hAnsi="Doulos SIL"/>
          <w:i/>
          <w:color w:val="0000FF"/>
        </w:rPr>
        <w:noBreakHyphen/>
        <w:t>rɔ</w:t>
      </w:r>
      <w:r>
        <w:t xml:space="preserve"> (tone variable) and to negative enclitic </w:t>
      </w:r>
      <w:r w:rsidRPr="00537163">
        <w:rPr>
          <w:rFonts w:ascii="Doulos SIL" w:hAnsi="Doulos SIL"/>
          <w:i/>
          <w:color w:val="0000FF"/>
        </w:rPr>
        <w:t>=re</w:t>
      </w:r>
      <w:r>
        <w:t xml:space="preserve"> ~ </w:t>
      </w:r>
      <w:r w:rsidRPr="00537163">
        <w:rPr>
          <w:rFonts w:ascii="Doulos SIL" w:hAnsi="Doulos SIL"/>
          <w:i/>
          <w:color w:val="0000FF"/>
        </w:rPr>
        <w:t>=rɛ</w:t>
      </w:r>
      <w:r>
        <w:t xml:space="preserve">. </w:t>
      </w:r>
    </w:p>
    <w:p w14:paraId="15FED0B2" w14:textId="77777777" w:rsidR="0020004E" w:rsidRDefault="0020004E" w:rsidP="0020004E"/>
    <w:p w14:paraId="6B9900FF" w14:textId="69249C83" w:rsidR="0020004E" w:rsidRPr="00537163" w:rsidRDefault="0020004E" w:rsidP="0020004E">
      <w:pPr>
        <w:tabs>
          <w:tab w:val="clear" w:pos="369"/>
          <w:tab w:val="left" w:pos="720"/>
          <w:tab w:val="left" w:pos="1080"/>
        </w:tabs>
        <w:rPr>
          <w:rFonts w:ascii="Doulos SIL" w:hAnsi="Doulos SIL"/>
          <w:i/>
          <w:color w:val="0000FF"/>
        </w:rPr>
      </w:pPr>
      <w:r>
        <w:t>(xx1)</w:t>
      </w:r>
      <w:r>
        <w:tab/>
        <w:t>a.</w:t>
      </w:r>
      <w:r>
        <w:tab/>
      </w:r>
      <w:r w:rsidRPr="00537163">
        <w:rPr>
          <w:rFonts w:ascii="Doulos SIL" w:hAnsi="Doulos SIL"/>
          <w:i/>
          <w:color w:val="0000FF"/>
        </w:rPr>
        <w:t>kàr-mūʔūⁿ</w:t>
      </w:r>
      <w:r>
        <w:t xml:space="preserve"> ‘holy man’, with nominal suffix </w:t>
      </w:r>
      <w:r w:rsidRPr="00537163">
        <w:rPr>
          <w:rFonts w:ascii="Doulos SIL" w:hAnsi="Doulos SIL"/>
          <w:i/>
          <w:color w:val="0000FF"/>
        </w:rPr>
        <w:t>kàr-mūʔ</w:t>
      </w:r>
      <w:r w:rsidR="00545BCC">
        <w:rPr>
          <w:rFonts w:ascii="Doulos SIL" w:hAnsi="Doulos SIL"/>
          <w:i/>
          <w:color w:val="0000FF"/>
        </w:rPr>
        <w:t>ūⁿ=</w:t>
      </w:r>
      <w:r w:rsidRPr="00537163">
        <w:rPr>
          <w:rFonts w:ascii="Doulos SIL" w:hAnsi="Doulos SIL"/>
          <w:i/>
          <w:color w:val="0000FF"/>
        </w:rPr>
        <w:t>nā</w:t>
      </w:r>
    </w:p>
    <w:p w14:paraId="58A5AA1A" w14:textId="4E048933" w:rsidR="0020004E" w:rsidRDefault="0020004E" w:rsidP="0020004E">
      <w:pPr>
        <w:tabs>
          <w:tab w:val="clear" w:pos="369"/>
          <w:tab w:val="left" w:pos="720"/>
          <w:tab w:val="left" w:pos="1080"/>
        </w:tabs>
      </w:pPr>
      <w:r w:rsidRPr="009E2347">
        <w:lastRenderedPageBreak/>
        <w:tab/>
        <w:t>b.</w:t>
      </w:r>
      <w:r w:rsidRPr="009E2347">
        <w:tab/>
      </w:r>
      <w:r w:rsidRPr="00FD1DF0">
        <w:rPr>
          <w:rFonts w:ascii="Doulos SIL" w:hAnsi="Doulos SIL"/>
          <w:i/>
          <w:color w:val="0000FF"/>
        </w:rPr>
        <w:t>ɲáā-nà=</w:t>
      </w:r>
      <w:r w:rsidRPr="00FD1DF0">
        <w:rPr>
          <w:rFonts w:ascii="Doulos SIL" w:hAnsi="Doulos SIL"/>
          <w:i/>
          <w:color w:val="0000FF"/>
        </w:rPr>
        <w:sym w:font="Symbol" w:char="F0C6"/>
      </w:r>
      <w:r w:rsidRPr="00545BCC">
        <w:t xml:space="preserve"> ‘it’s a woman’, negated as </w:t>
      </w:r>
      <w:r w:rsidRPr="00FD1DF0">
        <w:rPr>
          <w:rFonts w:ascii="Doulos SIL" w:hAnsi="Doulos SIL"/>
          <w:i/>
          <w:color w:val="0000FF"/>
        </w:rPr>
        <w:t>ɲáā-nà=</w:t>
      </w:r>
      <w:r w:rsidRPr="00FD1DF0">
        <w:rPr>
          <w:rFonts w:ascii="Doulos SIL" w:hAnsi="Doulos SIL"/>
          <w:i/>
          <w:color w:val="0000FF"/>
        </w:rPr>
        <w:sym w:font="Symbol" w:char="F0C6"/>
      </w:r>
      <w:r w:rsidRPr="00FD1DF0">
        <w:rPr>
          <w:rFonts w:ascii="Doulos SIL" w:hAnsi="Doulos SIL"/>
          <w:i/>
          <w:color w:val="0000FF"/>
        </w:rPr>
        <w:t>=nɛ̄</w:t>
      </w:r>
    </w:p>
    <w:p w14:paraId="020538B1" w14:textId="49BB5621" w:rsidR="0020004E" w:rsidRDefault="0020004E" w:rsidP="0020004E">
      <w:pPr>
        <w:tabs>
          <w:tab w:val="clear" w:pos="369"/>
          <w:tab w:val="left" w:pos="720"/>
          <w:tab w:val="left" w:pos="1080"/>
        </w:tabs>
      </w:pPr>
    </w:p>
    <w:p w14:paraId="36B957A7" w14:textId="1978970B" w:rsidR="0020004E" w:rsidRDefault="0020004E" w:rsidP="0020004E">
      <w:pPr>
        <w:tabs>
          <w:tab w:val="clear" w:pos="369"/>
          <w:tab w:val="left" w:pos="720"/>
          <w:tab w:val="left" w:pos="1080"/>
        </w:tabs>
      </w:pPr>
      <w:r>
        <w:t xml:space="preserve">A counterexample is provided by cases like the noun </w:t>
      </w:r>
      <w:r w:rsidRPr="00B81077">
        <w:rPr>
          <w:rFonts w:ascii="Doulos SIL" w:hAnsi="Doulos SIL"/>
          <w:i/>
          <w:color w:val="0000FF"/>
        </w:rPr>
        <w:t>cɛ́ŋgɔ̀</w:t>
      </w:r>
      <w:r>
        <w:t xml:space="preserve"> ~ </w:t>
      </w:r>
      <w:r w:rsidRPr="00B81077">
        <w:rPr>
          <w:rFonts w:ascii="Doulos SIL" w:hAnsi="Doulos SIL"/>
          <w:i/>
          <w:color w:val="0000FF"/>
        </w:rPr>
        <w:t>cɛ́ŋŋɔ̀</w:t>
      </w:r>
      <w:r>
        <w:t xml:space="preserve"> ‘middle’, where </w:t>
      </w:r>
      <w:r w:rsidRPr="00537163">
        <w:rPr>
          <w:rFonts w:ascii="Doulos SIL" w:hAnsi="Doulos SIL"/>
          <w:i/>
          <w:color w:val="0000FF"/>
        </w:rPr>
        <w:t>ŋg</w:t>
      </w:r>
      <w:r>
        <w:t xml:space="preserve"> is in the process of simplifying to </w:t>
      </w:r>
      <w:r w:rsidRPr="00537163">
        <w:rPr>
          <w:rFonts w:ascii="Doulos SIL" w:hAnsi="Doulos SIL"/>
          <w:i/>
          <w:color w:val="0000FF"/>
        </w:rPr>
        <w:t>ŋ</w:t>
      </w:r>
      <w:r>
        <w:t xml:space="preserve"> via </w:t>
      </w:r>
      <w:r w:rsidRPr="00537163">
        <w:rPr>
          <w:rFonts w:ascii="Doulos SIL" w:hAnsi="Doulos SIL"/>
          <w:i/>
          <w:color w:val="0000FF"/>
        </w:rPr>
        <w:t>ŋŋ</w:t>
      </w:r>
      <w:r>
        <w:t xml:space="preserve">. In principle, </w:t>
      </w:r>
      <w:r w:rsidRPr="00537163">
        <w:rPr>
          <w:rFonts w:ascii="Doulos SIL" w:hAnsi="Doulos SIL"/>
          <w:i/>
          <w:color w:val="0000FF"/>
        </w:rPr>
        <w:t>r</w:t>
      </w:r>
      <w:r>
        <w:t xml:space="preserve">-Nasalization of the nominal suffix should apply after variant </w:t>
      </w:r>
      <w:r w:rsidRPr="00B81077">
        <w:rPr>
          <w:rFonts w:ascii="Doulos SIL" w:hAnsi="Doulos SIL"/>
          <w:i/>
          <w:color w:val="0000FF"/>
        </w:rPr>
        <w:t>cɛ́ŋŋɔ̀</w:t>
      </w:r>
      <w:r>
        <w:t xml:space="preserve"> but not after variant </w:t>
      </w:r>
      <w:r w:rsidRPr="00B81077">
        <w:rPr>
          <w:rFonts w:ascii="Doulos SIL" w:hAnsi="Doulos SIL"/>
          <w:i/>
          <w:color w:val="0000FF"/>
        </w:rPr>
        <w:t>cɛ́</w:t>
      </w:r>
      <w:r>
        <w:rPr>
          <w:rFonts w:ascii="Doulos SIL" w:hAnsi="Doulos SIL"/>
          <w:i/>
          <w:color w:val="0000FF"/>
        </w:rPr>
        <w:t>ŋg</w:t>
      </w:r>
      <w:r w:rsidRPr="00B81077">
        <w:rPr>
          <w:rFonts w:ascii="Doulos SIL" w:hAnsi="Doulos SIL"/>
          <w:i/>
          <w:color w:val="0000FF"/>
        </w:rPr>
        <w:t>ɔ̀</w:t>
      </w:r>
      <w:r>
        <w:t xml:space="preserve">, whose oral stop </w:t>
      </w:r>
      <w:r w:rsidRPr="00537163">
        <w:rPr>
          <w:rFonts w:ascii="Doulos SIL" w:hAnsi="Doulos SIL"/>
          <w:i/>
          <w:color w:val="0000FF"/>
        </w:rPr>
        <w:t>g</w:t>
      </w:r>
      <w:r>
        <w:t xml:space="preserve"> prevents nasalization from spreading rightward. However, the actual forms are </w:t>
      </w:r>
      <w:r w:rsidRPr="00B81077">
        <w:rPr>
          <w:rFonts w:ascii="Doulos SIL" w:hAnsi="Doulos SIL"/>
          <w:i/>
          <w:color w:val="0000FF"/>
        </w:rPr>
        <w:t>cɛ́ŋgɔ̀</w:t>
      </w:r>
      <w:r w:rsidRPr="00B81077">
        <w:rPr>
          <w:rFonts w:ascii="Doulos SIL" w:hAnsi="Doulos SIL"/>
          <w:i/>
          <w:color w:val="0000FF"/>
        </w:rPr>
        <w:noBreakHyphen/>
        <w:t>rɔ̀</w:t>
      </w:r>
      <w:r>
        <w:t xml:space="preserve"> ~ </w:t>
      </w:r>
      <w:r w:rsidRPr="00B81077">
        <w:rPr>
          <w:rFonts w:ascii="Doulos SIL" w:hAnsi="Doulos SIL"/>
          <w:i/>
          <w:color w:val="0000FF"/>
        </w:rPr>
        <w:t>cɛ́ŋŋɔ̀</w:t>
      </w:r>
      <w:r w:rsidRPr="00B81077">
        <w:rPr>
          <w:rFonts w:ascii="Doulos SIL" w:hAnsi="Doulos SIL"/>
          <w:i/>
          <w:color w:val="0000FF"/>
        </w:rPr>
        <w:noBreakHyphen/>
        <w:t>rɔ̀</w:t>
      </w:r>
      <w:r>
        <w:t xml:space="preserve"> without nasalization of the suffix (§8.3.xxx). </w:t>
      </w:r>
    </w:p>
    <w:p w14:paraId="32825C2D" w14:textId="77777777" w:rsidR="00060EAE" w:rsidRDefault="00060EAE" w:rsidP="0020004E">
      <w:pPr>
        <w:tabs>
          <w:tab w:val="clear" w:pos="369"/>
          <w:tab w:val="left" w:pos="720"/>
          <w:tab w:val="left" w:pos="1080"/>
        </w:tabs>
      </w:pPr>
    </w:p>
    <w:p w14:paraId="4E16ECE2" w14:textId="77777777" w:rsidR="00060EAE" w:rsidRDefault="00060EAE" w:rsidP="0020004E">
      <w:pPr>
        <w:tabs>
          <w:tab w:val="clear" w:pos="369"/>
          <w:tab w:val="left" w:pos="720"/>
          <w:tab w:val="left" w:pos="1080"/>
        </w:tabs>
      </w:pPr>
    </w:p>
    <w:p w14:paraId="1577DDBD" w14:textId="00E700E4" w:rsidR="00060EAE" w:rsidRPr="0020004E" w:rsidRDefault="00060EAE" w:rsidP="00060EAE">
      <w:pPr>
        <w:pStyle w:val="Heading4"/>
      </w:pPr>
      <w:bookmarkStart w:id="321" w:name="_Toc337411916"/>
      <w:r w:rsidRPr="00DB33B2">
        <w:rPr>
          <w:rFonts w:ascii="Doulos SIL" w:hAnsi="Doulos SIL"/>
          <w:i/>
          <w:color w:val="0000FF"/>
        </w:rPr>
        <w:t>r</w:t>
      </w:r>
      <w:r>
        <w:noBreakHyphen/>
        <w:t>Lateralization</w:t>
      </w:r>
      <w:r w:rsidR="00E16BE1">
        <w:t xml:space="preserve"> (/</w:t>
      </w:r>
      <w:r w:rsidR="00E16BE1" w:rsidRPr="00E16BE1">
        <w:rPr>
          <w:rFonts w:ascii="Doulos SIL" w:hAnsi="Doulos SIL"/>
          <w:color w:val="008000"/>
        </w:rPr>
        <w:t>lr</w:t>
      </w:r>
      <w:r w:rsidR="00E16BE1">
        <w:t xml:space="preserve">/ → </w:t>
      </w:r>
      <w:r w:rsidR="00E16BE1" w:rsidRPr="00DB33B2">
        <w:rPr>
          <w:rFonts w:ascii="Doulos SIL" w:hAnsi="Doulos SIL"/>
          <w:i/>
          <w:color w:val="0000FF"/>
        </w:rPr>
        <w:t>ll</w:t>
      </w:r>
      <w:r w:rsidR="00E16BE1">
        <w:t xml:space="preserve"> )</w:t>
      </w:r>
      <w:bookmarkEnd w:id="321"/>
      <w:r w:rsidR="00060172">
        <w:t xml:space="preserve"> </w:t>
      </w:r>
    </w:p>
    <w:p w14:paraId="270F062A" w14:textId="77777777" w:rsidR="00060172" w:rsidRDefault="00060EAE" w:rsidP="0020004E">
      <w:r>
        <w:t xml:space="preserve">Tap </w:t>
      </w:r>
      <w:r w:rsidRPr="00DB33B2">
        <w:rPr>
          <w:rFonts w:ascii="Doulos SIL" w:hAnsi="Doulos SIL"/>
          <w:i/>
          <w:color w:val="0000FF"/>
        </w:rPr>
        <w:t>r</w:t>
      </w:r>
      <w:r>
        <w:t xml:space="preserve"> assimilates to an immediately preceding </w:t>
      </w:r>
      <w:r w:rsidRPr="00454869">
        <w:rPr>
          <w:rFonts w:ascii="Doulos SIL" w:hAnsi="Doulos SIL"/>
          <w:i/>
          <w:color w:val="0000FF"/>
        </w:rPr>
        <w:t>l</w:t>
      </w:r>
      <w:r>
        <w:t xml:space="preserve">, resulting in a geminated </w:t>
      </w:r>
      <w:r w:rsidRPr="00DB33B2">
        <w:rPr>
          <w:rFonts w:ascii="Doulos SIL" w:hAnsi="Doulos SIL"/>
          <w:i/>
          <w:color w:val="0000FF"/>
        </w:rPr>
        <w:t>ll</w:t>
      </w:r>
      <w:r>
        <w:t xml:space="preserve">. </w:t>
      </w:r>
      <w:r w:rsidR="00E16BE1">
        <w:t xml:space="preserve">As with </w:t>
      </w:r>
      <w:r w:rsidR="00E16BE1" w:rsidRPr="00DB33B2">
        <w:rPr>
          <w:rFonts w:ascii="Doulos SIL" w:hAnsi="Doulos SIL"/>
          <w:i/>
          <w:color w:val="0000FF"/>
        </w:rPr>
        <w:t>r</w:t>
      </w:r>
      <w:r w:rsidR="00E16BE1">
        <w:noBreakHyphen/>
        <w:t xml:space="preserve">Nasalization (preceding section), this process affects nominal suffix </w:t>
      </w:r>
      <w:r w:rsidR="00E16BE1" w:rsidRPr="00537163">
        <w:rPr>
          <w:rFonts w:ascii="Doulos SIL" w:hAnsi="Doulos SIL"/>
          <w:i/>
          <w:color w:val="0000FF"/>
        </w:rPr>
        <w:noBreakHyphen/>
        <w:t>ra</w:t>
      </w:r>
      <w:r w:rsidR="00E16BE1">
        <w:t xml:space="preserve"> ~ </w:t>
      </w:r>
      <w:r w:rsidR="00E16BE1" w:rsidRPr="00537163">
        <w:rPr>
          <w:rFonts w:ascii="Doulos SIL" w:hAnsi="Doulos SIL"/>
          <w:i/>
          <w:color w:val="0000FF"/>
        </w:rPr>
        <w:noBreakHyphen/>
        <w:t>rɔ</w:t>
      </w:r>
      <w:r w:rsidR="00E16BE1">
        <w:t xml:space="preserve"> and negative enclitic </w:t>
      </w:r>
      <w:r w:rsidR="00E16BE1" w:rsidRPr="00537163">
        <w:rPr>
          <w:rFonts w:ascii="Doulos SIL" w:hAnsi="Doulos SIL"/>
          <w:i/>
          <w:color w:val="0000FF"/>
        </w:rPr>
        <w:t>=re</w:t>
      </w:r>
      <w:r w:rsidR="00E16BE1">
        <w:t xml:space="preserve"> ~ </w:t>
      </w:r>
      <w:r w:rsidR="00E16BE1" w:rsidRPr="00537163">
        <w:rPr>
          <w:rFonts w:ascii="Doulos SIL" w:hAnsi="Doulos SIL"/>
          <w:i/>
          <w:color w:val="0000FF"/>
        </w:rPr>
        <w:t>=rɛ</w:t>
      </w:r>
      <w:r w:rsidR="00E16BE1">
        <w:t xml:space="preserve">. </w:t>
      </w:r>
    </w:p>
    <w:p w14:paraId="6D5A8B60" w14:textId="6806FE72" w:rsidR="0020004E" w:rsidRPr="00BD0DF4" w:rsidRDefault="00060172" w:rsidP="0020004E">
      <w:r>
        <w:tab/>
      </w:r>
      <w:r w:rsidR="00E16BE1" w:rsidRPr="00DB33B2">
        <w:rPr>
          <w:rFonts w:ascii="Doulos SIL" w:hAnsi="Doulos SIL"/>
          <w:i/>
          <w:color w:val="0000FF"/>
        </w:rPr>
        <w:t>r</w:t>
      </w:r>
      <w:r w:rsidR="00E16BE1">
        <w:noBreakHyphen/>
        <w:t>Lateralization</w:t>
      </w:r>
      <w:r w:rsidR="00A90799">
        <w:t xml:space="preserve"> can be fed by Apocope in the sense of stem-final short-vowel deletion before a consonant. This is the case with the basic nominal suffix </w:t>
      </w:r>
      <w:r w:rsidR="00A90799" w:rsidRPr="00DB33B2">
        <w:rPr>
          <w:rFonts w:ascii="Doulos SIL" w:hAnsi="Doulos SIL"/>
          <w:i/>
          <w:color w:val="0000FF"/>
        </w:rPr>
        <w:t>-rà</w:t>
      </w:r>
      <w:r w:rsidR="00A90799">
        <w:t xml:space="preserve"> (and variants). When the preceding stem ends in a vowel, the suffixal consonant is always </w:t>
      </w:r>
      <w:r w:rsidR="00A90799" w:rsidRPr="00DB33B2">
        <w:rPr>
          <w:rFonts w:ascii="Doulos SIL" w:hAnsi="Doulos SIL"/>
          <w:i/>
          <w:color w:val="0000FF"/>
        </w:rPr>
        <w:t>r</w:t>
      </w:r>
      <w:r w:rsidR="00A90799">
        <w:t xml:space="preserve"> (or nasalized </w:t>
      </w:r>
      <w:r w:rsidR="00A90799" w:rsidRPr="00DB33B2">
        <w:rPr>
          <w:rFonts w:ascii="Doulos SIL" w:hAnsi="Doulos SIL"/>
          <w:i/>
          <w:color w:val="0000FF"/>
        </w:rPr>
        <w:t>n</w:t>
      </w:r>
      <w:r w:rsidR="00A90799">
        <w:t>). When the stem-final vowel is apocopated, an /</w:t>
      </w:r>
      <w:r w:rsidR="00A90799" w:rsidRPr="00A90799">
        <w:rPr>
          <w:rFonts w:ascii="Doulos SIL" w:hAnsi="Doulos SIL"/>
          <w:color w:val="008000"/>
        </w:rPr>
        <w:t>lr</w:t>
      </w:r>
      <w:r w:rsidR="00A90799">
        <w:t xml:space="preserve">/ cluster may be created, and this shifts to </w:t>
      </w:r>
      <w:r w:rsidR="00A90799" w:rsidRPr="00DB33B2">
        <w:rPr>
          <w:rFonts w:ascii="Doulos SIL" w:hAnsi="Doulos SIL"/>
          <w:i/>
          <w:color w:val="0000FF"/>
        </w:rPr>
        <w:t>ll</w:t>
      </w:r>
      <w:r w:rsidR="00A90799">
        <w:t>.</w:t>
      </w:r>
      <w:r>
        <w:t xml:space="preserve"> For example, </w:t>
      </w:r>
      <w:r w:rsidRPr="00DB33B2">
        <w:rPr>
          <w:rFonts w:ascii="Doulos SIL" w:hAnsi="Doulos SIL"/>
          <w:i/>
          <w:color w:val="0000FF"/>
        </w:rPr>
        <w:t>sìⁿyélé</w:t>
      </w:r>
      <w:r w:rsidRPr="00060172">
        <w:t xml:space="preserve"> </w:t>
      </w:r>
      <w:r>
        <w:t xml:space="preserve">‘charcoal’ has an apocopated suffixed form </w:t>
      </w:r>
      <w:r w:rsidRPr="00DB33B2">
        <w:rPr>
          <w:rFonts w:ascii="Doulos SIL" w:hAnsi="Doulos SIL"/>
          <w:i/>
          <w:color w:val="0000FF"/>
        </w:rPr>
        <w:t>sìⁿyél-là</w:t>
      </w:r>
      <w:r>
        <w:t>, evidently from /</w:t>
      </w:r>
      <w:r w:rsidRPr="00060172">
        <w:rPr>
          <w:rFonts w:ascii="Doulos SIL" w:hAnsi="Doulos SIL"/>
          <w:color w:val="008000"/>
        </w:rPr>
        <w:t>sìⁿyélé</w:t>
      </w:r>
      <w:r>
        <w:rPr>
          <w:rFonts w:ascii="Doulos SIL" w:hAnsi="Doulos SIL"/>
          <w:color w:val="008000"/>
        </w:rPr>
        <w:noBreakHyphen/>
      </w:r>
      <w:r w:rsidRPr="00060172">
        <w:rPr>
          <w:rFonts w:ascii="Doulos SIL" w:hAnsi="Doulos SIL"/>
          <w:color w:val="008000"/>
        </w:rPr>
        <w:t>rà</w:t>
      </w:r>
      <w:r w:rsidRPr="00BD0DF4">
        <w:t>/ via apocopated /</w:t>
      </w:r>
      <w:r w:rsidRPr="00060172">
        <w:rPr>
          <w:rFonts w:ascii="Doulos SIL" w:hAnsi="Doulos SIL"/>
          <w:color w:val="008000"/>
        </w:rPr>
        <w:t>sìⁿyé</w:t>
      </w:r>
      <w:r>
        <w:rPr>
          <w:rFonts w:ascii="Doulos SIL" w:hAnsi="Doulos SIL"/>
          <w:color w:val="008000"/>
        </w:rPr>
        <w:t>l</w:t>
      </w:r>
      <w:r>
        <w:rPr>
          <w:rFonts w:ascii="Doulos SIL" w:hAnsi="Doulos SIL"/>
          <w:color w:val="008000"/>
        </w:rPr>
        <w:noBreakHyphen/>
      </w:r>
      <w:r w:rsidRPr="00060172">
        <w:rPr>
          <w:rFonts w:ascii="Doulos SIL" w:hAnsi="Doulos SIL"/>
          <w:color w:val="008000"/>
        </w:rPr>
        <w:t>rà</w:t>
      </w:r>
      <w:r w:rsidRPr="00BD0DF4">
        <w:t>/. See, however, the following section.</w:t>
      </w:r>
    </w:p>
    <w:p w14:paraId="3919E7AC" w14:textId="77777777" w:rsidR="00060172" w:rsidRPr="00DB33B2" w:rsidRDefault="00060172" w:rsidP="0020004E">
      <w:pPr>
        <w:rPr>
          <w:rFonts w:ascii="Doulos SIL" w:hAnsi="Doulos SIL"/>
          <w:i/>
          <w:color w:val="0000FF"/>
        </w:rPr>
      </w:pPr>
    </w:p>
    <w:p w14:paraId="31D977D8" w14:textId="77777777" w:rsidR="00060172" w:rsidRPr="00DB33B2" w:rsidRDefault="00060172" w:rsidP="0020004E">
      <w:pPr>
        <w:rPr>
          <w:rFonts w:ascii="Doulos SIL" w:hAnsi="Doulos SIL"/>
          <w:i/>
          <w:color w:val="0000FF"/>
        </w:rPr>
      </w:pPr>
    </w:p>
    <w:p w14:paraId="7ED76DE9" w14:textId="66531376" w:rsidR="00060172" w:rsidRPr="00DB33B2" w:rsidRDefault="00060172" w:rsidP="00060172">
      <w:pPr>
        <w:pStyle w:val="Heading4"/>
      </w:pPr>
      <w:bookmarkStart w:id="322" w:name="_Toc337411917"/>
      <w:r w:rsidRPr="00F76BA8">
        <w:rPr>
          <w:rFonts w:ascii="Doulos SIL" w:hAnsi="Doulos SIL"/>
          <w:i/>
          <w:color w:val="0000FF"/>
        </w:rPr>
        <w:t>r</w:t>
      </w:r>
      <w:r>
        <w:t>-Deletion (/</w:t>
      </w:r>
      <w:r>
        <w:rPr>
          <w:rFonts w:ascii="Doulos SIL" w:hAnsi="Doulos SIL"/>
          <w:color w:val="008000"/>
        </w:rPr>
        <w:t>lr</w:t>
      </w:r>
      <w:r>
        <w:t xml:space="preserve">/→ </w:t>
      </w:r>
      <w:r w:rsidRPr="00DB33B2">
        <w:rPr>
          <w:rFonts w:ascii="Doulos SIL" w:hAnsi="Doulos SIL"/>
          <w:i/>
          <w:color w:val="0000FF"/>
        </w:rPr>
        <w:t>l</w:t>
      </w:r>
      <w:r w:rsidR="00BD0DF4">
        <w:t xml:space="preserve"> </w:t>
      </w:r>
      <w:r>
        <w:t>)</w:t>
      </w:r>
      <w:bookmarkEnd w:id="322"/>
    </w:p>
    <w:p w14:paraId="56F7D337" w14:textId="0F29995E" w:rsidR="00454869" w:rsidRDefault="00060172" w:rsidP="0020004E">
      <w:r w:rsidRPr="00DB33B2">
        <w:t xml:space="preserve">There are also some nouns ending in </w:t>
      </w:r>
      <w:r w:rsidRPr="00CB1C09">
        <w:rPr>
          <w:rFonts w:ascii="Doulos SIL" w:hAnsi="Doulos SIL"/>
          <w:i/>
          <w:color w:val="0000FF"/>
        </w:rPr>
        <w:t>lv</w:t>
      </w:r>
      <w:r w:rsidRPr="00DB33B2">
        <w:t xml:space="preserve"> (</w:t>
      </w:r>
      <w:r w:rsidRPr="00CB1C09">
        <w:rPr>
          <w:rFonts w:ascii="Doulos SIL" w:hAnsi="Doulos SIL"/>
          <w:i/>
          <w:color w:val="0000FF"/>
        </w:rPr>
        <w:t>v</w:t>
      </w:r>
      <w:r w:rsidRPr="00DB33B2">
        <w:t xml:space="preserve"> = any short vowel) after which the nominal suffix has the form </w:t>
      </w:r>
      <w:r w:rsidRPr="00CB1C09">
        <w:rPr>
          <w:rFonts w:ascii="Doulos SIL" w:hAnsi="Doulos SIL"/>
          <w:i/>
          <w:color w:val="0000FF"/>
        </w:rPr>
        <w:noBreakHyphen/>
        <w:t>a</w:t>
      </w:r>
      <w:r w:rsidRPr="00DB33B2">
        <w:t xml:space="preserve"> </w:t>
      </w:r>
      <w:r w:rsidR="00BD0DF4">
        <w:t xml:space="preserve">~ </w:t>
      </w:r>
      <w:r w:rsidR="00BD0DF4" w:rsidRPr="00CB1C09">
        <w:rPr>
          <w:rFonts w:ascii="Doulos SIL" w:hAnsi="Doulos SIL"/>
          <w:i/>
          <w:color w:val="0000FF"/>
        </w:rPr>
        <w:noBreakHyphen/>
        <w:t>ɔ</w:t>
      </w:r>
      <w:r w:rsidR="00BD0DF4">
        <w:t xml:space="preserve"> (tone depends on noun stem) </w:t>
      </w:r>
      <w:r w:rsidRPr="00DB33B2">
        <w:t xml:space="preserve">without the </w:t>
      </w:r>
      <w:r w:rsidR="00BD0DF4">
        <w:t>suffixal</w:t>
      </w:r>
      <w:r w:rsidRPr="00DB33B2">
        <w:t xml:space="preserve"> </w:t>
      </w:r>
      <w:r w:rsidR="00BD0DF4" w:rsidRPr="00CB1C09">
        <w:rPr>
          <w:rFonts w:ascii="Doulos SIL" w:hAnsi="Doulos SIL"/>
          <w:i/>
          <w:color w:val="0000FF"/>
        </w:rPr>
        <w:t>r</w:t>
      </w:r>
      <w:r w:rsidR="00BD0DF4">
        <w:t xml:space="preserve"> or assimilated second </w:t>
      </w:r>
      <w:r w:rsidRPr="00DB33B2">
        <w:t xml:space="preserve">l. </w:t>
      </w:r>
      <w:r w:rsidR="00BD0DF4">
        <w:t>The simplest phonological analysis is that /</w:t>
      </w:r>
      <w:r w:rsidR="00BD0DF4" w:rsidRPr="00BD0DF4">
        <w:rPr>
          <w:rFonts w:ascii="Doulos SIL" w:hAnsi="Doulos SIL"/>
          <w:color w:val="008000"/>
        </w:rPr>
        <w:t>lvr</w:t>
      </w:r>
      <w:r w:rsidR="00BD0DF4">
        <w:t>/ apocopates to /</w:t>
      </w:r>
      <w:r w:rsidR="00BD0DF4" w:rsidRPr="00454869">
        <w:rPr>
          <w:rFonts w:ascii="Doulos SIL" w:hAnsi="Doulos SIL"/>
          <w:color w:val="008000"/>
        </w:rPr>
        <w:t>lr</w:t>
      </w:r>
      <w:r w:rsidR="00BD0DF4">
        <w:t xml:space="preserve">/ and the </w:t>
      </w:r>
      <w:r w:rsidR="00BD0DF4" w:rsidRPr="00CB1C09">
        <w:rPr>
          <w:rFonts w:ascii="Doulos SIL" w:hAnsi="Doulos SIL"/>
          <w:i/>
          <w:color w:val="0000FF"/>
        </w:rPr>
        <w:t>r</w:t>
      </w:r>
      <w:r w:rsidR="00BD0DF4">
        <w:t xml:space="preserve"> is </w:t>
      </w:r>
      <w:r w:rsidR="00454869">
        <w:t xml:space="preserve">then </w:t>
      </w:r>
      <w:r w:rsidR="00BD0DF4">
        <w:t>deleted instead of assimilating to the lateral. An alternative is a two-step derivation with assimilation to /</w:t>
      </w:r>
      <w:r w:rsidR="00BD0DF4" w:rsidRPr="00BD0DF4">
        <w:rPr>
          <w:rFonts w:ascii="Doulos SIL" w:hAnsi="Doulos SIL"/>
          <w:color w:val="008000"/>
        </w:rPr>
        <w:t>ll</w:t>
      </w:r>
      <w:r w:rsidR="00BD0DF4">
        <w:t xml:space="preserve">/ followed by degemination to </w:t>
      </w:r>
      <w:r w:rsidR="00BD0DF4" w:rsidRPr="00CB1C09">
        <w:rPr>
          <w:rFonts w:ascii="Doulos SIL" w:hAnsi="Doulos SIL"/>
          <w:i/>
          <w:color w:val="0000FF"/>
        </w:rPr>
        <w:t>l</w:t>
      </w:r>
      <w:r w:rsidR="00BD0DF4">
        <w:t xml:space="preserve">. </w:t>
      </w:r>
    </w:p>
    <w:p w14:paraId="1EBA7963" w14:textId="77777777" w:rsidR="00454869" w:rsidRPr="00DB33B2" w:rsidRDefault="00454869" w:rsidP="00454869">
      <w:pPr>
        <w:rPr>
          <w:rFonts w:ascii="Doulos SIL" w:hAnsi="Doulos SIL"/>
          <w:i/>
          <w:color w:val="0000FF"/>
        </w:rPr>
      </w:pPr>
    </w:p>
    <w:p w14:paraId="72CF852E" w14:textId="77777777" w:rsidR="00454869" w:rsidRPr="00DB33B2" w:rsidRDefault="00454869" w:rsidP="00454869">
      <w:pPr>
        <w:rPr>
          <w:rFonts w:ascii="Doulos SIL" w:hAnsi="Doulos SIL"/>
          <w:i/>
          <w:color w:val="0000FF"/>
        </w:rPr>
      </w:pPr>
    </w:p>
    <w:p w14:paraId="1E353B16" w14:textId="7CC3AE10" w:rsidR="00454869" w:rsidRPr="00DB33B2" w:rsidRDefault="00454869" w:rsidP="00454869">
      <w:pPr>
        <w:pStyle w:val="Heading4"/>
      </w:pPr>
      <w:bookmarkStart w:id="323" w:name="_Toc337411918"/>
      <w:r>
        <w:t xml:space="preserve">Deletion of intervocalic sonorants before diminutive </w:t>
      </w:r>
      <w:r w:rsidRPr="00454869">
        <w:rPr>
          <w:rFonts w:ascii="Doulos SIL" w:hAnsi="Doulos SIL"/>
          <w:i/>
          <w:color w:val="0000FF"/>
        </w:rPr>
        <w:t>-lī</w:t>
      </w:r>
      <w:bookmarkEnd w:id="323"/>
      <w:r>
        <w:t xml:space="preserve"> </w:t>
      </w:r>
    </w:p>
    <w:p w14:paraId="7C6ECFD3" w14:textId="2BDE6938" w:rsidR="00454869" w:rsidRDefault="00454869" w:rsidP="0020004E">
      <w:r>
        <w:t>Though not a productive process, there are a number of cases where a final syllable from the set {</w:t>
      </w:r>
      <w:r w:rsidRPr="00181B3A">
        <w:rPr>
          <w:rFonts w:ascii="Doulos SIL" w:hAnsi="Doulos SIL"/>
        </w:rPr>
        <w:t>lv nv </w:t>
      </w:r>
      <w:r w:rsidRPr="00454869">
        <w:rPr>
          <w:rFonts w:ascii="Doulos SIL" w:hAnsi="Doulos SIL"/>
          <w:i/>
          <w:color w:val="0000FF"/>
        </w:rPr>
        <w:t>rv</w:t>
      </w:r>
      <w:r>
        <w:t xml:space="preserve">}, i.e. an alveolar sonorant plus any short vowel, loses the sonorant before diminutive suffix </w:t>
      </w:r>
      <w:r>
        <w:noBreakHyphen/>
        <w:t xml:space="preserve">lī or variant. The resulting vowel cluster contracts. An example is </w:t>
      </w:r>
      <w:r w:rsidRPr="00454869">
        <w:rPr>
          <w:rFonts w:ascii="Doulos SIL" w:hAnsi="Doulos SIL"/>
          <w:i/>
          <w:color w:val="0000FF"/>
        </w:rPr>
        <w:t>kàʔrà</w:t>
      </w:r>
      <w:r>
        <w:t xml:space="preserve"> ‘unmarried woman’, diminutive </w:t>
      </w:r>
      <w:r w:rsidRPr="00454869">
        <w:rPr>
          <w:rFonts w:ascii="Doulos SIL" w:hAnsi="Doulos SIL"/>
          <w:i/>
          <w:color w:val="0000FF"/>
        </w:rPr>
        <w:t>kàà</w:t>
      </w:r>
      <w:r w:rsidRPr="00454869">
        <w:rPr>
          <w:rFonts w:ascii="Doulos SIL" w:hAnsi="Doulos SIL"/>
          <w:i/>
          <w:color w:val="0000FF"/>
        </w:rPr>
        <w:noBreakHyphen/>
        <w:t>lì</w:t>
      </w:r>
      <w:r>
        <w:t xml:space="preserve"> ‘young girl’. There are additional minor phonological idiosyncracies of these diminutives; see §4.2.1 for examples and discussion.</w:t>
      </w:r>
    </w:p>
    <w:p w14:paraId="2422CD8B" w14:textId="77777777" w:rsidR="00060EAE" w:rsidRPr="00DB33B2" w:rsidRDefault="00060EAE" w:rsidP="0020004E"/>
    <w:p w14:paraId="546EDDD9" w14:textId="77777777" w:rsidR="0020004E" w:rsidRPr="00DB33B2" w:rsidRDefault="0020004E" w:rsidP="0020004E"/>
    <w:p w14:paraId="0BDCEE68" w14:textId="3C41B5D5" w:rsidR="007878CF" w:rsidRDefault="007878CF" w:rsidP="007878CF">
      <w:pPr>
        <w:pStyle w:val="Heading4"/>
        <w:numPr>
          <w:ilvl w:val="3"/>
          <w:numId w:val="1"/>
        </w:numPr>
      </w:pPr>
      <w:bookmarkStart w:id="324" w:name="_Toc508942625"/>
      <w:bookmarkStart w:id="325" w:name="_Toc508943225"/>
      <w:bookmarkStart w:id="326" w:name="_Toc509043691"/>
      <w:bookmarkStart w:id="327" w:name="_Toc36027168"/>
      <w:bookmarkStart w:id="328" w:name="_Toc36027320"/>
      <w:bookmarkStart w:id="329" w:name="_Toc36027530"/>
      <w:bookmarkStart w:id="330" w:name="_Toc78375539"/>
      <w:bookmarkStart w:id="331" w:name="_Toc79405644"/>
      <w:bookmarkStart w:id="332" w:name="_Toc167069494"/>
      <w:bookmarkStart w:id="333" w:name="_Toc337411919"/>
      <w:r>
        <w:lastRenderedPageBreak/>
        <w:t>Syncope</w:t>
      </w:r>
      <w:bookmarkEnd w:id="324"/>
      <w:bookmarkEnd w:id="325"/>
      <w:bookmarkEnd w:id="326"/>
      <w:bookmarkEnd w:id="327"/>
      <w:bookmarkEnd w:id="328"/>
      <w:bookmarkEnd w:id="329"/>
      <w:bookmarkEnd w:id="330"/>
      <w:bookmarkEnd w:id="331"/>
      <w:bookmarkEnd w:id="332"/>
      <w:r w:rsidR="0020004E">
        <w:t xml:space="preserve"> or epenthesis?</w:t>
      </w:r>
      <w:bookmarkEnd w:id="333"/>
    </w:p>
    <w:p w14:paraId="424746AE" w14:textId="6E72C390" w:rsidR="0020004E" w:rsidRDefault="0020004E" w:rsidP="0020004E">
      <w:r>
        <w:t xml:space="preserve">Short high vowel </w:t>
      </w:r>
      <w:r w:rsidRPr="00537163">
        <w:rPr>
          <w:rFonts w:ascii="Doulos SIL" w:hAnsi="Doulos SIL"/>
          <w:i/>
          <w:color w:val="0000FF"/>
        </w:rPr>
        <w:t>i</w:t>
      </w:r>
      <w:r>
        <w:t xml:space="preserve"> appears in extra-short (clipped) and centralized form in the contexts </w:t>
      </w:r>
      <w:r w:rsidRPr="00537163">
        <w:rPr>
          <w:rFonts w:ascii="Doulos SIL" w:hAnsi="Doulos SIL"/>
          <w:i/>
          <w:color w:val="0000FF"/>
        </w:rPr>
        <w:t>C_rv</w:t>
      </w:r>
      <w:r>
        <w:t xml:space="preserve"> and </w:t>
      </w:r>
      <w:r w:rsidRPr="00537163">
        <w:rPr>
          <w:rFonts w:ascii="Doulos SIL" w:hAnsi="Doulos SIL"/>
          <w:i/>
          <w:color w:val="0000FF"/>
        </w:rPr>
        <w:t>C_lv</w:t>
      </w:r>
      <w:r>
        <w:t xml:space="preserve"> (v = any vowel). For example, </w:t>
      </w:r>
      <w:r w:rsidRPr="00537163">
        <w:rPr>
          <w:rFonts w:ascii="Doulos SIL" w:hAnsi="Doulos SIL"/>
          <w:i/>
          <w:color w:val="0000FF"/>
        </w:rPr>
        <w:t>dí</w:t>
      </w:r>
      <w:r>
        <w:t xml:space="preserve"> ‘child’ combines with the nominal suffix as </w:t>
      </w:r>
      <w:r w:rsidRPr="00537163">
        <w:rPr>
          <w:rFonts w:ascii="Doulos SIL" w:hAnsi="Doulos SIL"/>
          <w:i/>
          <w:color w:val="0000FF"/>
        </w:rPr>
        <w:t>dí</w:t>
      </w:r>
      <w:r w:rsidRPr="00537163">
        <w:rPr>
          <w:rFonts w:ascii="Doulos SIL" w:hAnsi="Doulos SIL"/>
          <w:i/>
          <w:color w:val="0000FF"/>
        </w:rPr>
        <w:noBreakHyphen/>
        <w:t>rá</w:t>
      </w:r>
      <w:r>
        <w:t>, which is heard as [</w:t>
      </w:r>
      <w:r w:rsidRPr="0020004E">
        <w:rPr>
          <w:rFonts w:ascii="Doulos SIL" w:hAnsi="Doulos SIL"/>
          <w:color w:val="008000"/>
        </w:rPr>
        <w:t>də́ɾá</w:t>
      </w:r>
      <w:r>
        <w:t xml:space="preserve">] with a clipped schwa-like vowel. </w:t>
      </w:r>
    </w:p>
    <w:p w14:paraId="31F30DC3" w14:textId="3A4053EB" w:rsidR="0020004E" w:rsidRDefault="0020004E" w:rsidP="0020004E">
      <w:r>
        <w:tab/>
        <w:t xml:space="preserve">Where the </w:t>
      </w:r>
      <w:r w:rsidRPr="00537163">
        <w:rPr>
          <w:rFonts w:ascii="Doulos SIL" w:hAnsi="Doulos SIL"/>
          <w:i/>
          <w:color w:val="0000FF"/>
        </w:rPr>
        <w:t>C_rv</w:t>
      </w:r>
      <w:r>
        <w:t xml:space="preserve"> or </w:t>
      </w:r>
      <w:r w:rsidRPr="00537163">
        <w:rPr>
          <w:rFonts w:ascii="Doulos SIL" w:hAnsi="Doulos SIL"/>
          <w:i/>
          <w:color w:val="0000FF"/>
        </w:rPr>
        <w:t>C_lv</w:t>
      </w:r>
      <w:r>
        <w:t xml:space="preserve"> sequence is internal to a stem, reanalysis as </w:t>
      </w:r>
      <w:r w:rsidRPr="00537163">
        <w:rPr>
          <w:rFonts w:ascii="Doulos SIL" w:hAnsi="Doulos SIL"/>
          <w:i/>
          <w:color w:val="0000FF"/>
        </w:rPr>
        <w:t>Crv</w:t>
      </w:r>
      <w:r>
        <w:t xml:space="preserve"> or </w:t>
      </w:r>
      <w:r w:rsidRPr="00537163">
        <w:rPr>
          <w:rFonts w:ascii="Doulos SIL" w:hAnsi="Doulos SIL"/>
          <w:i/>
          <w:color w:val="0000FF"/>
        </w:rPr>
        <w:t>Clv</w:t>
      </w:r>
      <w:r>
        <w:t xml:space="preserve"> may be in progress. This seems to be the case with the numeral </w:t>
      </w:r>
      <w:r w:rsidRPr="00DB33B2">
        <w:rPr>
          <w:rFonts w:ascii="Doulos SIL" w:hAnsi="Doulos SIL"/>
          <w:i/>
          <w:color w:val="0000FF"/>
        </w:rPr>
        <w:t>flā</w:t>
      </w:r>
      <w:r>
        <w:t xml:space="preserve"> ‘2’ and the second word in fōʔō glān ‘flour from roasted millet grains’</w:t>
      </w:r>
      <w:r w:rsidR="00E16BE1">
        <w:t>, among other examples</w:t>
      </w:r>
      <w:r>
        <w:t>. A brief schwa is sometimes heard, as in [</w:t>
      </w:r>
      <w:r w:rsidRPr="0020004E">
        <w:rPr>
          <w:rFonts w:ascii="Doulos SIL" w:hAnsi="Doulos SIL"/>
          <w:color w:val="008000"/>
        </w:rPr>
        <w:t>fə̄lā</w:t>
      </w:r>
      <w:r>
        <w:t xml:space="preserve">]. One could argue that it is epenthetic, but in syllable-by-syllable pronunciation my assistant sometimes syllabifies as </w:t>
      </w:r>
      <w:r w:rsidRPr="00537163">
        <w:rPr>
          <w:rFonts w:ascii="Doulos SIL" w:hAnsi="Doulos SIL"/>
          <w:i/>
          <w:color w:val="0000FF"/>
        </w:rPr>
        <w:t>fī.lā</w:t>
      </w:r>
      <w:r>
        <w:t>.</w:t>
      </w:r>
    </w:p>
    <w:p w14:paraId="6CF42222" w14:textId="252E0E9F" w:rsidR="0020004E" w:rsidRPr="0020004E" w:rsidRDefault="0020004E" w:rsidP="0020004E">
      <w:r>
        <w:tab/>
        <w:t xml:space="preserve">A similar example is </w:t>
      </w:r>
      <w:r w:rsidRPr="00537163">
        <w:rPr>
          <w:rFonts w:ascii="Doulos SIL" w:hAnsi="Doulos SIL"/>
          <w:i/>
          <w:color w:val="0000FF"/>
        </w:rPr>
        <w:t>fìlí</w:t>
      </w:r>
      <w:r w:rsidRPr="0020004E">
        <w:t xml:space="preserve"> </w:t>
      </w:r>
      <w:r>
        <w:t xml:space="preserve">~ </w:t>
      </w:r>
      <w:r w:rsidRPr="00537163">
        <w:rPr>
          <w:rFonts w:ascii="Doulos SIL" w:hAnsi="Doulos SIL"/>
          <w:i/>
          <w:color w:val="0000FF"/>
        </w:rPr>
        <w:t>fílí</w:t>
      </w:r>
      <w:r>
        <w:t xml:space="preserve"> ‘threw’ (perfective). In the first tonal variant</w:t>
      </w:r>
      <w:r w:rsidR="004427E7">
        <w:t xml:space="preserve">, </w:t>
      </w:r>
      <w:r>
        <w:t xml:space="preserve">which follows a </w:t>
      </w:r>
      <w:r w:rsidR="004427E7">
        <w:t>3Sg object</w:t>
      </w:r>
      <w:r>
        <w:t>, the first vowel is reduced to a clipped schwa but nonetheless bears the initial L</w:t>
      </w:r>
      <w:r>
        <w:noBreakHyphen/>
        <w:t>tone, so one hears [</w:t>
      </w:r>
      <w:r w:rsidRPr="0020004E">
        <w:rPr>
          <w:rFonts w:ascii="Doulos SIL" w:hAnsi="Doulos SIL"/>
          <w:color w:val="008000"/>
        </w:rPr>
        <w:t>fə̀lí</w:t>
      </w:r>
      <w:r w:rsidR="00181B3A">
        <w:t>]. If reanalysis as /</w:t>
      </w:r>
      <w:r w:rsidRPr="00181B3A">
        <w:rPr>
          <w:rFonts w:ascii="Doulos SIL" w:hAnsi="Doulos SIL"/>
          <w:color w:val="008000"/>
        </w:rPr>
        <w:t>fli</w:t>
      </w:r>
      <w:r w:rsidR="00181B3A">
        <w:t>/</w:t>
      </w:r>
      <w:r>
        <w:t xml:space="preserve"> plus LH tone had occurred, one would expect</w:t>
      </w:r>
      <w:r w:rsidR="004427E7">
        <w:t xml:space="preserve"> phonetic</w:t>
      </w:r>
      <w:r>
        <w:t xml:space="preserve"> [</w:t>
      </w:r>
      <w:r w:rsidRPr="0020004E">
        <w:rPr>
          <w:color w:val="008000"/>
        </w:rPr>
        <w:t>flǐ</w:t>
      </w:r>
      <w:r>
        <w:t xml:space="preserve">] with the pitch rise concentrated on the final vowel. In the </w:t>
      </w:r>
      <w:r w:rsidR="004427E7">
        <w:t>monotonal</w:t>
      </w:r>
      <w:r>
        <w:t xml:space="preserve"> </w:t>
      </w:r>
      <w:r w:rsidR="004427E7">
        <w:t>variant</w:t>
      </w:r>
      <w:r>
        <w:t xml:space="preserve"> </w:t>
      </w:r>
      <w:r w:rsidRPr="00537163">
        <w:rPr>
          <w:rFonts w:ascii="Doulos SIL" w:hAnsi="Doulos SIL"/>
          <w:i/>
          <w:color w:val="0000FF"/>
        </w:rPr>
        <w:t>fílí</w:t>
      </w:r>
      <w:r w:rsidR="004427E7">
        <w:t xml:space="preserve">, </w:t>
      </w:r>
      <w:r>
        <w:t xml:space="preserve">which follows a </w:t>
      </w:r>
      <w:r w:rsidR="004427E7">
        <w:t>non-3Sg object, there is no clear schwa: [</w:t>
      </w:r>
      <w:r w:rsidR="004427E7" w:rsidRPr="004427E7">
        <w:rPr>
          <w:rFonts w:ascii="Doulos SIL" w:hAnsi="Doulos SIL"/>
          <w:color w:val="008000"/>
        </w:rPr>
        <w:t>flí</w:t>
      </w:r>
      <w:r w:rsidR="004427E7">
        <w:t xml:space="preserve">]. </w:t>
      </w:r>
    </w:p>
    <w:p w14:paraId="436F5834" w14:textId="77777777" w:rsidR="0020004E" w:rsidRDefault="0020004E" w:rsidP="0020004E"/>
    <w:p w14:paraId="4FBAEB3C" w14:textId="77777777" w:rsidR="0020004E" w:rsidRPr="0020004E" w:rsidRDefault="0020004E" w:rsidP="0020004E"/>
    <w:p w14:paraId="35B2D3DD" w14:textId="77777777" w:rsidR="007878CF" w:rsidRDefault="007878CF" w:rsidP="007878CF">
      <w:pPr>
        <w:pStyle w:val="Heading3"/>
        <w:numPr>
          <w:ilvl w:val="2"/>
          <w:numId w:val="1"/>
        </w:numPr>
      </w:pPr>
      <w:bookmarkStart w:id="334" w:name="_Toc167069495"/>
      <w:bookmarkStart w:id="335" w:name="_Toc337411920"/>
      <w:r>
        <w:t>Apocope</w:t>
      </w:r>
      <w:bookmarkEnd w:id="334"/>
      <w:bookmarkEnd w:id="335"/>
    </w:p>
    <w:p w14:paraId="149EA6F6" w14:textId="099E2168" w:rsidR="004427E7" w:rsidRDefault="00E16BE1" w:rsidP="00E16BE1">
      <w:r>
        <w:t>Stem- and word-final short vowels, especially but not exclusively {</w:t>
      </w:r>
      <w:r w:rsidRPr="00DB33B2">
        <w:rPr>
          <w:rFonts w:ascii="Doulos SIL" w:hAnsi="Doulos SIL"/>
          <w:i/>
          <w:color w:val="0000FF"/>
        </w:rPr>
        <w:t>i</w:t>
      </w:r>
      <w:r>
        <w:t> </w:t>
      </w:r>
      <w:r w:rsidRPr="00DB33B2">
        <w:rPr>
          <w:rFonts w:ascii="Doulos SIL" w:hAnsi="Doulos SIL"/>
          <w:i/>
          <w:color w:val="0000FF"/>
        </w:rPr>
        <w:t>u</w:t>
      </w:r>
      <w:r>
        <w:t>}, are deleted under some conditions.</w:t>
      </w:r>
      <w:r w:rsidR="004427E7">
        <w:t xml:space="preserve"> In general, Apocope occurs when the relevant word is phrased with a following word, rather than prepausally</w:t>
      </w:r>
      <w:r w:rsidR="00714409">
        <w:t xml:space="preserve"> (or in isolation)</w:t>
      </w:r>
      <w:r w:rsidR="004427E7">
        <w:t xml:space="preserve">. In cases where a word that can occur prepausally with the final vowel preserved loses this vowel at lest optionally before any following element beginning with </w:t>
      </w:r>
      <w:r w:rsidR="004427E7" w:rsidRPr="004427E7">
        <w:rPr>
          <w:rFonts w:ascii="Doulos SIL" w:hAnsi="Doulos SIL"/>
        </w:rPr>
        <w:t>Cv</w:t>
      </w:r>
      <w:r w:rsidR="004427E7">
        <w:t xml:space="preserve"> (suffix, enclitic, or word), I refer to the final-vowel deletion as Apocope. I reserve Syncope for vowel-deletion not involving stem- or word-final position (preceding section). However, there is little practical difference between Apocope and Syncope in this language.</w:t>
      </w:r>
    </w:p>
    <w:p w14:paraId="27C6CDB0" w14:textId="55DA2623" w:rsidR="00BB24B7" w:rsidRDefault="00BB24B7" w:rsidP="00E16BE1">
      <w:r>
        <w:tab/>
      </w:r>
      <w:r w:rsidR="00714409">
        <w:t xml:space="preserve">Singular nouns and adjectives occur in two basic forms, one with word-final nominal suffix </w:t>
      </w:r>
      <w:r w:rsidR="00714409" w:rsidRPr="00714409">
        <w:rPr>
          <w:rFonts w:ascii="Doulos SIL" w:hAnsi="Doulos SIL"/>
        </w:rPr>
        <w:t>-rà</w:t>
      </w:r>
      <w:r w:rsidR="00714409">
        <w:t xml:space="preserve"> or variant (obligatory prepausally, before the imperfective enclitic, and in perfectives before some third person object pronouns), the other without (always phrased with a following word). My three elicitation frames for singular nouns</w:t>
      </w:r>
      <w:r w:rsidR="00A201C1">
        <w:t>, designed to bring out lexical tones and segments,</w:t>
      </w:r>
      <w:r w:rsidR="00714409">
        <w:t xml:space="preserve"> involve a) the </w:t>
      </w:r>
      <w:r w:rsidR="00A77464">
        <w:t>suffixed</w:t>
      </w:r>
      <w:r w:rsidR="00714409">
        <w:t xml:space="preserve"> form (prepausal) </w:t>
      </w:r>
      <w:r w:rsidR="00A77464">
        <w:t>showing</w:t>
      </w:r>
      <w:r w:rsidR="00714409">
        <w:t xml:space="preserve"> the nominal suffix, b) the form before numeral </w:t>
      </w:r>
      <w:r w:rsidR="00714409" w:rsidRPr="00A77464">
        <w:rPr>
          <w:rFonts w:ascii="Doulos SIL" w:hAnsi="Doulos SIL"/>
        </w:rPr>
        <w:t>flā</w:t>
      </w:r>
      <w:r w:rsidR="00714409">
        <w:t xml:space="preserve"> ‘two’, and c) the form as direct object before a verb beginning with L</w:t>
      </w:r>
      <w:r w:rsidR="00714409">
        <w:noBreakHyphen/>
        <w:t>tone (</w:t>
      </w:r>
      <w:r w:rsidR="00714409" w:rsidRPr="00714409">
        <w:rPr>
          <w:rFonts w:ascii="Doulos SIL" w:hAnsi="Doulos SIL"/>
        </w:rPr>
        <w:t>jìɛ́</w:t>
      </w:r>
      <w:r w:rsidR="00714409">
        <w:t xml:space="preserve"> ‘saw’ with a non-3Sg subject such as 1Sg). </w:t>
      </w:r>
      <w:r w:rsidR="00146743">
        <w:t xml:space="preserve">The second environment flattens an HM noun to HH. </w:t>
      </w:r>
      <w:r w:rsidR="00F5515B">
        <w:t>The third en</w:t>
      </w:r>
      <w:r w:rsidR="00A77464">
        <w:t>vironment is favorable to Final Tone-</w:t>
      </w:r>
      <w:r w:rsidR="00F5515B">
        <w:t>Raising, which is not immediately relevant here.</w:t>
      </w:r>
      <w:r w:rsidR="0064299F">
        <w:t xml:space="preserve"> In general, the best choice for l</w:t>
      </w:r>
      <w:r w:rsidR="00A77464">
        <w:t>exical representation of segments and tones is the third environment after undoing Final Tone-Raising.</w:t>
      </w:r>
      <w:r w:rsidR="00F5515B">
        <w:t xml:space="preserve"> </w:t>
      </w:r>
    </w:p>
    <w:p w14:paraId="57BEDB4C" w14:textId="6AC1410C" w:rsidR="00A77464" w:rsidRDefault="00A77464" w:rsidP="00E16BE1">
      <w:r>
        <w:tab/>
        <w:t>The data in (xx1</w:t>
      </w:r>
      <w:r w:rsidR="00170915">
        <w:t>a</w:t>
      </w:r>
      <w:r w:rsidR="00170915">
        <w:noBreakHyphen/>
        <w:t>c</w:t>
      </w:r>
      <w:r>
        <w:t xml:space="preserve">) and </w:t>
      </w:r>
      <w:r w:rsidR="00170915">
        <w:t xml:space="preserve">abundant </w:t>
      </w:r>
      <w:r>
        <w:t>other data</w:t>
      </w:r>
      <w:r w:rsidR="00170915">
        <w:t xml:space="preserve"> not presented here</w:t>
      </w:r>
      <w:r>
        <w:t xml:space="preserve"> show that the stem-final vowel is never apocopated after an obstr</w:t>
      </w:r>
      <w:r w:rsidR="00170915">
        <w:t>uent, glottal stop, or cluster. U</w:t>
      </w:r>
      <w:r>
        <w:t xml:space="preserve">nit phoneme </w:t>
      </w:r>
      <w:r w:rsidRPr="00A77464">
        <w:rPr>
          <w:rFonts w:ascii="Doulos SIL" w:hAnsi="Doulos SIL"/>
        </w:rPr>
        <w:t>ʔr</w:t>
      </w:r>
      <w:r w:rsidR="00170915">
        <w:t xml:space="preserve"> is not a cluster and does allow Apocope (xx1d), most obviously with ‘mango’ but also in the suffixed form of ‘soil’ (&lt; /</w:t>
      </w:r>
      <w:r w:rsidR="00170915" w:rsidRPr="00170915">
        <w:rPr>
          <w:rFonts w:ascii="Doulos SIL" w:hAnsi="Doulos SIL"/>
          <w:color w:val="008000"/>
        </w:rPr>
        <w:t>bɔ́ʔrɔ́-rɔ́</w:t>
      </w:r>
      <w:r w:rsidR="00170915">
        <w:t xml:space="preserve">/ by Apocope and </w:t>
      </w:r>
      <w:r w:rsidR="00170915" w:rsidRPr="00170915">
        <w:rPr>
          <w:rFonts w:ascii="Doulos SIL" w:hAnsi="Doulos SIL"/>
        </w:rPr>
        <w:t>r</w:t>
      </w:r>
      <w:r w:rsidR="00170915">
        <w:noBreakHyphen/>
        <w:t xml:space="preserve">Deletion). </w:t>
      </w:r>
    </w:p>
    <w:p w14:paraId="307F6B50" w14:textId="77777777" w:rsidR="00714409" w:rsidRDefault="00714409" w:rsidP="00E16BE1"/>
    <w:p w14:paraId="2344A040" w14:textId="63E4E167" w:rsidR="00714409" w:rsidRDefault="00714409" w:rsidP="00170915">
      <w:pPr>
        <w:tabs>
          <w:tab w:val="clear" w:pos="369"/>
          <w:tab w:val="left" w:pos="720"/>
          <w:tab w:val="left" w:pos="1080"/>
          <w:tab w:val="left" w:pos="2340"/>
          <w:tab w:val="left" w:pos="3600"/>
          <w:tab w:val="left" w:pos="5040"/>
        </w:tabs>
      </w:pPr>
      <w:r>
        <w:t>(xx1)</w:t>
      </w:r>
      <w:r>
        <w:tab/>
      </w:r>
      <w:r>
        <w:tab/>
      </w:r>
      <w:r w:rsidR="0064299F">
        <w:t>suffixed</w:t>
      </w:r>
      <w:r>
        <w:tab/>
        <w:t>‘two __s’</w:t>
      </w:r>
      <w:r>
        <w:tab/>
        <w:t>‘(I) saw __’</w:t>
      </w:r>
      <w:r>
        <w:tab/>
        <w:t>gloss</w:t>
      </w:r>
    </w:p>
    <w:p w14:paraId="06ACB84E" w14:textId="77777777" w:rsidR="00714409" w:rsidRDefault="00714409" w:rsidP="00170915">
      <w:pPr>
        <w:tabs>
          <w:tab w:val="clear" w:pos="369"/>
          <w:tab w:val="left" w:pos="720"/>
          <w:tab w:val="left" w:pos="1080"/>
          <w:tab w:val="left" w:pos="2340"/>
          <w:tab w:val="left" w:pos="3600"/>
          <w:tab w:val="left" w:pos="5040"/>
        </w:tabs>
      </w:pPr>
    </w:p>
    <w:p w14:paraId="6E2BBD4D" w14:textId="5595FB73" w:rsidR="00F5515B" w:rsidRDefault="00F5515B" w:rsidP="00170915">
      <w:pPr>
        <w:tabs>
          <w:tab w:val="clear" w:pos="369"/>
          <w:tab w:val="left" w:pos="720"/>
          <w:tab w:val="left" w:pos="1080"/>
          <w:tab w:val="left" w:pos="2340"/>
          <w:tab w:val="left" w:pos="3600"/>
          <w:tab w:val="left" w:pos="5040"/>
        </w:tabs>
      </w:pPr>
      <w:r>
        <w:tab/>
      </w:r>
      <w:r w:rsidR="005A3EB7">
        <w:t>a. medial obstruent</w:t>
      </w:r>
    </w:p>
    <w:p w14:paraId="16AD31E7" w14:textId="2AB5D93E" w:rsidR="00F5515B" w:rsidRDefault="00F5515B" w:rsidP="00170915">
      <w:pPr>
        <w:tabs>
          <w:tab w:val="clear" w:pos="369"/>
          <w:tab w:val="left" w:pos="720"/>
          <w:tab w:val="left" w:pos="1080"/>
          <w:tab w:val="left" w:pos="2340"/>
          <w:tab w:val="left" w:pos="3600"/>
          <w:tab w:val="left" w:pos="5040"/>
        </w:tabs>
      </w:pPr>
      <w:r>
        <w:tab/>
      </w:r>
      <w:r>
        <w:tab/>
      </w:r>
      <w:r>
        <w:rPr>
          <w:rFonts w:ascii="Doulos SIL" w:hAnsi="Doulos SIL"/>
        </w:rPr>
        <w:t>fūgū-rā</w:t>
      </w:r>
      <w:r w:rsidRPr="00714409">
        <w:rPr>
          <w:rFonts w:ascii="Doulos SIL" w:hAnsi="Doulos SIL"/>
        </w:rPr>
        <w:tab/>
      </w:r>
      <w:r>
        <w:rPr>
          <w:rFonts w:ascii="Doulos SIL" w:hAnsi="Doulos SIL"/>
        </w:rPr>
        <w:t>fūgū</w:t>
      </w:r>
      <w:r w:rsidRPr="00714409">
        <w:rPr>
          <w:rFonts w:ascii="Doulos SIL" w:hAnsi="Doulos SIL"/>
        </w:rPr>
        <w:tab/>
      </w:r>
      <w:r>
        <w:rPr>
          <w:rFonts w:ascii="Doulos SIL" w:hAnsi="Doulos SIL"/>
        </w:rPr>
        <w:t>fūgú</w:t>
      </w:r>
      <w:r>
        <w:tab/>
        <w:t>‘hill, mountain’</w:t>
      </w:r>
    </w:p>
    <w:p w14:paraId="1C57D4F5" w14:textId="786D4113" w:rsidR="00F5515B" w:rsidRDefault="00F5515B" w:rsidP="00170915">
      <w:pPr>
        <w:tabs>
          <w:tab w:val="clear" w:pos="369"/>
          <w:tab w:val="left" w:pos="720"/>
          <w:tab w:val="left" w:pos="1080"/>
          <w:tab w:val="left" w:pos="2340"/>
          <w:tab w:val="left" w:pos="3600"/>
          <w:tab w:val="left" w:pos="5040"/>
        </w:tabs>
      </w:pPr>
      <w:r>
        <w:tab/>
      </w:r>
      <w:r>
        <w:tab/>
      </w:r>
      <w:r w:rsidRPr="00F5515B">
        <w:rPr>
          <w:rFonts w:ascii="Doulos SIL" w:hAnsi="Doulos SIL"/>
        </w:rPr>
        <w:t>sìbì-rá</w:t>
      </w:r>
      <w:r w:rsidRPr="00F5515B">
        <w:rPr>
          <w:rFonts w:ascii="Doulos SIL" w:hAnsi="Doulos SIL"/>
        </w:rPr>
        <w:tab/>
        <w:t>sìbì</w:t>
      </w:r>
      <w:r w:rsidRPr="00F5515B">
        <w:rPr>
          <w:rFonts w:ascii="Doulos SIL" w:hAnsi="Doulos SIL"/>
        </w:rPr>
        <w:tab/>
        <w:t>sìbí</w:t>
      </w:r>
      <w:r w:rsidRPr="00F5515B">
        <w:rPr>
          <w:rFonts w:ascii="Doulos SIL" w:hAnsi="Doulos SIL"/>
        </w:rPr>
        <w:tab/>
      </w:r>
      <w:r>
        <w:t>‘meat’</w:t>
      </w:r>
    </w:p>
    <w:p w14:paraId="045ABA22" w14:textId="77777777" w:rsidR="005A3EB7" w:rsidRDefault="005A3EB7" w:rsidP="00170915">
      <w:pPr>
        <w:tabs>
          <w:tab w:val="clear" w:pos="369"/>
          <w:tab w:val="left" w:pos="720"/>
          <w:tab w:val="left" w:pos="1080"/>
          <w:tab w:val="left" w:pos="2340"/>
          <w:tab w:val="left" w:pos="3600"/>
          <w:tab w:val="left" w:pos="5040"/>
        </w:tabs>
      </w:pPr>
    </w:p>
    <w:p w14:paraId="27A35570" w14:textId="0B6FA47D" w:rsidR="005A3EB7" w:rsidRDefault="005A3EB7" w:rsidP="00170915">
      <w:pPr>
        <w:tabs>
          <w:tab w:val="clear" w:pos="369"/>
          <w:tab w:val="left" w:pos="720"/>
          <w:tab w:val="left" w:pos="1080"/>
          <w:tab w:val="left" w:pos="2340"/>
          <w:tab w:val="left" w:pos="3600"/>
          <w:tab w:val="left" w:pos="5040"/>
        </w:tabs>
      </w:pPr>
      <w:r>
        <w:tab/>
        <w:t>b. medial glottal</w:t>
      </w:r>
    </w:p>
    <w:p w14:paraId="67FCCCAA" w14:textId="3516CEF3" w:rsidR="0064299F" w:rsidRDefault="0064299F" w:rsidP="00170915">
      <w:pPr>
        <w:tabs>
          <w:tab w:val="clear" w:pos="369"/>
          <w:tab w:val="left" w:pos="720"/>
          <w:tab w:val="left" w:pos="1080"/>
          <w:tab w:val="left" w:pos="2340"/>
          <w:tab w:val="left" w:pos="3600"/>
          <w:tab w:val="left" w:pos="5040"/>
        </w:tabs>
      </w:pPr>
      <w:r>
        <w:tab/>
      </w:r>
      <w:r>
        <w:tab/>
      </w:r>
      <w:r w:rsidRPr="0064299F">
        <w:rPr>
          <w:rFonts w:ascii="Doulos SIL" w:hAnsi="Doulos SIL"/>
        </w:rPr>
        <w:t>mìʔì-ná</w:t>
      </w:r>
      <w:r w:rsidRPr="0064299F">
        <w:rPr>
          <w:rFonts w:ascii="Doulos SIL" w:hAnsi="Doulos SIL"/>
        </w:rPr>
        <w:tab/>
        <w:t>mìʔìⁿ</w:t>
      </w:r>
      <w:r w:rsidRPr="0064299F">
        <w:rPr>
          <w:rFonts w:ascii="Doulos SIL" w:hAnsi="Doulos SIL"/>
        </w:rPr>
        <w:tab/>
        <w:t>mìʔíⁿ</w:t>
      </w:r>
      <w:r>
        <w:tab/>
        <w:t xml:space="preserve">‘person’ (~ </w:t>
      </w:r>
      <w:r w:rsidRPr="0064299F">
        <w:rPr>
          <w:rFonts w:ascii="Doulos SIL" w:hAnsi="Doulos SIL"/>
        </w:rPr>
        <w:t>mɛ̀ʔɛ̀ⁿ</w:t>
      </w:r>
      <w:r>
        <w:t> )</w:t>
      </w:r>
    </w:p>
    <w:p w14:paraId="5505FD44" w14:textId="77777777" w:rsidR="005A3EB7" w:rsidRDefault="005A3EB7" w:rsidP="00170915">
      <w:pPr>
        <w:tabs>
          <w:tab w:val="clear" w:pos="369"/>
          <w:tab w:val="left" w:pos="720"/>
          <w:tab w:val="left" w:pos="1080"/>
          <w:tab w:val="left" w:pos="2340"/>
          <w:tab w:val="left" w:pos="3600"/>
          <w:tab w:val="left" w:pos="5040"/>
        </w:tabs>
      </w:pPr>
    </w:p>
    <w:p w14:paraId="61D1F9D6" w14:textId="615FBB2C" w:rsidR="005A3EB7" w:rsidRDefault="005A3EB7" w:rsidP="00170915">
      <w:pPr>
        <w:tabs>
          <w:tab w:val="clear" w:pos="369"/>
          <w:tab w:val="left" w:pos="720"/>
          <w:tab w:val="left" w:pos="1080"/>
          <w:tab w:val="left" w:pos="2340"/>
          <w:tab w:val="left" w:pos="3600"/>
          <w:tab w:val="left" w:pos="5040"/>
        </w:tabs>
      </w:pPr>
      <w:r>
        <w:tab/>
        <w:t>c. medial cluster</w:t>
      </w:r>
    </w:p>
    <w:p w14:paraId="1A26E65A" w14:textId="1AEAF8D1" w:rsidR="005A3EB7" w:rsidRDefault="005A3EB7" w:rsidP="00170915">
      <w:pPr>
        <w:tabs>
          <w:tab w:val="clear" w:pos="369"/>
          <w:tab w:val="left" w:pos="720"/>
          <w:tab w:val="left" w:pos="1080"/>
          <w:tab w:val="left" w:pos="2340"/>
          <w:tab w:val="left" w:pos="3600"/>
          <w:tab w:val="left" w:pos="5040"/>
        </w:tabs>
      </w:pPr>
      <w:r>
        <w:tab/>
      </w:r>
      <w:r>
        <w:tab/>
      </w:r>
      <w:r>
        <w:rPr>
          <w:rFonts w:ascii="Doulos SIL" w:hAnsi="Doulos SIL"/>
        </w:rPr>
        <w:t>fúrnó-rà</w:t>
      </w:r>
      <w:r>
        <w:rPr>
          <w:rFonts w:ascii="Doulos SIL" w:hAnsi="Doulos SIL"/>
        </w:rPr>
        <w:tab/>
        <w:t>fúrnó</w:t>
      </w:r>
      <w:r>
        <w:rPr>
          <w:rFonts w:ascii="Doulos SIL" w:hAnsi="Doulos SIL"/>
        </w:rPr>
        <w:tab/>
        <w:t>fúrnó</w:t>
      </w:r>
      <w:r w:rsidRPr="005A3EB7">
        <w:tab/>
        <w:t>‘burner’</w:t>
      </w:r>
    </w:p>
    <w:p w14:paraId="1F6838FD" w14:textId="77777777" w:rsidR="00A201C1" w:rsidRDefault="00A201C1" w:rsidP="00170915">
      <w:pPr>
        <w:tabs>
          <w:tab w:val="clear" w:pos="369"/>
          <w:tab w:val="left" w:pos="720"/>
          <w:tab w:val="left" w:pos="1080"/>
          <w:tab w:val="left" w:pos="2340"/>
          <w:tab w:val="left" w:pos="3600"/>
          <w:tab w:val="left" w:pos="5040"/>
        </w:tabs>
      </w:pPr>
    </w:p>
    <w:p w14:paraId="7C5EF216" w14:textId="3EC8F62E" w:rsidR="00A201C1" w:rsidRDefault="00A201C1" w:rsidP="00170915">
      <w:pPr>
        <w:tabs>
          <w:tab w:val="clear" w:pos="369"/>
          <w:tab w:val="left" w:pos="720"/>
          <w:tab w:val="left" w:pos="1080"/>
          <w:tab w:val="left" w:pos="2340"/>
          <w:tab w:val="left" w:pos="3600"/>
          <w:tab w:val="left" w:pos="5040"/>
        </w:tabs>
      </w:pPr>
      <w:r>
        <w:tab/>
        <w:t xml:space="preserve">d. </w:t>
      </w:r>
      <w:r w:rsidRPr="00A201C1">
        <w:rPr>
          <w:rFonts w:ascii="Doulos SIL" w:hAnsi="Doulos SIL"/>
        </w:rPr>
        <w:t>ʔr</w:t>
      </w:r>
      <w:r>
        <w:t xml:space="preserve"> is not a cluster</w:t>
      </w:r>
    </w:p>
    <w:p w14:paraId="3E9916DB" w14:textId="19E38FFD" w:rsidR="00A201C1" w:rsidRDefault="00A201C1" w:rsidP="00170915">
      <w:pPr>
        <w:tabs>
          <w:tab w:val="clear" w:pos="369"/>
          <w:tab w:val="left" w:pos="720"/>
          <w:tab w:val="left" w:pos="1080"/>
          <w:tab w:val="left" w:pos="2340"/>
          <w:tab w:val="left" w:pos="3600"/>
          <w:tab w:val="left" w:pos="5040"/>
        </w:tabs>
      </w:pPr>
      <w:r>
        <w:tab/>
      </w:r>
      <w:r>
        <w:tab/>
      </w:r>
      <w:r w:rsidRPr="00A201C1">
        <w:rPr>
          <w:rFonts w:ascii="Doulos SIL" w:hAnsi="Doulos SIL"/>
        </w:rPr>
        <w:t>máʔr̀-rá</w:t>
      </w:r>
      <w:r w:rsidRPr="00A201C1">
        <w:rPr>
          <w:rFonts w:ascii="Doulos SIL" w:hAnsi="Doulos SIL"/>
        </w:rPr>
        <w:tab/>
        <w:t>máʔr̀</w:t>
      </w:r>
      <w:r w:rsidRPr="00A201C1">
        <w:rPr>
          <w:rFonts w:ascii="Doulos SIL" w:hAnsi="Doulos SIL"/>
        </w:rPr>
        <w:tab/>
        <w:t>máʔr̀</w:t>
      </w:r>
      <w:r>
        <w:t xml:space="preserve"> ~ </w:t>
      </w:r>
      <w:r w:rsidRPr="00A201C1">
        <w:rPr>
          <w:rFonts w:ascii="Doulos SIL" w:hAnsi="Doulos SIL"/>
        </w:rPr>
        <w:t>máʔrù</w:t>
      </w:r>
      <w:r>
        <w:tab/>
        <w:t>‘mango’</w:t>
      </w:r>
    </w:p>
    <w:p w14:paraId="2D453CC1" w14:textId="444EB032" w:rsidR="00170915" w:rsidRPr="00170915" w:rsidRDefault="00170915" w:rsidP="00170915">
      <w:pPr>
        <w:tabs>
          <w:tab w:val="clear" w:pos="369"/>
          <w:tab w:val="left" w:pos="720"/>
          <w:tab w:val="left" w:pos="1080"/>
          <w:tab w:val="left" w:pos="2340"/>
          <w:tab w:val="left" w:pos="3600"/>
          <w:tab w:val="left" w:pos="5040"/>
        </w:tabs>
        <w:rPr>
          <w:rFonts w:ascii="Doulos SIL" w:hAnsi="Doulos SIL"/>
        </w:rPr>
      </w:pPr>
      <w:r>
        <w:tab/>
      </w:r>
      <w:r>
        <w:tab/>
      </w:r>
      <w:r w:rsidRPr="00170915">
        <w:rPr>
          <w:rFonts w:ascii="Doulos SIL" w:hAnsi="Doulos SIL"/>
        </w:rPr>
        <w:t>bɔ́ʔr-ɔ́</w:t>
      </w:r>
      <w:r>
        <w:rPr>
          <w:rFonts w:ascii="Doulos SIL" w:hAnsi="Doulos SIL"/>
        </w:rPr>
        <w:tab/>
      </w:r>
      <w:r w:rsidRPr="00170915">
        <w:rPr>
          <w:rFonts w:ascii="Doulos SIL" w:hAnsi="Doulos SIL"/>
        </w:rPr>
        <w:t>bɔ́ʔr</w:t>
      </w:r>
      <w:r>
        <w:rPr>
          <w:rFonts w:ascii="Doulos SIL" w:hAnsi="Doulos SIL"/>
        </w:rPr>
        <w:t>ɔ́</w:t>
      </w:r>
      <w:r>
        <w:rPr>
          <w:rFonts w:ascii="Doulos SIL" w:hAnsi="Doulos SIL"/>
        </w:rPr>
        <w:tab/>
        <w:t>bɔ́ʔrɔ́</w:t>
      </w:r>
      <w:r>
        <w:tab/>
        <w:t>‘soil’</w:t>
      </w:r>
      <w:r w:rsidRPr="00170915">
        <w:rPr>
          <w:rFonts w:ascii="Doulos SIL" w:hAnsi="Doulos SIL"/>
        </w:rPr>
        <w:tab/>
      </w:r>
    </w:p>
    <w:p w14:paraId="435830E2" w14:textId="77777777" w:rsidR="005A3EB7" w:rsidRDefault="005A3EB7" w:rsidP="00146743"/>
    <w:p w14:paraId="52D37CBA" w14:textId="50FD996B" w:rsidR="00146743" w:rsidRDefault="00146743" w:rsidP="00146743">
      <w:r>
        <w:t xml:space="preserve">In </w:t>
      </w:r>
      <w:r w:rsidR="008C1AED">
        <w:rPr>
          <w:rFonts w:ascii="Doulos SIL" w:hAnsi="Doulos SIL"/>
        </w:rPr>
        <w:t>CvL</w:t>
      </w:r>
      <w:r w:rsidRPr="00146743">
        <w:rPr>
          <w:rFonts w:ascii="Doulos SIL" w:hAnsi="Doulos SIL"/>
        </w:rPr>
        <w:t>v</w:t>
      </w:r>
      <w:r w:rsidRPr="00146743">
        <w:t xml:space="preserve"> </w:t>
      </w:r>
      <w:r>
        <w:t>stems with medial sonorant</w:t>
      </w:r>
      <w:r w:rsidR="008C1AED">
        <w:t xml:space="preserve"> L</w:t>
      </w:r>
      <w:r>
        <w:t>, some stems do not apocopate in any position (xx2</w:t>
      </w:r>
      <w:r w:rsidR="00170915">
        <w:t>a</w:t>
      </w:r>
      <w:r w:rsidR="00170915">
        <w:noBreakHyphen/>
        <w:t>c</w:t>
      </w:r>
      <w:r>
        <w:t xml:space="preserve">). </w:t>
      </w:r>
      <w:r w:rsidR="00170915">
        <w:t xml:space="preserve">It is difficult to determine whether Apocope has applied with </w:t>
      </w:r>
      <w:r w:rsidR="00170915" w:rsidRPr="008C1AED">
        <w:rPr>
          <w:rFonts w:ascii="Doulos SIL" w:hAnsi="Doulos SIL"/>
        </w:rPr>
        <w:t>Cvyi</w:t>
      </w:r>
      <w:r w:rsidR="00170915" w:rsidRPr="008C1AED">
        <w:t xml:space="preserve"> </w:t>
      </w:r>
      <w:r w:rsidR="00170915">
        <w:t xml:space="preserve">and </w:t>
      </w:r>
      <w:r w:rsidR="00170915" w:rsidRPr="008C1AED">
        <w:rPr>
          <w:rFonts w:ascii="Doulos SIL" w:hAnsi="Doulos SIL"/>
        </w:rPr>
        <w:t>Cvwu</w:t>
      </w:r>
      <w:r w:rsidR="00170915" w:rsidRPr="008C1AED">
        <w:t xml:space="preserve"> </w:t>
      </w:r>
      <w:r w:rsidR="00170915">
        <w:t>stems, with homorganic semivowel and short vowel (xx2d).</w:t>
      </w:r>
      <w:r w:rsidR="008D7EA5">
        <w:t xml:space="preserve"> (xx2) has all relevant </w:t>
      </w:r>
      <w:r w:rsidR="008D7EA5" w:rsidRPr="008D7EA5">
        <w:rPr>
          <w:rFonts w:ascii="Doulos SIL" w:hAnsi="Doulos SIL"/>
        </w:rPr>
        <w:t>CvCv</w:t>
      </w:r>
      <w:r w:rsidR="008D7EA5" w:rsidRPr="008D7EA5">
        <w:t xml:space="preserve"> </w:t>
      </w:r>
      <w:r w:rsidR="008D7EA5">
        <w:t>stems in my working lexicon (excluding flora-fauna) after the first month of fieldwork.</w:t>
      </w:r>
    </w:p>
    <w:p w14:paraId="29582877" w14:textId="77777777" w:rsidR="005A3EB7" w:rsidRDefault="005A3EB7" w:rsidP="00146743"/>
    <w:p w14:paraId="7E7B489D" w14:textId="7FDC9ED2" w:rsidR="00146743" w:rsidRDefault="00170915" w:rsidP="00170915">
      <w:pPr>
        <w:tabs>
          <w:tab w:val="clear" w:pos="369"/>
          <w:tab w:val="left" w:pos="720"/>
          <w:tab w:val="left" w:pos="1080"/>
          <w:tab w:val="left" w:pos="2340"/>
          <w:tab w:val="left" w:pos="3600"/>
          <w:tab w:val="left" w:pos="5040"/>
        </w:tabs>
      </w:pPr>
      <w:r>
        <w:t>(xx2</w:t>
      </w:r>
      <w:r w:rsidR="00146743">
        <w:t>)</w:t>
      </w:r>
      <w:r w:rsidR="00146743">
        <w:tab/>
      </w:r>
      <w:r w:rsidR="00146743">
        <w:tab/>
        <w:t>suffixed</w:t>
      </w:r>
      <w:r w:rsidR="00146743">
        <w:tab/>
        <w:t>‘two __s’</w:t>
      </w:r>
      <w:r w:rsidR="00146743">
        <w:tab/>
        <w:t>‘(I) saw __’</w:t>
      </w:r>
      <w:r w:rsidR="00146743">
        <w:tab/>
        <w:t>gloss</w:t>
      </w:r>
    </w:p>
    <w:p w14:paraId="5A9DB59B" w14:textId="77777777" w:rsidR="00146743" w:rsidRDefault="00146743" w:rsidP="00170915">
      <w:pPr>
        <w:tabs>
          <w:tab w:val="clear" w:pos="369"/>
          <w:tab w:val="left" w:pos="720"/>
          <w:tab w:val="left" w:pos="1080"/>
          <w:tab w:val="left" w:pos="2340"/>
          <w:tab w:val="left" w:pos="3600"/>
          <w:tab w:val="left" w:pos="5040"/>
        </w:tabs>
      </w:pPr>
    </w:p>
    <w:p w14:paraId="6F4CDDD6" w14:textId="7E1F2CAD" w:rsidR="00146743" w:rsidRDefault="00146743" w:rsidP="00170915">
      <w:pPr>
        <w:tabs>
          <w:tab w:val="clear" w:pos="369"/>
          <w:tab w:val="left" w:pos="720"/>
          <w:tab w:val="left" w:pos="1080"/>
          <w:tab w:val="left" w:pos="2340"/>
          <w:tab w:val="left" w:pos="3600"/>
          <w:tab w:val="left" w:pos="5040"/>
        </w:tabs>
      </w:pPr>
      <w:r>
        <w:tab/>
        <w:t>a. medial nasal</w:t>
      </w:r>
    </w:p>
    <w:p w14:paraId="254C4E14" w14:textId="1A76B142" w:rsidR="00996A77" w:rsidRPr="00996A77" w:rsidRDefault="00996A77" w:rsidP="00170915">
      <w:pPr>
        <w:tabs>
          <w:tab w:val="clear" w:pos="369"/>
          <w:tab w:val="left" w:pos="720"/>
          <w:tab w:val="left" w:pos="1080"/>
          <w:tab w:val="left" w:pos="2340"/>
          <w:tab w:val="left" w:pos="3600"/>
          <w:tab w:val="left" w:pos="5040"/>
        </w:tabs>
        <w:rPr>
          <w:rFonts w:ascii="Doulos SIL" w:hAnsi="Doulos SIL"/>
        </w:rPr>
      </w:pPr>
      <w:r>
        <w:tab/>
        <w:t xml:space="preserve">   </w:t>
      </w:r>
      <w:r w:rsidRPr="00996A77">
        <w:rPr>
          <w:rFonts w:ascii="Doulos SIL" w:hAnsi="Doulos SIL"/>
        </w:rPr>
        <w:t xml:space="preserve">n </w:t>
      </w:r>
    </w:p>
    <w:p w14:paraId="7DF0B5D4" w14:textId="77777777" w:rsidR="00996A77" w:rsidRPr="00A77464" w:rsidRDefault="00996A77" w:rsidP="00170915">
      <w:pPr>
        <w:tabs>
          <w:tab w:val="clear" w:pos="369"/>
          <w:tab w:val="left" w:pos="720"/>
          <w:tab w:val="left" w:pos="1080"/>
          <w:tab w:val="left" w:pos="2340"/>
          <w:tab w:val="left" w:pos="3600"/>
          <w:tab w:val="left" w:pos="5040"/>
        </w:tabs>
      </w:pPr>
      <w:r>
        <w:tab/>
      </w:r>
      <w:r>
        <w:tab/>
      </w:r>
      <w:r w:rsidRPr="00A77464">
        <w:rPr>
          <w:rFonts w:ascii="Doulos SIL" w:hAnsi="Doulos SIL"/>
        </w:rPr>
        <w:t>dínɛ̄-nà</w:t>
      </w:r>
      <w:r w:rsidRPr="00A77464">
        <w:rPr>
          <w:rFonts w:ascii="Doulos SIL" w:hAnsi="Doulos SIL"/>
        </w:rPr>
        <w:tab/>
        <w:t>dínɛ́</w:t>
      </w:r>
      <w:r w:rsidRPr="00A77464">
        <w:rPr>
          <w:rFonts w:ascii="Doulos SIL" w:hAnsi="Doulos SIL"/>
        </w:rPr>
        <w:tab/>
        <w:t>dínɛ̄</w:t>
      </w:r>
      <w:r>
        <w:tab/>
        <w:t>‘religion, Islam’</w:t>
      </w:r>
    </w:p>
    <w:p w14:paraId="67511D1B" w14:textId="20ED9AAB" w:rsidR="009103D0" w:rsidRDefault="009103D0" w:rsidP="00170915">
      <w:pPr>
        <w:tabs>
          <w:tab w:val="clear" w:pos="369"/>
          <w:tab w:val="left" w:pos="720"/>
          <w:tab w:val="left" w:pos="1080"/>
          <w:tab w:val="left" w:pos="2340"/>
          <w:tab w:val="left" w:pos="3600"/>
          <w:tab w:val="left" w:pos="5040"/>
        </w:tabs>
      </w:pPr>
      <w:r>
        <w:tab/>
      </w:r>
      <w:r>
        <w:tab/>
      </w:r>
      <w:r>
        <w:rPr>
          <w:rFonts w:ascii="Doulos SIL" w:hAnsi="Doulos SIL"/>
        </w:rPr>
        <w:t>dòŋò-ná</w:t>
      </w:r>
      <w:r>
        <w:rPr>
          <w:rFonts w:ascii="Doulos SIL" w:hAnsi="Doulos SIL"/>
        </w:rPr>
        <w:tab/>
        <w:t>dòŋò</w:t>
      </w:r>
      <w:r>
        <w:rPr>
          <w:rFonts w:ascii="Doulos SIL" w:hAnsi="Doulos SIL"/>
        </w:rPr>
        <w:tab/>
        <w:t>dòŋó</w:t>
      </w:r>
      <w:r w:rsidRPr="00A77464">
        <w:tab/>
        <w:t>‘</w:t>
      </w:r>
      <w:r>
        <w:t>termitary’</w:t>
      </w:r>
    </w:p>
    <w:p w14:paraId="167C8E2A" w14:textId="77777777" w:rsidR="00996A77" w:rsidRDefault="00996A77" w:rsidP="00170915">
      <w:pPr>
        <w:tabs>
          <w:tab w:val="clear" w:pos="369"/>
          <w:tab w:val="left" w:pos="720"/>
          <w:tab w:val="left" w:pos="1080"/>
          <w:tab w:val="left" w:pos="2340"/>
          <w:tab w:val="left" w:pos="3600"/>
          <w:tab w:val="left" w:pos="5040"/>
        </w:tabs>
      </w:pPr>
      <w:r>
        <w:tab/>
      </w:r>
      <w:r>
        <w:tab/>
      </w:r>
      <w:r>
        <w:rPr>
          <w:rFonts w:ascii="Doulos SIL" w:hAnsi="Doulos SIL"/>
        </w:rPr>
        <w:t>dùnú-nɔ̀</w:t>
      </w:r>
      <w:r>
        <w:rPr>
          <w:rFonts w:ascii="Doulos SIL" w:hAnsi="Doulos SIL"/>
        </w:rPr>
        <w:tab/>
        <w:t>dùnú</w:t>
      </w:r>
      <w:r>
        <w:rPr>
          <w:rFonts w:ascii="Doulos SIL" w:hAnsi="Doulos SIL"/>
        </w:rPr>
        <w:tab/>
        <w:t>dùnú</w:t>
      </w:r>
      <w:r w:rsidRPr="00A77464">
        <w:tab/>
        <w:t>‘</w:t>
      </w:r>
      <w:r>
        <w:t>cylindrical tomtom’</w:t>
      </w:r>
    </w:p>
    <w:p w14:paraId="25DA39A9" w14:textId="0DC27670" w:rsidR="00A77464" w:rsidRPr="00A77464" w:rsidRDefault="00A77464" w:rsidP="00170915">
      <w:pPr>
        <w:tabs>
          <w:tab w:val="clear" w:pos="369"/>
          <w:tab w:val="left" w:pos="720"/>
          <w:tab w:val="left" w:pos="1080"/>
          <w:tab w:val="left" w:pos="2340"/>
          <w:tab w:val="left" w:pos="3600"/>
          <w:tab w:val="left" w:pos="5040"/>
        </w:tabs>
      </w:pPr>
      <w:r>
        <w:tab/>
      </w:r>
      <w:r>
        <w:tab/>
      </w:r>
      <w:r>
        <w:rPr>
          <w:rFonts w:ascii="Doulos SIL" w:hAnsi="Doulos SIL"/>
        </w:rPr>
        <w:t>jɛ́nɛ́-nà</w:t>
      </w:r>
      <w:r>
        <w:rPr>
          <w:rFonts w:ascii="Doulos SIL" w:hAnsi="Doulos SIL"/>
        </w:rPr>
        <w:tab/>
        <w:t>jɛ́nɛ́</w:t>
      </w:r>
      <w:r>
        <w:rPr>
          <w:rFonts w:ascii="Doulos SIL" w:hAnsi="Doulos SIL"/>
        </w:rPr>
        <w:tab/>
        <w:t>jɛ́nɛ́</w:t>
      </w:r>
      <w:r w:rsidRPr="00A77464">
        <w:tab/>
        <w:t>‘</w:t>
      </w:r>
      <w:r>
        <w:t>shed, stall’</w:t>
      </w:r>
    </w:p>
    <w:p w14:paraId="6085AA29" w14:textId="121A1221" w:rsidR="00146743" w:rsidRPr="00A77464" w:rsidRDefault="00146743" w:rsidP="00170915">
      <w:pPr>
        <w:tabs>
          <w:tab w:val="clear" w:pos="369"/>
          <w:tab w:val="left" w:pos="720"/>
          <w:tab w:val="left" w:pos="1080"/>
          <w:tab w:val="left" w:pos="2340"/>
          <w:tab w:val="left" w:pos="3600"/>
          <w:tab w:val="left" w:pos="5040"/>
        </w:tabs>
      </w:pPr>
      <w:r>
        <w:tab/>
      </w:r>
      <w:r>
        <w:tab/>
      </w:r>
      <w:r w:rsidRPr="00146743">
        <w:rPr>
          <w:rFonts w:ascii="Doulos SIL" w:hAnsi="Doulos SIL"/>
        </w:rPr>
        <w:t>jínā-nà</w:t>
      </w:r>
      <w:r w:rsidRPr="00146743">
        <w:rPr>
          <w:rFonts w:ascii="Doulos SIL" w:hAnsi="Doulos SIL"/>
        </w:rPr>
        <w:tab/>
        <w:t>jíná</w:t>
      </w:r>
      <w:r w:rsidRPr="00146743">
        <w:rPr>
          <w:rFonts w:ascii="Doulos SIL" w:hAnsi="Doulos SIL"/>
        </w:rPr>
        <w:tab/>
        <w:t>jínā</w:t>
      </w:r>
      <w:r>
        <w:tab/>
        <w:t>‘devil, djinn’</w:t>
      </w:r>
    </w:p>
    <w:p w14:paraId="51A3FF1F" w14:textId="77777777" w:rsidR="00996A77" w:rsidRPr="00A77464" w:rsidRDefault="00996A77" w:rsidP="00170915">
      <w:pPr>
        <w:tabs>
          <w:tab w:val="clear" w:pos="369"/>
          <w:tab w:val="left" w:pos="720"/>
          <w:tab w:val="left" w:pos="1080"/>
          <w:tab w:val="left" w:pos="2340"/>
          <w:tab w:val="left" w:pos="3600"/>
          <w:tab w:val="left" w:pos="5040"/>
        </w:tabs>
      </w:pPr>
      <w:r>
        <w:tab/>
      </w:r>
      <w:r>
        <w:tab/>
      </w:r>
      <w:r>
        <w:rPr>
          <w:rFonts w:ascii="Doulos SIL" w:hAnsi="Doulos SIL"/>
        </w:rPr>
        <w:t>kúnɔ̄-nà</w:t>
      </w:r>
      <w:r>
        <w:rPr>
          <w:rFonts w:ascii="Doulos SIL" w:hAnsi="Doulos SIL"/>
        </w:rPr>
        <w:tab/>
        <w:t>kúnɔ́</w:t>
      </w:r>
      <w:r>
        <w:rPr>
          <w:rFonts w:ascii="Doulos SIL" w:hAnsi="Doulos SIL"/>
        </w:rPr>
        <w:tab/>
        <w:t>kúnɔ̄</w:t>
      </w:r>
      <w:r w:rsidRPr="00A77464">
        <w:tab/>
        <w:t>‘</w:t>
      </w:r>
      <w:r>
        <w:t>wooden bowl’</w:t>
      </w:r>
    </w:p>
    <w:p w14:paraId="251F7712" w14:textId="77777777" w:rsidR="00996A77" w:rsidRPr="00A77464" w:rsidRDefault="00996A77" w:rsidP="00170915">
      <w:pPr>
        <w:tabs>
          <w:tab w:val="clear" w:pos="369"/>
          <w:tab w:val="left" w:pos="720"/>
          <w:tab w:val="left" w:pos="1080"/>
          <w:tab w:val="left" w:pos="2340"/>
          <w:tab w:val="left" w:pos="3600"/>
          <w:tab w:val="left" w:pos="5040"/>
        </w:tabs>
      </w:pPr>
      <w:r>
        <w:tab/>
      </w:r>
      <w:r>
        <w:tab/>
      </w:r>
      <w:r>
        <w:rPr>
          <w:rFonts w:ascii="Doulos SIL" w:hAnsi="Doulos SIL"/>
        </w:rPr>
        <w:t>níní-nà</w:t>
      </w:r>
      <w:r>
        <w:rPr>
          <w:rFonts w:ascii="Doulos SIL" w:hAnsi="Doulos SIL"/>
        </w:rPr>
        <w:tab/>
        <w:t>níní</w:t>
      </w:r>
      <w:r>
        <w:rPr>
          <w:rFonts w:ascii="Doulos SIL" w:hAnsi="Doulos SIL"/>
        </w:rPr>
        <w:tab/>
        <w:t>níní</w:t>
      </w:r>
      <w:r w:rsidRPr="00A77464">
        <w:tab/>
        <w:t>‘</w:t>
      </w:r>
      <w:r>
        <w:t>tongue’</w:t>
      </w:r>
    </w:p>
    <w:p w14:paraId="7431E99B" w14:textId="67CE3013" w:rsidR="00146743" w:rsidRPr="00A77464" w:rsidRDefault="00146743" w:rsidP="00170915">
      <w:pPr>
        <w:tabs>
          <w:tab w:val="clear" w:pos="369"/>
          <w:tab w:val="left" w:pos="720"/>
          <w:tab w:val="left" w:pos="1080"/>
          <w:tab w:val="left" w:pos="2340"/>
          <w:tab w:val="left" w:pos="3600"/>
          <w:tab w:val="left" w:pos="5040"/>
        </w:tabs>
      </w:pPr>
      <w:r>
        <w:tab/>
      </w:r>
      <w:r>
        <w:tab/>
      </w:r>
      <w:r w:rsidR="00996A77">
        <w:rPr>
          <w:rFonts w:ascii="Doulos SIL" w:hAnsi="Doulos SIL"/>
        </w:rPr>
        <w:t>nɔ̀nɔ́-nɔ̀</w:t>
      </w:r>
      <w:r>
        <w:rPr>
          <w:rFonts w:ascii="Doulos SIL" w:hAnsi="Doulos SIL"/>
        </w:rPr>
        <w:tab/>
      </w:r>
      <w:r w:rsidR="00996A77">
        <w:rPr>
          <w:rFonts w:ascii="Doulos SIL" w:hAnsi="Doulos SIL"/>
        </w:rPr>
        <w:t>nɔ̀nɔ́</w:t>
      </w:r>
      <w:r>
        <w:rPr>
          <w:rFonts w:ascii="Doulos SIL" w:hAnsi="Doulos SIL"/>
        </w:rPr>
        <w:tab/>
      </w:r>
      <w:r w:rsidR="00996A77">
        <w:rPr>
          <w:rFonts w:ascii="Doulos SIL" w:hAnsi="Doulos SIL"/>
        </w:rPr>
        <w:t>nɔ̀nɔ́</w:t>
      </w:r>
      <w:r w:rsidRPr="00A77464">
        <w:tab/>
        <w:t>‘</w:t>
      </w:r>
      <w:r w:rsidR="00996A77">
        <w:t>milk’</w:t>
      </w:r>
    </w:p>
    <w:p w14:paraId="0A14FB12" w14:textId="0CD5E4C6" w:rsidR="00D0621F" w:rsidRDefault="00D0621F" w:rsidP="00D0621F">
      <w:pPr>
        <w:tabs>
          <w:tab w:val="clear" w:pos="369"/>
          <w:tab w:val="left" w:pos="720"/>
          <w:tab w:val="left" w:pos="1080"/>
          <w:tab w:val="left" w:pos="2340"/>
          <w:tab w:val="left" w:pos="3600"/>
          <w:tab w:val="left" w:pos="5040"/>
        </w:tabs>
      </w:pPr>
      <w:r>
        <w:tab/>
      </w:r>
      <w:r>
        <w:tab/>
      </w:r>
      <w:r>
        <w:rPr>
          <w:rFonts w:ascii="Doulos SIL" w:hAnsi="Doulos SIL"/>
        </w:rPr>
        <w:t>sɔ́nɔ̄-nɔ̀</w:t>
      </w:r>
      <w:r>
        <w:rPr>
          <w:rFonts w:ascii="Doulos SIL" w:hAnsi="Doulos SIL"/>
        </w:rPr>
        <w:tab/>
        <w:t>sɔ́nɔ́</w:t>
      </w:r>
      <w:r>
        <w:rPr>
          <w:rFonts w:ascii="Doulos SIL" w:hAnsi="Doulos SIL"/>
        </w:rPr>
        <w:tab/>
        <w:t>sɔ́nɔ̄</w:t>
      </w:r>
      <w:r w:rsidRPr="00A77464">
        <w:tab/>
        <w:t>‘</w:t>
      </w:r>
      <w:r>
        <w:t>maize’</w:t>
      </w:r>
    </w:p>
    <w:p w14:paraId="1D870B70" w14:textId="1AEB8BDE" w:rsidR="00D0621F" w:rsidRPr="00A77464" w:rsidRDefault="00D0621F" w:rsidP="00D0621F">
      <w:pPr>
        <w:tabs>
          <w:tab w:val="clear" w:pos="369"/>
          <w:tab w:val="left" w:pos="720"/>
          <w:tab w:val="left" w:pos="1080"/>
          <w:tab w:val="left" w:pos="2340"/>
          <w:tab w:val="left" w:pos="3600"/>
          <w:tab w:val="left" w:pos="5040"/>
        </w:tabs>
      </w:pPr>
      <w:r>
        <w:tab/>
      </w:r>
      <w:r>
        <w:tab/>
        <w:t xml:space="preserve">~ </w:t>
      </w:r>
      <w:r w:rsidRPr="00D0621F">
        <w:rPr>
          <w:rFonts w:ascii="Doulos SIL" w:hAnsi="Doulos SIL"/>
        </w:rPr>
        <w:t>sɔ᷆n-nɔ̀</w:t>
      </w:r>
    </w:p>
    <w:p w14:paraId="473E5DE9" w14:textId="713FD38F" w:rsidR="00996A77" w:rsidRPr="00996A77" w:rsidRDefault="00996A77" w:rsidP="00170915">
      <w:pPr>
        <w:tabs>
          <w:tab w:val="clear" w:pos="369"/>
          <w:tab w:val="left" w:pos="720"/>
          <w:tab w:val="left" w:pos="1080"/>
          <w:tab w:val="left" w:pos="2340"/>
          <w:tab w:val="left" w:pos="3600"/>
          <w:tab w:val="left" w:pos="5040"/>
        </w:tabs>
        <w:rPr>
          <w:rFonts w:ascii="Doulos SIL" w:hAnsi="Doulos SIL"/>
        </w:rPr>
      </w:pPr>
      <w:r>
        <w:tab/>
        <w:t xml:space="preserve">   </w:t>
      </w:r>
      <w:r>
        <w:rPr>
          <w:rFonts w:ascii="Doulos SIL" w:hAnsi="Doulos SIL"/>
        </w:rPr>
        <w:t>ŋ</w:t>
      </w:r>
      <w:r w:rsidRPr="00996A77">
        <w:rPr>
          <w:rFonts w:ascii="Doulos SIL" w:hAnsi="Doulos SIL"/>
        </w:rPr>
        <w:t xml:space="preserve"> </w:t>
      </w:r>
    </w:p>
    <w:p w14:paraId="7AE3E7BB" w14:textId="77777777" w:rsidR="00996A77" w:rsidRPr="00A77464" w:rsidRDefault="00996A77" w:rsidP="00170915">
      <w:pPr>
        <w:tabs>
          <w:tab w:val="clear" w:pos="369"/>
          <w:tab w:val="left" w:pos="720"/>
          <w:tab w:val="left" w:pos="1080"/>
          <w:tab w:val="left" w:pos="2340"/>
          <w:tab w:val="left" w:pos="3600"/>
          <w:tab w:val="left" w:pos="5040"/>
        </w:tabs>
      </w:pPr>
      <w:r>
        <w:tab/>
      </w:r>
      <w:r>
        <w:tab/>
      </w:r>
      <w:r>
        <w:rPr>
          <w:rFonts w:ascii="Doulos SIL" w:hAnsi="Doulos SIL"/>
        </w:rPr>
        <w:t>bíŋí-nà</w:t>
      </w:r>
      <w:r>
        <w:rPr>
          <w:rFonts w:ascii="Doulos SIL" w:hAnsi="Doulos SIL"/>
        </w:rPr>
        <w:tab/>
        <w:t>bíŋí</w:t>
      </w:r>
      <w:r>
        <w:rPr>
          <w:rFonts w:ascii="Doulos SIL" w:hAnsi="Doulos SIL"/>
        </w:rPr>
        <w:tab/>
        <w:t>bíŋí</w:t>
      </w:r>
      <w:r w:rsidRPr="00A77464">
        <w:tab/>
        <w:t>‘granary’</w:t>
      </w:r>
    </w:p>
    <w:p w14:paraId="00EA4FFC" w14:textId="77777777" w:rsidR="00A77464" w:rsidRPr="00A77464" w:rsidRDefault="00A77464" w:rsidP="00170915">
      <w:pPr>
        <w:tabs>
          <w:tab w:val="clear" w:pos="369"/>
          <w:tab w:val="left" w:pos="720"/>
          <w:tab w:val="left" w:pos="1080"/>
          <w:tab w:val="left" w:pos="2340"/>
          <w:tab w:val="left" w:pos="3600"/>
          <w:tab w:val="left" w:pos="5040"/>
        </w:tabs>
      </w:pPr>
      <w:r>
        <w:tab/>
      </w:r>
      <w:r>
        <w:tab/>
      </w:r>
      <w:r>
        <w:rPr>
          <w:rFonts w:ascii="Doulos SIL" w:hAnsi="Doulos SIL"/>
        </w:rPr>
        <w:t>cɛ́ŋɔ̀-rɔ̀</w:t>
      </w:r>
      <w:r>
        <w:rPr>
          <w:rFonts w:ascii="Doulos SIL" w:hAnsi="Doulos SIL"/>
        </w:rPr>
        <w:tab/>
        <w:t>cɛ́ŋɔ̀</w:t>
      </w:r>
      <w:r>
        <w:rPr>
          <w:rFonts w:ascii="Doulos SIL" w:hAnsi="Doulos SIL"/>
        </w:rPr>
        <w:tab/>
        <w:t>cɛ́ŋɔ̀</w:t>
      </w:r>
      <w:r w:rsidRPr="00A77464">
        <w:tab/>
        <w:t>‘</w:t>
      </w:r>
      <w:r>
        <w:t>middle’</w:t>
      </w:r>
    </w:p>
    <w:p w14:paraId="7405A2CD" w14:textId="77777777" w:rsidR="00996A77" w:rsidRDefault="00996A77" w:rsidP="00170915">
      <w:pPr>
        <w:tabs>
          <w:tab w:val="clear" w:pos="369"/>
          <w:tab w:val="left" w:pos="720"/>
          <w:tab w:val="left" w:pos="1080"/>
          <w:tab w:val="left" w:pos="2340"/>
          <w:tab w:val="left" w:pos="3600"/>
          <w:tab w:val="left" w:pos="5040"/>
        </w:tabs>
      </w:pPr>
      <w:r>
        <w:tab/>
      </w:r>
      <w:r>
        <w:tab/>
      </w:r>
      <w:r w:rsidRPr="00996A77">
        <w:rPr>
          <w:rFonts w:ascii="Doulos SIL" w:hAnsi="Doulos SIL"/>
        </w:rPr>
        <w:t>kàŋá-nà</w:t>
      </w:r>
      <w:r w:rsidRPr="00996A77">
        <w:rPr>
          <w:rFonts w:ascii="Doulos SIL" w:hAnsi="Doulos SIL"/>
        </w:rPr>
        <w:tab/>
        <w:t>kàŋá</w:t>
      </w:r>
      <w:r w:rsidRPr="00996A77">
        <w:rPr>
          <w:rFonts w:ascii="Doulos SIL" w:hAnsi="Doulos SIL"/>
        </w:rPr>
        <w:tab/>
        <w:t>kàŋá</w:t>
      </w:r>
      <w:r w:rsidRPr="00A77464">
        <w:tab/>
        <w:t>‘</w:t>
      </w:r>
      <w:r>
        <w:t>froth, foam’</w:t>
      </w:r>
    </w:p>
    <w:p w14:paraId="4E26625F" w14:textId="77777777" w:rsidR="004F59B9" w:rsidRPr="00A77464" w:rsidRDefault="004F59B9" w:rsidP="00170915">
      <w:pPr>
        <w:tabs>
          <w:tab w:val="clear" w:pos="369"/>
          <w:tab w:val="left" w:pos="720"/>
          <w:tab w:val="left" w:pos="1080"/>
          <w:tab w:val="left" w:pos="2340"/>
          <w:tab w:val="left" w:pos="3600"/>
          <w:tab w:val="left" w:pos="5040"/>
        </w:tabs>
      </w:pPr>
      <w:r>
        <w:tab/>
      </w:r>
      <w:r>
        <w:tab/>
      </w:r>
      <w:r w:rsidRPr="009103D0">
        <w:rPr>
          <w:rFonts w:ascii="Doulos SIL" w:hAnsi="Doulos SIL"/>
        </w:rPr>
        <w:t>kpàŋà-ná</w:t>
      </w:r>
      <w:r w:rsidRPr="009103D0">
        <w:rPr>
          <w:rFonts w:ascii="Doulos SIL" w:hAnsi="Doulos SIL"/>
        </w:rPr>
        <w:tab/>
        <w:t>kpàŋà</w:t>
      </w:r>
      <w:r w:rsidRPr="009103D0">
        <w:rPr>
          <w:rFonts w:ascii="Doulos SIL" w:hAnsi="Doulos SIL"/>
        </w:rPr>
        <w:tab/>
        <w:t>kpàŋá</w:t>
      </w:r>
      <w:r>
        <w:tab/>
        <w:t>‘soap’</w:t>
      </w:r>
    </w:p>
    <w:p w14:paraId="4C236418" w14:textId="43D2CE87" w:rsidR="009103D0" w:rsidRPr="00A77464" w:rsidRDefault="009103D0" w:rsidP="00170915">
      <w:pPr>
        <w:tabs>
          <w:tab w:val="clear" w:pos="369"/>
          <w:tab w:val="left" w:pos="720"/>
          <w:tab w:val="left" w:pos="1080"/>
          <w:tab w:val="left" w:pos="2340"/>
          <w:tab w:val="left" w:pos="3600"/>
          <w:tab w:val="left" w:pos="5040"/>
        </w:tabs>
      </w:pPr>
      <w:r>
        <w:tab/>
      </w:r>
      <w:r>
        <w:tab/>
      </w:r>
      <w:r w:rsidR="004F59B9">
        <w:rPr>
          <w:rFonts w:ascii="Doulos SIL" w:hAnsi="Doulos SIL"/>
        </w:rPr>
        <w:t>kpēŋū-nɔ̄</w:t>
      </w:r>
      <w:r w:rsidRPr="009103D0">
        <w:rPr>
          <w:rFonts w:ascii="Doulos SIL" w:hAnsi="Doulos SIL"/>
        </w:rPr>
        <w:tab/>
      </w:r>
      <w:r w:rsidR="004F59B9">
        <w:rPr>
          <w:rFonts w:ascii="Doulos SIL" w:hAnsi="Doulos SIL"/>
        </w:rPr>
        <w:t>kpēŋū</w:t>
      </w:r>
      <w:r w:rsidRPr="009103D0">
        <w:rPr>
          <w:rFonts w:ascii="Doulos SIL" w:hAnsi="Doulos SIL"/>
        </w:rPr>
        <w:tab/>
      </w:r>
      <w:r w:rsidR="004F59B9">
        <w:rPr>
          <w:rFonts w:ascii="Doulos SIL" w:hAnsi="Doulos SIL"/>
        </w:rPr>
        <w:t>kpēŋú</w:t>
      </w:r>
      <w:r>
        <w:tab/>
        <w:t>‘</w:t>
      </w:r>
      <w:r w:rsidR="004F59B9">
        <w:t>dike’</w:t>
      </w:r>
    </w:p>
    <w:p w14:paraId="0FE39A19" w14:textId="77777777" w:rsidR="009103D0" w:rsidRPr="00A77464" w:rsidRDefault="009103D0" w:rsidP="00170915">
      <w:pPr>
        <w:tabs>
          <w:tab w:val="clear" w:pos="369"/>
          <w:tab w:val="left" w:pos="720"/>
          <w:tab w:val="left" w:pos="1080"/>
          <w:tab w:val="left" w:pos="2340"/>
          <w:tab w:val="left" w:pos="3600"/>
          <w:tab w:val="left" w:pos="5040"/>
        </w:tabs>
      </w:pPr>
      <w:r>
        <w:tab/>
      </w:r>
      <w:r>
        <w:tab/>
      </w:r>
      <w:r>
        <w:rPr>
          <w:rFonts w:ascii="Doulos SIL" w:hAnsi="Doulos SIL"/>
        </w:rPr>
        <w:t>lò</w:t>
      </w:r>
      <w:r w:rsidRPr="00996A77">
        <w:rPr>
          <w:rFonts w:ascii="Doulos SIL" w:hAnsi="Doulos SIL"/>
        </w:rPr>
        <w:t>ŋá-nà</w:t>
      </w:r>
      <w:r w:rsidRPr="00996A77">
        <w:rPr>
          <w:rFonts w:ascii="Doulos SIL" w:hAnsi="Doulos SIL"/>
        </w:rPr>
        <w:tab/>
      </w:r>
      <w:r>
        <w:rPr>
          <w:rFonts w:ascii="Doulos SIL" w:hAnsi="Doulos SIL"/>
        </w:rPr>
        <w:t>lò</w:t>
      </w:r>
      <w:r w:rsidRPr="00996A77">
        <w:rPr>
          <w:rFonts w:ascii="Doulos SIL" w:hAnsi="Doulos SIL"/>
        </w:rPr>
        <w:t>ŋá</w:t>
      </w:r>
      <w:r w:rsidRPr="00996A77">
        <w:rPr>
          <w:rFonts w:ascii="Doulos SIL" w:hAnsi="Doulos SIL"/>
        </w:rPr>
        <w:tab/>
      </w:r>
      <w:r>
        <w:rPr>
          <w:rFonts w:ascii="Doulos SIL" w:hAnsi="Doulos SIL"/>
        </w:rPr>
        <w:t>lò</w:t>
      </w:r>
      <w:r w:rsidRPr="00996A77">
        <w:rPr>
          <w:rFonts w:ascii="Doulos SIL" w:hAnsi="Doulos SIL"/>
        </w:rPr>
        <w:t>ŋá</w:t>
      </w:r>
      <w:r w:rsidRPr="00A77464">
        <w:tab/>
        <w:t>‘</w:t>
      </w:r>
      <w:r>
        <w:t>hourglass tomtom’</w:t>
      </w:r>
    </w:p>
    <w:p w14:paraId="0D313E3A" w14:textId="77777777" w:rsidR="004F59B9" w:rsidRPr="00A77464" w:rsidRDefault="004F59B9" w:rsidP="00170915">
      <w:pPr>
        <w:tabs>
          <w:tab w:val="clear" w:pos="369"/>
          <w:tab w:val="left" w:pos="720"/>
          <w:tab w:val="left" w:pos="1080"/>
          <w:tab w:val="left" w:pos="2340"/>
          <w:tab w:val="left" w:pos="3600"/>
          <w:tab w:val="left" w:pos="5040"/>
        </w:tabs>
      </w:pPr>
      <w:r>
        <w:lastRenderedPageBreak/>
        <w:tab/>
      </w:r>
      <w:r>
        <w:tab/>
      </w:r>
      <w:r>
        <w:rPr>
          <w:rFonts w:ascii="Doulos SIL" w:hAnsi="Doulos SIL"/>
        </w:rPr>
        <w:t>nɔ̀ŋɔ̀-nɔ́</w:t>
      </w:r>
      <w:r w:rsidRPr="00996A77">
        <w:rPr>
          <w:rFonts w:ascii="Doulos SIL" w:hAnsi="Doulos SIL"/>
        </w:rPr>
        <w:tab/>
      </w:r>
      <w:r>
        <w:rPr>
          <w:rFonts w:ascii="Doulos SIL" w:hAnsi="Doulos SIL"/>
        </w:rPr>
        <w:t>nɔ̀ŋɔ̀</w:t>
      </w:r>
      <w:r>
        <w:rPr>
          <w:rFonts w:ascii="Doulos SIL" w:hAnsi="Doulos SIL"/>
        </w:rPr>
        <w:tab/>
        <w:t>nɔ̀ŋɔ́</w:t>
      </w:r>
      <w:r w:rsidRPr="00A77464">
        <w:tab/>
        <w:t>‘</w:t>
      </w:r>
      <w:r>
        <w:t>friend’ or ‘side’</w:t>
      </w:r>
    </w:p>
    <w:p w14:paraId="5718740C" w14:textId="648FA6A4" w:rsidR="00441B7D" w:rsidRPr="00A77464" w:rsidRDefault="00441B7D" w:rsidP="00170915">
      <w:pPr>
        <w:tabs>
          <w:tab w:val="clear" w:pos="369"/>
          <w:tab w:val="left" w:pos="720"/>
          <w:tab w:val="left" w:pos="1080"/>
          <w:tab w:val="left" w:pos="2340"/>
          <w:tab w:val="left" w:pos="3600"/>
          <w:tab w:val="left" w:pos="5040"/>
        </w:tabs>
      </w:pPr>
      <w:r>
        <w:tab/>
      </w:r>
      <w:r>
        <w:tab/>
      </w:r>
      <w:r w:rsidR="004F59B9">
        <w:rPr>
          <w:rFonts w:ascii="Doulos SIL" w:hAnsi="Doulos SIL"/>
        </w:rPr>
        <w:t>t</w:t>
      </w:r>
      <w:r w:rsidR="009103D0">
        <w:rPr>
          <w:rFonts w:ascii="Doulos SIL" w:hAnsi="Doulos SIL"/>
        </w:rPr>
        <w:t>ɔ̀ŋɔ̀-nɔ́</w:t>
      </w:r>
      <w:r w:rsidRPr="00996A77">
        <w:rPr>
          <w:rFonts w:ascii="Doulos SIL" w:hAnsi="Doulos SIL"/>
        </w:rPr>
        <w:tab/>
      </w:r>
      <w:r w:rsidR="004F59B9">
        <w:rPr>
          <w:rFonts w:ascii="Doulos SIL" w:hAnsi="Doulos SIL"/>
        </w:rPr>
        <w:t>t</w:t>
      </w:r>
      <w:r w:rsidR="009103D0">
        <w:rPr>
          <w:rFonts w:ascii="Doulos SIL" w:hAnsi="Doulos SIL"/>
        </w:rPr>
        <w:t>ɔ̀ŋɔ̀</w:t>
      </w:r>
      <w:r w:rsidR="004F59B9">
        <w:rPr>
          <w:rFonts w:ascii="Doulos SIL" w:hAnsi="Doulos SIL"/>
        </w:rPr>
        <w:tab/>
        <w:t>t</w:t>
      </w:r>
      <w:r w:rsidR="009103D0">
        <w:rPr>
          <w:rFonts w:ascii="Doulos SIL" w:hAnsi="Doulos SIL"/>
        </w:rPr>
        <w:t>ɔ̀ŋɔ́</w:t>
      </w:r>
      <w:r w:rsidRPr="00A77464">
        <w:tab/>
        <w:t>‘</w:t>
      </w:r>
      <w:r w:rsidR="004F59B9">
        <w:t>cauldron’</w:t>
      </w:r>
    </w:p>
    <w:p w14:paraId="1AA1FBE6" w14:textId="449062B8" w:rsidR="00996A77" w:rsidRPr="00996A77" w:rsidRDefault="00996A77" w:rsidP="00170915">
      <w:pPr>
        <w:tabs>
          <w:tab w:val="clear" w:pos="369"/>
          <w:tab w:val="left" w:pos="720"/>
          <w:tab w:val="left" w:pos="1080"/>
          <w:tab w:val="left" w:pos="2340"/>
          <w:tab w:val="left" w:pos="3600"/>
          <w:tab w:val="left" w:pos="5040"/>
        </w:tabs>
        <w:rPr>
          <w:rFonts w:ascii="Doulos SIL" w:hAnsi="Doulos SIL"/>
        </w:rPr>
      </w:pPr>
      <w:r>
        <w:tab/>
        <w:t xml:space="preserve">   </w:t>
      </w:r>
      <w:r>
        <w:rPr>
          <w:rFonts w:ascii="Doulos SIL" w:hAnsi="Doulos SIL"/>
        </w:rPr>
        <w:t>m</w:t>
      </w:r>
      <w:r w:rsidRPr="00996A77">
        <w:rPr>
          <w:rFonts w:ascii="Doulos SIL" w:hAnsi="Doulos SIL"/>
        </w:rPr>
        <w:t xml:space="preserve"> </w:t>
      </w:r>
    </w:p>
    <w:p w14:paraId="0198D789" w14:textId="77777777" w:rsidR="0009417E" w:rsidRDefault="0009417E" w:rsidP="00170915">
      <w:pPr>
        <w:tabs>
          <w:tab w:val="clear" w:pos="369"/>
          <w:tab w:val="left" w:pos="720"/>
          <w:tab w:val="left" w:pos="1080"/>
          <w:tab w:val="left" w:pos="2340"/>
          <w:tab w:val="left" w:pos="3600"/>
          <w:tab w:val="left" w:pos="5040"/>
        </w:tabs>
      </w:pPr>
      <w:r>
        <w:tab/>
      </w:r>
      <w:r>
        <w:tab/>
      </w:r>
      <w:r w:rsidRPr="009103D0">
        <w:rPr>
          <w:rFonts w:ascii="Doulos SIL" w:hAnsi="Doulos SIL"/>
        </w:rPr>
        <w:t>bòmò-rá</w:t>
      </w:r>
      <w:r w:rsidRPr="009103D0">
        <w:rPr>
          <w:rFonts w:ascii="Doulos SIL" w:hAnsi="Doulos SIL"/>
        </w:rPr>
        <w:tab/>
        <w:t>bòmò</w:t>
      </w:r>
      <w:r w:rsidRPr="009103D0">
        <w:rPr>
          <w:rFonts w:ascii="Doulos SIL" w:hAnsi="Doulos SIL"/>
        </w:rPr>
        <w:tab/>
        <w:t>bòmó</w:t>
      </w:r>
      <w:r>
        <w:tab/>
        <w:t>‘stomach’</w:t>
      </w:r>
    </w:p>
    <w:p w14:paraId="7861D465" w14:textId="0E8E80D6" w:rsidR="00441B7D" w:rsidRDefault="00441B7D" w:rsidP="00170915">
      <w:pPr>
        <w:tabs>
          <w:tab w:val="clear" w:pos="369"/>
          <w:tab w:val="left" w:pos="720"/>
          <w:tab w:val="left" w:pos="1080"/>
          <w:tab w:val="left" w:pos="2340"/>
          <w:tab w:val="left" w:pos="3600"/>
          <w:tab w:val="left" w:pos="5040"/>
        </w:tabs>
      </w:pPr>
      <w:r>
        <w:tab/>
      </w:r>
      <w:r>
        <w:tab/>
      </w:r>
      <w:r w:rsidR="009103D0">
        <w:rPr>
          <w:rFonts w:ascii="Doulos SIL" w:hAnsi="Doulos SIL"/>
        </w:rPr>
        <w:t>jàmù-nà</w:t>
      </w:r>
      <w:r w:rsidR="009103D0">
        <w:rPr>
          <w:rFonts w:ascii="Doulos SIL" w:hAnsi="Doulos SIL"/>
        </w:rPr>
        <w:tab/>
        <w:t>jàmù</w:t>
      </w:r>
      <w:r w:rsidR="009103D0">
        <w:rPr>
          <w:rFonts w:ascii="Doulos SIL" w:hAnsi="Doulos SIL"/>
        </w:rPr>
        <w:tab/>
        <w:t>jàmú</w:t>
      </w:r>
      <w:r>
        <w:tab/>
        <w:t>‘surname’</w:t>
      </w:r>
    </w:p>
    <w:p w14:paraId="3FB06F21" w14:textId="09EE1AC0" w:rsidR="00441B7D" w:rsidRDefault="00441B7D" w:rsidP="00170915">
      <w:pPr>
        <w:tabs>
          <w:tab w:val="clear" w:pos="369"/>
          <w:tab w:val="left" w:pos="720"/>
          <w:tab w:val="left" w:pos="1080"/>
          <w:tab w:val="left" w:pos="2340"/>
          <w:tab w:val="left" w:pos="3600"/>
          <w:tab w:val="left" w:pos="5040"/>
        </w:tabs>
      </w:pPr>
      <w:r>
        <w:tab/>
      </w:r>
      <w:r>
        <w:tab/>
      </w:r>
      <w:r w:rsidRPr="00996A77">
        <w:rPr>
          <w:rFonts w:ascii="Doulos SIL" w:hAnsi="Doulos SIL"/>
        </w:rPr>
        <w:t>jèmé-nà</w:t>
      </w:r>
      <w:r w:rsidRPr="00996A77">
        <w:rPr>
          <w:rFonts w:ascii="Doulos SIL" w:hAnsi="Doulos SIL"/>
        </w:rPr>
        <w:tab/>
      </w:r>
      <w:r w:rsidR="00996A77" w:rsidRPr="00996A77">
        <w:rPr>
          <w:rFonts w:ascii="Doulos SIL" w:hAnsi="Doulos SIL"/>
        </w:rPr>
        <w:t>jèmé</w:t>
      </w:r>
      <w:r w:rsidR="00996A77" w:rsidRPr="00996A77">
        <w:rPr>
          <w:rFonts w:ascii="Doulos SIL" w:hAnsi="Doulos SIL"/>
        </w:rPr>
        <w:tab/>
        <w:t>jèmé</w:t>
      </w:r>
      <w:r w:rsidR="00996A77">
        <w:tab/>
        <w:t>‘tall basket’</w:t>
      </w:r>
    </w:p>
    <w:p w14:paraId="0E84FFFC" w14:textId="2C8FD788" w:rsidR="00996A77" w:rsidRDefault="00996A77" w:rsidP="00170915">
      <w:pPr>
        <w:tabs>
          <w:tab w:val="clear" w:pos="369"/>
          <w:tab w:val="left" w:pos="720"/>
          <w:tab w:val="left" w:pos="1080"/>
          <w:tab w:val="left" w:pos="2340"/>
          <w:tab w:val="left" w:pos="3600"/>
          <w:tab w:val="left" w:pos="5040"/>
        </w:tabs>
      </w:pPr>
      <w:r>
        <w:tab/>
      </w:r>
      <w:r>
        <w:tab/>
      </w:r>
      <w:r w:rsidRPr="00996A77">
        <w:rPr>
          <w:rFonts w:ascii="Doulos SIL" w:hAnsi="Doulos SIL"/>
        </w:rPr>
        <w:t>jɔ̀mɛ́-nà</w:t>
      </w:r>
      <w:r w:rsidRPr="00996A77">
        <w:rPr>
          <w:rFonts w:ascii="Doulos SIL" w:hAnsi="Doulos SIL"/>
        </w:rPr>
        <w:tab/>
        <w:t>jɔ̀mɛ́</w:t>
      </w:r>
      <w:r w:rsidRPr="00996A77">
        <w:rPr>
          <w:rFonts w:ascii="Doulos SIL" w:hAnsi="Doulos SIL"/>
        </w:rPr>
        <w:tab/>
        <w:t>jɔ̀mɛ́</w:t>
      </w:r>
      <w:r>
        <w:tab/>
        <w:t>‘bag’</w:t>
      </w:r>
    </w:p>
    <w:p w14:paraId="60529CF4" w14:textId="31894E2F" w:rsidR="00996A77" w:rsidRPr="00996A77" w:rsidRDefault="00996A77" w:rsidP="00170915">
      <w:pPr>
        <w:tabs>
          <w:tab w:val="clear" w:pos="369"/>
          <w:tab w:val="left" w:pos="720"/>
          <w:tab w:val="left" w:pos="1080"/>
          <w:tab w:val="left" w:pos="2340"/>
          <w:tab w:val="left" w:pos="3600"/>
          <w:tab w:val="left" w:pos="5040"/>
        </w:tabs>
      </w:pPr>
      <w:r>
        <w:tab/>
      </w:r>
      <w:r>
        <w:tab/>
      </w:r>
      <w:r w:rsidRPr="00996A77">
        <w:rPr>
          <w:rFonts w:ascii="Doulos SIL" w:hAnsi="Doulos SIL"/>
        </w:rPr>
        <w:t>làmó-rà</w:t>
      </w:r>
      <w:r>
        <w:rPr>
          <w:rFonts w:ascii="Doulos SIL" w:hAnsi="Doulos SIL"/>
        </w:rPr>
        <w:tab/>
        <w:t>làmó</w:t>
      </w:r>
      <w:r>
        <w:rPr>
          <w:rFonts w:ascii="Doulos SIL" w:hAnsi="Doulos SIL"/>
        </w:rPr>
        <w:tab/>
        <w:t>làmó</w:t>
      </w:r>
      <w:r w:rsidRPr="00996A77">
        <w:tab/>
        <w:t xml:space="preserve">‘tax’ (&lt; Fr. </w:t>
      </w:r>
      <w:r w:rsidRPr="00996A77">
        <w:rPr>
          <w:i/>
        </w:rPr>
        <w:t>l’impôt</w:t>
      </w:r>
      <w:r w:rsidRPr="00996A77">
        <w:t>)</w:t>
      </w:r>
    </w:p>
    <w:p w14:paraId="66E87213" w14:textId="77777777" w:rsidR="0009417E" w:rsidRDefault="0009417E" w:rsidP="00170915">
      <w:pPr>
        <w:tabs>
          <w:tab w:val="clear" w:pos="369"/>
          <w:tab w:val="left" w:pos="720"/>
          <w:tab w:val="left" w:pos="1080"/>
          <w:tab w:val="left" w:pos="2340"/>
          <w:tab w:val="left" w:pos="3600"/>
          <w:tab w:val="left" w:pos="5040"/>
        </w:tabs>
      </w:pPr>
      <w:r>
        <w:tab/>
      </w:r>
      <w:r>
        <w:tab/>
      </w:r>
      <w:r>
        <w:rPr>
          <w:rFonts w:ascii="Doulos SIL" w:hAnsi="Doulos SIL"/>
        </w:rPr>
        <w:t>s</w:t>
      </w:r>
      <w:r w:rsidRPr="00996A77">
        <w:rPr>
          <w:rFonts w:ascii="Doulos SIL" w:hAnsi="Doulos SIL"/>
        </w:rPr>
        <w:t>ɔ̀mɛ́</w:t>
      </w:r>
      <w:r>
        <w:rPr>
          <w:rFonts w:ascii="Doulos SIL" w:hAnsi="Doulos SIL"/>
        </w:rPr>
        <w:t>-nà</w:t>
      </w:r>
      <w:r>
        <w:rPr>
          <w:rFonts w:ascii="Doulos SIL" w:hAnsi="Doulos SIL"/>
        </w:rPr>
        <w:tab/>
        <w:t>s</w:t>
      </w:r>
      <w:r w:rsidRPr="00996A77">
        <w:rPr>
          <w:rFonts w:ascii="Doulos SIL" w:hAnsi="Doulos SIL"/>
        </w:rPr>
        <w:t>ɔ̀mɛ́</w:t>
      </w:r>
      <w:r>
        <w:rPr>
          <w:rFonts w:ascii="Doulos SIL" w:hAnsi="Doulos SIL"/>
        </w:rPr>
        <w:tab/>
        <w:t>s</w:t>
      </w:r>
      <w:r w:rsidRPr="00996A77">
        <w:rPr>
          <w:rFonts w:ascii="Doulos SIL" w:hAnsi="Doulos SIL"/>
        </w:rPr>
        <w:t>ɔ̀mɛ́</w:t>
      </w:r>
      <w:r>
        <w:tab/>
        <w:t>‘marrow’</w:t>
      </w:r>
    </w:p>
    <w:p w14:paraId="690B637F" w14:textId="2A2EDDA7" w:rsidR="009103D0" w:rsidRDefault="009103D0" w:rsidP="00170915">
      <w:pPr>
        <w:tabs>
          <w:tab w:val="clear" w:pos="369"/>
          <w:tab w:val="left" w:pos="720"/>
          <w:tab w:val="left" w:pos="1080"/>
          <w:tab w:val="left" w:pos="2340"/>
          <w:tab w:val="left" w:pos="3600"/>
          <w:tab w:val="left" w:pos="5040"/>
        </w:tabs>
      </w:pPr>
      <w:r>
        <w:tab/>
      </w:r>
      <w:r>
        <w:tab/>
      </w:r>
      <w:r w:rsidR="0009417E">
        <w:rPr>
          <w:rFonts w:ascii="Doulos SIL" w:hAnsi="Doulos SIL"/>
        </w:rPr>
        <w:t>tàmà-ná</w:t>
      </w:r>
      <w:r>
        <w:rPr>
          <w:rFonts w:ascii="Doulos SIL" w:hAnsi="Doulos SIL"/>
        </w:rPr>
        <w:tab/>
      </w:r>
      <w:r w:rsidR="0009417E">
        <w:rPr>
          <w:rFonts w:ascii="Doulos SIL" w:hAnsi="Doulos SIL"/>
        </w:rPr>
        <w:t>tàmà</w:t>
      </w:r>
      <w:r>
        <w:rPr>
          <w:rFonts w:ascii="Doulos SIL" w:hAnsi="Doulos SIL"/>
        </w:rPr>
        <w:tab/>
      </w:r>
      <w:r w:rsidR="0009417E">
        <w:rPr>
          <w:rFonts w:ascii="Doulos SIL" w:hAnsi="Doulos SIL"/>
        </w:rPr>
        <w:t>tàmá</w:t>
      </w:r>
      <w:r>
        <w:tab/>
        <w:t>‘</w:t>
      </w:r>
      <w:r w:rsidR="0009417E">
        <w:t>spear’</w:t>
      </w:r>
    </w:p>
    <w:p w14:paraId="5653569B" w14:textId="77777777" w:rsidR="009103D0" w:rsidRDefault="009103D0" w:rsidP="00170915">
      <w:pPr>
        <w:tabs>
          <w:tab w:val="clear" w:pos="369"/>
          <w:tab w:val="left" w:pos="720"/>
          <w:tab w:val="left" w:pos="1080"/>
          <w:tab w:val="left" w:pos="2340"/>
          <w:tab w:val="left" w:pos="3600"/>
          <w:tab w:val="left" w:pos="5040"/>
        </w:tabs>
      </w:pPr>
    </w:p>
    <w:p w14:paraId="1D0E8CC8" w14:textId="44AB657E" w:rsidR="00146743" w:rsidRPr="00146743" w:rsidRDefault="00146743" w:rsidP="00170915">
      <w:pPr>
        <w:tabs>
          <w:tab w:val="clear" w:pos="369"/>
          <w:tab w:val="left" w:pos="720"/>
          <w:tab w:val="left" w:pos="1080"/>
          <w:tab w:val="left" w:pos="2340"/>
          <w:tab w:val="left" w:pos="3600"/>
          <w:tab w:val="left" w:pos="5040"/>
        </w:tabs>
      </w:pPr>
      <w:r>
        <w:tab/>
        <w:t>b. medial semivowel</w:t>
      </w:r>
    </w:p>
    <w:p w14:paraId="0678F652" w14:textId="77777777" w:rsidR="00146743" w:rsidRDefault="00146743" w:rsidP="00170915">
      <w:pPr>
        <w:tabs>
          <w:tab w:val="clear" w:pos="369"/>
          <w:tab w:val="left" w:pos="720"/>
          <w:tab w:val="left" w:pos="1080"/>
          <w:tab w:val="left" w:pos="2340"/>
          <w:tab w:val="left" w:pos="3600"/>
          <w:tab w:val="left" w:pos="5040"/>
        </w:tabs>
      </w:pPr>
      <w:r>
        <w:tab/>
      </w:r>
      <w:r>
        <w:tab/>
      </w:r>
      <w:r>
        <w:rPr>
          <w:rFonts w:ascii="Doulos SIL" w:hAnsi="Doulos SIL"/>
        </w:rPr>
        <w:t>síyá-rà</w:t>
      </w:r>
      <w:r>
        <w:rPr>
          <w:rFonts w:ascii="Doulos SIL" w:hAnsi="Doulos SIL"/>
        </w:rPr>
        <w:tab/>
        <w:t>síyá</w:t>
      </w:r>
      <w:r>
        <w:rPr>
          <w:rFonts w:ascii="Doulos SIL" w:hAnsi="Doulos SIL"/>
        </w:rPr>
        <w:tab/>
        <w:t>síyá</w:t>
      </w:r>
      <w:r w:rsidRPr="00A77464">
        <w:tab/>
        <w:t>‘</w:t>
      </w:r>
      <w:r>
        <w:t>type, sort’</w:t>
      </w:r>
    </w:p>
    <w:p w14:paraId="698E5F62" w14:textId="77777777" w:rsidR="00146743" w:rsidRDefault="00146743" w:rsidP="00170915">
      <w:pPr>
        <w:tabs>
          <w:tab w:val="clear" w:pos="369"/>
          <w:tab w:val="left" w:pos="720"/>
          <w:tab w:val="left" w:pos="1080"/>
          <w:tab w:val="left" w:pos="2340"/>
          <w:tab w:val="left" w:pos="3600"/>
          <w:tab w:val="left" w:pos="5040"/>
        </w:tabs>
      </w:pPr>
    </w:p>
    <w:p w14:paraId="15EE2A44" w14:textId="7D1C3E2E" w:rsidR="00146743" w:rsidRDefault="00146743" w:rsidP="00170915">
      <w:pPr>
        <w:tabs>
          <w:tab w:val="clear" w:pos="369"/>
          <w:tab w:val="left" w:pos="720"/>
          <w:tab w:val="left" w:pos="1080"/>
          <w:tab w:val="left" w:pos="2340"/>
          <w:tab w:val="left" w:pos="3600"/>
          <w:tab w:val="left" w:pos="5040"/>
        </w:tabs>
      </w:pPr>
      <w:r>
        <w:tab/>
        <w:t>c. medial liquid</w:t>
      </w:r>
    </w:p>
    <w:p w14:paraId="4B93DBD7" w14:textId="13294F91" w:rsidR="00170915" w:rsidRPr="00170915" w:rsidRDefault="00170915" w:rsidP="00170915">
      <w:pPr>
        <w:tabs>
          <w:tab w:val="clear" w:pos="369"/>
          <w:tab w:val="left" w:pos="720"/>
          <w:tab w:val="left" w:pos="1080"/>
          <w:tab w:val="left" w:pos="2340"/>
          <w:tab w:val="left" w:pos="3600"/>
          <w:tab w:val="left" w:pos="5040"/>
        </w:tabs>
        <w:rPr>
          <w:rFonts w:ascii="Doulos SIL" w:hAnsi="Doulos SIL"/>
        </w:rPr>
      </w:pPr>
      <w:r>
        <w:tab/>
        <w:t xml:space="preserve">   </w:t>
      </w:r>
      <w:r>
        <w:rPr>
          <w:rFonts w:ascii="Doulos SIL" w:hAnsi="Doulos SIL"/>
        </w:rPr>
        <w:t>l</w:t>
      </w:r>
    </w:p>
    <w:p w14:paraId="6A4BA1C4" w14:textId="68DA2338" w:rsidR="00A77464" w:rsidRDefault="00A77464" w:rsidP="00170915">
      <w:pPr>
        <w:tabs>
          <w:tab w:val="clear" w:pos="369"/>
          <w:tab w:val="left" w:pos="720"/>
          <w:tab w:val="left" w:pos="1080"/>
          <w:tab w:val="left" w:pos="2340"/>
          <w:tab w:val="left" w:pos="3600"/>
          <w:tab w:val="left" w:pos="5040"/>
        </w:tabs>
      </w:pPr>
      <w:r>
        <w:tab/>
      </w:r>
      <w:r>
        <w:tab/>
      </w:r>
      <w:r w:rsidR="009103D0">
        <w:rPr>
          <w:rFonts w:ascii="Doulos SIL" w:hAnsi="Doulos SIL"/>
        </w:rPr>
        <w:t>fílā-rà</w:t>
      </w:r>
      <w:r w:rsidR="009103D0">
        <w:rPr>
          <w:rFonts w:ascii="Doulos SIL" w:hAnsi="Doulos SIL"/>
        </w:rPr>
        <w:tab/>
        <w:t>fílā</w:t>
      </w:r>
      <w:r w:rsidR="009103D0">
        <w:rPr>
          <w:rFonts w:ascii="Doulos SIL" w:hAnsi="Doulos SIL"/>
        </w:rPr>
        <w:tab/>
        <w:t>fílá</w:t>
      </w:r>
      <w:r>
        <w:tab/>
        <w:t>‘Pullo, Fulbe person’</w:t>
      </w:r>
    </w:p>
    <w:p w14:paraId="0E284AF1" w14:textId="683399B6" w:rsidR="00996A77" w:rsidRDefault="00996A77" w:rsidP="00170915">
      <w:pPr>
        <w:tabs>
          <w:tab w:val="clear" w:pos="369"/>
          <w:tab w:val="left" w:pos="720"/>
          <w:tab w:val="left" w:pos="1080"/>
          <w:tab w:val="left" w:pos="2340"/>
          <w:tab w:val="left" w:pos="3600"/>
          <w:tab w:val="left" w:pos="5040"/>
        </w:tabs>
      </w:pPr>
      <w:r>
        <w:tab/>
      </w:r>
      <w:r>
        <w:tab/>
      </w:r>
      <w:r w:rsidRPr="00996A77">
        <w:rPr>
          <w:rFonts w:ascii="Doulos SIL" w:hAnsi="Doulos SIL"/>
        </w:rPr>
        <w:t>mèlɔ́-nɔ̀</w:t>
      </w:r>
      <w:r>
        <w:rPr>
          <w:rFonts w:ascii="Doulos SIL" w:hAnsi="Doulos SIL"/>
        </w:rPr>
        <w:tab/>
        <w:t>mèlɔ́ⁿ</w:t>
      </w:r>
      <w:r>
        <w:rPr>
          <w:rFonts w:ascii="Doulos SIL" w:hAnsi="Doulos SIL"/>
        </w:rPr>
        <w:tab/>
        <w:t>mèlɔ́ⁿ</w:t>
      </w:r>
      <w:r w:rsidRPr="00996A77">
        <w:tab/>
        <w:t>‘watermelon’</w:t>
      </w:r>
    </w:p>
    <w:p w14:paraId="051106F9" w14:textId="7085BE15" w:rsidR="00A201C1" w:rsidRDefault="00A201C1" w:rsidP="00170915">
      <w:pPr>
        <w:tabs>
          <w:tab w:val="clear" w:pos="369"/>
          <w:tab w:val="left" w:pos="720"/>
          <w:tab w:val="left" w:pos="1080"/>
          <w:tab w:val="left" w:pos="2340"/>
          <w:tab w:val="left" w:pos="3600"/>
          <w:tab w:val="left" w:pos="5040"/>
        </w:tabs>
      </w:pPr>
      <w:r>
        <w:tab/>
      </w:r>
      <w:r>
        <w:tab/>
        <w:t>yūlō-nā</w:t>
      </w:r>
      <w:r>
        <w:tab/>
        <w:t>yūlōⁿ</w:t>
      </w:r>
      <w:r>
        <w:tab/>
        <w:t>yūlōⁿ</w:t>
      </w:r>
      <w:r>
        <w:tab/>
        <w:t>‘couscous steamer’</w:t>
      </w:r>
    </w:p>
    <w:p w14:paraId="1100A2F2" w14:textId="72017FF8" w:rsidR="00170915" w:rsidRPr="00170915" w:rsidRDefault="00170915" w:rsidP="00170915">
      <w:pPr>
        <w:tabs>
          <w:tab w:val="clear" w:pos="369"/>
          <w:tab w:val="left" w:pos="720"/>
          <w:tab w:val="left" w:pos="1080"/>
          <w:tab w:val="left" w:pos="2340"/>
          <w:tab w:val="left" w:pos="3600"/>
          <w:tab w:val="left" w:pos="5040"/>
        </w:tabs>
        <w:rPr>
          <w:rFonts w:ascii="Doulos SIL" w:hAnsi="Doulos SIL"/>
        </w:rPr>
      </w:pPr>
      <w:r>
        <w:tab/>
        <w:t xml:space="preserve">   </w:t>
      </w:r>
      <w:r>
        <w:rPr>
          <w:rFonts w:ascii="Doulos SIL" w:hAnsi="Doulos SIL"/>
        </w:rPr>
        <w:t>r</w:t>
      </w:r>
    </w:p>
    <w:p w14:paraId="77CB4145" w14:textId="77777777" w:rsidR="00170915" w:rsidRDefault="00170915" w:rsidP="00170915">
      <w:pPr>
        <w:tabs>
          <w:tab w:val="clear" w:pos="369"/>
          <w:tab w:val="left" w:pos="720"/>
          <w:tab w:val="left" w:pos="1080"/>
          <w:tab w:val="left" w:pos="2340"/>
          <w:tab w:val="left" w:pos="3600"/>
          <w:tab w:val="left" w:pos="5040"/>
        </w:tabs>
      </w:pPr>
      <w:r>
        <w:tab/>
      </w:r>
      <w:r>
        <w:tab/>
      </w:r>
      <w:r w:rsidRPr="00A77464">
        <w:rPr>
          <w:rFonts w:ascii="Doulos SIL" w:hAnsi="Doulos SIL"/>
        </w:rPr>
        <w:t>gbírī-nà</w:t>
      </w:r>
      <w:r w:rsidRPr="00A77464">
        <w:rPr>
          <w:rFonts w:ascii="Doulos SIL" w:hAnsi="Doulos SIL"/>
        </w:rPr>
        <w:tab/>
        <w:t>gbíríⁿ</w:t>
      </w:r>
      <w:r w:rsidRPr="00A77464">
        <w:rPr>
          <w:rFonts w:ascii="Doulos SIL" w:hAnsi="Doulos SIL"/>
        </w:rPr>
        <w:tab/>
        <w:t>gbírīⁿ</w:t>
      </w:r>
      <w:r>
        <w:tab/>
        <w:t>‘wilderness’</w:t>
      </w:r>
    </w:p>
    <w:p w14:paraId="6C17279D" w14:textId="77777777" w:rsidR="00996A77" w:rsidRDefault="00996A77" w:rsidP="00170915">
      <w:pPr>
        <w:tabs>
          <w:tab w:val="clear" w:pos="369"/>
          <w:tab w:val="left" w:pos="720"/>
          <w:tab w:val="left" w:pos="1080"/>
          <w:tab w:val="left" w:pos="2340"/>
          <w:tab w:val="left" w:pos="3600"/>
          <w:tab w:val="left" w:pos="5040"/>
        </w:tabs>
      </w:pPr>
    </w:p>
    <w:p w14:paraId="4F57934B" w14:textId="22E64A41" w:rsidR="00996A77" w:rsidRDefault="00996A77" w:rsidP="00170915">
      <w:pPr>
        <w:tabs>
          <w:tab w:val="clear" w:pos="369"/>
          <w:tab w:val="left" w:pos="720"/>
          <w:tab w:val="left" w:pos="1080"/>
          <w:tab w:val="left" w:pos="2340"/>
          <w:tab w:val="left" w:pos="3600"/>
          <w:tab w:val="left" w:pos="5040"/>
        </w:tabs>
      </w:pPr>
      <w:r>
        <w:tab/>
        <w:t xml:space="preserve">d. doubtful cases (homorganic </w:t>
      </w:r>
      <w:r w:rsidRPr="00996A77">
        <w:rPr>
          <w:rFonts w:ascii="Doulos SIL" w:hAnsi="Doulos SIL"/>
        </w:rPr>
        <w:t>yi</w:t>
      </w:r>
      <w:r>
        <w:t xml:space="preserve">, </w:t>
      </w:r>
      <w:r w:rsidRPr="00996A77">
        <w:rPr>
          <w:rFonts w:ascii="Doulos SIL" w:hAnsi="Doulos SIL"/>
        </w:rPr>
        <w:t>wu</w:t>
      </w:r>
      <w:r>
        <w:t>)</w:t>
      </w:r>
    </w:p>
    <w:p w14:paraId="4AD3ED15" w14:textId="580FB1CF" w:rsidR="00170915" w:rsidRPr="00170915" w:rsidRDefault="00170915" w:rsidP="00170915">
      <w:pPr>
        <w:tabs>
          <w:tab w:val="clear" w:pos="369"/>
          <w:tab w:val="left" w:pos="720"/>
          <w:tab w:val="left" w:pos="1080"/>
          <w:tab w:val="left" w:pos="2340"/>
          <w:tab w:val="left" w:pos="3600"/>
          <w:tab w:val="left" w:pos="5040"/>
        </w:tabs>
        <w:rPr>
          <w:rFonts w:ascii="Doulos SIL" w:hAnsi="Doulos SIL"/>
        </w:rPr>
      </w:pPr>
      <w:r>
        <w:tab/>
        <w:t xml:space="preserve">   </w:t>
      </w:r>
      <w:r>
        <w:rPr>
          <w:rFonts w:ascii="Doulos SIL" w:hAnsi="Doulos SIL"/>
        </w:rPr>
        <w:t>yi</w:t>
      </w:r>
    </w:p>
    <w:p w14:paraId="77BB55A2" w14:textId="4CA15A6F" w:rsidR="00996A77" w:rsidRDefault="00996A77" w:rsidP="00170915">
      <w:pPr>
        <w:tabs>
          <w:tab w:val="clear" w:pos="369"/>
          <w:tab w:val="left" w:pos="720"/>
          <w:tab w:val="left" w:pos="1080"/>
          <w:tab w:val="left" w:pos="2340"/>
          <w:tab w:val="left" w:pos="3600"/>
          <w:tab w:val="left" w:pos="5040"/>
        </w:tabs>
      </w:pPr>
      <w:r>
        <w:tab/>
      </w:r>
      <w:r>
        <w:tab/>
      </w:r>
      <w:r w:rsidRPr="00996A77">
        <w:rPr>
          <w:rFonts w:ascii="Doulos SIL" w:hAnsi="Doulos SIL"/>
        </w:rPr>
        <w:t>ɲàyí-rà</w:t>
      </w:r>
      <w:r w:rsidRPr="00996A77">
        <w:rPr>
          <w:rFonts w:ascii="Doulos SIL" w:hAnsi="Doulos SIL"/>
        </w:rPr>
        <w:tab/>
        <w:t>ɲàyí</w:t>
      </w:r>
      <w:r w:rsidRPr="00996A77">
        <w:rPr>
          <w:rFonts w:ascii="Doulos SIL" w:hAnsi="Doulos SIL"/>
        </w:rPr>
        <w:tab/>
        <w:t>ɲàyí</w:t>
      </w:r>
      <w:r>
        <w:tab/>
        <w:t>‘tears (n)’</w:t>
      </w:r>
    </w:p>
    <w:p w14:paraId="264BEE4F" w14:textId="693D2B42" w:rsidR="0093548E" w:rsidRDefault="0093548E" w:rsidP="00170915">
      <w:pPr>
        <w:tabs>
          <w:tab w:val="clear" w:pos="369"/>
          <w:tab w:val="left" w:pos="720"/>
          <w:tab w:val="left" w:pos="1080"/>
          <w:tab w:val="left" w:pos="2340"/>
          <w:tab w:val="left" w:pos="3600"/>
          <w:tab w:val="left" w:pos="5040"/>
        </w:tabs>
      </w:pPr>
      <w:r>
        <w:tab/>
      </w:r>
      <w:r>
        <w:tab/>
      </w:r>
      <w:r w:rsidRPr="0093548E">
        <w:rPr>
          <w:rFonts w:ascii="Doulos SIL" w:hAnsi="Doulos SIL"/>
        </w:rPr>
        <w:t>sɔ́yí-ná</w:t>
      </w:r>
      <w:r w:rsidRPr="0093548E">
        <w:rPr>
          <w:rFonts w:ascii="Doulos SIL" w:hAnsi="Doulos SIL"/>
        </w:rPr>
        <w:tab/>
        <w:t>sɔ́yíⁿ</w:t>
      </w:r>
      <w:r w:rsidRPr="0093548E">
        <w:rPr>
          <w:rFonts w:ascii="Doulos SIL" w:hAnsi="Doulos SIL"/>
        </w:rPr>
        <w:tab/>
        <w:t>sɔ́yíⁿ</w:t>
      </w:r>
      <w:r>
        <w:tab/>
        <w:t>‘strap’</w:t>
      </w:r>
    </w:p>
    <w:p w14:paraId="1385F9FB" w14:textId="05F61229" w:rsidR="009103D0" w:rsidRDefault="009103D0" w:rsidP="00170915">
      <w:pPr>
        <w:tabs>
          <w:tab w:val="clear" w:pos="369"/>
          <w:tab w:val="left" w:pos="720"/>
          <w:tab w:val="left" w:pos="1080"/>
          <w:tab w:val="left" w:pos="2340"/>
          <w:tab w:val="left" w:pos="3600"/>
          <w:tab w:val="left" w:pos="5040"/>
        </w:tabs>
      </w:pPr>
      <w:r>
        <w:tab/>
      </w:r>
      <w:r>
        <w:tab/>
      </w:r>
      <w:r w:rsidRPr="009103D0">
        <w:rPr>
          <w:rFonts w:ascii="Doulos SIL" w:hAnsi="Doulos SIL"/>
        </w:rPr>
        <w:t>gɔ̀yì-rá</w:t>
      </w:r>
      <w:r w:rsidRPr="009103D0">
        <w:rPr>
          <w:rFonts w:ascii="Doulos SIL" w:hAnsi="Doulos SIL"/>
        </w:rPr>
        <w:tab/>
        <w:t>gɔ̀yì</w:t>
      </w:r>
      <w:r w:rsidRPr="009103D0">
        <w:rPr>
          <w:rFonts w:ascii="Doulos SIL" w:hAnsi="Doulos SIL"/>
        </w:rPr>
        <w:tab/>
        <w:t>gɔ̀yí</w:t>
      </w:r>
      <w:r>
        <w:tab/>
        <w:t>‘gravel’</w:t>
      </w:r>
    </w:p>
    <w:p w14:paraId="75F8D35A" w14:textId="0241EE2B" w:rsidR="004F59B9" w:rsidRPr="00996A77" w:rsidRDefault="004F59B9" w:rsidP="00170915">
      <w:pPr>
        <w:tabs>
          <w:tab w:val="clear" w:pos="369"/>
          <w:tab w:val="left" w:pos="720"/>
          <w:tab w:val="left" w:pos="1080"/>
          <w:tab w:val="left" w:pos="2340"/>
          <w:tab w:val="left" w:pos="3600"/>
          <w:tab w:val="left" w:pos="5040"/>
        </w:tabs>
      </w:pPr>
      <w:r>
        <w:tab/>
      </w:r>
      <w:r>
        <w:tab/>
      </w:r>
      <w:r w:rsidRPr="004F59B9">
        <w:rPr>
          <w:rFonts w:ascii="Doulos SIL" w:hAnsi="Doulos SIL"/>
        </w:rPr>
        <w:t>kɔ̄yī-rā</w:t>
      </w:r>
      <w:r w:rsidRPr="004F59B9">
        <w:rPr>
          <w:rFonts w:ascii="Doulos SIL" w:hAnsi="Doulos SIL"/>
        </w:rPr>
        <w:tab/>
        <w:t>kɔ̄yī</w:t>
      </w:r>
      <w:r w:rsidRPr="004F59B9">
        <w:rPr>
          <w:rFonts w:ascii="Doulos SIL" w:hAnsi="Doulos SIL"/>
        </w:rPr>
        <w:tab/>
        <w:t>kɔ̄yí</w:t>
      </w:r>
      <w:r>
        <w:tab/>
        <w:t>‘belly’</w:t>
      </w:r>
    </w:p>
    <w:p w14:paraId="64030CD1" w14:textId="77777777" w:rsidR="00170915" w:rsidRPr="00170915" w:rsidRDefault="00170915" w:rsidP="00170915">
      <w:pPr>
        <w:tabs>
          <w:tab w:val="clear" w:pos="369"/>
          <w:tab w:val="left" w:pos="720"/>
          <w:tab w:val="left" w:pos="1080"/>
          <w:tab w:val="left" w:pos="2340"/>
          <w:tab w:val="left" w:pos="3600"/>
          <w:tab w:val="left" w:pos="5040"/>
        </w:tabs>
        <w:rPr>
          <w:rFonts w:ascii="Doulos SIL" w:hAnsi="Doulos SIL"/>
        </w:rPr>
      </w:pPr>
      <w:r>
        <w:tab/>
        <w:t xml:space="preserve">   </w:t>
      </w:r>
      <w:r>
        <w:rPr>
          <w:rFonts w:ascii="Doulos SIL" w:hAnsi="Doulos SIL"/>
        </w:rPr>
        <w:t>wu</w:t>
      </w:r>
    </w:p>
    <w:p w14:paraId="640F99D2" w14:textId="77777777" w:rsidR="00170915" w:rsidRDefault="00170915" w:rsidP="00170915">
      <w:pPr>
        <w:tabs>
          <w:tab w:val="clear" w:pos="369"/>
          <w:tab w:val="left" w:pos="720"/>
          <w:tab w:val="left" w:pos="1080"/>
          <w:tab w:val="left" w:pos="2340"/>
          <w:tab w:val="left" w:pos="3600"/>
          <w:tab w:val="left" w:pos="5040"/>
        </w:tabs>
      </w:pPr>
      <w:r>
        <w:tab/>
      </w:r>
      <w:r>
        <w:tab/>
      </w:r>
      <w:r w:rsidRPr="0093548E">
        <w:rPr>
          <w:rFonts w:ascii="Doulos SIL" w:hAnsi="Doulos SIL"/>
        </w:rPr>
        <w:t>cíⁿwù-rɔ́</w:t>
      </w:r>
      <w:r w:rsidRPr="0093548E">
        <w:rPr>
          <w:rFonts w:ascii="Doulos SIL" w:hAnsi="Doulos SIL"/>
        </w:rPr>
        <w:tab/>
        <w:t>cíⁿwù</w:t>
      </w:r>
      <w:r w:rsidRPr="0093548E">
        <w:rPr>
          <w:rFonts w:ascii="Doulos SIL" w:hAnsi="Doulos SIL"/>
        </w:rPr>
        <w:tab/>
        <w:t>cíⁿwù</w:t>
      </w:r>
      <w:r>
        <w:tab/>
        <w:t>‘low termitary’</w:t>
      </w:r>
    </w:p>
    <w:p w14:paraId="181AA376" w14:textId="77777777" w:rsidR="008D7EA5" w:rsidRDefault="008D7EA5" w:rsidP="008C1AED"/>
    <w:p w14:paraId="5913050C" w14:textId="04356D04" w:rsidR="0041495B" w:rsidRPr="0041495B" w:rsidRDefault="0041495B" w:rsidP="008C1AED">
      <w:r>
        <w:t xml:space="preserve">In </w:t>
      </w:r>
      <w:r w:rsidRPr="009103D0">
        <w:rPr>
          <w:rFonts w:ascii="Doulos SIL" w:hAnsi="Doulos SIL"/>
        </w:rPr>
        <w:t>bòmò-rá</w:t>
      </w:r>
      <w:r>
        <w:t xml:space="preserve"> ‘stomach’ and </w:t>
      </w:r>
      <w:r w:rsidRPr="00996A77">
        <w:rPr>
          <w:rFonts w:ascii="Doulos SIL" w:hAnsi="Doulos SIL"/>
        </w:rPr>
        <w:t>làmó-rà</w:t>
      </w:r>
      <w:r>
        <w:t xml:space="preserve"> ‘tax’ in (xx2a), the failure of suffixal </w:t>
      </w:r>
      <w:r w:rsidRPr="0041495B">
        <w:rPr>
          <w:rFonts w:ascii="Doulos SIL" w:hAnsi="Doulos SIL"/>
        </w:rPr>
        <w:t>r</w:t>
      </w:r>
      <w:r>
        <w:t xml:space="preserve"> to nasalize suggests recently departed pronunciations with medial nasal-stop cluster, which in the case of ‘tax’ is consistent with the foreign source.</w:t>
      </w:r>
    </w:p>
    <w:p w14:paraId="2A1C7FC4" w14:textId="0424F4A6" w:rsidR="00A77464" w:rsidRDefault="0041495B" w:rsidP="008C1AED">
      <w:r>
        <w:tab/>
      </w:r>
      <w:r w:rsidR="008C1AED">
        <w:t xml:space="preserve">Apocope does, however, often occur in one or more forms of many other CvLv stems. In those cases where the stem takes the form CvL(v) in unsuffixed contexts but bisyllabic </w:t>
      </w:r>
      <w:r w:rsidR="008D7EA5">
        <w:rPr>
          <w:rFonts w:ascii="Doulos SIL" w:hAnsi="Doulos SIL"/>
        </w:rPr>
        <w:t>CvL</w:t>
      </w:r>
      <w:r w:rsidR="008D7EA5">
        <w:rPr>
          <w:rFonts w:ascii="Doulos SIL" w:hAnsi="Doulos SIL"/>
        </w:rPr>
        <w:noBreakHyphen/>
      </w:r>
      <w:r w:rsidR="008C1AED" w:rsidRPr="008C1AED">
        <w:rPr>
          <w:rFonts w:ascii="Doulos SIL" w:hAnsi="Doulos SIL"/>
        </w:rPr>
        <w:t>a/ɔ</w:t>
      </w:r>
      <w:r w:rsidR="008C1AED">
        <w:t xml:space="preserve"> or </w:t>
      </w:r>
      <w:r w:rsidR="008D7EA5">
        <w:rPr>
          <w:rFonts w:ascii="Doulos SIL" w:hAnsi="Doulos SIL"/>
        </w:rPr>
        <w:t>CvL</w:t>
      </w:r>
      <w:r w:rsidR="008D7EA5">
        <w:rPr>
          <w:rFonts w:ascii="Doulos SIL" w:hAnsi="Doulos SIL"/>
        </w:rPr>
        <w:noBreakHyphen/>
      </w:r>
      <w:r w:rsidR="008C1AED" w:rsidRPr="008C1AED">
        <w:rPr>
          <w:rFonts w:ascii="Doulos SIL" w:hAnsi="Doulos SIL"/>
        </w:rPr>
        <w:t>La/ɔ</w:t>
      </w:r>
      <w:r w:rsidR="008C1AED">
        <w:t xml:space="preserve"> in the suffixed for</w:t>
      </w:r>
      <w:r w:rsidR="008D7EA5">
        <w:t>m, rather than trisyllabic CvLv</w:t>
      </w:r>
      <w:r w:rsidR="008D7EA5">
        <w:noBreakHyphen/>
      </w:r>
      <w:r w:rsidR="008C1AED">
        <w:t xml:space="preserve">ra/ɔ, </w:t>
      </w:r>
      <w:r w:rsidR="008D7EA5">
        <w:t>Apocope has evidently applied in the suffixed form, i.e. /CvLv</w:t>
      </w:r>
      <w:r w:rsidR="008D7EA5">
        <w:noBreakHyphen/>
        <w:t>ra/ → /CvL</w:t>
      </w:r>
      <w:r w:rsidR="008D7EA5">
        <w:noBreakHyphen/>
        <w:t>ra/ followed by adjustments to /</w:t>
      </w:r>
      <w:r w:rsidR="008D7EA5" w:rsidRPr="008D7EA5">
        <w:rPr>
          <w:rFonts w:ascii="Doulos SIL" w:hAnsi="Doulos SIL"/>
        </w:rPr>
        <w:t>Lr</w:t>
      </w:r>
      <w:r w:rsidR="008D7EA5">
        <w:t>/ (e.g. /lr/→ ll by r</w:t>
      </w:r>
      <w:r w:rsidR="008D7EA5">
        <w:noBreakHyphen/>
        <w:t>Laterialization or → l by r</w:t>
      </w:r>
      <w:r w:rsidR="008D7EA5">
        <w:noBreakHyphen/>
        <w:t xml:space="preserve">Deletion). In this analysis, the choice between ungeminated </w:t>
      </w:r>
      <w:r w:rsidR="008D7EA5">
        <w:rPr>
          <w:rFonts w:ascii="Doulos SIL" w:hAnsi="Doulos SIL"/>
        </w:rPr>
        <w:t>CvL</w:t>
      </w:r>
      <w:r w:rsidR="008D7EA5">
        <w:rPr>
          <w:rFonts w:ascii="Doulos SIL" w:hAnsi="Doulos SIL"/>
        </w:rPr>
        <w:noBreakHyphen/>
      </w:r>
      <w:r w:rsidR="008D7EA5" w:rsidRPr="008C1AED">
        <w:rPr>
          <w:rFonts w:ascii="Doulos SIL" w:hAnsi="Doulos SIL"/>
        </w:rPr>
        <w:t>a/ɔ</w:t>
      </w:r>
      <w:r w:rsidR="008D7EA5">
        <w:t xml:space="preserve"> and geminated </w:t>
      </w:r>
      <w:r w:rsidR="008D7EA5">
        <w:rPr>
          <w:rFonts w:ascii="Doulos SIL" w:hAnsi="Doulos SIL"/>
        </w:rPr>
        <w:t>CvL</w:t>
      </w:r>
      <w:r w:rsidR="008D7EA5">
        <w:rPr>
          <w:rFonts w:ascii="Doulos SIL" w:hAnsi="Doulos SIL"/>
        </w:rPr>
        <w:noBreakHyphen/>
      </w:r>
      <w:r w:rsidR="008D7EA5" w:rsidRPr="008C1AED">
        <w:rPr>
          <w:rFonts w:ascii="Doulos SIL" w:hAnsi="Doulos SIL"/>
        </w:rPr>
        <w:t>La/ɔ</w:t>
      </w:r>
      <w:r w:rsidR="008D7EA5">
        <w:t xml:space="preserve"> is a matter of CC-cluster processes, and Apocope can be assumed to have applied in either case.</w:t>
      </w:r>
    </w:p>
    <w:p w14:paraId="3F8A5D20" w14:textId="77777777" w:rsidR="00146743" w:rsidRDefault="00146743" w:rsidP="008C1AED"/>
    <w:p w14:paraId="3CFF8980" w14:textId="399B7252" w:rsidR="0037651C" w:rsidRDefault="00FF5DDD" w:rsidP="0037651C">
      <w:pPr>
        <w:tabs>
          <w:tab w:val="clear" w:pos="369"/>
          <w:tab w:val="left" w:pos="720"/>
          <w:tab w:val="left" w:pos="1080"/>
          <w:tab w:val="left" w:pos="2340"/>
          <w:tab w:val="left" w:pos="3600"/>
          <w:tab w:val="left" w:pos="5040"/>
        </w:tabs>
      </w:pPr>
      <w:r>
        <w:t>(xx3</w:t>
      </w:r>
      <w:r w:rsidR="0037651C">
        <w:t>)</w:t>
      </w:r>
      <w:r w:rsidR="0037651C">
        <w:tab/>
      </w:r>
      <w:r w:rsidR="0037651C">
        <w:tab/>
        <w:t>suffixed</w:t>
      </w:r>
      <w:r w:rsidR="0037651C">
        <w:tab/>
        <w:t>‘two __s’</w:t>
      </w:r>
      <w:r w:rsidR="0037651C">
        <w:tab/>
        <w:t>‘(I) saw __’</w:t>
      </w:r>
      <w:r w:rsidR="0037651C">
        <w:tab/>
        <w:t>gloss</w:t>
      </w:r>
    </w:p>
    <w:p w14:paraId="3FEB4007" w14:textId="77777777" w:rsidR="0037651C" w:rsidRDefault="0037651C" w:rsidP="0037651C">
      <w:pPr>
        <w:tabs>
          <w:tab w:val="clear" w:pos="369"/>
          <w:tab w:val="left" w:pos="720"/>
          <w:tab w:val="left" w:pos="1080"/>
          <w:tab w:val="left" w:pos="2340"/>
          <w:tab w:val="left" w:pos="3600"/>
          <w:tab w:val="left" w:pos="5040"/>
        </w:tabs>
      </w:pPr>
    </w:p>
    <w:p w14:paraId="7F1B8392" w14:textId="0B3D6D75" w:rsidR="00F5515B" w:rsidRDefault="0037651C" w:rsidP="0037651C">
      <w:pPr>
        <w:tabs>
          <w:tab w:val="clear" w:pos="369"/>
          <w:tab w:val="left" w:pos="720"/>
          <w:tab w:val="left" w:pos="1080"/>
          <w:tab w:val="left" w:pos="2340"/>
          <w:tab w:val="left" w:pos="3600"/>
          <w:tab w:val="left" w:pos="5040"/>
        </w:tabs>
      </w:pPr>
      <w:r>
        <w:tab/>
        <w:t>a</w:t>
      </w:r>
      <w:r w:rsidR="00F5515B">
        <w:t xml:space="preserve">. medial </w:t>
      </w:r>
      <w:r w:rsidR="0064299F">
        <w:t>l</w:t>
      </w:r>
    </w:p>
    <w:p w14:paraId="33BE9094" w14:textId="2CFDB114" w:rsidR="00F5515B" w:rsidRPr="00A72C7C" w:rsidRDefault="00F5515B" w:rsidP="0037651C">
      <w:pPr>
        <w:tabs>
          <w:tab w:val="clear" w:pos="369"/>
          <w:tab w:val="left" w:pos="720"/>
          <w:tab w:val="left" w:pos="1080"/>
          <w:tab w:val="left" w:pos="2340"/>
          <w:tab w:val="left" w:pos="3600"/>
          <w:tab w:val="left" w:pos="5040"/>
        </w:tabs>
        <w:rPr>
          <w:i/>
        </w:rPr>
      </w:pPr>
      <w:r w:rsidRPr="00A72C7C">
        <w:rPr>
          <w:i/>
        </w:rPr>
        <w:tab/>
        <w:t xml:space="preserve">   </w:t>
      </w:r>
      <w:r w:rsidR="00A72C7C" w:rsidRPr="00A72C7C">
        <w:rPr>
          <w:i/>
        </w:rPr>
        <w:t xml:space="preserve">Apocope before ‘two’, </w:t>
      </w:r>
      <w:r w:rsidRPr="00A72C7C">
        <w:rPr>
          <w:i/>
        </w:rPr>
        <w:t>/</w:t>
      </w:r>
      <w:r w:rsidRPr="00A72C7C">
        <w:rPr>
          <w:rFonts w:ascii="Doulos SIL" w:hAnsi="Doulos SIL"/>
          <w:i/>
          <w:color w:val="008000"/>
        </w:rPr>
        <w:t>l</w:t>
      </w:r>
      <w:r w:rsidR="0064299F" w:rsidRPr="00A72C7C">
        <w:rPr>
          <w:rFonts w:ascii="Doulos SIL" w:hAnsi="Doulos SIL"/>
          <w:i/>
          <w:color w:val="008000"/>
        </w:rPr>
        <w:t>-r</w:t>
      </w:r>
      <w:r w:rsidRPr="00A72C7C">
        <w:rPr>
          <w:i/>
        </w:rPr>
        <w:t xml:space="preserve">/ </w:t>
      </w:r>
      <w:r w:rsidR="0064299F" w:rsidRPr="00A72C7C">
        <w:rPr>
          <w:i/>
        </w:rPr>
        <w:t>cluster</w:t>
      </w:r>
      <w:r w:rsidRPr="00A72C7C">
        <w:rPr>
          <w:i/>
        </w:rPr>
        <w:t xml:space="preserve"> </w:t>
      </w:r>
      <w:r w:rsidR="0064299F" w:rsidRPr="00A72C7C">
        <w:rPr>
          <w:i/>
        </w:rPr>
        <w:t xml:space="preserve">realized as </w:t>
      </w:r>
      <w:r w:rsidRPr="00A72C7C">
        <w:rPr>
          <w:rFonts w:ascii="Doulos SIL" w:hAnsi="Doulos SIL"/>
        </w:rPr>
        <w:t>l</w:t>
      </w:r>
      <w:r w:rsidRPr="00A72C7C">
        <w:rPr>
          <w:i/>
        </w:rPr>
        <w:t xml:space="preserve"> </w:t>
      </w:r>
    </w:p>
    <w:p w14:paraId="24E44842" w14:textId="7A5B3668" w:rsidR="008D7EA5" w:rsidRPr="008D7EA5" w:rsidRDefault="008D7EA5" w:rsidP="0037651C">
      <w:pPr>
        <w:tabs>
          <w:tab w:val="clear" w:pos="369"/>
          <w:tab w:val="left" w:pos="720"/>
          <w:tab w:val="left" w:pos="1080"/>
          <w:tab w:val="left" w:pos="2340"/>
          <w:tab w:val="left" w:pos="3600"/>
          <w:tab w:val="left" w:pos="5040"/>
        </w:tabs>
        <w:rPr>
          <w:rFonts w:ascii="Doulos SIL" w:hAnsi="Doulos SIL"/>
        </w:rPr>
      </w:pPr>
      <w:r>
        <w:tab/>
      </w:r>
      <w:r>
        <w:tab/>
      </w:r>
      <w:r w:rsidRPr="008D7EA5">
        <w:rPr>
          <w:rFonts w:ascii="Doulos SIL" w:hAnsi="Doulos SIL"/>
        </w:rPr>
        <w:t>bɛ́l-á</w:t>
      </w:r>
      <w:r w:rsidRPr="008D7EA5">
        <w:rPr>
          <w:rFonts w:ascii="Doulos SIL" w:hAnsi="Doulos SIL"/>
        </w:rPr>
        <w:tab/>
      </w:r>
      <w:bookmarkStart w:id="336" w:name="_GoBack"/>
      <w:r w:rsidRPr="008D7EA5">
        <w:rPr>
          <w:rFonts w:ascii="Doulos SIL" w:hAnsi="Doulos SIL"/>
          <w:color w:val="FF0000"/>
          <w:highlight w:val="yellow"/>
        </w:rPr>
        <w:t>bél</w:t>
      </w:r>
      <w:bookmarkEnd w:id="336"/>
      <w:r w:rsidRPr="008D7EA5">
        <w:rPr>
          <w:rFonts w:ascii="Doulos SIL" w:hAnsi="Doulos SIL"/>
        </w:rPr>
        <w:tab/>
        <w:t>bɛ́lɛ́</w:t>
      </w:r>
      <w:r>
        <w:rPr>
          <w:rFonts w:ascii="Doulos SIL" w:hAnsi="Doulos SIL"/>
        </w:rPr>
        <w:tab/>
        <w:t>‘medication’</w:t>
      </w:r>
    </w:p>
    <w:p w14:paraId="7E1E4BE2" w14:textId="0B2A11EF" w:rsidR="0041495B" w:rsidRDefault="0041495B" w:rsidP="0041495B">
      <w:pPr>
        <w:tabs>
          <w:tab w:val="clear" w:pos="369"/>
          <w:tab w:val="left" w:pos="720"/>
          <w:tab w:val="left" w:pos="1080"/>
          <w:tab w:val="left" w:pos="2340"/>
          <w:tab w:val="left" w:pos="3600"/>
          <w:tab w:val="left" w:pos="5040"/>
        </w:tabs>
      </w:pPr>
      <w:r>
        <w:tab/>
      </w:r>
      <w:r>
        <w:tab/>
      </w:r>
      <w:r>
        <w:rPr>
          <w:rFonts w:ascii="Doulos SIL" w:hAnsi="Doulos SIL"/>
        </w:rPr>
        <w:t>cá</w:t>
      </w:r>
      <w:r w:rsidRPr="00714409">
        <w:rPr>
          <w:rFonts w:ascii="Doulos SIL" w:hAnsi="Doulos SIL"/>
        </w:rPr>
        <w:t>l-</w:t>
      </w:r>
      <w:r>
        <w:rPr>
          <w:rFonts w:ascii="Doulos SIL" w:hAnsi="Doulos SIL"/>
        </w:rPr>
        <w:t>à</w:t>
      </w:r>
      <w:r w:rsidRPr="00714409">
        <w:rPr>
          <w:rFonts w:ascii="Doulos SIL" w:hAnsi="Doulos SIL"/>
        </w:rPr>
        <w:tab/>
      </w:r>
      <w:r w:rsidRPr="00F170F8">
        <w:rPr>
          <w:rFonts w:ascii="Doulos SIL" w:hAnsi="Doulos SIL"/>
          <w:color w:val="FF0000"/>
          <w:highlight w:val="yellow"/>
        </w:rPr>
        <w:t>cél</w:t>
      </w:r>
      <w:r w:rsidRPr="00714409">
        <w:rPr>
          <w:rFonts w:ascii="Doulos SIL" w:hAnsi="Doulos SIL"/>
        </w:rPr>
        <w:tab/>
      </w:r>
      <w:r>
        <w:rPr>
          <w:rFonts w:ascii="Doulos SIL" w:hAnsi="Doulos SIL"/>
        </w:rPr>
        <w:t>cálā</w:t>
      </w:r>
      <w:r>
        <w:tab/>
        <w:t>‘road’</w:t>
      </w:r>
    </w:p>
    <w:p w14:paraId="6B418D47" w14:textId="73A867C4" w:rsidR="00B57B66" w:rsidRDefault="00B57B66" w:rsidP="00B57B66">
      <w:pPr>
        <w:tabs>
          <w:tab w:val="clear" w:pos="369"/>
          <w:tab w:val="left" w:pos="720"/>
          <w:tab w:val="left" w:pos="1080"/>
          <w:tab w:val="left" w:pos="2340"/>
          <w:tab w:val="left" w:pos="3600"/>
          <w:tab w:val="left" w:pos="5040"/>
        </w:tabs>
      </w:pPr>
      <w:r>
        <w:tab/>
      </w:r>
      <w:r>
        <w:tab/>
      </w:r>
      <w:r>
        <w:rPr>
          <w:rFonts w:ascii="Doulos SIL" w:hAnsi="Doulos SIL"/>
        </w:rPr>
        <w:t>jùl-ɔ́</w:t>
      </w:r>
      <w:r w:rsidRPr="00714409">
        <w:rPr>
          <w:rFonts w:ascii="Doulos SIL" w:hAnsi="Doulos SIL"/>
        </w:rPr>
        <w:tab/>
      </w:r>
      <w:r>
        <w:rPr>
          <w:rFonts w:ascii="Doulos SIL" w:hAnsi="Doulos SIL"/>
        </w:rPr>
        <w:t>jùl</w:t>
      </w:r>
      <w:r w:rsidRPr="00714409">
        <w:rPr>
          <w:rFonts w:ascii="Doulos SIL" w:hAnsi="Doulos SIL"/>
        </w:rPr>
        <w:tab/>
      </w:r>
      <w:r>
        <w:rPr>
          <w:rFonts w:ascii="Doulos SIL" w:hAnsi="Doulos SIL"/>
        </w:rPr>
        <w:t>jù</w:t>
      </w:r>
      <w:r w:rsidRPr="00714409">
        <w:rPr>
          <w:rFonts w:ascii="Doulos SIL" w:hAnsi="Doulos SIL"/>
        </w:rPr>
        <w:t>lɔ́</w:t>
      </w:r>
      <w:r>
        <w:tab/>
        <w:t>‘leaf’</w:t>
      </w:r>
    </w:p>
    <w:p w14:paraId="43EC358A" w14:textId="77777777" w:rsidR="00886FC7" w:rsidRDefault="00886FC7" w:rsidP="00886FC7">
      <w:pPr>
        <w:tabs>
          <w:tab w:val="clear" w:pos="369"/>
          <w:tab w:val="left" w:pos="720"/>
          <w:tab w:val="left" w:pos="1080"/>
          <w:tab w:val="left" w:pos="2340"/>
          <w:tab w:val="left" w:pos="3600"/>
          <w:tab w:val="left" w:pos="5040"/>
        </w:tabs>
      </w:pPr>
      <w:r>
        <w:tab/>
      </w:r>
      <w:r>
        <w:tab/>
      </w:r>
      <w:r w:rsidRPr="00714409">
        <w:rPr>
          <w:rFonts w:ascii="Doulos SIL" w:hAnsi="Doulos SIL"/>
        </w:rPr>
        <w:t>kɔ́l-ɔ́</w:t>
      </w:r>
      <w:r w:rsidRPr="00714409">
        <w:rPr>
          <w:rFonts w:ascii="Doulos SIL" w:hAnsi="Doulos SIL"/>
        </w:rPr>
        <w:tab/>
        <w:t>kɔ́l</w:t>
      </w:r>
      <w:r w:rsidRPr="00714409">
        <w:rPr>
          <w:rFonts w:ascii="Doulos SIL" w:hAnsi="Doulos SIL"/>
        </w:rPr>
        <w:tab/>
        <w:t>kɔ́lɔ́</w:t>
      </w:r>
      <w:r>
        <w:tab/>
        <w:t>‘hill, mountain’</w:t>
      </w:r>
    </w:p>
    <w:p w14:paraId="781BC279" w14:textId="5C1B8972" w:rsidR="00FF5DDD" w:rsidRDefault="00FF5DDD" w:rsidP="00FF5DDD">
      <w:pPr>
        <w:tabs>
          <w:tab w:val="clear" w:pos="369"/>
          <w:tab w:val="left" w:pos="720"/>
          <w:tab w:val="left" w:pos="1080"/>
          <w:tab w:val="left" w:pos="2340"/>
          <w:tab w:val="left" w:pos="3600"/>
          <w:tab w:val="left" w:pos="5040"/>
        </w:tabs>
      </w:pPr>
      <w:r>
        <w:tab/>
      </w:r>
      <w:r>
        <w:tab/>
      </w:r>
      <w:r w:rsidR="00886FC7">
        <w:rPr>
          <w:rFonts w:ascii="Doulos SIL" w:hAnsi="Doulos SIL"/>
        </w:rPr>
        <w:t>kpɔ̀l</w:t>
      </w:r>
      <w:r w:rsidRPr="00714409">
        <w:rPr>
          <w:rFonts w:ascii="Doulos SIL" w:hAnsi="Doulos SIL"/>
        </w:rPr>
        <w:t>-ɔ́</w:t>
      </w:r>
      <w:r w:rsidRPr="00714409">
        <w:rPr>
          <w:rFonts w:ascii="Doulos SIL" w:hAnsi="Doulos SIL"/>
        </w:rPr>
        <w:tab/>
      </w:r>
      <w:r w:rsidR="00886FC7" w:rsidRPr="00886FC7">
        <w:rPr>
          <w:rFonts w:ascii="Doulos SIL" w:hAnsi="Doulos SIL"/>
          <w:color w:val="FF0000"/>
          <w:highlight w:val="yellow"/>
        </w:rPr>
        <w:t>kpò</w:t>
      </w:r>
      <w:r w:rsidR="00886FC7">
        <w:rPr>
          <w:rFonts w:ascii="Doulos SIL" w:hAnsi="Doulos SIL"/>
        </w:rPr>
        <w:t>l</w:t>
      </w:r>
      <w:r w:rsidRPr="00714409">
        <w:rPr>
          <w:rFonts w:ascii="Doulos SIL" w:hAnsi="Doulos SIL"/>
        </w:rPr>
        <w:tab/>
      </w:r>
      <w:r w:rsidR="00886FC7">
        <w:rPr>
          <w:rFonts w:ascii="Doulos SIL" w:hAnsi="Doulos SIL"/>
        </w:rPr>
        <w:t>kpɔ̀</w:t>
      </w:r>
      <w:r w:rsidRPr="00714409">
        <w:rPr>
          <w:rFonts w:ascii="Doulos SIL" w:hAnsi="Doulos SIL"/>
        </w:rPr>
        <w:t>lɔ́</w:t>
      </w:r>
      <w:r>
        <w:tab/>
        <w:t>‘</w:t>
      </w:r>
      <w:r w:rsidR="00886FC7">
        <w:t>skin’</w:t>
      </w:r>
    </w:p>
    <w:p w14:paraId="6423FD74" w14:textId="0C926353" w:rsidR="00014871" w:rsidRDefault="00014871" w:rsidP="00014871">
      <w:pPr>
        <w:tabs>
          <w:tab w:val="clear" w:pos="369"/>
          <w:tab w:val="left" w:pos="720"/>
          <w:tab w:val="left" w:pos="1080"/>
          <w:tab w:val="left" w:pos="2340"/>
          <w:tab w:val="left" w:pos="3600"/>
          <w:tab w:val="left" w:pos="5040"/>
        </w:tabs>
      </w:pPr>
      <w:r>
        <w:tab/>
      </w:r>
      <w:r>
        <w:tab/>
      </w:r>
      <w:r>
        <w:rPr>
          <w:rFonts w:ascii="Doulos SIL" w:hAnsi="Doulos SIL"/>
        </w:rPr>
        <w:t>sɔ̀l</w:t>
      </w:r>
      <w:r w:rsidRPr="00714409">
        <w:rPr>
          <w:rFonts w:ascii="Doulos SIL" w:hAnsi="Doulos SIL"/>
        </w:rPr>
        <w:t>-ɔ́</w:t>
      </w:r>
      <w:r w:rsidRPr="00714409">
        <w:rPr>
          <w:rFonts w:ascii="Doulos SIL" w:hAnsi="Doulos SIL"/>
        </w:rPr>
        <w:tab/>
      </w:r>
      <w:r>
        <w:rPr>
          <w:rFonts w:ascii="Doulos SIL" w:hAnsi="Doulos SIL"/>
        </w:rPr>
        <w:t>sɔ̀l</w:t>
      </w:r>
      <w:r w:rsidRPr="00714409">
        <w:rPr>
          <w:rFonts w:ascii="Doulos SIL" w:hAnsi="Doulos SIL"/>
        </w:rPr>
        <w:tab/>
      </w:r>
      <w:r>
        <w:rPr>
          <w:rFonts w:ascii="Doulos SIL" w:hAnsi="Doulos SIL"/>
        </w:rPr>
        <w:t>sɔ̀</w:t>
      </w:r>
      <w:r w:rsidRPr="00714409">
        <w:rPr>
          <w:rFonts w:ascii="Doulos SIL" w:hAnsi="Doulos SIL"/>
        </w:rPr>
        <w:t>lɔ́</w:t>
      </w:r>
      <w:r>
        <w:tab/>
        <w:t>‘gear’</w:t>
      </w:r>
    </w:p>
    <w:p w14:paraId="3AC4E491" w14:textId="77777777" w:rsidR="00442623" w:rsidRDefault="00442623" w:rsidP="00442623">
      <w:pPr>
        <w:tabs>
          <w:tab w:val="clear" w:pos="369"/>
          <w:tab w:val="left" w:pos="720"/>
          <w:tab w:val="left" w:pos="1080"/>
          <w:tab w:val="left" w:pos="2340"/>
          <w:tab w:val="left" w:pos="3600"/>
          <w:tab w:val="left" w:pos="5040"/>
        </w:tabs>
      </w:pPr>
      <w:r>
        <w:tab/>
      </w:r>
      <w:r>
        <w:tab/>
      </w:r>
      <w:r>
        <w:rPr>
          <w:rFonts w:ascii="Doulos SIL" w:hAnsi="Doulos SIL"/>
        </w:rPr>
        <w:t>tál-á</w:t>
      </w:r>
      <w:r>
        <w:rPr>
          <w:rFonts w:ascii="Doulos SIL" w:hAnsi="Doulos SIL"/>
        </w:rPr>
        <w:tab/>
        <w:t>tál</w:t>
      </w:r>
      <w:r>
        <w:rPr>
          <w:rFonts w:ascii="Doulos SIL" w:hAnsi="Doulos SIL"/>
        </w:rPr>
        <w:tab/>
        <w:t>t</w:t>
      </w:r>
      <w:r w:rsidRPr="00F5515B">
        <w:rPr>
          <w:rFonts w:ascii="Doulos SIL" w:hAnsi="Doulos SIL"/>
        </w:rPr>
        <w:t>álá</w:t>
      </w:r>
      <w:r>
        <w:tab/>
        <w:t>‘sun’</w:t>
      </w:r>
    </w:p>
    <w:p w14:paraId="1D29F9CC" w14:textId="13AAD997" w:rsidR="00A72C7C" w:rsidRDefault="00A72C7C" w:rsidP="00A72C7C">
      <w:pPr>
        <w:tabs>
          <w:tab w:val="clear" w:pos="369"/>
          <w:tab w:val="left" w:pos="720"/>
          <w:tab w:val="left" w:pos="1080"/>
          <w:tab w:val="left" w:pos="2340"/>
          <w:tab w:val="left" w:pos="3600"/>
          <w:tab w:val="left" w:pos="5040"/>
        </w:tabs>
      </w:pPr>
      <w:r>
        <w:tab/>
      </w:r>
      <w:r>
        <w:tab/>
      </w:r>
      <w:r w:rsidR="00442623">
        <w:rPr>
          <w:rFonts w:ascii="Doulos SIL" w:hAnsi="Doulos SIL"/>
        </w:rPr>
        <w:t>tɔ́l-ɔ̀</w:t>
      </w:r>
      <w:r>
        <w:rPr>
          <w:rFonts w:ascii="Doulos SIL" w:hAnsi="Doulos SIL"/>
        </w:rPr>
        <w:tab/>
      </w:r>
      <w:r w:rsidR="00442623" w:rsidRPr="00442623">
        <w:rPr>
          <w:rFonts w:ascii="Doulos SIL" w:hAnsi="Doulos SIL"/>
          <w:color w:val="FF0000"/>
          <w:highlight w:val="yellow"/>
        </w:rPr>
        <w:t>tól</w:t>
      </w:r>
      <w:r>
        <w:rPr>
          <w:rFonts w:ascii="Doulos SIL" w:hAnsi="Doulos SIL"/>
        </w:rPr>
        <w:tab/>
      </w:r>
      <w:r w:rsidR="00442623">
        <w:rPr>
          <w:rFonts w:ascii="Doulos SIL" w:hAnsi="Doulos SIL"/>
        </w:rPr>
        <w:t>tɔ́lɔ̄</w:t>
      </w:r>
      <w:r>
        <w:tab/>
        <w:t>‘</w:t>
      </w:r>
      <w:r w:rsidR="00442623">
        <w:t>ear’</w:t>
      </w:r>
    </w:p>
    <w:p w14:paraId="4F29A9AC" w14:textId="42AE8373" w:rsidR="00136371" w:rsidRDefault="00136371" w:rsidP="00136371">
      <w:pPr>
        <w:tabs>
          <w:tab w:val="clear" w:pos="369"/>
          <w:tab w:val="left" w:pos="720"/>
          <w:tab w:val="left" w:pos="1080"/>
          <w:tab w:val="left" w:pos="2340"/>
          <w:tab w:val="left" w:pos="3600"/>
          <w:tab w:val="left" w:pos="5040"/>
        </w:tabs>
      </w:pPr>
      <w:r>
        <w:tab/>
      </w:r>
      <w:r>
        <w:tab/>
      </w:r>
      <w:r>
        <w:rPr>
          <w:rFonts w:ascii="Doulos SIL" w:hAnsi="Doulos SIL"/>
        </w:rPr>
        <w:t>wàl-á</w:t>
      </w:r>
      <w:r w:rsidRPr="00F5515B">
        <w:rPr>
          <w:rFonts w:ascii="Doulos SIL" w:hAnsi="Doulos SIL"/>
        </w:rPr>
        <w:tab/>
      </w:r>
      <w:r>
        <w:rPr>
          <w:rFonts w:ascii="Doulos SIL" w:hAnsi="Doulos SIL"/>
        </w:rPr>
        <w:t>wàlà</w:t>
      </w:r>
      <w:r w:rsidRPr="00F5515B">
        <w:rPr>
          <w:rFonts w:ascii="Doulos SIL" w:hAnsi="Doulos SIL"/>
        </w:rPr>
        <w:tab/>
      </w:r>
      <w:r>
        <w:rPr>
          <w:rFonts w:ascii="Doulos SIL" w:hAnsi="Doulos SIL"/>
        </w:rPr>
        <w:t>wàlá</w:t>
      </w:r>
      <w:r>
        <w:tab/>
        <w:t>‘urine’</w:t>
      </w:r>
    </w:p>
    <w:p w14:paraId="455FF24C" w14:textId="44379857" w:rsidR="004E7B04" w:rsidRDefault="004E7B04" w:rsidP="004E7B04">
      <w:pPr>
        <w:tabs>
          <w:tab w:val="clear" w:pos="369"/>
          <w:tab w:val="left" w:pos="720"/>
          <w:tab w:val="left" w:pos="1080"/>
          <w:tab w:val="left" w:pos="2340"/>
          <w:tab w:val="left" w:pos="3600"/>
          <w:tab w:val="left" w:pos="5040"/>
        </w:tabs>
      </w:pPr>
      <w:r>
        <w:tab/>
      </w:r>
      <w:r>
        <w:tab/>
      </w:r>
      <w:r>
        <w:rPr>
          <w:rFonts w:ascii="Doulos SIL" w:hAnsi="Doulos SIL"/>
        </w:rPr>
        <w:t>wál-à</w:t>
      </w:r>
      <w:r w:rsidRPr="00F5515B">
        <w:rPr>
          <w:rFonts w:ascii="Doulos SIL" w:hAnsi="Doulos SIL"/>
        </w:rPr>
        <w:tab/>
      </w:r>
      <w:r>
        <w:rPr>
          <w:rFonts w:ascii="Doulos SIL" w:hAnsi="Doulos SIL"/>
        </w:rPr>
        <w:t>wál</w:t>
      </w:r>
      <w:r>
        <w:t xml:space="preserve"> ~ </w:t>
      </w:r>
      <w:r w:rsidRPr="004E7B04">
        <w:rPr>
          <w:rFonts w:ascii="Doulos SIL" w:hAnsi="Doulos SIL"/>
        </w:rPr>
        <w:t>wálá</w:t>
      </w:r>
      <w:r w:rsidRPr="00F5515B">
        <w:rPr>
          <w:rFonts w:ascii="Doulos SIL" w:hAnsi="Doulos SIL"/>
        </w:rPr>
        <w:tab/>
      </w:r>
      <w:r>
        <w:rPr>
          <w:rFonts w:ascii="Doulos SIL" w:hAnsi="Doulos SIL"/>
        </w:rPr>
        <w:t>wálā</w:t>
      </w:r>
      <w:r>
        <w:tab/>
        <w:t>‘</w:t>
      </w:r>
      <w:r w:rsidR="00136371">
        <w:t>n</w:t>
      </w:r>
      <w:r>
        <w:t>oise’ or ‘shout’</w:t>
      </w:r>
    </w:p>
    <w:p w14:paraId="4216C739" w14:textId="44EBFA35" w:rsidR="003D72F0" w:rsidRDefault="003D72F0" w:rsidP="003D72F0">
      <w:pPr>
        <w:tabs>
          <w:tab w:val="clear" w:pos="369"/>
          <w:tab w:val="left" w:pos="720"/>
          <w:tab w:val="left" w:pos="1080"/>
          <w:tab w:val="left" w:pos="2340"/>
          <w:tab w:val="left" w:pos="3600"/>
          <w:tab w:val="left" w:pos="5040"/>
        </w:tabs>
      </w:pPr>
      <w:r>
        <w:tab/>
      </w:r>
      <w:r>
        <w:tab/>
      </w:r>
      <w:r>
        <w:rPr>
          <w:rFonts w:ascii="Doulos SIL" w:hAnsi="Doulos SIL"/>
        </w:rPr>
        <w:t>wùl-á</w:t>
      </w:r>
      <w:r w:rsidRPr="00F5515B">
        <w:rPr>
          <w:rFonts w:ascii="Doulos SIL" w:hAnsi="Doulos SIL"/>
        </w:rPr>
        <w:tab/>
      </w:r>
      <w:r>
        <w:rPr>
          <w:rFonts w:ascii="Doulos SIL" w:hAnsi="Doulos SIL"/>
        </w:rPr>
        <w:t>wùl</w:t>
      </w:r>
      <w:r>
        <w:rPr>
          <w:rFonts w:ascii="Doulos SIL" w:hAnsi="Doulos SIL"/>
        </w:rPr>
        <w:tab/>
        <w:t>wùlá</w:t>
      </w:r>
      <w:r>
        <w:tab/>
        <w:t>‘dog’</w:t>
      </w:r>
    </w:p>
    <w:p w14:paraId="35C1E089" w14:textId="77777777" w:rsidR="005C1C68" w:rsidRDefault="005C1C68" w:rsidP="005C1C68">
      <w:pPr>
        <w:tabs>
          <w:tab w:val="clear" w:pos="369"/>
          <w:tab w:val="left" w:pos="720"/>
          <w:tab w:val="left" w:pos="1080"/>
          <w:tab w:val="left" w:pos="2340"/>
          <w:tab w:val="left" w:pos="3600"/>
          <w:tab w:val="left" w:pos="5040"/>
        </w:tabs>
      </w:pPr>
      <w:r>
        <w:tab/>
      </w:r>
      <w:r>
        <w:tab/>
      </w:r>
      <w:r w:rsidRPr="00F5515B">
        <w:rPr>
          <w:rFonts w:ascii="Doulos SIL" w:hAnsi="Doulos SIL"/>
        </w:rPr>
        <w:t>yál-á</w:t>
      </w:r>
      <w:r w:rsidRPr="00F5515B">
        <w:rPr>
          <w:rFonts w:ascii="Doulos SIL" w:hAnsi="Doulos SIL"/>
        </w:rPr>
        <w:tab/>
        <w:t>yál</w:t>
      </w:r>
      <w:r w:rsidRPr="00F5515B">
        <w:rPr>
          <w:rFonts w:ascii="Doulos SIL" w:hAnsi="Doulos SIL"/>
        </w:rPr>
        <w:tab/>
        <w:t>yálá</w:t>
      </w:r>
      <w:r>
        <w:tab/>
        <w:t>‘egg’ or ‘bone’</w:t>
      </w:r>
    </w:p>
    <w:p w14:paraId="4E0620D1" w14:textId="5DA2EC0C" w:rsidR="00F5515B" w:rsidRDefault="00F5515B" w:rsidP="0037651C">
      <w:pPr>
        <w:tabs>
          <w:tab w:val="clear" w:pos="369"/>
          <w:tab w:val="left" w:pos="720"/>
          <w:tab w:val="left" w:pos="1080"/>
          <w:tab w:val="left" w:pos="2340"/>
          <w:tab w:val="left" w:pos="3600"/>
          <w:tab w:val="left" w:pos="5040"/>
        </w:tabs>
      </w:pPr>
      <w:r>
        <w:tab/>
      </w:r>
      <w:r>
        <w:tab/>
      </w:r>
      <w:r w:rsidR="005C1C68">
        <w:rPr>
          <w:rFonts w:ascii="Doulos SIL" w:hAnsi="Doulos SIL"/>
        </w:rPr>
        <w:t>yál-à</w:t>
      </w:r>
      <w:r w:rsidR="005C1C68">
        <w:rPr>
          <w:rFonts w:ascii="Doulos SIL" w:hAnsi="Doulos SIL"/>
        </w:rPr>
        <w:tab/>
        <w:t>yál</w:t>
      </w:r>
      <w:r w:rsidR="005C1C68">
        <w:rPr>
          <w:rFonts w:ascii="Doulos SIL" w:hAnsi="Doulos SIL"/>
        </w:rPr>
        <w:tab/>
        <w:t>yálā</w:t>
      </w:r>
      <w:r>
        <w:tab/>
        <w:t>‘</w:t>
      </w:r>
      <w:r w:rsidR="005C1C68">
        <w:t>hole’</w:t>
      </w:r>
    </w:p>
    <w:p w14:paraId="73FD587C" w14:textId="5938751F" w:rsidR="00A72C7C" w:rsidRPr="00A72C7C" w:rsidRDefault="00A72C7C" w:rsidP="00A72C7C">
      <w:pPr>
        <w:tabs>
          <w:tab w:val="clear" w:pos="369"/>
          <w:tab w:val="left" w:pos="720"/>
          <w:tab w:val="left" w:pos="1080"/>
          <w:tab w:val="left" w:pos="2340"/>
          <w:tab w:val="left" w:pos="3600"/>
          <w:tab w:val="left" w:pos="5040"/>
        </w:tabs>
        <w:rPr>
          <w:i/>
        </w:rPr>
      </w:pPr>
      <w:r w:rsidRPr="00A72C7C">
        <w:rPr>
          <w:i/>
        </w:rPr>
        <w:tab/>
        <w:t xml:space="preserve">   Apocope before ‘two’, /</w:t>
      </w:r>
      <w:r w:rsidRPr="00A72C7C">
        <w:rPr>
          <w:rFonts w:ascii="Doulos SIL" w:hAnsi="Doulos SIL"/>
          <w:i/>
          <w:color w:val="008000"/>
        </w:rPr>
        <w:t>l-r</w:t>
      </w:r>
      <w:r w:rsidRPr="00A72C7C">
        <w:rPr>
          <w:i/>
        </w:rPr>
        <w:t xml:space="preserve">/ cluster realized as </w:t>
      </w:r>
      <w:r w:rsidRPr="00A72C7C">
        <w:rPr>
          <w:rFonts w:ascii="Doulos SIL" w:hAnsi="Doulos SIL"/>
        </w:rPr>
        <w:t>ll</w:t>
      </w:r>
      <w:r w:rsidRPr="00A72C7C">
        <w:rPr>
          <w:i/>
        </w:rPr>
        <w:t xml:space="preserve"> </w:t>
      </w:r>
    </w:p>
    <w:p w14:paraId="7CED5809" w14:textId="77777777" w:rsidR="00FF5DDD" w:rsidRDefault="00FF5DDD" w:rsidP="00FF5DDD">
      <w:pPr>
        <w:tabs>
          <w:tab w:val="clear" w:pos="369"/>
          <w:tab w:val="left" w:pos="720"/>
          <w:tab w:val="left" w:pos="1080"/>
          <w:tab w:val="left" w:pos="2340"/>
          <w:tab w:val="left" w:pos="3600"/>
          <w:tab w:val="left" w:pos="5040"/>
        </w:tabs>
      </w:pPr>
      <w:r>
        <w:tab/>
      </w:r>
      <w:r>
        <w:tab/>
      </w:r>
      <w:r>
        <w:rPr>
          <w:rFonts w:ascii="Doulos SIL" w:hAnsi="Doulos SIL"/>
        </w:rPr>
        <w:t>búl-lá</w:t>
      </w:r>
      <w:r>
        <w:rPr>
          <w:rFonts w:ascii="Doulos SIL" w:hAnsi="Doulos SIL"/>
        </w:rPr>
        <w:tab/>
        <w:t>búl</w:t>
      </w:r>
      <w:r>
        <w:rPr>
          <w:rFonts w:ascii="Doulos SIL" w:hAnsi="Doulos SIL"/>
        </w:rPr>
        <w:tab/>
        <w:t>b</w:t>
      </w:r>
      <w:r w:rsidRPr="00714409">
        <w:rPr>
          <w:rFonts w:ascii="Doulos SIL" w:hAnsi="Doulos SIL"/>
        </w:rPr>
        <w:t>úlú</w:t>
      </w:r>
      <w:r>
        <w:tab/>
        <w:t>‘grub’</w:t>
      </w:r>
    </w:p>
    <w:p w14:paraId="2731B499" w14:textId="77777777" w:rsidR="00FF5DDD" w:rsidRDefault="00FF5DDD" w:rsidP="00FF5DDD">
      <w:pPr>
        <w:tabs>
          <w:tab w:val="clear" w:pos="369"/>
          <w:tab w:val="left" w:pos="720"/>
          <w:tab w:val="left" w:pos="1080"/>
          <w:tab w:val="left" w:pos="2340"/>
          <w:tab w:val="left" w:pos="3600"/>
          <w:tab w:val="left" w:pos="5040"/>
        </w:tabs>
      </w:pPr>
      <w:r>
        <w:tab/>
      </w:r>
      <w:r>
        <w:tab/>
      </w:r>
      <w:r>
        <w:rPr>
          <w:rFonts w:ascii="Doulos SIL" w:hAnsi="Doulos SIL"/>
        </w:rPr>
        <w:t>dál-lá</w:t>
      </w:r>
      <w:r>
        <w:rPr>
          <w:rFonts w:ascii="Doulos SIL" w:hAnsi="Doulos SIL"/>
        </w:rPr>
        <w:tab/>
        <w:t>dál</w:t>
      </w:r>
      <w:r>
        <w:rPr>
          <w:rFonts w:ascii="Doulos SIL" w:hAnsi="Doulos SIL"/>
        </w:rPr>
        <w:tab/>
        <w:t>dálí</w:t>
      </w:r>
      <w:r>
        <w:tab/>
        <w:t>‘grub’</w:t>
      </w:r>
    </w:p>
    <w:p w14:paraId="448D497E" w14:textId="77777777" w:rsidR="00FF5DDD" w:rsidRDefault="00FF5DDD" w:rsidP="00FF5DDD">
      <w:pPr>
        <w:tabs>
          <w:tab w:val="clear" w:pos="369"/>
          <w:tab w:val="left" w:pos="720"/>
          <w:tab w:val="left" w:pos="1080"/>
          <w:tab w:val="left" w:pos="2340"/>
          <w:tab w:val="left" w:pos="3600"/>
          <w:tab w:val="left" w:pos="5040"/>
        </w:tabs>
      </w:pPr>
      <w:r>
        <w:tab/>
      </w:r>
      <w:r>
        <w:tab/>
      </w:r>
      <w:r>
        <w:rPr>
          <w:rFonts w:ascii="Doulos SIL" w:hAnsi="Doulos SIL"/>
        </w:rPr>
        <w:t>jél-lá</w:t>
      </w:r>
      <w:r>
        <w:rPr>
          <w:rFonts w:ascii="Doulos SIL" w:hAnsi="Doulos SIL"/>
        </w:rPr>
        <w:tab/>
        <w:t>jél</w:t>
      </w:r>
      <w:r>
        <w:rPr>
          <w:rFonts w:ascii="Doulos SIL" w:hAnsi="Doulos SIL"/>
        </w:rPr>
        <w:tab/>
        <w:t>jélé</w:t>
      </w:r>
      <w:r>
        <w:tab/>
        <w:t>‘grub’</w:t>
      </w:r>
    </w:p>
    <w:p w14:paraId="36415DB8" w14:textId="77777777" w:rsidR="00A828BA" w:rsidRDefault="00A828BA" w:rsidP="00A828BA">
      <w:pPr>
        <w:tabs>
          <w:tab w:val="clear" w:pos="369"/>
          <w:tab w:val="left" w:pos="720"/>
          <w:tab w:val="left" w:pos="1080"/>
          <w:tab w:val="left" w:pos="2340"/>
          <w:tab w:val="left" w:pos="3600"/>
          <w:tab w:val="left" w:pos="5040"/>
        </w:tabs>
      </w:pPr>
      <w:r>
        <w:tab/>
      </w:r>
      <w:r>
        <w:tab/>
      </w:r>
      <w:r>
        <w:rPr>
          <w:rFonts w:ascii="Doulos SIL" w:hAnsi="Doulos SIL"/>
        </w:rPr>
        <w:t>kél-lá</w:t>
      </w:r>
      <w:r>
        <w:rPr>
          <w:rFonts w:ascii="Doulos SIL" w:hAnsi="Doulos SIL"/>
        </w:rPr>
        <w:tab/>
        <w:t>kél</w:t>
      </w:r>
      <w:r>
        <w:rPr>
          <w:rFonts w:ascii="Doulos SIL" w:hAnsi="Doulos SIL"/>
        </w:rPr>
        <w:tab/>
        <w:t>kélé</w:t>
      </w:r>
      <w:r>
        <w:tab/>
        <w:t>‘courtyard’</w:t>
      </w:r>
    </w:p>
    <w:p w14:paraId="3017CEC0" w14:textId="39B833D6" w:rsidR="00F7737D" w:rsidRDefault="00F7737D" w:rsidP="00F7737D">
      <w:pPr>
        <w:tabs>
          <w:tab w:val="clear" w:pos="369"/>
          <w:tab w:val="left" w:pos="720"/>
          <w:tab w:val="left" w:pos="1080"/>
          <w:tab w:val="left" w:pos="2340"/>
          <w:tab w:val="left" w:pos="3600"/>
          <w:tab w:val="left" w:pos="5040"/>
        </w:tabs>
      </w:pPr>
      <w:r>
        <w:tab/>
      </w:r>
      <w:r>
        <w:tab/>
      </w:r>
      <w:r>
        <w:rPr>
          <w:rFonts w:ascii="Doulos SIL" w:hAnsi="Doulos SIL"/>
        </w:rPr>
        <w:t>ɲi᷆l-là</w:t>
      </w:r>
      <w:r w:rsidRPr="00714409">
        <w:rPr>
          <w:rFonts w:ascii="Doulos SIL" w:hAnsi="Doulos SIL"/>
        </w:rPr>
        <w:tab/>
      </w:r>
      <w:r>
        <w:rPr>
          <w:rFonts w:ascii="Doulos SIL" w:hAnsi="Doulos SIL"/>
        </w:rPr>
        <w:t>ɲíl</w:t>
      </w:r>
      <w:r w:rsidRPr="00714409">
        <w:rPr>
          <w:rFonts w:ascii="Doulos SIL" w:hAnsi="Doulos SIL"/>
        </w:rPr>
        <w:tab/>
      </w:r>
      <w:r>
        <w:rPr>
          <w:rFonts w:ascii="Doulos SIL" w:hAnsi="Doulos SIL"/>
        </w:rPr>
        <w:t>ɲílī</w:t>
      </w:r>
      <w:r>
        <w:tab/>
        <w:t>‘eyes’</w:t>
      </w:r>
    </w:p>
    <w:p w14:paraId="21F1FCA7" w14:textId="5C5D7588" w:rsidR="00B93362" w:rsidRDefault="00B93362" w:rsidP="00B93362">
      <w:pPr>
        <w:tabs>
          <w:tab w:val="clear" w:pos="369"/>
          <w:tab w:val="left" w:pos="720"/>
          <w:tab w:val="left" w:pos="1080"/>
          <w:tab w:val="left" w:pos="2340"/>
          <w:tab w:val="left" w:pos="3600"/>
          <w:tab w:val="left" w:pos="5040"/>
        </w:tabs>
      </w:pPr>
      <w:r>
        <w:tab/>
      </w:r>
      <w:r>
        <w:tab/>
      </w:r>
      <w:r w:rsidRPr="00B93362">
        <w:rPr>
          <w:rFonts w:ascii="Doulos SIL" w:hAnsi="Doulos SIL"/>
        </w:rPr>
        <w:t>pɛ᷆l-là</w:t>
      </w:r>
      <w:r w:rsidRPr="00B93362">
        <w:rPr>
          <w:rFonts w:ascii="Doulos SIL" w:hAnsi="Doulos SIL"/>
        </w:rPr>
        <w:tab/>
        <w:t>pɛ́l</w:t>
      </w:r>
      <w:r w:rsidRPr="00B93362">
        <w:rPr>
          <w:rFonts w:ascii="Doulos SIL" w:hAnsi="Doulos SIL"/>
        </w:rPr>
        <w:tab/>
        <w:t>pɛ́lɛ̄</w:t>
      </w:r>
      <w:r>
        <w:tab/>
        <w:t>‘chili pepper’</w:t>
      </w:r>
    </w:p>
    <w:p w14:paraId="43EC1B38" w14:textId="6906C4E9" w:rsidR="00714409" w:rsidRDefault="00714409" w:rsidP="0037651C">
      <w:pPr>
        <w:tabs>
          <w:tab w:val="clear" w:pos="369"/>
          <w:tab w:val="left" w:pos="720"/>
          <w:tab w:val="left" w:pos="1080"/>
          <w:tab w:val="left" w:pos="2340"/>
          <w:tab w:val="left" w:pos="3600"/>
          <w:tab w:val="left" w:pos="5040"/>
        </w:tabs>
      </w:pPr>
      <w:r>
        <w:tab/>
      </w:r>
      <w:r>
        <w:tab/>
      </w:r>
      <w:r w:rsidRPr="00714409">
        <w:rPr>
          <w:rFonts w:ascii="Doulos SIL" w:hAnsi="Doulos SIL"/>
        </w:rPr>
        <w:t>súl-lá</w:t>
      </w:r>
      <w:r w:rsidRPr="00714409">
        <w:rPr>
          <w:rFonts w:ascii="Doulos SIL" w:hAnsi="Doulos SIL"/>
        </w:rPr>
        <w:tab/>
        <w:t>súl</w:t>
      </w:r>
      <w:r w:rsidRPr="00714409">
        <w:rPr>
          <w:rFonts w:ascii="Doulos SIL" w:hAnsi="Doulos SIL"/>
        </w:rPr>
        <w:tab/>
        <w:t>súlú</w:t>
      </w:r>
      <w:r>
        <w:tab/>
        <w:t>‘shade’</w:t>
      </w:r>
    </w:p>
    <w:p w14:paraId="08C46631" w14:textId="6A858F8E" w:rsidR="00714409" w:rsidRDefault="00714409" w:rsidP="0037651C">
      <w:pPr>
        <w:tabs>
          <w:tab w:val="clear" w:pos="369"/>
          <w:tab w:val="left" w:pos="720"/>
          <w:tab w:val="left" w:pos="1080"/>
          <w:tab w:val="left" w:pos="2340"/>
          <w:tab w:val="left" w:pos="3600"/>
          <w:tab w:val="left" w:pos="5040"/>
        </w:tabs>
      </w:pPr>
      <w:r>
        <w:tab/>
      </w:r>
      <w:r>
        <w:tab/>
      </w:r>
      <w:r>
        <w:rPr>
          <w:rFonts w:ascii="Doulos SIL" w:hAnsi="Doulos SIL"/>
        </w:rPr>
        <w:t>t</w:t>
      </w:r>
      <w:r w:rsidRPr="00714409">
        <w:rPr>
          <w:rFonts w:ascii="Doulos SIL" w:hAnsi="Doulos SIL"/>
        </w:rPr>
        <w:t>úl-lá</w:t>
      </w:r>
      <w:r w:rsidRPr="00714409">
        <w:rPr>
          <w:rFonts w:ascii="Doulos SIL" w:hAnsi="Doulos SIL"/>
        </w:rPr>
        <w:tab/>
      </w:r>
      <w:r>
        <w:rPr>
          <w:rFonts w:ascii="Doulos SIL" w:hAnsi="Doulos SIL"/>
        </w:rPr>
        <w:t>t</w:t>
      </w:r>
      <w:r w:rsidRPr="00714409">
        <w:rPr>
          <w:rFonts w:ascii="Doulos SIL" w:hAnsi="Doulos SIL"/>
        </w:rPr>
        <w:t>úl</w:t>
      </w:r>
      <w:r w:rsidRPr="00714409">
        <w:rPr>
          <w:rFonts w:ascii="Doulos SIL" w:hAnsi="Doulos SIL"/>
        </w:rPr>
        <w:tab/>
      </w:r>
      <w:r>
        <w:rPr>
          <w:rFonts w:ascii="Doulos SIL" w:hAnsi="Doulos SIL"/>
        </w:rPr>
        <w:t>t</w:t>
      </w:r>
      <w:r w:rsidRPr="00714409">
        <w:rPr>
          <w:rFonts w:ascii="Doulos SIL" w:hAnsi="Doulos SIL"/>
        </w:rPr>
        <w:t>úlú</w:t>
      </w:r>
      <w:r>
        <w:tab/>
        <w:t>‘metal’</w:t>
      </w:r>
    </w:p>
    <w:p w14:paraId="169C308C" w14:textId="77777777" w:rsidR="003D72F0" w:rsidRDefault="003D72F0" w:rsidP="003D72F0">
      <w:pPr>
        <w:tabs>
          <w:tab w:val="clear" w:pos="369"/>
          <w:tab w:val="left" w:pos="720"/>
          <w:tab w:val="left" w:pos="1080"/>
          <w:tab w:val="left" w:pos="2340"/>
          <w:tab w:val="left" w:pos="3600"/>
          <w:tab w:val="left" w:pos="5040"/>
        </w:tabs>
      </w:pPr>
      <w:r>
        <w:tab/>
      </w:r>
      <w:r>
        <w:tab/>
      </w:r>
      <w:r w:rsidRPr="00B054B0">
        <w:rPr>
          <w:rFonts w:ascii="Doulos SIL" w:hAnsi="Doulos SIL"/>
        </w:rPr>
        <w:t>wál-lá</w:t>
      </w:r>
      <w:r w:rsidRPr="00B054B0">
        <w:rPr>
          <w:rFonts w:ascii="Doulos SIL" w:hAnsi="Doulos SIL"/>
        </w:rPr>
        <w:tab/>
        <w:t>wál</w:t>
      </w:r>
      <w:r w:rsidRPr="00B054B0">
        <w:rPr>
          <w:rFonts w:ascii="Doulos SIL" w:hAnsi="Doulos SIL"/>
        </w:rPr>
        <w:tab/>
        <w:t>wálí</w:t>
      </w:r>
      <w:r>
        <w:tab/>
        <w:t>‘work (n)’</w:t>
      </w:r>
    </w:p>
    <w:p w14:paraId="11B56334" w14:textId="75305980" w:rsidR="00A72C7C" w:rsidRPr="00A72C7C" w:rsidRDefault="00A72C7C" w:rsidP="00A72C7C">
      <w:pPr>
        <w:tabs>
          <w:tab w:val="clear" w:pos="369"/>
          <w:tab w:val="left" w:pos="720"/>
          <w:tab w:val="left" w:pos="1080"/>
          <w:tab w:val="left" w:pos="2340"/>
          <w:tab w:val="left" w:pos="3600"/>
          <w:tab w:val="left" w:pos="5040"/>
        </w:tabs>
        <w:rPr>
          <w:i/>
        </w:rPr>
      </w:pPr>
      <w:r w:rsidRPr="00A72C7C">
        <w:rPr>
          <w:i/>
        </w:rPr>
        <w:tab/>
        <w:t xml:space="preserve">   </w:t>
      </w:r>
      <w:r>
        <w:rPr>
          <w:i/>
        </w:rPr>
        <w:t xml:space="preserve">no </w:t>
      </w:r>
      <w:r w:rsidRPr="00A72C7C">
        <w:rPr>
          <w:i/>
        </w:rPr>
        <w:t xml:space="preserve">Apocope before ‘two’, </w:t>
      </w:r>
      <w:r w:rsidR="00886FC7" w:rsidRPr="00886FC7">
        <w:t>/</w:t>
      </w:r>
      <w:r w:rsidR="00886FC7">
        <w:rPr>
          <w:rFonts w:ascii="Doulos SIL" w:hAnsi="Doulos SIL"/>
          <w:color w:val="008000"/>
        </w:rPr>
        <w:t>l</w:t>
      </w:r>
      <w:r w:rsidR="00886FC7" w:rsidRPr="00886FC7">
        <w:rPr>
          <w:rFonts w:ascii="Doulos SIL" w:hAnsi="Doulos SIL"/>
          <w:color w:val="008000"/>
        </w:rPr>
        <w:t>-r</w:t>
      </w:r>
      <w:r w:rsidR="00886FC7" w:rsidRPr="00886FC7">
        <w:t>/</w:t>
      </w:r>
      <w:r w:rsidR="00886FC7">
        <w:t xml:space="preserve"> </w:t>
      </w:r>
      <w:r w:rsidRPr="00A72C7C">
        <w:rPr>
          <w:i/>
        </w:rPr>
        <w:t xml:space="preserve">realized as </w:t>
      </w:r>
      <w:r w:rsidRPr="00A72C7C">
        <w:rPr>
          <w:rFonts w:ascii="Doulos SIL" w:hAnsi="Doulos SIL"/>
        </w:rPr>
        <w:t>l</w:t>
      </w:r>
      <w:r w:rsidRPr="00A72C7C">
        <w:rPr>
          <w:i/>
        </w:rPr>
        <w:t xml:space="preserve"> </w:t>
      </w:r>
    </w:p>
    <w:p w14:paraId="3231C004" w14:textId="77777777" w:rsidR="007F683F" w:rsidRDefault="007F683F" w:rsidP="007F683F">
      <w:pPr>
        <w:tabs>
          <w:tab w:val="clear" w:pos="369"/>
          <w:tab w:val="left" w:pos="720"/>
          <w:tab w:val="left" w:pos="1080"/>
          <w:tab w:val="left" w:pos="2340"/>
          <w:tab w:val="left" w:pos="3600"/>
          <w:tab w:val="left" w:pos="5040"/>
        </w:tabs>
      </w:pPr>
      <w:r>
        <w:tab/>
      </w:r>
      <w:r>
        <w:tab/>
      </w:r>
      <w:r>
        <w:rPr>
          <w:rFonts w:ascii="Doulos SIL" w:hAnsi="Doulos SIL"/>
        </w:rPr>
        <w:t>b</w:t>
      </w:r>
      <w:r w:rsidRPr="00F5515B">
        <w:rPr>
          <w:rFonts w:ascii="Doulos SIL" w:hAnsi="Doulos SIL"/>
        </w:rPr>
        <w:t>ál-á</w:t>
      </w:r>
      <w:r>
        <w:rPr>
          <w:rFonts w:ascii="Doulos SIL" w:hAnsi="Doulos SIL"/>
        </w:rPr>
        <w:t>ⁿ</w:t>
      </w:r>
      <w:r w:rsidRPr="00F5515B">
        <w:rPr>
          <w:rFonts w:ascii="Doulos SIL" w:hAnsi="Doulos SIL"/>
        </w:rPr>
        <w:tab/>
      </w:r>
      <w:r>
        <w:rPr>
          <w:rFonts w:ascii="Doulos SIL" w:hAnsi="Doulos SIL"/>
        </w:rPr>
        <w:t>b</w:t>
      </w:r>
      <w:r w:rsidRPr="00F5515B">
        <w:rPr>
          <w:rFonts w:ascii="Doulos SIL" w:hAnsi="Doulos SIL"/>
        </w:rPr>
        <w:t>ál</w:t>
      </w:r>
      <w:r>
        <w:rPr>
          <w:rFonts w:ascii="Doulos SIL" w:hAnsi="Doulos SIL"/>
        </w:rPr>
        <w:t>áⁿ</w:t>
      </w:r>
      <w:r w:rsidRPr="00F5515B">
        <w:rPr>
          <w:rFonts w:ascii="Doulos SIL" w:hAnsi="Doulos SIL"/>
        </w:rPr>
        <w:tab/>
      </w:r>
      <w:r>
        <w:rPr>
          <w:rFonts w:ascii="Doulos SIL" w:hAnsi="Doulos SIL"/>
        </w:rPr>
        <w:t>b</w:t>
      </w:r>
      <w:r w:rsidRPr="00F5515B">
        <w:rPr>
          <w:rFonts w:ascii="Doulos SIL" w:hAnsi="Doulos SIL"/>
        </w:rPr>
        <w:t>ál</w:t>
      </w:r>
      <w:r>
        <w:rPr>
          <w:rFonts w:ascii="Doulos SIL" w:hAnsi="Doulos SIL"/>
        </w:rPr>
        <w:t>áⁿ</w:t>
      </w:r>
      <w:r>
        <w:tab/>
        <w:t>‘balafon (xylophone)’</w:t>
      </w:r>
    </w:p>
    <w:p w14:paraId="7773395D" w14:textId="103312E5" w:rsidR="00FF5DDD" w:rsidRDefault="00FF5DDD" w:rsidP="0037651C">
      <w:pPr>
        <w:tabs>
          <w:tab w:val="clear" w:pos="369"/>
          <w:tab w:val="left" w:pos="720"/>
          <w:tab w:val="left" w:pos="1080"/>
          <w:tab w:val="left" w:pos="2340"/>
          <w:tab w:val="left" w:pos="3600"/>
          <w:tab w:val="left" w:pos="5040"/>
        </w:tabs>
      </w:pPr>
      <w:r>
        <w:tab/>
      </w:r>
      <w:r>
        <w:tab/>
      </w:r>
      <w:r w:rsidRPr="00FF5DDD">
        <w:rPr>
          <w:rFonts w:ascii="Doulos SIL" w:hAnsi="Doulos SIL"/>
        </w:rPr>
        <w:t>kál-á</w:t>
      </w:r>
      <w:r w:rsidRPr="00FF5DDD">
        <w:rPr>
          <w:rFonts w:ascii="Doulos SIL" w:hAnsi="Doulos SIL"/>
        </w:rPr>
        <w:tab/>
        <w:t>kálá</w:t>
      </w:r>
      <w:r w:rsidRPr="00FF5DDD">
        <w:rPr>
          <w:rFonts w:ascii="Doulos SIL" w:hAnsi="Doulos SIL"/>
        </w:rPr>
        <w:tab/>
        <w:t>kálá</w:t>
      </w:r>
      <w:r>
        <w:tab/>
        <w:t>‘home’</w:t>
      </w:r>
    </w:p>
    <w:p w14:paraId="6D14965A" w14:textId="17575D11" w:rsidR="005135F1" w:rsidRPr="00A72C7C" w:rsidRDefault="005135F1" w:rsidP="005135F1">
      <w:pPr>
        <w:tabs>
          <w:tab w:val="clear" w:pos="369"/>
          <w:tab w:val="left" w:pos="720"/>
          <w:tab w:val="left" w:pos="1080"/>
          <w:tab w:val="left" w:pos="2340"/>
          <w:tab w:val="left" w:pos="3600"/>
          <w:tab w:val="left" w:pos="5040"/>
        </w:tabs>
        <w:rPr>
          <w:i/>
        </w:rPr>
      </w:pPr>
      <w:r w:rsidRPr="00A72C7C">
        <w:rPr>
          <w:i/>
        </w:rPr>
        <w:tab/>
        <w:t xml:space="preserve">   </w:t>
      </w:r>
      <w:r>
        <w:rPr>
          <w:i/>
        </w:rPr>
        <w:t xml:space="preserve">no </w:t>
      </w:r>
      <w:r w:rsidRPr="00A72C7C">
        <w:rPr>
          <w:i/>
        </w:rPr>
        <w:t xml:space="preserve">Apocope before ‘two’, </w:t>
      </w:r>
      <w:r w:rsidR="00886FC7" w:rsidRPr="00886FC7">
        <w:t>/</w:t>
      </w:r>
      <w:r w:rsidR="00886FC7">
        <w:rPr>
          <w:rFonts w:ascii="Doulos SIL" w:hAnsi="Doulos SIL"/>
          <w:color w:val="008000"/>
        </w:rPr>
        <w:t>l</w:t>
      </w:r>
      <w:r w:rsidR="00886FC7" w:rsidRPr="00886FC7">
        <w:rPr>
          <w:rFonts w:ascii="Doulos SIL" w:hAnsi="Doulos SIL"/>
          <w:color w:val="008000"/>
        </w:rPr>
        <w:t>-r</w:t>
      </w:r>
      <w:r w:rsidR="00886FC7" w:rsidRPr="00886FC7">
        <w:t>/</w:t>
      </w:r>
      <w:r w:rsidRPr="00A72C7C">
        <w:rPr>
          <w:i/>
        </w:rPr>
        <w:t xml:space="preserve"> cluster realized as </w:t>
      </w:r>
      <w:r w:rsidRPr="00A72C7C">
        <w:rPr>
          <w:rFonts w:ascii="Doulos SIL" w:hAnsi="Doulos SIL"/>
        </w:rPr>
        <w:t>ll</w:t>
      </w:r>
      <w:r w:rsidRPr="00A72C7C">
        <w:rPr>
          <w:i/>
        </w:rPr>
        <w:t xml:space="preserve"> </w:t>
      </w:r>
    </w:p>
    <w:p w14:paraId="4A89B18F" w14:textId="77777777" w:rsidR="007F683F" w:rsidRDefault="007F683F" w:rsidP="007F683F">
      <w:pPr>
        <w:tabs>
          <w:tab w:val="clear" w:pos="369"/>
          <w:tab w:val="left" w:pos="720"/>
          <w:tab w:val="left" w:pos="1080"/>
          <w:tab w:val="left" w:pos="2340"/>
          <w:tab w:val="left" w:pos="3600"/>
          <w:tab w:val="left" w:pos="5040"/>
        </w:tabs>
      </w:pPr>
      <w:r>
        <w:tab/>
      </w:r>
      <w:r>
        <w:tab/>
      </w:r>
      <w:r w:rsidRPr="007F683F">
        <w:rPr>
          <w:rFonts w:ascii="Doulos SIL" w:hAnsi="Doulos SIL"/>
        </w:rPr>
        <w:t>bàl-láⁿ</w:t>
      </w:r>
      <w:r w:rsidRPr="007F683F">
        <w:rPr>
          <w:rFonts w:ascii="Doulos SIL" w:hAnsi="Doulos SIL"/>
        </w:rPr>
        <w:tab/>
        <w:t>bàlàⁿ</w:t>
      </w:r>
      <w:r w:rsidRPr="007F683F">
        <w:rPr>
          <w:rFonts w:ascii="Doulos SIL" w:hAnsi="Doulos SIL"/>
        </w:rPr>
        <w:tab/>
        <w:t>bàláⁿ</w:t>
      </w:r>
      <w:r>
        <w:tab/>
        <w:t>‘Senoufo person’</w:t>
      </w:r>
    </w:p>
    <w:p w14:paraId="1F6D940B" w14:textId="3C8D2E6E" w:rsidR="007F683F" w:rsidRPr="007F683F" w:rsidRDefault="007F683F" w:rsidP="007F683F">
      <w:pPr>
        <w:tabs>
          <w:tab w:val="clear" w:pos="369"/>
          <w:tab w:val="left" w:pos="720"/>
          <w:tab w:val="left" w:pos="1080"/>
          <w:tab w:val="left" w:pos="2340"/>
          <w:tab w:val="left" w:pos="3600"/>
          <w:tab w:val="left" w:pos="5040"/>
        </w:tabs>
        <w:rPr>
          <w:rFonts w:ascii="Doulos SIL" w:hAnsi="Doulos SIL"/>
        </w:rPr>
      </w:pPr>
      <w:r>
        <w:tab/>
      </w:r>
      <w:r>
        <w:tab/>
        <w:t xml:space="preserve">~ </w:t>
      </w:r>
      <w:r w:rsidRPr="007F683F">
        <w:rPr>
          <w:rFonts w:ascii="Doulos SIL" w:hAnsi="Doulos SIL"/>
        </w:rPr>
        <w:t>bàl-ná</w:t>
      </w:r>
    </w:p>
    <w:p w14:paraId="0A19C194" w14:textId="77777777" w:rsidR="007F683F" w:rsidRPr="00714409" w:rsidRDefault="007F683F" w:rsidP="007F683F">
      <w:pPr>
        <w:tabs>
          <w:tab w:val="clear" w:pos="369"/>
          <w:tab w:val="left" w:pos="720"/>
          <w:tab w:val="left" w:pos="1080"/>
          <w:tab w:val="left" w:pos="2340"/>
          <w:tab w:val="left" w:pos="3600"/>
          <w:tab w:val="left" w:pos="5040"/>
        </w:tabs>
      </w:pPr>
      <w:r>
        <w:tab/>
      </w:r>
      <w:r>
        <w:tab/>
      </w:r>
      <w:r w:rsidRPr="00714409">
        <w:rPr>
          <w:rFonts w:ascii="Doulos SIL" w:hAnsi="Doulos SIL"/>
        </w:rPr>
        <w:t>tél-lá</w:t>
      </w:r>
      <w:r w:rsidRPr="00714409">
        <w:rPr>
          <w:rFonts w:ascii="Doulos SIL" w:hAnsi="Doulos SIL"/>
        </w:rPr>
        <w:tab/>
        <w:t>télé</w:t>
      </w:r>
      <w:r w:rsidRPr="00714409">
        <w:rPr>
          <w:rFonts w:ascii="Doulos SIL" w:hAnsi="Doulos SIL"/>
        </w:rPr>
        <w:tab/>
        <w:t>télé</w:t>
      </w:r>
      <w:r>
        <w:tab/>
        <w:t>‘oil’</w:t>
      </w:r>
    </w:p>
    <w:p w14:paraId="0084E919" w14:textId="77777777" w:rsidR="003D72F0" w:rsidRDefault="003D72F0" w:rsidP="003D72F0">
      <w:pPr>
        <w:tabs>
          <w:tab w:val="clear" w:pos="369"/>
          <w:tab w:val="left" w:pos="720"/>
          <w:tab w:val="left" w:pos="1080"/>
          <w:tab w:val="left" w:pos="2340"/>
          <w:tab w:val="left" w:pos="3600"/>
          <w:tab w:val="left" w:pos="5040"/>
        </w:tabs>
      </w:pPr>
      <w:r>
        <w:tab/>
      </w:r>
      <w:r>
        <w:tab/>
      </w:r>
      <w:r>
        <w:rPr>
          <w:rFonts w:ascii="Doulos SIL" w:hAnsi="Doulos SIL"/>
        </w:rPr>
        <w:t>wè</w:t>
      </w:r>
      <w:r w:rsidRPr="00B054B0">
        <w:rPr>
          <w:rFonts w:ascii="Doulos SIL" w:hAnsi="Doulos SIL"/>
        </w:rPr>
        <w:t>l-lá</w:t>
      </w:r>
      <w:r w:rsidRPr="00B054B0">
        <w:rPr>
          <w:rFonts w:ascii="Doulos SIL" w:hAnsi="Doulos SIL"/>
        </w:rPr>
        <w:tab/>
      </w:r>
      <w:r>
        <w:rPr>
          <w:rFonts w:ascii="Doulos SIL" w:hAnsi="Doulos SIL"/>
        </w:rPr>
        <w:t>wèlè</w:t>
      </w:r>
      <w:r w:rsidRPr="00B054B0">
        <w:rPr>
          <w:rFonts w:ascii="Doulos SIL" w:hAnsi="Doulos SIL"/>
        </w:rPr>
        <w:tab/>
      </w:r>
      <w:r>
        <w:rPr>
          <w:rFonts w:ascii="Doulos SIL" w:hAnsi="Doulos SIL"/>
        </w:rPr>
        <w:t>wèlé</w:t>
      </w:r>
      <w:r>
        <w:tab/>
        <w:t>‘scales; bark’</w:t>
      </w:r>
    </w:p>
    <w:p w14:paraId="474A140B" w14:textId="5F218B77" w:rsidR="00714409" w:rsidRPr="00714409" w:rsidRDefault="00714409" w:rsidP="0037651C">
      <w:pPr>
        <w:tabs>
          <w:tab w:val="clear" w:pos="369"/>
          <w:tab w:val="left" w:pos="720"/>
          <w:tab w:val="left" w:pos="1080"/>
          <w:tab w:val="left" w:pos="2340"/>
          <w:tab w:val="left" w:pos="3600"/>
          <w:tab w:val="left" w:pos="5040"/>
        </w:tabs>
      </w:pPr>
      <w:r>
        <w:tab/>
      </w:r>
      <w:r>
        <w:tab/>
      </w:r>
      <w:r w:rsidR="007F683F">
        <w:rPr>
          <w:rFonts w:ascii="Doulos SIL" w:hAnsi="Doulos SIL"/>
        </w:rPr>
        <w:t>ye᷆l-là</w:t>
      </w:r>
      <w:r w:rsidRPr="00714409">
        <w:rPr>
          <w:rFonts w:ascii="Doulos SIL" w:hAnsi="Doulos SIL"/>
        </w:rPr>
        <w:tab/>
      </w:r>
      <w:r w:rsidR="007F683F">
        <w:rPr>
          <w:rFonts w:ascii="Doulos SIL" w:hAnsi="Doulos SIL"/>
        </w:rPr>
        <w:t>y</w:t>
      </w:r>
      <w:r w:rsidRPr="00714409">
        <w:rPr>
          <w:rFonts w:ascii="Doulos SIL" w:hAnsi="Doulos SIL"/>
        </w:rPr>
        <w:t>élé</w:t>
      </w:r>
      <w:r w:rsidRPr="00714409">
        <w:rPr>
          <w:rFonts w:ascii="Doulos SIL" w:hAnsi="Doulos SIL"/>
        </w:rPr>
        <w:tab/>
      </w:r>
      <w:r w:rsidR="007F683F">
        <w:rPr>
          <w:rFonts w:ascii="Doulos SIL" w:hAnsi="Doulos SIL"/>
        </w:rPr>
        <w:t>yélē</w:t>
      </w:r>
      <w:r>
        <w:tab/>
        <w:t>‘</w:t>
      </w:r>
      <w:r w:rsidR="007F683F">
        <w:t>thorn’</w:t>
      </w:r>
    </w:p>
    <w:p w14:paraId="7C6B25DA" w14:textId="77777777" w:rsidR="00A828BA" w:rsidRDefault="00A828BA" w:rsidP="00A828BA">
      <w:pPr>
        <w:tabs>
          <w:tab w:val="clear" w:pos="369"/>
          <w:tab w:val="left" w:pos="720"/>
          <w:tab w:val="left" w:pos="1080"/>
          <w:tab w:val="left" w:pos="2340"/>
          <w:tab w:val="left" w:pos="3600"/>
          <w:tab w:val="left" w:pos="5040"/>
        </w:tabs>
      </w:pPr>
    </w:p>
    <w:p w14:paraId="50F53827" w14:textId="168B7705" w:rsidR="00A72C7C" w:rsidRDefault="005135F1" w:rsidP="00A72C7C">
      <w:pPr>
        <w:tabs>
          <w:tab w:val="clear" w:pos="369"/>
          <w:tab w:val="left" w:pos="720"/>
          <w:tab w:val="left" w:pos="1080"/>
          <w:tab w:val="left" w:pos="2340"/>
          <w:tab w:val="left" w:pos="3600"/>
          <w:tab w:val="left" w:pos="5040"/>
        </w:tabs>
      </w:pPr>
      <w:r>
        <w:tab/>
        <w:t>b</w:t>
      </w:r>
      <w:r w:rsidR="00A72C7C">
        <w:t xml:space="preserve">. medial </w:t>
      </w:r>
      <w:r>
        <w:rPr>
          <w:rFonts w:ascii="Doulos SIL" w:hAnsi="Doulos SIL"/>
        </w:rPr>
        <w:t>n</w:t>
      </w:r>
    </w:p>
    <w:p w14:paraId="2A7F6407" w14:textId="646C340C" w:rsidR="00AD20C6" w:rsidRPr="00A72C7C" w:rsidRDefault="00AD20C6" w:rsidP="00AD20C6">
      <w:pPr>
        <w:tabs>
          <w:tab w:val="clear" w:pos="369"/>
          <w:tab w:val="left" w:pos="720"/>
          <w:tab w:val="left" w:pos="1080"/>
          <w:tab w:val="left" w:pos="2340"/>
          <w:tab w:val="left" w:pos="3600"/>
          <w:tab w:val="left" w:pos="5040"/>
        </w:tabs>
        <w:rPr>
          <w:i/>
        </w:rPr>
      </w:pPr>
      <w:r w:rsidRPr="00A72C7C">
        <w:rPr>
          <w:i/>
        </w:rPr>
        <w:tab/>
        <w:t xml:space="preserve">   Apocope before ‘two’, /</w:t>
      </w:r>
      <w:r>
        <w:rPr>
          <w:rFonts w:ascii="Doulos SIL" w:hAnsi="Doulos SIL"/>
          <w:i/>
          <w:color w:val="008000"/>
        </w:rPr>
        <w:t>n</w:t>
      </w:r>
      <w:r w:rsidRPr="00A72C7C">
        <w:rPr>
          <w:rFonts w:ascii="Doulos SIL" w:hAnsi="Doulos SIL"/>
          <w:i/>
          <w:color w:val="008000"/>
        </w:rPr>
        <w:t>-r</w:t>
      </w:r>
      <w:r w:rsidRPr="00A72C7C">
        <w:rPr>
          <w:i/>
        </w:rPr>
        <w:t xml:space="preserve">/ cluster realized as </w:t>
      </w:r>
      <w:r>
        <w:rPr>
          <w:rFonts w:ascii="Doulos SIL" w:hAnsi="Doulos SIL"/>
        </w:rPr>
        <w:t>nn</w:t>
      </w:r>
      <w:r w:rsidRPr="00A72C7C">
        <w:rPr>
          <w:i/>
        </w:rPr>
        <w:t xml:space="preserve"> </w:t>
      </w:r>
    </w:p>
    <w:p w14:paraId="05BF291C" w14:textId="77777777" w:rsidR="00C41792" w:rsidRDefault="00C41792" w:rsidP="00C41792">
      <w:pPr>
        <w:tabs>
          <w:tab w:val="clear" w:pos="369"/>
          <w:tab w:val="left" w:pos="720"/>
          <w:tab w:val="left" w:pos="1080"/>
          <w:tab w:val="left" w:pos="2340"/>
          <w:tab w:val="left" w:pos="3600"/>
          <w:tab w:val="left" w:pos="5040"/>
        </w:tabs>
      </w:pPr>
      <w:r>
        <w:tab/>
      </w:r>
      <w:r>
        <w:tab/>
      </w:r>
      <w:r w:rsidRPr="009929AC">
        <w:rPr>
          <w:rFonts w:ascii="Doulos SIL" w:hAnsi="Doulos SIL"/>
        </w:rPr>
        <w:t>sán̄-nà</w:t>
      </w:r>
      <w:r>
        <w:rPr>
          <w:rFonts w:ascii="Doulos SIL" w:hAnsi="Doulos SIL"/>
        </w:rPr>
        <w:tab/>
        <w:t>sán</w:t>
      </w:r>
      <w:r>
        <w:rPr>
          <w:rFonts w:ascii="Doulos SIL" w:hAnsi="Doulos SIL"/>
        </w:rPr>
        <w:tab/>
        <w:t>sánū</w:t>
      </w:r>
      <w:r>
        <w:tab/>
        <w:t>‘gold’</w:t>
      </w:r>
    </w:p>
    <w:p w14:paraId="111A1CF5" w14:textId="0EF4BA29" w:rsidR="009929AC" w:rsidRDefault="009929AC" w:rsidP="009929AC">
      <w:pPr>
        <w:tabs>
          <w:tab w:val="clear" w:pos="369"/>
          <w:tab w:val="left" w:pos="720"/>
          <w:tab w:val="left" w:pos="1080"/>
          <w:tab w:val="left" w:pos="2340"/>
          <w:tab w:val="left" w:pos="3600"/>
          <w:tab w:val="left" w:pos="5040"/>
        </w:tabs>
      </w:pPr>
      <w:r>
        <w:tab/>
      </w:r>
      <w:r>
        <w:tab/>
      </w:r>
      <w:r w:rsidR="00C41792">
        <w:rPr>
          <w:rFonts w:ascii="Doulos SIL" w:hAnsi="Doulos SIL"/>
        </w:rPr>
        <w:t>tàn-ná</w:t>
      </w:r>
      <w:r>
        <w:rPr>
          <w:rFonts w:ascii="Doulos SIL" w:hAnsi="Doulos SIL"/>
        </w:rPr>
        <w:tab/>
      </w:r>
      <w:r w:rsidR="00C41792">
        <w:rPr>
          <w:rFonts w:ascii="Doulos SIL" w:hAnsi="Doulos SIL"/>
        </w:rPr>
        <w:t>tàn</w:t>
      </w:r>
      <w:r>
        <w:rPr>
          <w:rFonts w:ascii="Doulos SIL" w:hAnsi="Doulos SIL"/>
        </w:rPr>
        <w:tab/>
      </w:r>
      <w:r w:rsidR="00782EDD">
        <w:rPr>
          <w:rFonts w:ascii="Doulos SIL" w:hAnsi="Doulos SIL"/>
        </w:rPr>
        <w:t>tàná</w:t>
      </w:r>
      <w:r>
        <w:tab/>
        <w:t>‘</w:t>
      </w:r>
      <w:r w:rsidR="00C41792">
        <w:t>totem’</w:t>
      </w:r>
    </w:p>
    <w:p w14:paraId="6A84B825" w14:textId="00995D34" w:rsidR="009929AC" w:rsidRPr="00A72C7C" w:rsidRDefault="009929AC" w:rsidP="009929AC">
      <w:pPr>
        <w:tabs>
          <w:tab w:val="clear" w:pos="369"/>
          <w:tab w:val="left" w:pos="720"/>
          <w:tab w:val="left" w:pos="1080"/>
          <w:tab w:val="left" w:pos="2340"/>
          <w:tab w:val="left" w:pos="3600"/>
          <w:tab w:val="left" w:pos="5040"/>
        </w:tabs>
        <w:rPr>
          <w:i/>
        </w:rPr>
      </w:pPr>
      <w:r w:rsidRPr="00A72C7C">
        <w:rPr>
          <w:i/>
        </w:rPr>
        <w:tab/>
        <w:t xml:space="preserve">   </w:t>
      </w:r>
      <w:r>
        <w:rPr>
          <w:i/>
        </w:rPr>
        <w:t xml:space="preserve">no </w:t>
      </w:r>
      <w:r w:rsidRPr="00A72C7C">
        <w:rPr>
          <w:i/>
        </w:rPr>
        <w:t>Apocope before ‘two’, /</w:t>
      </w:r>
      <w:r>
        <w:rPr>
          <w:rFonts w:ascii="Doulos SIL" w:hAnsi="Doulos SIL"/>
          <w:i/>
          <w:color w:val="008000"/>
        </w:rPr>
        <w:t>n</w:t>
      </w:r>
      <w:r w:rsidRPr="00A72C7C">
        <w:rPr>
          <w:rFonts w:ascii="Doulos SIL" w:hAnsi="Doulos SIL"/>
          <w:i/>
          <w:color w:val="008000"/>
        </w:rPr>
        <w:t>-r</w:t>
      </w:r>
      <w:r w:rsidRPr="00A72C7C">
        <w:rPr>
          <w:i/>
        </w:rPr>
        <w:t xml:space="preserve">/ cluster realized as </w:t>
      </w:r>
      <w:r>
        <w:rPr>
          <w:rFonts w:ascii="Doulos SIL" w:hAnsi="Doulos SIL"/>
        </w:rPr>
        <w:t>nn</w:t>
      </w:r>
      <w:r w:rsidRPr="00A72C7C">
        <w:rPr>
          <w:i/>
        </w:rPr>
        <w:t xml:space="preserve"> </w:t>
      </w:r>
    </w:p>
    <w:p w14:paraId="148AD540" w14:textId="77777777" w:rsidR="00A828BA" w:rsidRDefault="00A828BA" w:rsidP="00A828BA">
      <w:pPr>
        <w:tabs>
          <w:tab w:val="clear" w:pos="369"/>
          <w:tab w:val="left" w:pos="720"/>
          <w:tab w:val="left" w:pos="1080"/>
          <w:tab w:val="left" w:pos="2340"/>
          <w:tab w:val="left" w:pos="3600"/>
          <w:tab w:val="left" w:pos="5040"/>
        </w:tabs>
      </w:pPr>
      <w:r>
        <w:tab/>
      </w:r>
      <w:r>
        <w:tab/>
      </w:r>
      <w:r>
        <w:rPr>
          <w:rFonts w:ascii="Doulos SIL" w:hAnsi="Doulos SIL"/>
        </w:rPr>
        <w:t>kpɛ́n-ná</w:t>
      </w:r>
      <w:r>
        <w:rPr>
          <w:rFonts w:ascii="Doulos SIL" w:hAnsi="Doulos SIL"/>
        </w:rPr>
        <w:tab/>
        <w:t>kpɛ́nɛ́</w:t>
      </w:r>
      <w:r>
        <w:rPr>
          <w:rFonts w:ascii="Doulos SIL" w:hAnsi="Doulos SIL"/>
        </w:rPr>
        <w:tab/>
        <w:t>kpɛ́nɛ́</w:t>
      </w:r>
      <w:r>
        <w:tab/>
        <w:t>‘courtyard’</w:t>
      </w:r>
    </w:p>
    <w:p w14:paraId="4673DD12" w14:textId="77777777" w:rsidR="00886FC7" w:rsidRDefault="00886FC7" w:rsidP="00886FC7">
      <w:pPr>
        <w:tabs>
          <w:tab w:val="clear" w:pos="369"/>
          <w:tab w:val="left" w:pos="720"/>
          <w:tab w:val="left" w:pos="1080"/>
          <w:tab w:val="left" w:pos="2340"/>
          <w:tab w:val="left" w:pos="3600"/>
          <w:tab w:val="left" w:pos="5040"/>
        </w:tabs>
      </w:pPr>
      <w:r>
        <w:tab/>
      </w:r>
      <w:r>
        <w:tab/>
      </w:r>
      <w:r>
        <w:rPr>
          <w:rFonts w:ascii="Doulos SIL" w:hAnsi="Doulos SIL"/>
        </w:rPr>
        <w:t>kún-ná</w:t>
      </w:r>
      <w:r>
        <w:rPr>
          <w:rFonts w:ascii="Doulos SIL" w:hAnsi="Doulos SIL"/>
        </w:rPr>
        <w:tab/>
        <w:t>kúnú</w:t>
      </w:r>
      <w:r>
        <w:rPr>
          <w:rFonts w:ascii="Doulos SIL" w:hAnsi="Doulos SIL"/>
        </w:rPr>
        <w:tab/>
        <w:t>kúnú</w:t>
      </w:r>
      <w:r>
        <w:tab/>
        <w:t>‘village’</w:t>
      </w:r>
    </w:p>
    <w:p w14:paraId="42A1A52D" w14:textId="4C3E0309" w:rsidR="00B93362" w:rsidRDefault="00B93362" w:rsidP="00B93362">
      <w:pPr>
        <w:tabs>
          <w:tab w:val="clear" w:pos="369"/>
          <w:tab w:val="left" w:pos="720"/>
          <w:tab w:val="left" w:pos="1080"/>
          <w:tab w:val="left" w:pos="2340"/>
          <w:tab w:val="left" w:pos="3600"/>
          <w:tab w:val="left" w:pos="5040"/>
        </w:tabs>
      </w:pPr>
      <w:r>
        <w:tab/>
      </w:r>
      <w:r>
        <w:tab/>
      </w:r>
      <w:r w:rsidR="00886FC7">
        <w:rPr>
          <w:rFonts w:ascii="Doulos SIL" w:hAnsi="Doulos SIL"/>
        </w:rPr>
        <w:t>mù</w:t>
      </w:r>
      <w:r>
        <w:rPr>
          <w:rFonts w:ascii="Doulos SIL" w:hAnsi="Doulos SIL"/>
        </w:rPr>
        <w:t>n-ná</w:t>
      </w:r>
      <w:r>
        <w:rPr>
          <w:rFonts w:ascii="Doulos SIL" w:hAnsi="Doulos SIL"/>
        </w:rPr>
        <w:tab/>
      </w:r>
      <w:r w:rsidR="00886FC7">
        <w:rPr>
          <w:rFonts w:ascii="Doulos SIL" w:hAnsi="Doulos SIL"/>
        </w:rPr>
        <w:t>mùnù</w:t>
      </w:r>
      <w:r>
        <w:rPr>
          <w:rFonts w:ascii="Doulos SIL" w:hAnsi="Doulos SIL"/>
        </w:rPr>
        <w:tab/>
      </w:r>
      <w:r w:rsidR="00886FC7">
        <w:rPr>
          <w:rFonts w:ascii="Doulos SIL" w:hAnsi="Doulos SIL"/>
        </w:rPr>
        <w:t>mù</w:t>
      </w:r>
      <w:r>
        <w:rPr>
          <w:rFonts w:ascii="Doulos SIL" w:hAnsi="Doulos SIL"/>
        </w:rPr>
        <w:t>nú</w:t>
      </w:r>
      <w:r>
        <w:tab/>
        <w:t>‘</w:t>
      </w:r>
      <w:r w:rsidR="00886FC7">
        <w:t>rice (crop)’</w:t>
      </w:r>
    </w:p>
    <w:p w14:paraId="2501FCC0" w14:textId="77777777" w:rsidR="005135F1" w:rsidRDefault="005135F1" w:rsidP="005135F1">
      <w:pPr>
        <w:tabs>
          <w:tab w:val="clear" w:pos="369"/>
          <w:tab w:val="left" w:pos="720"/>
          <w:tab w:val="left" w:pos="1080"/>
          <w:tab w:val="left" w:pos="2340"/>
          <w:tab w:val="left" w:pos="3600"/>
          <w:tab w:val="left" w:pos="5040"/>
        </w:tabs>
      </w:pPr>
    </w:p>
    <w:p w14:paraId="14BBDDBB" w14:textId="3B86044B" w:rsidR="00D0621F" w:rsidRDefault="00D0621F" w:rsidP="00D0621F">
      <w:pPr>
        <w:tabs>
          <w:tab w:val="clear" w:pos="369"/>
          <w:tab w:val="left" w:pos="720"/>
          <w:tab w:val="left" w:pos="1080"/>
          <w:tab w:val="left" w:pos="2340"/>
          <w:tab w:val="left" w:pos="3600"/>
          <w:tab w:val="left" w:pos="5040"/>
        </w:tabs>
      </w:pPr>
      <w:r>
        <w:tab/>
        <w:t xml:space="preserve">c. medial </w:t>
      </w:r>
      <w:r>
        <w:rPr>
          <w:rFonts w:ascii="Doulos SIL" w:hAnsi="Doulos SIL"/>
        </w:rPr>
        <w:t>m</w:t>
      </w:r>
      <w:r>
        <w:t xml:space="preserve"> </w:t>
      </w:r>
    </w:p>
    <w:p w14:paraId="2391B14A" w14:textId="0B49C25E" w:rsidR="00D0621F" w:rsidRPr="00A72C7C" w:rsidRDefault="00D0621F" w:rsidP="00D0621F">
      <w:pPr>
        <w:tabs>
          <w:tab w:val="clear" w:pos="369"/>
          <w:tab w:val="left" w:pos="720"/>
          <w:tab w:val="left" w:pos="1080"/>
          <w:tab w:val="left" w:pos="2340"/>
          <w:tab w:val="left" w:pos="3600"/>
          <w:tab w:val="left" w:pos="5040"/>
        </w:tabs>
        <w:rPr>
          <w:i/>
        </w:rPr>
      </w:pPr>
      <w:r w:rsidRPr="00A72C7C">
        <w:rPr>
          <w:i/>
        </w:rPr>
        <w:tab/>
        <w:t xml:space="preserve">   </w:t>
      </w:r>
      <w:r>
        <w:rPr>
          <w:i/>
        </w:rPr>
        <w:t xml:space="preserve">no </w:t>
      </w:r>
      <w:r w:rsidRPr="00A72C7C">
        <w:rPr>
          <w:i/>
        </w:rPr>
        <w:t xml:space="preserve">Apocope before ‘two’ </w:t>
      </w:r>
    </w:p>
    <w:p w14:paraId="2D593E95" w14:textId="35112380" w:rsidR="00D0621F" w:rsidRPr="00D0621F" w:rsidRDefault="00D0621F" w:rsidP="00D0621F">
      <w:pPr>
        <w:tabs>
          <w:tab w:val="clear" w:pos="369"/>
          <w:tab w:val="left" w:pos="720"/>
          <w:tab w:val="left" w:pos="1080"/>
          <w:tab w:val="left" w:pos="2340"/>
          <w:tab w:val="left" w:pos="3600"/>
          <w:tab w:val="left" w:pos="5040"/>
        </w:tabs>
        <w:rPr>
          <w:rFonts w:ascii="Doulos SIL" w:hAnsi="Doulos SIL"/>
        </w:rPr>
      </w:pPr>
      <w:r>
        <w:tab/>
      </w:r>
      <w:r>
        <w:tab/>
      </w:r>
      <w:r w:rsidRPr="00D0621F">
        <w:rPr>
          <w:rFonts w:ascii="Doulos SIL" w:hAnsi="Doulos SIL"/>
        </w:rPr>
        <w:t>nɔ́m̄-nà</w:t>
      </w:r>
      <w:r w:rsidRPr="00D0621F">
        <w:rPr>
          <w:rFonts w:ascii="Doulos SIL" w:hAnsi="Doulos SIL"/>
        </w:rPr>
        <w:tab/>
        <w:t>nɔ́m</w:t>
      </w:r>
      <w:r w:rsidRPr="00D0621F">
        <w:rPr>
          <w:rFonts w:ascii="Doulos SIL" w:hAnsi="Doulos SIL"/>
        </w:rPr>
        <w:tab/>
        <w:t>nɔ́mī</w:t>
      </w:r>
      <w:r>
        <w:rPr>
          <w:rFonts w:ascii="Doulos SIL" w:hAnsi="Doulos SIL"/>
        </w:rPr>
        <w:tab/>
        <w:t>‘skullcap’</w:t>
      </w:r>
    </w:p>
    <w:p w14:paraId="542079BB" w14:textId="77777777" w:rsidR="00B93362" w:rsidRDefault="00B93362" w:rsidP="00B93362">
      <w:pPr>
        <w:tabs>
          <w:tab w:val="clear" w:pos="369"/>
          <w:tab w:val="left" w:pos="720"/>
          <w:tab w:val="left" w:pos="1080"/>
          <w:tab w:val="left" w:pos="2340"/>
          <w:tab w:val="left" w:pos="3600"/>
          <w:tab w:val="left" w:pos="5040"/>
        </w:tabs>
      </w:pPr>
    </w:p>
    <w:p w14:paraId="7CEAEFAB" w14:textId="04376C23" w:rsidR="00B93362" w:rsidRPr="005135F1" w:rsidRDefault="00B93362" w:rsidP="00B93362">
      <w:pPr>
        <w:tabs>
          <w:tab w:val="clear" w:pos="369"/>
          <w:tab w:val="left" w:pos="720"/>
          <w:tab w:val="left" w:pos="1080"/>
          <w:tab w:val="left" w:pos="2340"/>
          <w:tab w:val="left" w:pos="3600"/>
          <w:tab w:val="left" w:pos="5040"/>
        </w:tabs>
      </w:pPr>
      <w:r>
        <w:tab/>
        <w:t xml:space="preserve">d. medial </w:t>
      </w:r>
      <w:r>
        <w:rPr>
          <w:rFonts w:ascii="Doulos SIL" w:hAnsi="Doulos SIL"/>
        </w:rPr>
        <w:t>r</w:t>
      </w:r>
      <w:r>
        <w:t xml:space="preserve"> </w:t>
      </w:r>
    </w:p>
    <w:p w14:paraId="6B35A53A" w14:textId="04109A69" w:rsidR="009929AC" w:rsidRPr="00A72C7C" w:rsidRDefault="009929AC" w:rsidP="009929AC">
      <w:pPr>
        <w:tabs>
          <w:tab w:val="clear" w:pos="369"/>
          <w:tab w:val="left" w:pos="720"/>
          <w:tab w:val="left" w:pos="1080"/>
          <w:tab w:val="left" w:pos="2340"/>
          <w:tab w:val="left" w:pos="3600"/>
          <w:tab w:val="left" w:pos="5040"/>
        </w:tabs>
        <w:rPr>
          <w:i/>
        </w:rPr>
      </w:pPr>
      <w:r w:rsidRPr="00A72C7C">
        <w:rPr>
          <w:i/>
        </w:rPr>
        <w:tab/>
        <w:t xml:space="preserve">   Apocope before ‘two’ </w:t>
      </w:r>
    </w:p>
    <w:p w14:paraId="3FC2F267" w14:textId="77777777" w:rsidR="00886FC7" w:rsidRDefault="00886FC7" w:rsidP="00886FC7">
      <w:pPr>
        <w:tabs>
          <w:tab w:val="clear" w:pos="369"/>
          <w:tab w:val="left" w:pos="720"/>
          <w:tab w:val="left" w:pos="1080"/>
          <w:tab w:val="left" w:pos="2340"/>
          <w:tab w:val="left" w:pos="3600"/>
          <w:tab w:val="left" w:pos="5040"/>
        </w:tabs>
      </w:pPr>
      <w:r>
        <w:tab/>
      </w:r>
      <w:r>
        <w:tab/>
      </w:r>
      <w:r>
        <w:rPr>
          <w:rFonts w:ascii="Doulos SIL" w:hAnsi="Doulos SIL"/>
        </w:rPr>
        <w:t>sér̄-rà</w:t>
      </w:r>
      <w:r w:rsidRPr="00F170F8">
        <w:rPr>
          <w:rFonts w:ascii="Doulos SIL" w:hAnsi="Doulos SIL"/>
        </w:rPr>
        <w:tab/>
      </w:r>
      <w:r>
        <w:rPr>
          <w:rFonts w:ascii="Doulos SIL" w:hAnsi="Doulos SIL"/>
        </w:rPr>
        <w:t>sér</w:t>
      </w:r>
      <w:r w:rsidRPr="00F170F8">
        <w:rPr>
          <w:rFonts w:ascii="Doulos SIL" w:hAnsi="Doulos SIL"/>
        </w:rPr>
        <w:tab/>
      </w:r>
      <w:r>
        <w:rPr>
          <w:rFonts w:ascii="Doulos SIL" w:hAnsi="Doulos SIL"/>
        </w:rPr>
        <w:t>sérī</w:t>
      </w:r>
      <w:r>
        <w:t xml:space="preserve"> ~ </w:t>
      </w:r>
      <w:r w:rsidRPr="00B93362">
        <w:rPr>
          <w:rFonts w:ascii="Doulos SIL" w:hAnsi="Doulos SIL"/>
        </w:rPr>
        <w:t>sér̄</w:t>
      </w:r>
      <w:r>
        <w:tab/>
        <w:t>‘prayer’</w:t>
      </w:r>
    </w:p>
    <w:p w14:paraId="40F376C0" w14:textId="77777777" w:rsidR="009929AC" w:rsidRDefault="009929AC" w:rsidP="009929AC">
      <w:pPr>
        <w:tabs>
          <w:tab w:val="clear" w:pos="369"/>
          <w:tab w:val="left" w:pos="720"/>
          <w:tab w:val="left" w:pos="1080"/>
          <w:tab w:val="left" w:pos="2340"/>
          <w:tab w:val="left" w:pos="3600"/>
          <w:tab w:val="left" w:pos="5040"/>
        </w:tabs>
      </w:pPr>
      <w:r>
        <w:tab/>
      </w:r>
      <w:r>
        <w:tab/>
      </w:r>
      <w:r>
        <w:rPr>
          <w:rFonts w:ascii="Doulos SIL" w:hAnsi="Doulos SIL"/>
        </w:rPr>
        <w:t>wár̄-rà</w:t>
      </w:r>
      <w:r w:rsidRPr="00F170F8">
        <w:rPr>
          <w:rFonts w:ascii="Doulos SIL" w:hAnsi="Doulos SIL"/>
        </w:rPr>
        <w:tab/>
      </w:r>
      <w:r>
        <w:rPr>
          <w:rFonts w:ascii="Doulos SIL" w:hAnsi="Doulos SIL"/>
        </w:rPr>
        <w:t>wár</w:t>
      </w:r>
      <w:r w:rsidRPr="00F170F8">
        <w:rPr>
          <w:rFonts w:ascii="Doulos SIL" w:hAnsi="Doulos SIL"/>
        </w:rPr>
        <w:tab/>
      </w:r>
      <w:r>
        <w:rPr>
          <w:rFonts w:ascii="Doulos SIL" w:hAnsi="Doulos SIL"/>
        </w:rPr>
        <w:t>wárī</w:t>
      </w:r>
      <w:r>
        <w:tab/>
        <w:t>‘money’</w:t>
      </w:r>
    </w:p>
    <w:p w14:paraId="040FF50F" w14:textId="0E91AC10" w:rsidR="009929AC" w:rsidRPr="00A72C7C" w:rsidRDefault="009929AC" w:rsidP="009929AC">
      <w:pPr>
        <w:tabs>
          <w:tab w:val="clear" w:pos="369"/>
          <w:tab w:val="left" w:pos="720"/>
          <w:tab w:val="left" w:pos="1080"/>
          <w:tab w:val="left" w:pos="2340"/>
          <w:tab w:val="left" w:pos="3600"/>
          <w:tab w:val="left" w:pos="5040"/>
        </w:tabs>
        <w:rPr>
          <w:i/>
        </w:rPr>
      </w:pPr>
      <w:r w:rsidRPr="00A72C7C">
        <w:rPr>
          <w:i/>
        </w:rPr>
        <w:tab/>
        <w:t xml:space="preserve">   </w:t>
      </w:r>
      <w:r w:rsidR="00886FC7">
        <w:rPr>
          <w:i/>
        </w:rPr>
        <w:t xml:space="preserve">no </w:t>
      </w:r>
      <w:r w:rsidRPr="00A72C7C">
        <w:rPr>
          <w:i/>
        </w:rPr>
        <w:t xml:space="preserve">Apocope before ‘two’ </w:t>
      </w:r>
    </w:p>
    <w:p w14:paraId="42901AA8" w14:textId="2FCE8B4C" w:rsidR="00886FC7" w:rsidRDefault="00886FC7" w:rsidP="00886FC7">
      <w:pPr>
        <w:tabs>
          <w:tab w:val="clear" w:pos="369"/>
          <w:tab w:val="left" w:pos="720"/>
          <w:tab w:val="left" w:pos="1080"/>
          <w:tab w:val="left" w:pos="2340"/>
          <w:tab w:val="left" w:pos="3600"/>
          <w:tab w:val="left" w:pos="5040"/>
        </w:tabs>
      </w:pPr>
      <w:r>
        <w:tab/>
      </w:r>
      <w:r>
        <w:tab/>
      </w:r>
      <w:r>
        <w:rPr>
          <w:rFonts w:ascii="Doulos SIL" w:hAnsi="Doulos SIL"/>
        </w:rPr>
        <w:t>màr-rá</w:t>
      </w:r>
      <w:r w:rsidRPr="00F170F8">
        <w:rPr>
          <w:rFonts w:ascii="Doulos SIL" w:hAnsi="Doulos SIL"/>
        </w:rPr>
        <w:tab/>
      </w:r>
      <w:r>
        <w:rPr>
          <w:rFonts w:ascii="Doulos SIL" w:hAnsi="Doulos SIL"/>
        </w:rPr>
        <w:t>màrà</w:t>
      </w:r>
      <w:r w:rsidRPr="00F170F8">
        <w:rPr>
          <w:rFonts w:ascii="Doulos SIL" w:hAnsi="Doulos SIL"/>
        </w:rPr>
        <w:tab/>
      </w:r>
      <w:r>
        <w:rPr>
          <w:rFonts w:ascii="Doulos SIL" w:hAnsi="Doulos SIL"/>
        </w:rPr>
        <w:t>màrá</w:t>
      </w:r>
      <w:r>
        <w:tab/>
        <w:t>‘chronic malaria’</w:t>
      </w:r>
    </w:p>
    <w:p w14:paraId="7E300358" w14:textId="77777777" w:rsidR="00886FC7" w:rsidRDefault="00886FC7" w:rsidP="00886FC7">
      <w:pPr>
        <w:tabs>
          <w:tab w:val="clear" w:pos="369"/>
          <w:tab w:val="left" w:pos="720"/>
          <w:tab w:val="left" w:pos="1080"/>
          <w:tab w:val="left" w:pos="2340"/>
          <w:tab w:val="left" w:pos="3600"/>
          <w:tab w:val="left" w:pos="5040"/>
        </w:tabs>
      </w:pPr>
      <w:r>
        <w:tab/>
      </w:r>
      <w:r>
        <w:tab/>
      </w:r>
      <w:r>
        <w:rPr>
          <w:rFonts w:ascii="Doulos SIL" w:hAnsi="Doulos SIL"/>
        </w:rPr>
        <w:t>sár̄-rà</w:t>
      </w:r>
      <w:r w:rsidRPr="00F170F8">
        <w:rPr>
          <w:rFonts w:ascii="Doulos SIL" w:hAnsi="Doulos SIL"/>
        </w:rPr>
        <w:tab/>
      </w:r>
      <w:r>
        <w:rPr>
          <w:rFonts w:ascii="Doulos SIL" w:hAnsi="Doulos SIL"/>
        </w:rPr>
        <w:t>sárá</w:t>
      </w:r>
      <w:r w:rsidRPr="00F170F8">
        <w:rPr>
          <w:rFonts w:ascii="Doulos SIL" w:hAnsi="Doulos SIL"/>
        </w:rPr>
        <w:tab/>
      </w:r>
      <w:r>
        <w:rPr>
          <w:rFonts w:ascii="Doulos SIL" w:hAnsi="Doulos SIL"/>
        </w:rPr>
        <w:t>sár</w:t>
      </w:r>
      <w:r w:rsidRPr="00F170F8">
        <w:rPr>
          <w:rFonts w:ascii="Doulos SIL" w:hAnsi="Doulos SIL"/>
        </w:rPr>
        <w:t>rā</w:t>
      </w:r>
      <w:r>
        <w:tab/>
        <w:t>‘tobacco’</w:t>
      </w:r>
    </w:p>
    <w:p w14:paraId="33884A28" w14:textId="77777777" w:rsidR="00886FC7" w:rsidRDefault="00886FC7" w:rsidP="00886FC7">
      <w:pPr>
        <w:tabs>
          <w:tab w:val="clear" w:pos="369"/>
          <w:tab w:val="left" w:pos="720"/>
          <w:tab w:val="left" w:pos="1080"/>
          <w:tab w:val="left" w:pos="2340"/>
          <w:tab w:val="left" w:pos="3600"/>
          <w:tab w:val="left" w:pos="5040"/>
        </w:tabs>
      </w:pPr>
      <w:r>
        <w:tab/>
      </w:r>
      <w:r>
        <w:tab/>
      </w:r>
      <w:r>
        <w:rPr>
          <w:rFonts w:ascii="Doulos SIL" w:hAnsi="Doulos SIL"/>
        </w:rPr>
        <w:t>wór̄-rà</w:t>
      </w:r>
      <w:r w:rsidRPr="00F170F8">
        <w:rPr>
          <w:rFonts w:ascii="Doulos SIL" w:hAnsi="Doulos SIL"/>
        </w:rPr>
        <w:tab/>
      </w:r>
      <w:r>
        <w:rPr>
          <w:rFonts w:ascii="Doulos SIL" w:hAnsi="Doulos SIL"/>
        </w:rPr>
        <w:t>wóró</w:t>
      </w:r>
      <w:r w:rsidRPr="00F170F8">
        <w:rPr>
          <w:rFonts w:ascii="Doulos SIL" w:hAnsi="Doulos SIL"/>
        </w:rPr>
        <w:tab/>
      </w:r>
      <w:r>
        <w:rPr>
          <w:rFonts w:ascii="Doulos SIL" w:hAnsi="Doulos SIL"/>
        </w:rPr>
        <w:t>wórō</w:t>
      </w:r>
      <w:r>
        <w:tab/>
        <w:t>‘kola nut’</w:t>
      </w:r>
    </w:p>
    <w:p w14:paraId="3B566065" w14:textId="77777777" w:rsidR="00D0621F" w:rsidRDefault="00D0621F" w:rsidP="005135F1">
      <w:pPr>
        <w:tabs>
          <w:tab w:val="clear" w:pos="369"/>
          <w:tab w:val="left" w:pos="720"/>
          <w:tab w:val="left" w:pos="1080"/>
          <w:tab w:val="left" w:pos="2340"/>
          <w:tab w:val="left" w:pos="3600"/>
          <w:tab w:val="left" w:pos="5040"/>
        </w:tabs>
      </w:pPr>
    </w:p>
    <w:p w14:paraId="584A1A0E" w14:textId="0BC44929" w:rsidR="005135F1" w:rsidRPr="005135F1" w:rsidRDefault="00B93362" w:rsidP="005135F1">
      <w:pPr>
        <w:tabs>
          <w:tab w:val="clear" w:pos="369"/>
          <w:tab w:val="left" w:pos="720"/>
          <w:tab w:val="left" w:pos="1080"/>
          <w:tab w:val="left" w:pos="2340"/>
          <w:tab w:val="left" w:pos="3600"/>
          <w:tab w:val="left" w:pos="5040"/>
        </w:tabs>
      </w:pPr>
      <w:r>
        <w:tab/>
        <w:t>e</w:t>
      </w:r>
      <w:r w:rsidR="005135F1">
        <w:t xml:space="preserve">. medial </w:t>
      </w:r>
      <w:r w:rsidR="005135F1">
        <w:rPr>
          <w:rFonts w:ascii="Doulos SIL" w:hAnsi="Doulos SIL"/>
        </w:rPr>
        <w:t>ʔr</w:t>
      </w:r>
      <w:r w:rsidR="005135F1">
        <w:t xml:space="preserve"> </w:t>
      </w:r>
    </w:p>
    <w:p w14:paraId="281DC1C1" w14:textId="12060A63" w:rsidR="00AD20C6" w:rsidRPr="00A72C7C" w:rsidRDefault="00AD20C6" w:rsidP="00AD20C6">
      <w:pPr>
        <w:tabs>
          <w:tab w:val="clear" w:pos="369"/>
          <w:tab w:val="left" w:pos="720"/>
          <w:tab w:val="left" w:pos="1080"/>
          <w:tab w:val="left" w:pos="2340"/>
          <w:tab w:val="left" w:pos="3600"/>
          <w:tab w:val="left" w:pos="5040"/>
        </w:tabs>
        <w:rPr>
          <w:i/>
        </w:rPr>
      </w:pPr>
      <w:r w:rsidRPr="00A72C7C">
        <w:rPr>
          <w:i/>
        </w:rPr>
        <w:tab/>
        <w:t xml:space="preserve">   Apocope before ‘two’</w:t>
      </w:r>
      <w:r>
        <w:rPr>
          <w:i/>
        </w:rPr>
        <w:t xml:space="preserve"> and</w:t>
      </w:r>
      <w:r w:rsidR="00886FC7">
        <w:rPr>
          <w:i/>
        </w:rPr>
        <w:t xml:space="preserve"> sometimes</w:t>
      </w:r>
      <w:r>
        <w:rPr>
          <w:i/>
        </w:rPr>
        <w:t xml:space="preserve"> ‘see'</w:t>
      </w:r>
      <w:r w:rsidRPr="00A72C7C">
        <w:rPr>
          <w:i/>
        </w:rPr>
        <w:t xml:space="preserve">, </w:t>
      </w:r>
      <w:r w:rsidR="00886FC7" w:rsidRPr="00886FC7">
        <w:t>/</w:t>
      </w:r>
      <w:r w:rsidR="00886FC7" w:rsidRPr="00886FC7">
        <w:rPr>
          <w:rFonts w:ascii="Doulos SIL" w:hAnsi="Doulos SIL"/>
          <w:color w:val="008000"/>
        </w:rPr>
        <w:t>ʔr-r</w:t>
      </w:r>
      <w:r w:rsidR="00886FC7" w:rsidRPr="00886FC7">
        <w:t>/</w:t>
      </w:r>
      <w:r w:rsidRPr="00A72C7C">
        <w:rPr>
          <w:i/>
        </w:rPr>
        <w:t xml:space="preserve"> realized as </w:t>
      </w:r>
      <w:r>
        <w:rPr>
          <w:rFonts w:ascii="Doulos SIL" w:hAnsi="Doulos SIL"/>
        </w:rPr>
        <w:t>ʔrr</w:t>
      </w:r>
      <w:r w:rsidRPr="00A72C7C">
        <w:rPr>
          <w:i/>
        </w:rPr>
        <w:t xml:space="preserve"> </w:t>
      </w:r>
    </w:p>
    <w:p w14:paraId="5E81B9E6" w14:textId="77777777" w:rsidR="00D0621F" w:rsidRDefault="00D0621F" w:rsidP="00D0621F">
      <w:pPr>
        <w:tabs>
          <w:tab w:val="clear" w:pos="369"/>
          <w:tab w:val="left" w:pos="720"/>
          <w:tab w:val="left" w:pos="1080"/>
          <w:tab w:val="left" w:pos="2340"/>
          <w:tab w:val="left" w:pos="3600"/>
          <w:tab w:val="left" w:pos="5040"/>
        </w:tabs>
      </w:pPr>
      <w:r>
        <w:tab/>
      </w:r>
      <w:r>
        <w:tab/>
      </w:r>
      <w:r w:rsidRPr="00F170F8">
        <w:rPr>
          <w:rFonts w:ascii="Doulos SIL" w:hAnsi="Doulos SIL"/>
        </w:rPr>
        <w:t>fáʔr-à</w:t>
      </w:r>
      <w:r w:rsidRPr="00F170F8">
        <w:rPr>
          <w:rFonts w:ascii="Doulos SIL" w:hAnsi="Doulos SIL"/>
        </w:rPr>
        <w:tab/>
        <w:t>fáʔŕ</w:t>
      </w:r>
      <w:r w:rsidRPr="00F170F8">
        <w:rPr>
          <w:rFonts w:ascii="Doulos SIL" w:hAnsi="Doulos SIL"/>
        </w:rPr>
        <w:tab/>
        <w:t>fáʔrā</w:t>
      </w:r>
      <w:r>
        <w:tab/>
        <w:t>‘cave’</w:t>
      </w:r>
      <w:r>
        <w:tab/>
      </w:r>
    </w:p>
    <w:p w14:paraId="0DA5F272" w14:textId="18C02EAF" w:rsidR="00886FC7" w:rsidRDefault="00886FC7" w:rsidP="00886FC7">
      <w:pPr>
        <w:tabs>
          <w:tab w:val="clear" w:pos="369"/>
          <w:tab w:val="left" w:pos="720"/>
          <w:tab w:val="left" w:pos="1080"/>
          <w:tab w:val="left" w:pos="2340"/>
          <w:tab w:val="left" w:pos="3600"/>
          <w:tab w:val="left" w:pos="5040"/>
        </w:tabs>
      </w:pPr>
      <w:r>
        <w:tab/>
      </w:r>
      <w:r>
        <w:tab/>
      </w:r>
      <w:r>
        <w:rPr>
          <w:rFonts w:ascii="Doulos SIL" w:hAnsi="Doulos SIL"/>
        </w:rPr>
        <w:t>kà</w:t>
      </w:r>
      <w:r w:rsidRPr="00F170F8">
        <w:rPr>
          <w:rFonts w:ascii="Doulos SIL" w:hAnsi="Doulos SIL"/>
        </w:rPr>
        <w:t>ʔ</w:t>
      </w:r>
      <w:r>
        <w:rPr>
          <w:rFonts w:ascii="Doulos SIL" w:hAnsi="Doulos SIL"/>
        </w:rPr>
        <w:t>r-á</w:t>
      </w:r>
      <w:r w:rsidRPr="00F170F8">
        <w:rPr>
          <w:rFonts w:ascii="Doulos SIL" w:hAnsi="Doulos SIL"/>
        </w:rPr>
        <w:tab/>
      </w:r>
      <w:r>
        <w:rPr>
          <w:rFonts w:ascii="Doulos SIL" w:hAnsi="Doulos SIL"/>
        </w:rPr>
        <w:t>kà</w:t>
      </w:r>
      <w:r w:rsidRPr="00F170F8">
        <w:rPr>
          <w:rFonts w:ascii="Doulos SIL" w:hAnsi="Doulos SIL"/>
        </w:rPr>
        <w:t>ʔ</w:t>
      </w:r>
      <w:r>
        <w:rPr>
          <w:rFonts w:ascii="Doulos SIL" w:hAnsi="Doulos SIL"/>
        </w:rPr>
        <w:t>r̀</w:t>
      </w:r>
      <w:r w:rsidRPr="00F170F8">
        <w:rPr>
          <w:rFonts w:ascii="Doulos SIL" w:hAnsi="Doulos SIL"/>
        </w:rPr>
        <w:tab/>
      </w:r>
      <w:r>
        <w:rPr>
          <w:rFonts w:ascii="Doulos SIL" w:hAnsi="Doulos SIL"/>
        </w:rPr>
        <w:t>kà</w:t>
      </w:r>
      <w:r w:rsidRPr="00F170F8">
        <w:rPr>
          <w:rFonts w:ascii="Doulos SIL" w:hAnsi="Doulos SIL"/>
        </w:rPr>
        <w:t>ʔ</w:t>
      </w:r>
      <w:r>
        <w:rPr>
          <w:rFonts w:ascii="Doulos SIL" w:hAnsi="Doulos SIL"/>
        </w:rPr>
        <w:t>rá</w:t>
      </w:r>
      <w:r>
        <w:tab/>
        <w:t>‘unmarried woman’</w:t>
      </w:r>
      <w:r>
        <w:tab/>
      </w:r>
    </w:p>
    <w:p w14:paraId="1E647BE5" w14:textId="0C11678F" w:rsidR="008B7855" w:rsidRDefault="008B7855" w:rsidP="008B7855">
      <w:pPr>
        <w:tabs>
          <w:tab w:val="clear" w:pos="369"/>
          <w:tab w:val="left" w:pos="720"/>
          <w:tab w:val="left" w:pos="1080"/>
          <w:tab w:val="left" w:pos="2340"/>
          <w:tab w:val="left" w:pos="3600"/>
          <w:tab w:val="left" w:pos="5040"/>
        </w:tabs>
      </w:pPr>
      <w:r>
        <w:tab/>
      </w:r>
      <w:r>
        <w:tab/>
      </w:r>
      <w:r>
        <w:rPr>
          <w:rFonts w:ascii="Doulos SIL" w:hAnsi="Doulos SIL"/>
        </w:rPr>
        <w:t>máʔr̀-rá</w:t>
      </w:r>
      <w:r>
        <w:rPr>
          <w:rFonts w:ascii="Doulos SIL" w:hAnsi="Doulos SIL"/>
        </w:rPr>
        <w:tab/>
        <w:t>máʔr̀</w:t>
      </w:r>
      <w:r>
        <w:rPr>
          <w:rFonts w:ascii="Doulos SIL" w:hAnsi="Doulos SIL"/>
        </w:rPr>
        <w:tab/>
        <w:t>máʔr̀</w:t>
      </w:r>
      <w:r>
        <w:tab/>
        <w:t>‘mango’ (variant)</w:t>
      </w:r>
    </w:p>
    <w:p w14:paraId="0FB9CC18" w14:textId="77777777" w:rsidR="00A72C7C" w:rsidRDefault="008B7855" w:rsidP="008B7855">
      <w:pPr>
        <w:tabs>
          <w:tab w:val="clear" w:pos="369"/>
          <w:tab w:val="left" w:pos="720"/>
          <w:tab w:val="left" w:pos="1080"/>
          <w:tab w:val="left" w:pos="2340"/>
          <w:tab w:val="left" w:pos="3600"/>
          <w:tab w:val="left" w:pos="5040"/>
        </w:tabs>
      </w:pPr>
      <w:r>
        <w:tab/>
      </w:r>
      <w:r>
        <w:tab/>
      </w:r>
      <w:r>
        <w:tab/>
        <w:t xml:space="preserve">~ </w:t>
      </w:r>
      <w:r w:rsidRPr="008B7855">
        <w:rPr>
          <w:rFonts w:ascii="Doulos SIL" w:hAnsi="Doulos SIL"/>
        </w:rPr>
        <w:t>máʔrù</w:t>
      </w:r>
      <w:r>
        <w:rPr>
          <w:rFonts w:ascii="Doulos SIL" w:hAnsi="Doulos SIL"/>
        </w:rPr>
        <w:tab/>
      </w:r>
      <w:r>
        <w:t xml:space="preserve">~ </w:t>
      </w:r>
      <w:r w:rsidRPr="008B7855">
        <w:rPr>
          <w:rFonts w:ascii="Doulos SIL" w:hAnsi="Doulos SIL"/>
        </w:rPr>
        <w:t>máʔrù</w:t>
      </w:r>
    </w:p>
    <w:p w14:paraId="1F9B8BEC" w14:textId="4EEDAFBA" w:rsidR="00816380" w:rsidRDefault="00816380" w:rsidP="00816380">
      <w:pPr>
        <w:tabs>
          <w:tab w:val="clear" w:pos="369"/>
          <w:tab w:val="left" w:pos="720"/>
          <w:tab w:val="left" w:pos="1080"/>
          <w:tab w:val="left" w:pos="2340"/>
          <w:tab w:val="left" w:pos="3600"/>
          <w:tab w:val="left" w:pos="5040"/>
        </w:tabs>
      </w:pPr>
      <w:r>
        <w:tab/>
      </w:r>
      <w:r>
        <w:tab/>
      </w:r>
      <w:r>
        <w:rPr>
          <w:rFonts w:ascii="Doulos SIL" w:hAnsi="Doulos SIL"/>
        </w:rPr>
        <w:t>sɛ̀</w:t>
      </w:r>
      <w:r w:rsidRPr="00F170F8">
        <w:rPr>
          <w:rFonts w:ascii="Doulos SIL" w:hAnsi="Doulos SIL"/>
        </w:rPr>
        <w:t>ʔ</w:t>
      </w:r>
      <w:r>
        <w:rPr>
          <w:rFonts w:ascii="Doulos SIL" w:hAnsi="Doulos SIL"/>
        </w:rPr>
        <w:t>r-á</w:t>
      </w:r>
      <w:r w:rsidRPr="00F170F8">
        <w:rPr>
          <w:rFonts w:ascii="Doulos SIL" w:hAnsi="Doulos SIL"/>
        </w:rPr>
        <w:tab/>
      </w:r>
      <w:r>
        <w:rPr>
          <w:rFonts w:ascii="Doulos SIL" w:hAnsi="Doulos SIL"/>
        </w:rPr>
        <w:t>sɛ̀</w:t>
      </w:r>
      <w:r w:rsidRPr="00F170F8">
        <w:rPr>
          <w:rFonts w:ascii="Doulos SIL" w:hAnsi="Doulos SIL"/>
        </w:rPr>
        <w:t>ʔ</w:t>
      </w:r>
      <w:r>
        <w:rPr>
          <w:rFonts w:ascii="Doulos SIL" w:hAnsi="Doulos SIL"/>
        </w:rPr>
        <w:t>r̀</w:t>
      </w:r>
      <w:r w:rsidRPr="00F170F8">
        <w:rPr>
          <w:rFonts w:ascii="Doulos SIL" w:hAnsi="Doulos SIL"/>
        </w:rPr>
        <w:tab/>
      </w:r>
      <w:r>
        <w:rPr>
          <w:rFonts w:ascii="Doulos SIL" w:hAnsi="Doulos SIL"/>
        </w:rPr>
        <w:t>sɛ̀</w:t>
      </w:r>
      <w:r w:rsidRPr="00F170F8">
        <w:rPr>
          <w:rFonts w:ascii="Doulos SIL" w:hAnsi="Doulos SIL"/>
        </w:rPr>
        <w:t>ʔ</w:t>
      </w:r>
      <w:r>
        <w:rPr>
          <w:rFonts w:ascii="Doulos SIL" w:hAnsi="Doulos SIL"/>
        </w:rPr>
        <w:t>rɛ́</w:t>
      </w:r>
      <w:r>
        <w:tab/>
        <w:t>‘porridge woman’</w:t>
      </w:r>
      <w:r>
        <w:tab/>
      </w:r>
    </w:p>
    <w:p w14:paraId="7DE5ABED" w14:textId="6A3EE2EC" w:rsidR="00AD20C6" w:rsidRPr="00A72C7C" w:rsidRDefault="00AD20C6" w:rsidP="00AD20C6">
      <w:pPr>
        <w:tabs>
          <w:tab w:val="clear" w:pos="369"/>
          <w:tab w:val="left" w:pos="720"/>
          <w:tab w:val="left" w:pos="1080"/>
          <w:tab w:val="left" w:pos="2340"/>
          <w:tab w:val="left" w:pos="3600"/>
          <w:tab w:val="left" w:pos="5040"/>
        </w:tabs>
        <w:rPr>
          <w:i/>
        </w:rPr>
      </w:pPr>
      <w:r w:rsidRPr="00A72C7C">
        <w:rPr>
          <w:i/>
        </w:rPr>
        <w:tab/>
        <w:t xml:space="preserve">   </w:t>
      </w:r>
      <w:r>
        <w:rPr>
          <w:i/>
        </w:rPr>
        <w:t xml:space="preserve">no </w:t>
      </w:r>
      <w:r w:rsidRPr="00A72C7C">
        <w:rPr>
          <w:i/>
        </w:rPr>
        <w:t>Apocope before ‘two’,</w:t>
      </w:r>
      <w:r w:rsidRPr="00886FC7">
        <w:t xml:space="preserve"> /</w:t>
      </w:r>
      <w:r w:rsidRPr="00886FC7">
        <w:rPr>
          <w:rFonts w:ascii="Doulos SIL" w:hAnsi="Doulos SIL"/>
          <w:color w:val="008000"/>
        </w:rPr>
        <w:t>ʔr-r</w:t>
      </w:r>
      <w:r w:rsidRPr="00886FC7">
        <w:t>/</w:t>
      </w:r>
      <w:r w:rsidRPr="00A72C7C">
        <w:rPr>
          <w:i/>
        </w:rPr>
        <w:t xml:space="preserve"> realized as </w:t>
      </w:r>
      <w:r>
        <w:rPr>
          <w:rFonts w:ascii="Doulos SIL" w:hAnsi="Doulos SIL"/>
        </w:rPr>
        <w:t>ʔr</w:t>
      </w:r>
      <w:r w:rsidRPr="00A72C7C">
        <w:rPr>
          <w:i/>
        </w:rPr>
        <w:t xml:space="preserve"> </w:t>
      </w:r>
    </w:p>
    <w:p w14:paraId="181A2C52" w14:textId="77777777" w:rsidR="00A72C7C" w:rsidRDefault="00A72C7C" w:rsidP="00A72C7C">
      <w:pPr>
        <w:tabs>
          <w:tab w:val="clear" w:pos="369"/>
          <w:tab w:val="left" w:pos="720"/>
          <w:tab w:val="left" w:pos="1080"/>
          <w:tab w:val="left" w:pos="2340"/>
          <w:tab w:val="left" w:pos="3600"/>
          <w:tab w:val="left" w:pos="5040"/>
        </w:tabs>
      </w:pPr>
      <w:r>
        <w:tab/>
      </w:r>
      <w:r>
        <w:tab/>
      </w:r>
      <w:r>
        <w:rPr>
          <w:rFonts w:ascii="Doulos SIL" w:hAnsi="Doulos SIL"/>
        </w:rPr>
        <w:t>wɔ́ʔr-ɔ́</w:t>
      </w:r>
      <w:r>
        <w:rPr>
          <w:rFonts w:ascii="Doulos SIL" w:hAnsi="Doulos SIL"/>
        </w:rPr>
        <w:tab/>
        <w:t>wɔ́ʔrɔ́</w:t>
      </w:r>
      <w:r>
        <w:rPr>
          <w:rFonts w:ascii="Doulos SIL" w:hAnsi="Doulos SIL"/>
        </w:rPr>
        <w:tab/>
        <w:t>wɔ́ʔrɔ́</w:t>
      </w:r>
      <w:r>
        <w:tab/>
        <w:t>‘thigh’</w:t>
      </w:r>
    </w:p>
    <w:p w14:paraId="0A8F3158" w14:textId="77777777" w:rsidR="00F170F8" w:rsidRDefault="00F170F8" w:rsidP="00F170F8">
      <w:pPr>
        <w:tabs>
          <w:tab w:val="clear" w:pos="369"/>
          <w:tab w:val="left" w:pos="720"/>
          <w:tab w:val="left" w:pos="1080"/>
          <w:tab w:val="left" w:pos="2340"/>
          <w:tab w:val="left" w:pos="3600"/>
          <w:tab w:val="left" w:pos="5040"/>
        </w:tabs>
      </w:pPr>
      <w:r>
        <w:tab/>
      </w:r>
      <w:r>
        <w:tab/>
      </w:r>
      <w:r>
        <w:rPr>
          <w:rFonts w:ascii="Doulos SIL" w:hAnsi="Doulos SIL"/>
        </w:rPr>
        <w:t>bɛ́ʔr-à</w:t>
      </w:r>
      <w:r>
        <w:rPr>
          <w:rFonts w:ascii="Doulos SIL" w:hAnsi="Doulos SIL"/>
        </w:rPr>
        <w:tab/>
        <w:t>bɛ́ʔrɛ̄</w:t>
      </w:r>
      <w:r>
        <w:rPr>
          <w:rFonts w:ascii="Doulos SIL" w:hAnsi="Doulos SIL"/>
        </w:rPr>
        <w:tab/>
        <w:t>bɛ́ʔrɛ́</w:t>
      </w:r>
      <w:r>
        <w:tab/>
        <w:t>‘thigh’</w:t>
      </w:r>
    </w:p>
    <w:p w14:paraId="3F5E2267" w14:textId="610B9768" w:rsidR="00A72C7C" w:rsidRDefault="00A72C7C" w:rsidP="00A72C7C">
      <w:pPr>
        <w:tabs>
          <w:tab w:val="clear" w:pos="369"/>
          <w:tab w:val="left" w:pos="720"/>
          <w:tab w:val="left" w:pos="1080"/>
          <w:tab w:val="left" w:pos="2340"/>
          <w:tab w:val="left" w:pos="3600"/>
          <w:tab w:val="left" w:pos="5040"/>
        </w:tabs>
      </w:pPr>
      <w:r>
        <w:tab/>
      </w:r>
      <w:r>
        <w:tab/>
      </w:r>
      <w:r>
        <w:rPr>
          <w:rFonts w:ascii="Doulos SIL" w:hAnsi="Doulos SIL"/>
        </w:rPr>
        <w:t>bɛ́ʔr-à</w:t>
      </w:r>
      <w:r>
        <w:rPr>
          <w:rFonts w:ascii="Doulos SIL" w:hAnsi="Doulos SIL"/>
        </w:rPr>
        <w:tab/>
        <w:t>bɛ́ʔrɛ̄</w:t>
      </w:r>
      <w:r>
        <w:rPr>
          <w:rFonts w:ascii="Doulos SIL" w:hAnsi="Doulos SIL"/>
        </w:rPr>
        <w:tab/>
        <w:t>bɛ́ʔrɛ́</w:t>
      </w:r>
      <w:r>
        <w:tab/>
        <w:t>‘thigh’</w:t>
      </w:r>
    </w:p>
    <w:p w14:paraId="413E169E" w14:textId="77777777" w:rsidR="00D0621F" w:rsidRDefault="00D0621F" w:rsidP="00D0621F">
      <w:pPr>
        <w:tabs>
          <w:tab w:val="clear" w:pos="369"/>
          <w:tab w:val="left" w:pos="720"/>
          <w:tab w:val="left" w:pos="1080"/>
          <w:tab w:val="left" w:pos="2340"/>
          <w:tab w:val="left" w:pos="3600"/>
          <w:tab w:val="left" w:pos="5040"/>
        </w:tabs>
      </w:pPr>
      <w:r>
        <w:tab/>
      </w:r>
      <w:r>
        <w:tab/>
      </w:r>
      <w:r w:rsidRPr="00D0621F">
        <w:rPr>
          <w:rFonts w:ascii="Doulos SIL" w:hAnsi="Doulos SIL"/>
        </w:rPr>
        <w:t>kóʔn̄-nà</w:t>
      </w:r>
      <w:r w:rsidRPr="00D0621F">
        <w:rPr>
          <w:rFonts w:ascii="Doulos SIL" w:hAnsi="Doulos SIL"/>
        </w:rPr>
        <w:tab/>
        <w:t>kóʔró</w:t>
      </w:r>
      <w:r w:rsidRPr="00D0621F">
        <w:rPr>
          <w:rFonts w:ascii="Doulos SIL" w:hAnsi="Doulos SIL"/>
        </w:rPr>
        <w:tab/>
        <w:t>kóʔrō</w:t>
      </w:r>
      <w:r>
        <w:tab/>
        <w:t xml:space="preserve">‘night’ </w:t>
      </w:r>
      <w:r w:rsidRPr="00D0621F">
        <w:rPr>
          <w:highlight w:val="yellow"/>
        </w:rPr>
        <w:t xml:space="preserve">(for </w:t>
      </w:r>
      <w:r w:rsidRPr="00D0621F">
        <w:rPr>
          <w:rFonts w:ascii="Doulos SIL" w:hAnsi="Doulos SIL"/>
          <w:highlight w:val="yellow"/>
        </w:rPr>
        <w:t>kóʔrōⁿ</w:t>
      </w:r>
      <w:r w:rsidRPr="00D0621F">
        <w:rPr>
          <w:highlight w:val="yellow"/>
        </w:rPr>
        <w:t xml:space="preserve"> ?)</w:t>
      </w:r>
    </w:p>
    <w:p w14:paraId="6418CD7C" w14:textId="07AF46D9" w:rsidR="007F683F" w:rsidRDefault="007F683F" w:rsidP="007F683F">
      <w:pPr>
        <w:tabs>
          <w:tab w:val="clear" w:pos="369"/>
          <w:tab w:val="left" w:pos="720"/>
          <w:tab w:val="left" w:pos="1080"/>
          <w:tab w:val="left" w:pos="2340"/>
          <w:tab w:val="left" w:pos="3600"/>
          <w:tab w:val="left" w:pos="5040"/>
        </w:tabs>
      </w:pPr>
      <w:r>
        <w:tab/>
      </w:r>
      <w:r>
        <w:tab/>
      </w:r>
      <w:r>
        <w:rPr>
          <w:rFonts w:ascii="Doulos SIL" w:hAnsi="Doulos SIL"/>
        </w:rPr>
        <w:t>bàʔr-á</w:t>
      </w:r>
      <w:r>
        <w:rPr>
          <w:rFonts w:ascii="Doulos SIL" w:hAnsi="Doulos SIL"/>
        </w:rPr>
        <w:tab/>
        <w:t>bàʔrà</w:t>
      </w:r>
      <w:r>
        <w:rPr>
          <w:rFonts w:ascii="Doulos SIL" w:hAnsi="Doulos SIL"/>
        </w:rPr>
        <w:tab/>
        <w:t>bàʔrá</w:t>
      </w:r>
      <w:r>
        <w:tab/>
        <w:t>‘calabash tomtom’</w:t>
      </w:r>
    </w:p>
    <w:p w14:paraId="43FECB1E" w14:textId="77777777" w:rsidR="00E16BE1" w:rsidRDefault="00E16BE1" w:rsidP="00FF5DDD"/>
    <w:p w14:paraId="384EFB6F" w14:textId="77777777" w:rsidR="00A828BA" w:rsidRDefault="00A828BA" w:rsidP="00FF5DDD"/>
    <w:p w14:paraId="4910AC10" w14:textId="77777777" w:rsidR="00A828BA" w:rsidRDefault="00A828BA" w:rsidP="00FF5DDD"/>
    <w:p w14:paraId="1FA5BA61" w14:textId="77777777" w:rsidR="00A828BA" w:rsidRDefault="00A828BA" w:rsidP="00FF5DDD"/>
    <w:p w14:paraId="2BF37683" w14:textId="485E2DF5" w:rsidR="008D7EA5" w:rsidRDefault="00FF5DDD" w:rsidP="00FF5DDD">
      <w:r>
        <w:t>A small number of CvL stems appear not to have a lexical final vowel</w:t>
      </w:r>
      <w:r w:rsidR="00D0621F">
        <w:t>, even in object function</w:t>
      </w:r>
      <w:r>
        <w:t>. Unless further study brings out</w:t>
      </w:r>
      <w:r w:rsidR="00D0621F">
        <w:t xml:space="preserve"> a vowel-final object form, these nouns</w:t>
      </w:r>
      <w:r>
        <w:t xml:space="preserve"> do not </w:t>
      </w:r>
      <w:r w:rsidR="00D0621F">
        <w:t>require</w:t>
      </w:r>
      <w:r>
        <w:t xml:space="preserve"> synchronic Apocope.</w:t>
      </w:r>
    </w:p>
    <w:p w14:paraId="6A628396" w14:textId="77777777" w:rsidR="00FF5DDD" w:rsidRDefault="00FF5DDD" w:rsidP="00FF5DDD"/>
    <w:p w14:paraId="48D486EB" w14:textId="1FC8DA81" w:rsidR="00FF5DDD" w:rsidRDefault="00FF5DDD" w:rsidP="00FF5DDD">
      <w:pPr>
        <w:tabs>
          <w:tab w:val="clear" w:pos="369"/>
          <w:tab w:val="left" w:pos="720"/>
          <w:tab w:val="left" w:pos="1080"/>
          <w:tab w:val="left" w:pos="2340"/>
          <w:tab w:val="left" w:pos="3600"/>
          <w:tab w:val="left" w:pos="5040"/>
        </w:tabs>
      </w:pPr>
      <w:r>
        <w:t>(xx4)</w:t>
      </w:r>
      <w:r>
        <w:tab/>
      </w:r>
      <w:r>
        <w:tab/>
        <w:t>suffixed</w:t>
      </w:r>
      <w:r>
        <w:tab/>
        <w:t>‘two __s’</w:t>
      </w:r>
      <w:r>
        <w:tab/>
        <w:t>‘(I) saw __’</w:t>
      </w:r>
      <w:r>
        <w:tab/>
        <w:t>gloss</w:t>
      </w:r>
    </w:p>
    <w:p w14:paraId="1C48BC84" w14:textId="77777777" w:rsidR="00FF5DDD" w:rsidRDefault="00FF5DDD" w:rsidP="00FF5DDD">
      <w:pPr>
        <w:tabs>
          <w:tab w:val="clear" w:pos="369"/>
          <w:tab w:val="left" w:pos="720"/>
          <w:tab w:val="left" w:pos="1080"/>
          <w:tab w:val="left" w:pos="2340"/>
          <w:tab w:val="left" w:pos="3600"/>
          <w:tab w:val="left" w:pos="5040"/>
        </w:tabs>
      </w:pPr>
    </w:p>
    <w:p w14:paraId="5241EA7C" w14:textId="77777777" w:rsidR="0041495B" w:rsidRDefault="0041495B" w:rsidP="0041495B">
      <w:pPr>
        <w:tabs>
          <w:tab w:val="clear" w:pos="369"/>
          <w:tab w:val="left" w:pos="720"/>
          <w:tab w:val="left" w:pos="1080"/>
          <w:tab w:val="left" w:pos="2340"/>
          <w:tab w:val="left" w:pos="3600"/>
          <w:tab w:val="left" w:pos="5040"/>
        </w:tabs>
      </w:pPr>
      <w:r>
        <w:tab/>
      </w:r>
      <w:r>
        <w:tab/>
      </w:r>
      <w:r>
        <w:rPr>
          <w:rFonts w:ascii="Doulos SIL" w:hAnsi="Doulos SIL"/>
        </w:rPr>
        <w:t>jén-ná</w:t>
      </w:r>
      <w:r w:rsidRPr="00714409">
        <w:rPr>
          <w:rFonts w:ascii="Doulos SIL" w:hAnsi="Doulos SIL"/>
        </w:rPr>
        <w:tab/>
      </w:r>
      <w:r>
        <w:rPr>
          <w:rFonts w:ascii="Doulos SIL" w:hAnsi="Doulos SIL"/>
        </w:rPr>
        <w:t>jén</w:t>
      </w:r>
      <w:r w:rsidRPr="00714409">
        <w:rPr>
          <w:rFonts w:ascii="Doulos SIL" w:hAnsi="Doulos SIL"/>
        </w:rPr>
        <w:tab/>
      </w:r>
      <w:r>
        <w:rPr>
          <w:rFonts w:ascii="Doulos SIL" w:hAnsi="Doulos SIL"/>
        </w:rPr>
        <w:t>jén</w:t>
      </w:r>
      <w:r>
        <w:tab/>
        <w:t>‘ax’</w:t>
      </w:r>
    </w:p>
    <w:p w14:paraId="1B4CA5BE" w14:textId="31094C7D" w:rsidR="00D0621F" w:rsidRDefault="00D0621F" w:rsidP="00D0621F">
      <w:pPr>
        <w:tabs>
          <w:tab w:val="clear" w:pos="369"/>
          <w:tab w:val="left" w:pos="720"/>
          <w:tab w:val="left" w:pos="1080"/>
          <w:tab w:val="left" w:pos="2340"/>
          <w:tab w:val="left" w:pos="3600"/>
          <w:tab w:val="left" w:pos="5040"/>
        </w:tabs>
      </w:pPr>
      <w:r>
        <w:tab/>
      </w:r>
      <w:r>
        <w:tab/>
      </w:r>
      <w:r w:rsidRPr="0041495B">
        <w:rPr>
          <w:rFonts w:ascii="Doulos SIL" w:hAnsi="Doulos SIL"/>
        </w:rPr>
        <w:t>bu᷆</w:t>
      </w:r>
      <w:r w:rsidR="00B93362">
        <w:rPr>
          <w:rFonts w:ascii="Doulos SIL" w:hAnsi="Doulos SIL"/>
        </w:rPr>
        <w:t>l-là</w:t>
      </w:r>
      <w:r w:rsidRPr="0041495B">
        <w:rPr>
          <w:rFonts w:ascii="Doulos SIL" w:hAnsi="Doulos SIL"/>
        </w:rPr>
        <w:tab/>
        <w:t>búl</w:t>
      </w:r>
      <w:r w:rsidRPr="0041495B">
        <w:rPr>
          <w:rFonts w:ascii="Doulos SIL" w:hAnsi="Doulos SIL"/>
        </w:rPr>
        <w:tab/>
        <w:t>bu᷆l</w:t>
      </w:r>
      <w:r>
        <w:tab/>
        <w:t>‘inheritance’</w:t>
      </w:r>
    </w:p>
    <w:p w14:paraId="377220A0" w14:textId="355E109B" w:rsidR="00FF5DDD" w:rsidRDefault="00FF5DDD" w:rsidP="00FF5DDD">
      <w:pPr>
        <w:tabs>
          <w:tab w:val="clear" w:pos="369"/>
          <w:tab w:val="left" w:pos="720"/>
          <w:tab w:val="left" w:pos="1080"/>
          <w:tab w:val="left" w:pos="2340"/>
          <w:tab w:val="left" w:pos="3600"/>
          <w:tab w:val="left" w:pos="5040"/>
        </w:tabs>
      </w:pPr>
      <w:r>
        <w:tab/>
      </w:r>
      <w:r>
        <w:tab/>
      </w:r>
      <w:r w:rsidR="00D0621F">
        <w:rPr>
          <w:rFonts w:ascii="Doulos SIL" w:hAnsi="Doulos SIL"/>
        </w:rPr>
        <w:t>sɔ᷆l-là</w:t>
      </w:r>
      <w:r w:rsidRPr="0041495B">
        <w:rPr>
          <w:rFonts w:ascii="Doulos SIL" w:hAnsi="Doulos SIL"/>
        </w:rPr>
        <w:tab/>
      </w:r>
      <w:r w:rsidR="00D0621F">
        <w:rPr>
          <w:rFonts w:ascii="Doulos SIL" w:hAnsi="Doulos SIL"/>
        </w:rPr>
        <w:t>sɔ᷆l</w:t>
      </w:r>
      <w:r w:rsidRPr="0041495B">
        <w:rPr>
          <w:rFonts w:ascii="Doulos SIL" w:hAnsi="Doulos SIL"/>
        </w:rPr>
        <w:tab/>
      </w:r>
      <w:r w:rsidR="00D0621F">
        <w:rPr>
          <w:rFonts w:ascii="Doulos SIL" w:hAnsi="Doulos SIL"/>
        </w:rPr>
        <w:t>sɔ᷆l</w:t>
      </w:r>
      <w:r w:rsidR="0041495B">
        <w:tab/>
        <w:t>‘</w:t>
      </w:r>
      <w:r w:rsidR="00D0621F">
        <w:t>weeding daba’</w:t>
      </w:r>
    </w:p>
    <w:p w14:paraId="717DED86" w14:textId="77777777" w:rsidR="00782EDD" w:rsidRDefault="00782EDD" w:rsidP="00782EDD">
      <w:pPr>
        <w:tabs>
          <w:tab w:val="clear" w:pos="369"/>
          <w:tab w:val="left" w:pos="720"/>
          <w:tab w:val="left" w:pos="1080"/>
          <w:tab w:val="left" w:pos="2340"/>
          <w:tab w:val="left" w:pos="3600"/>
          <w:tab w:val="left" w:pos="5040"/>
        </w:tabs>
      </w:pPr>
      <w:r>
        <w:tab/>
      </w:r>
      <w:r>
        <w:tab/>
      </w:r>
      <w:r>
        <w:rPr>
          <w:rFonts w:ascii="Doulos SIL" w:hAnsi="Doulos SIL"/>
        </w:rPr>
        <w:t>kɔ᷆l-là</w:t>
      </w:r>
      <w:r w:rsidRPr="0041495B">
        <w:rPr>
          <w:rFonts w:ascii="Doulos SIL" w:hAnsi="Doulos SIL"/>
        </w:rPr>
        <w:tab/>
      </w:r>
      <w:r>
        <w:rPr>
          <w:rFonts w:ascii="Doulos SIL" w:hAnsi="Doulos SIL"/>
        </w:rPr>
        <w:t>kɔ᷆l</w:t>
      </w:r>
      <w:r w:rsidRPr="0041495B">
        <w:rPr>
          <w:rFonts w:ascii="Doulos SIL" w:hAnsi="Doulos SIL"/>
        </w:rPr>
        <w:tab/>
      </w:r>
      <w:r>
        <w:rPr>
          <w:rFonts w:ascii="Doulos SIL" w:hAnsi="Doulos SIL"/>
        </w:rPr>
        <w:t>kɔ᷆l</w:t>
      </w:r>
      <w:r>
        <w:tab/>
        <w:t>‘cotton (crop)’</w:t>
      </w:r>
    </w:p>
    <w:p w14:paraId="032BD212" w14:textId="271B70EF" w:rsidR="00D0621F" w:rsidRDefault="00D0621F" w:rsidP="00D0621F">
      <w:pPr>
        <w:tabs>
          <w:tab w:val="clear" w:pos="369"/>
          <w:tab w:val="left" w:pos="720"/>
          <w:tab w:val="left" w:pos="1080"/>
          <w:tab w:val="left" w:pos="2340"/>
          <w:tab w:val="left" w:pos="3600"/>
          <w:tab w:val="left" w:pos="5040"/>
        </w:tabs>
      </w:pPr>
      <w:r>
        <w:tab/>
      </w:r>
      <w:r>
        <w:tab/>
      </w:r>
      <w:r w:rsidR="00782EDD">
        <w:rPr>
          <w:rFonts w:ascii="Doulos SIL" w:hAnsi="Doulos SIL"/>
        </w:rPr>
        <w:t>tòn-ɔ́</w:t>
      </w:r>
      <w:r w:rsidRPr="0041495B">
        <w:rPr>
          <w:rFonts w:ascii="Doulos SIL" w:hAnsi="Doulos SIL"/>
        </w:rPr>
        <w:tab/>
      </w:r>
      <w:r w:rsidR="00782EDD">
        <w:rPr>
          <w:rFonts w:ascii="Doulos SIL" w:hAnsi="Doulos SIL"/>
        </w:rPr>
        <w:t>tòn</w:t>
      </w:r>
      <w:r w:rsidRPr="0041495B">
        <w:rPr>
          <w:rFonts w:ascii="Doulos SIL" w:hAnsi="Doulos SIL"/>
        </w:rPr>
        <w:tab/>
      </w:r>
      <w:r w:rsidR="00782EDD">
        <w:rPr>
          <w:rFonts w:ascii="Doulos SIL" w:hAnsi="Doulos SIL"/>
        </w:rPr>
        <w:t>tǒn</w:t>
      </w:r>
      <w:r>
        <w:tab/>
        <w:t>‘</w:t>
      </w:r>
      <w:r w:rsidR="009B43B1">
        <w:t>heap’</w:t>
      </w:r>
    </w:p>
    <w:p w14:paraId="04B62A7E" w14:textId="77777777" w:rsidR="00D0621F" w:rsidRDefault="00D0621F" w:rsidP="00FF5DDD">
      <w:pPr>
        <w:tabs>
          <w:tab w:val="clear" w:pos="369"/>
          <w:tab w:val="left" w:pos="720"/>
          <w:tab w:val="left" w:pos="1080"/>
          <w:tab w:val="left" w:pos="2340"/>
          <w:tab w:val="left" w:pos="3600"/>
          <w:tab w:val="left" w:pos="5040"/>
        </w:tabs>
      </w:pPr>
    </w:p>
    <w:p w14:paraId="23F69E8E" w14:textId="77777777" w:rsidR="00FF5DDD" w:rsidRDefault="00FF5DDD" w:rsidP="00E16BE1"/>
    <w:p w14:paraId="472D7F1C" w14:textId="77777777" w:rsidR="00FF5DDD" w:rsidRDefault="00FF5DDD" w:rsidP="00E16BE1"/>
    <w:p w14:paraId="4A3172E0" w14:textId="77777777" w:rsidR="003B42F6" w:rsidRDefault="003B42F6" w:rsidP="00E16BE1"/>
    <w:p w14:paraId="6610CD92" w14:textId="6C16EC01" w:rsidR="003B42F6" w:rsidRDefault="003B42F6" w:rsidP="003B42F6">
      <w:pPr>
        <w:pStyle w:val="Heading3"/>
      </w:pPr>
      <w:bookmarkStart w:id="337" w:name="_Toc337411921"/>
      <w:r>
        <w:t>Final Truncation in imperative verbs</w:t>
      </w:r>
      <w:bookmarkEnd w:id="337"/>
    </w:p>
    <w:p w14:paraId="4668E26A" w14:textId="186BB9EC" w:rsidR="003B42F6" w:rsidRDefault="003B42F6" w:rsidP="003B42F6">
      <w:r>
        <w:t xml:space="preserve">Imperative and imperfective forms of verbs are generally closely related, but the ending of the imperative stem is shorter than than of the imperfective. A vowel or an entire syllable at the end of the imperfective is absent from the imperative. </w:t>
      </w:r>
    </w:p>
    <w:p w14:paraId="2DAB3DD8" w14:textId="101889D0" w:rsidR="003B42F6" w:rsidRDefault="003B42F6" w:rsidP="003B42F6">
      <w:r>
        <w:tab/>
        <w:t xml:space="preserve">There are two analytical options: a) the imperfective adds a suffix to the basic stem, which is identical or similar to the imperative; b) the imperative undergoes final truncation. </w:t>
      </w:r>
    </w:p>
    <w:p w14:paraId="57B8BB14" w14:textId="72C0A6EB" w:rsidR="003B42F6" w:rsidRDefault="00053E71" w:rsidP="003B42F6">
      <w:r>
        <w:tab/>
        <w:t xml:space="preserve">Some examples are in (xx1). </w:t>
      </w:r>
      <w:r w:rsidR="002D6A6F">
        <w:t>F</w:t>
      </w:r>
      <w:r w:rsidR="003B42F6">
        <w:t xml:space="preserve">urther data are in chapter 10. </w:t>
      </w:r>
    </w:p>
    <w:p w14:paraId="7E96C283" w14:textId="77777777" w:rsidR="009E368A" w:rsidRDefault="009E368A" w:rsidP="003B42F6"/>
    <w:p w14:paraId="78B11D10" w14:textId="1D86E918" w:rsidR="009E368A" w:rsidRDefault="009E368A" w:rsidP="002D6A6F">
      <w:pPr>
        <w:tabs>
          <w:tab w:val="clear" w:pos="369"/>
          <w:tab w:val="left" w:pos="720"/>
          <w:tab w:val="left" w:pos="1080"/>
          <w:tab w:val="left" w:pos="2430"/>
          <w:tab w:val="left" w:pos="3870"/>
        </w:tabs>
      </w:pPr>
      <w:r>
        <w:t>(xx1)</w:t>
      </w:r>
      <w:r w:rsidR="002D6A6F">
        <w:tab/>
      </w:r>
      <w:r>
        <w:tab/>
      </w:r>
      <w:r w:rsidR="002D6A6F">
        <w:t>Ipfv (3Sg)</w:t>
      </w:r>
      <w:r>
        <w:tab/>
      </w:r>
      <w:r w:rsidR="002D6A6F">
        <w:t>Imprt (Sg)</w:t>
      </w:r>
      <w:r>
        <w:tab/>
        <w:t>gloss</w:t>
      </w:r>
    </w:p>
    <w:p w14:paraId="33BE91E2" w14:textId="77777777" w:rsidR="009E368A" w:rsidRDefault="009E368A" w:rsidP="002D6A6F">
      <w:pPr>
        <w:tabs>
          <w:tab w:val="clear" w:pos="369"/>
          <w:tab w:val="left" w:pos="720"/>
          <w:tab w:val="left" w:pos="1080"/>
          <w:tab w:val="left" w:pos="2430"/>
          <w:tab w:val="left" w:pos="3870"/>
        </w:tabs>
      </w:pPr>
    </w:p>
    <w:p w14:paraId="3F64C229" w14:textId="60B7B907" w:rsidR="00887B9E" w:rsidRDefault="009E368A" w:rsidP="002D6A6F">
      <w:pPr>
        <w:tabs>
          <w:tab w:val="clear" w:pos="369"/>
          <w:tab w:val="left" w:pos="720"/>
          <w:tab w:val="left" w:pos="1080"/>
          <w:tab w:val="left" w:pos="2430"/>
          <w:tab w:val="left" w:pos="3870"/>
        </w:tabs>
      </w:pPr>
      <w:r>
        <w:tab/>
      </w:r>
      <w:r w:rsidR="00887B9E">
        <w:t>a. long versus short vowel</w:t>
      </w:r>
    </w:p>
    <w:p w14:paraId="30EF6398" w14:textId="2A27F553" w:rsidR="009E368A" w:rsidRDefault="00887B9E" w:rsidP="002D6A6F">
      <w:pPr>
        <w:tabs>
          <w:tab w:val="clear" w:pos="369"/>
          <w:tab w:val="left" w:pos="720"/>
          <w:tab w:val="left" w:pos="1080"/>
          <w:tab w:val="left" w:pos="2430"/>
          <w:tab w:val="left" w:pos="3870"/>
        </w:tabs>
      </w:pPr>
      <w:r>
        <w:tab/>
      </w:r>
      <w:r w:rsidR="002D6A6F">
        <w:tab/>
      </w:r>
      <w:r w:rsidR="009E368A" w:rsidRPr="001339B0">
        <w:rPr>
          <w:rFonts w:ascii="Doulos SIL" w:hAnsi="Doulos SIL"/>
          <w:i/>
          <w:color w:val="0000FF"/>
        </w:rPr>
        <w:t>d</w:t>
      </w:r>
      <w:r w:rsidR="002D6A6F" w:rsidRPr="001339B0">
        <w:rPr>
          <w:rFonts w:ascii="Doulos SIL" w:hAnsi="Doulos SIL"/>
          <w:i/>
          <w:color w:val="0000FF"/>
        </w:rPr>
        <w:t>ɛ̀ɛ̀</w:t>
      </w:r>
      <w:r w:rsidR="009E368A" w:rsidRPr="001339B0">
        <w:rPr>
          <w:rFonts w:ascii="Doulos SIL" w:hAnsi="Doulos SIL"/>
          <w:i/>
          <w:color w:val="0000FF"/>
        </w:rPr>
        <w:tab/>
        <w:t>dɛ̌</w:t>
      </w:r>
      <w:r w:rsidR="009E368A" w:rsidRPr="002D6A6F">
        <w:tab/>
        <w:t>‘heat (sth)’</w:t>
      </w:r>
    </w:p>
    <w:p w14:paraId="214A3B07" w14:textId="4ABC01C0" w:rsidR="00887B9E" w:rsidRDefault="00887B9E" w:rsidP="002D6A6F">
      <w:pPr>
        <w:tabs>
          <w:tab w:val="clear" w:pos="369"/>
          <w:tab w:val="left" w:pos="720"/>
          <w:tab w:val="left" w:pos="1080"/>
          <w:tab w:val="left" w:pos="2430"/>
          <w:tab w:val="left" w:pos="3870"/>
        </w:tabs>
      </w:pPr>
      <w:r>
        <w:tab/>
      </w:r>
      <w:r>
        <w:tab/>
      </w:r>
      <w:r w:rsidRPr="001339B0">
        <w:rPr>
          <w:rFonts w:ascii="Doulos SIL" w:hAnsi="Doulos SIL"/>
          <w:i/>
          <w:color w:val="0000FF"/>
        </w:rPr>
        <w:t>bɔ̄ɔ̄</w:t>
      </w:r>
      <w:r w:rsidRPr="001339B0">
        <w:rPr>
          <w:rFonts w:ascii="Doulos SIL" w:hAnsi="Doulos SIL"/>
          <w:i/>
          <w:color w:val="0000FF"/>
        </w:rPr>
        <w:tab/>
        <w:t>bɔ̄</w:t>
      </w:r>
      <w:r>
        <w:tab/>
        <w:t>‘exit, go out’</w:t>
      </w:r>
    </w:p>
    <w:p w14:paraId="3401FA09" w14:textId="7BB57746" w:rsidR="002D6A6F" w:rsidRDefault="002D6A6F" w:rsidP="002D6A6F">
      <w:pPr>
        <w:tabs>
          <w:tab w:val="clear" w:pos="369"/>
          <w:tab w:val="left" w:pos="720"/>
          <w:tab w:val="left" w:pos="1080"/>
          <w:tab w:val="left" w:pos="2430"/>
          <w:tab w:val="left" w:pos="3870"/>
        </w:tabs>
      </w:pPr>
      <w:r w:rsidRPr="001339B0">
        <w:rPr>
          <w:rFonts w:ascii="Doulos SIL" w:hAnsi="Doulos SIL"/>
          <w:i/>
          <w:color w:val="0000FF"/>
        </w:rPr>
        <w:tab/>
      </w:r>
      <w:r w:rsidRPr="001339B0">
        <w:rPr>
          <w:rFonts w:ascii="Doulos SIL" w:hAnsi="Doulos SIL"/>
          <w:i/>
          <w:color w:val="0000FF"/>
        </w:rPr>
        <w:tab/>
        <w:t>bàà</w:t>
      </w:r>
      <w:r w:rsidRPr="001339B0">
        <w:rPr>
          <w:rFonts w:ascii="Doulos SIL" w:hAnsi="Doulos SIL"/>
          <w:i/>
          <w:color w:val="0000FF"/>
        </w:rPr>
        <w:tab/>
        <w:t>bǎ</w:t>
      </w:r>
      <w:r w:rsidRPr="002D6A6F">
        <w:tab/>
        <w:t>‘put down’</w:t>
      </w:r>
    </w:p>
    <w:p w14:paraId="5FBC1744" w14:textId="7BADA06D" w:rsidR="002D6A6F" w:rsidRDefault="002D6A6F" w:rsidP="002D6A6F">
      <w:pPr>
        <w:tabs>
          <w:tab w:val="clear" w:pos="369"/>
          <w:tab w:val="left" w:pos="720"/>
          <w:tab w:val="left" w:pos="1080"/>
          <w:tab w:val="left" w:pos="2430"/>
          <w:tab w:val="left" w:pos="3870"/>
        </w:tabs>
      </w:pPr>
      <w:r w:rsidRPr="001339B0">
        <w:rPr>
          <w:rFonts w:ascii="Doulos SIL" w:hAnsi="Doulos SIL"/>
          <w:i/>
          <w:color w:val="0000FF"/>
        </w:rPr>
        <w:tab/>
      </w:r>
      <w:r w:rsidRPr="001339B0">
        <w:rPr>
          <w:rFonts w:ascii="Doulos SIL" w:hAnsi="Doulos SIL"/>
          <w:i/>
          <w:color w:val="0000FF"/>
        </w:rPr>
        <w:tab/>
        <w:t>kpààⁿ</w:t>
      </w:r>
      <w:r w:rsidRPr="001339B0">
        <w:rPr>
          <w:rFonts w:ascii="Doulos SIL" w:hAnsi="Doulos SIL"/>
          <w:i/>
          <w:color w:val="0000FF"/>
        </w:rPr>
        <w:tab/>
        <w:t>kpǎⁿ</w:t>
      </w:r>
      <w:r w:rsidRPr="002D6A6F">
        <w:tab/>
        <w:t>‘kill’</w:t>
      </w:r>
    </w:p>
    <w:p w14:paraId="7F0F1D58" w14:textId="77777777" w:rsidR="00887B9E" w:rsidRDefault="00887B9E" w:rsidP="00887B9E">
      <w:pPr>
        <w:tabs>
          <w:tab w:val="clear" w:pos="369"/>
          <w:tab w:val="left" w:pos="720"/>
          <w:tab w:val="left" w:pos="1080"/>
          <w:tab w:val="left" w:pos="2430"/>
          <w:tab w:val="left" w:pos="3870"/>
        </w:tabs>
      </w:pPr>
      <w:r w:rsidRPr="001339B0">
        <w:rPr>
          <w:rFonts w:ascii="Doulos SIL" w:hAnsi="Doulos SIL"/>
          <w:i/>
          <w:color w:val="0000FF"/>
        </w:rPr>
        <w:tab/>
      </w:r>
      <w:r w:rsidRPr="001339B0">
        <w:rPr>
          <w:rFonts w:ascii="Doulos SIL" w:hAnsi="Doulos SIL"/>
          <w:i/>
          <w:color w:val="0000FF"/>
        </w:rPr>
        <w:tab/>
        <w:t>nɛ̀nɛ́ɛ̀</w:t>
      </w:r>
      <w:r w:rsidRPr="001339B0">
        <w:rPr>
          <w:rFonts w:ascii="Doulos SIL" w:hAnsi="Doulos SIL"/>
          <w:i/>
          <w:color w:val="0000FF"/>
        </w:rPr>
        <w:tab/>
        <w:t>nɛ̀nɛ́</w:t>
      </w:r>
      <w:r w:rsidRPr="002D6A6F">
        <w:tab/>
        <w:t>‘</w:t>
      </w:r>
      <w:r>
        <w:t>taste (sth)’</w:t>
      </w:r>
    </w:p>
    <w:p w14:paraId="65879886" w14:textId="77777777" w:rsidR="00887B9E" w:rsidRPr="002D6A6F" w:rsidRDefault="00887B9E" w:rsidP="00887B9E">
      <w:pPr>
        <w:tabs>
          <w:tab w:val="clear" w:pos="369"/>
          <w:tab w:val="left" w:pos="720"/>
          <w:tab w:val="left" w:pos="1080"/>
          <w:tab w:val="left" w:pos="2430"/>
          <w:tab w:val="left" w:pos="3870"/>
        </w:tabs>
      </w:pPr>
      <w:r>
        <w:tab/>
      </w:r>
      <w:r>
        <w:tab/>
      </w:r>
      <w:r w:rsidRPr="001339B0">
        <w:rPr>
          <w:rFonts w:ascii="Doulos SIL" w:hAnsi="Doulos SIL"/>
          <w:i/>
          <w:color w:val="0000FF"/>
        </w:rPr>
        <w:t>dòʔòyáà</w:t>
      </w:r>
      <w:r w:rsidRPr="001339B0">
        <w:rPr>
          <w:rFonts w:ascii="Doulos SIL" w:hAnsi="Doulos SIL"/>
          <w:i/>
          <w:color w:val="0000FF"/>
        </w:rPr>
        <w:tab/>
        <w:t>dòʔòyá</w:t>
      </w:r>
      <w:r w:rsidRPr="001339B0">
        <w:rPr>
          <w:rFonts w:ascii="Doulos SIL" w:hAnsi="Doulos SIL"/>
          <w:i/>
          <w:color w:val="0000FF"/>
        </w:rPr>
        <w:tab/>
      </w:r>
      <w:r w:rsidRPr="002D6A6F">
        <w:t>‘shrink (sth)’</w:t>
      </w:r>
    </w:p>
    <w:p w14:paraId="370B12E8" w14:textId="77777777" w:rsidR="00887B9E" w:rsidRDefault="00887B9E" w:rsidP="002D6A6F">
      <w:pPr>
        <w:tabs>
          <w:tab w:val="clear" w:pos="369"/>
          <w:tab w:val="left" w:pos="720"/>
          <w:tab w:val="left" w:pos="1080"/>
          <w:tab w:val="left" w:pos="2430"/>
          <w:tab w:val="left" w:pos="3870"/>
        </w:tabs>
      </w:pPr>
    </w:p>
    <w:p w14:paraId="03421996" w14:textId="667AE6A6" w:rsidR="00887B9E" w:rsidRDefault="002D6A6F" w:rsidP="002D6A6F">
      <w:pPr>
        <w:tabs>
          <w:tab w:val="clear" w:pos="369"/>
          <w:tab w:val="left" w:pos="720"/>
          <w:tab w:val="left" w:pos="1080"/>
          <w:tab w:val="left" w:pos="2430"/>
          <w:tab w:val="left" w:pos="3870"/>
        </w:tabs>
      </w:pPr>
      <w:r>
        <w:tab/>
      </w:r>
      <w:r w:rsidR="00887B9E">
        <w:t xml:space="preserve">b. final </w:t>
      </w:r>
      <w:r w:rsidR="00887B9E" w:rsidRPr="00543199">
        <w:rPr>
          <w:rFonts w:ascii="Doulos SIL" w:hAnsi="Doulos SIL"/>
          <w:i/>
          <w:color w:val="0000FF"/>
        </w:rPr>
        <w:t>Nv</w:t>
      </w:r>
      <w:r w:rsidR="00887B9E">
        <w:t xml:space="preserve"> versus zero</w:t>
      </w:r>
    </w:p>
    <w:p w14:paraId="384E2616" w14:textId="493FD503" w:rsidR="002D6A6F" w:rsidRPr="002D6A6F" w:rsidRDefault="00887B9E" w:rsidP="002D6A6F">
      <w:pPr>
        <w:tabs>
          <w:tab w:val="clear" w:pos="369"/>
          <w:tab w:val="left" w:pos="720"/>
          <w:tab w:val="left" w:pos="1080"/>
          <w:tab w:val="left" w:pos="2430"/>
          <w:tab w:val="left" w:pos="3870"/>
        </w:tabs>
      </w:pPr>
      <w:r>
        <w:tab/>
      </w:r>
      <w:r w:rsidR="002D6A6F">
        <w:tab/>
      </w:r>
      <w:r w:rsidRPr="001339B0">
        <w:rPr>
          <w:rFonts w:ascii="Doulos SIL" w:hAnsi="Doulos SIL"/>
          <w:i/>
          <w:color w:val="0000FF"/>
        </w:rPr>
        <w:t>kònò</w:t>
      </w:r>
      <w:r w:rsidRPr="001339B0">
        <w:rPr>
          <w:rFonts w:ascii="Doulos SIL" w:hAnsi="Doulos SIL"/>
          <w:i/>
          <w:color w:val="0000FF"/>
        </w:rPr>
        <w:tab/>
        <w:t>kǒ</w:t>
      </w:r>
      <w:r w:rsidR="002D6A6F">
        <w:tab/>
      </w:r>
      <w:r w:rsidR="002D6A6F" w:rsidRPr="002D6A6F">
        <w:t>‘</w:t>
      </w:r>
      <w:r>
        <w:t>expand (sth)’</w:t>
      </w:r>
    </w:p>
    <w:p w14:paraId="2917DEC7" w14:textId="15101525" w:rsidR="002D6A6F" w:rsidRPr="002D6A6F" w:rsidRDefault="002D6A6F" w:rsidP="002D6A6F">
      <w:pPr>
        <w:tabs>
          <w:tab w:val="clear" w:pos="369"/>
          <w:tab w:val="left" w:pos="720"/>
          <w:tab w:val="left" w:pos="1080"/>
          <w:tab w:val="left" w:pos="2430"/>
          <w:tab w:val="left" w:pos="3870"/>
        </w:tabs>
      </w:pPr>
      <w:r>
        <w:tab/>
      </w:r>
      <w:r>
        <w:tab/>
      </w:r>
      <w:r w:rsidRPr="001339B0">
        <w:rPr>
          <w:rFonts w:ascii="Doulos SIL" w:hAnsi="Doulos SIL"/>
          <w:i/>
          <w:color w:val="0000FF"/>
        </w:rPr>
        <w:t>bɛ̀nà</w:t>
      </w:r>
      <w:r w:rsidRPr="001339B0">
        <w:rPr>
          <w:rFonts w:ascii="Doulos SIL" w:hAnsi="Doulos SIL"/>
          <w:i/>
          <w:color w:val="0000FF"/>
        </w:rPr>
        <w:tab/>
        <w:t>bɛ̌ⁿ</w:t>
      </w:r>
      <w:r>
        <w:tab/>
        <w:t>‘draw water’</w:t>
      </w:r>
    </w:p>
    <w:p w14:paraId="62848AC3" w14:textId="365A0293" w:rsidR="002D6A6F" w:rsidRDefault="002D6A6F" w:rsidP="002D6A6F">
      <w:pPr>
        <w:tabs>
          <w:tab w:val="clear" w:pos="369"/>
          <w:tab w:val="left" w:pos="720"/>
          <w:tab w:val="left" w:pos="1080"/>
          <w:tab w:val="left" w:pos="2430"/>
          <w:tab w:val="left" w:pos="3870"/>
        </w:tabs>
      </w:pPr>
      <w:r w:rsidRPr="001339B0">
        <w:rPr>
          <w:rFonts w:ascii="Doulos SIL" w:hAnsi="Doulos SIL"/>
          <w:i/>
          <w:color w:val="0000FF"/>
        </w:rPr>
        <w:tab/>
      </w:r>
      <w:r w:rsidRPr="001339B0">
        <w:rPr>
          <w:rFonts w:ascii="Doulos SIL" w:hAnsi="Doulos SIL"/>
          <w:i/>
          <w:color w:val="0000FF"/>
        </w:rPr>
        <w:tab/>
        <w:t>kànà</w:t>
      </w:r>
      <w:r w:rsidRPr="001339B0">
        <w:rPr>
          <w:rFonts w:ascii="Doulos SIL" w:hAnsi="Doulos SIL"/>
          <w:i/>
          <w:color w:val="0000FF"/>
        </w:rPr>
        <w:tab/>
        <w:t>kǎⁿ</w:t>
      </w:r>
      <w:r w:rsidRPr="002D6A6F">
        <w:tab/>
        <w:t>‘</w:t>
      </w:r>
      <w:r>
        <w:t>ruin (sth)’</w:t>
      </w:r>
    </w:p>
    <w:p w14:paraId="75109876" w14:textId="786205D7" w:rsidR="002D6A6F" w:rsidRPr="002D6A6F" w:rsidRDefault="002D6A6F" w:rsidP="002D6A6F">
      <w:pPr>
        <w:tabs>
          <w:tab w:val="clear" w:pos="369"/>
          <w:tab w:val="left" w:pos="720"/>
          <w:tab w:val="left" w:pos="1080"/>
          <w:tab w:val="left" w:pos="2430"/>
          <w:tab w:val="left" w:pos="3870"/>
        </w:tabs>
      </w:pPr>
      <w:r w:rsidRPr="001339B0">
        <w:rPr>
          <w:rFonts w:ascii="Doulos SIL" w:hAnsi="Doulos SIL"/>
          <w:i/>
          <w:color w:val="0000FF"/>
        </w:rPr>
        <w:tab/>
      </w:r>
      <w:r w:rsidRPr="001339B0">
        <w:rPr>
          <w:rFonts w:ascii="Doulos SIL" w:hAnsi="Doulos SIL"/>
          <w:i/>
          <w:color w:val="0000FF"/>
        </w:rPr>
        <w:tab/>
        <w:t>gbàʔàlánà</w:t>
      </w:r>
      <w:r w:rsidRPr="001339B0">
        <w:rPr>
          <w:rFonts w:ascii="Doulos SIL" w:hAnsi="Doulos SIL"/>
          <w:i/>
          <w:color w:val="0000FF"/>
        </w:rPr>
        <w:tab/>
        <w:t>gbàʔàlá</w:t>
      </w:r>
      <w:r w:rsidRPr="002D6A6F">
        <w:tab/>
        <w:t>‘become thin; dry off’</w:t>
      </w:r>
    </w:p>
    <w:p w14:paraId="0E958B33" w14:textId="77777777" w:rsidR="00887B9E" w:rsidRPr="002D6A6F" w:rsidRDefault="00887B9E" w:rsidP="00887B9E">
      <w:pPr>
        <w:tabs>
          <w:tab w:val="clear" w:pos="369"/>
          <w:tab w:val="left" w:pos="720"/>
          <w:tab w:val="left" w:pos="1080"/>
          <w:tab w:val="left" w:pos="2430"/>
          <w:tab w:val="left" w:pos="3870"/>
        </w:tabs>
      </w:pPr>
    </w:p>
    <w:p w14:paraId="1A09DE0D" w14:textId="1291189D" w:rsidR="00887B9E" w:rsidRDefault="00887B9E" w:rsidP="00887B9E">
      <w:pPr>
        <w:tabs>
          <w:tab w:val="clear" w:pos="369"/>
          <w:tab w:val="left" w:pos="720"/>
          <w:tab w:val="left" w:pos="1080"/>
          <w:tab w:val="left" w:pos="2430"/>
          <w:tab w:val="left" w:pos="3870"/>
        </w:tabs>
      </w:pPr>
      <w:r w:rsidRPr="001339B0">
        <w:rPr>
          <w:rFonts w:ascii="Doulos SIL" w:hAnsi="Doulos SIL"/>
          <w:i/>
          <w:color w:val="0000FF"/>
        </w:rPr>
        <w:tab/>
        <w:t xml:space="preserve">c. </w:t>
      </w:r>
      <w:r w:rsidRPr="001339B0">
        <w:rPr>
          <w:rFonts w:ascii="Doulos SIL" w:hAnsi="Doulos SIL"/>
          <w:i/>
          <w:color w:val="0000FF"/>
        </w:rPr>
        <w:tab/>
        <w:t>jyɛ̀</w:t>
      </w:r>
      <w:r w:rsidR="001A1988" w:rsidRPr="001339B0">
        <w:rPr>
          <w:rFonts w:ascii="Doulos SIL" w:hAnsi="Doulos SIL"/>
          <w:i/>
          <w:color w:val="0000FF"/>
        </w:rPr>
        <w:tab/>
        <w:t>jǐ</w:t>
      </w:r>
      <w:r w:rsidRPr="002D6A6F">
        <w:tab/>
        <w:t>‘see; get’</w:t>
      </w:r>
    </w:p>
    <w:p w14:paraId="6DAF0B72" w14:textId="48CC377D" w:rsidR="00887B9E" w:rsidRPr="002D6A6F" w:rsidRDefault="00887B9E" w:rsidP="00887B9E">
      <w:pPr>
        <w:tabs>
          <w:tab w:val="clear" w:pos="369"/>
          <w:tab w:val="left" w:pos="720"/>
          <w:tab w:val="left" w:pos="1080"/>
          <w:tab w:val="left" w:pos="2430"/>
          <w:tab w:val="left" w:pos="3870"/>
        </w:tabs>
      </w:pPr>
      <w:r>
        <w:tab/>
      </w:r>
      <w:r>
        <w:tab/>
      </w:r>
      <w:r w:rsidRPr="001339B0">
        <w:rPr>
          <w:rFonts w:ascii="Doulos SIL" w:hAnsi="Doulos SIL"/>
          <w:i/>
          <w:color w:val="0000FF"/>
        </w:rPr>
        <w:t>bálīyà</w:t>
      </w:r>
      <w:r w:rsidRPr="001339B0">
        <w:rPr>
          <w:rFonts w:ascii="Doulos SIL" w:hAnsi="Doulos SIL"/>
          <w:i/>
          <w:color w:val="0000FF"/>
        </w:rPr>
        <w:tab/>
        <w:t>bàlì</w:t>
      </w:r>
      <w:r>
        <w:tab/>
        <w:t>‘accept, consent’</w:t>
      </w:r>
    </w:p>
    <w:p w14:paraId="142DC417" w14:textId="0E6C10DC" w:rsidR="00887B9E" w:rsidRDefault="00887B9E" w:rsidP="00887B9E">
      <w:pPr>
        <w:tabs>
          <w:tab w:val="clear" w:pos="369"/>
          <w:tab w:val="left" w:pos="720"/>
          <w:tab w:val="left" w:pos="1080"/>
          <w:tab w:val="left" w:pos="2430"/>
          <w:tab w:val="left" w:pos="3870"/>
        </w:tabs>
      </w:pPr>
      <w:r>
        <w:tab/>
      </w:r>
      <w:r>
        <w:tab/>
      </w:r>
      <w:r w:rsidRPr="001339B0">
        <w:rPr>
          <w:rFonts w:ascii="Doulos SIL" w:hAnsi="Doulos SIL"/>
          <w:i/>
          <w:color w:val="0000FF"/>
        </w:rPr>
        <w:t>tùwɔ̂</w:t>
      </w:r>
      <w:r w:rsidR="001A1988" w:rsidRPr="001339B0">
        <w:rPr>
          <w:rFonts w:ascii="Doulos SIL" w:hAnsi="Doulos SIL"/>
          <w:i/>
          <w:color w:val="0000FF"/>
        </w:rPr>
        <w:t>ⁿ</w:t>
      </w:r>
      <w:r w:rsidR="001A1988" w:rsidRPr="001339B0">
        <w:rPr>
          <w:rFonts w:ascii="Doulos SIL" w:hAnsi="Doulos SIL"/>
          <w:i/>
          <w:color w:val="0000FF"/>
        </w:rPr>
        <w:tab/>
        <w:t>tǔ</w:t>
      </w:r>
      <w:r w:rsidRPr="001339B0">
        <w:rPr>
          <w:rFonts w:ascii="Doulos SIL" w:hAnsi="Doulos SIL"/>
          <w:i/>
          <w:color w:val="0000FF"/>
        </w:rPr>
        <w:t>ⁿ</w:t>
      </w:r>
      <w:r>
        <w:tab/>
        <w:t>‘apply hide covering’</w:t>
      </w:r>
    </w:p>
    <w:p w14:paraId="0E968F77" w14:textId="36273339" w:rsidR="001A1988" w:rsidRDefault="001A1988" w:rsidP="00887B9E">
      <w:pPr>
        <w:tabs>
          <w:tab w:val="clear" w:pos="369"/>
          <w:tab w:val="left" w:pos="720"/>
          <w:tab w:val="left" w:pos="1080"/>
          <w:tab w:val="left" w:pos="2430"/>
          <w:tab w:val="left" w:pos="3870"/>
        </w:tabs>
      </w:pPr>
      <w:r>
        <w:tab/>
      </w:r>
      <w:r>
        <w:tab/>
      </w:r>
      <w:r w:rsidRPr="001339B0">
        <w:rPr>
          <w:rFonts w:ascii="Doulos SIL" w:hAnsi="Doulos SIL"/>
          <w:i/>
          <w:color w:val="0000FF"/>
        </w:rPr>
        <w:t>bìlɛ̀</w:t>
      </w:r>
      <w:r w:rsidRPr="001339B0">
        <w:rPr>
          <w:rFonts w:ascii="Doulos SIL" w:hAnsi="Doulos SIL"/>
          <w:i/>
          <w:color w:val="0000FF"/>
        </w:rPr>
        <w:tab/>
        <w:t>bìlí</w:t>
      </w:r>
      <w:r>
        <w:tab/>
        <w:t>‘give’</w:t>
      </w:r>
    </w:p>
    <w:p w14:paraId="64EDC87A" w14:textId="77777777" w:rsidR="003B42F6" w:rsidRDefault="003B42F6" w:rsidP="003B42F6"/>
    <w:p w14:paraId="2D6C59EA" w14:textId="77777777" w:rsidR="00887B9E" w:rsidRDefault="00887B9E" w:rsidP="00887B9E">
      <w:r>
        <w:t xml:space="preserve">The examples in (xx1a) involve a final long vowel in the imperfective corresponding to a short vowel in the imperative. One could derive either from the other, by a lengthening or a shortening rule. </w:t>
      </w:r>
    </w:p>
    <w:p w14:paraId="63A5D3D5" w14:textId="22001322" w:rsidR="00887B9E" w:rsidRDefault="00887B9E" w:rsidP="00887B9E">
      <w:r>
        <w:tab/>
        <w:t xml:space="preserve">In (xx1b), at first sight it looks impossible to derive the imperfective from the imperative, since there is no correlation of final nasalized vowel in the imperative with the final </w:t>
      </w:r>
      <w:r w:rsidRPr="001339B0">
        <w:rPr>
          <w:rFonts w:ascii="Doulos SIL" w:hAnsi="Doulos SIL"/>
          <w:i/>
          <w:color w:val="0000FF"/>
        </w:rPr>
        <w:t>nv</w:t>
      </w:r>
      <w:r>
        <w:t xml:space="preserve"> syllable in the imperfective; note also ‘kill’ in (xx1a) and ‘apply hide covering’ in (xx1c). However, the imperatives in (xx1b), including those like ‘expand (sth)’ that otherwise end in an oral vowel, grow a final </w:t>
      </w:r>
      <w:r w:rsidRPr="001339B0">
        <w:rPr>
          <w:rFonts w:ascii="Doulos SIL" w:hAnsi="Doulos SIL"/>
          <w:i/>
          <w:color w:val="0000FF"/>
        </w:rPr>
        <w:t>n</w:t>
      </w:r>
      <w:r>
        <w:t xml:space="preserve"> when phrased with a following vowel-initial word (xx2a). This does not happen with ‘kill’ or ‘apply hide covering’ (xx2b</w:t>
      </w:r>
      <w:r>
        <w:noBreakHyphen/>
        <w:t>c).</w:t>
      </w:r>
    </w:p>
    <w:p w14:paraId="31AD17A3" w14:textId="77777777" w:rsidR="00887B9E" w:rsidRDefault="00887B9E" w:rsidP="00887B9E"/>
    <w:p w14:paraId="5870A114" w14:textId="7FCAA9DF" w:rsidR="00887B9E" w:rsidRDefault="00887B9E" w:rsidP="00887B9E">
      <w:pPr>
        <w:tabs>
          <w:tab w:val="clear" w:pos="369"/>
          <w:tab w:val="left" w:pos="720"/>
          <w:tab w:val="left" w:pos="1080"/>
          <w:tab w:val="left" w:pos="2070"/>
          <w:tab w:val="left" w:pos="3690"/>
          <w:tab w:val="left" w:pos="4950"/>
        </w:tabs>
      </w:pPr>
      <w:r>
        <w:t>(xx2)</w:t>
      </w:r>
      <w:r>
        <w:tab/>
        <w:t>a.</w:t>
      </w:r>
      <w:r>
        <w:tab/>
      </w:r>
      <w:r w:rsidRPr="001339B0">
        <w:rPr>
          <w:rFonts w:ascii="Doulos SIL" w:hAnsi="Doulos SIL"/>
          <w:i/>
          <w:color w:val="0000FF"/>
        </w:rPr>
        <w:t>sàá</w:t>
      </w:r>
      <w:r w:rsidRPr="001339B0">
        <w:rPr>
          <w:rFonts w:ascii="Doulos SIL" w:hAnsi="Doulos SIL"/>
          <w:i/>
          <w:color w:val="0000FF"/>
        </w:rPr>
        <w:tab/>
        <w:t>kòn</w:t>
      </w:r>
      <w:r w:rsidRPr="001339B0">
        <w:rPr>
          <w:rFonts w:ascii="Doulos SIL" w:hAnsi="Doulos SIL"/>
          <w:i/>
          <w:color w:val="0000FF"/>
        </w:rPr>
        <w:tab/>
        <w:t>[á</w:t>
      </w:r>
      <w:r w:rsidRPr="001339B0">
        <w:rPr>
          <w:rFonts w:ascii="Doulos SIL" w:hAnsi="Doulos SIL"/>
          <w:i/>
          <w:color w:val="0000FF"/>
        </w:rPr>
        <w:tab/>
        <w:t>kɛ̀ⁿ]</w:t>
      </w:r>
    </w:p>
    <w:p w14:paraId="1CE3D324" w14:textId="32969C37" w:rsidR="00887B9E" w:rsidRDefault="00887B9E" w:rsidP="00887B9E">
      <w:pPr>
        <w:tabs>
          <w:tab w:val="clear" w:pos="369"/>
          <w:tab w:val="left" w:pos="720"/>
          <w:tab w:val="left" w:pos="1080"/>
          <w:tab w:val="left" w:pos="2070"/>
          <w:tab w:val="left" w:pos="3690"/>
          <w:tab w:val="left" w:pos="4950"/>
        </w:tabs>
      </w:pPr>
      <w:r>
        <w:lastRenderedPageBreak/>
        <w:tab/>
      </w:r>
      <w:r>
        <w:tab/>
        <w:t>house</w:t>
      </w:r>
      <w:r>
        <w:tab/>
        <w:t>enlarge.Imprt</w:t>
      </w:r>
      <w:r>
        <w:tab/>
        <w:t>[3SgHum</w:t>
      </w:r>
      <w:r>
        <w:tab/>
        <w:t>for]</w:t>
      </w:r>
    </w:p>
    <w:p w14:paraId="6FCD5083" w14:textId="731C9E5B" w:rsidR="00887B9E" w:rsidRDefault="00887B9E" w:rsidP="00887B9E">
      <w:pPr>
        <w:tabs>
          <w:tab w:val="clear" w:pos="369"/>
          <w:tab w:val="left" w:pos="720"/>
          <w:tab w:val="left" w:pos="1080"/>
        </w:tabs>
      </w:pPr>
      <w:r>
        <w:tab/>
      </w:r>
      <w:r>
        <w:tab/>
        <w:t>‘Expand-2Sg the house for him/her!’</w:t>
      </w:r>
    </w:p>
    <w:p w14:paraId="77EAC51B" w14:textId="77777777" w:rsidR="00887B9E" w:rsidRDefault="00887B9E" w:rsidP="00887B9E">
      <w:pPr>
        <w:tabs>
          <w:tab w:val="clear" w:pos="369"/>
          <w:tab w:val="left" w:pos="720"/>
          <w:tab w:val="left" w:pos="1080"/>
        </w:tabs>
      </w:pPr>
    </w:p>
    <w:p w14:paraId="0498A123" w14:textId="3C1E9358" w:rsidR="00887B9E" w:rsidRPr="001339B0" w:rsidRDefault="00887B9E" w:rsidP="00887B9E">
      <w:pPr>
        <w:tabs>
          <w:tab w:val="clear" w:pos="369"/>
          <w:tab w:val="left" w:pos="720"/>
          <w:tab w:val="left" w:pos="1080"/>
          <w:tab w:val="left" w:pos="2160"/>
          <w:tab w:val="left" w:pos="3420"/>
          <w:tab w:val="left" w:pos="4590"/>
        </w:tabs>
        <w:rPr>
          <w:rFonts w:ascii="Doulos SIL" w:hAnsi="Doulos SIL"/>
          <w:i/>
          <w:color w:val="0000FF"/>
        </w:rPr>
      </w:pPr>
      <w:r>
        <w:tab/>
        <w:t>b.</w:t>
      </w:r>
      <w:r>
        <w:tab/>
      </w:r>
      <w:r w:rsidRPr="001339B0">
        <w:rPr>
          <w:rFonts w:ascii="Doulos SIL" w:hAnsi="Doulos SIL"/>
          <w:i/>
          <w:color w:val="0000FF"/>
        </w:rPr>
        <w:t>klāá</w:t>
      </w:r>
      <w:r w:rsidRPr="001339B0">
        <w:rPr>
          <w:rFonts w:ascii="Doulos SIL" w:hAnsi="Doulos SIL"/>
          <w:i/>
          <w:color w:val="0000FF"/>
        </w:rPr>
        <w:tab/>
        <w:t>kpàⁿ</w:t>
      </w:r>
      <w:r w:rsidRPr="001339B0">
        <w:rPr>
          <w:rFonts w:ascii="Doulos SIL" w:hAnsi="Doulos SIL"/>
          <w:i/>
          <w:color w:val="0000FF"/>
        </w:rPr>
        <w:tab/>
        <w:t>[á</w:t>
      </w:r>
      <w:r w:rsidRPr="001339B0">
        <w:rPr>
          <w:rFonts w:ascii="Doulos SIL" w:hAnsi="Doulos SIL"/>
          <w:i/>
          <w:color w:val="0000FF"/>
        </w:rPr>
        <w:tab/>
        <w:t>kɛ̀ⁿ]</w:t>
      </w:r>
    </w:p>
    <w:p w14:paraId="3191A974" w14:textId="76A47B54" w:rsidR="00887B9E" w:rsidRDefault="00887B9E" w:rsidP="00887B9E">
      <w:pPr>
        <w:tabs>
          <w:tab w:val="clear" w:pos="369"/>
          <w:tab w:val="left" w:pos="720"/>
          <w:tab w:val="left" w:pos="1080"/>
          <w:tab w:val="left" w:pos="2160"/>
          <w:tab w:val="left" w:pos="3420"/>
          <w:tab w:val="left" w:pos="4590"/>
        </w:tabs>
      </w:pPr>
      <w:r>
        <w:tab/>
      </w:r>
      <w:r>
        <w:tab/>
        <w:t>mouse</w:t>
      </w:r>
      <w:r>
        <w:tab/>
        <w:t>kill.Imprt</w:t>
      </w:r>
      <w:r>
        <w:tab/>
        <w:t>[3SgHum</w:t>
      </w:r>
      <w:r>
        <w:tab/>
        <w:t>for]</w:t>
      </w:r>
    </w:p>
    <w:p w14:paraId="0B2A73AD" w14:textId="0D38CFF7" w:rsidR="00887B9E" w:rsidRDefault="00887B9E" w:rsidP="00887B9E">
      <w:pPr>
        <w:tabs>
          <w:tab w:val="clear" w:pos="369"/>
          <w:tab w:val="left" w:pos="720"/>
          <w:tab w:val="left" w:pos="1080"/>
        </w:tabs>
      </w:pPr>
      <w:r>
        <w:tab/>
      </w:r>
      <w:r>
        <w:tab/>
        <w:t>‘Kill-2Sg the mouse for him/her!’</w:t>
      </w:r>
    </w:p>
    <w:p w14:paraId="578EE197" w14:textId="77777777" w:rsidR="00887B9E" w:rsidRDefault="00887B9E" w:rsidP="00887B9E">
      <w:pPr>
        <w:tabs>
          <w:tab w:val="clear" w:pos="369"/>
          <w:tab w:val="left" w:pos="720"/>
          <w:tab w:val="left" w:pos="1080"/>
        </w:tabs>
      </w:pPr>
    </w:p>
    <w:p w14:paraId="1F7133CD" w14:textId="78AA5463" w:rsidR="00887B9E" w:rsidRPr="001339B0" w:rsidRDefault="00887B9E" w:rsidP="00887B9E">
      <w:pPr>
        <w:tabs>
          <w:tab w:val="clear" w:pos="369"/>
          <w:tab w:val="left" w:pos="720"/>
          <w:tab w:val="left" w:pos="1080"/>
          <w:tab w:val="left" w:pos="2430"/>
          <w:tab w:val="left" w:pos="4140"/>
          <w:tab w:val="left" w:pos="5310"/>
        </w:tabs>
        <w:rPr>
          <w:rFonts w:ascii="Doulos SIL" w:hAnsi="Doulos SIL"/>
          <w:i/>
          <w:color w:val="0000FF"/>
        </w:rPr>
      </w:pPr>
      <w:r>
        <w:tab/>
        <w:t>c.</w:t>
      </w:r>
      <w:r>
        <w:tab/>
      </w:r>
      <w:r w:rsidRPr="001339B0">
        <w:rPr>
          <w:rFonts w:ascii="Doulos SIL" w:hAnsi="Doulos SIL"/>
          <w:i/>
          <w:color w:val="0000FF"/>
        </w:rPr>
        <w:t>è</w:t>
      </w:r>
      <w:r w:rsidRPr="001339B0">
        <w:rPr>
          <w:rFonts w:ascii="Doulos SIL" w:hAnsi="Doulos SIL"/>
          <w:i/>
          <w:color w:val="0000FF"/>
        </w:rPr>
        <w:tab/>
        <w:t>tùⁿ</w:t>
      </w:r>
      <w:r w:rsidRPr="001339B0">
        <w:rPr>
          <w:rFonts w:ascii="Doulos SIL" w:hAnsi="Doulos SIL"/>
          <w:i/>
          <w:color w:val="0000FF"/>
        </w:rPr>
        <w:tab/>
        <w:t>[á</w:t>
      </w:r>
      <w:r w:rsidRPr="001339B0">
        <w:rPr>
          <w:rFonts w:ascii="Doulos SIL" w:hAnsi="Doulos SIL"/>
          <w:i/>
          <w:color w:val="0000FF"/>
        </w:rPr>
        <w:tab/>
        <w:t>kɛ̀ⁿ]</w:t>
      </w:r>
    </w:p>
    <w:p w14:paraId="3810D439" w14:textId="2713E273" w:rsidR="00887B9E" w:rsidRDefault="00887B9E" w:rsidP="00887B9E">
      <w:pPr>
        <w:tabs>
          <w:tab w:val="clear" w:pos="369"/>
          <w:tab w:val="left" w:pos="720"/>
          <w:tab w:val="left" w:pos="1080"/>
          <w:tab w:val="left" w:pos="2430"/>
          <w:tab w:val="left" w:pos="4140"/>
          <w:tab w:val="left" w:pos="5310"/>
        </w:tabs>
      </w:pPr>
      <w:r>
        <w:tab/>
      </w:r>
      <w:r>
        <w:tab/>
        <w:t>3SgNonh</w:t>
      </w:r>
      <w:r>
        <w:tab/>
        <w:t>apply.hide.Imprt</w:t>
      </w:r>
      <w:r>
        <w:tab/>
        <w:t>[3SgHum</w:t>
      </w:r>
      <w:r>
        <w:tab/>
        <w:t>for]</w:t>
      </w:r>
    </w:p>
    <w:p w14:paraId="50B0BB72" w14:textId="51A79564" w:rsidR="00887B9E" w:rsidRPr="00887B9E" w:rsidRDefault="00887B9E" w:rsidP="00887B9E">
      <w:pPr>
        <w:tabs>
          <w:tab w:val="clear" w:pos="369"/>
          <w:tab w:val="left" w:pos="720"/>
          <w:tab w:val="left" w:pos="1080"/>
        </w:tabs>
      </w:pPr>
      <w:r>
        <w:tab/>
      </w:r>
      <w:r>
        <w:tab/>
        <w:t>‘Cover-2Sg it with hide for him/her!’</w:t>
      </w:r>
    </w:p>
    <w:p w14:paraId="26438313" w14:textId="77777777" w:rsidR="00887B9E" w:rsidRDefault="00887B9E" w:rsidP="00887B9E"/>
    <w:p w14:paraId="33CB5889" w14:textId="1634B7AD" w:rsidR="003B42F6" w:rsidRDefault="001A1988" w:rsidP="003B42F6">
      <w:r>
        <w:t xml:space="preserve">So there is a chance that the imperfectives in (xx1b) can be derived from underlying forms of the imperatives including the final </w:t>
      </w:r>
      <w:r w:rsidRPr="001339B0">
        <w:rPr>
          <w:rFonts w:ascii="Doulos SIL" w:hAnsi="Doulos SIL"/>
          <w:i/>
          <w:color w:val="0000FF"/>
        </w:rPr>
        <w:t>n</w:t>
      </w:r>
      <w:r>
        <w:t xml:space="preserve">. However, it is not clear how the final vowel of the imperfective could be predicted from the vocalism of the imperative, either in (xx1b) or (xx1c). I therefore opt for a subtractive derivation of the imperative from the imperfective. The key is to delete the final vocalic mora (short vowel, or lengthening of a long vowel); this can be followed by Final </w:t>
      </w:r>
      <w:r w:rsidRPr="001339B0">
        <w:rPr>
          <w:rFonts w:ascii="Doulos SIL" w:hAnsi="Doulos SIL"/>
          <w:i/>
          <w:color w:val="0000FF"/>
        </w:rPr>
        <w:t>n</w:t>
      </w:r>
      <w:r>
        <w:t>-Deletion, y</w:t>
      </w:r>
      <w:r>
        <w:noBreakHyphen/>
        <w:t xml:space="preserve">vocalization, and any other indicated processes affecting consonants that have become word-final. </w:t>
      </w:r>
    </w:p>
    <w:p w14:paraId="7B0168FD" w14:textId="77777777" w:rsidR="003B42F6" w:rsidRPr="003B42F6" w:rsidRDefault="003B42F6" w:rsidP="003B42F6"/>
    <w:p w14:paraId="66B5AEDE" w14:textId="77777777" w:rsidR="00E7190D" w:rsidRPr="00E7190D" w:rsidRDefault="00E7190D" w:rsidP="00E7190D"/>
    <w:p w14:paraId="684231A0" w14:textId="77777777" w:rsidR="007878CF" w:rsidRDefault="007878CF" w:rsidP="007878CF">
      <w:pPr>
        <w:pStyle w:val="Heading3"/>
        <w:numPr>
          <w:ilvl w:val="2"/>
          <w:numId w:val="1"/>
        </w:numPr>
      </w:pPr>
      <w:bookmarkStart w:id="338" w:name="_Toc508942634"/>
      <w:bookmarkStart w:id="339" w:name="_Toc508943234"/>
      <w:bookmarkStart w:id="340" w:name="_Toc509043700"/>
      <w:bookmarkStart w:id="341" w:name="_Toc36027177"/>
      <w:bookmarkStart w:id="342" w:name="_Toc36027329"/>
      <w:bookmarkStart w:id="343" w:name="_Toc36027539"/>
      <w:bookmarkStart w:id="344" w:name="_Toc78375548"/>
      <w:bookmarkStart w:id="345" w:name="_Toc79405653"/>
      <w:bookmarkStart w:id="346" w:name="_Toc167069508"/>
      <w:bookmarkStart w:id="347" w:name="_Toc337411922"/>
      <w:r>
        <w:t>Vowel-vowel and vowel-semivowel sequences</w:t>
      </w:r>
      <w:bookmarkEnd w:id="338"/>
      <w:bookmarkEnd w:id="339"/>
      <w:bookmarkEnd w:id="340"/>
      <w:bookmarkEnd w:id="341"/>
      <w:bookmarkEnd w:id="342"/>
      <w:bookmarkEnd w:id="343"/>
      <w:bookmarkEnd w:id="344"/>
      <w:bookmarkEnd w:id="345"/>
      <w:bookmarkEnd w:id="346"/>
      <w:bookmarkEnd w:id="347"/>
    </w:p>
    <w:p w14:paraId="4E76AFA6" w14:textId="0B611CAB" w:rsidR="007878CF" w:rsidRDefault="00384CB7" w:rsidP="007878CF">
      <w:pPr>
        <w:pStyle w:val="Heading4"/>
        <w:numPr>
          <w:ilvl w:val="3"/>
          <w:numId w:val="1"/>
        </w:numPr>
      </w:pPr>
      <w:bookmarkStart w:id="348" w:name="_Toc337411923"/>
      <w:r w:rsidRPr="001161C8">
        <w:rPr>
          <w:rFonts w:ascii="Doulos SIL" w:hAnsi="Doulos SIL"/>
          <w:i/>
          <w:color w:val="0000FF"/>
        </w:rPr>
        <w:t>n</w:t>
      </w:r>
      <w:r>
        <w:t>-Epenthesis</w:t>
      </w:r>
      <w:bookmarkEnd w:id="348"/>
    </w:p>
    <w:p w14:paraId="1EFA8230" w14:textId="47B58881" w:rsidR="00384CB7" w:rsidRDefault="00384CB7" w:rsidP="00384CB7">
      <w:r>
        <w:t xml:space="preserve">Third-person object pronouns begin with </w:t>
      </w:r>
      <w:r w:rsidRPr="001161C8">
        <w:rPr>
          <w:rFonts w:ascii="Doulos SIL" w:hAnsi="Doulos SIL"/>
          <w:i/>
          <w:color w:val="0000FF"/>
        </w:rPr>
        <w:t>n</w:t>
      </w:r>
      <w:r>
        <w:t xml:space="preserve"> when directly preceded by a subject pronoun. The </w:t>
      </w:r>
      <w:r w:rsidRPr="001161C8">
        <w:rPr>
          <w:rFonts w:ascii="Doulos SIL" w:hAnsi="Doulos SIL"/>
          <w:i/>
          <w:color w:val="0000FF"/>
        </w:rPr>
        <w:t>n</w:t>
      </w:r>
      <w:r>
        <w:t xml:space="preserve"> is not found in other forms of the same pronouns (subject, possessor), and does not occur in object pronouns following nonpronominal subjects, or in clause-initial position (imperatives). Typical forms (omitting some tonal variants) are in (xx1). </w:t>
      </w:r>
    </w:p>
    <w:p w14:paraId="67611624" w14:textId="77777777" w:rsidR="00384CB7" w:rsidRDefault="00384CB7" w:rsidP="00384CB7"/>
    <w:p w14:paraId="6B963159" w14:textId="2C83CFEB" w:rsidR="00384CB7" w:rsidRDefault="00384CB7" w:rsidP="00384CB7">
      <w:pPr>
        <w:tabs>
          <w:tab w:val="clear" w:pos="369"/>
          <w:tab w:val="left" w:pos="720"/>
          <w:tab w:val="left" w:pos="2160"/>
          <w:tab w:val="left" w:pos="3690"/>
        </w:tabs>
      </w:pPr>
      <w:r>
        <w:t>(xx1)</w:t>
      </w:r>
      <w:r>
        <w:tab/>
        <w:t>category</w:t>
      </w:r>
      <w:r>
        <w:tab/>
        <w:t>subject etc.</w:t>
      </w:r>
      <w:r>
        <w:tab/>
        <w:t>object after pronominal subject</w:t>
      </w:r>
    </w:p>
    <w:p w14:paraId="27135A81" w14:textId="77777777" w:rsidR="00384CB7" w:rsidRDefault="00384CB7" w:rsidP="00384CB7">
      <w:pPr>
        <w:tabs>
          <w:tab w:val="clear" w:pos="369"/>
          <w:tab w:val="left" w:pos="720"/>
          <w:tab w:val="left" w:pos="2160"/>
          <w:tab w:val="left" w:pos="3690"/>
        </w:tabs>
      </w:pPr>
    </w:p>
    <w:p w14:paraId="57CC4808" w14:textId="6722F590" w:rsidR="00384CB7" w:rsidRDefault="00384CB7" w:rsidP="00384CB7">
      <w:pPr>
        <w:tabs>
          <w:tab w:val="clear" w:pos="369"/>
          <w:tab w:val="left" w:pos="720"/>
          <w:tab w:val="left" w:pos="2160"/>
          <w:tab w:val="left" w:pos="3690"/>
        </w:tabs>
      </w:pPr>
      <w:r>
        <w:tab/>
        <w:t>3SgHum</w:t>
      </w:r>
      <w:r>
        <w:tab/>
      </w:r>
      <w:r w:rsidR="001161C8" w:rsidRPr="001161C8">
        <w:rPr>
          <w:rFonts w:ascii="Doulos SIL" w:hAnsi="Doulos SIL"/>
          <w:i/>
          <w:color w:val="0000FF"/>
        </w:rPr>
        <w:t>à</w:t>
      </w:r>
      <w:r w:rsidR="001161C8" w:rsidRPr="001161C8">
        <w:rPr>
          <w:rFonts w:ascii="Doulos SIL" w:hAnsi="Doulos SIL"/>
          <w:i/>
          <w:color w:val="0000FF"/>
        </w:rPr>
        <w:tab/>
        <w:t>n</w:t>
      </w:r>
      <w:r w:rsidRPr="001161C8">
        <w:rPr>
          <w:rFonts w:ascii="Doulos SIL" w:hAnsi="Doulos SIL"/>
          <w:i/>
          <w:color w:val="0000FF"/>
        </w:rPr>
        <w:t>á</w:t>
      </w:r>
    </w:p>
    <w:p w14:paraId="52F436B1" w14:textId="2B860B70" w:rsidR="00384CB7" w:rsidRDefault="00384CB7" w:rsidP="00384CB7">
      <w:pPr>
        <w:tabs>
          <w:tab w:val="clear" w:pos="369"/>
          <w:tab w:val="left" w:pos="720"/>
          <w:tab w:val="left" w:pos="2160"/>
          <w:tab w:val="left" w:pos="3690"/>
        </w:tabs>
      </w:pPr>
      <w:r>
        <w:tab/>
        <w:t>3SgNonh</w:t>
      </w:r>
      <w:r>
        <w:tab/>
      </w:r>
      <w:r w:rsidR="001161C8" w:rsidRPr="001161C8">
        <w:rPr>
          <w:rFonts w:ascii="Doulos SIL" w:hAnsi="Doulos SIL"/>
          <w:i/>
          <w:color w:val="0000FF"/>
        </w:rPr>
        <w:t>è</w:t>
      </w:r>
      <w:r w:rsidR="001161C8" w:rsidRPr="001161C8">
        <w:rPr>
          <w:rFonts w:ascii="Doulos SIL" w:hAnsi="Doulos SIL"/>
          <w:i/>
          <w:color w:val="0000FF"/>
        </w:rPr>
        <w:tab/>
        <w:t>n</w:t>
      </w:r>
      <w:r w:rsidRPr="001161C8">
        <w:rPr>
          <w:rFonts w:ascii="Doulos SIL" w:hAnsi="Doulos SIL"/>
          <w:i/>
          <w:color w:val="0000FF"/>
        </w:rPr>
        <w:t>í</w:t>
      </w:r>
    </w:p>
    <w:p w14:paraId="0B2ABB00" w14:textId="6D49E54D" w:rsidR="00384CB7" w:rsidRPr="001161C8" w:rsidRDefault="00384CB7" w:rsidP="00384CB7">
      <w:pPr>
        <w:tabs>
          <w:tab w:val="clear" w:pos="369"/>
          <w:tab w:val="left" w:pos="720"/>
          <w:tab w:val="left" w:pos="2160"/>
          <w:tab w:val="left" w:pos="3690"/>
        </w:tabs>
        <w:rPr>
          <w:rFonts w:ascii="Doulos SIL" w:hAnsi="Doulos SIL"/>
          <w:i/>
          <w:color w:val="0000FF"/>
        </w:rPr>
      </w:pPr>
      <w:r>
        <w:tab/>
        <w:t>3PlHum</w:t>
      </w:r>
      <w:r>
        <w:tab/>
      </w:r>
      <w:r w:rsidR="001161C8" w:rsidRPr="001161C8">
        <w:rPr>
          <w:rFonts w:ascii="Doulos SIL" w:hAnsi="Doulos SIL"/>
          <w:i/>
          <w:color w:val="0000FF"/>
        </w:rPr>
        <w:t>ààⁿ</w:t>
      </w:r>
      <w:r w:rsidR="001161C8" w:rsidRPr="001161C8">
        <w:rPr>
          <w:rFonts w:ascii="Doulos SIL" w:hAnsi="Doulos SIL"/>
          <w:i/>
          <w:color w:val="0000FF"/>
        </w:rPr>
        <w:tab/>
        <w:t>n</w:t>
      </w:r>
      <w:r w:rsidR="00EB6C51">
        <w:rPr>
          <w:rFonts w:ascii="Doulos SIL" w:hAnsi="Doulos SIL"/>
          <w:i/>
          <w:color w:val="0000FF"/>
        </w:rPr>
        <w:t>á</w:t>
      </w:r>
      <w:r w:rsidRPr="001161C8">
        <w:rPr>
          <w:rFonts w:ascii="Doulos SIL" w:hAnsi="Doulos SIL"/>
          <w:i/>
          <w:color w:val="0000FF"/>
        </w:rPr>
        <w:t>àⁿ</w:t>
      </w:r>
    </w:p>
    <w:p w14:paraId="26A4F719" w14:textId="4364097B" w:rsidR="00384CB7" w:rsidRPr="001161C8" w:rsidRDefault="00384CB7" w:rsidP="00384CB7">
      <w:pPr>
        <w:tabs>
          <w:tab w:val="clear" w:pos="369"/>
          <w:tab w:val="left" w:pos="720"/>
          <w:tab w:val="left" w:pos="2160"/>
          <w:tab w:val="left" w:pos="3690"/>
        </w:tabs>
      </w:pPr>
      <w:r>
        <w:tab/>
        <w:t>3PlNonh</w:t>
      </w:r>
      <w:r>
        <w:tab/>
      </w:r>
      <w:r w:rsidR="001161C8" w:rsidRPr="001161C8">
        <w:rPr>
          <w:rFonts w:ascii="Doulos SIL" w:hAnsi="Doulos SIL"/>
          <w:i/>
          <w:color w:val="0000FF"/>
        </w:rPr>
        <w:t>èèⁿ</w:t>
      </w:r>
      <w:r w:rsidR="001161C8" w:rsidRPr="001161C8">
        <w:rPr>
          <w:rFonts w:ascii="Doulos SIL" w:hAnsi="Doulos SIL"/>
          <w:i/>
          <w:color w:val="0000FF"/>
        </w:rPr>
        <w:tab/>
        <w:t>n</w:t>
      </w:r>
      <w:r w:rsidR="00EB6C51">
        <w:rPr>
          <w:rFonts w:ascii="Doulos SIL" w:hAnsi="Doulos SIL"/>
          <w:i/>
          <w:color w:val="0000FF"/>
        </w:rPr>
        <w:t>í</w:t>
      </w:r>
      <w:r w:rsidRPr="001161C8">
        <w:rPr>
          <w:rFonts w:ascii="Doulos SIL" w:hAnsi="Doulos SIL"/>
          <w:i/>
          <w:color w:val="0000FF"/>
        </w:rPr>
        <w:t>ìⁿ</w:t>
      </w:r>
    </w:p>
    <w:p w14:paraId="2F3E2BE2" w14:textId="77777777" w:rsidR="00384CB7" w:rsidRDefault="00384CB7" w:rsidP="00384CB7"/>
    <w:p w14:paraId="1A429DE6" w14:textId="08B03CA7" w:rsidR="00384CB7" w:rsidRDefault="00384CB7" w:rsidP="00384CB7">
      <w:r>
        <w:t xml:space="preserve">The addition of </w:t>
      </w:r>
      <w:r w:rsidRPr="001161C8">
        <w:rPr>
          <w:rFonts w:ascii="Doulos SIL" w:hAnsi="Doulos SIL"/>
          <w:i/>
          <w:color w:val="0000FF"/>
        </w:rPr>
        <w:t>n</w:t>
      </w:r>
      <w:r>
        <w:t xml:space="preserve"> is accompanied by a shift in vowel quality from </w:t>
      </w:r>
      <w:r w:rsidRPr="001161C8">
        <w:rPr>
          <w:rFonts w:ascii="Doulos SIL" w:hAnsi="Doulos SIL"/>
          <w:i/>
          <w:color w:val="0000FF"/>
        </w:rPr>
        <w:t>e</w:t>
      </w:r>
      <w:r>
        <w:t xml:space="preserve"> to </w:t>
      </w:r>
      <w:r w:rsidRPr="001161C8">
        <w:rPr>
          <w:rFonts w:ascii="Doulos SIL" w:hAnsi="Doulos SIL"/>
          <w:i/>
          <w:color w:val="0000FF"/>
        </w:rPr>
        <w:t>i</w:t>
      </w:r>
      <w:r>
        <w:t xml:space="preserve"> in the nonhuman forms. The same shift occurs after future </w:t>
      </w:r>
      <w:r w:rsidRPr="001161C8">
        <w:rPr>
          <w:rFonts w:ascii="Doulos SIL" w:hAnsi="Doulos SIL"/>
          <w:i/>
          <w:color w:val="0000FF"/>
        </w:rPr>
        <w:t>sà</w:t>
      </w:r>
      <w:r>
        <w:t xml:space="preserve"> (§10.2.2.xxx), resulting in 3SgNonh </w:t>
      </w:r>
      <w:r w:rsidRPr="001161C8">
        <w:rPr>
          <w:rFonts w:ascii="Doulos SIL" w:hAnsi="Doulos SIL"/>
          <w:i/>
          <w:color w:val="0000FF"/>
        </w:rPr>
        <w:t>sí=ì</w:t>
      </w:r>
      <w:r>
        <w:t xml:space="preserve"> and 3PlNonh </w:t>
      </w:r>
      <w:r w:rsidRPr="001161C8">
        <w:rPr>
          <w:rFonts w:ascii="Doulos SIL" w:hAnsi="Doulos SIL"/>
          <w:i/>
          <w:color w:val="0000FF"/>
        </w:rPr>
        <w:t>sí=ììⁿ</w:t>
      </w:r>
      <w:r>
        <w:t>.</w:t>
      </w:r>
    </w:p>
    <w:p w14:paraId="68248713" w14:textId="1B0C5502" w:rsidR="00384CB7" w:rsidRDefault="00384CB7" w:rsidP="00384CB7">
      <w:r>
        <w:tab/>
        <w:t xml:space="preserve">Since the additional </w:t>
      </w:r>
      <w:r w:rsidRPr="00DB33B2">
        <w:rPr>
          <w:rFonts w:ascii="Doulos SIL" w:hAnsi="Doulos SIL"/>
          <w:i/>
          <w:color w:val="0000FF"/>
        </w:rPr>
        <w:t>n</w:t>
      </w:r>
      <w:r>
        <w:t xml:space="preserve"> occurs </w:t>
      </w:r>
      <w:r w:rsidR="00EB6C51">
        <w:t>chiefly</w:t>
      </w:r>
      <w:r>
        <w:t xml:space="preserve"> in pronoun-pronoun combinations</w:t>
      </w:r>
      <w:r w:rsidR="001161C8">
        <w:t xml:space="preserve">, it could be thought of as a linker between </w:t>
      </w:r>
      <w:r w:rsidR="00EB6C51">
        <w:t>pronominal subjects and objects</w:t>
      </w:r>
      <w:r w:rsidR="001161C8">
        <w:t xml:space="preserve">. For example, 2Sg→3SgHumObj could be transcribed </w:t>
      </w:r>
      <w:r w:rsidR="001161C8" w:rsidRPr="001161C8">
        <w:rPr>
          <w:rFonts w:ascii="Doulos SIL" w:hAnsi="Doulos SIL"/>
          <w:i/>
          <w:color w:val="0000FF"/>
        </w:rPr>
        <w:t>wō-n-í</w:t>
      </w:r>
      <w:r w:rsidR="001161C8">
        <w:t xml:space="preserve"> rather than as </w:t>
      </w:r>
      <w:r w:rsidR="001161C8" w:rsidRPr="001161C8">
        <w:rPr>
          <w:rFonts w:ascii="Doulos SIL" w:hAnsi="Doulos SIL"/>
          <w:i/>
          <w:color w:val="0000FF"/>
        </w:rPr>
        <w:t>wō ní</w:t>
      </w:r>
      <w:r w:rsidR="001161C8">
        <w:t xml:space="preserve">. The latter is the transcription I generally use. </w:t>
      </w:r>
    </w:p>
    <w:p w14:paraId="4230E095" w14:textId="77777777" w:rsidR="00384CB7" w:rsidRDefault="00384CB7" w:rsidP="00384CB7"/>
    <w:p w14:paraId="797574AA" w14:textId="77777777" w:rsidR="00384CB7" w:rsidRPr="00384CB7" w:rsidRDefault="00384CB7" w:rsidP="00384CB7"/>
    <w:p w14:paraId="3A3D5C0E" w14:textId="008F1849" w:rsidR="007878CF" w:rsidRDefault="0020004E" w:rsidP="007878CF">
      <w:pPr>
        <w:pStyle w:val="Heading4"/>
        <w:numPr>
          <w:ilvl w:val="3"/>
          <w:numId w:val="1"/>
        </w:numPr>
      </w:pPr>
      <w:bookmarkStart w:id="349" w:name="_Toc508942636"/>
      <w:bookmarkStart w:id="350" w:name="_Toc508943236"/>
      <w:bookmarkStart w:id="351" w:name="_Toc509043702"/>
      <w:bookmarkStart w:id="352" w:name="_Toc36027179"/>
      <w:bookmarkStart w:id="353" w:name="_Toc36027331"/>
      <w:bookmarkStart w:id="354" w:name="_Toc36027541"/>
      <w:bookmarkStart w:id="355" w:name="_Toc78375550"/>
      <w:bookmarkStart w:id="356" w:name="_Toc79405655"/>
      <w:bookmarkStart w:id="357" w:name="_Toc167069510"/>
      <w:bookmarkStart w:id="358" w:name="_Toc337411924"/>
      <w:r>
        <w:rPr>
          <w:color w:val="0000FF"/>
        </w:rPr>
        <w:t>vv</w:t>
      </w:r>
      <w:r w:rsidR="007878CF">
        <w:t>-Contraction</w:t>
      </w:r>
      <w:bookmarkEnd w:id="349"/>
      <w:bookmarkEnd w:id="350"/>
      <w:bookmarkEnd w:id="351"/>
      <w:bookmarkEnd w:id="352"/>
      <w:bookmarkEnd w:id="353"/>
      <w:bookmarkEnd w:id="354"/>
      <w:bookmarkEnd w:id="355"/>
      <w:bookmarkEnd w:id="356"/>
      <w:bookmarkEnd w:id="357"/>
      <w:bookmarkEnd w:id="358"/>
    </w:p>
    <w:p w14:paraId="4325E7A5" w14:textId="772BC408" w:rsidR="00EB6C51" w:rsidRDefault="00EB6C51" w:rsidP="00EB6C51">
      <w:r>
        <w:t>Two vowels come together, within a word or at a boundary, in several contexts. Word-internally, and frequently at boundaries, two vowels contract.</w:t>
      </w:r>
    </w:p>
    <w:p w14:paraId="650C5F17" w14:textId="47C2213F" w:rsidR="00EB6C51" w:rsidRDefault="00EB6C51" w:rsidP="00EB6C51">
      <w:r>
        <w:tab/>
        <w:t xml:space="preserve">Word-internally, the clearest case is plural suffix </w:t>
      </w:r>
      <w:r w:rsidRPr="00F76BA8">
        <w:rPr>
          <w:rFonts w:ascii="Doulos SIL" w:hAnsi="Doulos SIL"/>
          <w:i/>
          <w:color w:val="0000FF"/>
        </w:rPr>
        <w:t>-àⁿ</w:t>
      </w:r>
      <w:r>
        <w:t xml:space="preserve">, which is added to the nominal suffix. The latter has variants </w:t>
      </w:r>
      <w:r w:rsidRPr="00F76BA8">
        <w:rPr>
          <w:rFonts w:ascii="Doulos SIL" w:hAnsi="Doulos SIL"/>
          <w:i/>
          <w:color w:val="0000FF"/>
        </w:rPr>
        <w:noBreakHyphen/>
        <w:t>rà</w:t>
      </w:r>
      <w:r>
        <w:t xml:space="preserve">, </w:t>
      </w:r>
      <w:r w:rsidRPr="00F76BA8">
        <w:rPr>
          <w:rFonts w:ascii="Doulos SIL" w:hAnsi="Doulos SIL"/>
          <w:i/>
          <w:color w:val="0000FF"/>
        </w:rPr>
        <w:noBreakHyphen/>
        <w:t>rá</w:t>
      </w:r>
      <w:r>
        <w:t xml:space="preserve">, </w:t>
      </w:r>
      <w:r w:rsidRPr="00F76BA8">
        <w:rPr>
          <w:rFonts w:ascii="Doulos SIL" w:hAnsi="Doulos SIL"/>
          <w:i/>
          <w:color w:val="0000FF"/>
        </w:rPr>
        <w:noBreakHyphen/>
        <w:t>nà</w:t>
      </w:r>
      <w:r>
        <w:t xml:space="preserve">, and </w:t>
      </w:r>
      <w:r w:rsidRPr="00F76BA8">
        <w:rPr>
          <w:rFonts w:ascii="Doulos SIL" w:hAnsi="Doulos SIL"/>
          <w:i/>
          <w:color w:val="0000FF"/>
        </w:rPr>
        <w:noBreakHyphen/>
        <w:t>ná</w:t>
      </w:r>
      <w:r>
        <w:t xml:space="preserve">, the choice depending on the tones and nasality of the stem. If the final stem-syllable has a back rounded vowel, there are additional free variants with </w:t>
      </w:r>
      <w:r w:rsidRPr="00F76BA8">
        <w:rPr>
          <w:rFonts w:ascii="Doulos SIL" w:hAnsi="Doulos SIL"/>
          <w:i/>
          <w:color w:val="0000FF"/>
        </w:rPr>
        <w:t>ɔ</w:t>
      </w:r>
      <w:r>
        <w:t xml:space="preserve"> instead of </w:t>
      </w:r>
      <w:r w:rsidRPr="00F76BA8">
        <w:rPr>
          <w:rFonts w:ascii="Doulos SIL" w:hAnsi="Doulos SIL"/>
          <w:i/>
          <w:color w:val="0000FF"/>
        </w:rPr>
        <w:t>a</w:t>
      </w:r>
      <w:r>
        <w:t xml:space="preserve">.  All of these variants combine with plural </w:t>
      </w:r>
      <w:r w:rsidRPr="00F76BA8">
        <w:rPr>
          <w:rFonts w:ascii="Doulos SIL" w:hAnsi="Doulos SIL"/>
          <w:i/>
          <w:color w:val="0000FF"/>
        </w:rPr>
        <w:t>-àⁿ</w:t>
      </w:r>
      <w:r>
        <w:t xml:space="preserve"> to result in </w:t>
      </w:r>
      <w:r w:rsidRPr="00F76BA8">
        <w:rPr>
          <w:rFonts w:ascii="Doulos SIL" w:hAnsi="Doulos SIL"/>
          <w:i/>
          <w:color w:val="0000FF"/>
        </w:rPr>
        <w:noBreakHyphen/>
        <w:t>rà</w:t>
      </w:r>
      <w:r w:rsidRPr="00F76BA8">
        <w:rPr>
          <w:rFonts w:ascii="Doulos SIL" w:hAnsi="Doulos SIL"/>
          <w:i/>
          <w:color w:val="0000FF"/>
        </w:rPr>
        <w:noBreakHyphen/>
        <w:t>àⁿ</w:t>
      </w:r>
      <w:r>
        <w:t xml:space="preserve">, </w:t>
      </w:r>
      <w:r w:rsidRPr="00F76BA8">
        <w:rPr>
          <w:rFonts w:ascii="Doulos SIL" w:hAnsi="Doulos SIL"/>
          <w:i/>
          <w:color w:val="0000FF"/>
        </w:rPr>
        <w:noBreakHyphen/>
        <w:t>rá</w:t>
      </w:r>
      <w:r w:rsidRPr="00F76BA8">
        <w:rPr>
          <w:rFonts w:ascii="Doulos SIL" w:hAnsi="Doulos SIL"/>
          <w:i/>
          <w:color w:val="0000FF"/>
        </w:rPr>
        <w:noBreakHyphen/>
        <w:t>àⁿ</w:t>
      </w:r>
      <w:r>
        <w:t xml:space="preserve">, </w:t>
      </w:r>
      <w:r w:rsidRPr="00F76BA8">
        <w:rPr>
          <w:rFonts w:ascii="Doulos SIL" w:hAnsi="Doulos SIL"/>
          <w:i/>
          <w:color w:val="0000FF"/>
        </w:rPr>
        <w:noBreakHyphen/>
        <w:t>nà</w:t>
      </w:r>
      <w:r w:rsidRPr="00F76BA8">
        <w:rPr>
          <w:rFonts w:ascii="Doulos SIL" w:hAnsi="Doulos SIL"/>
          <w:i/>
          <w:color w:val="0000FF"/>
        </w:rPr>
        <w:noBreakHyphen/>
        <w:t>àⁿ</w:t>
      </w:r>
      <w:r>
        <w:t xml:space="preserve">, </w:t>
      </w:r>
      <w:r w:rsidRPr="00F76BA8">
        <w:rPr>
          <w:rFonts w:ascii="Doulos SIL" w:hAnsi="Doulos SIL"/>
          <w:i/>
          <w:color w:val="0000FF"/>
        </w:rPr>
        <w:noBreakHyphen/>
        <w:t>ná</w:t>
      </w:r>
      <w:r w:rsidRPr="00F76BA8">
        <w:rPr>
          <w:rFonts w:ascii="Doulos SIL" w:hAnsi="Doulos SIL"/>
          <w:i/>
          <w:color w:val="0000FF"/>
        </w:rPr>
        <w:noBreakHyphen/>
        <w:t>àⁿ</w:t>
      </w:r>
      <w:r>
        <w:t xml:space="preserve"> or, with rounded vowel, </w:t>
      </w:r>
      <w:r w:rsidRPr="00F76BA8">
        <w:rPr>
          <w:rFonts w:ascii="Doulos SIL" w:hAnsi="Doulos SIL"/>
          <w:i/>
          <w:color w:val="0000FF"/>
        </w:rPr>
        <w:noBreakHyphen/>
        <w:t>rɔ̀</w:t>
      </w:r>
      <w:r w:rsidRPr="00F76BA8">
        <w:rPr>
          <w:rFonts w:ascii="Doulos SIL" w:hAnsi="Doulos SIL"/>
          <w:i/>
          <w:color w:val="0000FF"/>
        </w:rPr>
        <w:noBreakHyphen/>
        <w:t>ɔ̀ⁿ</w:t>
      </w:r>
      <w:r>
        <w:t xml:space="preserve">, </w:t>
      </w:r>
      <w:r w:rsidRPr="00F76BA8">
        <w:rPr>
          <w:rFonts w:ascii="Doulos SIL" w:hAnsi="Doulos SIL"/>
          <w:i/>
          <w:color w:val="0000FF"/>
        </w:rPr>
        <w:noBreakHyphen/>
        <w:t>rɔ́</w:t>
      </w:r>
      <w:r w:rsidRPr="00F76BA8">
        <w:rPr>
          <w:rFonts w:ascii="Doulos SIL" w:hAnsi="Doulos SIL"/>
          <w:i/>
          <w:color w:val="0000FF"/>
        </w:rPr>
        <w:noBreakHyphen/>
        <w:t>ɔ̀ⁿ</w:t>
      </w:r>
      <w:r>
        <w:t xml:space="preserve">, </w:t>
      </w:r>
      <w:r w:rsidRPr="00F76BA8">
        <w:rPr>
          <w:rFonts w:ascii="Doulos SIL" w:hAnsi="Doulos SIL"/>
          <w:i/>
          <w:color w:val="0000FF"/>
        </w:rPr>
        <w:noBreakHyphen/>
        <w:t>nɔ̀</w:t>
      </w:r>
      <w:r w:rsidRPr="00F76BA8">
        <w:rPr>
          <w:rFonts w:ascii="Doulos SIL" w:hAnsi="Doulos SIL"/>
          <w:i/>
          <w:color w:val="0000FF"/>
        </w:rPr>
        <w:noBreakHyphen/>
        <w:t>ɔ̀ⁿ</w:t>
      </w:r>
      <w:r>
        <w:t xml:space="preserve">, </w:t>
      </w:r>
      <w:r w:rsidRPr="00F76BA8">
        <w:rPr>
          <w:rFonts w:ascii="Doulos SIL" w:hAnsi="Doulos SIL"/>
          <w:i/>
          <w:color w:val="0000FF"/>
        </w:rPr>
        <w:noBreakHyphen/>
        <w:t>nɔ́</w:t>
      </w:r>
      <w:r w:rsidRPr="00F76BA8">
        <w:rPr>
          <w:rFonts w:ascii="Doulos SIL" w:hAnsi="Doulos SIL"/>
          <w:i/>
          <w:color w:val="0000FF"/>
        </w:rPr>
        <w:noBreakHyphen/>
        <w:t>ɔ̀ⁿ</w:t>
      </w:r>
      <w:r>
        <w:t>. Since the rounded variants are optional, one can’t be sure whether /</w:t>
      </w:r>
      <w:r w:rsidRPr="00EB6C51">
        <w:rPr>
          <w:rFonts w:ascii="Doulos SIL" w:hAnsi="Doulos SIL"/>
          <w:color w:val="008000"/>
        </w:rPr>
        <w:t>ɔa</w:t>
      </w:r>
      <w:r>
        <w:t xml:space="preserve">/ always, or just optionally, becomes </w:t>
      </w:r>
      <w:r w:rsidRPr="00F76BA8">
        <w:rPr>
          <w:rFonts w:ascii="Doulos SIL" w:hAnsi="Doulos SIL"/>
          <w:i/>
          <w:color w:val="0000FF"/>
        </w:rPr>
        <w:t>ɔɔ</w:t>
      </w:r>
      <w:r>
        <w:t xml:space="preserve"> as opposed to </w:t>
      </w:r>
      <w:r w:rsidRPr="00F76BA8">
        <w:rPr>
          <w:rFonts w:ascii="Doulos SIL" w:hAnsi="Doulos SIL"/>
          <w:i/>
          <w:color w:val="0000FF"/>
        </w:rPr>
        <w:t>aa</w:t>
      </w:r>
      <w:r>
        <w:t>.</w:t>
      </w:r>
    </w:p>
    <w:p w14:paraId="7D825715" w14:textId="4942AEE6" w:rsidR="00EB6C51" w:rsidRDefault="00EB6C51" w:rsidP="00EB6C51">
      <w:r>
        <w:tab/>
        <w:t>The word-boundary (including enclitic-boundary) examples involve words ending in a vowel (i.e. essentially any word, before apocope) followed by one of the vowel-initial pronouns, in any grammatical function (object, possessor, complement of postposition). The relevant pronouns are those in (xx1), omitting some tonal variants.</w:t>
      </w:r>
    </w:p>
    <w:p w14:paraId="1E3C82E7" w14:textId="77777777" w:rsidR="00EB6C51" w:rsidRDefault="00EB6C51" w:rsidP="00EB6C51"/>
    <w:p w14:paraId="512B2C86" w14:textId="77777777" w:rsidR="007E33A5" w:rsidRDefault="00EB6C51" w:rsidP="007E33A5">
      <w:pPr>
        <w:tabs>
          <w:tab w:val="clear" w:pos="369"/>
          <w:tab w:val="left" w:pos="720"/>
          <w:tab w:val="left" w:pos="1080"/>
          <w:tab w:val="left" w:pos="2340"/>
          <w:tab w:val="left" w:pos="3150"/>
        </w:tabs>
      </w:pPr>
      <w:r>
        <w:t>(xx1)</w:t>
      </w:r>
      <w:r w:rsidR="007E33A5">
        <w:tab/>
        <w:t>a. reflexive possessor only</w:t>
      </w:r>
    </w:p>
    <w:p w14:paraId="12768720" w14:textId="1625027D" w:rsidR="00EB6C51" w:rsidRDefault="007E33A5" w:rsidP="007E33A5">
      <w:pPr>
        <w:tabs>
          <w:tab w:val="clear" w:pos="369"/>
          <w:tab w:val="left" w:pos="720"/>
          <w:tab w:val="left" w:pos="1080"/>
          <w:tab w:val="left" w:pos="2340"/>
          <w:tab w:val="left" w:pos="3150"/>
        </w:tabs>
      </w:pPr>
      <w:r>
        <w:tab/>
      </w:r>
      <w:r w:rsidR="00EB6C51">
        <w:tab/>
        <w:t>1Sg</w:t>
      </w:r>
      <w:r w:rsidR="00EB6C51">
        <w:tab/>
      </w:r>
      <w:r w:rsidR="00EB6C51" w:rsidRPr="00F76BA8">
        <w:rPr>
          <w:rFonts w:ascii="Doulos SIL" w:hAnsi="Doulos SIL"/>
          <w:i/>
          <w:color w:val="0000FF"/>
        </w:rPr>
        <w:t>a</w:t>
      </w:r>
      <w:r w:rsidRPr="00F76BA8">
        <w:rPr>
          <w:rFonts w:ascii="Doulos SIL" w:hAnsi="Doulos SIL"/>
          <w:i/>
          <w:color w:val="0000FF"/>
        </w:rPr>
        <w:t>̄ⁿ</w:t>
      </w:r>
      <w:r>
        <w:tab/>
      </w:r>
    </w:p>
    <w:p w14:paraId="5815F4C3" w14:textId="3CF78BC2" w:rsidR="007E33A5" w:rsidRDefault="007E33A5" w:rsidP="007E33A5">
      <w:pPr>
        <w:tabs>
          <w:tab w:val="clear" w:pos="369"/>
          <w:tab w:val="left" w:pos="720"/>
          <w:tab w:val="left" w:pos="1080"/>
          <w:tab w:val="left" w:pos="2340"/>
          <w:tab w:val="left" w:pos="3150"/>
        </w:tabs>
      </w:pPr>
      <w:r>
        <w:tab/>
      </w:r>
      <w:r>
        <w:tab/>
        <w:t>1Pl</w:t>
      </w:r>
      <w:r>
        <w:tab/>
      </w:r>
      <w:r w:rsidRPr="00F76BA8">
        <w:rPr>
          <w:rFonts w:ascii="Doulos SIL" w:hAnsi="Doulos SIL"/>
          <w:i/>
          <w:color w:val="0000FF"/>
        </w:rPr>
        <w:t>āāⁿ</w:t>
      </w:r>
      <w:r>
        <w:tab/>
      </w:r>
    </w:p>
    <w:p w14:paraId="3FEB43CA" w14:textId="2BD508D4" w:rsidR="007E33A5" w:rsidRDefault="007E33A5" w:rsidP="007E33A5">
      <w:pPr>
        <w:tabs>
          <w:tab w:val="clear" w:pos="369"/>
          <w:tab w:val="left" w:pos="720"/>
          <w:tab w:val="left" w:pos="1080"/>
          <w:tab w:val="left" w:pos="2340"/>
          <w:tab w:val="left" w:pos="3150"/>
        </w:tabs>
      </w:pPr>
      <w:r>
        <w:tab/>
      </w:r>
      <w:r>
        <w:tab/>
        <w:t>2Sg</w:t>
      </w:r>
      <w:r>
        <w:tab/>
      </w:r>
      <w:r w:rsidRPr="00F76BA8">
        <w:rPr>
          <w:rFonts w:ascii="Doulos SIL" w:hAnsi="Doulos SIL"/>
          <w:i/>
          <w:color w:val="0000FF"/>
        </w:rPr>
        <w:t>ē</w:t>
      </w:r>
      <w:r>
        <w:tab/>
      </w:r>
    </w:p>
    <w:p w14:paraId="7CC202B7" w14:textId="77777777" w:rsidR="007E33A5" w:rsidRDefault="007E33A5" w:rsidP="007E33A5">
      <w:pPr>
        <w:tabs>
          <w:tab w:val="clear" w:pos="369"/>
          <w:tab w:val="left" w:pos="720"/>
          <w:tab w:val="left" w:pos="1080"/>
          <w:tab w:val="left" w:pos="2340"/>
          <w:tab w:val="left" w:pos="3150"/>
        </w:tabs>
      </w:pPr>
    </w:p>
    <w:p w14:paraId="39EF3046" w14:textId="0E3B4C02" w:rsidR="007E33A5" w:rsidRDefault="007E33A5" w:rsidP="007E33A5">
      <w:pPr>
        <w:tabs>
          <w:tab w:val="clear" w:pos="369"/>
          <w:tab w:val="left" w:pos="720"/>
          <w:tab w:val="left" w:pos="1080"/>
          <w:tab w:val="left" w:pos="2340"/>
          <w:tab w:val="left" w:pos="3150"/>
        </w:tabs>
      </w:pPr>
      <w:r>
        <w:tab/>
        <w:t>b. multiple functions</w:t>
      </w:r>
    </w:p>
    <w:p w14:paraId="78BD38DC" w14:textId="20E459C8" w:rsidR="007E33A5" w:rsidRPr="00F76BA8" w:rsidRDefault="007E33A5" w:rsidP="007E33A5">
      <w:pPr>
        <w:tabs>
          <w:tab w:val="clear" w:pos="369"/>
          <w:tab w:val="left" w:pos="720"/>
          <w:tab w:val="left" w:pos="1080"/>
          <w:tab w:val="left" w:pos="2340"/>
          <w:tab w:val="left" w:pos="3150"/>
        </w:tabs>
        <w:rPr>
          <w:rFonts w:ascii="Doulos SIL" w:hAnsi="Doulos SIL"/>
          <w:i/>
          <w:color w:val="0000FF"/>
        </w:rPr>
      </w:pPr>
      <w:r>
        <w:tab/>
      </w:r>
      <w:r>
        <w:tab/>
        <w:t>2Pl</w:t>
      </w:r>
      <w:r>
        <w:tab/>
      </w:r>
      <w:r w:rsidRPr="00F76BA8">
        <w:rPr>
          <w:rFonts w:ascii="Doulos SIL" w:hAnsi="Doulos SIL"/>
          <w:i/>
          <w:color w:val="0000FF"/>
        </w:rPr>
        <w:t>ēēⁿ</w:t>
      </w:r>
    </w:p>
    <w:p w14:paraId="599FA4E6" w14:textId="4F22AF3D" w:rsidR="007E33A5" w:rsidRDefault="007E33A5" w:rsidP="007E33A5">
      <w:pPr>
        <w:tabs>
          <w:tab w:val="clear" w:pos="369"/>
          <w:tab w:val="left" w:pos="720"/>
          <w:tab w:val="left" w:pos="1080"/>
          <w:tab w:val="left" w:pos="2340"/>
          <w:tab w:val="left" w:pos="3150"/>
        </w:tabs>
      </w:pPr>
      <w:r>
        <w:tab/>
      </w:r>
      <w:r>
        <w:tab/>
        <w:t>3SgHum</w:t>
      </w:r>
      <w:r>
        <w:tab/>
      </w:r>
      <w:r w:rsidRPr="00F76BA8">
        <w:rPr>
          <w:rFonts w:ascii="Doulos SIL" w:hAnsi="Doulos SIL"/>
          <w:i/>
          <w:color w:val="0000FF"/>
        </w:rPr>
        <w:t>à</w:t>
      </w:r>
      <w:r>
        <w:tab/>
        <w:t>except object (</w:t>
      </w:r>
      <w:r w:rsidRPr="00F76BA8">
        <w:rPr>
          <w:rFonts w:ascii="Doulos SIL" w:hAnsi="Doulos SIL"/>
          <w:i/>
          <w:color w:val="0000FF"/>
        </w:rPr>
        <w:t>ná</w:t>
      </w:r>
      <w:r>
        <w:t xml:space="preserve"> )</w:t>
      </w:r>
    </w:p>
    <w:p w14:paraId="1B6573C8" w14:textId="37EB0B71" w:rsidR="007E33A5" w:rsidRDefault="007E33A5" w:rsidP="007E33A5">
      <w:pPr>
        <w:tabs>
          <w:tab w:val="clear" w:pos="369"/>
          <w:tab w:val="left" w:pos="720"/>
          <w:tab w:val="left" w:pos="1080"/>
          <w:tab w:val="left" w:pos="2340"/>
          <w:tab w:val="left" w:pos="3150"/>
        </w:tabs>
      </w:pPr>
      <w:r>
        <w:tab/>
      </w:r>
      <w:r>
        <w:tab/>
        <w:t>3SgNonh</w:t>
      </w:r>
      <w:r>
        <w:tab/>
      </w:r>
      <w:r w:rsidRPr="00F76BA8">
        <w:rPr>
          <w:rFonts w:ascii="Doulos SIL" w:hAnsi="Doulos SIL"/>
          <w:i/>
          <w:color w:val="0000FF"/>
        </w:rPr>
        <w:t>è</w:t>
      </w:r>
      <w:r>
        <w:tab/>
        <w:t>except object (</w:t>
      </w:r>
      <w:r w:rsidRPr="00F76BA8">
        <w:rPr>
          <w:rFonts w:ascii="Doulos SIL" w:hAnsi="Doulos SIL"/>
          <w:i/>
          <w:color w:val="0000FF"/>
        </w:rPr>
        <w:t>ní</w:t>
      </w:r>
      <w:r>
        <w:t xml:space="preserve"> )</w:t>
      </w:r>
    </w:p>
    <w:p w14:paraId="2900902D" w14:textId="1CBFD841" w:rsidR="007E33A5" w:rsidRDefault="007E33A5" w:rsidP="007E33A5">
      <w:pPr>
        <w:tabs>
          <w:tab w:val="clear" w:pos="369"/>
          <w:tab w:val="left" w:pos="720"/>
          <w:tab w:val="left" w:pos="1080"/>
          <w:tab w:val="left" w:pos="2340"/>
          <w:tab w:val="left" w:pos="3150"/>
        </w:tabs>
      </w:pPr>
      <w:r>
        <w:tab/>
      </w:r>
      <w:r>
        <w:tab/>
        <w:t>3PlHum</w:t>
      </w:r>
      <w:r>
        <w:tab/>
      </w:r>
      <w:r w:rsidRPr="00F76BA8">
        <w:rPr>
          <w:rFonts w:ascii="Doulos SIL" w:hAnsi="Doulos SIL"/>
          <w:i/>
          <w:color w:val="0000FF"/>
        </w:rPr>
        <w:t>ààⁿ</w:t>
      </w:r>
      <w:r>
        <w:tab/>
        <w:t>except object (</w:t>
      </w:r>
      <w:r w:rsidRPr="00F76BA8">
        <w:rPr>
          <w:rFonts w:ascii="Doulos SIL" w:hAnsi="Doulos SIL"/>
          <w:i/>
          <w:color w:val="0000FF"/>
        </w:rPr>
        <w:t>náàⁿ</w:t>
      </w:r>
      <w:r>
        <w:t xml:space="preserve"> )</w:t>
      </w:r>
    </w:p>
    <w:p w14:paraId="2FF883DB" w14:textId="2FD594FF" w:rsidR="007E33A5" w:rsidRDefault="007E33A5" w:rsidP="007E33A5">
      <w:pPr>
        <w:tabs>
          <w:tab w:val="clear" w:pos="369"/>
          <w:tab w:val="left" w:pos="720"/>
          <w:tab w:val="left" w:pos="1080"/>
          <w:tab w:val="left" w:pos="2340"/>
          <w:tab w:val="left" w:pos="3150"/>
        </w:tabs>
      </w:pPr>
      <w:r>
        <w:tab/>
      </w:r>
      <w:r>
        <w:tab/>
        <w:t>3PlNonh</w:t>
      </w:r>
      <w:r>
        <w:tab/>
      </w:r>
      <w:r w:rsidRPr="00F76BA8">
        <w:rPr>
          <w:rFonts w:ascii="Doulos SIL" w:hAnsi="Doulos SIL"/>
          <w:i/>
          <w:color w:val="0000FF"/>
        </w:rPr>
        <w:t>èèⁿ</w:t>
      </w:r>
      <w:r>
        <w:tab/>
        <w:t>except object (</w:t>
      </w:r>
      <w:r w:rsidRPr="00F76BA8">
        <w:rPr>
          <w:rFonts w:ascii="Doulos SIL" w:hAnsi="Doulos SIL"/>
          <w:i/>
          <w:color w:val="0000FF"/>
        </w:rPr>
        <w:t>níìⁿ</w:t>
      </w:r>
      <w:r>
        <w:t xml:space="preserve"> )</w:t>
      </w:r>
    </w:p>
    <w:p w14:paraId="587746E4" w14:textId="344F19FC" w:rsidR="007E33A5" w:rsidRPr="007E33A5" w:rsidRDefault="007E33A5" w:rsidP="007E33A5">
      <w:r>
        <w:tab/>
      </w:r>
      <w:r>
        <w:tab/>
      </w:r>
    </w:p>
    <w:p w14:paraId="3D29029E" w14:textId="77777777" w:rsidR="007E33A5" w:rsidRDefault="007E33A5" w:rsidP="007E33A5">
      <w:r>
        <w:t xml:space="preserve">Since there are only two vowel qualities in the second vowel of the contracting </w:t>
      </w:r>
      <w:r w:rsidRPr="00F76BA8">
        <w:rPr>
          <w:rFonts w:ascii="Doulos SIL" w:hAnsi="Doulos SIL"/>
          <w:i/>
          <w:color w:val="0000FF"/>
        </w:rPr>
        <w:t>vv</w:t>
      </w:r>
      <w:r>
        <w:t xml:space="preserve"> sequence, we cannot determine the outputs for all possible combinations.</w:t>
      </w:r>
    </w:p>
    <w:p w14:paraId="7FB96578" w14:textId="0BCDF664" w:rsidR="007E33A5" w:rsidRDefault="007E33A5" w:rsidP="007E33A5">
      <w:r>
        <w:tab/>
        <w:t xml:space="preserve"> In general, the vowel quality of the second contracting vowel, i.e. the vowel of the pronoun, survives in the resulting long contracted vowel. However, as second vowel, </w:t>
      </w:r>
      <w:r w:rsidRPr="00F76BA8">
        <w:rPr>
          <w:rFonts w:ascii="Doulos SIL" w:hAnsi="Doulos SIL"/>
          <w:i/>
          <w:color w:val="0000FF"/>
        </w:rPr>
        <w:t>e</w:t>
      </w:r>
      <w:r>
        <w:t xml:space="preserve"> is usually treated like </w:t>
      </w:r>
      <w:r w:rsidRPr="00F76BA8">
        <w:rPr>
          <w:rFonts w:ascii="Doulos SIL" w:hAnsi="Doulos SIL"/>
          <w:i/>
          <w:color w:val="0000FF"/>
        </w:rPr>
        <w:t>i</w:t>
      </w:r>
      <w:r>
        <w:t xml:space="preserve">. Therefore the usual contracted vowels are </w:t>
      </w:r>
      <w:r w:rsidRPr="00F76BA8">
        <w:rPr>
          <w:rFonts w:ascii="Doulos SIL" w:hAnsi="Doulos SIL"/>
          <w:i/>
          <w:color w:val="0000FF"/>
        </w:rPr>
        <w:t>aa</w:t>
      </w:r>
      <w:r>
        <w:t xml:space="preserve"> and </w:t>
      </w:r>
      <w:r w:rsidRPr="00F76BA8">
        <w:rPr>
          <w:rFonts w:ascii="Doulos SIL" w:hAnsi="Doulos SIL"/>
          <w:i/>
          <w:color w:val="0000FF"/>
        </w:rPr>
        <w:t>ii</w:t>
      </w:r>
      <w:r>
        <w:t>. The tones of the inputs are usually preserved.</w:t>
      </w:r>
    </w:p>
    <w:p w14:paraId="77721153" w14:textId="5FDE21C6" w:rsidR="007E33A5" w:rsidRDefault="007E33A5" w:rsidP="007E33A5">
      <w:r>
        <w:tab/>
        <w:t xml:space="preserve">One of the most common first elements is future particle </w:t>
      </w:r>
      <w:r w:rsidRPr="00F76BA8">
        <w:rPr>
          <w:rFonts w:ascii="Doulos SIL" w:hAnsi="Doulos SIL"/>
          <w:i/>
          <w:color w:val="0000FF"/>
        </w:rPr>
        <w:t>sà</w:t>
      </w:r>
      <w:r>
        <w:t>, which can precede object pronouns. It combines with the elements in (xx1b) above as shown in (xx2). Combinations with third person object pronouns are based on H</w:t>
      </w:r>
      <w:r>
        <w:noBreakHyphen/>
        <w:t xml:space="preserve">toned variant </w:t>
      </w:r>
      <w:r w:rsidRPr="00F76BA8">
        <w:rPr>
          <w:rFonts w:ascii="Doulos SIL" w:hAnsi="Doulos SIL"/>
          <w:i/>
          <w:color w:val="0000FF"/>
        </w:rPr>
        <w:t>sá</w:t>
      </w:r>
      <w:r>
        <w:t>.</w:t>
      </w:r>
    </w:p>
    <w:p w14:paraId="72A5085F" w14:textId="77777777" w:rsidR="007E33A5" w:rsidRDefault="007E33A5" w:rsidP="007E33A5"/>
    <w:p w14:paraId="403F1C06" w14:textId="609275BB" w:rsidR="007E33A5" w:rsidRPr="00347B4C" w:rsidRDefault="007E33A5" w:rsidP="007E33A5">
      <w:pPr>
        <w:tabs>
          <w:tab w:val="clear" w:pos="369"/>
          <w:tab w:val="left" w:pos="720"/>
          <w:tab w:val="left" w:pos="1080"/>
          <w:tab w:val="left" w:pos="2250"/>
          <w:tab w:val="left" w:pos="3510"/>
        </w:tabs>
      </w:pPr>
      <w:r>
        <w:t>(xx2)</w:t>
      </w:r>
      <w:r>
        <w:tab/>
        <w:t>a.</w:t>
      </w:r>
      <w:r>
        <w:tab/>
        <w:t>2Pl</w:t>
      </w:r>
      <w:r>
        <w:tab/>
      </w:r>
      <w:r w:rsidRPr="00F76BA8">
        <w:rPr>
          <w:rFonts w:ascii="Doulos SIL" w:hAnsi="Doulos SIL"/>
          <w:i/>
          <w:color w:val="0000FF"/>
        </w:rPr>
        <w:t>sà</w:t>
      </w:r>
      <w:r>
        <w:t xml:space="preserve"> + </w:t>
      </w:r>
      <w:r w:rsidRPr="00F76BA8">
        <w:rPr>
          <w:rFonts w:ascii="Doulos SIL" w:hAnsi="Doulos SIL"/>
          <w:i/>
          <w:color w:val="0000FF"/>
        </w:rPr>
        <w:t>ēēⁿ</w:t>
      </w:r>
      <w:r>
        <w:tab/>
      </w:r>
      <w:r w:rsidR="00C32EBF" w:rsidRPr="00C32EBF">
        <w:t>→</w:t>
      </w:r>
      <w:r>
        <w:t xml:space="preserve"> </w:t>
      </w:r>
      <w:r w:rsidR="00347B4C" w:rsidRPr="00347B4C">
        <w:rPr>
          <w:rFonts w:ascii="Doulos SIL" w:hAnsi="Doulos SIL"/>
          <w:color w:val="0000FF"/>
        </w:rPr>
        <w:t>sè=èⁿ</w:t>
      </w:r>
    </w:p>
    <w:p w14:paraId="178F41A4" w14:textId="77777777" w:rsidR="007E33A5" w:rsidRDefault="007E33A5" w:rsidP="007E33A5">
      <w:pPr>
        <w:tabs>
          <w:tab w:val="clear" w:pos="369"/>
          <w:tab w:val="left" w:pos="720"/>
          <w:tab w:val="left" w:pos="1080"/>
          <w:tab w:val="left" w:pos="2250"/>
          <w:tab w:val="left" w:pos="3510"/>
        </w:tabs>
      </w:pPr>
    </w:p>
    <w:p w14:paraId="2CC54C17" w14:textId="396C7F77" w:rsidR="007E33A5" w:rsidRPr="007E33A5" w:rsidRDefault="007E33A5" w:rsidP="007E33A5">
      <w:pPr>
        <w:tabs>
          <w:tab w:val="clear" w:pos="369"/>
          <w:tab w:val="left" w:pos="720"/>
          <w:tab w:val="left" w:pos="1080"/>
          <w:tab w:val="left" w:pos="2250"/>
          <w:tab w:val="left" w:pos="3510"/>
        </w:tabs>
      </w:pPr>
      <w:r>
        <w:tab/>
        <w:t xml:space="preserve">b. </w:t>
      </w:r>
      <w:r w:rsidRPr="00C32EBF">
        <w:tab/>
        <w:t>3SgHum</w:t>
      </w:r>
      <w:r w:rsidRPr="00C32EBF">
        <w:tab/>
      </w:r>
      <w:r w:rsidRPr="00F76BA8">
        <w:rPr>
          <w:rFonts w:ascii="Doulos SIL" w:hAnsi="Doulos SIL"/>
          <w:i/>
          <w:color w:val="0000FF"/>
        </w:rPr>
        <w:t xml:space="preserve">sà </w:t>
      </w:r>
      <w:r w:rsidRPr="00C32EBF">
        <w:t>+</w:t>
      </w:r>
      <w:r w:rsidRPr="00F76BA8">
        <w:rPr>
          <w:rFonts w:ascii="Doulos SIL" w:hAnsi="Doulos SIL"/>
          <w:i/>
          <w:color w:val="0000FF"/>
        </w:rPr>
        <w:t xml:space="preserve"> à</w:t>
      </w:r>
      <w:r w:rsidRPr="00F76BA8">
        <w:rPr>
          <w:rFonts w:ascii="Doulos SIL" w:hAnsi="Doulos SIL"/>
          <w:i/>
          <w:color w:val="0000FF"/>
        </w:rPr>
        <w:tab/>
      </w:r>
      <w:r w:rsidRPr="00C32EBF">
        <w:t>→</w:t>
      </w:r>
      <w:r w:rsidRPr="00F76BA8">
        <w:rPr>
          <w:rFonts w:ascii="Doulos SIL" w:hAnsi="Doulos SIL"/>
          <w:i/>
          <w:color w:val="0000FF"/>
        </w:rPr>
        <w:t xml:space="preserve"> sá=à</w:t>
      </w:r>
    </w:p>
    <w:p w14:paraId="60F0165E" w14:textId="19F62E51" w:rsidR="007E33A5" w:rsidRPr="00F76BA8" w:rsidRDefault="007E33A5" w:rsidP="007E33A5">
      <w:pPr>
        <w:tabs>
          <w:tab w:val="clear" w:pos="369"/>
          <w:tab w:val="left" w:pos="720"/>
          <w:tab w:val="left" w:pos="1080"/>
          <w:tab w:val="left" w:pos="2250"/>
          <w:tab w:val="left" w:pos="3510"/>
        </w:tabs>
        <w:rPr>
          <w:rFonts w:ascii="Doulos SIL" w:hAnsi="Doulos SIL"/>
          <w:i/>
          <w:color w:val="0000FF"/>
        </w:rPr>
      </w:pPr>
      <w:r w:rsidRPr="00C32EBF">
        <w:tab/>
      </w:r>
      <w:r w:rsidRPr="00C32EBF">
        <w:tab/>
        <w:t>3SgNonh</w:t>
      </w:r>
      <w:r w:rsidRPr="00C32EBF">
        <w:tab/>
      </w:r>
      <w:r w:rsidRPr="00F76BA8">
        <w:rPr>
          <w:rFonts w:ascii="Doulos SIL" w:hAnsi="Doulos SIL"/>
          <w:i/>
          <w:color w:val="0000FF"/>
        </w:rPr>
        <w:t xml:space="preserve">sà </w:t>
      </w:r>
      <w:r w:rsidRPr="00C32EBF">
        <w:t>+</w:t>
      </w:r>
      <w:r w:rsidRPr="00F76BA8">
        <w:rPr>
          <w:rFonts w:ascii="Doulos SIL" w:hAnsi="Doulos SIL"/>
          <w:i/>
          <w:color w:val="0000FF"/>
        </w:rPr>
        <w:t xml:space="preserve"> è</w:t>
      </w:r>
      <w:r w:rsidRPr="00F76BA8">
        <w:rPr>
          <w:rFonts w:ascii="Doulos SIL" w:hAnsi="Doulos SIL"/>
          <w:i/>
          <w:color w:val="0000FF"/>
        </w:rPr>
        <w:tab/>
      </w:r>
      <w:r w:rsidR="00C32EBF" w:rsidRPr="00C32EBF">
        <w:t>→</w:t>
      </w:r>
      <w:r w:rsidRPr="00F76BA8">
        <w:rPr>
          <w:rFonts w:ascii="Doulos SIL" w:hAnsi="Doulos SIL"/>
          <w:i/>
          <w:color w:val="0000FF"/>
        </w:rPr>
        <w:t xml:space="preserve"> sí=ì</w:t>
      </w:r>
    </w:p>
    <w:p w14:paraId="5168ECB8" w14:textId="2A10F1EB" w:rsidR="007E33A5" w:rsidRPr="00F76BA8" w:rsidRDefault="007E33A5" w:rsidP="007E33A5">
      <w:pPr>
        <w:tabs>
          <w:tab w:val="clear" w:pos="369"/>
          <w:tab w:val="left" w:pos="720"/>
          <w:tab w:val="left" w:pos="1080"/>
          <w:tab w:val="left" w:pos="2250"/>
          <w:tab w:val="left" w:pos="3510"/>
        </w:tabs>
        <w:rPr>
          <w:rFonts w:ascii="Doulos SIL" w:hAnsi="Doulos SIL"/>
          <w:i/>
          <w:color w:val="0000FF"/>
        </w:rPr>
      </w:pPr>
      <w:r w:rsidRPr="00C32EBF">
        <w:lastRenderedPageBreak/>
        <w:tab/>
      </w:r>
      <w:r w:rsidRPr="00C32EBF">
        <w:tab/>
        <w:t>3PlHum</w:t>
      </w:r>
      <w:r w:rsidRPr="00C32EBF">
        <w:tab/>
      </w:r>
      <w:r w:rsidRPr="00F76BA8">
        <w:rPr>
          <w:rFonts w:ascii="Doulos SIL" w:hAnsi="Doulos SIL"/>
          <w:i/>
          <w:color w:val="0000FF"/>
        </w:rPr>
        <w:t xml:space="preserve">sà </w:t>
      </w:r>
      <w:r w:rsidRPr="00C32EBF">
        <w:t>+</w:t>
      </w:r>
      <w:r w:rsidRPr="00F76BA8">
        <w:rPr>
          <w:rFonts w:ascii="Doulos SIL" w:hAnsi="Doulos SIL"/>
          <w:i/>
          <w:color w:val="0000FF"/>
        </w:rPr>
        <w:t xml:space="preserve"> àⁿ</w:t>
      </w:r>
      <w:r w:rsidRPr="00F76BA8">
        <w:rPr>
          <w:rFonts w:ascii="Doulos SIL" w:hAnsi="Doulos SIL"/>
          <w:i/>
          <w:color w:val="0000FF"/>
        </w:rPr>
        <w:tab/>
      </w:r>
      <w:r w:rsidR="00C32EBF" w:rsidRPr="00C32EBF">
        <w:t>→</w:t>
      </w:r>
      <w:r w:rsidR="00676549">
        <w:rPr>
          <w:rFonts w:ascii="Doulos SIL" w:hAnsi="Doulos SIL"/>
          <w:i/>
          <w:color w:val="0000FF"/>
        </w:rPr>
        <w:t xml:space="preserve"> sá=</w:t>
      </w:r>
      <w:r w:rsidRPr="00F76BA8">
        <w:rPr>
          <w:rFonts w:ascii="Doulos SIL" w:hAnsi="Doulos SIL"/>
          <w:i/>
          <w:color w:val="0000FF"/>
        </w:rPr>
        <w:t>à(à)ⁿ</w:t>
      </w:r>
    </w:p>
    <w:p w14:paraId="01237539" w14:textId="114B1D81" w:rsidR="007E33A5" w:rsidRPr="00F76BA8" w:rsidRDefault="007E33A5" w:rsidP="007E33A5">
      <w:pPr>
        <w:tabs>
          <w:tab w:val="clear" w:pos="369"/>
          <w:tab w:val="left" w:pos="720"/>
          <w:tab w:val="left" w:pos="1080"/>
          <w:tab w:val="left" w:pos="2250"/>
          <w:tab w:val="left" w:pos="3510"/>
        </w:tabs>
        <w:rPr>
          <w:rFonts w:ascii="Doulos SIL" w:hAnsi="Doulos SIL"/>
          <w:i/>
          <w:color w:val="0000FF"/>
        </w:rPr>
      </w:pPr>
      <w:r w:rsidRPr="00C32EBF">
        <w:tab/>
      </w:r>
      <w:r w:rsidRPr="00C32EBF">
        <w:tab/>
        <w:t>3PlNonh</w:t>
      </w:r>
      <w:r w:rsidRPr="00C32EBF">
        <w:tab/>
      </w:r>
      <w:r w:rsidRPr="00F76BA8">
        <w:rPr>
          <w:rFonts w:ascii="Doulos SIL" w:hAnsi="Doulos SIL"/>
          <w:i/>
          <w:color w:val="0000FF"/>
        </w:rPr>
        <w:t xml:space="preserve">sà </w:t>
      </w:r>
      <w:r w:rsidRPr="00C32EBF">
        <w:t>+</w:t>
      </w:r>
      <w:r w:rsidRPr="00F76BA8">
        <w:rPr>
          <w:rFonts w:ascii="Doulos SIL" w:hAnsi="Doulos SIL"/>
          <w:i/>
          <w:color w:val="0000FF"/>
        </w:rPr>
        <w:t xml:space="preserve"> èèⁿ</w:t>
      </w:r>
      <w:r w:rsidRPr="00F76BA8">
        <w:rPr>
          <w:rFonts w:ascii="Doulos SIL" w:hAnsi="Doulos SIL"/>
          <w:i/>
          <w:color w:val="0000FF"/>
        </w:rPr>
        <w:tab/>
      </w:r>
      <w:r w:rsidR="00C32EBF" w:rsidRPr="00C32EBF">
        <w:t>→</w:t>
      </w:r>
      <w:r w:rsidR="00676549">
        <w:rPr>
          <w:rFonts w:ascii="Doulos SIL" w:hAnsi="Doulos SIL"/>
          <w:i/>
          <w:color w:val="0000FF"/>
        </w:rPr>
        <w:t xml:space="preserve"> sí=</w:t>
      </w:r>
      <w:r w:rsidRPr="00F76BA8">
        <w:rPr>
          <w:rFonts w:ascii="Doulos SIL" w:hAnsi="Doulos SIL"/>
          <w:i/>
          <w:color w:val="0000FF"/>
        </w:rPr>
        <w:t>ì(ì)ⁿ</w:t>
      </w:r>
    </w:p>
    <w:p w14:paraId="4A8FD5F8" w14:textId="2D4886E6" w:rsidR="007E33A5" w:rsidRPr="00EB6C51" w:rsidRDefault="007E33A5" w:rsidP="007E33A5">
      <w:r>
        <w:tab/>
      </w:r>
    </w:p>
    <w:p w14:paraId="20348E71" w14:textId="4840BFB0" w:rsidR="00EB6C51" w:rsidRDefault="007E33A5" w:rsidP="007E33A5">
      <w:r>
        <w:t xml:space="preserve">A wider range of first vowels can be garnered from combinations of verbs with postverbal objects or postpositional complements. </w:t>
      </w:r>
      <w:r w:rsidR="00163C8B">
        <w:t xml:space="preserve">Vowel qualities attested in </w:t>
      </w:r>
      <w:r w:rsidR="00163C8B" w:rsidRPr="003A00E9">
        <w:rPr>
          <w:rFonts w:ascii="Doulos SIL" w:hAnsi="Doulos SIL"/>
          <w:i/>
          <w:color w:val="0000FF"/>
        </w:rPr>
        <w:t>Cv</w:t>
      </w:r>
      <w:r w:rsidR="00163C8B">
        <w:t xml:space="preserve"> verbs are {</w:t>
      </w:r>
      <w:r w:rsidR="00163C8B" w:rsidRPr="008747EE">
        <w:rPr>
          <w:rFonts w:ascii="Doulos SIL" w:hAnsi="Doulos SIL"/>
          <w:i/>
          <w:color w:val="0000FF"/>
        </w:rPr>
        <w:t>ɔ ɛ e a</w:t>
      </w:r>
      <w:r w:rsidR="00163C8B">
        <w:t xml:space="preserve">} (including nasalized </w:t>
      </w:r>
      <w:r w:rsidR="00163C8B" w:rsidRPr="008747EE">
        <w:rPr>
          <w:rFonts w:ascii="Doulos SIL" w:hAnsi="Doulos SIL"/>
          <w:i/>
          <w:color w:val="0000FF"/>
        </w:rPr>
        <w:t>aⁿ</w:t>
      </w:r>
      <w:r w:rsidR="00163C8B">
        <w:t xml:space="preserve"> ). All seven vowel qualities are attested as final short vowels in nonmonosyllabic verbs. </w:t>
      </w:r>
      <w:r w:rsidR="00BD5E41">
        <w:t xml:space="preserve">There is some variation in contractions depending on speech style, but representative results are in (xx3). </w:t>
      </w:r>
    </w:p>
    <w:p w14:paraId="15A9F5F8" w14:textId="77777777" w:rsidR="007E33A5" w:rsidRDefault="007E33A5" w:rsidP="007E33A5"/>
    <w:p w14:paraId="344DF426" w14:textId="54A44A6D" w:rsidR="007E33A5" w:rsidRDefault="007E33A5" w:rsidP="00163C8B">
      <w:pPr>
        <w:tabs>
          <w:tab w:val="clear" w:pos="369"/>
          <w:tab w:val="left" w:pos="720"/>
          <w:tab w:val="left" w:pos="1080"/>
          <w:tab w:val="left" w:pos="2250"/>
          <w:tab w:val="left" w:pos="3780"/>
          <w:tab w:val="left" w:pos="5310"/>
        </w:tabs>
      </w:pPr>
      <w:r w:rsidRPr="00C32EBF">
        <w:t>(xx3)</w:t>
      </w:r>
      <w:r w:rsidRPr="00C32EBF">
        <w:tab/>
      </w:r>
      <w:r w:rsidR="00163C8B">
        <w:tab/>
      </w:r>
      <w:r w:rsidRPr="00C32EBF">
        <w:t>verb</w:t>
      </w:r>
      <w:r>
        <w:tab/>
        <w:t xml:space="preserve">+3SgHum </w:t>
      </w:r>
      <w:r w:rsidRPr="00F76BA8">
        <w:rPr>
          <w:rFonts w:ascii="Doulos SIL" w:hAnsi="Doulos SIL"/>
          <w:i/>
          <w:color w:val="0000FF"/>
        </w:rPr>
        <w:t>à</w:t>
      </w:r>
      <w:r>
        <w:tab/>
        <w:t xml:space="preserve">+3SgNonh </w:t>
      </w:r>
      <w:r w:rsidRPr="00F76BA8">
        <w:rPr>
          <w:rFonts w:ascii="Doulos SIL" w:hAnsi="Doulos SIL"/>
          <w:i/>
          <w:color w:val="0000FF"/>
        </w:rPr>
        <w:t>è</w:t>
      </w:r>
      <w:r>
        <w:tab/>
        <w:t>gloss</w:t>
      </w:r>
    </w:p>
    <w:p w14:paraId="48A5073C" w14:textId="77777777" w:rsidR="007E33A5" w:rsidRDefault="007E33A5" w:rsidP="00163C8B">
      <w:pPr>
        <w:tabs>
          <w:tab w:val="clear" w:pos="369"/>
          <w:tab w:val="left" w:pos="720"/>
          <w:tab w:val="left" w:pos="1080"/>
          <w:tab w:val="left" w:pos="2250"/>
          <w:tab w:val="left" w:pos="3780"/>
          <w:tab w:val="left" w:pos="5310"/>
        </w:tabs>
      </w:pPr>
    </w:p>
    <w:p w14:paraId="7A61CE32" w14:textId="04F7C922" w:rsidR="00163C8B" w:rsidRDefault="00163C8B" w:rsidP="00163C8B">
      <w:pPr>
        <w:tabs>
          <w:tab w:val="clear" w:pos="369"/>
          <w:tab w:val="left" w:pos="720"/>
          <w:tab w:val="left" w:pos="1080"/>
          <w:tab w:val="left" w:pos="2250"/>
          <w:tab w:val="left" w:pos="3780"/>
          <w:tab w:val="left" w:pos="5310"/>
        </w:tabs>
      </w:pPr>
      <w:r>
        <w:tab/>
        <w:t>a. monosyllabic verb</w:t>
      </w:r>
    </w:p>
    <w:p w14:paraId="15AB6220" w14:textId="5326BC34" w:rsidR="00163C8B" w:rsidRDefault="00163C8B" w:rsidP="00163C8B">
      <w:pPr>
        <w:tabs>
          <w:tab w:val="clear" w:pos="369"/>
          <w:tab w:val="left" w:pos="720"/>
          <w:tab w:val="left" w:pos="1080"/>
          <w:tab w:val="left" w:pos="2250"/>
          <w:tab w:val="left" w:pos="3780"/>
          <w:tab w:val="left" w:pos="5310"/>
        </w:tabs>
      </w:pPr>
      <w:r>
        <w:tab/>
      </w:r>
      <w:r>
        <w:tab/>
      </w:r>
      <w:r w:rsidRPr="008747EE">
        <w:rPr>
          <w:rFonts w:ascii="Doulos SIL" w:hAnsi="Doulos SIL"/>
          <w:i/>
          <w:color w:val="0000FF"/>
        </w:rPr>
        <w:t>kpāⁿ</w:t>
      </w:r>
      <w:r w:rsidRPr="008747EE">
        <w:rPr>
          <w:rFonts w:ascii="Doulos SIL" w:hAnsi="Doulos SIL"/>
          <w:i/>
          <w:color w:val="0000FF"/>
        </w:rPr>
        <w:tab/>
        <w:t>kpāⁿ=àⁿ</w:t>
      </w:r>
      <w:r w:rsidRPr="008747EE">
        <w:rPr>
          <w:rFonts w:ascii="Doulos SIL" w:hAnsi="Doulos SIL"/>
          <w:i/>
          <w:color w:val="0000FF"/>
        </w:rPr>
        <w:tab/>
        <w:t>kpēⁿ=èⁿ</w:t>
      </w:r>
      <w:r>
        <w:tab/>
        <w:t>‘die’ (imperfective)</w:t>
      </w:r>
    </w:p>
    <w:p w14:paraId="7E137404" w14:textId="70096684" w:rsidR="007E33A5" w:rsidRDefault="007E33A5" w:rsidP="00163C8B">
      <w:pPr>
        <w:tabs>
          <w:tab w:val="clear" w:pos="369"/>
          <w:tab w:val="left" w:pos="720"/>
          <w:tab w:val="left" w:pos="1080"/>
          <w:tab w:val="left" w:pos="2250"/>
          <w:tab w:val="left" w:pos="3780"/>
          <w:tab w:val="left" w:pos="5310"/>
        </w:tabs>
      </w:pPr>
      <w:r>
        <w:tab/>
      </w:r>
      <w:r w:rsidR="00163C8B">
        <w:tab/>
      </w:r>
      <w:r w:rsidR="00163C8B">
        <w:rPr>
          <w:rFonts w:ascii="Doulos SIL" w:hAnsi="Doulos SIL"/>
          <w:i/>
          <w:color w:val="0000FF"/>
        </w:rPr>
        <w:t>sɔ̄</w:t>
      </w:r>
      <w:r>
        <w:tab/>
      </w:r>
      <w:r w:rsidR="00163C8B" w:rsidRPr="008747EE">
        <w:rPr>
          <w:rFonts w:ascii="Doulos SIL" w:hAnsi="Doulos SIL"/>
          <w:i/>
          <w:color w:val="0000FF"/>
        </w:rPr>
        <w:t>s</w:t>
      </w:r>
      <w:r w:rsidR="009B3324" w:rsidRPr="008747EE">
        <w:rPr>
          <w:rFonts w:ascii="Doulos SIL" w:hAnsi="Doulos SIL"/>
          <w:i/>
          <w:color w:val="0000FF"/>
        </w:rPr>
        <w:t>ɔ̄</w:t>
      </w:r>
      <w:r w:rsidR="00163C8B" w:rsidRPr="008747EE">
        <w:rPr>
          <w:rFonts w:ascii="Doulos SIL" w:hAnsi="Doulos SIL"/>
          <w:i/>
          <w:color w:val="0000FF"/>
        </w:rPr>
        <w:t>=ɔ̀</w:t>
      </w:r>
      <w:r w:rsidR="00163C8B">
        <w:tab/>
      </w:r>
      <w:r w:rsidR="009B3324" w:rsidRPr="008747EE">
        <w:rPr>
          <w:rFonts w:ascii="Doulos SIL" w:hAnsi="Doulos SIL"/>
          <w:i/>
          <w:color w:val="0000FF"/>
        </w:rPr>
        <w:t>sō</w:t>
      </w:r>
      <w:r w:rsidR="00163C8B" w:rsidRPr="008747EE">
        <w:rPr>
          <w:rFonts w:ascii="Doulos SIL" w:hAnsi="Doulos SIL"/>
          <w:i/>
          <w:color w:val="0000FF"/>
        </w:rPr>
        <w:t>=ò</w:t>
      </w:r>
      <w:r w:rsidR="00163C8B">
        <w:tab/>
        <w:t>‘enter</w:t>
      </w:r>
      <w:r>
        <w:t>’ (imperfective)</w:t>
      </w:r>
    </w:p>
    <w:p w14:paraId="41E40B2C" w14:textId="4BB2122B" w:rsidR="00BD5E41" w:rsidRDefault="00BD5E41" w:rsidP="00BD5E41">
      <w:pPr>
        <w:tabs>
          <w:tab w:val="clear" w:pos="369"/>
          <w:tab w:val="left" w:pos="720"/>
          <w:tab w:val="left" w:pos="1080"/>
          <w:tab w:val="left" w:pos="2250"/>
          <w:tab w:val="left" w:pos="3780"/>
          <w:tab w:val="left" w:pos="5310"/>
        </w:tabs>
      </w:pPr>
      <w:r>
        <w:tab/>
      </w:r>
      <w:r>
        <w:tab/>
      </w:r>
      <w:r w:rsidRPr="008747EE">
        <w:rPr>
          <w:rFonts w:ascii="Doulos SIL" w:hAnsi="Doulos SIL"/>
          <w:i/>
          <w:color w:val="0000FF"/>
        </w:rPr>
        <w:t>bɛ̌</w:t>
      </w:r>
      <w:r w:rsidRPr="008747EE">
        <w:rPr>
          <w:rFonts w:ascii="Doulos SIL" w:hAnsi="Doulos SIL"/>
          <w:i/>
          <w:color w:val="0000FF"/>
        </w:rPr>
        <w:tab/>
        <w:t>bá=à</w:t>
      </w:r>
      <w:r>
        <w:tab/>
      </w:r>
      <w:r w:rsidRPr="008747EE">
        <w:rPr>
          <w:rFonts w:ascii="Doulos SIL" w:hAnsi="Doulos SIL"/>
          <w:i/>
          <w:color w:val="0000FF"/>
        </w:rPr>
        <w:t>bé=è</w:t>
      </w:r>
      <w:r>
        <w:tab/>
        <w:t>‘fall’ (perfective)</w:t>
      </w:r>
    </w:p>
    <w:p w14:paraId="62D9D6F1" w14:textId="247B711C" w:rsidR="00163C8B" w:rsidRDefault="00163C8B" w:rsidP="00163C8B">
      <w:pPr>
        <w:tabs>
          <w:tab w:val="clear" w:pos="369"/>
          <w:tab w:val="left" w:pos="720"/>
          <w:tab w:val="left" w:pos="1080"/>
          <w:tab w:val="left" w:pos="2250"/>
          <w:tab w:val="left" w:pos="3780"/>
          <w:tab w:val="left" w:pos="5310"/>
        </w:tabs>
      </w:pPr>
      <w:r>
        <w:tab/>
      </w:r>
      <w:r>
        <w:tab/>
      </w:r>
      <w:r w:rsidRPr="008747EE">
        <w:rPr>
          <w:rFonts w:ascii="Doulos SIL" w:hAnsi="Doulos SIL"/>
          <w:i/>
          <w:color w:val="0000FF"/>
        </w:rPr>
        <w:t>sɛ̌</w:t>
      </w:r>
      <w:r w:rsidRPr="008747EE">
        <w:rPr>
          <w:rFonts w:ascii="Doulos SIL" w:hAnsi="Doulos SIL"/>
          <w:i/>
          <w:color w:val="0000FF"/>
        </w:rPr>
        <w:tab/>
      </w:r>
      <w:r w:rsidR="009B3324" w:rsidRPr="008747EE">
        <w:rPr>
          <w:rFonts w:ascii="Doulos SIL" w:hAnsi="Doulos SIL"/>
          <w:i/>
          <w:color w:val="0000FF"/>
        </w:rPr>
        <w:t>sá</w:t>
      </w:r>
      <w:r w:rsidRPr="008747EE">
        <w:rPr>
          <w:rFonts w:ascii="Doulos SIL" w:hAnsi="Doulos SIL"/>
          <w:i/>
          <w:color w:val="0000FF"/>
        </w:rPr>
        <w:t>=à</w:t>
      </w:r>
      <w:r>
        <w:tab/>
      </w:r>
      <w:r w:rsidR="009B3324" w:rsidRPr="008747EE">
        <w:rPr>
          <w:rFonts w:ascii="Doulos SIL" w:hAnsi="Doulos SIL"/>
          <w:i/>
          <w:color w:val="0000FF"/>
        </w:rPr>
        <w:t>sé</w:t>
      </w:r>
      <w:r w:rsidRPr="008747EE">
        <w:rPr>
          <w:rFonts w:ascii="Doulos SIL" w:hAnsi="Doulos SIL"/>
          <w:i/>
          <w:color w:val="0000FF"/>
        </w:rPr>
        <w:t>=è</w:t>
      </w:r>
      <w:r>
        <w:tab/>
        <w:t>‘come</w:t>
      </w:r>
      <w:r w:rsidR="00BD5E41">
        <w:t>/bring</w:t>
      </w:r>
      <w:r>
        <w:t>’ (perfective)</w:t>
      </w:r>
    </w:p>
    <w:p w14:paraId="41E9C97C" w14:textId="27F72A3E" w:rsidR="00163C8B" w:rsidRDefault="00163C8B" w:rsidP="00163C8B">
      <w:pPr>
        <w:tabs>
          <w:tab w:val="clear" w:pos="369"/>
          <w:tab w:val="left" w:pos="720"/>
          <w:tab w:val="left" w:pos="1080"/>
          <w:tab w:val="left" w:pos="2250"/>
          <w:tab w:val="left" w:pos="3780"/>
          <w:tab w:val="left" w:pos="5310"/>
        </w:tabs>
      </w:pPr>
      <w:r>
        <w:tab/>
      </w:r>
      <w:r>
        <w:tab/>
      </w:r>
      <w:r w:rsidRPr="008747EE">
        <w:rPr>
          <w:rFonts w:ascii="Doulos SIL" w:hAnsi="Doulos SIL"/>
          <w:i/>
          <w:color w:val="0000FF"/>
        </w:rPr>
        <w:t>wě</w:t>
      </w:r>
      <w:r w:rsidRPr="008747EE">
        <w:rPr>
          <w:rFonts w:ascii="Doulos SIL" w:hAnsi="Doulos SIL"/>
          <w:i/>
          <w:color w:val="0000FF"/>
        </w:rPr>
        <w:tab/>
        <w:t>wɛ</w:t>
      </w:r>
      <w:r w:rsidR="009B3324" w:rsidRPr="008747EE">
        <w:rPr>
          <w:rFonts w:ascii="Doulos SIL" w:hAnsi="Doulos SIL"/>
          <w:i/>
          <w:color w:val="0000FF"/>
        </w:rPr>
        <w:t>́</w:t>
      </w:r>
      <w:r w:rsidRPr="008747EE">
        <w:rPr>
          <w:rFonts w:ascii="Doulos SIL" w:hAnsi="Doulos SIL"/>
          <w:i/>
          <w:color w:val="0000FF"/>
        </w:rPr>
        <w:t>=ɛ̀</w:t>
      </w:r>
      <w:r>
        <w:tab/>
      </w:r>
      <w:r w:rsidR="009B3324" w:rsidRPr="008747EE">
        <w:rPr>
          <w:rFonts w:ascii="Doulos SIL" w:hAnsi="Doulos SIL"/>
          <w:i/>
          <w:color w:val="0000FF"/>
        </w:rPr>
        <w:t>wé</w:t>
      </w:r>
      <w:r w:rsidRPr="008747EE">
        <w:rPr>
          <w:rFonts w:ascii="Doulos SIL" w:hAnsi="Doulos SIL"/>
          <w:i/>
          <w:color w:val="0000FF"/>
        </w:rPr>
        <w:t>=è</w:t>
      </w:r>
      <w:r>
        <w:tab/>
        <w:t>‘bathe’ (imperative)</w:t>
      </w:r>
    </w:p>
    <w:p w14:paraId="18E3C0D0" w14:textId="7468A0D5" w:rsidR="00163C8B" w:rsidRDefault="00163C8B" w:rsidP="00163C8B">
      <w:pPr>
        <w:tabs>
          <w:tab w:val="clear" w:pos="369"/>
          <w:tab w:val="left" w:pos="720"/>
          <w:tab w:val="left" w:pos="1080"/>
          <w:tab w:val="left" w:pos="2250"/>
          <w:tab w:val="left" w:pos="3780"/>
          <w:tab w:val="left" w:pos="5310"/>
        </w:tabs>
      </w:pPr>
      <w:r>
        <w:tab/>
      </w:r>
      <w:r>
        <w:tab/>
      </w:r>
    </w:p>
    <w:p w14:paraId="626F1E69" w14:textId="7E94EF63" w:rsidR="00163C8B" w:rsidRDefault="00163C8B" w:rsidP="00163C8B">
      <w:pPr>
        <w:tabs>
          <w:tab w:val="clear" w:pos="369"/>
          <w:tab w:val="left" w:pos="720"/>
          <w:tab w:val="left" w:pos="1080"/>
          <w:tab w:val="left" w:pos="2250"/>
          <w:tab w:val="left" w:pos="3780"/>
          <w:tab w:val="left" w:pos="5310"/>
        </w:tabs>
      </w:pPr>
      <w:r>
        <w:tab/>
        <w:t>b. nonmonosyllabic verb</w:t>
      </w:r>
    </w:p>
    <w:p w14:paraId="2ABE1D9A" w14:textId="77777777" w:rsidR="000710FC" w:rsidRDefault="000710FC" w:rsidP="000710FC">
      <w:pPr>
        <w:tabs>
          <w:tab w:val="clear" w:pos="369"/>
          <w:tab w:val="left" w:pos="720"/>
          <w:tab w:val="left" w:pos="1080"/>
          <w:tab w:val="left" w:pos="2250"/>
          <w:tab w:val="left" w:pos="3780"/>
          <w:tab w:val="left" w:pos="5310"/>
        </w:tabs>
      </w:pPr>
      <w:r>
        <w:tab/>
      </w:r>
      <w:r>
        <w:tab/>
      </w:r>
      <w:r>
        <w:rPr>
          <w:rFonts w:ascii="Doulos SIL" w:hAnsi="Doulos SIL"/>
          <w:i/>
          <w:color w:val="0000FF"/>
        </w:rPr>
        <w:t>tìgɛ̀</w:t>
      </w:r>
      <w:r>
        <w:tab/>
      </w:r>
      <w:r w:rsidRPr="008747EE">
        <w:rPr>
          <w:rFonts w:ascii="Doulos SIL" w:hAnsi="Doulos SIL"/>
          <w:i/>
          <w:color w:val="0000FF"/>
        </w:rPr>
        <w:t>tìg=ɛ̀</w:t>
      </w:r>
      <w:r>
        <w:tab/>
      </w:r>
      <w:r w:rsidRPr="008747EE">
        <w:rPr>
          <w:rFonts w:ascii="Doulos SIL" w:hAnsi="Doulos SIL"/>
          <w:i/>
          <w:color w:val="0000FF"/>
        </w:rPr>
        <w:t>tìg=ì</w:t>
      </w:r>
      <w:r>
        <w:tab/>
        <w:t>‘pound’ (imperfective)</w:t>
      </w:r>
    </w:p>
    <w:p w14:paraId="35EBC34D" w14:textId="4D334246" w:rsidR="007E33A5" w:rsidRDefault="007E33A5" w:rsidP="00163C8B">
      <w:pPr>
        <w:tabs>
          <w:tab w:val="clear" w:pos="369"/>
          <w:tab w:val="left" w:pos="720"/>
          <w:tab w:val="left" w:pos="1080"/>
          <w:tab w:val="left" w:pos="2250"/>
          <w:tab w:val="left" w:pos="3780"/>
          <w:tab w:val="left" w:pos="5310"/>
        </w:tabs>
      </w:pPr>
      <w:r>
        <w:tab/>
      </w:r>
      <w:r w:rsidR="00163C8B">
        <w:tab/>
      </w:r>
      <w:r w:rsidR="000710FC">
        <w:rPr>
          <w:rFonts w:ascii="Doulos SIL" w:hAnsi="Doulos SIL"/>
          <w:i/>
          <w:color w:val="0000FF"/>
        </w:rPr>
        <w:t>ɲìnɛ́</w:t>
      </w:r>
      <w:r>
        <w:tab/>
      </w:r>
      <w:r w:rsidR="000710FC" w:rsidRPr="008747EE">
        <w:rPr>
          <w:rFonts w:ascii="Doulos SIL" w:hAnsi="Doulos SIL"/>
          <w:i/>
          <w:color w:val="0000FF"/>
        </w:rPr>
        <w:t>ɲín</w:t>
      </w:r>
      <w:r w:rsidR="00163C8B" w:rsidRPr="008747EE">
        <w:rPr>
          <w:rFonts w:ascii="Doulos SIL" w:hAnsi="Doulos SIL"/>
          <w:i/>
          <w:color w:val="0000FF"/>
        </w:rPr>
        <w:t>=ɛ̀</w:t>
      </w:r>
      <w:r>
        <w:tab/>
      </w:r>
      <w:r w:rsidR="000710FC" w:rsidRPr="008747EE">
        <w:rPr>
          <w:rFonts w:ascii="Doulos SIL" w:hAnsi="Doulos SIL"/>
          <w:i/>
          <w:color w:val="0000FF"/>
        </w:rPr>
        <w:t>ɲín</w:t>
      </w:r>
      <w:r w:rsidR="00BD5E41" w:rsidRPr="008747EE">
        <w:rPr>
          <w:rFonts w:ascii="Doulos SIL" w:hAnsi="Doulos SIL"/>
          <w:i/>
          <w:color w:val="0000FF"/>
        </w:rPr>
        <w:t>=ì</w:t>
      </w:r>
      <w:r w:rsidR="00163C8B">
        <w:tab/>
      </w:r>
      <w:r>
        <w:t>‘</w:t>
      </w:r>
      <w:r w:rsidR="000710FC">
        <w:t>forget’ (</w:t>
      </w:r>
      <w:r>
        <w:t>perfective)</w:t>
      </w:r>
    </w:p>
    <w:p w14:paraId="17FB1231" w14:textId="7A2B7541" w:rsidR="007E33A5" w:rsidRDefault="007E33A5" w:rsidP="00163C8B">
      <w:pPr>
        <w:tabs>
          <w:tab w:val="clear" w:pos="369"/>
          <w:tab w:val="left" w:pos="720"/>
          <w:tab w:val="left" w:pos="1080"/>
          <w:tab w:val="left" w:pos="2250"/>
          <w:tab w:val="left" w:pos="3780"/>
          <w:tab w:val="left" w:pos="5310"/>
        </w:tabs>
      </w:pPr>
      <w:r>
        <w:tab/>
      </w:r>
      <w:r w:rsidR="00163C8B">
        <w:tab/>
      </w:r>
      <w:r w:rsidRPr="00F76BA8">
        <w:rPr>
          <w:rFonts w:ascii="Doulos SIL" w:hAnsi="Doulos SIL"/>
          <w:i/>
          <w:color w:val="0000FF"/>
        </w:rPr>
        <w:t>bēlē</w:t>
      </w:r>
      <w:r w:rsidR="00F76BA8">
        <w:tab/>
      </w:r>
      <w:r w:rsidR="00163C8B" w:rsidRPr="008747EE">
        <w:rPr>
          <w:rFonts w:ascii="Doulos SIL" w:hAnsi="Doulos SIL"/>
          <w:i/>
          <w:color w:val="0000FF"/>
        </w:rPr>
        <w:t>bēl</w:t>
      </w:r>
      <w:r w:rsidR="00BD5E41" w:rsidRPr="008747EE">
        <w:rPr>
          <w:rFonts w:ascii="Doulos SIL" w:hAnsi="Doulos SIL"/>
          <w:i/>
          <w:color w:val="0000FF"/>
        </w:rPr>
        <w:t>=ɛ̀</w:t>
      </w:r>
      <w:r w:rsidR="00F76BA8">
        <w:tab/>
      </w:r>
      <w:r w:rsidR="00BD5E41" w:rsidRPr="008747EE">
        <w:rPr>
          <w:rFonts w:ascii="Doulos SIL" w:hAnsi="Doulos SIL"/>
          <w:i/>
          <w:color w:val="0000FF"/>
        </w:rPr>
        <w:t>bēl=è</w:t>
      </w:r>
      <w:r w:rsidR="00F76BA8">
        <w:tab/>
        <w:t>‘pass’ (imperative)</w:t>
      </w:r>
    </w:p>
    <w:p w14:paraId="4A002202" w14:textId="725E3AE3" w:rsidR="00163C8B" w:rsidRDefault="00163C8B" w:rsidP="00163C8B">
      <w:pPr>
        <w:tabs>
          <w:tab w:val="clear" w:pos="369"/>
          <w:tab w:val="left" w:pos="720"/>
          <w:tab w:val="left" w:pos="1080"/>
          <w:tab w:val="left" w:pos="2250"/>
          <w:tab w:val="left" w:pos="3780"/>
          <w:tab w:val="left" w:pos="5310"/>
        </w:tabs>
      </w:pPr>
      <w:r>
        <w:tab/>
      </w:r>
      <w:r>
        <w:tab/>
      </w:r>
      <w:r>
        <w:rPr>
          <w:rFonts w:ascii="Doulos SIL" w:hAnsi="Doulos SIL"/>
          <w:i/>
          <w:color w:val="0000FF"/>
        </w:rPr>
        <w:t>tìgí</w:t>
      </w:r>
      <w:r>
        <w:tab/>
      </w:r>
      <w:r w:rsidRPr="008747EE">
        <w:rPr>
          <w:rFonts w:ascii="Doulos SIL" w:hAnsi="Doulos SIL"/>
          <w:i/>
          <w:color w:val="0000FF"/>
        </w:rPr>
        <w:t>tì</w:t>
      </w:r>
      <w:r w:rsidR="00811CD0" w:rsidRPr="008747EE">
        <w:rPr>
          <w:rFonts w:ascii="Doulos SIL" w:hAnsi="Doulos SIL"/>
          <w:i/>
          <w:color w:val="0000FF"/>
        </w:rPr>
        <w:t>g=ɛ̂</w:t>
      </w:r>
      <w:r w:rsidRPr="008747EE">
        <w:rPr>
          <w:rFonts w:ascii="Doulos SIL" w:hAnsi="Doulos SIL"/>
          <w:i/>
          <w:color w:val="0000FF"/>
        </w:rPr>
        <w:tab/>
      </w:r>
      <w:r w:rsidR="00BD5E41" w:rsidRPr="008747EE">
        <w:rPr>
          <w:rFonts w:ascii="Doulos SIL" w:hAnsi="Doulos SIL"/>
          <w:i/>
          <w:color w:val="0000FF"/>
        </w:rPr>
        <w:t>tìg=î</w:t>
      </w:r>
      <w:r>
        <w:tab/>
        <w:t>‘pound’ (imperative)</w:t>
      </w:r>
    </w:p>
    <w:p w14:paraId="742F476E" w14:textId="34896AA0" w:rsidR="00163C8B" w:rsidRDefault="00163C8B" w:rsidP="00163C8B">
      <w:pPr>
        <w:tabs>
          <w:tab w:val="clear" w:pos="369"/>
          <w:tab w:val="left" w:pos="720"/>
          <w:tab w:val="left" w:pos="1080"/>
          <w:tab w:val="left" w:pos="2250"/>
          <w:tab w:val="left" w:pos="3780"/>
          <w:tab w:val="left" w:pos="5310"/>
        </w:tabs>
      </w:pPr>
      <w:r>
        <w:tab/>
      </w:r>
      <w:r>
        <w:tab/>
      </w:r>
      <w:r w:rsidRPr="00F76BA8">
        <w:rPr>
          <w:rFonts w:ascii="Doulos SIL" w:hAnsi="Doulos SIL"/>
          <w:i/>
          <w:color w:val="0000FF"/>
        </w:rPr>
        <w:t>bùgú</w:t>
      </w:r>
      <w:r>
        <w:tab/>
      </w:r>
      <w:r w:rsidRPr="008747EE">
        <w:rPr>
          <w:rFonts w:ascii="Doulos SIL" w:hAnsi="Doulos SIL"/>
          <w:i/>
          <w:color w:val="0000FF"/>
        </w:rPr>
        <w:t>bùg=</w:t>
      </w:r>
      <w:r w:rsidR="00BD5E41" w:rsidRPr="008747EE">
        <w:rPr>
          <w:rFonts w:ascii="Doulos SIL" w:hAnsi="Doulos SIL"/>
          <w:i/>
          <w:color w:val="0000FF"/>
        </w:rPr>
        <w:t>ɔ̂</w:t>
      </w:r>
      <w:r>
        <w:tab/>
      </w:r>
      <w:r w:rsidR="00BD5E41" w:rsidRPr="008747EE">
        <w:rPr>
          <w:rFonts w:ascii="Doulos SIL" w:hAnsi="Doulos SIL"/>
          <w:i/>
          <w:color w:val="0000FF"/>
        </w:rPr>
        <w:t>bùg=ô</w:t>
      </w:r>
      <w:r>
        <w:tab/>
        <w:t>‘butcher’ (imperative)</w:t>
      </w:r>
    </w:p>
    <w:p w14:paraId="044D42D8" w14:textId="79ADA22F" w:rsidR="00163C8B" w:rsidRDefault="00163C8B" w:rsidP="00163C8B">
      <w:pPr>
        <w:tabs>
          <w:tab w:val="clear" w:pos="369"/>
          <w:tab w:val="left" w:pos="720"/>
          <w:tab w:val="left" w:pos="1080"/>
          <w:tab w:val="left" w:pos="2250"/>
          <w:tab w:val="left" w:pos="3780"/>
          <w:tab w:val="left" w:pos="5310"/>
        </w:tabs>
      </w:pPr>
      <w:r>
        <w:tab/>
      </w:r>
      <w:r>
        <w:tab/>
      </w:r>
      <w:r w:rsidRPr="00F76BA8">
        <w:rPr>
          <w:rFonts w:ascii="Doulos SIL" w:hAnsi="Doulos SIL"/>
          <w:i/>
          <w:color w:val="0000FF"/>
        </w:rPr>
        <w:t>būlɔ̄</w:t>
      </w:r>
      <w:r>
        <w:tab/>
      </w:r>
      <w:r w:rsidRPr="008747EE">
        <w:rPr>
          <w:rFonts w:ascii="Doulos SIL" w:hAnsi="Doulos SIL"/>
          <w:i/>
          <w:color w:val="0000FF"/>
        </w:rPr>
        <w:t>būl=ɔ̀</w:t>
      </w:r>
      <w:r>
        <w:tab/>
      </w:r>
      <w:r w:rsidR="00BD5E41" w:rsidRPr="008747EE">
        <w:rPr>
          <w:rFonts w:ascii="Doulos SIL" w:hAnsi="Doulos SIL"/>
          <w:i/>
          <w:color w:val="0000FF"/>
        </w:rPr>
        <w:t>būl=ò</w:t>
      </w:r>
      <w:r>
        <w:tab/>
        <w:t>‘return’ (imperfective)</w:t>
      </w:r>
    </w:p>
    <w:p w14:paraId="4375D25B" w14:textId="2DD8E4B8" w:rsidR="00F76BA8" w:rsidRDefault="00F76BA8" w:rsidP="00163C8B">
      <w:pPr>
        <w:tabs>
          <w:tab w:val="clear" w:pos="369"/>
          <w:tab w:val="left" w:pos="720"/>
          <w:tab w:val="left" w:pos="1080"/>
          <w:tab w:val="left" w:pos="2250"/>
          <w:tab w:val="left" w:pos="3780"/>
          <w:tab w:val="left" w:pos="5310"/>
        </w:tabs>
      </w:pPr>
      <w:r>
        <w:tab/>
      </w:r>
      <w:r w:rsidR="00163C8B">
        <w:tab/>
      </w:r>
      <w:r w:rsidRPr="00F76BA8">
        <w:rPr>
          <w:rFonts w:ascii="Doulos SIL" w:hAnsi="Doulos SIL"/>
          <w:i/>
          <w:color w:val="0000FF"/>
        </w:rPr>
        <w:t>dàkó</w:t>
      </w:r>
      <w:r>
        <w:tab/>
      </w:r>
      <w:r w:rsidR="00163C8B" w:rsidRPr="008747EE">
        <w:rPr>
          <w:rFonts w:ascii="Doulos SIL" w:hAnsi="Doulos SIL"/>
          <w:i/>
          <w:color w:val="0000FF"/>
        </w:rPr>
        <w:t>dàk=</w:t>
      </w:r>
      <w:r w:rsidR="00BD5E41" w:rsidRPr="008747EE">
        <w:rPr>
          <w:rFonts w:ascii="Doulos SIL" w:hAnsi="Doulos SIL"/>
          <w:i/>
          <w:color w:val="0000FF"/>
        </w:rPr>
        <w:t>ɔ̂</w:t>
      </w:r>
      <w:r w:rsidRPr="008747EE">
        <w:rPr>
          <w:rFonts w:ascii="Doulos SIL" w:hAnsi="Doulos SIL"/>
          <w:i/>
          <w:color w:val="0000FF"/>
        </w:rPr>
        <w:tab/>
      </w:r>
      <w:r w:rsidR="00BD5E41" w:rsidRPr="008747EE">
        <w:rPr>
          <w:rFonts w:ascii="Doulos SIL" w:hAnsi="Doulos SIL"/>
          <w:i/>
          <w:color w:val="0000FF"/>
        </w:rPr>
        <w:t>dàk=ô</w:t>
      </w:r>
      <w:r>
        <w:tab/>
        <w:t>‘catch’ (imperative)</w:t>
      </w:r>
    </w:p>
    <w:p w14:paraId="0CCC10C4" w14:textId="77777777" w:rsidR="00163C8B" w:rsidRDefault="00163C8B" w:rsidP="00BD5E41"/>
    <w:p w14:paraId="5511E721" w14:textId="4E7F779F" w:rsidR="00BD5E41" w:rsidRDefault="00BD5E41" w:rsidP="00BD5E41">
      <w:r>
        <w:t xml:space="preserve">Usually the result is a contracted long vowel in the monosyllabic cases (xx3a) and a contracted short vowel in the longer stems (xx3b). </w:t>
      </w:r>
      <w:r w:rsidR="00811CD0">
        <w:t xml:space="preserve">The distinction between </w:t>
      </w:r>
      <w:r w:rsidR="00811CD0" w:rsidRPr="008747EE">
        <w:rPr>
          <w:rFonts w:ascii="Doulos SIL" w:hAnsi="Doulos SIL"/>
          <w:i/>
          <w:color w:val="0000FF"/>
        </w:rPr>
        <w:t>a</w:t>
      </w:r>
      <w:r w:rsidR="00811CD0">
        <w:t xml:space="preserve"> (as in human 3Sg </w:t>
      </w:r>
      <w:r w:rsidR="00811CD0" w:rsidRPr="008747EE">
        <w:rPr>
          <w:rFonts w:ascii="Doulos SIL" w:hAnsi="Doulos SIL"/>
          <w:i/>
          <w:color w:val="0000FF"/>
        </w:rPr>
        <w:t>à </w:t>
      </w:r>
      <w:r w:rsidR="00811CD0">
        <w:t xml:space="preserve">) and </w:t>
      </w:r>
      <w:r w:rsidR="00811CD0" w:rsidRPr="008747EE">
        <w:rPr>
          <w:rFonts w:ascii="Doulos SIL" w:hAnsi="Doulos SIL"/>
          <w:i/>
          <w:color w:val="0000FF"/>
        </w:rPr>
        <w:t>e/i</w:t>
      </w:r>
      <w:r w:rsidR="00811CD0" w:rsidRPr="00811CD0">
        <w:t xml:space="preserve"> </w:t>
      </w:r>
      <w:r w:rsidR="00811CD0">
        <w:t xml:space="preserve">(as in nonhuman 3Sg </w:t>
      </w:r>
      <w:r w:rsidR="00811CD0" w:rsidRPr="008747EE">
        <w:rPr>
          <w:rFonts w:ascii="Doulos SIL" w:hAnsi="Doulos SIL"/>
          <w:i/>
          <w:color w:val="0000FF"/>
        </w:rPr>
        <w:t>è/ì</w:t>
      </w:r>
      <w:r w:rsidR="00811CD0">
        <w:t> ) as second vowel is maintained</w:t>
      </w:r>
      <w:r w:rsidR="00811CD0" w:rsidRPr="00811CD0">
        <w:t xml:space="preserve"> </w:t>
      </w:r>
      <w:r w:rsidR="00811CD0">
        <w:t xml:space="preserve">in the contraction as that between </w:t>
      </w:r>
      <w:r w:rsidR="00811CD0">
        <w:noBreakHyphen/>
        <w:t>ATR {ɛ ɔ} and either +ATR {</w:t>
      </w:r>
      <w:r w:rsidR="00811CD0" w:rsidRPr="008747EE">
        <w:rPr>
          <w:rFonts w:ascii="Doulos SIL" w:hAnsi="Doulos SIL"/>
          <w:i/>
          <w:color w:val="0000FF"/>
        </w:rPr>
        <w:t>e</w:t>
      </w:r>
      <w:r w:rsidR="00811CD0">
        <w:t> </w:t>
      </w:r>
      <w:r w:rsidR="00811CD0" w:rsidRPr="008747EE">
        <w:rPr>
          <w:rFonts w:ascii="Doulos SIL" w:hAnsi="Doulos SIL"/>
          <w:i/>
          <w:color w:val="0000FF"/>
        </w:rPr>
        <w:t>o</w:t>
      </w:r>
      <w:r w:rsidR="00811CD0">
        <w:t xml:space="preserve">} or high vowel i. </w:t>
      </w:r>
    </w:p>
    <w:p w14:paraId="0B1CDEB7" w14:textId="5B001DB4" w:rsidR="00811CD0" w:rsidRDefault="00811CD0" w:rsidP="00BD5E41">
      <w:r>
        <w:tab/>
        <w:t xml:space="preserve">There are also some tonal elements in the contractions. </w:t>
      </w:r>
      <w:r w:rsidRPr="008747EE">
        <w:rPr>
          <w:rFonts w:ascii="Doulos SIL" w:hAnsi="Doulos SIL"/>
          <w:i/>
          <w:color w:val="0000FF"/>
        </w:rPr>
        <w:t>Cv̌</w:t>
      </w:r>
      <w:r>
        <w:t xml:space="preserve"> combines with </w:t>
      </w:r>
      <w:r w:rsidRPr="008747EE">
        <w:rPr>
          <w:rFonts w:ascii="Doulos SIL" w:hAnsi="Doulos SIL"/>
          <w:i/>
          <w:color w:val="0000FF"/>
        </w:rPr>
        <w:t>v̀</w:t>
      </w:r>
      <w:r>
        <w:t xml:space="preserve"> as </w:t>
      </w:r>
      <w:r w:rsidRPr="008747EE">
        <w:rPr>
          <w:rFonts w:ascii="Doulos SIL" w:hAnsi="Doulos SIL"/>
          <w:i/>
          <w:color w:val="0000FF"/>
        </w:rPr>
        <w:t>Cv́=v̀</w:t>
      </w:r>
      <w:r>
        <w:t xml:space="preserve"> rather than </w:t>
      </w:r>
      <w:r w:rsidRPr="008747EE">
        <w:rPr>
          <w:rFonts w:ascii="Doulos SIL" w:hAnsi="Doulos SIL"/>
          <w:i/>
          <w:color w:val="0000FF"/>
        </w:rPr>
        <w:t>Cv̌=v̀</w:t>
      </w:r>
      <w:r>
        <w:t xml:space="preserve">, i.e. &lt;LHL&gt; reduces to &lt;HL&gt; in monosyllabic contractions, see ‘come/bring’ and ‘bathe’ in (xx3a) above. Intransitive </w:t>
      </w:r>
      <w:r w:rsidRPr="008747EE">
        <w:rPr>
          <w:rFonts w:ascii="Doulos SIL" w:hAnsi="Doulos SIL"/>
          <w:i/>
          <w:color w:val="0000FF"/>
        </w:rPr>
        <w:t>Cv̀Cv́</w:t>
      </w:r>
      <w:r>
        <w:t xml:space="preserve">, as in ‘forget’ (which takes a postverbal PP complement) in (xx3b), becomes </w:t>
      </w:r>
      <w:r w:rsidRPr="008747EE">
        <w:rPr>
          <w:rFonts w:ascii="Doulos SIL" w:hAnsi="Doulos SIL"/>
          <w:i/>
          <w:color w:val="0000FF"/>
        </w:rPr>
        <w:t>Cv́C=v̀</w:t>
      </w:r>
      <w:r>
        <w:t>.</w:t>
      </w:r>
    </w:p>
    <w:p w14:paraId="2E807B7A" w14:textId="34E4C344" w:rsidR="00811CD0" w:rsidRPr="00811CD0" w:rsidRDefault="00811CD0" w:rsidP="00BD5E41">
      <w:r>
        <w:tab/>
        <w:t xml:space="preserve">For </w:t>
      </w:r>
      <w:r w:rsidRPr="008747EE">
        <w:rPr>
          <w:rFonts w:ascii="Doulos SIL" w:hAnsi="Doulos SIL"/>
          <w:i/>
          <w:color w:val="0000FF"/>
        </w:rPr>
        <w:t>Caʔa</w:t>
      </w:r>
      <w:r w:rsidRPr="00811CD0">
        <w:t xml:space="preserve"> </w:t>
      </w:r>
      <w:r>
        <w:t xml:space="preserve">and </w:t>
      </w:r>
      <w:r w:rsidRPr="008747EE">
        <w:rPr>
          <w:rFonts w:ascii="Doulos SIL" w:hAnsi="Doulos SIL"/>
          <w:i/>
          <w:color w:val="0000FF"/>
        </w:rPr>
        <w:t>Cɛʔɛ</w:t>
      </w:r>
      <w:r>
        <w:t xml:space="preserve"> verb stems, as with imperfective/perfective forms of </w:t>
      </w:r>
      <w:r w:rsidRPr="008747EE">
        <w:rPr>
          <w:rFonts w:ascii="Doulos SIL" w:hAnsi="Doulos SIL"/>
          <w:i/>
          <w:color w:val="0000FF"/>
        </w:rPr>
        <w:t>tāʔā</w:t>
      </w:r>
      <w:r>
        <w:t xml:space="preserve"> ‘go’ and </w:t>
      </w:r>
      <w:r w:rsidRPr="008747EE">
        <w:rPr>
          <w:rFonts w:ascii="Doulos SIL" w:hAnsi="Doulos SIL"/>
          <w:i/>
          <w:color w:val="0000FF"/>
        </w:rPr>
        <w:t>dàʔà</w:t>
      </w:r>
      <w:r>
        <w:t xml:space="preserve"> ‘receive’, the contracted vowel quality extends to the first syllable</w:t>
      </w:r>
      <w:r w:rsidR="00567758">
        <w:t xml:space="preserve"> (a kind of imbrication)</w:t>
      </w:r>
      <w:r>
        <w:t xml:space="preserve">, suggesting that such stems are treated (in this context) as having a single vowel quality. The human/nonhuman distinction is then expressed by </w:t>
      </w:r>
      <w:r w:rsidRPr="003A00E9">
        <w:rPr>
          <w:rFonts w:ascii="Doulos SIL" w:hAnsi="Doulos SIL"/>
          <w:i/>
          <w:color w:val="0000FF"/>
        </w:rPr>
        <w:t>Caʔa</w:t>
      </w:r>
      <w:r>
        <w:t xml:space="preserve"> or </w:t>
      </w:r>
      <w:r w:rsidRPr="008747EE">
        <w:rPr>
          <w:rFonts w:ascii="Doulos SIL" w:hAnsi="Doulos SIL"/>
          <w:i/>
          <w:color w:val="0000FF"/>
        </w:rPr>
        <w:t>Cɛʔɛ</w:t>
      </w:r>
      <w:r>
        <w:t xml:space="preserve"> versus </w:t>
      </w:r>
      <w:r w:rsidRPr="003A00E9">
        <w:rPr>
          <w:rFonts w:ascii="Doulos SIL" w:hAnsi="Doulos SIL"/>
          <w:i/>
          <w:color w:val="0000FF"/>
        </w:rPr>
        <w:t>Ceʔe</w:t>
      </w:r>
      <w:r>
        <w:t xml:space="preserve"> (xx4). </w:t>
      </w:r>
    </w:p>
    <w:p w14:paraId="1153A559" w14:textId="77777777" w:rsidR="00BD5E41" w:rsidRDefault="00BD5E41" w:rsidP="00BD5E41"/>
    <w:p w14:paraId="4A408AF8" w14:textId="306AC560" w:rsidR="00811CD0" w:rsidRDefault="00811CD0" w:rsidP="00811CD0">
      <w:pPr>
        <w:tabs>
          <w:tab w:val="clear" w:pos="369"/>
          <w:tab w:val="left" w:pos="720"/>
          <w:tab w:val="left" w:pos="1800"/>
          <w:tab w:val="left" w:pos="3510"/>
          <w:tab w:val="left" w:pos="5310"/>
        </w:tabs>
      </w:pPr>
      <w:r>
        <w:t>(xx4</w:t>
      </w:r>
      <w:r w:rsidRPr="00C32EBF">
        <w:t>)</w:t>
      </w:r>
      <w:r w:rsidRPr="00C32EBF">
        <w:tab/>
        <w:t>verb</w:t>
      </w:r>
      <w:r>
        <w:tab/>
        <w:t xml:space="preserve">+3SgHum </w:t>
      </w:r>
      <w:r w:rsidRPr="00F76BA8">
        <w:rPr>
          <w:rFonts w:ascii="Doulos SIL" w:hAnsi="Doulos SIL"/>
          <w:i/>
          <w:color w:val="0000FF"/>
        </w:rPr>
        <w:t>à</w:t>
      </w:r>
      <w:r>
        <w:tab/>
        <w:t xml:space="preserve">+3SgNonh </w:t>
      </w:r>
      <w:r w:rsidRPr="00F76BA8">
        <w:rPr>
          <w:rFonts w:ascii="Doulos SIL" w:hAnsi="Doulos SIL"/>
          <w:i/>
          <w:color w:val="0000FF"/>
        </w:rPr>
        <w:t>è</w:t>
      </w:r>
      <w:r>
        <w:tab/>
        <w:t>gloss</w:t>
      </w:r>
    </w:p>
    <w:p w14:paraId="29203299" w14:textId="77777777" w:rsidR="00811CD0" w:rsidRDefault="00811CD0" w:rsidP="00811CD0">
      <w:pPr>
        <w:tabs>
          <w:tab w:val="clear" w:pos="369"/>
          <w:tab w:val="left" w:pos="720"/>
          <w:tab w:val="left" w:pos="1800"/>
          <w:tab w:val="left" w:pos="3510"/>
          <w:tab w:val="left" w:pos="5310"/>
        </w:tabs>
      </w:pPr>
    </w:p>
    <w:p w14:paraId="2E5D76D6" w14:textId="4EEA91CB" w:rsidR="00163C8B" w:rsidRPr="00163C8B" w:rsidRDefault="00811CD0" w:rsidP="00811CD0">
      <w:pPr>
        <w:tabs>
          <w:tab w:val="clear" w:pos="369"/>
          <w:tab w:val="left" w:pos="720"/>
          <w:tab w:val="left" w:pos="1800"/>
          <w:tab w:val="left" w:pos="3510"/>
          <w:tab w:val="left" w:pos="5310"/>
        </w:tabs>
      </w:pPr>
      <w:r>
        <w:tab/>
      </w:r>
      <w:r w:rsidR="00163C8B" w:rsidRPr="008747EE">
        <w:rPr>
          <w:rFonts w:ascii="Doulos SIL" w:hAnsi="Doulos SIL"/>
          <w:i/>
          <w:color w:val="0000FF"/>
        </w:rPr>
        <w:t>tāʔā</w:t>
      </w:r>
      <w:r w:rsidR="00163C8B" w:rsidRPr="008747EE">
        <w:rPr>
          <w:rFonts w:ascii="Doulos SIL" w:hAnsi="Doulos SIL"/>
          <w:i/>
          <w:color w:val="0000FF"/>
        </w:rPr>
        <w:tab/>
        <w:t>táʔ</w:t>
      </w:r>
      <w:r w:rsidRPr="008747EE">
        <w:rPr>
          <w:rFonts w:ascii="Doulos SIL" w:hAnsi="Doulos SIL"/>
          <w:i/>
          <w:color w:val="0000FF"/>
        </w:rPr>
        <w:t>=à</w:t>
      </w:r>
      <w:r w:rsidR="00163C8B">
        <w:tab/>
      </w:r>
      <w:r w:rsidR="00163C8B" w:rsidRPr="008747EE">
        <w:rPr>
          <w:rFonts w:ascii="Doulos SIL" w:hAnsi="Doulos SIL"/>
          <w:i/>
          <w:color w:val="0000FF"/>
        </w:rPr>
        <w:t>téʔ=</w:t>
      </w:r>
      <w:r w:rsidRPr="008747EE">
        <w:rPr>
          <w:rFonts w:ascii="Doulos SIL" w:hAnsi="Doulos SIL"/>
          <w:i/>
          <w:color w:val="0000FF"/>
        </w:rPr>
        <w:t>è</w:t>
      </w:r>
      <w:r w:rsidR="00163C8B">
        <w:tab/>
        <w:t>‘go’ (imperfective)</w:t>
      </w:r>
    </w:p>
    <w:p w14:paraId="5C2C9E7E" w14:textId="38FEAE68" w:rsidR="00163C8B" w:rsidRPr="00163C8B" w:rsidRDefault="00811CD0" w:rsidP="00811CD0">
      <w:pPr>
        <w:tabs>
          <w:tab w:val="clear" w:pos="369"/>
          <w:tab w:val="left" w:pos="720"/>
          <w:tab w:val="left" w:pos="1800"/>
          <w:tab w:val="left" w:pos="3510"/>
          <w:tab w:val="left" w:pos="5310"/>
        </w:tabs>
      </w:pPr>
      <w:r>
        <w:lastRenderedPageBreak/>
        <w:tab/>
      </w:r>
      <w:r w:rsidR="00163C8B" w:rsidRPr="008747EE">
        <w:rPr>
          <w:rFonts w:ascii="Doulos SIL" w:hAnsi="Doulos SIL"/>
          <w:i/>
          <w:color w:val="0000FF"/>
        </w:rPr>
        <w:t>tɛ̀ʔɛ́</w:t>
      </w:r>
      <w:r w:rsidR="00163C8B" w:rsidRPr="008747EE">
        <w:rPr>
          <w:rFonts w:ascii="Doulos SIL" w:hAnsi="Doulos SIL"/>
          <w:i/>
          <w:color w:val="0000FF"/>
        </w:rPr>
        <w:tab/>
      </w:r>
      <w:r w:rsidRPr="008747EE">
        <w:rPr>
          <w:rFonts w:ascii="Doulos SIL" w:hAnsi="Doulos SIL"/>
          <w:i/>
          <w:color w:val="0000FF"/>
        </w:rPr>
        <w:t>tɛ́ʔ=ɛ̀</w:t>
      </w:r>
      <w:r w:rsidR="00163C8B" w:rsidRPr="008747EE">
        <w:rPr>
          <w:rFonts w:ascii="Doulos SIL" w:hAnsi="Doulos SIL"/>
          <w:i/>
          <w:color w:val="0000FF"/>
        </w:rPr>
        <w:tab/>
        <w:t>téʔ=</w:t>
      </w:r>
      <w:r w:rsidRPr="008747EE">
        <w:rPr>
          <w:rFonts w:ascii="Doulos SIL" w:hAnsi="Doulos SIL"/>
          <w:i/>
          <w:color w:val="0000FF"/>
        </w:rPr>
        <w:t>è</w:t>
      </w:r>
      <w:r w:rsidR="00163C8B">
        <w:tab/>
        <w:t>‘go’ (perfective)</w:t>
      </w:r>
    </w:p>
    <w:p w14:paraId="7252F54B" w14:textId="77777777" w:rsidR="00163C8B" w:rsidRDefault="00163C8B" w:rsidP="00811CD0"/>
    <w:p w14:paraId="00B52A6B" w14:textId="25E19675" w:rsidR="00811CD0" w:rsidRDefault="00811CD0" w:rsidP="00811CD0">
      <w:r>
        <w:t xml:space="preserve">In verbs whose full stem shape is trisyllabic CvCvnv, the truncated imperative is </w:t>
      </w:r>
      <w:r w:rsidRPr="008747EE">
        <w:rPr>
          <w:rFonts w:ascii="Doulos SIL" w:hAnsi="Doulos SIL"/>
          <w:i/>
          <w:color w:val="0000FF"/>
        </w:rPr>
        <w:t>CvCvⁿ</w:t>
      </w:r>
      <w:r>
        <w:t xml:space="preserve">, with nasalized vowel, but the n reappears when a vowel is encliticized. This prevents </w:t>
      </w:r>
      <w:r w:rsidRPr="003A00E9">
        <w:rPr>
          <w:rFonts w:ascii="Doulos SIL" w:hAnsi="Doulos SIL"/>
          <w:i/>
          <w:color w:val="0000FF"/>
        </w:rPr>
        <w:t>vv</w:t>
      </w:r>
      <w:r>
        <w:t xml:space="preserve">-Contraction. This is the case with </w:t>
      </w:r>
      <w:r w:rsidRPr="008747EE">
        <w:rPr>
          <w:rFonts w:ascii="Doulos SIL" w:hAnsi="Doulos SIL"/>
          <w:i/>
          <w:color w:val="0000FF"/>
        </w:rPr>
        <w:t>jàʔánà</w:t>
      </w:r>
      <w:r>
        <w:t xml:space="preserve"> ‘descend’ and </w:t>
      </w:r>
      <w:r w:rsidRPr="008747EE">
        <w:rPr>
          <w:rFonts w:ascii="Doulos SIL" w:hAnsi="Doulos SIL"/>
          <w:i/>
          <w:color w:val="0000FF"/>
        </w:rPr>
        <w:t>sìdánà</w:t>
      </w:r>
      <w:r>
        <w:t xml:space="preserve"> ‘ascend’ (xx5). </w:t>
      </w:r>
    </w:p>
    <w:p w14:paraId="0002E49F" w14:textId="77777777" w:rsidR="00163C8B" w:rsidRDefault="00163C8B" w:rsidP="00811CD0"/>
    <w:p w14:paraId="6184C0A1" w14:textId="77777777" w:rsidR="00811CD0" w:rsidRDefault="00811CD0" w:rsidP="00811CD0">
      <w:pPr>
        <w:tabs>
          <w:tab w:val="clear" w:pos="369"/>
          <w:tab w:val="left" w:pos="720"/>
          <w:tab w:val="left" w:pos="1800"/>
          <w:tab w:val="left" w:pos="3510"/>
          <w:tab w:val="left" w:pos="5310"/>
        </w:tabs>
      </w:pPr>
      <w:r>
        <w:t>(xx4</w:t>
      </w:r>
      <w:r w:rsidRPr="00C32EBF">
        <w:t>)</w:t>
      </w:r>
      <w:r w:rsidRPr="00C32EBF">
        <w:tab/>
        <w:t>verb</w:t>
      </w:r>
      <w:r>
        <w:tab/>
        <w:t xml:space="preserve">+3SgHum </w:t>
      </w:r>
      <w:r w:rsidRPr="00F76BA8">
        <w:rPr>
          <w:rFonts w:ascii="Doulos SIL" w:hAnsi="Doulos SIL"/>
          <w:i/>
          <w:color w:val="0000FF"/>
        </w:rPr>
        <w:t>à</w:t>
      </w:r>
      <w:r>
        <w:tab/>
        <w:t xml:space="preserve">+3SgNonh </w:t>
      </w:r>
      <w:r w:rsidRPr="00F76BA8">
        <w:rPr>
          <w:rFonts w:ascii="Doulos SIL" w:hAnsi="Doulos SIL"/>
          <w:i/>
          <w:color w:val="0000FF"/>
        </w:rPr>
        <w:t>è</w:t>
      </w:r>
      <w:r>
        <w:tab/>
        <w:t>gloss</w:t>
      </w:r>
    </w:p>
    <w:p w14:paraId="3CDEC471" w14:textId="77777777" w:rsidR="00811CD0" w:rsidRDefault="00811CD0" w:rsidP="00811CD0">
      <w:pPr>
        <w:tabs>
          <w:tab w:val="clear" w:pos="369"/>
          <w:tab w:val="left" w:pos="720"/>
          <w:tab w:val="left" w:pos="1800"/>
          <w:tab w:val="left" w:pos="3510"/>
          <w:tab w:val="left" w:pos="5310"/>
        </w:tabs>
      </w:pPr>
    </w:p>
    <w:p w14:paraId="25C71046" w14:textId="4892CA9D" w:rsidR="00163C8B" w:rsidRDefault="00163C8B" w:rsidP="00811CD0">
      <w:pPr>
        <w:tabs>
          <w:tab w:val="clear" w:pos="369"/>
          <w:tab w:val="left" w:pos="720"/>
          <w:tab w:val="left" w:pos="1800"/>
          <w:tab w:val="left" w:pos="3510"/>
          <w:tab w:val="left" w:pos="5310"/>
        </w:tabs>
      </w:pPr>
      <w:r>
        <w:tab/>
      </w:r>
      <w:r w:rsidRPr="008747EE">
        <w:rPr>
          <w:rFonts w:ascii="Doulos SIL" w:hAnsi="Doulos SIL"/>
          <w:i/>
          <w:color w:val="0000FF"/>
        </w:rPr>
        <w:t>jàʔáⁿ</w:t>
      </w:r>
      <w:r w:rsidRPr="008747EE">
        <w:rPr>
          <w:rFonts w:ascii="Doulos SIL" w:hAnsi="Doulos SIL"/>
          <w:i/>
          <w:color w:val="0000FF"/>
        </w:rPr>
        <w:tab/>
        <w:t>jàʔàn=á</w:t>
      </w:r>
      <w:r w:rsidRPr="008747EE">
        <w:rPr>
          <w:rFonts w:ascii="Doulos SIL" w:hAnsi="Doulos SIL"/>
          <w:i/>
          <w:color w:val="0000FF"/>
        </w:rPr>
        <w:tab/>
        <w:t>jàʔàn=í</w:t>
      </w:r>
      <w:r>
        <w:tab/>
        <w:t>‘descend’ (imperative)</w:t>
      </w:r>
    </w:p>
    <w:p w14:paraId="75633024" w14:textId="6F696D23" w:rsidR="00163C8B" w:rsidRDefault="00811CD0" w:rsidP="00811CD0">
      <w:pPr>
        <w:tabs>
          <w:tab w:val="clear" w:pos="369"/>
          <w:tab w:val="left" w:pos="720"/>
          <w:tab w:val="left" w:pos="1800"/>
          <w:tab w:val="left" w:pos="3510"/>
          <w:tab w:val="left" w:pos="5310"/>
        </w:tabs>
      </w:pPr>
      <w:r>
        <w:tab/>
      </w:r>
      <w:r w:rsidR="00163C8B" w:rsidRPr="008747EE">
        <w:rPr>
          <w:rFonts w:ascii="Doulos SIL" w:hAnsi="Doulos SIL"/>
          <w:i/>
          <w:color w:val="0000FF"/>
        </w:rPr>
        <w:t>sìdáⁿ</w:t>
      </w:r>
      <w:r w:rsidR="00163C8B" w:rsidRPr="008747EE">
        <w:rPr>
          <w:rFonts w:ascii="Doulos SIL" w:hAnsi="Doulos SIL"/>
          <w:i/>
          <w:color w:val="0000FF"/>
        </w:rPr>
        <w:tab/>
        <w:t>sìdàn=á</w:t>
      </w:r>
      <w:r w:rsidR="00163C8B" w:rsidRPr="008747EE">
        <w:rPr>
          <w:rFonts w:ascii="Doulos SIL" w:hAnsi="Doulos SIL"/>
          <w:i/>
          <w:color w:val="0000FF"/>
        </w:rPr>
        <w:tab/>
        <w:t>sìdàn=í</w:t>
      </w:r>
      <w:r w:rsidR="00163C8B">
        <w:tab/>
        <w:t>‘ascend’ (imperative)</w:t>
      </w:r>
    </w:p>
    <w:p w14:paraId="0A096728" w14:textId="77777777" w:rsidR="00163C8B" w:rsidRDefault="00163C8B" w:rsidP="00163C8B">
      <w:pPr>
        <w:tabs>
          <w:tab w:val="clear" w:pos="369"/>
          <w:tab w:val="left" w:pos="720"/>
          <w:tab w:val="left" w:pos="1080"/>
          <w:tab w:val="left" w:pos="2250"/>
          <w:tab w:val="left" w:pos="3780"/>
          <w:tab w:val="left" w:pos="5310"/>
        </w:tabs>
      </w:pPr>
    </w:p>
    <w:p w14:paraId="46F992EA" w14:textId="255BDCAB" w:rsidR="00811CD0" w:rsidRDefault="00811CD0" w:rsidP="00163C8B">
      <w:pPr>
        <w:tabs>
          <w:tab w:val="clear" w:pos="369"/>
          <w:tab w:val="left" w:pos="720"/>
          <w:tab w:val="left" w:pos="1080"/>
          <w:tab w:val="left" w:pos="2250"/>
          <w:tab w:val="left" w:pos="3780"/>
          <w:tab w:val="left" w:pos="5310"/>
        </w:tabs>
      </w:pPr>
      <w:r>
        <w:t xml:space="preserve">The encliticized vowel in </w:t>
      </w:r>
      <w:r w:rsidRPr="008747EE">
        <w:rPr>
          <w:rFonts w:ascii="Doulos SIL" w:hAnsi="Doulos SIL"/>
          <w:i/>
          <w:color w:val="0000FF"/>
        </w:rPr>
        <w:t>jàʔàn=á</w:t>
      </w:r>
      <w:r>
        <w:t xml:space="preserve"> and other forms in (xx4) is H</w:t>
      </w:r>
      <w:r>
        <w:noBreakHyphen/>
        <w:t>toned in all examples. This is attributable to Final Tone-Raising, since in all relevant examples the 3Sg morpheme is immediately followed by a postposition or possessed noun which has the initial L</w:t>
      </w:r>
      <w:r>
        <w:noBreakHyphen/>
        <w:t xml:space="preserve">tone required by a preceding 3Sg (xx5). </w:t>
      </w:r>
    </w:p>
    <w:p w14:paraId="3A8CCF4D" w14:textId="77777777" w:rsidR="00811CD0" w:rsidRDefault="00811CD0" w:rsidP="00163C8B">
      <w:pPr>
        <w:tabs>
          <w:tab w:val="clear" w:pos="369"/>
          <w:tab w:val="left" w:pos="720"/>
          <w:tab w:val="left" w:pos="1080"/>
          <w:tab w:val="left" w:pos="2250"/>
          <w:tab w:val="left" w:pos="3780"/>
          <w:tab w:val="left" w:pos="5310"/>
        </w:tabs>
      </w:pPr>
    </w:p>
    <w:p w14:paraId="73993AED" w14:textId="25A80021" w:rsidR="00163C8B" w:rsidRDefault="00811CD0" w:rsidP="00811CD0">
      <w:pPr>
        <w:tabs>
          <w:tab w:val="clear" w:pos="369"/>
          <w:tab w:val="left" w:pos="720"/>
          <w:tab w:val="left" w:pos="1080"/>
          <w:tab w:val="left" w:pos="2430"/>
          <w:tab w:val="left" w:pos="4590"/>
          <w:tab w:val="left" w:pos="5310"/>
        </w:tabs>
      </w:pPr>
      <w:r>
        <w:t>(xx5)</w:t>
      </w:r>
      <w:r w:rsidR="00163C8B">
        <w:tab/>
      </w:r>
      <w:r w:rsidR="00163C8B" w:rsidRPr="008747EE">
        <w:rPr>
          <w:rFonts w:ascii="Doulos SIL" w:hAnsi="Doulos SIL"/>
          <w:i/>
          <w:color w:val="0000FF"/>
        </w:rPr>
        <w:t>jàʔ</w:t>
      </w:r>
      <w:r w:rsidRPr="008747EE">
        <w:rPr>
          <w:rFonts w:ascii="Doulos SIL" w:hAnsi="Doulos SIL"/>
          <w:i/>
          <w:color w:val="0000FF"/>
        </w:rPr>
        <w:t>àn=</w:t>
      </w:r>
      <w:r w:rsidRPr="008747EE">
        <w:rPr>
          <w:rFonts w:ascii="Doulos SIL" w:hAnsi="Doulos SIL"/>
          <w:i/>
          <w:color w:val="0000FF"/>
        </w:rPr>
        <w:tab/>
        <w:t>[</w:t>
      </w:r>
      <w:r w:rsidR="00163C8B" w:rsidRPr="008747EE">
        <w:rPr>
          <w:rFonts w:ascii="Doulos SIL" w:hAnsi="Doulos SIL"/>
          <w:i/>
          <w:color w:val="0000FF"/>
        </w:rPr>
        <w:t>í</w:t>
      </w:r>
      <w:r w:rsidRPr="008747EE">
        <w:rPr>
          <w:rFonts w:ascii="Doulos SIL" w:hAnsi="Doulos SIL"/>
          <w:i/>
          <w:color w:val="0000FF"/>
        </w:rPr>
        <w:t>/á</w:t>
      </w:r>
      <w:r w:rsidR="00163C8B" w:rsidRPr="008747EE">
        <w:rPr>
          <w:rFonts w:ascii="Doulos SIL" w:hAnsi="Doulos SIL"/>
          <w:i/>
          <w:color w:val="0000FF"/>
        </w:rPr>
        <w:tab/>
        <w:t>dɛ̀</w:t>
      </w:r>
      <w:r w:rsidRPr="008747EE">
        <w:rPr>
          <w:rFonts w:ascii="Doulos SIL" w:hAnsi="Doulos SIL"/>
          <w:i/>
          <w:color w:val="0000FF"/>
        </w:rPr>
        <w:t>]</w:t>
      </w:r>
    </w:p>
    <w:p w14:paraId="43841607" w14:textId="3EF68949" w:rsidR="00811CD0" w:rsidRPr="00811CD0" w:rsidRDefault="00811CD0" w:rsidP="00811CD0">
      <w:pPr>
        <w:tabs>
          <w:tab w:val="clear" w:pos="369"/>
          <w:tab w:val="left" w:pos="720"/>
          <w:tab w:val="left" w:pos="1080"/>
          <w:tab w:val="left" w:pos="2430"/>
          <w:tab w:val="left" w:pos="4590"/>
          <w:tab w:val="left" w:pos="5310"/>
        </w:tabs>
      </w:pPr>
      <w:r>
        <w:tab/>
        <w:t>descend.Imprt</w:t>
      </w:r>
      <w:r>
        <w:tab/>
        <w:t>[3SgNonh/3SgHum</w:t>
      </w:r>
      <w:r>
        <w:tab/>
        <w:t>with]</w:t>
      </w:r>
    </w:p>
    <w:p w14:paraId="6AF24601" w14:textId="39EC9104" w:rsidR="00163C8B" w:rsidRDefault="00811CD0" w:rsidP="00163C8B">
      <w:pPr>
        <w:tabs>
          <w:tab w:val="clear" w:pos="369"/>
          <w:tab w:val="left" w:pos="720"/>
          <w:tab w:val="left" w:pos="1080"/>
          <w:tab w:val="left" w:pos="2250"/>
          <w:tab w:val="left" w:pos="3780"/>
          <w:tab w:val="left" w:pos="5310"/>
        </w:tabs>
      </w:pPr>
      <w:r>
        <w:tab/>
        <w:t>‘G</w:t>
      </w:r>
      <w:r w:rsidR="00163C8B">
        <w:t>o down with it</w:t>
      </w:r>
      <w:r>
        <w:t>/with him-or-her</w:t>
      </w:r>
      <w:r w:rsidR="00163C8B">
        <w:t>!’</w:t>
      </w:r>
    </w:p>
    <w:p w14:paraId="4E15D458" w14:textId="77777777" w:rsidR="007E33A5" w:rsidRDefault="007E33A5" w:rsidP="007E33A5"/>
    <w:p w14:paraId="675A330D" w14:textId="77777777" w:rsidR="00EB6C51" w:rsidRPr="00EB6C51" w:rsidRDefault="00EB6C51" w:rsidP="00EB6C51"/>
    <w:p w14:paraId="02DFEC04" w14:textId="52D3890A" w:rsidR="00212625" w:rsidRPr="00212625" w:rsidRDefault="007878CF" w:rsidP="00212625">
      <w:pPr>
        <w:pStyle w:val="Heading3"/>
        <w:numPr>
          <w:ilvl w:val="2"/>
          <w:numId w:val="1"/>
        </w:numPr>
      </w:pPr>
      <w:bookmarkStart w:id="359" w:name="_Toc508942637"/>
      <w:bookmarkStart w:id="360" w:name="_Toc508943237"/>
      <w:bookmarkStart w:id="361" w:name="_Toc509043703"/>
      <w:bookmarkStart w:id="362" w:name="_Toc36027180"/>
      <w:bookmarkStart w:id="363" w:name="_Toc36027332"/>
      <w:bookmarkStart w:id="364" w:name="_Toc36027542"/>
      <w:bookmarkStart w:id="365" w:name="_Toc78375551"/>
      <w:bookmarkStart w:id="366" w:name="_Toc79405656"/>
      <w:bookmarkStart w:id="367" w:name="_Toc167069511"/>
      <w:bookmarkStart w:id="368" w:name="_Toc337411925"/>
      <w:r>
        <w:t>Local vowel-consonant interactions</w:t>
      </w:r>
      <w:bookmarkEnd w:id="359"/>
      <w:bookmarkEnd w:id="360"/>
      <w:bookmarkEnd w:id="361"/>
      <w:bookmarkEnd w:id="362"/>
      <w:bookmarkEnd w:id="363"/>
      <w:bookmarkEnd w:id="364"/>
      <w:bookmarkEnd w:id="365"/>
      <w:bookmarkEnd w:id="366"/>
      <w:bookmarkEnd w:id="367"/>
      <w:bookmarkEnd w:id="368"/>
    </w:p>
    <w:p w14:paraId="3F75FDAC" w14:textId="43885D17" w:rsidR="007878CF" w:rsidRDefault="007878CF" w:rsidP="007878CF">
      <w:pPr>
        <w:pStyle w:val="Heading4"/>
        <w:numPr>
          <w:ilvl w:val="3"/>
          <w:numId w:val="1"/>
        </w:numPr>
      </w:pPr>
      <w:bookmarkStart w:id="369" w:name="_Toc508942639"/>
      <w:bookmarkStart w:id="370" w:name="_Toc508943239"/>
      <w:bookmarkStart w:id="371" w:name="_Toc509043705"/>
      <w:bookmarkStart w:id="372" w:name="_Toc36027182"/>
      <w:bookmarkStart w:id="373" w:name="_Toc36027334"/>
      <w:bookmarkStart w:id="374" w:name="_Toc36027544"/>
      <w:bookmarkStart w:id="375" w:name="_Toc78375553"/>
      <w:bookmarkStart w:id="376" w:name="_Toc79405658"/>
      <w:bookmarkStart w:id="377" w:name="_Toc167069513"/>
      <w:bookmarkStart w:id="378" w:name="_Toc337411926"/>
      <w:r>
        <w:t>Monophthongization</w:t>
      </w:r>
      <w:bookmarkEnd w:id="369"/>
      <w:bookmarkEnd w:id="370"/>
      <w:bookmarkEnd w:id="371"/>
      <w:bookmarkEnd w:id="372"/>
      <w:bookmarkEnd w:id="373"/>
      <w:bookmarkEnd w:id="374"/>
      <w:bookmarkEnd w:id="375"/>
      <w:bookmarkEnd w:id="376"/>
      <w:bookmarkEnd w:id="377"/>
      <w:bookmarkEnd w:id="378"/>
    </w:p>
    <w:p w14:paraId="61680BD4" w14:textId="27491862" w:rsidR="00567758" w:rsidRDefault="00567758" w:rsidP="00567758">
      <w:r>
        <w:t xml:space="preserve">Monophthongization as a synchronic process </w:t>
      </w:r>
      <w:r w:rsidR="009D4315">
        <w:t xml:space="preserve">applies primarily to words of the monosyllabic diphthongal shape </w:t>
      </w:r>
      <w:r w:rsidR="009D4315" w:rsidRPr="003A00E9">
        <w:rPr>
          <w:rFonts w:ascii="Doulos SIL" w:hAnsi="Doulos SIL"/>
          <w:i/>
          <w:color w:val="0000FF"/>
        </w:rPr>
        <w:t>Cɔɛ</w:t>
      </w:r>
      <w:r w:rsidR="009D4315">
        <w:t xml:space="preserve">. These are perfective verb stems like </w:t>
      </w:r>
      <w:r w:rsidR="009D4315" w:rsidRPr="003A00E9">
        <w:rPr>
          <w:rFonts w:ascii="Doulos SIL" w:hAnsi="Doulos SIL"/>
          <w:i/>
          <w:color w:val="0000FF"/>
        </w:rPr>
        <w:t>bɔ̀ɛ́</w:t>
      </w:r>
      <w:r w:rsidR="009D4315">
        <w:t xml:space="preserve"> ‘exited’, when they are followed by a negative enclitic. The result in this case is </w:t>
      </w:r>
      <w:r w:rsidR="009D4315" w:rsidRPr="003A00E9">
        <w:rPr>
          <w:rFonts w:ascii="Doulos SIL" w:hAnsi="Doulos SIL"/>
          <w:i/>
          <w:color w:val="0000FF"/>
        </w:rPr>
        <w:t>bɔ̀ɔ̀=rɛ̄ʔ</w:t>
      </w:r>
      <w:r w:rsidR="009D4315">
        <w:t xml:space="preserve"> ‘did not exit’, or </w:t>
      </w:r>
      <w:r w:rsidR="009D4315" w:rsidRPr="003A00E9">
        <w:rPr>
          <w:rFonts w:ascii="Doulos SIL" w:hAnsi="Doulos SIL"/>
          <w:i/>
          <w:color w:val="0000FF"/>
        </w:rPr>
        <w:t>bòò=rēʔ</w:t>
      </w:r>
      <w:r w:rsidR="009D4315">
        <w:t xml:space="preserve"> with optional shift to +ATR vocalism. </w:t>
      </w:r>
    </w:p>
    <w:p w14:paraId="64D19D4E" w14:textId="00B80CD6" w:rsidR="009D4315" w:rsidRDefault="009D4315" w:rsidP="00567758">
      <w:r>
        <w:tab/>
        <w:t xml:space="preserve">Exactly how to formulate the Monophthongization is not transparent. One obvious possibility is to take the bivocalic form </w:t>
      </w:r>
      <w:r w:rsidRPr="003A00E9">
        <w:rPr>
          <w:rFonts w:ascii="Doulos SIL" w:hAnsi="Doulos SIL"/>
          <w:i/>
          <w:color w:val="0000FF"/>
        </w:rPr>
        <w:t>bɔ̀ɛ́</w:t>
      </w:r>
      <w:r>
        <w:t xml:space="preserve"> as input and simply spread the features back and rounded from the first mora into the second. An alternative is to argue that the final </w:t>
      </w:r>
      <w:r w:rsidRPr="003A00E9">
        <w:rPr>
          <w:rFonts w:ascii="Doulos SIL" w:hAnsi="Doulos SIL"/>
          <w:i/>
          <w:color w:val="0000FF"/>
        </w:rPr>
        <w:t>ɛ</w:t>
      </w:r>
      <w:r>
        <w:t xml:space="preserve"> is clipped, and the resulting /</w:t>
      </w:r>
      <w:r w:rsidRPr="009D4315">
        <w:rPr>
          <w:rFonts w:ascii="Doulos SIL" w:hAnsi="Doulos SIL"/>
          <w:color w:val="008000"/>
        </w:rPr>
        <w:t>bɔ̀</w:t>
      </w:r>
      <w:r>
        <w:t>/ is then lengthened. A possible argument in favor of the clipping analysis is that the H</w:t>
      </w:r>
      <w:r>
        <w:noBreakHyphen/>
        <w:t xml:space="preserve">tone on </w:t>
      </w:r>
      <w:r w:rsidRPr="003A00E9">
        <w:rPr>
          <w:rFonts w:ascii="Doulos SIL" w:hAnsi="Doulos SIL"/>
          <w:i/>
          <w:color w:val="0000FF"/>
        </w:rPr>
        <w:t>ɛ́</w:t>
      </w:r>
      <w:r>
        <w:t xml:space="preserve"> in </w:t>
      </w:r>
      <w:r w:rsidRPr="003A00E9">
        <w:rPr>
          <w:rFonts w:ascii="Doulos SIL" w:hAnsi="Doulos SIL"/>
          <w:i/>
          <w:color w:val="0000FF"/>
        </w:rPr>
        <w:t>bɔ̀ɛ́</w:t>
      </w:r>
      <w:r>
        <w:t xml:space="preserve"> is also absent from the negative form. One might then compare ‘exit’ with other verbs (xx1).</w:t>
      </w:r>
    </w:p>
    <w:p w14:paraId="2FD1183A" w14:textId="77777777" w:rsidR="009D4315" w:rsidRDefault="009D4315" w:rsidP="00567758"/>
    <w:p w14:paraId="232F0C45" w14:textId="2DC5D44C" w:rsidR="009D4315" w:rsidRDefault="009D4315" w:rsidP="009D4315">
      <w:pPr>
        <w:tabs>
          <w:tab w:val="clear" w:pos="369"/>
          <w:tab w:val="left" w:pos="720"/>
          <w:tab w:val="left" w:pos="1080"/>
          <w:tab w:val="left" w:pos="2700"/>
          <w:tab w:val="left" w:pos="4320"/>
        </w:tabs>
      </w:pPr>
      <w:r>
        <w:t>(xx1)</w:t>
      </w:r>
      <w:r>
        <w:tab/>
      </w:r>
      <w:r>
        <w:tab/>
        <w:t>positive</w:t>
      </w:r>
      <w:r>
        <w:tab/>
        <w:t>negative</w:t>
      </w:r>
      <w:r>
        <w:tab/>
        <w:t>gloss</w:t>
      </w:r>
      <w:r>
        <w:tab/>
      </w:r>
    </w:p>
    <w:p w14:paraId="196E451F" w14:textId="77777777" w:rsidR="009D4315" w:rsidRDefault="009D4315" w:rsidP="009D4315">
      <w:pPr>
        <w:tabs>
          <w:tab w:val="clear" w:pos="369"/>
          <w:tab w:val="left" w:pos="720"/>
          <w:tab w:val="left" w:pos="1080"/>
          <w:tab w:val="left" w:pos="2700"/>
          <w:tab w:val="left" w:pos="4320"/>
        </w:tabs>
      </w:pPr>
    </w:p>
    <w:p w14:paraId="365E841D" w14:textId="1B033F19" w:rsidR="009D4315" w:rsidRDefault="009D4315" w:rsidP="009D4315">
      <w:pPr>
        <w:tabs>
          <w:tab w:val="clear" w:pos="369"/>
          <w:tab w:val="left" w:pos="720"/>
          <w:tab w:val="left" w:pos="1080"/>
          <w:tab w:val="left" w:pos="2700"/>
          <w:tab w:val="left" w:pos="4320"/>
        </w:tabs>
      </w:pPr>
      <w:r>
        <w:tab/>
        <w:t>a.</w:t>
      </w:r>
      <w:r>
        <w:tab/>
      </w:r>
      <w:r w:rsidRPr="003A00E9">
        <w:rPr>
          <w:rFonts w:ascii="Doulos SIL" w:hAnsi="Doulos SIL"/>
          <w:i/>
          <w:color w:val="0000FF"/>
        </w:rPr>
        <w:t>à bɔ̀ɛ́</w:t>
      </w:r>
      <w:r w:rsidRPr="003A00E9">
        <w:rPr>
          <w:rFonts w:ascii="Doulos SIL" w:hAnsi="Doulos SIL"/>
          <w:i/>
          <w:color w:val="0000FF"/>
        </w:rPr>
        <w:tab/>
        <w:t>à bɔ̀ɔ̀=rɛ̄ʔ</w:t>
      </w:r>
      <w:r>
        <w:tab/>
        <w:t>‘he/she did (not) exit’</w:t>
      </w:r>
    </w:p>
    <w:p w14:paraId="6698654A" w14:textId="401D2429" w:rsidR="009D4315" w:rsidRDefault="009D4315" w:rsidP="009D4315">
      <w:pPr>
        <w:tabs>
          <w:tab w:val="clear" w:pos="369"/>
          <w:tab w:val="left" w:pos="720"/>
          <w:tab w:val="left" w:pos="1080"/>
          <w:tab w:val="left" w:pos="2700"/>
          <w:tab w:val="left" w:pos="4320"/>
        </w:tabs>
      </w:pPr>
      <w:r>
        <w:tab/>
        <w:t>b.</w:t>
      </w:r>
      <w:r>
        <w:tab/>
      </w:r>
      <w:r w:rsidRPr="003A00E9">
        <w:rPr>
          <w:rFonts w:ascii="Doulos SIL" w:hAnsi="Doulos SIL"/>
          <w:i/>
          <w:color w:val="0000FF"/>
        </w:rPr>
        <w:t>é kǐīⁿ</w:t>
      </w:r>
      <w:r w:rsidRPr="003A00E9">
        <w:rPr>
          <w:rFonts w:ascii="Doulos SIL" w:hAnsi="Doulos SIL"/>
          <w:i/>
          <w:color w:val="0000FF"/>
        </w:rPr>
        <w:tab/>
        <w:t>é kìí=nēʔ</w:t>
      </w:r>
      <w:r>
        <w:tab/>
        <w:t>‘it did (not) fly’</w:t>
      </w:r>
    </w:p>
    <w:p w14:paraId="390107CB" w14:textId="3F4031CB" w:rsidR="009D4315" w:rsidRDefault="009D4315" w:rsidP="009D4315">
      <w:pPr>
        <w:tabs>
          <w:tab w:val="clear" w:pos="369"/>
          <w:tab w:val="left" w:pos="720"/>
          <w:tab w:val="left" w:pos="1080"/>
          <w:tab w:val="left" w:pos="2700"/>
          <w:tab w:val="left" w:pos="4320"/>
        </w:tabs>
      </w:pPr>
      <w:r>
        <w:tab/>
        <w:t>c.</w:t>
      </w:r>
      <w:r>
        <w:tab/>
      </w:r>
      <w:r w:rsidRPr="003A00E9">
        <w:rPr>
          <w:rFonts w:ascii="Doulos SIL" w:hAnsi="Doulos SIL"/>
          <w:i/>
          <w:color w:val="0000FF"/>
        </w:rPr>
        <w:t>è gǔⁿ</w:t>
      </w:r>
      <w:r w:rsidRPr="003A00E9">
        <w:rPr>
          <w:rFonts w:ascii="Doulos SIL" w:hAnsi="Doulos SIL"/>
          <w:i/>
          <w:color w:val="0000FF"/>
        </w:rPr>
        <w:tab/>
        <w:t>bí=í gù=nēʔ</w:t>
      </w:r>
      <w:r>
        <w:tab/>
        <w:t>‘(don’t) shorten it!’</w:t>
      </w:r>
    </w:p>
    <w:p w14:paraId="1CC2FCEF" w14:textId="77777777" w:rsidR="009D4315" w:rsidRDefault="009D4315" w:rsidP="009D4315"/>
    <w:p w14:paraId="7F6E1B89" w14:textId="4F5C5562" w:rsidR="009D4315" w:rsidRPr="009D4315" w:rsidRDefault="009D4315" w:rsidP="009D4315">
      <w:r>
        <w:t>One could argue that the final moras of ‘exit’ (xx1a) and ‘fly’ (xx1b), along with their tones, are clipped before the negative clitic, leaving /</w:t>
      </w:r>
      <w:r w:rsidRPr="009D4315">
        <w:rPr>
          <w:rFonts w:ascii="Doulos SIL" w:hAnsi="Doulos SIL"/>
          <w:color w:val="008000"/>
        </w:rPr>
        <w:t>bɔ̀</w:t>
      </w:r>
      <w:r>
        <w:t>/ and /</w:t>
      </w:r>
      <w:r w:rsidRPr="009D4315">
        <w:rPr>
          <w:rFonts w:ascii="Doulos SIL" w:hAnsi="Doulos SIL"/>
          <w:color w:val="008000"/>
        </w:rPr>
        <w:t>kǐ</w:t>
      </w:r>
      <w:r>
        <w:t xml:space="preserve">/, and that these are </w:t>
      </w:r>
      <w:r>
        <w:lastRenderedPageBreak/>
        <w:t xml:space="preserve">lengthened to </w:t>
      </w:r>
      <w:r w:rsidRPr="003A00E9">
        <w:rPr>
          <w:rFonts w:ascii="Doulos SIL" w:hAnsi="Doulos SIL"/>
          <w:i/>
          <w:color w:val="0000FF"/>
        </w:rPr>
        <w:t>bɔ̀ɔ̀</w:t>
      </w:r>
      <w:r>
        <w:t xml:space="preserve"> and </w:t>
      </w:r>
      <w:r w:rsidRPr="003A00E9">
        <w:rPr>
          <w:rFonts w:ascii="Doulos SIL" w:hAnsi="Doulos SIL"/>
          <w:i/>
          <w:color w:val="0000FF"/>
        </w:rPr>
        <w:t>kìí</w:t>
      </w:r>
      <w:r>
        <w:t xml:space="preserve">. Since </w:t>
      </w:r>
      <w:r w:rsidRPr="003A00E9">
        <w:rPr>
          <w:rFonts w:ascii="Doulos SIL" w:hAnsi="Doulos SIL"/>
          <w:i/>
          <w:color w:val="0000FF"/>
        </w:rPr>
        <w:t>é kìí=nēʔ</w:t>
      </w:r>
      <w:r>
        <w:t xml:space="preserve"> demonstrates that a </w:t>
      </w:r>
      <w:r w:rsidRPr="003A00E9">
        <w:rPr>
          <w:rFonts w:ascii="Doulos SIL" w:hAnsi="Doulos SIL"/>
          <w:i/>
          <w:color w:val="0000FF"/>
        </w:rPr>
        <w:t>Cv̀v́</w:t>
      </w:r>
      <w:r>
        <w:t xml:space="preserve"> form is possible on the surface before the negative clitic, it is not obvious why </w:t>
      </w:r>
      <w:r w:rsidRPr="003A00E9">
        <w:rPr>
          <w:rFonts w:ascii="Doulos SIL" w:hAnsi="Doulos SIL"/>
          <w:i/>
          <w:color w:val="0000FF"/>
        </w:rPr>
        <w:t>bɔ̀ɛ́</w:t>
      </w:r>
      <w:r>
        <w:t xml:space="preserve"> would have to drop its final H</w:t>
      </w:r>
      <w:r>
        <w:noBreakHyphen/>
        <w:t xml:space="preserve">tone, unless this were part of a clipping process. On the other hand, (xx1c) shows that a monomoraic </w:t>
      </w:r>
      <w:r w:rsidRPr="003A00E9">
        <w:rPr>
          <w:rFonts w:ascii="Doulos SIL" w:hAnsi="Doulos SIL"/>
          <w:i/>
          <w:color w:val="0000FF"/>
        </w:rPr>
        <w:t>Cv̀</w:t>
      </w:r>
      <w:r>
        <w:t xml:space="preserve"> form is allowable before the negative morpheme, so the motivation for a lengthening process in (xx1a</w:t>
      </w:r>
      <w:r>
        <w:noBreakHyphen/>
        <w:t>b) is unclear.</w:t>
      </w:r>
    </w:p>
    <w:p w14:paraId="2C919756" w14:textId="77777777" w:rsidR="007878CF" w:rsidRDefault="007878CF" w:rsidP="007878CF">
      <w:pPr>
        <w:pStyle w:val="Heading2"/>
        <w:numPr>
          <w:ilvl w:val="1"/>
          <w:numId w:val="1"/>
        </w:numPr>
        <w:tabs>
          <w:tab w:val="clear" w:pos="720"/>
        </w:tabs>
      </w:pPr>
      <w:bookmarkStart w:id="379" w:name="_Toc508942640"/>
      <w:bookmarkStart w:id="380" w:name="_Toc508943240"/>
      <w:bookmarkStart w:id="381" w:name="_Toc509043706"/>
      <w:bookmarkStart w:id="382" w:name="_Toc36027183"/>
      <w:bookmarkStart w:id="383" w:name="_Toc36027335"/>
      <w:bookmarkStart w:id="384" w:name="_Toc36027545"/>
      <w:bookmarkStart w:id="385" w:name="_Toc78375554"/>
      <w:bookmarkStart w:id="386" w:name="_Toc79405659"/>
      <w:bookmarkStart w:id="387" w:name="_Toc167069514"/>
      <w:bookmarkStart w:id="388" w:name="_Toc337411927"/>
      <w:r>
        <w:t>Cliticization</w:t>
      </w:r>
      <w:bookmarkEnd w:id="379"/>
      <w:bookmarkEnd w:id="380"/>
      <w:bookmarkEnd w:id="381"/>
      <w:bookmarkEnd w:id="382"/>
      <w:bookmarkEnd w:id="383"/>
      <w:bookmarkEnd w:id="384"/>
      <w:bookmarkEnd w:id="385"/>
      <w:bookmarkEnd w:id="386"/>
      <w:bookmarkEnd w:id="387"/>
      <w:bookmarkEnd w:id="388"/>
    </w:p>
    <w:p w14:paraId="636E0209" w14:textId="76B8B376" w:rsidR="00212625" w:rsidRDefault="003856D6" w:rsidP="00212625">
      <w:r>
        <w:t>The enclitics that I recognize are those in (xx1).</w:t>
      </w:r>
    </w:p>
    <w:p w14:paraId="26C9B493" w14:textId="77777777" w:rsidR="003856D6" w:rsidRDefault="003856D6" w:rsidP="00212625"/>
    <w:p w14:paraId="232124E0" w14:textId="4381FFCA" w:rsidR="003856D6" w:rsidRDefault="003856D6" w:rsidP="003856D6">
      <w:pPr>
        <w:tabs>
          <w:tab w:val="clear" w:pos="369"/>
          <w:tab w:val="left" w:pos="720"/>
          <w:tab w:val="left" w:pos="1080"/>
        </w:tabs>
      </w:pPr>
      <w:r>
        <w:t>(xx1)</w:t>
      </w:r>
      <w:r>
        <w:tab/>
        <w:t>Enclitics</w:t>
      </w:r>
    </w:p>
    <w:p w14:paraId="49906510" w14:textId="4D1203A8" w:rsidR="003856D6" w:rsidRDefault="003856D6" w:rsidP="003856D6">
      <w:pPr>
        <w:tabs>
          <w:tab w:val="clear" w:pos="369"/>
          <w:tab w:val="left" w:pos="720"/>
          <w:tab w:val="left" w:pos="1080"/>
          <w:tab w:val="left" w:pos="3960"/>
        </w:tabs>
      </w:pPr>
      <w:r>
        <w:tab/>
      </w:r>
      <w:r>
        <w:tab/>
      </w:r>
      <w:r w:rsidRPr="003A00E9">
        <w:rPr>
          <w:rFonts w:ascii="Doulos SIL" w:hAnsi="Doulos SIL"/>
          <w:i/>
          <w:color w:val="0000FF"/>
        </w:rPr>
        <w:t>=rĒʔ</w:t>
      </w:r>
      <w:r>
        <w:t xml:space="preserve"> (i.e. </w:t>
      </w:r>
      <w:r w:rsidRPr="003A00E9">
        <w:rPr>
          <w:rFonts w:ascii="Doulos SIL" w:hAnsi="Doulos SIL"/>
          <w:i/>
          <w:color w:val="0000FF"/>
        </w:rPr>
        <w:t>=rēʔ</w:t>
      </w:r>
      <w:r>
        <w:t xml:space="preserve"> ~ </w:t>
      </w:r>
      <w:r w:rsidRPr="003A00E9">
        <w:rPr>
          <w:rFonts w:ascii="Doulos SIL" w:hAnsi="Doulos SIL"/>
          <w:i/>
          <w:color w:val="0000FF"/>
        </w:rPr>
        <w:t>=rɛ̄ʔ</w:t>
      </w:r>
      <w:r>
        <w:t xml:space="preserve"> )</w:t>
      </w:r>
      <w:r>
        <w:tab/>
        <w:t>negative (clause-final)</w:t>
      </w:r>
    </w:p>
    <w:p w14:paraId="7D13C9FF" w14:textId="77777777" w:rsidR="003856D6" w:rsidRDefault="003856D6" w:rsidP="003856D6">
      <w:pPr>
        <w:tabs>
          <w:tab w:val="clear" w:pos="369"/>
          <w:tab w:val="left" w:pos="720"/>
          <w:tab w:val="left" w:pos="1080"/>
          <w:tab w:val="left" w:pos="3960"/>
        </w:tabs>
      </w:pPr>
      <w:r>
        <w:tab/>
      </w:r>
      <w:r>
        <w:tab/>
      </w:r>
      <w:r w:rsidRPr="003A00E9">
        <w:rPr>
          <w:rFonts w:ascii="Doulos SIL" w:hAnsi="Doulos SIL"/>
          <w:i/>
          <w:color w:val="0000FF"/>
        </w:rPr>
        <w:t>=Ē</w:t>
      </w:r>
      <w:r>
        <w:t xml:space="preserve"> (i.e. </w:t>
      </w:r>
      <w:r w:rsidRPr="003A00E9">
        <w:rPr>
          <w:rFonts w:ascii="Doulos SIL" w:hAnsi="Doulos SIL"/>
          <w:i/>
          <w:color w:val="0000FF"/>
        </w:rPr>
        <w:t>=ē</w:t>
      </w:r>
      <w:r>
        <w:t xml:space="preserve"> ~ </w:t>
      </w:r>
      <w:r w:rsidRPr="003A00E9">
        <w:rPr>
          <w:rFonts w:ascii="Doulos SIL" w:hAnsi="Doulos SIL"/>
          <w:i/>
          <w:color w:val="0000FF"/>
        </w:rPr>
        <w:t>=ɛ̄</w:t>
      </w:r>
      <w:r>
        <w:t xml:space="preserve"> )</w:t>
      </w:r>
      <w:r>
        <w:tab/>
        <w:t>‘it is’ (identificational)</w:t>
      </w:r>
    </w:p>
    <w:p w14:paraId="3E293F3A" w14:textId="7015B9C1" w:rsidR="003856D6" w:rsidRDefault="003856D6" w:rsidP="003856D6">
      <w:pPr>
        <w:tabs>
          <w:tab w:val="clear" w:pos="369"/>
          <w:tab w:val="left" w:pos="720"/>
          <w:tab w:val="left" w:pos="1080"/>
          <w:tab w:val="left" w:pos="3960"/>
        </w:tabs>
      </w:pPr>
      <w:r>
        <w:tab/>
      </w:r>
      <w:r>
        <w:tab/>
        <w:t>[H+=</w:t>
      </w:r>
      <w:r>
        <w:sym w:font="Symbol" w:char="F0C6"/>
      </w:r>
      <w:r>
        <w:t>] (i.e. floating H-tone)</w:t>
      </w:r>
      <w:r>
        <w:tab/>
        <w:t>imperfective or ‘be’ (hosted by subject)</w:t>
      </w:r>
    </w:p>
    <w:p w14:paraId="46EAC15F" w14:textId="77777777" w:rsidR="003856D6" w:rsidRDefault="003856D6" w:rsidP="003856D6"/>
    <w:p w14:paraId="37093274" w14:textId="20C3E740" w:rsidR="003856D6" w:rsidRDefault="003856D6" w:rsidP="003856D6">
      <w:r>
        <w:t>The first two of these have a vowel that gets its ATR value by harmonizing with the final vowel of the host word. The third is a floating tone that docks on the host.</w:t>
      </w:r>
    </w:p>
    <w:p w14:paraId="168B5247" w14:textId="15F5A712" w:rsidR="003856D6" w:rsidRDefault="003856D6" w:rsidP="003856D6">
      <w:r>
        <w:tab/>
        <w:t xml:space="preserve">Third-person pronominals, especially human 3Sg </w:t>
      </w:r>
      <w:r w:rsidRPr="003A00E9">
        <w:rPr>
          <w:rFonts w:ascii="Doulos SIL" w:hAnsi="Doulos SIL"/>
          <w:i/>
          <w:color w:val="0000FF"/>
        </w:rPr>
        <w:t>à</w:t>
      </w:r>
      <w:r>
        <w:t xml:space="preserve"> and nonhuman 3Sg </w:t>
      </w:r>
      <w:r w:rsidRPr="003A00E9">
        <w:rPr>
          <w:rFonts w:ascii="Doulos SIL" w:hAnsi="Doulos SIL"/>
          <w:i/>
          <w:color w:val="0000FF"/>
        </w:rPr>
        <w:t>è</w:t>
      </w:r>
      <w:r>
        <w:t xml:space="preserve"> ~ </w:t>
      </w:r>
      <w:r w:rsidRPr="003A00E9">
        <w:rPr>
          <w:rFonts w:ascii="Doulos SIL" w:hAnsi="Doulos SIL"/>
          <w:i/>
          <w:color w:val="0000FF"/>
        </w:rPr>
        <w:t>ì</w:t>
      </w:r>
      <w:r>
        <w:t xml:space="preserve">, are normally bracketed syntactically with a following element (such as a postposition), but may encliticize phonologically to a preceding word, via </w:t>
      </w:r>
      <w:r w:rsidRPr="003A00E9">
        <w:rPr>
          <w:rFonts w:ascii="Doulos SIL" w:hAnsi="Doulos SIL"/>
          <w:i/>
          <w:color w:val="0000FF"/>
        </w:rPr>
        <w:t>vv</w:t>
      </w:r>
      <w:r>
        <w:t xml:space="preserve">-Contraction. </w:t>
      </w:r>
    </w:p>
    <w:p w14:paraId="0C1720AE" w14:textId="32D762D3" w:rsidR="003856D6" w:rsidRPr="003856D6" w:rsidRDefault="003856D6" w:rsidP="003856D6">
      <w:r>
        <w:tab/>
        <w:t>Subject and object pronouns can be thought of as proclitics to the following word (verb or possessum). However, I transcribe them as separate particles.</w:t>
      </w:r>
    </w:p>
    <w:p w14:paraId="68678EA3" w14:textId="77777777" w:rsidR="007878CF" w:rsidRDefault="007878CF" w:rsidP="007878CF">
      <w:pPr>
        <w:pStyle w:val="Heading2"/>
        <w:numPr>
          <w:ilvl w:val="1"/>
          <w:numId w:val="1"/>
        </w:numPr>
        <w:tabs>
          <w:tab w:val="clear" w:pos="720"/>
        </w:tabs>
      </w:pPr>
      <w:bookmarkStart w:id="389" w:name="_Toc508942643"/>
      <w:bookmarkStart w:id="390" w:name="_Toc508943243"/>
      <w:bookmarkStart w:id="391" w:name="_Toc509043709"/>
      <w:bookmarkStart w:id="392" w:name="_Toc36027186"/>
      <w:bookmarkStart w:id="393" w:name="_Toc36027338"/>
      <w:bookmarkStart w:id="394" w:name="_Toc36027548"/>
      <w:bookmarkStart w:id="395" w:name="_Toc78375556"/>
      <w:bookmarkStart w:id="396" w:name="_Toc79405661"/>
      <w:bookmarkStart w:id="397" w:name="_Toc167069516"/>
      <w:bookmarkStart w:id="398" w:name="_Toc337411928"/>
      <w:r>
        <w:t>Tones</w:t>
      </w:r>
      <w:bookmarkEnd w:id="389"/>
      <w:bookmarkEnd w:id="390"/>
      <w:bookmarkEnd w:id="391"/>
      <w:bookmarkEnd w:id="392"/>
      <w:bookmarkEnd w:id="393"/>
      <w:bookmarkEnd w:id="394"/>
      <w:bookmarkEnd w:id="395"/>
      <w:bookmarkEnd w:id="396"/>
      <w:bookmarkEnd w:id="397"/>
      <w:bookmarkEnd w:id="398"/>
    </w:p>
    <w:p w14:paraId="1B4BA087" w14:textId="1651B107" w:rsidR="00F57865" w:rsidRDefault="00F57865" w:rsidP="00012BED">
      <w:r>
        <w:t xml:space="preserve">There are three tone levels, H[igh], M[id], and L[ow]. </w:t>
      </w:r>
      <w:r w:rsidR="00012BED">
        <w:t>Contour tones on single syllables are HL, HM, LH, and MH. I have no clear evidence of ML or LM contours on single syllables.</w:t>
      </w:r>
    </w:p>
    <w:p w14:paraId="4CF06BE0" w14:textId="7A55CFA0" w:rsidR="00CC4E30" w:rsidRDefault="00CC4E30" w:rsidP="00012BED">
      <w:r>
        <w:tab/>
        <w:t xml:space="preserve">Using </w:t>
      </w:r>
      <w:r w:rsidRPr="001A596D">
        <w:rPr>
          <w:rFonts w:ascii="Doulos SIL" w:hAnsi="Doulos SIL"/>
          <w:i/>
          <w:color w:val="0000FF"/>
        </w:rPr>
        <w:t>x</w:t>
      </w:r>
      <w:r>
        <w:t xml:space="preserve"> for any vowel, the tone diacritics used here are those in (xx1).</w:t>
      </w:r>
    </w:p>
    <w:p w14:paraId="0096DDD5" w14:textId="77777777" w:rsidR="00CC4E30" w:rsidRDefault="00CC4E30" w:rsidP="00012BED"/>
    <w:p w14:paraId="36C8DAF8" w14:textId="256069DE" w:rsidR="00CC4E30" w:rsidRDefault="00CC4E30" w:rsidP="00CC4E30">
      <w:pPr>
        <w:tabs>
          <w:tab w:val="clear" w:pos="369"/>
          <w:tab w:val="left" w:pos="720"/>
        </w:tabs>
      </w:pPr>
      <w:r>
        <w:t>(xx1)</w:t>
      </w:r>
      <w:r>
        <w:tab/>
      </w:r>
      <w:r w:rsidRPr="001A596D">
        <w:rPr>
          <w:rFonts w:ascii="Doulos SIL" w:hAnsi="Doulos SIL"/>
          <w:i/>
          <w:color w:val="0000FF"/>
        </w:rPr>
        <w:t>x́</w:t>
      </w:r>
      <w:r>
        <w:tab/>
        <w:t>H</w:t>
      </w:r>
    </w:p>
    <w:p w14:paraId="14874B4C" w14:textId="1A3E69F2" w:rsidR="00CC4E30" w:rsidRDefault="00CC4E30" w:rsidP="00CC4E30">
      <w:pPr>
        <w:tabs>
          <w:tab w:val="clear" w:pos="369"/>
          <w:tab w:val="left" w:pos="720"/>
        </w:tabs>
      </w:pPr>
      <w:r>
        <w:tab/>
      </w:r>
      <w:r w:rsidRPr="001A596D">
        <w:rPr>
          <w:rFonts w:ascii="Doulos SIL" w:hAnsi="Doulos SIL"/>
          <w:i/>
          <w:color w:val="0000FF"/>
        </w:rPr>
        <w:t>x̀</w:t>
      </w:r>
      <w:r>
        <w:tab/>
        <w:t>L</w:t>
      </w:r>
    </w:p>
    <w:p w14:paraId="3724CFA3" w14:textId="381CB5CB" w:rsidR="00CC4E30" w:rsidRDefault="00CC4E30" w:rsidP="00CC4E30">
      <w:pPr>
        <w:tabs>
          <w:tab w:val="clear" w:pos="369"/>
          <w:tab w:val="left" w:pos="720"/>
        </w:tabs>
      </w:pPr>
      <w:r>
        <w:tab/>
      </w:r>
      <w:r w:rsidRPr="001A596D">
        <w:rPr>
          <w:rFonts w:ascii="Doulos SIL" w:hAnsi="Doulos SIL"/>
          <w:i/>
          <w:color w:val="0000FF"/>
        </w:rPr>
        <w:t>x̄</w:t>
      </w:r>
      <w:r>
        <w:tab/>
        <w:t>M</w:t>
      </w:r>
    </w:p>
    <w:p w14:paraId="25333248" w14:textId="512A58B2" w:rsidR="00CC4E30" w:rsidRDefault="00CC4E30" w:rsidP="00CC4E30">
      <w:pPr>
        <w:tabs>
          <w:tab w:val="clear" w:pos="369"/>
          <w:tab w:val="left" w:pos="720"/>
        </w:tabs>
      </w:pPr>
      <w:r>
        <w:tab/>
      </w:r>
      <w:r w:rsidRPr="001A596D">
        <w:rPr>
          <w:rFonts w:ascii="Doulos SIL" w:hAnsi="Doulos SIL"/>
          <w:i/>
          <w:color w:val="0000FF"/>
        </w:rPr>
        <w:t>x̂</w:t>
      </w:r>
      <w:r>
        <w:tab/>
        <w:t>HL</w:t>
      </w:r>
    </w:p>
    <w:p w14:paraId="03904817" w14:textId="4768892C" w:rsidR="00CC4E30" w:rsidRDefault="00CC4E30" w:rsidP="00CC4E30">
      <w:pPr>
        <w:tabs>
          <w:tab w:val="clear" w:pos="369"/>
          <w:tab w:val="left" w:pos="720"/>
        </w:tabs>
      </w:pPr>
      <w:r>
        <w:tab/>
      </w:r>
      <w:r w:rsidRPr="001A596D">
        <w:rPr>
          <w:rFonts w:ascii="Doulos SIL" w:hAnsi="Doulos SIL"/>
          <w:i/>
          <w:color w:val="0000FF"/>
        </w:rPr>
        <w:t>x̌</w:t>
      </w:r>
      <w:r>
        <w:tab/>
        <w:t>LH</w:t>
      </w:r>
    </w:p>
    <w:p w14:paraId="79979629" w14:textId="5BE9BFA3" w:rsidR="00CC4E30" w:rsidRDefault="00CC4E30" w:rsidP="00CC4E30">
      <w:pPr>
        <w:tabs>
          <w:tab w:val="clear" w:pos="369"/>
          <w:tab w:val="left" w:pos="720"/>
        </w:tabs>
      </w:pPr>
      <w:r>
        <w:tab/>
      </w:r>
      <w:r w:rsidRPr="001A596D">
        <w:rPr>
          <w:rFonts w:ascii="Doulos SIL" w:hAnsi="Doulos SIL"/>
          <w:i/>
          <w:color w:val="0000FF"/>
        </w:rPr>
        <w:t>x᷆</w:t>
      </w:r>
      <w:r>
        <w:tab/>
        <w:t>HM</w:t>
      </w:r>
    </w:p>
    <w:p w14:paraId="0D60F6D3" w14:textId="51B24333" w:rsidR="00CC4E30" w:rsidRPr="001A596D" w:rsidRDefault="00CC4E30" w:rsidP="00CC4E30">
      <w:pPr>
        <w:tabs>
          <w:tab w:val="clear" w:pos="369"/>
          <w:tab w:val="left" w:pos="720"/>
        </w:tabs>
        <w:rPr>
          <w:rFonts w:ascii="Doulos SIL" w:hAnsi="Doulos SIL"/>
          <w:i/>
          <w:color w:val="0000FF"/>
        </w:rPr>
      </w:pPr>
      <w:r>
        <w:tab/>
      </w:r>
      <w:r w:rsidRPr="001A596D">
        <w:rPr>
          <w:rFonts w:ascii="Doulos SIL" w:hAnsi="Doulos SIL"/>
          <w:i/>
          <w:color w:val="0000FF"/>
        </w:rPr>
        <w:t>x᷇</w:t>
      </w:r>
      <w:r w:rsidRPr="001E080D">
        <w:tab/>
        <w:t>MH</w:t>
      </w:r>
    </w:p>
    <w:p w14:paraId="6134E5A7" w14:textId="77777777" w:rsidR="00F57865" w:rsidRDefault="00F57865" w:rsidP="00F57865"/>
    <w:p w14:paraId="3EC8D3A5" w14:textId="5CAE822E" w:rsidR="00CC4E30" w:rsidRDefault="00CC4E30" w:rsidP="00F57865">
      <w:r>
        <w:t>There are no ML- or LM-toned syllables.</w:t>
      </w:r>
    </w:p>
    <w:p w14:paraId="2DC4FAE0" w14:textId="608899E7" w:rsidR="00CC4E30" w:rsidRDefault="00CC4E30" w:rsidP="00F57865">
      <w:r>
        <w:tab/>
        <w:t xml:space="preserve">My use of </w:t>
      </w:r>
      <w:r w:rsidRPr="001A596D">
        <w:rPr>
          <w:rFonts w:ascii="Doulos SIL" w:hAnsi="Doulos SIL"/>
          <w:i/>
          <w:color w:val="0000FF"/>
        </w:rPr>
        <w:t>x᷆</w:t>
      </w:r>
      <w:r>
        <w:t xml:space="preserve"> (HM, i.e. high falling to mid) is distinct from “correct” IPA usage</w:t>
      </w:r>
      <w:r w:rsidR="003856D6">
        <w:t xml:space="preserve"> of this diacritic</w:t>
      </w:r>
      <w:r>
        <w:t>, where it is “mid falling.” This does not create ambiguities in Jalkunan, which lacks ML (“mid falling”) syllables.</w:t>
      </w:r>
    </w:p>
    <w:p w14:paraId="3A40321D" w14:textId="17E24F8E" w:rsidR="00CC4E30" w:rsidRDefault="00CC4E30" w:rsidP="00F57865">
      <w:r>
        <w:lastRenderedPageBreak/>
        <w:tab/>
        <w:t xml:space="preserve">Where a syllable contains a long vowel, I add a tonal diacritic to each symbol. For example, long </w:t>
      </w:r>
      <w:r w:rsidRPr="001A596D">
        <w:rPr>
          <w:rFonts w:ascii="Doulos SIL" w:hAnsi="Doulos SIL"/>
          <w:i/>
          <w:color w:val="0000FF"/>
        </w:rPr>
        <w:t>aa</w:t>
      </w:r>
      <w:r>
        <w:t xml:space="preserve"> can appear as level-toned </w:t>
      </w:r>
      <w:r w:rsidRPr="001A596D">
        <w:rPr>
          <w:rFonts w:ascii="Doulos SIL" w:hAnsi="Doulos SIL"/>
          <w:i/>
          <w:color w:val="0000FF"/>
        </w:rPr>
        <w:t>áá</w:t>
      </w:r>
      <w:r>
        <w:t xml:space="preserve"> (H), </w:t>
      </w:r>
      <w:r w:rsidRPr="001A596D">
        <w:rPr>
          <w:rFonts w:ascii="Doulos SIL" w:hAnsi="Doulos SIL"/>
          <w:i/>
          <w:color w:val="0000FF"/>
        </w:rPr>
        <w:t>àà</w:t>
      </w:r>
      <w:r>
        <w:t xml:space="preserve"> (L), or </w:t>
      </w:r>
      <w:r w:rsidRPr="001A596D">
        <w:rPr>
          <w:rFonts w:ascii="Doulos SIL" w:hAnsi="Doulos SIL"/>
          <w:i/>
          <w:color w:val="0000FF"/>
        </w:rPr>
        <w:t>āā</w:t>
      </w:r>
      <w:r>
        <w:t xml:space="preserve"> (M); as bitonal </w:t>
      </w:r>
      <w:r w:rsidRPr="001A596D">
        <w:rPr>
          <w:rFonts w:ascii="Doulos SIL" w:hAnsi="Doulos SIL"/>
          <w:i/>
          <w:color w:val="0000FF"/>
        </w:rPr>
        <w:t>áà</w:t>
      </w:r>
      <w:r>
        <w:t xml:space="preserve"> (HL), </w:t>
      </w:r>
      <w:r w:rsidRPr="001A596D">
        <w:rPr>
          <w:rFonts w:ascii="Doulos SIL" w:hAnsi="Doulos SIL"/>
          <w:i/>
          <w:color w:val="0000FF"/>
        </w:rPr>
        <w:t>áā</w:t>
      </w:r>
      <w:r>
        <w:t xml:space="preserve"> (HM), </w:t>
      </w:r>
      <w:r w:rsidRPr="001A596D">
        <w:rPr>
          <w:rFonts w:ascii="Doulos SIL" w:hAnsi="Doulos SIL"/>
          <w:i/>
          <w:color w:val="0000FF"/>
        </w:rPr>
        <w:t>àá</w:t>
      </w:r>
      <w:r>
        <w:t xml:space="preserve"> (LH), and </w:t>
      </w:r>
      <w:r w:rsidRPr="001A596D">
        <w:rPr>
          <w:rFonts w:ascii="Doulos SIL" w:hAnsi="Doulos SIL"/>
          <w:i/>
          <w:color w:val="0000FF"/>
        </w:rPr>
        <w:t>āá</w:t>
      </w:r>
      <w:r>
        <w:t xml:space="preserve"> (MH); and as tritonal </w:t>
      </w:r>
      <w:r w:rsidRPr="008747EE">
        <w:rPr>
          <w:rFonts w:ascii="Doulos SIL" w:hAnsi="Doulos SIL"/>
          <w:i/>
          <w:color w:val="0000FF"/>
        </w:rPr>
        <w:t>àâ</w:t>
      </w:r>
      <w:r w:rsidR="001E080D">
        <w:t xml:space="preserve"> or equivalently </w:t>
      </w:r>
      <w:r w:rsidR="001E080D" w:rsidRPr="008747EE">
        <w:rPr>
          <w:rFonts w:ascii="Doulos SIL" w:hAnsi="Doulos SIL"/>
          <w:i/>
          <w:color w:val="0000FF"/>
        </w:rPr>
        <w:t>ǎà</w:t>
      </w:r>
      <w:r w:rsidR="001E080D">
        <w:t xml:space="preserve"> (LHL).</w:t>
      </w:r>
    </w:p>
    <w:p w14:paraId="05293FAD" w14:textId="3EFAD984" w:rsidR="00CC4E30" w:rsidRDefault="00CC4E30" w:rsidP="00F57865">
      <w:r>
        <w:tab/>
        <w:t xml:space="preserve">Where a syllable contains a short vowel and a coda sonorant, I put a tonal diacritic on the sonorant only if its tone differs from that of the vowel. Thus level-toned </w:t>
      </w:r>
      <w:r w:rsidRPr="001A596D">
        <w:rPr>
          <w:rFonts w:ascii="Doulos SIL" w:hAnsi="Doulos SIL"/>
          <w:i/>
          <w:color w:val="0000FF"/>
        </w:rPr>
        <w:t>án</w:t>
      </w:r>
      <w:r>
        <w:t xml:space="preserve">, </w:t>
      </w:r>
      <w:r w:rsidRPr="001A596D">
        <w:rPr>
          <w:rFonts w:ascii="Doulos SIL" w:hAnsi="Doulos SIL"/>
          <w:i/>
          <w:color w:val="0000FF"/>
        </w:rPr>
        <w:t>àn</w:t>
      </w:r>
      <w:r>
        <w:t xml:space="preserve">, and </w:t>
      </w:r>
      <w:r w:rsidRPr="001A596D">
        <w:rPr>
          <w:rFonts w:ascii="Doulos SIL" w:hAnsi="Doulos SIL"/>
          <w:i/>
          <w:color w:val="0000FF"/>
        </w:rPr>
        <w:t>ān</w:t>
      </w:r>
      <w:r>
        <w:t xml:space="preserve">, but contour-toned </w:t>
      </w:r>
      <w:r w:rsidRPr="001A596D">
        <w:rPr>
          <w:rFonts w:ascii="Doulos SIL" w:hAnsi="Doulos SIL"/>
          <w:i/>
          <w:color w:val="0000FF"/>
        </w:rPr>
        <w:t>áǹ</w:t>
      </w:r>
      <w:r>
        <w:t xml:space="preserve">, </w:t>
      </w:r>
      <w:r w:rsidRPr="001A596D">
        <w:rPr>
          <w:rFonts w:ascii="Doulos SIL" w:hAnsi="Doulos SIL"/>
          <w:i/>
          <w:color w:val="0000FF"/>
        </w:rPr>
        <w:t>àń</w:t>
      </w:r>
      <w:r>
        <w:t xml:space="preserve">, and so forth. The letter </w:t>
      </w:r>
      <w:r w:rsidRPr="001A596D">
        <w:rPr>
          <w:rFonts w:ascii="Doulos SIL" w:hAnsi="Doulos SIL"/>
          <w:i/>
          <w:color w:val="0000FF"/>
        </w:rPr>
        <w:t>l</w:t>
      </w:r>
      <w:r>
        <w:t xml:space="preserve"> does not lend itself to accents, so a contour tone must be indicated on the vowel: </w:t>
      </w:r>
      <w:r w:rsidRPr="001A596D">
        <w:rPr>
          <w:rFonts w:ascii="Doulos SIL" w:hAnsi="Doulos SIL"/>
          <w:i/>
          <w:color w:val="0000FF"/>
        </w:rPr>
        <w:t>âl</w:t>
      </w:r>
      <w:r>
        <w:t xml:space="preserve">, </w:t>
      </w:r>
      <w:r w:rsidRPr="001A596D">
        <w:rPr>
          <w:rFonts w:ascii="Doulos SIL" w:hAnsi="Doulos SIL"/>
          <w:i/>
          <w:color w:val="0000FF"/>
        </w:rPr>
        <w:t>ǎl</w:t>
      </w:r>
      <w:r>
        <w:t xml:space="preserve">, </w:t>
      </w:r>
      <w:r w:rsidRPr="001A596D">
        <w:rPr>
          <w:rFonts w:ascii="Doulos SIL" w:hAnsi="Doulos SIL"/>
          <w:i/>
          <w:color w:val="0000FF"/>
        </w:rPr>
        <w:t>a᷆l</w:t>
      </w:r>
      <w:r>
        <w:t xml:space="preserve">, </w:t>
      </w:r>
      <w:r w:rsidRPr="001A596D">
        <w:rPr>
          <w:rFonts w:ascii="Doulos SIL" w:hAnsi="Doulos SIL"/>
          <w:i/>
          <w:color w:val="0000FF"/>
        </w:rPr>
        <w:t>a᷇l</w:t>
      </w:r>
      <w:r>
        <w:t xml:space="preserve">. </w:t>
      </w:r>
    </w:p>
    <w:p w14:paraId="490B1B0B" w14:textId="77777777" w:rsidR="00CC4E30" w:rsidRPr="00CC4E30" w:rsidRDefault="00CC4E30" w:rsidP="00F57865"/>
    <w:p w14:paraId="24DF2419" w14:textId="77777777" w:rsidR="00F57865" w:rsidRPr="00F57865" w:rsidRDefault="00F57865" w:rsidP="00F57865"/>
    <w:p w14:paraId="67D7FF98" w14:textId="77777777" w:rsidR="007878CF" w:rsidRDefault="007878CF" w:rsidP="007878CF">
      <w:pPr>
        <w:pStyle w:val="Heading3"/>
        <w:numPr>
          <w:ilvl w:val="2"/>
          <w:numId w:val="1"/>
        </w:numPr>
      </w:pPr>
      <w:bookmarkStart w:id="399" w:name="_Toc508942644"/>
      <w:bookmarkStart w:id="400" w:name="_Toc508943244"/>
      <w:bookmarkStart w:id="401" w:name="_Toc509043710"/>
      <w:bookmarkStart w:id="402" w:name="_Toc36027187"/>
      <w:bookmarkStart w:id="403" w:name="_Toc36027339"/>
      <w:bookmarkStart w:id="404" w:name="_Toc36027549"/>
      <w:bookmarkStart w:id="405" w:name="_Toc78375557"/>
      <w:bookmarkStart w:id="406" w:name="_Toc79405662"/>
      <w:bookmarkStart w:id="407" w:name="_Toc167069517"/>
      <w:bookmarkStart w:id="408" w:name="_Toc337411929"/>
      <w:r>
        <w:t>Lexical tone patterns</w:t>
      </w:r>
      <w:bookmarkEnd w:id="399"/>
      <w:bookmarkEnd w:id="400"/>
      <w:bookmarkEnd w:id="401"/>
      <w:bookmarkEnd w:id="402"/>
      <w:bookmarkEnd w:id="403"/>
      <w:bookmarkEnd w:id="404"/>
      <w:bookmarkEnd w:id="405"/>
      <w:bookmarkEnd w:id="406"/>
      <w:bookmarkEnd w:id="407"/>
      <w:bookmarkEnd w:id="408"/>
    </w:p>
    <w:p w14:paraId="64755823" w14:textId="1239D645" w:rsidR="007878CF" w:rsidRDefault="007878CF" w:rsidP="007878CF">
      <w:pPr>
        <w:pStyle w:val="Heading4"/>
        <w:numPr>
          <w:ilvl w:val="3"/>
          <w:numId w:val="1"/>
        </w:numPr>
      </w:pPr>
      <w:bookmarkStart w:id="409" w:name="_Toc508942647"/>
      <w:bookmarkStart w:id="410" w:name="_Toc508943247"/>
      <w:bookmarkStart w:id="411" w:name="_Toc509043713"/>
      <w:bookmarkStart w:id="412" w:name="_Toc36027190"/>
      <w:bookmarkStart w:id="413" w:name="_Toc36027342"/>
      <w:bookmarkStart w:id="414" w:name="_Toc36027552"/>
      <w:bookmarkStart w:id="415" w:name="_Toc78375560"/>
      <w:bookmarkStart w:id="416" w:name="_Toc79405665"/>
      <w:bookmarkStart w:id="417" w:name="_Toc167069520"/>
      <w:bookmarkStart w:id="418" w:name="_Toc337411930"/>
      <w:r>
        <w:t xml:space="preserve">Lexical tone </w:t>
      </w:r>
      <w:r w:rsidR="00796AE8">
        <w:t>melodies</w:t>
      </w:r>
      <w:r>
        <w:t xml:space="preserve"> for unsegmentable noun stems</w:t>
      </w:r>
      <w:bookmarkEnd w:id="409"/>
      <w:bookmarkEnd w:id="410"/>
      <w:bookmarkEnd w:id="411"/>
      <w:bookmarkEnd w:id="412"/>
      <w:bookmarkEnd w:id="413"/>
      <w:bookmarkEnd w:id="414"/>
      <w:bookmarkEnd w:id="415"/>
      <w:bookmarkEnd w:id="416"/>
      <w:bookmarkEnd w:id="417"/>
      <w:bookmarkEnd w:id="418"/>
    </w:p>
    <w:p w14:paraId="6E2D99E4" w14:textId="102A03DE" w:rsidR="00796AE8" w:rsidRDefault="00796AE8" w:rsidP="00796AE8">
      <w:r>
        <w:t>Lexical tone melodies for simple (noncomposite) noun stems may be monotonal (a single tone throughout)</w:t>
      </w:r>
      <w:r w:rsidR="00EC1EDE">
        <w:t>, bitonal, or tritonal</w:t>
      </w:r>
      <w:r>
        <w:t>.</w:t>
      </w:r>
      <w:r w:rsidR="00EC1EDE">
        <w:t xml:space="preserve"> I include HML and LMH, i.e. stepwise progressions in the same direction, as bitonal for presentational purposes, but nothing substantive rides on this.</w:t>
      </w:r>
      <w:r>
        <w:t xml:space="preserve"> Lexical melodies are represented in slashes /…/. </w:t>
      </w:r>
      <w:r w:rsidR="00EB3C0D">
        <w:t>Parenthesized terminal (L) in some melodies represents an L</w:t>
      </w:r>
      <w:r w:rsidR="00EB3C0D">
        <w:noBreakHyphen/>
        <w:t>tone on the nominal suffix that is not predictable by regular rule (i.e. that is lexically specified)</w:t>
      </w:r>
      <w:r>
        <w:t xml:space="preserve">. </w:t>
      </w:r>
    </w:p>
    <w:p w14:paraId="78651311" w14:textId="77777777" w:rsidR="00796AE8" w:rsidRDefault="00796AE8" w:rsidP="00796AE8"/>
    <w:p w14:paraId="58997D31" w14:textId="1F66381F" w:rsidR="00796AE8" w:rsidRDefault="00796AE8" w:rsidP="00EB3C0D">
      <w:pPr>
        <w:tabs>
          <w:tab w:val="clear" w:pos="369"/>
          <w:tab w:val="left" w:pos="720"/>
          <w:tab w:val="left" w:pos="1080"/>
          <w:tab w:val="left" w:pos="2520"/>
          <w:tab w:val="left" w:pos="3960"/>
          <w:tab w:val="left" w:pos="5220"/>
        </w:tabs>
      </w:pPr>
      <w:r>
        <w:t>(xx1)</w:t>
      </w:r>
      <w:r>
        <w:tab/>
      </w:r>
      <w:r>
        <w:tab/>
        <w:t>melody</w:t>
      </w:r>
      <w:r>
        <w:tab/>
      </w:r>
      <w:r w:rsidR="00EB3C0D">
        <w:t>stem</w:t>
      </w:r>
      <w:r w:rsidR="00EB3C0D">
        <w:tab/>
        <w:t>with suffix</w:t>
      </w:r>
      <w:r w:rsidR="00EB3C0D">
        <w:tab/>
        <w:t>gloss</w:t>
      </w:r>
    </w:p>
    <w:p w14:paraId="18EBB074" w14:textId="11D0909A" w:rsidR="00796AE8" w:rsidRDefault="00796AE8" w:rsidP="00EB3C0D">
      <w:pPr>
        <w:tabs>
          <w:tab w:val="clear" w:pos="369"/>
          <w:tab w:val="left" w:pos="720"/>
          <w:tab w:val="left" w:pos="1080"/>
          <w:tab w:val="left" w:pos="2520"/>
          <w:tab w:val="left" w:pos="3960"/>
          <w:tab w:val="left" w:pos="5220"/>
        </w:tabs>
      </w:pPr>
      <w:r>
        <w:tab/>
        <w:t>a. monotonal</w:t>
      </w:r>
    </w:p>
    <w:p w14:paraId="036194F2" w14:textId="1DF49A04" w:rsidR="00264B6D" w:rsidRDefault="00796AE8" w:rsidP="00EB3C0D">
      <w:pPr>
        <w:tabs>
          <w:tab w:val="clear" w:pos="369"/>
          <w:tab w:val="left" w:pos="720"/>
          <w:tab w:val="left" w:pos="1080"/>
          <w:tab w:val="left" w:pos="2520"/>
          <w:tab w:val="left" w:pos="3960"/>
          <w:tab w:val="left" w:pos="5220"/>
        </w:tabs>
      </w:pPr>
      <w:r>
        <w:tab/>
      </w:r>
      <w:r>
        <w:tab/>
      </w:r>
      <w:r w:rsidR="0077583C">
        <w:t>/</w:t>
      </w:r>
      <w:r>
        <w:t>L</w:t>
      </w:r>
      <w:r w:rsidR="0077583C">
        <w:t>/</w:t>
      </w:r>
      <w:r w:rsidR="00264B6D">
        <w:tab/>
      </w:r>
      <w:r w:rsidR="00264B6D">
        <w:rPr>
          <w:rFonts w:ascii="Doulos SIL" w:hAnsi="Doulos SIL"/>
          <w:i/>
          <w:color w:val="0000FF"/>
        </w:rPr>
        <w:t>bù</w:t>
      </w:r>
      <w:r w:rsidR="00264B6D">
        <w:t xml:space="preserve"> </w:t>
      </w:r>
      <w:r w:rsidR="00264B6D">
        <w:tab/>
      </w:r>
      <w:r w:rsidR="00264B6D">
        <w:rPr>
          <w:rFonts w:ascii="Doulos SIL" w:hAnsi="Doulos SIL"/>
          <w:i/>
          <w:color w:val="0000FF"/>
        </w:rPr>
        <w:t>bù-rɔ́</w:t>
      </w:r>
      <w:r w:rsidR="00264B6D">
        <w:tab/>
        <w:t>‘excrement’</w:t>
      </w:r>
    </w:p>
    <w:p w14:paraId="4A5DF6C4" w14:textId="5D2BEB9D" w:rsidR="00796AE8" w:rsidRDefault="00264B6D" w:rsidP="00EB3C0D">
      <w:pPr>
        <w:tabs>
          <w:tab w:val="clear" w:pos="369"/>
          <w:tab w:val="left" w:pos="720"/>
          <w:tab w:val="left" w:pos="1080"/>
          <w:tab w:val="left" w:pos="2520"/>
          <w:tab w:val="left" w:pos="3960"/>
          <w:tab w:val="left" w:pos="5220"/>
        </w:tabs>
      </w:pPr>
      <w:r>
        <w:tab/>
      </w:r>
      <w:r>
        <w:tab/>
      </w:r>
      <w:r w:rsidR="009F3C4C">
        <w:tab/>
      </w:r>
      <w:r w:rsidR="009F3C4C" w:rsidRPr="00986631">
        <w:rPr>
          <w:rFonts w:ascii="Doulos SIL" w:hAnsi="Doulos SIL"/>
          <w:i/>
          <w:color w:val="0000FF"/>
        </w:rPr>
        <w:t>sàà</w:t>
      </w:r>
      <w:r w:rsidR="009F3C4C">
        <w:t xml:space="preserve"> </w:t>
      </w:r>
      <w:r w:rsidR="00EB3C0D">
        <w:tab/>
      </w:r>
      <w:r w:rsidR="00EB3C0D" w:rsidRPr="00986631">
        <w:rPr>
          <w:rFonts w:ascii="Doulos SIL" w:hAnsi="Doulos SIL"/>
          <w:i/>
          <w:color w:val="0000FF"/>
        </w:rPr>
        <w:t>sàà</w:t>
      </w:r>
      <w:r w:rsidR="00EB3C0D">
        <w:rPr>
          <w:rFonts w:ascii="Doulos SIL" w:hAnsi="Doulos SIL"/>
          <w:i/>
          <w:color w:val="0000FF"/>
        </w:rPr>
        <w:t>-rá</w:t>
      </w:r>
      <w:r w:rsidR="00EB3C0D">
        <w:tab/>
      </w:r>
      <w:r w:rsidR="009F3C4C">
        <w:t>‘house’</w:t>
      </w:r>
    </w:p>
    <w:p w14:paraId="6523E9E2" w14:textId="77777777" w:rsidR="0014522C" w:rsidRPr="00EB3C0D" w:rsidRDefault="0014522C" w:rsidP="0014522C">
      <w:pPr>
        <w:tabs>
          <w:tab w:val="clear" w:pos="369"/>
          <w:tab w:val="left" w:pos="720"/>
          <w:tab w:val="left" w:pos="1080"/>
          <w:tab w:val="left" w:pos="2520"/>
          <w:tab w:val="left" w:pos="3960"/>
          <w:tab w:val="left" w:pos="5220"/>
        </w:tabs>
      </w:pPr>
      <w:r>
        <w:tab/>
      </w:r>
      <w:r>
        <w:tab/>
      </w:r>
      <w:r>
        <w:tab/>
      </w:r>
      <w:r>
        <w:rPr>
          <w:rFonts w:ascii="Doulos SIL" w:hAnsi="Doulos SIL"/>
          <w:i/>
          <w:color w:val="0000FF"/>
        </w:rPr>
        <w:t>bòʔò</w:t>
      </w:r>
      <w:r>
        <w:rPr>
          <w:rFonts w:ascii="Doulos SIL" w:hAnsi="Doulos SIL"/>
          <w:i/>
          <w:color w:val="0000FF"/>
        </w:rPr>
        <w:tab/>
        <w:t>bòʔò-rá</w:t>
      </w:r>
      <w:r>
        <w:tab/>
        <w:t>‘ashes’</w:t>
      </w:r>
    </w:p>
    <w:p w14:paraId="4EE16F2B" w14:textId="0E546C70" w:rsidR="00264B6D" w:rsidRPr="00EB3C0D" w:rsidRDefault="00264B6D" w:rsidP="00264B6D">
      <w:pPr>
        <w:tabs>
          <w:tab w:val="clear" w:pos="369"/>
          <w:tab w:val="left" w:pos="720"/>
          <w:tab w:val="left" w:pos="1080"/>
          <w:tab w:val="left" w:pos="2520"/>
          <w:tab w:val="left" w:pos="3960"/>
          <w:tab w:val="left" w:pos="5220"/>
        </w:tabs>
      </w:pPr>
      <w:r>
        <w:tab/>
      </w:r>
      <w:r>
        <w:tab/>
      </w:r>
      <w:r>
        <w:tab/>
      </w:r>
      <w:r w:rsidR="0014522C">
        <w:rPr>
          <w:rFonts w:ascii="Doulos SIL" w:hAnsi="Doulos SIL"/>
          <w:i/>
          <w:color w:val="0000FF"/>
        </w:rPr>
        <w:t>jɔ̀lɔ̀kɔ̀</w:t>
      </w:r>
      <w:r>
        <w:rPr>
          <w:rFonts w:ascii="Doulos SIL" w:hAnsi="Doulos SIL"/>
          <w:i/>
          <w:color w:val="0000FF"/>
        </w:rPr>
        <w:tab/>
      </w:r>
      <w:r w:rsidR="0014522C">
        <w:rPr>
          <w:rFonts w:ascii="Doulos SIL" w:hAnsi="Doulos SIL"/>
          <w:i/>
          <w:color w:val="0000FF"/>
        </w:rPr>
        <w:t>jɔ̀lɔ̀kɔ̀-rɔ́</w:t>
      </w:r>
      <w:r>
        <w:tab/>
        <w:t>‘</w:t>
      </w:r>
      <w:r w:rsidR="0014522C">
        <w:t>chain’</w:t>
      </w:r>
    </w:p>
    <w:p w14:paraId="4BC53BEE" w14:textId="5463A1C6" w:rsidR="00264B6D" w:rsidRDefault="00796AE8" w:rsidP="00EB3C0D">
      <w:pPr>
        <w:tabs>
          <w:tab w:val="clear" w:pos="369"/>
          <w:tab w:val="left" w:pos="720"/>
          <w:tab w:val="left" w:pos="1080"/>
          <w:tab w:val="left" w:pos="2520"/>
          <w:tab w:val="left" w:pos="3960"/>
          <w:tab w:val="left" w:pos="5220"/>
        </w:tabs>
      </w:pPr>
      <w:r>
        <w:tab/>
      </w:r>
      <w:r>
        <w:tab/>
      </w:r>
      <w:r w:rsidR="0077583C">
        <w:t>/</w:t>
      </w:r>
      <w:r>
        <w:t>M</w:t>
      </w:r>
      <w:r w:rsidR="0077583C">
        <w:t>/</w:t>
      </w:r>
      <w:r w:rsidR="00264B6D">
        <w:tab/>
      </w:r>
      <w:r w:rsidR="00264B6D">
        <w:rPr>
          <w:rFonts w:ascii="Doulos SIL" w:hAnsi="Doulos SIL"/>
          <w:i/>
          <w:color w:val="0000FF"/>
        </w:rPr>
        <w:t>jū</w:t>
      </w:r>
      <w:r w:rsidR="00264B6D">
        <w:rPr>
          <w:rFonts w:ascii="Doulos SIL" w:hAnsi="Doulos SIL"/>
          <w:i/>
          <w:color w:val="0000FF"/>
        </w:rPr>
        <w:tab/>
        <w:t>jū-rɔ̄</w:t>
      </w:r>
      <w:r w:rsidR="00264B6D">
        <w:tab/>
        <w:t>‘millet’</w:t>
      </w:r>
    </w:p>
    <w:p w14:paraId="09481DCB" w14:textId="51BA201D" w:rsidR="00796AE8" w:rsidRDefault="00264B6D" w:rsidP="00EB3C0D">
      <w:pPr>
        <w:tabs>
          <w:tab w:val="clear" w:pos="369"/>
          <w:tab w:val="left" w:pos="720"/>
          <w:tab w:val="left" w:pos="1080"/>
          <w:tab w:val="left" w:pos="2520"/>
          <w:tab w:val="left" w:pos="3960"/>
          <w:tab w:val="left" w:pos="5220"/>
        </w:tabs>
      </w:pPr>
      <w:r>
        <w:tab/>
      </w:r>
      <w:r>
        <w:tab/>
      </w:r>
      <w:r w:rsidR="009F3C4C">
        <w:tab/>
      </w:r>
      <w:r w:rsidR="009F3C4C" w:rsidRPr="00986631">
        <w:rPr>
          <w:rFonts w:ascii="Doulos SIL" w:hAnsi="Doulos SIL"/>
          <w:i/>
          <w:color w:val="0000FF"/>
        </w:rPr>
        <w:t>gbāā</w:t>
      </w:r>
      <w:r w:rsidR="00EB3C0D">
        <w:tab/>
      </w:r>
      <w:r w:rsidR="00EB3C0D" w:rsidRPr="00986631">
        <w:rPr>
          <w:rFonts w:ascii="Doulos SIL" w:hAnsi="Doulos SIL"/>
          <w:i/>
          <w:color w:val="0000FF"/>
        </w:rPr>
        <w:t>gbāā</w:t>
      </w:r>
      <w:r w:rsidR="00EB3C0D">
        <w:rPr>
          <w:rFonts w:ascii="Doulos SIL" w:hAnsi="Doulos SIL"/>
          <w:i/>
          <w:color w:val="0000FF"/>
        </w:rPr>
        <w:noBreakHyphen/>
        <w:t>rā</w:t>
      </w:r>
      <w:r w:rsidR="00EB3C0D">
        <w:tab/>
      </w:r>
      <w:r w:rsidR="009F3C4C">
        <w:t>‘stick’</w:t>
      </w:r>
    </w:p>
    <w:p w14:paraId="06B7645D" w14:textId="10E66073" w:rsidR="00264B6D" w:rsidRPr="00264B6D" w:rsidRDefault="00264B6D" w:rsidP="00EB3C0D">
      <w:pPr>
        <w:tabs>
          <w:tab w:val="clear" w:pos="369"/>
          <w:tab w:val="left" w:pos="720"/>
          <w:tab w:val="left" w:pos="1080"/>
          <w:tab w:val="left" w:pos="2520"/>
          <w:tab w:val="left" w:pos="3960"/>
          <w:tab w:val="left" w:pos="5220"/>
        </w:tabs>
      </w:pPr>
      <w:r>
        <w:tab/>
      </w:r>
      <w:r>
        <w:tab/>
      </w:r>
      <w:r>
        <w:tab/>
      </w:r>
      <w:r>
        <w:rPr>
          <w:rFonts w:ascii="Doulos SIL" w:hAnsi="Doulos SIL"/>
          <w:i/>
          <w:color w:val="0000FF"/>
        </w:rPr>
        <w:t>bāʔā</w:t>
      </w:r>
      <w:r>
        <w:rPr>
          <w:rFonts w:ascii="Doulos SIL" w:hAnsi="Doulos SIL"/>
          <w:i/>
          <w:color w:val="0000FF"/>
        </w:rPr>
        <w:tab/>
        <w:t>bāʔā-rā</w:t>
      </w:r>
      <w:r>
        <w:tab/>
        <w:t>‘porridge’</w:t>
      </w:r>
    </w:p>
    <w:p w14:paraId="28462003" w14:textId="77777777" w:rsidR="00EB187C" w:rsidRPr="00EB3C0D" w:rsidRDefault="00EB187C" w:rsidP="00EB187C">
      <w:pPr>
        <w:tabs>
          <w:tab w:val="clear" w:pos="369"/>
          <w:tab w:val="left" w:pos="720"/>
          <w:tab w:val="left" w:pos="1080"/>
          <w:tab w:val="left" w:pos="2520"/>
          <w:tab w:val="left" w:pos="3960"/>
          <w:tab w:val="left" w:pos="5220"/>
        </w:tabs>
      </w:pPr>
      <w:r>
        <w:tab/>
      </w:r>
      <w:r>
        <w:tab/>
      </w:r>
      <w:r>
        <w:tab/>
      </w:r>
      <w:r w:rsidRPr="00986631">
        <w:rPr>
          <w:rFonts w:ascii="Doulos SIL" w:hAnsi="Doulos SIL"/>
          <w:i/>
          <w:color w:val="0000FF"/>
        </w:rPr>
        <w:t>k</w:t>
      </w:r>
      <w:r>
        <w:rPr>
          <w:rFonts w:ascii="Doulos SIL" w:hAnsi="Doulos SIL"/>
          <w:i/>
          <w:color w:val="0000FF"/>
        </w:rPr>
        <w:t>ɔ̄lɔ̄kɔ̄</w:t>
      </w:r>
      <w:r>
        <w:rPr>
          <w:rFonts w:ascii="Doulos SIL" w:hAnsi="Doulos SIL"/>
          <w:i/>
          <w:color w:val="0000FF"/>
        </w:rPr>
        <w:tab/>
      </w:r>
      <w:r w:rsidRPr="00986631">
        <w:rPr>
          <w:rFonts w:ascii="Doulos SIL" w:hAnsi="Doulos SIL"/>
          <w:i/>
          <w:color w:val="0000FF"/>
        </w:rPr>
        <w:t>k</w:t>
      </w:r>
      <w:r>
        <w:rPr>
          <w:rFonts w:ascii="Doulos SIL" w:hAnsi="Doulos SIL"/>
          <w:i/>
          <w:color w:val="0000FF"/>
        </w:rPr>
        <w:t>ɔ̄lɔ̄kɔ̄-rɔ̄</w:t>
      </w:r>
      <w:r>
        <w:tab/>
        <w:t>‘talk (n)’</w:t>
      </w:r>
    </w:p>
    <w:p w14:paraId="06065DDA" w14:textId="3AA11919" w:rsidR="0014522C" w:rsidRPr="00EB3C0D" w:rsidRDefault="0014522C" w:rsidP="0014522C">
      <w:pPr>
        <w:tabs>
          <w:tab w:val="clear" w:pos="369"/>
          <w:tab w:val="left" w:pos="720"/>
          <w:tab w:val="left" w:pos="1080"/>
          <w:tab w:val="left" w:pos="2520"/>
          <w:tab w:val="left" w:pos="3960"/>
          <w:tab w:val="left" w:pos="5220"/>
        </w:tabs>
      </w:pPr>
      <w:r>
        <w:tab/>
      </w:r>
      <w:r>
        <w:tab/>
      </w:r>
      <w:r>
        <w:tab/>
      </w:r>
      <w:r w:rsidR="00EB187C">
        <w:rPr>
          <w:rFonts w:ascii="Doulos SIL" w:hAnsi="Doulos SIL"/>
          <w:i/>
          <w:color w:val="0000FF"/>
        </w:rPr>
        <w:t>tūlūkānā</w:t>
      </w:r>
      <w:r>
        <w:rPr>
          <w:rFonts w:ascii="Doulos SIL" w:hAnsi="Doulos SIL"/>
          <w:i/>
          <w:color w:val="0000FF"/>
        </w:rPr>
        <w:tab/>
      </w:r>
      <w:r w:rsidR="00EB187C">
        <w:rPr>
          <w:rFonts w:ascii="Doulos SIL" w:hAnsi="Doulos SIL"/>
          <w:i/>
          <w:color w:val="0000FF"/>
        </w:rPr>
        <w:t>tūlūkān-nā</w:t>
      </w:r>
      <w:r>
        <w:tab/>
        <w:t>‘</w:t>
      </w:r>
      <w:r w:rsidR="00EB187C">
        <w:t>gold’</w:t>
      </w:r>
    </w:p>
    <w:p w14:paraId="0D42095E" w14:textId="2F494B8D" w:rsidR="00264B6D" w:rsidRDefault="00796AE8" w:rsidP="00EB3C0D">
      <w:pPr>
        <w:tabs>
          <w:tab w:val="clear" w:pos="369"/>
          <w:tab w:val="left" w:pos="720"/>
          <w:tab w:val="left" w:pos="1080"/>
          <w:tab w:val="left" w:pos="2520"/>
          <w:tab w:val="left" w:pos="3960"/>
          <w:tab w:val="left" w:pos="5220"/>
        </w:tabs>
      </w:pPr>
      <w:r>
        <w:tab/>
      </w:r>
      <w:r>
        <w:tab/>
      </w:r>
      <w:r w:rsidR="0077583C">
        <w:t>/</w:t>
      </w:r>
      <w:r>
        <w:t>H</w:t>
      </w:r>
      <w:r w:rsidR="0077583C">
        <w:t>/</w:t>
      </w:r>
      <w:r w:rsidR="00264B6D">
        <w:tab/>
      </w:r>
      <w:r w:rsidR="00264B6D">
        <w:rPr>
          <w:rFonts w:ascii="Doulos SIL" w:hAnsi="Doulos SIL"/>
          <w:i/>
          <w:color w:val="0000FF"/>
        </w:rPr>
        <w:t>dí</w:t>
      </w:r>
      <w:r w:rsidR="00264B6D">
        <w:rPr>
          <w:rFonts w:ascii="Doulos SIL" w:hAnsi="Doulos SIL"/>
          <w:i/>
          <w:color w:val="0000FF"/>
        </w:rPr>
        <w:tab/>
        <w:t>dí-rá</w:t>
      </w:r>
      <w:r w:rsidR="00264B6D">
        <w:tab/>
        <w:t>‘child’</w:t>
      </w:r>
    </w:p>
    <w:p w14:paraId="675D0C24" w14:textId="692C58AD" w:rsidR="00110CA3" w:rsidRDefault="00110CA3" w:rsidP="00110CA3">
      <w:pPr>
        <w:tabs>
          <w:tab w:val="clear" w:pos="369"/>
          <w:tab w:val="left" w:pos="720"/>
          <w:tab w:val="left" w:pos="1080"/>
          <w:tab w:val="left" w:pos="2520"/>
          <w:tab w:val="left" w:pos="3960"/>
          <w:tab w:val="left" w:pos="5220"/>
        </w:tabs>
      </w:pPr>
      <w:r>
        <w:tab/>
      </w:r>
      <w:r>
        <w:tab/>
      </w:r>
      <w:r>
        <w:tab/>
      </w:r>
      <w:r>
        <w:rPr>
          <w:rFonts w:ascii="Doulos SIL" w:hAnsi="Doulos SIL"/>
          <w:i/>
          <w:color w:val="0000FF"/>
        </w:rPr>
        <w:t>náá</w:t>
      </w:r>
      <w:r>
        <w:rPr>
          <w:rFonts w:ascii="Doulos SIL" w:hAnsi="Doulos SIL"/>
          <w:i/>
          <w:color w:val="0000FF"/>
        </w:rPr>
        <w:tab/>
        <w:t>náá-ná</w:t>
      </w:r>
      <w:r>
        <w:rPr>
          <w:rFonts w:ascii="Doulos SIL" w:hAnsi="Doulos SIL"/>
          <w:i/>
          <w:color w:val="0000FF"/>
        </w:rPr>
        <w:tab/>
      </w:r>
      <w:r w:rsidRPr="0077583C">
        <w:t>‘</w:t>
      </w:r>
      <w:r>
        <w:t>sauce’</w:t>
      </w:r>
    </w:p>
    <w:p w14:paraId="0BAED561" w14:textId="4CE390ED" w:rsidR="00796AE8" w:rsidRDefault="00264B6D" w:rsidP="00EB3C0D">
      <w:pPr>
        <w:tabs>
          <w:tab w:val="clear" w:pos="369"/>
          <w:tab w:val="left" w:pos="720"/>
          <w:tab w:val="left" w:pos="1080"/>
          <w:tab w:val="left" w:pos="2520"/>
          <w:tab w:val="left" w:pos="3960"/>
          <w:tab w:val="left" w:pos="5220"/>
        </w:tabs>
      </w:pPr>
      <w:r>
        <w:tab/>
      </w:r>
      <w:r>
        <w:tab/>
      </w:r>
      <w:r w:rsidR="009F3C4C">
        <w:tab/>
      </w:r>
      <w:r w:rsidR="009F3C4C" w:rsidRPr="00986631">
        <w:rPr>
          <w:rFonts w:ascii="Doulos SIL" w:hAnsi="Doulos SIL"/>
          <w:i/>
          <w:color w:val="0000FF"/>
        </w:rPr>
        <w:t>kɔ́</w:t>
      </w:r>
      <w:r w:rsidR="00EB3C0D">
        <w:rPr>
          <w:rFonts w:ascii="Doulos SIL" w:hAnsi="Doulos SIL"/>
          <w:i/>
          <w:color w:val="0000FF"/>
        </w:rPr>
        <w:t>l</w:t>
      </w:r>
      <w:r w:rsidR="00EB3C0D">
        <w:rPr>
          <w:rFonts w:ascii="Doulos SIL" w:hAnsi="Doulos SIL"/>
          <w:i/>
          <w:color w:val="0000FF"/>
        </w:rPr>
        <w:tab/>
        <w:t>kɔ́l-ɔ́</w:t>
      </w:r>
      <w:r w:rsidR="00EB3C0D">
        <w:rPr>
          <w:rFonts w:ascii="Doulos SIL" w:hAnsi="Doulos SIL"/>
          <w:i/>
          <w:color w:val="0000FF"/>
        </w:rPr>
        <w:tab/>
      </w:r>
      <w:r w:rsidR="009F3C4C" w:rsidRPr="0077583C">
        <w:t>‘agama lizard’</w:t>
      </w:r>
    </w:p>
    <w:p w14:paraId="5C5A3F35" w14:textId="78D67343" w:rsidR="00EB3C0D" w:rsidRDefault="00EB3C0D" w:rsidP="00EB3C0D">
      <w:pPr>
        <w:tabs>
          <w:tab w:val="clear" w:pos="369"/>
          <w:tab w:val="left" w:pos="720"/>
          <w:tab w:val="left" w:pos="1080"/>
          <w:tab w:val="left" w:pos="2520"/>
          <w:tab w:val="left" w:pos="3960"/>
          <w:tab w:val="left" w:pos="5220"/>
        </w:tabs>
      </w:pPr>
      <w:r>
        <w:tab/>
      </w:r>
      <w:r>
        <w:tab/>
      </w:r>
      <w:r>
        <w:tab/>
      </w:r>
      <w:r>
        <w:rPr>
          <w:rFonts w:ascii="Doulos SIL" w:hAnsi="Doulos SIL"/>
          <w:i/>
          <w:color w:val="0000FF"/>
        </w:rPr>
        <w:t>jóʔó</w:t>
      </w:r>
      <w:r>
        <w:rPr>
          <w:rFonts w:ascii="Doulos SIL" w:hAnsi="Doulos SIL"/>
          <w:i/>
          <w:color w:val="0000FF"/>
        </w:rPr>
        <w:tab/>
        <w:t>jóʔó-rá</w:t>
      </w:r>
      <w:r>
        <w:tab/>
        <w:t>‘Jula (person)’</w:t>
      </w:r>
    </w:p>
    <w:p w14:paraId="4F55A828" w14:textId="77777777" w:rsidR="00EC1EDE" w:rsidRPr="00EB3C0D" w:rsidRDefault="00EC1EDE" w:rsidP="00EB3C0D">
      <w:pPr>
        <w:tabs>
          <w:tab w:val="clear" w:pos="369"/>
          <w:tab w:val="left" w:pos="720"/>
          <w:tab w:val="left" w:pos="1080"/>
          <w:tab w:val="left" w:pos="2520"/>
          <w:tab w:val="left" w:pos="3960"/>
          <w:tab w:val="left" w:pos="5220"/>
        </w:tabs>
      </w:pPr>
    </w:p>
    <w:p w14:paraId="4A48D7BB" w14:textId="00D7DD24" w:rsidR="00796AE8" w:rsidRDefault="00796AE8" w:rsidP="00EB3C0D">
      <w:pPr>
        <w:tabs>
          <w:tab w:val="clear" w:pos="369"/>
          <w:tab w:val="left" w:pos="720"/>
          <w:tab w:val="left" w:pos="1080"/>
          <w:tab w:val="left" w:pos="2520"/>
          <w:tab w:val="left" w:pos="3960"/>
          <w:tab w:val="left" w:pos="5220"/>
        </w:tabs>
      </w:pPr>
      <w:r>
        <w:tab/>
        <w:t>b. bitonal</w:t>
      </w:r>
      <w:r w:rsidR="00264B6D">
        <w:t xml:space="preserve"> (falling or rising)</w:t>
      </w:r>
    </w:p>
    <w:p w14:paraId="5D535802" w14:textId="14D900B5" w:rsidR="0077583C" w:rsidRDefault="0077583C" w:rsidP="00EB3C0D">
      <w:pPr>
        <w:tabs>
          <w:tab w:val="clear" w:pos="369"/>
          <w:tab w:val="left" w:pos="720"/>
          <w:tab w:val="left" w:pos="1080"/>
          <w:tab w:val="left" w:pos="2520"/>
          <w:tab w:val="left" w:pos="3960"/>
          <w:tab w:val="left" w:pos="5220"/>
        </w:tabs>
      </w:pPr>
      <w:r>
        <w:tab/>
      </w:r>
      <w:r>
        <w:tab/>
        <w:t>/H(L)/</w:t>
      </w:r>
      <w:r w:rsidR="00264B6D">
        <w:tab/>
      </w:r>
      <w:r w:rsidR="00264B6D">
        <w:rPr>
          <w:rFonts w:ascii="Doulos SIL" w:hAnsi="Doulos SIL"/>
          <w:i/>
          <w:color w:val="0000FF"/>
        </w:rPr>
        <w:t>jíⁿ</w:t>
      </w:r>
      <w:r w:rsidR="00264B6D">
        <w:rPr>
          <w:rFonts w:ascii="Doulos SIL" w:hAnsi="Doulos SIL"/>
          <w:i/>
          <w:color w:val="0000FF"/>
        </w:rPr>
        <w:tab/>
        <w:t>jí-nà</w:t>
      </w:r>
      <w:r w:rsidR="00264B6D">
        <w:tab/>
        <w:t>‘market’</w:t>
      </w:r>
    </w:p>
    <w:p w14:paraId="20857F9C" w14:textId="77777777" w:rsidR="00110CA3" w:rsidRPr="00EB3C0D" w:rsidRDefault="00110CA3" w:rsidP="00110CA3">
      <w:pPr>
        <w:tabs>
          <w:tab w:val="clear" w:pos="369"/>
          <w:tab w:val="left" w:pos="720"/>
          <w:tab w:val="left" w:pos="1080"/>
          <w:tab w:val="left" w:pos="2520"/>
          <w:tab w:val="left" w:pos="3960"/>
          <w:tab w:val="left" w:pos="5220"/>
        </w:tabs>
      </w:pPr>
      <w:r>
        <w:tab/>
      </w:r>
      <w:r>
        <w:tab/>
      </w:r>
      <w:r>
        <w:tab/>
      </w:r>
      <w:r>
        <w:rPr>
          <w:rFonts w:ascii="Doulos SIL" w:hAnsi="Doulos SIL"/>
          <w:i/>
          <w:color w:val="0000FF"/>
        </w:rPr>
        <w:t>bé</w:t>
      </w:r>
      <w:r>
        <w:rPr>
          <w:rFonts w:ascii="Doulos SIL" w:hAnsi="Doulos SIL"/>
          <w:i/>
          <w:color w:val="0000FF"/>
        </w:rPr>
        <w:tab/>
        <w:t>bé-rà</w:t>
      </w:r>
      <w:r>
        <w:tab/>
        <w:t>‘uncle’</w:t>
      </w:r>
    </w:p>
    <w:p w14:paraId="07044FD5" w14:textId="77777777" w:rsidR="00110CA3" w:rsidRPr="00EB3C0D" w:rsidRDefault="00110CA3" w:rsidP="00110CA3">
      <w:pPr>
        <w:tabs>
          <w:tab w:val="clear" w:pos="369"/>
          <w:tab w:val="left" w:pos="720"/>
          <w:tab w:val="left" w:pos="1080"/>
          <w:tab w:val="left" w:pos="2520"/>
          <w:tab w:val="left" w:pos="3960"/>
          <w:tab w:val="left" w:pos="5220"/>
        </w:tabs>
      </w:pPr>
      <w:r>
        <w:tab/>
      </w:r>
      <w:r>
        <w:tab/>
      </w:r>
      <w:r>
        <w:tab/>
      </w:r>
      <w:r w:rsidRPr="00986631">
        <w:rPr>
          <w:rFonts w:ascii="Doulos SIL" w:hAnsi="Doulos SIL"/>
          <w:i/>
          <w:color w:val="0000FF"/>
        </w:rPr>
        <w:t>k</w:t>
      </w:r>
      <w:r>
        <w:rPr>
          <w:rFonts w:ascii="Doulos SIL" w:hAnsi="Doulos SIL"/>
          <w:i/>
          <w:color w:val="0000FF"/>
        </w:rPr>
        <w:t>pɛ́sɛ́</w:t>
      </w:r>
      <w:r>
        <w:rPr>
          <w:rFonts w:ascii="Doulos SIL" w:hAnsi="Doulos SIL"/>
          <w:i/>
          <w:color w:val="0000FF"/>
        </w:rPr>
        <w:tab/>
      </w:r>
      <w:r w:rsidRPr="00986631">
        <w:rPr>
          <w:rFonts w:ascii="Doulos SIL" w:hAnsi="Doulos SIL"/>
          <w:i/>
          <w:color w:val="0000FF"/>
        </w:rPr>
        <w:t>k</w:t>
      </w:r>
      <w:r>
        <w:rPr>
          <w:rFonts w:ascii="Doulos SIL" w:hAnsi="Doulos SIL"/>
          <w:i/>
          <w:color w:val="0000FF"/>
        </w:rPr>
        <w:t>pɛ́sɛ́-rà</w:t>
      </w:r>
      <w:r>
        <w:tab/>
        <w:t>‘chewstick’</w:t>
      </w:r>
    </w:p>
    <w:p w14:paraId="5AEDB980" w14:textId="65B132FF" w:rsidR="00264B6D" w:rsidRPr="00EB3C0D" w:rsidRDefault="00264B6D" w:rsidP="00264B6D">
      <w:pPr>
        <w:tabs>
          <w:tab w:val="clear" w:pos="369"/>
          <w:tab w:val="left" w:pos="720"/>
          <w:tab w:val="left" w:pos="1080"/>
          <w:tab w:val="left" w:pos="2520"/>
          <w:tab w:val="left" w:pos="3960"/>
          <w:tab w:val="left" w:pos="5220"/>
        </w:tabs>
      </w:pPr>
      <w:r>
        <w:tab/>
      </w:r>
      <w:r>
        <w:tab/>
      </w:r>
      <w:r>
        <w:tab/>
      </w:r>
      <w:r w:rsidR="00110CA3">
        <w:rPr>
          <w:rFonts w:ascii="Doulos SIL" w:hAnsi="Doulos SIL"/>
          <w:i/>
          <w:color w:val="0000FF"/>
        </w:rPr>
        <w:t>wáátí</w:t>
      </w:r>
      <w:r>
        <w:rPr>
          <w:rFonts w:ascii="Doulos SIL" w:hAnsi="Doulos SIL"/>
          <w:i/>
          <w:color w:val="0000FF"/>
        </w:rPr>
        <w:tab/>
      </w:r>
      <w:r w:rsidR="00110CA3">
        <w:rPr>
          <w:rFonts w:ascii="Doulos SIL" w:hAnsi="Doulos SIL"/>
          <w:i/>
          <w:color w:val="0000FF"/>
        </w:rPr>
        <w:t>wáátí</w:t>
      </w:r>
      <w:r>
        <w:rPr>
          <w:rFonts w:ascii="Doulos SIL" w:hAnsi="Doulos SIL"/>
          <w:i/>
          <w:color w:val="0000FF"/>
        </w:rPr>
        <w:t>-rà</w:t>
      </w:r>
      <w:r>
        <w:tab/>
        <w:t>‘</w:t>
      </w:r>
      <w:r w:rsidR="00110CA3">
        <w:t>time’</w:t>
      </w:r>
    </w:p>
    <w:p w14:paraId="729FBC8E" w14:textId="77777777" w:rsidR="00110CA3" w:rsidRPr="00EB3C0D" w:rsidRDefault="00110CA3" w:rsidP="00110CA3">
      <w:pPr>
        <w:tabs>
          <w:tab w:val="clear" w:pos="369"/>
          <w:tab w:val="left" w:pos="720"/>
          <w:tab w:val="left" w:pos="1080"/>
          <w:tab w:val="left" w:pos="2520"/>
          <w:tab w:val="left" w:pos="3960"/>
          <w:tab w:val="left" w:pos="5220"/>
        </w:tabs>
      </w:pPr>
      <w:r>
        <w:tab/>
      </w:r>
      <w:r>
        <w:tab/>
      </w:r>
      <w:r>
        <w:tab/>
      </w:r>
      <w:r>
        <w:rPr>
          <w:rFonts w:ascii="Doulos SIL" w:hAnsi="Doulos SIL"/>
          <w:i/>
          <w:color w:val="0000FF"/>
        </w:rPr>
        <w:t>hɛ́ɛ́rɛ́</w:t>
      </w:r>
      <w:r>
        <w:rPr>
          <w:rFonts w:ascii="Doulos SIL" w:hAnsi="Doulos SIL"/>
          <w:i/>
          <w:color w:val="0000FF"/>
        </w:rPr>
        <w:tab/>
        <w:t>hɛ́ɛ́rɛ́-rà</w:t>
      </w:r>
      <w:r>
        <w:tab/>
        <w:t>‘well-being’</w:t>
      </w:r>
    </w:p>
    <w:p w14:paraId="5B4415B2" w14:textId="7C6F4AB4" w:rsidR="00EB3C0D" w:rsidRPr="00EB3C0D" w:rsidRDefault="00EB3C0D" w:rsidP="00EB3C0D">
      <w:pPr>
        <w:tabs>
          <w:tab w:val="clear" w:pos="369"/>
          <w:tab w:val="left" w:pos="720"/>
          <w:tab w:val="left" w:pos="1080"/>
          <w:tab w:val="left" w:pos="2520"/>
          <w:tab w:val="left" w:pos="3960"/>
          <w:tab w:val="left" w:pos="5220"/>
        </w:tabs>
      </w:pPr>
      <w:r>
        <w:tab/>
      </w:r>
      <w:r>
        <w:tab/>
      </w:r>
      <w:r>
        <w:tab/>
      </w:r>
      <w:r w:rsidR="0049546D">
        <w:rPr>
          <w:rFonts w:ascii="Doulos SIL" w:hAnsi="Doulos SIL"/>
          <w:i/>
          <w:color w:val="0000FF"/>
        </w:rPr>
        <w:t>fɔ́rɔ́bɔ́</w:t>
      </w:r>
      <w:r>
        <w:rPr>
          <w:rFonts w:ascii="Doulos SIL" w:hAnsi="Doulos SIL"/>
          <w:i/>
          <w:color w:val="0000FF"/>
        </w:rPr>
        <w:tab/>
      </w:r>
      <w:r w:rsidR="0049546D">
        <w:rPr>
          <w:rFonts w:ascii="Doulos SIL" w:hAnsi="Doulos SIL"/>
          <w:i/>
          <w:color w:val="0000FF"/>
        </w:rPr>
        <w:t>fɔ́rɔ́bɔ́-rɔ̀</w:t>
      </w:r>
      <w:r>
        <w:tab/>
        <w:t>‘</w:t>
      </w:r>
      <w:r w:rsidR="0049546D">
        <w:t>ox’</w:t>
      </w:r>
    </w:p>
    <w:p w14:paraId="0E475278" w14:textId="5839F154" w:rsidR="0014522C" w:rsidRPr="00EB3C0D" w:rsidRDefault="0014522C" w:rsidP="0014522C">
      <w:pPr>
        <w:tabs>
          <w:tab w:val="clear" w:pos="369"/>
          <w:tab w:val="left" w:pos="720"/>
          <w:tab w:val="left" w:pos="1080"/>
          <w:tab w:val="left" w:pos="2520"/>
          <w:tab w:val="left" w:pos="3960"/>
          <w:tab w:val="left" w:pos="5220"/>
        </w:tabs>
      </w:pPr>
      <w:r>
        <w:tab/>
      </w:r>
      <w:r>
        <w:tab/>
      </w:r>
      <w:r>
        <w:tab/>
      </w:r>
      <w:r>
        <w:rPr>
          <w:rFonts w:ascii="Doulos SIL" w:hAnsi="Doulos SIL"/>
          <w:i/>
          <w:color w:val="0000FF"/>
        </w:rPr>
        <w:t>dúníɲá</w:t>
      </w:r>
      <w:r>
        <w:rPr>
          <w:rFonts w:ascii="Doulos SIL" w:hAnsi="Doulos SIL"/>
          <w:i/>
          <w:color w:val="0000FF"/>
        </w:rPr>
        <w:tab/>
        <w:t>dúníɲá-nà</w:t>
      </w:r>
      <w:r>
        <w:tab/>
        <w:t>‘world’</w:t>
      </w:r>
    </w:p>
    <w:p w14:paraId="6552C906" w14:textId="35B8344B" w:rsidR="00110CA3" w:rsidRDefault="0077583C" w:rsidP="00EB3C0D">
      <w:pPr>
        <w:tabs>
          <w:tab w:val="clear" w:pos="369"/>
          <w:tab w:val="left" w:pos="720"/>
          <w:tab w:val="left" w:pos="1080"/>
          <w:tab w:val="left" w:pos="2520"/>
          <w:tab w:val="left" w:pos="3960"/>
          <w:tab w:val="left" w:pos="5220"/>
        </w:tabs>
      </w:pPr>
      <w:r>
        <w:tab/>
      </w:r>
      <w:r>
        <w:tab/>
        <w:t>/HM(L)/</w:t>
      </w:r>
      <w:r w:rsidR="00110CA3">
        <w:tab/>
      </w:r>
      <w:r w:rsidR="00110CA3">
        <w:rPr>
          <w:rFonts w:ascii="Doulos SIL" w:hAnsi="Doulos SIL"/>
          <w:i/>
          <w:color w:val="0000FF"/>
        </w:rPr>
        <w:t>féē</w:t>
      </w:r>
      <w:r w:rsidR="00110CA3">
        <w:rPr>
          <w:rFonts w:ascii="Doulos SIL" w:hAnsi="Doulos SIL"/>
          <w:i/>
          <w:color w:val="0000FF"/>
        </w:rPr>
        <w:tab/>
        <w:t>féē-rà</w:t>
      </w:r>
      <w:r w:rsidR="00110CA3">
        <w:tab/>
        <w:t>‘calabash’</w:t>
      </w:r>
    </w:p>
    <w:p w14:paraId="3EED35FE" w14:textId="77777777" w:rsidR="00110CA3" w:rsidRPr="00EB3C0D" w:rsidRDefault="00110CA3" w:rsidP="00110CA3">
      <w:pPr>
        <w:tabs>
          <w:tab w:val="clear" w:pos="369"/>
          <w:tab w:val="left" w:pos="720"/>
          <w:tab w:val="left" w:pos="1080"/>
          <w:tab w:val="left" w:pos="2520"/>
          <w:tab w:val="left" w:pos="3960"/>
          <w:tab w:val="left" w:pos="5220"/>
        </w:tabs>
      </w:pPr>
      <w:r>
        <w:lastRenderedPageBreak/>
        <w:tab/>
      </w:r>
      <w:r>
        <w:tab/>
      </w:r>
      <w:r>
        <w:tab/>
      </w:r>
      <w:r>
        <w:rPr>
          <w:rFonts w:ascii="Doulos SIL" w:hAnsi="Doulos SIL"/>
          <w:i/>
          <w:color w:val="0000FF"/>
        </w:rPr>
        <w:t>bu᷆l</w:t>
      </w:r>
      <w:r>
        <w:rPr>
          <w:rFonts w:ascii="Doulos SIL" w:hAnsi="Doulos SIL"/>
          <w:i/>
          <w:color w:val="0000FF"/>
        </w:rPr>
        <w:tab/>
        <w:t>bu᷆l-là</w:t>
      </w:r>
      <w:r>
        <w:tab/>
        <w:t>‘inheritance’</w:t>
      </w:r>
    </w:p>
    <w:p w14:paraId="6164387D" w14:textId="21D949FA" w:rsidR="0077583C" w:rsidRDefault="00110CA3" w:rsidP="00EB3C0D">
      <w:pPr>
        <w:tabs>
          <w:tab w:val="clear" w:pos="369"/>
          <w:tab w:val="left" w:pos="720"/>
          <w:tab w:val="left" w:pos="1080"/>
          <w:tab w:val="left" w:pos="2520"/>
          <w:tab w:val="left" w:pos="3960"/>
          <w:tab w:val="left" w:pos="5220"/>
        </w:tabs>
      </w:pPr>
      <w:r>
        <w:tab/>
      </w:r>
      <w:r>
        <w:tab/>
      </w:r>
      <w:r w:rsidR="00EB3C0D">
        <w:tab/>
      </w:r>
      <w:r w:rsidR="00EB3C0D">
        <w:rPr>
          <w:rFonts w:ascii="Doulos SIL" w:hAnsi="Doulos SIL"/>
          <w:i/>
          <w:color w:val="0000FF"/>
        </w:rPr>
        <w:t>búʔūⁿ</w:t>
      </w:r>
      <w:r w:rsidR="00EB3C0D">
        <w:rPr>
          <w:rFonts w:ascii="Doulos SIL" w:hAnsi="Doulos SIL"/>
          <w:i/>
          <w:color w:val="0000FF"/>
        </w:rPr>
        <w:tab/>
        <w:t>bú</w:t>
      </w:r>
      <w:r w:rsidR="00264B6D">
        <w:rPr>
          <w:rFonts w:ascii="Doulos SIL" w:hAnsi="Doulos SIL"/>
          <w:i/>
          <w:color w:val="0000FF"/>
        </w:rPr>
        <w:t>ʔū-nà</w:t>
      </w:r>
      <w:r w:rsidR="00EB3C0D">
        <w:tab/>
        <w:t>‘</w:t>
      </w:r>
      <w:r w:rsidR="00264B6D">
        <w:t>liver’</w:t>
      </w:r>
    </w:p>
    <w:p w14:paraId="3BAABD5F" w14:textId="77777777" w:rsidR="00110CA3" w:rsidRPr="00EB3C0D" w:rsidRDefault="00110CA3" w:rsidP="00110CA3">
      <w:pPr>
        <w:tabs>
          <w:tab w:val="clear" w:pos="369"/>
          <w:tab w:val="left" w:pos="720"/>
          <w:tab w:val="left" w:pos="1080"/>
          <w:tab w:val="left" w:pos="2520"/>
          <w:tab w:val="left" w:pos="3960"/>
          <w:tab w:val="left" w:pos="5220"/>
        </w:tabs>
      </w:pPr>
      <w:r>
        <w:tab/>
      </w:r>
      <w:r>
        <w:tab/>
      </w:r>
      <w:r>
        <w:tab/>
      </w:r>
      <w:r>
        <w:rPr>
          <w:rFonts w:ascii="Doulos SIL" w:hAnsi="Doulos SIL"/>
          <w:i/>
          <w:color w:val="0000FF"/>
        </w:rPr>
        <w:t>bɛ́ʔrɛ̄</w:t>
      </w:r>
      <w:r>
        <w:rPr>
          <w:rFonts w:ascii="Doulos SIL" w:hAnsi="Doulos SIL"/>
          <w:i/>
          <w:color w:val="0000FF"/>
        </w:rPr>
        <w:tab/>
        <w:t>bɛ́ʔr-à</w:t>
      </w:r>
      <w:r>
        <w:tab/>
        <w:t>‘yam’</w:t>
      </w:r>
    </w:p>
    <w:p w14:paraId="6EE1A25D" w14:textId="4DEEDB4E" w:rsidR="0049546D" w:rsidRPr="00EB3C0D" w:rsidRDefault="0049546D" w:rsidP="0049546D">
      <w:pPr>
        <w:tabs>
          <w:tab w:val="clear" w:pos="369"/>
          <w:tab w:val="left" w:pos="720"/>
          <w:tab w:val="left" w:pos="1080"/>
          <w:tab w:val="left" w:pos="2520"/>
          <w:tab w:val="left" w:pos="3960"/>
          <w:tab w:val="left" w:pos="5220"/>
        </w:tabs>
      </w:pPr>
      <w:r>
        <w:tab/>
      </w:r>
      <w:r>
        <w:tab/>
      </w:r>
      <w:r>
        <w:tab/>
      </w:r>
      <w:r w:rsidR="00110CA3">
        <w:rPr>
          <w:rFonts w:ascii="Doulos SIL" w:hAnsi="Doulos SIL"/>
          <w:i/>
          <w:color w:val="0000FF"/>
        </w:rPr>
        <w:t>múúlī</w:t>
      </w:r>
      <w:r>
        <w:rPr>
          <w:rFonts w:ascii="Doulos SIL" w:hAnsi="Doulos SIL"/>
          <w:i/>
          <w:color w:val="0000FF"/>
        </w:rPr>
        <w:tab/>
      </w:r>
      <w:r w:rsidR="00E05329">
        <w:rPr>
          <w:rFonts w:ascii="Doulos SIL" w:hAnsi="Doulos SIL"/>
          <w:i/>
          <w:color w:val="0000FF"/>
        </w:rPr>
        <w:t>múūl-là</w:t>
      </w:r>
      <w:r>
        <w:tab/>
        <w:t>‘</w:t>
      </w:r>
      <w:r w:rsidR="00E05329">
        <w:t>ridge in field’</w:t>
      </w:r>
    </w:p>
    <w:p w14:paraId="1F8BFF1F" w14:textId="77777777" w:rsidR="00110CA3" w:rsidRPr="00EB3C0D" w:rsidRDefault="00110CA3" w:rsidP="00110CA3">
      <w:pPr>
        <w:tabs>
          <w:tab w:val="clear" w:pos="369"/>
          <w:tab w:val="left" w:pos="720"/>
          <w:tab w:val="left" w:pos="1080"/>
          <w:tab w:val="left" w:pos="2520"/>
          <w:tab w:val="left" w:pos="3960"/>
          <w:tab w:val="left" w:pos="5220"/>
        </w:tabs>
      </w:pPr>
      <w:r>
        <w:tab/>
      </w:r>
      <w:r>
        <w:tab/>
      </w:r>
      <w:r>
        <w:tab/>
      </w:r>
      <w:r>
        <w:rPr>
          <w:rFonts w:ascii="Doulos SIL" w:hAnsi="Doulos SIL"/>
          <w:i/>
          <w:color w:val="0000FF"/>
        </w:rPr>
        <w:t>nínáʔāⁿ</w:t>
      </w:r>
      <w:r>
        <w:rPr>
          <w:rFonts w:ascii="Doulos SIL" w:hAnsi="Doulos SIL"/>
          <w:i/>
          <w:color w:val="0000FF"/>
        </w:rPr>
        <w:tab/>
        <w:t>nínáʔā-nà</w:t>
      </w:r>
      <w:r>
        <w:tab/>
        <w:t>‘scorpion’</w:t>
      </w:r>
    </w:p>
    <w:p w14:paraId="7F432ADE" w14:textId="494CC064" w:rsidR="0077583C" w:rsidRDefault="0077583C" w:rsidP="00EB3C0D">
      <w:pPr>
        <w:tabs>
          <w:tab w:val="clear" w:pos="369"/>
          <w:tab w:val="left" w:pos="720"/>
          <w:tab w:val="left" w:pos="1080"/>
          <w:tab w:val="left" w:pos="2520"/>
          <w:tab w:val="left" w:pos="3960"/>
          <w:tab w:val="left" w:pos="5220"/>
        </w:tabs>
      </w:pPr>
      <w:r>
        <w:tab/>
      </w:r>
      <w:r>
        <w:tab/>
        <w:t>/HL/</w:t>
      </w:r>
      <w:r>
        <w:tab/>
      </w:r>
      <w:r w:rsidR="00EB187C">
        <w:rPr>
          <w:rFonts w:ascii="Doulos SIL" w:hAnsi="Doulos SIL"/>
          <w:i/>
          <w:color w:val="0000FF"/>
        </w:rPr>
        <w:t>kápɔ̀n</w:t>
      </w:r>
      <w:r w:rsidR="00EB3C0D">
        <w:tab/>
      </w:r>
      <w:r w:rsidR="00EB187C">
        <w:rPr>
          <w:rFonts w:ascii="Doulos SIL" w:hAnsi="Doulos SIL"/>
          <w:i/>
          <w:color w:val="0000FF"/>
        </w:rPr>
        <w:t>kápɔ̀n-ná</w:t>
      </w:r>
      <w:r w:rsidR="00EB3C0D">
        <w:tab/>
      </w:r>
      <w:r>
        <w:t>‘</w:t>
      </w:r>
      <w:r w:rsidR="00EB187C">
        <w:t>daba (type)’</w:t>
      </w:r>
    </w:p>
    <w:p w14:paraId="4D96C650" w14:textId="3519F9CA" w:rsidR="00666C2A" w:rsidRPr="00EB3C0D" w:rsidRDefault="00666C2A" w:rsidP="00666C2A">
      <w:pPr>
        <w:tabs>
          <w:tab w:val="clear" w:pos="369"/>
          <w:tab w:val="left" w:pos="720"/>
          <w:tab w:val="left" w:pos="1080"/>
          <w:tab w:val="left" w:pos="2520"/>
          <w:tab w:val="left" w:pos="3960"/>
          <w:tab w:val="left" w:pos="5220"/>
        </w:tabs>
      </w:pPr>
      <w:r>
        <w:tab/>
      </w:r>
      <w:r>
        <w:tab/>
      </w:r>
      <w:r>
        <w:tab/>
      </w:r>
      <w:r>
        <w:rPr>
          <w:rFonts w:ascii="Doulos SIL" w:hAnsi="Doulos SIL"/>
          <w:i/>
          <w:color w:val="0000FF"/>
        </w:rPr>
        <w:t>ɲɔ́kɔ̀ʔrɔ̀</w:t>
      </w:r>
      <w:r>
        <w:rPr>
          <w:rFonts w:ascii="Doulos SIL" w:hAnsi="Doulos SIL"/>
          <w:i/>
          <w:color w:val="0000FF"/>
        </w:rPr>
        <w:tab/>
        <w:t>ɲɔ́kɔ̀ʔr-ɔ́</w:t>
      </w:r>
      <w:r>
        <w:tab/>
        <w:t>‘face’</w:t>
      </w:r>
    </w:p>
    <w:p w14:paraId="4160755A" w14:textId="67786FDE" w:rsidR="0049546D" w:rsidRPr="00EB3C0D" w:rsidRDefault="0049546D" w:rsidP="0049546D">
      <w:pPr>
        <w:tabs>
          <w:tab w:val="clear" w:pos="369"/>
          <w:tab w:val="left" w:pos="720"/>
          <w:tab w:val="left" w:pos="1080"/>
          <w:tab w:val="left" w:pos="2520"/>
          <w:tab w:val="left" w:pos="3960"/>
          <w:tab w:val="left" w:pos="5220"/>
        </w:tabs>
      </w:pPr>
      <w:r>
        <w:tab/>
      </w:r>
      <w:r>
        <w:tab/>
      </w:r>
      <w:r>
        <w:tab/>
      </w:r>
      <w:r w:rsidRPr="00986631">
        <w:rPr>
          <w:rFonts w:ascii="Doulos SIL" w:hAnsi="Doulos SIL"/>
          <w:i/>
          <w:color w:val="0000FF"/>
        </w:rPr>
        <w:t>k</w:t>
      </w:r>
      <w:r>
        <w:rPr>
          <w:rFonts w:ascii="Doulos SIL" w:hAnsi="Doulos SIL"/>
          <w:i/>
          <w:color w:val="0000FF"/>
        </w:rPr>
        <w:t>pásùʔùⁿ</w:t>
      </w:r>
      <w:r>
        <w:rPr>
          <w:rFonts w:ascii="Doulos SIL" w:hAnsi="Doulos SIL"/>
          <w:i/>
          <w:color w:val="0000FF"/>
        </w:rPr>
        <w:tab/>
      </w:r>
      <w:r w:rsidRPr="00986631">
        <w:rPr>
          <w:rFonts w:ascii="Doulos SIL" w:hAnsi="Doulos SIL"/>
          <w:i/>
          <w:color w:val="0000FF"/>
        </w:rPr>
        <w:t>k</w:t>
      </w:r>
      <w:r>
        <w:rPr>
          <w:rFonts w:ascii="Doulos SIL" w:hAnsi="Doulos SIL"/>
          <w:i/>
          <w:color w:val="0000FF"/>
        </w:rPr>
        <w:t>pásùʔù-ná</w:t>
      </w:r>
      <w:r>
        <w:tab/>
        <w:t>‘week’</w:t>
      </w:r>
    </w:p>
    <w:p w14:paraId="2C82E4F3" w14:textId="50E5E8A2" w:rsidR="0049546D" w:rsidRPr="00EB3C0D" w:rsidRDefault="0049546D" w:rsidP="0049546D">
      <w:pPr>
        <w:tabs>
          <w:tab w:val="clear" w:pos="369"/>
          <w:tab w:val="left" w:pos="720"/>
          <w:tab w:val="left" w:pos="1080"/>
          <w:tab w:val="left" w:pos="2520"/>
          <w:tab w:val="left" w:pos="3960"/>
          <w:tab w:val="left" w:pos="5220"/>
        </w:tabs>
      </w:pPr>
      <w:r>
        <w:tab/>
      </w:r>
      <w:r>
        <w:tab/>
      </w:r>
      <w:r>
        <w:tab/>
      </w:r>
      <w:r w:rsidRPr="00986631">
        <w:rPr>
          <w:rFonts w:ascii="Doulos SIL" w:hAnsi="Doulos SIL"/>
          <w:i/>
          <w:color w:val="0000FF"/>
        </w:rPr>
        <w:t>k</w:t>
      </w:r>
      <w:r w:rsidR="00EB187C">
        <w:rPr>
          <w:rFonts w:ascii="Doulos SIL" w:hAnsi="Doulos SIL"/>
          <w:i/>
          <w:color w:val="0000FF"/>
        </w:rPr>
        <w:t>ókóbàʔà</w:t>
      </w:r>
      <w:r>
        <w:rPr>
          <w:rFonts w:ascii="Doulos SIL" w:hAnsi="Doulos SIL"/>
          <w:i/>
          <w:color w:val="0000FF"/>
        </w:rPr>
        <w:tab/>
      </w:r>
      <w:r w:rsidR="00EB187C" w:rsidRPr="00986631">
        <w:rPr>
          <w:rFonts w:ascii="Doulos SIL" w:hAnsi="Doulos SIL"/>
          <w:i/>
          <w:color w:val="0000FF"/>
        </w:rPr>
        <w:t>k</w:t>
      </w:r>
      <w:r w:rsidR="00EB187C">
        <w:rPr>
          <w:rFonts w:ascii="Doulos SIL" w:hAnsi="Doulos SIL"/>
          <w:i/>
          <w:color w:val="0000FF"/>
        </w:rPr>
        <w:t>ókóbàʔà-rá</w:t>
      </w:r>
      <w:r>
        <w:tab/>
        <w:t>‘</w:t>
      </w:r>
      <w:r w:rsidR="00EB187C">
        <w:t>leper’</w:t>
      </w:r>
    </w:p>
    <w:p w14:paraId="0013F3B8" w14:textId="77777777" w:rsidR="00666C2A" w:rsidRDefault="0077583C" w:rsidP="00EB3C0D">
      <w:pPr>
        <w:tabs>
          <w:tab w:val="clear" w:pos="369"/>
          <w:tab w:val="left" w:pos="720"/>
          <w:tab w:val="left" w:pos="1080"/>
          <w:tab w:val="left" w:pos="2520"/>
          <w:tab w:val="left" w:pos="3960"/>
          <w:tab w:val="left" w:pos="5220"/>
        </w:tabs>
      </w:pPr>
      <w:r>
        <w:tab/>
      </w:r>
      <w:r>
        <w:tab/>
        <w:t>/LH/</w:t>
      </w:r>
    </w:p>
    <w:p w14:paraId="1E773A2D" w14:textId="0D9BCE5E" w:rsidR="00666C2A" w:rsidRPr="00666C2A" w:rsidRDefault="00666C2A" w:rsidP="00666C2A">
      <w:pPr>
        <w:tabs>
          <w:tab w:val="clear" w:pos="369"/>
          <w:tab w:val="left" w:pos="720"/>
          <w:tab w:val="left" w:pos="1080"/>
          <w:tab w:val="left" w:pos="2520"/>
          <w:tab w:val="left" w:pos="3960"/>
          <w:tab w:val="left" w:pos="5220"/>
        </w:tabs>
        <w:rPr>
          <w:i/>
        </w:rPr>
      </w:pPr>
      <w:r>
        <w:tab/>
      </w:r>
      <w:r>
        <w:tab/>
        <w:t xml:space="preserve">   </w:t>
      </w:r>
      <w:r>
        <w:rPr>
          <w:i/>
        </w:rPr>
        <w:t>suffix L-toned</w:t>
      </w:r>
    </w:p>
    <w:p w14:paraId="6C83F7E9" w14:textId="0A859096" w:rsidR="0077583C" w:rsidRDefault="00666C2A" w:rsidP="00EB3C0D">
      <w:pPr>
        <w:tabs>
          <w:tab w:val="clear" w:pos="369"/>
          <w:tab w:val="left" w:pos="720"/>
          <w:tab w:val="left" w:pos="1080"/>
          <w:tab w:val="left" w:pos="2520"/>
          <w:tab w:val="left" w:pos="3960"/>
          <w:tab w:val="left" w:pos="5220"/>
        </w:tabs>
      </w:pPr>
      <w:r>
        <w:tab/>
      </w:r>
      <w:r>
        <w:tab/>
      </w:r>
      <w:r w:rsidR="00264B6D">
        <w:tab/>
      </w:r>
      <w:r w:rsidR="00264B6D">
        <w:rPr>
          <w:rFonts w:ascii="Doulos SIL" w:hAnsi="Doulos SIL"/>
          <w:i/>
          <w:color w:val="0000FF"/>
        </w:rPr>
        <w:t>jùfá</w:t>
      </w:r>
      <w:r w:rsidR="00264B6D">
        <w:rPr>
          <w:rFonts w:ascii="Doulos SIL" w:hAnsi="Doulos SIL"/>
          <w:i/>
          <w:color w:val="0000FF"/>
        </w:rPr>
        <w:tab/>
        <w:t>jùfá-rà</w:t>
      </w:r>
      <w:r w:rsidR="00264B6D">
        <w:tab/>
        <w:t>‘pocket’</w:t>
      </w:r>
    </w:p>
    <w:p w14:paraId="17BECA0A" w14:textId="77777777" w:rsidR="00EB187C" w:rsidRDefault="00EB187C" w:rsidP="00EB187C">
      <w:pPr>
        <w:tabs>
          <w:tab w:val="clear" w:pos="369"/>
          <w:tab w:val="left" w:pos="720"/>
          <w:tab w:val="left" w:pos="1080"/>
          <w:tab w:val="left" w:pos="2520"/>
          <w:tab w:val="left" w:pos="3960"/>
          <w:tab w:val="left" w:pos="5220"/>
        </w:tabs>
      </w:pPr>
      <w:r>
        <w:tab/>
      </w:r>
      <w:r>
        <w:tab/>
      </w:r>
      <w:r>
        <w:tab/>
      </w:r>
      <w:r>
        <w:rPr>
          <w:rFonts w:ascii="Doulos SIL" w:hAnsi="Doulos SIL"/>
          <w:i/>
          <w:color w:val="0000FF"/>
        </w:rPr>
        <w:t>sìzó</w:t>
      </w:r>
      <w:r>
        <w:rPr>
          <w:rFonts w:ascii="Doulos SIL" w:hAnsi="Doulos SIL"/>
          <w:i/>
          <w:color w:val="0000FF"/>
        </w:rPr>
        <w:tab/>
        <w:t>sìzó-rà</w:t>
      </w:r>
      <w:r>
        <w:tab/>
        <w:t>‘scissors’</w:t>
      </w:r>
    </w:p>
    <w:p w14:paraId="5A75E77B" w14:textId="22C0D08F" w:rsidR="00264B6D" w:rsidRDefault="00264B6D" w:rsidP="00264B6D">
      <w:pPr>
        <w:tabs>
          <w:tab w:val="clear" w:pos="369"/>
          <w:tab w:val="left" w:pos="720"/>
          <w:tab w:val="left" w:pos="1080"/>
          <w:tab w:val="left" w:pos="2520"/>
          <w:tab w:val="left" w:pos="3960"/>
          <w:tab w:val="left" w:pos="5220"/>
        </w:tabs>
      </w:pPr>
      <w:r>
        <w:tab/>
      </w:r>
      <w:r>
        <w:tab/>
      </w:r>
      <w:r>
        <w:tab/>
      </w:r>
      <w:r w:rsidR="00EB187C">
        <w:rPr>
          <w:rFonts w:ascii="Doulos SIL" w:hAnsi="Doulos SIL"/>
          <w:i/>
          <w:color w:val="0000FF"/>
        </w:rPr>
        <w:t>pɔ̀sɔ́n</w:t>
      </w:r>
      <w:r>
        <w:rPr>
          <w:rFonts w:ascii="Doulos SIL" w:hAnsi="Doulos SIL"/>
          <w:i/>
          <w:color w:val="0000FF"/>
        </w:rPr>
        <w:tab/>
      </w:r>
      <w:r w:rsidR="00EB187C">
        <w:rPr>
          <w:rFonts w:ascii="Doulos SIL" w:hAnsi="Doulos SIL"/>
          <w:i/>
          <w:color w:val="0000FF"/>
        </w:rPr>
        <w:t>pɔ̀sɔ́n-nɔ̀</w:t>
      </w:r>
      <w:r>
        <w:tab/>
        <w:t>‘</w:t>
      </w:r>
      <w:r w:rsidR="00EB187C">
        <w:t>poison (n)’</w:t>
      </w:r>
    </w:p>
    <w:p w14:paraId="37BBA352" w14:textId="049219A4" w:rsidR="00110CA3" w:rsidRDefault="00110CA3" w:rsidP="00110CA3">
      <w:pPr>
        <w:tabs>
          <w:tab w:val="clear" w:pos="369"/>
          <w:tab w:val="left" w:pos="720"/>
          <w:tab w:val="left" w:pos="1080"/>
          <w:tab w:val="left" w:pos="2520"/>
          <w:tab w:val="left" w:pos="3960"/>
          <w:tab w:val="left" w:pos="5220"/>
        </w:tabs>
      </w:pPr>
      <w:r>
        <w:tab/>
      </w:r>
      <w:r>
        <w:tab/>
      </w:r>
      <w:r>
        <w:tab/>
      </w:r>
      <w:r>
        <w:rPr>
          <w:rFonts w:ascii="Doulos SIL" w:hAnsi="Doulos SIL"/>
          <w:i/>
          <w:color w:val="0000FF"/>
        </w:rPr>
        <w:t>bààgɛ́ⁿ</w:t>
      </w:r>
      <w:r>
        <w:rPr>
          <w:rFonts w:ascii="Doulos SIL" w:hAnsi="Doulos SIL"/>
          <w:i/>
          <w:color w:val="0000FF"/>
        </w:rPr>
        <w:tab/>
        <w:t>bààgɛ́-nà</w:t>
      </w:r>
      <w:r>
        <w:tab/>
        <w:t>‘tea’</w:t>
      </w:r>
    </w:p>
    <w:p w14:paraId="0098B0F4" w14:textId="4B158EFC" w:rsidR="0014522C" w:rsidRDefault="0014522C" w:rsidP="0014522C">
      <w:pPr>
        <w:tabs>
          <w:tab w:val="clear" w:pos="369"/>
          <w:tab w:val="left" w:pos="720"/>
          <w:tab w:val="left" w:pos="1080"/>
          <w:tab w:val="left" w:pos="2520"/>
          <w:tab w:val="left" w:pos="3960"/>
          <w:tab w:val="left" w:pos="5220"/>
        </w:tabs>
      </w:pPr>
      <w:r>
        <w:tab/>
      </w:r>
      <w:r>
        <w:tab/>
      </w:r>
      <w:r>
        <w:tab/>
      </w:r>
      <w:r>
        <w:rPr>
          <w:rFonts w:ascii="Doulos SIL" w:hAnsi="Doulos SIL"/>
          <w:i/>
          <w:color w:val="0000FF"/>
        </w:rPr>
        <w:t>dɔ̀ʔɔ̀rɔ́</w:t>
      </w:r>
      <w:r>
        <w:rPr>
          <w:rFonts w:ascii="Doulos SIL" w:hAnsi="Doulos SIL"/>
          <w:i/>
          <w:color w:val="0000FF"/>
        </w:rPr>
        <w:tab/>
        <w:t>dɔ̀ʔɔ̀rɔ́-rɔ̀</w:t>
      </w:r>
      <w:r>
        <w:tab/>
        <w:t>‘heat’</w:t>
      </w:r>
    </w:p>
    <w:p w14:paraId="23668CD8" w14:textId="241DBEBD" w:rsidR="00EB187C" w:rsidRDefault="00EB187C" w:rsidP="0014522C">
      <w:pPr>
        <w:tabs>
          <w:tab w:val="clear" w:pos="369"/>
          <w:tab w:val="left" w:pos="720"/>
          <w:tab w:val="left" w:pos="1080"/>
          <w:tab w:val="left" w:pos="2520"/>
          <w:tab w:val="left" w:pos="3960"/>
          <w:tab w:val="left" w:pos="5220"/>
        </w:tabs>
      </w:pPr>
      <w:r>
        <w:tab/>
      </w:r>
      <w:r>
        <w:tab/>
      </w:r>
      <w:r>
        <w:tab/>
      </w:r>
      <w:r w:rsidRPr="00986631">
        <w:rPr>
          <w:rFonts w:ascii="Doulos SIL" w:hAnsi="Doulos SIL" w:cs="Lucida Grande"/>
          <w:i/>
          <w:color w:val="0000FF"/>
        </w:rPr>
        <w:t>ɲɔ̀ʔɔ̀mɛ́ⁿ</w:t>
      </w:r>
      <w:r>
        <w:rPr>
          <w:rFonts w:ascii="Doulos SIL" w:hAnsi="Doulos SIL" w:cs="Lucida Grande"/>
          <w:i/>
          <w:color w:val="0000FF"/>
        </w:rPr>
        <w:tab/>
      </w:r>
      <w:r w:rsidRPr="00986631">
        <w:rPr>
          <w:rFonts w:ascii="Doulos SIL" w:hAnsi="Doulos SIL" w:cs="Lucida Grande"/>
          <w:i/>
          <w:color w:val="0000FF"/>
        </w:rPr>
        <w:t>ɲɔ̀ʔɔ̀mɛ́</w:t>
      </w:r>
      <w:r>
        <w:rPr>
          <w:rFonts w:ascii="Doulos SIL" w:hAnsi="Doulos SIL" w:cs="Lucida Grande"/>
          <w:i/>
          <w:color w:val="0000FF"/>
        </w:rPr>
        <w:t>-nà</w:t>
      </w:r>
      <w:r>
        <w:tab/>
        <w:t>‘camel’</w:t>
      </w:r>
    </w:p>
    <w:p w14:paraId="409095DF" w14:textId="725B1C38" w:rsidR="00666C2A" w:rsidRPr="00666C2A" w:rsidRDefault="00666C2A" w:rsidP="0014522C">
      <w:pPr>
        <w:tabs>
          <w:tab w:val="clear" w:pos="369"/>
          <w:tab w:val="left" w:pos="720"/>
          <w:tab w:val="left" w:pos="1080"/>
          <w:tab w:val="left" w:pos="2520"/>
          <w:tab w:val="left" w:pos="3960"/>
          <w:tab w:val="left" w:pos="5220"/>
        </w:tabs>
        <w:rPr>
          <w:i/>
        </w:rPr>
      </w:pPr>
      <w:r>
        <w:tab/>
      </w:r>
      <w:r>
        <w:tab/>
        <w:t xml:space="preserve">   </w:t>
      </w:r>
      <w:r>
        <w:rPr>
          <w:i/>
        </w:rPr>
        <w:t>suffix H-toned</w:t>
      </w:r>
    </w:p>
    <w:p w14:paraId="409C8975" w14:textId="77777777" w:rsidR="00666C2A" w:rsidRPr="00EB3C0D" w:rsidRDefault="00666C2A" w:rsidP="00666C2A">
      <w:pPr>
        <w:tabs>
          <w:tab w:val="clear" w:pos="369"/>
          <w:tab w:val="left" w:pos="720"/>
          <w:tab w:val="left" w:pos="1080"/>
          <w:tab w:val="left" w:pos="2520"/>
          <w:tab w:val="left" w:pos="3960"/>
          <w:tab w:val="left" w:pos="5220"/>
        </w:tabs>
      </w:pPr>
      <w:r>
        <w:tab/>
      </w:r>
      <w:r>
        <w:tab/>
      </w:r>
      <w:r>
        <w:tab/>
      </w:r>
      <w:r>
        <w:rPr>
          <w:rFonts w:ascii="Doulos SIL" w:hAnsi="Doulos SIL"/>
          <w:i/>
          <w:color w:val="0000FF"/>
        </w:rPr>
        <w:t>sìnáʔáⁿ</w:t>
      </w:r>
      <w:r>
        <w:rPr>
          <w:rFonts w:ascii="Doulos SIL" w:hAnsi="Doulos SIL"/>
          <w:i/>
          <w:color w:val="0000FF"/>
        </w:rPr>
        <w:tab/>
        <w:t>sìnáʔá-ná</w:t>
      </w:r>
      <w:r>
        <w:tab/>
        <w:t>‘roselle’</w:t>
      </w:r>
    </w:p>
    <w:p w14:paraId="688F860B" w14:textId="46C7F522" w:rsidR="0014522C" w:rsidRPr="00EB3C0D" w:rsidRDefault="0014522C" w:rsidP="0014522C">
      <w:pPr>
        <w:tabs>
          <w:tab w:val="clear" w:pos="369"/>
          <w:tab w:val="left" w:pos="720"/>
          <w:tab w:val="left" w:pos="1080"/>
          <w:tab w:val="left" w:pos="2520"/>
          <w:tab w:val="left" w:pos="3960"/>
          <w:tab w:val="left" w:pos="5220"/>
        </w:tabs>
      </w:pPr>
      <w:r>
        <w:tab/>
      </w:r>
      <w:r>
        <w:tab/>
      </w:r>
      <w:r>
        <w:tab/>
      </w:r>
      <w:r w:rsidR="00666C2A">
        <w:rPr>
          <w:rFonts w:ascii="Doulos SIL" w:hAnsi="Doulos SIL"/>
          <w:i/>
          <w:color w:val="0000FF"/>
        </w:rPr>
        <w:t>màkár</w:t>
      </w:r>
      <w:r>
        <w:rPr>
          <w:rFonts w:ascii="Doulos SIL" w:hAnsi="Doulos SIL"/>
          <w:i/>
          <w:color w:val="0000FF"/>
        </w:rPr>
        <w:tab/>
      </w:r>
      <w:r w:rsidR="00666C2A">
        <w:rPr>
          <w:rFonts w:ascii="Doulos SIL" w:hAnsi="Doulos SIL"/>
          <w:i/>
          <w:color w:val="0000FF"/>
        </w:rPr>
        <w:t>màkár-rá</w:t>
      </w:r>
      <w:r>
        <w:tab/>
        <w:t>‘</w:t>
      </w:r>
      <w:r w:rsidR="00666C2A">
        <w:t>pity (n)’</w:t>
      </w:r>
    </w:p>
    <w:p w14:paraId="744B4DB2" w14:textId="41AF8CBF" w:rsidR="00264B6D" w:rsidRDefault="00264B6D" w:rsidP="00264B6D">
      <w:pPr>
        <w:tabs>
          <w:tab w:val="clear" w:pos="369"/>
          <w:tab w:val="left" w:pos="720"/>
          <w:tab w:val="left" w:pos="1080"/>
          <w:tab w:val="left" w:pos="2520"/>
          <w:tab w:val="left" w:pos="3960"/>
          <w:tab w:val="left" w:pos="5220"/>
        </w:tabs>
      </w:pPr>
      <w:r>
        <w:tab/>
      </w:r>
      <w:r>
        <w:tab/>
      </w:r>
      <w:r w:rsidRPr="00666C2A">
        <w:t>/MH/</w:t>
      </w:r>
      <w:r>
        <w:tab/>
      </w:r>
      <w:r>
        <w:rPr>
          <w:rFonts w:ascii="Doulos SIL" w:hAnsi="Doulos SIL"/>
          <w:i/>
          <w:color w:val="0000FF"/>
        </w:rPr>
        <w:t>gbātá</w:t>
      </w:r>
      <w:r>
        <w:rPr>
          <w:rFonts w:ascii="Doulos SIL" w:hAnsi="Doulos SIL"/>
          <w:i/>
          <w:color w:val="0000FF"/>
        </w:rPr>
        <w:tab/>
        <w:t>gbātá-rà</w:t>
      </w:r>
      <w:r>
        <w:tab/>
        <w:t>‘shed’</w:t>
      </w:r>
    </w:p>
    <w:p w14:paraId="73496208" w14:textId="77777777" w:rsidR="00666C2A" w:rsidRPr="00EB3C0D" w:rsidRDefault="00666C2A" w:rsidP="00666C2A">
      <w:pPr>
        <w:tabs>
          <w:tab w:val="clear" w:pos="369"/>
          <w:tab w:val="left" w:pos="720"/>
          <w:tab w:val="left" w:pos="1080"/>
          <w:tab w:val="left" w:pos="2520"/>
          <w:tab w:val="left" w:pos="3960"/>
          <w:tab w:val="left" w:pos="5220"/>
        </w:tabs>
      </w:pPr>
      <w:r>
        <w:tab/>
      </w:r>
      <w:r>
        <w:tab/>
      </w:r>
      <w:r>
        <w:tab/>
      </w:r>
      <w:r>
        <w:rPr>
          <w:rFonts w:ascii="Doulos SIL" w:hAnsi="Doulos SIL"/>
          <w:i/>
          <w:color w:val="0000FF"/>
        </w:rPr>
        <w:t>nāŋgɔ́</w:t>
      </w:r>
      <w:r>
        <w:rPr>
          <w:rFonts w:ascii="Doulos SIL" w:hAnsi="Doulos SIL"/>
          <w:i/>
          <w:color w:val="0000FF"/>
        </w:rPr>
        <w:tab/>
        <w:t>nāŋgɔ́-rà</w:t>
      </w:r>
      <w:r>
        <w:tab/>
        <w:t>‘garden’</w:t>
      </w:r>
    </w:p>
    <w:p w14:paraId="67A10503" w14:textId="00DD21DB" w:rsidR="000D62F4" w:rsidRDefault="000D62F4" w:rsidP="00264B6D">
      <w:pPr>
        <w:tabs>
          <w:tab w:val="clear" w:pos="369"/>
          <w:tab w:val="left" w:pos="720"/>
          <w:tab w:val="left" w:pos="1080"/>
          <w:tab w:val="left" w:pos="2520"/>
          <w:tab w:val="left" w:pos="3960"/>
          <w:tab w:val="left" w:pos="5220"/>
        </w:tabs>
      </w:pPr>
      <w:r>
        <w:tab/>
      </w:r>
      <w:r>
        <w:tab/>
      </w:r>
      <w:r>
        <w:tab/>
      </w:r>
      <w:r w:rsidR="00666C2A">
        <w:rPr>
          <w:rFonts w:ascii="Doulos SIL" w:hAnsi="Doulos SIL"/>
          <w:i/>
          <w:color w:val="0000FF"/>
        </w:rPr>
        <w:t>ɲāmākú</w:t>
      </w:r>
      <w:r>
        <w:rPr>
          <w:rFonts w:ascii="Doulos SIL" w:hAnsi="Doulos SIL"/>
          <w:i/>
          <w:color w:val="0000FF"/>
        </w:rPr>
        <w:tab/>
      </w:r>
      <w:r w:rsidR="00666C2A">
        <w:rPr>
          <w:rFonts w:ascii="Doulos SIL" w:hAnsi="Doulos SIL"/>
          <w:i/>
          <w:color w:val="0000FF"/>
        </w:rPr>
        <w:t>ɲāmākú-rɔ̀</w:t>
      </w:r>
      <w:r>
        <w:tab/>
        <w:t>‘</w:t>
      </w:r>
      <w:r w:rsidR="00666C2A">
        <w:t>ginger’</w:t>
      </w:r>
    </w:p>
    <w:p w14:paraId="3E687E4A" w14:textId="0E0F644A" w:rsidR="00666C2A" w:rsidRPr="00EB3C0D" w:rsidRDefault="00666C2A" w:rsidP="00264B6D">
      <w:pPr>
        <w:tabs>
          <w:tab w:val="clear" w:pos="369"/>
          <w:tab w:val="left" w:pos="720"/>
          <w:tab w:val="left" w:pos="1080"/>
          <w:tab w:val="left" w:pos="2520"/>
          <w:tab w:val="left" w:pos="3960"/>
          <w:tab w:val="left" w:pos="5220"/>
        </w:tabs>
      </w:pPr>
      <w:r>
        <w:tab/>
      </w:r>
      <w:r>
        <w:tab/>
        <w:t>/LMH/</w:t>
      </w:r>
      <w:r>
        <w:tab/>
      </w:r>
      <w:r>
        <w:rPr>
          <w:rFonts w:ascii="Doulos SIL" w:hAnsi="Doulos SIL"/>
          <w:i/>
          <w:color w:val="0000FF"/>
        </w:rPr>
        <w:t>kɔ̀lɔ̄sí</w:t>
      </w:r>
      <w:r>
        <w:rPr>
          <w:rFonts w:ascii="Doulos SIL" w:hAnsi="Doulos SIL"/>
          <w:i/>
          <w:color w:val="0000FF"/>
        </w:rPr>
        <w:tab/>
        <w:t>kɔ̀lɔ̄sí-rà</w:t>
      </w:r>
      <w:r>
        <w:tab/>
        <w:t>‘rosary’</w:t>
      </w:r>
    </w:p>
    <w:p w14:paraId="32203CE1" w14:textId="77777777" w:rsidR="00666C2A" w:rsidRDefault="00666C2A" w:rsidP="00666C2A">
      <w:pPr>
        <w:tabs>
          <w:tab w:val="clear" w:pos="369"/>
          <w:tab w:val="left" w:pos="720"/>
          <w:tab w:val="left" w:pos="1080"/>
          <w:tab w:val="left" w:pos="2520"/>
          <w:tab w:val="left" w:pos="3960"/>
          <w:tab w:val="left" w:pos="5220"/>
        </w:tabs>
      </w:pPr>
      <w:r>
        <w:tab/>
      </w:r>
      <w:r>
        <w:tab/>
      </w:r>
      <w:r>
        <w:tab/>
      </w:r>
      <w:r>
        <w:rPr>
          <w:rFonts w:ascii="Doulos SIL" w:hAnsi="Doulos SIL"/>
          <w:i/>
          <w:color w:val="0000FF"/>
        </w:rPr>
        <w:t>bòyākí</w:t>
      </w:r>
      <w:r>
        <w:rPr>
          <w:rFonts w:ascii="Doulos SIL" w:hAnsi="Doulos SIL"/>
          <w:i/>
          <w:color w:val="0000FF"/>
        </w:rPr>
        <w:tab/>
        <w:t>bòyākí-rà</w:t>
      </w:r>
      <w:r>
        <w:tab/>
        <w:t>‘guava’</w:t>
      </w:r>
    </w:p>
    <w:p w14:paraId="2420ECBC" w14:textId="77777777" w:rsidR="00EC1EDE" w:rsidRDefault="00EC1EDE" w:rsidP="00666C2A">
      <w:pPr>
        <w:tabs>
          <w:tab w:val="clear" w:pos="369"/>
          <w:tab w:val="left" w:pos="720"/>
          <w:tab w:val="left" w:pos="1080"/>
          <w:tab w:val="left" w:pos="2520"/>
          <w:tab w:val="left" w:pos="3960"/>
          <w:tab w:val="left" w:pos="5220"/>
        </w:tabs>
      </w:pPr>
    </w:p>
    <w:p w14:paraId="38793376" w14:textId="1CB816E7" w:rsidR="0077583C" w:rsidRDefault="0077583C" w:rsidP="00EB3C0D">
      <w:pPr>
        <w:tabs>
          <w:tab w:val="clear" w:pos="369"/>
          <w:tab w:val="left" w:pos="720"/>
          <w:tab w:val="left" w:pos="1080"/>
          <w:tab w:val="left" w:pos="2520"/>
          <w:tab w:val="left" w:pos="3960"/>
          <w:tab w:val="left" w:pos="5220"/>
        </w:tabs>
      </w:pPr>
      <w:r>
        <w:tab/>
        <w:t>c. tritonal</w:t>
      </w:r>
    </w:p>
    <w:p w14:paraId="543F4524" w14:textId="73EE5B74" w:rsidR="00EB187C" w:rsidRPr="00EB3C0D" w:rsidRDefault="0049546D" w:rsidP="00110CA3">
      <w:pPr>
        <w:tabs>
          <w:tab w:val="clear" w:pos="369"/>
          <w:tab w:val="left" w:pos="720"/>
          <w:tab w:val="left" w:pos="1080"/>
          <w:tab w:val="left" w:pos="2520"/>
          <w:tab w:val="left" w:pos="3960"/>
          <w:tab w:val="left" w:pos="5220"/>
        </w:tabs>
      </w:pPr>
      <w:r>
        <w:tab/>
      </w:r>
      <w:r>
        <w:tab/>
        <w:t>/HLH/</w:t>
      </w:r>
      <w:r w:rsidR="00EB187C">
        <w:tab/>
      </w:r>
      <w:r w:rsidR="00EB187C">
        <w:rPr>
          <w:rFonts w:ascii="Doulos SIL" w:hAnsi="Doulos SIL"/>
          <w:i/>
          <w:color w:val="0000FF"/>
        </w:rPr>
        <w:t>dáŋkùtɔ́</w:t>
      </w:r>
      <w:r w:rsidR="00EB187C">
        <w:rPr>
          <w:rFonts w:ascii="Doulos SIL" w:hAnsi="Doulos SIL"/>
          <w:i/>
          <w:color w:val="0000FF"/>
        </w:rPr>
        <w:tab/>
        <w:t>dáŋkùtɔ́-rɔ̀</w:t>
      </w:r>
      <w:r w:rsidR="00EB187C">
        <w:tab/>
        <w:t>‘nape’</w:t>
      </w:r>
    </w:p>
    <w:p w14:paraId="52FA6E06" w14:textId="126FC76C" w:rsidR="0049546D" w:rsidRPr="00EB3C0D" w:rsidRDefault="0049546D" w:rsidP="0049546D">
      <w:pPr>
        <w:tabs>
          <w:tab w:val="clear" w:pos="369"/>
          <w:tab w:val="left" w:pos="720"/>
          <w:tab w:val="left" w:pos="1080"/>
          <w:tab w:val="left" w:pos="2520"/>
          <w:tab w:val="left" w:pos="3960"/>
          <w:tab w:val="left" w:pos="5220"/>
        </w:tabs>
      </w:pPr>
      <w:r>
        <w:tab/>
      </w:r>
      <w:r>
        <w:tab/>
      </w:r>
      <w:r>
        <w:tab/>
      </w:r>
      <w:r w:rsidR="00EB187C">
        <w:rPr>
          <w:rFonts w:ascii="Doulos SIL" w:hAnsi="Doulos SIL"/>
          <w:i/>
          <w:color w:val="0000FF"/>
        </w:rPr>
        <w:t>gbɛ́lɛ̀má</w:t>
      </w:r>
      <w:r>
        <w:rPr>
          <w:rFonts w:ascii="Doulos SIL" w:hAnsi="Doulos SIL"/>
          <w:i/>
          <w:color w:val="0000FF"/>
        </w:rPr>
        <w:tab/>
      </w:r>
      <w:r w:rsidR="00EB187C">
        <w:rPr>
          <w:rFonts w:ascii="Doulos SIL" w:hAnsi="Doulos SIL"/>
          <w:i/>
          <w:color w:val="0000FF"/>
        </w:rPr>
        <w:t>gbɛ́lɛ̀má-nà</w:t>
      </w:r>
      <w:r>
        <w:tab/>
        <w:t>‘</w:t>
      </w:r>
      <w:r w:rsidR="00EB187C">
        <w:t>cassava’</w:t>
      </w:r>
    </w:p>
    <w:p w14:paraId="4A9F0437" w14:textId="009174D5" w:rsidR="0049546D" w:rsidRDefault="0049546D" w:rsidP="00EB3C0D">
      <w:pPr>
        <w:tabs>
          <w:tab w:val="clear" w:pos="369"/>
          <w:tab w:val="left" w:pos="720"/>
          <w:tab w:val="left" w:pos="1080"/>
          <w:tab w:val="left" w:pos="2520"/>
          <w:tab w:val="left" w:pos="3960"/>
          <w:tab w:val="left" w:pos="5220"/>
        </w:tabs>
      </w:pPr>
      <w:r>
        <w:tab/>
      </w:r>
      <w:r>
        <w:tab/>
        <w:t>/LHL/</w:t>
      </w:r>
      <w:r w:rsidR="00EB187C">
        <w:tab/>
      </w:r>
      <w:r w:rsidR="00EB187C">
        <w:rPr>
          <w:rFonts w:ascii="Doulos SIL" w:hAnsi="Doulos SIL"/>
          <w:i/>
          <w:color w:val="0000FF"/>
        </w:rPr>
        <w:t>jàŋgbálà</w:t>
      </w:r>
      <w:r w:rsidR="00EB187C">
        <w:rPr>
          <w:rFonts w:ascii="Doulos SIL" w:hAnsi="Doulos SIL"/>
          <w:i/>
          <w:color w:val="0000FF"/>
        </w:rPr>
        <w:tab/>
        <w:t>jàŋgbál-à</w:t>
      </w:r>
      <w:r w:rsidR="00EB187C">
        <w:tab/>
        <w:t>‘tail’</w:t>
      </w:r>
    </w:p>
    <w:p w14:paraId="457B3AEE" w14:textId="213EC40A" w:rsidR="00EB187C" w:rsidRDefault="00EB187C" w:rsidP="00EB187C">
      <w:pPr>
        <w:tabs>
          <w:tab w:val="clear" w:pos="369"/>
          <w:tab w:val="left" w:pos="720"/>
          <w:tab w:val="left" w:pos="1080"/>
          <w:tab w:val="left" w:pos="2520"/>
          <w:tab w:val="left" w:pos="3960"/>
          <w:tab w:val="left" w:pos="5220"/>
        </w:tabs>
      </w:pPr>
      <w:r>
        <w:tab/>
      </w:r>
      <w:r>
        <w:tab/>
        <w:t>/LHM/</w:t>
      </w:r>
      <w:r>
        <w:tab/>
      </w:r>
      <w:r>
        <w:rPr>
          <w:rFonts w:ascii="Doulos SIL" w:hAnsi="Doulos SIL"/>
          <w:i/>
          <w:color w:val="0000FF"/>
        </w:rPr>
        <w:t>jàbálā</w:t>
      </w:r>
      <w:r>
        <w:rPr>
          <w:rFonts w:ascii="Doulos SIL" w:hAnsi="Doulos SIL"/>
          <w:i/>
          <w:color w:val="0000FF"/>
        </w:rPr>
        <w:tab/>
        <w:t>jàbálā-rā</w:t>
      </w:r>
      <w:r>
        <w:tab/>
        <w:t>‘white cowpea’</w:t>
      </w:r>
    </w:p>
    <w:p w14:paraId="52F77E20" w14:textId="745919DA" w:rsidR="00E05329" w:rsidRPr="00EB3C0D" w:rsidRDefault="00E05329" w:rsidP="00E05329">
      <w:pPr>
        <w:tabs>
          <w:tab w:val="clear" w:pos="369"/>
          <w:tab w:val="left" w:pos="720"/>
          <w:tab w:val="left" w:pos="1080"/>
          <w:tab w:val="left" w:pos="2520"/>
          <w:tab w:val="left" w:pos="3960"/>
          <w:tab w:val="left" w:pos="5220"/>
        </w:tabs>
      </w:pPr>
      <w:r>
        <w:tab/>
      </w:r>
      <w:r>
        <w:tab/>
      </w:r>
      <w:r>
        <w:tab/>
      </w:r>
      <w:r>
        <w:rPr>
          <w:rFonts w:ascii="Doulos SIL" w:hAnsi="Doulos SIL"/>
          <w:i/>
          <w:color w:val="0000FF"/>
        </w:rPr>
        <w:t>bɛ̀ɛ́nī</w:t>
      </w:r>
      <w:r>
        <w:rPr>
          <w:rFonts w:ascii="Doulos SIL" w:hAnsi="Doulos SIL"/>
          <w:i/>
          <w:color w:val="0000FF"/>
        </w:rPr>
        <w:tab/>
        <w:t>bɛ̀ɛ́n</w:t>
      </w:r>
      <w:r w:rsidR="00F91B1B">
        <w:rPr>
          <w:rFonts w:ascii="Doulos SIL" w:hAnsi="Doulos SIL"/>
          <w:i/>
          <w:color w:val="0000FF"/>
        </w:rPr>
        <w:t>̄</w:t>
      </w:r>
      <w:r>
        <w:rPr>
          <w:rFonts w:ascii="Doulos SIL" w:hAnsi="Doulos SIL"/>
          <w:i/>
          <w:color w:val="0000FF"/>
        </w:rPr>
        <w:t>-nā</w:t>
      </w:r>
      <w:r>
        <w:tab/>
        <w:t>‘sesame’</w:t>
      </w:r>
    </w:p>
    <w:p w14:paraId="363A644A" w14:textId="2276FC78" w:rsidR="00485798" w:rsidRPr="00EB3C0D" w:rsidRDefault="00485798" w:rsidP="00485798">
      <w:pPr>
        <w:tabs>
          <w:tab w:val="clear" w:pos="369"/>
          <w:tab w:val="left" w:pos="720"/>
          <w:tab w:val="left" w:pos="1080"/>
          <w:tab w:val="left" w:pos="2520"/>
          <w:tab w:val="left" w:pos="3960"/>
          <w:tab w:val="left" w:pos="5220"/>
        </w:tabs>
      </w:pPr>
      <w:r>
        <w:tab/>
      </w:r>
      <w:r>
        <w:tab/>
      </w:r>
      <w:r>
        <w:tab/>
      </w:r>
      <w:r>
        <w:rPr>
          <w:rFonts w:ascii="Doulos SIL" w:hAnsi="Doulos SIL"/>
          <w:i/>
          <w:color w:val="0000FF"/>
        </w:rPr>
        <w:t>tɔ̀ɔ́lɔ̄</w:t>
      </w:r>
      <w:r>
        <w:rPr>
          <w:rFonts w:ascii="Doulos SIL" w:hAnsi="Doulos SIL"/>
          <w:i/>
          <w:color w:val="0000FF"/>
        </w:rPr>
        <w:tab/>
        <w:t>t</w:t>
      </w:r>
      <w:r w:rsidR="00F91B1B">
        <w:rPr>
          <w:rFonts w:ascii="Doulos SIL" w:hAnsi="Doulos SIL"/>
          <w:i/>
          <w:color w:val="0000FF"/>
        </w:rPr>
        <w:t>ɔ̀ɔ᷆</w:t>
      </w:r>
      <w:r>
        <w:rPr>
          <w:rFonts w:ascii="Doulos SIL" w:hAnsi="Doulos SIL"/>
          <w:i/>
          <w:color w:val="0000FF"/>
        </w:rPr>
        <w:t>l-lɔ̄</w:t>
      </w:r>
      <w:r>
        <w:tab/>
        <w:t>‘okra’</w:t>
      </w:r>
    </w:p>
    <w:p w14:paraId="014A6F65" w14:textId="1172416E" w:rsidR="0014522C" w:rsidRDefault="0014522C" w:rsidP="0014522C">
      <w:pPr>
        <w:tabs>
          <w:tab w:val="clear" w:pos="369"/>
          <w:tab w:val="left" w:pos="720"/>
          <w:tab w:val="left" w:pos="1080"/>
          <w:tab w:val="left" w:pos="2520"/>
          <w:tab w:val="left" w:pos="3960"/>
          <w:tab w:val="left" w:pos="5220"/>
        </w:tabs>
      </w:pPr>
      <w:r>
        <w:tab/>
      </w:r>
      <w:r>
        <w:tab/>
        <w:t>/LHM(L)/</w:t>
      </w:r>
      <w:r w:rsidR="00EB187C">
        <w:tab/>
      </w:r>
      <w:r w:rsidR="00EB187C">
        <w:rPr>
          <w:rFonts w:ascii="Doulos SIL" w:hAnsi="Doulos SIL"/>
          <w:i/>
          <w:color w:val="0000FF"/>
        </w:rPr>
        <w:t>sùkár̄</w:t>
      </w:r>
      <w:r w:rsidR="00EB187C">
        <w:rPr>
          <w:rFonts w:ascii="Doulos SIL" w:hAnsi="Doulos SIL"/>
          <w:i/>
          <w:color w:val="0000FF"/>
        </w:rPr>
        <w:tab/>
        <w:t>sùkár̄-rà</w:t>
      </w:r>
      <w:r w:rsidR="00EB187C">
        <w:tab/>
        <w:t>‘sugar’</w:t>
      </w:r>
    </w:p>
    <w:p w14:paraId="1FA024F9" w14:textId="76F46F79" w:rsidR="0014522C" w:rsidRDefault="0014522C" w:rsidP="0014522C">
      <w:pPr>
        <w:tabs>
          <w:tab w:val="clear" w:pos="369"/>
          <w:tab w:val="left" w:pos="720"/>
          <w:tab w:val="left" w:pos="1080"/>
          <w:tab w:val="left" w:pos="2520"/>
          <w:tab w:val="left" w:pos="3960"/>
          <w:tab w:val="left" w:pos="5220"/>
        </w:tabs>
      </w:pPr>
      <w:r>
        <w:tab/>
      </w:r>
      <w:r>
        <w:tab/>
      </w:r>
      <w:r>
        <w:tab/>
      </w:r>
      <w:r>
        <w:rPr>
          <w:rFonts w:ascii="Doulos SIL" w:hAnsi="Doulos SIL"/>
          <w:i/>
          <w:color w:val="0000FF"/>
        </w:rPr>
        <w:t>bànɛ́ʔɛ̄</w:t>
      </w:r>
      <w:r>
        <w:rPr>
          <w:rFonts w:ascii="Doulos SIL" w:hAnsi="Doulos SIL"/>
          <w:i/>
          <w:color w:val="0000FF"/>
        </w:rPr>
        <w:tab/>
        <w:t>bànɛ́ʔɛ̄-rà</w:t>
      </w:r>
      <w:r>
        <w:tab/>
        <w:t>‘fatigue’</w:t>
      </w:r>
    </w:p>
    <w:p w14:paraId="0D239E08" w14:textId="5A006AE5" w:rsidR="00EB187C" w:rsidRPr="00EB3C0D" w:rsidRDefault="00EB187C" w:rsidP="00EB187C">
      <w:pPr>
        <w:tabs>
          <w:tab w:val="clear" w:pos="369"/>
          <w:tab w:val="left" w:pos="720"/>
          <w:tab w:val="left" w:pos="1080"/>
          <w:tab w:val="left" w:pos="2520"/>
          <w:tab w:val="left" w:pos="3960"/>
          <w:tab w:val="left" w:pos="5220"/>
        </w:tabs>
      </w:pPr>
      <w:r>
        <w:tab/>
      </w:r>
      <w:r>
        <w:tab/>
      </w:r>
      <w:r>
        <w:tab/>
      </w:r>
      <w:r>
        <w:rPr>
          <w:rFonts w:ascii="Doulos SIL" w:hAnsi="Doulos SIL"/>
          <w:i/>
          <w:color w:val="0000FF"/>
        </w:rPr>
        <w:t>ɲàʔálī</w:t>
      </w:r>
      <w:r>
        <w:rPr>
          <w:rFonts w:ascii="Doulos SIL" w:hAnsi="Doulos SIL"/>
          <w:i/>
          <w:color w:val="0000FF"/>
        </w:rPr>
        <w:tab/>
        <w:t>ɲàʔa᷆l-là</w:t>
      </w:r>
      <w:r>
        <w:tab/>
        <w:t>‘grain of sand’</w:t>
      </w:r>
    </w:p>
    <w:p w14:paraId="68E26535" w14:textId="77777777" w:rsidR="00796AE8" w:rsidRDefault="00796AE8" w:rsidP="00796AE8"/>
    <w:p w14:paraId="0DB3DB40" w14:textId="43039F03" w:rsidR="00012BED" w:rsidRDefault="00485798" w:rsidP="00012BED">
      <w:r>
        <w:t>(xx2</w:t>
      </w:r>
      <w:r w:rsidR="00012BED">
        <w:t>) illustrates the three-way tonal distinction for monosyllabic nouns with a single tone.</w:t>
      </w:r>
    </w:p>
    <w:p w14:paraId="47EEDBAC" w14:textId="77777777" w:rsidR="00012BED" w:rsidRDefault="00012BED" w:rsidP="00012BED"/>
    <w:p w14:paraId="316E42E2" w14:textId="183B9530" w:rsidR="00012BED" w:rsidRDefault="00485798" w:rsidP="00485798">
      <w:pPr>
        <w:tabs>
          <w:tab w:val="clear" w:pos="369"/>
          <w:tab w:val="left" w:pos="720"/>
          <w:tab w:val="left" w:pos="1350"/>
          <w:tab w:val="left" w:pos="2430"/>
          <w:tab w:val="left" w:pos="3600"/>
          <w:tab w:val="left" w:pos="4770"/>
        </w:tabs>
      </w:pPr>
      <w:r>
        <w:t>(xx2</w:t>
      </w:r>
      <w:r w:rsidR="00012BED">
        <w:t>)</w:t>
      </w:r>
      <w:r w:rsidR="00012BED">
        <w:tab/>
      </w:r>
      <w:r w:rsidR="00EC1EDE">
        <w:t>type</w:t>
      </w:r>
      <w:r w:rsidR="00012BED">
        <w:tab/>
        <w:t>gloss</w:t>
      </w:r>
      <w:r w:rsidR="00012BED">
        <w:tab/>
        <w:t>isolation</w:t>
      </w:r>
      <w:r w:rsidR="00012BED">
        <w:tab/>
        <w:t>‘two _’s’</w:t>
      </w:r>
      <w:r w:rsidR="00012BED">
        <w:tab/>
        <w:t>‘I saw _’</w:t>
      </w:r>
    </w:p>
    <w:p w14:paraId="6E089311" w14:textId="77777777" w:rsidR="00012BED" w:rsidRDefault="00012BED" w:rsidP="00485798">
      <w:pPr>
        <w:tabs>
          <w:tab w:val="clear" w:pos="369"/>
          <w:tab w:val="left" w:pos="720"/>
          <w:tab w:val="left" w:pos="1350"/>
          <w:tab w:val="left" w:pos="2430"/>
          <w:tab w:val="left" w:pos="3600"/>
          <w:tab w:val="left" w:pos="4770"/>
        </w:tabs>
      </w:pPr>
    </w:p>
    <w:p w14:paraId="59FEF181" w14:textId="6FE624C2" w:rsidR="00012BED" w:rsidRDefault="00012BED" w:rsidP="00485798">
      <w:pPr>
        <w:tabs>
          <w:tab w:val="clear" w:pos="369"/>
          <w:tab w:val="left" w:pos="720"/>
          <w:tab w:val="left" w:pos="1350"/>
          <w:tab w:val="left" w:pos="2430"/>
          <w:tab w:val="left" w:pos="3600"/>
          <w:tab w:val="left" w:pos="4770"/>
        </w:tabs>
      </w:pPr>
      <w:r>
        <w:tab/>
      </w:r>
      <w:r w:rsidR="00485798">
        <w:t>/H/</w:t>
      </w:r>
      <w:r>
        <w:tab/>
        <w:t>‘breast’</w:t>
      </w:r>
      <w:r>
        <w:tab/>
      </w:r>
      <w:r w:rsidRPr="00986631">
        <w:rPr>
          <w:rFonts w:ascii="Doulos SIL" w:hAnsi="Doulos SIL"/>
          <w:i/>
          <w:color w:val="0000FF"/>
        </w:rPr>
        <w:t>cííⁿ-ná</w:t>
      </w:r>
      <w:r w:rsidRPr="00986631">
        <w:rPr>
          <w:rFonts w:ascii="Doulos SIL" w:hAnsi="Doulos SIL"/>
          <w:i/>
          <w:color w:val="0000FF"/>
        </w:rPr>
        <w:tab/>
        <w:t>cííⁿ flā</w:t>
      </w:r>
      <w:r w:rsidRPr="00986631">
        <w:rPr>
          <w:rFonts w:ascii="Doulos SIL" w:hAnsi="Doulos SIL"/>
          <w:i/>
          <w:color w:val="0000FF"/>
        </w:rPr>
        <w:tab/>
        <w:t>māⁿ cííⁿ jɛ̌</w:t>
      </w:r>
    </w:p>
    <w:p w14:paraId="2483C54C" w14:textId="56A9E6D2" w:rsidR="00012BED" w:rsidRPr="00986631" w:rsidRDefault="00012BED" w:rsidP="00485798">
      <w:pPr>
        <w:tabs>
          <w:tab w:val="clear" w:pos="369"/>
          <w:tab w:val="left" w:pos="720"/>
          <w:tab w:val="left" w:pos="1350"/>
          <w:tab w:val="left" w:pos="2430"/>
          <w:tab w:val="left" w:pos="3600"/>
          <w:tab w:val="left" w:pos="4770"/>
        </w:tabs>
        <w:rPr>
          <w:rFonts w:ascii="Doulos SIL" w:hAnsi="Doulos SIL"/>
          <w:i/>
          <w:color w:val="0000FF"/>
        </w:rPr>
      </w:pPr>
      <w:r>
        <w:tab/>
      </w:r>
      <w:r w:rsidR="00485798">
        <w:t>/M/</w:t>
      </w:r>
      <w:r>
        <w:tab/>
        <w:t>‘hair’</w:t>
      </w:r>
      <w:r>
        <w:tab/>
      </w:r>
      <w:r w:rsidRPr="00986631">
        <w:rPr>
          <w:rFonts w:ascii="Doulos SIL" w:hAnsi="Doulos SIL"/>
          <w:i/>
          <w:color w:val="0000FF"/>
        </w:rPr>
        <w:t>cīīⁿ-nā</w:t>
      </w:r>
      <w:r w:rsidRPr="00986631">
        <w:rPr>
          <w:rFonts w:ascii="Doulos SIL" w:hAnsi="Doulos SIL"/>
          <w:i/>
          <w:color w:val="0000FF"/>
        </w:rPr>
        <w:tab/>
        <w:t>cīīⁿ flā</w:t>
      </w:r>
      <w:r w:rsidRPr="00986631">
        <w:rPr>
          <w:rFonts w:ascii="Doulos SIL" w:hAnsi="Doulos SIL"/>
          <w:i/>
          <w:color w:val="0000FF"/>
        </w:rPr>
        <w:tab/>
        <w:t>māⁿ cīíⁿ jɛ̌</w:t>
      </w:r>
    </w:p>
    <w:p w14:paraId="6E34A982" w14:textId="2154B1A1" w:rsidR="00012BED" w:rsidRPr="00986631" w:rsidRDefault="00012BED" w:rsidP="00485798">
      <w:pPr>
        <w:tabs>
          <w:tab w:val="clear" w:pos="369"/>
          <w:tab w:val="left" w:pos="720"/>
          <w:tab w:val="left" w:pos="1350"/>
          <w:tab w:val="left" w:pos="2430"/>
          <w:tab w:val="left" w:pos="3600"/>
          <w:tab w:val="left" w:pos="4770"/>
        </w:tabs>
        <w:rPr>
          <w:rFonts w:ascii="Doulos SIL" w:hAnsi="Doulos SIL"/>
          <w:i/>
          <w:color w:val="0000FF"/>
        </w:rPr>
      </w:pPr>
      <w:r>
        <w:lastRenderedPageBreak/>
        <w:tab/>
      </w:r>
      <w:r w:rsidR="00485798">
        <w:t>/L/</w:t>
      </w:r>
      <w:r>
        <w:tab/>
        <w:t>‘village’</w:t>
      </w:r>
      <w:r>
        <w:tab/>
      </w:r>
      <w:r w:rsidRPr="00986631">
        <w:rPr>
          <w:rFonts w:ascii="Doulos SIL" w:hAnsi="Doulos SIL"/>
          <w:i/>
          <w:color w:val="0000FF"/>
        </w:rPr>
        <w:t>sàà-rá</w:t>
      </w:r>
      <w:r w:rsidRPr="00986631">
        <w:rPr>
          <w:rFonts w:ascii="Doulos SIL" w:hAnsi="Doulos SIL"/>
          <w:i/>
          <w:color w:val="0000FF"/>
        </w:rPr>
        <w:tab/>
        <w:t>sàà flā</w:t>
      </w:r>
      <w:r w:rsidRPr="00986631">
        <w:rPr>
          <w:rFonts w:ascii="Doulos SIL" w:hAnsi="Doulos SIL"/>
          <w:i/>
          <w:color w:val="0000FF"/>
        </w:rPr>
        <w:tab/>
        <w:t>māⁿ sàá jɛ̌</w:t>
      </w:r>
    </w:p>
    <w:p w14:paraId="7557C334" w14:textId="77777777" w:rsidR="00012BED" w:rsidRDefault="00012BED" w:rsidP="00012BED"/>
    <w:p w14:paraId="42E8A025" w14:textId="6A2FAAC9" w:rsidR="00012BED" w:rsidRDefault="00012BED" w:rsidP="00012BED">
      <w:r>
        <w:t>L</w:t>
      </w:r>
      <w:r>
        <w:noBreakHyphen/>
        <w:t>toned ‘village’ is easily distinguished from both H</w:t>
      </w:r>
      <w:r>
        <w:noBreakHyphen/>
        <w:t>toned ‘breast’ and M</w:t>
      </w:r>
      <w:r>
        <w:noBreakHyphen/>
        <w:t>toned ‘hair’ in isolation (since the nominal suffix takes H</w:t>
      </w:r>
      <w:r>
        <w:noBreakHyphen/>
        <w:t>toned form) and in the frame ‘two _’s’ (since the pitch of ‘two’ is higher than that of ‘village’). For a novice fieldworker, the difficulty is distinguishing H from M (‘breast’ from ‘hair’), especially in isolation where both have level non-low toned forms (including the nominal suffix). The distinction is easier to hear before an M</w:t>
      </w:r>
      <w:r>
        <w:noBreakHyphen/>
        <w:t>toned modifier like ‘two’, since one hears a pitch drop from ‘breast’ to ‘two’ but not from ‘hair’ to ‘two’. The distinction is most easily heard in the frame ‘I saw _’, where ‘hair’ has an audibly rising pitch (MH)</w:t>
      </w:r>
      <w:r w:rsidR="00485798">
        <w:t>, due to Final Tone-Raising (schematically LL#L-to-LH#L),</w:t>
      </w:r>
      <w:r>
        <w:t xml:space="preserve"> while ‘breast’ remains level-toned. In this frame, however, the distinction between M and L is difficult to hear, since L</w:t>
      </w:r>
      <w:r>
        <w:noBreakHyphen/>
        <w:t>toned words like ‘village’ also show a pitch rise (in this case LH) before ‘saw’.</w:t>
      </w:r>
    </w:p>
    <w:p w14:paraId="31ED27BF" w14:textId="77777777" w:rsidR="00EC1EDE" w:rsidRDefault="00485798" w:rsidP="00012BED">
      <w:r>
        <w:tab/>
        <w:t>I analyse the melody of ‘village’ and similar words as /L/ rather than /L(H)/, since all stems consisting of L</w:t>
      </w:r>
      <w:r>
        <w:noBreakHyphen/>
        <w:t>toned syllables have an H</w:t>
      </w:r>
      <w:r>
        <w:noBreakHyphen/>
        <w:t xml:space="preserve">toned nominal suffix. </w:t>
      </w:r>
      <w:r w:rsidR="00EC1EDE">
        <w:t>However, positing an /L(H)/ melody, or a lexical rule that /L/ nouns are automatically converted into /L(H)/, would also yield the correct outputs.</w:t>
      </w:r>
    </w:p>
    <w:p w14:paraId="55DC4CEE" w14:textId="012F8CDC" w:rsidR="00485798" w:rsidRDefault="00EC1EDE" w:rsidP="00012BED">
      <w:r>
        <w:tab/>
      </w:r>
      <w:r w:rsidR="00485798">
        <w:t>Things are more difficult with stems consisting of H</w:t>
      </w:r>
      <w:r w:rsidR="00485798">
        <w:noBreakHyphen/>
        <w:t xml:space="preserve">toned syllables. Consider (xx3), which repeats ‘breast’ from the preceding array and adds two new stems. </w:t>
      </w:r>
    </w:p>
    <w:p w14:paraId="28FD0884" w14:textId="77777777" w:rsidR="00485798" w:rsidRDefault="00485798" w:rsidP="00012BED"/>
    <w:p w14:paraId="58F5173B" w14:textId="40D70DEF" w:rsidR="00485798" w:rsidRDefault="00485798" w:rsidP="00485798">
      <w:pPr>
        <w:tabs>
          <w:tab w:val="clear" w:pos="369"/>
          <w:tab w:val="left" w:pos="720"/>
          <w:tab w:val="left" w:pos="1800"/>
          <w:tab w:val="left" w:pos="2880"/>
          <w:tab w:val="left" w:pos="3960"/>
          <w:tab w:val="left" w:pos="5220"/>
        </w:tabs>
      </w:pPr>
      <w:r>
        <w:t>(xx3)</w:t>
      </w:r>
      <w:r>
        <w:tab/>
      </w:r>
      <w:r w:rsidR="00EC1EDE">
        <w:t>type</w:t>
      </w:r>
      <w:r>
        <w:tab/>
        <w:t>gloss</w:t>
      </w:r>
      <w:r>
        <w:tab/>
        <w:t>isolation</w:t>
      </w:r>
      <w:r>
        <w:tab/>
        <w:t>‘two _’s’</w:t>
      </w:r>
      <w:r>
        <w:tab/>
        <w:t>‘I saw _’</w:t>
      </w:r>
    </w:p>
    <w:p w14:paraId="4D890EE5" w14:textId="77777777" w:rsidR="00485798" w:rsidRDefault="00485798" w:rsidP="00485798">
      <w:pPr>
        <w:tabs>
          <w:tab w:val="clear" w:pos="369"/>
          <w:tab w:val="left" w:pos="720"/>
          <w:tab w:val="left" w:pos="1800"/>
          <w:tab w:val="left" w:pos="2880"/>
          <w:tab w:val="left" w:pos="3960"/>
          <w:tab w:val="left" w:pos="5220"/>
        </w:tabs>
      </w:pPr>
    </w:p>
    <w:p w14:paraId="1E0D4694" w14:textId="77777777" w:rsidR="00485798" w:rsidRDefault="00485798" w:rsidP="00485798">
      <w:pPr>
        <w:tabs>
          <w:tab w:val="clear" w:pos="369"/>
          <w:tab w:val="left" w:pos="720"/>
          <w:tab w:val="left" w:pos="1800"/>
          <w:tab w:val="left" w:pos="2880"/>
          <w:tab w:val="left" w:pos="3960"/>
          <w:tab w:val="left" w:pos="5220"/>
        </w:tabs>
      </w:pPr>
      <w:r>
        <w:tab/>
        <w:t>/H/</w:t>
      </w:r>
      <w:r>
        <w:tab/>
        <w:t>‘breast’</w:t>
      </w:r>
      <w:r>
        <w:tab/>
      </w:r>
      <w:r w:rsidRPr="00986631">
        <w:rPr>
          <w:rFonts w:ascii="Doulos SIL" w:hAnsi="Doulos SIL"/>
          <w:i/>
          <w:color w:val="0000FF"/>
        </w:rPr>
        <w:t>cííⁿ-ná</w:t>
      </w:r>
      <w:r w:rsidRPr="00986631">
        <w:rPr>
          <w:rFonts w:ascii="Doulos SIL" w:hAnsi="Doulos SIL"/>
          <w:i/>
          <w:color w:val="0000FF"/>
        </w:rPr>
        <w:tab/>
        <w:t>cííⁿ flā</w:t>
      </w:r>
      <w:r w:rsidRPr="00986631">
        <w:rPr>
          <w:rFonts w:ascii="Doulos SIL" w:hAnsi="Doulos SIL"/>
          <w:i/>
          <w:color w:val="0000FF"/>
        </w:rPr>
        <w:tab/>
        <w:t>māⁿ cííⁿ jɛ̌</w:t>
      </w:r>
    </w:p>
    <w:p w14:paraId="7E595801" w14:textId="4F8537F1" w:rsidR="00485798" w:rsidRPr="00986631" w:rsidRDefault="00485798" w:rsidP="00485798">
      <w:pPr>
        <w:tabs>
          <w:tab w:val="clear" w:pos="369"/>
          <w:tab w:val="left" w:pos="720"/>
          <w:tab w:val="left" w:pos="1800"/>
          <w:tab w:val="left" w:pos="2880"/>
          <w:tab w:val="left" w:pos="3960"/>
          <w:tab w:val="left" w:pos="5220"/>
        </w:tabs>
        <w:rPr>
          <w:rFonts w:ascii="Doulos SIL" w:hAnsi="Doulos SIL"/>
          <w:i/>
          <w:color w:val="0000FF"/>
        </w:rPr>
      </w:pPr>
      <w:r>
        <w:tab/>
        <w:t>/H(L)/</w:t>
      </w:r>
      <w:r>
        <w:tab/>
        <w:t>‘</w:t>
      </w:r>
      <w:r w:rsidR="00F66E21">
        <w:t>wall</w:t>
      </w:r>
      <w:r>
        <w:t>’</w:t>
      </w:r>
      <w:r>
        <w:tab/>
      </w:r>
      <w:r w:rsidR="00F66E21">
        <w:rPr>
          <w:rFonts w:ascii="Doulos SIL" w:hAnsi="Doulos SIL"/>
          <w:i/>
          <w:color w:val="0000FF"/>
        </w:rPr>
        <w:t>kógó-rɔ̀</w:t>
      </w:r>
      <w:r>
        <w:tab/>
      </w:r>
      <w:r w:rsidR="00F66E21">
        <w:rPr>
          <w:rFonts w:ascii="Doulos SIL" w:hAnsi="Doulos SIL"/>
          <w:i/>
          <w:color w:val="0000FF"/>
        </w:rPr>
        <w:t>kógó</w:t>
      </w:r>
      <w:r w:rsidRPr="00986631">
        <w:rPr>
          <w:rFonts w:ascii="Doulos SIL" w:hAnsi="Doulos SIL"/>
          <w:i/>
          <w:color w:val="0000FF"/>
        </w:rPr>
        <w:t xml:space="preserve"> flā</w:t>
      </w:r>
      <w:r w:rsidRPr="00986631">
        <w:rPr>
          <w:rFonts w:ascii="Doulos SIL" w:hAnsi="Doulos SIL"/>
          <w:i/>
          <w:color w:val="0000FF"/>
        </w:rPr>
        <w:tab/>
        <w:t xml:space="preserve">māⁿ </w:t>
      </w:r>
      <w:r w:rsidR="00F66E21">
        <w:rPr>
          <w:rFonts w:ascii="Doulos SIL" w:hAnsi="Doulos SIL"/>
          <w:i/>
          <w:color w:val="0000FF"/>
        </w:rPr>
        <w:t>kógó</w:t>
      </w:r>
      <w:r w:rsidRPr="00986631">
        <w:rPr>
          <w:rFonts w:ascii="Doulos SIL" w:hAnsi="Doulos SIL"/>
          <w:i/>
          <w:color w:val="0000FF"/>
        </w:rPr>
        <w:t xml:space="preserve"> jɛ̌</w:t>
      </w:r>
    </w:p>
    <w:p w14:paraId="44922010" w14:textId="29B1FD52" w:rsidR="00485798" w:rsidRPr="00986631" w:rsidRDefault="00485798" w:rsidP="00485798">
      <w:pPr>
        <w:tabs>
          <w:tab w:val="clear" w:pos="369"/>
          <w:tab w:val="left" w:pos="720"/>
          <w:tab w:val="left" w:pos="1800"/>
          <w:tab w:val="left" w:pos="2880"/>
          <w:tab w:val="left" w:pos="3960"/>
          <w:tab w:val="left" w:pos="5220"/>
        </w:tabs>
        <w:rPr>
          <w:rFonts w:ascii="Doulos SIL" w:hAnsi="Doulos SIL"/>
          <w:i/>
          <w:color w:val="0000FF"/>
        </w:rPr>
      </w:pPr>
      <w:r>
        <w:tab/>
        <w:t>/HM(L)/</w:t>
      </w:r>
      <w:r>
        <w:tab/>
        <w:t>‘calabash’</w:t>
      </w:r>
      <w:r>
        <w:tab/>
      </w:r>
      <w:r>
        <w:rPr>
          <w:rFonts w:ascii="Doulos SIL" w:hAnsi="Doulos SIL"/>
          <w:i/>
          <w:color w:val="0000FF"/>
        </w:rPr>
        <w:t>féē-rà</w:t>
      </w:r>
      <w:r w:rsidRPr="00986631">
        <w:rPr>
          <w:rFonts w:ascii="Doulos SIL" w:hAnsi="Doulos SIL"/>
          <w:i/>
          <w:color w:val="0000FF"/>
        </w:rPr>
        <w:tab/>
      </w:r>
      <w:r w:rsidR="000473A1">
        <w:rPr>
          <w:rFonts w:ascii="Doulos SIL" w:hAnsi="Doulos SIL"/>
          <w:i/>
          <w:color w:val="0000FF"/>
        </w:rPr>
        <w:t>féé</w:t>
      </w:r>
      <w:r w:rsidRPr="00986631">
        <w:rPr>
          <w:rFonts w:ascii="Doulos SIL" w:hAnsi="Doulos SIL"/>
          <w:i/>
          <w:color w:val="0000FF"/>
        </w:rPr>
        <w:t xml:space="preserve"> flā</w:t>
      </w:r>
      <w:r w:rsidRPr="00986631">
        <w:rPr>
          <w:rFonts w:ascii="Doulos SIL" w:hAnsi="Doulos SIL"/>
          <w:i/>
          <w:color w:val="0000FF"/>
        </w:rPr>
        <w:tab/>
        <w:t xml:space="preserve">māⁿ </w:t>
      </w:r>
      <w:r w:rsidR="00564D5E">
        <w:rPr>
          <w:rFonts w:ascii="Doulos SIL" w:hAnsi="Doulos SIL"/>
          <w:i/>
          <w:color w:val="0000FF"/>
        </w:rPr>
        <w:t>féē</w:t>
      </w:r>
      <w:r w:rsidRPr="00986631">
        <w:rPr>
          <w:rFonts w:ascii="Doulos SIL" w:hAnsi="Doulos SIL"/>
          <w:i/>
          <w:color w:val="0000FF"/>
        </w:rPr>
        <w:t xml:space="preserve"> jɛ̌</w:t>
      </w:r>
    </w:p>
    <w:p w14:paraId="49E578E0" w14:textId="77777777" w:rsidR="00485798" w:rsidRDefault="00485798" w:rsidP="00012BED"/>
    <w:p w14:paraId="113AC480" w14:textId="5E57B885" w:rsidR="000473A1" w:rsidRDefault="00564D5E" w:rsidP="00012BED">
      <w:r>
        <w:t>The stem-tones of both ‘breast’ and ‘</w:t>
      </w:r>
      <w:r w:rsidR="00F66E21">
        <w:t>wall’</w:t>
      </w:r>
      <w:r>
        <w:t xml:space="preserve"> are H</w:t>
      </w:r>
      <w:r>
        <w:noBreakHyphen/>
        <w:t xml:space="preserve">toned. The difference is that the nominal suffix </w:t>
      </w:r>
      <w:r w:rsidR="00EC1EDE">
        <w:t xml:space="preserve">in the isolation form </w:t>
      </w:r>
      <w:r>
        <w:t>is H</w:t>
      </w:r>
      <w:r>
        <w:noBreakHyphen/>
        <w:t>toned for ‘breast’ but L</w:t>
      </w:r>
      <w:r>
        <w:noBreakHyphen/>
        <w:t>toned for ‘</w:t>
      </w:r>
      <w:r w:rsidR="00F66E21">
        <w:t>wall</w:t>
      </w:r>
      <w:r>
        <w:t xml:space="preserve">’. </w:t>
      </w:r>
      <w:r w:rsidR="00407B4B">
        <w:t>This distinction is not based on prosodic weight of stems, so the suffixal tone must be lexically specified</w:t>
      </w:r>
      <w:r w:rsidR="00EC1EDE">
        <w:t xml:space="preserve">. </w:t>
      </w:r>
      <w:r w:rsidR="00407B4B">
        <w:t>L</w:t>
      </w:r>
      <w:r w:rsidR="00EC1EDE">
        <w:t>exical representations for such stems</w:t>
      </w:r>
      <w:r w:rsidR="00FC43EA">
        <w:t xml:space="preserve"> must add a floating tone (or some morphophonological</w:t>
      </w:r>
      <w:r>
        <w:t xml:space="preserve"> device with similar effect) to ‘breast’</w:t>
      </w:r>
      <w:r w:rsidR="00EC1EDE">
        <w:t xml:space="preserve"> (H)</w:t>
      </w:r>
      <w:r>
        <w:t xml:space="preserve">, </w:t>
      </w:r>
      <w:r w:rsidR="00407B4B">
        <w:t xml:space="preserve">or </w:t>
      </w:r>
      <w:r>
        <w:t>to ‘</w:t>
      </w:r>
      <w:r w:rsidR="00F66E21">
        <w:t>wall</w:t>
      </w:r>
      <w:r>
        <w:t>’</w:t>
      </w:r>
      <w:r w:rsidR="00EC1EDE">
        <w:t xml:space="preserve"> (L)</w:t>
      </w:r>
      <w:r>
        <w:t>, or to both. I treat the ‘</w:t>
      </w:r>
      <w:r w:rsidR="00F66E21">
        <w:t>wall</w:t>
      </w:r>
      <w:r>
        <w:t xml:space="preserve">’ type as /H(L)/, equivalent to /H/ plus floating L that is realized on the nominal suffix (if present) and disappears otherwise. </w:t>
      </w:r>
      <w:r w:rsidR="00EC1EDE">
        <w:t xml:space="preserve">The ‘breast’ type is represented as simple /H/. </w:t>
      </w:r>
      <w:r>
        <w:t xml:space="preserve">This </w:t>
      </w:r>
      <w:r w:rsidR="00EC1EDE">
        <w:t>entails that for these stems the H</w:t>
      </w:r>
      <w:r w:rsidR="00EC1EDE">
        <w:noBreakHyphen/>
        <w:t>tone of the stem spreads to the suffix</w:t>
      </w:r>
      <w:r w:rsidR="00407B4B">
        <w:t xml:space="preserve"> (a morphophonological process)</w:t>
      </w:r>
      <w:r>
        <w:t xml:space="preserve">. </w:t>
      </w:r>
      <w:r w:rsidR="00FC43EA">
        <w:t>Justification for this choice includes the fact that a floating L, but not H, can also spread from a noun into an adjective that would otherwise begin with an H</w:t>
      </w:r>
      <w:r w:rsidR="00FC43EA">
        <w:noBreakHyphen/>
        <w:t xml:space="preserve">tone (§4.xxx). </w:t>
      </w:r>
    </w:p>
    <w:p w14:paraId="463ABCC3" w14:textId="1D2C17D8" w:rsidR="00EC1EDE" w:rsidRDefault="000473A1" w:rsidP="00012BED">
      <w:r>
        <w:tab/>
        <w:t>‘Calabash’ in (xx3) is also H</w:t>
      </w:r>
      <w:r>
        <w:noBreakHyphen/>
        <w:t>toned in ‘two calabashes’, but this is due to a tone-leveling process. In ‘I saw (a/the) calabash’, the noun has falling HM tone. The suffixed form continues the tone decline, resulting in an HM</w:t>
      </w:r>
      <w:r>
        <w:noBreakHyphen/>
        <w:t xml:space="preserve">L word-level pattern. A case can be made that these stems should be </w:t>
      </w:r>
      <w:r w:rsidR="00EC1EDE">
        <w:t>analysed as lexically /HM/. T</w:t>
      </w:r>
      <w:r>
        <w:t xml:space="preserve">his would </w:t>
      </w:r>
      <w:r w:rsidR="00EC1EDE">
        <w:t>entail the existence of an automatic process assigning L</w:t>
      </w:r>
      <w:r w:rsidR="00EC1EDE">
        <w:noBreakHyphen/>
        <w:t xml:space="preserve">tone to the suffix. </w:t>
      </w:r>
      <w:r w:rsidR="00407B4B">
        <w:t xml:space="preserve">I do not </w:t>
      </w:r>
      <w:r w:rsidR="00407B4B">
        <w:lastRenderedPageBreak/>
        <w:t>rule</w:t>
      </w:r>
      <w:r w:rsidR="00EC1EDE">
        <w:t xml:space="preserve"> this </w:t>
      </w:r>
      <w:r w:rsidR="00407B4B">
        <w:t xml:space="preserve">analysis </w:t>
      </w:r>
      <w:r w:rsidR="00EC1EDE">
        <w:t xml:space="preserve">out, </w:t>
      </w:r>
      <w:r w:rsidR="00407B4B">
        <w:t>but no independently documented tone rule will account for an L</w:t>
      </w:r>
      <w:r w:rsidR="00407B4B">
        <w:noBreakHyphen/>
        <w:t>toned suffix after an HM</w:t>
      </w:r>
      <w:r w:rsidR="00407B4B">
        <w:noBreakHyphen/>
        <w:t xml:space="preserve">toned stem. </w:t>
      </w:r>
      <w:r w:rsidR="00EC1EDE">
        <w:t>I will label the melody as /HM(L)/.</w:t>
      </w:r>
      <w:r>
        <w:t xml:space="preserve"> </w:t>
      </w:r>
    </w:p>
    <w:p w14:paraId="1625803C" w14:textId="6D2B2FC7" w:rsidR="002A7A84" w:rsidRPr="00407B4B" w:rsidRDefault="002A7A84" w:rsidP="00012BED">
      <w:r>
        <w:tab/>
        <w:t xml:space="preserve">The three-way </w:t>
      </w:r>
      <w:r w:rsidR="00EC1EDE">
        <w:t xml:space="preserve">melodic </w:t>
      </w:r>
      <w:r>
        <w:t>distinction in (xx3) above is possible for stems with two or more moras (</w:t>
      </w:r>
      <w:r w:rsidRPr="005961F5">
        <w:rPr>
          <w:rFonts w:ascii="Doulos SIL" w:hAnsi="Doulos SIL"/>
          <w:i/>
          <w:color w:val="0000FF"/>
        </w:rPr>
        <w:t>Cvv</w:t>
      </w:r>
      <w:r>
        <w:t xml:space="preserve">, </w:t>
      </w:r>
      <w:r w:rsidRPr="005961F5">
        <w:rPr>
          <w:rFonts w:ascii="Doulos SIL" w:hAnsi="Doulos SIL"/>
          <w:i/>
          <w:color w:val="0000FF"/>
        </w:rPr>
        <w:t>CvCv</w:t>
      </w:r>
      <w:r>
        <w:t xml:space="preserve">, and longer). However, </w:t>
      </w:r>
      <w:r w:rsidR="00EC1EDE">
        <w:t>with monomoraic stems (</w:t>
      </w:r>
      <w:r w:rsidR="00EC1EDE" w:rsidRPr="005961F5">
        <w:rPr>
          <w:rFonts w:ascii="Doulos SIL" w:hAnsi="Doulos SIL"/>
          <w:i/>
          <w:color w:val="0000FF"/>
        </w:rPr>
        <w:t>Cv</w:t>
      </w:r>
      <w:r w:rsidR="00EC1EDE">
        <w:t xml:space="preserve">) </w:t>
      </w:r>
      <w:r>
        <w:t xml:space="preserve">it reduces to a two-way distinction between /H/ and /H(L)/. This is because the </w:t>
      </w:r>
      <w:r w:rsidRPr="005961F5">
        <w:rPr>
          <w:rFonts w:ascii="Doulos SIL" w:hAnsi="Doulos SIL"/>
          <w:i/>
          <w:color w:val="0000FF"/>
        </w:rPr>
        <w:t>Cv</w:t>
      </w:r>
      <w:r w:rsidR="005961F5">
        <w:rPr>
          <w:rFonts w:ascii="Doulos SIL" w:hAnsi="Doulos SIL"/>
          <w:i/>
          <w:color w:val="0000FF"/>
        </w:rPr>
        <w:noBreakHyphen/>
      </w:r>
      <w:r w:rsidRPr="005961F5">
        <w:rPr>
          <w:rFonts w:ascii="Doulos SIL" w:hAnsi="Doulos SIL"/>
          <w:i/>
          <w:color w:val="0000FF"/>
        </w:rPr>
        <w:t>ra</w:t>
      </w:r>
      <w:r w:rsidRPr="002A7A84">
        <w:t xml:space="preserve"> </w:t>
      </w:r>
      <w:r>
        <w:t xml:space="preserve">suffixal form of </w:t>
      </w:r>
      <w:r w:rsidRPr="005961F5">
        <w:rPr>
          <w:rFonts w:ascii="Doulos SIL" w:hAnsi="Doulos SIL"/>
          <w:i/>
          <w:color w:val="0000FF"/>
        </w:rPr>
        <w:t>Cv</w:t>
      </w:r>
      <w:r>
        <w:t xml:space="preserve"> stems is too brief to allow an HML tone progression</w:t>
      </w:r>
      <w:r w:rsidR="00407B4B">
        <w:t>. T</w:t>
      </w:r>
      <w:r w:rsidR="00EC1EDE">
        <w:t xml:space="preserve">he short </w:t>
      </w:r>
      <w:r w:rsidR="00737BDB">
        <w:t>fir</w:t>
      </w:r>
      <w:r w:rsidR="00AA772C">
        <w:t>s</w:t>
      </w:r>
      <w:r w:rsidR="00737BDB">
        <w:t xml:space="preserve">t </w:t>
      </w:r>
      <w:r w:rsidR="00EC1EDE">
        <w:t xml:space="preserve">syllable in </w:t>
      </w:r>
      <w:r w:rsidR="00737BDB" w:rsidRPr="005961F5">
        <w:rPr>
          <w:rFonts w:ascii="Doulos SIL" w:hAnsi="Doulos SIL"/>
          <w:i/>
          <w:color w:val="0000FF"/>
        </w:rPr>
        <w:t>CvCv</w:t>
      </w:r>
      <w:r w:rsidR="00737BDB" w:rsidRPr="00AA772C">
        <w:t xml:space="preserve"> </w:t>
      </w:r>
      <w:r w:rsidR="00737BDB">
        <w:t>words must be monotonal.</w:t>
      </w:r>
      <w:r w:rsidR="00407B4B">
        <w:t xml:space="preserve"> An example is </w:t>
      </w:r>
      <w:r w:rsidR="00407B4B">
        <w:rPr>
          <w:rFonts w:ascii="Doulos SIL" w:hAnsi="Doulos SIL"/>
          <w:i/>
          <w:color w:val="0000FF"/>
        </w:rPr>
        <w:t xml:space="preserve">jíⁿ </w:t>
      </w:r>
      <w:r w:rsidR="00407B4B">
        <w:t xml:space="preserve">‘market’, suffixed form </w:t>
      </w:r>
      <w:r w:rsidR="00407B4B">
        <w:rPr>
          <w:rFonts w:ascii="Doulos SIL" w:hAnsi="Doulos SIL"/>
          <w:i/>
          <w:color w:val="0000FF"/>
        </w:rPr>
        <w:t>jí-nà</w:t>
      </w:r>
      <w:r w:rsidR="00407B4B">
        <w:t xml:space="preserve">. </w:t>
      </w:r>
    </w:p>
    <w:p w14:paraId="73D62974" w14:textId="77777777" w:rsidR="00485798" w:rsidRDefault="00485798" w:rsidP="00012BED"/>
    <w:p w14:paraId="65912E8E" w14:textId="77777777" w:rsidR="00012BED" w:rsidRPr="00012BED" w:rsidRDefault="00012BED" w:rsidP="00012BED"/>
    <w:p w14:paraId="04C32277" w14:textId="77777777" w:rsidR="007878CF" w:rsidRDefault="007878CF" w:rsidP="007878CF">
      <w:pPr>
        <w:pStyle w:val="Heading4"/>
        <w:numPr>
          <w:ilvl w:val="3"/>
          <w:numId w:val="1"/>
        </w:numPr>
      </w:pPr>
      <w:bookmarkStart w:id="419" w:name="_Toc508942648"/>
      <w:bookmarkStart w:id="420" w:name="_Toc508943248"/>
      <w:bookmarkStart w:id="421" w:name="_Toc509043714"/>
      <w:bookmarkStart w:id="422" w:name="_Toc36027191"/>
      <w:bookmarkStart w:id="423" w:name="_Toc36027343"/>
      <w:bookmarkStart w:id="424" w:name="_Toc36027553"/>
      <w:bookmarkStart w:id="425" w:name="_Toc78375561"/>
      <w:bookmarkStart w:id="426" w:name="_Toc79405666"/>
      <w:bookmarkStart w:id="427" w:name="_Toc167069521"/>
      <w:bookmarkStart w:id="428" w:name="_Toc337411931"/>
      <w:r>
        <w:t>Lexical tone patterns for adjectives and numerals</w:t>
      </w:r>
      <w:bookmarkEnd w:id="419"/>
      <w:bookmarkEnd w:id="420"/>
      <w:bookmarkEnd w:id="421"/>
      <w:bookmarkEnd w:id="422"/>
      <w:bookmarkEnd w:id="423"/>
      <w:bookmarkEnd w:id="424"/>
      <w:bookmarkEnd w:id="425"/>
      <w:bookmarkEnd w:id="426"/>
      <w:bookmarkEnd w:id="427"/>
      <w:bookmarkEnd w:id="428"/>
    </w:p>
    <w:p w14:paraId="29E43E3C" w14:textId="4FB9DC7A" w:rsidR="007878CF" w:rsidRPr="00484AC4" w:rsidRDefault="007878CF" w:rsidP="007878CF">
      <w:pPr>
        <w:pStyle w:val="Heading4"/>
        <w:numPr>
          <w:ilvl w:val="3"/>
          <w:numId w:val="1"/>
        </w:numPr>
      </w:pPr>
      <w:bookmarkStart w:id="429" w:name="_Toc167069522"/>
      <w:bookmarkStart w:id="430" w:name="_Toc337411932"/>
      <w:r>
        <w:t>Tone contours or H</w:t>
      </w:r>
      <w:r>
        <w:noBreakHyphen/>
        <w:t>tone accent?</w:t>
      </w:r>
      <w:bookmarkEnd w:id="429"/>
      <w:bookmarkEnd w:id="430"/>
    </w:p>
    <w:p w14:paraId="34345ED6" w14:textId="77777777" w:rsidR="007878CF" w:rsidRDefault="007878CF" w:rsidP="007878CF">
      <w:pPr>
        <w:pStyle w:val="Heading3"/>
        <w:numPr>
          <w:ilvl w:val="2"/>
          <w:numId w:val="1"/>
        </w:numPr>
      </w:pPr>
      <w:bookmarkStart w:id="431" w:name="_Toc508942652"/>
      <w:bookmarkStart w:id="432" w:name="_Toc508943252"/>
      <w:bookmarkStart w:id="433" w:name="_Toc509043718"/>
      <w:bookmarkStart w:id="434" w:name="_Toc36027195"/>
      <w:bookmarkStart w:id="435" w:name="_Toc36027347"/>
      <w:bookmarkStart w:id="436" w:name="_Toc36027557"/>
      <w:bookmarkStart w:id="437" w:name="_Toc78375565"/>
      <w:bookmarkStart w:id="438" w:name="_Toc79405670"/>
      <w:bookmarkStart w:id="439" w:name="_Toc167069526"/>
      <w:bookmarkStart w:id="440" w:name="_Toc337411933"/>
      <w:r>
        <w:t>Grammatical tone patterns</w:t>
      </w:r>
      <w:bookmarkEnd w:id="431"/>
      <w:bookmarkEnd w:id="432"/>
      <w:bookmarkEnd w:id="433"/>
      <w:bookmarkEnd w:id="434"/>
      <w:bookmarkEnd w:id="435"/>
      <w:bookmarkEnd w:id="436"/>
      <w:bookmarkEnd w:id="437"/>
      <w:bookmarkEnd w:id="438"/>
      <w:bookmarkEnd w:id="439"/>
      <w:bookmarkEnd w:id="440"/>
    </w:p>
    <w:p w14:paraId="582705D1" w14:textId="77777777" w:rsidR="007878CF" w:rsidRDefault="007878CF" w:rsidP="007878CF">
      <w:pPr>
        <w:pStyle w:val="Heading4"/>
        <w:numPr>
          <w:ilvl w:val="3"/>
          <w:numId w:val="1"/>
        </w:numPr>
      </w:pPr>
      <w:bookmarkStart w:id="441" w:name="_Toc508942653"/>
      <w:bookmarkStart w:id="442" w:name="_Toc508943253"/>
      <w:bookmarkStart w:id="443" w:name="_Toc509043719"/>
      <w:bookmarkStart w:id="444" w:name="_Toc36027196"/>
      <w:bookmarkStart w:id="445" w:name="_Toc36027348"/>
      <w:bookmarkStart w:id="446" w:name="_Toc36027558"/>
      <w:bookmarkStart w:id="447" w:name="_Toc78375566"/>
      <w:bookmarkStart w:id="448" w:name="_Toc79405671"/>
      <w:bookmarkStart w:id="449" w:name="_Toc167069527"/>
      <w:bookmarkStart w:id="450" w:name="_Toc337411934"/>
      <w:r>
        <w:t>Grammatical tones for verb stems</w:t>
      </w:r>
      <w:bookmarkEnd w:id="441"/>
      <w:bookmarkEnd w:id="442"/>
      <w:bookmarkEnd w:id="443"/>
      <w:bookmarkEnd w:id="444"/>
      <w:bookmarkEnd w:id="445"/>
      <w:bookmarkEnd w:id="446"/>
      <w:bookmarkEnd w:id="447"/>
      <w:bookmarkEnd w:id="448"/>
      <w:bookmarkEnd w:id="449"/>
      <w:bookmarkEnd w:id="450"/>
    </w:p>
    <w:p w14:paraId="6C17071A" w14:textId="77777777" w:rsidR="007878CF" w:rsidRDefault="007878CF" w:rsidP="007878CF">
      <w:pPr>
        <w:pStyle w:val="Heading4"/>
        <w:numPr>
          <w:ilvl w:val="3"/>
          <w:numId w:val="1"/>
        </w:numPr>
      </w:pPr>
      <w:bookmarkStart w:id="451" w:name="_Toc508942654"/>
      <w:bookmarkStart w:id="452" w:name="_Toc508943254"/>
      <w:bookmarkStart w:id="453" w:name="_Toc509043720"/>
      <w:bookmarkStart w:id="454" w:name="_Toc36027197"/>
      <w:bookmarkStart w:id="455" w:name="_Toc36027349"/>
      <w:bookmarkStart w:id="456" w:name="_Toc36027559"/>
      <w:bookmarkStart w:id="457" w:name="_Toc78375567"/>
      <w:bookmarkStart w:id="458" w:name="_Toc79405672"/>
      <w:bookmarkStart w:id="459" w:name="_Toc167069528"/>
      <w:bookmarkStart w:id="460" w:name="_Toc337411935"/>
      <w:r>
        <w:t>Grammatical tones for noun stems</w:t>
      </w:r>
      <w:bookmarkEnd w:id="451"/>
      <w:bookmarkEnd w:id="452"/>
      <w:bookmarkEnd w:id="453"/>
      <w:bookmarkEnd w:id="454"/>
      <w:bookmarkEnd w:id="455"/>
      <w:bookmarkEnd w:id="456"/>
      <w:bookmarkEnd w:id="457"/>
      <w:bookmarkEnd w:id="458"/>
      <w:bookmarkEnd w:id="459"/>
      <w:bookmarkEnd w:id="460"/>
    </w:p>
    <w:p w14:paraId="256937CD" w14:textId="49B3F3C8" w:rsidR="00484AC4" w:rsidRDefault="00F4273C" w:rsidP="00484AC4">
      <w:r>
        <w:t>The lexical tone melodies</w:t>
      </w:r>
      <w:r w:rsidR="00484AC4">
        <w:t xml:space="preserve"> of nouns are </w:t>
      </w:r>
      <w:r w:rsidR="00AA772C">
        <w:t>described</w:t>
      </w:r>
      <w:r w:rsidR="00484AC4">
        <w:t xml:space="preserve"> in §3.7.xxx above. The tones of the noun may be modified by tone sandhi processes, principally Final Tone-Raising (LL#L becomes LH#L).</w:t>
      </w:r>
    </w:p>
    <w:p w14:paraId="284C058B" w14:textId="5DC6C990" w:rsidR="00484AC4" w:rsidRDefault="00484AC4" w:rsidP="00484AC4">
      <w:r>
        <w:tab/>
        <w:t xml:space="preserve">More interestingly, nouns undergo tonal ablaut processes when preceded by a possessor. </w:t>
      </w:r>
      <w:r w:rsidR="00F4273C">
        <w:t>This takes the form of word-level tone overlays {L}, {H}, or {LH} on the noun (including its nominal prefix if present). The choice between overlays depends on the lexical tone melody and alienable/inalienable status of the possessum and on the grammat</w:t>
      </w:r>
      <w:r w:rsidR="00AA772C">
        <w:t>ical category of the possessor.</w:t>
      </w:r>
    </w:p>
    <w:p w14:paraId="69F8E0D3" w14:textId="706204B6" w:rsidR="00F4273C" w:rsidRDefault="00F4273C" w:rsidP="00484AC4">
      <w:r>
        <w:tab/>
        <w:t>When the possessor is an M</w:t>
      </w:r>
      <w:r>
        <w:noBreakHyphen/>
        <w:t xml:space="preserve">toned pronoun (1Sg </w:t>
      </w:r>
      <w:r w:rsidRPr="005961F5">
        <w:rPr>
          <w:rFonts w:ascii="Doulos SIL" w:hAnsi="Doulos SIL"/>
          <w:i/>
          <w:color w:val="0000FF"/>
        </w:rPr>
        <w:t>ma</w:t>
      </w:r>
      <w:r w:rsidRPr="005961F5">
        <w:rPr>
          <w:rFonts w:ascii="Doulos SIL" w:hAnsi="Doulos SIL"/>
        </w:rPr>
        <w:t>̄</w:t>
      </w:r>
      <w:r>
        <w:t xml:space="preserve">, 2Sg </w:t>
      </w:r>
      <w:r w:rsidRPr="005961F5">
        <w:rPr>
          <w:rFonts w:ascii="Doulos SIL" w:hAnsi="Doulos SIL"/>
          <w:i/>
          <w:color w:val="0000FF"/>
        </w:rPr>
        <w:t>wo</w:t>
      </w:r>
      <w:r w:rsidRPr="005961F5">
        <w:rPr>
          <w:rFonts w:ascii="Doulos SIL" w:hAnsi="Doulos SIL"/>
        </w:rPr>
        <w:t>̄</w:t>
      </w:r>
      <w:r>
        <w:t xml:space="preserve">, 2Pl </w:t>
      </w:r>
      <w:r w:rsidRPr="005961F5">
        <w:rPr>
          <w:rFonts w:ascii="Doulos SIL" w:hAnsi="Doulos SIL"/>
          <w:i/>
          <w:color w:val="0000FF"/>
        </w:rPr>
        <w:t>ēē</w:t>
      </w:r>
      <w:r w:rsidR="005961F5">
        <w:t> </w:t>
      </w:r>
      <w:r>
        <w:t>), inalienable nouns also surface as M</w:t>
      </w:r>
      <w:r>
        <w:noBreakHyphen/>
        <w:t xml:space="preserve">toned. </w:t>
      </w:r>
    </w:p>
    <w:p w14:paraId="508E71D0" w14:textId="77777777" w:rsidR="00484AC4" w:rsidRDefault="00484AC4" w:rsidP="00484AC4"/>
    <w:p w14:paraId="3BD3C2D0" w14:textId="77777777" w:rsidR="00484AC4" w:rsidRPr="00484AC4" w:rsidRDefault="00484AC4" w:rsidP="00484AC4"/>
    <w:p w14:paraId="4A786B07" w14:textId="77777777" w:rsidR="007878CF" w:rsidRPr="0038389E" w:rsidRDefault="007878CF" w:rsidP="007878CF">
      <w:pPr>
        <w:pStyle w:val="Heading4"/>
        <w:numPr>
          <w:ilvl w:val="3"/>
          <w:numId w:val="1"/>
        </w:numPr>
      </w:pPr>
      <w:bookmarkStart w:id="461" w:name="_Toc508942655"/>
      <w:bookmarkStart w:id="462" w:name="_Toc508943255"/>
      <w:bookmarkStart w:id="463" w:name="_Toc509043721"/>
      <w:bookmarkStart w:id="464" w:name="_Toc36027198"/>
      <w:bookmarkStart w:id="465" w:name="_Toc36027350"/>
      <w:bookmarkStart w:id="466" w:name="_Toc36027560"/>
      <w:bookmarkStart w:id="467" w:name="_Toc78375568"/>
      <w:bookmarkStart w:id="468" w:name="_Toc79405673"/>
      <w:bookmarkStart w:id="469" w:name="_Toc167069529"/>
      <w:bookmarkStart w:id="470" w:name="_Toc337411936"/>
      <w:r>
        <w:lastRenderedPageBreak/>
        <w:t>Grammatical tones for adjectives and numerals</w:t>
      </w:r>
      <w:bookmarkEnd w:id="461"/>
      <w:bookmarkEnd w:id="462"/>
      <w:bookmarkEnd w:id="463"/>
      <w:bookmarkEnd w:id="464"/>
      <w:bookmarkEnd w:id="465"/>
      <w:bookmarkEnd w:id="466"/>
      <w:bookmarkEnd w:id="467"/>
      <w:bookmarkEnd w:id="468"/>
      <w:bookmarkEnd w:id="469"/>
      <w:bookmarkEnd w:id="470"/>
    </w:p>
    <w:p w14:paraId="08AECBAE" w14:textId="77777777" w:rsidR="007878CF" w:rsidRDefault="007878CF" w:rsidP="007878CF">
      <w:pPr>
        <w:pStyle w:val="Heading3"/>
        <w:numPr>
          <w:ilvl w:val="2"/>
          <w:numId w:val="1"/>
        </w:numPr>
      </w:pPr>
      <w:bookmarkStart w:id="471" w:name="_Toc508942656"/>
      <w:bookmarkStart w:id="472" w:name="_Toc508943256"/>
      <w:bookmarkStart w:id="473" w:name="_Toc509043722"/>
      <w:bookmarkStart w:id="474" w:name="_Toc36027199"/>
      <w:bookmarkStart w:id="475" w:name="_Toc36027351"/>
      <w:bookmarkStart w:id="476" w:name="_Toc36027561"/>
      <w:bookmarkStart w:id="477" w:name="_Toc78375569"/>
      <w:bookmarkStart w:id="478" w:name="_Toc79405674"/>
      <w:bookmarkStart w:id="479" w:name="_Toc167069530"/>
      <w:bookmarkStart w:id="480" w:name="_Toc337411937"/>
      <w:r>
        <w:t>Tonal morphophonology</w:t>
      </w:r>
      <w:bookmarkEnd w:id="471"/>
      <w:bookmarkEnd w:id="472"/>
      <w:bookmarkEnd w:id="473"/>
      <w:bookmarkEnd w:id="474"/>
      <w:bookmarkEnd w:id="475"/>
      <w:bookmarkEnd w:id="476"/>
      <w:bookmarkEnd w:id="477"/>
      <w:bookmarkEnd w:id="478"/>
      <w:bookmarkEnd w:id="479"/>
      <w:bookmarkEnd w:id="480"/>
    </w:p>
    <w:p w14:paraId="34C88769" w14:textId="77777777" w:rsidR="007878CF" w:rsidRDefault="007878CF" w:rsidP="007878CF">
      <w:pPr>
        <w:pStyle w:val="Heading4"/>
        <w:numPr>
          <w:ilvl w:val="3"/>
          <w:numId w:val="1"/>
        </w:numPr>
      </w:pPr>
      <w:bookmarkStart w:id="481" w:name="_Toc508942657"/>
      <w:bookmarkStart w:id="482" w:name="_Toc508943257"/>
      <w:bookmarkStart w:id="483" w:name="_Toc509043723"/>
      <w:bookmarkStart w:id="484" w:name="_Toc36027200"/>
      <w:bookmarkStart w:id="485" w:name="_Toc36027352"/>
      <w:bookmarkStart w:id="486" w:name="_Toc36027562"/>
      <w:bookmarkStart w:id="487" w:name="_Toc78375570"/>
      <w:bookmarkStart w:id="488" w:name="_Toc79405675"/>
      <w:bookmarkStart w:id="489" w:name="_Toc167069531"/>
      <w:bookmarkStart w:id="490" w:name="_Toc337411938"/>
      <w:r>
        <w:t>Autosegmental tone association</w:t>
      </w:r>
      <w:bookmarkEnd w:id="481"/>
      <w:bookmarkEnd w:id="482"/>
      <w:bookmarkEnd w:id="483"/>
      <w:bookmarkEnd w:id="484"/>
      <w:bookmarkEnd w:id="485"/>
      <w:bookmarkEnd w:id="486"/>
      <w:bookmarkEnd w:id="487"/>
      <w:bookmarkEnd w:id="488"/>
      <w:bookmarkEnd w:id="489"/>
      <w:bookmarkEnd w:id="490"/>
    </w:p>
    <w:p w14:paraId="0BFF9FA3" w14:textId="77777777" w:rsidR="007878CF" w:rsidRDefault="007878CF" w:rsidP="007878CF">
      <w:pPr>
        <w:pStyle w:val="Heading4"/>
        <w:numPr>
          <w:ilvl w:val="3"/>
          <w:numId w:val="1"/>
        </w:numPr>
      </w:pPr>
      <w:bookmarkStart w:id="491" w:name="_Toc337411939"/>
      <w:r>
        <w:t>Atonal morphemes</w:t>
      </w:r>
      <w:bookmarkEnd w:id="491"/>
    </w:p>
    <w:p w14:paraId="689BF78B" w14:textId="58D139C1" w:rsidR="007878CF" w:rsidRDefault="00725F02" w:rsidP="007878CF">
      <w:pPr>
        <w:pStyle w:val="Heading3"/>
        <w:numPr>
          <w:ilvl w:val="2"/>
          <w:numId w:val="1"/>
        </w:numPr>
      </w:pPr>
      <w:bookmarkStart w:id="492" w:name="_Toc337411940"/>
      <w:r>
        <w:t>Tone sandhi processes</w:t>
      </w:r>
      <w:bookmarkEnd w:id="492"/>
    </w:p>
    <w:p w14:paraId="3EFB7CC3" w14:textId="2D4E5917" w:rsidR="00725F02" w:rsidRDefault="00725F02" w:rsidP="00725F02">
      <w:pPr>
        <w:pStyle w:val="Heading4"/>
      </w:pPr>
      <w:bookmarkStart w:id="493" w:name="_Toc337411941"/>
      <w:r>
        <w:t>Final Tone-Raising</w:t>
      </w:r>
      <w:r w:rsidR="00E65750">
        <w:t xml:space="preserve"> (LL#L-to-LH#L)</w:t>
      </w:r>
      <w:bookmarkEnd w:id="493"/>
    </w:p>
    <w:p w14:paraId="589D8042" w14:textId="6127BB46" w:rsidR="00E65750" w:rsidRDefault="00E65750" w:rsidP="00E65750">
      <w:r>
        <w:t>This rule dissimilates what would otherwise be an L</w:t>
      </w:r>
      <w:r>
        <w:noBreakHyphen/>
        <w:t>toned stretch across a boundary. The final syllable (or monosyllabic mora) of the form on the left is raised. It is difficult to determine whether the raised tone is M or H, since there is no distinction between L.M and L.H bisyllabic stems, and none between &lt;LM&gt; and &lt;LH&gt; monosyllabics.</w:t>
      </w:r>
    </w:p>
    <w:p w14:paraId="52389E8F" w14:textId="4C4858C7" w:rsidR="00E65750" w:rsidRDefault="00E65750" w:rsidP="00E65750">
      <w:r>
        <w:tab/>
        <w:t xml:space="preserve">This process does not apply to N-Adj combinations. </w:t>
      </w:r>
    </w:p>
    <w:p w14:paraId="4AA5CD70" w14:textId="77777777" w:rsidR="00E65750" w:rsidRDefault="00E65750" w:rsidP="00E65750"/>
    <w:p w14:paraId="2BF3F32D" w14:textId="77777777" w:rsidR="00E65750" w:rsidRPr="00E65750" w:rsidRDefault="00E65750" w:rsidP="00E65750"/>
    <w:p w14:paraId="6DA18810" w14:textId="1FB206CA" w:rsidR="00725F02" w:rsidRDefault="00FC43EA" w:rsidP="00725F02">
      <w:pPr>
        <w:pStyle w:val="Heading4"/>
      </w:pPr>
      <w:bookmarkStart w:id="494" w:name="_Toc337411942"/>
      <w:r>
        <w:t>Floating-Tone Docking</w:t>
      </w:r>
      <w:r w:rsidR="00EB6E82">
        <w:t xml:space="preserve"> I (certain nouns and adjectives)</w:t>
      </w:r>
      <w:bookmarkEnd w:id="494"/>
    </w:p>
    <w:p w14:paraId="16D85B23" w14:textId="0FA9BAA5" w:rsidR="00FC43EA" w:rsidRDefault="00FC43EA" w:rsidP="00FC43EA">
      <w:r>
        <w:t>Some nouns and adjectives have lexical tone melodies that include a final floating L</w:t>
      </w:r>
      <w:r>
        <w:noBreakHyphen/>
        <w:t xml:space="preserve">tone that is realized, if at all, on </w:t>
      </w:r>
      <w:r w:rsidR="00CA6B53">
        <w:t xml:space="preserve">a suffix or on a following word. </w:t>
      </w:r>
    </w:p>
    <w:p w14:paraId="5CE81CD4" w14:textId="5F877A94" w:rsidR="00CA6B53" w:rsidRDefault="00CA6B53" w:rsidP="00FC43EA">
      <w:r>
        <w:tab/>
        <w:t>Consider (xx1), which presents several nouns in their bare form, along with their suffixal form and their combinations with the M</w:t>
      </w:r>
      <w:r>
        <w:noBreakHyphen/>
        <w:t>toned adjective ‘red’ and the H</w:t>
      </w:r>
      <w:r>
        <w:noBreakHyphen/>
        <w:t xml:space="preserve">toned adjective ‘long’. </w:t>
      </w:r>
    </w:p>
    <w:p w14:paraId="06356120" w14:textId="77777777" w:rsidR="00CA6B53" w:rsidRDefault="00CA6B53" w:rsidP="00FC43EA"/>
    <w:p w14:paraId="32B4AD22" w14:textId="1CD97582" w:rsidR="00CA6B53" w:rsidRDefault="00CA6B53" w:rsidP="00CA6B53">
      <w:pPr>
        <w:tabs>
          <w:tab w:val="clear" w:pos="369"/>
          <w:tab w:val="left" w:pos="720"/>
          <w:tab w:val="left" w:pos="1080"/>
          <w:tab w:val="left" w:pos="1800"/>
          <w:tab w:val="left" w:pos="3060"/>
          <w:tab w:val="left" w:pos="4140"/>
          <w:tab w:val="left" w:pos="5490"/>
        </w:tabs>
      </w:pPr>
      <w:r>
        <w:t>(xx1)</w:t>
      </w:r>
      <w:r>
        <w:tab/>
      </w:r>
      <w:r>
        <w:tab/>
        <w:t>noun</w:t>
      </w:r>
      <w:r>
        <w:tab/>
        <w:t>gloss</w:t>
      </w:r>
      <w:r>
        <w:tab/>
        <w:t>suffixed</w:t>
      </w:r>
      <w:r>
        <w:tab/>
        <w:t>‘red’</w:t>
      </w:r>
      <w:r>
        <w:tab/>
        <w:t>‘long’</w:t>
      </w:r>
    </w:p>
    <w:p w14:paraId="5D7DAAD5" w14:textId="77777777" w:rsidR="00CA6B53" w:rsidRDefault="00CA6B53" w:rsidP="00CA6B53">
      <w:pPr>
        <w:tabs>
          <w:tab w:val="clear" w:pos="369"/>
          <w:tab w:val="left" w:pos="720"/>
          <w:tab w:val="left" w:pos="1080"/>
          <w:tab w:val="left" w:pos="1800"/>
          <w:tab w:val="left" w:pos="3060"/>
          <w:tab w:val="left" w:pos="4140"/>
          <w:tab w:val="left" w:pos="5490"/>
        </w:tabs>
      </w:pPr>
    </w:p>
    <w:p w14:paraId="390F8678" w14:textId="5664085F" w:rsidR="00CA6B53" w:rsidRPr="00CA6B53" w:rsidRDefault="00CA6B53" w:rsidP="00CA6B53">
      <w:pPr>
        <w:tabs>
          <w:tab w:val="clear" w:pos="369"/>
          <w:tab w:val="left" w:pos="720"/>
          <w:tab w:val="left" w:pos="1080"/>
          <w:tab w:val="left" w:pos="1800"/>
          <w:tab w:val="left" w:pos="3060"/>
          <w:tab w:val="left" w:pos="4140"/>
          <w:tab w:val="left" w:pos="5490"/>
        </w:tabs>
        <w:rPr>
          <w:rFonts w:ascii="Doulos SIL" w:hAnsi="Doulos SIL"/>
          <w:i/>
          <w:color w:val="0000FF"/>
        </w:rPr>
      </w:pPr>
      <w:r>
        <w:tab/>
        <w:t>a.</w:t>
      </w:r>
      <w:r>
        <w:tab/>
      </w:r>
      <w:r w:rsidRPr="00CA6B53">
        <w:rPr>
          <w:rFonts w:ascii="Doulos SIL" w:hAnsi="Doulos SIL"/>
          <w:i/>
          <w:color w:val="0000FF"/>
        </w:rPr>
        <w:t>yíʔé</w:t>
      </w:r>
      <w:r>
        <w:tab/>
        <w:t>‘fish’</w:t>
      </w:r>
      <w:r>
        <w:tab/>
      </w:r>
      <w:r w:rsidRPr="00CA6B53">
        <w:rPr>
          <w:rFonts w:ascii="Doulos SIL" w:hAnsi="Doulos SIL"/>
          <w:i/>
          <w:color w:val="0000FF"/>
        </w:rPr>
        <w:t>yíʔé-rá</w:t>
      </w:r>
      <w:r w:rsidRPr="00CA6B53">
        <w:rPr>
          <w:rFonts w:ascii="Doulos SIL" w:hAnsi="Doulos SIL"/>
          <w:i/>
          <w:color w:val="0000FF"/>
        </w:rPr>
        <w:tab/>
        <w:t>yíʔé kān-nā</w:t>
      </w:r>
      <w:r w:rsidRPr="00CA6B53">
        <w:rPr>
          <w:rFonts w:ascii="Doulos SIL" w:hAnsi="Doulos SIL"/>
          <w:i/>
          <w:color w:val="0000FF"/>
        </w:rPr>
        <w:tab/>
        <w:t>yíʔé sūmāā-nā</w:t>
      </w:r>
    </w:p>
    <w:p w14:paraId="56A2088A" w14:textId="32996720" w:rsidR="00CA6B53" w:rsidRPr="00CA6B53" w:rsidRDefault="00CA6B53" w:rsidP="00CA6B53">
      <w:pPr>
        <w:tabs>
          <w:tab w:val="clear" w:pos="369"/>
          <w:tab w:val="left" w:pos="720"/>
          <w:tab w:val="left" w:pos="1080"/>
          <w:tab w:val="left" w:pos="1800"/>
          <w:tab w:val="left" w:pos="3060"/>
          <w:tab w:val="left" w:pos="4140"/>
          <w:tab w:val="left" w:pos="5490"/>
        </w:tabs>
        <w:rPr>
          <w:rFonts w:ascii="Doulos SIL" w:hAnsi="Doulos SIL"/>
          <w:i/>
          <w:color w:val="0000FF"/>
        </w:rPr>
      </w:pPr>
      <w:r>
        <w:tab/>
      </w:r>
      <w:r>
        <w:tab/>
      </w:r>
      <w:r w:rsidRPr="00CA6B53">
        <w:rPr>
          <w:rFonts w:ascii="Doulos SIL" w:hAnsi="Doulos SIL"/>
          <w:i/>
          <w:color w:val="0000FF"/>
        </w:rPr>
        <w:t>fōʔō</w:t>
      </w:r>
      <w:r>
        <w:tab/>
        <w:t>‘flour’</w:t>
      </w:r>
      <w:r>
        <w:tab/>
      </w:r>
      <w:r w:rsidRPr="00CA6B53">
        <w:rPr>
          <w:rFonts w:ascii="Doulos SIL" w:hAnsi="Doulos SIL"/>
          <w:i/>
          <w:color w:val="0000FF"/>
        </w:rPr>
        <w:t>fōʔō-rā</w:t>
      </w:r>
      <w:r w:rsidRPr="00CA6B53">
        <w:rPr>
          <w:rFonts w:ascii="Doulos SIL" w:hAnsi="Doulos SIL"/>
          <w:i/>
          <w:color w:val="0000FF"/>
        </w:rPr>
        <w:tab/>
        <w:t>fóʔó kān-nā</w:t>
      </w:r>
      <w:r w:rsidRPr="00CA6B53">
        <w:rPr>
          <w:rFonts w:ascii="Doulos SIL" w:hAnsi="Doulos SIL"/>
          <w:i/>
          <w:color w:val="0000FF"/>
        </w:rPr>
        <w:tab/>
        <w:t>fóʔó sūmāā-nā</w:t>
      </w:r>
    </w:p>
    <w:p w14:paraId="42161449" w14:textId="2DBD5C78" w:rsidR="00CA6B53" w:rsidRDefault="00CA6B53" w:rsidP="00CA6B53">
      <w:pPr>
        <w:tabs>
          <w:tab w:val="clear" w:pos="369"/>
          <w:tab w:val="left" w:pos="720"/>
          <w:tab w:val="left" w:pos="1080"/>
          <w:tab w:val="left" w:pos="1800"/>
          <w:tab w:val="left" w:pos="3060"/>
          <w:tab w:val="left" w:pos="4140"/>
          <w:tab w:val="left" w:pos="5490"/>
        </w:tabs>
      </w:pPr>
      <w:r>
        <w:tab/>
      </w:r>
      <w:r>
        <w:tab/>
      </w:r>
      <w:r w:rsidRPr="00CA6B53">
        <w:rPr>
          <w:rFonts w:ascii="Doulos SIL" w:hAnsi="Doulos SIL"/>
          <w:i/>
          <w:color w:val="0000FF"/>
        </w:rPr>
        <w:t>ɲùʔùⁿ</w:t>
      </w:r>
      <w:r>
        <w:tab/>
        <w:t>‘wrap (n)’</w:t>
      </w:r>
      <w:r>
        <w:tab/>
      </w:r>
      <w:r w:rsidRPr="00CA6B53">
        <w:rPr>
          <w:rFonts w:ascii="Doulos SIL" w:hAnsi="Doulos SIL"/>
          <w:i/>
          <w:color w:val="0000FF"/>
        </w:rPr>
        <w:t>ɲùʔù-ná</w:t>
      </w:r>
      <w:r w:rsidRPr="00CA6B53">
        <w:rPr>
          <w:rFonts w:ascii="Doulos SIL" w:hAnsi="Doulos SIL"/>
          <w:i/>
          <w:color w:val="0000FF"/>
        </w:rPr>
        <w:tab/>
        <w:t>ɲùʔùⁿ kān-nā</w:t>
      </w:r>
      <w:r w:rsidRPr="00CA6B53">
        <w:rPr>
          <w:rFonts w:ascii="Doulos SIL" w:hAnsi="Doulos SIL"/>
          <w:i/>
          <w:color w:val="0000FF"/>
        </w:rPr>
        <w:tab/>
        <w:t>ɲùʔùⁿ súmáá-ná</w:t>
      </w:r>
    </w:p>
    <w:p w14:paraId="549140AF" w14:textId="77777777" w:rsidR="00CA6B53" w:rsidRDefault="00CA6B53" w:rsidP="00CA6B53">
      <w:pPr>
        <w:tabs>
          <w:tab w:val="clear" w:pos="369"/>
          <w:tab w:val="left" w:pos="720"/>
          <w:tab w:val="left" w:pos="1080"/>
          <w:tab w:val="left" w:pos="1800"/>
          <w:tab w:val="left" w:pos="3060"/>
          <w:tab w:val="left" w:pos="4140"/>
          <w:tab w:val="left" w:pos="5490"/>
        </w:tabs>
      </w:pPr>
    </w:p>
    <w:p w14:paraId="636B524A" w14:textId="0202B2AD" w:rsidR="00CA6B53" w:rsidRDefault="00CA6B53" w:rsidP="00CA6B53">
      <w:pPr>
        <w:tabs>
          <w:tab w:val="clear" w:pos="369"/>
          <w:tab w:val="left" w:pos="720"/>
          <w:tab w:val="left" w:pos="1080"/>
          <w:tab w:val="left" w:pos="1800"/>
          <w:tab w:val="left" w:pos="3060"/>
          <w:tab w:val="left" w:pos="4140"/>
          <w:tab w:val="left" w:pos="5490"/>
        </w:tabs>
      </w:pPr>
      <w:r>
        <w:tab/>
        <w:t>b.</w:t>
      </w:r>
      <w:r>
        <w:tab/>
      </w:r>
      <w:r w:rsidRPr="00CA6B53">
        <w:rPr>
          <w:rFonts w:ascii="Doulos SIL" w:hAnsi="Doulos SIL"/>
          <w:i/>
          <w:color w:val="0000FF"/>
        </w:rPr>
        <w:t>kpɛ́sɛ́</w:t>
      </w:r>
      <w:r>
        <w:tab/>
        <w:t>‘chewstick’</w:t>
      </w:r>
      <w:r>
        <w:tab/>
      </w:r>
      <w:r w:rsidRPr="00CA6B53">
        <w:rPr>
          <w:rFonts w:ascii="Doulos SIL" w:hAnsi="Doulos SIL"/>
          <w:i/>
          <w:color w:val="0000FF"/>
        </w:rPr>
        <w:t>kpɛ́sɛ́-rà</w:t>
      </w:r>
      <w:r w:rsidRPr="00CA6B53">
        <w:rPr>
          <w:rFonts w:ascii="Doulos SIL" w:hAnsi="Doulos SIL"/>
          <w:i/>
          <w:color w:val="0000FF"/>
        </w:rPr>
        <w:tab/>
        <w:t>kpɛ́sɛ́ kàn-nà</w:t>
      </w:r>
      <w:r w:rsidRPr="00CA6B53">
        <w:rPr>
          <w:rFonts w:ascii="Doulos SIL" w:hAnsi="Doulos SIL"/>
          <w:i/>
          <w:color w:val="0000FF"/>
        </w:rPr>
        <w:tab/>
        <w:t>kpɛ́sɛ́ sùmàà-nà</w:t>
      </w:r>
    </w:p>
    <w:p w14:paraId="67FCE79A" w14:textId="11EAD508" w:rsidR="00CA6B53" w:rsidRPr="00CA6B53" w:rsidRDefault="00CA6B53" w:rsidP="00CA6B53">
      <w:pPr>
        <w:tabs>
          <w:tab w:val="clear" w:pos="369"/>
          <w:tab w:val="left" w:pos="720"/>
          <w:tab w:val="left" w:pos="1080"/>
          <w:tab w:val="left" w:pos="1800"/>
          <w:tab w:val="left" w:pos="3060"/>
          <w:tab w:val="left" w:pos="4140"/>
          <w:tab w:val="left" w:pos="5490"/>
        </w:tabs>
        <w:rPr>
          <w:rFonts w:ascii="Doulos SIL" w:hAnsi="Doulos SIL"/>
          <w:i/>
          <w:color w:val="0000FF"/>
        </w:rPr>
      </w:pPr>
      <w:r>
        <w:tab/>
      </w:r>
      <w:r>
        <w:tab/>
      </w:r>
      <w:r w:rsidRPr="00CA6B53">
        <w:rPr>
          <w:rFonts w:ascii="Doulos SIL" w:hAnsi="Doulos SIL"/>
          <w:i/>
          <w:color w:val="0000FF"/>
        </w:rPr>
        <w:t>kúrūⁿ</w:t>
      </w:r>
      <w:r>
        <w:tab/>
        <w:t>‘boat’</w:t>
      </w:r>
      <w:r>
        <w:tab/>
      </w:r>
      <w:r w:rsidRPr="00CA6B53">
        <w:rPr>
          <w:rFonts w:ascii="Doulos SIL" w:hAnsi="Doulos SIL"/>
          <w:i/>
          <w:color w:val="0000FF"/>
        </w:rPr>
        <w:t>kúrú-nà</w:t>
      </w:r>
      <w:r w:rsidRPr="00CA6B53">
        <w:rPr>
          <w:rFonts w:ascii="Doulos SIL" w:hAnsi="Doulos SIL"/>
          <w:i/>
          <w:color w:val="0000FF"/>
        </w:rPr>
        <w:tab/>
        <w:t>kúrúⁿ kàn-nà</w:t>
      </w:r>
      <w:r w:rsidRPr="00CA6B53">
        <w:rPr>
          <w:rFonts w:ascii="Doulos SIL" w:hAnsi="Doulos SIL"/>
          <w:i/>
          <w:color w:val="0000FF"/>
        </w:rPr>
        <w:tab/>
        <w:t>kúrúⁿ sùmàà-nà</w:t>
      </w:r>
    </w:p>
    <w:p w14:paraId="6C4DDB54" w14:textId="6BDE50F8" w:rsidR="00CA6B53" w:rsidRPr="00CA6B53" w:rsidRDefault="00CA6B53" w:rsidP="00CA6B53">
      <w:pPr>
        <w:tabs>
          <w:tab w:val="clear" w:pos="369"/>
          <w:tab w:val="left" w:pos="720"/>
          <w:tab w:val="left" w:pos="1080"/>
          <w:tab w:val="left" w:pos="1800"/>
          <w:tab w:val="left" w:pos="3060"/>
          <w:tab w:val="left" w:pos="4140"/>
          <w:tab w:val="left" w:pos="5490"/>
        </w:tabs>
        <w:rPr>
          <w:rFonts w:ascii="Doulos SIL" w:hAnsi="Doulos SIL"/>
          <w:i/>
          <w:color w:val="0000FF"/>
        </w:rPr>
      </w:pPr>
      <w:r>
        <w:tab/>
      </w:r>
      <w:r>
        <w:tab/>
      </w:r>
      <w:r w:rsidRPr="00CA6B53">
        <w:rPr>
          <w:rFonts w:ascii="Doulos SIL" w:hAnsi="Doulos SIL"/>
          <w:i/>
          <w:color w:val="0000FF"/>
        </w:rPr>
        <w:t>tòfá</w:t>
      </w:r>
      <w:r>
        <w:tab/>
        <w:t>‘boat’</w:t>
      </w:r>
      <w:r>
        <w:tab/>
      </w:r>
      <w:r w:rsidRPr="00CA6B53">
        <w:rPr>
          <w:rFonts w:ascii="Doulos SIL" w:hAnsi="Doulos SIL"/>
          <w:i/>
          <w:color w:val="0000FF"/>
        </w:rPr>
        <w:t>tòfá-rà</w:t>
      </w:r>
      <w:r w:rsidRPr="00CA6B53">
        <w:rPr>
          <w:rFonts w:ascii="Doulos SIL" w:hAnsi="Doulos SIL"/>
          <w:i/>
          <w:color w:val="0000FF"/>
        </w:rPr>
        <w:tab/>
        <w:t>tòfá kàn-nà</w:t>
      </w:r>
      <w:r w:rsidRPr="00CA6B53">
        <w:rPr>
          <w:rFonts w:ascii="Doulos SIL" w:hAnsi="Doulos SIL"/>
          <w:i/>
          <w:color w:val="0000FF"/>
        </w:rPr>
        <w:tab/>
        <w:t>tòfá sùmàà-nà</w:t>
      </w:r>
    </w:p>
    <w:p w14:paraId="1DA66D35" w14:textId="5291FB5E" w:rsidR="00CA6B53" w:rsidRDefault="00CA6B53" w:rsidP="00CA6B53">
      <w:pPr>
        <w:tabs>
          <w:tab w:val="clear" w:pos="369"/>
          <w:tab w:val="left" w:pos="720"/>
          <w:tab w:val="left" w:pos="1080"/>
          <w:tab w:val="left" w:pos="1800"/>
          <w:tab w:val="left" w:pos="3060"/>
          <w:tab w:val="left" w:pos="4140"/>
          <w:tab w:val="left" w:pos="5490"/>
        </w:tabs>
      </w:pPr>
      <w:r>
        <w:tab/>
      </w:r>
      <w:r>
        <w:tab/>
      </w:r>
      <w:r w:rsidRPr="00CA6B53">
        <w:rPr>
          <w:rFonts w:ascii="Doulos SIL" w:hAnsi="Doulos SIL"/>
          <w:i/>
          <w:color w:val="0000FF"/>
        </w:rPr>
        <w:t>mōtó</w:t>
      </w:r>
      <w:r>
        <w:tab/>
        <w:t>‘motorcycle’</w:t>
      </w:r>
      <w:r>
        <w:tab/>
      </w:r>
      <w:r w:rsidRPr="00CA6B53">
        <w:rPr>
          <w:rFonts w:ascii="Doulos SIL" w:hAnsi="Doulos SIL"/>
          <w:i/>
          <w:color w:val="0000FF"/>
        </w:rPr>
        <w:t>mōtó-rà</w:t>
      </w:r>
      <w:r w:rsidRPr="00CA6B53">
        <w:rPr>
          <w:rFonts w:ascii="Doulos SIL" w:hAnsi="Doulos SIL"/>
          <w:i/>
          <w:color w:val="0000FF"/>
        </w:rPr>
        <w:tab/>
        <w:t>mōtó kàn-nà</w:t>
      </w:r>
      <w:r w:rsidRPr="00CA6B53">
        <w:rPr>
          <w:rFonts w:ascii="Doulos SIL" w:hAnsi="Doulos SIL"/>
          <w:i/>
          <w:color w:val="0000FF"/>
        </w:rPr>
        <w:tab/>
        <w:t>mōtó sùmàà-nà</w:t>
      </w:r>
    </w:p>
    <w:p w14:paraId="45651B9E" w14:textId="77777777" w:rsidR="00CA6B53" w:rsidRDefault="00CA6B53" w:rsidP="00CA6B53"/>
    <w:p w14:paraId="52E14767" w14:textId="37CB3BF4" w:rsidR="00CA6B53" w:rsidRDefault="00CA6B53" w:rsidP="00CA6B53">
      <w:r>
        <w:t>The stems in (xx1a) are followed by M</w:t>
      </w:r>
      <w:r>
        <w:noBreakHyphen/>
        <w:t xml:space="preserve"> or H</w:t>
      </w:r>
      <w:r>
        <w:noBreakHyphen/>
        <w:t>toned suffixes and modifiers. Those in (xx1b) are followed by L</w:t>
      </w:r>
      <w:r>
        <w:noBreakHyphen/>
        <w:t xml:space="preserve">toned suffixes and modifiers. This suggests that all of the stems in (xx1) are </w:t>
      </w:r>
      <w:r w:rsidR="00EB6E82">
        <w:t>followed by</w:t>
      </w:r>
      <w:r>
        <w:t xml:space="preserve"> a </w:t>
      </w:r>
      <w:r w:rsidR="00EB6E82">
        <w:t xml:space="preserve">lexically specified </w:t>
      </w:r>
      <w:r>
        <w:t>following L</w:t>
      </w:r>
      <w:r>
        <w:noBreakHyphen/>
        <w:t xml:space="preserve">toned element that is realized either on the nominal </w:t>
      </w:r>
      <w:r w:rsidR="00EB6E82">
        <w:t>suffix</w:t>
      </w:r>
      <w:r>
        <w:t xml:space="preserve"> or on the entire following modifier. </w:t>
      </w:r>
    </w:p>
    <w:p w14:paraId="64118057" w14:textId="77777777" w:rsidR="00EB6E82" w:rsidRDefault="00EB6E82" w:rsidP="00EB6E82"/>
    <w:p w14:paraId="0E756459" w14:textId="77777777" w:rsidR="00EB6E82" w:rsidRPr="00E65750" w:rsidRDefault="00EB6E82" w:rsidP="00EB6E82"/>
    <w:p w14:paraId="48975C89" w14:textId="618485F4" w:rsidR="00EB6E82" w:rsidRDefault="00EB6E82" w:rsidP="00EB6E82">
      <w:pPr>
        <w:pStyle w:val="Heading4"/>
      </w:pPr>
      <w:bookmarkStart w:id="495" w:name="_Toc337411943"/>
      <w:r>
        <w:lastRenderedPageBreak/>
        <w:t>Floating-Tone Docking II (</w:t>
      </w:r>
      <w:r w:rsidR="00DA6B2A">
        <w:t>3Sg versus non-3Sg</w:t>
      </w:r>
      <w:r>
        <w:t>)</w:t>
      </w:r>
      <w:bookmarkEnd w:id="495"/>
    </w:p>
    <w:p w14:paraId="0AC7D643" w14:textId="678A70E7" w:rsidR="00EB6E82" w:rsidRDefault="00EB6E82" w:rsidP="00CA6B53">
      <w:r>
        <w:t>A somewhat similar, but not lexically specified, process takes the form of a pervasive split between two types of NPs (including pronouns) that have different tonal effects on a following possessum, verb, or postposition. The consis</w:t>
      </w:r>
      <w:r w:rsidR="00F42203">
        <w:t>tent groupings are those in (xx1</w:t>
      </w:r>
      <w:r>
        <w:t>).</w:t>
      </w:r>
    </w:p>
    <w:p w14:paraId="45FF5CC1" w14:textId="77777777" w:rsidR="00EB6E82" w:rsidRDefault="00EB6E82" w:rsidP="00CA6B53"/>
    <w:p w14:paraId="70962643" w14:textId="18EC9E36" w:rsidR="00EB6E82" w:rsidRDefault="00F42203" w:rsidP="00EB6E82">
      <w:pPr>
        <w:tabs>
          <w:tab w:val="clear" w:pos="369"/>
          <w:tab w:val="left" w:pos="720"/>
          <w:tab w:val="left" w:pos="1080"/>
          <w:tab w:val="left" w:pos="3600"/>
        </w:tabs>
      </w:pPr>
      <w:r>
        <w:t>(xx1</w:t>
      </w:r>
      <w:r w:rsidR="00EB6E82">
        <w:t>)</w:t>
      </w:r>
      <w:r w:rsidR="00EB6E82">
        <w:tab/>
      </w:r>
      <w:r w:rsidR="00EB6E82">
        <w:tab/>
        <w:t>nonpronominal NPs</w:t>
      </w:r>
      <w:r w:rsidR="00EB6E82">
        <w:tab/>
        <w:t>pronominals</w:t>
      </w:r>
    </w:p>
    <w:p w14:paraId="6415D944" w14:textId="77777777" w:rsidR="00EB6E82" w:rsidRDefault="00EB6E82" w:rsidP="00EB6E82">
      <w:pPr>
        <w:tabs>
          <w:tab w:val="clear" w:pos="369"/>
          <w:tab w:val="left" w:pos="720"/>
          <w:tab w:val="left" w:pos="1080"/>
          <w:tab w:val="left" w:pos="3600"/>
        </w:tabs>
      </w:pPr>
    </w:p>
    <w:p w14:paraId="0004735F" w14:textId="6E3792D8" w:rsidR="00EB6E82" w:rsidRDefault="00EB6E82" w:rsidP="00EB6E82">
      <w:pPr>
        <w:tabs>
          <w:tab w:val="clear" w:pos="369"/>
          <w:tab w:val="left" w:pos="720"/>
          <w:tab w:val="left" w:pos="1080"/>
          <w:tab w:val="left" w:pos="3600"/>
        </w:tabs>
      </w:pPr>
      <w:r>
        <w:tab/>
        <w:t>a. followed by H</w:t>
      </w:r>
      <w:r>
        <w:noBreakHyphen/>
        <w:t>tone</w:t>
      </w:r>
    </w:p>
    <w:p w14:paraId="3E9B7DD8" w14:textId="3374B214" w:rsidR="00EB6E82" w:rsidRDefault="00EB6E82" w:rsidP="00EB6E82">
      <w:pPr>
        <w:tabs>
          <w:tab w:val="clear" w:pos="369"/>
          <w:tab w:val="left" w:pos="720"/>
          <w:tab w:val="left" w:pos="1080"/>
          <w:tab w:val="left" w:pos="3600"/>
        </w:tabs>
      </w:pPr>
      <w:r>
        <w:tab/>
      </w:r>
      <w:r>
        <w:tab/>
        <w:t>plural NPs</w:t>
      </w:r>
      <w:r>
        <w:tab/>
        <w:t>1Pl, 3Pl (human and nonhuman)</w:t>
      </w:r>
    </w:p>
    <w:p w14:paraId="65095E54" w14:textId="2609D4DF" w:rsidR="00EB6E82" w:rsidRDefault="00EB6E82" w:rsidP="00EB6E82">
      <w:pPr>
        <w:tabs>
          <w:tab w:val="clear" w:pos="369"/>
          <w:tab w:val="left" w:pos="720"/>
          <w:tab w:val="left" w:pos="1080"/>
          <w:tab w:val="left" w:pos="3600"/>
        </w:tabs>
      </w:pPr>
      <w:r>
        <w:tab/>
      </w:r>
    </w:p>
    <w:p w14:paraId="1EE082E2" w14:textId="4A0E856B" w:rsidR="00EB6E82" w:rsidRDefault="00EB6E82" w:rsidP="00EB6E82">
      <w:pPr>
        <w:tabs>
          <w:tab w:val="clear" w:pos="369"/>
          <w:tab w:val="left" w:pos="720"/>
          <w:tab w:val="left" w:pos="1080"/>
          <w:tab w:val="left" w:pos="3600"/>
        </w:tabs>
      </w:pPr>
      <w:r>
        <w:tab/>
        <w:t>b. followed by L</w:t>
      </w:r>
      <w:r>
        <w:noBreakHyphen/>
        <w:t>tone</w:t>
      </w:r>
    </w:p>
    <w:p w14:paraId="71A46047" w14:textId="2A213D01" w:rsidR="00EB6E82" w:rsidRDefault="00EB6E82" w:rsidP="00EB6E82">
      <w:pPr>
        <w:tabs>
          <w:tab w:val="clear" w:pos="369"/>
          <w:tab w:val="left" w:pos="720"/>
          <w:tab w:val="left" w:pos="1080"/>
          <w:tab w:val="left" w:pos="3600"/>
        </w:tabs>
      </w:pPr>
      <w:r>
        <w:tab/>
      </w:r>
      <w:r>
        <w:tab/>
        <w:t>singular NPs</w:t>
      </w:r>
      <w:r>
        <w:tab/>
        <w:t>3Sg (human and nonhuman)</w:t>
      </w:r>
    </w:p>
    <w:p w14:paraId="231EE217" w14:textId="77777777" w:rsidR="00EB6E82" w:rsidRDefault="00EB6E82" w:rsidP="00CA6B53"/>
    <w:p w14:paraId="582E0EC0" w14:textId="2BB29CF4" w:rsidR="00EB6E82" w:rsidRDefault="00EB6E82" w:rsidP="00CA6B53">
      <w:r>
        <w:t>Omitted from this inventory are 1Sg, 2Sg, and 2Pl pronominals. This is because, in their basic forms, they are M</w:t>
      </w:r>
      <w:r>
        <w:noBreakHyphen/>
        <w:t>toned, and the process of M</w:t>
      </w:r>
      <w:r>
        <w:noBreakHyphen/>
        <w:t xml:space="preserve">Spreading applies to the following element (postposition, </w:t>
      </w:r>
      <w:r w:rsidR="00466242">
        <w:t>inalienable</w:t>
      </w:r>
      <w:r>
        <w:t xml:space="preserve"> possessum</w:t>
      </w:r>
      <w:r w:rsidR="00466242">
        <w:t>, imperative verb</w:t>
      </w:r>
      <w:r>
        <w:t xml:space="preserve">). This masks their belonging to one or another of </w:t>
      </w:r>
      <w:r w:rsidR="00F42203">
        <w:t>the more abstract groups in (xx1</w:t>
      </w:r>
      <w:r>
        <w:t xml:space="preserve">). </w:t>
      </w:r>
      <w:r w:rsidR="00466242">
        <w:t>See, for example, the postposition paradigms in chapter 8, the inalienable part of the possessed noun paradigms in §6.2.2.1</w:t>
      </w:r>
      <w:r w:rsidR="00466242">
        <w:noBreakHyphen/>
        <w:t xml:space="preserve">3, and the 1Sg object of imperative in </w:t>
      </w:r>
      <w:r w:rsidR="00466242" w:rsidRPr="00466242">
        <w:rPr>
          <w:color w:val="FF6600"/>
        </w:rPr>
        <w:t>(xx1) in §4.3.1.3</w:t>
      </w:r>
      <w:r w:rsidR="00466242">
        <w:t>.</w:t>
      </w:r>
    </w:p>
    <w:p w14:paraId="7984A868" w14:textId="0C829520" w:rsidR="00466242" w:rsidRDefault="00466242" w:rsidP="00CA6B53">
      <w:r>
        <w:tab/>
        <w:t>However, there are some following elements that do not undergo M</w:t>
      </w:r>
      <w:r>
        <w:noBreakHyphen/>
        <w:t xml:space="preserve">Spreading after 1Sg, 2Sg, and 2Pl pronominals. These elements are alienable possessums and nonimperative verbs. </w:t>
      </w:r>
    </w:p>
    <w:p w14:paraId="02F1ACE6" w14:textId="091AE0F6" w:rsidR="00466242" w:rsidRDefault="00466242" w:rsidP="00CA6B53">
      <w:r>
        <w:tab/>
        <w:t xml:space="preserve">Alienable possessums are only indirectly relevant to the issue at hand, since </w:t>
      </w:r>
      <w:r w:rsidR="00F42203">
        <w:t>they undergo tonal ablaut for all possessor categories. The relevant point here is that there is a split between 3Sg possessor and all other possessors. 3Sg possessors (nonpronominal and pronominal) control {LH} overlay on the possessum. For lexically L</w:t>
      </w:r>
      <w:r w:rsidR="00F42203">
        <w:noBreakHyphen/>
        <w:t>toned alienable possessums, this is indistinguishable from the {LH} controlled by other possessors (§6.2.2.1). However, lexically M</w:t>
      </w:r>
      <w:r w:rsidR="00F42203">
        <w:noBreakHyphen/>
        <w:t>toned and H</w:t>
      </w:r>
      <w:r w:rsidR="00F42203">
        <w:noBreakHyphen/>
        <w:t>toned alienable possessums appear with the same {LH} overlay after 3Sg possessors, but have {L} overlay with other possessors (all plurals, plus 1Sg and 2Sg); see §6.2.2.2</w:t>
      </w:r>
      <w:r w:rsidR="00F42203">
        <w:noBreakHyphen/>
        <w:t xml:space="preserve">3 below. Because the tonal effects on following elements are different for alienable possession and the binary division in </w:t>
      </w:r>
      <w:r w:rsidR="003B5FF4">
        <w:rPr>
          <w:color w:val="FF6600"/>
        </w:rPr>
        <w:t>(xx1</w:t>
      </w:r>
      <w:r w:rsidR="00F42203" w:rsidRPr="00F42203">
        <w:rPr>
          <w:color w:val="FF6600"/>
        </w:rPr>
        <w:t>) above</w:t>
      </w:r>
      <w:r w:rsidR="00F42203">
        <w:t>, this evidence is not conclusive, but it does show that another part of the ton</w:t>
      </w:r>
      <w:r w:rsidR="003B5FF4">
        <w:t>ology makes the division in (xx2</w:t>
      </w:r>
      <w:r w:rsidR="00F42203">
        <w:t>).</w:t>
      </w:r>
    </w:p>
    <w:p w14:paraId="29750D9B" w14:textId="77777777" w:rsidR="00F42203" w:rsidRDefault="00F42203" w:rsidP="00CA6B53"/>
    <w:p w14:paraId="2E651901" w14:textId="77777777" w:rsidR="00F42203" w:rsidRDefault="00F42203" w:rsidP="00F42203">
      <w:pPr>
        <w:tabs>
          <w:tab w:val="clear" w:pos="369"/>
          <w:tab w:val="left" w:pos="720"/>
          <w:tab w:val="left" w:pos="1080"/>
          <w:tab w:val="left" w:pos="3600"/>
        </w:tabs>
      </w:pPr>
      <w:r>
        <w:t>(xx2)</w:t>
      </w:r>
      <w:r>
        <w:tab/>
      </w:r>
      <w:r>
        <w:tab/>
        <w:t>nonpronominal NPs</w:t>
      </w:r>
      <w:r>
        <w:tab/>
        <w:t>pronominals</w:t>
      </w:r>
    </w:p>
    <w:p w14:paraId="777CFD26" w14:textId="77777777" w:rsidR="00F42203" w:rsidRDefault="00F42203" w:rsidP="00F42203">
      <w:pPr>
        <w:tabs>
          <w:tab w:val="clear" w:pos="369"/>
          <w:tab w:val="left" w:pos="720"/>
          <w:tab w:val="left" w:pos="1080"/>
          <w:tab w:val="left" w:pos="3600"/>
        </w:tabs>
      </w:pPr>
    </w:p>
    <w:p w14:paraId="11088714" w14:textId="05257C24" w:rsidR="00F42203" w:rsidRDefault="00F42203" w:rsidP="00F42203">
      <w:pPr>
        <w:tabs>
          <w:tab w:val="clear" w:pos="369"/>
          <w:tab w:val="left" w:pos="720"/>
          <w:tab w:val="left" w:pos="1080"/>
          <w:tab w:val="left" w:pos="3600"/>
        </w:tabs>
      </w:pPr>
      <w:r>
        <w:tab/>
        <w:t>a. followed by {LH}-toned alienable possessum (all lexical tonal types)</w:t>
      </w:r>
    </w:p>
    <w:p w14:paraId="0F32CFE1" w14:textId="7E44EA25" w:rsidR="00F42203" w:rsidRDefault="00F42203" w:rsidP="00F42203">
      <w:pPr>
        <w:tabs>
          <w:tab w:val="clear" w:pos="369"/>
          <w:tab w:val="left" w:pos="720"/>
          <w:tab w:val="left" w:pos="1080"/>
          <w:tab w:val="left" w:pos="3600"/>
        </w:tabs>
      </w:pPr>
      <w:r>
        <w:tab/>
      </w:r>
      <w:r>
        <w:tab/>
        <w:t>plural NPs</w:t>
      </w:r>
      <w:r>
        <w:tab/>
        <w:t>1Pl, 2Pl, 3Pl (human and nonhuman)</w:t>
      </w:r>
    </w:p>
    <w:p w14:paraId="0A1824B5" w14:textId="34D782C8" w:rsidR="00F42203" w:rsidRDefault="00F42203" w:rsidP="00F42203">
      <w:pPr>
        <w:tabs>
          <w:tab w:val="clear" w:pos="369"/>
          <w:tab w:val="left" w:pos="720"/>
          <w:tab w:val="left" w:pos="1080"/>
          <w:tab w:val="left" w:pos="3600"/>
        </w:tabs>
      </w:pPr>
      <w:r>
        <w:tab/>
      </w:r>
      <w:r>
        <w:tab/>
      </w:r>
      <w:r>
        <w:tab/>
        <w:t>1Sg, 2Sg</w:t>
      </w:r>
    </w:p>
    <w:p w14:paraId="2B5D9466" w14:textId="77777777" w:rsidR="00F42203" w:rsidRDefault="00F42203" w:rsidP="00F42203">
      <w:pPr>
        <w:tabs>
          <w:tab w:val="clear" w:pos="369"/>
          <w:tab w:val="left" w:pos="720"/>
          <w:tab w:val="left" w:pos="1080"/>
          <w:tab w:val="left" w:pos="3600"/>
        </w:tabs>
      </w:pPr>
      <w:r>
        <w:tab/>
      </w:r>
    </w:p>
    <w:p w14:paraId="4012E698" w14:textId="50AE9C2E" w:rsidR="00F42203" w:rsidRDefault="00F42203" w:rsidP="00F42203">
      <w:pPr>
        <w:tabs>
          <w:tab w:val="clear" w:pos="369"/>
          <w:tab w:val="left" w:pos="720"/>
          <w:tab w:val="left" w:pos="1080"/>
          <w:tab w:val="left" w:pos="3600"/>
        </w:tabs>
      </w:pPr>
      <w:r>
        <w:tab/>
        <w:t>b. followed by {L}-toned alienable possessum (unless lexically L</w:t>
      </w:r>
      <w:r>
        <w:noBreakHyphen/>
        <w:t>toned)</w:t>
      </w:r>
    </w:p>
    <w:p w14:paraId="30253162" w14:textId="77777777" w:rsidR="00F42203" w:rsidRDefault="00F42203" w:rsidP="00F42203">
      <w:pPr>
        <w:tabs>
          <w:tab w:val="clear" w:pos="369"/>
          <w:tab w:val="left" w:pos="720"/>
          <w:tab w:val="left" w:pos="1080"/>
          <w:tab w:val="left" w:pos="3600"/>
        </w:tabs>
      </w:pPr>
      <w:r>
        <w:tab/>
      </w:r>
      <w:r>
        <w:tab/>
        <w:t>singular NPs</w:t>
      </w:r>
      <w:r>
        <w:tab/>
        <w:t>3Sg (human and nonhuman)</w:t>
      </w:r>
    </w:p>
    <w:p w14:paraId="79F8CF36" w14:textId="77777777" w:rsidR="00EB6E82" w:rsidRDefault="00EB6E82" w:rsidP="00CA6B53"/>
    <w:p w14:paraId="57E8CEC7" w14:textId="77ABE1BF" w:rsidR="00EB6E82" w:rsidRDefault="00F42203" w:rsidP="00CA6B53">
      <w:r>
        <w:t>In other words,</w:t>
      </w:r>
      <w:r w:rsidR="003B5FF4">
        <w:t xml:space="preserve"> here it’s 3Sg against non-3Sg rather than all singulars against all plurals.</w:t>
      </w:r>
    </w:p>
    <w:p w14:paraId="7FF271A2" w14:textId="2C8E5471" w:rsidR="003B5FF4" w:rsidRDefault="003B5FF4" w:rsidP="00CA6B53">
      <w:r>
        <w:tab/>
        <w:t xml:space="preserve">Stronger evidence for 3Sg versus non-3Sg </w:t>
      </w:r>
      <w:r w:rsidR="001F1E11">
        <w:t xml:space="preserve">as the split </w:t>
      </w:r>
      <w:r>
        <w:t xml:space="preserve">comes from combinations of pronominal subjects with perfective intransitive verbs, and of pronominal objects with transitive verbs. M-Spreading does not apply in these combinations. </w:t>
      </w:r>
    </w:p>
    <w:p w14:paraId="6B971398" w14:textId="332E61EC" w:rsidR="003B5FF4" w:rsidRDefault="003B5FF4" w:rsidP="00CA6B53">
      <w:r>
        <w:tab/>
        <w:t xml:space="preserve">The only nonimperative verbs that can directly follow the subject, without an intervening aspectual particle or enclitic, are perfective intransitives. These verbs have an tone pattern beginning LH after a 3Sg pronoun or singular NP, and a tone pattern beginning H after all other pronouns (including 1Sg and 2Sg) and all plural pronouns and NPs. For example, the paradigm of perfective ‘fell’ in </w:t>
      </w:r>
      <w:r w:rsidRPr="003B5FF4">
        <w:rPr>
          <w:color w:val="FF6600"/>
        </w:rPr>
        <w:t>(xx3) in §10.2.1.1</w:t>
      </w:r>
      <w:r>
        <w:t xml:space="preserve"> distinguishes only two tonal forms of the verb, 3Sg </w:t>
      </w:r>
      <w:r w:rsidRPr="001339B0">
        <w:rPr>
          <w:rFonts w:ascii="Doulos SIL" w:hAnsi="Doulos SIL"/>
          <w:i/>
          <w:color w:val="0000FF"/>
        </w:rPr>
        <w:t>bɛ̌</w:t>
      </w:r>
      <w:r>
        <w:t xml:space="preserve"> and non-3Sg </w:t>
      </w:r>
      <w:r w:rsidRPr="001339B0">
        <w:rPr>
          <w:rFonts w:ascii="Doulos SIL" w:hAnsi="Doulos SIL"/>
          <w:i/>
          <w:color w:val="0000FF"/>
        </w:rPr>
        <w:t>bɛ́</w:t>
      </w:r>
      <w:r>
        <w:t>. A subset of that paradigm, showing the behavior of 1Sg and 2Sg, is reproduced here as (xx3).</w:t>
      </w:r>
    </w:p>
    <w:p w14:paraId="156F5961" w14:textId="77777777" w:rsidR="003B5FF4" w:rsidRDefault="003B5FF4" w:rsidP="00CA6B53"/>
    <w:p w14:paraId="6BC48C04" w14:textId="7B0C8A0A" w:rsidR="003B5FF4" w:rsidRDefault="003B5FF4" w:rsidP="002F622A">
      <w:pPr>
        <w:tabs>
          <w:tab w:val="clear" w:pos="369"/>
          <w:tab w:val="left" w:pos="720"/>
          <w:tab w:val="left" w:pos="1080"/>
          <w:tab w:val="left" w:pos="2340"/>
        </w:tabs>
      </w:pPr>
      <w:r>
        <w:t>(xx3)</w:t>
      </w:r>
      <w:r>
        <w:tab/>
        <w:t>a.</w:t>
      </w:r>
      <w:r>
        <w:tab/>
      </w:r>
      <w:r w:rsidR="002F622A" w:rsidRPr="001339B0">
        <w:rPr>
          <w:rFonts w:ascii="Doulos SIL" w:hAnsi="Doulos SIL"/>
          <w:i/>
          <w:color w:val="0000FF"/>
        </w:rPr>
        <w:t>mā</w:t>
      </w:r>
      <w:r w:rsidRPr="001339B0">
        <w:rPr>
          <w:rFonts w:ascii="Doulos SIL" w:hAnsi="Doulos SIL"/>
          <w:i/>
          <w:color w:val="0000FF"/>
        </w:rPr>
        <w:t xml:space="preserve"> bɛ́</w:t>
      </w:r>
      <w:r>
        <w:tab/>
        <w:t>‘I fell’</w:t>
      </w:r>
    </w:p>
    <w:p w14:paraId="4AB4854F" w14:textId="3C53AD68" w:rsidR="003B5FF4" w:rsidRDefault="003B5FF4" w:rsidP="002F622A">
      <w:pPr>
        <w:tabs>
          <w:tab w:val="clear" w:pos="369"/>
          <w:tab w:val="left" w:pos="720"/>
          <w:tab w:val="left" w:pos="1080"/>
          <w:tab w:val="left" w:pos="2340"/>
        </w:tabs>
      </w:pPr>
      <w:r>
        <w:tab/>
      </w:r>
      <w:r>
        <w:tab/>
      </w:r>
      <w:r w:rsidRPr="001339B0">
        <w:rPr>
          <w:rFonts w:ascii="Doulos SIL" w:hAnsi="Doulos SIL"/>
          <w:i/>
          <w:color w:val="0000FF"/>
        </w:rPr>
        <w:t>wō bɛ́</w:t>
      </w:r>
      <w:r>
        <w:tab/>
        <w:t>‘you-Sg fell’</w:t>
      </w:r>
    </w:p>
    <w:p w14:paraId="3612E24B" w14:textId="73BEC0E1" w:rsidR="002F622A" w:rsidRDefault="002F622A" w:rsidP="002F622A">
      <w:pPr>
        <w:tabs>
          <w:tab w:val="clear" w:pos="369"/>
          <w:tab w:val="left" w:pos="720"/>
          <w:tab w:val="left" w:pos="1080"/>
          <w:tab w:val="left" w:pos="2340"/>
        </w:tabs>
      </w:pPr>
      <w:r>
        <w:tab/>
      </w:r>
      <w:r>
        <w:tab/>
      </w:r>
      <w:r w:rsidRPr="001339B0">
        <w:rPr>
          <w:rFonts w:ascii="Doulos SIL" w:hAnsi="Doulos SIL"/>
          <w:i/>
          <w:color w:val="0000FF"/>
        </w:rPr>
        <w:t>mùʔùⁿ bɛ́</w:t>
      </w:r>
      <w:r>
        <w:tab/>
        <w:t>‘we fell’</w:t>
      </w:r>
    </w:p>
    <w:p w14:paraId="77FA6E1F" w14:textId="2B39655A" w:rsidR="002F622A" w:rsidRDefault="002F622A" w:rsidP="002F622A">
      <w:pPr>
        <w:tabs>
          <w:tab w:val="clear" w:pos="369"/>
          <w:tab w:val="left" w:pos="720"/>
          <w:tab w:val="left" w:pos="1080"/>
          <w:tab w:val="left" w:pos="2340"/>
        </w:tabs>
      </w:pPr>
      <w:r>
        <w:tab/>
      </w:r>
      <w:r>
        <w:tab/>
      </w:r>
      <w:r w:rsidRPr="001339B0">
        <w:rPr>
          <w:rFonts w:ascii="Doulos SIL" w:hAnsi="Doulos SIL"/>
          <w:i/>
          <w:color w:val="0000FF"/>
        </w:rPr>
        <w:t>ēēⁿ bɛ́</w:t>
      </w:r>
      <w:r>
        <w:tab/>
        <w:t>‘you-Pl fell’</w:t>
      </w:r>
    </w:p>
    <w:p w14:paraId="53F1F759" w14:textId="0D446E2A" w:rsidR="002F622A" w:rsidRDefault="002F622A" w:rsidP="002F622A">
      <w:pPr>
        <w:tabs>
          <w:tab w:val="clear" w:pos="369"/>
          <w:tab w:val="left" w:pos="720"/>
          <w:tab w:val="left" w:pos="1080"/>
          <w:tab w:val="left" w:pos="2340"/>
        </w:tabs>
      </w:pPr>
      <w:r>
        <w:tab/>
      </w:r>
      <w:r>
        <w:tab/>
      </w:r>
      <w:r w:rsidRPr="001339B0">
        <w:rPr>
          <w:rFonts w:ascii="Doulos SIL" w:hAnsi="Doulos SIL"/>
          <w:i/>
          <w:color w:val="0000FF"/>
        </w:rPr>
        <w:t>ààⁿ bɛ́</w:t>
      </w:r>
      <w:r>
        <w:tab/>
        <w:t>‘they (human) fell’</w:t>
      </w:r>
    </w:p>
    <w:p w14:paraId="15430752" w14:textId="77777777" w:rsidR="002F622A" w:rsidRDefault="002F622A" w:rsidP="002F622A">
      <w:pPr>
        <w:tabs>
          <w:tab w:val="clear" w:pos="369"/>
          <w:tab w:val="left" w:pos="720"/>
          <w:tab w:val="left" w:pos="1080"/>
          <w:tab w:val="left" w:pos="2340"/>
        </w:tabs>
      </w:pPr>
    </w:p>
    <w:p w14:paraId="477C81E5" w14:textId="36BBCB87" w:rsidR="002F622A" w:rsidRDefault="002F622A" w:rsidP="002F622A">
      <w:pPr>
        <w:tabs>
          <w:tab w:val="clear" w:pos="369"/>
          <w:tab w:val="left" w:pos="720"/>
          <w:tab w:val="left" w:pos="1080"/>
          <w:tab w:val="left" w:pos="2340"/>
        </w:tabs>
      </w:pPr>
      <w:r>
        <w:tab/>
        <w:t>b.</w:t>
      </w:r>
      <w:r>
        <w:tab/>
      </w:r>
      <w:r w:rsidRPr="001339B0">
        <w:rPr>
          <w:rFonts w:ascii="Doulos SIL" w:hAnsi="Doulos SIL"/>
          <w:i/>
          <w:color w:val="0000FF"/>
        </w:rPr>
        <w:t>à bɛ̌</w:t>
      </w:r>
      <w:r>
        <w:tab/>
        <w:t>‘he/she fell’</w:t>
      </w:r>
    </w:p>
    <w:p w14:paraId="33CFC200" w14:textId="44524215" w:rsidR="003B5FF4" w:rsidRDefault="003B5FF4" w:rsidP="00CA6B53">
      <w:r>
        <w:tab/>
      </w:r>
    </w:p>
    <w:p w14:paraId="41EB6ED5" w14:textId="6EC20CB3" w:rsidR="003B5FF4" w:rsidRDefault="002F622A" w:rsidP="00CA6B53">
      <w:r>
        <w:t>The split falls along the same lines in combinations of pronominal objects with transitive verbs. For example, in perfective paradigms of transitives like ‘hit’, 1Sg and 2Sg objects have either M</w:t>
      </w:r>
      <w:r>
        <w:noBreakHyphen/>
        <w:t xml:space="preserve"> or L</w:t>
      </w:r>
      <w:r>
        <w:noBreakHyphen/>
        <w:t>toned form, depending on the subject category. In either case, the following verb begins with H</w:t>
      </w:r>
      <w:r>
        <w:noBreakHyphen/>
        <w:t>tone (</w:t>
      </w:r>
      <w:r w:rsidRPr="001339B0">
        <w:rPr>
          <w:rFonts w:ascii="Doulos SIL" w:hAnsi="Doulos SIL"/>
          <w:i/>
          <w:color w:val="0000FF"/>
        </w:rPr>
        <w:t>báʔrī</w:t>
      </w:r>
      <w:r>
        <w:t xml:space="preserve"> ‘hit’), as it does when it follows any plural object (pronominal or nonpronominal). By contrast, 3Sg objects (pronominal or not) require a following verb beginning with L</w:t>
      </w:r>
      <w:r>
        <w:noBreakHyphen/>
        <w:t>tone (</w:t>
      </w:r>
      <w:r w:rsidRPr="001339B0">
        <w:rPr>
          <w:rFonts w:ascii="Doulos SIL" w:hAnsi="Doulos SIL"/>
          <w:i/>
          <w:color w:val="0000FF"/>
        </w:rPr>
        <w:t>bàʔrí</w:t>
      </w:r>
      <w:r>
        <w:t xml:space="preserve"> ‘hit’). Subject category does not affect verbal tones in these transitives. In (xx4a), 1Sg object </w:t>
      </w:r>
      <w:r w:rsidRPr="001339B0">
        <w:rPr>
          <w:rFonts w:ascii="Doulos SIL" w:hAnsi="Doulos SIL"/>
          <w:i/>
          <w:color w:val="0000FF"/>
        </w:rPr>
        <w:t>mā</w:t>
      </w:r>
      <w:r>
        <w:t xml:space="preserve"> or </w:t>
      </w:r>
      <w:r w:rsidRPr="001339B0">
        <w:rPr>
          <w:rFonts w:ascii="Doulos SIL" w:hAnsi="Doulos SIL"/>
          <w:i/>
          <w:color w:val="0000FF"/>
        </w:rPr>
        <w:t>mà</w:t>
      </w:r>
      <w:r>
        <w:t xml:space="preserve"> and 2Sg object </w:t>
      </w:r>
      <w:r w:rsidRPr="001339B0">
        <w:rPr>
          <w:rFonts w:ascii="Doulos SIL" w:hAnsi="Doulos SIL"/>
          <w:i/>
          <w:color w:val="0000FF"/>
        </w:rPr>
        <w:t>wō</w:t>
      </w:r>
      <w:r>
        <w:t xml:space="preserve"> or </w:t>
      </w:r>
      <w:r w:rsidRPr="001339B0">
        <w:rPr>
          <w:rFonts w:ascii="Doulos SIL" w:hAnsi="Doulos SIL"/>
          <w:i/>
          <w:color w:val="0000FF"/>
        </w:rPr>
        <w:t>wò</w:t>
      </w:r>
      <w:r>
        <w:t xml:space="preserve"> is followed by H</w:t>
      </w:r>
      <w:r>
        <w:noBreakHyphen/>
        <w:t xml:space="preserve">initial </w:t>
      </w:r>
      <w:r w:rsidRPr="001339B0">
        <w:rPr>
          <w:rFonts w:ascii="Doulos SIL" w:hAnsi="Doulos SIL"/>
          <w:i/>
          <w:color w:val="0000FF"/>
        </w:rPr>
        <w:t>báʔrī</w:t>
      </w:r>
      <w:r>
        <w:t xml:space="preserve">, the same tonal form used after plural objects in (xx4b). </w:t>
      </w:r>
      <w:r w:rsidR="00DA6B2A">
        <w:t xml:space="preserve">3Sg human object </w:t>
      </w:r>
      <w:r w:rsidR="00DA6B2A" w:rsidRPr="001339B0">
        <w:rPr>
          <w:rFonts w:ascii="Doulos SIL" w:hAnsi="Doulos SIL"/>
          <w:i/>
          <w:color w:val="0000FF"/>
        </w:rPr>
        <w:t>ná</w:t>
      </w:r>
      <w:r w:rsidR="00DA6B2A">
        <w:t xml:space="preserve"> and singular NPs are followed by L</w:t>
      </w:r>
      <w:r w:rsidR="00DA6B2A">
        <w:noBreakHyphen/>
        <w:t xml:space="preserve">initial </w:t>
      </w:r>
      <w:r w:rsidR="00DA6B2A" w:rsidRPr="001339B0">
        <w:rPr>
          <w:rFonts w:ascii="Doulos SIL" w:hAnsi="Doulos SIL"/>
          <w:i/>
          <w:color w:val="0000FF"/>
        </w:rPr>
        <w:t>bàʔrí</w:t>
      </w:r>
      <w:r w:rsidR="00DA6B2A">
        <w:t xml:space="preserve"> (xx4c). For fuller data and analysis see especially §4.3.1.3.</w:t>
      </w:r>
    </w:p>
    <w:p w14:paraId="10912221" w14:textId="77777777" w:rsidR="002F622A" w:rsidRDefault="002F622A" w:rsidP="00CA6B53"/>
    <w:p w14:paraId="2AD7060F" w14:textId="33985234" w:rsidR="002F622A" w:rsidRDefault="002F622A" w:rsidP="002F622A">
      <w:pPr>
        <w:tabs>
          <w:tab w:val="clear" w:pos="369"/>
          <w:tab w:val="left" w:pos="720"/>
          <w:tab w:val="left" w:pos="1080"/>
          <w:tab w:val="left" w:pos="2880"/>
        </w:tabs>
      </w:pPr>
      <w:r>
        <w:t>(xx4)</w:t>
      </w:r>
      <w:r>
        <w:tab/>
        <w:t>a.</w:t>
      </w:r>
      <w:r>
        <w:tab/>
      </w:r>
      <w:r w:rsidRPr="001339B0">
        <w:rPr>
          <w:rFonts w:ascii="Doulos SIL" w:hAnsi="Doulos SIL"/>
          <w:i/>
          <w:color w:val="0000FF"/>
        </w:rPr>
        <w:t>wō mà báʔrī</w:t>
      </w:r>
      <w:r>
        <w:tab/>
        <w:t>‘You-Sg hit-Past me.’</w:t>
      </w:r>
    </w:p>
    <w:p w14:paraId="774C8542" w14:textId="26D77B0C" w:rsidR="002F622A" w:rsidRDefault="002F622A" w:rsidP="002F622A">
      <w:pPr>
        <w:tabs>
          <w:tab w:val="clear" w:pos="369"/>
          <w:tab w:val="left" w:pos="720"/>
          <w:tab w:val="left" w:pos="1080"/>
          <w:tab w:val="left" w:pos="2880"/>
        </w:tabs>
      </w:pPr>
      <w:r>
        <w:tab/>
      </w:r>
      <w:r>
        <w:tab/>
      </w:r>
      <w:r w:rsidRPr="001339B0">
        <w:rPr>
          <w:rFonts w:ascii="Doulos SIL" w:hAnsi="Doulos SIL"/>
          <w:i/>
          <w:color w:val="0000FF"/>
        </w:rPr>
        <w:t>à mā báʔrī</w:t>
      </w:r>
      <w:r>
        <w:tab/>
        <w:t>‘He/She hit-Past me.’</w:t>
      </w:r>
    </w:p>
    <w:p w14:paraId="52B51796" w14:textId="3379E9C0" w:rsidR="002F622A" w:rsidRDefault="002F622A" w:rsidP="002F622A">
      <w:pPr>
        <w:tabs>
          <w:tab w:val="clear" w:pos="369"/>
          <w:tab w:val="left" w:pos="720"/>
          <w:tab w:val="left" w:pos="1080"/>
          <w:tab w:val="left" w:pos="2880"/>
        </w:tabs>
      </w:pPr>
      <w:r>
        <w:tab/>
      </w:r>
      <w:r>
        <w:tab/>
      </w:r>
      <w:r w:rsidRPr="001339B0">
        <w:rPr>
          <w:rFonts w:ascii="Doulos SIL" w:hAnsi="Doulos SIL"/>
          <w:i/>
          <w:color w:val="0000FF"/>
        </w:rPr>
        <w:t>mā wò báʔrī</w:t>
      </w:r>
      <w:r>
        <w:tab/>
        <w:t>‘I hit-Past you-Sg.’</w:t>
      </w:r>
    </w:p>
    <w:p w14:paraId="670938E6" w14:textId="14BE1F43" w:rsidR="002F622A" w:rsidRDefault="002F622A" w:rsidP="002F622A">
      <w:pPr>
        <w:tabs>
          <w:tab w:val="clear" w:pos="369"/>
          <w:tab w:val="left" w:pos="720"/>
          <w:tab w:val="left" w:pos="1080"/>
          <w:tab w:val="left" w:pos="2880"/>
        </w:tabs>
      </w:pPr>
      <w:r>
        <w:tab/>
      </w:r>
      <w:r>
        <w:tab/>
      </w:r>
      <w:r w:rsidRPr="001339B0">
        <w:rPr>
          <w:rFonts w:ascii="Doulos SIL" w:hAnsi="Doulos SIL"/>
          <w:i/>
          <w:color w:val="0000FF"/>
        </w:rPr>
        <w:t>à wō báʔrī</w:t>
      </w:r>
      <w:r>
        <w:tab/>
        <w:t>‘He/She hit-Past you-Sg.’</w:t>
      </w:r>
    </w:p>
    <w:p w14:paraId="4DBE961A" w14:textId="77777777" w:rsidR="00DA6B2A" w:rsidRDefault="00DA6B2A" w:rsidP="002F622A">
      <w:pPr>
        <w:tabs>
          <w:tab w:val="clear" w:pos="369"/>
          <w:tab w:val="left" w:pos="720"/>
          <w:tab w:val="left" w:pos="1080"/>
          <w:tab w:val="left" w:pos="2880"/>
        </w:tabs>
      </w:pPr>
    </w:p>
    <w:p w14:paraId="239137E4" w14:textId="2003BF9D" w:rsidR="00DA6B2A" w:rsidRDefault="00DA6B2A" w:rsidP="002F622A">
      <w:pPr>
        <w:tabs>
          <w:tab w:val="clear" w:pos="369"/>
          <w:tab w:val="left" w:pos="720"/>
          <w:tab w:val="left" w:pos="1080"/>
          <w:tab w:val="left" w:pos="2880"/>
        </w:tabs>
      </w:pPr>
      <w:r>
        <w:tab/>
        <w:t>b.</w:t>
      </w:r>
      <w:r>
        <w:tab/>
      </w:r>
      <w:r w:rsidRPr="001339B0">
        <w:rPr>
          <w:rFonts w:ascii="Doulos SIL" w:hAnsi="Doulos SIL"/>
          <w:i/>
          <w:color w:val="0000FF"/>
        </w:rPr>
        <w:t>ēéⁿ mùʔù</w:t>
      </w:r>
      <w:r w:rsidR="002C1C50">
        <w:rPr>
          <w:rFonts w:ascii="Doulos SIL" w:hAnsi="Doulos SIL"/>
          <w:i/>
          <w:color w:val="0000FF"/>
        </w:rPr>
        <w:t>ⁿ</w:t>
      </w:r>
      <w:r w:rsidRPr="001339B0">
        <w:rPr>
          <w:rFonts w:ascii="Doulos SIL" w:hAnsi="Doulos SIL"/>
          <w:i/>
          <w:color w:val="0000FF"/>
        </w:rPr>
        <w:t xml:space="preserve"> báʔrī</w:t>
      </w:r>
      <w:r>
        <w:tab/>
        <w:t>‘You-Pl hit-Past us.’</w:t>
      </w:r>
    </w:p>
    <w:p w14:paraId="7B9923F3" w14:textId="0723BF25" w:rsidR="00DA6B2A" w:rsidRDefault="00DA6B2A" w:rsidP="002F622A">
      <w:pPr>
        <w:tabs>
          <w:tab w:val="clear" w:pos="369"/>
          <w:tab w:val="left" w:pos="720"/>
          <w:tab w:val="left" w:pos="1080"/>
          <w:tab w:val="left" w:pos="2880"/>
        </w:tabs>
      </w:pPr>
      <w:r>
        <w:tab/>
      </w:r>
      <w:r>
        <w:tab/>
      </w:r>
      <w:r w:rsidRPr="001339B0">
        <w:rPr>
          <w:rFonts w:ascii="Doulos SIL" w:hAnsi="Doulos SIL"/>
          <w:i/>
          <w:color w:val="0000FF"/>
        </w:rPr>
        <w:t>à dí-rá-àⁿ báʔrī</w:t>
      </w:r>
      <w:r w:rsidRPr="00E135A9">
        <w:tab/>
      </w:r>
      <w:r>
        <w:t>‘He/She hit-Past the children.’</w:t>
      </w:r>
    </w:p>
    <w:p w14:paraId="61F323BA" w14:textId="77777777" w:rsidR="00DA6B2A" w:rsidRDefault="00DA6B2A" w:rsidP="002F622A">
      <w:pPr>
        <w:tabs>
          <w:tab w:val="clear" w:pos="369"/>
          <w:tab w:val="left" w:pos="720"/>
          <w:tab w:val="left" w:pos="1080"/>
          <w:tab w:val="left" w:pos="2880"/>
        </w:tabs>
      </w:pPr>
    </w:p>
    <w:p w14:paraId="47AE7C53" w14:textId="1A9F7355" w:rsidR="00DA6B2A" w:rsidRDefault="00DA6B2A" w:rsidP="002F622A">
      <w:pPr>
        <w:tabs>
          <w:tab w:val="clear" w:pos="369"/>
          <w:tab w:val="left" w:pos="720"/>
          <w:tab w:val="left" w:pos="1080"/>
          <w:tab w:val="left" w:pos="2880"/>
        </w:tabs>
      </w:pPr>
      <w:r>
        <w:tab/>
        <w:t>c.</w:t>
      </w:r>
      <w:r>
        <w:tab/>
      </w:r>
      <w:r w:rsidRPr="001339B0">
        <w:rPr>
          <w:rFonts w:ascii="Doulos SIL" w:hAnsi="Doulos SIL"/>
          <w:i/>
          <w:color w:val="0000FF"/>
        </w:rPr>
        <w:t>mā ná bàʔrí</w:t>
      </w:r>
      <w:r>
        <w:tab/>
        <w:t>‘I hit-Past him/her.’</w:t>
      </w:r>
    </w:p>
    <w:p w14:paraId="7218454A" w14:textId="674C40AE" w:rsidR="00DA6B2A" w:rsidRDefault="00DA6B2A" w:rsidP="002F622A">
      <w:pPr>
        <w:tabs>
          <w:tab w:val="clear" w:pos="369"/>
          <w:tab w:val="left" w:pos="720"/>
          <w:tab w:val="left" w:pos="1080"/>
          <w:tab w:val="left" w:pos="2880"/>
        </w:tabs>
      </w:pPr>
      <w:r>
        <w:lastRenderedPageBreak/>
        <w:tab/>
      </w:r>
      <w:r>
        <w:tab/>
      </w:r>
      <w:r w:rsidRPr="001339B0">
        <w:rPr>
          <w:rFonts w:ascii="Doulos SIL" w:hAnsi="Doulos SIL"/>
          <w:i/>
          <w:color w:val="0000FF"/>
        </w:rPr>
        <w:t>à ná bàʔrí</w:t>
      </w:r>
      <w:r>
        <w:tab/>
        <w:t>‘He/She hit-Past him/her.’</w:t>
      </w:r>
    </w:p>
    <w:p w14:paraId="01689FAC" w14:textId="069B2051" w:rsidR="00DA6B2A" w:rsidRDefault="00DA6B2A" w:rsidP="002F622A">
      <w:pPr>
        <w:tabs>
          <w:tab w:val="clear" w:pos="369"/>
          <w:tab w:val="left" w:pos="720"/>
          <w:tab w:val="left" w:pos="1080"/>
          <w:tab w:val="left" w:pos="2880"/>
        </w:tabs>
      </w:pPr>
      <w:r>
        <w:tab/>
      </w:r>
      <w:r>
        <w:tab/>
      </w:r>
      <w:r w:rsidRPr="001339B0">
        <w:rPr>
          <w:rFonts w:ascii="Doulos SIL" w:hAnsi="Doulos SIL"/>
          <w:i/>
          <w:color w:val="0000FF"/>
        </w:rPr>
        <w:t>mùʔùⁿ dí bàʔrí</w:t>
      </w:r>
      <w:r w:rsidRPr="00E135A9">
        <w:tab/>
      </w:r>
      <w:r>
        <w:t>‘We hit-Past the child.</w:t>
      </w:r>
      <w:r w:rsidR="00E135A9">
        <w:t>’</w:t>
      </w:r>
    </w:p>
    <w:p w14:paraId="0007C1BE" w14:textId="77777777" w:rsidR="003B5FF4" w:rsidRDefault="003B5FF4" w:rsidP="00CA6B53"/>
    <w:p w14:paraId="46E71F87" w14:textId="52CFD71B" w:rsidR="00DA6B2A" w:rsidRDefault="00DA6B2A" w:rsidP="00CA6B53">
      <w:r>
        <w:t>The evidence shows that there is a pervasive distinction between 3Sg and non</w:t>
      </w:r>
      <w:r>
        <w:noBreakHyphen/>
        <w:t>3Sg (including 1Sg and 2Sg) with respect to tonal effects on following elements. In those contexts where 1Sg, 2Sg, and 2Pl (the three M</w:t>
      </w:r>
      <w:r>
        <w:noBreakHyphen/>
        <w:t>toned pronominals) trigger M</w:t>
      </w:r>
      <w:r>
        <w:noBreakHyphen/>
        <w:t>Spreading, this masks the assignment of these three categories to the 3Sg and non</w:t>
      </w:r>
      <w:r>
        <w:noBreakHyphen/>
        <w:t xml:space="preserve">3Sg division, which therefore reduces to singular versus plural. </w:t>
      </w:r>
    </w:p>
    <w:p w14:paraId="60F900C3" w14:textId="72CA2DDE" w:rsidR="00836FC3" w:rsidRDefault="00836FC3" w:rsidP="001F1E11">
      <w:r>
        <w:tab/>
        <w:t xml:space="preserve">The category “3Sg” </w:t>
      </w:r>
      <w:r w:rsidR="001F1E11">
        <w:t xml:space="preserve">in the 3Sg versus non-3Sg split includes NPs based on ordinary nouns (those that can end in the nominal suffix, even when the suffix is absent). It does not include personal names. For example, the personal name </w:t>
      </w:r>
      <w:r w:rsidR="001F1E11" w:rsidRPr="001339B0">
        <w:rPr>
          <w:rFonts w:ascii="Doulos SIL" w:hAnsi="Doulos SIL"/>
          <w:i/>
          <w:color w:val="0000FF"/>
        </w:rPr>
        <w:t>bákàrì</w:t>
      </w:r>
      <w:r w:rsidR="001F1E11">
        <w:t xml:space="preserve"> is followed by the H</w:t>
      </w:r>
      <w:r w:rsidR="001F1E11">
        <w:noBreakHyphen/>
        <w:t>toned form of a postposition, as in (xx1a), and by the H</w:t>
      </w:r>
      <w:r w:rsidR="001F1E11">
        <w:noBreakHyphen/>
        <w:t>initial form of an immediately following verb, as in (xx1b</w:t>
      </w:r>
      <w:r w:rsidR="001F1E11">
        <w:noBreakHyphen/>
        <w:t xml:space="preserve">c). As alienable possessor, </w:t>
      </w:r>
      <w:r w:rsidR="001F1E11" w:rsidRPr="001339B0">
        <w:rPr>
          <w:rFonts w:ascii="Doulos SIL" w:hAnsi="Doulos SIL"/>
          <w:i/>
          <w:color w:val="0000FF"/>
        </w:rPr>
        <w:t>bákàrì</w:t>
      </w:r>
      <w:r w:rsidR="001F1E11">
        <w:t xml:space="preserve"> also imposes {L} rather than {LH} tone on a following possessum. In all these respected, </w:t>
      </w:r>
      <w:r w:rsidR="001F1E11" w:rsidRPr="001339B0">
        <w:rPr>
          <w:rFonts w:ascii="Doulos SIL" w:hAnsi="Doulos SIL"/>
          <w:i/>
          <w:color w:val="0000FF"/>
        </w:rPr>
        <w:t>bákàrì</w:t>
      </w:r>
      <w:r w:rsidR="001F1E11">
        <w:t xml:space="preserve"> patterns with the “non-3Sg” side of the split. </w:t>
      </w:r>
    </w:p>
    <w:p w14:paraId="791570EF" w14:textId="77777777" w:rsidR="00836FC3" w:rsidRDefault="00836FC3" w:rsidP="00CA6B53"/>
    <w:p w14:paraId="469A7BB5" w14:textId="7EF55175" w:rsidR="00836FC3" w:rsidRPr="001339B0" w:rsidRDefault="00836FC3" w:rsidP="00836FC3">
      <w:pPr>
        <w:tabs>
          <w:tab w:val="clear" w:pos="369"/>
          <w:tab w:val="left" w:pos="720"/>
          <w:tab w:val="left" w:pos="1080"/>
          <w:tab w:val="left" w:pos="1890"/>
          <w:tab w:val="left" w:pos="3240"/>
          <w:tab w:val="left" w:pos="4140"/>
        </w:tabs>
        <w:rPr>
          <w:rFonts w:ascii="Doulos SIL" w:hAnsi="Doulos SIL"/>
          <w:i/>
          <w:color w:val="0000FF"/>
        </w:rPr>
      </w:pPr>
      <w:r>
        <w:t>(xx1)</w:t>
      </w:r>
      <w:r>
        <w:tab/>
        <w:t>a.</w:t>
      </w:r>
      <w:r>
        <w:tab/>
      </w:r>
      <w:r w:rsidRPr="001339B0">
        <w:rPr>
          <w:rFonts w:ascii="Doulos SIL" w:hAnsi="Doulos SIL"/>
          <w:i/>
          <w:color w:val="0000FF"/>
        </w:rPr>
        <w:t>mā</w:t>
      </w:r>
      <w:r w:rsidRPr="001339B0">
        <w:rPr>
          <w:rFonts w:ascii="Doulos SIL" w:hAnsi="Doulos SIL"/>
          <w:i/>
          <w:color w:val="0000FF"/>
        </w:rPr>
        <w:tab/>
        <w:t>sɛ́</w:t>
      </w:r>
      <w:r w:rsidRPr="001339B0">
        <w:rPr>
          <w:rFonts w:ascii="Doulos SIL" w:hAnsi="Doulos SIL"/>
          <w:i/>
          <w:color w:val="0000FF"/>
        </w:rPr>
        <w:tab/>
        <w:t>[bákàr</w:t>
      </w:r>
      <w:r w:rsidRPr="001339B0">
        <w:rPr>
          <w:rFonts w:ascii="Doulos SIL" w:hAnsi="Doulos SIL"/>
          <w:i/>
          <w:color w:val="0000FF"/>
        </w:rPr>
        <w:tab/>
        <w:t>dɛ́]</w:t>
      </w:r>
    </w:p>
    <w:p w14:paraId="2442E90C" w14:textId="7C0538E7" w:rsidR="00836FC3" w:rsidRDefault="00836FC3" w:rsidP="00836FC3">
      <w:pPr>
        <w:tabs>
          <w:tab w:val="clear" w:pos="369"/>
          <w:tab w:val="left" w:pos="720"/>
          <w:tab w:val="left" w:pos="1080"/>
          <w:tab w:val="left" w:pos="1890"/>
          <w:tab w:val="left" w:pos="3240"/>
          <w:tab w:val="left" w:pos="4140"/>
        </w:tabs>
      </w:pPr>
      <w:r>
        <w:tab/>
      </w:r>
      <w:r>
        <w:tab/>
        <w:t>1Sg</w:t>
      </w:r>
      <w:r>
        <w:tab/>
        <w:t>come.Pfv</w:t>
      </w:r>
      <w:r>
        <w:tab/>
        <w:t>[B</w:t>
      </w:r>
      <w:r>
        <w:tab/>
        <w:t>with]</w:t>
      </w:r>
    </w:p>
    <w:p w14:paraId="1BE2972A" w14:textId="4CDA954E" w:rsidR="00836FC3" w:rsidRDefault="00836FC3" w:rsidP="00836FC3">
      <w:pPr>
        <w:tabs>
          <w:tab w:val="clear" w:pos="369"/>
          <w:tab w:val="left" w:pos="720"/>
          <w:tab w:val="left" w:pos="1080"/>
        </w:tabs>
      </w:pPr>
      <w:r>
        <w:tab/>
      </w:r>
      <w:r>
        <w:tab/>
        <w:t>‘I have brought Bakari.’</w:t>
      </w:r>
      <w:r>
        <w:tab/>
      </w:r>
    </w:p>
    <w:p w14:paraId="4D0A256B" w14:textId="77777777" w:rsidR="001F1E11" w:rsidRDefault="001F1E11" w:rsidP="00836FC3">
      <w:pPr>
        <w:tabs>
          <w:tab w:val="clear" w:pos="369"/>
          <w:tab w:val="left" w:pos="720"/>
          <w:tab w:val="left" w:pos="1080"/>
        </w:tabs>
      </w:pPr>
    </w:p>
    <w:p w14:paraId="194A683E" w14:textId="7850F62C" w:rsidR="001F1E11" w:rsidRDefault="001F1E11" w:rsidP="001F1E11">
      <w:pPr>
        <w:tabs>
          <w:tab w:val="clear" w:pos="369"/>
          <w:tab w:val="left" w:pos="720"/>
          <w:tab w:val="left" w:pos="1080"/>
          <w:tab w:val="left" w:pos="2070"/>
        </w:tabs>
      </w:pPr>
      <w:r>
        <w:tab/>
        <w:t>b.</w:t>
      </w:r>
      <w:r>
        <w:tab/>
      </w:r>
      <w:r w:rsidRPr="001339B0">
        <w:rPr>
          <w:rFonts w:ascii="Doulos SIL" w:hAnsi="Doulos SIL"/>
          <w:i/>
          <w:color w:val="0000FF"/>
        </w:rPr>
        <w:t>bákàr</w:t>
      </w:r>
      <w:r w:rsidRPr="001339B0">
        <w:rPr>
          <w:rFonts w:ascii="Doulos SIL" w:hAnsi="Doulos SIL"/>
          <w:i/>
          <w:color w:val="0000FF"/>
        </w:rPr>
        <w:tab/>
        <w:t>bɛ́</w:t>
      </w:r>
    </w:p>
    <w:p w14:paraId="5500E913" w14:textId="3F376250" w:rsidR="001F1E11" w:rsidRDefault="001F1E11" w:rsidP="001F1E11">
      <w:pPr>
        <w:tabs>
          <w:tab w:val="clear" w:pos="369"/>
          <w:tab w:val="left" w:pos="720"/>
          <w:tab w:val="left" w:pos="1080"/>
          <w:tab w:val="left" w:pos="2070"/>
        </w:tabs>
      </w:pPr>
      <w:r>
        <w:tab/>
      </w:r>
      <w:r>
        <w:tab/>
        <w:t>B</w:t>
      </w:r>
      <w:r>
        <w:tab/>
        <w:t>fall.Pfv</w:t>
      </w:r>
    </w:p>
    <w:p w14:paraId="27ECB70E" w14:textId="0D1325B5" w:rsidR="001F1E11" w:rsidRDefault="001F1E11" w:rsidP="00836FC3">
      <w:pPr>
        <w:tabs>
          <w:tab w:val="clear" w:pos="369"/>
          <w:tab w:val="left" w:pos="720"/>
          <w:tab w:val="left" w:pos="1080"/>
        </w:tabs>
      </w:pPr>
      <w:r>
        <w:tab/>
      </w:r>
      <w:r>
        <w:tab/>
        <w:t>‘Bakari fell.’</w:t>
      </w:r>
    </w:p>
    <w:p w14:paraId="6F64E795" w14:textId="77777777" w:rsidR="00836FC3" w:rsidRDefault="00836FC3" w:rsidP="00836FC3">
      <w:pPr>
        <w:tabs>
          <w:tab w:val="clear" w:pos="369"/>
          <w:tab w:val="left" w:pos="720"/>
          <w:tab w:val="left" w:pos="1080"/>
        </w:tabs>
      </w:pPr>
    </w:p>
    <w:p w14:paraId="0D152E1A" w14:textId="0CFB50DE" w:rsidR="00836FC3" w:rsidRDefault="001F1E11" w:rsidP="00836FC3">
      <w:pPr>
        <w:tabs>
          <w:tab w:val="clear" w:pos="369"/>
          <w:tab w:val="left" w:pos="720"/>
          <w:tab w:val="left" w:pos="1080"/>
          <w:tab w:val="left" w:pos="1890"/>
          <w:tab w:val="left" w:pos="2790"/>
        </w:tabs>
      </w:pPr>
      <w:r>
        <w:tab/>
        <w:t>c</w:t>
      </w:r>
      <w:r w:rsidR="00836FC3">
        <w:t>.</w:t>
      </w:r>
      <w:r w:rsidR="00836FC3">
        <w:tab/>
      </w:r>
      <w:r w:rsidR="00836FC3" w:rsidRPr="001339B0">
        <w:rPr>
          <w:rFonts w:ascii="Doulos SIL" w:hAnsi="Doulos SIL"/>
          <w:i/>
          <w:color w:val="0000FF"/>
        </w:rPr>
        <w:t>mā</w:t>
      </w:r>
      <w:r w:rsidR="00836FC3" w:rsidRPr="001339B0">
        <w:rPr>
          <w:rFonts w:ascii="Doulos SIL" w:hAnsi="Doulos SIL"/>
          <w:i/>
          <w:color w:val="0000FF"/>
        </w:rPr>
        <w:tab/>
        <w:t>bákàr</w:t>
      </w:r>
      <w:r w:rsidR="00836FC3" w:rsidRPr="001339B0">
        <w:rPr>
          <w:rFonts w:ascii="Doulos SIL" w:hAnsi="Doulos SIL"/>
          <w:i/>
          <w:color w:val="0000FF"/>
        </w:rPr>
        <w:tab/>
        <w:t>báʔrī</w:t>
      </w:r>
    </w:p>
    <w:p w14:paraId="3181C117" w14:textId="7D96C8EF" w:rsidR="00836FC3" w:rsidRDefault="00836FC3" w:rsidP="00836FC3">
      <w:pPr>
        <w:tabs>
          <w:tab w:val="clear" w:pos="369"/>
          <w:tab w:val="left" w:pos="720"/>
          <w:tab w:val="left" w:pos="1080"/>
          <w:tab w:val="left" w:pos="1890"/>
          <w:tab w:val="left" w:pos="2790"/>
        </w:tabs>
      </w:pPr>
      <w:r>
        <w:tab/>
      </w:r>
      <w:r>
        <w:tab/>
        <w:t>1Sg</w:t>
      </w:r>
      <w:r>
        <w:tab/>
        <w:t>B</w:t>
      </w:r>
      <w:r>
        <w:tab/>
        <w:t>hit.Pfv</w:t>
      </w:r>
    </w:p>
    <w:p w14:paraId="60C195A5" w14:textId="37768D86" w:rsidR="00836FC3" w:rsidRDefault="00836FC3" w:rsidP="00836FC3">
      <w:pPr>
        <w:tabs>
          <w:tab w:val="clear" w:pos="369"/>
          <w:tab w:val="left" w:pos="720"/>
          <w:tab w:val="left" w:pos="1080"/>
        </w:tabs>
      </w:pPr>
      <w:r>
        <w:tab/>
      </w:r>
      <w:r>
        <w:tab/>
        <w:t>‘I hit Bakari.’</w:t>
      </w:r>
    </w:p>
    <w:p w14:paraId="440A50C2" w14:textId="77777777" w:rsidR="001F1E11" w:rsidRDefault="001F1E11" w:rsidP="00836FC3">
      <w:pPr>
        <w:tabs>
          <w:tab w:val="clear" w:pos="369"/>
          <w:tab w:val="left" w:pos="720"/>
          <w:tab w:val="left" w:pos="1080"/>
        </w:tabs>
      </w:pPr>
    </w:p>
    <w:p w14:paraId="5AC90D66" w14:textId="0AC23EEF" w:rsidR="001F1E11" w:rsidRDefault="001F1E11" w:rsidP="001F1E11">
      <w:pPr>
        <w:tabs>
          <w:tab w:val="clear" w:pos="369"/>
          <w:tab w:val="left" w:pos="720"/>
          <w:tab w:val="left" w:pos="1080"/>
          <w:tab w:val="left" w:pos="2160"/>
        </w:tabs>
      </w:pPr>
      <w:r>
        <w:tab/>
        <w:t>d.</w:t>
      </w:r>
      <w:r>
        <w:tab/>
      </w:r>
      <w:r w:rsidRPr="001339B0">
        <w:rPr>
          <w:rFonts w:ascii="Doulos SIL" w:hAnsi="Doulos SIL"/>
          <w:i/>
          <w:color w:val="0000FF"/>
        </w:rPr>
        <w:t>bákàr</w:t>
      </w:r>
      <w:r w:rsidRPr="001339B0">
        <w:rPr>
          <w:rFonts w:ascii="Doulos SIL" w:hAnsi="Doulos SIL"/>
          <w:i/>
          <w:color w:val="0000FF"/>
        </w:rPr>
        <w:tab/>
        <w:t>wùl-à</w:t>
      </w:r>
    </w:p>
    <w:p w14:paraId="58F5146A" w14:textId="6E695391" w:rsidR="001F1E11" w:rsidRDefault="001F1E11" w:rsidP="001F1E11">
      <w:pPr>
        <w:tabs>
          <w:tab w:val="clear" w:pos="369"/>
          <w:tab w:val="left" w:pos="720"/>
          <w:tab w:val="left" w:pos="1080"/>
          <w:tab w:val="left" w:pos="2160"/>
        </w:tabs>
      </w:pPr>
      <w:r>
        <w:tab/>
      </w:r>
      <w:r>
        <w:tab/>
        <w:t>B</w:t>
      </w:r>
      <w:r>
        <w:tab/>
        <w:t>dog-Nom</w:t>
      </w:r>
    </w:p>
    <w:p w14:paraId="4D1D0C2F" w14:textId="1B11770F" w:rsidR="001F1E11" w:rsidRPr="001F1E11" w:rsidRDefault="001F1E11" w:rsidP="00836FC3">
      <w:pPr>
        <w:tabs>
          <w:tab w:val="clear" w:pos="369"/>
          <w:tab w:val="left" w:pos="720"/>
          <w:tab w:val="left" w:pos="1080"/>
        </w:tabs>
      </w:pPr>
      <w:r>
        <w:tab/>
      </w:r>
      <w:r>
        <w:tab/>
        <w:t>‘Bakari’s dog’</w:t>
      </w:r>
    </w:p>
    <w:p w14:paraId="2F88A466" w14:textId="77777777" w:rsidR="00836FC3" w:rsidRDefault="00836FC3" w:rsidP="00CA6B53"/>
    <w:p w14:paraId="3413DE9F" w14:textId="514EA32C" w:rsidR="00DA6B2A" w:rsidRDefault="00DA6B2A" w:rsidP="00CA6B53">
      <w:r>
        <w:t xml:space="preserve">There remains the issue how to describe these tonal effects. Does 3Sg have a floating L that attaches to the following word? Does non-3Sg have a floating H? </w:t>
      </w:r>
      <w:r w:rsidR="00811A37">
        <w:t>This is addressed in the following section.</w:t>
      </w:r>
    </w:p>
    <w:p w14:paraId="1F8B3262" w14:textId="77777777" w:rsidR="00811A37" w:rsidRDefault="00811A37" w:rsidP="00CA6B53"/>
    <w:p w14:paraId="6E6F2AEA" w14:textId="77777777" w:rsidR="00811A37" w:rsidRDefault="00811A37" w:rsidP="00CA6B53"/>
    <w:p w14:paraId="3897F02E" w14:textId="0BBE5338" w:rsidR="00811A37" w:rsidRDefault="00811A37" w:rsidP="00811A37">
      <w:pPr>
        <w:pStyle w:val="Heading3"/>
      </w:pPr>
      <w:bookmarkStart w:id="496" w:name="_Toc337411944"/>
      <w:r>
        <w:t>Phonology of Floating-Tone Docking II</w:t>
      </w:r>
      <w:bookmarkEnd w:id="496"/>
    </w:p>
    <w:p w14:paraId="08AA63AB" w14:textId="187A3F48" w:rsidR="00811A37" w:rsidRDefault="00811A37" w:rsidP="00811A37">
      <w:r>
        <w:t xml:space="preserve">In the case of Floating-Tone Docking I, </w:t>
      </w:r>
      <w:r w:rsidR="001F1E11">
        <w:t>which applies to</w:t>
      </w:r>
      <w:r>
        <w:t xml:space="preserve"> suffixed nouns and</w:t>
      </w:r>
      <w:r w:rsidR="001F1E11">
        <w:t xml:space="preserve"> within</w:t>
      </w:r>
      <w:r>
        <w:t xml:space="preserve"> noun-adjective and noun-numeral combinations, it seems clear that one set of noun stems is followed by a floating L that is expressed on a following element within the NP.</w:t>
      </w:r>
    </w:p>
    <w:p w14:paraId="78C5ADF2" w14:textId="1B5F1231" w:rsidR="00811A37" w:rsidRDefault="00811A37" w:rsidP="00811A37">
      <w:r>
        <w:tab/>
        <w:t xml:space="preserve">By contrast, Floating-Tone Docking I is symmetrical (3Sg is followed by L, non-3Sg is followed by H) and is semantic (categorial) rather than lexical. </w:t>
      </w:r>
    </w:p>
    <w:p w14:paraId="24DA6CEC" w14:textId="77777777" w:rsidR="001F1E11" w:rsidRDefault="001F1E11" w:rsidP="00811A37"/>
    <w:p w14:paraId="6A916350" w14:textId="67C85978" w:rsidR="001F1E11" w:rsidRDefault="001F1E11" w:rsidP="00811A37">
      <w:r w:rsidRPr="001F1E11">
        <w:rPr>
          <w:highlight w:val="yellow"/>
        </w:rPr>
        <w:t>finish</w:t>
      </w:r>
      <w:r>
        <w:tab/>
      </w:r>
    </w:p>
    <w:p w14:paraId="669BDC23" w14:textId="77777777" w:rsidR="001F1E11" w:rsidRPr="00811A37" w:rsidRDefault="001F1E11" w:rsidP="00811A37"/>
    <w:p w14:paraId="42748CB4" w14:textId="77777777" w:rsidR="007878CF" w:rsidRDefault="007878CF" w:rsidP="007878CF">
      <w:pPr>
        <w:pStyle w:val="Heading2"/>
        <w:numPr>
          <w:ilvl w:val="1"/>
          <w:numId w:val="1"/>
        </w:numPr>
        <w:tabs>
          <w:tab w:val="clear" w:pos="720"/>
        </w:tabs>
      </w:pPr>
      <w:bookmarkStart w:id="497" w:name="_Toc508942671"/>
      <w:bookmarkStart w:id="498" w:name="_Toc508943271"/>
      <w:bookmarkStart w:id="499" w:name="_Toc509043737"/>
      <w:bookmarkStart w:id="500" w:name="_Toc36027214"/>
      <w:bookmarkStart w:id="501" w:name="_Toc36027366"/>
      <w:bookmarkStart w:id="502" w:name="_Toc36027576"/>
      <w:bookmarkStart w:id="503" w:name="_Toc78375584"/>
      <w:bookmarkStart w:id="504" w:name="_Toc79405689"/>
      <w:bookmarkStart w:id="505" w:name="_Toc167069542"/>
      <w:bookmarkStart w:id="506" w:name="_Toc337411945"/>
      <w:r>
        <w:t>Intonation contours</w:t>
      </w:r>
      <w:bookmarkEnd w:id="497"/>
      <w:bookmarkEnd w:id="498"/>
      <w:bookmarkEnd w:id="499"/>
      <w:bookmarkEnd w:id="500"/>
      <w:bookmarkEnd w:id="501"/>
      <w:bookmarkEnd w:id="502"/>
      <w:bookmarkEnd w:id="503"/>
      <w:bookmarkEnd w:id="504"/>
      <w:bookmarkEnd w:id="505"/>
      <w:bookmarkEnd w:id="506"/>
    </w:p>
    <w:p w14:paraId="0C469CE0" w14:textId="77777777" w:rsidR="007878CF" w:rsidRDefault="007878CF" w:rsidP="007878CF">
      <w:pPr>
        <w:pStyle w:val="Heading3"/>
        <w:numPr>
          <w:ilvl w:val="2"/>
          <w:numId w:val="1"/>
        </w:numPr>
      </w:pPr>
      <w:bookmarkStart w:id="507" w:name="_Toc508942672"/>
      <w:bookmarkStart w:id="508" w:name="_Toc508943272"/>
      <w:bookmarkStart w:id="509" w:name="_Toc509043738"/>
      <w:bookmarkStart w:id="510" w:name="_Toc36027215"/>
      <w:bookmarkStart w:id="511" w:name="_Toc36027367"/>
      <w:bookmarkStart w:id="512" w:name="_Toc36027577"/>
      <w:bookmarkStart w:id="513" w:name="_Toc78375585"/>
      <w:bookmarkStart w:id="514" w:name="_Toc79405690"/>
      <w:bookmarkStart w:id="515" w:name="_Toc167069543"/>
      <w:bookmarkStart w:id="516" w:name="_Toc337411946"/>
      <w:r>
        <w:t>Phrase and clause-final terminal contours (</w:t>
      </w:r>
      <w:r>
        <w:sym w:font="Symbol" w:char="F0AD"/>
      </w:r>
      <w:r>
        <w:sym w:font="Symbol" w:char="F0AF"/>
      </w:r>
      <w:r>
        <w:sym w:font="Symbol" w:char="F0AE"/>
      </w:r>
      <w:r>
        <w:t>)</w:t>
      </w:r>
      <w:bookmarkEnd w:id="507"/>
      <w:bookmarkEnd w:id="508"/>
      <w:bookmarkEnd w:id="509"/>
      <w:bookmarkEnd w:id="510"/>
      <w:bookmarkEnd w:id="511"/>
      <w:bookmarkEnd w:id="512"/>
      <w:bookmarkEnd w:id="513"/>
      <w:bookmarkEnd w:id="514"/>
      <w:bookmarkEnd w:id="515"/>
      <w:bookmarkEnd w:id="516"/>
    </w:p>
    <w:p w14:paraId="0BFCFBCB" w14:textId="1F7E7CA8" w:rsidR="007878CF" w:rsidRDefault="00FC43EA" w:rsidP="007878CF">
      <w:pPr>
        <w:pStyle w:val="Heading3"/>
        <w:numPr>
          <w:ilvl w:val="2"/>
          <w:numId w:val="1"/>
        </w:numPr>
      </w:pPr>
      <w:bookmarkStart w:id="517" w:name="_Toc508942673"/>
      <w:bookmarkStart w:id="518" w:name="_Toc508943273"/>
      <w:bookmarkStart w:id="519" w:name="_Toc509043739"/>
      <w:bookmarkStart w:id="520" w:name="_Toc36027216"/>
      <w:bookmarkStart w:id="521" w:name="_Toc36027368"/>
      <w:bookmarkStart w:id="522" w:name="_Toc36027578"/>
      <w:bookmarkStart w:id="523" w:name="_Toc78375586"/>
      <w:bookmarkStart w:id="524" w:name="_Toc79405691"/>
      <w:bookmarkStart w:id="525" w:name="_Toc167069544"/>
      <w:bookmarkStart w:id="526" w:name="_Toc337411947"/>
      <w:r>
        <w:t>Intonational</w:t>
      </w:r>
      <w:r w:rsidR="007878CF">
        <w:t xml:space="preserve"> prolongation (</w:t>
      </w:r>
      <w:r w:rsidR="007878CF">
        <w:sym w:font="Symbol" w:char="F0AE"/>
      </w:r>
      <w:r w:rsidR="007878CF">
        <w:t>)</w:t>
      </w:r>
      <w:bookmarkEnd w:id="517"/>
      <w:bookmarkEnd w:id="518"/>
      <w:bookmarkEnd w:id="519"/>
      <w:bookmarkEnd w:id="520"/>
      <w:bookmarkEnd w:id="521"/>
      <w:bookmarkEnd w:id="522"/>
      <w:bookmarkEnd w:id="523"/>
      <w:bookmarkEnd w:id="524"/>
      <w:bookmarkEnd w:id="525"/>
      <w:bookmarkEnd w:id="526"/>
    </w:p>
    <w:p w14:paraId="1BBD68C5" w14:textId="77777777" w:rsidR="00A42B19" w:rsidRDefault="00A42B19">
      <w:pPr>
        <w:tabs>
          <w:tab w:val="clear" w:pos="369"/>
        </w:tabs>
        <w:spacing w:line="240" w:lineRule="auto"/>
        <w:jc w:val="left"/>
        <w:rPr>
          <w:b/>
          <w:kern w:val="32"/>
          <w:sz w:val="30"/>
        </w:rPr>
      </w:pPr>
      <w:bookmarkStart w:id="527" w:name="_Toc508942678"/>
      <w:bookmarkStart w:id="528" w:name="_Toc508943278"/>
      <w:bookmarkStart w:id="529" w:name="_Toc36027221"/>
      <w:bookmarkStart w:id="530" w:name="_Toc36027373"/>
      <w:bookmarkStart w:id="531" w:name="_Toc36027583"/>
      <w:bookmarkStart w:id="532" w:name="_Toc78375588"/>
      <w:bookmarkStart w:id="533" w:name="_Toc79405693"/>
      <w:r>
        <w:br w:type="page"/>
      </w:r>
    </w:p>
    <w:p w14:paraId="7E8794B2" w14:textId="7DFE317C" w:rsidR="00BA6685" w:rsidRPr="00C51FD6" w:rsidRDefault="00566B03" w:rsidP="00BA6685">
      <w:pPr>
        <w:pStyle w:val="Heading1"/>
      </w:pPr>
      <w:bookmarkStart w:id="534" w:name="_Toc337411948"/>
      <w:r w:rsidRPr="00C51FD6">
        <w:lastRenderedPageBreak/>
        <w:t>Nominal, pronominal, and adjectival morphology</w:t>
      </w:r>
      <w:bookmarkEnd w:id="527"/>
      <w:bookmarkEnd w:id="528"/>
      <w:bookmarkEnd w:id="529"/>
      <w:bookmarkEnd w:id="530"/>
      <w:bookmarkEnd w:id="531"/>
      <w:bookmarkEnd w:id="532"/>
      <w:bookmarkEnd w:id="533"/>
      <w:bookmarkEnd w:id="534"/>
    </w:p>
    <w:p w14:paraId="32607DFB" w14:textId="77777777" w:rsidR="00BA6685" w:rsidRDefault="00566B03" w:rsidP="00BA6685">
      <w:pPr>
        <w:pStyle w:val="Heading2"/>
      </w:pPr>
      <w:bookmarkStart w:id="535" w:name="_Toc508942679"/>
      <w:bookmarkStart w:id="536" w:name="_Toc508943279"/>
      <w:bookmarkStart w:id="537" w:name="_Toc36027222"/>
      <w:bookmarkStart w:id="538" w:name="_Toc36027374"/>
      <w:bookmarkStart w:id="539" w:name="_Toc36027584"/>
      <w:bookmarkStart w:id="540" w:name="_Toc78375589"/>
      <w:bookmarkStart w:id="541" w:name="_Toc79405694"/>
      <w:bookmarkStart w:id="542" w:name="_Toc337411949"/>
      <w:r>
        <w:t>Nouns</w:t>
      </w:r>
      <w:bookmarkEnd w:id="535"/>
      <w:bookmarkEnd w:id="536"/>
      <w:bookmarkEnd w:id="537"/>
      <w:bookmarkEnd w:id="538"/>
      <w:bookmarkEnd w:id="539"/>
      <w:bookmarkEnd w:id="540"/>
      <w:bookmarkEnd w:id="541"/>
      <w:bookmarkEnd w:id="542"/>
    </w:p>
    <w:p w14:paraId="3ACDCFD7" w14:textId="6C8ABE40" w:rsidR="00BA6685" w:rsidRDefault="00566B03" w:rsidP="00BA6685">
      <w:pPr>
        <w:pStyle w:val="Heading3"/>
      </w:pPr>
      <w:bookmarkStart w:id="543" w:name="_Toc508942680"/>
      <w:bookmarkStart w:id="544" w:name="_Toc508943280"/>
      <w:bookmarkStart w:id="545" w:name="_Toc36027223"/>
      <w:bookmarkStart w:id="546" w:name="_Toc36027375"/>
      <w:bookmarkStart w:id="547" w:name="_Toc36027585"/>
      <w:bookmarkStart w:id="548" w:name="_Toc78375590"/>
      <w:bookmarkStart w:id="549" w:name="_Toc79405695"/>
      <w:bookmarkStart w:id="550" w:name="_Toc337411950"/>
      <w:r>
        <w:t>Simple nouns</w:t>
      </w:r>
      <w:bookmarkEnd w:id="543"/>
      <w:bookmarkEnd w:id="544"/>
      <w:bookmarkEnd w:id="545"/>
      <w:bookmarkEnd w:id="546"/>
      <w:bookmarkEnd w:id="547"/>
      <w:bookmarkEnd w:id="548"/>
      <w:bookmarkEnd w:id="549"/>
      <w:r w:rsidR="009477DF">
        <w:t xml:space="preserve"> and suffixes</w:t>
      </w:r>
      <w:bookmarkEnd w:id="550"/>
    </w:p>
    <w:p w14:paraId="239A2BB0" w14:textId="2C64F78A" w:rsidR="009477DF" w:rsidRDefault="009477DF" w:rsidP="00E56E7E">
      <w:r>
        <w:t xml:space="preserve">Most nouns may occur with or without a nominal suffix (-Nom in interlinears). The primary form of the suffix is </w:t>
      </w:r>
      <w:r w:rsidRPr="00986631">
        <w:rPr>
          <w:rFonts w:ascii="Doulos SIL" w:hAnsi="Doulos SIL"/>
          <w:i/>
          <w:color w:val="0000FF"/>
        </w:rPr>
        <w:t>-ra</w:t>
      </w:r>
      <w:r w:rsidRPr="009477DF">
        <w:t xml:space="preserve"> </w:t>
      </w:r>
      <w:r>
        <w:t xml:space="preserve">(tones depend on those of the stem). Both the consonant and the vowel are subject to changes. The tap </w:t>
      </w:r>
      <w:r w:rsidRPr="0077583C">
        <w:rPr>
          <w:rFonts w:ascii="Doulos SIL" w:hAnsi="Doulos SIL"/>
          <w:i/>
          <w:color w:val="0000FF"/>
        </w:rPr>
        <w:t>r</w:t>
      </w:r>
      <w:r>
        <w:t xml:space="preserve"> becomes </w:t>
      </w:r>
      <w:r w:rsidRPr="0077583C">
        <w:rPr>
          <w:rFonts w:ascii="Doulos SIL" w:hAnsi="Doulos SIL"/>
          <w:i/>
          <w:color w:val="0000FF"/>
        </w:rPr>
        <w:t>n</w:t>
      </w:r>
      <w:r>
        <w:t xml:space="preserve"> after a </w:t>
      </w:r>
      <w:r w:rsidR="00E56E7E">
        <w:t xml:space="preserve">nasal syllable (e.g. </w:t>
      </w:r>
      <w:r w:rsidR="00E56E7E" w:rsidRPr="0077583C">
        <w:rPr>
          <w:rFonts w:ascii="Doulos SIL" w:hAnsi="Doulos SIL"/>
          <w:i/>
          <w:color w:val="0000FF"/>
        </w:rPr>
        <w:t>na</w:t>
      </w:r>
      <w:r w:rsidR="00E56E7E">
        <w:t xml:space="preserve"> or </w:t>
      </w:r>
      <w:r w:rsidR="00E56E7E" w:rsidRPr="0077583C">
        <w:rPr>
          <w:rFonts w:ascii="Doulos SIL" w:hAnsi="Doulos SIL"/>
          <w:i/>
          <w:color w:val="0000FF"/>
        </w:rPr>
        <w:t>baⁿ</w:t>
      </w:r>
      <w:r w:rsidR="0077583C">
        <w:t> </w:t>
      </w:r>
      <w:r w:rsidR="00E56E7E">
        <w:t xml:space="preserve">) or after a nasal consonant (due to syncope of a final vowel). </w:t>
      </w:r>
      <w:r>
        <w:t xml:space="preserve">After </w:t>
      </w:r>
      <w:r w:rsidRPr="0077583C">
        <w:rPr>
          <w:rFonts w:ascii="Doulos SIL" w:hAnsi="Doulos SIL"/>
          <w:i/>
          <w:color w:val="0000FF"/>
        </w:rPr>
        <w:t>l</w:t>
      </w:r>
      <w:r>
        <w:t xml:space="preserve">, the tap </w:t>
      </w:r>
      <w:r w:rsidRPr="0077583C">
        <w:rPr>
          <w:rFonts w:ascii="Doulos SIL" w:hAnsi="Doulos SIL"/>
          <w:i/>
          <w:color w:val="0000FF"/>
        </w:rPr>
        <w:t>r</w:t>
      </w:r>
      <w:r w:rsidR="00E56E7E">
        <w:t xml:space="preserve"> either disappears, typical of </w:t>
      </w:r>
      <w:r>
        <w:t xml:space="preserve">monosyllabic </w:t>
      </w:r>
      <w:r w:rsidRPr="00986631">
        <w:rPr>
          <w:rFonts w:ascii="Doulos SIL" w:hAnsi="Doulos SIL"/>
          <w:i/>
          <w:color w:val="0000FF"/>
        </w:rPr>
        <w:t>Cvl</w:t>
      </w:r>
      <w:r w:rsidR="00E56E7E">
        <w:t xml:space="preserve"> stems as in </w:t>
      </w:r>
      <w:r w:rsidR="00E56E7E" w:rsidRPr="00986631">
        <w:rPr>
          <w:rFonts w:ascii="Doulos SIL" w:hAnsi="Doulos SIL"/>
          <w:i/>
          <w:color w:val="0000FF"/>
        </w:rPr>
        <w:t>wùl-á</w:t>
      </w:r>
      <w:r w:rsidR="00E56E7E" w:rsidRPr="00E56E7E">
        <w:t xml:space="preserve"> </w:t>
      </w:r>
      <w:r w:rsidR="00E56E7E">
        <w:t xml:space="preserve">‘dog’, </w:t>
      </w:r>
      <w:r>
        <w:t xml:space="preserve">or assimilates and becomes </w:t>
      </w:r>
      <w:r w:rsidRPr="0077583C">
        <w:rPr>
          <w:rFonts w:ascii="Doulos SIL" w:hAnsi="Doulos SIL"/>
          <w:i/>
          <w:color w:val="0000FF"/>
        </w:rPr>
        <w:t>l</w:t>
      </w:r>
      <w:r w:rsidR="00E56E7E">
        <w:t xml:space="preserve">, typical of </w:t>
      </w:r>
      <w:r>
        <w:t xml:space="preserve">nomonosyllabics such as </w:t>
      </w:r>
      <w:r w:rsidRPr="00986631">
        <w:rPr>
          <w:rFonts w:ascii="Doulos SIL" w:hAnsi="Doulos SIL"/>
          <w:i/>
          <w:color w:val="0000FF"/>
        </w:rPr>
        <w:t>CvCvl</w:t>
      </w:r>
      <w:r w:rsidR="00E56E7E">
        <w:rPr>
          <w:rFonts w:ascii="Doulos SIL" w:hAnsi="Doulos SIL"/>
          <w:i/>
          <w:color w:val="0000FF"/>
        </w:rPr>
        <w:t>(v)</w:t>
      </w:r>
      <w:r w:rsidR="00E56E7E">
        <w:t xml:space="preserve"> stems as in </w:t>
      </w:r>
      <w:r w:rsidR="00E56E7E" w:rsidRPr="00986631">
        <w:rPr>
          <w:rFonts w:ascii="Doulos SIL" w:hAnsi="Doulos SIL"/>
          <w:i/>
          <w:color w:val="0000FF"/>
        </w:rPr>
        <w:t>dàʔàl-lá</w:t>
      </w:r>
      <w:r w:rsidR="00E56E7E">
        <w:t xml:space="preserve"> ‘mat’.</w:t>
      </w:r>
      <w:r>
        <w:t xml:space="preserve"> The vowel </w:t>
      </w:r>
      <w:r w:rsidRPr="00986631">
        <w:rPr>
          <w:rFonts w:ascii="Doulos SIL" w:hAnsi="Doulos SIL"/>
          <w:i/>
          <w:color w:val="0000FF"/>
        </w:rPr>
        <w:t>a</w:t>
      </w:r>
      <w:r>
        <w:t xml:space="preserve"> </w:t>
      </w:r>
      <w:r w:rsidR="003A0788">
        <w:t xml:space="preserve">of the suffix </w:t>
      </w:r>
      <w:r>
        <w:t>assimilates to</w:t>
      </w:r>
      <w:r w:rsidR="003A0788">
        <w:t xml:space="preserve"> </w:t>
      </w:r>
      <w:r w:rsidR="003A0788" w:rsidRPr="00986631">
        <w:rPr>
          <w:rFonts w:ascii="Doulos SIL" w:hAnsi="Doulos SIL"/>
          <w:i/>
          <w:color w:val="0000FF"/>
        </w:rPr>
        <w:t>ɔ</w:t>
      </w:r>
      <w:r>
        <w:t xml:space="preserve"> </w:t>
      </w:r>
      <w:r w:rsidR="003A0788">
        <w:t xml:space="preserve">after </w:t>
      </w:r>
      <w:r>
        <w:t xml:space="preserve">a </w:t>
      </w:r>
      <w:r w:rsidR="003A0788">
        <w:t>syllable with a back rounded vowel {</w:t>
      </w:r>
      <w:r w:rsidR="003A0788" w:rsidRPr="00986631">
        <w:rPr>
          <w:rFonts w:ascii="Doulos SIL" w:hAnsi="Doulos SIL"/>
          <w:i/>
          <w:color w:val="0000FF"/>
        </w:rPr>
        <w:t>u o </w:t>
      </w:r>
      <w:r w:rsidRPr="00986631">
        <w:rPr>
          <w:rFonts w:ascii="Doulos SIL" w:hAnsi="Doulos SIL"/>
          <w:i/>
          <w:color w:val="0000FF"/>
        </w:rPr>
        <w:t>ɔ</w:t>
      </w:r>
      <w:r w:rsidR="003A0788">
        <w:t>}</w:t>
      </w:r>
      <w:r>
        <w:t xml:space="preserve">. </w:t>
      </w:r>
    </w:p>
    <w:p w14:paraId="5EBD07B5" w14:textId="336D741E" w:rsidR="009477DF" w:rsidRDefault="009477DF" w:rsidP="00BD1125">
      <w:r>
        <w:tab/>
        <w:t>As explained more fully in chapter 6 on NP structure, the presence or absence of the nominal suffix, and if present its location</w:t>
      </w:r>
      <w:r w:rsidR="006D448D">
        <w:t xml:space="preserve"> (suffixed to the noun or to a following modifier)</w:t>
      </w:r>
      <w:r>
        <w:t xml:space="preserve">, depends on what other modifiers occur in the NP, and on the syntactic function (subject, object, possessor, complement of postposition, etc.) of the NP as a whole. For present purposes </w:t>
      </w:r>
      <w:r w:rsidR="00861C23">
        <w:t>one</w:t>
      </w:r>
      <w:r>
        <w:t xml:space="preserve"> can think of the suffixed form as the </w:t>
      </w:r>
      <w:r w:rsidR="00FA153D">
        <w:t xml:space="preserve">independent (or absolute) form of the noun, </w:t>
      </w:r>
      <w:r w:rsidR="00E56E7E">
        <w:t>obligatory</w:t>
      </w:r>
      <w:r w:rsidR="00FA153D">
        <w:t xml:space="preserve"> in citation and other independent forms and </w:t>
      </w:r>
      <w:r w:rsidR="00E56E7E">
        <w:t xml:space="preserve">frequent </w:t>
      </w:r>
      <w:r w:rsidR="00FA153D">
        <w:t>as clausal subject</w:t>
      </w:r>
      <w:r w:rsidR="00B114B1">
        <w:t>. The bare (unsuffixed) form is used when the noun is followed by certain modifiers (which in some cases themselves bear the nominal suffix), when the unmodified noun is directly governed by</w:t>
      </w:r>
      <w:r w:rsidR="00FA153D">
        <w:t xml:space="preserve"> a transit</w:t>
      </w:r>
      <w:r w:rsidR="00E56E7E">
        <w:t>ive verb or by a postposition, and under some conditions optionally for subjects.</w:t>
      </w:r>
    </w:p>
    <w:p w14:paraId="14EA4389" w14:textId="4307EBB6" w:rsidR="00FA153D" w:rsidRDefault="006D448D" w:rsidP="00BD1125">
      <w:r>
        <w:tab/>
        <w:t>N</w:t>
      </w:r>
      <w:r w:rsidR="00FA153D">
        <w:t>ouns</w:t>
      </w:r>
      <w:r>
        <w:t xml:space="preserve"> with no following modifier</w:t>
      </w:r>
      <w:r w:rsidR="00FA153D">
        <w:t xml:space="preserve"> may be pluralized by adding plural suffix </w:t>
      </w:r>
      <w:r w:rsidR="00FA153D" w:rsidRPr="0077583C">
        <w:rPr>
          <w:rFonts w:ascii="Doulos SIL" w:hAnsi="Doulos SIL"/>
          <w:i/>
          <w:color w:val="0000FF"/>
        </w:rPr>
        <w:t>-nū</w:t>
      </w:r>
      <w:r w:rsidR="00FA153D">
        <w:t xml:space="preserve"> to the noun, which in this case must take the nominal suffix (even in direct object or postpositional complement function). The suffix is more properly </w:t>
      </w:r>
      <w:r w:rsidRPr="00986631">
        <w:rPr>
          <w:rFonts w:ascii="Doulos SIL" w:hAnsi="Doulos SIL"/>
          <w:i/>
          <w:color w:val="0000FF"/>
        </w:rPr>
        <w:noBreakHyphen/>
      </w:r>
      <w:r w:rsidR="00FA153D" w:rsidRPr="00986631">
        <w:rPr>
          <w:rFonts w:ascii="Doulos SIL" w:hAnsi="Doulos SIL"/>
          <w:i/>
          <w:color w:val="0000FF"/>
        </w:rPr>
        <w:t xml:space="preserve"> ̀:nū</w:t>
      </w:r>
      <w:r w:rsidR="00FA153D">
        <w:t>, i.e. it adds an L</w:t>
      </w:r>
      <w:r w:rsidR="00FA153D">
        <w:noBreakHyphen/>
        <w:t xml:space="preserve">toned extension of the preceding vowel (that of the nominal suffix). The </w:t>
      </w:r>
      <w:r>
        <w:t xml:space="preserve">suffixal </w:t>
      </w:r>
      <w:r w:rsidR="00FA153D" w:rsidRPr="0077583C">
        <w:rPr>
          <w:rFonts w:ascii="Doulos SIL" w:hAnsi="Doulos SIL"/>
          <w:i/>
          <w:color w:val="0000FF"/>
        </w:rPr>
        <w:t>nū</w:t>
      </w:r>
      <w:r w:rsidR="00FA153D">
        <w:t xml:space="preserve"> </w:t>
      </w:r>
      <w:r>
        <w:t xml:space="preserve">syllable </w:t>
      </w:r>
      <w:r w:rsidR="00FA153D">
        <w:t xml:space="preserve">is often </w:t>
      </w:r>
      <w:r w:rsidR="00791B6E">
        <w:t xml:space="preserve">apocopated or entirely </w:t>
      </w:r>
      <w:r w:rsidR="00FA153D">
        <w:t>elided, but its nasality and its M</w:t>
      </w:r>
      <w:r w:rsidR="00FA153D">
        <w:noBreakHyphen/>
        <w:t xml:space="preserve">tone are </w:t>
      </w:r>
      <w:r w:rsidR="00791B6E">
        <w:t xml:space="preserve">then </w:t>
      </w:r>
      <w:r w:rsidR="00FA153D">
        <w:t xml:space="preserve">pronounced on the preceding vowel. Thus </w:t>
      </w:r>
      <w:r w:rsidR="00FA153D" w:rsidRPr="00986631">
        <w:rPr>
          <w:rFonts w:ascii="Doulos SIL" w:hAnsi="Doulos SIL"/>
          <w:i/>
          <w:color w:val="0000FF"/>
        </w:rPr>
        <w:t>dí-rá</w:t>
      </w:r>
      <w:r w:rsidR="00FA153D">
        <w:t xml:space="preserve"> ‘child’, </w:t>
      </w:r>
      <w:r w:rsidR="00791B6E">
        <w:t xml:space="preserve">plural </w:t>
      </w:r>
      <w:r w:rsidR="00FA153D" w:rsidRPr="00986631">
        <w:rPr>
          <w:rFonts w:ascii="Doulos SIL" w:hAnsi="Doulos SIL"/>
          <w:i/>
          <w:color w:val="0000FF"/>
        </w:rPr>
        <w:t>dí-ráà-nū</w:t>
      </w:r>
      <w:r w:rsidR="00FA153D">
        <w:t xml:space="preserve"> ‘children’, the latter also pronounced </w:t>
      </w:r>
      <w:r w:rsidR="00791B6E" w:rsidRPr="00986631">
        <w:rPr>
          <w:rFonts w:ascii="Doulos SIL" w:hAnsi="Doulos SIL"/>
          <w:i/>
          <w:color w:val="0000FF"/>
        </w:rPr>
        <w:t>dí</w:t>
      </w:r>
      <w:r w:rsidR="00791B6E" w:rsidRPr="00986631">
        <w:rPr>
          <w:rFonts w:ascii="Doulos SIL" w:hAnsi="Doulos SIL"/>
          <w:i/>
          <w:color w:val="0000FF"/>
        </w:rPr>
        <w:noBreakHyphen/>
        <w:t>ráà</w:t>
      </w:r>
      <w:r w:rsidR="00791B6E" w:rsidRPr="00986631">
        <w:rPr>
          <w:rFonts w:ascii="Doulos SIL" w:hAnsi="Doulos SIL"/>
          <w:i/>
          <w:color w:val="0000FF"/>
        </w:rPr>
        <w:noBreakHyphen/>
        <w:t xml:space="preserve">n̄ or </w:t>
      </w:r>
      <w:r w:rsidR="00FA153D" w:rsidRPr="0077583C">
        <w:rPr>
          <w:rFonts w:ascii="Doulos SIL" w:hAnsi="Doulos SIL"/>
          <w:i/>
          <w:color w:val="0000FF"/>
        </w:rPr>
        <w:t>dí</w:t>
      </w:r>
      <w:r w:rsidR="00FA153D" w:rsidRPr="0077583C">
        <w:rPr>
          <w:rFonts w:ascii="Doulos SIL" w:hAnsi="Doulos SIL"/>
          <w:i/>
          <w:color w:val="0000FF"/>
        </w:rPr>
        <w:noBreakHyphen/>
        <w:t>ráàāⁿ</w:t>
      </w:r>
      <w:r w:rsidR="00FA153D" w:rsidRPr="0077583C">
        <w:rPr>
          <w:rFonts w:ascii="Doulos SIL" w:hAnsi="Doulos SIL"/>
          <w:i/>
          <w:color w:val="0000FF"/>
        </w:rPr>
        <w:noBreakHyphen/>
      </w:r>
      <w:r w:rsidR="00FA153D" w:rsidRPr="0077583C">
        <w:rPr>
          <w:rFonts w:ascii="Doulos SIL" w:hAnsi="Doulos SIL"/>
          <w:i/>
          <w:color w:val="0000FF"/>
        </w:rPr>
        <w:sym w:font="Symbol" w:char="F0C6"/>
      </w:r>
      <w:r w:rsidR="00791B6E">
        <w:t xml:space="preserve">. </w:t>
      </w:r>
      <w:r w:rsidR="0022759B">
        <w:t>Plural pronouns also end in nasalized vowels, which is probably not an accident.</w:t>
      </w:r>
    </w:p>
    <w:p w14:paraId="40F97636" w14:textId="77777777" w:rsidR="006A1681" w:rsidRDefault="006A1681" w:rsidP="00BD1125"/>
    <w:p w14:paraId="15AD3BDB" w14:textId="77777777" w:rsidR="006A1681" w:rsidRDefault="006A1681" w:rsidP="00BD1125"/>
    <w:p w14:paraId="3D38BCE0" w14:textId="44B2AD40" w:rsidR="006A1681" w:rsidRDefault="006A1681" w:rsidP="006A1681">
      <w:pPr>
        <w:pStyle w:val="Heading4"/>
      </w:pPr>
      <w:bookmarkStart w:id="551" w:name="_Toc337411951"/>
      <w:r>
        <w:t>Simple monotonal nouns</w:t>
      </w:r>
      <w:bookmarkEnd w:id="551"/>
    </w:p>
    <w:p w14:paraId="2385AEFF" w14:textId="748FDFDE" w:rsidR="00FC50AE" w:rsidRPr="00791B6E" w:rsidRDefault="00FC50AE" w:rsidP="00BD1125">
      <w:r>
        <w:t xml:space="preserve">(xx1) presents suffixed, </w:t>
      </w:r>
      <w:r w:rsidR="003A0788">
        <w:t>pre-modifier, direct object (before an L</w:t>
      </w:r>
      <w:r w:rsidR="003A0788">
        <w:noBreakHyphen/>
        <w:t xml:space="preserve">initial verb such as </w:t>
      </w:r>
      <w:r w:rsidR="003A0788" w:rsidRPr="00986631">
        <w:rPr>
          <w:rFonts w:ascii="Doulos SIL" w:hAnsi="Doulos SIL"/>
          <w:i/>
          <w:color w:val="0000FF"/>
        </w:rPr>
        <w:t>jɛ̌</w:t>
      </w:r>
      <w:r w:rsidR="003A0788">
        <w:t> ‘saw’),</w:t>
      </w:r>
      <w:r>
        <w:t xml:space="preserve"> and plural forms of simple (uncompounded) nouns of monotonal (noncontoured) melody, i.e. /H/, /M/, and /L/. For the first two, the suffix adopts the tone of the stem, resulting in H-H and M-M at word level</w:t>
      </w:r>
      <w:r w:rsidR="00060948">
        <w:t xml:space="preserve"> (xx1a</w:t>
      </w:r>
      <w:r w:rsidR="00060948">
        <w:noBreakHyphen/>
        <w:t>b). Th</w:t>
      </w:r>
      <w:r>
        <w:t>e hyphen</w:t>
      </w:r>
      <w:r w:rsidR="00060948">
        <w:t xml:space="preserve">s </w:t>
      </w:r>
      <w:r w:rsidR="00540A64">
        <w:t xml:space="preserve">in H-H etc. </w:t>
      </w:r>
      <w:r w:rsidR="00060948">
        <w:t>represent</w:t>
      </w:r>
      <w:r>
        <w:t xml:space="preserve"> </w:t>
      </w:r>
      <w:r w:rsidR="00060948">
        <w:t>the morpheme boundary</w:t>
      </w:r>
      <w:r>
        <w:t xml:space="preserve">. </w:t>
      </w:r>
      <w:r w:rsidR="00060948">
        <w:t xml:space="preserve">An /L/-toned stem, by contrast, has an </w:t>
      </w:r>
      <w:r w:rsidR="00060948">
        <w:lastRenderedPageBreak/>
        <w:t>H</w:t>
      </w:r>
      <w:r w:rsidR="00060948">
        <w:noBreakHyphen/>
        <w:t xml:space="preserve">toned suffix (xx1c). </w:t>
      </w:r>
      <w:r w:rsidR="00540A64">
        <w:t>This suggests that independent nouns require at least one nonlow tone.</w:t>
      </w:r>
      <w:r w:rsidR="003A0788">
        <w:t xml:space="preserve"> Before</w:t>
      </w:r>
      <w:r w:rsidR="00AD1B0B">
        <w:t xml:space="preserve"> </w:t>
      </w:r>
      <w:r w:rsidR="00AD1B0B" w:rsidRPr="00986631">
        <w:rPr>
          <w:rFonts w:ascii="Doulos SIL" w:hAnsi="Doulos SIL"/>
          <w:i/>
          <w:color w:val="0000FF"/>
        </w:rPr>
        <w:t>jɛ̌</w:t>
      </w:r>
      <w:r w:rsidR="00AD1B0B">
        <w:t> ‘saw’, what would otherwise be a final L or M tone on the noun becomes rising LH or MH.</w:t>
      </w:r>
    </w:p>
    <w:p w14:paraId="04FF552C" w14:textId="77777777" w:rsidR="00291CD4" w:rsidRPr="002D209A" w:rsidRDefault="00291CD4" w:rsidP="00BD1125"/>
    <w:p w14:paraId="52732232" w14:textId="00062C16" w:rsidR="00291CD4" w:rsidRPr="002D209A" w:rsidRDefault="00291CD4" w:rsidP="00D7772B">
      <w:pPr>
        <w:tabs>
          <w:tab w:val="clear" w:pos="369"/>
          <w:tab w:val="left" w:pos="720"/>
          <w:tab w:val="left" w:pos="1080"/>
          <w:tab w:val="left" w:pos="2340"/>
          <w:tab w:val="left" w:pos="3600"/>
          <w:tab w:val="left" w:pos="4680"/>
          <w:tab w:val="left" w:pos="5670"/>
        </w:tabs>
      </w:pPr>
      <w:r>
        <w:t>(xx1)</w:t>
      </w:r>
      <w:r>
        <w:tab/>
      </w:r>
      <w:r>
        <w:tab/>
        <w:t>gloss</w:t>
      </w:r>
      <w:r>
        <w:tab/>
      </w:r>
      <w:r w:rsidR="00B114B1">
        <w:t>suffixed</w:t>
      </w:r>
      <w:r>
        <w:tab/>
      </w:r>
      <w:r w:rsidR="00D7772B">
        <w:t>modified</w:t>
      </w:r>
      <w:r w:rsidR="00D7772B">
        <w:tab/>
        <w:t>‘saw X’</w:t>
      </w:r>
      <w:r w:rsidR="00D7772B">
        <w:tab/>
      </w:r>
      <w:r w:rsidR="008C72BB">
        <w:tab/>
      </w:r>
      <w:r>
        <w:t>plural</w:t>
      </w:r>
    </w:p>
    <w:p w14:paraId="13E304CA" w14:textId="77777777" w:rsidR="00291CD4" w:rsidRPr="002D209A" w:rsidRDefault="00291CD4" w:rsidP="00D7772B">
      <w:pPr>
        <w:tabs>
          <w:tab w:val="clear" w:pos="369"/>
          <w:tab w:val="left" w:pos="720"/>
          <w:tab w:val="left" w:pos="1080"/>
          <w:tab w:val="left" w:pos="2340"/>
          <w:tab w:val="left" w:pos="3600"/>
          <w:tab w:val="left" w:pos="4680"/>
          <w:tab w:val="left" w:pos="5670"/>
        </w:tabs>
      </w:pPr>
    </w:p>
    <w:p w14:paraId="518ADF0C" w14:textId="5EA44489" w:rsidR="00291CD4" w:rsidRPr="00FC50AE" w:rsidRDefault="00291CD4" w:rsidP="00D7772B">
      <w:pPr>
        <w:tabs>
          <w:tab w:val="clear" w:pos="369"/>
          <w:tab w:val="left" w:pos="720"/>
          <w:tab w:val="left" w:pos="1080"/>
          <w:tab w:val="left" w:pos="2340"/>
          <w:tab w:val="left" w:pos="3600"/>
          <w:tab w:val="left" w:pos="4680"/>
          <w:tab w:val="left" w:pos="5670"/>
        </w:tabs>
      </w:pPr>
      <w:r>
        <w:tab/>
      </w:r>
      <w:r w:rsidR="00FC50AE">
        <w:t>a</w:t>
      </w:r>
      <w:r w:rsidR="00FC50AE" w:rsidRPr="00FC50AE">
        <w:t>.</w:t>
      </w:r>
      <w:r w:rsidR="00FC50AE">
        <w:t xml:space="preserve"> </w:t>
      </w:r>
      <w:r w:rsidR="00500E58" w:rsidRPr="00FC50AE">
        <w:t>H-H</w:t>
      </w:r>
      <w:r w:rsidR="00FC50AE" w:rsidRPr="00FC50AE">
        <w:t xml:space="preserve"> &lt; H</w:t>
      </w:r>
    </w:p>
    <w:p w14:paraId="68B1E69F" w14:textId="349079A0" w:rsidR="00291CD4" w:rsidRPr="00986631" w:rsidRDefault="00291CD4" w:rsidP="00D7772B">
      <w:pPr>
        <w:tabs>
          <w:tab w:val="clear" w:pos="369"/>
          <w:tab w:val="left" w:pos="720"/>
          <w:tab w:val="left" w:pos="1080"/>
          <w:tab w:val="left" w:pos="2340"/>
          <w:tab w:val="left" w:pos="3600"/>
          <w:tab w:val="left" w:pos="4680"/>
          <w:tab w:val="left" w:pos="5670"/>
        </w:tabs>
        <w:rPr>
          <w:rFonts w:ascii="Doulos SIL" w:hAnsi="Doulos SIL"/>
          <w:i/>
          <w:color w:val="0000FF"/>
        </w:rPr>
      </w:pPr>
      <w:r>
        <w:tab/>
      </w:r>
      <w:r>
        <w:tab/>
        <w:t>‘child’</w:t>
      </w:r>
      <w:r>
        <w:tab/>
      </w:r>
      <w:r w:rsidR="000753B1" w:rsidRPr="00986631">
        <w:rPr>
          <w:rFonts w:ascii="Doulos SIL" w:hAnsi="Doulos SIL"/>
          <w:i/>
          <w:color w:val="0000FF"/>
        </w:rPr>
        <w:t>dí</w:t>
      </w:r>
      <w:r w:rsidRPr="00986631">
        <w:rPr>
          <w:rFonts w:ascii="Doulos SIL" w:hAnsi="Doulos SIL"/>
          <w:i/>
          <w:color w:val="0000FF"/>
        </w:rPr>
        <w:t>-rá</w:t>
      </w:r>
      <w:r w:rsidRPr="00986631">
        <w:rPr>
          <w:rFonts w:ascii="Doulos SIL" w:hAnsi="Doulos SIL"/>
          <w:i/>
          <w:color w:val="0000FF"/>
        </w:rPr>
        <w:tab/>
      </w:r>
      <w:r w:rsidR="000753B1" w:rsidRPr="00986631">
        <w:rPr>
          <w:rFonts w:ascii="Doulos SIL" w:hAnsi="Doulos SIL"/>
          <w:i/>
          <w:color w:val="0000FF"/>
        </w:rPr>
        <w:t>dí</w:t>
      </w:r>
      <w:r w:rsidR="008C72BB" w:rsidRPr="00986631">
        <w:rPr>
          <w:rFonts w:ascii="Doulos SIL" w:hAnsi="Doulos SIL"/>
          <w:i/>
          <w:color w:val="0000FF"/>
        </w:rPr>
        <w:tab/>
      </w:r>
      <w:r w:rsidR="00D7772B" w:rsidRPr="00986631">
        <w:rPr>
          <w:rFonts w:ascii="Doulos SIL" w:hAnsi="Doulos SIL"/>
          <w:i/>
          <w:color w:val="0000FF"/>
        </w:rPr>
        <w:t>dí</w:t>
      </w:r>
      <w:r w:rsidR="00D7772B" w:rsidRPr="00986631">
        <w:rPr>
          <w:rFonts w:ascii="Doulos SIL" w:hAnsi="Doulos SIL"/>
          <w:i/>
          <w:color w:val="0000FF"/>
        </w:rPr>
        <w:tab/>
      </w:r>
      <w:r w:rsidR="00E47ED0" w:rsidRPr="00986631">
        <w:rPr>
          <w:rFonts w:ascii="Doulos SIL" w:hAnsi="Doulos SIL"/>
          <w:i/>
          <w:color w:val="0000FF"/>
        </w:rPr>
        <w:t>dí</w:t>
      </w:r>
      <w:r w:rsidRPr="00986631">
        <w:rPr>
          <w:rFonts w:ascii="Doulos SIL" w:hAnsi="Doulos SIL"/>
          <w:i/>
          <w:color w:val="0000FF"/>
        </w:rPr>
        <w:t>-ráà-nū</w:t>
      </w:r>
    </w:p>
    <w:p w14:paraId="37735701" w14:textId="2319A754" w:rsidR="00500E58" w:rsidRDefault="00500E58" w:rsidP="00D7772B">
      <w:pPr>
        <w:tabs>
          <w:tab w:val="clear" w:pos="369"/>
          <w:tab w:val="left" w:pos="720"/>
          <w:tab w:val="left" w:pos="1080"/>
          <w:tab w:val="left" w:pos="2340"/>
          <w:tab w:val="left" w:pos="3600"/>
          <w:tab w:val="left" w:pos="4680"/>
          <w:tab w:val="left" w:pos="5670"/>
        </w:tabs>
      </w:pPr>
      <w:r>
        <w:tab/>
      </w:r>
      <w:r>
        <w:tab/>
        <w:t>‘water’</w:t>
      </w:r>
      <w:r>
        <w:tab/>
      </w:r>
      <w:r w:rsidRPr="00986631">
        <w:rPr>
          <w:rFonts w:ascii="Doulos SIL" w:hAnsi="Doulos SIL"/>
          <w:i/>
          <w:color w:val="0000FF"/>
        </w:rPr>
        <w:t>yí-rá</w:t>
      </w:r>
      <w:r w:rsidRPr="00986631">
        <w:rPr>
          <w:rFonts w:ascii="Doulos SIL" w:hAnsi="Doulos SIL"/>
          <w:i/>
          <w:color w:val="0000FF"/>
        </w:rPr>
        <w:tab/>
        <w:t>yí</w:t>
      </w:r>
      <w:r w:rsidRPr="00986631">
        <w:rPr>
          <w:rFonts w:ascii="Doulos SIL" w:hAnsi="Doulos SIL"/>
          <w:i/>
          <w:color w:val="0000FF"/>
        </w:rPr>
        <w:tab/>
      </w:r>
      <w:r w:rsidR="00D7772B" w:rsidRPr="00986631">
        <w:rPr>
          <w:rFonts w:ascii="Doulos SIL" w:hAnsi="Doulos SIL"/>
          <w:i/>
          <w:color w:val="0000FF"/>
        </w:rPr>
        <w:t>yí</w:t>
      </w:r>
      <w:r w:rsidR="00D7772B" w:rsidRPr="00986631">
        <w:rPr>
          <w:rFonts w:ascii="Doulos SIL" w:hAnsi="Doulos SIL"/>
          <w:i/>
          <w:color w:val="0000FF"/>
        </w:rPr>
        <w:tab/>
      </w:r>
      <w:r w:rsidRPr="00986631">
        <w:rPr>
          <w:rFonts w:ascii="Doulos SIL" w:hAnsi="Doulos SIL"/>
          <w:i/>
          <w:color w:val="0000FF"/>
        </w:rPr>
        <w:t>yíí-ráà-nū</w:t>
      </w:r>
    </w:p>
    <w:p w14:paraId="0E535B04" w14:textId="75566C8F" w:rsidR="00500E58" w:rsidRDefault="00500E58" w:rsidP="00D7772B">
      <w:pPr>
        <w:tabs>
          <w:tab w:val="clear" w:pos="369"/>
          <w:tab w:val="left" w:pos="720"/>
          <w:tab w:val="left" w:pos="1080"/>
          <w:tab w:val="left" w:pos="2340"/>
          <w:tab w:val="left" w:pos="3600"/>
          <w:tab w:val="left" w:pos="4680"/>
          <w:tab w:val="left" w:pos="5670"/>
        </w:tabs>
      </w:pPr>
      <w:r>
        <w:tab/>
      </w:r>
      <w:r>
        <w:tab/>
        <w:t>‘father’</w:t>
      </w:r>
      <w:r>
        <w:tab/>
      </w:r>
      <w:r w:rsidRPr="00986631">
        <w:rPr>
          <w:rFonts w:ascii="Doulos SIL" w:hAnsi="Doulos SIL"/>
          <w:i/>
          <w:color w:val="0000FF"/>
        </w:rPr>
        <w:t>jɛ́ⁿ-ná</w:t>
      </w:r>
      <w:r w:rsidRPr="00986631">
        <w:rPr>
          <w:rFonts w:ascii="Doulos SIL" w:hAnsi="Doulos SIL"/>
          <w:i/>
          <w:color w:val="0000FF"/>
        </w:rPr>
        <w:tab/>
        <w:t>jɛ́ⁿ</w:t>
      </w:r>
      <w:r w:rsidRPr="00986631">
        <w:rPr>
          <w:rFonts w:ascii="Doulos SIL" w:hAnsi="Doulos SIL"/>
          <w:i/>
          <w:color w:val="0000FF"/>
        </w:rPr>
        <w:tab/>
      </w:r>
      <w:r w:rsidR="00D7772B" w:rsidRPr="00986631">
        <w:rPr>
          <w:rFonts w:ascii="Doulos SIL" w:hAnsi="Doulos SIL"/>
          <w:i/>
          <w:color w:val="0000FF"/>
        </w:rPr>
        <w:t>jɛ́ⁿ</w:t>
      </w:r>
      <w:r w:rsidR="00D7772B" w:rsidRPr="00986631">
        <w:rPr>
          <w:rFonts w:ascii="Doulos SIL" w:hAnsi="Doulos SIL"/>
          <w:i/>
          <w:color w:val="0000FF"/>
        </w:rPr>
        <w:tab/>
      </w:r>
      <w:r w:rsidRPr="00986631">
        <w:rPr>
          <w:rFonts w:ascii="Doulos SIL" w:hAnsi="Doulos SIL"/>
          <w:i/>
          <w:color w:val="0000FF"/>
        </w:rPr>
        <w:t>jɛ́ⁿ-náà-nū</w:t>
      </w:r>
    </w:p>
    <w:p w14:paraId="5D3C6B94" w14:textId="2B33F7F5" w:rsidR="00A54EB9" w:rsidRPr="00986631" w:rsidRDefault="00A54EB9" w:rsidP="00D7772B">
      <w:pPr>
        <w:tabs>
          <w:tab w:val="clear" w:pos="369"/>
          <w:tab w:val="left" w:pos="720"/>
          <w:tab w:val="left" w:pos="1080"/>
          <w:tab w:val="left" w:pos="2340"/>
          <w:tab w:val="left" w:pos="3600"/>
          <w:tab w:val="left" w:pos="4680"/>
          <w:tab w:val="left" w:pos="5670"/>
        </w:tabs>
        <w:rPr>
          <w:rFonts w:ascii="Doulos SIL" w:hAnsi="Doulos SIL"/>
          <w:i/>
          <w:color w:val="0000FF"/>
        </w:rPr>
      </w:pPr>
      <w:r>
        <w:tab/>
      </w:r>
      <w:r>
        <w:tab/>
        <w:t>‘foot’</w:t>
      </w:r>
      <w:r>
        <w:tab/>
      </w:r>
      <w:r w:rsidRPr="00986631">
        <w:rPr>
          <w:rFonts w:ascii="Doulos SIL" w:hAnsi="Doulos SIL"/>
          <w:i/>
          <w:color w:val="0000FF"/>
        </w:rPr>
        <w:t>kpɔ́-rɔ́</w:t>
      </w:r>
      <w:r w:rsidRPr="00986631">
        <w:rPr>
          <w:rFonts w:ascii="Doulos SIL" w:hAnsi="Doulos SIL"/>
          <w:i/>
          <w:color w:val="0000FF"/>
        </w:rPr>
        <w:tab/>
        <w:t>kpɔ́</w:t>
      </w:r>
      <w:r w:rsidRPr="00986631">
        <w:rPr>
          <w:rFonts w:ascii="Doulos SIL" w:hAnsi="Doulos SIL"/>
          <w:i/>
          <w:color w:val="0000FF"/>
        </w:rPr>
        <w:tab/>
      </w:r>
      <w:r w:rsidR="00D7772B" w:rsidRPr="00986631">
        <w:rPr>
          <w:rFonts w:ascii="Doulos SIL" w:hAnsi="Doulos SIL"/>
          <w:i/>
          <w:color w:val="0000FF"/>
        </w:rPr>
        <w:t>kpɔ́</w:t>
      </w:r>
      <w:r w:rsidR="00D7772B" w:rsidRPr="00986631">
        <w:rPr>
          <w:rFonts w:ascii="Doulos SIL" w:hAnsi="Doulos SIL"/>
          <w:i/>
          <w:color w:val="0000FF"/>
        </w:rPr>
        <w:tab/>
      </w:r>
      <w:r w:rsidRPr="00986631">
        <w:rPr>
          <w:rFonts w:ascii="Doulos SIL" w:hAnsi="Doulos SIL"/>
          <w:i/>
          <w:color w:val="0000FF"/>
        </w:rPr>
        <w:t>kpɔ́-rɔ́ɔ̀-nū</w:t>
      </w:r>
    </w:p>
    <w:p w14:paraId="06DCB9BA" w14:textId="67270CA0" w:rsidR="00064F9E" w:rsidRDefault="00064F9E" w:rsidP="00D7772B">
      <w:pPr>
        <w:tabs>
          <w:tab w:val="clear" w:pos="369"/>
          <w:tab w:val="left" w:pos="720"/>
          <w:tab w:val="left" w:pos="1080"/>
          <w:tab w:val="left" w:pos="2340"/>
          <w:tab w:val="left" w:pos="3600"/>
          <w:tab w:val="left" w:pos="4680"/>
          <w:tab w:val="left" w:pos="5670"/>
        </w:tabs>
      </w:pPr>
      <w:r>
        <w:tab/>
      </w:r>
      <w:r>
        <w:tab/>
        <w:t>‘millet’</w:t>
      </w:r>
      <w:r>
        <w:tab/>
      </w:r>
      <w:r w:rsidRPr="00986631">
        <w:rPr>
          <w:rFonts w:ascii="Doulos SIL" w:hAnsi="Doulos SIL"/>
          <w:i/>
          <w:color w:val="0000FF"/>
        </w:rPr>
        <w:t>jú-rɔ́</w:t>
      </w:r>
      <w:r w:rsidRPr="00986631">
        <w:rPr>
          <w:rFonts w:ascii="Doulos SIL" w:hAnsi="Doulos SIL"/>
          <w:i/>
          <w:color w:val="0000FF"/>
        </w:rPr>
        <w:tab/>
        <w:t>jú</w:t>
      </w:r>
      <w:r w:rsidRPr="00986631">
        <w:rPr>
          <w:rFonts w:ascii="Doulos SIL" w:hAnsi="Doulos SIL"/>
          <w:i/>
          <w:color w:val="0000FF"/>
        </w:rPr>
        <w:tab/>
      </w:r>
      <w:r w:rsidR="00D7772B" w:rsidRPr="00986631">
        <w:rPr>
          <w:rFonts w:ascii="Doulos SIL" w:hAnsi="Doulos SIL"/>
          <w:i/>
          <w:color w:val="0000FF"/>
        </w:rPr>
        <w:t>jú</w:t>
      </w:r>
      <w:r w:rsidR="00D7772B" w:rsidRPr="00986631">
        <w:rPr>
          <w:rFonts w:ascii="Doulos SIL" w:hAnsi="Doulos SIL"/>
          <w:i/>
          <w:color w:val="0000FF"/>
        </w:rPr>
        <w:tab/>
      </w:r>
      <w:r w:rsidRPr="00986631">
        <w:rPr>
          <w:rFonts w:ascii="Doulos SIL" w:hAnsi="Doulos SIL"/>
          <w:i/>
          <w:color w:val="0000FF"/>
        </w:rPr>
        <w:t>jū-rɔ̄ɔ̀-nū</w:t>
      </w:r>
    </w:p>
    <w:p w14:paraId="02ABDE0C" w14:textId="76585B10" w:rsidR="00EA05C7" w:rsidRDefault="00EA05C7" w:rsidP="00EA05C7">
      <w:pPr>
        <w:tabs>
          <w:tab w:val="clear" w:pos="369"/>
          <w:tab w:val="left" w:pos="720"/>
          <w:tab w:val="left" w:pos="1080"/>
          <w:tab w:val="left" w:pos="2340"/>
          <w:tab w:val="left" w:pos="3600"/>
          <w:tab w:val="left" w:pos="4680"/>
          <w:tab w:val="left" w:pos="5670"/>
        </w:tabs>
      </w:pPr>
      <w:r>
        <w:tab/>
      </w:r>
      <w:r>
        <w:tab/>
        <w:t>‘hand’</w:t>
      </w:r>
      <w:r>
        <w:tab/>
      </w:r>
      <w:r w:rsidRPr="00986631">
        <w:rPr>
          <w:rFonts w:ascii="Doulos SIL" w:hAnsi="Doulos SIL"/>
          <w:i/>
          <w:color w:val="0000FF"/>
        </w:rPr>
        <w:t>bɔ́l-ɔ́</w:t>
      </w:r>
      <w:r w:rsidRPr="00986631">
        <w:rPr>
          <w:rFonts w:ascii="Doulos SIL" w:hAnsi="Doulos SIL"/>
          <w:i/>
          <w:color w:val="0000FF"/>
        </w:rPr>
        <w:tab/>
        <w:t>bɔ́l</w:t>
      </w:r>
      <w:r w:rsidRPr="00986631">
        <w:rPr>
          <w:rFonts w:ascii="Doulos SIL" w:hAnsi="Doulos SIL"/>
          <w:i/>
          <w:color w:val="0000FF"/>
        </w:rPr>
        <w:tab/>
        <w:t>bɔ́l-ɔ́</w:t>
      </w:r>
      <w:r w:rsidRPr="00986631">
        <w:rPr>
          <w:rFonts w:ascii="Doulos SIL" w:hAnsi="Doulos SIL"/>
          <w:i/>
          <w:color w:val="0000FF"/>
        </w:rPr>
        <w:tab/>
        <w:t>bɔ̄l-ɔ̄ɔ̀-nū</w:t>
      </w:r>
    </w:p>
    <w:p w14:paraId="0963CDED" w14:textId="77777777" w:rsidR="003A0788" w:rsidRPr="003A0788" w:rsidRDefault="003A0788" w:rsidP="00EA05C7">
      <w:pPr>
        <w:tabs>
          <w:tab w:val="clear" w:pos="369"/>
          <w:tab w:val="left" w:pos="720"/>
          <w:tab w:val="left" w:pos="1080"/>
          <w:tab w:val="left" w:pos="2340"/>
          <w:tab w:val="left" w:pos="3600"/>
          <w:tab w:val="left" w:pos="4680"/>
          <w:tab w:val="left" w:pos="5670"/>
        </w:tabs>
      </w:pPr>
    </w:p>
    <w:p w14:paraId="74575C12" w14:textId="4F33F006" w:rsidR="00FC50AE" w:rsidRPr="00FC50AE" w:rsidRDefault="00A54EB9" w:rsidP="00D7772B">
      <w:pPr>
        <w:tabs>
          <w:tab w:val="clear" w:pos="369"/>
          <w:tab w:val="left" w:pos="720"/>
          <w:tab w:val="left" w:pos="1080"/>
          <w:tab w:val="left" w:pos="2340"/>
          <w:tab w:val="left" w:pos="3600"/>
          <w:tab w:val="left" w:pos="4680"/>
          <w:tab w:val="left" w:pos="5670"/>
        </w:tabs>
      </w:pPr>
      <w:r>
        <w:tab/>
      </w:r>
      <w:r w:rsidR="00FC50AE">
        <w:t xml:space="preserve">b. </w:t>
      </w:r>
      <w:r w:rsidR="00FC50AE" w:rsidRPr="00FC50AE">
        <w:t>M-M &lt; M</w:t>
      </w:r>
    </w:p>
    <w:p w14:paraId="409FAE56" w14:textId="041D354F" w:rsidR="00FC50AE" w:rsidRPr="00986631" w:rsidRDefault="00FC50AE" w:rsidP="00D7772B">
      <w:pPr>
        <w:tabs>
          <w:tab w:val="clear" w:pos="369"/>
          <w:tab w:val="left" w:pos="720"/>
          <w:tab w:val="left" w:pos="1080"/>
          <w:tab w:val="left" w:pos="2340"/>
          <w:tab w:val="left" w:pos="3600"/>
          <w:tab w:val="left" w:pos="4680"/>
          <w:tab w:val="left" w:pos="5670"/>
        </w:tabs>
        <w:rPr>
          <w:rFonts w:ascii="Doulos SIL" w:hAnsi="Doulos SIL"/>
          <w:i/>
          <w:color w:val="0000FF"/>
        </w:rPr>
      </w:pPr>
      <w:r>
        <w:tab/>
      </w:r>
      <w:r>
        <w:tab/>
        <w:t>‘stick’</w:t>
      </w:r>
      <w:r>
        <w:tab/>
      </w:r>
      <w:r w:rsidRPr="00986631">
        <w:rPr>
          <w:rFonts w:ascii="Doulos SIL" w:hAnsi="Doulos SIL"/>
          <w:i/>
          <w:color w:val="0000FF"/>
        </w:rPr>
        <w:t>gbāā-rā</w:t>
      </w:r>
      <w:r w:rsidRPr="00986631">
        <w:rPr>
          <w:rFonts w:ascii="Doulos SIL" w:hAnsi="Doulos SIL"/>
          <w:i/>
          <w:color w:val="0000FF"/>
        </w:rPr>
        <w:tab/>
        <w:t>gbāā</w:t>
      </w:r>
      <w:r w:rsidRPr="00986631">
        <w:rPr>
          <w:rFonts w:ascii="Doulos SIL" w:hAnsi="Doulos SIL"/>
          <w:i/>
          <w:color w:val="0000FF"/>
        </w:rPr>
        <w:tab/>
      </w:r>
      <w:r w:rsidR="00D7772B" w:rsidRPr="00986631">
        <w:rPr>
          <w:rFonts w:ascii="Doulos SIL" w:hAnsi="Doulos SIL"/>
          <w:i/>
          <w:color w:val="0000FF"/>
        </w:rPr>
        <w:t>gbāá</w:t>
      </w:r>
      <w:r w:rsidR="00D7772B" w:rsidRPr="00986631">
        <w:rPr>
          <w:rFonts w:ascii="Doulos SIL" w:hAnsi="Doulos SIL"/>
          <w:i/>
          <w:color w:val="0000FF"/>
        </w:rPr>
        <w:tab/>
      </w:r>
      <w:r w:rsidRPr="00986631">
        <w:rPr>
          <w:rFonts w:ascii="Doulos SIL" w:hAnsi="Doulos SIL"/>
          <w:i/>
          <w:color w:val="0000FF"/>
        </w:rPr>
        <w:t>gbāā-rāà-nū</w:t>
      </w:r>
    </w:p>
    <w:p w14:paraId="36255722" w14:textId="2B5A811A" w:rsidR="00FC50AE" w:rsidRDefault="00FC50AE" w:rsidP="00D7772B">
      <w:pPr>
        <w:tabs>
          <w:tab w:val="clear" w:pos="369"/>
          <w:tab w:val="left" w:pos="720"/>
          <w:tab w:val="left" w:pos="1080"/>
          <w:tab w:val="left" w:pos="2340"/>
          <w:tab w:val="left" w:pos="3600"/>
          <w:tab w:val="left" w:pos="4680"/>
          <w:tab w:val="left" w:pos="5670"/>
        </w:tabs>
      </w:pPr>
      <w:r>
        <w:tab/>
      </w:r>
      <w:r>
        <w:tab/>
        <w:t>‘belly’</w:t>
      </w:r>
      <w:r>
        <w:tab/>
      </w:r>
      <w:r w:rsidRPr="00986631">
        <w:rPr>
          <w:rFonts w:ascii="Doulos SIL" w:hAnsi="Doulos SIL"/>
          <w:i/>
          <w:color w:val="0000FF"/>
        </w:rPr>
        <w:t>k</w:t>
      </w:r>
      <w:r w:rsidR="00EA05C7" w:rsidRPr="00986631">
        <w:rPr>
          <w:rFonts w:ascii="Doulos SIL" w:hAnsi="Doulos SIL"/>
          <w:i/>
          <w:color w:val="0000FF"/>
        </w:rPr>
        <w:t>ɔ̄</w:t>
      </w:r>
      <w:r w:rsidRPr="00986631">
        <w:rPr>
          <w:rFonts w:ascii="Doulos SIL" w:hAnsi="Doulos SIL"/>
          <w:i/>
          <w:color w:val="0000FF"/>
        </w:rPr>
        <w:t>yī-rā</w:t>
      </w:r>
      <w:r w:rsidRPr="00986631">
        <w:rPr>
          <w:rFonts w:ascii="Doulos SIL" w:hAnsi="Doulos SIL"/>
          <w:i/>
          <w:color w:val="0000FF"/>
        </w:rPr>
        <w:tab/>
      </w:r>
      <w:r w:rsidR="00EA05C7" w:rsidRPr="00986631">
        <w:rPr>
          <w:rFonts w:ascii="Doulos SIL" w:hAnsi="Doulos SIL"/>
          <w:i/>
          <w:color w:val="0000FF"/>
        </w:rPr>
        <w:t>kɔ̄yī</w:t>
      </w:r>
      <w:r w:rsidRPr="00986631">
        <w:rPr>
          <w:rFonts w:ascii="Doulos SIL" w:hAnsi="Doulos SIL"/>
          <w:i/>
          <w:color w:val="0000FF"/>
        </w:rPr>
        <w:tab/>
      </w:r>
      <w:r w:rsidR="00EA05C7" w:rsidRPr="00986631">
        <w:rPr>
          <w:rFonts w:ascii="Doulos SIL" w:hAnsi="Doulos SIL"/>
          <w:i/>
          <w:color w:val="0000FF"/>
        </w:rPr>
        <w:t>kɔ̄yí</w:t>
      </w:r>
      <w:r w:rsidR="00D7772B" w:rsidRPr="00986631">
        <w:rPr>
          <w:rFonts w:ascii="Doulos SIL" w:hAnsi="Doulos SIL"/>
          <w:i/>
          <w:color w:val="0000FF"/>
        </w:rPr>
        <w:tab/>
      </w:r>
      <w:r w:rsidRPr="00986631">
        <w:rPr>
          <w:rFonts w:ascii="Doulos SIL" w:hAnsi="Doulos SIL"/>
          <w:i/>
          <w:color w:val="0000FF"/>
        </w:rPr>
        <w:t>kɔ̄yī-rāà-nū</w:t>
      </w:r>
    </w:p>
    <w:p w14:paraId="54DFA2DC" w14:textId="77777777" w:rsidR="003A0788" w:rsidRPr="003A0788" w:rsidRDefault="003A0788" w:rsidP="00D7772B">
      <w:pPr>
        <w:tabs>
          <w:tab w:val="clear" w:pos="369"/>
          <w:tab w:val="left" w:pos="720"/>
          <w:tab w:val="left" w:pos="1080"/>
          <w:tab w:val="left" w:pos="2340"/>
          <w:tab w:val="left" w:pos="3600"/>
          <w:tab w:val="left" w:pos="4680"/>
          <w:tab w:val="left" w:pos="5670"/>
        </w:tabs>
      </w:pPr>
    </w:p>
    <w:p w14:paraId="588BC291" w14:textId="2A5672E5" w:rsidR="00FC50AE" w:rsidRPr="00FC50AE" w:rsidRDefault="00FC50AE" w:rsidP="00D7772B">
      <w:pPr>
        <w:tabs>
          <w:tab w:val="clear" w:pos="369"/>
          <w:tab w:val="left" w:pos="720"/>
          <w:tab w:val="left" w:pos="1080"/>
          <w:tab w:val="left" w:pos="2340"/>
          <w:tab w:val="left" w:pos="3600"/>
          <w:tab w:val="left" w:pos="4680"/>
          <w:tab w:val="left" w:pos="5670"/>
        </w:tabs>
      </w:pPr>
      <w:r w:rsidRPr="00FC50AE">
        <w:tab/>
      </w:r>
      <w:r>
        <w:t xml:space="preserve">c. </w:t>
      </w:r>
      <w:r w:rsidRPr="00FC50AE">
        <w:t>L-H &lt; L</w:t>
      </w:r>
    </w:p>
    <w:p w14:paraId="04B42167" w14:textId="329B6601" w:rsidR="00FC50AE" w:rsidRDefault="00FC50AE" w:rsidP="00D7772B">
      <w:pPr>
        <w:tabs>
          <w:tab w:val="clear" w:pos="369"/>
          <w:tab w:val="left" w:pos="720"/>
          <w:tab w:val="left" w:pos="1080"/>
          <w:tab w:val="left" w:pos="2340"/>
          <w:tab w:val="left" w:pos="3600"/>
          <w:tab w:val="left" w:pos="4680"/>
          <w:tab w:val="left" w:pos="5670"/>
        </w:tabs>
      </w:pPr>
      <w:r>
        <w:tab/>
      </w:r>
      <w:r>
        <w:tab/>
        <w:t>‘head’</w:t>
      </w:r>
      <w:r>
        <w:tab/>
      </w:r>
      <w:r w:rsidRPr="00986631">
        <w:rPr>
          <w:rFonts w:ascii="Doulos SIL" w:hAnsi="Doulos SIL"/>
          <w:i/>
          <w:color w:val="0000FF"/>
        </w:rPr>
        <w:t>wù-rɔ́</w:t>
      </w:r>
      <w:r w:rsidRPr="00986631">
        <w:rPr>
          <w:rFonts w:ascii="Doulos SIL" w:hAnsi="Doulos SIL"/>
          <w:i/>
          <w:color w:val="0000FF"/>
        </w:rPr>
        <w:tab/>
        <w:t>wù</w:t>
      </w:r>
      <w:r w:rsidRPr="00986631">
        <w:rPr>
          <w:rFonts w:ascii="Doulos SIL" w:hAnsi="Doulos SIL"/>
          <w:i/>
          <w:color w:val="0000FF"/>
        </w:rPr>
        <w:tab/>
      </w:r>
      <w:r w:rsidR="00EA05C7" w:rsidRPr="00986631">
        <w:rPr>
          <w:rFonts w:ascii="Doulos SIL" w:hAnsi="Doulos SIL"/>
          <w:i/>
          <w:color w:val="0000FF"/>
        </w:rPr>
        <w:t>wǔ</w:t>
      </w:r>
      <w:r w:rsidR="00D7772B" w:rsidRPr="00986631">
        <w:rPr>
          <w:rFonts w:ascii="Doulos SIL" w:hAnsi="Doulos SIL"/>
          <w:i/>
          <w:color w:val="0000FF"/>
        </w:rPr>
        <w:tab/>
      </w:r>
      <w:r w:rsidRPr="00986631">
        <w:rPr>
          <w:rFonts w:ascii="Doulos SIL" w:hAnsi="Doulos SIL"/>
          <w:i/>
          <w:color w:val="0000FF"/>
        </w:rPr>
        <w:t>wù-rɔ́ɔ̀-nū</w:t>
      </w:r>
    </w:p>
    <w:p w14:paraId="0D720F0A" w14:textId="0476C740" w:rsidR="00FC50AE" w:rsidRPr="00986631" w:rsidRDefault="00FC50AE" w:rsidP="00D7772B">
      <w:pPr>
        <w:tabs>
          <w:tab w:val="clear" w:pos="369"/>
          <w:tab w:val="left" w:pos="720"/>
          <w:tab w:val="left" w:pos="1080"/>
          <w:tab w:val="left" w:pos="2340"/>
          <w:tab w:val="left" w:pos="3600"/>
          <w:tab w:val="left" w:pos="4680"/>
          <w:tab w:val="left" w:pos="5670"/>
        </w:tabs>
        <w:rPr>
          <w:rFonts w:ascii="Doulos SIL" w:hAnsi="Doulos SIL"/>
          <w:i/>
          <w:color w:val="0000FF"/>
        </w:rPr>
      </w:pPr>
      <w:r>
        <w:tab/>
      </w:r>
      <w:r>
        <w:tab/>
        <w:t>‘sheep’</w:t>
      </w:r>
      <w:r>
        <w:tab/>
      </w:r>
      <w:r w:rsidRPr="00986631">
        <w:rPr>
          <w:rFonts w:ascii="Doulos SIL" w:hAnsi="Doulos SIL"/>
          <w:i/>
          <w:color w:val="0000FF"/>
        </w:rPr>
        <w:t>tàgà-rá</w:t>
      </w:r>
      <w:r>
        <w:tab/>
      </w:r>
      <w:r w:rsidRPr="00986631">
        <w:rPr>
          <w:rFonts w:ascii="Doulos SIL" w:hAnsi="Doulos SIL"/>
          <w:i/>
          <w:color w:val="0000FF"/>
        </w:rPr>
        <w:t>tàgà</w:t>
      </w:r>
      <w:r>
        <w:tab/>
      </w:r>
      <w:r w:rsidR="00EA05C7" w:rsidRPr="00986631">
        <w:rPr>
          <w:rFonts w:ascii="Doulos SIL" w:hAnsi="Doulos SIL"/>
          <w:i/>
          <w:color w:val="0000FF"/>
        </w:rPr>
        <w:t>tàgá</w:t>
      </w:r>
      <w:r w:rsidR="00D7772B">
        <w:tab/>
      </w:r>
      <w:r w:rsidRPr="00986631">
        <w:rPr>
          <w:rFonts w:ascii="Doulos SIL" w:hAnsi="Doulos SIL"/>
          <w:i/>
          <w:color w:val="0000FF"/>
        </w:rPr>
        <w:t>tàgà-ráà-nū</w:t>
      </w:r>
    </w:p>
    <w:p w14:paraId="6BB7A2F6" w14:textId="154D4BA5" w:rsidR="00FC50AE" w:rsidRPr="00986631" w:rsidRDefault="00FC50AE" w:rsidP="00D7772B">
      <w:pPr>
        <w:tabs>
          <w:tab w:val="clear" w:pos="369"/>
          <w:tab w:val="left" w:pos="720"/>
          <w:tab w:val="left" w:pos="1080"/>
          <w:tab w:val="left" w:pos="2340"/>
          <w:tab w:val="left" w:pos="3600"/>
          <w:tab w:val="left" w:pos="4680"/>
          <w:tab w:val="left" w:pos="5670"/>
        </w:tabs>
        <w:rPr>
          <w:rFonts w:ascii="Doulos SIL" w:hAnsi="Doulos SIL"/>
          <w:i/>
          <w:color w:val="0000FF"/>
        </w:rPr>
      </w:pPr>
      <w:r>
        <w:tab/>
      </w:r>
      <w:r>
        <w:tab/>
        <w:t>‘bull’</w:t>
      </w:r>
      <w:r>
        <w:tab/>
      </w:r>
      <w:r w:rsidRPr="00986631">
        <w:rPr>
          <w:rFonts w:ascii="Doulos SIL" w:hAnsi="Doulos SIL"/>
          <w:i/>
          <w:color w:val="0000FF"/>
        </w:rPr>
        <w:t>yìgì-rá</w:t>
      </w:r>
      <w:r>
        <w:tab/>
      </w:r>
      <w:r w:rsidRPr="00986631">
        <w:rPr>
          <w:rFonts w:ascii="Doulos SIL" w:hAnsi="Doulos SIL"/>
          <w:i/>
          <w:color w:val="0000FF"/>
        </w:rPr>
        <w:t>yìgì</w:t>
      </w:r>
      <w:r>
        <w:tab/>
      </w:r>
      <w:r w:rsidR="00EA05C7" w:rsidRPr="00986631">
        <w:rPr>
          <w:rFonts w:ascii="Doulos SIL" w:hAnsi="Doulos SIL"/>
          <w:i/>
          <w:color w:val="0000FF"/>
        </w:rPr>
        <w:t>yìgí</w:t>
      </w:r>
      <w:r w:rsidR="00D7772B" w:rsidRPr="00986631">
        <w:rPr>
          <w:rFonts w:ascii="Doulos SIL" w:hAnsi="Doulos SIL"/>
          <w:i/>
          <w:color w:val="0000FF"/>
        </w:rPr>
        <w:tab/>
      </w:r>
      <w:r w:rsidRPr="00986631">
        <w:rPr>
          <w:rFonts w:ascii="Doulos SIL" w:hAnsi="Doulos SIL"/>
          <w:i/>
          <w:color w:val="0000FF"/>
        </w:rPr>
        <w:t>yìgə̀-ráà-nū</w:t>
      </w:r>
    </w:p>
    <w:p w14:paraId="7EF39746" w14:textId="78CC9D81" w:rsidR="00FC50AE" w:rsidRPr="00986631" w:rsidRDefault="00FC50AE" w:rsidP="00D7772B">
      <w:pPr>
        <w:tabs>
          <w:tab w:val="clear" w:pos="369"/>
          <w:tab w:val="left" w:pos="720"/>
          <w:tab w:val="left" w:pos="1080"/>
          <w:tab w:val="left" w:pos="2340"/>
          <w:tab w:val="left" w:pos="3600"/>
          <w:tab w:val="left" w:pos="4680"/>
          <w:tab w:val="left" w:pos="5670"/>
        </w:tabs>
        <w:rPr>
          <w:rFonts w:ascii="Doulos SIL" w:hAnsi="Doulos SIL"/>
          <w:i/>
          <w:color w:val="0000FF"/>
        </w:rPr>
      </w:pPr>
      <w:r>
        <w:tab/>
      </w:r>
      <w:r>
        <w:tab/>
        <w:t>‘goat’</w:t>
      </w:r>
      <w:r>
        <w:tab/>
      </w:r>
      <w:r w:rsidRPr="00986631">
        <w:rPr>
          <w:rFonts w:ascii="Doulos SIL" w:hAnsi="Doulos SIL"/>
          <w:i/>
          <w:color w:val="0000FF"/>
        </w:rPr>
        <w:t>bàà-rá</w:t>
      </w:r>
      <w:r>
        <w:tab/>
      </w:r>
      <w:r w:rsidRPr="00986631">
        <w:rPr>
          <w:rFonts w:ascii="Doulos SIL" w:hAnsi="Doulos SIL"/>
          <w:i/>
          <w:color w:val="0000FF"/>
        </w:rPr>
        <w:t>bàà</w:t>
      </w:r>
      <w:r>
        <w:tab/>
      </w:r>
      <w:r w:rsidR="00EA05C7" w:rsidRPr="00986631">
        <w:rPr>
          <w:rFonts w:ascii="Doulos SIL" w:hAnsi="Doulos SIL"/>
          <w:i/>
          <w:color w:val="0000FF"/>
        </w:rPr>
        <w:t>bàá</w:t>
      </w:r>
      <w:r w:rsidR="00D7772B">
        <w:tab/>
      </w:r>
      <w:r w:rsidRPr="00986631">
        <w:rPr>
          <w:rFonts w:ascii="Doulos SIL" w:hAnsi="Doulos SIL"/>
          <w:i/>
          <w:color w:val="0000FF"/>
        </w:rPr>
        <w:t>bàà-ráà-nū</w:t>
      </w:r>
    </w:p>
    <w:p w14:paraId="61FF4573" w14:textId="5966AA6C" w:rsidR="00FC50AE" w:rsidRPr="00986631" w:rsidRDefault="00FC50AE" w:rsidP="00D7772B">
      <w:pPr>
        <w:tabs>
          <w:tab w:val="clear" w:pos="369"/>
          <w:tab w:val="left" w:pos="720"/>
          <w:tab w:val="left" w:pos="1080"/>
          <w:tab w:val="left" w:pos="2340"/>
          <w:tab w:val="left" w:pos="3600"/>
          <w:tab w:val="left" w:pos="4680"/>
          <w:tab w:val="left" w:pos="5670"/>
        </w:tabs>
        <w:rPr>
          <w:rFonts w:ascii="Doulos SIL" w:hAnsi="Doulos SIL"/>
          <w:i/>
          <w:color w:val="0000FF"/>
        </w:rPr>
      </w:pPr>
      <w:r>
        <w:tab/>
      </w:r>
      <w:r>
        <w:tab/>
        <w:t>‘stone’</w:t>
      </w:r>
      <w:r>
        <w:tab/>
      </w:r>
      <w:r w:rsidRPr="00986631">
        <w:rPr>
          <w:rFonts w:ascii="Doulos SIL" w:hAnsi="Doulos SIL"/>
          <w:i/>
          <w:color w:val="0000FF"/>
        </w:rPr>
        <w:t>kùgù-rá</w:t>
      </w:r>
      <w:r>
        <w:tab/>
      </w:r>
      <w:r w:rsidR="00EA05C7" w:rsidRPr="00986631">
        <w:rPr>
          <w:rFonts w:ascii="Doulos SIL" w:hAnsi="Doulos SIL"/>
          <w:i/>
          <w:color w:val="0000FF"/>
        </w:rPr>
        <w:t>kùgù</w:t>
      </w:r>
      <w:r>
        <w:tab/>
      </w:r>
      <w:r w:rsidR="00EA05C7" w:rsidRPr="00986631">
        <w:rPr>
          <w:rFonts w:ascii="Doulos SIL" w:hAnsi="Doulos SIL"/>
          <w:i/>
          <w:color w:val="0000FF"/>
        </w:rPr>
        <w:t>kùgú</w:t>
      </w:r>
      <w:r w:rsidR="00D7772B">
        <w:tab/>
      </w:r>
      <w:r w:rsidRPr="00986631">
        <w:rPr>
          <w:rFonts w:ascii="Doulos SIL" w:hAnsi="Doulos SIL"/>
          <w:i/>
          <w:color w:val="0000FF"/>
        </w:rPr>
        <w:t>kùgù-ráà-nū</w:t>
      </w:r>
    </w:p>
    <w:p w14:paraId="191831B5" w14:textId="2150B03C" w:rsidR="00FC50AE" w:rsidRPr="00986631" w:rsidRDefault="00FC50AE" w:rsidP="00D7772B">
      <w:pPr>
        <w:tabs>
          <w:tab w:val="clear" w:pos="369"/>
          <w:tab w:val="left" w:pos="720"/>
          <w:tab w:val="left" w:pos="1080"/>
          <w:tab w:val="left" w:pos="2340"/>
          <w:tab w:val="left" w:pos="3600"/>
          <w:tab w:val="left" w:pos="4680"/>
          <w:tab w:val="left" w:pos="5670"/>
        </w:tabs>
        <w:rPr>
          <w:rFonts w:ascii="Doulos SIL" w:hAnsi="Doulos SIL"/>
          <w:i/>
          <w:color w:val="0000FF"/>
        </w:rPr>
      </w:pPr>
      <w:r>
        <w:tab/>
      </w:r>
      <w:r>
        <w:tab/>
        <w:t>‘house’</w:t>
      </w:r>
      <w:r>
        <w:tab/>
      </w:r>
      <w:r w:rsidRPr="00986631">
        <w:rPr>
          <w:rFonts w:ascii="Doulos SIL" w:hAnsi="Doulos SIL"/>
          <w:i/>
          <w:color w:val="0000FF"/>
        </w:rPr>
        <w:t>sàà-rá</w:t>
      </w:r>
      <w:r w:rsidRPr="00986631">
        <w:rPr>
          <w:rFonts w:ascii="Doulos SIL" w:hAnsi="Doulos SIL"/>
          <w:i/>
          <w:color w:val="0000FF"/>
        </w:rPr>
        <w:tab/>
        <w:t>sàà</w:t>
      </w:r>
      <w:r w:rsidR="00EA05C7" w:rsidRPr="00986631">
        <w:rPr>
          <w:rFonts w:ascii="Doulos SIL" w:hAnsi="Doulos SIL"/>
          <w:i/>
          <w:color w:val="0000FF"/>
        </w:rPr>
        <w:tab/>
        <w:t>sàá</w:t>
      </w:r>
      <w:r w:rsidRPr="00986631">
        <w:rPr>
          <w:rFonts w:ascii="Doulos SIL" w:hAnsi="Doulos SIL"/>
          <w:i/>
          <w:color w:val="0000FF"/>
        </w:rPr>
        <w:tab/>
        <w:t>sà:-ráà-nū</w:t>
      </w:r>
    </w:p>
    <w:p w14:paraId="5037B9EE" w14:textId="50B2CC67" w:rsidR="00FC50AE" w:rsidRDefault="00FC50AE" w:rsidP="00D7772B">
      <w:pPr>
        <w:tabs>
          <w:tab w:val="clear" w:pos="369"/>
          <w:tab w:val="left" w:pos="720"/>
          <w:tab w:val="left" w:pos="1080"/>
          <w:tab w:val="left" w:pos="2340"/>
          <w:tab w:val="left" w:pos="3600"/>
          <w:tab w:val="left" w:pos="4680"/>
          <w:tab w:val="left" w:pos="5670"/>
        </w:tabs>
      </w:pPr>
      <w:r>
        <w:tab/>
      </w:r>
      <w:r>
        <w:tab/>
        <w:t>‘dog’</w:t>
      </w:r>
      <w:r>
        <w:tab/>
      </w:r>
      <w:r w:rsidRPr="00986631">
        <w:rPr>
          <w:rFonts w:ascii="Doulos SIL" w:hAnsi="Doulos SIL"/>
          <w:i/>
          <w:color w:val="0000FF"/>
        </w:rPr>
        <w:t xml:space="preserve">wùl-á </w:t>
      </w:r>
      <w:r w:rsidRPr="00986631">
        <w:rPr>
          <w:rFonts w:ascii="Doulos SIL" w:hAnsi="Doulos SIL"/>
          <w:i/>
          <w:color w:val="0000FF"/>
        </w:rPr>
        <w:tab/>
        <w:t>wùl</w:t>
      </w:r>
      <w:r w:rsidRPr="00986631">
        <w:rPr>
          <w:rFonts w:ascii="Doulos SIL" w:hAnsi="Doulos SIL"/>
          <w:i/>
          <w:color w:val="0000FF"/>
        </w:rPr>
        <w:tab/>
      </w:r>
      <w:r w:rsidR="00EA05C7" w:rsidRPr="00986631">
        <w:rPr>
          <w:rFonts w:ascii="Doulos SIL" w:hAnsi="Doulos SIL"/>
          <w:i/>
          <w:color w:val="0000FF"/>
        </w:rPr>
        <w:t>wùl-á</w:t>
      </w:r>
      <w:r w:rsidRPr="00986631">
        <w:rPr>
          <w:rFonts w:ascii="Doulos SIL" w:hAnsi="Doulos SIL"/>
          <w:i/>
          <w:color w:val="0000FF"/>
        </w:rPr>
        <w:tab/>
        <w:t>wùl-áà-nū</w:t>
      </w:r>
    </w:p>
    <w:p w14:paraId="04E4BCC0" w14:textId="731FE25A" w:rsidR="00FC50AE" w:rsidRPr="00255DE9" w:rsidRDefault="00FC50AE" w:rsidP="00D7772B">
      <w:pPr>
        <w:tabs>
          <w:tab w:val="clear" w:pos="369"/>
          <w:tab w:val="left" w:pos="720"/>
          <w:tab w:val="left" w:pos="1080"/>
          <w:tab w:val="left" w:pos="2340"/>
          <w:tab w:val="left" w:pos="3600"/>
          <w:tab w:val="left" w:pos="4680"/>
          <w:tab w:val="left" w:pos="5670"/>
        </w:tabs>
      </w:pPr>
      <w:r>
        <w:tab/>
      </w:r>
      <w:r>
        <w:tab/>
        <w:t>‘mat’</w:t>
      </w:r>
      <w:r>
        <w:tab/>
      </w:r>
      <w:r w:rsidRPr="00986631">
        <w:rPr>
          <w:rFonts w:ascii="Doulos SIL" w:hAnsi="Doulos SIL"/>
          <w:i/>
          <w:color w:val="0000FF"/>
        </w:rPr>
        <w:t xml:space="preserve">dàʔàl-lá </w:t>
      </w:r>
      <w:r w:rsidRPr="00986631">
        <w:rPr>
          <w:rFonts w:ascii="Doulos SIL" w:hAnsi="Doulos SIL"/>
          <w:i/>
          <w:color w:val="0000FF"/>
        </w:rPr>
        <w:tab/>
        <w:t>dàʔ</w:t>
      </w:r>
      <w:r w:rsidR="00EA05C7" w:rsidRPr="00986631">
        <w:rPr>
          <w:rFonts w:ascii="Doulos SIL" w:hAnsi="Doulos SIL"/>
          <w:i/>
          <w:color w:val="0000FF"/>
        </w:rPr>
        <w:t>àl(ì)</w:t>
      </w:r>
      <w:r w:rsidRPr="00986631">
        <w:rPr>
          <w:rFonts w:ascii="Doulos SIL" w:hAnsi="Doulos SIL"/>
          <w:i/>
          <w:color w:val="0000FF"/>
        </w:rPr>
        <w:tab/>
      </w:r>
      <w:r w:rsidR="00EA05C7" w:rsidRPr="00986631">
        <w:rPr>
          <w:rFonts w:ascii="Doulos SIL" w:hAnsi="Doulos SIL"/>
          <w:i/>
          <w:color w:val="0000FF"/>
        </w:rPr>
        <w:t>dàʔàlí</w:t>
      </w:r>
      <w:r w:rsidR="00D7772B" w:rsidRPr="00986631">
        <w:rPr>
          <w:rFonts w:ascii="Doulos SIL" w:hAnsi="Doulos SIL"/>
          <w:i/>
          <w:color w:val="0000FF"/>
        </w:rPr>
        <w:tab/>
      </w:r>
      <w:r w:rsidRPr="00986631">
        <w:rPr>
          <w:rFonts w:ascii="Doulos SIL" w:hAnsi="Doulos SIL"/>
          <w:i/>
          <w:color w:val="0000FF"/>
        </w:rPr>
        <w:t>dàʔàl-láà-nū</w:t>
      </w:r>
    </w:p>
    <w:p w14:paraId="27EEC813" w14:textId="77777777" w:rsidR="006A1681" w:rsidRDefault="006A1681" w:rsidP="006A1681"/>
    <w:p w14:paraId="0E7E5726" w14:textId="77777777" w:rsidR="006A1681" w:rsidRDefault="006A1681" w:rsidP="006A1681"/>
    <w:p w14:paraId="518C7E5B" w14:textId="3F6B8685" w:rsidR="00FC50AE" w:rsidRDefault="006A1681" w:rsidP="00060948">
      <w:pPr>
        <w:pStyle w:val="Heading4"/>
      </w:pPr>
      <w:bookmarkStart w:id="552" w:name="_Toc337411952"/>
      <w:r>
        <w:t>Simple bitonal nouns</w:t>
      </w:r>
      <w:bookmarkEnd w:id="552"/>
    </w:p>
    <w:p w14:paraId="15ED584C" w14:textId="2D083EEF" w:rsidR="00692707" w:rsidRDefault="00060948" w:rsidP="00060948">
      <w:r>
        <w:t>A minority of simple (uncompounded) nouns have a contoured (generally bito</w:t>
      </w:r>
      <w:r w:rsidR="006A1681">
        <w:t>nal</w:t>
      </w:r>
      <w:r w:rsidR="00692707">
        <w:t>) melody, either falling (xx1a</w:t>
      </w:r>
      <w:r w:rsidR="00692707">
        <w:noBreakHyphen/>
        <w:t>c</w:t>
      </w:r>
      <w:r w:rsidR="006A1681">
        <w:t>) or rising (xx1</w:t>
      </w:r>
      <w:r w:rsidR="006D448D">
        <w:t>d</w:t>
      </w:r>
      <w:r w:rsidR="006D448D">
        <w:noBreakHyphen/>
        <w:t>e</w:t>
      </w:r>
      <w:r>
        <w:t xml:space="preserve">). </w:t>
      </w:r>
      <w:r w:rsidR="00692707">
        <w:t>After a noun with falling melody (including LHM), the nominal suffix is L</w:t>
      </w:r>
      <w:r w:rsidR="00692707">
        <w:noBreakHyphen/>
        <w:t>toned (xx1a</w:t>
      </w:r>
      <w:r w:rsidR="00692707">
        <w:noBreakHyphen/>
        <w:t xml:space="preserve">c). A </w:t>
      </w:r>
      <w:r w:rsidR="00692707" w:rsidRPr="00986631">
        <w:rPr>
          <w:rFonts w:ascii="Doulos SIL" w:hAnsi="Doulos SIL"/>
          <w:i/>
          <w:color w:val="0000FF"/>
        </w:rPr>
        <w:t>CvCv</w:t>
      </w:r>
      <w:r w:rsidR="00692707" w:rsidRPr="00692707">
        <w:t xml:space="preserve"> </w:t>
      </w:r>
      <w:r w:rsidR="00692707">
        <w:t xml:space="preserve">suffixed form from </w:t>
      </w:r>
      <w:r w:rsidR="00692707" w:rsidRPr="00986631">
        <w:rPr>
          <w:rFonts w:ascii="Doulos SIL" w:hAnsi="Doulos SIL"/>
          <w:i/>
          <w:color w:val="0000FF"/>
        </w:rPr>
        <w:t>Cv̂</w:t>
      </w:r>
      <w:r w:rsidR="00692707">
        <w:t xml:space="preserve"> or </w:t>
      </w:r>
      <w:r w:rsidR="00692707" w:rsidRPr="00986631">
        <w:rPr>
          <w:rFonts w:ascii="Doulos SIL" w:hAnsi="Doulos SIL"/>
          <w:i/>
          <w:color w:val="0000FF"/>
        </w:rPr>
        <w:t>Cv̂l</w:t>
      </w:r>
      <w:r w:rsidR="00692707">
        <w:t xml:space="preserve"> noun is realized as </w:t>
      </w:r>
      <w:r w:rsidR="00692707" w:rsidRPr="00986631">
        <w:rPr>
          <w:rFonts w:ascii="Doulos SIL" w:hAnsi="Doulos SIL"/>
          <w:i/>
          <w:color w:val="0000FF"/>
        </w:rPr>
        <w:t>Cv́Cv̀</w:t>
      </w:r>
      <w:r w:rsidR="006D448D">
        <w:t xml:space="preserve">, since a nonfinal short </w:t>
      </w:r>
      <w:r w:rsidR="006D448D" w:rsidRPr="00986631">
        <w:rPr>
          <w:rFonts w:ascii="Doulos SIL" w:hAnsi="Doulos SIL"/>
          <w:i/>
          <w:color w:val="0000FF"/>
        </w:rPr>
        <w:t>Cv</w:t>
      </w:r>
      <w:r w:rsidR="006D448D">
        <w:t xml:space="preserve"> syllable cannot bear a contour tone.</w:t>
      </w:r>
      <w:r w:rsidR="00692707">
        <w:t xml:space="preserve"> A noun with /LH/ melody</w:t>
      </w:r>
      <w:r w:rsidR="006D448D">
        <w:t>, even if bisyllabic,</w:t>
      </w:r>
      <w:r w:rsidR="00692707">
        <w:t xml:space="preserve"> shifts its final H</w:t>
      </w:r>
      <w:r w:rsidR="00692707">
        <w:noBreakHyphen/>
        <w:t>tone onto the suffix (xx1</w:t>
      </w:r>
      <w:r w:rsidR="006D448D">
        <w:t xml:space="preserve">d-e). </w:t>
      </w:r>
    </w:p>
    <w:p w14:paraId="15D83C15" w14:textId="77777777" w:rsidR="00FC50AE" w:rsidRDefault="00FC50AE" w:rsidP="00060948"/>
    <w:p w14:paraId="30A3AEB4" w14:textId="43C24CC9" w:rsidR="00060948" w:rsidRPr="002D209A" w:rsidRDefault="006A1681" w:rsidP="00DB3EBC">
      <w:pPr>
        <w:tabs>
          <w:tab w:val="clear" w:pos="369"/>
          <w:tab w:val="left" w:pos="720"/>
          <w:tab w:val="left" w:pos="1080"/>
          <w:tab w:val="left" w:pos="2520"/>
          <w:tab w:val="left" w:pos="3690"/>
          <w:tab w:val="left" w:pos="4680"/>
          <w:tab w:val="left" w:pos="5670"/>
        </w:tabs>
      </w:pPr>
      <w:r>
        <w:t>(xx1</w:t>
      </w:r>
      <w:r w:rsidR="00060948">
        <w:t>)</w:t>
      </w:r>
      <w:r w:rsidR="00060948">
        <w:tab/>
      </w:r>
      <w:r w:rsidR="00060948">
        <w:tab/>
        <w:t>gloss</w:t>
      </w:r>
      <w:r w:rsidR="00060948">
        <w:tab/>
        <w:t>suffixed</w:t>
      </w:r>
      <w:r w:rsidR="00060948">
        <w:tab/>
      </w:r>
      <w:r w:rsidR="00AD1B0B">
        <w:t>modified</w:t>
      </w:r>
      <w:r w:rsidR="00AD1B0B">
        <w:tab/>
        <w:t>‘saw X’</w:t>
      </w:r>
      <w:r w:rsidR="00060948">
        <w:tab/>
        <w:t>plural</w:t>
      </w:r>
    </w:p>
    <w:p w14:paraId="12720F14" w14:textId="77777777" w:rsidR="00060948" w:rsidRPr="002D209A" w:rsidRDefault="00060948" w:rsidP="00DB3EBC">
      <w:pPr>
        <w:tabs>
          <w:tab w:val="clear" w:pos="369"/>
          <w:tab w:val="left" w:pos="720"/>
          <w:tab w:val="left" w:pos="1080"/>
          <w:tab w:val="left" w:pos="2520"/>
          <w:tab w:val="left" w:pos="3690"/>
          <w:tab w:val="left" w:pos="4680"/>
          <w:tab w:val="left" w:pos="5670"/>
        </w:tabs>
      </w:pPr>
    </w:p>
    <w:p w14:paraId="3CB92405" w14:textId="7FF83753" w:rsidR="00060948" w:rsidRPr="00060948" w:rsidRDefault="00060948" w:rsidP="00DB3EBC">
      <w:pPr>
        <w:tabs>
          <w:tab w:val="clear" w:pos="369"/>
          <w:tab w:val="left" w:pos="720"/>
          <w:tab w:val="left" w:pos="1080"/>
          <w:tab w:val="left" w:pos="2520"/>
          <w:tab w:val="left" w:pos="3690"/>
          <w:tab w:val="left" w:pos="4680"/>
          <w:tab w:val="left" w:pos="5670"/>
        </w:tabs>
      </w:pPr>
      <w:r>
        <w:tab/>
        <w:t>a</w:t>
      </w:r>
      <w:r w:rsidRPr="00FC50AE">
        <w:t>.</w:t>
      </w:r>
      <w:r>
        <w:t xml:space="preserve"> </w:t>
      </w:r>
      <w:r w:rsidRPr="00060948">
        <w:t>HM-L &lt; HM</w:t>
      </w:r>
    </w:p>
    <w:p w14:paraId="5FAEEE03" w14:textId="1FD9C07E" w:rsidR="00BA0102" w:rsidRDefault="00BA0102" w:rsidP="00DB3EBC">
      <w:pPr>
        <w:tabs>
          <w:tab w:val="clear" w:pos="369"/>
          <w:tab w:val="left" w:pos="720"/>
          <w:tab w:val="left" w:pos="1080"/>
          <w:tab w:val="left" w:pos="2520"/>
          <w:tab w:val="left" w:pos="3690"/>
          <w:tab w:val="left" w:pos="4680"/>
          <w:tab w:val="left" w:pos="5670"/>
        </w:tabs>
      </w:pPr>
      <w:r>
        <w:tab/>
      </w:r>
      <w:r>
        <w:tab/>
        <w:t>‘maize’</w:t>
      </w:r>
      <w:r>
        <w:tab/>
      </w:r>
      <w:r w:rsidR="00060948" w:rsidRPr="00986631">
        <w:rPr>
          <w:rFonts w:ascii="Doulos SIL" w:hAnsi="Doulos SIL"/>
          <w:i/>
          <w:color w:val="0000FF"/>
        </w:rPr>
        <w:t>sɔ́nɔ̄-nɔ̀</w:t>
      </w:r>
      <w:r w:rsidRPr="00986631">
        <w:rPr>
          <w:rFonts w:ascii="Doulos SIL" w:hAnsi="Doulos SIL"/>
          <w:i/>
          <w:color w:val="0000FF"/>
        </w:rPr>
        <w:t xml:space="preserve"> </w:t>
      </w:r>
      <w:r w:rsidRPr="00986631">
        <w:rPr>
          <w:rFonts w:ascii="Doulos SIL" w:hAnsi="Doulos SIL"/>
          <w:i/>
          <w:color w:val="0000FF"/>
        </w:rPr>
        <w:tab/>
        <w:t>sɔ́nɔ</w:t>
      </w:r>
      <w:r w:rsidR="00F943D6" w:rsidRPr="00986631">
        <w:rPr>
          <w:rFonts w:ascii="Doulos SIL" w:hAnsi="Doulos SIL"/>
          <w:i/>
          <w:color w:val="0000FF"/>
        </w:rPr>
        <w:t>́</w:t>
      </w:r>
      <w:r w:rsidR="00AD1B0B" w:rsidRPr="00986631">
        <w:rPr>
          <w:rFonts w:ascii="Doulos SIL" w:hAnsi="Doulos SIL"/>
          <w:i/>
          <w:color w:val="0000FF"/>
        </w:rPr>
        <w:tab/>
        <w:t>sɔ́nɔ̄</w:t>
      </w:r>
      <w:r>
        <w:tab/>
      </w:r>
      <w:r w:rsidRPr="00986631">
        <w:rPr>
          <w:rFonts w:ascii="Doulos SIL" w:hAnsi="Doulos SIL"/>
          <w:i/>
          <w:color w:val="0000FF"/>
        </w:rPr>
        <w:t>sɔ́n</w:t>
      </w:r>
      <w:r w:rsidR="00F167F0" w:rsidRPr="00986631">
        <w:rPr>
          <w:rFonts w:ascii="Doulos SIL" w:hAnsi="Doulos SIL"/>
          <w:i/>
          <w:color w:val="0000FF"/>
        </w:rPr>
        <w:t>̄</w:t>
      </w:r>
      <w:r w:rsidRPr="00986631">
        <w:rPr>
          <w:rFonts w:ascii="Doulos SIL" w:hAnsi="Doulos SIL"/>
          <w:i/>
          <w:color w:val="0000FF"/>
        </w:rPr>
        <w:t>-n</w:t>
      </w:r>
      <w:r w:rsidR="00D53296" w:rsidRPr="00986631">
        <w:rPr>
          <w:rFonts w:ascii="Doulos SIL" w:hAnsi="Doulos SIL"/>
          <w:i/>
          <w:color w:val="0000FF"/>
        </w:rPr>
        <w:t>ɔ̀ɔ̀</w:t>
      </w:r>
      <w:r w:rsidRPr="00986631">
        <w:rPr>
          <w:rFonts w:ascii="Doulos SIL" w:hAnsi="Doulos SIL"/>
          <w:i/>
          <w:color w:val="0000FF"/>
        </w:rPr>
        <w:t>-nū</w:t>
      </w:r>
    </w:p>
    <w:p w14:paraId="017B0852" w14:textId="50287328" w:rsidR="00FC50AE" w:rsidRPr="00060948" w:rsidRDefault="00692707" w:rsidP="00DB3EBC">
      <w:pPr>
        <w:tabs>
          <w:tab w:val="clear" w:pos="369"/>
          <w:tab w:val="left" w:pos="720"/>
          <w:tab w:val="left" w:pos="1080"/>
          <w:tab w:val="left" w:pos="2520"/>
          <w:tab w:val="left" w:pos="3690"/>
          <w:tab w:val="left" w:pos="4680"/>
          <w:tab w:val="left" w:pos="5670"/>
        </w:tabs>
      </w:pPr>
      <w:r>
        <w:tab/>
      </w:r>
      <w:r>
        <w:tab/>
      </w:r>
      <w:r>
        <w:tab/>
      </w:r>
      <w:r w:rsidR="00060948" w:rsidRPr="00986631">
        <w:rPr>
          <w:rFonts w:ascii="Doulos SIL" w:hAnsi="Doulos SIL"/>
          <w:i/>
          <w:color w:val="0000FF"/>
        </w:rPr>
        <w:t>sɔ́n̄-nɔ̀</w:t>
      </w:r>
      <w:r w:rsidR="00060948">
        <w:t xml:space="preserve"> (syncopated)</w:t>
      </w:r>
    </w:p>
    <w:p w14:paraId="22F607F2" w14:textId="66D1A1B3" w:rsidR="00583CDD" w:rsidRDefault="00583CDD" w:rsidP="00DB3EBC">
      <w:pPr>
        <w:tabs>
          <w:tab w:val="clear" w:pos="369"/>
          <w:tab w:val="left" w:pos="720"/>
          <w:tab w:val="left" w:pos="1080"/>
          <w:tab w:val="left" w:pos="2520"/>
          <w:tab w:val="left" w:pos="3690"/>
          <w:tab w:val="left" w:pos="4680"/>
          <w:tab w:val="left" w:pos="5670"/>
        </w:tabs>
      </w:pPr>
      <w:r>
        <w:tab/>
      </w:r>
      <w:r>
        <w:tab/>
        <w:t>‘woman’</w:t>
      </w:r>
      <w:r>
        <w:tab/>
      </w:r>
      <w:r w:rsidRPr="00986631">
        <w:rPr>
          <w:rFonts w:ascii="Doulos SIL" w:hAnsi="Doulos SIL"/>
          <w:i/>
          <w:color w:val="0000FF"/>
        </w:rPr>
        <w:t>ɲ</w:t>
      </w:r>
      <w:r w:rsidR="00FC50AE" w:rsidRPr="00986631">
        <w:rPr>
          <w:rFonts w:ascii="Doulos SIL" w:hAnsi="Doulos SIL"/>
          <w:i/>
          <w:color w:val="0000FF"/>
        </w:rPr>
        <w:t>áā</w:t>
      </w:r>
      <w:r w:rsidRPr="00986631">
        <w:rPr>
          <w:rFonts w:ascii="Doulos SIL" w:hAnsi="Doulos SIL"/>
          <w:i/>
          <w:color w:val="0000FF"/>
        </w:rPr>
        <w:t>ⁿ-nà</w:t>
      </w:r>
      <w:r w:rsidRPr="00986631">
        <w:rPr>
          <w:rFonts w:ascii="Doulos SIL" w:hAnsi="Doulos SIL"/>
          <w:i/>
          <w:color w:val="0000FF"/>
        </w:rPr>
        <w:tab/>
        <w:t>ɲ</w:t>
      </w:r>
      <w:r w:rsidR="00F943D6" w:rsidRPr="00986631">
        <w:rPr>
          <w:rFonts w:ascii="Doulos SIL" w:hAnsi="Doulos SIL"/>
          <w:i/>
          <w:color w:val="0000FF"/>
        </w:rPr>
        <w:t>áá</w:t>
      </w:r>
      <w:r w:rsidRPr="00986631">
        <w:rPr>
          <w:rFonts w:ascii="Doulos SIL" w:hAnsi="Doulos SIL"/>
          <w:i/>
          <w:color w:val="0000FF"/>
        </w:rPr>
        <w:t>ⁿ</w:t>
      </w:r>
      <w:r w:rsidRPr="00986631">
        <w:rPr>
          <w:rFonts w:ascii="Doulos SIL" w:hAnsi="Doulos SIL"/>
          <w:i/>
          <w:color w:val="0000FF"/>
        </w:rPr>
        <w:tab/>
      </w:r>
      <w:r w:rsidR="00F943D6" w:rsidRPr="00986631">
        <w:rPr>
          <w:rFonts w:ascii="Doulos SIL" w:hAnsi="Doulos SIL"/>
          <w:i/>
          <w:color w:val="0000FF"/>
        </w:rPr>
        <w:t>ɲáāⁿ</w:t>
      </w:r>
      <w:r w:rsidR="00AD1B0B" w:rsidRPr="00986631">
        <w:rPr>
          <w:rFonts w:ascii="Doulos SIL" w:hAnsi="Doulos SIL"/>
          <w:i/>
          <w:color w:val="0000FF"/>
        </w:rPr>
        <w:tab/>
      </w:r>
      <w:r w:rsidRPr="00986631">
        <w:rPr>
          <w:rFonts w:ascii="Doulos SIL" w:hAnsi="Doulos SIL"/>
          <w:i/>
          <w:color w:val="0000FF"/>
        </w:rPr>
        <w:t>ɲáàⁿ-nàà-nū</w:t>
      </w:r>
    </w:p>
    <w:p w14:paraId="40B6428D" w14:textId="559575FE" w:rsidR="00060948" w:rsidRPr="002D209A" w:rsidRDefault="00060948" w:rsidP="00DB3EBC">
      <w:pPr>
        <w:tabs>
          <w:tab w:val="clear" w:pos="369"/>
          <w:tab w:val="left" w:pos="720"/>
          <w:tab w:val="left" w:pos="1080"/>
          <w:tab w:val="left" w:pos="2520"/>
          <w:tab w:val="left" w:pos="3690"/>
          <w:tab w:val="left" w:pos="4680"/>
          <w:tab w:val="left" w:pos="5670"/>
        </w:tabs>
      </w:pPr>
      <w:r>
        <w:tab/>
      </w:r>
      <w:r>
        <w:tab/>
        <w:t>‘mother’</w:t>
      </w:r>
      <w:r>
        <w:tab/>
      </w:r>
      <w:r w:rsidRPr="00986631">
        <w:rPr>
          <w:rFonts w:ascii="Doulos SIL" w:hAnsi="Doulos SIL"/>
          <w:i/>
          <w:color w:val="0000FF"/>
        </w:rPr>
        <w:t>níìⁿ-nà</w:t>
      </w:r>
      <w:r w:rsidR="00F943D6" w:rsidRPr="00986631">
        <w:rPr>
          <w:rFonts w:ascii="Doulos SIL" w:hAnsi="Doulos SIL"/>
          <w:i/>
          <w:color w:val="0000FF"/>
        </w:rPr>
        <w:tab/>
        <w:t>níí</w:t>
      </w:r>
      <w:r w:rsidRPr="00986631">
        <w:rPr>
          <w:rFonts w:ascii="Doulos SIL" w:hAnsi="Doulos SIL"/>
          <w:i/>
          <w:color w:val="0000FF"/>
        </w:rPr>
        <w:t>ⁿ</w:t>
      </w:r>
      <w:r w:rsidRPr="00986631">
        <w:rPr>
          <w:rFonts w:ascii="Doulos SIL" w:hAnsi="Doulos SIL"/>
          <w:i/>
          <w:color w:val="0000FF"/>
        </w:rPr>
        <w:tab/>
      </w:r>
      <w:r w:rsidR="00F943D6" w:rsidRPr="00986631">
        <w:rPr>
          <w:rFonts w:ascii="Doulos SIL" w:hAnsi="Doulos SIL"/>
          <w:i/>
          <w:color w:val="0000FF"/>
        </w:rPr>
        <w:t>níīⁿ</w:t>
      </w:r>
      <w:r w:rsidR="00AD1B0B" w:rsidRPr="00986631">
        <w:rPr>
          <w:rFonts w:ascii="Doulos SIL" w:hAnsi="Doulos SIL"/>
          <w:i/>
          <w:color w:val="0000FF"/>
        </w:rPr>
        <w:tab/>
      </w:r>
      <w:r w:rsidRPr="00986631">
        <w:rPr>
          <w:rFonts w:ascii="Doulos SIL" w:hAnsi="Doulos SIL"/>
          <w:i/>
          <w:color w:val="0000FF"/>
        </w:rPr>
        <w:t>níìⁿ-nàà-nū</w:t>
      </w:r>
    </w:p>
    <w:p w14:paraId="376ECD7B" w14:textId="77777777" w:rsidR="00060948" w:rsidRDefault="00060948" w:rsidP="00DB3EBC">
      <w:pPr>
        <w:tabs>
          <w:tab w:val="clear" w:pos="369"/>
          <w:tab w:val="left" w:pos="720"/>
          <w:tab w:val="left" w:pos="1080"/>
          <w:tab w:val="left" w:pos="2520"/>
          <w:tab w:val="left" w:pos="3690"/>
          <w:tab w:val="left" w:pos="4680"/>
          <w:tab w:val="left" w:pos="5670"/>
        </w:tabs>
      </w:pPr>
    </w:p>
    <w:p w14:paraId="43FA86BA" w14:textId="5E3C75EA" w:rsidR="00500E58" w:rsidRPr="00060948" w:rsidRDefault="00060948" w:rsidP="00DB3EBC">
      <w:pPr>
        <w:tabs>
          <w:tab w:val="clear" w:pos="369"/>
          <w:tab w:val="left" w:pos="720"/>
          <w:tab w:val="left" w:pos="1080"/>
          <w:tab w:val="left" w:pos="2520"/>
          <w:tab w:val="left" w:pos="3690"/>
          <w:tab w:val="left" w:pos="4680"/>
          <w:tab w:val="left" w:pos="5670"/>
        </w:tabs>
      </w:pPr>
      <w:r>
        <w:tab/>
        <w:t xml:space="preserve"> b. </w:t>
      </w:r>
      <w:r w:rsidR="00500E58" w:rsidRPr="00060948">
        <w:t>H-L</w:t>
      </w:r>
      <w:r w:rsidR="006A1681">
        <w:t xml:space="preserve"> &lt; HL</w:t>
      </w:r>
    </w:p>
    <w:p w14:paraId="737BAE6D" w14:textId="753FC99B" w:rsidR="00974DF3" w:rsidRDefault="00BA0102" w:rsidP="00DB3EBC">
      <w:pPr>
        <w:tabs>
          <w:tab w:val="clear" w:pos="369"/>
          <w:tab w:val="left" w:pos="720"/>
          <w:tab w:val="left" w:pos="1080"/>
          <w:tab w:val="left" w:pos="2520"/>
          <w:tab w:val="left" w:pos="3690"/>
          <w:tab w:val="left" w:pos="4680"/>
          <w:tab w:val="left" w:pos="5670"/>
        </w:tabs>
      </w:pPr>
      <w:r w:rsidRPr="006B1E71">
        <w:tab/>
      </w:r>
      <w:r w:rsidRPr="006B1E71">
        <w:tab/>
        <w:t>‘road’</w:t>
      </w:r>
      <w:r w:rsidRPr="006B1E71">
        <w:tab/>
      </w:r>
      <w:r w:rsidRPr="00986631">
        <w:rPr>
          <w:rFonts w:ascii="Doulos SIL" w:hAnsi="Doulos SIL"/>
          <w:i/>
          <w:color w:val="0000FF"/>
        </w:rPr>
        <w:t>c</w:t>
      </w:r>
      <w:r w:rsidR="00500E58" w:rsidRPr="00986631">
        <w:rPr>
          <w:rFonts w:ascii="Doulos SIL" w:hAnsi="Doulos SIL"/>
          <w:i/>
          <w:color w:val="0000FF"/>
        </w:rPr>
        <w:t>á</w:t>
      </w:r>
      <w:r w:rsidR="00974DF3" w:rsidRPr="00986631">
        <w:rPr>
          <w:rFonts w:ascii="Doulos SIL" w:hAnsi="Doulos SIL"/>
          <w:i/>
          <w:color w:val="0000FF"/>
        </w:rPr>
        <w:t>l-à</w:t>
      </w:r>
      <w:r w:rsidR="00974DF3" w:rsidRPr="00986631">
        <w:rPr>
          <w:rFonts w:ascii="Doulos SIL" w:hAnsi="Doulos SIL"/>
          <w:i/>
          <w:color w:val="0000FF"/>
        </w:rPr>
        <w:tab/>
      </w:r>
      <w:r w:rsidR="00F943D6" w:rsidRPr="00986631">
        <w:rPr>
          <w:rFonts w:ascii="Doulos SIL" w:hAnsi="Doulos SIL"/>
          <w:i/>
          <w:color w:val="0000FF"/>
        </w:rPr>
        <w:t>cé</w:t>
      </w:r>
      <w:r w:rsidRPr="00986631">
        <w:rPr>
          <w:rFonts w:ascii="Doulos SIL" w:hAnsi="Doulos SIL"/>
          <w:i/>
          <w:color w:val="0000FF"/>
        </w:rPr>
        <w:t>l</w:t>
      </w:r>
      <w:r w:rsidR="008C72BB" w:rsidRPr="00986631">
        <w:rPr>
          <w:rFonts w:ascii="Doulos SIL" w:hAnsi="Doulos SIL"/>
          <w:i/>
          <w:color w:val="0000FF"/>
        </w:rPr>
        <w:tab/>
      </w:r>
      <w:r w:rsidR="00F943D6" w:rsidRPr="00986631">
        <w:rPr>
          <w:rFonts w:ascii="Doulos SIL" w:hAnsi="Doulos SIL"/>
          <w:i/>
          <w:color w:val="0000FF"/>
        </w:rPr>
        <w:t>cál-à</w:t>
      </w:r>
      <w:r w:rsidR="00AD1B0B" w:rsidRPr="00986631">
        <w:rPr>
          <w:rFonts w:ascii="Doulos SIL" w:hAnsi="Doulos SIL"/>
          <w:i/>
          <w:color w:val="0000FF"/>
        </w:rPr>
        <w:tab/>
      </w:r>
      <w:r w:rsidRPr="00986631">
        <w:rPr>
          <w:rFonts w:ascii="Doulos SIL" w:hAnsi="Doulos SIL"/>
          <w:i/>
          <w:color w:val="0000FF"/>
        </w:rPr>
        <w:t>c</w:t>
      </w:r>
      <w:r w:rsidR="00924E18" w:rsidRPr="00986631">
        <w:rPr>
          <w:rFonts w:ascii="Doulos SIL" w:hAnsi="Doulos SIL"/>
          <w:i/>
          <w:color w:val="0000FF"/>
        </w:rPr>
        <w:t>á</w:t>
      </w:r>
      <w:r w:rsidR="00974DF3" w:rsidRPr="00986631">
        <w:rPr>
          <w:rFonts w:ascii="Doulos SIL" w:hAnsi="Doulos SIL"/>
          <w:i/>
          <w:color w:val="0000FF"/>
        </w:rPr>
        <w:t>l-àà-nū</w:t>
      </w:r>
    </w:p>
    <w:p w14:paraId="0C274311" w14:textId="77777777" w:rsidR="00060948" w:rsidRPr="00060948" w:rsidRDefault="00060948" w:rsidP="00DB3EBC">
      <w:pPr>
        <w:tabs>
          <w:tab w:val="clear" w:pos="369"/>
          <w:tab w:val="left" w:pos="720"/>
          <w:tab w:val="left" w:pos="1080"/>
          <w:tab w:val="left" w:pos="2520"/>
          <w:tab w:val="left" w:pos="3690"/>
          <w:tab w:val="left" w:pos="4680"/>
          <w:tab w:val="left" w:pos="5670"/>
        </w:tabs>
      </w:pPr>
    </w:p>
    <w:p w14:paraId="6C15B62A" w14:textId="3D38260C" w:rsidR="001F4BD0" w:rsidRPr="00060948" w:rsidRDefault="00060948" w:rsidP="00DB3EBC">
      <w:pPr>
        <w:tabs>
          <w:tab w:val="clear" w:pos="369"/>
          <w:tab w:val="left" w:pos="720"/>
          <w:tab w:val="left" w:pos="1080"/>
          <w:tab w:val="left" w:pos="2520"/>
          <w:tab w:val="left" w:pos="3690"/>
          <w:tab w:val="left" w:pos="4680"/>
          <w:tab w:val="left" w:pos="5670"/>
        </w:tabs>
      </w:pPr>
      <w:r>
        <w:tab/>
        <w:t xml:space="preserve"> c. </w:t>
      </w:r>
      <w:r w:rsidR="001F4BD0" w:rsidRPr="00060948">
        <w:t>LH</w:t>
      </w:r>
      <w:r w:rsidR="00692707">
        <w:t>M</w:t>
      </w:r>
      <w:r w:rsidR="001F4BD0" w:rsidRPr="00060948">
        <w:t>-L</w:t>
      </w:r>
      <w:r w:rsidR="006A1681">
        <w:t xml:space="preserve"> &lt; LH</w:t>
      </w:r>
      <w:r w:rsidR="00692707">
        <w:t>M</w:t>
      </w:r>
    </w:p>
    <w:p w14:paraId="085AF565" w14:textId="15EA8C19" w:rsidR="00BD1125" w:rsidRDefault="00BD1125" w:rsidP="00DB3EBC">
      <w:pPr>
        <w:tabs>
          <w:tab w:val="clear" w:pos="369"/>
          <w:tab w:val="left" w:pos="720"/>
          <w:tab w:val="left" w:pos="1080"/>
          <w:tab w:val="left" w:pos="2520"/>
          <w:tab w:val="left" w:pos="3690"/>
          <w:tab w:val="left" w:pos="4680"/>
          <w:tab w:val="left" w:pos="5670"/>
        </w:tabs>
      </w:pPr>
      <w:r>
        <w:tab/>
      </w:r>
      <w:r w:rsidR="00085A2A">
        <w:tab/>
      </w:r>
      <w:r>
        <w:t>‘man’</w:t>
      </w:r>
      <w:r>
        <w:tab/>
      </w:r>
      <w:r w:rsidR="001F4BD0" w:rsidRPr="00986631">
        <w:rPr>
          <w:rFonts w:ascii="Doulos SIL" w:hAnsi="Doulos SIL"/>
          <w:i/>
          <w:color w:val="0000FF"/>
        </w:rPr>
        <w:t>dìk</w:t>
      </w:r>
      <w:r w:rsidRPr="00986631">
        <w:rPr>
          <w:rFonts w:ascii="Doulos SIL" w:hAnsi="Doulos SIL"/>
          <w:i/>
          <w:color w:val="0000FF"/>
        </w:rPr>
        <w:t>ín</w:t>
      </w:r>
      <w:r w:rsidR="00692707" w:rsidRPr="00986631">
        <w:rPr>
          <w:rFonts w:ascii="Doulos SIL" w:hAnsi="Doulos SIL"/>
          <w:i/>
          <w:color w:val="0000FF"/>
        </w:rPr>
        <w:t>̄</w:t>
      </w:r>
      <w:r w:rsidR="00882C22" w:rsidRPr="00986631">
        <w:rPr>
          <w:rFonts w:ascii="Doulos SIL" w:hAnsi="Doulos SIL"/>
          <w:i/>
          <w:color w:val="0000FF"/>
        </w:rPr>
        <w:t>-</w:t>
      </w:r>
      <w:r w:rsidRPr="00986631">
        <w:rPr>
          <w:rFonts w:ascii="Doulos SIL" w:hAnsi="Doulos SIL"/>
          <w:i/>
          <w:color w:val="0000FF"/>
        </w:rPr>
        <w:t>nà</w:t>
      </w:r>
      <w:r w:rsidR="00085A2A" w:rsidRPr="00986631">
        <w:rPr>
          <w:rFonts w:ascii="Doulos SIL" w:hAnsi="Doulos SIL"/>
          <w:i/>
          <w:color w:val="0000FF"/>
        </w:rPr>
        <w:tab/>
      </w:r>
      <w:r w:rsidR="001F4BD0" w:rsidRPr="00986631">
        <w:rPr>
          <w:rFonts w:ascii="Doulos SIL" w:hAnsi="Doulos SIL"/>
          <w:i/>
          <w:color w:val="0000FF"/>
        </w:rPr>
        <w:t>dìk</w:t>
      </w:r>
      <w:r w:rsidR="00C06FE8" w:rsidRPr="00986631">
        <w:rPr>
          <w:rFonts w:ascii="Doulos SIL" w:hAnsi="Doulos SIL"/>
          <w:i/>
          <w:color w:val="0000FF"/>
        </w:rPr>
        <w:t>ín</w:t>
      </w:r>
      <w:r w:rsidR="00F943D6" w:rsidRPr="00986631">
        <w:rPr>
          <w:rFonts w:ascii="Doulos SIL" w:hAnsi="Doulos SIL"/>
          <w:i/>
          <w:color w:val="0000FF"/>
        </w:rPr>
        <w:t>í</w:t>
      </w:r>
      <w:r w:rsidR="008C72BB" w:rsidRPr="00986631">
        <w:rPr>
          <w:rFonts w:ascii="Doulos SIL" w:hAnsi="Doulos SIL"/>
          <w:i/>
          <w:color w:val="0000FF"/>
        </w:rPr>
        <w:tab/>
      </w:r>
      <w:r w:rsidR="00F943D6" w:rsidRPr="00986631">
        <w:rPr>
          <w:rFonts w:ascii="Doulos SIL" w:hAnsi="Doulos SIL"/>
          <w:i/>
          <w:color w:val="0000FF"/>
        </w:rPr>
        <w:t>dìkínī</w:t>
      </w:r>
      <w:r w:rsidR="00AD1B0B" w:rsidRPr="00986631">
        <w:rPr>
          <w:rFonts w:ascii="Doulos SIL" w:hAnsi="Doulos SIL"/>
          <w:i/>
          <w:color w:val="0000FF"/>
        </w:rPr>
        <w:tab/>
      </w:r>
      <w:r w:rsidR="00DC3A0D" w:rsidRPr="00986631">
        <w:rPr>
          <w:rFonts w:ascii="Doulos SIL" w:hAnsi="Doulos SIL"/>
          <w:i/>
          <w:color w:val="0000FF"/>
        </w:rPr>
        <w:t>dìg</w:t>
      </w:r>
      <w:r w:rsidR="00085A2A" w:rsidRPr="00986631">
        <w:rPr>
          <w:rFonts w:ascii="Doulos SIL" w:hAnsi="Doulos SIL"/>
          <w:i/>
          <w:color w:val="0000FF"/>
        </w:rPr>
        <w:t>ín</w:t>
      </w:r>
      <w:r w:rsidR="00882C22" w:rsidRPr="00986631">
        <w:rPr>
          <w:rFonts w:ascii="Doulos SIL" w:hAnsi="Doulos SIL"/>
          <w:i/>
          <w:color w:val="0000FF"/>
        </w:rPr>
        <w:t>-</w:t>
      </w:r>
      <w:r w:rsidR="00085A2A" w:rsidRPr="00986631">
        <w:rPr>
          <w:rFonts w:ascii="Doulos SIL" w:hAnsi="Doulos SIL"/>
          <w:i/>
          <w:color w:val="0000FF"/>
        </w:rPr>
        <w:t>nàà-nū</w:t>
      </w:r>
    </w:p>
    <w:p w14:paraId="19F2E090" w14:textId="24A86BEE" w:rsidR="00F943D6" w:rsidRPr="00986631" w:rsidRDefault="00F943D6" w:rsidP="00DB3EBC">
      <w:pPr>
        <w:tabs>
          <w:tab w:val="clear" w:pos="369"/>
          <w:tab w:val="left" w:pos="720"/>
          <w:tab w:val="left" w:pos="1080"/>
          <w:tab w:val="left" w:pos="2520"/>
          <w:tab w:val="left" w:pos="3690"/>
          <w:tab w:val="left" w:pos="4680"/>
          <w:tab w:val="left" w:pos="5670"/>
        </w:tabs>
        <w:rPr>
          <w:rFonts w:ascii="Doulos SIL" w:hAnsi="Doulos SIL"/>
          <w:i/>
          <w:color w:val="0000FF"/>
        </w:rPr>
      </w:pPr>
      <w:r>
        <w:tab/>
      </w:r>
      <w:r>
        <w:tab/>
      </w:r>
      <w:r>
        <w:tab/>
      </w:r>
      <w:r>
        <w:tab/>
        <w:t xml:space="preserve">~ </w:t>
      </w:r>
      <w:r w:rsidRPr="00986631">
        <w:rPr>
          <w:rFonts w:ascii="Doulos SIL" w:hAnsi="Doulos SIL"/>
          <w:i/>
          <w:color w:val="0000FF"/>
        </w:rPr>
        <w:t>dìkín</w:t>
      </w:r>
      <w:r>
        <w:tab/>
        <w:t xml:space="preserve">~ </w:t>
      </w:r>
      <w:r w:rsidRPr="00986631">
        <w:rPr>
          <w:rFonts w:ascii="Doulos SIL" w:hAnsi="Doulos SIL"/>
          <w:i/>
          <w:color w:val="0000FF"/>
        </w:rPr>
        <w:t>dìkín̄</w:t>
      </w:r>
    </w:p>
    <w:p w14:paraId="0E9AAA78" w14:textId="4B27E825" w:rsidR="00B114B1" w:rsidRDefault="00AD1B0B" w:rsidP="00DB3EBC">
      <w:pPr>
        <w:tabs>
          <w:tab w:val="clear" w:pos="369"/>
          <w:tab w:val="left" w:pos="720"/>
          <w:tab w:val="left" w:pos="1080"/>
          <w:tab w:val="left" w:pos="2520"/>
          <w:tab w:val="left" w:pos="3690"/>
          <w:tab w:val="left" w:pos="4680"/>
          <w:tab w:val="left" w:pos="5670"/>
        </w:tabs>
      </w:pPr>
      <w:r>
        <w:tab/>
      </w:r>
    </w:p>
    <w:p w14:paraId="26740A75" w14:textId="3164E31F" w:rsidR="006A1681" w:rsidRDefault="006A1681" w:rsidP="00DB3EBC">
      <w:pPr>
        <w:tabs>
          <w:tab w:val="clear" w:pos="369"/>
          <w:tab w:val="left" w:pos="720"/>
          <w:tab w:val="left" w:pos="1080"/>
          <w:tab w:val="left" w:pos="2520"/>
          <w:tab w:val="left" w:pos="3690"/>
          <w:tab w:val="left" w:pos="4680"/>
          <w:tab w:val="left" w:pos="5670"/>
        </w:tabs>
      </w:pPr>
      <w:r>
        <w:tab/>
        <w:t>d. L-H &lt; LH</w:t>
      </w:r>
    </w:p>
    <w:p w14:paraId="0AB7738F" w14:textId="584938A3" w:rsidR="006A1681" w:rsidRDefault="006A1681" w:rsidP="00DB3EBC">
      <w:pPr>
        <w:tabs>
          <w:tab w:val="clear" w:pos="369"/>
          <w:tab w:val="left" w:pos="720"/>
          <w:tab w:val="left" w:pos="1080"/>
          <w:tab w:val="left" w:pos="2520"/>
          <w:tab w:val="left" w:pos="3690"/>
          <w:tab w:val="left" w:pos="4680"/>
          <w:tab w:val="left" w:pos="5670"/>
        </w:tabs>
      </w:pPr>
      <w:r w:rsidRPr="006B1E71">
        <w:tab/>
      </w:r>
      <w:r w:rsidRPr="006B1E71">
        <w:tab/>
        <w:t>‘rope’</w:t>
      </w:r>
      <w:r w:rsidRPr="006B1E71">
        <w:tab/>
      </w:r>
      <w:r w:rsidRPr="00986631">
        <w:rPr>
          <w:rFonts w:ascii="Doulos SIL" w:hAnsi="Doulos SIL"/>
          <w:i/>
          <w:color w:val="0000FF"/>
        </w:rPr>
        <w:t>mɔ̀-nɔ́</w:t>
      </w:r>
      <w:r w:rsidRPr="00986631">
        <w:rPr>
          <w:rFonts w:ascii="Doulos SIL" w:hAnsi="Doulos SIL"/>
          <w:i/>
          <w:color w:val="0000FF"/>
        </w:rPr>
        <w:tab/>
        <w:t>m</w:t>
      </w:r>
      <w:r w:rsidR="00F943D6" w:rsidRPr="00986631">
        <w:rPr>
          <w:rFonts w:ascii="Doulos SIL" w:hAnsi="Doulos SIL"/>
          <w:i/>
          <w:color w:val="0000FF"/>
        </w:rPr>
        <w:t>ɔ̀</w:t>
      </w:r>
      <w:r w:rsidRPr="00986631">
        <w:rPr>
          <w:rFonts w:ascii="Doulos SIL" w:hAnsi="Doulos SIL"/>
          <w:i/>
          <w:color w:val="0000FF"/>
        </w:rPr>
        <w:t>ⁿ</w:t>
      </w:r>
      <w:r w:rsidRPr="00986631">
        <w:rPr>
          <w:rFonts w:ascii="Doulos SIL" w:hAnsi="Doulos SIL"/>
          <w:i/>
          <w:color w:val="0000FF"/>
        </w:rPr>
        <w:tab/>
      </w:r>
      <w:r w:rsidR="00F943D6" w:rsidRPr="00986631">
        <w:rPr>
          <w:rFonts w:ascii="Doulos SIL" w:hAnsi="Doulos SIL"/>
          <w:i/>
          <w:color w:val="0000FF"/>
        </w:rPr>
        <w:t>mɔ̌ⁿ</w:t>
      </w:r>
      <w:r w:rsidR="00AD1B0B" w:rsidRPr="00986631">
        <w:rPr>
          <w:rFonts w:ascii="Doulos SIL" w:hAnsi="Doulos SIL"/>
          <w:i/>
          <w:color w:val="0000FF"/>
        </w:rPr>
        <w:tab/>
      </w:r>
      <w:r w:rsidRPr="00986631">
        <w:rPr>
          <w:rFonts w:ascii="Doulos SIL" w:hAnsi="Doulos SIL"/>
          <w:i/>
          <w:color w:val="0000FF"/>
        </w:rPr>
        <w:t>mɔ̀-nɔ́ɔ̀-nū</w:t>
      </w:r>
    </w:p>
    <w:p w14:paraId="3AD8E3A1" w14:textId="2943C11C" w:rsidR="006A1681" w:rsidRPr="00543BEA" w:rsidRDefault="006A1681" w:rsidP="00DB3EBC">
      <w:pPr>
        <w:tabs>
          <w:tab w:val="clear" w:pos="369"/>
          <w:tab w:val="left" w:pos="720"/>
          <w:tab w:val="left" w:pos="1080"/>
          <w:tab w:val="left" w:pos="2520"/>
          <w:tab w:val="left" w:pos="3690"/>
          <w:tab w:val="left" w:pos="4680"/>
          <w:tab w:val="left" w:pos="5670"/>
        </w:tabs>
      </w:pPr>
      <w:r>
        <w:tab/>
      </w:r>
      <w:r>
        <w:tab/>
      </w:r>
      <w:r w:rsidR="00F943D6">
        <w:t xml:space="preserve">   </w:t>
      </w:r>
      <w:r w:rsidR="00543BEA">
        <w:t>variant:</w:t>
      </w:r>
      <w:r>
        <w:tab/>
      </w:r>
      <w:r w:rsidRPr="00986631">
        <w:rPr>
          <w:rFonts w:ascii="Doulos SIL" w:hAnsi="Doulos SIL"/>
          <w:i/>
          <w:color w:val="0000FF"/>
        </w:rPr>
        <w:t>mɔ̀ɔ́n-nà</w:t>
      </w:r>
      <w:r>
        <w:tab/>
      </w:r>
      <w:r>
        <w:tab/>
      </w:r>
      <w:r w:rsidR="00AD1B0B">
        <w:tab/>
      </w:r>
      <w:r w:rsidRPr="00986631">
        <w:rPr>
          <w:rFonts w:ascii="Doulos SIL" w:hAnsi="Doulos SIL"/>
          <w:i/>
          <w:color w:val="0000FF"/>
        </w:rPr>
        <w:t>mɔ̀ɔ́n-nàà-nū</w:t>
      </w:r>
      <w:r w:rsidR="00DB3EBC">
        <w:t xml:space="preserve"> </w:t>
      </w:r>
    </w:p>
    <w:p w14:paraId="2E186B95" w14:textId="17793845" w:rsidR="00692707" w:rsidRDefault="00692707" w:rsidP="00DB3EBC">
      <w:pPr>
        <w:tabs>
          <w:tab w:val="clear" w:pos="369"/>
          <w:tab w:val="left" w:pos="720"/>
          <w:tab w:val="left" w:pos="1080"/>
          <w:tab w:val="left" w:pos="2520"/>
          <w:tab w:val="left" w:pos="3690"/>
          <w:tab w:val="left" w:pos="4680"/>
          <w:tab w:val="left" w:pos="5670"/>
        </w:tabs>
      </w:pPr>
      <w:r w:rsidRPr="006B1E71">
        <w:tab/>
      </w:r>
      <w:r w:rsidRPr="006B1E71">
        <w:tab/>
        <w:t>‘person’</w:t>
      </w:r>
      <w:r w:rsidRPr="006B1E71">
        <w:tab/>
      </w:r>
      <w:r w:rsidR="00F943D6" w:rsidRPr="00986631">
        <w:rPr>
          <w:rFonts w:ascii="Doulos SIL" w:hAnsi="Doulos SIL"/>
          <w:i/>
          <w:color w:val="0000FF"/>
        </w:rPr>
        <w:t>mìʔì-ná</w:t>
      </w:r>
      <w:r w:rsidRPr="00986631">
        <w:rPr>
          <w:rFonts w:ascii="Doulos SIL" w:hAnsi="Doulos SIL"/>
          <w:i/>
          <w:color w:val="0000FF"/>
        </w:rPr>
        <w:tab/>
      </w:r>
      <w:r w:rsidR="00F943D6" w:rsidRPr="00986631">
        <w:rPr>
          <w:rFonts w:ascii="Doulos SIL" w:hAnsi="Doulos SIL"/>
          <w:i/>
          <w:color w:val="0000FF"/>
        </w:rPr>
        <w:t>mìʔìⁿ</w:t>
      </w:r>
      <w:r w:rsidRPr="00986631">
        <w:rPr>
          <w:rFonts w:ascii="Doulos SIL" w:hAnsi="Doulos SIL"/>
          <w:i/>
          <w:color w:val="0000FF"/>
        </w:rPr>
        <w:tab/>
      </w:r>
      <w:r w:rsidR="00F943D6" w:rsidRPr="00986631">
        <w:rPr>
          <w:rFonts w:ascii="Doulos SIL" w:hAnsi="Doulos SIL"/>
          <w:i/>
          <w:color w:val="0000FF"/>
        </w:rPr>
        <w:t>mìʔíⁿ</w:t>
      </w:r>
      <w:r w:rsidR="00AD1B0B" w:rsidRPr="00986631">
        <w:rPr>
          <w:rFonts w:ascii="Doulos SIL" w:hAnsi="Doulos SIL"/>
          <w:i/>
          <w:color w:val="0000FF"/>
        </w:rPr>
        <w:tab/>
      </w:r>
      <w:r w:rsidRPr="00986631">
        <w:rPr>
          <w:rFonts w:ascii="Doulos SIL" w:hAnsi="Doulos SIL"/>
          <w:i/>
          <w:color w:val="0000FF"/>
        </w:rPr>
        <w:t>m</w:t>
      </w:r>
      <w:r w:rsidR="00DB3EBC" w:rsidRPr="00986631">
        <w:rPr>
          <w:rFonts w:ascii="Doulos SIL" w:hAnsi="Doulos SIL"/>
          <w:i/>
          <w:color w:val="0000FF"/>
        </w:rPr>
        <w:t>ì</w:t>
      </w:r>
      <w:r w:rsidRPr="00986631">
        <w:rPr>
          <w:rFonts w:ascii="Doulos SIL" w:hAnsi="Doulos SIL"/>
          <w:i/>
          <w:color w:val="0000FF"/>
        </w:rPr>
        <w:t>ʔⁿ</w:t>
      </w:r>
      <w:r w:rsidR="00DB3EBC" w:rsidRPr="00986631">
        <w:rPr>
          <w:rFonts w:ascii="Doulos SIL" w:hAnsi="Doulos SIL"/>
          <w:i/>
          <w:color w:val="0000FF"/>
        </w:rPr>
        <w:t>ì</w:t>
      </w:r>
      <w:r w:rsidRPr="00986631">
        <w:rPr>
          <w:rFonts w:ascii="Doulos SIL" w:hAnsi="Doulos SIL"/>
          <w:i/>
          <w:color w:val="0000FF"/>
        </w:rPr>
        <w:t>-náà-nū</w:t>
      </w:r>
    </w:p>
    <w:p w14:paraId="08280A1F" w14:textId="0AF97200" w:rsidR="00DB3EBC" w:rsidRPr="00543BEA" w:rsidRDefault="00DB3EBC" w:rsidP="00DB3EBC">
      <w:pPr>
        <w:tabs>
          <w:tab w:val="clear" w:pos="369"/>
          <w:tab w:val="left" w:pos="720"/>
          <w:tab w:val="left" w:pos="1080"/>
          <w:tab w:val="left" w:pos="2520"/>
          <w:tab w:val="left" w:pos="3690"/>
          <w:tab w:val="left" w:pos="4680"/>
          <w:tab w:val="left" w:pos="5670"/>
        </w:tabs>
      </w:pPr>
      <w:r>
        <w:tab/>
      </w:r>
      <w:r>
        <w:tab/>
        <w:t xml:space="preserve">   variant:</w:t>
      </w:r>
      <w:r>
        <w:tab/>
      </w:r>
      <w:r w:rsidRPr="00986631">
        <w:rPr>
          <w:rFonts w:ascii="Doulos SIL" w:hAnsi="Doulos SIL"/>
          <w:i/>
          <w:color w:val="0000FF"/>
        </w:rPr>
        <w:t>mɛ̀ʔɛ̀-ná</w:t>
      </w:r>
      <w:r w:rsidRPr="00986631">
        <w:rPr>
          <w:rFonts w:ascii="Doulos SIL" w:hAnsi="Doulos SIL"/>
          <w:i/>
          <w:color w:val="0000FF"/>
        </w:rPr>
        <w:tab/>
        <w:t>mɛ̀ʔɛ̀ⁿ</w:t>
      </w:r>
      <w:r w:rsidRPr="00986631">
        <w:rPr>
          <w:rFonts w:ascii="Doulos SIL" w:hAnsi="Doulos SIL"/>
          <w:i/>
          <w:color w:val="0000FF"/>
        </w:rPr>
        <w:tab/>
        <w:t>mɛ̀ʔɛ̀ⁿ</w:t>
      </w:r>
      <w:r w:rsidRPr="00986631">
        <w:rPr>
          <w:rFonts w:ascii="Doulos SIL" w:hAnsi="Doulos SIL"/>
          <w:i/>
          <w:color w:val="0000FF"/>
        </w:rPr>
        <w:tab/>
        <w:t>mɛ̀ʔⁿɛ̀-náà-nū</w:t>
      </w:r>
    </w:p>
    <w:p w14:paraId="31B07D75" w14:textId="3D215BDC" w:rsidR="006D448D" w:rsidRDefault="006D448D" w:rsidP="0075368C">
      <w:pPr>
        <w:tabs>
          <w:tab w:val="clear" w:pos="369"/>
          <w:tab w:val="left" w:pos="720"/>
          <w:tab w:val="left" w:pos="1080"/>
          <w:tab w:val="left" w:pos="2520"/>
          <w:tab w:val="left" w:pos="3690"/>
          <w:tab w:val="left" w:pos="4680"/>
          <w:tab w:val="left" w:pos="5670"/>
        </w:tabs>
      </w:pPr>
      <w:r>
        <w:tab/>
      </w:r>
      <w:r>
        <w:tab/>
      </w:r>
      <w:r w:rsidR="00F943D6">
        <w:t xml:space="preserve">   </w:t>
      </w:r>
      <w:r w:rsidR="00543BEA">
        <w:t>also cpd:</w:t>
      </w:r>
      <w:r>
        <w:tab/>
      </w:r>
      <w:r w:rsidRPr="00986631">
        <w:rPr>
          <w:rFonts w:ascii="Doulos SIL" w:hAnsi="Doulos SIL"/>
          <w:i/>
          <w:color w:val="0000FF"/>
        </w:rPr>
        <w:t>dá-mɛ̄ʔ-nà</w:t>
      </w:r>
      <w:r w:rsidRPr="00986631">
        <w:rPr>
          <w:rFonts w:ascii="Doulos SIL" w:hAnsi="Doulos SIL"/>
          <w:i/>
          <w:color w:val="0000FF"/>
        </w:rPr>
        <w:tab/>
        <w:t>dá-mɛ̄ʔn</w:t>
      </w:r>
      <w:r w:rsidR="00AD1B0B" w:rsidRPr="00986631">
        <w:rPr>
          <w:rFonts w:ascii="Doulos SIL" w:hAnsi="Doulos SIL"/>
          <w:i/>
          <w:color w:val="0000FF"/>
        </w:rPr>
        <w:tab/>
      </w:r>
      <w:r w:rsidRPr="00986631">
        <w:rPr>
          <w:rFonts w:ascii="Doulos SIL" w:hAnsi="Doulos SIL"/>
          <w:i/>
          <w:color w:val="0000FF"/>
        </w:rPr>
        <w:tab/>
        <w:t>dá-mɛ̄ʔ-nàà-nū</w:t>
      </w:r>
    </w:p>
    <w:p w14:paraId="0191876B" w14:textId="77777777" w:rsidR="00BA6685" w:rsidRDefault="00566B03" w:rsidP="00BA6685">
      <w:pPr>
        <w:pStyle w:val="Heading2"/>
      </w:pPr>
      <w:bookmarkStart w:id="553" w:name="_Toc508942686"/>
      <w:bookmarkStart w:id="554" w:name="_Toc508943286"/>
      <w:bookmarkStart w:id="555" w:name="_Toc36027229"/>
      <w:bookmarkStart w:id="556" w:name="_Toc36027381"/>
      <w:bookmarkStart w:id="557" w:name="_Toc36027591"/>
      <w:bookmarkStart w:id="558" w:name="_Toc78375598"/>
      <w:bookmarkStart w:id="559" w:name="_Toc79405703"/>
      <w:bookmarkStart w:id="560" w:name="_Toc337411953"/>
      <w:r>
        <w:t>Derived nominals</w:t>
      </w:r>
      <w:bookmarkEnd w:id="553"/>
      <w:bookmarkEnd w:id="554"/>
      <w:bookmarkEnd w:id="555"/>
      <w:bookmarkEnd w:id="556"/>
      <w:bookmarkEnd w:id="557"/>
      <w:bookmarkEnd w:id="558"/>
      <w:bookmarkEnd w:id="559"/>
      <w:bookmarkEnd w:id="560"/>
    </w:p>
    <w:p w14:paraId="7104B192" w14:textId="2BB2A51F" w:rsidR="007D193A" w:rsidRDefault="007D193A" w:rsidP="007D193A">
      <w:pPr>
        <w:pStyle w:val="Heading3"/>
      </w:pPr>
      <w:bookmarkStart w:id="561" w:name="_Toc337411954"/>
      <w:r>
        <w:t>Diminutives (</w:t>
      </w:r>
      <w:r w:rsidRPr="008747EE">
        <w:rPr>
          <w:rFonts w:ascii="Doulos SIL" w:hAnsi="Doulos SIL"/>
          <w:i/>
          <w:color w:val="0000FF"/>
        </w:rPr>
        <w:t>-lī</w:t>
      </w:r>
      <w:r>
        <w:t xml:space="preserve"> )</w:t>
      </w:r>
      <w:bookmarkEnd w:id="561"/>
    </w:p>
    <w:p w14:paraId="7F75648F" w14:textId="1893B8D9" w:rsidR="007D193A" w:rsidRDefault="007D193A" w:rsidP="007D193A">
      <w:r>
        <w:t xml:space="preserve">A number of nouns have a diminutive derivation with suffix </w:t>
      </w:r>
      <w:r w:rsidR="006B1E71" w:rsidRPr="008747EE">
        <w:rPr>
          <w:rFonts w:ascii="Doulos SIL" w:hAnsi="Doulos SIL"/>
          <w:i/>
          <w:color w:val="0000FF"/>
        </w:rPr>
        <w:noBreakHyphen/>
      </w:r>
      <w:r w:rsidRPr="008747EE">
        <w:rPr>
          <w:rFonts w:ascii="Doulos SIL" w:hAnsi="Doulos SIL"/>
          <w:i/>
          <w:color w:val="0000FF"/>
        </w:rPr>
        <w:t>lī</w:t>
      </w:r>
      <w:r w:rsidR="006B1E71">
        <w:t xml:space="preserve"> ~ </w:t>
      </w:r>
      <w:r w:rsidR="006B1E71" w:rsidRPr="008747EE">
        <w:rPr>
          <w:rFonts w:ascii="Doulos SIL" w:hAnsi="Doulos SIL"/>
          <w:i/>
          <w:color w:val="0000FF"/>
        </w:rPr>
        <w:noBreakHyphen/>
        <w:t>lì</w:t>
      </w:r>
      <w:r>
        <w:t xml:space="preserve">, or </w:t>
      </w:r>
      <w:r w:rsidRPr="008747EE">
        <w:rPr>
          <w:rFonts w:ascii="Doulos SIL" w:hAnsi="Doulos SIL"/>
          <w:i/>
          <w:color w:val="0000FF"/>
        </w:rPr>
        <w:noBreakHyphen/>
        <w:t>nī</w:t>
      </w:r>
      <w:r w:rsidR="006B1E71">
        <w:t xml:space="preserve"> ~ </w:t>
      </w:r>
      <w:r w:rsidR="006B1E71" w:rsidRPr="008747EE">
        <w:rPr>
          <w:rFonts w:ascii="Doulos SIL" w:hAnsi="Doulos SIL"/>
          <w:i/>
          <w:color w:val="0000FF"/>
        </w:rPr>
        <w:noBreakHyphen/>
        <w:t>nì</w:t>
      </w:r>
      <w:r>
        <w:t xml:space="preserve"> after a nasal syllable (</w:t>
      </w:r>
      <w:r w:rsidRPr="008747EE">
        <w:rPr>
          <w:rFonts w:ascii="Doulos SIL" w:hAnsi="Doulos SIL"/>
          <w:i/>
          <w:color w:val="0000FF"/>
        </w:rPr>
        <w:t>Nv</w:t>
      </w:r>
      <w:r>
        <w:t xml:space="preserve">, </w:t>
      </w:r>
      <w:r w:rsidRPr="008747EE">
        <w:rPr>
          <w:rFonts w:ascii="Doulos SIL" w:hAnsi="Doulos SIL"/>
          <w:i/>
          <w:color w:val="0000FF"/>
        </w:rPr>
        <w:t>Cvⁿ</w:t>
      </w:r>
      <w:r w:rsidR="00400CA2">
        <w:t> </w:t>
      </w:r>
      <w:r w:rsidR="006B1E71">
        <w:t xml:space="preserve">). If the input noun has a final sonorant-vowel syllable, the sonorant is deleted and the vowels contract into a long vowel. </w:t>
      </w:r>
      <w:r w:rsidR="00454869">
        <w:t xml:space="preserve">The vocalism of </w:t>
      </w:r>
      <w:r w:rsidR="00454869">
        <w:rPr>
          <w:rFonts w:ascii="Doulos SIL" w:hAnsi="Doulos SIL"/>
          <w:i/>
          <w:color w:val="0000FF"/>
        </w:rPr>
        <w:t>kpúú</w:t>
      </w:r>
      <w:r w:rsidR="00454869">
        <w:rPr>
          <w:rFonts w:ascii="Doulos SIL" w:hAnsi="Doulos SIL"/>
          <w:i/>
          <w:color w:val="0000FF"/>
        </w:rPr>
        <w:noBreakHyphen/>
      </w:r>
      <w:r w:rsidR="00454869" w:rsidRPr="008747EE">
        <w:rPr>
          <w:rFonts w:ascii="Doulos SIL" w:hAnsi="Doulos SIL"/>
          <w:i/>
          <w:color w:val="0000FF"/>
        </w:rPr>
        <w:t>lī</w:t>
      </w:r>
      <w:r w:rsidR="006B1E71">
        <w:t xml:space="preserve"> </w:t>
      </w:r>
      <w:r w:rsidR="00454869">
        <w:t xml:space="preserve">‘toe’ is probably analogical to that of </w:t>
      </w:r>
      <w:r w:rsidR="00454869">
        <w:rPr>
          <w:rFonts w:ascii="Doulos SIL" w:hAnsi="Doulos SIL"/>
          <w:i/>
          <w:color w:val="0000FF"/>
        </w:rPr>
        <w:t>búú</w:t>
      </w:r>
      <w:r w:rsidR="00454869">
        <w:rPr>
          <w:rFonts w:ascii="Doulos SIL" w:hAnsi="Doulos SIL"/>
          <w:i/>
          <w:color w:val="0000FF"/>
        </w:rPr>
        <w:noBreakHyphen/>
      </w:r>
      <w:r w:rsidR="00454869" w:rsidRPr="008747EE">
        <w:rPr>
          <w:rFonts w:ascii="Doulos SIL" w:hAnsi="Doulos SIL"/>
          <w:i/>
          <w:color w:val="0000FF"/>
        </w:rPr>
        <w:t>lī</w:t>
      </w:r>
      <w:r w:rsidR="00400CA2">
        <w:t xml:space="preserve"> ‘finger’, but a sound-symbolic preference for long high vowels in diminutives may also be at work, as more clearly in </w:t>
      </w:r>
      <w:r w:rsidR="00400CA2" w:rsidRPr="001339B0">
        <w:rPr>
          <w:rFonts w:ascii="Doulos SIL" w:hAnsi="Doulos SIL"/>
          <w:i/>
          <w:color w:val="0000FF"/>
        </w:rPr>
        <w:t>wíí</w:t>
      </w:r>
      <w:r w:rsidR="00400CA2" w:rsidRPr="001339B0">
        <w:rPr>
          <w:rFonts w:ascii="Doulos SIL" w:hAnsi="Doulos SIL"/>
          <w:i/>
          <w:color w:val="0000FF"/>
        </w:rPr>
        <w:noBreakHyphen/>
        <w:t>lī</w:t>
      </w:r>
      <w:r w:rsidR="00400CA2">
        <w:t xml:space="preserve"> ‘puppy’. </w:t>
      </w:r>
      <w:r w:rsidR="00454869">
        <w:t xml:space="preserve"> </w:t>
      </w:r>
      <w:r w:rsidR="006B1E71">
        <w:t xml:space="preserve">Except for ‘rope’, the </w:t>
      </w:r>
      <w:r w:rsidR="00454869">
        <w:t xml:space="preserve">typical </w:t>
      </w:r>
      <w:r w:rsidR="006B1E71">
        <w:t xml:space="preserve">tone patterns are </w:t>
      </w:r>
      <w:r w:rsidR="00454869">
        <w:t>either</w:t>
      </w:r>
      <w:r w:rsidR="006B1E71">
        <w:t xml:space="preserve"> H</w:t>
      </w:r>
      <w:r w:rsidR="006B1E71">
        <w:noBreakHyphen/>
        <w:t>toned stem plus M</w:t>
      </w:r>
      <w:r w:rsidR="006B1E71">
        <w:noBreakHyphen/>
        <w:t>toned suffix (from non-L</w:t>
      </w:r>
      <w:r w:rsidR="006B1E71">
        <w:noBreakHyphen/>
        <w:t>toned input), or al</w:t>
      </w:r>
      <w:r w:rsidR="00400CA2">
        <w:t>l L</w:t>
      </w:r>
      <w:r w:rsidR="00400CA2">
        <w:noBreakHyphen/>
        <w:t>toned (from L</w:t>
      </w:r>
      <w:r w:rsidR="00400CA2">
        <w:noBreakHyphen/>
        <w:t>toned input).</w:t>
      </w:r>
    </w:p>
    <w:p w14:paraId="29D0001B" w14:textId="0E28E675" w:rsidR="00400CA2" w:rsidRDefault="00400CA2" w:rsidP="007D193A">
      <w:r>
        <w:tab/>
        <w:t>Diminutives can denote a small instance of a normally larger entity (xx1a), a digit as opposed to a hand or foot (xx1b), or a juvenile human (xx1c) or animal (xx1d). A special application to ethnicities is in (xx1e).</w:t>
      </w:r>
    </w:p>
    <w:p w14:paraId="3DDA0228" w14:textId="77777777" w:rsidR="007D193A" w:rsidRDefault="007D193A" w:rsidP="007D193A"/>
    <w:p w14:paraId="6F917EBD" w14:textId="2FDF6B36" w:rsidR="007D193A" w:rsidRDefault="007D193A" w:rsidP="006B1E71">
      <w:pPr>
        <w:tabs>
          <w:tab w:val="clear" w:pos="369"/>
          <w:tab w:val="left" w:pos="720"/>
          <w:tab w:val="left" w:pos="1080"/>
          <w:tab w:val="left" w:pos="1980"/>
          <w:tab w:val="left" w:pos="3960"/>
          <w:tab w:val="left" w:pos="5040"/>
        </w:tabs>
        <w:ind w:left="5040" w:hanging="5040"/>
      </w:pPr>
      <w:r>
        <w:t>(xx1)</w:t>
      </w:r>
      <w:r>
        <w:tab/>
      </w:r>
      <w:r w:rsidR="006B1E71">
        <w:tab/>
      </w:r>
      <w:r>
        <w:t>noun</w:t>
      </w:r>
      <w:r>
        <w:tab/>
        <w:t>gloss</w:t>
      </w:r>
      <w:r>
        <w:tab/>
        <w:t>diminutive</w:t>
      </w:r>
      <w:r>
        <w:tab/>
        <w:t>gloss</w:t>
      </w:r>
    </w:p>
    <w:p w14:paraId="1187C18B" w14:textId="77777777" w:rsidR="007D193A" w:rsidRDefault="007D193A" w:rsidP="006B1E71">
      <w:pPr>
        <w:tabs>
          <w:tab w:val="clear" w:pos="369"/>
          <w:tab w:val="left" w:pos="720"/>
          <w:tab w:val="left" w:pos="1080"/>
          <w:tab w:val="left" w:pos="1980"/>
          <w:tab w:val="left" w:pos="3960"/>
          <w:tab w:val="left" w:pos="5040"/>
        </w:tabs>
        <w:ind w:left="5040" w:hanging="5040"/>
      </w:pPr>
    </w:p>
    <w:p w14:paraId="49E5C856" w14:textId="42C4327F" w:rsidR="006B1E71" w:rsidRDefault="006B1E71" w:rsidP="006B1E71">
      <w:pPr>
        <w:tabs>
          <w:tab w:val="clear" w:pos="369"/>
          <w:tab w:val="left" w:pos="720"/>
          <w:tab w:val="left" w:pos="1080"/>
          <w:tab w:val="left" w:pos="1980"/>
          <w:tab w:val="left" w:pos="3960"/>
          <w:tab w:val="left" w:pos="5040"/>
        </w:tabs>
        <w:ind w:left="5040" w:hanging="5040"/>
      </w:pPr>
      <w:r>
        <w:tab/>
        <w:t>a.</w:t>
      </w:r>
      <w:r>
        <w:tab/>
      </w:r>
      <w:r w:rsidRPr="008747EE">
        <w:rPr>
          <w:rFonts w:ascii="Doulos SIL" w:hAnsi="Doulos SIL"/>
          <w:i/>
          <w:color w:val="0000FF"/>
        </w:rPr>
        <w:t>gbāā</w:t>
      </w:r>
      <w:r>
        <w:tab/>
        <w:t>‘stick, wood’</w:t>
      </w:r>
      <w:r>
        <w:tab/>
      </w:r>
      <w:r w:rsidRPr="008747EE">
        <w:rPr>
          <w:rFonts w:ascii="Doulos SIL" w:hAnsi="Doulos SIL"/>
          <w:i/>
          <w:color w:val="0000FF"/>
        </w:rPr>
        <w:t>gbáá-lī</w:t>
      </w:r>
      <w:r>
        <w:tab/>
        <w:t>‘twig’</w:t>
      </w:r>
    </w:p>
    <w:p w14:paraId="2EA04FDA" w14:textId="63EE26D3" w:rsidR="006B1E71" w:rsidRDefault="006B1E71" w:rsidP="006B1E71">
      <w:pPr>
        <w:tabs>
          <w:tab w:val="clear" w:pos="369"/>
          <w:tab w:val="left" w:pos="720"/>
          <w:tab w:val="left" w:pos="1080"/>
          <w:tab w:val="left" w:pos="1980"/>
          <w:tab w:val="left" w:pos="3960"/>
          <w:tab w:val="left" w:pos="5040"/>
        </w:tabs>
        <w:ind w:left="5040" w:hanging="5040"/>
      </w:pPr>
      <w:r>
        <w:tab/>
      </w:r>
      <w:r>
        <w:tab/>
      </w:r>
      <w:r w:rsidRPr="008747EE">
        <w:rPr>
          <w:rFonts w:ascii="Doulos SIL" w:hAnsi="Doulos SIL"/>
          <w:i/>
          <w:color w:val="0000FF"/>
        </w:rPr>
        <w:t>mɔ̀ⁿ</w:t>
      </w:r>
      <w:r>
        <w:tab/>
        <w:t>‘rope’</w:t>
      </w:r>
      <w:r>
        <w:tab/>
      </w:r>
      <w:r w:rsidRPr="008747EE">
        <w:rPr>
          <w:rFonts w:ascii="Doulos SIL" w:hAnsi="Doulos SIL"/>
          <w:i/>
          <w:color w:val="0000FF"/>
        </w:rPr>
        <w:t>mɔ̀ɔ́-nī</w:t>
      </w:r>
      <w:r>
        <w:tab/>
        <w:t>‘rope’</w:t>
      </w:r>
    </w:p>
    <w:p w14:paraId="4E733133" w14:textId="4C529077" w:rsidR="006B1E71" w:rsidRDefault="006B1E71" w:rsidP="006B1E71">
      <w:pPr>
        <w:tabs>
          <w:tab w:val="clear" w:pos="369"/>
          <w:tab w:val="left" w:pos="720"/>
          <w:tab w:val="left" w:pos="1080"/>
          <w:tab w:val="left" w:pos="1980"/>
          <w:tab w:val="left" w:pos="3960"/>
          <w:tab w:val="left" w:pos="5040"/>
        </w:tabs>
        <w:ind w:left="5040" w:hanging="5040"/>
      </w:pPr>
      <w:r>
        <w:tab/>
      </w:r>
      <w:r>
        <w:tab/>
      </w:r>
      <w:r w:rsidRPr="008747EE">
        <w:rPr>
          <w:rFonts w:ascii="Doulos SIL" w:hAnsi="Doulos SIL"/>
          <w:i/>
          <w:color w:val="0000FF"/>
        </w:rPr>
        <w:t>jɛ̀nɛ́</w:t>
      </w:r>
      <w:r>
        <w:tab/>
        <w:t>‘shed, booth’</w:t>
      </w:r>
      <w:r>
        <w:tab/>
      </w:r>
      <w:r w:rsidRPr="008747EE">
        <w:rPr>
          <w:rFonts w:ascii="Doulos SIL" w:hAnsi="Doulos SIL"/>
          <w:i/>
          <w:color w:val="0000FF"/>
        </w:rPr>
        <w:t>jɛ̄ɛ̄-nī</w:t>
      </w:r>
      <w:r>
        <w:tab/>
        <w:t>‘small shed/booth’</w:t>
      </w:r>
    </w:p>
    <w:p w14:paraId="0F435F04" w14:textId="77777777" w:rsidR="006B1E71" w:rsidRDefault="006B1E71" w:rsidP="006B1E71">
      <w:pPr>
        <w:tabs>
          <w:tab w:val="clear" w:pos="369"/>
          <w:tab w:val="left" w:pos="720"/>
          <w:tab w:val="left" w:pos="1080"/>
          <w:tab w:val="left" w:pos="1980"/>
          <w:tab w:val="left" w:pos="3960"/>
          <w:tab w:val="left" w:pos="5040"/>
        </w:tabs>
        <w:ind w:left="5040" w:hanging="5040"/>
      </w:pPr>
    </w:p>
    <w:p w14:paraId="2018BAEE" w14:textId="45FC9227" w:rsidR="007D193A" w:rsidRDefault="007D193A" w:rsidP="006B1E71">
      <w:pPr>
        <w:tabs>
          <w:tab w:val="clear" w:pos="369"/>
          <w:tab w:val="left" w:pos="720"/>
          <w:tab w:val="left" w:pos="1080"/>
          <w:tab w:val="left" w:pos="1980"/>
          <w:tab w:val="left" w:pos="3960"/>
          <w:tab w:val="left" w:pos="5040"/>
        </w:tabs>
        <w:ind w:left="5040" w:hanging="5040"/>
      </w:pPr>
      <w:r>
        <w:tab/>
      </w:r>
      <w:r w:rsidR="006B1E71">
        <w:t>b.</w:t>
      </w:r>
      <w:r w:rsidR="006B1E71">
        <w:tab/>
      </w:r>
      <w:r w:rsidRPr="008747EE">
        <w:rPr>
          <w:rFonts w:ascii="Doulos SIL" w:hAnsi="Doulos SIL"/>
          <w:i/>
          <w:color w:val="0000FF"/>
        </w:rPr>
        <w:t>bɔ̄lɔ̄</w:t>
      </w:r>
      <w:r>
        <w:tab/>
        <w:t>‘hand’</w:t>
      </w:r>
      <w:r>
        <w:tab/>
      </w:r>
      <w:r w:rsidRPr="008747EE">
        <w:rPr>
          <w:rFonts w:ascii="Doulos SIL" w:hAnsi="Doulos SIL"/>
          <w:i/>
          <w:color w:val="0000FF"/>
        </w:rPr>
        <w:t>búú-lī</w:t>
      </w:r>
      <w:r>
        <w:tab/>
        <w:t>‘finger’</w:t>
      </w:r>
    </w:p>
    <w:p w14:paraId="3975F9AB" w14:textId="2E6009B8" w:rsidR="006B1E71" w:rsidRDefault="006B1E71" w:rsidP="006B1E71">
      <w:pPr>
        <w:tabs>
          <w:tab w:val="clear" w:pos="369"/>
          <w:tab w:val="left" w:pos="720"/>
          <w:tab w:val="left" w:pos="1080"/>
          <w:tab w:val="left" w:pos="1980"/>
          <w:tab w:val="left" w:pos="3960"/>
          <w:tab w:val="left" w:pos="5040"/>
        </w:tabs>
        <w:ind w:left="5040" w:hanging="5040"/>
      </w:pPr>
      <w:r>
        <w:tab/>
      </w:r>
      <w:r>
        <w:tab/>
      </w:r>
      <w:r w:rsidRPr="008747EE">
        <w:rPr>
          <w:rFonts w:ascii="Doulos SIL" w:hAnsi="Doulos SIL"/>
          <w:i/>
          <w:color w:val="0000FF"/>
        </w:rPr>
        <w:t>kpɔ́</w:t>
      </w:r>
      <w:r>
        <w:tab/>
        <w:t>‘foot’</w:t>
      </w:r>
      <w:r>
        <w:tab/>
      </w:r>
      <w:r w:rsidRPr="008747EE">
        <w:rPr>
          <w:rFonts w:ascii="Doulos SIL" w:hAnsi="Doulos SIL"/>
          <w:i/>
          <w:color w:val="0000FF"/>
        </w:rPr>
        <w:t>kpúú-lī</w:t>
      </w:r>
      <w:r>
        <w:tab/>
        <w:t>‘toe’</w:t>
      </w:r>
    </w:p>
    <w:p w14:paraId="4766CB56" w14:textId="77777777" w:rsidR="006B1E71" w:rsidRDefault="006B1E71" w:rsidP="006B1E71">
      <w:pPr>
        <w:tabs>
          <w:tab w:val="clear" w:pos="369"/>
          <w:tab w:val="left" w:pos="720"/>
          <w:tab w:val="left" w:pos="1080"/>
          <w:tab w:val="left" w:pos="1980"/>
          <w:tab w:val="left" w:pos="3960"/>
          <w:tab w:val="left" w:pos="5040"/>
        </w:tabs>
        <w:ind w:left="5040" w:hanging="5040"/>
      </w:pPr>
    </w:p>
    <w:p w14:paraId="4D936A8C" w14:textId="6FAA458F" w:rsidR="006B1E71" w:rsidRDefault="006B1E71" w:rsidP="006B1E71">
      <w:pPr>
        <w:tabs>
          <w:tab w:val="clear" w:pos="369"/>
          <w:tab w:val="left" w:pos="720"/>
          <w:tab w:val="left" w:pos="1080"/>
          <w:tab w:val="left" w:pos="1980"/>
          <w:tab w:val="left" w:pos="3960"/>
          <w:tab w:val="left" w:pos="5040"/>
        </w:tabs>
        <w:ind w:left="5040" w:hanging="5040"/>
      </w:pPr>
      <w:r>
        <w:tab/>
        <w:t>c.</w:t>
      </w:r>
      <w:r>
        <w:tab/>
      </w:r>
      <w:r w:rsidRPr="008747EE">
        <w:rPr>
          <w:rFonts w:ascii="Doulos SIL" w:hAnsi="Doulos SIL"/>
          <w:i/>
          <w:color w:val="0000FF"/>
        </w:rPr>
        <w:t>kámélé</w:t>
      </w:r>
      <w:r>
        <w:tab/>
        <w:t>‘adult man’ (25-40)</w:t>
      </w:r>
      <w:r>
        <w:tab/>
      </w:r>
      <w:r w:rsidRPr="008747EE">
        <w:rPr>
          <w:rFonts w:ascii="Doulos SIL" w:hAnsi="Doulos SIL"/>
          <w:i/>
          <w:color w:val="0000FF"/>
        </w:rPr>
        <w:t>káméé-lī</w:t>
      </w:r>
      <w:r>
        <w:tab/>
        <w:t>‘young man’ (to age 20)</w:t>
      </w:r>
    </w:p>
    <w:p w14:paraId="2B6B6191" w14:textId="4B30BB0C" w:rsidR="006B1E71" w:rsidRDefault="006B1E71" w:rsidP="006B1E71">
      <w:pPr>
        <w:tabs>
          <w:tab w:val="clear" w:pos="369"/>
          <w:tab w:val="left" w:pos="720"/>
          <w:tab w:val="left" w:pos="1080"/>
          <w:tab w:val="left" w:pos="1980"/>
          <w:tab w:val="left" w:pos="3960"/>
          <w:tab w:val="left" w:pos="5040"/>
        </w:tabs>
        <w:ind w:left="5040" w:hanging="5040"/>
      </w:pPr>
      <w:r>
        <w:tab/>
      </w:r>
      <w:r>
        <w:tab/>
      </w:r>
      <w:r w:rsidR="005F7822" w:rsidRPr="008747EE">
        <w:rPr>
          <w:rFonts w:ascii="Doulos SIL" w:hAnsi="Doulos SIL"/>
          <w:i/>
          <w:color w:val="0000FF"/>
        </w:rPr>
        <w:t>dī</w:t>
      </w:r>
      <w:r w:rsidRPr="008747EE">
        <w:rPr>
          <w:rFonts w:ascii="Doulos SIL" w:hAnsi="Doulos SIL"/>
          <w:i/>
          <w:color w:val="0000FF"/>
        </w:rPr>
        <w:t>kínī</w:t>
      </w:r>
      <w:r>
        <w:tab/>
        <w:t>‘man’</w:t>
      </w:r>
      <w:r>
        <w:tab/>
      </w:r>
      <w:r w:rsidRPr="008747EE">
        <w:rPr>
          <w:rFonts w:ascii="Doulos SIL" w:hAnsi="Doulos SIL"/>
          <w:i/>
          <w:color w:val="0000FF"/>
        </w:rPr>
        <w:t>díkíí-nī</w:t>
      </w:r>
      <w:r>
        <w:tab/>
        <w:t>‘young boy’ (to age 10)</w:t>
      </w:r>
    </w:p>
    <w:p w14:paraId="518AAFF2" w14:textId="1F326FDA" w:rsidR="006B1E71" w:rsidRDefault="006B1E71" w:rsidP="006B1E71">
      <w:pPr>
        <w:tabs>
          <w:tab w:val="clear" w:pos="369"/>
          <w:tab w:val="left" w:pos="720"/>
          <w:tab w:val="left" w:pos="1080"/>
          <w:tab w:val="left" w:pos="1980"/>
          <w:tab w:val="left" w:pos="3960"/>
          <w:tab w:val="left" w:pos="5040"/>
        </w:tabs>
        <w:ind w:left="5040" w:hanging="5040"/>
      </w:pPr>
      <w:r>
        <w:tab/>
      </w:r>
      <w:r>
        <w:tab/>
      </w:r>
      <w:r w:rsidRPr="008747EE">
        <w:rPr>
          <w:rFonts w:ascii="Doulos SIL" w:hAnsi="Doulos SIL"/>
          <w:i/>
          <w:color w:val="0000FF"/>
        </w:rPr>
        <w:t>kàʔrà</w:t>
      </w:r>
      <w:r>
        <w:tab/>
        <w:t>‘unmarried woman’</w:t>
      </w:r>
      <w:r>
        <w:tab/>
      </w:r>
      <w:r w:rsidRPr="008747EE">
        <w:rPr>
          <w:rFonts w:ascii="Doulos SIL" w:hAnsi="Doulos SIL"/>
          <w:i/>
          <w:color w:val="0000FF"/>
        </w:rPr>
        <w:t>kàà-lì</w:t>
      </w:r>
      <w:r>
        <w:tab/>
        <w:t xml:space="preserve">‘young </w:t>
      </w:r>
      <w:r w:rsidR="00454869">
        <w:t>girl’</w:t>
      </w:r>
      <w:r>
        <w:t xml:space="preserve"> (to age 10)</w:t>
      </w:r>
    </w:p>
    <w:p w14:paraId="499AD046" w14:textId="77777777" w:rsidR="00400CA2" w:rsidRDefault="00400CA2" w:rsidP="006B1E71">
      <w:pPr>
        <w:tabs>
          <w:tab w:val="clear" w:pos="369"/>
          <w:tab w:val="left" w:pos="720"/>
          <w:tab w:val="left" w:pos="1080"/>
          <w:tab w:val="left" w:pos="1980"/>
          <w:tab w:val="left" w:pos="3960"/>
          <w:tab w:val="left" w:pos="5040"/>
        </w:tabs>
        <w:ind w:left="5040" w:hanging="5040"/>
      </w:pPr>
    </w:p>
    <w:p w14:paraId="5334FA4D" w14:textId="4C04007A" w:rsidR="00400CA2" w:rsidRDefault="00400CA2" w:rsidP="006B1E71">
      <w:pPr>
        <w:tabs>
          <w:tab w:val="clear" w:pos="369"/>
          <w:tab w:val="left" w:pos="720"/>
          <w:tab w:val="left" w:pos="1080"/>
          <w:tab w:val="left" w:pos="1980"/>
          <w:tab w:val="left" w:pos="3960"/>
          <w:tab w:val="left" w:pos="5040"/>
        </w:tabs>
        <w:ind w:left="5040" w:hanging="5040"/>
      </w:pPr>
      <w:r>
        <w:tab/>
        <w:t>d.</w:t>
      </w:r>
      <w:r>
        <w:tab/>
      </w:r>
      <w:r w:rsidRPr="001339B0">
        <w:rPr>
          <w:rFonts w:ascii="Doulos SIL" w:hAnsi="Doulos SIL"/>
          <w:i/>
          <w:color w:val="0000FF"/>
        </w:rPr>
        <w:t>wùl</w:t>
      </w:r>
      <w:r>
        <w:tab/>
        <w:t>‘dog’</w:t>
      </w:r>
      <w:r>
        <w:tab/>
      </w:r>
      <w:r w:rsidRPr="001339B0">
        <w:rPr>
          <w:rFonts w:ascii="Doulos SIL" w:hAnsi="Doulos SIL"/>
          <w:i/>
          <w:color w:val="0000FF"/>
        </w:rPr>
        <w:t>wíí-lī</w:t>
      </w:r>
      <w:r>
        <w:tab/>
        <w:t>‘puppy’</w:t>
      </w:r>
    </w:p>
    <w:p w14:paraId="509322D5" w14:textId="64F30EC2" w:rsidR="00400CA2" w:rsidRDefault="00400CA2" w:rsidP="006B1E71">
      <w:pPr>
        <w:tabs>
          <w:tab w:val="clear" w:pos="369"/>
          <w:tab w:val="left" w:pos="720"/>
          <w:tab w:val="left" w:pos="1080"/>
          <w:tab w:val="left" w:pos="1980"/>
          <w:tab w:val="left" w:pos="3960"/>
          <w:tab w:val="left" w:pos="5040"/>
        </w:tabs>
        <w:ind w:left="5040" w:hanging="5040"/>
      </w:pPr>
      <w:r>
        <w:lastRenderedPageBreak/>
        <w:tab/>
      </w:r>
      <w:r>
        <w:tab/>
      </w:r>
      <w:r w:rsidRPr="001339B0">
        <w:rPr>
          <w:rFonts w:ascii="Doulos SIL" w:hAnsi="Doulos SIL"/>
          <w:i/>
          <w:color w:val="0000FF"/>
        </w:rPr>
        <w:t>tèʔè</w:t>
      </w:r>
      <w:r>
        <w:tab/>
        <w:t>‘chicken’</w:t>
      </w:r>
      <w:r>
        <w:tab/>
      </w:r>
      <w:r w:rsidRPr="001339B0">
        <w:rPr>
          <w:rFonts w:ascii="Doulos SIL" w:hAnsi="Doulos SIL"/>
          <w:i/>
          <w:color w:val="0000FF"/>
        </w:rPr>
        <w:t>tìʔí-lī</w:t>
      </w:r>
      <w:r>
        <w:tab/>
        <w:t>‘chick’</w:t>
      </w:r>
    </w:p>
    <w:p w14:paraId="5B8A2767" w14:textId="018B3539" w:rsidR="00400CA2" w:rsidRDefault="00400CA2" w:rsidP="006B1E71">
      <w:pPr>
        <w:tabs>
          <w:tab w:val="clear" w:pos="369"/>
          <w:tab w:val="left" w:pos="720"/>
          <w:tab w:val="left" w:pos="1080"/>
          <w:tab w:val="left" w:pos="1980"/>
          <w:tab w:val="left" w:pos="3960"/>
          <w:tab w:val="left" w:pos="5040"/>
        </w:tabs>
        <w:ind w:left="5040" w:hanging="5040"/>
      </w:pPr>
      <w:r>
        <w:tab/>
      </w:r>
      <w:r>
        <w:tab/>
      </w:r>
      <w:r w:rsidRPr="001339B0">
        <w:rPr>
          <w:rFonts w:ascii="Doulos SIL" w:hAnsi="Doulos SIL"/>
          <w:i/>
          <w:color w:val="0000FF"/>
        </w:rPr>
        <w:t>tàgà</w:t>
      </w:r>
      <w:r>
        <w:tab/>
        <w:t>‘sheep’</w:t>
      </w:r>
      <w:r>
        <w:tab/>
      </w:r>
      <w:r w:rsidRPr="001339B0">
        <w:rPr>
          <w:rFonts w:ascii="Doulos SIL" w:hAnsi="Doulos SIL"/>
          <w:i/>
          <w:color w:val="0000FF"/>
        </w:rPr>
        <w:t>tàgà-lì</w:t>
      </w:r>
      <w:r>
        <w:tab/>
        <w:t>‘lamb’</w:t>
      </w:r>
    </w:p>
    <w:p w14:paraId="06768663" w14:textId="77777777" w:rsidR="006B1E71" w:rsidRDefault="006B1E71" w:rsidP="006B1E71">
      <w:pPr>
        <w:tabs>
          <w:tab w:val="clear" w:pos="369"/>
          <w:tab w:val="left" w:pos="720"/>
          <w:tab w:val="left" w:pos="1080"/>
          <w:tab w:val="left" w:pos="1980"/>
          <w:tab w:val="left" w:pos="3960"/>
          <w:tab w:val="left" w:pos="5040"/>
        </w:tabs>
        <w:ind w:left="5040" w:hanging="5040"/>
      </w:pPr>
    </w:p>
    <w:p w14:paraId="0C0E29F5" w14:textId="0F129A80" w:rsidR="006B1E71" w:rsidRDefault="00400CA2" w:rsidP="006B1E71">
      <w:pPr>
        <w:tabs>
          <w:tab w:val="clear" w:pos="369"/>
          <w:tab w:val="left" w:pos="720"/>
          <w:tab w:val="left" w:pos="1080"/>
          <w:tab w:val="left" w:pos="1980"/>
          <w:tab w:val="left" w:pos="3960"/>
          <w:tab w:val="left" w:pos="5040"/>
        </w:tabs>
        <w:ind w:left="5040" w:hanging="5040"/>
      </w:pPr>
      <w:r>
        <w:tab/>
        <w:t>e</w:t>
      </w:r>
      <w:r w:rsidR="006B1E71">
        <w:t>.</w:t>
      </w:r>
      <w:r w:rsidR="006B1E71">
        <w:tab/>
      </w:r>
      <w:r w:rsidR="006B1E71" w:rsidRPr="008747EE">
        <w:rPr>
          <w:rFonts w:ascii="Doulos SIL" w:hAnsi="Doulos SIL"/>
          <w:i/>
          <w:color w:val="0000FF"/>
        </w:rPr>
        <w:t>kòò</w:t>
      </w:r>
      <w:r w:rsidR="006B1E71">
        <w:tab/>
        <w:t>‘Natioro person’</w:t>
      </w:r>
      <w:r w:rsidR="006B1E71">
        <w:tab/>
      </w:r>
      <w:r w:rsidR="006B1E71" w:rsidRPr="008747EE">
        <w:rPr>
          <w:rFonts w:ascii="Doulos SIL" w:hAnsi="Doulos SIL"/>
          <w:i/>
          <w:color w:val="0000FF"/>
        </w:rPr>
        <w:t>kòò-lì</w:t>
      </w:r>
      <w:r w:rsidR="006B1E71">
        <w:tab/>
        <w:t>‘Wara person’</w:t>
      </w:r>
    </w:p>
    <w:p w14:paraId="7767B854" w14:textId="58983644" w:rsidR="007D193A" w:rsidRDefault="007D193A" w:rsidP="007D193A"/>
    <w:p w14:paraId="534C92FB" w14:textId="35781FD4" w:rsidR="006B1E71" w:rsidRDefault="006B1E71" w:rsidP="007D193A">
      <w:r>
        <w:t xml:space="preserve">The Natioro and Wara are two relatively small-population ethnic groups living north and northwest of Blédougou. Their languages, distantly </w:t>
      </w:r>
      <w:r w:rsidRPr="001339B0">
        <w:t>related</w:t>
      </w:r>
      <w:r>
        <w:t xml:space="preserve"> to the core Gur language family, seem to be closely related. </w:t>
      </w:r>
    </w:p>
    <w:p w14:paraId="1BA99464" w14:textId="6AA28935" w:rsidR="006B1E71" w:rsidRDefault="006B1E71" w:rsidP="007D193A">
      <w:r>
        <w:tab/>
        <w:t>For similar diminutives of adjectives, see §4.5.xxx below.</w:t>
      </w:r>
    </w:p>
    <w:p w14:paraId="38F40484" w14:textId="2784AB9B" w:rsidR="006B1E71" w:rsidRDefault="006B1E71" w:rsidP="007D193A">
      <w:r>
        <w:tab/>
        <w:t xml:space="preserve">A number of nouns that have a diminutive-like ending such as </w:t>
      </w:r>
      <w:r w:rsidRPr="008747EE">
        <w:rPr>
          <w:rFonts w:ascii="Doulos SIL" w:hAnsi="Doulos SIL"/>
          <w:i/>
          <w:color w:val="0000FF"/>
        </w:rPr>
        <w:t>lī</w:t>
      </w:r>
      <w:r>
        <w:t xml:space="preserve">, and that have senses compatible with diminution or that are often expressed by diminutives in other languages of the zone, but that do not correspond to an unsuffixed noun (known to me), are in (xx2). </w:t>
      </w:r>
      <w:r w:rsidR="000950AB">
        <w:t xml:space="preserve">The cases in (xx2a) seem likely to be original diminutives; </w:t>
      </w:r>
      <w:r w:rsidR="000950AB" w:rsidRPr="008747EE">
        <w:rPr>
          <w:rFonts w:ascii="Doulos SIL" w:hAnsi="Doulos SIL"/>
          <w:i/>
          <w:color w:val="0000FF"/>
        </w:rPr>
        <w:t>díkáálī</w:t>
      </w:r>
      <w:r w:rsidR="000950AB">
        <w:t xml:space="preserve"> ‘young girl’ is very similar to </w:t>
      </w:r>
      <w:r w:rsidR="000950AB" w:rsidRPr="008747EE">
        <w:rPr>
          <w:rFonts w:ascii="Doulos SIL" w:hAnsi="Doulos SIL"/>
          <w:i/>
          <w:color w:val="0000FF"/>
        </w:rPr>
        <w:t>díkíí-nī</w:t>
      </w:r>
      <w:r w:rsidR="000950AB">
        <w:t xml:space="preserve"> ‘young boy’ in </w:t>
      </w:r>
      <w:r w:rsidR="000950AB" w:rsidRPr="000950AB">
        <w:rPr>
          <w:color w:val="FF6600"/>
        </w:rPr>
        <w:t>(xx1c) above</w:t>
      </w:r>
      <w:r w:rsidR="000950AB">
        <w:t>. The cases in (xx2b) are less likely.</w:t>
      </w:r>
    </w:p>
    <w:p w14:paraId="08A92D82" w14:textId="77777777" w:rsidR="006B1E71" w:rsidRDefault="006B1E71" w:rsidP="007D193A"/>
    <w:p w14:paraId="2A6917F8" w14:textId="132816BB" w:rsidR="006B1E71" w:rsidRDefault="006B1E71" w:rsidP="006B1E71">
      <w:pPr>
        <w:tabs>
          <w:tab w:val="clear" w:pos="369"/>
          <w:tab w:val="left" w:pos="720"/>
          <w:tab w:val="left" w:pos="1080"/>
          <w:tab w:val="left" w:pos="2250"/>
          <w:tab w:val="left" w:pos="3960"/>
          <w:tab w:val="left" w:pos="5400"/>
        </w:tabs>
      </w:pPr>
      <w:r>
        <w:t>(xx2)</w:t>
      </w:r>
      <w:r>
        <w:tab/>
      </w:r>
      <w:r>
        <w:tab/>
        <w:t>noun</w:t>
      </w:r>
      <w:r>
        <w:tab/>
        <w:t>gloss</w:t>
      </w:r>
      <w:r>
        <w:tab/>
      </w:r>
    </w:p>
    <w:p w14:paraId="1CC950B4" w14:textId="77777777" w:rsidR="006B1E71" w:rsidRDefault="006B1E71" w:rsidP="006B1E71">
      <w:pPr>
        <w:tabs>
          <w:tab w:val="clear" w:pos="369"/>
          <w:tab w:val="left" w:pos="720"/>
          <w:tab w:val="left" w:pos="1080"/>
          <w:tab w:val="left" w:pos="2250"/>
          <w:tab w:val="left" w:pos="3960"/>
          <w:tab w:val="left" w:pos="5400"/>
        </w:tabs>
      </w:pPr>
    </w:p>
    <w:p w14:paraId="7229B811" w14:textId="56E89A8B" w:rsidR="006B1E71" w:rsidRDefault="006B1E71" w:rsidP="006B1E71">
      <w:pPr>
        <w:tabs>
          <w:tab w:val="clear" w:pos="369"/>
          <w:tab w:val="left" w:pos="720"/>
          <w:tab w:val="left" w:pos="1080"/>
          <w:tab w:val="left" w:pos="2250"/>
          <w:tab w:val="left" w:pos="3960"/>
          <w:tab w:val="left" w:pos="5400"/>
        </w:tabs>
      </w:pPr>
      <w:r>
        <w:tab/>
      </w:r>
      <w:r w:rsidR="000950AB">
        <w:t>a.</w:t>
      </w:r>
      <w:r>
        <w:tab/>
      </w:r>
      <w:r w:rsidRPr="008747EE">
        <w:rPr>
          <w:rFonts w:ascii="Doulos SIL" w:hAnsi="Doulos SIL"/>
          <w:i/>
          <w:color w:val="0000FF"/>
        </w:rPr>
        <w:t>díkáálī</w:t>
      </w:r>
      <w:r>
        <w:tab/>
        <w:t>‘young girl’</w:t>
      </w:r>
    </w:p>
    <w:p w14:paraId="35619B0E" w14:textId="3EB53CAF" w:rsidR="006B1E71" w:rsidRDefault="006B1E71" w:rsidP="006B1E71">
      <w:pPr>
        <w:tabs>
          <w:tab w:val="clear" w:pos="369"/>
          <w:tab w:val="left" w:pos="720"/>
          <w:tab w:val="left" w:pos="1080"/>
          <w:tab w:val="left" w:pos="2250"/>
          <w:tab w:val="left" w:pos="3960"/>
          <w:tab w:val="left" w:pos="5400"/>
        </w:tabs>
      </w:pPr>
      <w:r>
        <w:tab/>
      </w:r>
      <w:r>
        <w:tab/>
      </w:r>
      <w:r w:rsidRPr="008747EE">
        <w:rPr>
          <w:rFonts w:ascii="Doulos SIL" w:hAnsi="Doulos SIL"/>
          <w:i/>
          <w:color w:val="0000FF"/>
        </w:rPr>
        <w:t>kɔ́ɔ́lī</w:t>
      </w:r>
      <w:r>
        <w:tab/>
        <w:t>‘kidney’</w:t>
      </w:r>
    </w:p>
    <w:p w14:paraId="7981B89A" w14:textId="123D22F8" w:rsidR="006B1E71" w:rsidRDefault="006B1E71" w:rsidP="006B1E71">
      <w:pPr>
        <w:tabs>
          <w:tab w:val="clear" w:pos="369"/>
          <w:tab w:val="left" w:pos="720"/>
          <w:tab w:val="left" w:pos="1080"/>
          <w:tab w:val="left" w:pos="2250"/>
          <w:tab w:val="left" w:pos="3960"/>
          <w:tab w:val="left" w:pos="5400"/>
        </w:tabs>
      </w:pPr>
      <w:r>
        <w:tab/>
      </w:r>
      <w:r>
        <w:tab/>
      </w:r>
      <w:r w:rsidRPr="008747EE">
        <w:rPr>
          <w:rFonts w:ascii="Doulos SIL" w:hAnsi="Doulos SIL"/>
          <w:i/>
          <w:color w:val="0000FF"/>
        </w:rPr>
        <w:t>dūūnī</w:t>
      </w:r>
      <w:r>
        <w:tab/>
        <w:t>‘wide-mouthed gourd’</w:t>
      </w:r>
    </w:p>
    <w:p w14:paraId="1231A875" w14:textId="23982210" w:rsidR="000950AB" w:rsidRDefault="000950AB" w:rsidP="006B1E71">
      <w:pPr>
        <w:tabs>
          <w:tab w:val="clear" w:pos="369"/>
          <w:tab w:val="left" w:pos="720"/>
          <w:tab w:val="left" w:pos="1080"/>
          <w:tab w:val="left" w:pos="2250"/>
          <w:tab w:val="left" w:pos="3960"/>
          <w:tab w:val="left" w:pos="5400"/>
        </w:tabs>
      </w:pPr>
      <w:r>
        <w:tab/>
      </w:r>
      <w:r>
        <w:tab/>
      </w:r>
      <w:r w:rsidRPr="008747EE">
        <w:rPr>
          <w:rFonts w:ascii="Doulos SIL" w:hAnsi="Doulos SIL"/>
          <w:i/>
          <w:color w:val="0000FF"/>
        </w:rPr>
        <w:t>cèŋálī</w:t>
      </w:r>
      <w:r>
        <w:tab/>
        <w:t>‘star’</w:t>
      </w:r>
    </w:p>
    <w:p w14:paraId="2DD7DB7D" w14:textId="44B95EDF" w:rsidR="000950AB" w:rsidRDefault="000950AB" w:rsidP="006B1E71">
      <w:pPr>
        <w:tabs>
          <w:tab w:val="clear" w:pos="369"/>
          <w:tab w:val="left" w:pos="720"/>
          <w:tab w:val="left" w:pos="1080"/>
          <w:tab w:val="left" w:pos="2250"/>
          <w:tab w:val="left" w:pos="3960"/>
          <w:tab w:val="left" w:pos="5400"/>
        </w:tabs>
      </w:pPr>
      <w:r>
        <w:tab/>
      </w:r>
      <w:r>
        <w:tab/>
      </w:r>
      <w:r w:rsidRPr="008747EE">
        <w:rPr>
          <w:rFonts w:ascii="Doulos SIL" w:hAnsi="Doulos SIL"/>
          <w:i/>
          <w:color w:val="0000FF"/>
        </w:rPr>
        <w:t>ɲàʔálī</w:t>
      </w:r>
      <w:r>
        <w:tab/>
        <w:t>‘grain of sand’</w:t>
      </w:r>
    </w:p>
    <w:p w14:paraId="31FF9133" w14:textId="490F62FC" w:rsidR="000950AB" w:rsidRDefault="000950AB" w:rsidP="006B1E71">
      <w:pPr>
        <w:tabs>
          <w:tab w:val="clear" w:pos="369"/>
          <w:tab w:val="left" w:pos="720"/>
          <w:tab w:val="left" w:pos="1080"/>
          <w:tab w:val="left" w:pos="2250"/>
          <w:tab w:val="left" w:pos="3960"/>
          <w:tab w:val="left" w:pos="5400"/>
        </w:tabs>
      </w:pPr>
      <w:r>
        <w:tab/>
      </w:r>
      <w:r>
        <w:tab/>
      </w:r>
      <w:r w:rsidRPr="008747EE">
        <w:rPr>
          <w:rFonts w:ascii="Doulos SIL" w:hAnsi="Doulos SIL"/>
          <w:i/>
          <w:color w:val="0000FF"/>
        </w:rPr>
        <w:t>bɛ̀ɛ́nī</w:t>
      </w:r>
      <w:r>
        <w:tab/>
        <w:t>‘fonio (grain)’</w:t>
      </w:r>
    </w:p>
    <w:p w14:paraId="6E5547B8" w14:textId="4E2D2F05" w:rsidR="000950AB" w:rsidRDefault="000950AB" w:rsidP="006B1E71">
      <w:pPr>
        <w:tabs>
          <w:tab w:val="clear" w:pos="369"/>
          <w:tab w:val="left" w:pos="720"/>
          <w:tab w:val="left" w:pos="1080"/>
          <w:tab w:val="left" w:pos="2250"/>
          <w:tab w:val="left" w:pos="3960"/>
          <w:tab w:val="left" w:pos="5400"/>
        </w:tabs>
      </w:pPr>
      <w:r>
        <w:tab/>
      </w:r>
      <w:r>
        <w:tab/>
      </w:r>
      <w:r w:rsidRPr="008747EE">
        <w:rPr>
          <w:rFonts w:ascii="Doulos SIL" w:hAnsi="Doulos SIL"/>
          <w:i/>
          <w:color w:val="0000FF"/>
        </w:rPr>
        <w:t>tàfyɛ́lī</w:t>
      </w:r>
      <w:r>
        <w:tab/>
        <w:t>‘square palm-leaf fan’</w:t>
      </w:r>
    </w:p>
    <w:p w14:paraId="3671BC04" w14:textId="086D4892" w:rsidR="000950AB" w:rsidRDefault="000950AB" w:rsidP="006B1E71">
      <w:pPr>
        <w:tabs>
          <w:tab w:val="clear" w:pos="369"/>
          <w:tab w:val="left" w:pos="720"/>
          <w:tab w:val="left" w:pos="1080"/>
          <w:tab w:val="left" w:pos="2250"/>
          <w:tab w:val="left" w:pos="3960"/>
          <w:tab w:val="left" w:pos="5400"/>
        </w:tabs>
      </w:pPr>
      <w:r>
        <w:tab/>
      </w:r>
      <w:r>
        <w:tab/>
      </w:r>
      <w:r w:rsidRPr="008747EE">
        <w:rPr>
          <w:rFonts w:ascii="Doulos SIL" w:hAnsi="Doulos SIL"/>
          <w:i/>
          <w:color w:val="0000FF"/>
        </w:rPr>
        <w:t>wàʔálī</w:t>
      </w:r>
      <w:r>
        <w:tab/>
        <w:t>‘stool’</w:t>
      </w:r>
    </w:p>
    <w:p w14:paraId="6385BF36" w14:textId="62C85CA7" w:rsidR="000950AB" w:rsidRDefault="000950AB" w:rsidP="006B1E71">
      <w:pPr>
        <w:tabs>
          <w:tab w:val="clear" w:pos="369"/>
          <w:tab w:val="left" w:pos="720"/>
          <w:tab w:val="left" w:pos="1080"/>
          <w:tab w:val="left" w:pos="2250"/>
          <w:tab w:val="left" w:pos="3960"/>
          <w:tab w:val="left" w:pos="5400"/>
        </w:tabs>
      </w:pPr>
      <w:r>
        <w:tab/>
      </w:r>
      <w:r>
        <w:tab/>
      </w:r>
      <w:r w:rsidRPr="008747EE">
        <w:rPr>
          <w:rFonts w:ascii="Doulos SIL" w:hAnsi="Doulos SIL"/>
          <w:i/>
          <w:color w:val="0000FF"/>
        </w:rPr>
        <w:t>dàʔàlì</w:t>
      </w:r>
      <w:r>
        <w:tab/>
        <w:t>‘mat’</w:t>
      </w:r>
    </w:p>
    <w:p w14:paraId="30881C3E" w14:textId="70B037C9" w:rsidR="000950AB" w:rsidRDefault="000950AB" w:rsidP="006B1E71">
      <w:pPr>
        <w:tabs>
          <w:tab w:val="clear" w:pos="369"/>
          <w:tab w:val="left" w:pos="720"/>
          <w:tab w:val="left" w:pos="1080"/>
          <w:tab w:val="left" w:pos="2250"/>
          <w:tab w:val="left" w:pos="3960"/>
          <w:tab w:val="left" w:pos="5400"/>
        </w:tabs>
      </w:pPr>
      <w:r>
        <w:tab/>
      </w:r>
      <w:r>
        <w:tab/>
      </w:r>
      <w:r w:rsidRPr="008747EE">
        <w:rPr>
          <w:rFonts w:ascii="Doulos SIL" w:hAnsi="Doulos SIL"/>
          <w:i/>
          <w:color w:val="0000FF"/>
        </w:rPr>
        <w:t>màʔàlì</w:t>
      </w:r>
      <w:r>
        <w:tab/>
        <w:t>‘knife’</w:t>
      </w:r>
    </w:p>
    <w:p w14:paraId="4084F8C9" w14:textId="77777777" w:rsidR="000950AB" w:rsidRDefault="000950AB" w:rsidP="000950AB">
      <w:pPr>
        <w:tabs>
          <w:tab w:val="clear" w:pos="369"/>
          <w:tab w:val="left" w:pos="720"/>
          <w:tab w:val="left" w:pos="1080"/>
          <w:tab w:val="left" w:pos="2250"/>
          <w:tab w:val="left" w:pos="3960"/>
          <w:tab w:val="left" w:pos="5400"/>
        </w:tabs>
      </w:pPr>
    </w:p>
    <w:p w14:paraId="751BA48F" w14:textId="52857486" w:rsidR="000950AB" w:rsidRDefault="000950AB" w:rsidP="000950AB">
      <w:pPr>
        <w:tabs>
          <w:tab w:val="clear" w:pos="369"/>
          <w:tab w:val="left" w:pos="720"/>
          <w:tab w:val="left" w:pos="1080"/>
          <w:tab w:val="left" w:pos="2250"/>
          <w:tab w:val="left" w:pos="3960"/>
          <w:tab w:val="left" w:pos="5400"/>
        </w:tabs>
      </w:pPr>
      <w:r>
        <w:tab/>
        <w:t>b.</w:t>
      </w:r>
      <w:r>
        <w:tab/>
      </w:r>
      <w:r w:rsidRPr="008747EE">
        <w:rPr>
          <w:rFonts w:ascii="Doulos SIL" w:hAnsi="Doulos SIL"/>
          <w:i/>
          <w:color w:val="0000FF"/>
        </w:rPr>
        <w:t>fìlàní</w:t>
      </w:r>
      <w:r>
        <w:tab/>
        <w:t>‘twin’</w:t>
      </w:r>
    </w:p>
    <w:p w14:paraId="48F136CB" w14:textId="65FB060A" w:rsidR="000950AB" w:rsidRDefault="000950AB" w:rsidP="006B1E71">
      <w:pPr>
        <w:tabs>
          <w:tab w:val="clear" w:pos="369"/>
          <w:tab w:val="left" w:pos="720"/>
          <w:tab w:val="left" w:pos="1080"/>
          <w:tab w:val="left" w:pos="2250"/>
          <w:tab w:val="left" w:pos="3960"/>
          <w:tab w:val="left" w:pos="5400"/>
        </w:tabs>
      </w:pPr>
      <w:r>
        <w:tab/>
      </w:r>
      <w:r>
        <w:tab/>
      </w:r>
      <w:r w:rsidRPr="008747EE">
        <w:rPr>
          <w:rFonts w:ascii="Doulos SIL" w:hAnsi="Doulos SIL"/>
          <w:i/>
          <w:color w:val="0000FF"/>
        </w:rPr>
        <w:t>dàʔàlí</w:t>
      </w:r>
      <w:r>
        <w:tab/>
        <w:t>‘mat’</w:t>
      </w:r>
    </w:p>
    <w:p w14:paraId="2449D11C" w14:textId="1EF4D797" w:rsidR="000950AB" w:rsidRDefault="000950AB" w:rsidP="006B1E71">
      <w:pPr>
        <w:tabs>
          <w:tab w:val="clear" w:pos="369"/>
          <w:tab w:val="left" w:pos="720"/>
          <w:tab w:val="left" w:pos="1080"/>
          <w:tab w:val="left" w:pos="2250"/>
          <w:tab w:val="left" w:pos="3960"/>
          <w:tab w:val="left" w:pos="5400"/>
        </w:tabs>
      </w:pPr>
      <w:r>
        <w:tab/>
      </w:r>
      <w:r>
        <w:tab/>
      </w:r>
      <w:r w:rsidRPr="008747EE">
        <w:rPr>
          <w:rFonts w:ascii="Doulos SIL" w:hAnsi="Doulos SIL"/>
          <w:i/>
          <w:color w:val="0000FF"/>
        </w:rPr>
        <w:t>múúlī</w:t>
      </w:r>
      <w:r>
        <w:tab/>
        <w:t>‘ridge in plowed field’</w:t>
      </w:r>
    </w:p>
    <w:p w14:paraId="3358FBE1" w14:textId="1165E51A" w:rsidR="000950AB" w:rsidRPr="006B1E71" w:rsidRDefault="000950AB" w:rsidP="006B1E71">
      <w:pPr>
        <w:tabs>
          <w:tab w:val="clear" w:pos="369"/>
          <w:tab w:val="left" w:pos="720"/>
          <w:tab w:val="left" w:pos="1080"/>
          <w:tab w:val="left" w:pos="2250"/>
          <w:tab w:val="left" w:pos="3960"/>
          <w:tab w:val="left" w:pos="5400"/>
        </w:tabs>
      </w:pPr>
      <w:r>
        <w:tab/>
      </w:r>
      <w:r>
        <w:tab/>
      </w:r>
      <w:r w:rsidRPr="008747EE">
        <w:rPr>
          <w:rFonts w:ascii="Doulos SIL" w:hAnsi="Doulos SIL"/>
          <w:i/>
          <w:color w:val="0000FF"/>
        </w:rPr>
        <w:t>sàfàlì</w:t>
      </w:r>
      <w:r>
        <w:tab/>
        <w:t>‘donkey’</w:t>
      </w:r>
    </w:p>
    <w:p w14:paraId="4240AEEC" w14:textId="3883A97C" w:rsidR="000950AB" w:rsidRDefault="000950AB" w:rsidP="000950AB">
      <w:pPr>
        <w:tabs>
          <w:tab w:val="clear" w:pos="369"/>
          <w:tab w:val="left" w:pos="720"/>
          <w:tab w:val="left" w:pos="1080"/>
          <w:tab w:val="left" w:pos="2250"/>
          <w:tab w:val="left" w:pos="3960"/>
          <w:tab w:val="left" w:pos="5400"/>
        </w:tabs>
      </w:pPr>
      <w:r>
        <w:tab/>
      </w:r>
      <w:r>
        <w:tab/>
      </w:r>
      <w:r w:rsidR="005F7822" w:rsidRPr="008747EE">
        <w:rPr>
          <w:rFonts w:ascii="Doulos SIL" w:hAnsi="Doulos SIL"/>
          <w:i/>
          <w:color w:val="0000FF"/>
        </w:rPr>
        <w:t>tùmùlì</w:t>
      </w:r>
      <w:r>
        <w:tab/>
        <w:t>‘shea-tree caterpillar’</w:t>
      </w:r>
      <w:r w:rsidR="005F7822">
        <w:t xml:space="preserve"> (also </w:t>
      </w:r>
      <w:r w:rsidR="005F7822" w:rsidRPr="008747EE">
        <w:rPr>
          <w:rFonts w:ascii="Doulos SIL" w:hAnsi="Doulos SIL"/>
          <w:i/>
          <w:color w:val="0000FF"/>
        </w:rPr>
        <w:t>tùmùlù</w:t>
      </w:r>
      <w:r w:rsidR="005F7822">
        <w:t xml:space="preserve"> )</w:t>
      </w:r>
    </w:p>
    <w:p w14:paraId="02A5B6F9" w14:textId="77777777" w:rsidR="006B1E71" w:rsidRDefault="006B1E71" w:rsidP="007D193A"/>
    <w:p w14:paraId="6266AE9C" w14:textId="105E716A" w:rsidR="007D193A" w:rsidRDefault="006B1E71" w:rsidP="007D193A">
      <w:r>
        <w:t>As a short high vowel following an unclustered sonornant, t</w:t>
      </w:r>
      <w:r w:rsidR="007D193A">
        <w:t xml:space="preserve">he suffixal </w:t>
      </w:r>
      <w:r w:rsidR="007D193A" w:rsidRPr="008747EE">
        <w:rPr>
          <w:rFonts w:ascii="Doulos SIL" w:hAnsi="Doulos SIL"/>
          <w:i/>
          <w:color w:val="0000FF"/>
        </w:rPr>
        <w:t>ī</w:t>
      </w:r>
      <w:r w:rsidR="007D193A">
        <w:t xml:space="preserve"> is often deleted by apocope (including presuffixal syncope)</w:t>
      </w:r>
      <w:r w:rsidR="00914E35">
        <w:t>.</w:t>
      </w:r>
      <w:r w:rsidR="000950AB">
        <w:t xml:space="preserve"> Representative forms of one diminutive noun are in (xx3).</w:t>
      </w:r>
    </w:p>
    <w:p w14:paraId="1E8467D6" w14:textId="77777777" w:rsidR="007D193A" w:rsidRDefault="007D193A" w:rsidP="007D193A"/>
    <w:p w14:paraId="2DFB6D00" w14:textId="376F4E0F" w:rsidR="007D193A" w:rsidRDefault="000950AB" w:rsidP="007D193A">
      <w:pPr>
        <w:tabs>
          <w:tab w:val="clear" w:pos="369"/>
          <w:tab w:val="left" w:pos="720"/>
          <w:tab w:val="left" w:pos="2070"/>
          <w:tab w:val="left" w:pos="3150"/>
          <w:tab w:val="left" w:pos="4410"/>
          <w:tab w:val="left" w:pos="5760"/>
        </w:tabs>
      </w:pPr>
      <w:r>
        <w:t>(xx3</w:t>
      </w:r>
      <w:r w:rsidR="007D193A">
        <w:t>)</w:t>
      </w:r>
      <w:r w:rsidR="007D193A">
        <w:tab/>
        <w:t>diminutive</w:t>
      </w:r>
      <w:r w:rsidR="007D193A">
        <w:tab/>
        <w:t>suffixed</w:t>
      </w:r>
      <w:r w:rsidR="007D193A">
        <w:tab/>
        <w:t>‘I saw X’</w:t>
      </w:r>
      <w:r w:rsidR="007D193A">
        <w:tab/>
        <w:t>‘two X’s’</w:t>
      </w:r>
      <w:r w:rsidR="007D193A" w:rsidRPr="007D193A">
        <w:t xml:space="preserve"> </w:t>
      </w:r>
      <w:r w:rsidR="007D193A">
        <w:tab/>
        <w:t>gloss</w:t>
      </w:r>
    </w:p>
    <w:p w14:paraId="7A316DC7" w14:textId="77777777" w:rsidR="007D193A" w:rsidRDefault="007D193A" w:rsidP="007D193A">
      <w:pPr>
        <w:tabs>
          <w:tab w:val="clear" w:pos="369"/>
          <w:tab w:val="left" w:pos="720"/>
          <w:tab w:val="left" w:pos="2070"/>
          <w:tab w:val="left" w:pos="3150"/>
          <w:tab w:val="left" w:pos="4410"/>
          <w:tab w:val="left" w:pos="5760"/>
        </w:tabs>
      </w:pPr>
    </w:p>
    <w:p w14:paraId="554D5A1C" w14:textId="25379717" w:rsidR="007D193A" w:rsidRDefault="007D193A" w:rsidP="007D193A">
      <w:pPr>
        <w:tabs>
          <w:tab w:val="clear" w:pos="369"/>
          <w:tab w:val="left" w:pos="720"/>
          <w:tab w:val="left" w:pos="2070"/>
          <w:tab w:val="left" w:pos="3150"/>
          <w:tab w:val="left" w:pos="4410"/>
          <w:tab w:val="left" w:pos="5760"/>
        </w:tabs>
      </w:pPr>
      <w:r>
        <w:tab/>
      </w:r>
      <w:r w:rsidRPr="008747EE">
        <w:rPr>
          <w:rFonts w:ascii="Doulos SIL" w:hAnsi="Doulos SIL"/>
          <w:i/>
          <w:color w:val="0000FF"/>
        </w:rPr>
        <w:t>búú-lī</w:t>
      </w:r>
      <w:r w:rsidRPr="008747EE">
        <w:rPr>
          <w:rFonts w:ascii="Doulos SIL" w:hAnsi="Doulos SIL"/>
          <w:i/>
          <w:color w:val="0000FF"/>
        </w:rPr>
        <w:tab/>
        <w:t>búū-l-là</w:t>
      </w:r>
      <w:r w:rsidRPr="008747EE">
        <w:rPr>
          <w:rFonts w:ascii="Doulos SIL" w:hAnsi="Doulos SIL"/>
          <w:i/>
          <w:color w:val="0000FF"/>
        </w:rPr>
        <w:tab/>
      </w:r>
      <w:r w:rsidR="00914E35" w:rsidRPr="008747EE">
        <w:rPr>
          <w:rFonts w:ascii="Doulos SIL" w:hAnsi="Doulos SIL"/>
          <w:i/>
          <w:color w:val="0000FF"/>
        </w:rPr>
        <w:t>mā búū-l jɛ̌</w:t>
      </w:r>
      <w:r w:rsidRPr="008747EE">
        <w:rPr>
          <w:rFonts w:ascii="Doulos SIL" w:hAnsi="Doulos SIL"/>
          <w:i/>
          <w:color w:val="0000FF"/>
        </w:rPr>
        <w:tab/>
      </w:r>
      <w:r w:rsidR="00914E35" w:rsidRPr="008747EE">
        <w:rPr>
          <w:rFonts w:ascii="Doulos SIL" w:hAnsi="Doulos SIL"/>
          <w:i/>
          <w:color w:val="0000FF"/>
        </w:rPr>
        <w:t>búúl flà</w:t>
      </w:r>
      <w:r w:rsidRPr="008747EE">
        <w:rPr>
          <w:rFonts w:ascii="Doulos SIL" w:hAnsi="Doulos SIL"/>
          <w:i/>
          <w:color w:val="0000FF"/>
        </w:rPr>
        <w:tab/>
      </w:r>
      <w:r>
        <w:t>‘finger’</w:t>
      </w:r>
    </w:p>
    <w:p w14:paraId="60AC1283" w14:textId="46856837" w:rsidR="00914E35" w:rsidRPr="008747EE" w:rsidRDefault="00914E35" w:rsidP="007D193A">
      <w:pPr>
        <w:tabs>
          <w:tab w:val="clear" w:pos="369"/>
          <w:tab w:val="left" w:pos="720"/>
          <w:tab w:val="left" w:pos="2070"/>
          <w:tab w:val="left" w:pos="3150"/>
          <w:tab w:val="left" w:pos="4410"/>
          <w:tab w:val="left" w:pos="5760"/>
        </w:tabs>
        <w:rPr>
          <w:rFonts w:ascii="Doulos SIL" w:hAnsi="Doulos SIL"/>
          <w:i/>
          <w:color w:val="0000FF"/>
        </w:rPr>
      </w:pPr>
      <w:r>
        <w:tab/>
      </w:r>
      <w:r>
        <w:tab/>
      </w:r>
      <w:r>
        <w:tab/>
      </w:r>
      <w:r w:rsidRPr="008747EE">
        <w:rPr>
          <w:rFonts w:ascii="Doulos SIL" w:hAnsi="Doulos SIL"/>
          <w:i/>
          <w:color w:val="0000FF"/>
        </w:rPr>
        <w:t>mā búú-lī jɛ̌</w:t>
      </w:r>
    </w:p>
    <w:p w14:paraId="53E0780B" w14:textId="77777777" w:rsidR="007D193A" w:rsidRDefault="007D193A" w:rsidP="007D193A"/>
    <w:p w14:paraId="46837331" w14:textId="77777777" w:rsidR="000950AB" w:rsidRDefault="000950AB" w:rsidP="007D193A"/>
    <w:p w14:paraId="1DD08DF7" w14:textId="647CAB87" w:rsidR="00BA6685" w:rsidRDefault="00454869" w:rsidP="00BA6685">
      <w:pPr>
        <w:pStyle w:val="Heading3"/>
      </w:pPr>
      <w:bookmarkStart w:id="562" w:name="_Toc508942688"/>
      <w:bookmarkStart w:id="563" w:name="_Toc508943288"/>
      <w:bookmarkStart w:id="564" w:name="_Toc36027231"/>
      <w:bookmarkStart w:id="565" w:name="_Toc36027383"/>
      <w:bookmarkStart w:id="566" w:name="_Toc36027593"/>
      <w:bookmarkStart w:id="567" w:name="_Toc78375600"/>
      <w:bookmarkStart w:id="568" w:name="_Toc79405705"/>
      <w:bookmarkStart w:id="569" w:name="_Toc337411955"/>
      <w:r>
        <w:t>Verbal n</w:t>
      </w:r>
      <w:r w:rsidR="00566B03">
        <w:t>ouns</w:t>
      </w:r>
      <w:bookmarkEnd w:id="562"/>
      <w:bookmarkEnd w:id="563"/>
      <w:bookmarkEnd w:id="564"/>
      <w:bookmarkEnd w:id="565"/>
      <w:bookmarkEnd w:id="566"/>
      <w:bookmarkEnd w:id="567"/>
      <w:bookmarkEnd w:id="568"/>
      <w:bookmarkEnd w:id="569"/>
      <w:r w:rsidR="00543BEA">
        <w:t xml:space="preserve">   </w:t>
      </w:r>
    </w:p>
    <w:p w14:paraId="1DCD3469" w14:textId="77777777" w:rsidR="00454869" w:rsidRDefault="00454869" w:rsidP="00454869"/>
    <w:p w14:paraId="646055DE" w14:textId="46D6C994" w:rsidR="00454869" w:rsidRPr="00454869" w:rsidRDefault="00454869" w:rsidP="00454869">
      <w:pPr>
        <w:rPr>
          <w:color w:val="FF0000"/>
        </w:rPr>
      </w:pPr>
      <w:r w:rsidRPr="00454869">
        <w:rPr>
          <w:color w:val="FF0000"/>
          <w:highlight w:val="yellow"/>
        </w:rPr>
        <w:t>data</w:t>
      </w:r>
      <w:r w:rsidRPr="00454869">
        <w:rPr>
          <w:color w:val="FF0000"/>
        </w:rPr>
        <w:tab/>
      </w:r>
      <w:r w:rsidRPr="00454869">
        <w:rPr>
          <w:color w:val="FF0000"/>
        </w:rPr>
        <w:tab/>
      </w:r>
    </w:p>
    <w:p w14:paraId="2E14006F" w14:textId="77777777" w:rsidR="00454869" w:rsidRDefault="00454869" w:rsidP="00454869"/>
    <w:p w14:paraId="5ECB088D" w14:textId="77777777" w:rsidR="00454869" w:rsidRPr="00454869" w:rsidRDefault="00454869" w:rsidP="00454869"/>
    <w:p w14:paraId="64E2F3F3" w14:textId="45F2DDA9" w:rsidR="00BA6685" w:rsidRDefault="00566B03" w:rsidP="00BA6685">
      <w:pPr>
        <w:pStyle w:val="Heading3"/>
      </w:pPr>
      <w:bookmarkStart w:id="570" w:name="_Toc337411956"/>
      <w:r>
        <w:t>Instrument nominals</w:t>
      </w:r>
      <w:r w:rsidR="00FE7481">
        <w:t xml:space="preserve"> </w:t>
      </w:r>
      <w:r w:rsidR="00E135A9">
        <w:t>absent</w:t>
      </w:r>
      <w:bookmarkEnd w:id="570"/>
    </w:p>
    <w:p w14:paraId="5EF1F23C" w14:textId="1A4460AB" w:rsidR="00454869" w:rsidRDefault="00E135A9" w:rsidP="00454869">
      <w:r>
        <w:t xml:space="preserve">No derivational mechanism for deriving uncompounded instrument nominals (e.g. ‘blower’, ‘scraper’) is known. </w:t>
      </w:r>
    </w:p>
    <w:p w14:paraId="112E7710" w14:textId="40643AC8" w:rsidR="00FE7481" w:rsidRDefault="00FE7481" w:rsidP="00454869">
      <w:r>
        <w:tab/>
        <w:t>For compounds specifying the function of an entity, see §5.1.xxx below.</w:t>
      </w:r>
    </w:p>
    <w:p w14:paraId="6B73E6CE" w14:textId="77777777" w:rsidR="00454869" w:rsidRDefault="00454869" w:rsidP="00454869"/>
    <w:p w14:paraId="4CA48793" w14:textId="77777777" w:rsidR="00454869" w:rsidRPr="00454869" w:rsidRDefault="00454869" w:rsidP="00454869"/>
    <w:p w14:paraId="71B5AC75" w14:textId="4C4E79C1" w:rsidR="00BA6685" w:rsidRDefault="00566B03" w:rsidP="00BA6685">
      <w:pPr>
        <w:pStyle w:val="Heading3"/>
      </w:pPr>
      <w:bookmarkStart w:id="571" w:name="_Toc508942691"/>
      <w:bookmarkStart w:id="572" w:name="_Toc508943291"/>
      <w:bookmarkStart w:id="573" w:name="_Toc36027233"/>
      <w:bookmarkStart w:id="574" w:name="_Toc36027385"/>
      <w:bookmarkStart w:id="575" w:name="_Toc36027595"/>
      <w:bookmarkStart w:id="576" w:name="_Toc78375602"/>
      <w:bookmarkStart w:id="577" w:name="_Toc79405707"/>
      <w:bookmarkStart w:id="578" w:name="_Toc337411957"/>
      <w:r>
        <w:t>Uncompounded agentives</w:t>
      </w:r>
      <w:bookmarkEnd w:id="571"/>
      <w:bookmarkEnd w:id="572"/>
      <w:bookmarkEnd w:id="573"/>
      <w:bookmarkEnd w:id="574"/>
      <w:bookmarkEnd w:id="575"/>
      <w:bookmarkEnd w:id="576"/>
      <w:bookmarkEnd w:id="577"/>
      <w:r w:rsidR="00454869">
        <w:t xml:space="preserve"> (</w:t>
      </w:r>
      <w:r w:rsidR="00454869" w:rsidRPr="00454869">
        <w:rPr>
          <w:rFonts w:ascii="Doulos SIL" w:hAnsi="Doulos SIL"/>
          <w:i/>
          <w:color w:val="0000FF"/>
        </w:rPr>
        <w:t>X míʔī-nà</w:t>
      </w:r>
      <w:r w:rsidR="00454869">
        <w:t xml:space="preserve"> )</w:t>
      </w:r>
      <w:bookmarkEnd w:id="578"/>
    </w:p>
    <w:p w14:paraId="79A1C1D8" w14:textId="7A321276" w:rsidR="00454869" w:rsidRDefault="00454869" w:rsidP="00454869">
      <w:r>
        <w:t xml:space="preserve">It is possible to create an agentive from a simple verbal noun, or other noun denoting an activity type, plus </w:t>
      </w:r>
      <w:r w:rsidRPr="00454869">
        <w:rPr>
          <w:rFonts w:ascii="Doulos SIL" w:hAnsi="Doulos SIL"/>
          <w:i/>
          <w:color w:val="0000FF"/>
        </w:rPr>
        <w:t>míʔī-nà</w:t>
      </w:r>
      <w:r>
        <w:t xml:space="preserve"> ‘person’. </w:t>
      </w:r>
    </w:p>
    <w:p w14:paraId="6DFB25E3" w14:textId="77777777" w:rsidR="00454869" w:rsidRPr="00454869" w:rsidRDefault="00454869" w:rsidP="00454869"/>
    <w:p w14:paraId="2A5F8006" w14:textId="596AB93A" w:rsidR="00454869" w:rsidRDefault="00454869" w:rsidP="00726877">
      <w:pPr>
        <w:tabs>
          <w:tab w:val="clear" w:pos="369"/>
          <w:tab w:val="left" w:pos="720"/>
          <w:tab w:val="left" w:pos="1080"/>
          <w:tab w:val="left" w:pos="3240"/>
          <w:tab w:val="left" w:pos="5310"/>
        </w:tabs>
      </w:pPr>
      <w:r>
        <w:t>(xx1)</w:t>
      </w:r>
      <w:r w:rsidR="00726877">
        <w:tab/>
      </w:r>
      <w:r>
        <w:t>a.</w:t>
      </w:r>
      <w:r>
        <w:tab/>
      </w:r>
      <w:r w:rsidRPr="00454869">
        <w:rPr>
          <w:rFonts w:ascii="Doulos SIL" w:hAnsi="Doulos SIL"/>
          <w:i/>
          <w:color w:val="0000FF"/>
        </w:rPr>
        <w:t>klénī</w:t>
      </w:r>
      <w:r w:rsidRPr="00454869">
        <w:rPr>
          <w:rFonts w:ascii="Doulos SIL" w:hAnsi="Doulos SIL"/>
          <w:i/>
          <w:color w:val="0000FF"/>
        </w:rPr>
        <w:tab/>
      </w:r>
      <w:r>
        <w:t>‘hunt (n), hunting (n)’</w:t>
      </w:r>
    </w:p>
    <w:p w14:paraId="3188B0B3" w14:textId="7FB17993" w:rsidR="00726877" w:rsidRDefault="00454869" w:rsidP="00726877">
      <w:pPr>
        <w:tabs>
          <w:tab w:val="clear" w:pos="369"/>
          <w:tab w:val="left" w:pos="720"/>
          <w:tab w:val="left" w:pos="1080"/>
          <w:tab w:val="left" w:pos="3240"/>
          <w:tab w:val="left" w:pos="5310"/>
        </w:tabs>
      </w:pPr>
      <w:r>
        <w:tab/>
        <w:t>b.</w:t>
      </w:r>
      <w:r w:rsidR="00726877">
        <w:tab/>
      </w:r>
      <w:r w:rsidR="00726877" w:rsidRPr="008747EE">
        <w:rPr>
          <w:rFonts w:ascii="Doulos SIL" w:hAnsi="Doulos SIL"/>
          <w:i/>
          <w:color w:val="0000FF"/>
        </w:rPr>
        <w:t>klén̄ míʔī-nà</w:t>
      </w:r>
      <w:r w:rsidR="00726877">
        <w:tab/>
        <w:t>‘hunter’</w:t>
      </w:r>
    </w:p>
    <w:p w14:paraId="16954635" w14:textId="77777777" w:rsidR="005F7822" w:rsidRDefault="005F7822" w:rsidP="005F7822"/>
    <w:p w14:paraId="2C0A3C39" w14:textId="677603D2" w:rsidR="00726877" w:rsidRDefault="00454869" w:rsidP="005F7822">
      <w:r>
        <w:t xml:space="preserve">However, in practice occupational agentives are always compounds of the type ‘iron-hitting person’, i.e. similar to (xx1b) except that the initial element is itself a compound whose initial denotes a characteristic object and whose final is a nominal form of a verb. See §5.1.xxx for discussion and examples. </w:t>
      </w:r>
    </w:p>
    <w:p w14:paraId="36DBFED9" w14:textId="77777777" w:rsidR="00BA6685" w:rsidRDefault="00566B03" w:rsidP="00BA6685">
      <w:pPr>
        <w:pStyle w:val="Heading2"/>
      </w:pPr>
      <w:bookmarkStart w:id="579" w:name="_Toc508942695"/>
      <w:bookmarkStart w:id="580" w:name="_Toc508943295"/>
      <w:bookmarkStart w:id="581" w:name="_Toc36027236"/>
      <w:bookmarkStart w:id="582" w:name="_Toc36027388"/>
      <w:bookmarkStart w:id="583" w:name="_Toc36027598"/>
      <w:bookmarkStart w:id="584" w:name="_Toc78375605"/>
      <w:bookmarkStart w:id="585" w:name="_Toc79405710"/>
      <w:bookmarkStart w:id="586" w:name="_Toc337411958"/>
      <w:r>
        <w:t>Pronouns</w:t>
      </w:r>
      <w:bookmarkEnd w:id="579"/>
      <w:bookmarkEnd w:id="580"/>
      <w:bookmarkEnd w:id="581"/>
      <w:bookmarkEnd w:id="582"/>
      <w:bookmarkEnd w:id="583"/>
      <w:bookmarkEnd w:id="584"/>
      <w:bookmarkEnd w:id="585"/>
      <w:bookmarkEnd w:id="586"/>
    </w:p>
    <w:p w14:paraId="30CCAD4A" w14:textId="77777777" w:rsidR="00BA6685" w:rsidRDefault="00566B03" w:rsidP="00BA6685">
      <w:pPr>
        <w:pStyle w:val="Heading3"/>
      </w:pPr>
      <w:bookmarkStart w:id="587" w:name="_Toc508942696"/>
      <w:bookmarkStart w:id="588" w:name="_Toc508943296"/>
      <w:bookmarkStart w:id="589" w:name="_Toc36027237"/>
      <w:bookmarkStart w:id="590" w:name="_Toc36027389"/>
      <w:bookmarkStart w:id="591" w:name="_Toc36027599"/>
      <w:bookmarkStart w:id="592" w:name="_Toc78375606"/>
      <w:bookmarkStart w:id="593" w:name="_Toc79405711"/>
      <w:bookmarkStart w:id="594" w:name="_Toc337411959"/>
      <w:r>
        <w:t>Basic personal pronouns</w:t>
      </w:r>
      <w:bookmarkEnd w:id="587"/>
      <w:bookmarkEnd w:id="588"/>
      <w:bookmarkEnd w:id="589"/>
      <w:bookmarkEnd w:id="590"/>
      <w:bookmarkEnd w:id="591"/>
      <w:bookmarkEnd w:id="592"/>
      <w:bookmarkEnd w:id="593"/>
      <w:bookmarkEnd w:id="594"/>
    </w:p>
    <w:p w14:paraId="15D21539" w14:textId="4B128627" w:rsidR="00C4311B" w:rsidRDefault="00FF11DA" w:rsidP="00C4311B">
      <w:r>
        <w:t xml:space="preserve">The categories are first, second, </w:t>
      </w:r>
      <w:r w:rsidR="00DA54FF">
        <w:t>third (human), and third (nonhuman),</w:t>
      </w:r>
      <w:r>
        <w:t xml:space="preserve"> crossed with a binary singular/plural distinction.</w:t>
      </w:r>
      <w:r w:rsidR="00F41D81">
        <w:t xml:space="preserve"> The sections below describe their forms as subjects, objects, possessors, and postpositional complements. For reflexive possessor forms, which segmentally merge first person with third human, and second person with third nonhuman, see §18.1.1.</w:t>
      </w:r>
    </w:p>
    <w:p w14:paraId="4B41F7F5" w14:textId="77777777" w:rsidR="00DA54FF" w:rsidRDefault="00DA54FF" w:rsidP="00C4311B"/>
    <w:p w14:paraId="6DD7DB07" w14:textId="77777777" w:rsidR="00DA54FF" w:rsidRDefault="00DA54FF" w:rsidP="00C4311B"/>
    <w:p w14:paraId="3CD260C9" w14:textId="7DCBADE5" w:rsidR="00DA54FF" w:rsidRDefault="00DA54FF" w:rsidP="00DA54FF">
      <w:pPr>
        <w:pStyle w:val="Heading4"/>
      </w:pPr>
      <w:bookmarkStart w:id="595" w:name="_Toc337411960"/>
      <w:r>
        <w:t>Subject pronominals</w:t>
      </w:r>
      <w:bookmarkEnd w:id="595"/>
    </w:p>
    <w:p w14:paraId="003A360B" w14:textId="76A3BE9D" w:rsidR="007C5E06" w:rsidRDefault="00DA54FF" w:rsidP="00DA54FF">
      <w:r>
        <w:t>Subject</w:t>
      </w:r>
      <w:r w:rsidR="00CA3FB4">
        <w:t xml:space="preserve"> pronouns occur in simple form </w:t>
      </w:r>
      <w:r>
        <w:t xml:space="preserve">in </w:t>
      </w:r>
      <w:r w:rsidR="007C5E06">
        <w:t xml:space="preserve">the same </w:t>
      </w:r>
      <w:r>
        <w:t>clause-initial position</w:t>
      </w:r>
      <w:r w:rsidR="007C5E06">
        <w:t xml:space="preserve"> as subject NPs. Nonpronominal NPs are not doubled by (resumptive) 3Sg or 3Pl subject pronouns.</w:t>
      </w:r>
    </w:p>
    <w:p w14:paraId="63E456D4" w14:textId="1DDD7B48" w:rsidR="00B90186" w:rsidRDefault="007C5E06" w:rsidP="00DA54FF">
      <w:r>
        <w:lastRenderedPageBreak/>
        <w:tab/>
        <w:t>Subject pronouns</w:t>
      </w:r>
      <w:r w:rsidR="00DA54FF">
        <w:t xml:space="preserve"> are followed by </w:t>
      </w:r>
      <w:r w:rsidR="00CA3FB4">
        <w:t xml:space="preserve">the </w:t>
      </w:r>
      <w:r w:rsidR="00DA54FF">
        <w:t>inflectional (aspectual) particles</w:t>
      </w:r>
      <w:r w:rsidR="00CA3FB4">
        <w:t xml:space="preserve"> if there is one. If not, they are followed by the first</w:t>
      </w:r>
      <w:r w:rsidR="00DA54FF">
        <w:t xml:space="preserve"> word of the VP, either an object NP or an intransitive verb.</w:t>
      </w:r>
      <w:r w:rsidR="00B90186">
        <w:t xml:space="preserve"> </w:t>
      </w:r>
      <w:r w:rsidR="00CA3FB4">
        <w:t xml:space="preserve">There are some tonal interactions between subject pronouns and following words or inflectional particles. The forms in (xx1) are basic. </w:t>
      </w:r>
    </w:p>
    <w:p w14:paraId="09DB2D2B" w14:textId="77777777" w:rsidR="00DA54FF" w:rsidRDefault="00DA54FF" w:rsidP="00DA54FF"/>
    <w:p w14:paraId="67DA8F13" w14:textId="78D40389" w:rsidR="00DA54FF" w:rsidRDefault="00B90186" w:rsidP="00DA54FF">
      <w:pPr>
        <w:tabs>
          <w:tab w:val="clear" w:pos="369"/>
          <w:tab w:val="left" w:pos="720"/>
          <w:tab w:val="left" w:pos="1620"/>
          <w:tab w:val="left" w:pos="2610"/>
          <w:tab w:val="left" w:pos="3690"/>
          <w:tab w:val="left" w:pos="5040"/>
        </w:tabs>
      </w:pPr>
      <w:r>
        <w:t>(xx1</w:t>
      </w:r>
      <w:r w:rsidR="00DA54FF">
        <w:t>)</w:t>
      </w:r>
      <w:r w:rsidR="00DA54FF">
        <w:tab/>
        <w:t>Subject pronouns</w:t>
      </w:r>
    </w:p>
    <w:p w14:paraId="4EBD578D" w14:textId="77777777" w:rsidR="00DA54FF" w:rsidRDefault="00DA54FF" w:rsidP="00DA54FF">
      <w:pPr>
        <w:tabs>
          <w:tab w:val="clear" w:pos="369"/>
          <w:tab w:val="left" w:pos="720"/>
          <w:tab w:val="left" w:pos="1620"/>
          <w:tab w:val="left" w:pos="2610"/>
          <w:tab w:val="left" w:pos="3690"/>
          <w:tab w:val="left" w:pos="5040"/>
        </w:tabs>
      </w:pPr>
    </w:p>
    <w:p w14:paraId="420F60F1" w14:textId="54CF4B20" w:rsidR="00B90186" w:rsidRDefault="00B90186" w:rsidP="00B90186">
      <w:pPr>
        <w:tabs>
          <w:tab w:val="clear" w:pos="369"/>
          <w:tab w:val="left" w:pos="720"/>
          <w:tab w:val="left" w:pos="1080"/>
          <w:tab w:val="left" w:pos="2340"/>
          <w:tab w:val="left" w:pos="3600"/>
          <w:tab w:val="left" w:pos="5040"/>
        </w:tabs>
      </w:pPr>
      <w:r>
        <w:tab/>
      </w:r>
      <w:r>
        <w:tab/>
      </w:r>
      <w:r>
        <w:tab/>
        <w:t>regular</w:t>
      </w:r>
      <w:r>
        <w:tab/>
      </w:r>
    </w:p>
    <w:p w14:paraId="6306C6C1" w14:textId="77777777" w:rsidR="00B90186" w:rsidRDefault="00B90186" w:rsidP="00B90186">
      <w:pPr>
        <w:tabs>
          <w:tab w:val="clear" w:pos="369"/>
          <w:tab w:val="left" w:pos="720"/>
          <w:tab w:val="left" w:pos="1080"/>
          <w:tab w:val="left" w:pos="2340"/>
          <w:tab w:val="left" w:pos="3600"/>
          <w:tab w:val="left" w:pos="5040"/>
        </w:tabs>
      </w:pPr>
    </w:p>
    <w:p w14:paraId="6D029B4F" w14:textId="180D10A0" w:rsidR="00B90186" w:rsidRDefault="00B90186" w:rsidP="00B90186">
      <w:pPr>
        <w:tabs>
          <w:tab w:val="clear" w:pos="369"/>
          <w:tab w:val="left" w:pos="720"/>
          <w:tab w:val="left" w:pos="1080"/>
          <w:tab w:val="left" w:pos="2340"/>
          <w:tab w:val="left" w:pos="3600"/>
          <w:tab w:val="left" w:pos="5040"/>
        </w:tabs>
      </w:pPr>
      <w:r>
        <w:tab/>
        <w:t>a. singular</w:t>
      </w:r>
    </w:p>
    <w:p w14:paraId="33B18FA3" w14:textId="5D59A5AE" w:rsidR="00B90186" w:rsidRPr="00B90186" w:rsidRDefault="00B90186" w:rsidP="00B90186">
      <w:pPr>
        <w:tabs>
          <w:tab w:val="clear" w:pos="369"/>
          <w:tab w:val="left" w:pos="720"/>
          <w:tab w:val="left" w:pos="1080"/>
          <w:tab w:val="left" w:pos="2340"/>
          <w:tab w:val="left" w:pos="3600"/>
          <w:tab w:val="left" w:pos="5040"/>
        </w:tabs>
        <w:rPr>
          <w:i/>
        </w:rPr>
      </w:pPr>
      <w:r>
        <w:tab/>
        <w:t xml:space="preserve">   </w:t>
      </w:r>
      <w:r>
        <w:rPr>
          <w:i/>
        </w:rPr>
        <w:t>1st/2nd</w:t>
      </w:r>
    </w:p>
    <w:p w14:paraId="05ECBCBB" w14:textId="2F81FFE4" w:rsidR="00DA54FF" w:rsidRPr="00B90186" w:rsidRDefault="00DA54FF" w:rsidP="00B90186">
      <w:pPr>
        <w:tabs>
          <w:tab w:val="clear" w:pos="369"/>
          <w:tab w:val="left" w:pos="720"/>
          <w:tab w:val="left" w:pos="1080"/>
          <w:tab w:val="left" w:pos="2340"/>
          <w:tab w:val="left" w:pos="3600"/>
          <w:tab w:val="left" w:pos="5040"/>
        </w:tabs>
      </w:pPr>
      <w:r>
        <w:tab/>
      </w:r>
      <w:r w:rsidR="00B90186">
        <w:tab/>
      </w:r>
      <w:r>
        <w:t>1Sg</w:t>
      </w:r>
      <w:r>
        <w:tab/>
      </w:r>
      <w:r w:rsidRPr="005961F5">
        <w:rPr>
          <w:rFonts w:ascii="Doulos SIL" w:hAnsi="Doulos SIL"/>
          <w:i/>
          <w:color w:val="0000FF"/>
        </w:rPr>
        <w:t>mā</w:t>
      </w:r>
      <w:r w:rsidR="00B90186">
        <w:tab/>
      </w:r>
    </w:p>
    <w:p w14:paraId="799514C9" w14:textId="29428B92" w:rsidR="00DA54FF" w:rsidRPr="00B90186" w:rsidRDefault="00DA54FF" w:rsidP="00B90186">
      <w:pPr>
        <w:tabs>
          <w:tab w:val="clear" w:pos="369"/>
          <w:tab w:val="left" w:pos="720"/>
          <w:tab w:val="left" w:pos="1080"/>
          <w:tab w:val="left" w:pos="2340"/>
          <w:tab w:val="left" w:pos="3600"/>
          <w:tab w:val="left" w:pos="5040"/>
        </w:tabs>
      </w:pPr>
      <w:r>
        <w:tab/>
      </w:r>
      <w:r w:rsidR="00B90186">
        <w:tab/>
      </w:r>
      <w:r>
        <w:t>2Sg</w:t>
      </w:r>
      <w:r>
        <w:tab/>
      </w:r>
      <w:r w:rsidRPr="005961F5">
        <w:rPr>
          <w:rFonts w:ascii="Doulos SIL" w:hAnsi="Doulos SIL"/>
          <w:i/>
          <w:color w:val="0000FF"/>
        </w:rPr>
        <w:t>wō</w:t>
      </w:r>
      <w:r w:rsidR="00B90186">
        <w:tab/>
      </w:r>
    </w:p>
    <w:p w14:paraId="56E1AFE2" w14:textId="51B98A98" w:rsidR="00B90186" w:rsidRPr="00B90186" w:rsidRDefault="00B90186" w:rsidP="00B90186">
      <w:pPr>
        <w:tabs>
          <w:tab w:val="clear" w:pos="369"/>
          <w:tab w:val="left" w:pos="720"/>
          <w:tab w:val="left" w:pos="1080"/>
          <w:tab w:val="left" w:pos="2340"/>
          <w:tab w:val="left" w:pos="3600"/>
          <w:tab w:val="left" w:pos="5040"/>
        </w:tabs>
        <w:rPr>
          <w:i/>
        </w:rPr>
      </w:pPr>
      <w:r>
        <w:tab/>
        <w:t xml:space="preserve">   </w:t>
      </w:r>
      <w:r w:rsidR="007C5E06">
        <w:rPr>
          <w:i/>
        </w:rPr>
        <w:t>3r</w:t>
      </w:r>
      <w:r>
        <w:rPr>
          <w:i/>
        </w:rPr>
        <w:t>d</w:t>
      </w:r>
    </w:p>
    <w:p w14:paraId="13BCF62B" w14:textId="1FF11402" w:rsidR="00DA54FF" w:rsidRPr="00B90186" w:rsidRDefault="00DA54FF" w:rsidP="00B90186">
      <w:pPr>
        <w:tabs>
          <w:tab w:val="clear" w:pos="369"/>
          <w:tab w:val="left" w:pos="720"/>
          <w:tab w:val="left" w:pos="1080"/>
          <w:tab w:val="left" w:pos="2340"/>
          <w:tab w:val="left" w:pos="3600"/>
          <w:tab w:val="left" w:pos="5040"/>
        </w:tabs>
      </w:pPr>
      <w:r w:rsidRPr="005961F5">
        <w:tab/>
      </w:r>
      <w:r w:rsidR="00B90186" w:rsidRPr="005961F5">
        <w:tab/>
      </w:r>
      <w:r w:rsidRPr="005961F5">
        <w:t>3SgHum</w:t>
      </w:r>
      <w:r w:rsidRPr="005961F5">
        <w:tab/>
      </w:r>
      <w:r w:rsidRPr="00986631">
        <w:rPr>
          <w:rFonts w:ascii="Doulos SIL" w:hAnsi="Doulos SIL"/>
          <w:i/>
          <w:color w:val="0000FF"/>
        </w:rPr>
        <w:t>à</w:t>
      </w:r>
      <w:r w:rsidR="00B90186">
        <w:tab/>
      </w:r>
    </w:p>
    <w:p w14:paraId="64293E29" w14:textId="5E049512" w:rsidR="00DA54FF" w:rsidRPr="00B90186" w:rsidRDefault="00DA54FF" w:rsidP="00B90186">
      <w:pPr>
        <w:tabs>
          <w:tab w:val="clear" w:pos="369"/>
          <w:tab w:val="left" w:pos="720"/>
          <w:tab w:val="left" w:pos="1080"/>
          <w:tab w:val="left" w:pos="2340"/>
          <w:tab w:val="left" w:pos="3600"/>
          <w:tab w:val="left" w:pos="5040"/>
        </w:tabs>
      </w:pPr>
      <w:r>
        <w:tab/>
      </w:r>
      <w:r w:rsidR="00B90186">
        <w:tab/>
      </w:r>
      <w:r>
        <w:t>3SgNonh</w:t>
      </w:r>
      <w:r>
        <w:tab/>
      </w:r>
      <w:r w:rsidRPr="00986631">
        <w:rPr>
          <w:rFonts w:ascii="Doulos SIL" w:hAnsi="Doulos SIL"/>
          <w:i/>
          <w:color w:val="0000FF"/>
        </w:rPr>
        <w:t>è</w:t>
      </w:r>
      <w:r w:rsidR="00CA3FB4">
        <w:t xml:space="preserve"> </w:t>
      </w:r>
      <w:r w:rsidR="00B90186">
        <w:tab/>
      </w:r>
    </w:p>
    <w:p w14:paraId="0A432DFC" w14:textId="77777777" w:rsidR="00B90186" w:rsidRDefault="00B90186" w:rsidP="00B90186">
      <w:pPr>
        <w:tabs>
          <w:tab w:val="clear" w:pos="369"/>
          <w:tab w:val="left" w:pos="720"/>
          <w:tab w:val="left" w:pos="1080"/>
          <w:tab w:val="left" w:pos="2340"/>
          <w:tab w:val="left" w:pos="3600"/>
          <w:tab w:val="left" w:pos="5040"/>
        </w:tabs>
      </w:pPr>
    </w:p>
    <w:p w14:paraId="48438565" w14:textId="6161412A" w:rsidR="00B90186" w:rsidRDefault="00B90186" w:rsidP="00B90186">
      <w:pPr>
        <w:tabs>
          <w:tab w:val="clear" w:pos="369"/>
          <w:tab w:val="left" w:pos="720"/>
          <w:tab w:val="left" w:pos="1080"/>
          <w:tab w:val="left" w:pos="2340"/>
          <w:tab w:val="left" w:pos="3600"/>
          <w:tab w:val="left" w:pos="5040"/>
        </w:tabs>
      </w:pPr>
      <w:r>
        <w:tab/>
        <w:t>b. plural</w:t>
      </w:r>
    </w:p>
    <w:p w14:paraId="0FBE1947" w14:textId="20760DA2" w:rsidR="00B90186" w:rsidRPr="00B90186" w:rsidRDefault="00B90186" w:rsidP="00B90186">
      <w:pPr>
        <w:tabs>
          <w:tab w:val="clear" w:pos="369"/>
          <w:tab w:val="left" w:pos="720"/>
          <w:tab w:val="left" w:pos="1080"/>
          <w:tab w:val="left" w:pos="2340"/>
          <w:tab w:val="left" w:pos="3600"/>
          <w:tab w:val="left" w:pos="5040"/>
        </w:tabs>
      </w:pPr>
      <w:r>
        <w:tab/>
      </w:r>
      <w:r>
        <w:tab/>
        <w:t>1Pl</w:t>
      </w:r>
      <w:r>
        <w:tab/>
      </w:r>
      <w:r w:rsidRPr="00986631">
        <w:rPr>
          <w:rFonts w:ascii="Doulos SIL" w:hAnsi="Doulos SIL"/>
          <w:i/>
          <w:color w:val="0000FF"/>
        </w:rPr>
        <w:t>mùʔùⁿ</w:t>
      </w:r>
      <w:r w:rsidR="00CA3FB4">
        <w:t xml:space="preserve"> </w:t>
      </w:r>
      <w:r>
        <w:tab/>
      </w:r>
    </w:p>
    <w:p w14:paraId="485460A8" w14:textId="6BF5BAD1" w:rsidR="00B90186" w:rsidRPr="00B90186" w:rsidRDefault="00B90186" w:rsidP="00B90186">
      <w:pPr>
        <w:tabs>
          <w:tab w:val="clear" w:pos="369"/>
          <w:tab w:val="left" w:pos="720"/>
          <w:tab w:val="left" w:pos="1080"/>
          <w:tab w:val="left" w:pos="2340"/>
          <w:tab w:val="left" w:pos="3600"/>
          <w:tab w:val="left" w:pos="5040"/>
        </w:tabs>
      </w:pPr>
      <w:r>
        <w:tab/>
      </w:r>
      <w:r>
        <w:tab/>
        <w:t>2Pl</w:t>
      </w:r>
      <w:r>
        <w:tab/>
      </w:r>
      <w:r w:rsidRPr="005961F5">
        <w:rPr>
          <w:rFonts w:ascii="Doulos SIL" w:hAnsi="Doulos SIL"/>
          <w:i/>
          <w:color w:val="0000FF"/>
        </w:rPr>
        <w:t>ēēⁿ</w:t>
      </w:r>
      <w:r>
        <w:tab/>
      </w:r>
    </w:p>
    <w:p w14:paraId="521BA985" w14:textId="0250BB0C" w:rsidR="00B90186" w:rsidRPr="00B90186" w:rsidRDefault="00B90186" w:rsidP="00B90186">
      <w:pPr>
        <w:tabs>
          <w:tab w:val="clear" w:pos="369"/>
          <w:tab w:val="left" w:pos="720"/>
          <w:tab w:val="left" w:pos="1080"/>
          <w:tab w:val="left" w:pos="2340"/>
          <w:tab w:val="left" w:pos="3600"/>
          <w:tab w:val="left" w:pos="5040"/>
        </w:tabs>
      </w:pPr>
      <w:r>
        <w:tab/>
      </w:r>
      <w:r>
        <w:tab/>
        <w:t>3PlHum</w:t>
      </w:r>
      <w:r>
        <w:tab/>
      </w:r>
      <w:r w:rsidRPr="00986631">
        <w:rPr>
          <w:rFonts w:ascii="Doulos SIL" w:hAnsi="Doulos SIL"/>
          <w:i/>
          <w:color w:val="0000FF"/>
        </w:rPr>
        <w:t>ààⁿ</w:t>
      </w:r>
      <w:r>
        <w:tab/>
      </w:r>
    </w:p>
    <w:p w14:paraId="5F7BEAF9" w14:textId="6E247042" w:rsidR="00DA54FF" w:rsidRPr="00B90186" w:rsidRDefault="00DA54FF" w:rsidP="00B90186">
      <w:pPr>
        <w:tabs>
          <w:tab w:val="clear" w:pos="369"/>
          <w:tab w:val="left" w:pos="720"/>
          <w:tab w:val="left" w:pos="1080"/>
          <w:tab w:val="left" w:pos="2340"/>
          <w:tab w:val="left" w:pos="3600"/>
          <w:tab w:val="left" w:pos="5040"/>
        </w:tabs>
      </w:pPr>
      <w:r>
        <w:tab/>
      </w:r>
      <w:r w:rsidR="00B90186">
        <w:tab/>
      </w:r>
      <w:r>
        <w:t>3PlNonh</w:t>
      </w:r>
      <w:r>
        <w:tab/>
      </w:r>
      <w:r w:rsidRPr="00986631">
        <w:rPr>
          <w:rFonts w:ascii="Doulos SIL" w:hAnsi="Doulos SIL"/>
          <w:i/>
          <w:color w:val="0000FF"/>
        </w:rPr>
        <w:t>èèⁿ</w:t>
      </w:r>
      <w:r w:rsidRPr="00DA54FF">
        <w:t xml:space="preserve"> </w:t>
      </w:r>
      <w:r w:rsidR="00B90186">
        <w:tab/>
      </w:r>
    </w:p>
    <w:p w14:paraId="52B68006" w14:textId="77777777" w:rsidR="00DA54FF" w:rsidRDefault="00DA54FF" w:rsidP="00B90186"/>
    <w:p w14:paraId="20B16494" w14:textId="5FFC14D4" w:rsidR="00F41D81" w:rsidRPr="00F41D81" w:rsidRDefault="00F41D81" w:rsidP="00B90186">
      <w:r>
        <w:t>The plural in (xx1b) are bimoraic and either M</w:t>
      </w:r>
      <w:r>
        <w:noBreakHyphen/>
        <w:t xml:space="preserve"> or L</w:t>
      </w:r>
      <w:r>
        <w:noBreakHyphen/>
        <w:t>toned, so before an L</w:t>
      </w:r>
      <w:r>
        <w:noBreakHyphen/>
        <w:t xml:space="preserve">tone they are subject to Final Tone-Raising, resulting in </w:t>
      </w:r>
      <w:r w:rsidRPr="00986631">
        <w:rPr>
          <w:rFonts w:ascii="Doulos SIL" w:hAnsi="Doulos SIL"/>
          <w:i/>
          <w:color w:val="0000FF"/>
        </w:rPr>
        <w:t>mùʔ</w:t>
      </w:r>
      <w:r>
        <w:rPr>
          <w:rFonts w:ascii="Doulos SIL" w:hAnsi="Doulos SIL"/>
          <w:i/>
          <w:color w:val="0000FF"/>
        </w:rPr>
        <w:t>ú</w:t>
      </w:r>
      <w:r w:rsidRPr="00986631">
        <w:rPr>
          <w:rFonts w:ascii="Doulos SIL" w:hAnsi="Doulos SIL"/>
          <w:i/>
          <w:color w:val="0000FF"/>
        </w:rPr>
        <w:t>ⁿ</w:t>
      </w:r>
      <w:r>
        <w:t xml:space="preserve">, </w:t>
      </w:r>
      <w:r>
        <w:rPr>
          <w:rFonts w:ascii="Doulos SIL" w:hAnsi="Doulos SIL"/>
          <w:i/>
          <w:color w:val="0000FF"/>
        </w:rPr>
        <w:t>ēé</w:t>
      </w:r>
      <w:r w:rsidRPr="005961F5">
        <w:rPr>
          <w:rFonts w:ascii="Doulos SIL" w:hAnsi="Doulos SIL"/>
          <w:i/>
          <w:color w:val="0000FF"/>
        </w:rPr>
        <w:t>ⁿ</w:t>
      </w:r>
      <w:r>
        <w:t xml:space="preserve">, </w:t>
      </w:r>
      <w:r>
        <w:rPr>
          <w:rFonts w:ascii="Doulos SIL" w:hAnsi="Doulos SIL"/>
          <w:i/>
          <w:color w:val="0000FF"/>
        </w:rPr>
        <w:t>àá</w:t>
      </w:r>
      <w:r w:rsidRPr="00986631">
        <w:rPr>
          <w:rFonts w:ascii="Doulos SIL" w:hAnsi="Doulos SIL"/>
          <w:i/>
          <w:color w:val="0000FF"/>
        </w:rPr>
        <w:t>ⁿ</w:t>
      </w:r>
      <w:r>
        <w:t xml:space="preserve">, and </w:t>
      </w:r>
      <w:r>
        <w:rPr>
          <w:rFonts w:ascii="Doulos SIL" w:hAnsi="Doulos SIL"/>
          <w:i/>
          <w:color w:val="0000FF"/>
        </w:rPr>
        <w:t>èé</w:t>
      </w:r>
      <w:r w:rsidRPr="00986631">
        <w:rPr>
          <w:rFonts w:ascii="Doulos SIL" w:hAnsi="Doulos SIL"/>
          <w:i/>
          <w:color w:val="0000FF"/>
        </w:rPr>
        <w:t>ⁿ</w:t>
      </w:r>
      <w:r>
        <w:t>.</w:t>
      </w:r>
    </w:p>
    <w:p w14:paraId="3F1BA31F" w14:textId="6B8D0F08" w:rsidR="00F41D81" w:rsidRDefault="00F41D81" w:rsidP="00B90186">
      <w:r>
        <w:tab/>
        <w:t>Further detail on these pronominals in combinations where they precede verbs or inflectional particles are given in chapter 10.</w:t>
      </w:r>
    </w:p>
    <w:p w14:paraId="57110848" w14:textId="77777777" w:rsidR="005961F5" w:rsidRDefault="005961F5" w:rsidP="005961F5"/>
    <w:p w14:paraId="4377839A" w14:textId="77777777" w:rsidR="005961F5" w:rsidRDefault="005961F5" w:rsidP="005961F5"/>
    <w:p w14:paraId="5B0095CB" w14:textId="77777777" w:rsidR="005961F5" w:rsidRDefault="005961F5" w:rsidP="005961F5">
      <w:pPr>
        <w:pStyle w:val="Heading4"/>
      </w:pPr>
      <w:bookmarkStart w:id="596" w:name="_Toc337411961"/>
      <w:r>
        <w:t>Possessor pronouns</w:t>
      </w:r>
      <w:bookmarkEnd w:id="596"/>
    </w:p>
    <w:p w14:paraId="407F6756" w14:textId="06A506D7" w:rsidR="005961F5" w:rsidRDefault="005961F5" w:rsidP="005961F5">
      <w:r>
        <w:t>The possessor pronouns are identical to the subject pronouns. They precede the possessum, without a genitive morpheme. The paradigm</w:t>
      </w:r>
      <w:r w:rsidR="00F41D81">
        <w:t>,</w:t>
      </w:r>
      <w:r>
        <w:t xml:space="preserve"> and examples</w:t>
      </w:r>
      <w:r w:rsidR="00F41D81">
        <w:t xml:space="preserve"> with ‘sickle’ and ‘father’</w:t>
      </w:r>
      <w:r>
        <w:t xml:space="preserve"> are in (xx1). </w:t>
      </w:r>
    </w:p>
    <w:p w14:paraId="72AC18DE" w14:textId="77777777" w:rsidR="005961F5" w:rsidRDefault="005961F5" w:rsidP="005961F5"/>
    <w:p w14:paraId="4F42F98E" w14:textId="77777777" w:rsidR="005961F5" w:rsidRDefault="005961F5" w:rsidP="005961F5">
      <w:pPr>
        <w:tabs>
          <w:tab w:val="clear" w:pos="369"/>
          <w:tab w:val="left" w:pos="720"/>
        </w:tabs>
      </w:pPr>
      <w:r>
        <w:t>(xx1)</w:t>
      </w:r>
      <w:r>
        <w:tab/>
        <w:t>Possessor pronouns</w:t>
      </w:r>
    </w:p>
    <w:p w14:paraId="576C8EA2" w14:textId="77777777" w:rsidR="005961F5" w:rsidRDefault="005961F5" w:rsidP="005961F5">
      <w:pPr>
        <w:tabs>
          <w:tab w:val="clear" w:pos="369"/>
          <w:tab w:val="left" w:pos="720"/>
        </w:tabs>
      </w:pPr>
    </w:p>
    <w:p w14:paraId="34DD1CD4" w14:textId="6EFFD7FE" w:rsidR="005961F5" w:rsidRPr="00F52190" w:rsidRDefault="005961F5" w:rsidP="005961F5">
      <w:pPr>
        <w:tabs>
          <w:tab w:val="clear" w:pos="369"/>
          <w:tab w:val="left" w:pos="720"/>
          <w:tab w:val="left" w:pos="1080"/>
          <w:tab w:val="left" w:pos="2340"/>
          <w:tab w:val="left" w:pos="3600"/>
          <w:tab w:val="left" w:pos="5400"/>
        </w:tabs>
      </w:pPr>
      <w:r>
        <w:tab/>
      </w:r>
      <w:r>
        <w:tab/>
      </w:r>
      <w:r>
        <w:tab/>
        <w:t>possessor</w:t>
      </w:r>
      <w:r>
        <w:tab/>
      </w:r>
      <w:r w:rsidRPr="00986631">
        <w:rPr>
          <w:rFonts w:ascii="Doulos SIL" w:hAnsi="Doulos SIL"/>
          <w:i/>
          <w:color w:val="0000FF"/>
        </w:rPr>
        <w:t>wùrɔ̀tɔ̀-rɔ́</w:t>
      </w:r>
      <w:r w:rsidR="00F52190">
        <w:t xml:space="preserve"> ‘sickle’</w:t>
      </w:r>
      <w:r w:rsidRPr="00986631">
        <w:rPr>
          <w:rFonts w:ascii="Doulos SIL" w:hAnsi="Doulos SIL"/>
          <w:i/>
          <w:color w:val="0000FF"/>
        </w:rPr>
        <w:tab/>
        <w:t>jɛ́-ná</w:t>
      </w:r>
      <w:r w:rsidR="00F52190">
        <w:t xml:space="preserve"> ‘father’</w:t>
      </w:r>
    </w:p>
    <w:p w14:paraId="21A7BEB8" w14:textId="77777777" w:rsidR="005961F5" w:rsidRDefault="005961F5" w:rsidP="005961F5">
      <w:pPr>
        <w:tabs>
          <w:tab w:val="clear" w:pos="369"/>
          <w:tab w:val="left" w:pos="720"/>
          <w:tab w:val="left" w:pos="1080"/>
          <w:tab w:val="left" w:pos="2340"/>
          <w:tab w:val="left" w:pos="3600"/>
          <w:tab w:val="left" w:pos="5400"/>
        </w:tabs>
      </w:pPr>
      <w:r>
        <w:tab/>
        <w:t>a. singular</w:t>
      </w:r>
    </w:p>
    <w:p w14:paraId="3B4C5A2F" w14:textId="77777777" w:rsidR="005961F5" w:rsidRPr="00B90186" w:rsidRDefault="005961F5" w:rsidP="005961F5">
      <w:pPr>
        <w:tabs>
          <w:tab w:val="clear" w:pos="369"/>
          <w:tab w:val="left" w:pos="720"/>
          <w:tab w:val="left" w:pos="1080"/>
          <w:tab w:val="left" w:pos="2340"/>
          <w:tab w:val="left" w:pos="3600"/>
          <w:tab w:val="left" w:pos="5400"/>
        </w:tabs>
        <w:rPr>
          <w:i/>
        </w:rPr>
      </w:pPr>
      <w:r>
        <w:tab/>
        <w:t xml:space="preserve">   </w:t>
      </w:r>
      <w:r>
        <w:rPr>
          <w:i/>
        </w:rPr>
        <w:t>1st/2nd</w:t>
      </w:r>
    </w:p>
    <w:p w14:paraId="7B2C7F88" w14:textId="7C3872E1" w:rsidR="005961F5" w:rsidRPr="00986631" w:rsidRDefault="005961F5" w:rsidP="005961F5">
      <w:pPr>
        <w:tabs>
          <w:tab w:val="clear" w:pos="369"/>
          <w:tab w:val="left" w:pos="720"/>
          <w:tab w:val="left" w:pos="1080"/>
          <w:tab w:val="left" w:pos="2340"/>
          <w:tab w:val="left" w:pos="3600"/>
          <w:tab w:val="left" w:pos="5400"/>
        </w:tabs>
        <w:rPr>
          <w:rFonts w:ascii="Doulos SIL" w:hAnsi="Doulos SIL"/>
          <w:i/>
          <w:color w:val="0000FF"/>
        </w:rPr>
      </w:pPr>
      <w:r>
        <w:tab/>
      </w:r>
      <w:r>
        <w:tab/>
        <w:t>1Sg</w:t>
      </w:r>
      <w:r>
        <w:tab/>
      </w:r>
      <w:r w:rsidRPr="00931D16">
        <w:rPr>
          <w:rFonts w:ascii="Doulos SIL" w:hAnsi="Doulos SIL"/>
          <w:i/>
          <w:color w:val="0000FF"/>
        </w:rPr>
        <w:t>mā</w:t>
      </w:r>
      <w:r>
        <w:tab/>
      </w:r>
      <w:r w:rsidRPr="00986631">
        <w:rPr>
          <w:rFonts w:ascii="Doulos SIL" w:hAnsi="Doulos SIL"/>
          <w:i/>
          <w:color w:val="0000FF"/>
        </w:rPr>
        <w:t>mā wùrɔ̀tɔ̀-rɔ́</w:t>
      </w:r>
      <w:r>
        <w:tab/>
      </w:r>
      <w:r w:rsidRPr="00986631">
        <w:rPr>
          <w:rFonts w:ascii="Doulos SIL" w:hAnsi="Doulos SIL"/>
          <w:i/>
          <w:color w:val="0000FF"/>
        </w:rPr>
        <w:t>mā j</w:t>
      </w:r>
      <w:r w:rsidR="00F41D81">
        <w:rPr>
          <w:rFonts w:ascii="Doulos SIL" w:hAnsi="Doulos SIL"/>
          <w:i/>
          <w:color w:val="0000FF"/>
        </w:rPr>
        <w:t>ɛ̄-nā</w:t>
      </w:r>
    </w:p>
    <w:p w14:paraId="75258907" w14:textId="2DF26F15" w:rsidR="005961F5" w:rsidRPr="00B90186" w:rsidRDefault="005961F5" w:rsidP="005961F5">
      <w:pPr>
        <w:tabs>
          <w:tab w:val="clear" w:pos="369"/>
          <w:tab w:val="left" w:pos="720"/>
          <w:tab w:val="left" w:pos="1080"/>
          <w:tab w:val="left" w:pos="2340"/>
          <w:tab w:val="left" w:pos="3600"/>
          <w:tab w:val="left" w:pos="5400"/>
        </w:tabs>
      </w:pPr>
      <w:r>
        <w:tab/>
      </w:r>
      <w:r>
        <w:tab/>
        <w:t>2Sg</w:t>
      </w:r>
      <w:r>
        <w:tab/>
      </w:r>
      <w:r w:rsidRPr="00931D16">
        <w:rPr>
          <w:rFonts w:ascii="Doulos SIL" w:hAnsi="Doulos SIL"/>
          <w:i/>
          <w:color w:val="0000FF"/>
        </w:rPr>
        <w:t>wō</w:t>
      </w:r>
      <w:r w:rsidRPr="00931D16">
        <w:t xml:space="preserve"> </w:t>
      </w:r>
      <w:r>
        <w:tab/>
      </w:r>
      <w:r w:rsidRPr="00986631">
        <w:rPr>
          <w:rFonts w:ascii="Doulos SIL" w:hAnsi="Doulos SIL"/>
          <w:i/>
          <w:color w:val="0000FF"/>
        </w:rPr>
        <w:t>wō wùrɔ̀tɔ̀-rɔ́</w:t>
      </w:r>
      <w:r w:rsidRPr="00986631">
        <w:rPr>
          <w:rFonts w:ascii="Doulos SIL" w:hAnsi="Doulos SIL"/>
          <w:i/>
          <w:color w:val="0000FF"/>
        </w:rPr>
        <w:tab/>
        <w:t>wō j</w:t>
      </w:r>
      <w:r w:rsidR="00F41D81">
        <w:rPr>
          <w:rFonts w:ascii="Doulos SIL" w:hAnsi="Doulos SIL"/>
          <w:i/>
          <w:color w:val="0000FF"/>
        </w:rPr>
        <w:t>ɛ̄-nā</w:t>
      </w:r>
    </w:p>
    <w:p w14:paraId="3C06BEDD" w14:textId="77777777" w:rsidR="005961F5" w:rsidRPr="00B90186" w:rsidRDefault="005961F5" w:rsidP="005961F5">
      <w:pPr>
        <w:tabs>
          <w:tab w:val="clear" w:pos="369"/>
          <w:tab w:val="left" w:pos="720"/>
          <w:tab w:val="left" w:pos="1080"/>
          <w:tab w:val="left" w:pos="2340"/>
          <w:tab w:val="left" w:pos="3600"/>
          <w:tab w:val="left" w:pos="5400"/>
        </w:tabs>
        <w:rPr>
          <w:i/>
        </w:rPr>
      </w:pPr>
      <w:r>
        <w:tab/>
        <w:t xml:space="preserve">   </w:t>
      </w:r>
      <w:r>
        <w:rPr>
          <w:i/>
        </w:rPr>
        <w:t>3rd</w:t>
      </w:r>
    </w:p>
    <w:p w14:paraId="69D4FEB9" w14:textId="77777777" w:rsidR="005961F5" w:rsidRPr="00986631" w:rsidRDefault="005961F5" w:rsidP="005961F5">
      <w:pPr>
        <w:tabs>
          <w:tab w:val="clear" w:pos="369"/>
          <w:tab w:val="left" w:pos="720"/>
          <w:tab w:val="left" w:pos="1080"/>
          <w:tab w:val="left" w:pos="2340"/>
          <w:tab w:val="left" w:pos="3600"/>
          <w:tab w:val="left" w:pos="5400"/>
        </w:tabs>
        <w:rPr>
          <w:rFonts w:ascii="Doulos SIL" w:hAnsi="Doulos SIL"/>
          <w:i/>
          <w:color w:val="0000FF"/>
        </w:rPr>
      </w:pPr>
      <w:r w:rsidRPr="009B2CEB">
        <w:tab/>
      </w:r>
      <w:r w:rsidRPr="009B2CEB">
        <w:tab/>
        <w:t>3SgHum</w:t>
      </w:r>
      <w:r w:rsidRPr="00986631">
        <w:rPr>
          <w:rFonts w:ascii="Doulos SIL" w:hAnsi="Doulos SIL"/>
          <w:i/>
          <w:color w:val="0000FF"/>
        </w:rPr>
        <w:tab/>
        <w:t xml:space="preserve">à </w:t>
      </w:r>
      <w:r w:rsidRPr="00986631">
        <w:rPr>
          <w:rFonts w:ascii="Doulos SIL" w:hAnsi="Doulos SIL"/>
          <w:i/>
          <w:color w:val="0000FF"/>
        </w:rPr>
        <w:tab/>
        <w:t>à wùrɔ̀tɔ̀-rɔ́</w:t>
      </w:r>
      <w:r w:rsidRPr="00986631">
        <w:rPr>
          <w:rFonts w:ascii="Doulos SIL" w:hAnsi="Doulos SIL"/>
          <w:i/>
          <w:color w:val="0000FF"/>
        </w:rPr>
        <w:tab/>
        <w:t>à jɛ̀-ná</w:t>
      </w:r>
    </w:p>
    <w:p w14:paraId="2B3CE244" w14:textId="77777777" w:rsidR="005961F5" w:rsidRPr="007C5E06" w:rsidRDefault="005961F5" w:rsidP="005961F5">
      <w:pPr>
        <w:tabs>
          <w:tab w:val="clear" w:pos="369"/>
          <w:tab w:val="left" w:pos="720"/>
          <w:tab w:val="left" w:pos="1080"/>
          <w:tab w:val="left" w:pos="2340"/>
          <w:tab w:val="left" w:pos="3600"/>
          <w:tab w:val="left" w:pos="5400"/>
        </w:tabs>
      </w:pPr>
      <w:r>
        <w:tab/>
      </w:r>
      <w:r>
        <w:tab/>
        <w:t>3SgNonh</w:t>
      </w:r>
      <w:r>
        <w:tab/>
      </w:r>
      <w:r w:rsidRPr="00986631">
        <w:rPr>
          <w:rFonts w:ascii="Doulos SIL" w:hAnsi="Doulos SIL"/>
          <w:i/>
          <w:color w:val="0000FF"/>
        </w:rPr>
        <w:t xml:space="preserve">è </w:t>
      </w:r>
      <w:r w:rsidRPr="00986631">
        <w:rPr>
          <w:rFonts w:ascii="Doulos SIL" w:hAnsi="Doulos SIL"/>
          <w:i/>
          <w:color w:val="0000FF"/>
        </w:rPr>
        <w:tab/>
        <w:t>è wùrɔ̀tɔ̀-rɔ́</w:t>
      </w:r>
      <w:r w:rsidRPr="00986631">
        <w:rPr>
          <w:rFonts w:ascii="Doulos SIL" w:hAnsi="Doulos SIL"/>
          <w:i/>
          <w:color w:val="0000FF"/>
        </w:rPr>
        <w:tab/>
        <w:t>è jɛ̀-ná</w:t>
      </w:r>
    </w:p>
    <w:p w14:paraId="59C1031F" w14:textId="77777777" w:rsidR="005961F5" w:rsidRDefault="005961F5" w:rsidP="005961F5">
      <w:pPr>
        <w:tabs>
          <w:tab w:val="clear" w:pos="369"/>
          <w:tab w:val="left" w:pos="720"/>
          <w:tab w:val="left" w:pos="1080"/>
          <w:tab w:val="left" w:pos="2340"/>
          <w:tab w:val="left" w:pos="3600"/>
          <w:tab w:val="left" w:pos="5400"/>
        </w:tabs>
      </w:pPr>
    </w:p>
    <w:p w14:paraId="5CA1B3D9" w14:textId="77777777" w:rsidR="005961F5" w:rsidRDefault="005961F5" w:rsidP="005961F5">
      <w:pPr>
        <w:tabs>
          <w:tab w:val="clear" w:pos="369"/>
          <w:tab w:val="left" w:pos="720"/>
          <w:tab w:val="left" w:pos="1080"/>
          <w:tab w:val="left" w:pos="2340"/>
          <w:tab w:val="left" w:pos="3600"/>
          <w:tab w:val="left" w:pos="5400"/>
        </w:tabs>
      </w:pPr>
      <w:r>
        <w:tab/>
        <w:t>b. plural</w:t>
      </w:r>
    </w:p>
    <w:p w14:paraId="427D61C6" w14:textId="77777777" w:rsidR="005961F5" w:rsidRPr="007C5E06" w:rsidRDefault="005961F5" w:rsidP="005961F5">
      <w:pPr>
        <w:tabs>
          <w:tab w:val="clear" w:pos="369"/>
          <w:tab w:val="left" w:pos="720"/>
          <w:tab w:val="left" w:pos="1080"/>
          <w:tab w:val="left" w:pos="2340"/>
          <w:tab w:val="left" w:pos="3600"/>
          <w:tab w:val="left" w:pos="5400"/>
        </w:tabs>
      </w:pPr>
      <w:r>
        <w:tab/>
      </w:r>
      <w:r>
        <w:tab/>
        <w:t>1Pl</w:t>
      </w:r>
      <w:r>
        <w:tab/>
      </w:r>
      <w:r w:rsidRPr="00986631">
        <w:rPr>
          <w:rFonts w:ascii="Doulos SIL" w:hAnsi="Doulos SIL"/>
          <w:i/>
          <w:color w:val="0000FF"/>
        </w:rPr>
        <w:t xml:space="preserve">mùʔùⁿ </w:t>
      </w:r>
      <w:r w:rsidRPr="00986631">
        <w:rPr>
          <w:rFonts w:ascii="Doulos SIL" w:hAnsi="Doulos SIL"/>
          <w:i/>
          <w:color w:val="0000FF"/>
        </w:rPr>
        <w:tab/>
        <w:t>mùʔúⁿ wùrɔ̀tɔ̀-rɔ́</w:t>
      </w:r>
      <w:r w:rsidRPr="00986631">
        <w:rPr>
          <w:rFonts w:ascii="Doulos SIL" w:hAnsi="Doulos SIL"/>
          <w:i/>
          <w:color w:val="0000FF"/>
        </w:rPr>
        <w:tab/>
        <w:t>mùʔùⁿ jɛ́-ná</w:t>
      </w:r>
    </w:p>
    <w:p w14:paraId="5F1CCFE1" w14:textId="263259B2" w:rsidR="005961F5" w:rsidRPr="00B90186" w:rsidRDefault="005961F5" w:rsidP="005961F5">
      <w:pPr>
        <w:tabs>
          <w:tab w:val="clear" w:pos="369"/>
          <w:tab w:val="left" w:pos="720"/>
          <w:tab w:val="left" w:pos="1080"/>
          <w:tab w:val="left" w:pos="2340"/>
          <w:tab w:val="left" w:pos="3600"/>
          <w:tab w:val="left" w:pos="5400"/>
        </w:tabs>
      </w:pPr>
      <w:r>
        <w:tab/>
      </w:r>
      <w:r>
        <w:tab/>
        <w:t>2Pl</w:t>
      </w:r>
      <w:r>
        <w:tab/>
      </w:r>
      <w:r w:rsidRPr="00986631">
        <w:rPr>
          <w:rFonts w:ascii="Doulos SIL" w:hAnsi="Doulos SIL"/>
          <w:i/>
          <w:color w:val="0000FF"/>
        </w:rPr>
        <w:t xml:space="preserve">ēēⁿ </w:t>
      </w:r>
      <w:r w:rsidRPr="00986631">
        <w:rPr>
          <w:rFonts w:ascii="Doulos SIL" w:hAnsi="Doulos SIL"/>
          <w:i/>
          <w:color w:val="0000FF"/>
        </w:rPr>
        <w:tab/>
        <w:t>ēéⁿ wùrɔ̀tɔ̀-rɔ́</w:t>
      </w:r>
      <w:r w:rsidRPr="00986631">
        <w:rPr>
          <w:rFonts w:ascii="Doulos SIL" w:hAnsi="Doulos SIL"/>
          <w:i/>
          <w:color w:val="0000FF"/>
        </w:rPr>
        <w:tab/>
        <w:t>ēēⁿ j</w:t>
      </w:r>
      <w:r w:rsidR="00F41D81">
        <w:rPr>
          <w:rFonts w:ascii="Doulos SIL" w:hAnsi="Doulos SIL"/>
          <w:i/>
          <w:color w:val="0000FF"/>
        </w:rPr>
        <w:t>ɛ̄-nā</w:t>
      </w:r>
    </w:p>
    <w:p w14:paraId="6F5FDA9B" w14:textId="77777777" w:rsidR="005961F5" w:rsidRPr="00986631" w:rsidRDefault="005961F5" w:rsidP="005961F5">
      <w:pPr>
        <w:tabs>
          <w:tab w:val="clear" w:pos="369"/>
          <w:tab w:val="left" w:pos="720"/>
          <w:tab w:val="left" w:pos="1080"/>
          <w:tab w:val="left" w:pos="2340"/>
          <w:tab w:val="left" w:pos="3600"/>
          <w:tab w:val="left" w:pos="5400"/>
        </w:tabs>
        <w:rPr>
          <w:rFonts w:ascii="Doulos SIL" w:hAnsi="Doulos SIL"/>
          <w:i/>
          <w:color w:val="0000FF"/>
        </w:rPr>
      </w:pPr>
      <w:r>
        <w:tab/>
      </w:r>
      <w:r>
        <w:tab/>
        <w:t>3PlHum</w:t>
      </w:r>
      <w:r>
        <w:tab/>
      </w:r>
      <w:r w:rsidRPr="00986631">
        <w:rPr>
          <w:rFonts w:ascii="Doulos SIL" w:hAnsi="Doulos SIL"/>
          <w:i/>
          <w:color w:val="0000FF"/>
        </w:rPr>
        <w:t xml:space="preserve">ààⁿ </w:t>
      </w:r>
      <w:r w:rsidRPr="00986631">
        <w:rPr>
          <w:rFonts w:ascii="Doulos SIL" w:hAnsi="Doulos SIL"/>
          <w:i/>
          <w:color w:val="0000FF"/>
        </w:rPr>
        <w:tab/>
        <w:t>àáⁿ wùrɔ̀tɔ̀-rɔ́</w:t>
      </w:r>
      <w:r w:rsidRPr="00986631">
        <w:rPr>
          <w:rFonts w:ascii="Doulos SIL" w:hAnsi="Doulos SIL"/>
          <w:i/>
          <w:color w:val="0000FF"/>
        </w:rPr>
        <w:tab/>
        <w:t>ààⁿ jɛ́-ná</w:t>
      </w:r>
    </w:p>
    <w:p w14:paraId="4B524D6A" w14:textId="77777777" w:rsidR="005961F5" w:rsidRPr="00B90186" w:rsidRDefault="005961F5" w:rsidP="005961F5">
      <w:pPr>
        <w:tabs>
          <w:tab w:val="clear" w:pos="369"/>
          <w:tab w:val="left" w:pos="720"/>
          <w:tab w:val="left" w:pos="1080"/>
          <w:tab w:val="left" w:pos="2340"/>
          <w:tab w:val="left" w:pos="3600"/>
          <w:tab w:val="left" w:pos="5400"/>
        </w:tabs>
      </w:pPr>
      <w:r>
        <w:tab/>
      </w:r>
      <w:r>
        <w:tab/>
        <w:t>3PlNonh</w:t>
      </w:r>
      <w:r>
        <w:tab/>
      </w:r>
      <w:r w:rsidRPr="00986631">
        <w:rPr>
          <w:rFonts w:ascii="Doulos SIL" w:hAnsi="Doulos SIL"/>
          <w:i/>
          <w:color w:val="0000FF"/>
        </w:rPr>
        <w:t>èèⁿ wú-rɔ́</w:t>
      </w:r>
      <w:r w:rsidRPr="00986631">
        <w:rPr>
          <w:rFonts w:ascii="Doulos SIL" w:hAnsi="Doulos SIL"/>
          <w:i/>
          <w:color w:val="0000FF"/>
        </w:rPr>
        <w:tab/>
        <w:t>èéⁿ wùrɔ̀tɔ̀-rɔ́</w:t>
      </w:r>
      <w:r w:rsidRPr="00986631">
        <w:rPr>
          <w:rFonts w:ascii="Doulos SIL" w:hAnsi="Doulos SIL"/>
          <w:i/>
          <w:color w:val="0000FF"/>
        </w:rPr>
        <w:tab/>
        <w:t>èè jɛ́-ná</w:t>
      </w:r>
      <w:r>
        <w:tab/>
      </w:r>
    </w:p>
    <w:p w14:paraId="2F70C4EF" w14:textId="77777777" w:rsidR="005961F5" w:rsidRDefault="005961F5" w:rsidP="005961F5"/>
    <w:p w14:paraId="74A7D85A" w14:textId="28032B7E" w:rsidR="00F41D81" w:rsidRDefault="00F41D81" w:rsidP="005961F5">
      <w:r>
        <w:t xml:space="preserve">The tones of the possessed noun are not directly relevant to this section. The details are complex and depend on alienability and on the number category of the possessor. See §6.2 for details. </w:t>
      </w:r>
    </w:p>
    <w:p w14:paraId="12E2EAAA" w14:textId="77777777" w:rsidR="003C5631" w:rsidRDefault="003C5631" w:rsidP="00DA54FF"/>
    <w:p w14:paraId="6ED2AE02" w14:textId="77777777" w:rsidR="005961F5" w:rsidRPr="002D209A" w:rsidRDefault="005961F5" w:rsidP="00DA54FF"/>
    <w:p w14:paraId="6BBDB520" w14:textId="1063F341" w:rsidR="00DA54FF" w:rsidRDefault="00F41D81" w:rsidP="003C5631">
      <w:pPr>
        <w:pStyle w:val="Heading4"/>
      </w:pPr>
      <w:bookmarkStart w:id="597" w:name="_Toc337411962"/>
      <w:r>
        <w:t>Preverbal o</w:t>
      </w:r>
      <w:r w:rsidR="003C5631">
        <w:t xml:space="preserve">bject </w:t>
      </w:r>
      <w:r w:rsidR="002818C9">
        <w:t>pronouns</w:t>
      </w:r>
      <w:bookmarkEnd w:id="597"/>
    </w:p>
    <w:p w14:paraId="53268302" w14:textId="5F09D20A" w:rsidR="00F41D81" w:rsidRDefault="00F41D81" w:rsidP="00F41D81">
      <w:r>
        <w:t xml:space="preserve">Object pronouns resemble subject and possessor pronouns, but show more variation in form, mainly because of morphophonological interaction with preceding subject pronouns or NPs, or with intervening inflectional particles. This section covers preverbal objects. Postverbal objects (without a postposition) are independent pronouns (§4.3.xxx below). </w:t>
      </w:r>
    </w:p>
    <w:p w14:paraId="0CE2004F" w14:textId="16CBAC51" w:rsidR="00F41D81" w:rsidRDefault="00F41D81" w:rsidP="00F41D81">
      <w:r>
        <w:tab/>
        <w:t>We begin by considering object pronouns that occur clause-initially. This is only possible with objects of singular-addressee positive imperative verbs, which have zero subject and no overt inflectional morpheme. All pronominal categories except 2Sg and 2Pl may occur clause-initially in this context. (2Sg and 2Pl objects of imperatives take reflexive form, §18.1.1.) Examples with singular imperative ‘hit!’ and clause-initial object pronoun are in (xx1).</w:t>
      </w:r>
    </w:p>
    <w:p w14:paraId="5532A140" w14:textId="77777777" w:rsidR="00F41D81" w:rsidRDefault="00F41D81" w:rsidP="00F41D81"/>
    <w:p w14:paraId="12610A31" w14:textId="44783F80" w:rsidR="00F41D81" w:rsidRDefault="00172875" w:rsidP="00F41D81">
      <w:pPr>
        <w:tabs>
          <w:tab w:val="clear" w:pos="369"/>
          <w:tab w:val="left" w:pos="720"/>
        </w:tabs>
      </w:pPr>
      <w:r>
        <w:t>(xx1)</w:t>
      </w:r>
      <w:r>
        <w:tab/>
        <w:t>Preverbal o</w:t>
      </w:r>
      <w:r w:rsidR="00F41D81">
        <w:t>bject pronouns</w:t>
      </w:r>
    </w:p>
    <w:p w14:paraId="2FD0A988" w14:textId="77777777" w:rsidR="00F41D81" w:rsidRDefault="00F41D81" w:rsidP="00F41D81">
      <w:pPr>
        <w:tabs>
          <w:tab w:val="clear" w:pos="369"/>
          <w:tab w:val="left" w:pos="720"/>
        </w:tabs>
      </w:pPr>
    </w:p>
    <w:p w14:paraId="730494EE" w14:textId="77777777" w:rsidR="00F41D81" w:rsidRDefault="00F41D81" w:rsidP="00F41D81">
      <w:pPr>
        <w:tabs>
          <w:tab w:val="clear" w:pos="369"/>
          <w:tab w:val="left" w:pos="720"/>
          <w:tab w:val="left" w:pos="1080"/>
          <w:tab w:val="left" w:pos="2340"/>
          <w:tab w:val="left" w:pos="3600"/>
          <w:tab w:val="left" w:pos="5040"/>
        </w:tabs>
      </w:pPr>
      <w:r>
        <w:tab/>
        <w:t>a. singular</w:t>
      </w:r>
    </w:p>
    <w:p w14:paraId="11D25617" w14:textId="77777777" w:rsidR="00F41D81" w:rsidRPr="00B90186" w:rsidRDefault="00F41D81" w:rsidP="00F41D81">
      <w:pPr>
        <w:tabs>
          <w:tab w:val="clear" w:pos="369"/>
          <w:tab w:val="left" w:pos="720"/>
          <w:tab w:val="left" w:pos="1080"/>
          <w:tab w:val="left" w:pos="2340"/>
          <w:tab w:val="left" w:pos="3600"/>
          <w:tab w:val="left" w:pos="5040"/>
        </w:tabs>
        <w:rPr>
          <w:i/>
        </w:rPr>
      </w:pPr>
      <w:r>
        <w:tab/>
        <w:t xml:space="preserve">   </w:t>
      </w:r>
      <w:r>
        <w:rPr>
          <w:i/>
        </w:rPr>
        <w:t>1st/2nd</w:t>
      </w:r>
    </w:p>
    <w:p w14:paraId="4D3D6BEC" w14:textId="0887F3AE" w:rsidR="00F41D81" w:rsidRPr="00986631" w:rsidRDefault="00F41D81" w:rsidP="00F41D81">
      <w:pPr>
        <w:tabs>
          <w:tab w:val="clear" w:pos="369"/>
          <w:tab w:val="left" w:pos="720"/>
          <w:tab w:val="left" w:pos="1080"/>
          <w:tab w:val="left" w:pos="2340"/>
          <w:tab w:val="left" w:pos="3600"/>
          <w:tab w:val="left" w:pos="5040"/>
        </w:tabs>
      </w:pPr>
      <w:r>
        <w:tab/>
      </w:r>
      <w:r>
        <w:tab/>
        <w:t>1Sg</w:t>
      </w:r>
      <w:r>
        <w:tab/>
      </w:r>
      <w:r w:rsidRPr="007B6EE4">
        <w:rPr>
          <w:rFonts w:ascii="Doulos SIL" w:hAnsi="Doulos SIL"/>
          <w:i/>
          <w:color w:val="0000FF"/>
        </w:rPr>
        <w:t>mā bāʔrī</w:t>
      </w:r>
      <w:r w:rsidRPr="00986631">
        <w:tab/>
      </w:r>
      <w:r>
        <w:t>‘H</w:t>
      </w:r>
      <w:r w:rsidRPr="00986631">
        <w:t>it</w:t>
      </w:r>
      <w:r>
        <w:t>-2Sg</w:t>
      </w:r>
      <w:r w:rsidRPr="00986631">
        <w:t xml:space="preserve"> me!’</w:t>
      </w:r>
    </w:p>
    <w:p w14:paraId="48622615" w14:textId="77777777" w:rsidR="00F41D81" w:rsidRPr="00B90186" w:rsidRDefault="00F41D81" w:rsidP="00F41D81">
      <w:pPr>
        <w:tabs>
          <w:tab w:val="clear" w:pos="369"/>
          <w:tab w:val="left" w:pos="720"/>
          <w:tab w:val="left" w:pos="1080"/>
          <w:tab w:val="left" w:pos="2340"/>
          <w:tab w:val="left" w:pos="3600"/>
          <w:tab w:val="left" w:pos="5040"/>
        </w:tabs>
      </w:pPr>
      <w:r>
        <w:tab/>
      </w:r>
      <w:r>
        <w:tab/>
        <w:t>2Sg</w:t>
      </w:r>
      <w:r>
        <w:tab/>
        <w:t>—</w:t>
      </w:r>
      <w:r>
        <w:tab/>
      </w:r>
    </w:p>
    <w:p w14:paraId="785BDC4D" w14:textId="77777777" w:rsidR="00F41D81" w:rsidRPr="00B90186" w:rsidRDefault="00F41D81" w:rsidP="00F41D81">
      <w:pPr>
        <w:tabs>
          <w:tab w:val="clear" w:pos="369"/>
          <w:tab w:val="left" w:pos="720"/>
          <w:tab w:val="left" w:pos="1080"/>
          <w:tab w:val="left" w:pos="2340"/>
          <w:tab w:val="left" w:pos="3600"/>
          <w:tab w:val="left" w:pos="5040"/>
        </w:tabs>
        <w:rPr>
          <w:i/>
        </w:rPr>
      </w:pPr>
      <w:r>
        <w:tab/>
        <w:t xml:space="preserve">   </w:t>
      </w:r>
      <w:r>
        <w:rPr>
          <w:i/>
        </w:rPr>
        <w:t>3rd</w:t>
      </w:r>
    </w:p>
    <w:p w14:paraId="771F6CA8" w14:textId="089AD3BC" w:rsidR="00F41D81" w:rsidRPr="007C5E06" w:rsidRDefault="00F41D81" w:rsidP="00F41D81">
      <w:pPr>
        <w:tabs>
          <w:tab w:val="clear" w:pos="369"/>
          <w:tab w:val="left" w:pos="720"/>
          <w:tab w:val="left" w:pos="1080"/>
          <w:tab w:val="left" w:pos="2340"/>
          <w:tab w:val="left" w:pos="3600"/>
          <w:tab w:val="left" w:pos="5040"/>
        </w:tabs>
      </w:pPr>
      <w:r w:rsidRPr="005961F5">
        <w:tab/>
      </w:r>
      <w:r w:rsidRPr="005961F5">
        <w:tab/>
        <w:t>3SgHum</w:t>
      </w:r>
      <w:r w:rsidRPr="005961F5">
        <w:tab/>
      </w:r>
      <w:r w:rsidRPr="00986631">
        <w:rPr>
          <w:rFonts w:ascii="Doulos SIL" w:hAnsi="Doulos SIL"/>
          <w:i/>
          <w:color w:val="0000FF"/>
        </w:rPr>
        <w:t>à bàʔrì</w:t>
      </w:r>
      <w:r>
        <w:tab/>
        <w:t>‘H</w:t>
      </w:r>
      <w:r w:rsidRPr="00986631">
        <w:t>it</w:t>
      </w:r>
      <w:r>
        <w:t>-2Sg</w:t>
      </w:r>
      <w:r w:rsidRPr="00986631">
        <w:t xml:space="preserve"> </w:t>
      </w:r>
      <w:r>
        <w:t>him/her!’</w:t>
      </w:r>
    </w:p>
    <w:p w14:paraId="0B985E73" w14:textId="4A89C0DD" w:rsidR="00F41D81" w:rsidRPr="007C5E06" w:rsidRDefault="00F41D81" w:rsidP="00F41D81">
      <w:pPr>
        <w:tabs>
          <w:tab w:val="clear" w:pos="369"/>
          <w:tab w:val="left" w:pos="720"/>
          <w:tab w:val="left" w:pos="1080"/>
          <w:tab w:val="left" w:pos="2340"/>
          <w:tab w:val="left" w:pos="3600"/>
          <w:tab w:val="left" w:pos="5040"/>
        </w:tabs>
      </w:pPr>
      <w:r>
        <w:tab/>
      </w:r>
      <w:r>
        <w:tab/>
        <w:t>3SgNonh</w:t>
      </w:r>
      <w:r>
        <w:tab/>
      </w:r>
      <w:r w:rsidRPr="00986631">
        <w:rPr>
          <w:rFonts w:ascii="Doulos SIL" w:hAnsi="Doulos SIL"/>
          <w:i/>
          <w:color w:val="0000FF"/>
        </w:rPr>
        <w:t>è bàʔrì</w:t>
      </w:r>
      <w:r>
        <w:tab/>
        <w:t>‘H</w:t>
      </w:r>
      <w:r w:rsidRPr="00986631">
        <w:t>it</w:t>
      </w:r>
      <w:r>
        <w:t>-2Sg</w:t>
      </w:r>
      <w:r w:rsidRPr="00986631">
        <w:t xml:space="preserve"> </w:t>
      </w:r>
      <w:r>
        <w:t>it!’</w:t>
      </w:r>
    </w:p>
    <w:p w14:paraId="6F6C072A" w14:textId="77777777" w:rsidR="00F41D81" w:rsidRDefault="00F41D81" w:rsidP="00F41D81">
      <w:pPr>
        <w:tabs>
          <w:tab w:val="clear" w:pos="369"/>
          <w:tab w:val="left" w:pos="720"/>
          <w:tab w:val="left" w:pos="1080"/>
          <w:tab w:val="left" w:pos="2340"/>
          <w:tab w:val="left" w:pos="3600"/>
          <w:tab w:val="left" w:pos="5040"/>
        </w:tabs>
      </w:pPr>
    </w:p>
    <w:p w14:paraId="1E5BC89A" w14:textId="77777777" w:rsidR="00F41D81" w:rsidRDefault="00F41D81" w:rsidP="00F41D81">
      <w:pPr>
        <w:tabs>
          <w:tab w:val="clear" w:pos="369"/>
          <w:tab w:val="left" w:pos="720"/>
          <w:tab w:val="left" w:pos="1080"/>
          <w:tab w:val="left" w:pos="2340"/>
          <w:tab w:val="left" w:pos="3600"/>
          <w:tab w:val="left" w:pos="5040"/>
        </w:tabs>
      </w:pPr>
      <w:r>
        <w:tab/>
        <w:t>b. plural</w:t>
      </w:r>
    </w:p>
    <w:p w14:paraId="422B769D" w14:textId="53D2B24F" w:rsidR="00F41D81" w:rsidRPr="007C5E06" w:rsidRDefault="00F41D81" w:rsidP="00F41D81">
      <w:pPr>
        <w:tabs>
          <w:tab w:val="clear" w:pos="369"/>
          <w:tab w:val="left" w:pos="720"/>
          <w:tab w:val="left" w:pos="1080"/>
          <w:tab w:val="left" w:pos="2340"/>
          <w:tab w:val="left" w:pos="3600"/>
          <w:tab w:val="left" w:pos="5040"/>
        </w:tabs>
      </w:pPr>
      <w:r>
        <w:tab/>
      </w:r>
      <w:r>
        <w:tab/>
        <w:t>1Pl</w:t>
      </w:r>
      <w:r>
        <w:tab/>
      </w:r>
      <w:r w:rsidRPr="00986631">
        <w:rPr>
          <w:rFonts w:ascii="Doulos SIL" w:hAnsi="Doulos SIL"/>
          <w:i/>
          <w:color w:val="0000FF"/>
        </w:rPr>
        <w:t>mùʔùⁿ báʔrí</w:t>
      </w:r>
      <w:r>
        <w:tab/>
        <w:t>‘H</w:t>
      </w:r>
      <w:r w:rsidRPr="00986631">
        <w:t>it</w:t>
      </w:r>
      <w:r>
        <w:t>-2Sg</w:t>
      </w:r>
      <w:r w:rsidRPr="00986631">
        <w:t xml:space="preserve"> </w:t>
      </w:r>
      <w:r>
        <w:t>us!’</w:t>
      </w:r>
    </w:p>
    <w:p w14:paraId="1872477E" w14:textId="77777777" w:rsidR="00F41D81" w:rsidRPr="00B90186" w:rsidRDefault="00F41D81" w:rsidP="00F41D81">
      <w:pPr>
        <w:tabs>
          <w:tab w:val="clear" w:pos="369"/>
          <w:tab w:val="left" w:pos="720"/>
          <w:tab w:val="left" w:pos="1080"/>
          <w:tab w:val="left" w:pos="2340"/>
          <w:tab w:val="left" w:pos="3600"/>
          <w:tab w:val="left" w:pos="5040"/>
        </w:tabs>
      </w:pPr>
      <w:r>
        <w:tab/>
      </w:r>
      <w:r>
        <w:tab/>
        <w:t>2Pl</w:t>
      </w:r>
      <w:r>
        <w:tab/>
        <w:t>—</w:t>
      </w:r>
    </w:p>
    <w:p w14:paraId="732D7A2C" w14:textId="6AFF8808" w:rsidR="00F41D81" w:rsidRPr="00986631" w:rsidRDefault="00F41D81" w:rsidP="00F41D81">
      <w:pPr>
        <w:tabs>
          <w:tab w:val="clear" w:pos="369"/>
          <w:tab w:val="left" w:pos="720"/>
          <w:tab w:val="left" w:pos="1080"/>
          <w:tab w:val="left" w:pos="2340"/>
          <w:tab w:val="left" w:pos="3600"/>
          <w:tab w:val="left" w:pos="5040"/>
        </w:tabs>
      </w:pPr>
      <w:r>
        <w:tab/>
      </w:r>
      <w:r>
        <w:tab/>
        <w:t>3PlHum</w:t>
      </w:r>
      <w:r>
        <w:tab/>
      </w:r>
      <w:r w:rsidRPr="00986631">
        <w:rPr>
          <w:rFonts w:ascii="Doulos SIL" w:hAnsi="Doulos SIL"/>
          <w:i/>
          <w:color w:val="0000FF"/>
        </w:rPr>
        <w:t>ààⁿ báʔrí</w:t>
      </w:r>
      <w:r>
        <w:tab/>
        <w:t>‘H</w:t>
      </w:r>
      <w:r w:rsidRPr="00986631">
        <w:t>it</w:t>
      </w:r>
      <w:r>
        <w:t>-2Sg</w:t>
      </w:r>
      <w:r w:rsidRPr="00986631">
        <w:t xml:space="preserve"> them (human)!’</w:t>
      </w:r>
    </w:p>
    <w:p w14:paraId="32B4DC2D" w14:textId="5CC72C03" w:rsidR="00F41D81" w:rsidRPr="00B90186" w:rsidRDefault="00F41D81" w:rsidP="00F41D81">
      <w:pPr>
        <w:tabs>
          <w:tab w:val="clear" w:pos="369"/>
          <w:tab w:val="left" w:pos="720"/>
          <w:tab w:val="left" w:pos="1080"/>
          <w:tab w:val="left" w:pos="2340"/>
          <w:tab w:val="left" w:pos="3600"/>
          <w:tab w:val="left" w:pos="5040"/>
        </w:tabs>
      </w:pPr>
      <w:r>
        <w:tab/>
      </w:r>
      <w:r>
        <w:tab/>
        <w:t>3PlNonh</w:t>
      </w:r>
      <w:r>
        <w:tab/>
      </w:r>
      <w:r w:rsidRPr="00986631">
        <w:rPr>
          <w:rFonts w:ascii="Doulos SIL" w:hAnsi="Doulos SIL"/>
          <w:i/>
          <w:color w:val="0000FF"/>
        </w:rPr>
        <w:t>èèⁿ báʔrí</w:t>
      </w:r>
      <w:r w:rsidR="00F546D0">
        <w:tab/>
        <w:t>‘Hit-2S</w:t>
      </w:r>
      <w:r>
        <w:t xml:space="preserve">g them (nonhuman)!’ </w:t>
      </w:r>
      <w:r>
        <w:tab/>
      </w:r>
    </w:p>
    <w:p w14:paraId="5F6F7D4B" w14:textId="77777777" w:rsidR="00F41D81" w:rsidRDefault="00F41D81" w:rsidP="00F41D81"/>
    <w:p w14:paraId="2A9A425F" w14:textId="193D2AD2" w:rsidR="00F41D81" w:rsidRDefault="00F41D81" w:rsidP="00F41D81">
      <w:r>
        <w:t xml:space="preserve">The object pronouns in (xx1) are identical to the corresponding subject and possessor pronouns. We therefore infer that 2Sg </w:t>
      </w:r>
      <w:r w:rsidRPr="00244E0E">
        <w:rPr>
          <w:rFonts w:ascii="Doulos SIL" w:hAnsi="Doulos SIL"/>
          <w:i/>
          <w:color w:val="0000FF"/>
        </w:rPr>
        <w:t>wō</w:t>
      </w:r>
      <w:r>
        <w:t xml:space="preserve"> and 2Pl </w:t>
      </w:r>
      <w:r w:rsidRPr="00244E0E">
        <w:rPr>
          <w:rFonts w:ascii="Doulos SIL" w:hAnsi="Doulos SIL"/>
          <w:i/>
          <w:color w:val="0000FF"/>
        </w:rPr>
        <w:t>ēēⁿ</w:t>
      </w:r>
      <w:r>
        <w:t>, with M</w:t>
      </w:r>
      <w:r>
        <w:noBreakHyphen/>
        <w:t>tones, would also occur as such clause-initially if they were allowed syntactically.</w:t>
      </w:r>
    </w:p>
    <w:p w14:paraId="1C39965D" w14:textId="2F8545B6" w:rsidR="00DA54FF" w:rsidRDefault="00F41D81" w:rsidP="00C4311B">
      <w:r>
        <w:lastRenderedPageBreak/>
        <w:tab/>
        <w:t xml:space="preserve">In most cases, objects are preceded directly either by the subject NP or pronoun (perfective), by the subject plus imperfective </w:t>
      </w:r>
      <w:r w:rsidRPr="00D8383A">
        <w:t>/H+</w:t>
      </w:r>
      <w:r w:rsidRPr="00244E0E">
        <w:rPr>
          <w:rFonts w:ascii="Doulos SIL" w:hAnsi="Doulos SIL"/>
          <w:i/>
          <w:color w:val="0000FF"/>
        </w:rPr>
        <w:t>=</w:t>
      </w:r>
      <w:r w:rsidRPr="00244E0E">
        <w:rPr>
          <w:rFonts w:ascii="Doulos SIL" w:hAnsi="Doulos SIL"/>
          <w:i/>
          <w:color w:val="0000FF"/>
        </w:rPr>
        <w:sym w:font="Symbol" w:char="F0C6"/>
      </w:r>
      <w:r>
        <w:t xml:space="preserve">/ enclitic (present, progressive), by future particle </w:t>
      </w:r>
      <w:r w:rsidRPr="00244E0E">
        <w:rPr>
          <w:rFonts w:ascii="Doulos SIL" w:hAnsi="Doulos SIL"/>
          <w:i/>
          <w:color w:val="0000FF"/>
        </w:rPr>
        <w:t>sa</w:t>
      </w:r>
      <w:r w:rsidR="00F546D0" w:rsidRPr="00244E0E">
        <w:rPr>
          <w:rFonts w:ascii="Doulos SIL" w:hAnsi="Doulos SIL"/>
          <w:i/>
          <w:color w:val="0000FF"/>
        </w:rPr>
        <w:t>̀</w:t>
      </w:r>
      <w:r w:rsidR="00F546D0">
        <w:t xml:space="preserve">, or by prohibitive particle </w:t>
      </w:r>
      <w:r w:rsidR="00F546D0" w:rsidRPr="00244E0E">
        <w:rPr>
          <w:rFonts w:ascii="Doulos SIL" w:hAnsi="Doulos SIL"/>
          <w:i/>
          <w:color w:val="0000FF"/>
        </w:rPr>
        <w:t>bí</w:t>
      </w:r>
      <w:r w:rsidR="00F546D0">
        <w:t>. This section will present the forms used in perfective-aspect clauses. The forms of object pronouns that follow the enclitic and the particles mentioned are best presented in the relevant section of chapter 10.</w:t>
      </w:r>
    </w:p>
    <w:p w14:paraId="32151E35" w14:textId="5B446254" w:rsidR="00E773E0" w:rsidRDefault="00F546D0" w:rsidP="00EF7108">
      <w:r>
        <w:tab/>
        <w:t>In (xx2</w:t>
      </w:r>
      <w:r w:rsidR="00E773E0">
        <w:t xml:space="preserve">), </w:t>
      </w:r>
      <w:r>
        <w:t>what are elsewhere</w:t>
      </w:r>
      <w:r w:rsidR="00E773E0">
        <w:t xml:space="preserve"> M</w:t>
      </w:r>
      <w:r w:rsidR="00E773E0">
        <w:noBreakHyphen/>
        <w:t xml:space="preserve">toned 1Sg and 2Sg pronouns appear in either </w:t>
      </w:r>
      <w:r w:rsidR="009729C5">
        <w:t>M</w:t>
      </w:r>
      <w:r w:rsidR="00E773E0">
        <w:noBreakHyphen/>
        <w:t>toned form (after an L</w:t>
      </w:r>
      <w:r w:rsidR="00E773E0">
        <w:noBreakHyphen/>
        <w:t>tone) or in L</w:t>
      </w:r>
      <w:r w:rsidR="00E773E0">
        <w:noBreakHyphen/>
        <w:t>toned form (after an H</w:t>
      </w:r>
      <w:r w:rsidR="00E773E0">
        <w:noBreakHyphen/>
        <w:t xml:space="preserve"> or M</w:t>
      </w:r>
      <w:r w:rsidR="00E773E0">
        <w:noBreakHyphen/>
        <w:t xml:space="preserve">tone). </w:t>
      </w:r>
      <w:r w:rsidR="004D2CBF">
        <w:t>Singular nonpronominal subjects may appear</w:t>
      </w:r>
      <w:r w:rsidR="00857766">
        <w:t xml:space="preserve"> in suffixed or unsuffixed form.</w:t>
      </w:r>
      <w:r w:rsidR="009729C5">
        <w:t xml:space="preserve"> The verb takes H</w:t>
      </w:r>
      <w:r w:rsidR="009729C5">
        <w:noBreakHyphen/>
        <w:t>initial form, as it does following objects other than 3Sg pronouns and singular nouns.</w:t>
      </w:r>
    </w:p>
    <w:p w14:paraId="30D6153E" w14:textId="77777777" w:rsidR="00EF7108" w:rsidRDefault="00EF7108" w:rsidP="00EF7108"/>
    <w:p w14:paraId="1FF9BD1F" w14:textId="11C213E2" w:rsidR="00EF7108" w:rsidRDefault="00EF7108" w:rsidP="00EF7108">
      <w:pPr>
        <w:tabs>
          <w:tab w:val="clear" w:pos="369"/>
          <w:tab w:val="left" w:pos="720"/>
        </w:tabs>
      </w:pPr>
      <w:r>
        <w:t>(xx3)</w:t>
      </w:r>
      <w:r>
        <w:tab/>
        <w:t>1Sg/2Sg object pronouns after various subjects</w:t>
      </w:r>
      <w:r w:rsidR="00B81077">
        <w:t xml:space="preserve"> (perfective)</w:t>
      </w:r>
    </w:p>
    <w:p w14:paraId="0ACD3866" w14:textId="77777777" w:rsidR="00EF7108" w:rsidRDefault="00EF7108" w:rsidP="00EF7108">
      <w:pPr>
        <w:tabs>
          <w:tab w:val="clear" w:pos="369"/>
          <w:tab w:val="left" w:pos="720"/>
        </w:tabs>
      </w:pPr>
    </w:p>
    <w:p w14:paraId="35C9E18B" w14:textId="5D078D11" w:rsidR="00EF7108" w:rsidRDefault="00EF7108" w:rsidP="00EF7108">
      <w:pPr>
        <w:tabs>
          <w:tab w:val="clear" w:pos="369"/>
          <w:tab w:val="left" w:pos="720"/>
          <w:tab w:val="left" w:pos="1080"/>
          <w:tab w:val="left" w:pos="2520"/>
          <w:tab w:val="left" w:pos="4680"/>
        </w:tabs>
      </w:pPr>
      <w:r>
        <w:tab/>
      </w:r>
      <w:r>
        <w:tab/>
      </w:r>
      <w:r>
        <w:tab/>
        <w:t>‘X hit me’</w:t>
      </w:r>
      <w:r>
        <w:tab/>
        <w:t>‘X hit you-Sg’</w:t>
      </w:r>
    </w:p>
    <w:p w14:paraId="6018C37E" w14:textId="3DFC6970" w:rsidR="00EF7108" w:rsidRDefault="00EF7108" w:rsidP="00EF7108">
      <w:pPr>
        <w:tabs>
          <w:tab w:val="clear" w:pos="369"/>
          <w:tab w:val="left" w:pos="720"/>
          <w:tab w:val="left" w:pos="1080"/>
          <w:tab w:val="left" w:pos="2520"/>
          <w:tab w:val="left" w:pos="4680"/>
        </w:tabs>
      </w:pPr>
      <w:r>
        <w:tab/>
        <w:t>a. pronominal subjects</w:t>
      </w:r>
    </w:p>
    <w:p w14:paraId="237F94A5" w14:textId="64B3076B" w:rsidR="00172875" w:rsidRPr="00172875" w:rsidRDefault="00172875" w:rsidP="00EF7108">
      <w:pPr>
        <w:tabs>
          <w:tab w:val="clear" w:pos="369"/>
          <w:tab w:val="left" w:pos="720"/>
          <w:tab w:val="left" w:pos="1080"/>
          <w:tab w:val="left" w:pos="2520"/>
          <w:tab w:val="left" w:pos="4680"/>
        </w:tabs>
        <w:rPr>
          <w:i/>
        </w:rPr>
      </w:pPr>
      <w:r>
        <w:tab/>
        <w:t xml:space="preserve">   </w:t>
      </w:r>
      <w:r>
        <w:rPr>
          <w:i/>
        </w:rPr>
        <w:t>object L</w:t>
      </w:r>
      <w:r>
        <w:rPr>
          <w:i/>
        </w:rPr>
        <w:noBreakHyphen/>
        <w:t>toned</w:t>
      </w:r>
    </w:p>
    <w:p w14:paraId="6D50D818" w14:textId="25C93E3B" w:rsidR="00EF7108" w:rsidRPr="00986631" w:rsidRDefault="00EF7108" w:rsidP="00EF7108">
      <w:pPr>
        <w:tabs>
          <w:tab w:val="clear" w:pos="369"/>
          <w:tab w:val="left" w:pos="720"/>
          <w:tab w:val="left" w:pos="1080"/>
          <w:tab w:val="left" w:pos="2520"/>
          <w:tab w:val="left" w:pos="4680"/>
        </w:tabs>
        <w:rPr>
          <w:rFonts w:ascii="Doulos SIL" w:hAnsi="Doulos SIL"/>
          <w:i/>
          <w:color w:val="0000FF"/>
        </w:rPr>
      </w:pPr>
      <w:r>
        <w:tab/>
      </w:r>
      <w:r>
        <w:tab/>
        <w:t>1Sg</w:t>
      </w:r>
      <w:r>
        <w:tab/>
        <w:t>—</w:t>
      </w:r>
      <w:r>
        <w:tab/>
      </w:r>
      <w:r w:rsidR="00AC06D3" w:rsidRPr="00986631">
        <w:rPr>
          <w:rFonts w:ascii="Doulos SIL" w:hAnsi="Doulos SIL"/>
          <w:i/>
          <w:color w:val="0000FF"/>
        </w:rPr>
        <w:t xml:space="preserve">mā wò </w:t>
      </w:r>
      <w:r w:rsidRPr="00986631">
        <w:rPr>
          <w:rFonts w:ascii="Doulos SIL" w:hAnsi="Doulos SIL"/>
          <w:i/>
          <w:color w:val="0000FF"/>
        </w:rPr>
        <w:t>báʔrī</w:t>
      </w:r>
    </w:p>
    <w:p w14:paraId="517EF4D2" w14:textId="34652DE8" w:rsidR="00EF7108" w:rsidRDefault="00EF7108" w:rsidP="00EF7108">
      <w:pPr>
        <w:tabs>
          <w:tab w:val="clear" w:pos="369"/>
          <w:tab w:val="left" w:pos="720"/>
          <w:tab w:val="left" w:pos="1080"/>
          <w:tab w:val="left" w:pos="2520"/>
          <w:tab w:val="left" w:pos="4680"/>
        </w:tabs>
      </w:pPr>
      <w:r>
        <w:tab/>
      </w:r>
      <w:r>
        <w:tab/>
        <w:t>2Sg</w:t>
      </w:r>
      <w:r>
        <w:tab/>
      </w:r>
      <w:r w:rsidR="00AC06D3" w:rsidRPr="00986631">
        <w:rPr>
          <w:rFonts w:ascii="Doulos SIL" w:hAnsi="Doulos SIL"/>
          <w:i/>
          <w:color w:val="0000FF"/>
        </w:rPr>
        <w:t xml:space="preserve">wō mà </w:t>
      </w:r>
      <w:r w:rsidRPr="00986631">
        <w:rPr>
          <w:rFonts w:ascii="Doulos SIL" w:hAnsi="Doulos SIL"/>
          <w:i/>
          <w:color w:val="0000FF"/>
        </w:rPr>
        <w:t>báʔrī</w:t>
      </w:r>
      <w:r>
        <w:tab/>
        <w:t>—</w:t>
      </w:r>
    </w:p>
    <w:p w14:paraId="1D49639F" w14:textId="77777777" w:rsidR="00172875" w:rsidRDefault="00172875" w:rsidP="00172875">
      <w:pPr>
        <w:tabs>
          <w:tab w:val="clear" w:pos="369"/>
          <w:tab w:val="left" w:pos="720"/>
          <w:tab w:val="left" w:pos="1080"/>
          <w:tab w:val="left" w:pos="2520"/>
          <w:tab w:val="left" w:pos="4680"/>
        </w:tabs>
      </w:pPr>
      <w:r>
        <w:tab/>
      </w:r>
      <w:r>
        <w:tab/>
        <w:t>2Pl</w:t>
      </w:r>
      <w:r>
        <w:tab/>
      </w:r>
      <w:r>
        <w:rPr>
          <w:rFonts w:ascii="Doulos SIL" w:hAnsi="Doulos SIL"/>
          <w:i/>
          <w:color w:val="0000FF"/>
        </w:rPr>
        <w:t>ēé</w:t>
      </w:r>
      <w:r w:rsidRPr="00986631">
        <w:rPr>
          <w:rFonts w:ascii="Doulos SIL" w:hAnsi="Doulos SIL"/>
          <w:i/>
          <w:color w:val="0000FF"/>
        </w:rPr>
        <w:t>ⁿ mà báʔrī</w:t>
      </w:r>
      <w:r>
        <w:tab/>
        <w:t>—</w:t>
      </w:r>
    </w:p>
    <w:p w14:paraId="34FEDB82" w14:textId="689A4FD9" w:rsidR="00172875" w:rsidRPr="00172875" w:rsidRDefault="00172875" w:rsidP="00172875">
      <w:pPr>
        <w:tabs>
          <w:tab w:val="clear" w:pos="369"/>
          <w:tab w:val="left" w:pos="720"/>
          <w:tab w:val="left" w:pos="1080"/>
          <w:tab w:val="left" w:pos="2520"/>
          <w:tab w:val="left" w:pos="4680"/>
        </w:tabs>
        <w:rPr>
          <w:i/>
        </w:rPr>
      </w:pPr>
      <w:r>
        <w:tab/>
        <w:t xml:space="preserve">   </w:t>
      </w:r>
      <w:r>
        <w:rPr>
          <w:i/>
        </w:rPr>
        <w:t>object M</w:t>
      </w:r>
      <w:r>
        <w:rPr>
          <w:i/>
        </w:rPr>
        <w:noBreakHyphen/>
        <w:t>toned</w:t>
      </w:r>
    </w:p>
    <w:p w14:paraId="5505F52C" w14:textId="6543DA2D" w:rsidR="00EF7108" w:rsidRPr="00986631" w:rsidRDefault="00EF7108" w:rsidP="00EF7108">
      <w:pPr>
        <w:tabs>
          <w:tab w:val="clear" w:pos="369"/>
          <w:tab w:val="left" w:pos="720"/>
          <w:tab w:val="left" w:pos="1080"/>
          <w:tab w:val="left" w:pos="2520"/>
          <w:tab w:val="left" w:pos="4680"/>
        </w:tabs>
        <w:rPr>
          <w:rFonts w:ascii="Doulos SIL" w:hAnsi="Doulos SIL"/>
          <w:i/>
          <w:color w:val="0000FF"/>
        </w:rPr>
      </w:pPr>
      <w:r>
        <w:tab/>
      </w:r>
      <w:r>
        <w:tab/>
        <w:t>3SgHum</w:t>
      </w:r>
      <w:r>
        <w:tab/>
      </w:r>
      <w:r w:rsidR="009729C5">
        <w:rPr>
          <w:rFonts w:ascii="Doulos SIL" w:hAnsi="Doulos SIL"/>
          <w:i/>
          <w:color w:val="0000FF"/>
        </w:rPr>
        <w:t>à mā</w:t>
      </w:r>
      <w:r w:rsidRPr="00986631">
        <w:rPr>
          <w:rFonts w:ascii="Doulos SIL" w:hAnsi="Doulos SIL"/>
          <w:i/>
          <w:color w:val="0000FF"/>
        </w:rPr>
        <w:t xml:space="preserve"> báʔ</w:t>
      </w:r>
      <w:r w:rsidR="009729C5">
        <w:rPr>
          <w:rFonts w:ascii="Doulos SIL" w:hAnsi="Doulos SIL"/>
          <w:i/>
          <w:color w:val="0000FF"/>
        </w:rPr>
        <w:t>rī</w:t>
      </w:r>
      <w:r w:rsidR="009729C5">
        <w:rPr>
          <w:rFonts w:ascii="Doulos SIL" w:hAnsi="Doulos SIL"/>
          <w:i/>
          <w:color w:val="0000FF"/>
        </w:rPr>
        <w:tab/>
        <w:t>à wō</w:t>
      </w:r>
      <w:r w:rsidRPr="00986631">
        <w:rPr>
          <w:rFonts w:ascii="Doulos SIL" w:hAnsi="Doulos SIL"/>
          <w:i/>
          <w:color w:val="0000FF"/>
        </w:rPr>
        <w:t xml:space="preserve"> báʔrī</w:t>
      </w:r>
    </w:p>
    <w:p w14:paraId="46C497FF" w14:textId="71FD0D1A" w:rsidR="00EF7108" w:rsidRPr="00986631" w:rsidRDefault="00EF7108" w:rsidP="00EF7108">
      <w:pPr>
        <w:tabs>
          <w:tab w:val="clear" w:pos="369"/>
          <w:tab w:val="left" w:pos="720"/>
          <w:tab w:val="left" w:pos="1080"/>
          <w:tab w:val="left" w:pos="2520"/>
          <w:tab w:val="left" w:pos="4680"/>
        </w:tabs>
        <w:rPr>
          <w:rFonts w:ascii="Doulos SIL" w:hAnsi="Doulos SIL"/>
          <w:i/>
          <w:color w:val="0000FF"/>
        </w:rPr>
      </w:pPr>
      <w:r>
        <w:tab/>
      </w:r>
      <w:r>
        <w:tab/>
        <w:t>3SgNonh</w:t>
      </w:r>
      <w:r>
        <w:tab/>
      </w:r>
      <w:r w:rsidR="009729C5">
        <w:rPr>
          <w:rFonts w:ascii="Doulos SIL" w:hAnsi="Doulos SIL"/>
          <w:i/>
          <w:color w:val="0000FF"/>
        </w:rPr>
        <w:t>è mā</w:t>
      </w:r>
      <w:r w:rsidRPr="00986631">
        <w:rPr>
          <w:rFonts w:ascii="Doulos SIL" w:hAnsi="Doulos SIL"/>
          <w:i/>
          <w:color w:val="0000FF"/>
        </w:rPr>
        <w:t xml:space="preserve"> báʔ</w:t>
      </w:r>
      <w:r w:rsidR="009729C5">
        <w:rPr>
          <w:rFonts w:ascii="Doulos SIL" w:hAnsi="Doulos SIL"/>
          <w:i/>
          <w:color w:val="0000FF"/>
        </w:rPr>
        <w:t>rī</w:t>
      </w:r>
      <w:r w:rsidR="009729C5">
        <w:rPr>
          <w:rFonts w:ascii="Doulos SIL" w:hAnsi="Doulos SIL"/>
          <w:i/>
          <w:color w:val="0000FF"/>
        </w:rPr>
        <w:tab/>
        <w:t>è wō</w:t>
      </w:r>
      <w:r w:rsidRPr="00986631">
        <w:rPr>
          <w:rFonts w:ascii="Doulos SIL" w:hAnsi="Doulos SIL"/>
          <w:i/>
          <w:color w:val="0000FF"/>
        </w:rPr>
        <w:t xml:space="preserve"> báʔrī</w:t>
      </w:r>
    </w:p>
    <w:p w14:paraId="6E31F55E" w14:textId="46301B72" w:rsidR="00EF7108" w:rsidRDefault="00EF7108" w:rsidP="00EF7108">
      <w:pPr>
        <w:tabs>
          <w:tab w:val="clear" w:pos="369"/>
          <w:tab w:val="left" w:pos="720"/>
          <w:tab w:val="left" w:pos="1080"/>
          <w:tab w:val="left" w:pos="2520"/>
          <w:tab w:val="left" w:pos="4680"/>
        </w:tabs>
      </w:pPr>
      <w:r>
        <w:tab/>
      </w:r>
      <w:r>
        <w:tab/>
        <w:t>1Pl</w:t>
      </w:r>
      <w:r>
        <w:tab/>
        <w:t>—</w:t>
      </w:r>
      <w:r>
        <w:tab/>
      </w:r>
      <w:r w:rsidRPr="00986631">
        <w:rPr>
          <w:rFonts w:ascii="Doulos SIL" w:hAnsi="Doulos SIL"/>
          <w:i/>
          <w:color w:val="0000FF"/>
        </w:rPr>
        <w:t>mùʔ</w:t>
      </w:r>
      <w:r w:rsidR="009729C5">
        <w:rPr>
          <w:rFonts w:ascii="Doulos SIL" w:hAnsi="Doulos SIL"/>
          <w:i/>
          <w:color w:val="0000FF"/>
        </w:rPr>
        <w:t>ùⁿ wō</w:t>
      </w:r>
      <w:r w:rsidRPr="00986631">
        <w:rPr>
          <w:rFonts w:ascii="Doulos SIL" w:hAnsi="Doulos SIL"/>
          <w:i/>
          <w:color w:val="0000FF"/>
        </w:rPr>
        <w:t xml:space="preserve"> báʔrī</w:t>
      </w:r>
    </w:p>
    <w:p w14:paraId="2F98E8A1" w14:textId="6491CD85" w:rsidR="00EF7108" w:rsidRPr="00986631" w:rsidRDefault="00EF7108" w:rsidP="00EF7108">
      <w:pPr>
        <w:tabs>
          <w:tab w:val="clear" w:pos="369"/>
          <w:tab w:val="left" w:pos="720"/>
          <w:tab w:val="left" w:pos="1080"/>
          <w:tab w:val="left" w:pos="2520"/>
          <w:tab w:val="left" w:pos="4680"/>
        </w:tabs>
        <w:rPr>
          <w:rFonts w:ascii="Doulos SIL" w:hAnsi="Doulos SIL"/>
          <w:i/>
          <w:color w:val="0000FF"/>
        </w:rPr>
      </w:pPr>
      <w:r>
        <w:tab/>
      </w:r>
      <w:r>
        <w:tab/>
        <w:t>3PlHum</w:t>
      </w:r>
      <w:r>
        <w:tab/>
      </w:r>
      <w:r w:rsidR="009729C5">
        <w:rPr>
          <w:rFonts w:ascii="Doulos SIL" w:hAnsi="Doulos SIL"/>
          <w:i/>
          <w:color w:val="0000FF"/>
        </w:rPr>
        <w:t>ààⁿ mā</w:t>
      </w:r>
      <w:r w:rsidRPr="00986631">
        <w:rPr>
          <w:rFonts w:ascii="Doulos SIL" w:hAnsi="Doulos SIL"/>
          <w:i/>
          <w:color w:val="0000FF"/>
        </w:rPr>
        <w:t xml:space="preserve"> báʔ</w:t>
      </w:r>
      <w:r w:rsidR="009729C5">
        <w:rPr>
          <w:rFonts w:ascii="Doulos SIL" w:hAnsi="Doulos SIL"/>
          <w:i/>
          <w:color w:val="0000FF"/>
        </w:rPr>
        <w:t>rī</w:t>
      </w:r>
      <w:r w:rsidR="009729C5">
        <w:rPr>
          <w:rFonts w:ascii="Doulos SIL" w:hAnsi="Doulos SIL"/>
          <w:i/>
          <w:color w:val="0000FF"/>
        </w:rPr>
        <w:tab/>
        <w:t>ààⁿ wō</w:t>
      </w:r>
      <w:r w:rsidRPr="00986631">
        <w:rPr>
          <w:rFonts w:ascii="Doulos SIL" w:hAnsi="Doulos SIL"/>
          <w:i/>
          <w:color w:val="0000FF"/>
        </w:rPr>
        <w:t xml:space="preserve"> báʔrī</w:t>
      </w:r>
    </w:p>
    <w:p w14:paraId="4B656B71" w14:textId="42183899" w:rsidR="00EF7108" w:rsidRDefault="00EF7108" w:rsidP="00EF7108">
      <w:pPr>
        <w:tabs>
          <w:tab w:val="clear" w:pos="369"/>
          <w:tab w:val="left" w:pos="720"/>
          <w:tab w:val="left" w:pos="1080"/>
          <w:tab w:val="left" w:pos="2520"/>
          <w:tab w:val="left" w:pos="4680"/>
        </w:tabs>
      </w:pPr>
      <w:r>
        <w:tab/>
      </w:r>
      <w:r>
        <w:tab/>
        <w:t>3PlNonh</w:t>
      </w:r>
      <w:r>
        <w:tab/>
      </w:r>
      <w:r w:rsidR="009729C5">
        <w:rPr>
          <w:rFonts w:ascii="Doulos SIL" w:hAnsi="Doulos SIL"/>
          <w:i/>
          <w:color w:val="0000FF"/>
        </w:rPr>
        <w:t>èèⁿ mā</w:t>
      </w:r>
      <w:r w:rsidRPr="00986631">
        <w:rPr>
          <w:rFonts w:ascii="Doulos SIL" w:hAnsi="Doulos SIL"/>
          <w:i/>
          <w:color w:val="0000FF"/>
        </w:rPr>
        <w:t xml:space="preserve"> báʔ</w:t>
      </w:r>
      <w:r w:rsidR="009729C5">
        <w:rPr>
          <w:rFonts w:ascii="Doulos SIL" w:hAnsi="Doulos SIL"/>
          <w:i/>
          <w:color w:val="0000FF"/>
        </w:rPr>
        <w:t>rī</w:t>
      </w:r>
      <w:r w:rsidR="009729C5">
        <w:rPr>
          <w:rFonts w:ascii="Doulos SIL" w:hAnsi="Doulos SIL"/>
          <w:i/>
          <w:color w:val="0000FF"/>
        </w:rPr>
        <w:tab/>
        <w:t>èèⁿ wō</w:t>
      </w:r>
      <w:r w:rsidRPr="00986631">
        <w:rPr>
          <w:rFonts w:ascii="Doulos SIL" w:hAnsi="Doulos SIL"/>
          <w:i/>
          <w:color w:val="0000FF"/>
        </w:rPr>
        <w:t xml:space="preserve"> báʔrī</w:t>
      </w:r>
    </w:p>
    <w:p w14:paraId="73F2A04C" w14:textId="1765C1D6" w:rsidR="00EF7108" w:rsidRDefault="00EF7108" w:rsidP="00EF7108">
      <w:pPr>
        <w:tabs>
          <w:tab w:val="clear" w:pos="369"/>
          <w:tab w:val="left" w:pos="720"/>
        </w:tabs>
      </w:pPr>
      <w:r>
        <w:tab/>
      </w:r>
    </w:p>
    <w:p w14:paraId="010EDE72" w14:textId="6A23BA9E" w:rsidR="00AC06D3" w:rsidRDefault="00AC06D3" w:rsidP="00AC06D3">
      <w:pPr>
        <w:tabs>
          <w:tab w:val="clear" w:pos="369"/>
          <w:tab w:val="left" w:pos="720"/>
          <w:tab w:val="left" w:pos="1080"/>
          <w:tab w:val="left" w:pos="2520"/>
          <w:tab w:val="left" w:pos="4680"/>
        </w:tabs>
      </w:pPr>
      <w:r>
        <w:tab/>
        <w:t>b. nonpronominal subjects</w:t>
      </w:r>
      <w:r w:rsidR="004D2CBF">
        <w:t xml:space="preserve"> </w:t>
      </w:r>
      <w:r w:rsidR="004D2CBF" w:rsidRPr="00986631">
        <w:rPr>
          <w:rFonts w:ascii="Doulos SIL" w:hAnsi="Doulos SIL"/>
          <w:i/>
          <w:color w:val="0000FF"/>
        </w:rPr>
        <w:t>mɛ̀ʔɛ̀ⁿ</w:t>
      </w:r>
      <w:r w:rsidR="004D2CBF">
        <w:t xml:space="preserve">, </w:t>
      </w:r>
      <w:r w:rsidR="004D2CBF" w:rsidRPr="00986631">
        <w:rPr>
          <w:rFonts w:ascii="Doulos SIL" w:hAnsi="Doulos SIL"/>
          <w:i/>
          <w:color w:val="0000FF"/>
        </w:rPr>
        <w:t>fūgū</w:t>
      </w:r>
      <w:r w:rsidR="004D2CBF">
        <w:t xml:space="preserve">, </w:t>
      </w:r>
      <w:r w:rsidR="004D2CBF" w:rsidRPr="00986631">
        <w:rPr>
          <w:rFonts w:ascii="Doulos SIL" w:hAnsi="Doulos SIL"/>
          <w:i/>
          <w:color w:val="0000FF"/>
        </w:rPr>
        <w:t>jóʔó</w:t>
      </w:r>
      <w:r w:rsidR="004D2CBF">
        <w:t xml:space="preserve">, </w:t>
      </w:r>
      <w:r w:rsidR="004D2CBF" w:rsidRPr="00986631">
        <w:rPr>
          <w:rFonts w:ascii="Doulos SIL" w:hAnsi="Doulos SIL"/>
          <w:i/>
          <w:color w:val="0000FF"/>
        </w:rPr>
        <w:t>sálé</w:t>
      </w:r>
      <w:r w:rsidR="00172875">
        <w:rPr>
          <w:rFonts w:ascii="Doulos SIL" w:hAnsi="Doulos SIL"/>
          <w:i/>
          <w:color w:val="0000FF"/>
        </w:rPr>
        <w:t>ⁿ</w:t>
      </w:r>
      <w:r w:rsidR="00172875">
        <w:t xml:space="preserve">, </w:t>
      </w:r>
      <w:r w:rsidR="00172875" w:rsidRPr="00986631">
        <w:rPr>
          <w:rFonts w:ascii="Doulos SIL" w:hAnsi="Doulos SIL"/>
          <w:i/>
          <w:color w:val="0000FF"/>
        </w:rPr>
        <w:t>ɲɔ́ʔɔ̀mɛ́</w:t>
      </w:r>
    </w:p>
    <w:p w14:paraId="3278775C" w14:textId="154048F5" w:rsidR="00AC06D3" w:rsidRDefault="00AC06D3" w:rsidP="00AC06D3">
      <w:pPr>
        <w:tabs>
          <w:tab w:val="clear" w:pos="369"/>
          <w:tab w:val="left" w:pos="720"/>
          <w:tab w:val="left" w:pos="1080"/>
          <w:tab w:val="left" w:pos="2520"/>
          <w:tab w:val="left" w:pos="4680"/>
        </w:tabs>
      </w:pPr>
      <w:r>
        <w:tab/>
      </w:r>
      <w:r>
        <w:tab/>
        <w:t>‘person’</w:t>
      </w:r>
      <w:r>
        <w:tab/>
      </w:r>
      <w:r w:rsidRPr="00986631">
        <w:rPr>
          <w:rFonts w:ascii="Doulos SIL" w:hAnsi="Doulos SIL"/>
          <w:i/>
          <w:color w:val="0000FF"/>
        </w:rPr>
        <w:t>mɛ̀ʔɛ</w:t>
      </w:r>
      <w:r w:rsidR="004D2CBF" w:rsidRPr="00986631">
        <w:rPr>
          <w:rFonts w:ascii="Doulos SIL" w:hAnsi="Doulos SIL"/>
          <w:i/>
          <w:color w:val="0000FF"/>
        </w:rPr>
        <w:t>̀-ná mà</w:t>
      </w:r>
      <w:r w:rsidRPr="00986631">
        <w:rPr>
          <w:rFonts w:ascii="Doulos SIL" w:hAnsi="Doulos SIL"/>
          <w:i/>
          <w:color w:val="0000FF"/>
        </w:rPr>
        <w:t xml:space="preserve"> báʔrī</w:t>
      </w:r>
      <w:r>
        <w:tab/>
      </w:r>
      <w:r w:rsidR="004D2CBF" w:rsidRPr="00986631">
        <w:rPr>
          <w:rFonts w:ascii="Doulos SIL" w:hAnsi="Doulos SIL"/>
          <w:i/>
          <w:color w:val="0000FF"/>
        </w:rPr>
        <w:t>mɛ̀ʔɛ̀-ná</w:t>
      </w:r>
      <w:r w:rsidRPr="00986631">
        <w:rPr>
          <w:rFonts w:ascii="Doulos SIL" w:hAnsi="Doulos SIL"/>
          <w:i/>
          <w:color w:val="0000FF"/>
        </w:rPr>
        <w:t xml:space="preserve"> </w:t>
      </w:r>
      <w:r w:rsidR="004D2CBF" w:rsidRPr="00986631">
        <w:rPr>
          <w:rFonts w:ascii="Doulos SIL" w:hAnsi="Doulos SIL"/>
          <w:i/>
          <w:color w:val="0000FF"/>
        </w:rPr>
        <w:t>wò</w:t>
      </w:r>
      <w:r w:rsidRPr="00986631">
        <w:rPr>
          <w:rFonts w:ascii="Doulos SIL" w:hAnsi="Doulos SIL"/>
          <w:i/>
          <w:color w:val="0000FF"/>
        </w:rPr>
        <w:t xml:space="preserve"> báʔrī</w:t>
      </w:r>
    </w:p>
    <w:p w14:paraId="4A1F23E0" w14:textId="00F6914E" w:rsidR="004D2CBF" w:rsidRPr="00986631" w:rsidRDefault="004D2CBF" w:rsidP="00AC06D3">
      <w:pPr>
        <w:tabs>
          <w:tab w:val="clear" w:pos="369"/>
          <w:tab w:val="left" w:pos="720"/>
          <w:tab w:val="left" w:pos="1080"/>
          <w:tab w:val="left" w:pos="2520"/>
          <w:tab w:val="left" w:pos="4680"/>
        </w:tabs>
        <w:rPr>
          <w:rFonts w:ascii="Doulos SIL" w:hAnsi="Doulos SIL"/>
          <w:i/>
          <w:color w:val="0000FF"/>
        </w:rPr>
      </w:pPr>
      <w:r>
        <w:tab/>
      </w:r>
      <w:r>
        <w:tab/>
      </w:r>
      <w:r>
        <w:tab/>
      </w:r>
      <w:r w:rsidRPr="00986631">
        <w:rPr>
          <w:rFonts w:ascii="Doulos SIL" w:hAnsi="Doulos SIL"/>
          <w:i/>
          <w:color w:val="0000FF"/>
        </w:rPr>
        <w:t>mɛ̀ʔɛ́ⁿ mà báʔrī</w:t>
      </w:r>
      <w:r>
        <w:tab/>
      </w:r>
      <w:r w:rsidRPr="00986631">
        <w:rPr>
          <w:rFonts w:ascii="Doulos SIL" w:hAnsi="Doulos SIL"/>
          <w:i/>
          <w:color w:val="0000FF"/>
        </w:rPr>
        <w:t>mɛ̀ʔɛ́ⁿ wò báʔrī</w:t>
      </w:r>
      <w:r w:rsidRPr="00986631">
        <w:rPr>
          <w:rFonts w:ascii="Doulos SIL" w:hAnsi="Doulos SIL"/>
          <w:i/>
          <w:color w:val="0000FF"/>
        </w:rPr>
        <w:tab/>
      </w:r>
    </w:p>
    <w:p w14:paraId="29C4D6A0" w14:textId="5A739F21" w:rsidR="00AC06D3" w:rsidRDefault="00AC06D3" w:rsidP="00AC06D3">
      <w:pPr>
        <w:tabs>
          <w:tab w:val="clear" w:pos="369"/>
          <w:tab w:val="left" w:pos="720"/>
          <w:tab w:val="left" w:pos="1080"/>
          <w:tab w:val="left" w:pos="2520"/>
          <w:tab w:val="left" w:pos="4680"/>
        </w:tabs>
      </w:pPr>
      <w:r>
        <w:tab/>
      </w:r>
      <w:r>
        <w:tab/>
        <w:t>‘blind one’</w:t>
      </w:r>
      <w:r>
        <w:tab/>
      </w:r>
      <w:r w:rsidRPr="009729C5">
        <w:rPr>
          <w:rFonts w:ascii="Doulos SIL" w:hAnsi="Doulos SIL"/>
          <w:i/>
          <w:color w:val="0000FF"/>
        </w:rPr>
        <w:t>fūgū</w:t>
      </w:r>
      <w:r w:rsidR="009729C5" w:rsidRPr="009729C5">
        <w:rPr>
          <w:rFonts w:ascii="Doulos SIL" w:hAnsi="Doulos SIL"/>
          <w:i/>
          <w:color w:val="0000FF"/>
        </w:rPr>
        <w:t>-rá</w:t>
      </w:r>
      <w:r w:rsidRPr="009729C5">
        <w:rPr>
          <w:rFonts w:ascii="Doulos SIL" w:hAnsi="Doulos SIL"/>
          <w:i/>
          <w:color w:val="0000FF"/>
        </w:rPr>
        <w:t xml:space="preserve"> mà báʔ</w:t>
      </w:r>
      <w:r w:rsidRPr="00986631">
        <w:rPr>
          <w:rFonts w:ascii="Doulos SIL" w:hAnsi="Doulos SIL"/>
          <w:i/>
          <w:color w:val="0000FF"/>
        </w:rPr>
        <w:t>rī</w:t>
      </w:r>
      <w:r w:rsidRPr="00986631">
        <w:rPr>
          <w:rFonts w:ascii="Doulos SIL" w:hAnsi="Doulos SIL"/>
          <w:i/>
          <w:color w:val="0000FF"/>
        </w:rPr>
        <w:tab/>
      </w:r>
      <w:r w:rsidR="009729C5">
        <w:rPr>
          <w:rFonts w:ascii="Doulos SIL" w:hAnsi="Doulos SIL"/>
          <w:i/>
          <w:color w:val="0000FF"/>
        </w:rPr>
        <w:t>fūgū-rá</w:t>
      </w:r>
      <w:r w:rsidRPr="00986631">
        <w:rPr>
          <w:rFonts w:ascii="Doulos SIL" w:hAnsi="Doulos SIL"/>
          <w:i/>
          <w:color w:val="0000FF"/>
        </w:rPr>
        <w:t xml:space="preserve"> wò báʔrī</w:t>
      </w:r>
    </w:p>
    <w:p w14:paraId="0E31025B" w14:textId="636416A8" w:rsidR="004D2CBF" w:rsidRPr="004D2CBF" w:rsidRDefault="004D2CBF" w:rsidP="00AC06D3">
      <w:pPr>
        <w:tabs>
          <w:tab w:val="clear" w:pos="369"/>
          <w:tab w:val="left" w:pos="720"/>
          <w:tab w:val="left" w:pos="1080"/>
          <w:tab w:val="left" w:pos="2520"/>
          <w:tab w:val="left" w:pos="4680"/>
        </w:tabs>
      </w:pPr>
      <w:r>
        <w:tab/>
      </w:r>
      <w:r>
        <w:tab/>
      </w:r>
      <w:r>
        <w:tab/>
      </w:r>
      <w:r w:rsidRPr="00986631">
        <w:rPr>
          <w:rFonts w:ascii="Doulos SIL" w:hAnsi="Doulos SIL"/>
          <w:i/>
          <w:color w:val="0000FF"/>
        </w:rPr>
        <w:t>fūgú mà báʔrī</w:t>
      </w:r>
      <w:r>
        <w:tab/>
      </w:r>
      <w:r w:rsidRPr="00986631">
        <w:rPr>
          <w:rFonts w:ascii="Doulos SIL" w:hAnsi="Doulos SIL"/>
          <w:i/>
          <w:color w:val="0000FF"/>
        </w:rPr>
        <w:t>fūgú wò báʔrī</w:t>
      </w:r>
    </w:p>
    <w:p w14:paraId="1B66A515" w14:textId="75D95BFB" w:rsidR="00AC06D3" w:rsidRDefault="00AC06D3" w:rsidP="00AC06D3">
      <w:pPr>
        <w:tabs>
          <w:tab w:val="clear" w:pos="369"/>
          <w:tab w:val="left" w:pos="720"/>
          <w:tab w:val="left" w:pos="1080"/>
          <w:tab w:val="left" w:pos="2520"/>
          <w:tab w:val="left" w:pos="4680"/>
        </w:tabs>
      </w:pPr>
      <w:r>
        <w:tab/>
      </w:r>
      <w:r>
        <w:tab/>
        <w:t>‘Jula person’</w:t>
      </w:r>
      <w:r>
        <w:tab/>
      </w:r>
      <w:r w:rsidRPr="00986631">
        <w:rPr>
          <w:rFonts w:ascii="Doulos SIL" w:hAnsi="Doulos SIL"/>
          <w:i/>
          <w:color w:val="0000FF"/>
        </w:rPr>
        <w:t>jóʔó</w:t>
      </w:r>
      <w:r w:rsidR="004D2CBF" w:rsidRPr="00986631">
        <w:rPr>
          <w:rFonts w:ascii="Doulos SIL" w:hAnsi="Doulos SIL"/>
          <w:i/>
          <w:color w:val="0000FF"/>
        </w:rPr>
        <w:t>-rá</w:t>
      </w:r>
      <w:r w:rsidRPr="00986631">
        <w:rPr>
          <w:rFonts w:ascii="Doulos SIL" w:hAnsi="Doulos SIL"/>
          <w:i/>
          <w:color w:val="0000FF"/>
        </w:rPr>
        <w:t xml:space="preserve"> mà báʔrī</w:t>
      </w:r>
      <w:r w:rsidRPr="00986631">
        <w:rPr>
          <w:rFonts w:ascii="Doulos SIL" w:hAnsi="Doulos SIL"/>
          <w:i/>
          <w:color w:val="0000FF"/>
        </w:rPr>
        <w:tab/>
        <w:t>jóʔó</w:t>
      </w:r>
      <w:r w:rsidR="004D2CBF" w:rsidRPr="00986631">
        <w:rPr>
          <w:rFonts w:ascii="Doulos SIL" w:hAnsi="Doulos SIL"/>
          <w:i/>
          <w:color w:val="0000FF"/>
        </w:rPr>
        <w:t>-rá</w:t>
      </w:r>
      <w:r w:rsidRPr="00986631">
        <w:rPr>
          <w:rFonts w:ascii="Doulos SIL" w:hAnsi="Doulos SIL"/>
          <w:i/>
          <w:color w:val="0000FF"/>
        </w:rPr>
        <w:t xml:space="preserve"> wò báʔrī</w:t>
      </w:r>
    </w:p>
    <w:p w14:paraId="518A9A30" w14:textId="47C4FF5C" w:rsidR="004D2CBF" w:rsidRPr="004D2CBF" w:rsidRDefault="004D2CBF" w:rsidP="004D2CBF">
      <w:pPr>
        <w:tabs>
          <w:tab w:val="clear" w:pos="369"/>
          <w:tab w:val="left" w:pos="720"/>
          <w:tab w:val="left" w:pos="1080"/>
          <w:tab w:val="left" w:pos="2520"/>
          <w:tab w:val="left" w:pos="4680"/>
        </w:tabs>
      </w:pPr>
      <w:r>
        <w:tab/>
      </w:r>
      <w:r>
        <w:tab/>
      </w:r>
      <w:r>
        <w:tab/>
      </w:r>
      <w:r w:rsidRPr="00986631">
        <w:rPr>
          <w:rFonts w:ascii="Doulos SIL" w:hAnsi="Doulos SIL"/>
          <w:i/>
          <w:color w:val="0000FF"/>
        </w:rPr>
        <w:t>jóʔó mà báʔrī</w:t>
      </w:r>
      <w:r>
        <w:tab/>
      </w:r>
      <w:r w:rsidRPr="00986631">
        <w:rPr>
          <w:rFonts w:ascii="Doulos SIL" w:hAnsi="Doulos SIL"/>
          <w:i/>
          <w:color w:val="0000FF"/>
        </w:rPr>
        <w:t>jóʔó wò báʔrī</w:t>
      </w:r>
    </w:p>
    <w:p w14:paraId="2EAA8FFD" w14:textId="3F96D257" w:rsidR="004D2CBF" w:rsidRPr="00986631" w:rsidRDefault="004D2CBF" w:rsidP="00AC06D3">
      <w:pPr>
        <w:tabs>
          <w:tab w:val="clear" w:pos="369"/>
          <w:tab w:val="left" w:pos="720"/>
          <w:tab w:val="left" w:pos="1080"/>
          <w:tab w:val="left" w:pos="2520"/>
          <w:tab w:val="left" w:pos="4680"/>
        </w:tabs>
        <w:rPr>
          <w:rFonts w:ascii="Doulos SIL" w:hAnsi="Doulos SIL"/>
          <w:i/>
          <w:color w:val="0000FF"/>
        </w:rPr>
      </w:pPr>
      <w:r>
        <w:tab/>
      </w:r>
      <w:r>
        <w:tab/>
        <w:t>‘labeo fish’</w:t>
      </w:r>
      <w:r>
        <w:tab/>
      </w:r>
      <w:r w:rsidRPr="00986631">
        <w:rPr>
          <w:rFonts w:ascii="Doulos SIL" w:hAnsi="Doulos SIL"/>
          <w:i/>
          <w:color w:val="0000FF"/>
        </w:rPr>
        <w:t>sálé-ná mà báʔrī</w:t>
      </w:r>
      <w:r w:rsidRPr="00986631">
        <w:rPr>
          <w:rFonts w:ascii="Doulos SIL" w:hAnsi="Doulos SIL"/>
          <w:i/>
          <w:color w:val="0000FF"/>
        </w:rPr>
        <w:tab/>
        <w:t>sálé-ná wò báʔrī</w:t>
      </w:r>
    </w:p>
    <w:p w14:paraId="4D4A128E" w14:textId="1B9529FA" w:rsidR="004D2CBF" w:rsidRDefault="004D2CBF" w:rsidP="004D2CBF">
      <w:pPr>
        <w:tabs>
          <w:tab w:val="clear" w:pos="369"/>
          <w:tab w:val="left" w:pos="720"/>
          <w:tab w:val="left" w:pos="1080"/>
          <w:tab w:val="left" w:pos="2520"/>
          <w:tab w:val="left" w:pos="4680"/>
        </w:tabs>
      </w:pPr>
      <w:r>
        <w:tab/>
      </w:r>
      <w:r>
        <w:tab/>
      </w:r>
      <w:r>
        <w:tab/>
      </w:r>
      <w:r w:rsidRPr="00986631">
        <w:rPr>
          <w:rFonts w:ascii="Doulos SIL" w:hAnsi="Doulos SIL"/>
          <w:i/>
          <w:color w:val="0000FF"/>
        </w:rPr>
        <w:t>sálé</w:t>
      </w:r>
      <w:r w:rsidR="00172875">
        <w:rPr>
          <w:rFonts w:ascii="Doulos SIL" w:hAnsi="Doulos SIL"/>
          <w:i/>
          <w:color w:val="0000FF"/>
        </w:rPr>
        <w:t>ⁿ</w:t>
      </w:r>
      <w:r w:rsidRPr="00986631">
        <w:rPr>
          <w:rFonts w:ascii="Doulos SIL" w:hAnsi="Doulos SIL"/>
          <w:i/>
          <w:color w:val="0000FF"/>
        </w:rPr>
        <w:t xml:space="preserve"> mà báʔrī</w:t>
      </w:r>
      <w:r>
        <w:tab/>
      </w:r>
      <w:r w:rsidRPr="00986631">
        <w:rPr>
          <w:rFonts w:ascii="Doulos SIL" w:hAnsi="Doulos SIL"/>
          <w:i/>
          <w:color w:val="0000FF"/>
        </w:rPr>
        <w:t>sálé</w:t>
      </w:r>
      <w:r w:rsidR="00172875">
        <w:rPr>
          <w:rFonts w:ascii="Doulos SIL" w:hAnsi="Doulos SIL"/>
          <w:i/>
          <w:color w:val="0000FF"/>
        </w:rPr>
        <w:t>ⁿ</w:t>
      </w:r>
      <w:r w:rsidRPr="00986631">
        <w:rPr>
          <w:rFonts w:ascii="Doulos SIL" w:hAnsi="Doulos SIL"/>
          <w:i/>
          <w:color w:val="0000FF"/>
        </w:rPr>
        <w:t xml:space="preserve"> wò báʔrī</w:t>
      </w:r>
    </w:p>
    <w:p w14:paraId="21450A15" w14:textId="68E93F5B" w:rsidR="00857766" w:rsidRDefault="00857766" w:rsidP="004D2CBF">
      <w:pPr>
        <w:tabs>
          <w:tab w:val="clear" w:pos="369"/>
          <w:tab w:val="left" w:pos="720"/>
          <w:tab w:val="left" w:pos="1080"/>
          <w:tab w:val="left" w:pos="2520"/>
          <w:tab w:val="left" w:pos="4680"/>
        </w:tabs>
      </w:pPr>
      <w:r>
        <w:tab/>
      </w:r>
      <w:r>
        <w:tab/>
        <w:t>‘camel’</w:t>
      </w:r>
      <w:r>
        <w:tab/>
      </w:r>
      <w:r w:rsidRPr="00986631">
        <w:rPr>
          <w:rFonts w:ascii="Doulos SIL" w:hAnsi="Doulos SIL"/>
          <w:i/>
          <w:color w:val="0000FF"/>
        </w:rPr>
        <w:t>ɲɔ́ʔɔ̀mɛ́</w:t>
      </w:r>
      <w:r w:rsidR="009729C5">
        <w:rPr>
          <w:rFonts w:ascii="Doulos SIL" w:hAnsi="Doulos SIL"/>
          <w:i/>
          <w:color w:val="0000FF"/>
        </w:rPr>
        <w:t>-nà mā</w:t>
      </w:r>
      <w:r w:rsidRPr="00986631">
        <w:rPr>
          <w:rFonts w:ascii="Doulos SIL" w:hAnsi="Doulos SIL"/>
          <w:i/>
          <w:color w:val="0000FF"/>
        </w:rPr>
        <w:t xml:space="preserve"> báʔrī</w:t>
      </w:r>
      <w:r w:rsidRPr="00986631">
        <w:rPr>
          <w:rFonts w:ascii="Doulos SIL" w:hAnsi="Doulos SIL"/>
          <w:i/>
          <w:color w:val="0000FF"/>
        </w:rPr>
        <w:tab/>
        <w:t>ɲɔ́ʔɔ̀mɛ́</w:t>
      </w:r>
      <w:r w:rsidR="009729C5">
        <w:rPr>
          <w:rFonts w:ascii="Doulos SIL" w:hAnsi="Doulos SIL"/>
          <w:i/>
          <w:color w:val="0000FF"/>
        </w:rPr>
        <w:t>-nà wō</w:t>
      </w:r>
      <w:r w:rsidRPr="00986631">
        <w:rPr>
          <w:rFonts w:ascii="Doulos SIL" w:hAnsi="Doulos SIL"/>
          <w:i/>
          <w:color w:val="0000FF"/>
        </w:rPr>
        <w:t xml:space="preserve"> báʔrī</w:t>
      </w:r>
    </w:p>
    <w:p w14:paraId="2776063D" w14:textId="07A36814" w:rsidR="00857766" w:rsidRPr="00857766" w:rsidRDefault="00857766" w:rsidP="004D2CBF">
      <w:pPr>
        <w:tabs>
          <w:tab w:val="clear" w:pos="369"/>
          <w:tab w:val="left" w:pos="720"/>
          <w:tab w:val="left" w:pos="1080"/>
          <w:tab w:val="left" w:pos="2520"/>
          <w:tab w:val="left" w:pos="4680"/>
        </w:tabs>
      </w:pPr>
      <w:r>
        <w:tab/>
      </w:r>
      <w:r>
        <w:tab/>
      </w:r>
      <w:r>
        <w:tab/>
      </w:r>
      <w:r w:rsidRPr="00986631">
        <w:rPr>
          <w:rFonts w:ascii="Doulos SIL" w:hAnsi="Doulos SIL"/>
          <w:i/>
          <w:color w:val="0000FF"/>
        </w:rPr>
        <w:t>ɲɔ́ʔɔ̀mɛ́ mà báʔrī</w:t>
      </w:r>
      <w:r w:rsidRPr="00986631">
        <w:rPr>
          <w:rFonts w:ascii="Doulos SIL" w:hAnsi="Doulos SIL"/>
          <w:i/>
          <w:color w:val="0000FF"/>
        </w:rPr>
        <w:tab/>
        <w:t>ɲɔ́ʔɔ̀mɛ́ wò báʔrī</w:t>
      </w:r>
    </w:p>
    <w:p w14:paraId="351B481D" w14:textId="77777777" w:rsidR="00EF7108" w:rsidRDefault="00EF7108" w:rsidP="00C4311B"/>
    <w:p w14:paraId="1173E7E9" w14:textId="528E3712" w:rsidR="00E773E0" w:rsidRDefault="00F546D0" w:rsidP="00C4311B">
      <w:r>
        <w:t>In (xx3</w:t>
      </w:r>
      <w:r w:rsidR="00E773E0">
        <w:t>), 3Sg pronouns are the objects.</w:t>
      </w:r>
      <w:r w:rsidR="004D2CBF">
        <w:t xml:space="preserve"> </w:t>
      </w:r>
      <w:r w:rsidR="009729C5">
        <w:t>The verb is therefore L</w:t>
      </w:r>
      <w:r w:rsidR="009729C5">
        <w:noBreakHyphen/>
        <w:t xml:space="preserve">initial. </w:t>
      </w:r>
      <w:r w:rsidR="00375265">
        <w:t>After a</w:t>
      </w:r>
      <w:r w:rsidR="00072EF0">
        <w:t xml:space="preserve"> pronominal subject, </w:t>
      </w:r>
      <w:r w:rsidR="009729C5">
        <w:t>these object pronouns</w:t>
      </w:r>
      <w:r w:rsidR="004D2CBF">
        <w:t xml:space="preserve"> begin with</w:t>
      </w:r>
      <w:r w:rsidR="009729C5">
        <w:t xml:space="preserve"> a semi-epenthetic linking consonant</w:t>
      </w:r>
      <w:r w:rsidR="004D2CBF">
        <w:t xml:space="preserve"> </w:t>
      </w:r>
      <w:r w:rsidR="004D2CBF" w:rsidRPr="00986631">
        <w:rPr>
          <w:rFonts w:ascii="Doulos SIL" w:hAnsi="Doulos SIL"/>
          <w:i/>
          <w:color w:val="0000FF"/>
        </w:rPr>
        <w:t>n</w:t>
      </w:r>
      <w:r w:rsidR="004D2CBF">
        <w:t xml:space="preserve"> not found in the subject pronouns</w:t>
      </w:r>
      <w:r w:rsidR="00072EF0">
        <w:t>, and the tone is high</w:t>
      </w:r>
      <w:r w:rsidR="004D2CBF">
        <w:t>.</w:t>
      </w:r>
      <w:r w:rsidR="009729C5">
        <w:t xml:space="preserve"> One could also analyse this as a subject-object linking morpheme </w:t>
      </w:r>
      <w:r w:rsidR="009729C5" w:rsidRPr="001A596D">
        <w:rPr>
          <w:rFonts w:ascii="Doulos SIL" w:hAnsi="Doulos SIL"/>
          <w:i/>
          <w:color w:val="0000FF"/>
        </w:rPr>
        <w:t>n-</w:t>
      </w:r>
      <w:r w:rsidR="009729C5">
        <w:t>, but since it only occurs with third person object pronouns it belongs to the morphology or morphophonology.</w:t>
      </w:r>
      <w:r w:rsidR="004D2CBF">
        <w:t xml:space="preserve"> </w:t>
      </w:r>
      <w:r w:rsidR="00072EF0">
        <w:t xml:space="preserve">The </w:t>
      </w:r>
      <w:r w:rsidR="009729C5">
        <w:lastRenderedPageBreak/>
        <w:t xml:space="preserve">overt </w:t>
      </w:r>
      <w:r w:rsidR="00072EF0">
        <w:t>vowel</w:t>
      </w:r>
      <w:r w:rsidR="009729C5">
        <w:t xml:space="preserve"> in the nonhuman 3Sg object</w:t>
      </w:r>
      <w:r w:rsidR="00072EF0">
        <w:t xml:space="preserve"> is </w:t>
      </w:r>
      <w:r w:rsidR="00072EF0" w:rsidRPr="00986631">
        <w:rPr>
          <w:rFonts w:ascii="Doulos SIL" w:hAnsi="Doulos SIL"/>
          <w:i/>
          <w:color w:val="0000FF"/>
        </w:rPr>
        <w:t>i</w:t>
      </w:r>
      <w:r w:rsidR="00072EF0">
        <w:t xml:space="preserve"> rather than </w:t>
      </w:r>
      <w:r w:rsidR="00072EF0" w:rsidRPr="00986631">
        <w:rPr>
          <w:rFonts w:ascii="Doulos SIL" w:hAnsi="Doulos SIL"/>
          <w:i/>
          <w:color w:val="0000FF"/>
        </w:rPr>
        <w:t>e</w:t>
      </w:r>
      <w:r w:rsidR="00072EF0">
        <w:t xml:space="preserve">, hence </w:t>
      </w:r>
      <w:r w:rsidR="00072EF0" w:rsidRPr="00986631">
        <w:rPr>
          <w:rFonts w:ascii="Doulos SIL" w:hAnsi="Doulos SIL"/>
          <w:i/>
          <w:color w:val="0000FF"/>
        </w:rPr>
        <w:t>ní</w:t>
      </w:r>
      <w:r w:rsidR="009729C5">
        <w:t xml:space="preserve"> when combined with the linker.</w:t>
      </w:r>
      <w:r w:rsidR="00072EF0">
        <w:t xml:space="preserve"> Nonpronominal subjects require the </w:t>
      </w:r>
      <w:r w:rsidR="00375265">
        <w:t xml:space="preserve">nominal </w:t>
      </w:r>
      <w:r w:rsidR="00072EF0">
        <w:t>suffix</w:t>
      </w:r>
      <w:r w:rsidR="00375265">
        <w:t xml:space="preserve"> (</w:t>
      </w:r>
      <w:r w:rsidR="00375265" w:rsidRPr="00CB1C09">
        <w:rPr>
          <w:rFonts w:ascii="Doulos SIL" w:hAnsi="Doulos SIL"/>
          <w:i/>
          <w:color w:val="0000FF"/>
        </w:rPr>
        <w:noBreakHyphen/>
        <w:t>rà</w:t>
      </w:r>
      <w:r w:rsidR="00375265">
        <w:t xml:space="preserve"> or variant)</w:t>
      </w:r>
      <w:r w:rsidR="00072EF0">
        <w:t xml:space="preserve"> in these combinations, perhaps </w:t>
      </w:r>
      <w:r w:rsidR="009729C5">
        <w:t>motivated by the fact that</w:t>
      </w:r>
      <w:r w:rsidR="00072EF0">
        <w:t xml:space="preserve"> the</w:t>
      </w:r>
      <w:r w:rsidR="009729C5">
        <w:t>se</w:t>
      </w:r>
      <w:r w:rsidR="00072EF0">
        <w:t xml:space="preserve"> object pronouns begin with short vowels. </w:t>
      </w:r>
      <w:r w:rsidR="00375265">
        <w:t xml:space="preserve">Human 3Sg subject acting on 3Sg object (human or nonhuman) has variant forms without the </w:t>
      </w:r>
      <w:r w:rsidR="009729C5">
        <w:t xml:space="preserve">linker </w:t>
      </w:r>
      <w:r w:rsidR="00375265" w:rsidRPr="00CB1C09">
        <w:rPr>
          <w:rFonts w:ascii="Doulos SIL" w:hAnsi="Doulos SIL"/>
          <w:i/>
          <w:color w:val="0000FF"/>
        </w:rPr>
        <w:t>n</w:t>
      </w:r>
      <w:r w:rsidR="00375265">
        <w:t xml:space="preserve"> (</w:t>
      </w:r>
      <w:r w:rsidR="00375265" w:rsidRPr="00CB1C09">
        <w:rPr>
          <w:rFonts w:ascii="Doulos SIL" w:hAnsi="Doulos SIL"/>
          <w:i/>
          <w:color w:val="0000FF"/>
        </w:rPr>
        <w:t>á</w:t>
      </w:r>
      <w:r w:rsidR="00375265">
        <w:t xml:space="preserve"> instead of </w:t>
      </w:r>
      <w:r w:rsidR="00375265" w:rsidRPr="00CB1C09">
        <w:rPr>
          <w:rFonts w:ascii="Doulos SIL" w:hAnsi="Doulos SIL"/>
          <w:i/>
          <w:color w:val="0000FF"/>
        </w:rPr>
        <w:t>à ná</w:t>
      </w:r>
      <w:r w:rsidR="00375265">
        <w:t xml:space="preserve">, </w:t>
      </w:r>
      <w:r w:rsidR="00375265" w:rsidRPr="00CB1C09">
        <w:rPr>
          <w:rFonts w:ascii="Doulos SIL" w:hAnsi="Doulos SIL"/>
          <w:i/>
          <w:color w:val="0000FF"/>
        </w:rPr>
        <w:t>é</w:t>
      </w:r>
      <w:r w:rsidR="00375265">
        <w:t xml:space="preserve"> instead of </w:t>
      </w:r>
      <w:r w:rsidR="00375265" w:rsidRPr="00CB1C09">
        <w:rPr>
          <w:rFonts w:ascii="Doulos SIL" w:hAnsi="Doulos SIL"/>
          <w:i/>
          <w:color w:val="0000FF"/>
        </w:rPr>
        <w:t>à ní</w:t>
      </w:r>
      <w:r w:rsidR="00375265">
        <w:t xml:space="preserve"> ). The H</w:t>
      </w:r>
      <w:r w:rsidR="00375265">
        <w:noBreakHyphen/>
        <w:t xml:space="preserve">tone of </w:t>
      </w:r>
      <w:r w:rsidR="00375265" w:rsidRPr="00CB1C09">
        <w:rPr>
          <w:rFonts w:ascii="Doulos SIL" w:hAnsi="Doulos SIL"/>
          <w:i/>
          <w:color w:val="0000FF"/>
        </w:rPr>
        <w:t>á</w:t>
      </w:r>
      <w:r w:rsidR="00375265">
        <w:t xml:space="preserve"> or </w:t>
      </w:r>
      <w:r w:rsidR="00375265" w:rsidRPr="00CB1C09">
        <w:rPr>
          <w:rFonts w:ascii="Doulos SIL" w:hAnsi="Doulos SIL"/>
          <w:i/>
          <w:color w:val="0000FF"/>
        </w:rPr>
        <w:t>é</w:t>
      </w:r>
      <w:r w:rsidR="00375265">
        <w:t xml:space="preserve"> suggests that they may be contractions historically, </w:t>
      </w:r>
      <w:r w:rsidR="009729C5">
        <w:t>i.e.</w:t>
      </w:r>
      <w:r w:rsidR="00375265">
        <w:t xml:space="preserve"> *</w:t>
      </w:r>
      <w:r w:rsidR="00375265" w:rsidRPr="00375265">
        <w:rPr>
          <w:rFonts w:ascii="Doulos SIL" w:hAnsi="Doulos SIL"/>
          <w:color w:val="008000"/>
        </w:rPr>
        <w:t>à (n)á</w:t>
      </w:r>
      <w:r w:rsidR="00375265">
        <w:t xml:space="preserve"> → </w:t>
      </w:r>
      <w:r w:rsidR="00375265" w:rsidRPr="00CB1C09">
        <w:rPr>
          <w:rFonts w:ascii="Doulos SIL" w:hAnsi="Doulos SIL"/>
          <w:i/>
          <w:color w:val="0000FF"/>
        </w:rPr>
        <w:t>á</w:t>
      </w:r>
      <w:r w:rsidR="009729C5">
        <w:t xml:space="preserve"> and *</w:t>
      </w:r>
      <w:r w:rsidR="009729C5">
        <w:rPr>
          <w:rFonts w:ascii="Doulos SIL" w:hAnsi="Doulos SIL"/>
          <w:color w:val="008000"/>
        </w:rPr>
        <w:t>à (n)í</w:t>
      </w:r>
      <w:r w:rsidR="009729C5">
        <w:t xml:space="preserve"> → </w:t>
      </w:r>
      <w:r w:rsidR="009729C5">
        <w:rPr>
          <w:rFonts w:ascii="Doulos SIL" w:hAnsi="Doulos SIL"/>
          <w:i/>
          <w:color w:val="0000FF"/>
        </w:rPr>
        <w:t>é</w:t>
      </w:r>
      <w:r w:rsidR="009729C5">
        <w:t>,</w:t>
      </w:r>
      <w:r w:rsidR="00375265">
        <w:t xml:space="preserve"> but </w:t>
      </w:r>
      <w:r w:rsidR="009729C5">
        <w:t xml:space="preserve">in this scenario </w:t>
      </w:r>
      <w:r w:rsidR="00375265">
        <w:t xml:space="preserve">one </w:t>
      </w:r>
      <w:r w:rsidR="009729C5">
        <w:t>would</w:t>
      </w:r>
      <w:r w:rsidR="00375265">
        <w:t xml:space="preserve"> have expected long vowels</w:t>
      </w:r>
      <w:r w:rsidR="009729C5">
        <w:t xml:space="preserve">, and </w:t>
      </w:r>
      <w:r w:rsidR="009729C5" w:rsidRPr="001A596D">
        <w:rPr>
          <w:rFonts w:ascii="Doulos SIL" w:hAnsi="Doulos SIL"/>
          <w:i/>
          <w:color w:val="0000FF"/>
        </w:rPr>
        <w:t>í</w:t>
      </w:r>
      <w:r w:rsidR="009729C5">
        <w:t xml:space="preserve"> rather than </w:t>
      </w:r>
      <w:r w:rsidR="009729C5" w:rsidRPr="001A596D">
        <w:rPr>
          <w:rFonts w:ascii="Doulos SIL" w:hAnsi="Doulos SIL"/>
          <w:i/>
          <w:color w:val="0000FF"/>
        </w:rPr>
        <w:t>é</w:t>
      </w:r>
      <w:r w:rsidR="009729C5">
        <w:t xml:space="preserve"> for the nonhuman object</w:t>
      </w:r>
      <w:r w:rsidR="00375265">
        <w:t xml:space="preserve">. </w:t>
      </w:r>
      <w:r w:rsidR="009729C5">
        <w:t xml:space="preserve">A better analysis is that the 3Sg subject à is optionally omitted, and when it is omitted the </w:t>
      </w:r>
      <w:r w:rsidR="009729C5" w:rsidRPr="001A596D">
        <w:rPr>
          <w:rFonts w:ascii="Doulos SIL" w:hAnsi="Doulos SIL"/>
          <w:i/>
          <w:color w:val="0000FF"/>
        </w:rPr>
        <w:t>n</w:t>
      </w:r>
      <w:r w:rsidR="009729C5">
        <w:t xml:space="preserve"> linker (which requires overt subject and object morphemes) is also dropped. With nonpronominals subjects, the</w:t>
      </w:r>
      <w:r w:rsidR="00072EF0">
        <w:t xml:space="preserve"> final </w:t>
      </w:r>
      <w:r w:rsidR="00072EF0" w:rsidRPr="00986631">
        <w:rPr>
          <w:rFonts w:ascii="Doulos SIL" w:hAnsi="Doulos SIL"/>
          <w:i/>
          <w:color w:val="0000FF"/>
        </w:rPr>
        <w:t>a/ɔ</w:t>
      </w:r>
      <w:r w:rsidR="00072EF0">
        <w:t xml:space="preserve"> of the nominal suffix contracts with nonhuman 3Sg </w:t>
      </w:r>
      <w:r w:rsidR="00072EF0" w:rsidRPr="00986631">
        <w:rPr>
          <w:rFonts w:ascii="Doulos SIL" w:hAnsi="Doulos SIL"/>
          <w:i/>
          <w:color w:val="0000FF"/>
        </w:rPr>
        <w:t>ì</w:t>
      </w:r>
      <w:r w:rsidR="00072EF0">
        <w:t xml:space="preserve"> (or perhaps </w:t>
      </w:r>
      <w:r w:rsidR="00072EF0" w:rsidRPr="00986631">
        <w:rPr>
          <w:rFonts w:ascii="Doulos SIL" w:hAnsi="Doulos SIL"/>
          <w:i/>
          <w:color w:val="0000FF"/>
        </w:rPr>
        <w:t>è</w:t>
      </w:r>
      <w:r w:rsidR="00072EF0">
        <w:t xml:space="preserve">) to form long </w:t>
      </w:r>
      <w:r w:rsidR="00072EF0" w:rsidRPr="00986631">
        <w:rPr>
          <w:rFonts w:ascii="Doulos SIL" w:hAnsi="Doulos SIL"/>
          <w:i/>
          <w:color w:val="0000FF"/>
        </w:rPr>
        <w:t>ee</w:t>
      </w:r>
      <w:r w:rsidR="00375265">
        <w:t xml:space="preserve"> (xx4b, right-hand column).</w:t>
      </w:r>
      <w:r w:rsidR="009729C5">
        <w:t xml:space="preserve"> The clitic boundary symbol = is an index of vv-Contraction between subject and object.</w:t>
      </w:r>
    </w:p>
    <w:p w14:paraId="46AFCD9A" w14:textId="77777777" w:rsidR="00E773E0" w:rsidRDefault="00E773E0" w:rsidP="00C4311B"/>
    <w:p w14:paraId="0873CDF5" w14:textId="29D4B70E" w:rsidR="00E773E0" w:rsidRDefault="004D2CBF" w:rsidP="00E773E0">
      <w:pPr>
        <w:tabs>
          <w:tab w:val="clear" w:pos="369"/>
          <w:tab w:val="left" w:pos="720"/>
        </w:tabs>
      </w:pPr>
      <w:r>
        <w:t>(xx4</w:t>
      </w:r>
      <w:r w:rsidR="00E773E0">
        <w:t>)</w:t>
      </w:r>
      <w:r w:rsidR="00E773E0">
        <w:tab/>
      </w:r>
      <w:r>
        <w:t>3</w:t>
      </w:r>
      <w:r w:rsidR="00E773E0">
        <w:t>Sg object pronouns after various subjects</w:t>
      </w:r>
    </w:p>
    <w:p w14:paraId="5DB0D697" w14:textId="77777777" w:rsidR="00E773E0" w:rsidRDefault="00E773E0" w:rsidP="00E773E0">
      <w:pPr>
        <w:tabs>
          <w:tab w:val="clear" w:pos="369"/>
          <w:tab w:val="left" w:pos="720"/>
        </w:tabs>
      </w:pPr>
    </w:p>
    <w:p w14:paraId="64254D99" w14:textId="316EC6B3" w:rsidR="00E773E0" w:rsidRDefault="00E773E0" w:rsidP="00E773E0">
      <w:pPr>
        <w:tabs>
          <w:tab w:val="clear" w:pos="369"/>
          <w:tab w:val="left" w:pos="720"/>
          <w:tab w:val="left" w:pos="1080"/>
          <w:tab w:val="left" w:pos="2520"/>
          <w:tab w:val="left" w:pos="4680"/>
        </w:tabs>
      </w:pPr>
      <w:r>
        <w:tab/>
      </w:r>
      <w:r>
        <w:tab/>
      </w:r>
      <w:r>
        <w:tab/>
        <w:t>‘X hit him/her’</w:t>
      </w:r>
      <w:r>
        <w:tab/>
        <w:t>‘X hit it’</w:t>
      </w:r>
    </w:p>
    <w:p w14:paraId="061ED242" w14:textId="77777777" w:rsidR="00E773E0" w:rsidRDefault="00E773E0" w:rsidP="00E773E0">
      <w:pPr>
        <w:tabs>
          <w:tab w:val="clear" w:pos="369"/>
          <w:tab w:val="left" w:pos="720"/>
          <w:tab w:val="left" w:pos="1080"/>
          <w:tab w:val="left" w:pos="2520"/>
          <w:tab w:val="left" w:pos="4680"/>
        </w:tabs>
      </w:pPr>
      <w:r>
        <w:tab/>
        <w:t>a. pronominal subjects</w:t>
      </w:r>
    </w:p>
    <w:p w14:paraId="6774E220" w14:textId="670BCFE8" w:rsidR="00E773E0" w:rsidRPr="00986631" w:rsidRDefault="00E773E0" w:rsidP="00E773E0">
      <w:pPr>
        <w:tabs>
          <w:tab w:val="clear" w:pos="369"/>
          <w:tab w:val="left" w:pos="720"/>
          <w:tab w:val="left" w:pos="1080"/>
          <w:tab w:val="left" w:pos="2520"/>
          <w:tab w:val="left" w:pos="4680"/>
        </w:tabs>
        <w:rPr>
          <w:rFonts w:ascii="Doulos SIL" w:hAnsi="Doulos SIL"/>
          <w:i/>
          <w:color w:val="0000FF"/>
        </w:rPr>
      </w:pPr>
      <w:r>
        <w:tab/>
      </w:r>
      <w:r>
        <w:tab/>
        <w:t>1Sg</w:t>
      </w:r>
      <w:r>
        <w:tab/>
      </w:r>
      <w:r w:rsidR="00072EF0" w:rsidRPr="00986631">
        <w:rPr>
          <w:rFonts w:ascii="Doulos SIL" w:hAnsi="Doulos SIL"/>
          <w:i/>
          <w:color w:val="0000FF"/>
        </w:rPr>
        <w:t>mā ná</w:t>
      </w:r>
      <w:r w:rsidRPr="00986631">
        <w:rPr>
          <w:rFonts w:ascii="Doulos SIL" w:hAnsi="Doulos SIL"/>
          <w:i/>
          <w:color w:val="0000FF"/>
        </w:rPr>
        <w:t xml:space="preserve"> bàʔrí</w:t>
      </w:r>
      <w:r>
        <w:tab/>
      </w:r>
      <w:r w:rsidR="00072EF0" w:rsidRPr="00986631">
        <w:rPr>
          <w:rFonts w:ascii="Doulos SIL" w:hAnsi="Doulos SIL"/>
          <w:i/>
          <w:color w:val="0000FF"/>
        </w:rPr>
        <w:t>mā ní</w:t>
      </w:r>
      <w:r w:rsidR="004D2CBF" w:rsidRPr="00986631">
        <w:rPr>
          <w:rFonts w:ascii="Doulos SIL" w:hAnsi="Doulos SIL"/>
          <w:i/>
          <w:color w:val="0000FF"/>
        </w:rPr>
        <w:t xml:space="preserve"> bàʔrí</w:t>
      </w:r>
    </w:p>
    <w:p w14:paraId="0A13CFA7" w14:textId="1E7056B8" w:rsidR="00E773E0" w:rsidRDefault="00E773E0" w:rsidP="00E773E0">
      <w:pPr>
        <w:tabs>
          <w:tab w:val="clear" w:pos="369"/>
          <w:tab w:val="left" w:pos="720"/>
          <w:tab w:val="left" w:pos="1080"/>
          <w:tab w:val="left" w:pos="2520"/>
          <w:tab w:val="left" w:pos="4680"/>
        </w:tabs>
      </w:pPr>
      <w:r>
        <w:tab/>
      </w:r>
      <w:r>
        <w:tab/>
        <w:t>2Sg</w:t>
      </w:r>
      <w:r>
        <w:tab/>
      </w:r>
      <w:r w:rsidR="00072EF0" w:rsidRPr="00986631">
        <w:rPr>
          <w:rFonts w:ascii="Doulos SIL" w:hAnsi="Doulos SIL"/>
          <w:i/>
          <w:color w:val="0000FF"/>
        </w:rPr>
        <w:t>wō ná</w:t>
      </w:r>
      <w:r w:rsidRPr="00986631">
        <w:rPr>
          <w:rFonts w:ascii="Doulos SIL" w:hAnsi="Doulos SIL"/>
          <w:i/>
          <w:color w:val="0000FF"/>
        </w:rPr>
        <w:t xml:space="preserve"> bàʔrí</w:t>
      </w:r>
      <w:r>
        <w:tab/>
      </w:r>
      <w:r w:rsidR="00072EF0" w:rsidRPr="00986631">
        <w:rPr>
          <w:rFonts w:ascii="Doulos SIL" w:hAnsi="Doulos SIL"/>
          <w:i/>
          <w:color w:val="0000FF"/>
        </w:rPr>
        <w:t>wō ní</w:t>
      </w:r>
      <w:r w:rsidR="004D2CBF" w:rsidRPr="00986631">
        <w:rPr>
          <w:rFonts w:ascii="Doulos SIL" w:hAnsi="Doulos SIL"/>
          <w:i/>
          <w:color w:val="0000FF"/>
        </w:rPr>
        <w:t xml:space="preserve"> bàʔrí</w:t>
      </w:r>
    </w:p>
    <w:p w14:paraId="3511EDF8" w14:textId="5C031309" w:rsidR="00E773E0" w:rsidRDefault="00E773E0" w:rsidP="00E773E0">
      <w:pPr>
        <w:tabs>
          <w:tab w:val="clear" w:pos="369"/>
          <w:tab w:val="left" w:pos="720"/>
          <w:tab w:val="left" w:pos="1080"/>
          <w:tab w:val="left" w:pos="2520"/>
          <w:tab w:val="left" w:pos="4680"/>
        </w:tabs>
      </w:pPr>
      <w:r>
        <w:tab/>
      </w:r>
      <w:r>
        <w:tab/>
        <w:t>3SgHum</w:t>
      </w:r>
      <w:r>
        <w:tab/>
      </w:r>
      <w:r w:rsidRPr="00986631">
        <w:rPr>
          <w:rFonts w:ascii="Doulos SIL" w:hAnsi="Doulos SIL"/>
          <w:i/>
          <w:color w:val="0000FF"/>
        </w:rPr>
        <w:t>à ná bàʔrí</w:t>
      </w:r>
      <w:r w:rsidRPr="00986631">
        <w:rPr>
          <w:rFonts w:ascii="Doulos SIL" w:hAnsi="Doulos SIL"/>
          <w:i/>
          <w:color w:val="0000FF"/>
        </w:rPr>
        <w:tab/>
      </w:r>
      <w:r w:rsidR="004D2CBF" w:rsidRPr="00986631">
        <w:rPr>
          <w:rFonts w:ascii="Doulos SIL" w:hAnsi="Doulos SIL"/>
          <w:i/>
          <w:color w:val="0000FF"/>
        </w:rPr>
        <w:t>à ní bàʔrí</w:t>
      </w:r>
    </w:p>
    <w:p w14:paraId="36DE882C" w14:textId="5B508EAA" w:rsidR="00861C23" w:rsidRPr="00CB1C09" w:rsidRDefault="00861C23" w:rsidP="00E773E0">
      <w:pPr>
        <w:tabs>
          <w:tab w:val="clear" w:pos="369"/>
          <w:tab w:val="left" w:pos="720"/>
          <w:tab w:val="left" w:pos="1080"/>
          <w:tab w:val="left" w:pos="2520"/>
          <w:tab w:val="left" w:pos="4680"/>
        </w:tabs>
        <w:rPr>
          <w:rFonts w:ascii="Doulos SIL" w:hAnsi="Doulos SIL"/>
          <w:i/>
          <w:color w:val="0000FF"/>
        </w:rPr>
      </w:pPr>
      <w:r>
        <w:tab/>
      </w:r>
      <w:r>
        <w:tab/>
      </w:r>
      <w:r>
        <w:tab/>
      </w:r>
      <w:r w:rsidRPr="00CB1C09">
        <w:rPr>
          <w:rFonts w:ascii="Doulos SIL" w:hAnsi="Doulos SIL"/>
          <w:i/>
          <w:color w:val="0000FF"/>
        </w:rPr>
        <w:t>á bàʔrí</w:t>
      </w:r>
      <w:r w:rsidR="0065358E" w:rsidRPr="00CB1C09">
        <w:rPr>
          <w:rFonts w:ascii="Doulos SIL" w:hAnsi="Doulos SIL"/>
          <w:i/>
          <w:color w:val="0000FF"/>
        </w:rPr>
        <w:tab/>
        <w:t>é bàʔrí</w:t>
      </w:r>
    </w:p>
    <w:p w14:paraId="0BE314B2" w14:textId="6A288B3C" w:rsidR="00E773E0" w:rsidRPr="00986631" w:rsidRDefault="00E773E0" w:rsidP="00E773E0">
      <w:pPr>
        <w:tabs>
          <w:tab w:val="clear" w:pos="369"/>
          <w:tab w:val="left" w:pos="720"/>
          <w:tab w:val="left" w:pos="1080"/>
          <w:tab w:val="left" w:pos="2520"/>
          <w:tab w:val="left" w:pos="4680"/>
        </w:tabs>
        <w:rPr>
          <w:rFonts w:ascii="Doulos SIL" w:hAnsi="Doulos SIL"/>
          <w:i/>
          <w:color w:val="0000FF"/>
        </w:rPr>
      </w:pPr>
      <w:r>
        <w:tab/>
      </w:r>
      <w:r>
        <w:tab/>
        <w:t>3SgNonh</w:t>
      </w:r>
      <w:r>
        <w:tab/>
      </w:r>
      <w:r w:rsidRPr="00986631">
        <w:rPr>
          <w:rFonts w:ascii="Doulos SIL" w:hAnsi="Doulos SIL"/>
          <w:i/>
          <w:color w:val="0000FF"/>
        </w:rPr>
        <w:t>è ná bàʔrí</w:t>
      </w:r>
      <w:r w:rsidRPr="00986631">
        <w:rPr>
          <w:rFonts w:ascii="Doulos SIL" w:hAnsi="Doulos SIL"/>
          <w:i/>
          <w:color w:val="0000FF"/>
        </w:rPr>
        <w:tab/>
        <w:t xml:space="preserve">è </w:t>
      </w:r>
      <w:r w:rsidR="004D2CBF" w:rsidRPr="00986631">
        <w:rPr>
          <w:rFonts w:ascii="Doulos SIL" w:hAnsi="Doulos SIL"/>
          <w:i/>
          <w:color w:val="0000FF"/>
        </w:rPr>
        <w:t>ní</w:t>
      </w:r>
      <w:r w:rsidRPr="00986631">
        <w:rPr>
          <w:rFonts w:ascii="Doulos SIL" w:hAnsi="Doulos SIL"/>
          <w:i/>
          <w:color w:val="0000FF"/>
        </w:rPr>
        <w:t xml:space="preserve"> </w:t>
      </w:r>
      <w:r w:rsidR="004D2CBF" w:rsidRPr="00986631">
        <w:rPr>
          <w:rFonts w:ascii="Doulos SIL" w:hAnsi="Doulos SIL"/>
          <w:i/>
          <w:color w:val="0000FF"/>
        </w:rPr>
        <w:t>bàʔrí</w:t>
      </w:r>
    </w:p>
    <w:p w14:paraId="219D9CB9" w14:textId="0AB3A214" w:rsidR="00E773E0" w:rsidRDefault="00E773E0" w:rsidP="00E773E0">
      <w:pPr>
        <w:tabs>
          <w:tab w:val="clear" w:pos="369"/>
          <w:tab w:val="left" w:pos="720"/>
          <w:tab w:val="left" w:pos="1080"/>
          <w:tab w:val="left" w:pos="2520"/>
          <w:tab w:val="left" w:pos="4680"/>
        </w:tabs>
      </w:pPr>
      <w:r>
        <w:tab/>
      </w:r>
      <w:r>
        <w:tab/>
        <w:t>1Pl</w:t>
      </w:r>
      <w:r>
        <w:tab/>
      </w:r>
      <w:r w:rsidRPr="00986631">
        <w:rPr>
          <w:rFonts w:ascii="Doulos SIL" w:hAnsi="Doulos SIL"/>
          <w:i/>
          <w:color w:val="0000FF"/>
        </w:rPr>
        <w:t>mùʔùⁿ ná bàʔrí</w:t>
      </w:r>
      <w:r>
        <w:tab/>
      </w:r>
      <w:r w:rsidR="004D2CBF" w:rsidRPr="00986631">
        <w:rPr>
          <w:rFonts w:ascii="Doulos SIL" w:hAnsi="Doulos SIL"/>
          <w:i/>
          <w:color w:val="0000FF"/>
        </w:rPr>
        <w:t>mùʔùⁿ ní bàʔrí</w:t>
      </w:r>
    </w:p>
    <w:p w14:paraId="3692378E" w14:textId="0D27677B" w:rsidR="00E773E0" w:rsidRDefault="00E773E0" w:rsidP="00E773E0">
      <w:pPr>
        <w:tabs>
          <w:tab w:val="clear" w:pos="369"/>
          <w:tab w:val="left" w:pos="720"/>
          <w:tab w:val="left" w:pos="1080"/>
          <w:tab w:val="left" w:pos="2520"/>
          <w:tab w:val="left" w:pos="4680"/>
        </w:tabs>
      </w:pPr>
      <w:r>
        <w:tab/>
      </w:r>
      <w:r>
        <w:tab/>
        <w:t>2Pl</w:t>
      </w:r>
      <w:r>
        <w:tab/>
      </w:r>
      <w:r w:rsidRPr="00986631">
        <w:rPr>
          <w:rFonts w:ascii="Doulos SIL" w:hAnsi="Doulos SIL"/>
          <w:i/>
          <w:color w:val="0000FF"/>
        </w:rPr>
        <w:t>ēēⁿ ná bàʔrí</w:t>
      </w:r>
      <w:r>
        <w:tab/>
      </w:r>
      <w:r w:rsidR="004D2CBF" w:rsidRPr="00986631">
        <w:rPr>
          <w:rFonts w:ascii="Doulos SIL" w:hAnsi="Doulos SIL"/>
          <w:i/>
          <w:color w:val="0000FF"/>
        </w:rPr>
        <w:t>ēēⁿ ní bàʔrí</w:t>
      </w:r>
    </w:p>
    <w:p w14:paraId="226A0DF7" w14:textId="51171A91" w:rsidR="00E773E0" w:rsidRPr="00986631" w:rsidRDefault="00E773E0" w:rsidP="00E773E0">
      <w:pPr>
        <w:tabs>
          <w:tab w:val="clear" w:pos="369"/>
          <w:tab w:val="left" w:pos="720"/>
          <w:tab w:val="left" w:pos="1080"/>
          <w:tab w:val="left" w:pos="2520"/>
          <w:tab w:val="left" w:pos="4680"/>
        </w:tabs>
        <w:rPr>
          <w:rFonts w:ascii="Doulos SIL" w:hAnsi="Doulos SIL"/>
          <w:i/>
          <w:color w:val="0000FF"/>
        </w:rPr>
      </w:pPr>
      <w:r>
        <w:tab/>
      </w:r>
      <w:r>
        <w:tab/>
        <w:t>3PlHum</w:t>
      </w:r>
      <w:r>
        <w:tab/>
      </w:r>
      <w:r w:rsidRPr="00986631">
        <w:rPr>
          <w:rFonts w:ascii="Doulos SIL" w:hAnsi="Doulos SIL"/>
          <w:i/>
          <w:color w:val="0000FF"/>
        </w:rPr>
        <w:t>ààⁿ ná bàʔrí</w:t>
      </w:r>
      <w:r w:rsidRPr="00986631">
        <w:rPr>
          <w:rFonts w:ascii="Doulos SIL" w:hAnsi="Doulos SIL"/>
          <w:i/>
          <w:color w:val="0000FF"/>
        </w:rPr>
        <w:tab/>
      </w:r>
      <w:r w:rsidR="004D2CBF" w:rsidRPr="00986631">
        <w:rPr>
          <w:rFonts w:ascii="Doulos SIL" w:hAnsi="Doulos SIL"/>
          <w:i/>
          <w:color w:val="0000FF"/>
        </w:rPr>
        <w:t>ààⁿ ní bàʔrí</w:t>
      </w:r>
    </w:p>
    <w:p w14:paraId="59A68C3A" w14:textId="783D5FB3" w:rsidR="00E773E0" w:rsidRDefault="00E773E0" w:rsidP="00E773E0">
      <w:pPr>
        <w:tabs>
          <w:tab w:val="clear" w:pos="369"/>
          <w:tab w:val="left" w:pos="720"/>
          <w:tab w:val="left" w:pos="1080"/>
          <w:tab w:val="left" w:pos="2520"/>
          <w:tab w:val="left" w:pos="4680"/>
        </w:tabs>
      </w:pPr>
      <w:r>
        <w:tab/>
      </w:r>
      <w:r>
        <w:tab/>
        <w:t>3PlNonh</w:t>
      </w:r>
      <w:r>
        <w:tab/>
      </w:r>
      <w:r w:rsidRPr="00986631">
        <w:rPr>
          <w:rFonts w:ascii="Doulos SIL" w:hAnsi="Doulos SIL"/>
          <w:i/>
          <w:color w:val="0000FF"/>
        </w:rPr>
        <w:t>èèⁿ ná bàʔrí</w:t>
      </w:r>
      <w:r w:rsidRPr="00986631">
        <w:rPr>
          <w:rFonts w:ascii="Doulos SIL" w:hAnsi="Doulos SIL"/>
          <w:i/>
          <w:color w:val="0000FF"/>
        </w:rPr>
        <w:tab/>
      </w:r>
      <w:r w:rsidR="004D2CBF" w:rsidRPr="00986631">
        <w:rPr>
          <w:rFonts w:ascii="Doulos SIL" w:hAnsi="Doulos SIL"/>
          <w:i/>
          <w:color w:val="0000FF"/>
        </w:rPr>
        <w:t>èèⁿ ní bàʔrí</w:t>
      </w:r>
    </w:p>
    <w:p w14:paraId="655E828E" w14:textId="77777777" w:rsidR="00E773E0" w:rsidRDefault="00E773E0" w:rsidP="00E773E0">
      <w:pPr>
        <w:tabs>
          <w:tab w:val="clear" w:pos="369"/>
          <w:tab w:val="left" w:pos="720"/>
        </w:tabs>
      </w:pPr>
      <w:r>
        <w:tab/>
      </w:r>
    </w:p>
    <w:p w14:paraId="75C37A98" w14:textId="77777777" w:rsidR="00E773E0" w:rsidRDefault="00E773E0" w:rsidP="00E773E0">
      <w:pPr>
        <w:tabs>
          <w:tab w:val="clear" w:pos="369"/>
          <w:tab w:val="left" w:pos="720"/>
          <w:tab w:val="left" w:pos="1080"/>
          <w:tab w:val="left" w:pos="2520"/>
          <w:tab w:val="left" w:pos="4680"/>
        </w:tabs>
      </w:pPr>
      <w:r>
        <w:tab/>
        <w:t>b. nonpronominal subjects</w:t>
      </w:r>
    </w:p>
    <w:p w14:paraId="67430078" w14:textId="32076A9A" w:rsidR="00E773E0" w:rsidRPr="004D2CBF" w:rsidRDefault="00E773E0" w:rsidP="00E773E0">
      <w:pPr>
        <w:tabs>
          <w:tab w:val="clear" w:pos="369"/>
          <w:tab w:val="left" w:pos="720"/>
          <w:tab w:val="left" w:pos="1080"/>
          <w:tab w:val="left" w:pos="2520"/>
          <w:tab w:val="left" w:pos="4680"/>
        </w:tabs>
      </w:pPr>
      <w:r>
        <w:tab/>
      </w:r>
      <w:r>
        <w:tab/>
        <w:t>‘person’</w:t>
      </w:r>
      <w:r>
        <w:tab/>
      </w:r>
      <w:r w:rsidRPr="00986631">
        <w:rPr>
          <w:rFonts w:ascii="Doulos SIL" w:hAnsi="Doulos SIL"/>
          <w:i/>
          <w:color w:val="0000FF"/>
        </w:rPr>
        <w:t>mɛ̀ʔɛ̀ⁿ-ná</w:t>
      </w:r>
      <w:r w:rsidR="009729C5">
        <w:rPr>
          <w:rFonts w:ascii="Doulos SIL" w:hAnsi="Doulos SIL"/>
          <w:i/>
          <w:color w:val="0000FF"/>
        </w:rPr>
        <w:t>=</w:t>
      </w:r>
      <w:r w:rsidRPr="00986631">
        <w:rPr>
          <w:rFonts w:ascii="Doulos SIL" w:hAnsi="Doulos SIL"/>
          <w:i/>
          <w:color w:val="0000FF"/>
        </w:rPr>
        <w:t xml:space="preserve"> à bàʔrí</w:t>
      </w:r>
      <w:r>
        <w:tab/>
      </w:r>
      <w:r w:rsidR="00072EF0" w:rsidRPr="00986631">
        <w:rPr>
          <w:rFonts w:ascii="Doulos SIL" w:hAnsi="Doulos SIL"/>
          <w:i/>
          <w:color w:val="0000FF"/>
        </w:rPr>
        <w:t>mɛ̀ʔɛ̀ⁿ-né</w:t>
      </w:r>
      <w:r w:rsidR="009729C5">
        <w:rPr>
          <w:rFonts w:ascii="Doulos SIL" w:hAnsi="Doulos SIL"/>
          <w:i/>
          <w:color w:val="0000FF"/>
        </w:rPr>
        <w:t>=</w:t>
      </w:r>
      <w:r w:rsidR="00072EF0" w:rsidRPr="00986631">
        <w:rPr>
          <w:rFonts w:ascii="Doulos SIL" w:hAnsi="Doulos SIL"/>
          <w:i/>
          <w:color w:val="0000FF"/>
        </w:rPr>
        <w:t xml:space="preserve"> è bàʔrí</w:t>
      </w:r>
    </w:p>
    <w:p w14:paraId="1075E120" w14:textId="24BAB49D" w:rsidR="00E773E0" w:rsidRPr="00AC06D3" w:rsidRDefault="00E773E0" w:rsidP="00E773E0">
      <w:pPr>
        <w:tabs>
          <w:tab w:val="clear" w:pos="369"/>
          <w:tab w:val="left" w:pos="720"/>
          <w:tab w:val="left" w:pos="1080"/>
          <w:tab w:val="left" w:pos="2520"/>
          <w:tab w:val="left" w:pos="4680"/>
        </w:tabs>
      </w:pPr>
      <w:r>
        <w:tab/>
      </w:r>
      <w:r>
        <w:tab/>
        <w:t>‘blind one’</w:t>
      </w:r>
      <w:r>
        <w:tab/>
      </w:r>
      <w:r w:rsidR="009729C5">
        <w:rPr>
          <w:rFonts w:ascii="Doulos SIL" w:hAnsi="Doulos SIL"/>
          <w:i/>
          <w:color w:val="0000FF"/>
        </w:rPr>
        <w:t>fūgū-rá=</w:t>
      </w:r>
      <w:r w:rsidRPr="00986631">
        <w:rPr>
          <w:rFonts w:ascii="Doulos SIL" w:hAnsi="Doulos SIL"/>
          <w:i/>
          <w:color w:val="0000FF"/>
        </w:rPr>
        <w:t xml:space="preserve"> à bàʔrí</w:t>
      </w:r>
      <w:r w:rsidRPr="00986631">
        <w:rPr>
          <w:rFonts w:ascii="Doulos SIL" w:hAnsi="Doulos SIL"/>
          <w:i/>
          <w:color w:val="0000FF"/>
        </w:rPr>
        <w:tab/>
      </w:r>
      <w:r w:rsidR="009729C5">
        <w:rPr>
          <w:rFonts w:ascii="Doulos SIL" w:hAnsi="Doulos SIL"/>
          <w:i/>
          <w:color w:val="0000FF"/>
        </w:rPr>
        <w:t>fūgū-ré=</w:t>
      </w:r>
      <w:r w:rsidR="00072EF0" w:rsidRPr="00986631">
        <w:rPr>
          <w:rFonts w:ascii="Doulos SIL" w:hAnsi="Doulos SIL"/>
          <w:i/>
          <w:color w:val="0000FF"/>
        </w:rPr>
        <w:t xml:space="preserve"> è bàʔrí</w:t>
      </w:r>
    </w:p>
    <w:p w14:paraId="154A40D3" w14:textId="29AFBA50" w:rsidR="00E773E0" w:rsidRPr="00AC06D3" w:rsidRDefault="00E773E0" w:rsidP="00E773E0">
      <w:pPr>
        <w:tabs>
          <w:tab w:val="clear" w:pos="369"/>
          <w:tab w:val="left" w:pos="720"/>
          <w:tab w:val="left" w:pos="1080"/>
          <w:tab w:val="left" w:pos="2520"/>
          <w:tab w:val="left" w:pos="4680"/>
        </w:tabs>
      </w:pPr>
      <w:r>
        <w:tab/>
      </w:r>
      <w:r>
        <w:tab/>
        <w:t>‘Jula person’</w:t>
      </w:r>
      <w:r>
        <w:tab/>
      </w:r>
      <w:r w:rsidRPr="00986631">
        <w:rPr>
          <w:rFonts w:ascii="Doulos SIL" w:hAnsi="Doulos SIL"/>
          <w:i/>
          <w:color w:val="0000FF"/>
        </w:rPr>
        <w:t>jóʔó-rá</w:t>
      </w:r>
      <w:r w:rsidR="009729C5">
        <w:rPr>
          <w:rFonts w:ascii="Doulos SIL" w:hAnsi="Doulos SIL"/>
          <w:i/>
          <w:color w:val="0000FF"/>
        </w:rPr>
        <w:t>=</w:t>
      </w:r>
      <w:r w:rsidRPr="00986631">
        <w:rPr>
          <w:rFonts w:ascii="Doulos SIL" w:hAnsi="Doulos SIL"/>
          <w:i/>
          <w:color w:val="0000FF"/>
        </w:rPr>
        <w:t xml:space="preserve"> à bàʔrí</w:t>
      </w:r>
      <w:r w:rsidRPr="00986631">
        <w:rPr>
          <w:rFonts w:ascii="Doulos SIL" w:hAnsi="Doulos SIL"/>
          <w:i/>
          <w:color w:val="0000FF"/>
        </w:rPr>
        <w:tab/>
      </w:r>
      <w:r w:rsidR="00072EF0" w:rsidRPr="00986631">
        <w:rPr>
          <w:rFonts w:ascii="Doulos SIL" w:hAnsi="Doulos SIL"/>
          <w:i/>
          <w:color w:val="0000FF"/>
        </w:rPr>
        <w:t>jóʔó-ré</w:t>
      </w:r>
      <w:r w:rsidR="009729C5">
        <w:rPr>
          <w:rFonts w:ascii="Doulos SIL" w:hAnsi="Doulos SIL"/>
          <w:i/>
          <w:color w:val="0000FF"/>
        </w:rPr>
        <w:t>=</w:t>
      </w:r>
      <w:r w:rsidR="00072EF0" w:rsidRPr="00986631">
        <w:rPr>
          <w:rFonts w:ascii="Doulos SIL" w:hAnsi="Doulos SIL"/>
          <w:i/>
          <w:color w:val="0000FF"/>
        </w:rPr>
        <w:t xml:space="preserve"> è bàʔrí</w:t>
      </w:r>
    </w:p>
    <w:p w14:paraId="616F5DF1" w14:textId="77777777" w:rsidR="00E773E0" w:rsidRDefault="00E773E0" w:rsidP="00C4311B"/>
    <w:p w14:paraId="72AA5008" w14:textId="10F7C5B5" w:rsidR="00EF7108" w:rsidRDefault="00F546D0" w:rsidP="00C4311B">
      <w:r>
        <w:t>In (xx4</w:t>
      </w:r>
      <w:r w:rsidR="004D2CBF">
        <w:t xml:space="preserve">), the objects are plural pronominals. </w:t>
      </w:r>
      <w:r w:rsidR="00072EF0">
        <w:t xml:space="preserve">For nonhuman 3Pl object, in the rightmost column replace </w:t>
      </w:r>
      <w:r w:rsidR="009729C5">
        <w:rPr>
          <w:rFonts w:ascii="Doulos SIL" w:hAnsi="Doulos SIL"/>
          <w:i/>
          <w:color w:val="0000FF"/>
        </w:rPr>
        <w:t>ná</w:t>
      </w:r>
      <w:r w:rsidR="00072EF0" w:rsidRPr="00986631">
        <w:rPr>
          <w:rFonts w:ascii="Doulos SIL" w:hAnsi="Doulos SIL"/>
          <w:i/>
          <w:color w:val="0000FF"/>
        </w:rPr>
        <w:t>àⁿ</w:t>
      </w:r>
      <w:r w:rsidR="00072EF0" w:rsidRPr="00072EF0">
        <w:t xml:space="preserve"> </w:t>
      </w:r>
      <w:r w:rsidR="00072EF0">
        <w:t xml:space="preserve">(after pronominal subject) by </w:t>
      </w:r>
      <w:r w:rsidR="009729C5">
        <w:rPr>
          <w:rFonts w:ascii="Doulos SIL" w:hAnsi="Doulos SIL"/>
          <w:i/>
          <w:color w:val="0000FF"/>
        </w:rPr>
        <w:t>ní</w:t>
      </w:r>
      <w:r w:rsidR="00072EF0" w:rsidRPr="00986631">
        <w:rPr>
          <w:rFonts w:ascii="Doulos SIL" w:hAnsi="Doulos SIL"/>
          <w:i/>
          <w:color w:val="0000FF"/>
        </w:rPr>
        <w:t>ìⁿ</w:t>
      </w:r>
      <w:r w:rsidR="00072EF0">
        <w:t xml:space="preserve">, e.g. </w:t>
      </w:r>
      <w:r w:rsidR="009729C5">
        <w:rPr>
          <w:rFonts w:ascii="Doulos SIL" w:hAnsi="Doulos SIL"/>
          <w:i/>
          <w:color w:val="0000FF"/>
        </w:rPr>
        <w:t>mā ní</w:t>
      </w:r>
      <w:r w:rsidR="00072EF0" w:rsidRPr="00986631">
        <w:rPr>
          <w:rFonts w:ascii="Doulos SIL" w:hAnsi="Doulos SIL"/>
          <w:i/>
          <w:color w:val="0000FF"/>
        </w:rPr>
        <w:t>ìⁿ báʔrī</w:t>
      </w:r>
      <w:r w:rsidR="00072EF0">
        <w:t xml:space="preserve"> ‘I hit them (nonhuman)’, and replace </w:t>
      </w:r>
      <w:r w:rsidR="00072EF0" w:rsidRPr="00986631">
        <w:rPr>
          <w:rFonts w:ascii="Doulos SIL" w:hAnsi="Doulos SIL"/>
          <w:i/>
          <w:color w:val="0000FF"/>
        </w:rPr>
        <w:t>ààⁿ</w:t>
      </w:r>
      <w:r w:rsidR="00072EF0">
        <w:t xml:space="preserve"> (after nonpronominal subject) by </w:t>
      </w:r>
      <w:r w:rsidR="00072EF0" w:rsidRPr="00986631">
        <w:rPr>
          <w:rFonts w:ascii="Doulos SIL" w:hAnsi="Doulos SIL"/>
          <w:i/>
          <w:color w:val="0000FF"/>
        </w:rPr>
        <w:t>èèⁿ</w:t>
      </w:r>
      <w:r w:rsidR="00072EF0">
        <w:t xml:space="preserve">, e.g. </w:t>
      </w:r>
      <w:r w:rsidR="00072EF0" w:rsidRPr="00986631">
        <w:rPr>
          <w:rFonts w:ascii="Doulos SIL" w:hAnsi="Doulos SIL"/>
          <w:i/>
          <w:color w:val="0000FF"/>
        </w:rPr>
        <w:t>mɛ̀ʔɛ̀-ná èèⁿ báʔrī</w:t>
      </w:r>
      <w:r w:rsidR="00072EF0">
        <w:t xml:space="preserve"> ‘the person hit them (nonhuman)’. 2Pl </w:t>
      </w:r>
      <w:r w:rsidR="00072EF0" w:rsidRPr="00986631">
        <w:rPr>
          <w:rFonts w:ascii="Doulos SIL" w:hAnsi="Doulos SIL"/>
          <w:i/>
          <w:color w:val="0000FF"/>
        </w:rPr>
        <w:t>ēēⁿ</w:t>
      </w:r>
      <w:r w:rsidR="00072EF0">
        <w:t xml:space="preserve"> is dropped to </w:t>
      </w:r>
      <w:r w:rsidR="00072EF0" w:rsidRPr="00986631">
        <w:rPr>
          <w:rFonts w:ascii="Doulos SIL" w:hAnsi="Doulos SIL"/>
          <w:i/>
          <w:color w:val="0000FF"/>
        </w:rPr>
        <w:t>èèⁿ</w:t>
      </w:r>
      <w:r w:rsidR="00072EF0" w:rsidRPr="00072EF0">
        <w:t xml:space="preserve"> </w:t>
      </w:r>
      <w:r w:rsidR="009729C5">
        <w:t xml:space="preserve">directly after a 3Sg subject, but it lacks the epenthetic or linking </w:t>
      </w:r>
      <w:r w:rsidR="009729C5" w:rsidRPr="001A596D">
        <w:rPr>
          <w:rFonts w:ascii="Doulos SIL" w:hAnsi="Doulos SIL"/>
          <w:i/>
          <w:color w:val="0000FF"/>
        </w:rPr>
        <w:t>n</w:t>
      </w:r>
      <w:r w:rsidR="009729C5">
        <w:t xml:space="preserve"> and therefore remains distinct from nonhuman 3Pl </w:t>
      </w:r>
      <w:r w:rsidR="009729C5" w:rsidRPr="001A596D">
        <w:rPr>
          <w:rFonts w:ascii="Doulos SIL" w:hAnsi="Doulos SIL"/>
          <w:i/>
          <w:color w:val="0000FF"/>
        </w:rPr>
        <w:t>níìⁿ</w:t>
      </w:r>
      <w:r w:rsidR="009729C5">
        <w:t xml:space="preserve">. </w:t>
      </w:r>
    </w:p>
    <w:p w14:paraId="42162F77" w14:textId="77777777" w:rsidR="007C5E06" w:rsidRDefault="007C5E06" w:rsidP="00C4311B"/>
    <w:p w14:paraId="51AF5301" w14:textId="1320C21A" w:rsidR="004D2CBF" w:rsidRDefault="00F546D0" w:rsidP="004D2CBF">
      <w:pPr>
        <w:tabs>
          <w:tab w:val="clear" w:pos="369"/>
          <w:tab w:val="left" w:pos="720"/>
        </w:tabs>
      </w:pPr>
      <w:r>
        <w:t>(xx4</w:t>
      </w:r>
      <w:r w:rsidR="004D2CBF">
        <w:t>)</w:t>
      </w:r>
      <w:r w:rsidR="004D2CBF">
        <w:tab/>
        <w:t>Plural object pronouns after various subjects</w:t>
      </w:r>
    </w:p>
    <w:p w14:paraId="4E102F4B" w14:textId="77777777" w:rsidR="004D2CBF" w:rsidRDefault="004D2CBF" w:rsidP="004D2CBF">
      <w:pPr>
        <w:tabs>
          <w:tab w:val="clear" w:pos="369"/>
          <w:tab w:val="left" w:pos="720"/>
        </w:tabs>
      </w:pPr>
    </w:p>
    <w:p w14:paraId="5DF33998" w14:textId="0D774386" w:rsidR="004D2CBF" w:rsidRDefault="004D2CBF" w:rsidP="00BF07AB">
      <w:pPr>
        <w:tabs>
          <w:tab w:val="clear" w:pos="369"/>
          <w:tab w:val="left" w:pos="720"/>
          <w:tab w:val="left" w:pos="1080"/>
          <w:tab w:val="left" w:pos="2340"/>
          <w:tab w:val="left" w:pos="4050"/>
          <w:tab w:val="left" w:pos="5670"/>
        </w:tabs>
      </w:pPr>
      <w:r>
        <w:tab/>
      </w:r>
      <w:r>
        <w:tab/>
      </w:r>
      <w:r>
        <w:tab/>
        <w:t>‘X hit us’</w:t>
      </w:r>
      <w:r>
        <w:tab/>
        <w:t>‘X hit you-Pl’</w:t>
      </w:r>
      <w:r>
        <w:tab/>
        <w:t>‘X hit them</w:t>
      </w:r>
      <w:r w:rsidR="00072EF0">
        <w:t xml:space="preserve"> (human)</w:t>
      </w:r>
      <w:r>
        <w:t>’</w:t>
      </w:r>
    </w:p>
    <w:p w14:paraId="56F564E4" w14:textId="77777777" w:rsidR="004D2CBF" w:rsidRDefault="004D2CBF" w:rsidP="00BF07AB">
      <w:pPr>
        <w:tabs>
          <w:tab w:val="clear" w:pos="369"/>
          <w:tab w:val="left" w:pos="720"/>
          <w:tab w:val="left" w:pos="1080"/>
          <w:tab w:val="left" w:pos="2340"/>
          <w:tab w:val="left" w:pos="4050"/>
          <w:tab w:val="left" w:pos="5670"/>
        </w:tabs>
      </w:pPr>
      <w:r>
        <w:tab/>
        <w:t>a. pronominal subjects</w:t>
      </w:r>
    </w:p>
    <w:p w14:paraId="1F2C7584" w14:textId="565FA0EE" w:rsidR="004D2CBF" w:rsidRPr="00986631" w:rsidRDefault="004D2CBF" w:rsidP="00BF07AB">
      <w:pPr>
        <w:tabs>
          <w:tab w:val="clear" w:pos="369"/>
          <w:tab w:val="left" w:pos="720"/>
          <w:tab w:val="left" w:pos="1080"/>
          <w:tab w:val="left" w:pos="2340"/>
          <w:tab w:val="left" w:pos="4050"/>
          <w:tab w:val="left" w:pos="5670"/>
        </w:tabs>
        <w:rPr>
          <w:rFonts w:ascii="Doulos SIL" w:hAnsi="Doulos SIL"/>
          <w:i/>
          <w:color w:val="0000FF"/>
        </w:rPr>
      </w:pPr>
      <w:r>
        <w:lastRenderedPageBreak/>
        <w:tab/>
      </w:r>
      <w:r>
        <w:tab/>
        <w:t>1Sg</w:t>
      </w:r>
      <w:r>
        <w:tab/>
        <w:t>—</w:t>
      </w:r>
      <w:r>
        <w:tab/>
      </w:r>
      <w:r w:rsidR="00857766" w:rsidRPr="007B6EE4">
        <w:rPr>
          <w:rFonts w:ascii="Doulos SIL" w:hAnsi="Doulos SIL"/>
          <w:i/>
          <w:color w:val="0000FF"/>
        </w:rPr>
        <w:t>mā ēēⁿ báʔrī</w:t>
      </w:r>
      <w:r w:rsidR="009729C5">
        <w:rPr>
          <w:rFonts w:ascii="Doulos SIL" w:hAnsi="Doulos SIL"/>
          <w:i/>
          <w:color w:val="0000FF"/>
        </w:rPr>
        <w:tab/>
        <w:t>mā ná</w:t>
      </w:r>
      <w:r w:rsidR="00072EF0" w:rsidRPr="00986631">
        <w:rPr>
          <w:rFonts w:ascii="Doulos SIL" w:hAnsi="Doulos SIL"/>
          <w:i/>
          <w:color w:val="0000FF"/>
        </w:rPr>
        <w:t>àⁿ báʔrī</w:t>
      </w:r>
    </w:p>
    <w:p w14:paraId="07A51802" w14:textId="06EE27C3" w:rsidR="004D2CBF" w:rsidRPr="00986631" w:rsidRDefault="004D2CBF" w:rsidP="00BF07AB">
      <w:pPr>
        <w:tabs>
          <w:tab w:val="clear" w:pos="369"/>
          <w:tab w:val="left" w:pos="720"/>
          <w:tab w:val="left" w:pos="1080"/>
          <w:tab w:val="left" w:pos="2340"/>
          <w:tab w:val="left" w:pos="4050"/>
          <w:tab w:val="left" w:pos="5670"/>
        </w:tabs>
        <w:rPr>
          <w:rFonts w:ascii="Doulos SIL" w:hAnsi="Doulos SIL"/>
          <w:i/>
          <w:color w:val="0000FF"/>
        </w:rPr>
      </w:pPr>
      <w:r>
        <w:tab/>
      </w:r>
      <w:r>
        <w:tab/>
        <w:t>2Sg</w:t>
      </w:r>
      <w:r>
        <w:tab/>
      </w:r>
      <w:r w:rsidRPr="00986631">
        <w:rPr>
          <w:rFonts w:ascii="Doulos SIL" w:hAnsi="Doulos SIL"/>
          <w:i/>
          <w:color w:val="0000FF"/>
        </w:rPr>
        <w:t>wō mùʔùⁿ báʔrī</w:t>
      </w:r>
      <w:r>
        <w:tab/>
        <w:t>—</w:t>
      </w:r>
      <w:r w:rsidR="00072EF0">
        <w:tab/>
      </w:r>
      <w:r w:rsidR="00072EF0" w:rsidRPr="00986631">
        <w:rPr>
          <w:rFonts w:ascii="Doulos SIL" w:hAnsi="Doulos SIL"/>
          <w:i/>
          <w:color w:val="0000FF"/>
        </w:rPr>
        <w:t xml:space="preserve">wō </w:t>
      </w:r>
      <w:r w:rsidR="009729C5">
        <w:rPr>
          <w:rFonts w:ascii="Doulos SIL" w:hAnsi="Doulos SIL"/>
          <w:i/>
          <w:color w:val="0000FF"/>
        </w:rPr>
        <w:t>ná</w:t>
      </w:r>
      <w:r w:rsidR="009729C5" w:rsidRPr="00986631">
        <w:rPr>
          <w:rFonts w:ascii="Doulos SIL" w:hAnsi="Doulos SIL"/>
          <w:i/>
          <w:color w:val="0000FF"/>
        </w:rPr>
        <w:t>àⁿ</w:t>
      </w:r>
      <w:r w:rsidR="00072EF0" w:rsidRPr="00986631">
        <w:rPr>
          <w:rFonts w:ascii="Doulos SIL" w:hAnsi="Doulos SIL"/>
          <w:i/>
          <w:color w:val="0000FF"/>
        </w:rPr>
        <w:t xml:space="preserve"> báʔrī</w:t>
      </w:r>
    </w:p>
    <w:p w14:paraId="6396AA0A" w14:textId="1208EEBC" w:rsidR="004D2CBF" w:rsidRDefault="004D2CBF" w:rsidP="00BF07AB">
      <w:pPr>
        <w:tabs>
          <w:tab w:val="clear" w:pos="369"/>
          <w:tab w:val="left" w:pos="720"/>
          <w:tab w:val="left" w:pos="1080"/>
          <w:tab w:val="left" w:pos="2340"/>
          <w:tab w:val="left" w:pos="4050"/>
          <w:tab w:val="left" w:pos="5670"/>
        </w:tabs>
      </w:pPr>
      <w:r>
        <w:tab/>
      </w:r>
      <w:r>
        <w:tab/>
        <w:t>3SgHum</w:t>
      </w:r>
      <w:r>
        <w:tab/>
      </w:r>
      <w:r w:rsidRPr="00986631">
        <w:rPr>
          <w:rFonts w:ascii="Doulos SIL" w:hAnsi="Doulos SIL"/>
          <w:i/>
          <w:color w:val="0000FF"/>
        </w:rPr>
        <w:t>à mùʔùⁿ báʔrī</w:t>
      </w:r>
      <w:r w:rsidRPr="00986631">
        <w:rPr>
          <w:rFonts w:ascii="Doulos SIL" w:hAnsi="Doulos SIL"/>
          <w:i/>
          <w:color w:val="0000FF"/>
        </w:rPr>
        <w:tab/>
      </w:r>
      <w:r w:rsidR="00857766" w:rsidRPr="00986631">
        <w:rPr>
          <w:rFonts w:ascii="Doulos SIL" w:hAnsi="Doulos SIL"/>
          <w:i/>
          <w:color w:val="0000FF"/>
        </w:rPr>
        <w:t>à</w:t>
      </w:r>
      <w:r w:rsidR="00F55623" w:rsidRPr="00986631">
        <w:rPr>
          <w:rFonts w:ascii="Doulos SIL" w:hAnsi="Doulos SIL"/>
          <w:i/>
          <w:color w:val="0000FF"/>
        </w:rPr>
        <w:t xml:space="preserve"> èèⁿ báʔrī</w:t>
      </w:r>
      <w:r w:rsidR="00072EF0" w:rsidRPr="00986631">
        <w:rPr>
          <w:rFonts w:ascii="Doulos SIL" w:hAnsi="Doulos SIL"/>
          <w:i/>
          <w:color w:val="0000FF"/>
        </w:rPr>
        <w:tab/>
        <w:t xml:space="preserve">à </w:t>
      </w:r>
      <w:r w:rsidR="009729C5">
        <w:rPr>
          <w:rFonts w:ascii="Doulos SIL" w:hAnsi="Doulos SIL"/>
          <w:i/>
          <w:color w:val="0000FF"/>
        </w:rPr>
        <w:t>ná</w:t>
      </w:r>
      <w:r w:rsidR="009729C5" w:rsidRPr="00986631">
        <w:rPr>
          <w:rFonts w:ascii="Doulos SIL" w:hAnsi="Doulos SIL"/>
          <w:i/>
          <w:color w:val="0000FF"/>
        </w:rPr>
        <w:t>àⁿ</w:t>
      </w:r>
      <w:r w:rsidR="00072EF0" w:rsidRPr="00986631">
        <w:rPr>
          <w:rFonts w:ascii="Doulos SIL" w:hAnsi="Doulos SIL"/>
          <w:i/>
          <w:color w:val="0000FF"/>
        </w:rPr>
        <w:t xml:space="preserve"> báʔrī</w:t>
      </w:r>
    </w:p>
    <w:p w14:paraId="6BB1D503" w14:textId="12264CAC" w:rsidR="00861C23" w:rsidRPr="00CB1C09" w:rsidRDefault="00861C23" w:rsidP="00BF07AB">
      <w:pPr>
        <w:tabs>
          <w:tab w:val="clear" w:pos="369"/>
          <w:tab w:val="left" w:pos="720"/>
          <w:tab w:val="left" w:pos="1080"/>
          <w:tab w:val="left" w:pos="2340"/>
          <w:tab w:val="left" w:pos="4050"/>
          <w:tab w:val="left" w:pos="5670"/>
        </w:tabs>
        <w:rPr>
          <w:rFonts w:ascii="Doulos SIL" w:hAnsi="Doulos SIL"/>
          <w:i/>
          <w:color w:val="0000FF"/>
        </w:rPr>
      </w:pPr>
      <w:r>
        <w:tab/>
      </w:r>
      <w:r>
        <w:tab/>
      </w:r>
      <w:r>
        <w:tab/>
      </w:r>
      <w:r>
        <w:tab/>
      </w:r>
      <w:r>
        <w:tab/>
      </w:r>
      <w:r w:rsidRPr="00CB1C09">
        <w:rPr>
          <w:rFonts w:ascii="Doulos SIL" w:hAnsi="Doulos SIL"/>
          <w:i/>
          <w:color w:val="0000FF"/>
        </w:rPr>
        <w:t>áàⁿ báʔrī</w:t>
      </w:r>
    </w:p>
    <w:p w14:paraId="26062D02" w14:textId="5E68CC7F" w:rsidR="004D2CBF" w:rsidRPr="00986631" w:rsidRDefault="004D2CBF" w:rsidP="00BF07AB">
      <w:pPr>
        <w:tabs>
          <w:tab w:val="clear" w:pos="369"/>
          <w:tab w:val="left" w:pos="720"/>
          <w:tab w:val="left" w:pos="1080"/>
          <w:tab w:val="left" w:pos="2340"/>
          <w:tab w:val="left" w:pos="4050"/>
          <w:tab w:val="left" w:pos="5670"/>
        </w:tabs>
        <w:rPr>
          <w:rFonts w:ascii="Doulos SIL" w:hAnsi="Doulos SIL"/>
          <w:i/>
          <w:color w:val="0000FF"/>
        </w:rPr>
      </w:pPr>
      <w:r>
        <w:tab/>
      </w:r>
      <w:r>
        <w:tab/>
        <w:t>3SgNonh</w:t>
      </w:r>
      <w:r>
        <w:tab/>
      </w:r>
      <w:r w:rsidRPr="00986631">
        <w:rPr>
          <w:rFonts w:ascii="Doulos SIL" w:hAnsi="Doulos SIL"/>
          <w:i/>
          <w:color w:val="0000FF"/>
        </w:rPr>
        <w:t>è mùʔùⁿ báʔrī</w:t>
      </w:r>
      <w:r w:rsidRPr="00986631">
        <w:rPr>
          <w:rFonts w:ascii="Doulos SIL" w:hAnsi="Doulos SIL"/>
          <w:i/>
          <w:color w:val="0000FF"/>
        </w:rPr>
        <w:tab/>
      </w:r>
      <w:r w:rsidR="00F55623" w:rsidRPr="00986631">
        <w:rPr>
          <w:rFonts w:ascii="Doulos SIL" w:hAnsi="Doulos SIL"/>
          <w:i/>
          <w:color w:val="0000FF"/>
        </w:rPr>
        <w:t>è èèⁿ báʔrī</w:t>
      </w:r>
      <w:r w:rsidR="00072EF0" w:rsidRPr="00986631">
        <w:rPr>
          <w:rFonts w:ascii="Doulos SIL" w:hAnsi="Doulos SIL"/>
          <w:i/>
          <w:color w:val="0000FF"/>
        </w:rPr>
        <w:tab/>
        <w:t xml:space="preserve">è </w:t>
      </w:r>
      <w:r w:rsidR="009729C5">
        <w:rPr>
          <w:rFonts w:ascii="Doulos SIL" w:hAnsi="Doulos SIL"/>
          <w:i/>
          <w:color w:val="0000FF"/>
        </w:rPr>
        <w:t>ná</w:t>
      </w:r>
      <w:r w:rsidR="009729C5" w:rsidRPr="00986631">
        <w:rPr>
          <w:rFonts w:ascii="Doulos SIL" w:hAnsi="Doulos SIL"/>
          <w:i/>
          <w:color w:val="0000FF"/>
        </w:rPr>
        <w:t>àⁿ</w:t>
      </w:r>
      <w:r w:rsidR="00072EF0" w:rsidRPr="00986631">
        <w:rPr>
          <w:rFonts w:ascii="Doulos SIL" w:hAnsi="Doulos SIL"/>
          <w:i/>
          <w:color w:val="0000FF"/>
        </w:rPr>
        <w:t xml:space="preserve"> báʔrī</w:t>
      </w:r>
    </w:p>
    <w:p w14:paraId="55F9645E" w14:textId="7B071C0A" w:rsidR="004D2CBF" w:rsidRDefault="004D2CBF" w:rsidP="00BF07AB">
      <w:pPr>
        <w:tabs>
          <w:tab w:val="clear" w:pos="369"/>
          <w:tab w:val="left" w:pos="720"/>
          <w:tab w:val="left" w:pos="1080"/>
          <w:tab w:val="left" w:pos="2340"/>
          <w:tab w:val="left" w:pos="4050"/>
          <w:tab w:val="left" w:pos="5670"/>
        </w:tabs>
      </w:pPr>
      <w:r>
        <w:tab/>
      </w:r>
      <w:r>
        <w:tab/>
        <w:t>1Pl</w:t>
      </w:r>
      <w:r>
        <w:tab/>
        <w:t>—</w:t>
      </w:r>
      <w:r>
        <w:tab/>
      </w:r>
      <w:r w:rsidRPr="00986631">
        <w:rPr>
          <w:rFonts w:ascii="Doulos SIL" w:hAnsi="Doulos SIL"/>
          <w:i/>
          <w:color w:val="0000FF"/>
        </w:rPr>
        <w:t xml:space="preserve">mùʔùⁿ </w:t>
      </w:r>
      <w:r w:rsidR="009729C5">
        <w:rPr>
          <w:rFonts w:ascii="Doulos SIL" w:hAnsi="Doulos SIL"/>
          <w:i/>
          <w:color w:val="0000FF"/>
        </w:rPr>
        <w:t>ēē</w:t>
      </w:r>
      <w:r w:rsidR="00F55623" w:rsidRPr="00986631">
        <w:rPr>
          <w:rFonts w:ascii="Doulos SIL" w:hAnsi="Doulos SIL"/>
          <w:i/>
          <w:color w:val="0000FF"/>
        </w:rPr>
        <w:t>ⁿ báʔrī</w:t>
      </w:r>
      <w:r w:rsidR="00072EF0" w:rsidRPr="00986631">
        <w:rPr>
          <w:rFonts w:ascii="Doulos SIL" w:hAnsi="Doulos SIL"/>
          <w:i/>
          <w:color w:val="0000FF"/>
        </w:rPr>
        <w:tab/>
        <w:t xml:space="preserve">mùʔùⁿ </w:t>
      </w:r>
      <w:r w:rsidR="009729C5">
        <w:rPr>
          <w:rFonts w:ascii="Doulos SIL" w:hAnsi="Doulos SIL"/>
          <w:i/>
          <w:color w:val="0000FF"/>
        </w:rPr>
        <w:t>ná</w:t>
      </w:r>
      <w:r w:rsidR="009729C5" w:rsidRPr="00986631">
        <w:rPr>
          <w:rFonts w:ascii="Doulos SIL" w:hAnsi="Doulos SIL"/>
          <w:i/>
          <w:color w:val="0000FF"/>
        </w:rPr>
        <w:t>àⁿ</w:t>
      </w:r>
      <w:r w:rsidR="00072EF0" w:rsidRPr="00986631">
        <w:rPr>
          <w:rFonts w:ascii="Doulos SIL" w:hAnsi="Doulos SIL"/>
          <w:i/>
          <w:color w:val="0000FF"/>
        </w:rPr>
        <w:t xml:space="preserve"> báʔrī</w:t>
      </w:r>
    </w:p>
    <w:p w14:paraId="5B8C3E4B" w14:textId="2DE6BC5C" w:rsidR="004D2CBF" w:rsidRPr="00986631" w:rsidRDefault="004D2CBF" w:rsidP="00BF07AB">
      <w:pPr>
        <w:tabs>
          <w:tab w:val="clear" w:pos="369"/>
          <w:tab w:val="left" w:pos="720"/>
          <w:tab w:val="left" w:pos="1080"/>
          <w:tab w:val="left" w:pos="2340"/>
          <w:tab w:val="left" w:pos="4050"/>
          <w:tab w:val="left" w:pos="5670"/>
        </w:tabs>
        <w:rPr>
          <w:rFonts w:ascii="Doulos SIL" w:hAnsi="Doulos SIL"/>
          <w:i/>
          <w:color w:val="0000FF"/>
        </w:rPr>
      </w:pPr>
      <w:r>
        <w:tab/>
      </w:r>
      <w:r>
        <w:tab/>
        <w:t>2Pl</w:t>
      </w:r>
      <w:r>
        <w:tab/>
      </w:r>
      <w:r w:rsidR="009729C5">
        <w:rPr>
          <w:rFonts w:ascii="Doulos SIL" w:hAnsi="Doulos SIL"/>
          <w:i/>
          <w:color w:val="0000FF"/>
        </w:rPr>
        <w:t>ēé</w:t>
      </w:r>
      <w:r w:rsidRPr="00986631">
        <w:rPr>
          <w:rFonts w:ascii="Doulos SIL" w:hAnsi="Doulos SIL"/>
          <w:i/>
          <w:color w:val="0000FF"/>
        </w:rPr>
        <w:t>ⁿ mùʔùⁿ báʔrī</w:t>
      </w:r>
      <w:r>
        <w:tab/>
        <w:t>—</w:t>
      </w:r>
      <w:r w:rsidR="00072EF0">
        <w:tab/>
      </w:r>
      <w:r w:rsidR="009729C5">
        <w:rPr>
          <w:rFonts w:ascii="Doulos SIL" w:hAnsi="Doulos SIL"/>
          <w:i/>
          <w:color w:val="0000FF"/>
        </w:rPr>
        <w:t>ēē</w:t>
      </w:r>
      <w:r w:rsidR="00072EF0" w:rsidRPr="00986631">
        <w:rPr>
          <w:rFonts w:ascii="Doulos SIL" w:hAnsi="Doulos SIL"/>
          <w:i/>
          <w:color w:val="0000FF"/>
        </w:rPr>
        <w:t xml:space="preserve">ⁿ </w:t>
      </w:r>
      <w:r w:rsidR="009729C5">
        <w:rPr>
          <w:rFonts w:ascii="Doulos SIL" w:hAnsi="Doulos SIL"/>
          <w:i/>
          <w:color w:val="0000FF"/>
        </w:rPr>
        <w:t>ná</w:t>
      </w:r>
      <w:r w:rsidR="009729C5" w:rsidRPr="00986631">
        <w:rPr>
          <w:rFonts w:ascii="Doulos SIL" w:hAnsi="Doulos SIL"/>
          <w:i/>
          <w:color w:val="0000FF"/>
        </w:rPr>
        <w:t>àⁿ</w:t>
      </w:r>
      <w:r w:rsidR="00072EF0" w:rsidRPr="00986631">
        <w:rPr>
          <w:rFonts w:ascii="Doulos SIL" w:hAnsi="Doulos SIL"/>
          <w:i/>
          <w:color w:val="0000FF"/>
        </w:rPr>
        <w:t xml:space="preserve"> báʔrī</w:t>
      </w:r>
    </w:p>
    <w:p w14:paraId="2E3E9C6A" w14:textId="20B41B84" w:rsidR="004D2CBF" w:rsidRPr="00986631" w:rsidRDefault="004D2CBF" w:rsidP="00BF07AB">
      <w:pPr>
        <w:tabs>
          <w:tab w:val="clear" w:pos="369"/>
          <w:tab w:val="left" w:pos="720"/>
          <w:tab w:val="left" w:pos="1080"/>
          <w:tab w:val="left" w:pos="2340"/>
          <w:tab w:val="left" w:pos="4050"/>
          <w:tab w:val="left" w:pos="5670"/>
        </w:tabs>
        <w:rPr>
          <w:rFonts w:ascii="Doulos SIL" w:hAnsi="Doulos SIL"/>
          <w:i/>
          <w:color w:val="0000FF"/>
        </w:rPr>
      </w:pPr>
      <w:r>
        <w:tab/>
      </w:r>
      <w:r>
        <w:tab/>
        <w:t>3PlHum</w:t>
      </w:r>
      <w:r>
        <w:tab/>
      </w:r>
      <w:r w:rsidRPr="00986631">
        <w:rPr>
          <w:rFonts w:ascii="Doulos SIL" w:hAnsi="Doulos SIL"/>
          <w:i/>
          <w:color w:val="0000FF"/>
        </w:rPr>
        <w:t>ààⁿ múʔúⁿ báʔrī</w:t>
      </w:r>
      <w:r w:rsidRPr="00986631">
        <w:rPr>
          <w:rFonts w:ascii="Doulos SIL" w:hAnsi="Doulos SIL"/>
          <w:i/>
          <w:color w:val="0000FF"/>
        </w:rPr>
        <w:tab/>
        <w:t xml:space="preserve">ààⁿ </w:t>
      </w:r>
      <w:r w:rsidR="009729C5">
        <w:rPr>
          <w:rFonts w:ascii="Doulos SIL" w:hAnsi="Doulos SIL"/>
          <w:i/>
          <w:color w:val="0000FF"/>
        </w:rPr>
        <w:t>ēē</w:t>
      </w:r>
      <w:r w:rsidR="00F55623" w:rsidRPr="00986631">
        <w:rPr>
          <w:rFonts w:ascii="Doulos SIL" w:hAnsi="Doulos SIL"/>
          <w:i/>
          <w:color w:val="0000FF"/>
        </w:rPr>
        <w:t>ⁿ báʔrī</w:t>
      </w:r>
      <w:r w:rsidR="00072EF0" w:rsidRPr="00986631">
        <w:rPr>
          <w:rFonts w:ascii="Doulos SIL" w:hAnsi="Doulos SIL"/>
          <w:i/>
          <w:color w:val="0000FF"/>
        </w:rPr>
        <w:tab/>
        <w:t xml:space="preserve">ààⁿ </w:t>
      </w:r>
      <w:r w:rsidR="009729C5">
        <w:rPr>
          <w:rFonts w:ascii="Doulos SIL" w:hAnsi="Doulos SIL"/>
          <w:i/>
          <w:color w:val="0000FF"/>
        </w:rPr>
        <w:t>ná</w:t>
      </w:r>
      <w:r w:rsidR="009729C5" w:rsidRPr="00986631">
        <w:rPr>
          <w:rFonts w:ascii="Doulos SIL" w:hAnsi="Doulos SIL"/>
          <w:i/>
          <w:color w:val="0000FF"/>
        </w:rPr>
        <w:t>àⁿ</w:t>
      </w:r>
      <w:r w:rsidR="00072EF0" w:rsidRPr="00986631">
        <w:rPr>
          <w:rFonts w:ascii="Doulos SIL" w:hAnsi="Doulos SIL"/>
          <w:i/>
          <w:color w:val="0000FF"/>
        </w:rPr>
        <w:t xml:space="preserve"> báʔrī</w:t>
      </w:r>
    </w:p>
    <w:p w14:paraId="330347D4" w14:textId="46B8EA56" w:rsidR="004D2CBF" w:rsidRDefault="004D2CBF" w:rsidP="00BF07AB">
      <w:pPr>
        <w:tabs>
          <w:tab w:val="clear" w:pos="369"/>
          <w:tab w:val="left" w:pos="720"/>
          <w:tab w:val="left" w:pos="1080"/>
          <w:tab w:val="left" w:pos="2340"/>
          <w:tab w:val="left" w:pos="4050"/>
          <w:tab w:val="left" w:pos="5670"/>
        </w:tabs>
      </w:pPr>
      <w:r>
        <w:tab/>
      </w:r>
      <w:r>
        <w:tab/>
        <w:t>3PlNonh</w:t>
      </w:r>
      <w:r>
        <w:tab/>
      </w:r>
      <w:r w:rsidRPr="00986631">
        <w:rPr>
          <w:rFonts w:ascii="Doulos SIL" w:hAnsi="Doulos SIL"/>
          <w:i/>
          <w:color w:val="0000FF"/>
        </w:rPr>
        <w:t>èèⁿ múʔúⁿ báʔrī</w:t>
      </w:r>
      <w:r w:rsidRPr="00986631">
        <w:rPr>
          <w:rFonts w:ascii="Doulos SIL" w:hAnsi="Doulos SIL"/>
          <w:i/>
          <w:color w:val="0000FF"/>
        </w:rPr>
        <w:tab/>
        <w:t xml:space="preserve">èèⁿ </w:t>
      </w:r>
      <w:r w:rsidR="009729C5">
        <w:rPr>
          <w:rFonts w:ascii="Doulos SIL" w:hAnsi="Doulos SIL"/>
          <w:i/>
          <w:color w:val="0000FF"/>
        </w:rPr>
        <w:t>ēē</w:t>
      </w:r>
      <w:r w:rsidR="00F55623" w:rsidRPr="00986631">
        <w:rPr>
          <w:rFonts w:ascii="Doulos SIL" w:hAnsi="Doulos SIL"/>
          <w:i/>
          <w:color w:val="0000FF"/>
        </w:rPr>
        <w:t>ⁿ báʔrī</w:t>
      </w:r>
      <w:r w:rsidR="00072EF0" w:rsidRPr="00986631">
        <w:rPr>
          <w:rFonts w:ascii="Doulos SIL" w:hAnsi="Doulos SIL"/>
          <w:i/>
          <w:color w:val="0000FF"/>
        </w:rPr>
        <w:tab/>
        <w:t xml:space="preserve">èèⁿ </w:t>
      </w:r>
      <w:r w:rsidR="009729C5">
        <w:rPr>
          <w:rFonts w:ascii="Doulos SIL" w:hAnsi="Doulos SIL"/>
          <w:i/>
          <w:color w:val="0000FF"/>
        </w:rPr>
        <w:t>ná</w:t>
      </w:r>
      <w:r w:rsidR="009729C5" w:rsidRPr="00986631">
        <w:rPr>
          <w:rFonts w:ascii="Doulos SIL" w:hAnsi="Doulos SIL"/>
          <w:i/>
          <w:color w:val="0000FF"/>
        </w:rPr>
        <w:t>àⁿ</w:t>
      </w:r>
      <w:r w:rsidR="00072EF0" w:rsidRPr="00986631">
        <w:rPr>
          <w:rFonts w:ascii="Doulos SIL" w:hAnsi="Doulos SIL"/>
          <w:i/>
          <w:color w:val="0000FF"/>
        </w:rPr>
        <w:t xml:space="preserve"> báʔrī</w:t>
      </w:r>
    </w:p>
    <w:p w14:paraId="0DD7E549" w14:textId="77777777" w:rsidR="004D2CBF" w:rsidRDefault="004D2CBF" w:rsidP="00BF07AB">
      <w:pPr>
        <w:tabs>
          <w:tab w:val="clear" w:pos="369"/>
          <w:tab w:val="left" w:pos="720"/>
          <w:tab w:val="left" w:pos="1080"/>
          <w:tab w:val="left" w:pos="2340"/>
          <w:tab w:val="left" w:pos="4050"/>
          <w:tab w:val="left" w:pos="5670"/>
        </w:tabs>
      </w:pPr>
    </w:p>
    <w:p w14:paraId="0B92AB35" w14:textId="77777777" w:rsidR="004D2CBF" w:rsidRDefault="004D2CBF" w:rsidP="00BF07AB">
      <w:pPr>
        <w:tabs>
          <w:tab w:val="clear" w:pos="369"/>
          <w:tab w:val="left" w:pos="720"/>
          <w:tab w:val="left" w:pos="1080"/>
          <w:tab w:val="left" w:pos="2340"/>
          <w:tab w:val="left" w:pos="4050"/>
          <w:tab w:val="left" w:pos="5670"/>
        </w:tabs>
      </w:pPr>
      <w:r>
        <w:tab/>
        <w:t>b. nonpronominal subjects</w:t>
      </w:r>
    </w:p>
    <w:p w14:paraId="46069386" w14:textId="383A1719" w:rsidR="00FC127A" w:rsidRDefault="004D2CBF" w:rsidP="00BF07AB">
      <w:pPr>
        <w:tabs>
          <w:tab w:val="clear" w:pos="369"/>
          <w:tab w:val="left" w:pos="720"/>
          <w:tab w:val="left" w:pos="1080"/>
          <w:tab w:val="left" w:pos="2340"/>
          <w:tab w:val="left" w:pos="4050"/>
          <w:tab w:val="left" w:pos="5670"/>
        </w:tabs>
      </w:pPr>
      <w:r>
        <w:tab/>
      </w:r>
      <w:r>
        <w:tab/>
        <w:t>‘person’</w:t>
      </w:r>
      <w:r w:rsidR="00FC127A">
        <w:t xml:space="preserve"> </w:t>
      </w:r>
      <w:r w:rsidR="00FC127A">
        <w:tab/>
      </w:r>
      <w:r w:rsidR="00FC127A" w:rsidRPr="00986631">
        <w:rPr>
          <w:rFonts w:ascii="Doulos SIL" w:hAnsi="Doulos SIL"/>
          <w:i/>
          <w:color w:val="0000FF"/>
        </w:rPr>
        <w:t xml:space="preserve">mɛ̀ʔɛ̀ⁿ-ná </w:t>
      </w:r>
      <w:r w:rsidR="00FC127A">
        <w:t>…</w:t>
      </w:r>
    </w:p>
    <w:p w14:paraId="14BED557" w14:textId="70250C5F" w:rsidR="004D2CBF" w:rsidRPr="00986631" w:rsidRDefault="00FC127A" w:rsidP="00BF07AB">
      <w:pPr>
        <w:tabs>
          <w:tab w:val="clear" w:pos="369"/>
          <w:tab w:val="left" w:pos="720"/>
          <w:tab w:val="left" w:pos="1080"/>
          <w:tab w:val="left" w:pos="2340"/>
          <w:tab w:val="left" w:pos="4050"/>
          <w:tab w:val="left" w:pos="5670"/>
        </w:tabs>
        <w:rPr>
          <w:rFonts w:ascii="Doulos SIL" w:hAnsi="Doulos SIL"/>
          <w:i/>
          <w:color w:val="0000FF"/>
        </w:rPr>
      </w:pPr>
      <w:r>
        <w:tab/>
      </w:r>
      <w:r>
        <w:tab/>
      </w:r>
      <w:r w:rsidR="004D2CBF">
        <w:tab/>
      </w:r>
      <w:r w:rsidRPr="00986631">
        <w:rPr>
          <w:rFonts w:ascii="Doulos SIL" w:hAnsi="Doulos SIL"/>
          <w:i/>
          <w:color w:val="0000FF"/>
        </w:rPr>
        <w:t>… mùʔùⁿ báʔrī</w:t>
      </w:r>
      <w:r w:rsidR="004D2CBF" w:rsidRPr="00986631">
        <w:rPr>
          <w:rFonts w:ascii="Doulos SIL" w:hAnsi="Doulos SIL"/>
          <w:i/>
          <w:color w:val="0000FF"/>
        </w:rPr>
        <w:tab/>
      </w:r>
      <w:r w:rsidR="00F55623" w:rsidRPr="00986631">
        <w:rPr>
          <w:rFonts w:ascii="Doulos SIL" w:hAnsi="Doulos SIL"/>
          <w:i/>
          <w:color w:val="0000FF"/>
        </w:rPr>
        <w:t>…</w:t>
      </w:r>
      <w:r w:rsidR="00072EF0" w:rsidRPr="00986631">
        <w:rPr>
          <w:rFonts w:ascii="Doulos SIL" w:hAnsi="Doulos SIL"/>
          <w:i/>
          <w:color w:val="0000FF"/>
        </w:rPr>
        <w:t xml:space="preserve"> ēē</w:t>
      </w:r>
      <w:r w:rsidR="00F55623" w:rsidRPr="00986631">
        <w:rPr>
          <w:rFonts w:ascii="Doulos SIL" w:hAnsi="Doulos SIL"/>
          <w:i/>
          <w:color w:val="0000FF"/>
        </w:rPr>
        <w:t>ⁿ báʔrī</w:t>
      </w:r>
      <w:r w:rsidR="00F55623" w:rsidRPr="00986631">
        <w:rPr>
          <w:rFonts w:ascii="Doulos SIL" w:hAnsi="Doulos SIL"/>
          <w:i/>
          <w:color w:val="0000FF"/>
        </w:rPr>
        <w:tab/>
        <w:t>…</w:t>
      </w:r>
      <w:r w:rsidR="00072EF0" w:rsidRPr="00986631">
        <w:rPr>
          <w:rFonts w:ascii="Doulos SIL" w:hAnsi="Doulos SIL"/>
          <w:i/>
          <w:color w:val="0000FF"/>
        </w:rPr>
        <w:t xml:space="preserve"> ààⁿ báʔrī</w:t>
      </w:r>
    </w:p>
    <w:p w14:paraId="09C48EF9" w14:textId="77777777" w:rsidR="00FC127A" w:rsidRDefault="00FC127A" w:rsidP="00BF07AB">
      <w:pPr>
        <w:tabs>
          <w:tab w:val="clear" w:pos="369"/>
          <w:tab w:val="left" w:pos="720"/>
          <w:tab w:val="left" w:pos="1080"/>
          <w:tab w:val="left" w:pos="2340"/>
          <w:tab w:val="left" w:pos="4050"/>
          <w:tab w:val="left" w:pos="5670"/>
        </w:tabs>
      </w:pPr>
      <w:r>
        <w:tab/>
      </w:r>
      <w:r>
        <w:tab/>
        <w:t xml:space="preserve">‘blind one’ </w:t>
      </w:r>
      <w:r>
        <w:tab/>
      </w:r>
      <w:r w:rsidR="004D2CBF" w:rsidRPr="00986631">
        <w:rPr>
          <w:rFonts w:ascii="Doulos SIL" w:hAnsi="Doulos SIL"/>
          <w:i/>
          <w:color w:val="0000FF"/>
        </w:rPr>
        <w:t>fūgū-rā</w:t>
      </w:r>
      <w:r w:rsidRPr="00986631">
        <w:rPr>
          <w:rFonts w:ascii="Doulos SIL" w:hAnsi="Doulos SIL"/>
          <w:i/>
          <w:color w:val="0000FF"/>
        </w:rPr>
        <w:t xml:space="preserve"> </w:t>
      </w:r>
      <w:r>
        <w:t>…</w:t>
      </w:r>
    </w:p>
    <w:p w14:paraId="780B3036" w14:textId="34E39437" w:rsidR="004D2CBF" w:rsidRPr="00986631" w:rsidRDefault="00FC127A" w:rsidP="00BF07AB">
      <w:pPr>
        <w:tabs>
          <w:tab w:val="clear" w:pos="369"/>
          <w:tab w:val="left" w:pos="720"/>
          <w:tab w:val="left" w:pos="1080"/>
          <w:tab w:val="left" w:pos="2340"/>
          <w:tab w:val="left" w:pos="4050"/>
          <w:tab w:val="left" w:pos="5670"/>
        </w:tabs>
        <w:rPr>
          <w:rFonts w:ascii="Doulos SIL" w:hAnsi="Doulos SIL"/>
          <w:i/>
          <w:color w:val="0000FF"/>
        </w:rPr>
      </w:pPr>
      <w:r>
        <w:tab/>
      </w:r>
      <w:r>
        <w:tab/>
      </w:r>
      <w:r>
        <w:tab/>
      </w:r>
      <w:r w:rsidRPr="00986631">
        <w:rPr>
          <w:rFonts w:ascii="Doulos SIL" w:hAnsi="Doulos SIL"/>
          <w:i/>
          <w:color w:val="0000FF"/>
        </w:rPr>
        <w:t>…</w:t>
      </w:r>
      <w:r w:rsidR="004D2CBF" w:rsidRPr="00986631">
        <w:rPr>
          <w:rFonts w:ascii="Doulos SIL" w:hAnsi="Doulos SIL"/>
          <w:i/>
          <w:color w:val="0000FF"/>
        </w:rPr>
        <w:t xml:space="preserve"> </w:t>
      </w:r>
      <w:r w:rsidRPr="00986631">
        <w:rPr>
          <w:rFonts w:ascii="Doulos SIL" w:hAnsi="Doulos SIL"/>
          <w:i/>
          <w:color w:val="0000FF"/>
        </w:rPr>
        <w:t>mùʔùⁿ báʔrī</w:t>
      </w:r>
      <w:r w:rsidR="004D2CBF" w:rsidRPr="00986631">
        <w:rPr>
          <w:rFonts w:ascii="Doulos SIL" w:hAnsi="Doulos SIL"/>
          <w:i/>
          <w:color w:val="0000FF"/>
        </w:rPr>
        <w:tab/>
      </w:r>
      <w:r w:rsidR="00F55623" w:rsidRPr="00986631">
        <w:rPr>
          <w:rFonts w:ascii="Doulos SIL" w:hAnsi="Doulos SIL"/>
          <w:i/>
          <w:color w:val="0000FF"/>
        </w:rPr>
        <w:t>…</w:t>
      </w:r>
      <w:r w:rsidR="00072EF0" w:rsidRPr="00986631">
        <w:rPr>
          <w:rFonts w:ascii="Doulos SIL" w:hAnsi="Doulos SIL"/>
          <w:i/>
          <w:color w:val="0000FF"/>
        </w:rPr>
        <w:t xml:space="preserve"> ēē</w:t>
      </w:r>
      <w:r w:rsidR="00F55623" w:rsidRPr="00986631">
        <w:rPr>
          <w:rFonts w:ascii="Doulos SIL" w:hAnsi="Doulos SIL"/>
          <w:i/>
          <w:color w:val="0000FF"/>
        </w:rPr>
        <w:t>ⁿ báʔrī</w:t>
      </w:r>
      <w:r w:rsidR="00F55623" w:rsidRPr="00986631">
        <w:rPr>
          <w:rFonts w:ascii="Doulos SIL" w:hAnsi="Doulos SIL"/>
          <w:i/>
          <w:color w:val="0000FF"/>
        </w:rPr>
        <w:tab/>
        <w:t>…</w:t>
      </w:r>
      <w:r w:rsidR="00072EF0" w:rsidRPr="00986631">
        <w:rPr>
          <w:rFonts w:ascii="Doulos SIL" w:hAnsi="Doulos SIL"/>
          <w:i/>
          <w:color w:val="0000FF"/>
        </w:rPr>
        <w:t xml:space="preserve"> ààⁿ báʔrī</w:t>
      </w:r>
    </w:p>
    <w:p w14:paraId="2694D2D0" w14:textId="5F9C66BB" w:rsidR="00FC127A" w:rsidRDefault="00FC127A" w:rsidP="00BF07AB">
      <w:pPr>
        <w:tabs>
          <w:tab w:val="clear" w:pos="369"/>
          <w:tab w:val="left" w:pos="720"/>
          <w:tab w:val="left" w:pos="1080"/>
          <w:tab w:val="left" w:pos="2340"/>
          <w:tab w:val="left" w:pos="4050"/>
          <w:tab w:val="left" w:pos="5670"/>
        </w:tabs>
      </w:pPr>
      <w:r>
        <w:tab/>
      </w:r>
      <w:r>
        <w:tab/>
        <w:t>‘Jula person’</w:t>
      </w:r>
      <w:r w:rsidR="00F55623">
        <w:tab/>
      </w:r>
      <w:r w:rsidR="004D2CBF" w:rsidRPr="00986631">
        <w:rPr>
          <w:rFonts w:ascii="Doulos SIL" w:hAnsi="Doulos SIL"/>
          <w:i/>
          <w:color w:val="0000FF"/>
        </w:rPr>
        <w:t>jóʔó-rá</w:t>
      </w:r>
      <w:r w:rsidRPr="00986631">
        <w:rPr>
          <w:rFonts w:ascii="Doulos SIL" w:hAnsi="Doulos SIL"/>
          <w:i/>
          <w:color w:val="0000FF"/>
        </w:rPr>
        <w:t xml:space="preserve">  </w:t>
      </w:r>
      <w:r>
        <w:t>…</w:t>
      </w:r>
    </w:p>
    <w:p w14:paraId="60457E01" w14:textId="66408472" w:rsidR="004D2CBF" w:rsidRPr="00986631" w:rsidRDefault="00FC127A" w:rsidP="00BF07AB">
      <w:pPr>
        <w:tabs>
          <w:tab w:val="clear" w:pos="369"/>
          <w:tab w:val="left" w:pos="720"/>
          <w:tab w:val="left" w:pos="1080"/>
          <w:tab w:val="left" w:pos="2340"/>
          <w:tab w:val="left" w:pos="4050"/>
          <w:tab w:val="left" w:pos="5670"/>
        </w:tabs>
        <w:rPr>
          <w:rFonts w:ascii="Doulos SIL" w:hAnsi="Doulos SIL"/>
          <w:i/>
          <w:color w:val="0000FF"/>
        </w:rPr>
      </w:pPr>
      <w:r>
        <w:tab/>
      </w:r>
      <w:r>
        <w:tab/>
      </w:r>
      <w:r>
        <w:tab/>
      </w:r>
      <w:r w:rsidRPr="00986631">
        <w:rPr>
          <w:rFonts w:ascii="Doulos SIL" w:hAnsi="Doulos SIL"/>
          <w:i/>
          <w:color w:val="0000FF"/>
        </w:rPr>
        <w:t>…</w:t>
      </w:r>
      <w:r w:rsidR="004D2CBF" w:rsidRPr="00986631">
        <w:rPr>
          <w:rFonts w:ascii="Doulos SIL" w:hAnsi="Doulos SIL"/>
          <w:i/>
          <w:color w:val="0000FF"/>
        </w:rPr>
        <w:t xml:space="preserve"> </w:t>
      </w:r>
      <w:r w:rsidRPr="00986631">
        <w:rPr>
          <w:rFonts w:ascii="Doulos SIL" w:hAnsi="Doulos SIL"/>
          <w:i/>
          <w:color w:val="0000FF"/>
        </w:rPr>
        <w:t>mùʔùⁿ báʔrī</w:t>
      </w:r>
      <w:r w:rsidR="004D2CBF" w:rsidRPr="00986631">
        <w:rPr>
          <w:rFonts w:ascii="Doulos SIL" w:hAnsi="Doulos SIL"/>
          <w:i/>
          <w:color w:val="0000FF"/>
        </w:rPr>
        <w:tab/>
      </w:r>
      <w:r w:rsidR="00F55623" w:rsidRPr="00986631">
        <w:rPr>
          <w:rFonts w:ascii="Doulos SIL" w:hAnsi="Doulos SIL"/>
          <w:i/>
          <w:color w:val="0000FF"/>
        </w:rPr>
        <w:t>…</w:t>
      </w:r>
      <w:r w:rsidR="00072EF0" w:rsidRPr="00986631">
        <w:rPr>
          <w:rFonts w:ascii="Doulos SIL" w:hAnsi="Doulos SIL"/>
          <w:i/>
          <w:color w:val="0000FF"/>
        </w:rPr>
        <w:t xml:space="preserve"> ēē</w:t>
      </w:r>
      <w:r w:rsidR="00F55623" w:rsidRPr="00986631">
        <w:rPr>
          <w:rFonts w:ascii="Doulos SIL" w:hAnsi="Doulos SIL"/>
          <w:i/>
          <w:color w:val="0000FF"/>
        </w:rPr>
        <w:t>ⁿ báʔrī</w:t>
      </w:r>
      <w:r w:rsidR="00F55623" w:rsidRPr="00986631">
        <w:rPr>
          <w:rFonts w:ascii="Doulos SIL" w:hAnsi="Doulos SIL"/>
          <w:i/>
          <w:color w:val="0000FF"/>
        </w:rPr>
        <w:tab/>
      </w:r>
      <w:r w:rsidR="00072EF0" w:rsidRPr="00986631">
        <w:rPr>
          <w:rFonts w:ascii="Doulos SIL" w:hAnsi="Doulos SIL"/>
          <w:i/>
          <w:color w:val="0000FF"/>
        </w:rPr>
        <w:t>… ààⁿ báʔrī</w:t>
      </w:r>
    </w:p>
    <w:p w14:paraId="292B5953" w14:textId="77777777" w:rsidR="005961F5" w:rsidRDefault="005961F5" w:rsidP="00072EF0"/>
    <w:p w14:paraId="780ED09D" w14:textId="77777777" w:rsidR="00C27D57" w:rsidRPr="00072EF0" w:rsidRDefault="00C27D57" w:rsidP="00072EF0"/>
    <w:p w14:paraId="57D539FC" w14:textId="6B65FDFC" w:rsidR="00DA54FF" w:rsidRDefault="00C27D57" w:rsidP="00C27D57">
      <w:pPr>
        <w:pStyle w:val="Heading4"/>
      </w:pPr>
      <w:bookmarkStart w:id="598" w:name="_Toc337411963"/>
      <w:r>
        <w:t>Independent and predicative pronouns</w:t>
      </w:r>
      <w:bookmarkEnd w:id="598"/>
    </w:p>
    <w:p w14:paraId="245D040E" w14:textId="4D77629C" w:rsidR="00857EC1" w:rsidRDefault="00857EC1" w:rsidP="00C4311B">
      <w:r>
        <w:t xml:space="preserve">The forms in (xx1) are used in isolation, i.e. not as arguments of a verb. For 2Sg there is variation between </w:t>
      </w:r>
      <w:r w:rsidRPr="00986631">
        <w:rPr>
          <w:rFonts w:ascii="Doulos SIL" w:hAnsi="Doulos SIL"/>
          <w:i/>
          <w:color w:val="0000FF"/>
        </w:rPr>
        <w:t>wo</w:t>
      </w:r>
      <w:r>
        <w:t xml:space="preserve"> and </w:t>
      </w:r>
      <w:r w:rsidRPr="00986631">
        <w:rPr>
          <w:rFonts w:ascii="Doulos SIL" w:hAnsi="Doulos SIL"/>
          <w:i/>
          <w:color w:val="0000FF"/>
        </w:rPr>
        <w:t>wɔ</w:t>
      </w:r>
      <w:r>
        <w:t>, with wɔ common before a nasal.</w:t>
      </w:r>
      <w:r w:rsidR="00391393">
        <w:t xml:space="preserve"> There are two alternative 2Pl morphemes, of which </w:t>
      </w:r>
      <w:r w:rsidR="00391393" w:rsidRPr="00986631">
        <w:rPr>
          <w:rFonts w:ascii="Doulos SIL" w:hAnsi="Doulos SIL"/>
          <w:i/>
          <w:color w:val="0000FF"/>
        </w:rPr>
        <w:t>ééⁿ</w:t>
      </w:r>
      <w:r w:rsidR="00391393">
        <w:t xml:space="preserve"> is more common.</w:t>
      </w:r>
      <w:r>
        <w:t xml:space="preserve"> 1Pl is sometimes heard with long vowel in the second syllable (</w:t>
      </w:r>
      <w:r w:rsidRPr="00986631">
        <w:rPr>
          <w:rFonts w:ascii="Doulos SIL" w:hAnsi="Doulos SIL"/>
          <w:i/>
          <w:color w:val="0000FF"/>
        </w:rPr>
        <w:t>mùʔúú-ń</w:t>
      </w:r>
      <w:r>
        <w:t xml:space="preserve"> ‘it’s us’). 3Sg awo can contract in allegro speech to </w:t>
      </w:r>
      <w:r w:rsidRPr="00986631">
        <w:rPr>
          <w:rFonts w:ascii="Doulos SIL" w:hAnsi="Doulos SIL"/>
          <w:i/>
          <w:color w:val="0000FF"/>
        </w:rPr>
        <w:t>aa</w:t>
      </w:r>
      <w:r>
        <w:t xml:space="preserve">, in which case it is distinguished from 3Pl </w:t>
      </w:r>
      <w:r w:rsidRPr="00986631">
        <w:rPr>
          <w:rFonts w:ascii="Doulos SIL" w:hAnsi="Doulos SIL"/>
          <w:i/>
          <w:color w:val="0000FF"/>
        </w:rPr>
        <w:t>aaⁿ</w:t>
      </w:r>
      <w:r>
        <w:t xml:space="preserve"> by presence or absence of nasalization.</w:t>
      </w:r>
    </w:p>
    <w:p w14:paraId="4AB9C2E9" w14:textId="537731D2" w:rsidR="00FF11DA" w:rsidRDefault="00FF11DA" w:rsidP="00C4311B">
      <w:r>
        <w:tab/>
      </w:r>
    </w:p>
    <w:p w14:paraId="7EA2A61D" w14:textId="7AA623C4" w:rsidR="00FF11DA" w:rsidRPr="002D209A" w:rsidRDefault="00FF11DA" w:rsidP="00FF11DA">
      <w:pPr>
        <w:tabs>
          <w:tab w:val="clear" w:pos="369"/>
          <w:tab w:val="left" w:pos="720"/>
          <w:tab w:val="left" w:pos="1620"/>
          <w:tab w:val="left" w:pos="2610"/>
          <w:tab w:val="left" w:pos="3690"/>
          <w:tab w:val="left" w:pos="5580"/>
        </w:tabs>
      </w:pPr>
      <w:r>
        <w:t>(xx1)</w:t>
      </w:r>
      <w:r>
        <w:tab/>
      </w:r>
      <w:r w:rsidR="00AC3B3E">
        <w:t>Pronouns</w:t>
      </w:r>
    </w:p>
    <w:p w14:paraId="40CBA83C" w14:textId="77777777" w:rsidR="00FF11DA" w:rsidRPr="002D209A" w:rsidRDefault="00FF11DA" w:rsidP="00FF11DA">
      <w:pPr>
        <w:tabs>
          <w:tab w:val="clear" w:pos="369"/>
          <w:tab w:val="left" w:pos="720"/>
          <w:tab w:val="left" w:pos="1620"/>
          <w:tab w:val="left" w:pos="2610"/>
          <w:tab w:val="left" w:pos="3690"/>
          <w:tab w:val="left" w:pos="5040"/>
        </w:tabs>
      </w:pPr>
    </w:p>
    <w:p w14:paraId="6001EFD2" w14:textId="17CC1E14" w:rsidR="00FF11DA" w:rsidRPr="002D209A" w:rsidRDefault="00C549F0" w:rsidP="00C27D57">
      <w:pPr>
        <w:tabs>
          <w:tab w:val="clear" w:pos="369"/>
          <w:tab w:val="left" w:pos="720"/>
          <w:tab w:val="left" w:pos="1800"/>
          <w:tab w:val="left" w:pos="3060"/>
          <w:tab w:val="left" w:pos="4410"/>
          <w:tab w:val="left" w:pos="5940"/>
        </w:tabs>
      </w:pPr>
      <w:r>
        <w:tab/>
      </w:r>
      <w:r>
        <w:tab/>
        <w:t>isolation</w:t>
      </w:r>
      <w:r>
        <w:tab/>
        <w:t>‘it’s __’</w:t>
      </w:r>
      <w:r>
        <w:tab/>
        <w:t>‘__ too’</w:t>
      </w:r>
      <w:r w:rsidR="00857EC1">
        <w:tab/>
      </w:r>
      <w:r w:rsidR="00FF11DA">
        <w:t>‘as for me’</w:t>
      </w:r>
    </w:p>
    <w:p w14:paraId="455A25F4" w14:textId="77777777" w:rsidR="00FF11DA" w:rsidRPr="002D209A" w:rsidRDefault="00FF11DA" w:rsidP="00C27D57">
      <w:pPr>
        <w:tabs>
          <w:tab w:val="clear" w:pos="369"/>
          <w:tab w:val="left" w:pos="720"/>
          <w:tab w:val="left" w:pos="1800"/>
          <w:tab w:val="left" w:pos="3060"/>
          <w:tab w:val="left" w:pos="4410"/>
          <w:tab w:val="left" w:pos="5940"/>
        </w:tabs>
      </w:pPr>
    </w:p>
    <w:p w14:paraId="2E6ED33D" w14:textId="002951B8" w:rsidR="00FF11DA" w:rsidRPr="00986631" w:rsidRDefault="00FF11DA" w:rsidP="00C27D57">
      <w:pPr>
        <w:tabs>
          <w:tab w:val="clear" w:pos="369"/>
          <w:tab w:val="left" w:pos="720"/>
          <w:tab w:val="left" w:pos="1800"/>
          <w:tab w:val="left" w:pos="3060"/>
          <w:tab w:val="left" w:pos="4410"/>
          <w:tab w:val="left" w:pos="5940"/>
        </w:tabs>
        <w:rPr>
          <w:rFonts w:ascii="Doulos SIL" w:hAnsi="Doulos SIL"/>
          <w:i/>
          <w:color w:val="0000FF"/>
        </w:rPr>
      </w:pPr>
      <w:r>
        <w:tab/>
        <w:t>1Sg</w:t>
      </w:r>
      <w:r>
        <w:tab/>
      </w:r>
      <w:r w:rsidR="00C27D57">
        <w:rPr>
          <w:rFonts w:ascii="Doulos SIL" w:hAnsi="Doulos SIL"/>
          <w:i/>
          <w:color w:val="0000FF"/>
        </w:rPr>
        <w:t>mā-n</w:t>
      </w:r>
      <w:r>
        <w:tab/>
      </w:r>
      <w:r w:rsidR="00C549F0">
        <w:rPr>
          <w:rFonts w:ascii="Doulos SIL" w:hAnsi="Doulos SIL"/>
          <w:i/>
          <w:color w:val="0000FF"/>
        </w:rPr>
        <w:t>mā</w:t>
      </w:r>
      <w:r w:rsidR="00C27D57">
        <w:rPr>
          <w:rFonts w:ascii="Doulos SIL" w:hAnsi="Doulos SIL"/>
          <w:i/>
          <w:color w:val="0000FF"/>
        </w:rPr>
        <w:t>-ní</w:t>
      </w:r>
      <w:r w:rsidR="00DA54FF" w:rsidRPr="00986631">
        <w:rPr>
          <w:rFonts w:ascii="Doulos SIL" w:hAnsi="Doulos SIL"/>
          <w:i/>
          <w:color w:val="0000FF"/>
        </w:rPr>
        <w:t>(</w:t>
      </w:r>
      <w:r w:rsidR="00C549F0">
        <w:rPr>
          <w:rFonts w:ascii="Doulos SIL" w:hAnsi="Doulos SIL"/>
          <w:i/>
          <w:color w:val="0000FF"/>
        </w:rPr>
        <w:t>ī)</w:t>
      </w:r>
      <w:r w:rsidR="00C549F0">
        <w:rPr>
          <w:rFonts w:ascii="Doulos SIL" w:hAnsi="Doulos SIL"/>
          <w:i/>
          <w:color w:val="0000FF"/>
        </w:rPr>
        <w:tab/>
        <w:t>mā</w:t>
      </w:r>
      <w:r w:rsidR="00DA54FF" w:rsidRPr="00986631">
        <w:rPr>
          <w:rFonts w:ascii="Doulos SIL" w:hAnsi="Doulos SIL"/>
          <w:i/>
          <w:color w:val="0000FF"/>
        </w:rPr>
        <w:t xml:space="preserve"> dō</w:t>
      </w:r>
      <w:r w:rsidRPr="00986631">
        <w:rPr>
          <w:rFonts w:ascii="Doulos SIL" w:hAnsi="Doulos SIL"/>
          <w:i/>
          <w:color w:val="0000FF"/>
        </w:rPr>
        <w:t>ʔ</w:t>
      </w:r>
      <w:r w:rsidR="00DA54FF" w:rsidRPr="00986631">
        <w:rPr>
          <w:rFonts w:ascii="Doulos SIL" w:hAnsi="Doulos SIL"/>
          <w:i/>
          <w:color w:val="0000FF"/>
        </w:rPr>
        <w:t>ō</w:t>
      </w:r>
      <w:r w:rsidR="00C549F0">
        <w:rPr>
          <w:rFonts w:ascii="Doulos SIL" w:hAnsi="Doulos SIL"/>
          <w:i/>
          <w:color w:val="0000FF"/>
        </w:rPr>
        <w:tab/>
        <w:t>mā</w:t>
      </w:r>
      <w:r w:rsidRPr="00986631">
        <w:rPr>
          <w:rFonts w:ascii="Doulos SIL" w:hAnsi="Doulos SIL"/>
          <w:i/>
          <w:color w:val="0000FF"/>
        </w:rPr>
        <w:t xml:space="preserve"> </w:t>
      </w:r>
      <w:r w:rsidR="00C549F0">
        <w:rPr>
          <w:rFonts w:ascii="Doulos SIL" w:hAnsi="Doulos SIL"/>
          <w:i/>
          <w:color w:val="0000FF"/>
        </w:rPr>
        <w:t>kɔ̄nī</w:t>
      </w:r>
    </w:p>
    <w:p w14:paraId="7E80BBDE" w14:textId="77777777" w:rsidR="009E2347" w:rsidRDefault="009E2347" w:rsidP="009E2347">
      <w:pPr>
        <w:tabs>
          <w:tab w:val="clear" w:pos="369"/>
          <w:tab w:val="left" w:pos="720"/>
          <w:tab w:val="left" w:pos="1800"/>
          <w:tab w:val="left" w:pos="3060"/>
          <w:tab w:val="left" w:pos="4410"/>
          <w:tab w:val="left" w:pos="5940"/>
        </w:tabs>
      </w:pPr>
      <w:r>
        <w:tab/>
        <w:t>2Sg</w:t>
      </w:r>
      <w:r>
        <w:tab/>
      </w:r>
      <w:r>
        <w:rPr>
          <w:rFonts w:ascii="Doulos SIL" w:hAnsi="Doulos SIL"/>
          <w:i/>
          <w:color w:val="0000FF"/>
        </w:rPr>
        <w:t>wō-n</w:t>
      </w:r>
      <w:r>
        <w:tab/>
      </w:r>
      <w:r>
        <w:rPr>
          <w:rFonts w:ascii="Doulos SIL" w:hAnsi="Doulos SIL"/>
          <w:i/>
          <w:color w:val="0000FF"/>
        </w:rPr>
        <w:t>wō</w:t>
      </w:r>
      <w:r w:rsidRPr="00986631">
        <w:rPr>
          <w:rFonts w:ascii="Doulos SIL" w:hAnsi="Doulos SIL"/>
          <w:i/>
          <w:color w:val="0000FF"/>
        </w:rPr>
        <w:t>-ní(ī)</w:t>
      </w:r>
      <w:r w:rsidRPr="00986631">
        <w:rPr>
          <w:rFonts w:ascii="Doulos SIL" w:hAnsi="Doulos SIL"/>
          <w:i/>
          <w:color w:val="0000FF"/>
        </w:rPr>
        <w:tab/>
        <w:t>wō dōʔō</w:t>
      </w:r>
      <w:r w:rsidRPr="00986631">
        <w:rPr>
          <w:rFonts w:ascii="Doulos SIL" w:hAnsi="Doulos SIL"/>
          <w:i/>
          <w:color w:val="0000FF"/>
        </w:rPr>
        <w:tab/>
      </w:r>
      <w:r>
        <w:rPr>
          <w:rFonts w:ascii="Doulos SIL" w:hAnsi="Doulos SIL"/>
          <w:i/>
          <w:color w:val="0000FF"/>
        </w:rPr>
        <w:t>wō kɔ̄nī</w:t>
      </w:r>
      <w:r w:rsidRPr="00986631">
        <w:rPr>
          <w:rFonts w:ascii="Doulos SIL" w:hAnsi="Doulos SIL"/>
          <w:i/>
          <w:color w:val="0000FF"/>
        </w:rPr>
        <w:tab/>
      </w:r>
    </w:p>
    <w:p w14:paraId="6CAA9D94" w14:textId="5B15F303" w:rsidR="00FF11DA" w:rsidRPr="002D209A" w:rsidRDefault="00FF11DA" w:rsidP="00C27D57">
      <w:pPr>
        <w:tabs>
          <w:tab w:val="clear" w:pos="369"/>
          <w:tab w:val="left" w:pos="720"/>
          <w:tab w:val="left" w:pos="1800"/>
          <w:tab w:val="left" w:pos="3060"/>
          <w:tab w:val="left" w:pos="4410"/>
          <w:tab w:val="left" w:pos="5940"/>
        </w:tabs>
      </w:pPr>
      <w:r>
        <w:tab/>
        <w:t>1Pl</w:t>
      </w:r>
      <w:r>
        <w:tab/>
      </w:r>
      <w:r w:rsidRPr="00986631">
        <w:rPr>
          <w:rFonts w:ascii="Doulos SIL" w:hAnsi="Doulos SIL"/>
          <w:i/>
          <w:color w:val="0000FF"/>
        </w:rPr>
        <w:t>mùʔú</w:t>
      </w:r>
      <w:r w:rsidR="00C27D57">
        <w:rPr>
          <w:rFonts w:ascii="Doulos SIL" w:hAnsi="Doulos SIL"/>
          <w:i/>
          <w:color w:val="0000FF"/>
        </w:rPr>
        <w:t>-n(ú)</w:t>
      </w:r>
      <w:r>
        <w:tab/>
      </w:r>
      <w:r w:rsidRPr="00986631">
        <w:rPr>
          <w:rFonts w:ascii="Doulos SIL" w:hAnsi="Doulos SIL"/>
          <w:i/>
          <w:color w:val="0000FF"/>
        </w:rPr>
        <w:t>mùʔ</w:t>
      </w:r>
      <w:r w:rsidR="00857EC1" w:rsidRPr="00986631">
        <w:rPr>
          <w:rFonts w:ascii="Doulos SIL" w:hAnsi="Doulos SIL"/>
          <w:i/>
          <w:color w:val="0000FF"/>
        </w:rPr>
        <w:t>ú</w:t>
      </w:r>
      <w:r w:rsidRPr="00986631">
        <w:rPr>
          <w:rFonts w:ascii="Doulos SIL" w:hAnsi="Doulos SIL"/>
          <w:i/>
          <w:color w:val="0000FF"/>
        </w:rPr>
        <w:t>ⁿ-</w:t>
      </w:r>
      <w:r w:rsidR="00DA54FF" w:rsidRPr="00986631">
        <w:rPr>
          <w:rFonts w:ascii="Doulos SIL" w:hAnsi="Doulos SIL"/>
          <w:i/>
          <w:color w:val="0000FF"/>
        </w:rPr>
        <w:t>ní(ī)</w:t>
      </w:r>
      <w:r w:rsidRPr="00986631">
        <w:rPr>
          <w:rFonts w:ascii="Doulos SIL" w:hAnsi="Doulos SIL"/>
          <w:i/>
          <w:color w:val="0000FF"/>
        </w:rPr>
        <w:tab/>
        <w:t>mùʔ</w:t>
      </w:r>
      <w:r w:rsidR="00C549F0">
        <w:rPr>
          <w:rFonts w:ascii="Doulos SIL" w:hAnsi="Doulos SIL"/>
          <w:i/>
          <w:color w:val="0000FF"/>
        </w:rPr>
        <w:t>ù</w:t>
      </w:r>
      <w:r w:rsidR="00DA54FF" w:rsidRPr="00986631">
        <w:rPr>
          <w:rFonts w:ascii="Doulos SIL" w:hAnsi="Doulos SIL"/>
          <w:i/>
          <w:color w:val="0000FF"/>
        </w:rPr>
        <w:t xml:space="preserve">ⁿ </w:t>
      </w:r>
      <w:r w:rsidR="00C549F0">
        <w:rPr>
          <w:rFonts w:ascii="Doulos SIL" w:hAnsi="Doulos SIL"/>
          <w:i/>
          <w:color w:val="0000FF"/>
        </w:rPr>
        <w:t>dóʔó</w:t>
      </w:r>
      <w:r w:rsidRPr="00986631">
        <w:rPr>
          <w:rFonts w:ascii="Doulos SIL" w:hAnsi="Doulos SIL"/>
          <w:i/>
          <w:color w:val="0000FF"/>
        </w:rPr>
        <w:tab/>
        <w:t>mùʔ</w:t>
      </w:r>
      <w:r w:rsidR="00C549F0">
        <w:rPr>
          <w:rFonts w:ascii="Doulos SIL" w:hAnsi="Doulos SIL"/>
          <w:i/>
          <w:color w:val="0000FF"/>
        </w:rPr>
        <w:t>úⁿ</w:t>
      </w:r>
      <w:r w:rsidRPr="00986631">
        <w:rPr>
          <w:rFonts w:ascii="Doulos SIL" w:hAnsi="Doulos SIL"/>
          <w:i/>
          <w:color w:val="0000FF"/>
        </w:rPr>
        <w:t xml:space="preserve"> </w:t>
      </w:r>
      <w:r w:rsidR="00C549F0">
        <w:rPr>
          <w:rFonts w:ascii="Doulos SIL" w:hAnsi="Doulos SIL"/>
          <w:i/>
          <w:color w:val="0000FF"/>
        </w:rPr>
        <w:t>kɔ́ní</w:t>
      </w:r>
    </w:p>
    <w:p w14:paraId="196626C7" w14:textId="5330ED94" w:rsidR="00FF11DA" w:rsidRPr="00986631" w:rsidRDefault="00FF11DA" w:rsidP="00C27D57">
      <w:pPr>
        <w:tabs>
          <w:tab w:val="clear" w:pos="369"/>
          <w:tab w:val="left" w:pos="720"/>
          <w:tab w:val="left" w:pos="1800"/>
          <w:tab w:val="left" w:pos="3060"/>
          <w:tab w:val="left" w:pos="4410"/>
          <w:tab w:val="left" w:pos="5940"/>
        </w:tabs>
        <w:rPr>
          <w:rFonts w:ascii="Doulos SIL" w:hAnsi="Doulos SIL"/>
          <w:i/>
          <w:color w:val="0000FF"/>
        </w:rPr>
      </w:pPr>
      <w:r>
        <w:tab/>
        <w:t>2Pl</w:t>
      </w:r>
      <w:r>
        <w:tab/>
      </w:r>
      <w:r w:rsidR="00C27D57">
        <w:rPr>
          <w:rFonts w:ascii="Doulos SIL" w:hAnsi="Doulos SIL"/>
          <w:i/>
          <w:color w:val="0000FF"/>
        </w:rPr>
        <w:t>ēē-n</w:t>
      </w:r>
      <w:r w:rsidR="009E2347">
        <w:rPr>
          <w:rFonts w:ascii="Doulos SIL" w:hAnsi="Doulos SIL"/>
          <w:i/>
          <w:color w:val="0000FF"/>
        </w:rPr>
        <w:t>(ū)</w:t>
      </w:r>
      <w:r>
        <w:tab/>
      </w:r>
      <w:r w:rsidR="00C549F0">
        <w:rPr>
          <w:rFonts w:ascii="Doulos SIL" w:hAnsi="Doulos SIL"/>
          <w:i/>
          <w:color w:val="0000FF"/>
        </w:rPr>
        <w:t>ēē</w:t>
      </w:r>
      <w:r w:rsidRPr="00986631">
        <w:rPr>
          <w:rFonts w:ascii="Doulos SIL" w:hAnsi="Doulos SIL"/>
          <w:i/>
          <w:color w:val="0000FF"/>
        </w:rPr>
        <w:t>ⁿ</w:t>
      </w:r>
      <w:r w:rsidR="00DA54FF" w:rsidRPr="00986631">
        <w:rPr>
          <w:rFonts w:ascii="Doulos SIL" w:hAnsi="Doulos SIL"/>
          <w:i/>
          <w:color w:val="0000FF"/>
        </w:rPr>
        <w:t>-ní(ī)</w:t>
      </w:r>
      <w:r w:rsidR="00DA54FF" w:rsidRPr="00986631">
        <w:rPr>
          <w:rFonts w:ascii="Doulos SIL" w:hAnsi="Doulos SIL"/>
          <w:i/>
          <w:color w:val="0000FF"/>
        </w:rPr>
        <w:tab/>
        <w:t>ēēⁿ dō</w:t>
      </w:r>
      <w:r w:rsidRPr="00986631">
        <w:rPr>
          <w:rFonts w:ascii="Doulos SIL" w:hAnsi="Doulos SIL"/>
          <w:i/>
          <w:color w:val="0000FF"/>
        </w:rPr>
        <w:t>ʔ</w:t>
      </w:r>
      <w:r w:rsidR="00DA54FF" w:rsidRPr="00986631">
        <w:rPr>
          <w:rFonts w:ascii="Doulos SIL" w:hAnsi="Doulos SIL"/>
          <w:i/>
          <w:color w:val="0000FF"/>
        </w:rPr>
        <w:t>ō</w:t>
      </w:r>
      <w:r w:rsidRPr="00986631">
        <w:rPr>
          <w:rFonts w:ascii="Doulos SIL" w:hAnsi="Doulos SIL"/>
          <w:i/>
          <w:color w:val="0000FF"/>
        </w:rPr>
        <w:tab/>
      </w:r>
      <w:r w:rsidR="00C549F0">
        <w:rPr>
          <w:rFonts w:ascii="Doulos SIL" w:hAnsi="Doulos SIL"/>
          <w:i/>
          <w:color w:val="0000FF"/>
        </w:rPr>
        <w:t>ēēⁿ kɔ̄nī</w:t>
      </w:r>
      <w:r w:rsidRPr="00986631">
        <w:rPr>
          <w:rFonts w:ascii="Doulos SIL" w:hAnsi="Doulos SIL"/>
          <w:i/>
          <w:color w:val="0000FF"/>
        </w:rPr>
        <w:tab/>
      </w:r>
    </w:p>
    <w:p w14:paraId="61F30F71" w14:textId="77777777" w:rsidR="00391393" w:rsidRPr="002D209A" w:rsidRDefault="00391393" w:rsidP="00C27D57">
      <w:pPr>
        <w:tabs>
          <w:tab w:val="clear" w:pos="369"/>
          <w:tab w:val="left" w:pos="720"/>
          <w:tab w:val="left" w:pos="1800"/>
          <w:tab w:val="left" w:pos="3060"/>
          <w:tab w:val="left" w:pos="4410"/>
          <w:tab w:val="left" w:pos="5940"/>
        </w:tabs>
      </w:pPr>
    </w:p>
    <w:p w14:paraId="7EEA5065" w14:textId="4AA10633" w:rsidR="00FF11DA" w:rsidRDefault="00FF11DA" w:rsidP="00C27D57">
      <w:pPr>
        <w:tabs>
          <w:tab w:val="clear" w:pos="369"/>
          <w:tab w:val="left" w:pos="720"/>
          <w:tab w:val="left" w:pos="1800"/>
          <w:tab w:val="left" w:pos="3060"/>
          <w:tab w:val="left" w:pos="4410"/>
          <w:tab w:val="left" w:pos="5940"/>
        </w:tabs>
      </w:pPr>
      <w:r>
        <w:tab/>
        <w:t>3Sg</w:t>
      </w:r>
      <w:r w:rsidR="00C27D57">
        <w:t>Hum</w:t>
      </w:r>
      <w:r>
        <w:tab/>
      </w:r>
      <w:r w:rsidR="00C27D57" w:rsidRPr="00C549F0">
        <w:rPr>
          <w:rFonts w:ascii="Doulos SIL" w:hAnsi="Doulos SIL"/>
          <w:i/>
          <w:color w:val="0000FF"/>
        </w:rPr>
        <w:t>(à) w</w:t>
      </w:r>
      <w:r w:rsidR="009E2347">
        <w:rPr>
          <w:rFonts w:ascii="Doulos SIL" w:hAnsi="Doulos SIL"/>
          <w:i/>
          <w:color w:val="0000FF"/>
        </w:rPr>
        <w:t>ɔ̀</w:t>
      </w:r>
      <w:r w:rsidR="00C27D57" w:rsidRPr="00C549F0">
        <w:rPr>
          <w:rFonts w:ascii="Doulos SIL" w:hAnsi="Doulos SIL"/>
          <w:i/>
          <w:color w:val="0000FF"/>
        </w:rPr>
        <w:t>-n</w:t>
      </w:r>
      <w:r w:rsidR="009E2347">
        <w:rPr>
          <w:rFonts w:ascii="Doulos SIL" w:hAnsi="Doulos SIL"/>
          <w:i/>
          <w:color w:val="0000FF"/>
        </w:rPr>
        <w:t>(ù)</w:t>
      </w:r>
      <w:r>
        <w:tab/>
      </w:r>
      <w:r w:rsidR="00C27D57">
        <w:rPr>
          <w:rFonts w:ascii="Doulos SIL" w:hAnsi="Doulos SIL"/>
          <w:i/>
          <w:color w:val="0000FF"/>
        </w:rPr>
        <w:t>à wɔ̀</w:t>
      </w:r>
      <w:r w:rsidR="00DA54FF" w:rsidRPr="00986631">
        <w:rPr>
          <w:rFonts w:ascii="Doulos SIL" w:hAnsi="Doulos SIL"/>
          <w:i/>
          <w:color w:val="0000FF"/>
        </w:rPr>
        <w:t>-ní(ī)</w:t>
      </w:r>
      <w:r w:rsidR="00857EC1" w:rsidRPr="00986631">
        <w:rPr>
          <w:rFonts w:ascii="Doulos SIL" w:hAnsi="Doulos SIL"/>
          <w:i/>
          <w:color w:val="0000FF"/>
        </w:rPr>
        <w:tab/>
      </w:r>
      <w:r w:rsidR="00C549F0">
        <w:rPr>
          <w:rFonts w:ascii="Doulos SIL" w:hAnsi="Doulos SIL"/>
          <w:i/>
          <w:color w:val="0000FF"/>
        </w:rPr>
        <w:t>à (wò)</w:t>
      </w:r>
      <w:r w:rsidRPr="00986631">
        <w:rPr>
          <w:rFonts w:ascii="Doulos SIL" w:hAnsi="Doulos SIL"/>
          <w:i/>
          <w:color w:val="0000FF"/>
        </w:rPr>
        <w:t xml:space="preserve"> </w:t>
      </w:r>
      <w:r w:rsidR="00C549F0">
        <w:rPr>
          <w:rFonts w:ascii="Doulos SIL" w:hAnsi="Doulos SIL"/>
          <w:i/>
          <w:color w:val="0000FF"/>
        </w:rPr>
        <w:t>dóʔó</w:t>
      </w:r>
      <w:r w:rsidR="00DA54FF" w:rsidRPr="00986631">
        <w:rPr>
          <w:rFonts w:ascii="Doulos SIL" w:hAnsi="Doulos SIL"/>
          <w:i/>
          <w:color w:val="0000FF"/>
        </w:rPr>
        <w:tab/>
      </w:r>
      <w:r w:rsidRPr="00986631">
        <w:rPr>
          <w:rFonts w:ascii="Doulos SIL" w:hAnsi="Doulos SIL"/>
          <w:i/>
          <w:color w:val="0000FF"/>
        </w:rPr>
        <w:t>à</w:t>
      </w:r>
      <w:r w:rsidR="00C549F0">
        <w:rPr>
          <w:rFonts w:ascii="Doulos SIL" w:hAnsi="Doulos SIL"/>
          <w:i/>
          <w:color w:val="0000FF"/>
        </w:rPr>
        <w:t xml:space="preserve"> </w:t>
      </w:r>
      <w:r w:rsidR="00857EC1" w:rsidRPr="00986631">
        <w:rPr>
          <w:rFonts w:ascii="Doulos SIL" w:hAnsi="Doulos SIL"/>
          <w:i/>
          <w:color w:val="0000FF"/>
        </w:rPr>
        <w:t>wò</w:t>
      </w:r>
      <w:r w:rsidRPr="00986631">
        <w:rPr>
          <w:rFonts w:ascii="Doulos SIL" w:hAnsi="Doulos SIL"/>
          <w:i/>
          <w:color w:val="0000FF"/>
        </w:rPr>
        <w:t xml:space="preserve"> </w:t>
      </w:r>
      <w:r w:rsidR="00C549F0">
        <w:rPr>
          <w:rFonts w:ascii="Doulos SIL" w:hAnsi="Doulos SIL"/>
          <w:i/>
          <w:color w:val="0000FF"/>
        </w:rPr>
        <w:t>kɔ́ní</w:t>
      </w:r>
    </w:p>
    <w:p w14:paraId="408B1DBB" w14:textId="6F9B09A3" w:rsidR="00C27D57" w:rsidRDefault="00C27D57" w:rsidP="00C27D57">
      <w:pPr>
        <w:tabs>
          <w:tab w:val="clear" w:pos="369"/>
          <w:tab w:val="left" w:pos="720"/>
          <w:tab w:val="left" w:pos="1800"/>
          <w:tab w:val="left" w:pos="3060"/>
          <w:tab w:val="left" w:pos="4410"/>
          <w:tab w:val="left" w:pos="5940"/>
        </w:tabs>
      </w:pPr>
      <w:r>
        <w:tab/>
        <w:t>3SgNonh</w:t>
      </w:r>
      <w:r>
        <w:tab/>
      </w:r>
      <w:r w:rsidRPr="00C549F0">
        <w:rPr>
          <w:rFonts w:ascii="Doulos SIL" w:hAnsi="Doulos SIL"/>
          <w:i/>
          <w:color w:val="0000FF"/>
        </w:rPr>
        <w:t>è w</w:t>
      </w:r>
      <w:r w:rsidR="009E2347">
        <w:rPr>
          <w:rFonts w:ascii="Doulos SIL" w:hAnsi="Doulos SIL"/>
          <w:i/>
          <w:color w:val="0000FF"/>
        </w:rPr>
        <w:t>ò</w:t>
      </w:r>
      <w:r w:rsidRPr="00C549F0">
        <w:rPr>
          <w:rFonts w:ascii="Doulos SIL" w:hAnsi="Doulos SIL"/>
          <w:i/>
          <w:color w:val="0000FF"/>
        </w:rPr>
        <w:t>-n</w:t>
      </w:r>
      <w:r w:rsidR="009E2347">
        <w:rPr>
          <w:rFonts w:ascii="Doulos SIL" w:hAnsi="Doulos SIL"/>
          <w:i/>
          <w:color w:val="0000FF"/>
        </w:rPr>
        <w:t>(ù)</w:t>
      </w:r>
      <w:r>
        <w:tab/>
      </w:r>
      <w:r>
        <w:rPr>
          <w:rFonts w:ascii="Doulos SIL" w:hAnsi="Doulos SIL"/>
          <w:i/>
          <w:color w:val="0000FF"/>
        </w:rPr>
        <w:t>è wɔ̀</w:t>
      </w:r>
      <w:r w:rsidRPr="00986631">
        <w:rPr>
          <w:rFonts w:ascii="Doulos SIL" w:hAnsi="Doulos SIL"/>
          <w:i/>
          <w:color w:val="0000FF"/>
        </w:rPr>
        <w:t>-ní(ī)</w:t>
      </w:r>
      <w:r w:rsidRPr="00986631">
        <w:rPr>
          <w:rFonts w:ascii="Doulos SIL" w:hAnsi="Doulos SIL"/>
          <w:i/>
          <w:color w:val="0000FF"/>
        </w:rPr>
        <w:tab/>
      </w:r>
      <w:r w:rsidR="00C549F0">
        <w:rPr>
          <w:rFonts w:ascii="Doulos SIL" w:hAnsi="Doulos SIL"/>
          <w:i/>
          <w:color w:val="0000FF"/>
        </w:rPr>
        <w:t>è (wò)</w:t>
      </w:r>
      <w:r w:rsidR="00C549F0" w:rsidRPr="00986631">
        <w:rPr>
          <w:rFonts w:ascii="Doulos SIL" w:hAnsi="Doulos SIL"/>
          <w:i/>
          <w:color w:val="0000FF"/>
        </w:rPr>
        <w:t xml:space="preserve"> </w:t>
      </w:r>
      <w:r w:rsidR="00C549F0">
        <w:rPr>
          <w:rFonts w:ascii="Doulos SIL" w:hAnsi="Doulos SIL"/>
          <w:i/>
          <w:color w:val="0000FF"/>
        </w:rPr>
        <w:t>dóʔó</w:t>
      </w:r>
      <w:r w:rsidR="00C549F0">
        <w:rPr>
          <w:rFonts w:ascii="Doulos SIL" w:hAnsi="Doulos SIL"/>
          <w:i/>
          <w:color w:val="0000FF"/>
        </w:rPr>
        <w:tab/>
        <w:t xml:space="preserve">è </w:t>
      </w:r>
      <w:r w:rsidRPr="00986631">
        <w:rPr>
          <w:rFonts w:ascii="Doulos SIL" w:hAnsi="Doulos SIL"/>
          <w:i/>
          <w:color w:val="0000FF"/>
        </w:rPr>
        <w:t xml:space="preserve">wò </w:t>
      </w:r>
      <w:r w:rsidR="00C549F0">
        <w:rPr>
          <w:rFonts w:ascii="Doulos SIL" w:hAnsi="Doulos SIL"/>
          <w:i/>
          <w:color w:val="0000FF"/>
        </w:rPr>
        <w:t>kɔ́ní</w:t>
      </w:r>
    </w:p>
    <w:p w14:paraId="2DB70D41" w14:textId="75A1034D" w:rsidR="00C549F0" w:rsidRDefault="00FF11DA" w:rsidP="00C27D57">
      <w:pPr>
        <w:tabs>
          <w:tab w:val="clear" w:pos="369"/>
          <w:tab w:val="left" w:pos="720"/>
          <w:tab w:val="left" w:pos="1800"/>
          <w:tab w:val="left" w:pos="3060"/>
          <w:tab w:val="left" w:pos="4410"/>
          <w:tab w:val="left" w:pos="5940"/>
        </w:tabs>
      </w:pPr>
      <w:r>
        <w:tab/>
        <w:t>3Pl</w:t>
      </w:r>
      <w:r w:rsidR="00C549F0">
        <w:t>Hum</w:t>
      </w:r>
      <w:r>
        <w:tab/>
      </w:r>
      <w:r w:rsidR="00DA54FF" w:rsidRPr="00986631">
        <w:rPr>
          <w:rFonts w:ascii="Doulos SIL" w:hAnsi="Doulos SIL"/>
          <w:i/>
          <w:color w:val="0000FF"/>
        </w:rPr>
        <w:t>àà-ń</w:t>
      </w:r>
      <w:r w:rsidR="00C549F0">
        <w:rPr>
          <w:rFonts w:ascii="Doulos SIL" w:hAnsi="Doulos SIL"/>
          <w:i/>
          <w:color w:val="0000FF"/>
        </w:rPr>
        <w:tab/>
        <w:t>àà</w:t>
      </w:r>
      <w:r w:rsidR="00DA54FF" w:rsidRPr="00986631">
        <w:rPr>
          <w:rFonts w:ascii="Doulos SIL" w:hAnsi="Doulos SIL"/>
          <w:i/>
          <w:color w:val="0000FF"/>
        </w:rPr>
        <w:t>-ní(ī)</w:t>
      </w:r>
      <w:r w:rsidR="00DA54FF" w:rsidRPr="00986631">
        <w:rPr>
          <w:rFonts w:ascii="Doulos SIL" w:hAnsi="Doulos SIL"/>
          <w:i/>
          <w:color w:val="0000FF"/>
        </w:rPr>
        <w:tab/>
        <w:t>ààⁿ dó</w:t>
      </w:r>
      <w:r w:rsidRPr="00986631">
        <w:rPr>
          <w:rFonts w:ascii="Doulos SIL" w:hAnsi="Doulos SIL"/>
          <w:i/>
          <w:color w:val="0000FF"/>
        </w:rPr>
        <w:t>ʔó</w:t>
      </w:r>
      <w:r w:rsidRPr="00986631">
        <w:rPr>
          <w:rFonts w:ascii="Doulos SIL" w:hAnsi="Doulos SIL"/>
          <w:i/>
          <w:color w:val="0000FF"/>
        </w:rPr>
        <w:tab/>
        <w:t xml:space="preserve">ààⁿ </w:t>
      </w:r>
      <w:r w:rsidR="00C549F0">
        <w:rPr>
          <w:rFonts w:ascii="Doulos SIL" w:hAnsi="Doulos SIL"/>
          <w:i/>
          <w:color w:val="0000FF"/>
        </w:rPr>
        <w:t>kɔ́ní</w:t>
      </w:r>
      <w:r>
        <w:tab/>
      </w:r>
    </w:p>
    <w:p w14:paraId="3D08A632" w14:textId="0A8A9808" w:rsidR="009E2347" w:rsidRPr="009E2347" w:rsidRDefault="009E2347" w:rsidP="00C27D57">
      <w:pPr>
        <w:tabs>
          <w:tab w:val="clear" w:pos="369"/>
          <w:tab w:val="left" w:pos="720"/>
          <w:tab w:val="left" w:pos="1800"/>
          <w:tab w:val="left" w:pos="3060"/>
          <w:tab w:val="left" w:pos="4410"/>
          <w:tab w:val="left" w:pos="5940"/>
        </w:tabs>
      </w:pPr>
      <w:r>
        <w:tab/>
      </w:r>
      <w:r>
        <w:tab/>
        <w:t xml:space="preserve">~ </w:t>
      </w:r>
      <w:r>
        <w:rPr>
          <w:rFonts w:ascii="Doulos SIL" w:hAnsi="Doulos SIL"/>
          <w:i/>
          <w:color w:val="0000FF"/>
        </w:rPr>
        <w:t>àà-nú</w:t>
      </w:r>
    </w:p>
    <w:p w14:paraId="4628CFE7" w14:textId="095D4DFD" w:rsidR="00C549F0" w:rsidRDefault="00C549F0" w:rsidP="00C549F0">
      <w:pPr>
        <w:tabs>
          <w:tab w:val="clear" w:pos="369"/>
          <w:tab w:val="left" w:pos="720"/>
          <w:tab w:val="left" w:pos="1800"/>
          <w:tab w:val="left" w:pos="3060"/>
          <w:tab w:val="left" w:pos="4410"/>
          <w:tab w:val="left" w:pos="5940"/>
        </w:tabs>
      </w:pPr>
      <w:r>
        <w:tab/>
        <w:t>3PlNonh</w:t>
      </w:r>
      <w:r>
        <w:tab/>
      </w:r>
      <w:r>
        <w:rPr>
          <w:rFonts w:ascii="Doulos SIL" w:hAnsi="Doulos SIL"/>
          <w:i/>
          <w:color w:val="0000FF"/>
        </w:rPr>
        <w:t>èè</w:t>
      </w:r>
      <w:r w:rsidRPr="00986631">
        <w:rPr>
          <w:rFonts w:ascii="Doulos SIL" w:hAnsi="Doulos SIL"/>
          <w:i/>
          <w:color w:val="0000FF"/>
        </w:rPr>
        <w:t>-ń</w:t>
      </w:r>
      <w:r w:rsidRPr="00986631">
        <w:rPr>
          <w:rFonts w:ascii="Doulos SIL" w:hAnsi="Doulos SIL"/>
          <w:i/>
          <w:color w:val="0000FF"/>
        </w:rPr>
        <w:tab/>
      </w:r>
      <w:r>
        <w:rPr>
          <w:rFonts w:ascii="Doulos SIL" w:hAnsi="Doulos SIL"/>
          <w:i/>
          <w:color w:val="0000FF"/>
        </w:rPr>
        <w:t>èè</w:t>
      </w:r>
      <w:r w:rsidRPr="00986631">
        <w:rPr>
          <w:rFonts w:ascii="Doulos SIL" w:hAnsi="Doulos SIL"/>
          <w:i/>
          <w:color w:val="0000FF"/>
        </w:rPr>
        <w:t>-ní(ī)</w:t>
      </w:r>
      <w:r w:rsidRPr="00986631">
        <w:rPr>
          <w:rFonts w:ascii="Doulos SIL" w:hAnsi="Doulos SIL"/>
          <w:i/>
          <w:color w:val="0000FF"/>
        </w:rPr>
        <w:tab/>
      </w:r>
      <w:r>
        <w:rPr>
          <w:rFonts w:ascii="Doulos SIL" w:hAnsi="Doulos SIL"/>
          <w:i/>
          <w:color w:val="0000FF"/>
        </w:rPr>
        <w:t>èè</w:t>
      </w:r>
      <w:r w:rsidRPr="00986631">
        <w:rPr>
          <w:rFonts w:ascii="Doulos SIL" w:hAnsi="Doulos SIL"/>
          <w:i/>
          <w:color w:val="0000FF"/>
        </w:rPr>
        <w:t>ⁿ dóʔó</w:t>
      </w:r>
      <w:r w:rsidRPr="00986631">
        <w:rPr>
          <w:rFonts w:ascii="Doulos SIL" w:hAnsi="Doulos SIL"/>
          <w:i/>
          <w:color w:val="0000FF"/>
        </w:rPr>
        <w:tab/>
      </w:r>
      <w:r>
        <w:rPr>
          <w:rFonts w:ascii="Doulos SIL" w:hAnsi="Doulos SIL"/>
          <w:i/>
          <w:color w:val="0000FF"/>
        </w:rPr>
        <w:t>èè</w:t>
      </w:r>
      <w:r w:rsidRPr="00986631">
        <w:rPr>
          <w:rFonts w:ascii="Doulos SIL" w:hAnsi="Doulos SIL"/>
          <w:i/>
          <w:color w:val="0000FF"/>
        </w:rPr>
        <w:t xml:space="preserve">ⁿ </w:t>
      </w:r>
      <w:r>
        <w:rPr>
          <w:rFonts w:ascii="Doulos SIL" w:hAnsi="Doulos SIL"/>
          <w:i/>
          <w:color w:val="0000FF"/>
        </w:rPr>
        <w:t>kɔ́ní</w:t>
      </w:r>
      <w:r>
        <w:tab/>
      </w:r>
    </w:p>
    <w:p w14:paraId="5B8587B3" w14:textId="06B2A50A" w:rsidR="009E2347" w:rsidRPr="009E2347" w:rsidRDefault="009E2347" w:rsidP="00C549F0">
      <w:pPr>
        <w:tabs>
          <w:tab w:val="clear" w:pos="369"/>
          <w:tab w:val="left" w:pos="720"/>
          <w:tab w:val="left" w:pos="1800"/>
          <w:tab w:val="left" w:pos="3060"/>
          <w:tab w:val="left" w:pos="4410"/>
          <w:tab w:val="left" w:pos="5940"/>
        </w:tabs>
      </w:pPr>
      <w:r>
        <w:tab/>
      </w:r>
      <w:r>
        <w:tab/>
        <w:t xml:space="preserve">~ </w:t>
      </w:r>
      <w:r>
        <w:rPr>
          <w:rFonts w:ascii="Doulos SIL" w:hAnsi="Doulos SIL"/>
          <w:i/>
          <w:color w:val="0000FF"/>
        </w:rPr>
        <w:t>èè</w:t>
      </w:r>
      <w:r w:rsidRPr="00C549F0">
        <w:rPr>
          <w:rFonts w:ascii="Doulos SIL" w:hAnsi="Doulos SIL"/>
          <w:i/>
          <w:color w:val="0000FF"/>
        </w:rPr>
        <w:t>-nú</w:t>
      </w:r>
    </w:p>
    <w:p w14:paraId="08124F32" w14:textId="77777777" w:rsidR="00C549F0" w:rsidRDefault="00C549F0" w:rsidP="00C27D57">
      <w:pPr>
        <w:tabs>
          <w:tab w:val="clear" w:pos="369"/>
          <w:tab w:val="left" w:pos="720"/>
          <w:tab w:val="left" w:pos="1800"/>
          <w:tab w:val="left" w:pos="3060"/>
          <w:tab w:val="left" w:pos="4410"/>
          <w:tab w:val="left" w:pos="5940"/>
        </w:tabs>
      </w:pPr>
    </w:p>
    <w:p w14:paraId="3706B94B" w14:textId="6F6B520F" w:rsidR="00C27D57" w:rsidRPr="002D209A" w:rsidRDefault="00C27D57" w:rsidP="00C27D57">
      <w:pPr>
        <w:tabs>
          <w:tab w:val="clear" w:pos="369"/>
          <w:tab w:val="left" w:pos="720"/>
          <w:tab w:val="left" w:pos="1800"/>
          <w:tab w:val="left" w:pos="3060"/>
          <w:tab w:val="left" w:pos="4410"/>
          <w:tab w:val="left" w:pos="5940"/>
        </w:tabs>
      </w:pPr>
      <w:r w:rsidRPr="00C549F0">
        <w:tab/>
      </w:r>
      <w:r w:rsidR="00C549F0" w:rsidRPr="00985F2A">
        <w:rPr>
          <w:color w:val="FF0000"/>
          <w:highlight w:val="yellow"/>
        </w:rPr>
        <w:t>Pl</w:t>
      </w:r>
      <w:r w:rsidRPr="00C549F0">
        <w:tab/>
      </w:r>
      <w:r w:rsidRPr="00986631">
        <w:rPr>
          <w:rFonts w:ascii="Doulos SIL" w:hAnsi="Doulos SIL"/>
          <w:i/>
          <w:color w:val="0000FF"/>
        </w:rPr>
        <w:t>máà-ǹ</w:t>
      </w:r>
      <w:r w:rsidRPr="00986631">
        <w:rPr>
          <w:rFonts w:ascii="Doulos SIL" w:hAnsi="Doulos SIL"/>
          <w:i/>
          <w:color w:val="0000FF"/>
        </w:rPr>
        <w:tab/>
        <w:t>máà-níì</w:t>
      </w:r>
      <w:r w:rsidRPr="00986631">
        <w:rPr>
          <w:rFonts w:ascii="Doulos SIL" w:hAnsi="Doulos SIL"/>
          <w:i/>
          <w:color w:val="0000FF"/>
        </w:rPr>
        <w:tab/>
        <w:t>máàⁿ dòʔó</w:t>
      </w:r>
      <w:r w:rsidRPr="00986631">
        <w:rPr>
          <w:rFonts w:ascii="Doulos SIL" w:hAnsi="Doulos SIL"/>
          <w:i/>
          <w:color w:val="0000FF"/>
        </w:rPr>
        <w:tab/>
        <w:t>máàⁿ kɔ́n</w:t>
      </w:r>
      <w:r w:rsidR="00C549F0">
        <w:rPr>
          <w:rFonts w:ascii="Doulos SIL" w:hAnsi="Doulos SIL"/>
          <w:i/>
          <w:color w:val="0000FF"/>
        </w:rPr>
        <w:t>í</w:t>
      </w:r>
    </w:p>
    <w:p w14:paraId="126A1949" w14:textId="77777777" w:rsidR="001C6AD8" w:rsidRPr="002D209A" w:rsidRDefault="001C6AD8" w:rsidP="00015B5A"/>
    <w:p w14:paraId="4393C3D6" w14:textId="7ABB523F" w:rsidR="008E62E5" w:rsidRPr="002D209A" w:rsidRDefault="00AE1D97" w:rsidP="008E62E5">
      <w:pPr>
        <w:tabs>
          <w:tab w:val="clear" w:pos="369"/>
          <w:tab w:val="left" w:pos="720"/>
          <w:tab w:val="left" w:pos="1080"/>
          <w:tab w:val="left" w:pos="2790"/>
          <w:tab w:val="left" w:pos="4320"/>
        </w:tabs>
      </w:pPr>
      <w:r>
        <w:t xml:space="preserve">The two variants for 3SgHum acting on 3SgHum are </w:t>
      </w:r>
      <w:r w:rsidR="009E2347">
        <w:t xml:space="preserve">illustrated </w:t>
      </w:r>
      <w:r>
        <w:t xml:space="preserve">in (xx2). </w:t>
      </w:r>
    </w:p>
    <w:p w14:paraId="34148095" w14:textId="77777777" w:rsidR="00AE1D97" w:rsidRDefault="00AE1D97" w:rsidP="008E62E5">
      <w:pPr>
        <w:tabs>
          <w:tab w:val="clear" w:pos="369"/>
          <w:tab w:val="left" w:pos="720"/>
          <w:tab w:val="left" w:pos="1080"/>
          <w:tab w:val="left" w:pos="2880"/>
          <w:tab w:val="left" w:pos="4860"/>
        </w:tabs>
      </w:pPr>
    </w:p>
    <w:p w14:paraId="16CCBB26" w14:textId="7A4F8E5E" w:rsidR="008E62E5" w:rsidRDefault="00AE1D97" w:rsidP="008E62E5">
      <w:pPr>
        <w:tabs>
          <w:tab w:val="clear" w:pos="369"/>
          <w:tab w:val="left" w:pos="720"/>
          <w:tab w:val="left" w:pos="1080"/>
          <w:tab w:val="left" w:pos="2880"/>
          <w:tab w:val="left" w:pos="4860"/>
        </w:tabs>
      </w:pPr>
      <w:r>
        <w:t>(xx2)</w:t>
      </w:r>
      <w:r>
        <w:tab/>
        <w:t>a</w:t>
      </w:r>
      <w:r w:rsidR="008E62E5">
        <w:t>.</w:t>
      </w:r>
      <w:r w:rsidR="008E62E5">
        <w:tab/>
      </w:r>
      <w:r w:rsidR="008E62E5" w:rsidRPr="00782E53">
        <w:rPr>
          <w:rFonts w:ascii="Doulos SIL" w:hAnsi="Doulos SIL"/>
          <w:i/>
          <w:color w:val="0000FF"/>
        </w:rPr>
        <w:sym w:font="Symbol" w:char="F0C6"/>
      </w:r>
      <w:r w:rsidR="008E62E5" w:rsidRPr="001161C8">
        <w:rPr>
          <w:rFonts w:ascii="Doulos SIL" w:hAnsi="Doulos SIL"/>
          <w:i/>
          <w:color w:val="0000FF"/>
        </w:rPr>
        <w:tab/>
      </w:r>
      <w:r w:rsidR="008E62E5" w:rsidRPr="00986631">
        <w:rPr>
          <w:rFonts w:ascii="Doulos SIL" w:hAnsi="Doulos SIL"/>
          <w:i/>
          <w:color w:val="0000FF"/>
        </w:rPr>
        <w:t>á</w:t>
      </w:r>
      <w:r w:rsidR="008E62E5" w:rsidRPr="00986631">
        <w:rPr>
          <w:rFonts w:ascii="Doulos SIL" w:hAnsi="Doulos SIL"/>
          <w:i/>
          <w:color w:val="0000FF"/>
        </w:rPr>
        <w:tab/>
        <w:t>bàʔ</w:t>
      </w:r>
      <w:r>
        <w:rPr>
          <w:rFonts w:ascii="Doulos SIL" w:hAnsi="Doulos SIL"/>
          <w:i/>
          <w:color w:val="0000FF"/>
        </w:rPr>
        <w:t>rí</w:t>
      </w:r>
    </w:p>
    <w:p w14:paraId="473454A8" w14:textId="319BA2FB" w:rsidR="008E62E5" w:rsidRPr="008E62E5" w:rsidRDefault="008E62E5" w:rsidP="008E62E5">
      <w:pPr>
        <w:tabs>
          <w:tab w:val="clear" w:pos="369"/>
          <w:tab w:val="left" w:pos="720"/>
          <w:tab w:val="left" w:pos="1080"/>
          <w:tab w:val="left" w:pos="2880"/>
          <w:tab w:val="left" w:pos="4860"/>
        </w:tabs>
      </w:pPr>
      <w:r w:rsidRPr="008E62E5">
        <w:tab/>
      </w:r>
      <w:r w:rsidRPr="008E62E5">
        <w:tab/>
        <w:t>3Sg</w:t>
      </w:r>
      <w:r>
        <w:tab/>
        <w:t>3SgHumObj</w:t>
      </w:r>
      <w:r w:rsidRPr="008E62E5">
        <w:tab/>
        <w:t>hit.</w:t>
      </w:r>
      <w:r w:rsidR="005C5D89">
        <w:t>Pfv</w:t>
      </w:r>
    </w:p>
    <w:p w14:paraId="3DA07F2F" w14:textId="477C97BA" w:rsidR="008E62E5" w:rsidRDefault="008E62E5" w:rsidP="008E62E5">
      <w:pPr>
        <w:tabs>
          <w:tab w:val="clear" w:pos="369"/>
          <w:tab w:val="left" w:pos="720"/>
          <w:tab w:val="left" w:pos="1080"/>
        </w:tabs>
      </w:pPr>
      <w:r>
        <w:tab/>
      </w:r>
      <w:r>
        <w:tab/>
        <w:t>‘He-or-she hit-Past him-or-her.’ (two variants)</w:t>
      </w:r>
    </w:p>
    <w:p w14:paraId="1F0A51DC" w14:textId="77777777" w:rsidR="00AE1D97" w:rsidRDefault="00AE1D97" w:rsidP="00AE1D97">
      <w:pPr>
        <w:tabs>
          <w:tab w:val="clear" w:pos="369"/>
          <w:tab w:val="left" w:pos="720"/>
          <w:tab w:val="left" w:pos="1080"/>
          <w:tab w:val="left" w:pos="2880"/>
          <w:tab w:val="left" w:pos="4860"/>
        </w:tabs>
      </w:pPr>
    </w:p>
    <w:p w14:paraId="28A439C2" w14:textId="36B0F470" w:rsidR="00AE1D97" w:rsidRPr="005C5D89" w:rsidRDefault="00AE1D97" w:rsidP="00AE1D97">
      <w:pPr>
        <w:tabs>
          <w:tab w:val="clear" w:pos="369"/>
          <w:tab w:val="left" w:pos="720"/>
          <w:tab w:val="left" w:pos="1080"/>
          <w:tab w:val="left" w:pos="2880"/>
          <w:tab w:val="left" w:pos="4860"/>
        </w:tabs>
      </w:pPr>
      <w:r>
        <w:tab/>
        <w:t>b.</w:t>
      </w:r>
      <w:r>
        <w:tab/>
      </w:r>
      <w:r w:rsidRPr="001161C8">
        <w:rPr>
          <w:rFonts w:ascii="Doulos SIL" w:hAnsi="Doulos SIL"/>
          <w:i/>
          <w:color w:val="0000FF"/>
        </w:rPr>
        <w:t>à</w:t>
      </w:r>
      <w:r w:rsidRPr="001161C8">
        <w:rPr>
          <w:rFonts w:ascii="Doulos SIL" w:hAnsi="Doulos SIL"/>
          <w:i/>
          <w:color w:val="0000FF"/>
        </w:rPr>
        <w:tab/>
        <w:t>ná</w:t>
      </w:r>
      <w:r>
        <w:tab/>
      </w:r>
      <w:r w:rsidRPr="00986631">
        <w:rPr>
          <w:rFonts w:ascii="Doulos SIL" w:hAnsi="Doulos SIL"/>
          <w:i/>
          <w:color w:val="0000FF"/>
        </w:rPr>
        <w:t>bàʔ</w:t>
      </w:r>
      <w:r>
        <w:rPr>
          <w:rFonts w:ascii="Doulos SIL" w:hAnsi="Doulos SIL"/>
          <w:i/>
          <w:color w:val="0000FF"/>
        </w:rPr>
        <w:t>rí</w:t>
      </w:r>
    </w:p>
    <w:p w14:paraId="273BB5B1" w14:textId="77777777" w:rsidR="00AE1D97" w:rsidRPr="008E62E5" w:rsidRDefault="00AE1D97" w:rsidP="00AE1D97">
      <w:pPr>
        <w:tabs>
          <w:tab w:val="clear" w:pos="369"/>
          <w:tab w:val="left" w:pos="720"/>
          <w:tab w:val="left" w:pos="1080"/>
          <w:tab w:val="left" w:pos="2880"/>
          <w:tab w:val="left" w:pos="4860"/>
        </w:tabs>
      </w:pPr>
      <w:r w:rsidRPr="008E62E5">
        <w:tab/>
      </w:r>
      <w:r w:rsidRPr="008E62E5">
        <w:tab/>
        <w:t>3Sg</w:t>
      </w:r>
      <w:r>
        <w:tab/>
        <w:t>3SgHumObj</w:t>
      </w:r>
      <w:r w:rsidRPr="008E62E5">
        <w:tab/>
        <w:t>hit.</w:t>
      </w:r>
      <w:r>
        <w:t>Pfv</w:t>
      </w:r>
    </w:p>
    <w:p w14:paraId="38B5FCCD" w14:textId="33819B17" w:rsidR="00AE1D97" w:rsidRDefault="00AE1D97" w:rsidP="00AE1D97">
      <w:pPr>
        <w:tabs>
          <w:tab w:val="clear" w:pos="369"/>
          <w:tab w:val="left" w:pos="720"/>
          <w:tab w:val="left" w:pos="1080"/>
        </w:tabs>
      </w:pPr>
      <w:r>
        <w:tab/>
      </w:r>
      <w:r>
        <w:tab/>
        <w:t>[ =(a)]</w:t>
      </w:r>
    </w:p>
    <w:p w14:paraId="35FB5BF8" w14:textId="1D8E4077" w:rsidR="00BA6685" w:rsidRPr="002D209A" w:rsidRDefault="00BA6685" w:rsidP="00BA6685"/>
    <w:p w14:paraId="07040048" w14:textId="77777777" w:rsidR="00BA6685" w:rsidRPr="00085A2A" w:rsidRDefault="00BA6685" w:rsidP="00BA6685"/>
    <w:p w14:paraId="3F8B6CB3" w14:textId="356406F3" w:rsidR="00BA6685" w:rsidRDefault="009E2347" w:rsidP="00BA6685">
      <w:pPr>
        <w:pStyle w:val="Heading3"/>
      </w:pPr>
      <w:bookmarkStart w:id="599" w:name="_Toc337411964"/>
      <w:r>
        <w:t>Postverbal object pronouns</w:t>
      </w:r>
      <w:bookmarkEnd w:id="599"/>
    </w:p>
    <w:p w14:paraId="596B7350" w14:textId="78680DC1" w:rsidR="009E2347" w:rsidRDefault="009E2347" w:rsidP="009E2347">
      <w:r>
        <w:t xml:space="preserve">Postverbal NPs including pronouns may occur in bare form, without a postposition, as indirect objects of ‘give’ or ‘show’, or as postverbal objects of a few verbs like </w:t>
      </w:r>
      <w:r w:rsidRPr="00782E53">
        <w:rPr>
          <w:rFonts w:ascii="Doulos SIL" w:hAnsi="Doulos SIL"/>
          <w:i/>
          <w:color w:val="0000FF"/>
        </w:rPr>
        <w:t>báʔrá</w:t>
      </w:r>
      <w:r>
        <w:t xml:space="preserve"> or </w:t>
      </w:r>
      <w:r w:rsidRPr="00782E53">
        <w:rPr>
          <w:rFonts w:ascii="Doulos SIL" w:hAnsi="Doulos SIL"/>
          <w:i/>
          <w:color w:val="0000FF"/>
        </w:rPr>
        <w:t>màʔ</w:t>
      </w:r>
      <w:r w:rsidR="005A442F" w:rsidRPr="00782E53">
        <w:rPr>
          <w:rFonts w:ascii="Doulos SIL" w:hAnsi="Doulos SIL"/>
          <w:i/>
          <w:color w:val="0000FF"/>
        </w:rPr>
        <w:t>à</w:t>
      </w:r>
      <w:r>
        <w:t xml:space="preserve"> ‘touch’.</w:t>
      </w:r>
    </w:p>
    <w:p w14:paraId="54DA1923" w14:textId="77777777" w:rsidR="009E2347" w:rsidRDefault="009E2347" w:rsidP="009E2347"/>
    <w:p w14:paraId="2D6D64F6" w14:textId="1A1F921E" w:rsidR="009E2347" w:rsidRDefault="009E2347" w:rsidP="009E2347">
      <w:pPr>
        <w:tabs>
          <w:tab w:val="clear" w:pos="369"/>
          <w:tab w:val="left" w:pos="720"/>
          <w:tab w:val="left" w:pos="1080"/>
          <w:tab w:val="left" w:pos="2250"/>
          <w:tab w:val="left" w:pos="3600"/>
        </w:tabs>
      </w:pPr>
      <w:r>
        <w:t>(xx1)</w:t>
      </w:r>
      <w:r>
        <w:tab/>
        <w:t>a.</w:t>
      </w:r>
      <w:r>
        <w:tab/>
      </w:r>
      <w:r w:rsidRPr="00782E53">
        <w:rPr>
          <w:rFonts w:ascii="Doulos SIL" w:hAnsi="Doulos SIL"/>
          <w:i/>
          <w:color w:val="0000FF"/>
        </w:rPr>
        <w:t>à</w:t>
      </w:r>
      <w:r w:rsidRPr="00782E53">
        <w:rPr>
          <w:rFonts w:ascii="Doulos SIL" w:hAnsi="Doulos SIL"/>
          <w:i/>
          <w:color w:val="0000FF"/>
        </w:rPr>
        <w:tab/>
        <w:t>bàʔŕ</w:t>
      </w:r>
      <w:r w:rsidRPr="00782E53">
        <w:rPr>
          <w:rFonts w:ascii="Doulos SIL" w:hAnsi="Doulos SIL"/>
          <w:i/>
          <w:color w:val="0000FF"/>
        </w:rPr>
        <w:tab/>
        <w:t>dí-rá</w:t>
      </w:r>
    </w:p>
    <w:p w14:paraId="3433AA5E" w14:textId="340A2E77" w:rsidR="009E2347" w:rsidRDefault="009E2347" w:rsidP="009E2347">
      <w:pPr>
        <w:tabs>
          <w:tab w:val="clear" w:pos="369"/>
          <w:tab w:val="left" w:pos="720"/>
          <w:tab w:val="left" w:pos="1080"/>
          <w:tab w:val="left" w:pos="2250"/>
          <w:tab w:val="left" w:pos="3600"/>
        </w:tabs>
      </w:pPr>
      <w:r>
        <w:tab/>
      </w:r>
      <w:r>
        <w:tab/>
        <w:t>3SgHum</w:t>
      </w:r>
      <w:r>
        <w:tab/>
        <w:t>touch.Pfv</w:t>
      </w:r>
      <w:r>
        <w:tab/>
        <w:t>child-Nom</w:t>
      </w:r>
    </w:p>
    <w:p w14:paraId="0078C42A" w14:textId="4060106F" w:rsidR="009E2347" w:rsidRDefault="009E2347" w:rsidP="009E2347">
      <w:pPr>
        <w:tabs>
          <w:tab w:val="clear" w:pos="369"/>
          <w:tab w:val="left" w:pos="720"/>
          <w:tab w:val="left" w:pos="1080"/>
        </w:tabs>
      </w:pPr>
      <w:r>
        <w:tab/>
      </w:r>
      <w:r>
        <w:tab/>
        <w:t xml:space="preserve">‘He/She touched the child.’ (&lt; </w:t>
      </w:r>
      <w:r w:rsidRPr="00782E53">
        <w:rPr>
          <w:rFonts w:ascii="Doulos SIL" w:hAnsi="Doulos SIL"/>
          <w:i/>
          <w:color w:val="0000FF"/>
        </w:rPr>
        <w:t>bàʔrí</w:t>
      </w:r>
      <w:r>
        <w:t xml:space="preserve"> )</w:t>
      </w:r>
    </w:p>
    <w:p w14:paraId="7EF1F762" w14:textId="77777777" w:rsidR="009E2347" w:rsidRDefault="009E2347" w:rsidP="009E2347">
      <w:pPr>
        <w:tabs>
          <w:tab w:val="clear" w:pos="369"/>
          <w:tab w:val="left" w:pos="720"/>
          <w:tab w:val="left" w:pos="1080"/>
        </w:tabs>
      </w:pPr>
    </w:p>
    <w:p w14:paraId="23AC651D" w14:textId="7DF4A658" w:rsidR="009E2347" w:rsidRDefault="009E2347" w:rsidP="009E2347">
      <w:pPr>
        <w:tabs>
          <w:tab w:val="clear" w:pos="369"/>
          <w:tab w:val="left" w:pos="720"/>
          <w:tab w:val="left" w:pos="1080"/>
          <w:tab w:val="left" w:pos="2250"/>
          <w:tab w:val="left" w:pos="3600"/>
        </w:tabs>
      </w:pPr>
      <w:r>
        <w:tab/>
        <w:t>b.</w:t>
      </w:r>
      <w:r>
        <w:tab/>
      </w:r>
      <w:r w:rsidRPr="00782E53">
        <w:rPr>
          <w:rFonts w:ascii="Doulos SIL" w:hAnsi="Doulos SIL"/>
          <w:i/>
          <w:color w:val="0000FF"/>
        </w:rPr>
        <w:t>à</w:t>
      </w:r>
      <w:r w:rsidRPr="00782E53">
        <w:rPr>
          <w:rFonts w:ascii="Doulos SIL" w:hAnsi="Doulos SIL"/>
          <w:i/>
          <w:color w:val="0000FF"/>
        </w:rPr>
        <w:tab/>
        <w:t>bàʔŕ</w:t>
      </w:r>
      <w:r w:rsidRPr="00782E53">
        <w:rPr>
          <w:rFonts w:ascii="Doulos SIL" w:hAnsi="Doulos SIL"/>
          <w:i/>
          <w:color w:val="0000FF"/>
        </w:rPr>
        <w:tab/>
        <w:t>mā-n</w:t>
      </w:r>
    </w:p>
    <w:p w14:paraId="015492F4" w14:textId="4BFD64C9" w:rsidR="009E2347" w:rsidRDefault="009E2347" w:rsidP="009E2347">
      <w:pPr>
        <w:tabs>
          <w:tab w:val="clear" w:pos="369"/>
          <w:tab w:val="left" w:pos="720"/>
          <w:tab w:val="left" w:pos="1080"/>
          <w:tab w:val="left" w:pos="2250"/>
          <w:tab w:val="left" w:pos="3600"/>
        </w:tabs>
      </w:pPr>
      <w:r>
        <w:tab/>
      </w:r>
      <w:r>
        <w:tab/>
        <w:t>3SgHum</w:t>
      </w:r>
      <w:r>
        <w:tab/>
        <w:t>touch.Pfv</w:t>
      </w:r>
      <w:r>
        <w:tab/>
        <w:t>1Sg</w:t>
      </w:r>
    </w:p>
    <w:p w14:paraId="71224D53" w14:textId="6534D0DF" w:rsidR="009E2347" w:rsidRPr="009E2347" w:rsidRDefault="009E2347" w:rsidP="009E2347">
      <w:pPr>
        <w:tabs>
          <w:tab w:val="clear" w:pos="369"/>
          <w:tab w:val="left" w:pos="720"/>
          <w:tab w:val="left" w:pos="1080"/>
        </w:tabs>
      </w:pPr>
      <w:r>
        <w:tab/>
      </w:r>
      <w:r>
        <w:tab/>
        <w:t>‘He/She touched me.’</w:t>
      </w:r>
    </w:p>
    <w:p w14:paraId="61A605B7" w14:textId="77777777" w:rsidR="002A54D5" w:rsidRDefault="002A54D5" w:rsidP="00806A96"/>
    <w:p w14:paraId="363DF0A6" w14:textId="6E55DE95" w:rsidR="009E2347" w:rsidRDefault="009E2347" w:rsidP="00806A96">
      <w:r>
        <w:t xml:space="preserve">The pronominal forms used in this context are in (xx2). Except for 3Sg they are identical to independent pronouns. </w:t>
      </w:r>
    </w:p>
    <w:p w14:paraId="27E83E9F" w14:textId="77777777" w:rsidR="009E2347" w:rsidRPr="002D209A" w:rsidRDefault="009E2347" w:rsidP="00806A96"/>
    <w:p w14:paraId="06973AB1" w14:textId="6FB58A3B" w:rsidR="00806A96" w:rsidRPr="002D209A" w:rsidRDefault="002A54D5" w:rsidP="00806A96">
      <w:pPr>
        <w:tabs>
          <w:tab w:val="clear" w:pos="369"/>
          <w:tab w:val="left" w:pos="720"/>
          <w:tab w:val="left" w:pos="1530"/>
          <w:tab w:val="left" w:pos="2880"/>
          <w:tab w:val="left" w:pos="4410"/>
        </w:tabs>
      </w:pPr>
      <w:r>
        <w:t>(xx1</w:t>
      </w:r>
      <w:r w:rsidR="00806A96">
        <w:t>)</w:t>
      </w:r>
      <w:r w:rsidR="00806A96">
        <w:tab/>
      </w:r>
      <w:r w:rsidR="009E2347">
        <w:t>Postverbal object pronouns</w:t>
      </w:r>
      <w:r w:rsidR="00806A96">
        <w:tab/>
      </w:r>
      <w:r w:rsidR="00806A96">
        <w:tab/>
      </w:r>
    </w:p>
    <w:p w14:paraId="72B33D9D" w14:textId="77777777" w:rsidR="00806A96" w:rsidRPr="002D209A" w:rsidRDefault="00806A96" w:rsidP="00806A96">
      <w:pPr>
        <w:tabs>
          <w:tab w:val="clear" w:pos="369"/>
          <w:tab w:val="left" w:pos="720"/>
          <w:tab w:val="left" w:pos="1530"/>
          <w:tab w:val="left" w:pos="2880"/>
          <w:tab w:val="left" w:pos="4410"/>
        </w:tabs>
      </w:pPr>
    </w:p>
    <w:p w14:paraId="614F9B68" w14:textId="7EE75520" w:rsidR="00806A96" w:rsidRDefault="00806A96" w:rsidP="009E2347">
      <w:pPr>
        <w:tabs>
          <w:tab w:val="clear" w:pos="369"/>
          <w:tab w:val="left" w:pos="720"/>
          <w:tab w:val="left" w:pos="2160"/>
          <w:tab w:val="left" w:pos="2880"/>
          <w:tab w:val="left" w:pos="4410"/>
        </w:tabs>
      </w:pPr>
      <w:r w:rsidRPr="002A54D5">
        <w:tab/>
        <w:t>1Sg</w:t>
      </w:r>
      <w:r w:rsidRPr="002A54D5">
        <w:tab/>
      </w:r>
      <w:r w:rsidR="009E2347">
        <w:rPr>
          <w:rFonts w:ascii="Doulos SIL" w:hAnsi="Doulos SIL"/>
          <w:i/>
          <w:color w:val="0000FF"/>
        </w:rPr>
        <w:t>mā-n̄</w:t>
      </w:r>
    </w:p>
    <w:p w14:paraId="1860D1D1" w14:textId="5ECBAB48" w:rsidR="009E2347" w:rsidRDefault="009E2347" w:rsidP="009E2347">
      <w:pPr>
        <w:tabs>
          <w:tab w:val="clear" w:pos="369"/>
          <w:tab w:val="left" w:pos="720"/>
          <w:tab w:val="left" w:pos="2160"/>
          <w:tab w:val="left" w:pos="2880"/>
          <w:tab w:val="left" w:pos="4410"/>
        </w:tabs>
      </w:pPr>
      <w:r w:rsidRPr="002A54D5">
        <w:tab/>
        <w:t>2Sg</w:t>
      </w:r>
      <w:r w:rsidRPr="002A54D5">
        <w:tab/>
      </w:r>
      <w:r w:rsidRPr="00986631">
        <w:rPr>
          <w:rFonts w:ascii="Doulos SIL" w:hAnsi="Doulos SIL"/>
          <w:i/>
          <w:color w:val="0000FF"/>
        </w:rPr>
        <w:t>w</w:t>
      </w:r>
      <w:r>
        <w:rPr>
          <w:rFonts w:ascii="Doulos SIL" w:hAnsi="Doulos SIL"/>
          <w:i/>
          <w:color w:val="0000FF"/>
        </w:rPr>
        <w:t>ɔ̄-n̄</w:t>
      </w:r>
      <w:r w:rsidRPr="00986631">
        <w:rPr>
          <w:rFonts w:ascii="Doulos SIL" w:hAnsi="Doulos SIL"/>
          <w:i/>
          <w:color w:val="0000FF"/>
        </w:rPr>
        <w:tab/>
      </w:r>
    </w:p>
    <w:p w14:paraId="4609C9DC" w14:textId="0A617ECE" w:rsidR="00806A96" w:rsidRPr="002D209A" w:rsidRDefault="00806A96" w:rsidP="009E2347">
      <w:pPr>
        <w:tabs>
          <w:tab w:val="clear" w:pos="369"/>
          <w:tab w:val="left" w:pos="720"/>
          <w:tab w:val="left" w:pos="2160"/>
          <w:tab w:val="left" w:pos="2880"/>
          <w:tab w:val="left" w:pos="4410"/>
        </w:tabs>
      </w:pPr>
      <w:r w:rsidRPr="002A54D5">
        <w:tab/>
        <w:t>1Pl</w:t>
      </w:r>
      <w:r w:rsidRPr="002A54D5">
        <w:tab/>
      </w:r>
      <w:r w:rsidRPr="00986631">
        <w:rPr>
          <w:rFonts w:ascii="Doulos SIL" w:hAnsi="Doulos SIL"/>
          <w:i/>
          <w:color w:val="0000FF"/>
        </w:rPr>
        <w:t>mùʔ</w:t>
      </w:r>
      <w:r w:rsidR="009E2347">
        <w:rPr>
          <w:rFonts w:ascii="Doulos SIL" w:hAnsi="Doulos SIL"/>
          <w:i/>
          <w:color w:val="0000FF"/>
        </w:rPr>
        <w:t>ⁿú-ń</w:t>
      </w:r>
    </w:p>
    <w:p w14:paraId="2D4C2CBC" w14:textId="2A8284C3" w:rsidR="00806A96" w:rsidRPr="00806A96" w:rsidRDefault="00806A96" w:rsidP="009E2347">
      <w:pPr>
        <w:tabs>
          <w:tab w:val="clear" w:pos="369"/>
          <w:tab w:val="left" w:pos="720"/>
          <w:tab w:val="left" w:pos="2160"/>
          <w:tab w:val="left" w:pos="2880"/>
          <w:tab w:val="left" w:pos="4410"/>
        </w:tabs>
      </w:pPr>
      <w:r w:rsidRPr="002A54D5">
        <w:tab/>
        <w:t>2Pl</w:t>
      </w:r>
      <w:r w:rsidRPr="002A54D5">
        <w:tab/>
      </w:r>
      <w:r w:rsidR="009E2347">
        <w:rPr>
          <w:rFonts w:ascii="Doulos SIL" w:hAnsi="Doulos SIL"/>
          <w:i/>
          <w:color w:val="0000FF"/>
        </w:rPr>
        <w:t>ēē-n̄</w:t>
      </w:r>
    </w:p>
    <w:p w14:paraId="2284EE40" w14:textId="77777777" w:rsidR="009E2347" w:rsidRDefault="009E2347" w:rsidP="009E2347">
      <w:pPr>
        <w:tabs>
          <w:tab w:val="clear" w:pos="369"/>
          <w:tab w:val="left" w:pos="720"/>
          <w:tab w:val="left" w:pos="2160"/>
          <w:tab w:val="left" w:pos="2880"/>
          <w:tab w:val="left" w:pos="4410"/>
        </w:tabs>
      </w:pPr>
    </w:p>
    <w:p w14:paraId="60B4C79E" w14:textId="77777777" w:rsidR="009E2347" w:rsidRDefault="00806A96" w:rsidP="009E2347">
      <w:pPr>
        <w:tabs>
          <w:tab w:val="clear" w:pos="369"/>
          <w:tab w:val="left" w:pos="720"/>
          <w:tab w:val="left" w:pos="2160"/>
          <w:tab w:val="left" w:pos="2880"/>
          <w:tab w:val="left" w:pos="4410"/>
        </w:tabs>
      </w:pPr>
      <w:r w:rsidRPr="002A54D5">
        <w:tab/>
        <w:t>3Sg</w:t>
      </w:r>
      <w:r w:rsidR="009E2347">
        <w:t>Hum</w:t>
      </w:r>
      <w:r w:rsidRPr="002A54D5">
        <w:tab/>
      </w:r>
      <w:r w:rsidRPr="009E2347">
        <w:rPr>
          <w:rFonts w:ascii="Doulos SIL" w:hAnsi="Doulos SIL"/>
          <w:i/>
          <w:color w:val="0000FF"/>
        </w:rPr>
        <w:t>àyà</w:t>
      </w:r>
    </w:p>
    <w:p w14:paraId="510E2B1F" w14:textId="342FAD12" w:rsidR="00806A96" w:rsidRPr="00986631" w:rsidRDefault="009E2347" w:rsidP="009E2347">
      <w:pPr>
        <w:tabs>
          <w:tab w:val="clear" w:pos="369"/>
          <w:tab w:val="left" w:pos="720"/>
          <w:tab w:val="left" w:pos="2160"/>
          <w:tab w:val="left" w:pos="2880"/>
          <w:tab w:val="left" w:pos="4410"/>
        </w:tabs>
        <w:rPr>
          <w:rFonts w:ascii="Doulos SIL" w:hAnsi="Doulos SIL"/>
          <w:i/>
          <w:color w:val="0000FF"/>
        </w:rPr>
      </w:pPr>
      <w:r>
        <w:tab/>
        <w:t>3SgNonh</w:t>
      </w:r>
      <w:r w:rsidR="00806A96" w:rsidRPr="00986631">
        <w:rPr>
          <w:rFonts w:ascii="Doulos SIL" w:hAnsi="Doulos SIL"/>
          <w:i/>
          <w:color w:val="0000FF"/>
        </w:rPr>
        <w:tab/>
      </w:r>
      <w:r>
        <w:rPr>
          <w:rFonts w:ascii="Doulos SIL" w:hAnsi="Doulos SIL"/>
          <w:i/>
          <w:color w:val="0000FF"/>
        </w:rPr>
        <w:t>ìyà</w:t>
      </w:r>
    </w:p>
    <w:p w14:paraId="27992466" w14:textId="2FB736C1" w:rsidR="00806A96" w:rsidRDefault="00806A96" w:rsidP="009E2347">
      <w:pPr>
        <w:tabs>
          <w:tab w:val="clear" w:pos="369"/>
          <w:tab w:val="left" w:pos="720"/>
          <w:tab w:val="left" w:pos="2160"/>
          <w:tab w:val="left" w:pos="2880"/>
          <w:tab w:val="left" w:pos="4410"/>
        </w:tabs>
      </w:pPr>
      <w:r w:rsidRPr="002A54D5">
        <w:tab/>
        <w:t>3Pl</w:t>
      </w:r>
      <w:r w:rsidR="009E2347">
        <w:t>Hum</w:t>
      </w:r>
      <w:r w:rsidRPr="002A54D5">
        <w:tab/>
      </w:r>
      <w:r w:rsidR="00E4269E" w:rsidRPr="00986631">
        <w:rPr>
          <w:rFonts w:ascii="Doulos SIL" w:hAnsi="Doulos SIL"/>
          <w:i/>
          <w:color w:val="0000FF"/>
        </w:rPr>
        <w:t>àà-ń</w:t>
      </w:r>
      <w:r w:rsidR="00E4269E">
        <w:t xml:space="preserve"> ~ </w:t>
      </w:r>
      <w:r w:rsidR="002A54D5" w:rsidRPr="009E2347">
        <w:rPr>
          <w:rFonts w:ascii="Doulos SIL" w:hAnsi="Doulos SIL"/>
          <w:i/>
          <w:color w:val="0000FF"/>
        </w:rPr>
        <w:t>à</w:t>
      </w:r>
      <w:r w:rsidR="009E2347" w:rsidRPr="009E2347">
        <w:rPr>
          <w:rFonts w:ascii="Doulos SIL" w:hAnsi="Doulos SIL"/>
          <w:i/>
          <w:color w:val="0000FF"/>
        </w:rPr>
        <w:t>à-nú</w:t>
      </w:r>
    </w:p>
    <w:p w14:paraId="137DE280" w14:textId="1ABA2D0A" w:rsidR="009E2347" w:rsidRPr="009E2347" w:rsidRDefault="009E2347" w:rsidP="009E2347">
      <w:pPr>
        <w:tabs>
          <w:tab w:val="clear" w:pos="369"/>
          <w:tab w:val="left" w:pos="720"/>
          <w:tab w:val="left" w:pos="2160"/>
          <w:tab w:val="left" w:pos="2880"/>
          <w:tab w:val="left" w:pos="4410"/>
        </w:tabs>
      </w:pPr>
      <w:r>
        <w:tab/>
        <w:t>3PlNonh</w:t>
      </w:r>
      <w:r>
        <w:tab/>
      </w:r>
      <w:r w:rsidR="00E4269E">
        <w:rPr>
          <w:rFonts w:ascii="Doulos SIL" w:hAnsi="Doulos SIL"/>
          <w:i/>
          <w:color w:val="0000FF"/>
        </w:rPr>
        <w:t>èè</w:t>
      </w:r>
      <w:r w:rsidR="00E4269E" w:rsidRPr="00986631">
        <w:rPr>
          <w:rFonts w:ascii="Doulos SIL" w:hAnsi="Doulos SIL"/>
          <w:i/>
          <w:color w:val="0000FF"/>
        </w:rPr>
        <w:t>-ń</w:t>
      </w:r>
      <w:r w:rsidR="00E4269E">
        <w:t xml:space="preserve"> ~ </w:t>
      </w:r>
      <w:r>
        <w:rPr>
          <w:rFonts w:ascii="Doulos SIL" w:hAnsi="Doulos SIL"/>
          <w:i/>
          <w:color w:val="0000FF"/>
        </w:rPr>
        <w:t>èè</w:t>
      </w:r>
      <w:r w:rsidRPr="009E2347">
        <w:rPr>
          <w:rFonts w:ascii="Doulos SIL" w:hAnsi="Doulos SIL"/>
          <w:i/>
          <w:color w:val="0000FF"/>
        </w:rPr>
        <w:t>-nú</w:t>
      </w:r>
    </w:p>
    <w:p w14:paraId="41CF4FC8" w14:textId="77777777" w:rsidR="00BA6685" w:rsidRDefault="00566B03" w:rsidP="00BA6685">
      <w:pPr>
        <w:pStyle w:val="Heading2"/>
      </w:pPr>
      <w:bookmarkStart w:id="600" w:name="_Toc337411965"/>
      <w:r>
        <w:lastRenderedPageBreak/>
        <w:t>Determiners</w:t>
      </w:r>
      <w:bookmarkEnd w:id="600"/>
    </w:p>
    <w:p w14:paraId="493471F0" w14:textId="77777777" w:rsidR="00BA6685" w:rsidRDefault="00566B03" w:rsidP="00BA6685">
      <w:pPr>
        <w:pStyle w:val="Heading3"/>
      </w:pPr>
      <w:bookmarkStart w:id="601" w:name="_Toc36027241"/>
      <w:bookmarkStart w:id="602" w:name="_Toc36027393"/>
      <w:bookmarkStart w:id="603" w:name="_Toc36027603"/>
      <w:bookmarkStart w:id="604" w:name="_Toc78375608"/>
      <w:bookmarkStart w:id="605" w:name="_Toc79405713"/>
      <w:bookmarkStart w:id="606" w:name="_Toc337411966"/>
      <w:r>
        <w:t>Definite morphemes</w:t>
      </w:r>
      <w:bookmarkEnd w:id="601"/>
      <w:bookmarkEnd w:id="602"/>
      <w:bookmarkEnd w:id="603"/>
      <w:bookmarkEnd w:id="604"/>
      <w:bookmarkEnd w:id="605"/>
      <w:bookmarkEnd w:id="606"/>
    </w:p>
    <w:p w14:paraId="7C03EC8F" w14:textId="18B41D5D" w:rsidR="00BA6685" w:rsidRDefault="00BA6685" w:rsidP="00BA6685">
      <w:pPr>
        <w:pStyle w:val="Heading4"/>
      </w:pPr>
      <w:bookmarkStart w:id="607" w:name="_Toc508942702"/>
      <w:bookmarkStart w:id="608" w:name="_Toc508943302"/>
      <w:bookmarkStart w:id="609" w:name="_Toc36027242"/>
      <w:bookmarkStart w:id="610" w:name="_Toc36027394"/>
      <w:bookmarkStart w:id="611" w:name="_Toc36027604"/>
      <w:bookmarkStart w:id="612" w:name="_Toc78375609"/>
      <w:bookmarkStart w:id="613" w:name="_Toc79405714"/>
      <w:bookmarkStart w:id="614" w:name="_Toc337411967"/>
      <w:r>
        <w:t>‘</w:t>
      </w:r>
      <w:r w:rsidR="00566B03">
        <w:t>Th</w:t>
      </w:r>
      <w:bookmarkEnd w:id="607"/>
      <w:bookmarkEnd w:id="608"/>
      <w:r w:rsidR="00566B03">
        <w:t>is/that</w:t>
      </w:r>
      <w:r>
        <w:t>’</w:t>
      </w:r>
      <w:r w:rsidR="00566B03">
        <w:t xml:space="preserve"> (</w:t>
      </w:r>
      <w:r w:rsidR="008D092C" w:rsidRPr="000154F2">
        <w:rPr>
          <w:rFonts w:ascii="Doulos SIL" w:hAnsi="Doulos SIL"/>
          <w:i/>
          <w:color w:val="0000FF"/>
        </w:rPr>
        <w:t>míⁿ</w:t>
      </w:r>
      <w:r w:rsidR="008D092C">
        <w:t> </w:t>
      </w:r>
      <w:r w:rsidR="00566B03">
        <w:t>)</w:t>
      </w:r>
      <w:bookmarkEnd w:id="609"/>
      <w:bookmarkEnd w:id="610"/>
      <w:bookmarkEnd w:id="611"/>
      <w:bookmarkEnd w:id="612"/>
      <w:bookmarkEnd w:id="613"/>
      <w:bookmarkEnd w:id="614"/>
    </w:p>
    <w:p w14:paraId="687A5C01" w14:textId="77777777" w:rsidR="008D092C" w:rsidRDefault="00B43B05" w:rsidP="00B43B05">
      <w:r>
        <w:t xml:space="preserve">The </w:t>
      </w:r>
      <w:r w:rsidR="008D092C">
        <w:t>all-purpose</w:t>
      </w:r>
      <w:r>
        <w:t xml:space="preserve"> demonstrative is </w:t>
      </w:r>
      <w:r w:rsidR="008D092C">
        <w:rPr>
          <w:rFonts w:ascii="Doulos SIL" w:hAnsi="Doulos SIL"/>
          <w:i/>
          <w:color w:val="0000FF"/>
        </w:rPr>
        <w:t>míⁿ</w:t>
      </w:r>
      <w:r>
        <w:t xml:space="preserve">, </w:t>
      </w:r>
      <w:r w:rsidR="008D092C">
        <w:t xml:space="preserve">with nominal suffix </w:t>
      </w:r>
      <w:r w:rsidR="008D092C" w:rsidRPr="000154F2">
        <w:rPr>
          <w:rFonts w:ascii="Doulos SIL" w:hAnsi="Doulos SIL"/>
          <w:i/>
          <w:color w:val="0000FF"/>
        </w:rPr>
        <w:t>mí</w:t>
      </w:r>
      <w:r w:rsidR="008D092C" w:rsidRPr="000154F2">
        <w:rPr>
          <w:rFonts w:ascii="Doulos SIL" w:hAnsi="Doulos SIL"/>
          <w:i/>
          <w:color w:val="0000FF"/>
        </w:rPr>
        <w:noBreakHyphen/>
        <w:t>nà</w:t>
      </w:r>
      <w:r>
        <w:t xml:space="preserve">. </w:t>
      </w:r>
      <w:r w:rsidR="008D092C">
        <w:t xml:space="preserve">The plural is </w:t>
      </w:r>
      <w:r w:rsidR="008D092C">
        <w:rPr>
          <w:rFonts w:ascii="Doulos SIL" w:hAnsi="Doulos SIL"/>
          <w:i/>
          <w:color w:val="0000FF"/>
        </w:rPr>
        <w:t>mí</w:t>
      </w:r>
      <w:r w:rsidR="008D092C">
        <w:rPr>
          <w:rFonts w:ascii="Doulos SIL" w:hAnsi="Doulos SIL"/>
          <w:i/>
          <w:color w:val="0000FF"/>
        </w:rPr>
        <w:noBreakHyphen/>
      </w:r>
      <w:r w:rsidR="008D092C" w:rsidRPr="00986631">
        <w:rPr>
          <w:rFonts w:ascii="Doulos SIL" w:hAnsi="Doulos SIL"/>
          <w:i/>
          <w:color w:val="0000FF"/>
        </w:rPr>
        <w:t>nà</w:t>
      </w:r>
      <w:r w:rsidR="008D092C">
        <w:rPr>
          <w:rFonts w:ascii="Doulos SIL" w:hAnsi="Doulos SIL"/>
          <w:i/>
          <w:color w:val="0000FF"/>
        </w:rPr>
        <w:noBreakHyphen/>
        <w:t>à</w:t>
      </w:r>
      <w:r w:rsidR="008D092C" w:rsidRPr="005B1C97">
        <w:rPr>
          <w:rFonts w:ascii="Doulos SIL" w:hAnsi="Doulos SIL"/>
          <w:i/>
          <w:color w:val="0000FF"/>
        </w:rPr>
        <w:t>ⁿ</w:t>
      </w:r>
      <w:r w:rsidR="008D092C">
        <w:t xml:space="preserve">, or </w:t>
      </w:r>
      <w:r w:rsidR="008D092C">
        <w:rPr>
          <w:rFonts w:ascii="Doulos SIL" w:hAnsi="Doulos SIL"/>
          <w:i/>
          <w:color w:val="0000FF"/>
        </w:rPr>
        <w:t>mí</w:t>
      </w:r>
      <w:r w:rsidR="008D092C">
        <w:rPr>
          <w:rFonts w:ascii="Doulos SIL" w:hAnsi="Doulos SIL"/>
          <w:i/>
          <w:color w:val="0000FF"/>
        </w:rPr>
        <w:noBreakHyphen/>
      </w:r>
      <w:r w:rsidR="008D092C" w:rsidRPr="00986631">
        <w:rPr>
          <w:rFonts w:ascii="Doulos SIL" w:hAnsi="Doulos SIL"/>
          <w:i/>
          <w:color w:val="0000FF"/>
        </w:rPr>
        <w:t>nà</w:t>
      </w:r>
      <w:r w:rsidR="008D092C">
        <w:rPr>
          <w:rFonts w:ascii="Doulos SIL" w:hAnsi="Doulos SIL"/>
          <w:i/>
          <w:color w:val="0000FF"/>
        </w:rPr>
        <w:noBreakHyphen/>
        <w:t>à</w:t>
      </w:r>
      <w:r w:rsidR="008D092C">
        <w:rPr>
          <w:rFonts w:ascii="Doulos SIL" w:hAnsi="Doulos SIL"/>
          <w:i/>
          <w:color w:val="0000FF"/>
        </w:rPr>
        <w:noBreakHyphen/>
      </w:r>
      <w:r w:rsidR="008D092C" w:rsidRPr="00986631">
        <w:rPr>
          <w:rFonts w:ascii="Doulos SIL" w:hAnsi="Doulos SIL"/>
          <w:i/>
          <w:color w:val="0000FF"/>
        </w:rPr>
        <w:t>nū</w:t>
      </w:r>
      <w:r w:rsidR="008D092C">
        <w:t xml:space="preserve"> with nominal suffix. The use of the nominal suffix depends on the higher syntactic environment.</w:t>
      </w:r>
    </w:p>
    <w:p w14:paraId="09865F98" w14:textId="63AE404E" w:rsidR="008D530B" w:rsidRPr="002D209A" w:rsidRDefault="008D092C" w:rsidP="00B43B05">
      <w:r>
        <w:tab/>
        <w:t xml:space="preserve">The demonstrative may be used absolutely, i.e. as a one-word NP. It may also follow a noun (and any adjective or numeral). </w:t>
      </w:r>
      <w:r w:rsidR="00B43B05">
        <w:t xml:space="preserve">Examples in (xx1) are with </w:t>
      </w:r>
      <w:r>
        <w:rPr>
          <w:rFonts w:ascii="Doulos SIL" w:hAnsi="Doulos SIL"/>
          <w:i/>
          <w:color w:val="0000FF"/>
        </w:rPr>
        <w:t>sàà</w:t>
      </w:r>
      <w:r>
        <w:t xml:space="preserve"> ‘house’,</w:t>
      </w:r>
      <w:r w:rsidR="00B43B05">
        <w:t xml:space="preserve"> </w:t>
      </w:r>
      <w:r>
        <w:rPr>
          <w:rFonts w:ascii="Doulos SIL" w:hAnsi="Doulos SIL"/>
          <w:i/>
          <w:color w:val="0000FF"/>
        </w:rPr>
        <w:t>gbāā</w:t>
      </w:r>
      <w:r>
        <w:t xml:space="preserve"> ‘stick’, and </w:t>
      </w:r>
      <w:r w:rsidRPr="000154F2">
        <w:rPr>
          <w:rFonts w:ascii="Doulos SIL" w:hAnsi="Doulos SIL"/>
          <w:i/>
          <w:color w:val="0000FF"/>
        </w:rPr>
        <w:t>yíʔé</w:t>
      </w:r>
      <w:r>
        <w:t xml:space="preserve"> ‘fish’.</w:t>
      </w:r>
      <w:r w:rsidR="005B4331">
        <w:t xml:space="preserve"> </w:t>
      </w:r>
    </w:p>
    <w:p w14:paraId="6F9E3B38" w14:textId="77777777" w:rsidR="00B43B05" w:rsidRPr="002D209A" w:rsidRDefault="00B43B05" w:rsidP="008D530B"/>
    <w:p w14:paraId="36AF1D35" w14:textId="51FF23E1" w:rsidR="008D530B" w:rsidRDefault="00B43B05" w:rsidP="00B43B05">
      <w:pPr>
        <w:tabs>
          <w:tab w:val="clear" w:pos="369"/>
          <w:tab w:val="left" w:pos="720"/>
          <w:tab w:val="left" w:pos="1080"/>
          <w:tab w:val="left" w:pos="2970"/>
        </w:tabs>
      </w:pPr>
      <w:r>
        <w:t>(xx1)</w:t>
      </w:r>
      <w:r w:rsidR="008D530B">
        <w:tab/>
      </w:r>
      <w:r>
        <w:t>a.</w:t>
      </w:r>
      <w:r>
        <w:tab/>
      </w:r>
      <w:r w:rsidRPr="00986631">
        <w:rPr>
          <w:rFonts w:ascii="Doulos SIL" w:hAnsi="Doulos SIL"/>
          <w:i/>
          <w:color w:val="0000FF"/>
        </w:rPr>
        <w:t>sàà mí-</w:t>
      </w:r>
      <w:r w:rsidR="008D530B" w:rsidRPr="00986631">
        <w:rPr>
          <w:rFonts w:ascii="Doulos SIL" w:hAnsi="Doulos SIL"/>
          <w:i/>
          <w:color w:val="0000FF"/>
        </w:rPr>
        <w:t>nà</w:t>
      </w:r>
      <w:r w:rsidR="008D530B">
        <w:tab/>
        <w:t>‘this house’</w:t>
      </w:r>
    </w:p>
    <w:p w14:paraId="594ED71B" w14:textId="2B2EB4CA" w:rsidR="00B43B05" w:rsidRDefault="00B43B05" w:rsidP="00B43B05">
      <w:pPr>
        <w:tabs>
          <w:tab w:val="clear" w:pos="369"/>
          <w:tab w:val="left" w:pos="720"/>
          <w:tab w:val="left" w:pos="1080"/>
          <w:tab w:val="left" w:pos="2970"/>
        </w:tabs>
      </w:pPr>
      <w:r>
        <w:tab/>
      </w:r>
      <w:r>
        <w:tab/>
      </w:r>
      <w:r w:rsidR="00C863AF" w:rsidRPr="000154F2">
        <w:rPr>
          <w:rFonts w:ascii="Doulos SIL" w:hAnsi="Doulos SIL"/>
          <w:i/>
          <w:color w:val="0000FF"/>
        </w:rPr>
        <w:t>gbāā</w:t>
      </w:r>
      <w:r w:rsidR="008D092C" w:rsidRPr="000154F2">
        <w:rPr>
          <w:rFonts w:ascii="Doulos SIL" w:hAnsi="Doulos SIL"/>
          <w:i/>
          <w:color w:val="0000FF"/>
        </w:rPr>
        <w:t xml:space="preserve"> mí</w:t>
      </w:r>
      <w:r w:rsidRPr="000154F2">
        <w:rPr>
          <w:rFonts w:ascii="Doulos SIL" w:hAnsi="Doulos SIL"/>
          <w:i/>
          <w:color w:val="0000FF"/>
        </w:rPr>
        <w:t>-nà</w:t>
      </w:r>
      <w:r>
        <w:tab/>
        <w:t>‘this stick’</w:t>
      </w:r>
    </w:p>
    <w:p w14:paraId="0E6C7272" w14:textId="64EA985C" w:rsidR="00C863AF" w:rsidRPr="00C863AF" w:rsidRDefault="00C863AF" w:rsidP="00B43B05">
      <w:pPr>
        <w:tabs>
          <w:tab w:val="clear" w:pos="369"/>
          <w:tab w:val="left" w:pos="720"/>
          <w:tab w:val="left" w:pos="1080"/>
          <w:tab w:val="left" w:pos="2970"/>
        </w:tabs>
      </w:pPr>
      <w:r>
        <w:tab/>
      </w:r>
      <w:r>
        <w:tab/>
      </w:r>
      <w:r w:rsidRPr="000154F2">
        <w:rPr>
          <w:rFonts w:ascii="Doulos SIL" w:hAnsi="Doulos SIL"/>
          <w:i/>
          <w:color w:val="0000FF"/>
        </w:rPr>
        <w:t>yíʔé mí-nà</w:t>
      </w:r>
      <w:r>
        <w:tab/>
        <w:t>‘this fish’</w:t>
      </w:r>
    </w:p>
    <w:p w14:paraId="53470D8E" w14:textId="77777777" w:rsidR="00B43B05" w:rsidRPr="002D209A" w:rsidRDefault="00B43B05" w:rsidP="00B43B05">
      <w:pPr>
        <w:tabs>
          <w:tab w:val="clear" w:pos="369"/>
          <w:tab w:val="left" w:pos="720"/>
          <w:tab w:val="left" w:pos="1080"/>
          <w:tab w:val="left" w:pos="2970"/>
        </w:tabs>
      </w:pPr>
    </w:p>
    <w:p w14:paraId="633488E2" w14:textId="113F0DDA" w:rsidR="00B43B05" w:rsidRDefault="00B43B05" w:rsidP="00B43B05">
      <w:pPr>
        <w:tabs>
          <w:tab w:val="clear" w:pos="369"/>
          <w:tab w:val="left" w:pos="720"/>
          <w:tab w:val="left" w:pos="1080"/>
          <w:tab w:val="left" w:pos="2970"/>
        </w:tabs>
      </w:pPr>
      <w:r>
        <w:tab/>
        <w:t>b.</w:t>
      </w:r>
      <w:r>
        <w:tab/>
      </w:r>
      <w:r w:rsidRPr="00986631">
        <w:rPr>
          <w:rFonts w:ascii="Doulos SIL" w:hAnsi="Doulos SIL"/>
          <w:i/>
          <w:color w:val="0000FF"/>
        </w:rPr>
        <w:t>sàà mí-nà</w:t>
      </w:r>
      <w:r w:rsidR="00C863AF">
        <w:rPr>
          <w:rFonts w:ascii="Doulos SIL" w:hAnsi="Doulos SIL"/>
          <w:i/>
          <w:color w:val="0000FF"/>
        </w:rPr>
        <w:t>-</w:t>
      </w:r>
      <w:r w:rsidRPr="00986631">
        <w:rPr>
          <w:rFonts w:ascii="Doulos SIL" w:hAnsi="Doulos SIL"/>
          <w:i/>
          <w:color w:val="0000FF"/>
        </w:rPr>
        <w:t>à-nū</w:t>
      </w:r>
      <w:r>
        <w:tab/>
        <w:t>‘these houses’</w:t>
      </w:r>
    </w:p>
    <w:p w14:paraId="717422EF" w14:textId="621E58E9" w:rsidR="00B43B05" w:rsidRPr="002D209A" w:rsidRDefault="00B43B05" w:rsidP="00B43B05">
      <w:pPr>
        <w:tabs>
          <w:tab w:val="clear" w:pos="369"/>
          <w:tab w:val="left" w:pos="720"/>
          <w:tab w:val="left" w:pos="1080"/>
          <w:tab w:val="left" w:pos="2970"/>
        </w:tabs>
      </w:pPr>
      <w:r>
        <w:tab/>
      </w:r>
      <w:r>
        <w:tab/>
      </w:r>
      <w:r w:rsidR="00C863AF">
        <w:rPr>
          <w:rFonts w:ascii="Doulos SIL" w:hAnsi="Doulos SIL"/>
          <w:i/>
          <w:color w:val="0000FF"/>
        </w:rPr>
        <w:t>gbāā</w:t>
      </w:r>
      <w:r w:rsidR="008D092C">
        <w:rPr>
          <w:rFonts w:ascii="Doulos SIL" w:hAnsi="Doulos SIL"/>
          <w:i/>
          <w:color w:val="0000FF"/>
        </w:rPr>
        <w:t xml:space="preserve"> mí</w:t>
      </w:r>
      <w:r w:rsidRPr="00986631">
        <w:rPr>
          <w:rFonts w:ascii="Doulos SIL" w:hAnsi="Doulos SIL"/>
          <w:i/>
          <w:color w:val="0000FF"/>
        </w:rPr>
        <w:t>-nà</w:t>
      </w:r>
      <w:r w:rsidR="00C863AF">
        <w:rPr>
          <w:rFonts w:ascii="Doulos SIL" w:hAnsi="Doulos SIL"/>
          <w:i/>
          <w:color w:val="0000FF"/>
        </w:rPr>
        <w:t>-</w:t>
      </w:r>
      <w:r w:rsidRPr="00986631">
        <w:rPr>
          <w:rFonts w:ascii="Doulos SIL" w:hAnsi="Doulos SIL"/>
          <w:i/>
          <w:color w:val="0000FF"/>
        </w:rPr>
        <w:t>à-nū</w:t>
      </w:r>
      <w:r>
        <w:tab/>
        <w:t>‘these sticks’</w:t>
      </w:r>
    </w:p>
    <w:p w14:paraId="229A370F" w14:textId="1E4D0AF0" w:rsidR="00C863AF" w:rsidRPr="00C863AF" w:rsidRDefault="00C863AF" w:rsidP="00C863AF">
      <w:pPr>
        <w:tabs>
          <w:tab w:val="clear" w:pos="369"/>
          <w:tab w:val="left" w:pos="720"/>
          <w:tab w:val="left" w:pos="1080"/>
          <w:tab w:val="left" w:pos="2970"/>
        </w:tabs>
      </w:pPr>
      <w:r>
        <w:tab/>
      </w:r>
      <w:r>
        <w:tab/>
      </w:r>
      <w:r w:rsidRPr="000154F2">
        <w:rPr>
          <w:rFonts w:ascii="Doulos SIL" w:hAnsi="Doulos SIL"/>
          <w:i/>
          <w:color w:val="0000FF"/>
        </w:rPr>
        <w:t>yíʔé mí-nà-à-nū</w:t>
      </w:r>
      <w:r>
        <w:tab/>
        <w:t>‘these fish’</w:t>
      </w:r>
    </w:p>
    <w:p w14:paraId="67DFD314" w14:textId="20D1F3DC" w:rsidR="00B43B05" w:rsidRDefault="00B43B05" w:rsidP="005B4331"/>
    <w:p w14:paraId="51AB86AA" w14:textId="77777777" w:rsidR="008D092C" w:rsidRDefault="008D092C" w:rsidP="005B4331"/>
    <w:p w14:paraId="63F65C83" w14:textId="669CC8AC" w:rsidR="008D092C" w:rsidRDefault="008D092C" w:rsidP="008D092C">
      <w:pPr>
        <w:pStyle w:val="Heading4"/>
      </w:pPr>
      <w:bookmarkStart w:id="615" w:name="_Toc337411968"/>
      <w:r>
        <w:t>‘This/that’ (</w:t>
      </w:r>
      <w:r w:rsidRPr="000154F2">
        <w:rPr>
          <w:rFonts w:ascii="Doulos SIL" w:hAnsi="Doulos SIL"/>
          <w:i/>
          <w:color w:val="0000FF"/>
        </w:rPr>
        <w:t>mìíⁿ</w:t>
      </w:r>
      <w:r>
        <w:t> )</w:t>
      </w:r>
      <w:r w:rsidR="00513B6C">
        <w:t xml:space="preserve"> plus near- and far-distal particles</w:t>
      </w:r>
      <w:bookmarkEnd w:id="615"/>
    </w:p>
    <w:p w14:paraId="3C5A0173" w14:textId="2E3FE64A" w:rsidR="008D092C" w:rsidRPr="00513B6C" w:rsidRDefault="008D092C" w:rsidP="005B4331">
      <w:r>
        <w:t xml:space="preserve">An alternative demonstrative form </w:t>
      </w:r>
      <w:r w:rsidR="00513B6C" w:rsidRPr="000154F2">
        <w:rPr>
          <w:rFonts w:ascii="Doulos SIL" w:hAnsi="Doulos SIL"/>
          <w:i/>
          <w:color w:val="0000FF"/>
        </w:rPr>
        <w:t>mìí</w:t>
      </w:r>
      <w:r>
        <w:t xml:space="preserve"> occurs in independent (citation) forms and predicates, but not in NPs that have subject, object, or other functions within clauses and phrases. It is followed by </w:t>
      </w:r>
      <w:r w:rsidRPr="000154F2">
        <w:rPr>
          <w:rFonts w:ascii="Doulos SIL" w:hAnsi="Doulos SIL"/>
          <w:i/>
          <w:color w:val="0000FF"/>
        </w:rPr>
        <w:t>nɛ̀</w:t>
      </w:r>
      <w:r>
        <w:t xml:space="preserve"> or </w:t>
      </w:r>
      <w:r w:rsidRPr="000154F2">
        <w:rPr>
          <w:rFonts w:ascii="Doulos SIL" w:hAnsi="Doulos SIL"/>
          <w:i/>
          <w:color w:val="0000FF"/>
        </w:rPr>
        <w:t>bā</w:t>
      </w:r>
      <w:r>
        <w:t xml:space="preserve">. The choice between the two is spatial, with </w:t>
      </w:r>
      <w:r w:rsidRPr="000154F2">
        <w:rPr>
          <w:rFonts w:ascii="Doulos SIL" w:hAnsi="Doulos SIL"/>
          <w:i/>
          <w:color w:val="0000FF"/>
        </w:rPr>
        <w:t>nɛ̀</w:t>
      </w:r>
      <w:r>
        <w:t xml:space="preserve"> the unmarked form and </w:t>
      </w:r>
      <w:r w:rsidRPr="000154F2">
        <w:rPr>
          <w:rFonts w:ascii="Doulos SIL" w:hAnsi="Doulos SIL"/>
          <w:i/>
          <w:color w:val="0000FF"/>
        </w:rPr>
        <w:t>bā</w:t>
      </w:r>
      <w:r>
        <w:t xml:space="preserve"> a marked form denoting a second location farther away. </w:t>
      </w:r>
      <w:r w:rsidR="00513B6C">
        <w:t xml:space="preserve">The plural of </w:t>
      </w:r>
      <w:r w:rsidR="00513B6C" w:rsidRPr="000154F2">
        <w:rPr>
          <w:rFonts w:ascii="Doulos SIL" w:hAnsi="Doulos SIL"/>
          <w:i/>
          <w:color w:val="0000FF"/>
        </w:rPr>
        <w:t>mìíⁿ</w:t>
      </w:r>
      <w:r w:rsidR="00513B6C">
        <w:t xml:space="preserve"> is </w:t>
      </w:r>
      <w:r w:rsidR="00513B6C" w:rsidRPr="000154F2">
        <w:rPr>
          <w:rFonts w:ascii="Doulos SIL" w:hAnsi="Doulos SIL"/>
          <w:i/>
          <w:color w:val="0000FF"/>
        </w:rPr>
        <w:t>mìí-īⁿ</w:t>
      </w:r>
      <w:r w:rsidR="00513B6C">
        <w:t xml:space="preserve">, with a nasalized plural ending similar to plural suffix </w:t>
      </w:r>
      <w:r w:rsidR="00513B6C" w:rsidRPr="000154F2">
        <w:rPr>
          <w:rFonts w:ascii="Doulos SIL" w:hAnsi="Doulos SIL"/>
          <w:i/>
          <w:color w:val="0000FF"/>
        </w:rPr>
        <w:t>-àⁿ</w:t>
      </w:r>
      <w:r w:rsidR="00513B6C">
        <w:t xml:space="preserve"> and variants for nouns. </w:t>
      </w:r>
    </w:p>
    <w:p w14:paraId="59E22320" w14:textId="0B4EE01F" w:rsidR="00513B6C" w:rsidRPr="008D092C" w:rsidRDefault="00513B6C" w:rsidP="005B4331">
      <w:r>
        <w:tab/>
        <w:t xml:space="preserve">Examples are in (xx1). </w:t>
      </w:r>
      <w:r w:rsidRPr="000154F2">
        <w:rPr>
          <w:rFonts w:ascii="Doulos SIL" w:hAnsi="Doulos SIL"/>
          <w:i/>
          <w:color w:val="0000FF"/>
        </w:rPr>
        <w:t>sàà</w:t>
      </w:r>
      <w:r>
        <w:t xml:space="preserve"> ‘house’ and </w:t>
      </w:r>
      <w:r w:rsidRPr="007B6EE4">
        <w:rPr>
          <w:rFonts w:ascii="Doulos SIL" w:hAnsi="Doulos SIL"/>
          <w:i/>
          <w:color w:val="0000FF"/>
        </w:rPr>
        <w:t>gbāā</w:t>
      </w:r>
      <w:r>
        <w:t xml:space="preserve"> ‘stick’ undergo Final Tone-Raising before the initial L</w:t>
      </w:r>
      <w:r>
        <w:noBreakHyphen/>
        <w:t xml:space="preserve">tone of </w:t>
      </w:r>
      <w:r w:rsidRPr="000154F2">
        <w:rPr>
          <w:rFonts w:ascii="Doulos SIL" w:hAnsi="Doulos SIL"/>
          <w:i/>
          <w:color w:val="0000FF"/>
        </w:rPr>
        <w:t>mìíⁿ</w:t>
      </w:r>
      <w:r>
        <w:t xml:space="preserve">. </w:t>
      </w:r>
    </w:p>
    <w:p w14:paraId="386D6F2D" w14:textId="77777777" w:rsidR="00B43B05" w:rsidRPr="002D209A" w:rsidRDefault="00B43B05" w:rsidP="005B4331"/>
    <w:p w14:paraId="1C28A51C" w14:textId="549B0FD9" w:rsidR="00C01A49" w:rsidRDefault="005B4331" w:rsidP="00513B6C">
      <w:pPr>
        <w:tabs>
          <w:tab w:val="clear" w:pos="369"/>
          <w:tab w:val="left" w:pos="720"/>
          <w:tab w:val="left" w:pos="1080"/>
          <w:tab w:val="left" w:pos="3240"/>
        </w:tabs>
      </w:pPr>
      <w:r>
        <w:t>(xx2)</w:t>
      </w:r>
      <w:r w:rsidR="009E31C0">
        <w:tab/>
      </w:r>
      <w:r>
        <w:t>a.</w:t>
      </w:r>
      <w:r w:rsidR="00B43B05">
        <w:tab/>
      </w:r>
      <w:r w:rsidR="00C01A49" w:rsidRPr="00986631">
        <w:rPr>
          <w:rFonts w:ascii="Doulos SIL" w:hAnsi="Doulos SIL"/>
          <w:i/>
          <w:color w:val="0000FF"/>
        </w:rPr>
        <w:t>sàá mìí</w:t>
      </w:r>
      <w:r w:rsidR="008D092C">
        <w:rPr>
          <w:rFonts w:ascii="Doulos SIL" w:hAnsi="Doulos SIL"/>
          <w:i/>
          <w:color w:val="0000FF"/>
        </w:rPr>
        <w:t xml:space="preserve"> nɛ̀</w:t>
      </w:r>
      <w:r w:rsidR="00C01A49" w:rsidRPr="00986631">
        <w:rPr>
          <w:rFonts w:ascii="Doulos SIL" w:hAnsi="Doulos SIL"/>
          <w:i/>
          <w:color w:val="0000FF"/>
        </w:rPr>
        <w:t xml:space="preserve"> </w:t>
      </w:r>
      <w:r w:rsidR="00513B6C">
        <w:t xml:space="preserve">/ </w:t>
      </w:r>
      <w:r w:rsidR="00513B6C" w:rsidRPr="000154F2">
        <w:rPr>
          <w:rFonts w:ascii="Doulos SIL" w:hAnsi="Doulos SIL"/>
          <w:i/>
          <w:color w:val="0000FF"/>
        </w:rPr>
        <w:t>bā</w:t>
      </w:r>
      <w:r w:rsidR="009E31C0">
        <w:tab/>
        <w:t>‘that</w:t>
      </w:r>
      <w:r w:rsidR="00B43B05">
        <w:t xml:space="preserve"> house’</w:t>
      </w:r>
    </w:p>
    <w:p w14:paraId="69F092BC" w14:textId="200D2EB9" w:rsidR="008D092C" w:rsidRDefault="008D092C" w:rsidP="00513B6C">
      <w:pPr>
        <w:tabs>
          <w:tab w:val="clear" w:pos="369"/>
          <w:tab w:val="left" w:pos="720"/>
          <w:tab w:val="left" w:pos="1080"/>
          <w:tab w:val="left" w:pos="3240"/>
        </w:tabs>
      </w:pPr>
      <w:r>
        <w:tab/>
      </w:r>
      <w:r>
        <w:tab/>
      </w:r>
      <w:r w:rsidRPr="000154F2">
        <w:rPr>
          <w:rFonts w:ascii="Doulos SIL" w:hAnsi="Doulos SIL"/>
          <w:i/>
          <w:color w:val="0000FF"/>
        </w:rPr>
        <w:t xml:space="preserve">gbāá </w:t>
      </w:r>
      <w:r w:rsidRPr="00986631">
        <w:rPr>
          <w:rFonts w:ascii="Doulos SIL" w:hAnsi="Doulos SIL"/>
          <w:i/>
          <w:color w:val="0000FF"/>
        </w:rPr>
        <w:t>mìí</w:t>
      </w:r>
      <w:r>
        <w:rPr>
          <w:rFonts w:ascii="Doulos SIL" w:hAnsi="Doulos SIL"/>
          <w:i/>
          <w:color w:val="0000FF"/>
        </w:rPr>
        <w:t xml:space="preserve"> nɛ̀</w:t>
      </w:r>
      <w:r w:rsidRPr="00986631">
        <w:rPr>
          <w:rFonts w:ascii="Doulos SIL" w:hAnsi="Doulos SIL"/>
          <w:i/>
          <w:color w:val="0000FF"/>
        </w:rPr>
        <w:t xml:space="preserve"> </w:t>
      </w:r>
      <w:r w:rsidR="00513B6C">
        <w:t xml:space="preserve">/ </w:t>
      </w:r>
      <w:r w:rsidR="00513B6C" w:rsidRPr="000154F2">
        <w:rPr>
          <w:rFonts w:ascii="Doulos SIL" w:hAnsi="Doulos SIL"/>
          <w:i/>
          <w:color w:val="0000FF"/>
        </w:rPr>
        <w:t>bā</w:t>
      </w:r>
      <w:r>
        <w:tab/>
        <w:t>‘that stick’</w:t>
      </w:r>
    </w:p>
    <w:p w14:paraId="4D3A31A1" w14:textId="1D14FB39" w:rsidR="008D092C" w:rsidRPr="00C863AF" w:rsidRDefault="008D092C" w:rsidP="00513B6C">
      <w:pPr>
        <w:tabs>
          <w:tab w:val="clear" w:pos="369"/>
          <w:tab w:val="left" w:pos="720"/>
          <w:tab w:val="left" w:pos="1080"/>
          <w:tab w:val="left" w:pos="3240"/>
        </w:tabs>
      </w:pPr>
      <w:r>
        <w:tab/>
      </w:r>
      <w:r>
        <w:tab/>
      </w:r>
      <w:r w:rsidRPr="000154F2">
        <w:rPr>
          <w:rFonts w:ascii="Doulos SIL" w:hAnsi="Doulos SIL"/>
          <w:i/>
          <w:color w:val="0000FF"/>
        </w:rPr>
        <w:t xml:space="preserve">yíʔé </w:t>
      </w:r>
      <w:r w:rsidRPr="00986631">
        <w:rPr>
          <w:rFonts w:ascii="Doulos SIL" w:hAnsi="Doulos SIL"/>
          <w:i/>
          <w:color w:val="0000FF"/>
        </w:rPr>
        <w:t>mìí</w:t>
      </w:r>
      <w:r>
        <w:rPr>
          <w:rFonts w:ascii="Doulos SIL" w:hAnsi="Doulos SIL"/>
          <w:i/>
          <w:color w:val="0000FF"/>
        </w:rPr>
        <w:t xml:space="preserve"> nɛ̀</w:t>
      </w:r>
      <w:r w:rsidRPr="00986631">
        <w:rPr>
          <w:rFonts w:ascii="Doulos SIL" w:hAnsi="Doulos SIL"/>
          <w:i/>
          <w:color w:val="0000FF"/>
        </w:rPr>
        <w:t xml:space="preserve"> </w:t>
      </w:r>
      <w:r w:rsidR="00513B6C">
        <w:t xml:space="preserve">/ </w:t>
      </w:r>
      <w:r w:rsidR="00513B6C" w:rsidRPr="000154F2">
        <w:rPr>
          <w:rFonts w:ascii="Doulos SIL" w:hAnsi="Doulos SIL"/>
          <w:i/>
          <w:color w:val="0000FF"/>
        </w:rPr>
        <w:t>bā</w:t>
      </w:r>
      <w:r>
        <w:tab/>
        <w:t>‘that fish’</w:t>
      </w:r>
    </w:p>
    <w:p w14:paraId="4C8EC694" w14:textId="77777777" w:rsidR="008D092C" w:rsidRPr="002D209A" w:rsidRDefault="008D092C" w:rsidP="00513B6C">
      <w:pPr>
        <w:tabs>
          <w:tab w:val="clear" w:pos="369"/>
          <w:tab w:val="left" w:pos="720"/>
          <w:tab w:val="left" w:pos="1080"/>
          <w:tab w:val="left" w:pos="3240"/>
        </w:tabs>
      </w:pPr>
    </w:p>
    <w:p w14:paraId="1C64F47C" w14:textId="3800F29D" w:rsidR="008D092C" w:rsidRDefault="008D092C" w:rsidP="00513B6C">
      <w:pPr>
        <w:tabs>
          <w:tab w:val="clear" w:pos="369"/>
          <w:tab w:val="left" w:pos="720"/>
          <w:tab w:val="left" w:pos="1080"/>
          <w:tab w:val="left" w:pos="3240"/>
        </w:tabs>
      </w:pPr>
      <w:r>
        <w:tab/>
        <w:t>b.</w:t>
      </w:r>
      <w:r>
        <w:tab/>
      </w:r>
      <w:r w:rsidR="00513B6C">
        <w:rPr>
          <w:rFonts w:ascii="Doulos SIL" w:hAnsi="Doulos SIL"/>
          <w:i/>
          <w:color w:val="0000FF"/>
        </w:rPr>
        <w:t>sàá mìí-īⁿ nɛ̀</w:t>
      </w:r>
      <w:r w:rsidR="00513B6C" w:rsidRPr="00986631">
        <w:rPr>
          <w:rFonts w:ascii="Doulos SIL" w:hAnsi="Doulos SIL"/>
          <w:i/>
          <w:color w:val="0000FF"/>
        </w:rPr>
        <w:t xml:space="preserve"> </w:t>
      </w:r>
      <w:r w:rsidR="00513B6C">
        <w:t xml:space="preserve">/ </w:t>
      </w:r>
      <w:r w:rsidR="00513B6C" w:rsidRPr="000154F2">
        <w:rPr>
          <w:rFonts w:ascii="Doulos SIL" w:hAnsi="Doulos SIL"/>
          <w:i/>
          <w:color w:val="0000FF"/>
        </w:rPr>
        <w:t>bā</w:t>
      </w:r>
      <w:r>
        <w:tab/>
        <w:t>‘those houses’</w:t>
      </w:r>
    </w:p>
    <w:p w14:paraId="6803EEEB" w14:textId="44012073" w:rsidR="008D092C" w:rsidRPr="002D209A" w:rsidRDefault="008D092C" w:rsidP="00513B6C">
      <w:pPr>
        <w:tabs>
          <w:tab w:val="clear" w:pos="369"/>
          <w:tab w:val="left" w:pos="720"/>
          <w:tab w:val="left" w:pos="1080"/>
          <w:tab w:val="left" w:pos="3240"/>
        </w:tabs>
      </w:pPr>
      <w:r>
        <w:tab/>
      </w:r>
      <w:r>
        <w:tab/>
      </w:r>
      <w:r w:rsidR="00513B6C">
        <w:rPr>
          <w:rFonts w:ascii="Doulos SIL" w:hAnsi="Doulos SIL"/>
          <w:i/>
          <w:color w:val="0000FF"/>
        </w:rPr>
        <w:t>gbāá</w:t>
      </w:r>
      <w:r>
        <w:rPr>
          <w:rFonts w:ascii="Doulos SIL" w:hAnsi="Doulos SIL"/>
          <w:i/>
          <w:color w:val="0000FF"/>
        </w:rPr>
        <w:t xml:space="preserve"> </w:t>
      </w:r>
      <w:r w:rsidR="00513B6C">
        <w:rPr>
          <w:rFonts w:ascii="Doulos SIL" w:hAnsi="Doulos SIL"/>
          <w:i/>
          <w:color w:val="0000FF"/>
        </w:rPr>
        <w:t>mìí-īⁿ nɛ̀</w:t>
      </w:r>
      <w:r w:rsidR="00513B6C" w:rsidRPr="00986631">
        <w:rPr>
          <w:rFonts w:ascii="Doulos SIL" w:hAnsi="Doulos SIL"/>
          <w:i/>
          <w:color w:val="0000FF"/>
        </w:rPr>
        <w:t xml:space="preserve"> </w:t>
      </w:r>
      <w:r w:rsidR="00513B6C">
        <w:t xml:space="preserve">/ </w:t>
      </w:r>
      <w:r w:rsidR="00513B6C" w:rsidRPr="000154F2">
        <w:rPr>
          <w:rFonts w:ascii="Doulos SIL" w:hAnsi="Doulos SIL"/>
          <w:i/>
          <w:color w:val="0000FF"/>
        </w:rPr>
        <w:t>bā</w:t>
      </w:r>
      <w:r>
        <w:tab/>
        <w:t>‘these sticks’</w:t>
      </w:r>
    </w:p>
    <w:p w14:paraId="79F19E36" w14:textId="732B7E64" w:rsidR="008D092C" w:rsidRPr="00C863AF" w:rsidRDefault="008D092C" w:rsidP="00513B6C">
      <w:pPr>
        <w:tabs>
          <w:tab w:val="clear" w:pos="369"/>
          <w:tab w:val="left" w:pos="720"/>
          <w:tab w:val="left" w:pos="1080"/>
          <w:tab w:val="left" w:pos="3240"/>
        </w:tabs>
      </w:pPr>
      <w:r>
        <w:tab/>
      </w:r>
      <w:r>
        <w:tab/>
      </w:r>
      <w:r w:rsidRPr="000154F2">
        <w:rPr>
          <w:rFonts w:ascii="Doulos SIL" w:hAnsi="Doulos SIL"/>
          <w:i/>
          <w:color w:val="0000FF"/>
        </w:rPr>
        <w:t xml:space="preserve">yíʔé </w:t>
      </w:r>
      <w:r w:rsidR="00513B6C">
        <w:rPr>
          <w:rFonts w:ascii="Doulos SIL" w:hAnsi="Doulos SIL"/>
          <w:i/>
          <w:color w:val="0000FF"/>
        </w:rPr>
        <w:t>mìí-īⁿ nɛ̀</w:t>
      </w:r>
      <w:r w:rsidR="00513B6C" w:rsidRPr="00986631">
        <w:rPr>
          <w:rFonts w:ascii="Doulos SIL" w:hAnsi="Doulos SIL"/>
          <w:i/>
          <w:color w:val="0000FF"/>
        </w:rPr>
        <w:t xml:space="preserve"> </w:t>
      </w:r>
      <w:r w:rsidR="00513B6C">
        <w:t xml:space="preserve">/ </w:t>
      </w:r>
      <w:r w:rsidR="00513B6C" w:rsidRPr="000154F2">
        <w:rPr>
          <w:rFonts w:ascii="Doulos SIL" w:hAnsi="Doulos SIL"/>
          <w:i/>
          <w:color w:val="0000FF"/>
        </w:rPr>
        <w:t>bā</w:t>
      </w:r>
      <w:r>
        <w:tab/>
        <w:t>‘these fish’</w:t>
      </w:r>
    </w:p>
    <w:p w14:paraId="0B4EADB2" w14:textId="77777777" w:rsidR="008D092C" w:rsidRDefault="008D092C" w:rsidP="00B43B05">
      <w:pPr>
        <w:tabs>
          <w:tab w:val="clear" w:pos="369"/>
          <w:tab w:val="left" w:pos="720"/>
          <w:tab w:val="left" w:pos="1080"/>
          <w:tab w:val="left" w:pos="2970"/>
        </w:tabs>
      </w:pPr>
    </w:p>
    <w:p w14:paraId="27CB628D" w14:textId="77777777" w:rsidR="00513B6C" w:rsidRDefault="00513B6C" w:rsidP="00B43B05">
      <w:pPr>
        <w:tabs>
          <w:tab w:val="clear" w:pos="369"/>
          <w:tab w:val="left" w:pos="720"/>
          <w:tab w:val="left" w:pos="1080"/>
          <w:tab w:val="left" w:pos="2970"/>
        </w:tabs>
      </w:pPr>
    </w:p>
    <w:p w14:paraId="1B4FD113" w14:textId="77777777" w:rsidR="00BA6685" w:rsidRPr="00C51FD6" w:rsidRDefault="00566B03" w:rsidP="00BA6685">
      <w:pPr>
        <w:pStyle w:val="Heading3"/>
      </w:pPr>
      <w:bookmarkStart w:id="616" w:name="_Toc508942708"/>
      <w:bookmarkStart w:id="617" w:name="_Toc508943308"/>
      <w:bookmarkStart w:id="618" w:name="_Toc36027246"/>
      <w:bookmarkStart w:id="619" w:name="_Toc36027398"/>
      <w:bookmarkStart w:id="620" w:name="_Toc36027608"/>
      <w:bookmarkStart w:id="621" w:name="_Toc78375613"/>
      <w:bookmarkStart w:id="622" w:name="_Toc79405718"/>
      <w:bookmarkStart w:id="623" w:name="_Toc337411969"/>
      <w:r w:rsidRPr="00C51FD6">
        <w:lastRenderedPageBreak/>
        <w:t>Demonstrative adverbs</w:t>
      </w:r>
      <w:bookmarkEnd w:id="616"/>
      <w:bookmarkEnd w:id="617"/>
      <w:bookmarkEnd w:id="618"/>
      <w:bookmarkEnd w:id="619"/>
      <w:bookmarkEnd w:id="620"/>
      <w:bookmarkEnd w:id="621"/>
      <w:bookmarkEnd w:id="622"/>
      <w:bookmarkEnd w:id="623"/>
    </w:p>
    <w:p w14:paraId="11441914" w14:textId="6D6025C9" w:rsidR="00BA6685" w:rsidRDefault="00566B03" w:rsidP="00BC67A6">
      <w:pPr>
        <w:pStyle w:val="Heading4"/>
      </w:pPr>
      <w:bookmarkStart w:id="624" w:name="_Toc508942709"/>
      <w:bookmarkStart w:id="625" w:name="_Toc508943309"/>
      <w:bookmarkStart w:id="626" w:name="_Toc36027247"/>
      <w:bookmarkStart w:id="627" w:name="_Toc36027399"/>
      <w:bookmarkStart w:id="628" w:name="_Toc36027609"/>
      <w:bookmarkStart w:id="629" w:name="_Toc78375614"/>
      <w:bookmarkStart w:id="630" w:name="_Toc79405719"/>
      <w:bookmarkStart w:id="631" w:name="_Toc337411970"/>
      <w:r>
        <w:t>Locative adverbs</w:t>
      </w:r>
      <w:bookmarkEnd w:id="624"/>
      <w:bookmarkEnd w:id="625"/>
      <w:bookmarkEnd w:id="626"/>
      <w:bookmarkEnd w:id="627"/>
      <w:bookmarkEnd w:id="628"/>
      <w:bookmarkEnd w:id="629"/>
      <w:bookmarkEnd w:id="630"/>
      <w:bookmarkEnd w:id="631"/>
      <w:r>
        <w:t xml:space="preserve"> </w:t>
      </w:r>
    </w:p>
    <w:p w14:paraId="02969382" w14:textId="7231DA68" w:rsidR="00BC67A6" w:rsidRPr="002D209A" w:rsidRDefault="00BC67A6" w:rsidP="00BC67A6">
      <w:r>
        <w:t xml:space="preserve">Some basic spatial adverbs are in (xx1). Some contain demonstrative </w:t>
      </w:r>
      <w:r w:rsidRPr="00986631">
        <w:rPr>
          <w:rFonts w:ascii="Doulos SIL" w:hAnsi="Doulos SIL"/>
          <w:i/>
          <w:color w:val="0000FF"/>
        </w:rPr>
        <w:t>mí</w:t>
      </w:r>
      <w:r>
        <w:t xml:space="preserve">. Near-distant </w:t>
      </w:r>
      <w:r w:rsidRPr="00986631">
        <w:rPr>
          <w:rFonts w:ascii="Doulos SIL" w:hAnsi="Doulos SIL"/>
          <w:i/>
          <w:color w:val="0000FF"/>
        </w:rPr>
        <w:t>làʔà-mí-tɔ̀</w:t>
      </w:r>
      <w:r>
        <w:t xml:space="preserve"> is based on </w:t>
      </w:r>
      <w:r w:rsidRPr="00986631">
        <w:rPr>
          <w:rFonts w:ascii="Doulos SIL" w:hAnsi="Doulos SIL"/>
          <w:i/>
          <w:color w:val="0000FF"/>
        </w:rPr>
        <w:t>làʔà-dò</w:t>
      </w:r>
      <w:r>
        <w:t xml:space="preserve"> ‘place’. </w:t>
      </w:r>
    </w:p>
    <w:p w14:paraId="07D05EFE" w14:textId="77777777" w:rsidR="00BC67A6" w:rsidRPr="002D209A" w:rsidRDefault="00BC67A6" w:rsidP="00BC67A6"/>
    <w:p w14:paraId="7C82D8AC" w14:textId="77777777" w:rsidR="00BA6685" w:rsidRPr="002D209A" w:rsidRDefault="00566B03" w:rsidP="00BA6685">
      <w:pPr>
        <w:pStyle w:val="exampleabc"/>
        <w:tabs>
          <w:tab w:val="left" w:pos="2880"/>
        </w:tabs>
      </w:pPr>
      <w:r w:rsidRPr="00C01A49">
        <w:t>(xx1)</w:t>
      </w:r>
      <w:r w:rsidRPr="00C01A49">
        <w:tab/>
      </w:r>
      <w:r w:rsidRPr="00C01A49">
        <w:tab/>
        <w:t>form</w:t>
      </w:r>
      <w:r w:rsidRPr="00C01A49">
        <w:tab/>
        <w:t>gloss</w:t>
      </w:r>
    </w:p>
    <w:p w14:paraId="42BF3878" w14:textId="77777777" w:rsidR="00BA6685" w:rsidRPr="002D209A" w:rsidRDefault="00BA6685" w:rsidP="00BA6685">
      <w:pPr>
        <w:pStyle w:val="exampleabc"/>
        <w:tabs>
          <w:tab w:val="left" w:pos="2880"/>
        </w:tabs>
      </w:pPr>
    </w:p>
    <w:p w14:paraId="53285A7E" w14:textId="7F93E09C" w:rsidR="00BC67A6" w:rsidRPr="00BC67A6" w:rsidRDefault="00566B03" w:rsidP="00BA6685">
      <w:pPr>
        <w:pStyle w:val="exampleabc"/>
        <w:tabs>
          <w:tab w:val="left" w:pos="2880"/>
        </w:tabs>
      </w:pPr>
      <w:r w:rsidRPr="00C01A49">
        <w:tab/>
        <w:t>a.</w:t>
      </w:r>
      <w:r w:rsidRPr="00C01A49">
        <w:tab/>
      </w:r>
      <w:r w:rsidR="00882C22" w:rsidRPr="00986631">
        <w:rPr>
          <w:rFonts w:ascii="Doulos SIL" w:hAnsi="Doulos SIL"/>
          <w:i/>
          <w:color w:val="0000FF"/>
        </w:rPr>
        <w:t>nàà</w:t>
      </w:r>
      <w:r w:rsidR="00BC67A6">
        <w:tab/>
      </w:r>
      <w:r w:rsidR="00BC67A6" w:rsidRPr="00C01A49">
        <w:t>‘here’</w:t>
      </w:r>
    </w:p>
    <w:p w14:paraId="3CE62258" w14:textId="68EC766B" w:rsidR="00BA6685" w:rsidRPr="002D209A" w:rsidRDefault="00BC67A6" w:rsidP="00BA6685">
      <w:pPr>
        <w:pStyle w:val="exampleabc"/>
        <w:tabs>
          <w:tab w:val="left" w:pos="2880"/>
        </w:tabs>
      </w:pPr>
      <w:r w:rsidRPr="00986631">
        <w:rPr>
          <w:rFonts w:ascii="Doulos SIL" w:hAnsi="Doulos SIL"/>
          <w:i/>
          <w:color w:val="0000FF"/>
        </w:rPr>
        <w:tab/>
      </w:r>
      <w:r w:rsidRPr="00986631">
        <w:rPr>
          <w:rFonts w:ascii="Doulos SIL" w:hAnsi="Doulos SIL"/>
          <w:i/>
          <w:color w:val="0000FF"/>
        </w:rPr>
        <w:tab/>
      </w:r>
      <w:r w:rsidR="00882C22" w:rsidRPr="00986631">
        <w:rPr>
          <w:rFonts w:ascii="Doulos SIL" w:hAnsi="Doulos SIL"/>
          <w:i/>
          <w:color w:val="0000FF"/>
        </w:rPr>
        <w:t>nà-mí-nɛ̀</w:t>
      </w:r>
      <w:r w:rsidR="00566B03" w:rsidRPr="00C01A49">
        <w:tab/>
      </w:r>
      <w:r w:rsidR="00BA6685" w:rsidRPr="00C01A49">
        <w:t>‘</w:t>
      </w:r>
      <w:r w:rsidR="00566B03" w:rsidRPr="00C01A49">
        <w:t>here</w:t>
      </w:r>
      <w:r w:rsidR="00BA6685" w:rsidRPr="00C01A49">
        <w:t>’</w:t>
      </w:r>
    </w:p>
    <w:p w14:paraId="5FD8EDCB" w14:textId="77777777" w:rsidR="00BC67A6" w:rsidRPr="002D209A" w:rsidRDefault="00BC67A6" w:rsidP="00BA6685">
      <w:pPr>
        <w:pStyle w:val="exampleabc"/>
        <w:tabs>
          <w:tab w:val="left" w:pos="2880"/>
        </w:tabs>
      </w:pPr>
    </w:p>
    <w:p w14:paraId="7D94B420" w14:textId="495CF143" w:rsidR="00BC67A6" w:rsidRDefault="00566B03" w:rsidP="00BA6685">
      <w:pPr>
        <w:pStyle w:val="exampleabc"/>
        <w:tabs>
          <w:tab w:val="left" w:pos="2880"/>
        </w:tabs>
      </w:pPr>
      <w:r w:rsidRPr="00C01A49">
        <w:tab/>
      </w:r>
      <w:r w:rsidR="00BC67A6">
        <w:t>b.</w:t>
      </w:r>
      <w:r w:rsidRPr="00C01A49">
        <w:tab/>
      </w:r>
      <w:r w:rsidR="00BC67A6" w:rsidRPr="0077583C">
        <w:rPr>
          <w:rFonts w:ascii="Doulos SIL" w:hAnsi="Doulos SIL"/>
          <w:i/>
          <w:color w:val="0000FF"/>
        </w:rPr>
        <w:t>dì</w:t>
      </w:r>
      <w:r w:rsidR="00BC67A6">
        <w:tab/>
        <w:t>‘over there’</w:t>
      </w:r>
    </w:p>
    <w:p w14:paraId="63C06022" w14:textId="4170C086" w:rsidR="00BA6685" w:rsidRPr="002D209A" w:rsidRDefault="00BC67A6" w:rsidP="00BA6685">
      <w:pPr>
        <w:pStyle w:val="exampleabc"/>
        <w:tabs>
          <w:tab w:val="left" w:pos="2880"/>
        </w:tabs>
      </w:pPr>
      <w:r>
        <w:tab/>
      </w:r>
      <w:r>
        <w:tab/>
      </w:r>
      <w:r w:rsidR="00882C22" w:rsidRPr="00986631">
        <w:rPr>
          <w:rFonts w:ascii="Doulos SIL" w:hAnsi="Doulos SIL"/>
          <w:i/>
          <w:color w:val="0000FF"/>
        </w:rPr>
        <w:t>làʔà-mí-tɔ̀</w:t>
      </w:r>
      <w:r w:rsidR="00566B03" w:rsidRPr="00C01A49">
        <w:tab/>
      </w:r>
      <w:r w:rsidR="00BA6685" w:rsidRPr="00C01A49">
        <w:t>‘</w:t>
      </w:r>
      <w:r w:rsidR="00566B03" w:rsidRPr="00C01A49">
        <w:t>over there</w:t>
      </w:r>
      <w:r w:rsidR="00BA6685" w:rsidRPr="00C01A49">
        <w:t>’</w:t>
      </w:r>
      <w:r w:rsidR="00566B03" w:rsidRPr="00C01A49">
        <w:t xml:space="preserve"> (deictic)</w:t>
      </w:r>
    </w:p>
    <w:p w14:paraId="0DA06B56" w14:textId="77777777" w:rsidR="00BC67A6" w:rsidRPr="002D209A" w:rsidRDefault="00BC67A6" w:rsidP="00BA6685">
      <w:pPr>
        <w:pStyle w:val="exampleabc"/>
        <w:tabs>
          <w:tab w:val="left" w:pos="2880"/>
        </w:tabs>
      </w:pPr>
    </w:p>
    <w:p w14:paraId="6634F435" w14:textId="6264F1AE" w:rsidR="00BA6685" w:rsidRPr="002D209A" w:rsidRDefault="00566B03" w:rsidP="00BA6685">
      <w:pPr>
        <w:pStyle w:val="exampleabc"/>
        <w:tabs>
          <w:tab w:val="left" w:pos="2880"/>
        </w:tabs>
      </w:pPr>
      <w:r w:rsidRPr="00C01A49">
        <w:tab/>
      </w:r>
      <w:r w:rsidR="00BC67A6">
        <w:t>c.</w:t>
      </w:r>
      <w:r w:rsidRPr="00C01A49">
        <w:tab/>
      </w:r>
      <w:r w:rsidRPr="00BC67A6">
        <w:rPr>
          <w:highlight w:val="yellow"/>
        </w:rPr>
        <w:t>ŋŋŋ</w:t>
      </w:r>
      <w:r w:rsidRPr="00C01A49">
        <w:tab/>
      </w:r>
      <w:r w:rsidR="00BA6685" w:rsidRPr="00C01A49">
        <w:t>‘</w:t>
      </w:r>
      <w:r w:rsidRPr="00C01A49">
        <w:t>there</w:t>
      </w:r>
      <w:r w:rsidR="00BA6685" w:rsidRPr="00C01A49">
        <w:t>’</w:t>
      </w:r>
      <w:r w:rsidRPr="00C01A49">
        <w:t xml:space="preserve"> (discourse-definite)</w:t>
      </w:r>
    </w:p>
    <w:p w14:paraId="7A4CEFB4" w14:textId="77777777" w:rsidR="00BA6685" w:rsidRPr="002D209A" w:rsidRDefault="00BA6685"/>
    <w:p w14:paraId="7494D8CE" w14:textId="77777777" w:rsidR="00BA6685" w:rsidRPr="001936B6" w:rsidRDefault="00BA6685">
      <w:pPr>
        <w:rPr>
          <w:color w:val="993300"/>
        </w:rPr>
      </w:pPr>
    </w:p>
    <w:p w14:paraId="0D4E3FF7" w14:textId="77777777" w:rsidR="00BA6685" w:rsidRDefault="00566B03" w:rsidP="00BA6685">
      <w:pPr>
        <w:pStyle w:val="Heading4"/>
      </w:pPr>
      <w:bookmarkStart w:id="632" w:name="_Toc508942711"/>
      <w:bookmarkStart w:id="633" w:name="_Toc508943311"/>
      <w:bookmarkStart w:id="634" w:name="_Toc36027249"/>
      <w:bookmarkStart w:id="635" w:name="_Toc36027401"/>
      <w:bookmarkStart w:id="636" w:name="_Toc36027611"/>
      <w:bookmarkStart w:id="637" w:name="_Toc78375615"/>
      <w:bookmarkStart w:id="638" w:name="_Toc79405720"/>
      <w:bookmarkStart w:id="639" w:name="_Toc337411971"/>
      <w:r>
        <w:t>Emphatic and Approximinative modifiers of adverbs</w:t>
      </w:r>
      <w:bookmarkEnd w:id="632"/>
      <w:bookmarkEnd w:id="633"/>
      <w:bookmarkEnd w:id="634"/>
      <w:bookmarkEnd w:id="635"/>
      <w:bookmarkEnd w:id="636"/>
      <w:bookmarkEnd w:id="637"/>
      <w:bookmarkEnd w:id="638"/>
      <w:bookmarkEnd w:id="639"/>
    </w:p>
    <w:p w14:paraId="0DF89437" w14:textId="72E17FFC" w:rsidR="00BA6685" w:rsidRDefault="00566B03" w:rsidP="00BA6685">
      <w:pPr>
        <w:pStyle w:val="Heading3"/>
      </w:pPr>
      <w:bookmarkStart w:id="640" w:name="_Toc508942715"/>
      <w:bookmarkStart w:id="641" w:name="_Toc508943315"/>
      <w:bookmarkStart w:id="642" w:name="_Toc36027250"/>
      <w:bookmarkStart w:id="643" w:name="_Toc36027402"/>
      <w:bookmarkStart w:id="644" w:name="_Toc36027612"/>
      <w:bookmarkStart w:id="645" w:name="_Toc78375616"/>
      <w:bookmarkStart w:id="646" w:name="_Toc79405721"/>
      <w:bookmarkStart w:id="647" w:name="_Toc337411972"/>
      <w:r>
        <w:t>Presentatives</w:t>
      </w:r>
      <w:bookmarkEnd w:id="640"/>
      <w:bookmarkEnd w:id="641"/>
      <w:r>
        <w:t xml:space="preserve"> (</w:t>
      </w:r>
      <w:r w:rsidR="00BA6685">
        <w:t>‘</w:t>
      </w:r>
      <w:r>
        <w:t>here</w:t>
      </w:r>
      <w:r w:rsidR="00BA6685">
        <w:t>’</w:t>
      </w:r>
      <w:r>
        <w:t>s</w:t>
      </w:r>
      <w:r w:rsidR="00836FC3">
        <w:t>/there’s</w:t>
      </w:r>
      <w:r>
        <w:t xml:space="preserve"> </w:t>
      </w:r>
      <w:r>
        <w:sym w:font="Symbol" w:char="F0BC"/>
      </w:r>
      <w:r>
        <w:t>!</w:t>
      </w:r>
      <w:r w:rsidR="00BA6685">
        <w:t>’</w:t>
      </w:r>
      <w:r>
        <w:t>)</w:t>
      </w:r>
      <w:bookmarkEnd w:id="642"/>
      <w:bookmarkEnd w:id="643"/>
      <w:bookmarkEnd w:id="644"/>
      <w:bookmarkEnd w:id="645"/>
      <w:bookmarkEnd w:id="646"/>
      <w:bookmarkEnd w:id="647"/>
    </w:p>
    <w:p w14:paraId="593C116A" w14:textId="50687E0B" w:rsidR="00836FC3" w:rsidRDefault="00836FC3" w:rsidP="00836FC3">
      <w:r>
        <w:t xml:space="preserve">The basic presentative construction is </w:t>
      </w:r>
      <w:r w:rsidRPr="001339B0">
        <w:rPr>
          <w:rFonts w:ascii="Doulos SIL" w:hAnsi="Doulos SIL"/>
          <w:i/>
          <w:color w:val="0000FF"/>
        </w:rPr>
        <w:t>X=</w:t>
      </w:r>
      <w:r w:rsidRPr="001339B0">
        <w:rPr>
          <w:rFonts w:ascii="Doulos SIL" w:hAnsi="Doulos SIL"/>
          <w:i/>
          <w:color w:val="0000FF"/>
        </w:rPr>
        <w:sym w:font="Symbol" w:char="F0C6"/>
      </w:r>
      <w:r w:rsidRPr="001339B0">
        <w:rPr>
          <w:rFonts w:ascii="Doulos SIL" w:hAnsi="Doulos SIL"/>
          <w:i/>
          <w:color w:val="0000FF"/>
        </w:rPr>
        <w:t xml:space="preserve"> nɛ̀</w:t>
      </w:r>
      <w:r>
        <w:t xml:space="preserve"> ‘here’s X’ or ‘there’s X’ (with stressed </w:t>
      </w:r>
      <w:r w:rsidRPr="00836FC3">
        <w:rPr>
          <w:i/>
        </w:rPr>
        <w:t>here</w:t>
      </w:r>
      <w:r>
        <w:t xml:space="preserve"> or </w:t>
      </w:r>
      <w:r w:rsidRPr="00836FC3">
        <w:rPr>
          <w:i/>
        </w:rPr>
        <w:t>there</w:t>
      </w:r>
      <w:r w:rsidRPr="00836FC3">
        <w:t>)</w:t>
      </w:r>
      <w:r>
        <w:t xml:space="preserve">.  Here </w:t>
      </w:r>
      <w:r w:rsidRPr="00D8383A">
        <w:t>/H+</w:t>
      </w:r>
      <w:r w:rsidRPr="00836FC3">
        <w:rPr>
          <w:rFonts w:ascii="Doulos SIL" w:hAnsi="Doulos SIL"/>
          <w:color w:val="008000"/>
        </w:rPr>
        <w:t>=</w:t>
      </w:r>
      <w:r w:rsidRPr="00836FC3">
        <w:rPr>
          <w:rFonts w:ascii="Doulos SIL" w:hAnsi="Doulos SIL"/>
          <w:color w:val="008000"/>
        </w:rPr>
        <w:sym w:font="Symbol" w:char="F0C6"/>
      </w:r>
      <w:r w:rsidRPr="00836FC3">
        <w:t>/</w:t>
      </w:r>
      <w:r>
        <w:t xml:space="preserve"> is the locational ‘be’ enclitic. </w:t>
      </w:r>
    </w:p>
    <w:p w14:paraId="35ED311E" w14:textId="77777777" w:rsidR="00836FC3" w:rsidRDefault="00836FC3" w:rsidP="00836FC3"/>
    <w:p w14:paraId="7074FE53" w14:textId="72145B74" w:rsidR="00836FC3" w:rsidRDefault="00836FC3" w:rsidP="00836FC3">
      <w:pPr>
        <w:tabs>
          <w:tab w:val="clear" w:pos="369"/>
          <w:tab w:val="left" w:pos="720"/>
          <w:tab w:val="left" w:pos="1080"/>
          <w:tab w:val="left" w:pos="2430"/>
        </w:tabs>
      </w:pPr>
      <w:r>
        <w:t>(xx1)</w:t>
      </w:r>
      <w:r>
        <w:tab/>
        <w:t>a.</w:t>
      </w:r>
      <w:r>
        <w:tab/>
      </w:r>
      <w:r w:rsidRPr="001339B0">
        <w:rPr>
          <w:rFonts w:ascii="Doulos SIL" w:hAnsi="Doulos SIL"/>
          <w:i/>
          <w:color w:val="0000FF"/>
        </w:rPr>
        <w:t>zàkíī=</w:t>
      </w:r>
      <w:r w:rsidRPr="001339B0">
        <w:rPr>
          <w:rFonts w:ascii="Doulos SIL" w:hAnsi="Doulos SIL"/>
          <w:i/>
          <w:color w:val="0000FF"/>
        </w:rPr>
        <w:sym w:font="Symbol" w:char="F0C6"/>
      </w:r>
      <w:r w:rsidRPr="001339B0">
        <w:rPr>
          <w:rFonts w:ascii="Doulos SIL" w:hAnsi="Doulos SIL"/>
          <w:i/>
          <w:color w:val="0000FF"/>
        </w:rPr>
        <w:tab/>
        <w:t>nɛ̀</w:t>
      </w:r>
      <w:r>
        <w:t xml:space="preserve"> </w:t>
      </w:r>
    </w:p>
    <w:p w14:paraId="7403DD91" w14:textId="72565744" w:rsidR="00836FC3" w:rsidRDefault="00836FC3" w:rsidP="00836FC3">
      <w:pPr>
        <w:tabs>
          <w:tab w:val="clear" w:pos="369"/>
          <w:tab w:val="left" w:pos="720"/>
          <w:tab w:val="left" w:pos="1080"/>
          <w:tab w:val="left" w:pos="2430"/>
        </w:tabs>
      </w:pPr>
      <w:r>
        <w:tab/>
      </w:r>
      <w:r>
        <w:tab/>
        <w:t>Z=be</w:t>
      </w:r>
      <w:r>
        <w:tab/>
        <w:t>here’s</w:t>
      </w:r>
    </w:p>
    <w:p w14:paraId="7E5CEA36" w14:textId="069E5B5B" w:rsidR="00836FC3" w:rsidRPr="00836FC3" w:rsidRDefault="00836FC3" w:rsidP="00836FC3">
      <w:pPr>
        <w:tabs>
          <w:tab w:val="clear" w:pos="369"/>
          <w:tab w:val="left" w:pos="720"/>
          <w:tab w:val="left" w:pos="1080"/>
        </w:tabs>
      </w:pPr>
      <w:r>
        <w:tab/>
      </w:r>
      <w:r>
        <w:tab/>
        <w:t>‘Here’s/There’s Zaki.’</w:t>
      </w:r>
    </w:p>
    <w:p w14:paraId="57BA23C3" w14:textId="77777777" w:rsidR="00836FC3" w:rsidRDefault="00836FC3" w:rsidP="00836FC3">
      <w:pPr>
        <w:tabs>
          <w:tab w:val="clear" w:pos="369"/>
          <w:tab w:val="left" w:pos="720"/>
          <w:tab w:val="left" w:pos="1080"/>
        </w:tabs>
      </w:pPr>
    </w:p>
    <w:p w14:paraId="1AFAD7B1" w14:textId="57F95291" w:rsidR="00836FC3" w:rsidRPr="001339B0" w:rsidRDefault="00836FC3" w:rsidP="00836FC3">
      <w:pPr>
        <w:tabs>
          <w:tab w:val="clear" w:pos="369"/>
          <w:tab w:val="left" w:pos="720"/>
          <w:tab w:val="left" w:pos="1080"/>
          <w:tab w:val="left" w:pos="2160"/>
          <w:tab w:val="left" w:pos="4410"/>
        </w:tabs>
        <w:rPr>
          <w:rFonts w:ascii="Doulos SIL" w:hAnsi="Doulos SIL"/>
          <w:i/>
          <w:color w:val="0000FF"/>
        </w:rPr>
      </w:pPr>
      <w:r>
        <w:tab/>
        <w:t>b.</w:t>
      </w:r>
      <w:r>
        <w:tab/>
      </w:r>
      <w:r w:rsidRPr="001339B0">
        <w:rPr>
          <w:rFonts w:ascii="Doulos SIL" w:hAnsi="Doulos SIL"/>
          <w:i/>
          <w:color w:val="0000FF"/>
        </w:rPr>
        <w:t>[dí</w:t>
      </w:r>
      <w:r w:rsidRPr="001339B0">
        <w:rPr>
          <w:rFonts w:ascii="Doulos SIL" w:hAnsi="Doulos SIL"/>
          <w:i/>
          <w:color w:val="0000FF"/>
        </w:rPr>
        <w:tab/>
        <w:t>kpɛ́ʔr-à-áⁿ]=</w:t>
      </w:r>
      <w:r w:rsidRPr="001339B0">
        <w:rPr>
          <w:rFonts w:ascii="Doulos SIL" w:hAnsi="Doulos SIL"/>
          <w:i/>
          <w:color w:val="0000FF"/>
        </w:rPr>
        <w:sym w:font="Symbol" w:char="F0C6"/>
      </w:r>
      <w:r w:rsidRPr="001339B0">
        <w:rPr>
          <w:rFonts w:ascii="Doulos SIL" w:hAnsi="Doulos SIL"/>
          <w:i/>
          <w:color w:val="0000FF"/>
        </w:rPr>
        <w:tab/>
        <w:t>nɛ̀</w:t>
      </w:r>
    </w:p>
    <w:p w14:paraId="3881F0BD" w14:textId="6D4F6477" w:rsidR="00836FC3" w:rsidRPr="00836FC3" w:rsidRDefault="00836FC3" w:rsidP="00836FC3">
      <w:pPr>
        <w:tabs>
          <w:tab w:val="clear" w:pos="369"/>
          <w:tab w:val="left" w:pos="720"/>
          <w:tab w:val="left" w:pos="1080"/>
          <w:tab w:val="left" w:pos="2160"/>
          <w:tab w:val="left" w:pos="4410"/>
        </w:tabs>
      </w:pPr>
      <w:r>
        <w:tab/>
      </w:r>
      <w:r>
        <w:tab/>
        <w:t>[child</w:t>
      </w:r>
      <w:r>
        <w:tab/>
        <w:t>small-Nom-Pl]=be</w:t>
      </w:r>
      <w:r>
        <w:tab/>
        <w:t>here’s</w:t>
      </w:r>
    </w:p>
    <w:p w14:paraId="7C359A24" w14:textId="587B68E9" w:rsidR="00836FC3" w:rsidRDefault="00836FC3" w:rsidP="00836FC3">
      <w:r>
        <w:br/>
        <w:t xml:space="preserve">Pronominal forms include </w:t>
      </w:r>
      <w:r w:rsidRPr="001339B0">
        <w:rPr>
          <w:rFonts w:ascii="Doulos SIL" w:hAnsi="Doulos SIL"/>
          <w:i/>
          <w:color w:val="0000FF"/>
        </w:rPr>
        <w:t>mā nɛ̀</w:t>
      </w:r>
      <w:r>
        <w:t xml:space="preserve"> ‘here I am’, </w:t>
      </w:r>
      <w:r w:rsidRPr="001339B0">
        <w:rPr>
          <w:rFonts w:ascii="Doulos SIL" w:hAnsi="Doulos SIL"/>
          <w:i/>
          <w:color w:val="0000FF"/>
        </w:rPr>
        <w:t>á=</w:t>
      </w:r>
      <w:r w:rsidRPr="001339B0">
        <w:rPr>
          <w:rFonts w:ascii="Doulos SIL" w:hAnsi="Doulos SIL"/>
          <w:i/>
          <w:color w:val="0000FF"/>
        </w:rPr>
        <w:sym w:font="Symbol" w:char="F0C6"/>
      </w:r>
      <w:r w:rsidRPr="001339B0">
        <w:rPr>
          <w:rFonts w:ascii="Doulos SIL" w:hAnsi="Doulos SIL"/>
          <w:i/>
          <w:color w:val="0000FF"/>
        </w:rPr>
        <w:t xml:space="preserve"> nɛ̀</w:t>
      </w:r>
      <w:r>
        <w:t xml:space="preserve"> ‘here/there he/she is!’, and </w:t>
      </w:r>
      <w:r w:rsidRPr="001339B0">
        <w:rPr>
          <w:rFonts w:ascii="Doulos SIL" w:hAnsi="Doulos SIL"/>
          <w:i/>
          <w:color w:val="0000FF"/>
        </w:rPr>
        <w:t>àáⁿ nɛ̀</w:t>
      </w:r>
      <w:r>
        <w:t xml:space="preserve"> ‘here/there they are!’</w:t>
      </w:r>
    </w:p>
    <w:p w14:paraId="3217FF6A" w14:textId="0B3317B1" w:rsidR="00836FC3" w:rsidRPr="00836FC3" w:rsidRDefault="00836FC3" w:rsidP="00836FC3">
      <w:r>
        <w:tab/>
        <w:t xml:space="preserve">The final </w:t>
      </w:r>
      <w:r w:rsidRPr="001339B0">
        <w:rPr>
          <w:rFonts w:ascii="Doulos SIL" w:hAnsi="Doulos SIL"/>
          <w:i/>
          <w:color w:val="0000FF"/>
        </w:rPr>
        <w:t>nɛ̀</w:t>
      </w:r>
      <w:r>
        <w:t xml:space="preserve"> may combine with another verb, such as ‘come’ and ‘sleep’. In this case I gloss </w:t>
      </w:r>
      <w:r w:rsidRPr="00D8383A">
        <w:t>/H+</w:t>
      </w:r>
      <w:r w:rsidRPr="00836FC3">
        <w:rPr>
          <w:rFonts w:ascii="Doulos SIL" w:hAnsi="Doulos SIL"/>
          <w:color w:val="008000"/>
        </w:rPr>
        <w:t>=</w:t>
      </w:r>
      <w:r w:rsidRPr="00836FC3">
        <w:rPr>
          <w:rFonts w:ascii="Doulos SIL" w:hAnsi="Doulos SIL"/>
          <w:color w:val="008000"/>
        </w:rPr>
        <w:sym w:font="Symbol" w:char="F0C6"/>
      </w:r>
      <w:r w:rsidRPr="00836FC3">
        <w:t>/</w:t>
      </w:r>
      <w:r>
        <w:t xml:space="preserve"> as imperfective (=Ipfv), as usual before present, future, and progressive verbs, but it is the same morpheme as locational ‘be’.</w:t>
      </w:r>
    </w:p>
    <w:p w14:paraId="4CA1B03B" w14:textId="77777777" w:rsidR="00836FC3" w:rsidRDefault="00836FC3" w:rsidP="00836FC3"/>
    <w:p w14:paraId="71F2B859" w14:textId="31109E45" w:rsidR="00836FC3" w:rsidRDefault="00836FC3" w:rsidP="00836FC3">
      <w:pPr>
        <w:tabs>
          <w:tab w:val="clear" w:pos="369"/>
          <w:tab w:val="left" w:pos="720"/>
          <w:tab w:val="left" w:pos="1080"/>
          <w:tab w:val="left" w:pos="2430"/>
          <w:tab w:val="left" w:pos="3690"/>
        </w:tabs>
      </w:pPr>
      <w:r>
        <w:t>(xx2)</w:t>
      </w:r>
      <w:r>
        <w:tab/>
        <w:t>a.</w:t>
      </w:r>
      <w:r>
        <w:tab/>
      </w:r>
      <w:r w:rsidRPr="001339B0">
        <w:rPr>
          <w:rFonts w:ascii="Doulos SIL" w:hAnsi="Doulos SIL"/>
          <w:i/>
          <w:color w:val="0000FF"/>
        </w:rPr>
        <w:t>zàkíī=</w:t>
      </w:r>
      <w:r w:rsidRPr="001339B0">
        <w:rPr>
          <w:rFonts w:ascii="Doulos SIL" w:hAnsi="Doulos SIL"/>
          <w:i/>
          <w:color w:val="0000FF"/>
        </w:rPr>
        <w:sym w:font="Symbol" w:char="F0C6"/>
      </w:r>
      <w:r w:rsidRPr="001339B0">
        <w:rPr>
          <w:rFonts w:ascii="Doulos SIL" w:hAnsi="Doulos SIL"/>
          <w:i/>
          <w:color w:val="0000FF"/>
        </w:rPr>
        <w:tab/>
        <w:t>sè-yá</w:t>
      </w:r>
      <w:r w:rsidRPr="001339B0">
        <w:rPr>
          <w:rFonts w:ascii="Doulos SIL" w:hAnsi="Doulos SIL"/>
          <w:i/>
          <w:color w:val="0000FF"/>
        </w:rPr>
        <w:tab/>
        <w:t>nɛ̀</w:t>
      </w:r>
      <w:r>
        <w:t xml:space="preserve"> </w:t>
      </w:r>
    </w:p>
    <w:p w14:paraId="56207BAF" w14:textId="3E1C6375" w:rsidR="00836FC3" w:rsidRDefault="00836FC3" w:rsidP="00836FC3">
      <w:pPr>
        <w:tabs>
          <w:tab w:val="clear" w:pos="369"/>
          <w:tab w:val="left" w:pos="720"/>
          <w:tab w:val="left" w:pos="1080"/>
          <w:tab w:val="left" w:pos="2430"/>
          <w:tab w:val="left" w:pos="3690"/>
        </w:tabs>
      </w:pPr>
      <w:r>
        <w:tab/>
      </w:r>
      <w:r>
        <w:tab/>
        <w:t>Z=Ipfv</w:t>
      </w:r>
      <w:r>
        <w:tab/>
        <w:t>come-Prog</w:t>
      </w:r>
      <w:r>
        <w:tab/>
        <w:t>here’s</w:t>
      </w:r>
    </w:p>
    <w:p w14:paraId="3C15DE4F" w14:textId="342FB34B" w:rsidR="00836FC3" w:rsidRDefault="00836FC3" w:rsidP="00836FC3">
      <w:pPr>
        <w:tabs>
          <w:tab w:val="clear" w:pos="369"/>
          <w:tab w:val="left" w:pos="720"/>
          <w:tab w:val="left" w:pos="1080"/>
          <w:tab w:val="left" w:pos="1890"/>
          <w:tab w:val="left" w:pos="3150"/>
        </w:tabs>
      </w:pPr>
      <w:r>
        <w:tab/>
      </w:r>
      <w:r>
        <w:tab/>
        <w:t>‘Here comes Zaki!’</w:t>
      </w:r>
    </w:p>
    <w:p w14:paraId="24FE17F1" w14:textId="77777777" w:rsidR="00836FC3" w:rsidRDefault="00836FC3" w:rsidP="00836FC3">
      <w:pPr>
        <w:tabs>
          <w:tab w:val="clear" w:pos="369"/>
          <w:tab w:val="left" w:pos="720"/>
          <w:tab w:val="left" w:pos="1080"/>
          <w:tab w:val="left" w:pos="1890"/>
          <w:tab w:val="left" w:pos="3150"/>
        </w:tabs>
      </w:pPr>
    </w:p>
    <w:p w14:paraId="40C7888E" w14:textId="2001709F" w:rsidR="00836FC3" w:rsidRDefault="00836FC3" w:rsidP="00836FC3">
      <w:pPr>
        <w:tabs>
          <w:tab w:val="clear" w:pos="369"/>
          <w:tab w:val="left" w:pos="720"/>
          <w:tab w:val="left" w:pos="1080"/>
          <w:tab w:val="left" w:pos="2520"/>
          <w:tab w:val="left" w:pos="3690"/>
        </w:tabs>
      </w:pPr>
      <w:r>
        <w:tab/>
        <w:t>b.</w:t>
      </w:r>
      <w:r>
        <w:tab/>
      </w:r>
      <w:r w:rsidRPr="001339B0">
        <w:rPr>
          <w:rFonts w:ascii="Doulos SIL" w:hAnsi="Doulos SIL"/>
          <w:i/>
          <w:color w:val="0000FF"/>
        </w:rPr>
        <w:t>mùʔúⁿ=</w:t>
      </w:r>
      <w:r w:rsidRPr="001339B0">
        <w:rPr>
          <w:rFonts w:ascii="Doulos SIL" w:hAnsi="Doulos SIL"/>
          <w:i/>
          <w:color w:val="0000FF"/>
        </w:rPr>
        <w:sym w:font="Symbol" w:char="F0C6"/>
      </w:r>
      <w:r w:rsidRPr="001339B0">
        <w:rPr>
          <w:rFonts w:ascii="Doulos SIL" w:hAnsi="Doulos SIL"/>
          <w:i/>
          <w:color w:val="0000FF"/>
        </w:rPr>
        <w:tab/>
        <w:t>sè-yá</w:t>
      </w:r>
      <w:r w:rsidRPr="001339B0">
        <w:rPr>
          <w:rFonts w:ascii="Doulos SIL" w:hAnsi="Doulos SIL"/>
          <w:i/>
          <w:color w:val="0000FF"/>
        </w:rPr>
        <w:tab/>
        <w:t>nɛ̀</w:t>
      </w:r>
      <w:r>
        <w:t xml:space="preserve"> </w:t>
      </w:r>
    </w:p>
    <w:p w14:paraId="41CE9530" w14:textId="77777777" w:rsidR="00836FC3" w:rsidRDefault="00836FC3" w:rsidP="00836FC3">
      <w:pPr>
        <w:tabs>
          <w:tab w:val="clear" w:pos="369"/>
          <w:tab w:val="left" w:pos="720"/>
          <w:tab w:val="left" w:pos="1080"/>
          <w:tab w:val="left" w:pos="2520"/>
          <w:tab w:val="left" w:pos="3690"/>
        </w:tabs>
      </w:pPr>
      <w:r>
        <w:tab/>
      </w:r>
      <w:r>
        <w:tab/>
        <w:t>Z=Ipfv</w:t>
      </w:r>
      <w:r>
        <w:tab/>
        <w:t>come-Prog</w:t>
      </w:r>
      <w:r>
        <w:tab/>
        <w:t>here’s</w:t>
      </w:r>
    </w:p>
    <w:p w14:paraId="2D3E37F8" w14:textId="2601DC24" w:rsidR="00836FC3" w:rsidRDefault="00836FC3" w:rsidP="00836FC3">
      <w:pPr>
        <w:tabs>
          <w:tab w:val="clear" w:pos="369"/>
          <w:tab w:val="left" w:pos="720"/>
          <w:tab w:val="left" w:pos="1080"/>
          <w:tab w:val="left" w:pos="1890"/>
          <w:tab w:val="left" w:pos="3150"/>
        </w:tabs>
      </w:pPr>
      <w:r>
        <w:tab/>
      </w:r>
      <w:r>
        <w:tab/>
        <w:t>‘Here we come!’</w:t>
      </w:r>
    </w:p>
    <w:p w14:paraId="3067236D" w14:textId="77777777" w:rsidR="00836FC3" w:rsidRDefault="00836FC3" w:rsidP="00836FC3">
      <w:pPr>
        <w:tabs>
          <w:tab w:val="clear" w:pos="369"/>
          <w:tab w:val="left" w:pos="720"/>
          <w:tab w:val="left" w:pos="1080"/>
          <w:tab w:val="left" w:pos="1890"/>
          <w:tab w:val="left" w:pos="3150"/>
        </w:tabs>
      </w:pPr>
    </w:p>
    <w:p w14:paraId="7FC6D7F9" w14:textId="6CA803DD" w:rsidR="00836FC3" w:rsidRDefault="00836FC3" w:rsidP="00836FC3">
      <w:pPr>
        <w:tabs>
          <w:tab w:val="clear" w:pos="369"/>
          <w:tab w:val="left" w:pos="720"/>
          <w:tab w:val="left" w:pos="1080"/>
          <w:tab w:val="left" w:pos="2700"/>
          <w:tab w:val="left" w:pos="4050"/>
          <w:tab w:val="left" w:pos="5310"/>
        </w:tabs>
      </w:pPr>
      <w:r>
        <w:lastRenderedPageBreak/>
        <w:tab/>
        <w:t>c.</w:t>
      </w:r>
      <w:r>
        <w:tab/>
      </w:r>
      <w:r w:rsidRPr="001339B0">
        <w:rPr>
          <w:rFonts w:ascii="Doulos SIL" w:hAnsi="Doulos SIL"/>
          <w:i/>
          <w:color w:val="0000FF"/>
        </w:rPr>
        <w:t>á=</w:t>
      </w:r>
      <w:r w:rsidRPr="001339B0">
        <w:rPr>
          <w:rFonts w:ascii="Doulos SIL" w:hAnsi="Doulos SIL"/>
          <w:i/>
          <w:color w:val="0000FF"/>
        </w:rPr>
        <w:sym w:font="Symbol" w:char="F0C6"/>
      </w:r>
      <w:r w:rsidRPr="001339B0">
        <w:rPr>
          <w:rFonts w:ascii="Doulos SIL" w:hAnsi="Doulos SIL"/>
          <w:i/>
          <w:color w:val="0000FF"/>
        </w:rPr>
        <w:tab/>
        <w:t>ɲìí</w:t>
      </w:r>
      <w:r w:rsidRPr="001339B0">
        <w:rPr>
          <w:rFonts w:ascii="Doulos SIL" w:hAnsi="Doulos SIL"/>
          <w:i/>
          <w:color w:val="0000FF"/>
        </w:rPr>
        <w:tab/>
        <w:t>bè-yá</w:t>
      </w:r>
      <w:r w:rsidRPr="001339B0">
        <w:rPr>
          <w:rFonts w:ascii="Doulos SIL" w:hAnsi="Doulos SIL"/>
          <w:i/>
          <w:color w:val="0000FF"/>
        </w:rPr>
        <w:tab/>
        <w:t>nɛ̀</w:t>
      </w:r>
    </w:p>
    <w:p w14:paraId="04A91C04" w14:textId="79202AC3" w:rsidR="00836FC3" w:rsidRDefault="00836FC3" w:rsidP="00836FC3">
      <w:pPr>
        <w:tabs>
          <w:tab w:val="clear" w:pos="369"/>
          <w:tab w:val="left" w:pos="720"/>
          <w:tab w:val="left" w:pos="1080"/>
          <w:tab w:val="left" w:pos="2700"/>
          <w:tab w:val="left" w:pos="4050"/>
          <w:tab w:val="left" w:pos="5310"/>
        </w:tabs>
      </w:pPr>
      <w:r>
        <w:tab/>
      </w:r>
      <w:r>
        <w:tab/>
        <w:t>3SgHum=Ipfv</w:t>
      </w:r>
      <w:r>
        <w:tab/>
        <w:t>sleep(n)</w:t>
      </w:r>
      <w:r>
        <w:tab/>
        <w:t>fall-Prog</w:t>
      </w:r>
      <w:r>
        <w:tab/>
        <w:t>here’s</w:t>
      </w:r>
    </w:p>
    <w:p w14:paraId="14B183F6" w14:textId="5C4DDCAF" w:rsidR="00836FC3" w:rsidRPr="00836FC3" w:rsidRDefault="00836FC3" w:rsidP="00836FC3">
      <w:pPr>
        <w:tabs>
          <w:tab w:val="clear" w:pos="369"/>
          <w:tab w:val="left" w:pos="720"/>
          <w:tab w:val="left" w:pos="1080"/>
          <w:tab w:val="left" w:pos="1890"/>
          <w:tab w:val="left" w:pos="3150"/>
        </w:tabs>
      </w:pPr>
      <w:r>
        <w:tab/>
      </w:r>
      <w:r>
        <w:tab/>
        <w:t xml:space="preserve">‘There he is, sleeping!’ (French </w:t>
      </w:r>
      <w:r w:rsidRPr="00836FC3">
        <w:rPr>
          <w:i/>
        </w:rPr>
        <w:t>le voilà qui dort!</w:t>
      </w:r>
      <w:r>
        <w:t xml:space="preserve"> )</w:t>
      </w:r>
    </w:p>
    <w:p w14:paraId="42E94E45" w14:textId="31E88874" w:rsidR="00836FC3" w:rsidRPr="001339B0" w:rsidRDefault="00836FC3" w:rsidP="00836FC3">
      <w:pPr>
        <w:tabs>
          <w:tab w:val="clear" w:pos="369"/>
          <w:tab w:val="left" w:pos="720"/>
          <w:tab w:val="left" w:pos="1080"/>
          <w:tab w:val="left" w:pos="1890"/>
          <w:tab w:val="left" w:pos="3150"/>
        </w:tabs>
      </w:pPr>
    </w:p>
    <w:p w14:paraId="659499E7" w14:textId="21C59EA0" w:rsidR="00836FC3" w:rsidRPr="00836FC3" w:rsidRDefault="00836FC3" w:rsidP="00836FC3">
      <w:pPr>
        <w:tabs>
          <w:tab w:val="clear" w:pos="369"/>
          <w:tab w:val="left" w:pos="720"/>
          <w:tab w:val="left" w:pos="1080"/>
          <w:tab w:val="left" w:pos="1890"/>
          <w:tab w:val="left" w:pos="3150"/>
        </w:tabs>
      </w:pPr>
      <w:r w:rsidRPr="001339B0">
        <w:t>French counterparts</w:t>
      </w:r>
      <w:r w:rsidRPr="001339B0">
        <w:rPr>
          <w:rFonts w:ascii="Doulos SIL" w:hAnsi="Doulos SIL"/>
          <w:i/>
          <w:color w:val="0000FF"/>
        </w:rPr>
        <w:t xml:space="preserve"> </w:t>
      </w:r>
      <w:r w:rsidRPr="00836FC3">
        <w:rPr>
          <w:i/>
        </w:rPr>
        <w:t>voici X</w:t>
      </w:r>
      <w:r>
        <w:t xml:space="preserve"> and </w:t>
      </w:r>
      <w:r w:rsidRPr="00836FC3">
        <w:rPr>
          <w:i/>
        </w:rPr>
        <w:t>voilà X</w:t>
      </w:r>
      <w:r>
        <w:t xml:space="preserve"> are derived from the imperative of the verb ‘see’, and another option in Jalkunan is based on the imperative of ‘look (at)’, with the focal entity as object. </w:t>
      </w:r>
    </w:p>
    <w:p w14:paraId="319E2A14" w14:textId="1BC0FFC2" w:rsidR="00836FC3" w:rsidRPr="00836FC3" w:rsidRDefault="00836FC3" w:rsidP="00836FC3">
      <w:pPr>
        <w:tabs>
          <w:tab w:val="clear" w:pos="369"/>
          <w:tab w:val="left" w:pos="720"/>
          <w:tab w:val="left" w:pos="1620"/>
          <w:tab w:val="left" w:pos="2790"/>
        </w:tabs>
      </w:pPr>
      <w:r>
        <w:tab/>
      </w:r>
      <w:r>
        <w:tab/>
      </w:r>
    </w:p>
    <w:p w14:paraId="784AF474" w14:textId="34770468" w:rsidR="00836FC3" w:rsidRDefault="00836FC3" w:rsidP="00836FC3">
      <w:pPr>
        <w:tabs>
          <w:tab w:val="clear" w:pos="369"/>
          <w:tab w:val="left" w:pos="720"/>
          <w:tab w:val="left" w:pos="1080"/>
          <w:tab w:val="left" w:pos="2160"/>
        </w:tabs>
      </w:pPr>
      <w:r>
        <w:t>(xx1)</w:t>
      </w:r>
      <w:r>
        <w:tab/>
        <w:t>a.</w:t>
      </w:r>
      <w:r>
        <w:tab/>
      </w:r>
      <w:r w:rsidRPr="001339B0">
        <w:rPr>
          <w:rFonts w:ascii="Doulos SIL" w:hAnsi="Doulos SIL"/>
          <w:i/>
          <w:color w:val="0000FF"/>
        </w:rPr>
        <w:t>zàkíì</w:t>
      </w:r>
      <w:r w:rsidRPr="001339B0">
        <w:rPr>
          <w:rFonts w:ascii="Doulos SIL" w:hAnsi="Doulos SIL"/>
          <w:i/>
          <w:color w:val="0000FF"/>
        </w:rPr>
        <w:tab/>
        <w:t>lé</w:t>
      </w:r>
    </w:p>
    <w:p w14:paraId="54F0E545" w14:textId="14DAD2FA" w:rsidR="00836FC3" w:rsidRDefault="00836FC3" w:rsidP="00836FC3">
      <w:pPr>
        <w:tabs>
          <w:tab w:val="clear" w:pos="369"/>
          <w:tab w:val="left" w:pos="720"/>
          <w:tab w:val="left" w:pos="1080"/>
          <w:tab w:val="left" w:pos="2160"/>
        </w:tabs>
      </w:pPr>
      <w:r>
        <w:tab/>
      </w:r>
      <w:r>
        <w:tab/>
        <w:t>Z</w:t>
      </w:r>
      <w:r>
        <w:tab/>
        <w:t>look.Imprt</w:t>
      </w:r>
    </w:p>
    <w:p w14:paraId="61C9C6C1" w14:textId="3419E87E" w:rsidR="00836FC3" w:rsidRPr="00836FC3" w:rsidRDefault="00836FC3" w:rsidP="00836FC3">
      <w:pPr>
        <w:tabs>
          <w:tab w:val="clear" w:pos="369"/>
          <w:tab w:val="left" w:pos="720"/>
          <w:tab w:val="left" w:pos="1080"/>
        </w:tabs>
      </w:pPr>
      <w:r>
        <w:tab/>
      </w:r>
      <w:r>
        <w:tab/>
        <w:t>‘Look-2Sg at Zaki (over there)!’</w:t>
      </w:r>
    </w:p>
    <w:p w14:paraId="63CB7FC1" w14:textId="77777777" w:rsidR="00836FC3" w:rsidRDefault="00836FC3" w:rsidP="00836FC3"/>
    <w:p w14:paraId="0969F92C" w14:textId="2A29A753" w:rsidR="00836FC3" w:rsidRDefault="00836FC3" w:rsidP="00836FC3">
      <w:pPr>
        <w:tabs>
          <w:tab w:val="clear" w:pos="369"/>
          <w:tab w:val="left" w:pos="720"/>
          <w:tab w:val="left" w:pos="1080"/>
          <w:tab w:val="left" w:pos="2160"/>
        </w:tabs>
      </w:pPr>
      <w:r>
        <w:tab/>
        <w:t>b.</w:t>
      </w:r>
      <w:r>
        <w:tab/>
        <w:t>dí</w:t>
      </w:r>
      <w:r>
        <w:tab/>
        <w:t>lě</w:t>
      </w:r>
    </w:p>
    <w:p w14:paraId="1B04E09D" w14:textId="40472B0A" w:rsidR="00836FC3" w:rsidRDefault="00836FC3" w:rsidP="00836FC3">
      <w:pPr>
        <w:tabs>
          <w:tab w:val="clear" w:pos="369"/>
          <w:tab w:val="left" w:pos="720"/>
          <w:tab w:val="left" w:pos="1080"/>
          <w:tab w:val="left" w:pos="2160"/>
        </w:tabs>
      </w:pPr>
      <w:r>
        <w:tab/>
      </w:r>
      <w:r>
        <w:tab/>
        <w:t>child</w:t>
      </w:r>
      <w:r>
        <w:tab/>
        <w:t>look.Imprt</w:t>
      </w:r>
    </w:p>
    <w:p w14:paraId="1ADA359B" w14:textId="44C99CB7" w:rsidR="00836FC3" w:rsidRDefault="00836FC3" w:rsidP="00836FC3">
      <w:pPr>
        <w:tabs>
          <w:tab w:val="clear" w:pos="369"/>
          <w:tab w:val="left" w:pos="720"/>
          <w:tab w:val="left" w:pos="1080"/>
        </w:tabs>
      </w:pPr>
      <w:r>
        <w:tab/>
      </w:r>
      <w:r>
        <w:tab/>
        <w:t>‘Look-2Sg at the child (over there)!’</w:t>
      </w:r>
    </w:p>
    <w:p w14:paraId="03A744BE" w14:textId="77777777" w:rsidR="00836FC3" w:rsidRDefault="00836FC3" w:rsidP="00836FC3">
      <w:pPr>
        <w:tabs>
          <w:tab w:val="clear" w:pos="369"/>
          <w:tab w:val="left" w:pos="720"/>
          <w:tab w:val="left" w:pos="1080"/>
        </w:tabs>
      </w:pPr>
    </w:p>
    <w:p w14:paraId="4304E6F1" w14:textId="4F75144E" w:rsidR="00836FC3" w:rsidRPr="001339B0" w:rsidRDefault="00836FC3" w:rsidP="00836FC3">
      <w:pPr>
        <w:tabs>
          <w:tab w:val="clear" w:pos="369"/>
          <w:tab w:val="left" w:pos="720"/>
          <w:tab w:val="left" w:pos="1080"/>
          <w:tab w:val="left" w:pos="2880"/>
        </w:tabs>
        <w:rPr>
          <w:rFonts w:ascii="Doulos SIL" w:hAnsi="Doulos SIL"/>
          <w:i/>
          <w:color w:val="0000FF"/>
        </w:rPr>
      </w:pPr>
      <w:r>
        <w:tab/>
        <w:t>c.</w:t>
      </w:r>
      <w:r>
        <w:tab/>
      </w:r>
      <w:r w:rsidRPr="001339B0">
        <w:rPr>
          <w:rFonts w:ascii="Doulos SIL" w:hAnsi="Doulos SIL"/>
          <w:i/>
          <w:color w:val="0000FF"/>
        </w:rPr>
        <w:t>dí-rá-àⁿ</w:t>
      </w:r>
      <w:r w:rsidRPr="001339B0">
        <w:rPr>
          <w:rFonts w:ascii="Doulos SIL" w:hAnsi="Doulos SIL"/>
          <w:i/>
          <w:color w:val="0000FF"/>
        </w:rPr>
        <w:tab/>
        <w:t>lé</w:t>
      </w:r>
    </w:p>
    <w:p w14:paraId="5998D5D1" w14:textId="793E8C12" w:rsidR="00836FC3" w:rsidRDefault="00836FC3" w:rsidP="00836FC3">
      <w:pPr>
        <w:tabs>
          <w:tab w:val="clear" w:pos="369"/>
          <w:tab w:val="left" w:pos="720"/>
          <w:tab w:val="left" w:pos="1080"/>
          <w:tab w:val="left" w:pos="2880"/>
        </w:tabs>
      </w:pPr>
      <w:r>
        <w:tab/>
      </w:r>
      <w:r>
        <w:tab/>
        <w:t>child-Nom-pl</w:t>
      </w:r>
      <w:r>
        <w:tab/>
        <w:t>look.Imprt</w:t>
      </w:r>
    </w:p>
    <w:p w14:paraId="52BB5F29" w14:textId="058E031B" w:rsidR="00836FC3" w:rsidRDefault="00836FC3" w:rsidP="00836FC3">
      <w:pPr>
        <w:tabs>
          <w:tab w:val="clear" w:pos="369"/>
          <w:tab w:val="left" w:pos="720"/>
          <w:tab w:val="left" w:pos="1080"/>
        </w:tabs>
      </w:pPr>
      <w:r>
        <w:tab/>
      </w:r>
      <w:r>
        <w:tab/>
        <w:t>‘Look-2Sg at the children (over there)!’</w:t>
      </w:r>
    </w:p>
    <w:p w14:paraId="145ABF46" w14:textId="77777777" w:rsidR="00BA6685" w:rsidRDefault="00566B03" w:rsidP="00BA6685">
      <w:pPr>
        <w:pStyle w:val="Heading2"/>
      </w:pPr>
      <w:bookmarkStart w:id="648" w:name="_Toc508942716"/>
      <w:bookmarkStart w:id="649" w:name="_Toc508943316"/>
      <w:bookmarkStart w:id="650" w:name="_Toc36027251"/>
      <w:bookmarkStart w:id="651" w:name="_Toc36027403"/>
      <w:bookmarkStart w:id="652" w:name="_Toc36027613"/>
      <w:bookmarkStart w:id="653" w:name="_Toc78375617"/>
      <w:bookmarkStart w:id="654" w:name="_Toc79405722"/>
      <w:bookmarkStart w:id="655" w:name="_Toc337411973"/>
      <w:r>
        <w:t>Adjectives</w:t>
      </w:r>
      <w:bookmarkEnd w:id="648"/>
      <w:bookmarkEnd w:id="649"/>
      <w:bookmarkEnd w:id="650"/>
      <w:bookmarkEnd w:id="651"/>
      <w:bookmarkEnd w:id="652"/>
      <w:bookmarkEnd w:id="653"/>
      <w:bookmarkEnd w:id="654"/>
      <w:bookmarkEnd w:id="655"/>
    </w:p>
    <w:p w14:paraId="7868AA3B" w14:textId="2652119E" w:rsidR="00BA6685" w:rsidRDefault="00673287" w:rsidP="00BA6685">
      <w:pPr>
        <w:pStyle w:val="Heading3"/>
      </w:pPr>
      <w:bookmarkStart w:id="656" w:name="_Toc337411974"/>
      <w:r>
        <w:t>Simple adjectives</w:t>
      </w:r>
      <w:bookmarkEnd w:id="656"/>
    </w:p>
    <w:p w14:paraId="57E6EEDF" w14:textId="708DB88A" w:rsidR="00230EBE" w:rsidRDefault="00230EBE" w:rsidP="00536302">
      <w:r>
        <w:t xml:space="preserve">Adjectives follow nouns. In an N-Adj combination with no following modifiers, the nominal suffix </w:t>
      </w:r>
      <w:r w:rsidRPr="000154F2">
        <w:rPr>
          <w:rFonts w:ascii="Doulos SIL" w:hAnsi="Doulos SIL"/>
          <w:i/>
          <w:color w:val="0000FF"/>
        </w:rPr>
        <w:noBreakHyphen/>
        <w:t>rà</w:t>
      </w:r>
      <w:r>
        <w:t xml:space="preserve">, </w:t>
      </w:r>
      <w:r w:rsidRPr="000154F2">
        <w:rPr>
          <w:rFonts w:ascii="Doulos SIL" w:hAnsi="Doulos SIL"/>
          <w:i/>
          <w:color w:val="0000FF"/>
        </w:rPr>
        <w:noBreakHyphen/>
        <w:t>nà</w:t>
      </w:r>
      <w:r>
        <w:t xml:space="preserve">, etc. is added once, to the adjective. The plural suffix </w:t>
      </w:r>
      <w:r w:rsidRPr="000154F2">
        <w:rPr>
          <w:rFonts w:ascii="Doulos SIL" w:hAnsi="Doulos SIL"/>
          <w:i/>
          <w:color w:val="0000FF"/>
        </w:rPr>
        <w:t>-àⁿ</w:t>
      </w:r>
      <w:r>
        <w:t xml:space="preserve"> and variants, and in favorable syntactic contexts its own nominal suffix </w:t>
      </w:r>
      <w:r w:rsidRPr="000154F2">
        <w:rPr>
          <w:rFonts w:ascii="Doulos SIL" w:hAnsi="Doulos SIL"/>
          <w:i/>
          <w:color w:val="0000FF"/>
        </w:rPr>
        <w:noBreakHyphen/>
        <w:t>nū</w:t>
      </w:r>
      <w:r>
        <w:t xml:space="preserve">, are added to the “singular” nominal suffix. </w:t>
      </w:r>
    </w:p>
    <w:p w14:paraId="58D0CF7F" w14:textId="357AAFE5" w:rsidR="00673287" w:rsidRDefault="00673287" w:rsidP="00536302">
      <w:r>
        <w:tab/>
        <w:t>In N-Adj combinations, some tonal changes apply to the noun and/or the adjective. Some of these are predictable tone-sandhi processes. Others are morphosyntactically conditioned ablaut processes. A full discussion of N-Adj combinations and relevant tonal processes is in §6.xxx below. There I argue that the lexical tones of the adjective are best identified by having them follow L</w:t>
      </w:r>
      <w:r>
        <w:noBreakHyphen/>
        <w:t>toned nouns. I assume that analysis here. However, the focus at the moment is on the semantic classes of primary adjectives (i.e. excluding participles derived from verbs).</w:t>
      </w:r>
    </w:p>
    <w:p w14:paraId="2E7AA76F" w14:textId="77777777" w:rsidR="00673287" w:rsidRDefault="00673287" w:rsidP="00673287"/>
    <w:p w14:paraId="32761F4C" w14:textId="18CC1C1D" w:rsidR="00673287" w:rsidRDefault="00673287" w:rsidP="00673287">
      <w:pPr>
        <w:tabs>
          <w:tab w:val="clear" w:pos="369"/>
          <w:tab w:val="left" w:pos="720"/>
          <w:tab w:val="left" w:pos="1080"/>
          <w:tab w:val="left" w:pos="3330"/>
          <w:tab w:val="left" w:pos="4230"/>
          <w:tab w:val="left" w:pos="5580"/>
        </w:tabs>
      </w:pPr>
      <w:r>
        <w:t>(xx1)</w:t>
      </w:r>
      <w:r>
        <w:tab/>
      </w:r>
      <w:r>
        <w:tab/>
        <w:t>semantic type</w:t>
      </w:r>
      <w:r>
        <w:tab/>
        <w:t>adjective</w:t>
      </w:r>
      <w:r>
        <w:tab/>
        <w:t>suffixed</w:t>
      </w:r>
      <w:r>
        <w:tab/>
        <w:t>gloss</w:t>
      </w:r>
    </w:p>
    <w:p w14:paraId="789B7581" w14:textId="77777777" w:rsidR="00673287" w:rsidRDefault="00673287" w:rsidP="00673287">
      <w:pPr>
        <w:tabs>
          <w:tab w:val="clear" w:pos="369"/>
          <w:tab w:val="left" w:pos="720"/>
          <w:tab w:val="left" w:pos="1080"/>
          <w:tab w:val="left" w:pos="3330"/>
          <w:tab w:val="left" w:pos="4230"/>
          <w:tab w:val="left" w:pos="5580"/>
        </w:tabs>
      </w:pPr>
    </w:p>
    <w:p w14:paraId="7EF7E054" w14:textId="05B5341A" w:rsidR="00673287" w:rsidRDefault="00673287" w:rsidP="00673287">
      <w:pPr>
        <w:tabs>
          <w:tab w:val="clear" w:pos="369"/>
          <w:tab w:val="left" w:pos="720"/>
          <w:tab w:val="left" w:pos="1080"/>
          <w:tab w:val="left" w:pos="3330"/>
          <w:tab w:val="left" w:pos="4230"/>
          <w:tab w:val="left" w:pos="5580"/>
        </w:tabs>
      </w:pPr>
      <w:r>
        <w:tab/>
        <w:t>a.</w:t>
      </w:r>
      <w:r>
        <w:tab/>
        <w:t>color</w:t>
      </w:r>
      <w:r>
        <w:tab/>
      </w:r>
      <w:r w:rsidRPr="001A596D">
        <w:rPr>
          <w:rFonts w:ascii="Doulos SIL" w:hAnsi="Doulos SIL"/>
          <w:i/>
          <w:color w:val="0000FF"/>
        </w:rPr>
        <w:t>gbɔ̀ʔɔ̀</w:t>
      </w:r>
      <w:r>
        <w:tab/>
      </w:r>
      <w:r w:rsidRPr="001A596D">
        <w:rPr>
          <w:rFonts w:ascii="Doulos SIL" w:hAnsi="Doulos SIL"/>
          <w:i/>
          <w:color w:val="0000FF"/>
        </w:rPr>
        <w:t>gbɔ̀ʔɔ̀-rá</w:t>
      </w:r>
      <w:r>
        <w:tab/>
        <w:t>‘black’</w:t>
      </w:r>
    </w:p>
    <w:p w14:paraId="0ED3D852" w14:textId="743DA93E" w:rsidR="00673287" w:rsidRDefault="00673287" w:rsidP="00673287">
      <w:pPr>
        <w:tabs>
          <w:tab w:val="clear" w:pos="369"/>
          <w:tab w:val="left" w:pos="720"/>
          <w:tab w:val="left" w:pos="1080"/>
          <w:tab w:val="left" w:pos="3330"/>
          <w:tab w:val="left" w:pos="4230"/>
          <w:tab w:val="left" w:pos="5580"/>
        </w:tabs>
      </w:pPr>
      <w:r>
        <w:tab/>
      </w:r>
      <w:r>
        <w:tab/>
      </w:r>
      <w:r>
        <w:tab/>
      </w:r>
      <w:r w:rsidRPr="001A596D">
        <w:rPr>
          <w:rFonts w:ascii="Doulos SIL" w:hAnsi="Doulos SIL"/>
          <w:i/>
          <w:color w:val="0000FF"/>
        </w:rPr>
        <w:t>kānā</w:t>
      </w:r>
      <w:r w:rsidRPr="001339B0">
        <w:rPr>
          <w:rFonts w:ascii="Doulos SIL" w:hAnsi="Doulos SIL"/>
          <w:i/>
          <w:color w:val="0000FF"/>
        </w:rPr>
        <w:tab/>
        <w:t>kān-nā</w:t>
      </w:r>
      <w:r>
        <w:tab/>
        <w:t>‘red’</w:t>
      </w:r>
    </w:p>
    <w:p w14:paraId="701E7D94" w14:textId="77777777" w:rsidR="00673287" w:rsidRDefault="00673287" w:rsidP="00673287">
      <w:pPr>
        <w:tabs>
          <w:tab w:val="clear" w:pos="369"/>
          <w:tab w:val="left" w:pos="720"/>
          <w:tab w:val="left" w:pos="1080"/>
          <w:tab w:val="left" w:pos="3330"/>
          <w:tab w:val="left" w:pos="4230"/>
          <w:tab w:val="left" w:pos="5580"/>
        </w:tabs>
      </w:pPr>
      <w:r>
        <w:tab/>
      </w:r>
      <w:r>
        <w:tab/>
      </w:r>
      <w:r>
        <w:tab/>
      </w:r>
      <w:r w:rsidRPr="001A596D">
        <w:rPr>
          <w:rFonts w:ascii="Doulos SIL" w:hAnsi="Doulos SIL"/>
          <w:i/>
          <w:color w:val="0000FF"/>
        </w:rPr>
        <w:t>kpēē</w:t>
      </w:r>
      <w:r w:rsidRPr="001339B0">
        <w:rPr>
          <w:rFonts w:ascii="Doulos SIL" w:hAnsi="Doulos SIL"/>
          <w:i/>
          <w:color w:val="0000FF"/>
        </w:rPr>
        <w:tab/>
        <w:t>kpēē-rā</w:t>
      </w:r>
      <w:r>
        <w:tab/>
        <w:t>‘white’</w:t>
      </w:r>
    </w:p>
    <w:p w14:paraId="5CC49505" w14:textId="77777777" w:rsidR="00673287" w:rsidRDefault="00673287" w:rsidP="00673287">
      <w:pPr>
        <w:tabs>
          <w:tab w:val="clear" w:pos="369"/>
          <w:tab w:val="left" w:pos="720"/>
          <w:tab w:val="left" w:pos="1080"/>
          <w:tab w:val="left" w:pos="3330"/>
          <w:tab w:val="left" w:pos="4230"/>
          <w:tab w:val="left" w:pos="5580"/>
        </w:tabs>
      </w:pPr>
    </w:p>
    <w:p w14:paraId="17884C4F" w14:textId="014471FB" w:rsidR="00673287" w:rsidRDefault="00673287" w:rsidP="00673287">
      <w:pPr>
        <w:tabs>
          <w:tab w:val="clear" w:pos="369"/>
          <w:tab w:val="left" w:pos="720"/>
          <w:tab w:val="left" w:pos="1080"/>
          <w:tab w:val="left" w:pos="1440"/>
          <w:tab w:val="left" w:pos="3330"/>
          <w:tab w:val="left" w:pos="4230"/>
          <w:tab w:val="left" w:pos="5580"/>
        </w:tabs>
      </w:pPr>
      <w:r>
        <w:tab/>
        <w:t>b.</w:t>
      </w:r>
      <w:r>
        <w:tab/>
        <w:t>dimension</w:t>
      </w:r>
      <w:r>
        <w:tab/>
      </w:r>
      <w:r w:rsidRPr="001A596D">
        <w:rPr>
          <w:rFonts w:ascii="Doulos SIL" w:hAnsi="Doulos SIL"/>
          <w:i/>
          <w:color w:val="0000FF"/>
        </w:rPr>
        <w:t>gbɔ́</w:t>
      </w:r>
      <w:r>
        <w:tab/>
      </w:r>
      <w:r w:rsidRPr="001A596D">
        <w:rPr>
          <w:rFonts w:ascii="Doulos SIL" w:hAnsi="Doulos SIL"/>
          <w:i/>
          <w:color w:val="0000FF"/>
        </w:rPr>
        <w:t>gbɔ́-rà</w:t>
      </w:r>
      <w:r>
        <w:tab/>
        <w:t>‘big’</w:t>
      </w:r>
    </w:p>
    <w:p w14:paraId="39FAEA01" w14:textId="77777777" w:rsidR="00673287" w:rsidRDefault="00673287" w:rsidP="00673287">
      <w:pPr>
        <w:tabs>
          <w:tab w:val="clear" w:pos="369"/>
          <w:tab w:val="left" w:pos="720"/>
          <w:tab w:val="left" w:pos="1080"/>
          <w:tab w:val="left" w:pos="3330"/>
          <w:tab w:val="left" w:pos="4230"/>
          <w:tab w:val="left" w:pos="5580"/>
        </w:tabs>
      </w:pPr>
      <w:r>
        <w:tab/>
      </w:r>
      <w:r>
        <w:tab/>
      </w:r>
      <w:r>
        <w:tab/>
      </w:r>
      <w:r w:rsidRPr="001A596D">
        <w:rPr>
          <w:rFonts w:ascii="Doulos SIL" w:hAnsi="Doulos SIL"/>
          <w:i/>
          <w:color w:val="0000FF"/>
        </w:rPr>
        <w:t>kpɛ́ʔrɛ̄</w:t>
      </w:r>
      <w:r>
        <w:tab/>
      </w:r>
      <w:r w:rsidRPr="001A596D">
        <w:rPr>
          <w:rFonts w:ascii="Doulos SIL" w:hAnsi="Doulos SIL"/>
          <w:i/>
          <w:color w:val="0000FF"/>
        </w:rPr>
        <w:t>kpɛ́ʔr-à</w:t>
      </w:r>
      <w:r>
        <w:tab/>
        <w:t>‘small’</w:t>
      </w:r>
    </w:p>
    <w:p w14:paraId="49F8483F" w14:textId="77777777" w:rsidR="00673287" w:rsidRDefault="00673287" w:rsidP="00673287">
      <w:pPr>
        <w:tabs>
          <w:tab w:val="clear" w:pos="369"/>
          <w:tab w:val="left" w:pos="720"/>
          <w:tab w:val="left" w:pos="1080"/>
          <w:tab w:val="left" w:pos="1440"/>
          <w:tab w:val="left" w:pos="3330"/>
          <w:tab w:val="left" w:pos="4230"/>
          <w:tab w:val="left" w:pos="5580"/>
        </w:tabs>
      </w:pPr>
      <w:r>
        <w:lastRenderedPageBreak/>
        <w:tab/>
      </w:r>
      <w:r>
        <w:tab/>
      </w:r>
      <w:r>
        <w:tab/>
      </w:r>
      <w:r>
        <w:tab/>
      </w:r>
      <w:r w:rsidRPr="001A596D">
        <w:rPr>
          <w:rFonts w:ascii="Doulos SIL" w:hAnsi="Doulos SIL"/>
          <w:i/>
          <w:color w:val="0000FF"/>
        </w:rPr>
        <w:t>gbáʔálá</w:t>
      </w:r>
      <w:r>
        <w:tab/>
      </w:r>
      <w:r w:rsidRPr="001A596D">
        <w:rPr>
          <w:rFonts w:ascii="Doulos SIL" w:hAnsi="Doulos SIL"/>
          <w:i/>
          <w:color w:val="0000FF"/>
        </w:rPr>
        <w:t>gbáʔálá-rà</w:t>
      </w:r>
      <w:r>
        <w:tab/>
        <w:t>‘thin’</w:t>
      </w:r>
    </w:p>
    <w:p w14:paraId="3BB2F8F4" w14:textId="77777777" w:rsidR="00673287" w:rsidRDefault="00673287" w:rsidP="00673287">
      <w:pPr>
        <w:tabs>
          <w:tab w:val="clear" w:pos="369"/>
          <w:tab w:val="left" w:pos="720"/>
          <w:tab w:val="left" w:pos="1080"/>
          <w:tab w:val="left" w:pos="3330"/>
          <w:tab w:val="left" w:pos="4230"/>
          <w:tab w:val="left" w:pos="5580"/>
        </w:tabs>
      </w:pPr>
      <w:r>
        <w:tab/>
      </w:r>
      <w:r>
        <w:tab/>
      </w:r>
      <w:r>
        <w:tab/>
      </w:r>
      <w:r w:rsidRPr="001A596D">
        <w:rPr>
          <w:rFonts w:ascii="Doulos SIL" w:hAnsi="Doulos SIL"/>
          <w:i/>
          <w:color w:val="0000FF"/>
        </w:rPr>
        <w:t>súmááⁿ</w:t>
      </w:r>
      <w:r w:rsidRPr="001A596D">
        <w:rPr>
          <w:rFonts w:ascii="Doulos SIL" w:hAnsi="Doulos SIL"/>
          <w:i/>
          <w:color w:val="0000FF"/>
        </w:rPr>
        <w:tab/>
        <w:t>súmáá-ná</w:t>
      </w:r>
      <w:r>
        <w:tab/>
        <w:t>‘long’</w:t>
      </w:r>
    </w:p>
    <w:p w14:paraId="47CC69CE" w14:textId="77777777" w:rsidR="00673287" w:rsidRDefault="00673287" w:rsidP="00673287">
      <w:pPr>
        <w:tabs>
          <w:tab w:val="clear" w:pos="369"/>
          <w:tab w:val="left" w:pos="720"/>
          <w:tab w:val="left" w:pos="1080"/>
          <w:tab w:val="left" w:pos="3330"/>
          <w:tab w:val="left" w:pos="4230"/>
          <w:tab w:val="left" w:pos="5580"/>
        </w:tabs>
      </w:pPr>
      <w:r>
        <w:tab/>
      </w:r>
      <w:r>
        <w:tab/>
      </w:r>
      <w:r>
        <w:tab/>
      </w:r>
      <w:r w:rsidRPr="001A596D">
        <w:rPr>
          <w:rFonts w:ascii="Doulos SIL" w:hAnsi="Doulos SIL"/>
          <w:i/>
          <w:color w:val="0000FF"/>
        </w:rPr>
        <w:t>gúnī</w:t>
      </w:r>
      <w:r>
        <w:tab/>
      </w:r>
      <w:r w:rsidRPr="001A596D">
        <w:rPr>
          <w:rFonts w:ascii="Doulos SIL" w:hAnsi="Doulos SIL"/>
          <w:i/>
          <w:color w:val="0000FF"/>
        </w:rPr>
        <w:t>gúnī-nà</w:t>
      </w:r>
      <w:r>
        <w:tab/>
        <w:t>‘short’</w:t>
      </w:r>
    </w:p>
    <w:p w14:paraId="0803E0DD" w14:textId="77777777" w:rsidR="00673287" w:rsidRDefault="00673287" w:rsidP="00673287">
      <w:pPr>
        <w:tabs>
          <w:tab w:val="clear" w:pos="369"/>
          <w:tab w:val="left" w:pos="720"/>
          <w:tab w:val="left" w:pos="1080"/>
          <w:tab w:val="left" w:pos="3330"/>
          <w:tab w:val="left" w:pos="4230"/>
          <w:tab w:val="left" w:pos="5580"/>
        </w:tabs>
      </w:pPr>
      <w:r>
        <w:tab/>
      </w:r>
      <w:r>
        <w:tab/>
      </w:r>
      <w:r>
        <w:tab/>
      </w:r>
      <w:r>
        <w:tab/>
        <w:t xml:space="preserve">~ </w:t>
      </w:r>
      <w:r w:rsidRPr="001A596D">
        <w:rPr>
          <w:rFonts w:ascii="Doulos SIL" w:hAnsi="Doulos SIL"/>
          <w:i/>
          <w:color w:val="0000FF"/>
        </w:rPr>
        <w:t>gūn̄-nà</w:t>
      </w:r>
    </w:p>
    <w:p w14:paraId="17D631FD" w14:textId="77777777" w:rsidR="00673287" w:rsidRDefault="00673287" w:rsidP="00673287">
      <w:pPr>
        <w:tabs>
          <w:tab w:val="clear" w:pos="369"/>
          <w:tab w:val="left" w:pos="720"/>
          <w:tab w:val="left" w:pos="1080"/>
          <w:tab w:val="left" w:pos="3330"/>
          <w:tab w:val="left" w:pos="4230"/>
          <w:tab w:val="left" w:pos="5580"/>
        </w:tabs>
      </w:pPr>
      <w:r>
        <w:tab/>
      </w:r>
      <w:r>
        <w:tab/>
      </w:r>
      <w:r>
        <w:tab/>
      </w:r>
      <w:r w:rsidRPr="001A596D">
        <w:rPr>
          <w:rFonts w:ascii="Doulos SIL" w:hAnsi="Doulos SIL"/>
          <w:i/>
          <w:color w:val="0000FF"/>
        </w:rPr>
        <w:t>bá-kúnī</w:t>
      </w:r>
      <w:r w:rsidRPr="001A596D">
        <w:rPr>
          <w:rFonts w:ascii="Doulos SIL" w:hAnsi="Doulos SIL"/>
          <w:i/>
          <w:color w:val="0000FF"/>
        </w:rPr>
        <w:tab/>
        <w:t>bá-kúnī-nà</w:t>
      </w:r>
      <w:r>
        <w:tab/>
        <w:t>‘short’</w:t>
      </w:r>
    </w:p>
    <w:p w14:paraId="0F487721" w14:textId="77777777" w:rsidR="00673287" w:rsidRPr="00E822CF" w:rsidRDefault="00673287" w:rsidP="00673287">
      <w:pPr>
        <w:tabs>
          <w:tab w:val="clear" w:pos="369"/>
          <w:tab w:val="left" w:pos="720"/>
          <w:tab w:val="left" w:pos="1080"/>
          <w:tab w:val="left" w:pos="3330"/>
          <w:tab w:val="left" w:pos="4230"/>
          <w:tab w:val="left" w:pos="5580"/>
        </w:tabs>
      </w:pPr>
      <w:r>
        <w:tab/>
      </w:r>
      <w:r>
        <w:tab/>
      </w:r>
      <w:r>
        <w:tab/>
      </w:r>
      <w:r>
        <w:tab/>
        <w:t xml:space="preserve">~ </w:t>
      </w:r>
      <w:r w:rsidRPr="001A596D">
        <w:rPr>
          <w:rFonts w:ascii="Doulos SIL" w:hAnsi="Doulos SIL"/>
          <w:i/>
          <w:color w:val="0000FF"/>
        </w:rPr>
        <w:t>bá-kún̄-nà</w:t>
      </w:r>
    </w:p>
    <w:p w14:paraId="3353F8EF" w14:textId="77777777" w:rsidR="00673287" w:rsidRDefault="00673287" w:rsidP="00673287">
      <w:pPr>
        <w:tabs>
          <w:tab w:val="clear" w:pos="369"/>
          <w:tab w:val="left" w:pos="720"/>
          <w:tab w:val="left" w:pos="1080"/>
          <w:tab w:val="left" w:pos="1440"/>
          <w:tab w:val="left" w:pos="3330"/>
          <w:tab w:val="left" w:pos="4230"/>
          <w:tab w:val="left" w:pos="5580"/>
        </w:tabs>
      </w:pPr>
    </w:p>
    <w:p w14:paraId="1B55FC29" w14:textId="76791CFD" w:rsidR="00673287" w:rsidRDefault="00673287" w:rsidP="00673287">
      <w:pPr>
        <w:tabs>
          <w:tab w:val="clear" w:pos="369"/>
          <w:tab w:val="left" w:pos="720"/>
          <w:tab w:val="left" w:pos="1080"/>
          <w:tab w:val="left" w:pos="3330"/>
          <w:tab w:val="left" w:pos="4230"/>
          <w:tab w:val="left" w:pos="5580"/>
        </w:tabs>
      </w:pPr>
      <w:r>
        <w:tab/>
        <w:t>c.</w:t>
      </w:r>
      <w:r>
        <w:tab/>
        <w:t>temperature</w:t>
      </w:r>
      <w:r>
        <w:tab/>
      </w:r>
      <w:r w:rsidRPr="001A596D">
        <w:rPr>
          <w:rFonts w:ascii="Doulos SIL" w:hAnsi="Doulos SIL"/>
          <w:i/>
          <w:color w:val="0000FF"/>
        </w:rPr>
        <w:t>táā</w:t>
      </w:r>
      <w:r w:rsidRPr="001A596D">
        <w:rPr>
          <w:rFonts w:ascii="Doulos SIL" w:hAnsi="Doulos SIL"/>
          <w:i/>
          <w:color w:val="0000FF"/>
        </w:rPr>
        <w:tab/>
        <w:t>táā-rà</w:t>
      </w:r>
      <w:r>
        <w:tab/>
        <w:t>‘hot’</w:t>
      </w:r>
    </w:p>
    <w:p w14:paraId="4CB7657E" w14:textId="77777777" w:rsidR="00673287" w:rsidRDefault="00673287" w:rsidP="00673287">
      <w:pPr>
        <w:tabs>
          <w:tab w:val="clear" w:pos="369"/>
          <w:tab w:val="left" w:pos="720"/>
          <w:tab w:val="left" w:pos="1080"/>
          <w:tab w:val="left" w:pos="3330"/>
          <w:tab w:val="left" w:pos="4230"/>
          <w:tab w:val="left" w:pos="5580"/>
        </w:tabs>
      </w:pPr>
      <w:r>
        <w:tab/>
      </w:r>
      <w:r>
        <w:tab/>
      </w:r>
      <w:r>
        <w:tab/>
      </w:r>
      <w:r w:rsidRPr="001A596D">
        <w:rPr>
          <w:rFonts w:ascii="Doulos SIL" w:hAnsi="Doulos SIL"/>
          <w:i/>
          <w:color w:val="0000FF"/>
        </w:rPr>
        <w:t>kúmā</w:t>
      </w:r>
      <w:r>
        <w:tab/>
      </w:r>
      <w:r w:rsidRPr="001A596D">
        <w:rPr>
          <w:rFonts w:ascii="Doulos SIL" w:hAnsi="Doulos SIL"/>
          <w:i/>
          <w:color w:val="0000FF"/>
        </w:rPr>
        <w:t>kúmā-nà</w:t>
      </w:r>
      <w:r>
        <w:tab/>
        <w:t>‘cold’</w:t>
      </w:r>
    </w:p>
    <w:p w14:paraId="3781C5A9" w14:textId="77777777" w:rsidR="00673287" w:rsidRDefault="00673287" w:rsidP="00673287">
      <w:pPr>
        <w:tabs>
          <w:tab w:val="clear" w:pos="369"/>
          <w:tab w:val="left" w:pos="720"/>
          <w:tab w:val="left" w:pos="1080"/>
          <w:tab w:val="left" w:pos="1440"/>
          <w:tab w:val="left" w:pos="3330"/>
          <w:tab w:val="left" w:pos="4230"/>
          <w:tab w:val="left" w:pos="5580"/>
        </w:tabs>
      </w:pPr>
    </w:p>
    <w:p w14:paraId="46585FB5" w14:textId="1F5A18BD" w:rsidR="00673287" w:rsidRDefault="00673287" w:rsidP="00673287">
      <w:pPr>
        <w:tabs>
          <w:tab w:val="clear" w:pos="369"/>
          <w:tab w:val="left" w:pos="720"/>
          <w:tab w:val="left" w:pos="1080"/>
          <w:tab w:val="left" w:pos="1440"/>
          <w:tab w:val="left" w:pos="3330"/>
          <w:tab w:val="left" w:pos="4230"/>
          <w:tab w:val="left" w:pos="5580"/>
        </w:tabs>
      </w:pPr>
      <w:r>
        <w:tab/>
        <w:t>d.</w:t>
      </w:r>
      <w:r>
        <w:tab/>
        <w:t>evaluation</w:t>
      </w:r>
      <w:r>
        <w:tab/>
      </w:r>
      <w:r w:rsidRPr="001A596D">
        <w:rPr>
          <w:rFonts w:ascii="Doulos SIL" w:hAnsi="Doulos SIL"/>
          <w:i/>
          <w:color w:val="0000FF"/>
        </w:rPr>
        <w:t>ɲɛ́</w:t>
      </w:r>
      <w:r w:rsidRPr="001A596D">
        <w:rPr>
          <w:rFonts w:ascii="Doulos SIL" w:hAnsi="Doulos SIL"/>
          <w:i/>
          <w:color w:val="0000FF"/>
        </w:rPr>
        <w:tab/>
        <w:t>ɲɛ́-nà</w:t>
      </w:r>
      <w:r>
        <w:tab/>
        <w:t>‘good’</w:t>
      </w:r>
    </w:p>
    <w:p w14:paraId="41332FC1" w14:textId="0EA9176B" w:rsidR="00673287" w:rsidRPr="0018796A" w:rsidRDefault="00673287" w:rsidP="00673287">
      <w:pPr>
        <w:tabs>
          <w:tab w:val="clear" w:pos="369"/>
          <w:tab w:val="left" w:pos="720"/>
          <w:tab w:val="left" w:pos="1080"/>
          <w:tab w:val="left" w:pos="3330"/>
          <w:tab w:val="left" w:pos="4230"/>
          <w:tab w:val="left" w:pos="5580"/>
        </w:tabs>
      </w:pPr>
      <w:r>
        <w:tab/>
      </w:r>
      <w:r>
        <w:tab/>
      </w:r>
      <w:r>
        <w:tab/>
      </w:r>
      <w:r w:rsidRPr="001A596D">
        <w:rPr>
          <w:rFonts w:ascii="Doulos SIL" w:hAnsi="Doulos SIL"/>
          <w:i/>
          <w:color w:val="0000FF"/>
        </w:rPr>
        <w:t>kítā</w:t>
      </w:r>
      <w:r w:rsidRPr="001A596D">
        <w:rPr>
          <w:rFonts w:ascii="Doulos SIL" w:hAnsi="Doulos SIL"/>
          <w:i/>
          <w:color w:val="0000FF"/>
        </w:rPr>
        <w:tab/>
        <w:t>kítā-rà</w:t>
      </w:r>
      <w:r>
        <w:tab/>
        <w:t>‘bad’ (</w:t>
      </w:r>
      <w:r w:rsidRPr="001A596D">
        <w:rPr>
          <w:rFonts w:ascii="Doulos SIL" w:hAnsi="Doulos SIL"/>
          <w:i/>
          <w:color w:val="0000FF"/>
        </w:rPr>
        <w:t>t</w:t>
      </w:r>
      <w:r>
        <w:t xml:space="preserve">  ~ </w:t>
      </w:r>
      <w:r w:rsidRPr="001A596D">
        <w:rPr>
          <w:rFonts w:ascii="Doulos SIL" w:hAnsi="Doulos SIL"/>
          <w:i/>
          <w:color w:val="0000FF"/>
        </w:rPr>
        <w:t>d</w:t>
      </w:r>
      <w:r w:rsidR="00CA069D">
        <w:t xml:space="preserve"> </w:t>
      </w:r>
      <w:r>
        <w:t>)</w:t>
      </w:r>
    </w:p>
    <w:p w14:paraId="2AEDB2D3" w14:textId="77777777" w:rsidR="00673287" w:rsidRDefault="00673287" w:rsidP="00673287">
      <w:pPr>
        <w:tabs>
          <w:tab w:val="clear" w:pos="369"/>
          <w:tab w:val="left" w:pos="720"/>
          <w:tab w:val="left" w:pos="1080"/>
          <w:tab w:val="left" w:pos="1440"/>
          <w:tab w:val="left" w:pos="3330"/>
          <w:tab w:val="left" w:pos="4230"/>
          <w:tab w:val="left" w:pos="5580"/>
        </w:tabs>
      </w:pPr>
    </w:p>
    <w:p w14:paraId="4422238B" w14:textId="5E73C3D4" w:rsidR="00673287" w:rsidRDefault="00673287" w:rsidP="00673287">
      <w:pPr>
        <w:tabs>
          <w:tab w:val="clear" w:pos="369"/>
          <w:tab w:val="left" w:pos="720"/>
          <w:tab w:val="left" w:pos="1080"/>
          <w:tab w:val="left" w:pos="1440"/>
          <w:tab w:val="left" w:pos="3330"/>
          <w:tab w:val="left" w:pos="4230"/>
          <w:tab w:val="left" w:pos="5580"/>
        </w:tabs>
      </w:pPr>
      <w:r>
        <w:tab/>
        <w:t>e.</w:t>
      </w:r>
      <w:r>
        <w:tab/>
        <w:t>state</w:t>
      </w:r>
      <w:r>
        <w:tab/>
      </w:r>
      <w:r w:rsidRPr="001A596D">
        <w:rPr>
          <w:rFonts w:ascii="Doulos SIL" w:hAnsi="Doulos SIL"/>
          <w:i/>
          <w:color w:val="0000FF"/>
        </w:rPr>
        <w:t>gbé</w:t>
      </w:r>
      <w:r w:rsidRPr="001A596D">
        <w:rPr>
          <w:rFonts w:ascii="Doulos SIL" w:hAnsi="Doulos SIL"/>
          <w:i/>
          <w:color w:val="0000FF"/>
        </w:rPr>
        <w:tab/>
        <w:t>gbé-rà</w:t>
      </w:r>
      <w:r>
        <w:tab/>
        <w:t>‘fresh’</w:t>
      </w:r>
    </w:p>
    <w:p w14:paraId="2429DC99" w14:textId="07F414CE" w:rsidR="00673287" w:rsidRDefault="00673287" w:rsidP="00673287">
      <w:pPr>
        <w:tabs>
          <w:tab w:val="clear" w:pos="369"/>
          <w:tab w:val="left" w:pos="720"/>
          <w:tab w:val="left" w:pos="1080"/>
          <w:tab w:val="left" w:pos="3330"/>
          <w:tab w:val="left" w:pos="4230"/>
          <w:tab w:val="left" w:pos="5580"/>
        </w:tabs>
      </w:pPr>
      <w:r>
        <w:tab/>
      </w:r>
      <w:r>
        <w:tab/>
      </w:r>
      <w:r>
        <w:tab/>
      </w:r>
      <w:r w:rsidRPr="001A596D">
        <w:rPr>
          <w:rFonts w:ascii="Doulos SIL" w:hAnsi="Doulos SIL"/>
          <w:i/>
          <w:color w:val="0000FF"/>
        </w:rPr>
        <w:t>kútɔ̄</w:t>
      </w:r>
      <w:r>
        <w:tab/>
      </w:r>
      <w:r w:rsidRPr="001A596D">
        <w:rPr>
          <w:rFonts w:ascii="Doulos SIL" w:hAnsi="Doulos SIL"/>
          <w:i/>
          <w:color w:val="0000FF"/>
        </w:rPr>
        <w:t>kútɔ̄-rɔ̀</w:t>
      </w:r>
      <w:r>
        <w:tab/>
        <w:t>‘old’ (</w:t>
      </w:r>
      <w:r w:rsidRPr="001A596D">
        <w:rPr>
          <w:rFonts w:ascii="Doulos SIL" w:hAnsi="Doulos SIL"/>
          <w:i/>
          <w:color w:val="0000FF"/>
        </w:rPr>
        <w:t>t</w:t>
      </w:r>
      <w:r>
        <w:t xml:space="preserve">  ~ </w:t>
      </w:r>
      <w:r w:rsidRPr="001A596D">
        <w:rPr>
          <w:rFonts w:ascii="Doulos SIL" w:hAnsi="Doulos SIL"/>
          <w:i/>
          <w:color w:val="0000FF"/>
        </w:rPr>
        <w:t>d</w:t>
      </w:r>
      <w:r w:rsidR="00CA069D">
        <w:t xml:space="preserve"> </w:t>
      </w:r>
      <w:r>
        <w:t>)</w:t>
      </w:r>
    </w:p>
    <w:p w14:paraId="7500984B" w14:textId="39CEC767" w:rsidR="00673287" w:rsidRDefault="00673287" w:rsidP="00673287">
      <w:pPr>
        <w:tabs>
          <w:tab w:val="clear" w:pos="369"/>
          <w:tab w:val="left" w:pos="720"/>
          <w:tab w:val="left" w:pos="1080"/>
          <w:tab w:val="left" w:pos="3330"/>
          <w:tab w:val="left" w:pos="4230"/>
          <w:tab w:val="left" w:pos="5580"/>
        </w:tabs>
      </w:pPr>
      <w:r>
        <w:tab/>
      </w:r>
      <w:r>
        <w:tab/>
      </w:r>
      <w:r>
        <w:tab/>
      </w:r>
      <w:r w:rsidRPr="001A596D">
        <w:rPr>
          <w:rFonts w:ascii="Doulos SIL" w:hAnsi="Doulos SIL"/>
          <w:i/>
          <w:color w:val="0000FF"/>
        </w:rPr>
        <w:t>wútɔ̄</w:t>
      </w:r>
      <w:r>
        <w:tab/>
      </w:r>
      <w:r w:rsidRPr="001A596D">
        <w:rPr>
          <w:rFonts w:ascii="Doulos SIL" w:hAnsi="Doulos SIL"/>
          <w:i/>
          <w:color w:val="0000FF"/>
        </w:rPr>
        <w:t>wútɔ̄-rɔ̀</w:t>
      </w:r>
      <w:r>
        <w:tab/>
        <w:t>‘new’ (</w:t>
      </w:r>
      <w:r w:rsidRPr="001A596D">
        <w:rPr>
          <w:rFonts w:ascii="Doulos SIL" w:hAnsi="Doulos SIL"/>
          <w:i/>
          <w:color w:val="0000FF"/>
        </w:rPr>
        <w:t>t</w:t>
      </w:r>
      <w:r>
        <w:t xml:space="preserve">  ~ </w:t>
      </w:r>
      <w:r w:rsidRPr="001A596D">
        <w:rPr>
          <w:rFonts w:ascii="Doulos SIL" w:hAnsi="Doulos SIL"/>
          <w:i/>
          <w:color w:val="0000FF"/>
        </w:rPr>
        <w:t>d</w:t>
      </w:r>
      <w:r w:rsidR="00CA069D">
        <w:t xml:space="preserve"> </w:t>
      </w:r>
      <w:r>
        <w:t>)</w:t>
      </w:r>
    </w:p>
    <w:p w14:paraId="266990B4" w14:textId="77777777" w:rsidR="00673287" w:rsidRDefault="00673287" w:rsidP="00673287">
      <w:pPr>
        <w:tabs>
          <w:tab w:val="clear" w:pos="369"/>
          <w:tab w:val="left" w:pos="720"/>
          <w:tab w:val="left" w:pos="1080"/>
          <w:tab w:val="left" w:pos="1440"/>
          <w:tab w:val="left" w:pos="3330"/>
          <w:tab w:val="left" w:pos="4230"/>
          <w:tab w:val="left" w:pos="5580"/>
        </w:tabs>
      </w:pPr>
    </w:p>
    <w:p w14:paraId="62E43310" w14:textId="1A2C8C90" w:rsidR="00673287" w:rsidRDefault="00673287" w:rsidP="00673287">
      <w:pPr>
        <w:tabs>
          <w:tab w:val="clear" w:pos="369"/>
          <w:tab w:val="left" w:pos="720"/>
          <w:tab w:val="left" w:pos="1080"/>
          <w:tab w:val="left" w:pos="1440"/>
          <w:tab w:val="left" w:pos="3330"/>
          <w:tab w:val="left" w:pos="4230"/>
          <w:tab w:val="left" w:pos="5580"/>
        </w:tabs>
      </w:pPr>
      <w:r>
        <w:tab/>
        <w:t>f.</w:t>
      </w:r>
      <w:r>
        <w:tab/>
        <w:t>miscellaneous</w:t>
      </w:r>
      <w:r>
        <w:tab/>
      </w:r>
      <w:r w:rsidRPr="001A596D">
        <w:rPr>
          <w:rFonts w:ascii="Doulos SIL" w:hAnsi="Doulos SIL"/>
          <w:i/>
          <w:color w:val="0000FF"/>
        </w:rPr>
        <w:t>wéé</w:t>
      </w:r>
      <w:r>
        <w:tab/>
      </w:r>
      <w:r w:rsidRPr="001A596D">
        <w:rPr>
          <w:rFonts w:ascii="Doulos SIL" w:hAnsi="Doulos SIL"/>
          <w:i/>
          <w:color w:val="0000FF"/>
        </w:rPr>
        <w:t>wéé-rà</w:t>
      </w:r>
      <w:r>
        <w:tab/>
        <w:t>‘other’</w:t>
      </w:r>
    </w:p>
    <w:p w14:paraId="65B3C290" w14:textId="77777777" w:rsidR="00BA6685" w:rsidRDefault="00566B03" w:rsidP="00BA6685">
      <w:pPr>
        <w:pStyle w:val="Heading2"/>
      </w:pPr>
      <w:bookmarkStart w:id="657" w:name="_Toc508942721"/>
      <w:bookmarkStart w:id="658" w:name="_Toc508943321"/>
      <w:bookmarkStart w:id="659" w:name="_Toc36027256"/>
      <w:bookmarkStart w:id="660" w:name="_Toc36027408"/>
      <w:bookmarkStart w:id="661" w:name="_Toc36027618"/>
      <w:bookmarkStart w:id="662" w:name="_Toc78375622"/>
      <w:bookmarkStart w:id="663" w:name="_Toc79405727"/>
      <w:bookmarkStart w:id="664" w:name="_Toc337411975"/>
      <w:r>
        <w:t>Numerals</w:t>
      </w:r>
      <w:bookmarkEnd w:id="657"/>
      <w:bookmarkEnd w:id="658"/>
      <w:bookmarkEnd w:id="659"/>
      <w:bookmarkEnd w:id="660"/>
      <w:bookmarkEnd w:id="661"/>
      <w:bookmarkEnd w:id="662"/>
      <w:bookmarkEnd w:id="663"/>
      <w:bookmarkEnd w:id="664"/>
    </w:p>
    <w:p w14:paraId="3C3BEC59" w14:textId="77777777" w:rsidR="00BA6685" w:rsidRDefault="00566B03" w:rsidP="00BA6685">
      <w:pPr>
        <w:pStyle w:val="Heading3"/>
      </w:pPr>
      <w:bookmarkStart w:id="665" w:name="_Toc508942722"/>
      <w:bookmarkStart w:id="666" w:name="_Toc508943322"/>
      <w:bookmarkStart w:id="667" w:name="_Toc36027257"/>
      <w:bookmarkStart w:id="668" w:name="_Toc36027409"/>
      <w:bookmarkStart w:id="669" w:name="_Toc36027619"/>
      <w:bookmarkStart w:id="670" w:name="_Toc78375623"/>
      <w:bookmarkStart w:id="671" w:name="_Toc79405728"/>
      <w:bookmarkStart w:id="672" w:name="_Toc337411976"/>
      <w:r>
        <w:t>Cardinal numerals</w:t>
      </w:r>
      <w:bookmarkEnd w:id="665"/>
      <w:bookmarkEnd w:id="666"/>
      <w:bookmarkEnd w:id="667"/>
      <w:bookmarkEnd w:id="668"/>
      <w:bookmarkEnd w:id="669"/>
      <w:bookmarkEnd w:id="670"/>
      <w:bookmarkEnd w:id="671"/>
      <w:bookmarkEnd w:id="672"/>
    </w:p>
    <w:p w14:paraId="61E6EA99" w14:textId="7BEDADC5" w:rsidR="00BA6685" w:rsidRDefault="00BA6685" w:rsidP="00BA6685">
      <w:pPr>
        <w:pStyle w:val="Heading4"/>
      </w:pPr>
      <w:bookmarkStart w:id="673" w:name="_Toc508942723"/>
      <w:bookmarkStart w:id="674" w:name="_Toc508943323"/>
      <w:bookmarkStart w:id="675" w:name="_Toc36027258"/>
      <w:bookmarkStart w:id="676" w:name="_Toc36027410"/>
      <w:bookmarkStart w:id="677" w:name="_Toc36027620"/>
      <w:bookmarkStart w:id="678" w:name="_Toc78375624"/>
      <w:bookmarkStart w:id="679" w:name="_Toc79405729"/>
      <w:bookmarkStart w:id="680" w:name="_Toc337411977"/>
      <w:r>
        <w:t>‘</w:t>
      </w:r>
      <w:r w:rsidR="00566B03">
        <w:t>One</w:t>
      </w:r>
      <w:r>
        <w:t>’</w:t>
      </w:r>
      <w:r w:rsidR="00566B03">
        <w:t xml:space="preserve">, </w:t>
      </w:r>
      <w:r>
        <w:t>‘</w:t>
      </w:r>
      <w:r w:rsidR="00566B03">
        <w:t>same (one)</w:t>
      </w:r>
      <w:r>
        <w:t>’</w:t>
      </w:r>
      <w:r w:rsidR="00566B03">
        <w:t xml:space="preserve">, and </w:t>
      </w:r>
      <w:r>
        <w:t>‘</w:t>
      </w:r>
      <w:r w:rsidR="00566B03">
        <w:t>other</w:t>
      </w:r>
      <w:r>
        <w:t>’</w:t>
      </w:r>
      <w:bookmarkEnd w:id="673"/>
      <w:bookmarkEnd w:id="674"/>
      <w:bookmarkEnd w:id="675"/>
      <w:bookmarkEnd w:id="676"/>
      <w:bookmarkEnd w:id="677"/>
      <w:bookmarkEnd w:id="678"/>
      <w:bookmarkEnd w:id="679"/>
      <w:bookmarkEnd w:id="680"/>
    </w:p>
    <w:p w14:paraId="48029BED" w14:textId="6D11AB40" w:rsidR="00925795" w:rsidRPr="002D209A" w:rsidRDefault="00250A76" w:rsidP="00925795">
      <w:r>
        <w:t xml:space="preserve">Numeral ‘1’ is </w:t>
      </w:r>
      <w:r w:rsidRPr="00986631">
        <w:rPr>
          <w:rFonts w:ascii="Doulos SIL" w:hAnsi="Doulos SIL"/>
          <w:i/>
          <w:color w:val="0000FF"/>
        </w:rPr>
        <w:t>dúlì</w:t>
      </w:r>
      <w:r>
        <w:t>. A preceding noun omits its final suffix</w:t>
      </w:r>
      <w:r w:rsidR="00403EE1">
        <w:t xml:space="preserve">. </w:t>
      </w:r>
    </w:p>
    <w:p w14:paraId="02972A68" w14:textId="77777777" w:rsidR="00250A76" w:rsidRPr="002D209A" w:rsidRDefault="00250A76" w:rsidP="00925795"/>
    <w:p w14:paraId="06FBB3CD" w14:textId="2096D6B2" w:rsidR="00250A76" w:rsidRPr="002D209A" w:rsidRDefault="00250A76" w:rsidP="00250A76">
      <w:pPr>
        <w:tabs>
          <w:tab w:val="clear" w:pos="369"/>
          <w:tab w:val="left" w:pos="720"/>
          <w:tab w:val="left" w:pos="2070"/>
          <w:tab w:val="left" w:pos="3780"/>
        </w:tabs>
      </w:pPr>
      <w:r>
        <w:t>(xx1)</w:t>
      </w:r>
      <w:r>
        <w:tab/>
        <w:t>with ‘1’</w:t>
      </w:r>
      <w:r>
        <w:tab/>
        <w:t>gloss</w:t>
      </w:r>
      <w:r>
        <w:tab/>
      </w:r>
      <w:r w:rsidR="002919CD">
        <w:t>suffixed singular</w:t>
      </w:r>
    </w:p>
    <w:p w14:paraId="4923BFFE" w14:textId="77777777" w:rsidR="00250A76" w:rsidRPr="002D209A" w:rsidRDefault="00250A76" w:rsidP="00250A76">
      <w:pPr>
        <w:tabs>
          <w:tab w:val="clear" w:pos="369"/>
          <w:tab w:val="left" w:pos="720"/>
          <w:tab w:val="left" w:pos="2070"/>
          <w:tab w:val="left" w:pos="3780"/>
        </w:tabs>
      </w:pPr>
    </w:p>
    <w:p w14:paraId="6E7472BD" w14:textId="3221D9AA" w:rsidR="00925795" w:rsidRPr="00986631" w:rsidRDefault="00925795" w:rsidP="00250A76">
      <w:pPr>
        <w:tabs>
          <w:tab w:val="clear" w:pos="369"/>
          <w:tab w:val="left" w:pos="720"/>
          <w:tab w:val="left" w:pos="2070"/>
          <w:tab w:val="left" w:pos="3780"/>
        </w:tabs>
        <w:rPr>
          <w:rFonts w:ascii="Doulos SIL" w:hAnsi="Doulos SIL"/>
          <w:i/>
          <w:color w:val="0000FF"/>
        </w:rPr>
      </w:pPr>
      <w:r>
        <w:tab/>
      </w:r>
      <w:r w:rsidR="000753B1" w:rsidRPr="00986631">
        <w:rPr>
          <w:rFonts w:ascii="Doulos SIL" w:hAnsi="Doulos SIL"/>
          <w:i/>
          <w:color w:val="0000FF"/>
        </w:rPr>
        <w:t>wù</w:t>
      </w:r>
      <w:r w:rsidR="002919CD">
        <w:rPr>
          <w:rFonts w:ascii="Doulos SIL" w:hAnsi="Doulos SIL"/>
          <w:i/>
          <w:color w:val="0000FF"/>
        </w:rPr>
        <w:t>l</w:t>
      </w:r>
      <w:r w:rsidRPr="00986631">
        <w:rPr>
          <w:rFonts w:ascii="Doulos SIL" w:hAnsi="Doulos SIL"/>
          <w:i/>
          <w:color w:val="0000FF"/>
        </w:rPr>
        <w:t xml:space="preserve"> dúlì</w:t>
      </w:r>
      <w:r>
        <w:tab/>
        <w:t>‘one dog’</w:t>
      </w:r>
      <w:r w:rsidR="00250A76">
        <w:tab/>
      </w:r>
      <w:r w:rsidR="002919CD">
        <w:rPr>
          <w:rFonts w:ascii="Doulos SIL" w:hAnsi="Doulos SIL"/>
          <w:i/>
          <w:color w:val="0000FF"/>
        </w:rPr>
        <w:t>wùl-á</w:t>
      </w:r>
    </w:p>
    <w:p w14:paraId="1FD8FC61" w14:textId="282F1CF1" w:rsidR="00925795" w:rsidRPr="00986631" w:rsidRDefault="00925795" w:rsidP="00250A76">
      <w:pPr>
        <w:tabs>
          <w:tab w:val="clear" w:pos="369"/>
          <w:tab w:val="left" w:pos="720"/>
          <w:tab w:val="left" w:pos="2070"/>
          <w:tab w:val="left" w:pos="3780"/>
        </w:tabs>
        <w:rPr>
          <w:rFonts w:ascii="Doulos SIL" w:hAnsi="Doulos SIL"/>
          <w:i/>
          <w:color w:val="0000FF"/>
        </w:rPr>
      </w:pPr>
      <w:r>
        <w:tab/>
      </w:r>
      <w:r w:rsidRPr="00986631">
        <w:rPr>
          <w:rFonts w:ascii="Doulos SIL" w:hAnsi="Doulos SIL"/>
          <w:i/>
          <w:color w:val="0000FF"/>
        </w:rPr>
        <w:t>kùgù dúlì</w:t>
      </w:r>
      <w:r>
        <w:tab/>
        <w:t>‘one stone’</w:t>
      </w:r>
      <w:r w:rsidR="00250A76">
        <w:tab/>
      </w:r>
      <w:r w:rsidR="00250A76" w:rsidRPr="00986631">
        <w:rPr>
          <w:rFonts w:ascii="Doulos SIL" w:hAnsi="Doulos SIL"/>
          <w:i/>
          <w:color w:val="0000FF"/>
        </w:rPr>
        <w:t>kùgù-rá</w:t>
      </w:r>
    </w:p>
    <w:p w14:paraId="7EB36A9C" w14:textId="43210226" w:rsidR="00925795" w:rsidRDefault="00925795" w:rsidP="00250A76">
      <w:pPr>
        <w:tabs>
          <w:tab w:val="clear" w:pos="369"/>
          <w:tab w:val="left" w:pos="720"/>
          <w:tab w:val="left" w:pos="2070"/>
          <w:tab w:val="left" w:pos="3780"/>
        </w:tabs>
      </w:pPr>
      <w:r>
        <w:tab/>
      </w:r>
      <w:r w:rsidR="002919CD">
        <w:rPr>
          <w:rFonts w:ascii="Doulos SIL" w:hAnsi="Doulos SIL"/>
          <w:i/>
          <w:color w:val="0000FF"/>
        </w:rPr>
        <w:t>gbāā</w:t>
      </w:r>
      <w:r w:rsidRPr="00986631">
        <w:rPr>
          <w:rFonts w:ascii="Doulos SIL" w:hAnsi="Doulos SIL"/>
          <w:i/>
          <w:color w:val="0000FF"/>
        </w:rPr>
        <w:t xml:space="preserve"> </w:t>
      </w:r>
      <w:r w:rsidR="00250A76" w:rsidRPr="00986631">
        <w:rPr>
          <w:rFonts w:ascii="Doulos SIL" w:hAnsi="Doulos SIL"/>
          <w:i/>
          <w:color w:val="0000FF"/>
        </w:rPr>
        <w:t>dúlì</w:t>
      </w:r>
      <w:r w:rsidR="00250A76">
        <w:tab/>
        <w:t>‘one stick’</w:t>
      </w:r>
      <w:r w:rsidR="00250A76">
        <w:tab/>
      </w:r>
      <w:r w:rsidR="002919CD">
        <w:rPr>
          <w:rFonts w:ascii="Doulos SIL" w:hAnsi="Doulos SIL"/>
          <w:i/>
          <w:color w:val="0000FF"/>
        </w:rPr>
        <w:t>gbāā-rā</w:t>
      </w:r>
      <w:r w:rsidR="00250A76">
        <w:tab/>
      </w:r>
    </w:p>
    <w:p w14:paraId="633DB8EC" w14:textId="72A81D59" w:rsidR="00250A76" w:rsidRDefault="00250A76" w:rsidP="00250A76">
      <w:pPr>
        <w:tabs>
          <w:tab w:val="clear" w:pos="369"/>
          <w:tab w:val="left" w:pos="720"/>
          <w:tab w:val="left" w:pos="2070"/>
          <w:tab w:val="left" w:pos="3780"/>
        </w:tabs>
      </w:pPr>
      <w:r>
        <w:tab/>
      </w:r>
      <w:r w:rsidR="002919CD">
        <w:rPr>
          <w:rFonts w:ascii="Doulos SIL" w:hAnsi="Doulos SIL"/>
          <w:i/>
          <w:color w:val="0000FF"/>
        </w:rPr>
        <w:t>dí</w:t>
      </w:r>
      <w:r w:rsidRPr="00986631">
        <w:rPr>
          <w:rFonts w:ascii="Doulos SIL" w:hAnsi="Doulos SIL"/>
          <w:i/>
          <w:color w:val="0000FF"/>
        </w:rPr>
        <w:t xml:space="preserve"> dúlì</w:t>
      </w:r>
      <w:r>
        <w:tab/>
        <w:t xml:space="preserve">‘one </w:t>
      </w:r>
      <w:r w:rsidR="002919CD">
        <w:t>child’</w:t>
      </w:r>
      <w:r>
        <w:tab/>
      </w:r>
      <w:r w:rsidR="002919CD">
        <w:rPr>
          <w:rFonts w:ascii="Doulos SIL" w:hAnsi="Doulos SIL"/>
          <w:i/>
          <w:color w:val="0000FF"/>
        </w:rPr>
        <w:t>dí-rá</w:t>
      </w:r>
    </w:p>
    <w:p w14:paraId="707AEEF0" w14:textId="77777777" w:rsidR="00250A76" w:rsidRPr="002D209A" w:rsidRDefault="00250A76" w:rsidP="00250A76">
      <w:pPr>
        <w:tabs>
          <w:tab w:val="clear" w:pos="369"/>
          <w:tab w:val="left" w:pos="720"/>
          <w:tab w:val="left" w:pos="2070"/>
          <w:tab w:val="left" w:pos="3780"/>
        </w:tabs>
      </w:pPr>
    </w:p>
    <w:p w14:paraId="42D7DE35" w14:textId="584C74D4" w:rsidR="00925795" w:rsidRPr="002D209A" w:rsidRDefault="00403EE1" w:rsidP="00925795">
      <w:r>
        <w:t>In count</w:t>
      </w:r>
      <w:r w:rsidR="00250A76">
        <w:t xml:space="preserve">ing (‘1, 2, 3, …’) ‘1’ is </w:t>
      </w:r>
      <w:r w:rsidR="00250A76" w:rsidRPr="00986631">
        <w:rPr>
          <w:rFonts w:ascii="Doulos SIL" w:hAnsi="Doulos SIL"/>
          <w:i/>
          <w:color w:val="0000FF"/>
        </w:rPr>
        <w:t>dúúlì</w:t>
      </w:r>
      <w:r w:rsidR="002919CD">
        <w:t xml:space="preserve"> with long vowel. </w:t>
      </w:r>
    </w:p>
    <w:p w14:paraId="27249E41" w14:textId="77777777" w:rsidR="00925795" w:rsidRPr="002D209A" w:rsidRDefault="00925795" w:rsidP="00925795"/>
    <w:p w14:paraId="510097DA" w14:textId="77777777" w:rsidR="00403EE1" w:rsidRPr="00925795" w:rsidRDefault="00403EE1" w:rsidP="00925795"/>
    <w:p w14:paraId="72C2C85F" w14:textId="77ABA419" w:rsidR="00BA6685" w:rsidRDefault="00A21319" w:rsidP="00BA6685">
      <w:pPr>
        <w:pStyle w:val="Heading4"/>
      </w:pPr>
      <w:bookmarkStart w:id="681" w:name="_Toc508942724"/>
      <w:bookmarkStart w:id="682" w:name="_Toc508943324"/>
      <w:bookmarkStart w:id="683" w:name="_Toc36027259"/>
      <w:bookmarkStart w:id="684" w:name="_Toc36027411"/>
      <w:bookmarkStart w:id="685" w:name="_Toc36027621"/>
      <w:bookmarkStart w:id="686" w:name="_Toc78375625"/>
      <w:bookmarkStart w:id="687" w:name="_Toc79405730"/>
      <w:r>
        <w:t xml:space="preserve"> </w:t>
      </w:r>
      <w:bookmarkStart w:id="688" w:name="_Toc337411978"/>
      <w:r w:rsidR="00BA6685">
        <w:t>‘</w:t>
      </w:r>
      <w:r w:rsidR="00566B03">
        <w:t>2</w:t>
      </w:r>
      <w:r w:rsidR="00BA6685">
        <w:t>’</w:t>
      </w:r>
      <w:r w:rsidR="00566B03">
        <w:t xml:space="preserve"> to </w:t>
      </w:r>
      <w:r w:rsidR="00BA6685">
        <w:t>‘</w:t>
      </w:r>
      <w:r w:rsidR="00566B03">
        <w:t>10</w:t>
      </w:r>
      <w:r w:rsidR="00BA6685">
        <w:t>’</w:t>
      </w:r>
      <w:bookmarkEnd w:id="681"/>
      <w:bookmarkEnd w:id="682"/>
      <w:bookmarkEnd w:id="683"/>
      <w:bookmarkEnd w:id="684"/>
      <w:bookmarkEnd w:id="685"/>
      <w:bookmarkEnd w:id="686"/>
      <w:bookmarkEnd w:id="687"/>
      <w:bookmarkEnd w:id="688"/>
    </w:p>
    <w:p w14:paraId="358DC7B8" w14:textId="69D870C7" w:rsidR="00BA6685" w:rsidRPr="002D209A" w:rsidRDefault="00566B03">
      <w:r w:rsidRPr="00A21319">
        <w:t xml:space="preserve">The numerals from </w:t>
      </w:r>
      <w:r w:rsidR="00BA6685">
        <w:t>‘</w:t>
      </w:r>
      <w:r w:rsidRPr="00A21319">
        <w:t>2</w:t>
      </w:r>
      <w:r w:rsidR="00BA6685">
        <w:t>’</w:t>
      </w:r>
      <w:r w:rsidRPr="00A21319">
        <w:t xml:space="preserve"> to </w:t>
      </w:r>
      <w:r w:rsidR="00BA6685">
        <w:t>‘</w:t>
      </w:r>
      <w:r w:rsidRPr="00A21319">
        <w:t>10</w:t>
      </w:r>
      <w:r w:rsidR="00BA6685">
        <w:t>’</w:t>
      </w:r>
      <w:r w:rsidRPr="00A21319">
        <w:t xml:space="preserve"> are shown in (xx1).</w:t>
      </w:r>
      <w:r w:rsidR="00403EE1">
        <w:t xml:space="preserve"> </w:t>
      </w:r>
      <w:r w:rsidR="002919CD">
        <w:t xml:space="preserve">There is no plural marking, and no nominal suffix. </w:t>
      </w:r>
      <w:r w:rsidR="00403EE1">
        <w:t xml:space="preserve">The “counting” forms are used in recited numerals without modified nouns (‘1, 2, 3, …’). </w:t>
      </w:r>
      <w:r w:rsidR="001D44BF">
        <w:t>They are the most reliable indicator of lexical tone.</w:t>
      </w:r>
      <w:r w:rsidR="003D1E5D">
        <w:t xml:space="preserve"> Numerals ‘6’ to ‘9’ appear to contain a frozen formative </w:t>
      </w:r>
      <w:r w:rsidR="003D1E5D" w:rsidRPr="00986631">
        <w:rPr>
          <w:rFonts w:ascii="Doulos SIL" w:hAnsi="Doulos SIL"/>
          <w:i/>
          <w:color w:val="0000FF"/>
        </w:rPr>
        <w:t>ma-</w:t>
      </w:r>
      <w:r w:rsidR="003D1E5D">
        <w:t xml:space="preserve"> plus </w:t>
      </w:r>
      <w:r w:rsidR="00667058">
        <w:t>a</w:t>
      </w:r>
      <w:r w:rsidR="003D1E5D">
        <w:t xml:space="preserve"> version</w:t>
      </w:r>
      <w:r w:rsidR="00667058">
        <w:t xml:space="preserve">, often irregular, of </w:t>
      </w:r>
      <w:r w:rsidR="00667058">
        <w:lastRenderedPageBreak/>
        <w:t>‘1’ to ‘4’, respectively. This points</w:t>
      </w:r>
      <w:r w:rsidR="003D1E5D">
        <w:t xml:space="preserve"> to an original base of ‘5’. This morphology is most transparent for ‘8’ vis-à-vis ‘3’. </w:t>
      </w:r>
    </w:p>
    <w:p w14:paraId="1B33A434" w14:textId="77777777" w:rsidR="00BA6685" w:rsidRPr="002D209A" w:rsidRDefault="00BA6685"/>
    <w:p w14:paraId="272F27DF" w14:textId="14ECBFC6" w:rsidR="00BA6685" w:rsidRPr="002D209A" w:rsidRDefault="00566B03" w:rsidP="001D44BF">
      <w:pPr>
        <w:pStyle w:val="example-simple"/>
        <w:tabs>
          <w:tab w:val="clear" w:pos="1080"/>
          <w:tab w:val="left" w:pos="1620"/>
          <w:tab w:val="left" w:pos="3600"/>
          <w:tab w:val="left" w:pos="5040"/>
        </w:tabs>
      </w:pPr>
      <w:r w:rsidRPr="00A21319">
        <w:t>(xx1)</w:t>
      </w:r>
      <w:r w:rsidRPr="00A21319">
        <w:tab/>
        <w:t>gloss</w:t>
      </w:r>
      <w:r w:rsidRPr="00A21319">
        <w:tab/>
      </w:r>
      <w:r w:rsidR="00403EE1">
        <w:t>counting</w:t>
      </w:r>
      <w:r w:rsidR="00403EE1">
        <w:tab/>
        <w:t>lexical tone</w:t>
      </w:r>
    </w:p>
    <w:p w14:paraId="57196CB4" w14:textId="77777777" w:rsidR="00BA6685" w:rsidRPr="002D209A" w:rsidRDefault="00BA6685" w:rsidP="001D44BF">
      <w:pPr>
        <w:pStyle w:val="example-simple"/>
        <w:tabs>
          <w:tab w:val="clear" w:pos="1080"/>
          <w:tab w:val="left" w:pos="1620"/>
          <w:tab w:val="left" w:pos="3600"/>
          <w:tab w:val="left" w:pos="5040"/>
        </w:tabs>
      </w:pPr>
    </w:p>
    <w:p w14:paraId="056C154E" w14:textId="485F8F9C" w:rsidR="00BA6685" w:rsidRPr="00986631" w:rsidRDefault="00566B03" w:rsidP="001D44BF">
      <w:pPr>
        <w:pStyle w:val="example-simple"/>
        <w:tabs>
          <w:tab w:val="clear" w:pos="1080"/>
          <w:tab w:val="left" w:pos="1620"/>
          <w:tab w:val="left" w:pos="3600"/>
          <w:tab w:val="left" w:pos="5040"/>
        </w:tabs>
        <w:rPr>
          <w:rFonts w:ascii="Doulos SIL" w:hAnsi="Doulos SIL"/>
          <w:i/>
          <w:color w:val="0000FF"/>
        </w:rPr>
      </w:pPr>
      <w:r w:rsidRPr="00925795">
        <w:tab/>
      </w:r>
      <w:r w:rsidR="00BA6685" w:rsidRPr="00925795">
        <w:t>‘</w:t>
      </w:r>
      <w:r w:rsidRPr="00925795">
        <w:t>2</w:t>
      </w:r>
      <w:r w:rsidR="00BA6685" w:rsidRPr="00925795">
        <w:t>’</w:t>
      </w:r>
      <w:r w:rsidRPr="00925795">
        <w:tab/>
      </w:r>
      <w:r w:rsidR="006661CC">
        <w:rPr>
          <w:rFonts w:ascii="Doulos SIL" w:hAnsi="Doulos SIL"/>
          <w:i/>
          <w:color w:val="0000FF"/>
        </w:rPr>
        <w:t>flā</w:t>
      </w:r>
      <w:r w:rsidR="00403EE1" w:rsidRPr="00403EE1">
        <w:tab/>
      </w:r>
      <w:r w:rsidR="006661CC">
        <w:t>/M</w:t>
      </w:r>
      <w:r w:rsidR="00403EE1" w:rsidRPr="006661CC">
        <w:t>/</w:t>
      </w:r>
    </w:p>
    <w:p w14:paraId="1E79F1A2" w14:textId="4C015FEE" w:rsidR="00BA6685" w:rsidRPr="00925795" w:rsidRDefault="00566B03" w:rsidP="001D44BF">
      <w:pPr>
        <w:pStyle w:val="example-simple"/>
        <w:tabs>
          <w:tab w:val="clear" w:pos="1080"/>
          <w:tab w:val="left" w:pos="1620"/>
          <w:tab w:val="left" w:pos="3600"/>
          <w:tab w:val="left" w:pos="5040"/>
        </w:tabs>
      </w:pPr>
      <w:r w:rsidRPr="00925795">
        <w:tab/>
      </w:r>
      <w:r w:rsidR="00BA6685" w:rsidRPr="00925795">
        <w:t>‘</w:t>
      </w:r>
      <w:r w:rsidRPr="00925795">
        <w:t>3</w:t>
      </w:r>
      <w:r w:rsidR="00BA6685" w:rsidRPr="00925795">
        <w:t>’</w:t>
      </w:r>
      <w:r w:rsidRPr="00925795">
        <w:tab/>
      </w:r>
      <w:r w:rsidR="006661CC">
        <w:rPr>
          <w:rFonts w:ascii="Doulos SIL" w:hAnsi="Doulos SIL"/>
          <w:i/>
          <w:color w:val="0000FF"/>
        </w:rPr>
        <w:t>sīgbō</w:t>
      </w:r>
      <w:r w:rsidR="00403EE1" w:rsidRPr="00403EE1">
        <w:tab/>
      </w:r>
      <w:r w:rsidR="00403EE1" w:rsidRPr="006661CC">
        <w:t>/</w:t>
      </w:r>
      <w:r w:rsidR="006661CC">
        <w:t>M</w:t>
      </w:r>
      <w:r w:rsidR="00403EE1" w:rsidRPr="006661CC">
        <w:t>/</w:t>
      </w:r>
    </w:p>
    <w:p w14:paraId="47379257" w14:textId="43EFCBDF" w:rsidR="00BA6685" w:rsidRPr="00925795" w:rsidRDefault="00566B03" w:rsidP="001D44BF">
      <w:pPr>
        <w:pStyle w:val="example-simple"/>
        <w:tabs>
          <w:tab w:val="clear" w:pos="1080"/>
          <w:tab w:val="left" w:pos="1620"/>
          <w:tab w:val="left" w:pos="3600"/>
          <w:tab w:val="left" w:pos="5040"/>
        </w:tabs>
      </w:pPr>
      <w:r w:rsidRPr="00925795">
        <w:tab/>
      </w:r>
      <w:r w:rsidR="00BA6685" w:rsidRPr="00925795">
        <w:t>‘</w:t>
      </w:r>
      <w:r w:rsidRPr="00925795">
        <w:t>4</w:t>
      </w:r>
      <w:r w:rsidR="00BA6685" w:rsidRPr="00925795">
        <w:t>’</w:t>
      </w:r>
      <w:r w:rsidRPr="00925795">
        <w:tab/>
      </w:r>
      <w:r w:rsidR="00C425D6">
        <w:rPr>
          <w:rFonts w:ascii="Doulos SIL" w:hAnsi="Doulos SIL"/>
          <w:i/>
          <w:color w:val="0000FF"/>
        </w:rPr>
        <w:t>nāānī</w:t>
      </w:r>
      <w:r w:rsidR="00403EE1" w:rsidRPr="00403EE1">
        <w:tab/>
      </w:r>
      <w:r w:rsidR="00C425D6">
        <w:t>/M</w:t>
      </w:r>
      <w:r w:rsidR="00403EE1" w:rsidRPr="006661CC">
        <w:t>/</w:t>
      </w:r>
    </w:p>
    <w:p w14:paraId="39F6002D" w14:textId="64E7DB22" w:rsidR="00BA6685" w:rsidRPr="00925795" w:rsidRDefault="00566B03" w:rsidP="001D44BF">
      <w:pPr>
        <w:pStyle w:val="example-simple"/>
        <w:tabs>
          <w:tab w:val="clear" w:pos="1080"/>
          <w:tab w:val="left" w:pos="1620"/>
          <w:tab w:val="left" w:pos="3600"/>
          <w:tab w:val="left" w:pos="5040"/>
        </w:tabs>
      </w:pPr>
      <w:r w:rsidRPr="00925795">
        <w:tab/>
      </w:r>
      <w:r w:rsidR="00BA6685" w:rsidRPr="00925795">
        <w:t>‘</w:t>
      </w:r>
      <w:r w:rsidRPr="00925795">
        <w:t>5</w:t>
      </w:r>
      <w:r w:rsidR="00BA6685" w:rsidRPr="00925795">
        <w:t>’</w:t>
      </w:r>
      <w:r w:rsidRPr="00925795">
        <w:tab/>
      </w:r>
      <w:r w:rsidR="00250A76" w:rsidRPr="00986631">
        <w:rPr>
          <w:rFonts w:ascii="Doulos SIL" w:hAnsi="Doulos SIL"/>
          <w:i/>
          <w:color w:val="0000FF"/>
        </w:rPr>
        <w:t>sóóló</w:t>
      </w:r>
      <w:r w:rsidR="00403EE1" w:rsidRPr="00403EE1">
        <w:tab/>
      </w:r>
      <w:r w:rsidR="00403EE1" w:rsidRPr="006661CC">
        <w:t>/H/</w:t>
      </w:r>
    </w:p>
    <w:p w14:paraId="2D719FC2" w14:textId="0164B1C0" w:rsidR="00BA6685" w:rsidRPr="00925795" w:rsidRDefault="00566B03" w:rsidP="001D44BF">
      <w:pPr>
        <w:pStyle w:val="example-simple"/>
        <w:tabs>
          <w:tab w:val="clear" w:pos="1080"/>
          <w:tab w:val="left" w:pos="1620"/>
          <w:tab w:val="left" w:pos="3600"/>
          <w:tab w:val="left" w:pos="5040"/>
        </w:tabs>
      </w:pPr>
      <w:r w:rsidRPr="00925795">
        <w:tab/>
      </w:r>
      <w:r w:rsidR="00BA6685" w:rsidRPr="00925795">
        <w:t>‘</w:t>
      </w:r>
      <w:r w:rsidRPr="00925795">
        <w:t>6</w:t>
      </w:r>
      <w:r w:rsidR="00BA6685" w:rsidRPr="00925795">
        <w:t>’</w:t>
      </w:r>
      <w:r w:rsidRPr="00925795">
        <w:tab/>
      </w:r>
      <w:r w:rsidR="001F1E11" w:rsidRPr="001F1E11">
        <w:rPr>
          <w:rFonts w:ascii="Doulos SIL" w:hAnsi="Doulos SIL"/>
          <w:i/>
          <w:color w:val="0000FF"/>
        </w:rPr>
        <w:t>mī-īlō</w:t>
      </w:r>
      <w:r w:rsidR="00403EE1" w:rsidRPr="00403EE1">
        <w:tab/>
      </w:r>
      <w:r w:rsidR="00456D6A" w:rsidRPr="006661CC">
        <w:t>/</w:t>
      </w:r>
      <w:r w:rsidR="001F1E11">
        <w:t>M-MM</w:t>
      </w:r>
      <w:r w:rsidR="00403EE1" w:rsidRPr="006661CC">
        <w:t>/</w:t>
      </w:r>
    </w:p>
    <w:p w14:paraId="7B0A8E0B" w14:textId="4290A4C5" w:rsidR="00BA6685" w:rsidRPr="00925795" w:rsidRDefault="00566B03" w:rsidP="001D44BF">
      <w:pPr>
        <w:pStyle w:val="example-simple"/>
        <w:tabs>
          <w:tab w:val="clear" w:pos="1080"/>
          <w:tab w:val="left" w:pos="1620"/>
          <w:tab w:val="left" w:pos="3600"/>
          <w:tab w:val="left" w:pos="5040"/>
        </w:tabs>
      </w:pPr>
      <w:r w:rsidRPr="00925795">
        <w:tab/>
      </w:r>
      <w:r w:rsidR="00BA6685" w:rsidRPr="00925795">
        <w:t>‘</w:t>
      </w:r>
      <w:r w:rsidRPr="00925795">
        <w:t>7</w:t>
      </w:r>
      <w:r w:rsidR="00BA6685" w:rsidRPr="00925795">
        <w:t>’</w:t>
      </w:r>
      <w:r w:rsidRPr="00925795">
        <w:tab/>
      </w:r>
      <w:r w:rsidR="00250A76" w:rsidRPr="00986631">
        <w:rPr>
          <w:rFonts w:ascii="Doulos SIL" w:hAnsi="Doulos SIL"/>
          <w:i/>
          <w:color w:val="0000FF"/>
        </w:rPr>
        <w:t>mà</w:t>
      </w:r>
      <w:r w:rsidR="003D1E5D" w:rsidRPr="00986631">
        <w:rPr>
          <w:rFonts w:ascii="Doulos SIL" w:hAnsi="Doulos SIL"/>
          <w:i/>
          <w:color w:val="0000FF"/>
        </w:rPr>
        <w:t>-</w:t>
      </w:r>
      <w:r w:rsidR="006661CC">
        <w:rPr>
          <w:rFonts w:ascii="Doulos SIL" w:hAnsi="Doulos SIL"/>
          <w:i/>
          <w:color w:val="0000FF"/>
        </w:rPr>
        <w:t>álā</w:t>
      </w:r>
      <w:r w:rsidR="00403EE1" w:rsidRPr="00403EE1">
        <w:tab/>
      </w:r>
      <w:r w:rsidR="00403EE1" w:rsidRPr="006661CC">
        <w:t>/L</w:t>
      </w:r>
      <w:r w:rsidR="00DC3A0D" w:rsidRPr="006661CC">
        <w:t>-</w:t>
      </w:r>
      <w:r w:rsidR="00403EE1" w:rsidRPr="006661CC">
        <w:t>HL/</w:t>
      </w:r>
    </w:p>
    <w:p w14:paraId="5EF84184" w14:textId="554DC172" w:rsidR="00BA6685" w:rsidRPr="00925795" w:rsidRDefault="00566B03" w:rsidP="001D44BF">
      <w:pPr>
        <w:pStyle w:val="example-simple"/>
        <w:tabs>
          <w:tab w:val="clear" w:pos="1080"/>
          <w:tab w:val="left" w:pos="1620"/>
          <w:tab w:val="left" w:pos="3600"/>
          <w:tab w:val="left" w:pos="5040"/>
        </w:tabs>
      </w:pPr>
      <w:r w:rsidRPr="00925795">
        <w:tab/>
      </w:r>
      <w:r w:rsidR="00BA6685" w:rsidRPr="00925795">
        <w:t>‘</w:t>
      </w:r>
      <w:r w:rsidRPr="00925795">
        <w:t>8</w:t>
      </w:r>
      <w:r w:rsidR="00BA6685" w:rsidRPr="00925795">
        <w:t>’</w:t>
      </w:r>
      <w:r w:rsidRPr="00925795">
        <w:tab/>
      </w:r>
      <w:r w:rsidR="00250A76" w:rsidRPr="00986631">
        <w:rPr>
          <w:rFonts w:ascii="Doulos SIL" w:hAnsi="Doulos SIL"/>
          <w:i/>
          <w:color w:val="0000FF"/>
        </w:rPr>
        <w:t>mà</w:t>
      </w:r>
      <w:r w:rsidR="003D1E5D" w:rsidRPr="00986631">
        <w:rPr>
          <w:rFonts w:ascii="Doulos SIL" w:hAnsi="Doulos SIL"/>
          <w:i/>
          <w:color w:val="0000FF"/>
        </w:rPr>
        <w:t>-</w:t>
      </w:r>
      <w:r w:rsidR="006661CC">
        <w:rPr>
          <w:rFonts w:ascii="Doulos SIL" w:hAnsi="Doulos SIL"/>
          <w:i/>
          <w:color w:val="0000FF"/>
        </w:rPr>
        <w:t>sīgbō</w:t>
      </w:r>
      <w:r w:rsidR="00403EE1" w:rsidRPr="00403EE1">
        <w:tab/>
      </w:r>
      <w:r w:rsidR="00667058" w:rsidRPr="006661CC">
        <w:t>/L</w:t>
      </w:r>
      <w:r w:rsidR="00DC3A0D" w:rsidRPr="006661CC">
        <w:t>-</w:t>
      </w:r>
      <w:r w:rsidR="00667058" w:rsidRPr="006661CC">
        <w:t>H</w:t>
      </w:r>
      <w:r w:rsidR="00403EE1" w:rsidRPr="006661CC">
        <w:t>/</w:t>
      </w:r>
    </w:p>
    <w:p w14:paraId="74F6592A" w14:textId="31A69160" w:rsidR="00BA6685" w:rsidRPr="00925795" w:rsidRDefault="00566B03" w:rsidP="001D44BF">
      <w:pPr>
        <w:pStyle w:val="example-simple"/>
        <w:tabs>
          <w:tab w:val="clear" w:pos="1080"/>
          <w:tab w:val="left" w:pos="1620"/>
          <w:tab w:val="left" w:pos="3600"/>
          <w:tab w:val="left" w:pos="5040"/>
        </w:tabs>
      </w:pPr>
      <w:r w:rsidRPr="00925795">
        <w:tab/>
      </w:r>
      <w:r w:rsidR="00BA6685" w:rsidRPr="00925795">
        <w:t>‘</w:t>
      </w:r>
      <w:r w:rsidRPr="00925795">
        <w:t>9</w:t>
      </w:r>
      <w:r w:rsidR="00BA6685" w:rsidRPr="00925795">
        <w:t>’</w:t>
      </w:r>
      <w:r w:rsidRPr="00925795">
        <w:tab/>
      </w:r>
      <w:r w:rsidR="003D1E5D" w:rsidRPr="00986631">
        <w:rPr>
          <w:rFonts w:ascii="Doulos SIL" w:hAnsi="Doulos SIL"/>
          <w:i/>
          <w:color w:val="0000FF"/>
        </w:rPr>
        <w:t>má-n</w:t>
      </w:r>
      <w:r w:rsidR="006661CC">
        <w:rPr>
          <w:rFonts w:ascii="Doulos SIL" w:hAnsi="Doulos SIL"/>
          <w:i/>
          <w:color w:val="0000FF"/>
        </w:rPr>
        <w:t>ā</w:t>
      </w:r>
      <w:r w:rsidR="00250A76" w:rsidRPr="00986631">
        <w:rPr>
          <w:rFonts w:ascii="Doulos SIL" w:hAnsi="Doulos SIL"/>
          <w:i/>
          <w:color w:val="0000FF"/>
        </w:rPr>
        <w:t>nì</w:t>
      </w:r>
      <w:r w:rsidR="00403EE1" w:rsidRPr="00403EE1">
        <w:tab/>
      </w:r>
      <w:r w:rsidR="00403EE1" w:rsidRPr="006661CC">
        <w:t>/H</w:t>
      </w:r>
      <w:r w:rsidR="00DC3A0D" w:rsidRPr="006661CC">
        <w:t>-</w:t>
      </w:r>
      <w:r w:rsidR="006661CC">
        <w:t>M</w:t>
      </w:r>
      <w:r w:rsidR="00403EE1" w:rsidRPr="006661CC">
        <w:t>L/</w:t>
      </w:r>
    </w:p>
    <w:p w14:paraId="29C795E6" w14:textId="43B95C56" w:rsidR="00BA6685" w:rsidRPr="002D209A" w:rsidRDefault="00566B03" w:rsidP="001D44BF">
      <w:pPr>
        <w:pStyle w:val="example-simple"/>
        <w:tabs>
          <w:tab w:val="clear" w:pos="1080"/>
          <w:tab w:val="left" w:pos="1620"/>
          <w:tab w:val="left" w:pos="3600"/>
          <w:tab w:val="left" w:pos="5040"/>
        </w:tabs>
      </w:pPr>
      <w:r w:rsidRPr="00925795">
        <w:tab/>
      </w:r>
      <w:r w:rsidR="00BA6685" w:rsidRPr="00925795">
        <w:t>‘</w:t>
      </w:r>
      <w:r w:rsidRPr="00925795">
        <w:t>10</w:t>
      </w:r>
      <w:r w:rsidR="00BA6685" w:rsidRPr="00925795">
        <w:t>’</w:t>
      </w:r>
      <w:r w:rsidRPr="00925795">
        <w:tab/>
      </w:r>
      <w:r w:rsidR="00135A29">
        <w:rPr>
          <w:rFonts w:ascii="Doulos SIL" w:hAnsi="Doulos SIL"/>
          <w:i/>
          <w:color w:val="0000FF"/>
        </w:rPr>
        <w:t>táá</w:t>
      </w:r>
      <w:r w:rsidR="00403EE1" w:rsidRPr="00403EE1">
        <w:tab/>
      </w:r>
      <w:r w:rsidR="006661CC">
        <w:t>/H</w:t>
      </w:r>
      <w:r w:rsidR="00403EE1" w:rsidRPr="006661CC">
        <w:t>/</w:t>
      </w:r>
    </w:p>
    <w:p w14:paraId="68CE52EC" w14:textId="77777777" w:rsidR="00BA6685" w:rsidRDefault="00BA6685"/>
    <w:p w14:paraId="1D5DD894" w14:textId="5EA6E603" w:rsidR="006B551E" w:rsidRDefault="006B551E">
      <w:r>
        <w:t xml:space="preserve">When these numerals are added to a noun (or adjective), the </w:t>
      </w:r>
      <w:r w:rsidR="00AF7BE6" w:rsidRPr="00FD1DF0">
        <w:rPr>
          <w:rFonts w:ascii="Doulos SIL" w:hAnsi="Doulos SIL"/>
          <w:i/>
          <w:color w:val="0000FF"/>
        </w:rPr>
        <w:t>mà</w:t>
      </w:r>
      <w:r w:rsidR="00AF7BE6" w:rsidRPr="00FD1DF0">
        <w:rPr>
          <w:rFonts w:ascii="Doulos SIL" w:hAnsi="Doulos SIL"/>
          <w:i/>
          <w:color w:val="0000FF"/>
        </w:rPr>
        <w:noBreakHyphen/>
      </w:r>
      <w:r w:rsidR="00AF7BE6">
        <w:t xml:space="preserve"> </w:t>
      </w:r>
      <w:r>
        <w:t>formative in ‘7’ and ‘8’ is raised to H</w:t>
      </w:r>
      <w:r>
        <w:noBreakHyphen/>
        <w:t>tone (the same formative in ‘9’ is already H).</w:t>
      </w:r>
    </w:p>
    <w:p w14:paraId="3E405961" w14:textId="542E2853" w:rsidR="006661CC" w:rsidRDefault="006B551E">
      <w:r>
        <w:tab/>
        <w:t xml:space="preserve">Examples with /L/-melody noun </w:t>
      </w:r>
      <w:r w:rsidR="006661CC" w:rsidRPr="000154F2">
        <w:rPr>
          <w:rFonts w:ascii="Doulos SIL" w:hAnsi="Doulos SIL"/>
          <w:i/>
          <w:color w:val="0000FF"/>
        </w:rPr>
        <w:t>kùgù</w:t>
      </w:r>
      <w:r>
        <w:t xml:space="preserve"> ‘stone’ (</w:t>
      </w:r>
      <w:r w:rsidR="006661CC">
        <w:t xml:space="preserve">suffixed singular </w:t>
      </w:r>
      <w:r w:rsidR="006661CC" w:rsidRPr="000154F2">
        <w:rPr>
          <w:rFonts w:ascii="Doulos SIL" w:hAnsi="Doulos SIL"/>
          <w:i/>
          <w:color w:val="0000FF"/>
        </w:rPr>
        <w:t>kùgù</w:t>
      </w:r>
      <w:r w:rsidR="006661CC" w:rsidRPr="000154F2">
        <w:rPr>
          <w:rFonts w:ascii="Doulos SIL" w:hAnsi="Doulos SIL"/>
          <w:i/>
          <w:color w:val="0000FF"/>
        </w:rPr>
        <w:noBreakHyphen/>
        <w:t>rá</w:t>
      </w:r>
      <w:r w:rsidR="006661CC">
        <w:t xml:space="preserve"> ) are in (xx2). </w:t>
      </w:r>
    </w:p>
    <w:p w14:paraId="6F988958" w14:textId="77777777" w:rsidR="006661CC" w:rsidRDefault="006661CC"/>
    <w:p w14:paraId="73A03FAB" w14:textId="3B1C4B03" w:rsidR="006661CC" w:rsidRPr="002D209A" w:rsidRDefault="006661CC" w:rsidP="006661CC">
      <w:pPr>
        <w:pStyle w:val="example-simple"/>
        <w:tabs>
          <w:tab w:val="clear" w:pos="1080"/>
          <w:tab w:val="left" w:pos="1620"/>
          <w:tab w:val="left" w:pos="3600"/>
          <w:tab w:val="left" w:pos="5040"/>
        </w:tabs>
      </w:pPr>
      <w:r>
        <w:t>(xx2</w:t>
      </w:r>
      <w:r w:rsidRPr="00A21319">
        <w:t>)</w:t>
      </w:r>
      <w:r w:rsidRPr="00A21319">
        <w:tab/>
        <w:t>gloss</w:t>
      </w:r>
      <w:r w:rsidRPr="00A21319">
        <w:tab/>
      </w:r>
      <w:r>
        <w:t>‘stone’</w:t>
      </w:r>
      <w:r>
        <w:tab/>
        <w:t>tone change</w:t>
      </w:r>
    </w:p>
    <w:p w14:paraId="65B78A37" w14:textId="77777777" w:rsidR="006661CC" w:rsidRPr="002D209A" w:rsidRDefault="006661CC" w:rsidP="006661CC">
      <w:pPr>
        <w:pStyle w:val="example-simple"/>
        <w:tabs>
          <w:tab w:val="clear" w:pos="1080"/>
          <w:tab w:val="left" w:pos="1620"/>
          <w:tab w:val="left" w:pos="3600"/>
          <w:tab w:val="left" w:pos="5040"/>
        </w:tabs>
      </w:pPr>
    </w:p>
    <w:p w14:paraId="4D3E4D00" w14:textId="47769884" w:rsidR="006661CC" w:rsidRPr="00986631" w:rsidRDefault="006661CC" w:rsidP="006661CC">
      <w:pPr>
        <w:pStyle w:val="example-simple"/>
        <w:tabs>
          <w:tab w:val="clear" w:pos="1080"/>
          <w:tab w:val="left" w:pos="1620"/>
          <w:tab w:val="left" w:pos="3600"/>
          <w:tab w:val="left" w:pos="5040"/>
        </w:tabs>
        <w:rPr>
          <w:rFonts w:ascii="Doulos SIL" w:hAnsi="Doulos SIL"/>
          <w:i/>
          <w:color w:val="0000FF"/>
        </w:rPr>
      </w:pPr>
      <w:r w:rsidRPr="00925795">
        <w:tab/>
        <w:t>‘2’</w:t>
      </w:r>
      <w:r w:rsidRPr="00925795">
        <w:tab/>
      </w:r>
      <w:r w:rsidRPr="006661CC">
        <w:rPr>
          <w:rFonts w:ascii="Doulos SIL" w:hAnsi="Doulos SIL"/>
          <w:i/>
          <w:color w:val="0000FF"/>
        </w:rPr>
        <w:t>kùgù</w:t>
      </w:r>
      <w:r w:rsidRPr="000154F2">
        <w:rPr>
          <w:rFonts w:ascii="Doulos SIL" w:hAnsi="Doulos SIL"/>
          <w:i/>
          <w:color w:val="0000FF"/>
        </w:rPr>
        <w:t xml:space="preserve"> </w:t>
      </w:r>
      <w:r>
        <w:rPr>
          <w:rFonts w:ascii="Doulos SIL" w:hAnsi="Doulos SIL"/>
          <w:i/>
          <w:color w:val="0000FF"/>
        </w:rPr>
        <w:t>flā</w:t>
      </w:r>
      <w:r w:rsidRPr="00403EE1">
        <w:tab/>
      </w:r>
    </w:p>
    <w:p w14:paraId="6A1CDDDA" w14:textId="2BC5E568" w:rsidR="006661CC" w:rsidRPr="00925795" w:rsidRDefault="006661CC" w:rsidP="006661CC">
      <w:pPr>
        <w:pStyle w:val="example-simple"/>
        <w:tabs>
          <w:tab w:val="clear" w:pos="1080"/>
          <w:tab w:val="left" w:pos="1620"/>
          <w:tab w:val="left" w:pos="3600"/>
          <w:tab w:val="left" w:pos="5040"/>
        </w:tabs>
      </w:pPr>
      <w:r w:rsidRPr="00925795">
        <w:tab/>
        <w:t>‘3’</w:t>
      </w:r>
      <w:r w:rsidRPr="00925795">
        <w:tab/>
      </w:r>
      <w:r w:rsidRPr="006661CC">
        <w:rPr>
          <w:rFonts w:ascii="Doulos SIL" w:hAnsi="Doulos SIL"/>
          <w:i/>
          <w:color w:val="0000FF"/>
        </w:rPr>
        <w:t>kùgù</w:t>
      </w:r>
      <w:r w:rsidRPr="000154F2">
        <w:rPr>
          <w:rFonts w:ascii="Doulos SIL" w:hAnsi="Doulos SIL"/>
          <w:i/>
          <w:color w:val="0000FF"/>
        </w:rPr>
        <w:t xml:space="preserve"> </w:t>
      </w:r>
      <w:r>
        <w:rPr>
          <w:rFonts w:ascii="Doulos SIL" w:hAnsi="Doulos SIL"/>
          <w:i/>
          <w:color w:val="0000FF"/>
        </w:rPr>
        <w:t>sīgbō</w:t>
      </w:r>
      <w:r w:rsidRPr="00403EE1">
        <w:tab/>
      </w:r>
    </w:p>
    <w:p w14:paraId="7077E0C4" w14:textId="372E94BF" w:rsidR="006661CC" w:rsidRPr="00925795" w:rsidRDefault="006661CC" w:rsidP="006661CC">
      <w:pPr>
        <w:pStyle w:val="example-simple"/>
        <w:tabs>
          <w:tab w:val="clear" w:pos="1080"/>
          <w:tab w:val="left" w:pos="1620"/>
          <w:tab w:val="left" w:pos="3600"/>
          <w:tab w:val="left" w:pos="5040"/>
        </w:tabs>
      </w:pPr>
      <w:r w:rsidRPr="00925795">
        <w:tab/>
        <w:t>‘4’</w:t>
      </w:r>
      <w:r w:rsidRPr="00925795">
        <w:tab/>
      </w:r>
      <w:r w:rsidRPr="006661CC">
        <w:rPr>
          <w:rFonts w:ascii="Doulos SIL" w:hAnsi="Doulos SIL"/>
          <w:i/>
          <w:color w:val="0000FF"/>
        </w:rPr>
        <w:t>kùgù</w:t>
      </w:r>
      <w:r w:rsidRPr="000154F2">
        <w:rPr>
          <w:rFonts w:ascii="Doulos SIL" w:hAnsi="Doulos SIL"/>
          <w:i/>
          <w:color w:val="0000FF"/>
        </w:rPr>
        <w:t xml:space="preserve"> </w:t>
      </w:r>
      <w:r w:rsidR="00C425D6">
        <w:rPr>
          <w:rFonts w:ascii="Doulos SIL" w:hAnsi="Doulos SIL"/>
          <w:i/>
          <w:color w:val="0000FF"/>
        </w:rPr>
        <w:t>nāānī</w:t>
      </w:r>
      <w:r w:rsidRPr="00403EE1">
        <w:tab/>
      </w:r>
    </w:p>
    <w:p w14:paraId="41F6A09C" w14:textId="000E8951" w:rsidR="006661CC" w:rsidRPr="00925795" w:rsidRDefault="006661CC" w:rsidP="006661CC">
      <w:pPr>
        <w:pStyle w:val="example-simple"/>
        <w:tabs>
          <w:tab w:val="clear" w:pos="1080"/>
          <w:tab w:val="left" w:pos="1620"/>
          <w:tab w:val="left" w:pos="3600"/>
          <w:tab w:val="left" w:pos="5040"/>
        </w:tabs>
      </w:pPr>
      <w:r w:rsidRPr="00925795">
        <w:tab/>
        <w:t>‘5’</w:t>
      </w:r>
      <w:r w:rsidRPr="00925795">
        <w:tab/>
      </w:r>
      <w:r w:rsidRPr="006661CC">
        <w:rPr>
          <w:rFonts w:ascii="Doulos SIL" w:hAnsi="Doulos SIL"/>
          <w:i/>
          <w:color w:val="0000FF"/>
        </w:rPr>
        <w:t>kùgù</w:t>
      </w:r>
      <w:r w:rsidRPr="000154F2">
        <w:rPr>
          <w:rFonts w:ascii="Doulos SIL" w:hAnsi="Doulos SIL"/>
          <w:i/>
          <w:color w:val="0000FF"/>
        </w:rPr>
        <w:t xml:space="preserve"> </w:t>
      </w:r>
      <w:r w:rsidRPr="00986631">
        <w:rPr>
          <w:rFonts w:ascii="Doulos SIL" w:hAnsi="Doulos SIL"/>
          <w:i/>
          <w:color w:val="0000FF"/>
        </w:rPr>
        <w:t>sóóló</w:t>
      </w:r>
      <w:r w:rsidRPr="00403EE1">
        <w:tab/>
      </w:r>
    </w:p>
    <w:p w14:paraId="2D7C5F9C" w14:textId="34C3CD1A" w:rsidR="006661CC" w:rsidRPr="00925795" w:rsidRDefault="006661CC" w:rsidP="006661CC">
      <w:pPr>
        <w:pStyle w:val="example-simple"/>
        <w:tabs>
          <w:tab w:val="clear" w:pos="1080"/>
          <w:tab w:val="left" w:pos="1620"/>
          <w:tab w:val="left" w:pos="3600"/>
          <w:tab w:val="left" w:pos="5040"/>
        </w:tabs>
      </w:pPr>
      <w:r w:rsidRPr="00925795">
        <w:tab/>
        <w:t>‘6’</w:t>
      </w:r>
      <w:r w:rsidRPr="00925795">
        <w:tab/>
      </w:r>
      <w:r w:rsidRPr="006661CC">
        <w:rPr>
          <w:rFonts w:ascii="Doulos SIL" w:hAnsi="Doulos SIL"/>
          <w:i/>
          <w:color w:val="0000FF"/>
        </w:rPr>
        <w:t>kùgù</w:t>
      </w:r>
      <w:r w:rsidRPr="000154F2">
        <w:rPr>
          <w:rFonts w:ascii="Doulos SIL" w:hAnsi="Doulos SIL"/>
          <w:i/>
          <w:color w:val="0000FF"/>
        </w:rPr>
        <w:t xml:space="preserve"> </w:t>
      </w:r>
      <w:r w:rsidR="006B551E">
        <w:rPr>
          <w:rFonts w:ascii="Doulos SIL" w:hAnsi="Doulos SIL"/>
          <w:i/>
          <w:color w:val="0000FF"/>
        </w:rPr>
        <w:t>mī-īlō</w:t>
      </w:r>
      <w:r w:rsidRPr="00403EE1">
        <w:tab/>
      </w:r>
    </w:p>
    <w:p w14:paraId="176C9C78" w14:textId="5A711FA4" w:rsidR="006661CC" w:rsidRPr="00925795" w:rsidRDefault="006661CC" w:rsidP="006661CC">
      <w:pPr>
        <w:pStyle w:val="example-simple"/>
        <w:tabs>
          <w:tab w:val="clear" w:pos="1080"/>
          <w:tab w:val="left" w:pos="1620"/>
          <w:tab w:val="left" w:pos="3600"/>
          <w:tab w:val="left" w:pos="5040"/>
        </w:tabs>
      </w:pPr>
      <w:r w:rsidRPr="00925795">
        <w:tab/>
        <w:t>‘7’</w:t>
      </w:r>
      <w:r w:rsidRPr="00925795">
        <w:tab/>
      </w:r>
      <w:r w:rsidRPr="006661CC">
        <w:rPr>
          <w:rFonts w:ascii="Doulos SIL" w:hAnsi="Doulos SIL"/>
          <w:i/>
          <w:color w:val="0000FF"/>
        </w:rPr>
        <w:t>kùgù</w:t>
      </w:r>
      <w:r w:rsidRPr="000154F2">
        <w:rPr>
          <w:rFonts w:ascii="Doulos SIL" w:hAnsi="Doulos SIL"/>
          <w:i/>
          <w:color w:val="0000FF"/>
        </w:rPr>
        <w:t xml:space="preserve"> </w:t>
      </w:r>
      <w:r>
        <w:rPr>
          <w:rFonts w:ascii="Doulos SIL" w:hAnsi="Doulos SIL"/>
          <w:i/>
          <w:color w:val="0000FF"/>
        </w:rPr>
        <w:t>má</w:t>
      </w:r>
      <w:r w:rsidRPr="00986631">
        <w:rPr>
          <w:rFonts w:ascii="Doulos SIL" w:hAnsi="Doulos SIL"/>
          <w:i/>
          <w:color w:val="0000FF"/>
        </w:rPr>
        <w:t>-</w:t>
      </w:r>
      <w:r>
        <w:rPr>
          <w:rFonts w:ascii="Doulos SIL" w:hAnsi="Doulos SIL"/>
          <w:i/>
          <w:color w:val="0000FF"/>
        </w:rPr>
        <w:t>álā</w:t>
      </w:r>
      <w:r w:rsidRPr="00403EE1">
        <w:tab/>
      </w:r>
      <w:r>
        <w:t>yes</w:t>
      </w:r>
    </w:p>
    <w:p w14:paraId="3CBB754B" w14:textId="40D7C506" w:rsidR="006661CC" w:rsidRPr="00925795" w:rsidRDefault="006661CC" w:rsidP="006661CC">
      <w:pPr>
        <w:pStyle w:val="example-simple"/>
        <w:tabs>
          <w:tab w:val="clear" w:pos="1080"/>
          <w:tab w:val="left" w:pos="1620"/>
          <w:tab w:val="left" w:pos="3600"/>
          <w:tab w:val="left" w:pos="5040"/>
        </w:tabs>
      </w:pPr>
      <w:r w:rsidRPr="00925795">
        <w:tab/>
        <w:t>‘8’</w:t>
      </w:r>
      <w:r w:rsidRPr="00925795">
        <w:tab/>
      </w:r>
      <w:r w:rsidRPr="006661CC">
        <w:rPr>
          <w:rFonts w:ascii="Doulos SIL" w:hAnsi="Doulos SIL"/>
          <w:i/>
          <w:color w:val="0000FF"/>
        </w:rPr>
        <w:t>kùgù</w:t>
      </w:r>
      <w:r w:rsidRPr="000154F2">
        <w:rPr>
          <w:rFonts w:ascii="Doulos SIL" w:hAnsi="Doulos SIL"/>
          <w:i/>
          <w:color w:val="0000FF"/>
        </w:rPr>
        <w:t xml:space="preserve"> </w:t>
      </w:r>
      <w:r>
        <w:rPr>
          <w:rFonts w:ascii="Doulos SIL" w:hAnsi="Doulos SIL"/>
          <w:i/>
          <w:color w:val="0000FF"/>
        </w:rPr>
        <w:t>má</w:t>
      </w:r>
      <w:r w:rsidRPr="00986631">
        <w:rPr>
          <w:rFonts w:ascii="Doulos SIL" w:hAnsi="Doulos SIL"/>
          <w:i/>
          <w:color w:val="0000FF"/>
        </w:rPr>
        <w:t>-</w:t>
      </w:r>
      <w:r>
        <w:rPr>
          <w:rFonts w:ascii="Doulos SIL" w:hAnsi="Doulos SIL"/>
          <w:i/>
          <w:color w:val="0000FF"/>
        </w:rPr>
        <w:t>sīgbō</w:t>
      </w:r>
      <w:r w:rsidRPr="00403EE1">
        <w:tab/>
      </w:r>
      <w:r>
        <w:t>yes</w:t>
      </w:r>
    </w:p>
    <w:p w14:paraId="7E8FA5F1" w14:textId="252CBD7A" w:rsidR="006661CC" w:rsidRPr="00925795" w:rsidRDefault="006661CC" w:rsidP="006661CC">
      <w:pPr>
        <w:pStyle w:val="example-simple"/>
        <w:tabs>
          <w:tab w:val="clear" w:pos="1080"/>
          <w:tab w:val="left" w:pos="1620"/>
          <w:tab w:val="left" w:pos="3600"/>
          <w:tab w:val="left" w:pos="5040"/>
        </w:tabs>
      </w:pPr>
      <w:r w:rsidRPr="00925795">
        <w:tab/>
        <w:t>‘9’</w:t>
      </w:r>
      <w:r w:rsidRPr="00925795">
        <w:tab/>
      </w:r>
      <w:r w:rsidRPr="006661CC">
        <w:rPr>
          <w:rFonts w:ascii="Doulos SIL" w:hAnsi="Doulos SIL"/>
          <w:i/>
          <w:color w:val="0000FF"/>
        </w:rPr>
        <w:t>kùgù</w:t>
      </w:r>
      <w:r w:rsidRPr="000154F2">
        <w:rPr>
          <w:rFonts w:ascii="Doulos SIL" w:hAnsi="Doulos SIL"/>
          <w:i/>
          <w:color w:val="0000FF"/>
        </w:rPr>
        <w:t xml:space="preserve"> </w:t>
      </w:r>
      <w:r w:rsidRPr="00986631">
        <w:rPr>
          <w:rFonts w:ascii="Doulos SIL" w:hAnsi="Doulos SIL"/>
          <w:i/>
          <w:color w:val="0000FF"/>
        </w:rPr>
        <w:t>má-n</w:t>
      </w:r>
      <w:r>
        <w:rPr>
          <w:rFonts w:ascii="Doulos SIL" w:hAnsi="Doulos SIL"/>
          <w:i/>
          <w:color w:val="0000FF"/>
        </w:rPr>
        <w:t>ā</w:t>
      </w:r>
      <w:r w:rsidRPr="00986631">
        <w:rPr>
          <w:rFonts w:ascii="Doulos SIL" w:hAnsi="Doulos SIL"/>
          <w:i/>
          <w:color w:val="0000FF"/>
        </w:rPr>
        <w:t>nì</w:t>
      </w:r>
      <w:r w:rsidRPr="00403EE1">
        <w:tab/>
      </w:r>
    </w:p>
    <w:p w14:paraId="67DE1DBD" w14:textId="406DAB3D" w:rsidR="006661CC" w:rsidRPr="002D209A" w:rsidRDefault="006661CC" w:rsidP="006661CC">
      <w:pPr>
        <w:pStyle w:val="example-simple"/>
        <w:tabs>
          <w:tab w:val="clear" w:pos="1080"/>
          <w:tab w:val="left" w:pos="1620"/>
          <w:tab w:val="left" w:pos="3600"/>
          <w:tab w:val="left" w:pos="5040"/>
        </w:tabs>
      </w:pPr>
      <w:r w:rsidRPr="00925795">
        <w:tab/>
        <w:t>‘10’</w:t>
      </w:r>
      <w:r w:rsidRPr="00925795">
        <w:tab/>
      </w:r>
      <w:r w:rsidRPr="006661CC">
        <w:rPr>
          <w:rFonts w:ascii="Doulos SIL" w:hAnsi="Doulos SIL"/>
          <w:i/>
          <w:color w:val="0000FF"/>
        </w:rPr>
        <w:t>kùgù</w:t>
      </w:r>
      <w:r w:rsidRPr="000154F2">
        <w:rPr>
          <w:rFonts w:ascii="Doulos SIL" w:hAnsi="Doulos SIL"/>
          <w:i/>
          <w:color w:val="0000FF"/>
        </w:rPr>
        <w:t xml:space="preserve"> </w:t>
      </w:r>
      <w:r>
        <w:rPr>
          <w:rFonts w:ascii="Doulos SIL" w:hAnsi="Doulos SIL"/>
          <w:i/>
          <w:color w:val="0000FF"/>
        </w:rPr>
        <w:t>tāā</w:t>
      </w:r>
      <w:r w:rsidRPr="00403EE1">
        <w:tab/>
      </w:r>
    </w:p>
    <w:p w14:paraId="45B1BFA5" w14:textId="77777777" w:rsidR="006661CC" w:rsidRDefault="006661CC"/>
    <w:p w14:paraId="4F11FBE0" w14:textId="04C0383F" w:rsidR="006661CC" w:rsidRDefault="006661CC">
      <w:r>
        <w:t xml:space="preserve">Combinations with /M/-melody noun </w:t>
      </w:r>
      <w:r w:rsidRPr="000154F2">
        <w:rPr>
          <w:rFonts w:ascii="Doulos SIL" w:hAnsi="Doulos SIL"/>
          <w:i/>
          <w:color w:val="0000FF"/>
        </w:rPr>
        <w:t>gbāā</w:t>
      </w:r>
      <w:r>
        <w:t xml:space="preserve"> ‘stick’ (suffixed </w:t>
      </w:r>
      <w:r w:rsidRPr="000154F2">
        <w:rPr>
          <w:rFonts w:ascii="Doulos SIL" w:hAnsi="Doulos SIL"/>
          <w:i/>
          <w:color w:val="0000FF"/>
        </w:rPr>
        <w:t>gbāā-rā</w:t>
      </w:r>
      <w:r>
        <w:t> ) are in (xx3).</w:t>
      </w:r>
    </w:p>
    <w:p w14:paraId="0D7A1CE2" w14:textId="77777777" w:rsidR="006661CC" w:rsidRDefault="006661CC"/>
    <w:p w14:paraId="4958D0BB" w14:textId="2C7068FE" w:rsidR="006661CC" w:rsidRPr="002D209A" w:rsidRDefault="006661CC" w:rsidP="006661CC">
      <w:pPr>
        <w:pStyle w:val="example-simple"/>
        <w:tabs>
          <w:tab w:val="clear" w:pos="1080"/>
          <w:tab w:val="left" w:pos="1620"/>
          <w:tab w:val="left" w:pos="3600"/>
          <w:tab w:val="left" w:pos="5040"/>
        </w:tabs>
      </w:pPr>
      <w:r>
        <w:t>(xx3</w:t>
      </w:r>
      <w:r w:rsidRPr="00A21319">
        <w:t>)</w:t>
      </w:r>
      <w:r w:rsidRPr="00A21319">
        <w:tab/>
        <w:t>gloss</w:t>
      </w:r>
      <w:r w:rsidRPr="00A21319">
        <w:tab/>
      </w:r>
      <w:r>
        <w:t>‘</w:t>
      </w:r>
      <w:r w:rsidR="002919CD">
        <w:t>stick’</w:t>
      </w:r>
      <w:r>
        <w:tab/>
      </w:r>
      <w:r w:rsidR="002919CD">
        <w:t>tone change</w:t>
      </w:r>
    </w:p>
    <w:p w14:paraId="6F4C7D7B" w14:textId="04C6CFE0" w:rsidR="006661CC" w:rsidRPr="001339B0" w:rsidRDefault="001339B0" w:rsidP="006661CC">
      <w:pPr>
        <w:pStyle w:val="example-simple"/>
        <w:tabs>
          <w:tab w:val="clear" w:pos="1080"/>
          <w:tab w:val="left" w:pos="1620"/>
          <w:tab w:val="left" w:pos="3600"/>
          <w:tab w:val="left" w:pos="5040"/>
        </w:tabs>
        <w:rPr>
          <w:color w:val="FF0000"/>
        </w:rPr>
      </w:pPr>
      <w:r w:rsidRPr="001339B0">
        <w:rPr>
          <w:color w:val="FF0000"/>
          <w:highlight w:val="yellow"/>
        </w:rPr>
        <w:t>verify</w:t>
      </w:r>
      <w:r w:rsidRPr="001339B0">
        <w:rPr>
          <w:color w:val="FF0000"/>
        </w:rPr>
        <w:tab/>
      </w:r>
    </w:p>
    <w:p w14:paraId="7B0B8A55" w14:textId="77777777" w:rsidR="001339B0" w:rsidRPr="002D209A" w:rsidRDefault="001339B0" w:rsidP="006661CC">
      <w:pPr>
        <w:pStyle w:val="example-simple"/>
        <w:tabs>
          <w:tab w:val="clear" w:pos="1080"/>
          <w:tab w:val="left" w:pos="1620"/>
          <w:tab w:val="left" w:pos="3600"/>
          <w:tab w:val="left" w:pos="5040"/>
        </w:tabs>
      </w:pPr>
    </w:p>
    <w:p w14:paraId="6476D8EF" w14:textId="09CDC88E" w:rsidR="006661CC" w:rsidRPr="00986631" w:rsidRDefault="006661CC" w:rsidP="006661CC">
      <w:pPr>
        <w:pStyle w:val="example-simple"/>
        <w:tabs>
          <w:tab w:val="clear" w:pos="1080"/>
          <w:tab w:val="left" w:pos="1620"/>
          <w:tab w:val="left" w:pos="3600"/>
          <w:tab w:val="left" w:pos="5040"/>
        </w:tabs>
        <w:rPr>
          <w:rFonts w:ascii="Doulos SIL" w:hAnsi="Doulos SIL"/>
          <w:i/>
          <w:color w:val="0000FF"/>
        </w:rPr>
      </w:pPr>
      <w:r w:rsidRPr="00925795">
        <w:tab/>
        <w:t>‘2’</w:t>
      </w:r>
      <w:r w:rsidRPr="00925795">
        <w:tab/>
      </w:r>
      <w:r w:rsidRPr="006661CC">
        <w:rPr>
          <w:rFonts w:ascii="Doulos SIL" w:hAnsi="Doulos SIL"/>
          <w:i/>
          <w:color w:val="0000FF"/>
        </w:rPr>
        <w:t xml:space="preserve">gbāā </w:t>
      </w:r>
      <w:r>
        <w:rPr>
          <w:rFonts w:ascii="Doulos SIL" w:hAnsi="Doulos SIL"/>
          <w:i/>
          <w:color w:val="0000FF"/>
        </w:rPr>
        <w:t>flā</w:t>
      </w:r>
      <w:r w:rsidRPr="00403EE1">
        <w:tab/>
      </w:r>
    </w:p>
    <w:p w14:paraId="3E6D2F67" w14:textId="36939F3E" w:rsidR="006661CC" w:rsidRPr="00925795" w:rsidRDefault="006661CC" w:rsidP="006661CC">
      <w:pPr>
        <w:pStyle w:val="example-simple"/>
        <w:tabs>
          <w:tab w:val="clear" w:pos="1080"/>
          <w:tab w:val="left" w:pos="1620"/>
          <w:tab w:val="left" w:pos="3600"/>
          <w:tab w:val="left" w:pos="5040"/>
        </w:tabs>
      </w:pPr>
      <w:r w:rsidRPr="00925795">
        <w:tab/>
        <w:t>‘3’</w:t>
      </w:r>
      <w:r w:rsidRPr="00925795">
        <w:tab/>
      </w:r>
      <w:r w:rsidRPr="006661CC">
        <w:rPr>
          <w:rFonts w:ascii="Doulos SIL" w:hAnsi="Doulos SIL"/>
          <w:i/>
          <w:color w:val="0000FF"/>
        </w:rPr>
        <w:t>gbāā</w:t>
      </w:r>
      <w:r w:rsidRPr="000154F2">
        <w:rPr>
          <w:rFonts w:ascii="Doulos SIL" w:hAnsi="Doulos SIL"/>
          <w:i/>
          <w:color w:val="0000FF"/>
        </w:rPr>
        <w:t xml:space="preserve"> </w:t>
      </w:r>
      <w:r>
        <w:rPr>
          <w:rFonts w:ascii="Doulos SIL" w:hAnsi="Doulos SIL"/>
          <w:i/>
          <w:color w:val="0000FF"/>
        </w:rPr>
        <w:t>sīgbō</w:t>
      </w:r>
      <w:r w:rsidRPr="00403EE1">
        <w:tab/>
      </w:r>
    </w:p>
    <w:p w14:paraId="7DC04F71" w14:textId="0D64C9AF" w:rsidR="006661CC" w:rsidRPr="00925795" w:rsidRDefault="006661CC" w:rsidP="006661CC">
      <w:pPr>
        <w:pStyle w:val="example-simple"/>
        <w:tabs>
          <w:tab w:val="clear" w:pos="1080"/>
          <w:tab w:val="left" w:pos="1620"/>
          <w:tab w:val="left" w:pos="3600"/>
          <w:tab w:val="left" w:pos="5040"/>
        </w:tabs>
      </w:pPr>
      <w:r w:rsidRPr="00925795">
        <w:tab/>
        <w:t>‘4’</w:t>
      </w:r>
      <w:r w:rsidRPr="00925795">
        <w:tab/>
      </w:r>
      <w:r w:rsidRPr="006661CC">
        <w:rPr>
          <w:rFonts w:ascii="Doulos SIL" w:hAnsi="Doulos SIL"/>
          <w:i/>
          <w:color w:val="0000FF"/>
        </w:rPr>
        <w:t>gbāā</w:t>
      </w:r>
      <w:r w:rsidRPr="000154F2">
        <w:rPr>
          <w:rFonts w:ascii="Doulos SIL" w:hAnsi="Doulos SIL"/>
          <w:i/>
          <w:color w:val="0000FF"/>
        </w:rPr>
        <w:t xml:space="preserve"> </w:t>
      </w:r>
      <w:r w:rsidR="00C425D6">
        <w:rPr>
          <w:rFonts w:ascii="Doulos SIL" w:hAnsi="Doulos SIL"/>
          <w:i/>
          <w:color w:val="0000FF"/>
        </w:rPr>
        <w:t>nāānī</w:t>
      </w:r>
      <w:r w:rsidRPr="00403EE1">
        <w:tab/>
      </w:r>
    </w:p>
    <w:p w14:paraId="55B497C3" w14:textId="300B4C04" w:rsidR="006661CC" w:rsidRPr="00925795" w:rsidRDefault="006661CC" w:rsidP="006661CC">
      <w:pPr>
        <w:pStyle w:val="example-simple"/>
        <w:tabs>
          <w:tab w:val="clear" w:pos="1080"/>
          <w:tab w:val="left" w:pos="1620"/>
          <w:tab w:val="left" w:pos="3600"/>
          <w:tab w:val="left" w:pos="5040"/>
        </w:tabs>
      </w:pPr>
      <w:r w:rsidRPr="00925795">
        <w:tab/>
        <w:t>‘5’</w:t>
      </w:r>
      <w:r w:rsidRPr="00925795">
        <w:tab/>
      </w:r>
      <w:r w:rsidRPr="006661CC">
        <w:rPr>
          <w:rFonts w:ascii="Doulos SIL" w:hAnsi="Doulos SIL"/>
          <w:i/>
          <w:color w:val="0000FF"/>
        </w:rPr>
        <w:t>gbāā</w:t>
      </w:r>
      <w:r w:rsidRPr="000154F2">
        <w:rPr>
          <w:rFonts w:ascii="Doulos SIL" w:hAnsi="Doulos SIL"/>
          <w:i/>
          <w:color w:val="0000FF"/>
        </w:rPr>
        <w:t xml:space="preserve"> </w:t>
      </w:r>
      <w:r>
        <w:rPr>
          <w:rFonts w:ascii="Doulos SIL" w:hAnsi="Doulos SIL"/>
          <w:i/>
          <w:color w:val="0000FF"/>
        </w:rPr>
        <w:t>sōōlō</w:t>
      </w:r>
      <w:r w:rsidRPr="00403EE1">
        <w:tab/>
      </w:r>
    </w:p>
    <w:p w14:paraId="0C2EFB78" w14:textId="3C6FF092" w:rsidR="006661CC" w:rsidRPr="00925795" w:rsidRDefault="006661CC" w:rsidP="006661CC">
      <w:pPr>
        <w:pStyle w:val="example-simple"/>
        <w:tabs>
          <w:tab w:val="clear" w:pos="1080"/>
          <w:tab w:val="left" w:pos="1620"/>
          <w:tab w:val="left" w:pos="3600"/>
          <w:tab w:val="left" w:pos="5040"/>
        </w:tabs>
      </w:pPr>
      <w:r w:rsidRPr="00925795">
        <w:tab/>
        <w:t>‘6’</w:t>
      </w:r>
      <w:r w:rsidRPr="00925795">
        <w:tab/>
      </w:r>
      <w:r w:rsidRPr="006661CC">
        <w:rPr>
          <w:rFonts w:ascii="Doulos SIL" w:hAnsi="Doulos SIL"/>
          <w:i/>
          <w:color w:val="0000FF"/>
        </w:rPr>
        <w:t>gbāā</w:t>
      </w:r>
      <w:r w:rsidRPr="000154F2">
        <w:rPr>
          <w:rFonts w:ascii="Doulos SIL" w:hAnsi="Doulos SIL"/>
          <w:i/>
          <w:color w:val="0000FF"/>
        </w:rPr>
        <w:t xml:space="preserve"> </w:t>
      </w:r>
      <w:r>
        <w:rPr>
          <w:rFonts w:ascii="Doulos SIL" w:hAnsi="Doulos SIL"/>
          <w:i/>
          <w:color w:val="0000FF"/>
        </w:rPr>
        <w:t>mī-īlō</w:t>
      </w:r>
      <w:r w:rsidRPr="00403EE1">
        <w:tab/>
      </w:r>
    </w:p>
    <w:p w14:paraId="0171E617" w14:textId="188809CD" w:rsidR="006661CC" w:rsidRPr="00925795" w:rsidRDefault="006661CC" w:rsidP="006661CC">
      <w:pPr>
        <w:pStyle w:val="example-simple"/>
        <w:tabs>
          <w:tab w:val="clear" w:pos="1080"/>
          <w:tab w:val="left" w:pos="1620"/>
          <w:tab w:val="left" w:pos="3600"/>
          <w:tab w:val="left" w:pos="5040"/>
        </w:tabs>
      </w:pPr>
      <w:r w:rsidRPr="00925795">
        <w:tab/>
        <w:t>‘7’</w:t>
      </w:r>
      <w:r w:rsidRPr="00925795">
        <w:tab/>
      </w:r>
      <w:r w:rsidRPr="006661CC">
        <w:rPr>
          <w:rFonts w:ascii="Doulos SIL" w:hAnsi="Doulos SIL"/>
          <w:i/>
          <w:color w:val="0000FF"/>
        </w:rPr>
        <w:t>gbāā</w:t>
      </w:r>
      <w:r w:rsidRPr="000154F2">
        <w:rPr>
          <w:rFonts w:ascii="Doulos SIL" w:hAnsi="Doulos SIL"/>
          <w:i/>
          <w:color w:val="0000FF"/>
        </w:rPr>
        <w:t xml:space="preserve"> </w:t>
      </w:r>
      <w:r>
        <w:rPr>
          <w:rFonts w:ascii="Doulos SIL" w:hAnsi="Doulos SIL"/>
          <w:i/>
          <w:color w:val="0000FF"/>
        </w:rPr>
        <w:t>má</w:t>
      </w:r>
      <w:r w:rsidRPr="00986631">
        <w:rPr>
          <w:rFonts w:ascii="Doulos SIL" w:hAnsi="Doulos SIL"/>
          <w:i/>
          <w:color w:val="0000FF"/>
        </w:rPr>
        <w:t>-</w:t>
      </w:r>
      <w:r>
        <w:rPr>
          <w:rFonts w:ascii="Doulos SIL" w:hAnsi="Doulos SIL"/>
          <w:i/>
          <w:color w:val="0000FF"/>
        </w:rPr>
        <w:t>álā</w:t>
      </w:r>
      <w:r w:rsidRPr="00403EE1">
        <w:tab/>
      </w:r>
      <w:r w:rsidR="006B551E">
        <w:t>yes</w:t>
      </w:r>
    </w:p>
    <w:p w14:paraId="0994BC60" w14:textId="35ECB73E" w:rsidR="006661CC" w:rsidRPr="00925795" w:rsidRDefault="006661CC" w:rsidP="006661CC">
      <w:pPr>
        <w:pStyle w:val="example-simple"/>
        <w:tabs>
          <w:tab w:val="clear" w:pos="1080"/>
          <w:tab w:val="left" w:pos="1620"/>
          <w:tab w:val="left" w:pos="3600"/>
          <w:tab w:val="left" w:pos="5040"/>
        </w:tabs>
      </w:pPr>
      <w:r w:rsidRPr="00925795">
        <w:tab/>
        <w:t>‘8’</w:t>
      </w:r>
      <w:r w:rsidRPr="00925795">
        <w:tab/>
      </w:r>
      <w:r w:rsidRPr="006661CC">
        <w:rPr>
          <w:rFonts w:ascii="Doulos SIL" w:hAnsi="Doulos SIL"/>
          <w:i/>
          <w:color w:val="0000FF"/>
        </w:rPr>
        <w:t>gbāā</w:t>
      </w:r>
      <w:r w:rsidRPr="000154F2">
        <w:rPr>
          <w:rFonts w:ascii="Doulos SIL" w:hAnsi="Doulos SIL"/>
          <w:i/>
          <w:color w:val="0000FF"/>
        </w:rPr>
        <w:t xml:space="preserve"> </w:t>
      </w:r>
      <w:r>
        <w:rPr>
          <w:rFonts w:ascii="Doulos SIL" w:hAnsi="Doulos SIL"/>
          <w:i/>
          <w:color w:val="0000FF"/>
        </w:rPr>
        <w:t>má</w:t>
      </w:r>
      <w:r w:rsidRPr="00986631">
        <w:rPr>
          <w:rFonts w:ascii="Doulos SIL" w:hAnsi="Doulos SIL"/>
          <w:i/>
          <w:color w:val="0000FF"/>
        </w:rPr>
        <w:t>-</w:t>
      </w:r>
      <w:r>
        <w:rPr>
          <w:rFonts w:ascii="Doulos SIL" w:hAnsi="Doulos SIL"/>
          <w:i/>
          <w:color w:val="0000FF"/>
        </w:rPr>
        <w:t>sīgbō</w:t>
      </w:r>
      <w:r w:rsidRPr="00403EE1">
        <w:tab/>
      </w:r>
      <w:r w:rsidR="006B551E">
        <w:t>yes</w:t>
      </w:r>
    </w:p>
    <w:p w14:paraId="2A0B754F" w14:textId="56A02B9F" w:rsidR="006661CC" w:rsidRPr="00925795" w:rsidRDefault="006661CC" w:rsidP="006661CC">
      <w:pPr>
        <w:pStyle w:val="example-simple"/>
        <w:tabs>
          <w:tab w:val="clear" w:pos="1080"/>
          <w:tab w:val="left" w:pos="1620"/>
          <w:tab w:val="left" w:pos="3600"/>
          <w:tab w:val="left" w:pos="5040"/>
        </w:tabs>
      </w:pPr>
      <w:r w:rsidRPr="00925795">
        <w:lastRenderedPageBreak/>
        <w:tab/>
        <w:t>‘9’</w:t>
      </w:r>
      <w:r w:rsidRPr="00925795">
        <w:tab/>
      </w:r>
      <w:r w:rsidRPr="006661CC">
        <w:rPr>
          <w:rFonts w:ascii="Doulos SIL" w:hAnsi="Doulos SIL"/>
          <w:i/>
          <w:color w:val="0000FF"/>
        </w:rPr>
        <w:t>gbāā</w:t>
      </w:r>
      <w:r w:rsidRPr="000154F2">
        <w:rPr>
          <w:rFonts w:ascii="Doulos SIL" w:hAnsi="Doulos SIL"/>
          <w:i/>
          <w:color w:val="0000FF"/>
        </w:rPr>
        <w:t xml:space="preserve"> </w:t>
      </w:r>
      <w:r w:rsidRPr="00986631">
        <w:rPr>
          <w:rFonts w:ascii="Doulos SIL" w:hAnsi="Doulos SIL"/>
          <w:i/>
          <w:color w:val="0000FF"/>
        </w:rPr>
        <w:t>má-n</w:t>
      </w:r>
      <w:r>
        <w:rPr>
          <w:rFonts w:ascii="Doulos SIL" w:hAnsi="Doulos SIL"/>
          <w:i/>
          <w:color w:val="0000FF"/>
        </w:rPr>
        <w:t>ā</w:t>
      </w:r>
      <w:r w:rsidRPr="00986631">
        <w:rPr>
          <w:rFonts w:ascii="Doulos SIL" w:hAnsi="Doulos SIL"/>
          <w:i/>
          <w:color w:val="0000FF"/>
        </w:rPr>
        <w:t>nì</w:t>
      </w:r>
      <w:r w:rsidRPr="00403EE1">
        <w:tab/>
      </w:r>
    </w:p>
    <w:p w14:paraId="14A03327" w14:textId="073F0AA5" w:rsidR="006661CC" w:rsidRPr="002D209A" w:rsidRDefault="006661CC" w:rsidP="006661CC">
      <w:pPr>
        <w:pStyle w:val="example-simple"/>
        <w:tabs>
          <w:tab w:val="clear" w:pos="1080"/>
          <w:tab w:val="left" w:pos="1620"/>
          <w:tab w:val="left" w:pos="3600"/>
          <w:tab w:val="left" w:pos="5040"/>
        </w:tabs>
      </w:pPr>
      <w:r w:rsidRPr="00925795">
        <w:tab/>
        <w:t>‘10’</w:t>
      </w:r>
      <w:r w:rsidRPr="00925795">
        <w:tab/>
      </w:r>
      <w:r>
        <w:rPr>
          <w:rFonts w:ascii="Doulos SIL" w:hAnsi="Doulos SIL"/>
          <w:i/>
          <w:color w:val="0000FF"/>
        </w:rPr>
        <w:t>gbāā tāā</w:t>
      </w:r>
      <w:r w:rsidRPr="00403EE1">
        <w:tab/>
      </w:r>
    </w:p>
    <w:p w14:paraId="20B2CDEA" w14:textId="77777777" w:rsidR="006661CC" w:rsidRDefault="006661CC"/>
    <w:p w14:paraId="604C5BB9" w14:textId="09D4501B" w:rsidR="006661CC" w:rsidRDefault="006661CC">
      <w:r>
        <w:t xml:space="preserve">Combinations with /H/-melody noun </w:t>
      </w:r>
      <w:r w:rsidRPr="000154F2">
        <w:rPr>
          <w:rFonts w:ascii="Doulos SIL" w:hAnsi="Doulos SIL"/>
          <w:i/>
          <w:color w:val="0000FF"/>
        </w:rPr>
        <w:t>yíʔé</w:t>
      </w:r>
      <w:r>
        <w:t xml:space="preserve"> ‘fish’ (suffixed </w:t>
      </w:r>
      <w:r w:rsidRPr="000154F2">
        <w:rPr>
          <w:rFonts w:ascii="Doulos SIL" w:hAnsi="Doulos SIL"/>
          <w:i/>
          <w:color w:val="0000FF"/>
        </w:rPr>
        <w:t>yíʔé</w:t>
      </w:r>
      <w:r w:rsidRPr="000154F2">
        <w:rPr>
          <w:rFonts w:ascii="Doulos SIL" w:hAnsi="Doulos SIL"/>
          <w:i/>
          <w:color w:val="0000FF"/>
        </w:rPr>
        <w:noBreakHyphen/>
        <w:t>rá</w:t>
      </w:r>
      <w:r w:rsidR="00C425D6">
        <w:t> </w:t>
      </w:r>
      <w:r>
        <w:t>) are in (xx4)</w:t>
      </w:r>
    </w:p>
    <w:p w14:paraId="6C679FA5" w14:textId="77777777" w:rsidR="006661CC" w:rsidRDefault="006661CC"/>
    <w:p w14:paraId="281910F3" w14:textId="0413B72F" w:rsidR="006661CC" w:rsidRPr="002D209A" w:rsidRDefault="006661CC" w:rsidP="006661CC">
      <w:pPr>
        <w:pStyle w:val="example-simple"/>
        <w:tabs>
          <w:tab w:val="clear" w:pos="1080"/>
          <w:tab w:val="left" w:pos="1620"/>
          <w:tab w:val="left" w:pos="3600"/>
          <w:tab w:val="left" w:pos="5040"/>
        </w:tabs>
      </w:pPr>
      <w:r>
        <w:t>(xx4</w:t>
      </w:r>
      <w:r w:rsidRPr="00A21319">
        <w:t>)</w:t>
      </w:r>
      <w:r w:rsidRPr="00A21319">
        <w:tab/>
        <w:t>gloss</w:t>
      </w:r>
      <w:r w:rsidRPr="00A21319">
        <w:tab/>
      </w:r>
      <w:r>
        <w:t>‘</w:t>
      </w:r>
      <w:r w:rsidR="002919CD">
        <w:t>fish’</w:t>
      </w:r>
      <w:r>
        <w:tab/>
      </w:r>
      <w:r w:rsidR="002919CD">
        <w:t>tone change</w:t>
      </w:r>
    </w:p>
    <w:p w14:paraId="64ABFC70" w14:textId="77777777" w:rsidR="006661CC" w:rsidRPr="002D209A" w:rsidRDefault="006661CC" w:rsidP="006661CC">
      <w:pPr>
        <w:pStyle w:val="example-simple"/>
        <w:tabs>
          <w:tab w:val="clear" w:pos="1080"/>
          <w:tab w:val="left" w:pos="1620"/>
          <w:tab w:val="left" w:pos="3600"/>
          <w:tab w:val="left" w:pos="5040"/>
        </w:tabs>
      </w:pPr>
    </w:p>
    <w:p w14:paraId="35003D70" w14:textId="59B6500C" w:rsidR="006661CC" w:rsidRPr="00986631" w:rsidRDefault="006661CC" w:rsidP="006661CC">
      <w:pPr>
        <w:pStyle w:val="example-simple"/>
        <w:tabs>
          <w:tab w:val="clear" w:pos="1080"/>
          <w:tab w:val="left" w:pos="1620"/>
          <w:tab w:val="left" w:pos="3600"/>
          <w:tab w:val="left" w:pos="5040"/>
        </w:tabs>
        <w:rPr>
          <w:rFonts w:ascii="Doulos SIL" w:hAnsi="Doulos SIL"/>
          <w:i/>
          <w:color w:val="0000FF"/>
        </w:rPr>
      </w:pPr>
      <w:r w:rsidRPr="00925795">
        <w:tab/>
        <w:t>‘2’</w:t>
      </w:r>
      <w:r w:rsidRPr="00925795">
        <w:tab/>
      </w:r>
      <w:r>
        <w:rPr>
          <w:rFonts w:ascii="Doulos SIL" w:hAnsi="Doulos SIL"/>
          <w:i/>
          <w:color w:val="0000FF"/>
        </w:rPr>
        <w:t>yíʔé</w:t>
      </w:r>
      <w:r w:rsidRPr="006661CC">
        <w:rPr>
          <w:rFonts w:ascii="Doulos SIL" w:hAnsi="Doulos SIL"/>
          <w:i/>
          <w:color w:val="0000FF"/>
        </w:rPr>
        <w:t xml:space="preserve"> </w:t>
      </w:r>
      <w:r>
        <w:rPr>
          <w:rFonts w:ascii="Doulos SIL" w:hAnsi="Doulos SIL"/>
          <w:i/>
          <w:color w:val="0000FF"/>
        </w:rPr>
        <w:t>flā</w:t>
      </w:r>
      <w:r w:rsidRPr="00403EE1">
        <w:tab/>
      </w:r>
    </w:p>
    <w:p w14:paraId="6541C8FA" w14:textId="4229BBAB" w:rsidR="006661CC" w:rsidRPr="00925795" w:rsidRDefault="006661CC" w:rsidP="006661CC">
      <w:pPr>
        <w:pStyle w:val="example-simple"/>
        <w:tabs>
          <w:tab w:val="clear" w:pos="1080"/>
          <w:tab w:val="left" w:pos="1620"/>
          <w:tab w:val="left" w:pos="3600"/>
          <w:tab w:val="left" w:pos="5040"/>
        </w:tabs>
      </w:pPr>
      <w:r w:rsidRPr="00925795">
        <w:tab/>
        <w:t>‘3’</w:t>
      </w:r>
      <w:r w:rsidRPr="00925795">
        <w:tab/>
      </w:r>
      <w:r>
        <w:rPr>
          <w:rFonts w:ascii="Doulos SIL" w:hAnsi="Doulos SIL"/>
          <w:i/>
          <w:color w:val="0000FF"/>
        </w:rPr>
        <w:t>yíʔé</w:t>
      </w:r>
      <w:r w:rsidRPr="000154F2">
        <w:rPr>
          <w:rFonts w:ascii="Doulos SIL" w:hAnsi="Doulos SIL"/>
          <w:i/>
          <w:color w:val="0000FF"/>
        </w:rPr>
        <w:t xml:space="preserve"> </w:t>
      </w:r>
      <w:r>
        <w:rPr>
          <w:rFonts w:ascii="Doulos SIL" w:hAnsi="Doulos SIL"/>
          <w:i/>
          <w:color w:val="0000FF"/>
        </w:rPr>
        <w:t>sīgbō</w:t>
      </w:r>
      <w:r w:rsidRPr="00403EE1">
        <w:tab/>
      </w:r>
    </w:p>
    <w:p w14:paraId="27C8101D" w14:textId="71DB6C3D" w:rsidR="006661CC" w:rsidRPr="00925795" w:rsidRDefault="006661CC" w:rsidP="006661CC">
      <w:pPr>
        <w:pStyle w:val="example-simple"/>
        <w:tabs>
          <w:tab w:val="clear" w:pos="1080"/>
          <w:tab w:val="left" w:pos="1620"/>
          <w:tab w:val="left" w:pos="3600"/>
          <w:tab w:val="left" w:pos="5040"/>
        </w:tabs>
      </w:pPr>
      <w:r w:rsidRPr="00925795">
        <w:tab/>
        <w:t>‘4’</w:t>
      </w:r>
      <w:r w:rsidRPr="00925795">
        <w:tab/>
      </w:r>
      <w:r>
        <w:rPr>
          <w:rFonts w:ascii="Doulos SIL" w:hAnsi="Doulos SIL"/>
          <w:i/>
          <w:color w:val="0000FF"/>
        </w:rPr>
        <w:t>yíʔ</w:t>
      </w:r>
      <w:r w:rsidR="00C425D6">
        <w:rPr>
          <w:rFonts w:ascii="Doulos SIL" w:hAnsi="Doulos SIL"/>
          <w:i/>
          <w:color w:val="0000FF"/>
        </w:rPr>
        <w:t>é nāānī</w:t>
      </w:r>
      <w:r w:rsidRPr="00403EE1">
        <w:tab/>
      </w:r>
    </w:p>
    <w:p w14:paraId="411EF496" w14:textId="753973EF" w:rsidR="006661CC" w:rsidRPr="00925795" w:rsidRDefault="006661CC" w:rsidP="006661CC">
      <w:pPr>
        <w:pStyle w:val="example-simple"/>
        <w:tabs>
          <w:tab w:val="clear" w:pos="1080"/>
          <w:tab w:val="left" w:pos="1620"/>
          <w:tab w:val="left" w:pos="3600"/>
          <w:tab w:val="left" w:pos="5040"/>
        </w:tabs>
      </w:pPr>
      <w:r w:rsidRPr="00925795">
        <w:tab/>
        <w:t>‘5’</w:t>
      </w:r>
      <w:r w:rsidRPr="00925795">
        <w:tab/>
      </w:r>
      <w:r>
        <w:rPr>
          <w:rFonts w:ascii="Doulos SIL" w:hAnsi="Doulos SIL"/>
          <w:i/>
          <w:color w:val="0000FF"/>
        </w:rPr>
        <w:t>yíʔé</w:t>
      </w:r>
      <w:r w:rsidRPr="000154F2">
        <w:rPr>
          <w:rFonts w:ascii="Doulos SIL" w:hAnsi="Doulos SIL"/>
          <w:i/>
          <w:color w:val="0000FF"/>
        </w:rPr>
        <w:t xml:space="preserve"> </w:t>
      </w:r>
      <w:r>
        <w:rPr>
          <w:rFonts w:ascii="Doulos SIL" w:hAnsi="Doulos SIL"/>
          <w:i/>
          <w:color w:val="0000FF"/>
        </w:rPr>
        <w:t>sóóló</w:t>
      </w:r>
      <w:r w:rsidRPr="00403EE1">
        <w:tab/>
      </w:r>
    </w:p>
    <w:p w14:paraId="5B9A0657" w14:textId="38218166" w:rsidR="006661CC" w:rsidRPr="00925795" w:rsidRDefault="006661CC" w:rsidP="006661CC">
      <w:pPr>
        <w:pStyle w:val="example-simple"/>
        <w:tabs>
          <w:tab w:val="clear" w:pos="1080"/>
          <w:tab w:val="left" w:pos="1620"/>
          <w:tab w:val="left" w:pos="3600"/>
          <w:tab w:val="left" w:pos="5040"/>
        </w:tabs>
      </w:pPr>
      <w:r w:rsidRPr="00925795">
        <w:tab/>
        <w:t>‘6’</w:t>
      </w:r>
      <w:r w:rsidRPr="00925795">
        <w:tab/>
      </w:r>
      <w:r>
        <w:rPr>
          <w:rFonts w:ascii="Doulos SIL" w:hAnsi="Doulos SIL"/>
          <w:i/>
          <w:color w:val="0000FF"/>
        </w:rPr>
        <w:t>yíʔé</w:t>
      </w:r>
      <w:r w:rsidRPr="000154F2">
        <w:rPr>
          <w:rFonts w:ascii="Doulos SIL" w:hAnsi="Doulos SIL"/>
          <w:i/>
          <w:color w:val="0000FF"/>
        </w:rPr>
        <w:t xml:space="preserve"> </w:t>
      </w:r>
      <w:r>
        <w:rPr>
          <w:rFonts w:ascii="Doulos SIL" w:hAnsi="Doulos SIL"/>
          <w:i/>
          <w:color w:val="0000FF"/>
        </w:rPr>
        <w:t>mī-īlō</w:t>
      </w:r>
      <w:r w:rsidRPr="00403EE1">
        <w:tab/>
      </w:r>
    </w:p>
    <w:p w14:paraId="3EF22E5E" w14:textId="39DAC11C" w:rsidR="006661CC" w:rsidRPr="00925795" w:rsidRDefault="006661CC" w:rsidP="006661CC">
      <w:pPr>
        <w:pStyle w:val="example-simple"/>
        <w:tabs>
          <w:tab w:val="clear" w:pos="1080"/>
          <w:tab w:val="left" w:pos="1620"/>
          <w:tab w:val="left" w:pos="3600"/>
          <w:tab w:val="left" w:pos="5040"/>
        </w:tabs>
      </w:pPr>
      <w:r w:rsidRPr="00925795">
        <w:tab/>
        <w:t>‘7’</w:t>
      </w:r>
      <w:r w:rsidRPr="00925795">
        <w:tab/>
      </w:r>
      <w:r>
        <w:rPr>
          <w:rFonts w:ascii="Doulos SIL" w:hAnsi="Doulos SIL"/>
          <w:i/>
          <w:color w:val="0000FF"/>
        </w:rPr>
        <w:t>yíʔé</w:t>
      </w:r>
      <w:r w:rsidRPr="000154F2">
        <w:rPr>
          <w:rFonts w:ascii="Doulos SIL" w:hAnsi="Doulos SIL"/>
          <w:i/>
          <w:color w:val="0000FF"/>
        </w:rPr>
        <w:t xml:space="preserve"> </w:t>
      </w:r>
      <w:r>
        <w:rPr>
          <w:rFonts w:ascii="Doulos SIL" w:hAnsi="Doulos SIL"/>
          <w:i/>
          <w:color w:val="0000FF"/>
        </w:rPr>
        <w:t>má</w:t>
      </w:r>
      <w:r w:rsidRPr="00986631">
        <w:rPr>
          <w:rFonts w:ascii="Doulos SIL" w:hAnsi="Doulos SIL"/>
          <w:i/>
          <w:color w:val="0000FF"/>
        </w:rPr>
        <w:t>-</w:t>
      </w:r>
      <w:r>
        <w:rPr>
          <w:rFonts w:ascii="Doulos SIL" w:hAnsi="Doulos SIL"/>
          <w:i/>
          <w:color w:val="0000FF"/>
        </w:rPr>
        <w:t>álā</w:t>
      </w:r>
      <w:r w:rsidRPr="00403EE1">
        <w:tab/>
      </w:r>
      <w:r w:rsidR="006B551E">
        <w:t>yes</w:t>
      </w:r>
    </w:p>
    <w:p w14:paraId="6BE9A22A" w14:textId="182F2531" w:rsidR="006661CC" w:rsidRPr="00925795" w:rsidRDefault="006661CC" w:rsidP="006661CC">
      <w:pPr>
        <w:pStyle w:val="example-simple"/>
        <w:tabs>
          <w:tab w:val="clear" w:pos="1080"/>
          <w:tab w:val="left" w:pos="1620"/>
          <w:tab w:val="left" w:pos="3600"/>
          <w:tab w:val="left" w:pos="5040"/>
        </w:tabs>
      </w:pPr>
      <w:r w:rsidRPr="00925795">
        <w:tab/>
        <w:t>‘8’</w:t>
      </w:r>
      <w:r w:rsidRPr="00925795">
        <w:tab/>
      </w:r>
      <w:r>
        <w:rPr>
          <w:rFonts w:ascii="Doulos SIL" w:hAnsi="Doulos SIL"/>
          <w:i/>
          <w:color w:val="0000FF"/>
        </w:rPr>
        <w:t>yíʔé</w:t>
      </w:r>
      <w:r w:rsidRPr="000154F2">
        <w:rPr>
          <w:rFonts w:ascii="Doulos SIL" w:hAnsi="Doulos SIL"/>
          <w:i/>
          <w:color w:val="0000FF"/>
        </w:rPr>
        <w:t xml:space="preserve"> </w:t>
      </w:r>
      <w:r>
        <w:rPr>
          <w:rFonts w:ascii="Doulos SIL" w:hAnsi="Doulos SIL"/>
          <w:i/>
          <w:color w:val="0000FF"/>
        </w:rPr>
        <w:t>má</w:t>
      </w:r>
      <w:r w:rsidRPr="00986631">
        <w:rPr>
          <w:rFonts w:ascii="Doulos SIL" w:hAnsi="Doulos SIL"/>
          <w:i/>
          <w:color w:val="0000FF"/>
        </w:rPr>
        <w:t>-</w:t>
      </w:r>
      <w:r>
        <w:rPr>
          <w:rFonts w:ascii="Doulos SIL" w:hAnsi="Doulos SIL"/>
          <w:i/>
          <w:color w:val="0000FF"/>
        </w:rPr>
        <w:t>sígbō</w:t>
      </w:r>
      <w:r w:rsidRPr="00403EE1">
        <w:tab/>
      </w:r>
      <w:r w:rsidR="006B551E">
        <w:t>yes</w:t>
      </w:r>
    </w:p>
    <w:p w14:paraId="7CFF132D" w14:textId="5EF7A325" w:rsidR="006661CC" w:rsidRPr="00925795" w:rsidRDefault="006661CC" w:rsidP="006661CC">
      <w:pPr>
        <w:pStyle w:val="example-simple"/>
        <w:tabs>
          <w:tab w:val="clear" w:pos="1080"/>
          <w:tab w:val="left" w:pos="1620"/>
          <w:tab w:val="left" w:pos="3600"/>
          <w:tab w:val="left" w:pos="5040"/>
        </w:tabs>
      </w:pPr>
      <w:r w:rsidRPr="00925795">
        <w:tab/>
        <w:t>‘9’</w:t>
      </w:r>
      <w:r w:rsidRPr="00925795">
        <w:tab/>
      </w:r>
      <w:r>
        <w:rPr>
          <w:rFonts w:ascii="Doulos SIL" w:hAnsi="Doulos SIL"/>
          <w:i/>
          <w:color w:val="0000FF"/>
        </w:rPr>
        <w:t>yíʔé</w:t>
      </w:r>
      <w:r w:rsidRPr="000154F2">
        <w:rPr>
          <w:rFonts w:ascii="Doulos SIL" w:hAnsi="Doulos SIL"/>
          <w:i/>
          <w:color w:val="0000FF"/>
        </w:rPr>
        <w:t xml:space="preserve"> </w:t>
      </w:r>
      <w:r w:rsidRPr="00986631">
        <w:rPr>
          <w:rFonts w:ascii="Doulos SIL" w:hAnsi="Doulos SIL"/>
          <w:i/>
          <w:color w:val="0000FF"/>
        </w:rPr>
        <w:t>má-n</w:t>
      </w:r>
      <w:r>
        <w:rPr>
          <w:rFonts w:ascii="Doulos SIL" w:hAnsi="Doulos SIL"/>
          <w:i/>
          <w:color w:val="0000FF"/>
        </w:rPr>
        <w:t>ā</w:t>
      </w:r>
      <w:r w:rsidRPr="00986631">
        <w:rPr>
          <w:rFonts w:ascii="Doulos SIL" w:hAnsi="Doulos SIL"/>
          <w:i/>
          <w:color w:val="0000FF"/>
        </w:rPr>
        <w:t>nì</w:t>
      </w:r>
      <w:r w:rsidRPr="00403EE1">
        <w:tab/>
      </w:r>
    </w:p>
    <w:p w14:paraId="608F912B" w14:textId="55DA7C2D" w:rsidR="006661CC" w:rsidRPr="002D209A" w:rsidRDefault="006661CC" w:rsidP="006661CC">
      <w:pPr>
        <w:pStyle w:val="example-simple"/>
        <w:tabs>
          <w:tab w:val="clear" w:pos="1080"/>
          <w:tab w:val="left" w:pos="1620"/>
          <w:tab w:val="left" w:pos="3600"/>
          <w:tab w:val="left" w:pos="5040"/>
        </w:tabs>
      </w:pPr>
      <w:r w:rsidRPr="00925795">
        <w:tab/>
        <w:t>‘10’</w:t>
      </w:r>
      <w:r w:rsidRPr="00925795">
        <w:tab/>
      </w:r>
      <w:r>
        <w:rPr>
          <w:rFonts w:ascii="Doulos SIL" w:hAnsi="Doulos SIL"/>
          <w:i/>
          <w:color w:val="0000FF"/>
        </w:rPr>
        <w:t>yíʔé tāā</w:t>
      </w:r>
      <w:r w:rsidRPr="00403EE1">
        <w:tab/>
      </w:r>
    </w:p>
    <w:p w14:paraId="5E647C2B" w14:textId="77777777" w:rsidR="006661CC" w:rsidRDefault="006661CC"/>
    <w:p w14:paraId="7BFDA045" w14:textId="712FB64C" w:rsidR="002919CD" w:rsidRDefault="002919CD">
      <w:r>
        <w:t>When a noun with final floating L-tone is followed by a numeral, the L</w:t>
      </w:r>
      <w:r>
        <w:noBreakHyphen/>
        <w:t xml:space="preserve">tone is realized on the numeral. The exception is ‘9’, the only numeral ‘2’ to ‘10’ that consistently has a falling tone pattern. </w:t>
      </w:r>
      <w:r w:rsidR="007B6EE4">
        <w:t>Floating-Tone Docking with these numerals involves</w:t>
      </w:r>
      <w:r>
        <w:t xml:space="preserve"> more extensive</w:t>
      </w:r>
      <w:r w:rsidR="007B6EE4">
        <w:t xml:space="preserve"> spreading</w:t>
      </w:r>
      <w:r>
        <w:t xml:space="preserve"> than that </w:t>
      </w:r>
      <w:r w:rsidR="007B6EE4">
        <w:t>seen in N-Adj combinations</w:t>
      </w:r>
      <w:r>
        <w:t xml:space="preserve">, since </w:t>
      </w:r>
      <w:r w:rsidR="007B6EE4">
        <w:t xml:space="preserve">here </w:t>
      </w:r>
      <w:r>
        <w:t xml:space="preserve">it wipes out underlying nonlow tones rather than merely pushing them rightward. (xx5) illustrates with </w:t>
      </w:r>
      <w:r w:rsidRPr="000154F2">
        <w:rPr>
          <w:rFonts w:ascii="Doulos SIL" w:hAnsi="Doulos SIL"/>
          <w:i/>
          <w:color w:val="0000FF"/>
        </w:rPr>
        <w:t>ɲáāⁿ</w:t>
      </w:r>
      <w:r>
        <w:t xml:space="preserve"> ‘woman’ (suffixed </w:t>
      </w:r>
      <w:r w:rsidRPr="000154F2">
        <w:rPr>
          <w:rFonts w:ascii="Doulos SIL" w:hAnsi="Doulos SIL"/>
          <w:i/>
          <w:color w:val="0000FF"/>
        </w:rPr>
        <w:t>ɲáā-nà</w:t>
      </w:r>
      <w:r>
        <w:t xml:space="preserve"> ), whose lexical melody is /HM(L)/. </w:t>
      </w:r>
    </w:p>
    <w:p w14:paraId="262A7C64" w14:textId="77777777" w:rsidR="002919CD" w:rsidRPr="002D209A" w:rsidRDefault="002919CD"/>
    <w:p w14:paraId="5F8A4844" w14:textId="1C5C39FB" w:rsidR="002919CD" w:rsidRPr="002D209A" w:rsidRDefault="002919CD" w:rsidP="002919CD">
      <w:pPr>
        <w:pStyle w:val="example-simple"/>
        <w:tabs>
          <w:tab w:val="clear" w:pos="1080"/>
          <w:tab w:val="left" w:pos="1620"/>
          <w:tab w:val="left" w:pos="3600"/>
          <w:tab w:val="left" w:pos="5040"/>
        </w:tabs>
      </w:pPr>
      <w:r>
        <w:t>(xx5</w:t>
      </w:r>
      <w:r w:rsidRPr="00A21319">
        <w:t>)</w:t>
      </w:r>
      <w:r w:rsidRPr="00A21319">
        <w:tab/>
        <w:t>gloss</w:t>
      </w:r>
      <w:r w:rsidRPr="00A21319">
        <w:tab/>
      </w:r>
      <w:r>
        <w:t>‘woman’</w:t>
      </w:r>
      <w:r>
        <w:tab/>
        <w:t>tone change</w:t>
      </w:r>
    </w:p>
    <w:p w14:paraId="570343ED" w14:textId="77777777" w:rsidR="002919CD" w:rsidRPr="002D209A" w:rsidRDefault="002919CD" w:rsidP="002919CD">
      <w:pPr>
        <w:pStyle w:val="example-simple"/>
        <w:tabs>
          <w:tab w:val="clear" w:pos="1080"/>
          <w:tab w:val="left" w:pos="1620"/>
          <w:tab w:val="left" w:pos="3600"/>
          <w:tab w:val="left" w:pos="5040"/>
        </w:tabs>
      </w:pPr>
    </w:p>
    <w:p w14:paraId="3351B22A" w14:textId="714E419D" w:rsidR="002919CD" w:rsidRPr="00986631" w:rsidRDefault="002919CD" w:rsidP="002919CD">
      <w:pPr>
        <w:pStyle w:val="example-simple"/>
        <w:tabs>
          <w:tab w:val="clear" w:pos="1080"/>
          <w:tab w:val="left" w:pos="1620"/>
          <w:tab w:val="left" w:pos="3600"/>
          <w:tab w:val="left" w:pos="5040"/>
        </w:tabs>
        <w:rPr>
          <w:rFonts w:ascii="Doulos SIL" w:hAnsi="Doulos SIL"/>
          <w:i/>
          <w:color w:val="0000FF"/>
        </w:rPr>
      </w:pPr>
      <w:r w:rsidRPr="00925795">
        <w:tab/>
        <w:t>‘2’</w:t>
      </w:r>
      <w:r w:rsidRPr="00925795">
        <w:tab/>
      </w:r>
      <w:r>
        <w:rPr>
          <w:rFonts w:ascii="Doulos SIL" w:hAnsi="Doulos SIL"/>
          <w:i/>
          <w:color w:val="0000FF"/>
        </w:rPr>
        <w:t>ɲááⁿ</w:t>
      </w:r>
      <w:r w:rsidRPr="006661CC">
        <w:rPr>
          <w:rFonts w:ascii="Doulos SIL" w:hAnsi="Doulos SIL"/>
          <w:i/>
          <w:color w:val="0000FF"/>
        </w:rPr>
        <w:t xml:space="preserve"> </w:t>
      </w:r>
      <w:r>
        <w:rPr>
          <w:rFonts w:ascii="Doulos SIL" w:hAnsi="Doulos SIL"/>
          <w:i/>
          <w:color w:val="0000FF"/>
        </w:rPr>
        <w:t>flà</w:t>
      </w:r>
      <w:r w:rsidRPr="00403EE1">
        <w:tab/>
      </w:r>
      <w:r>
        <w:t>yes</w:t>
      </w:r>
    </w:p>
    <w:p w14:paraId="602CD1A5" w14:textId="623812B4" w:rsidR="002919CD" w:rsidRPr="00925795" w:rsidRDefault="002919CD" w:rsidP="002919CD">
      <w:pPr>
        <w:pStyle w:val="example-simple"/>
        <w:tabs>
          <w:tab w:val="clear" w:pos="1080"/>
          <w:tab w:val="left" w:pos="1620"/>
          <w:tab w:val="left" w:pos="3600"/>
          <w:tab w:val="left" w:pos="5040"/>
        </w:tabs>
      </w:pPr>
      <w:r w:rsidRPr="00925795">
        <w:tab/>
        <w:t>‘3’</w:t>
      </w:r>
      <w:r w:rsidRPr="00925795">
        <w:tab/>
      </w:r>
      <w:r>
        <w:rPr>
          <w:rFonts w:ascii="Doulos SIL" w:hAnsi="Doulos SIL"/>
          <w:i/>
          <w:color w:val="0000FF"/>
        </w:rPr>
        <w:t>ɲááⁿ</w:t>
      </w:r>
      <w:r w:rsidRPr="006661CC">
        <w:rPr>
          <w:rFonts w:ascii="Doulos SIL" w:hAnsi="Doulos SIL"/>
          <w:i/>
          <w:color w:val="0000FF"/>
        </w:rPr>
        <w:t xml:space="preserve"> </w:t>
      </w:r>
      <w:r>
        <w:rPr>
          <w:rFonts w:ascii="Doulos SIL" w:hAnsi="Doulos SIL"/>
          <w:i/>
          <w:color w:val="0000FF"/>
        </w:rPr>
        <w:t>sìgbò</w:t>
      </w:r>
      <w:r w:rsidRPr="00403EE1">
        <w:tab/>
      </w:r>
      <w:r>
        <w:t>yes</w:t>
      </w:r>
    </w:p>
    <w:p w14:paraId="32737F5C" w14:textId="1C32682C" w:rsidR="002919CD" w:rsidRPr="00925795" w:rsidRDefault="002919CD" w:rsidP="002919CD">
      <w:pPr>
        <w:pStyle w:val="example-simple"/>
        <w:tabs>
          <w:tab w:val="clear" w:pos="1080"/>
          <w:tab w:val="left" w:pos="1620"/>
          <w:tab w:val="left" w:pos="3600"/>
          <w:tab w:val="left" w:pos="5040"/>
        </w:tabs>
      </w:pPr>
      <w:r w:rsidRPr="00925795">
        <w:tab/>
        <w:t>‘4’</w:t>
      </w:r>
      <w:r w:rsidRPr="00925795">
        <w:tab/>
      </w:r>
      <w:r>
        <w:rPr>
          <w:rFonts w:ascii="Doulos SIL" w:hAnsi="Doulos SIL"/>
          <w:i/>
          <w:color w:val="0000FF"/>
        </w:rPr>
        <w:t>ɲááⁿ</w:t>
      </w:r>
      <w:r w:rsidRPr="006661CC">
        <w:rPr>
          <w:rFonts w:ascii="Doulos SIL" w:hAnsi="Doulos SIL"/>
          <w:i/>
          <w:color w:val="0000FF"/>
        </w:rPr>
        <w:t xml:space="preserve"> </w:t>
      </w:r>
      <w:r>
        <w:rPr>
          <w:rFonts w:ascii="Doulos SIL" w:hAnsi="Doulos SIL"/>
          <w:i/>
          <w:color w:val="0000FF"/>
        </w:rPr>
        <w:t>nàànì</w:t>
      </w:r>
      <w:r w:rsidRPr="00403EE1">
        <w:tab/>
      </w:r>
      <w:r>
        <w:t>yes</w:t>
      </w:r>
    </w:p>
    <w:p w14:paraId="13E9ACCA" w14:textId="54D31F39" w:rsidR="002919CD" w:rsidRPr="00925795" w:rsidRDefault="002919CD" w:rsidP="002919CD">
      <w:pPr>
        <w:pStyle w:val="example-simple"/>
        <w:tabs>
          <w:tab w:val="clear" w:pos="1080"/>
          <w:tab w:val="left" w:pos="1620"/>
          <w:tab w:val="left" w:pos="3600"/>
          <w:tab w:val="left" w:pos="5040"/>
        </w:tabs>
      </w:pPr>
      <w:r w:rsidRPr="00925795">
        <w:tab/>
        <w:t>‘5’</w:t>
      </w:r>
      <w:r w:rsidRPr="00925795">
        <w:tab/>
      </w:r>
      <w:r>
        <w:rPr>
          <w:rFonts w:ascii="Doulos SIL" w:hAnsi="Doulos SIL"/>
          <w:i/>
          <w:color w:val="0000FF"/>
        </w:rPr>
        <w:t>ɲááⁿ</w:t>
      </w:r>
      <w:r w:rsidRPr="006661CC">
        <w:rPr>
          <w:rFonts w:ascii="Doulos SIL" w:hAnsi="Doulos SIL"/>
          <w:i/>
          <w:color w:val="0000FF"/>
        </w:rPr>
        <w:t xml:space="preserve"> </w:t>
      </w:r>
      <w:r>
        <w:rPr>
          <w:rFonts w:ascii="Doulos SIL" w:hAnsi="Doulos SIL"/>
          <w:i/>
          <w:color w:val="0000FF"/>
        </w:rPr>
        <w:t>sòòlò</w:t>
      </w:r>
      <w:r w:rsidRPr="00403EE1">
        <w:tab/>
      </w:r>
      <w:r>
        <w:t>yes</w:t>
      </w:r>
    </w:p>
    <w:p w14:paraId="069675FC" w14:textId="4261B33C" w:rsidR="002919CD" w:rsidRPr="00925795" w:rsidRDefault="002919CD" w:rsidP="002919CD">
      <w:pPr>
        <w:pStyle w:val="example-simple"/>
        <w:tabs>
          <w:tab w:val="clear" w:pos="1080"/>
          <w:tab w:val="left" w:pos="1620"/>
          <w:tab w:val="left" w:pos="3600"/>
          <w:tab w:val="left" w:pos="5040"/>
        </w:tabs>
      </w:pPr>
      <w:r w:rsidRPr="00925795">
        <w:tab/>
        <w:t>‘6’</w:t>
      </w:r>
      <w:r w:rsidRPr="00925795">
        <w:tab/>
      </w:r>
      <w:r>
        <w:rPr>
          <w:rFonts w:ascii="Doulos SIL" w:hAnsi="Doulos SIL"/>
          <w:i/>
          <w:color w:val="0000FF"/>
        </w:rPr>
        <w:t>ɲááⁿ</w:t>
      </w:r>
      <w:r w:rsidRPr="006661CC">
        <w:rPr>
          <w:rFonts w:ascii="Doulos SIL" w:hAnsi="Doulos SIL"/>
          <w:i/>
          <w:color w:val="0000FF"/>
        </w:rPr>
        <w:t xml:space="preserve"> </w:t>
      </w:r>
      <w:r>
        <w:rPr>
          <w:rFonts w:ascii="Doulos SIL" w:hAnsi="Doulos SIL"/>
          <w:i/>
          <w:color w:val="0000FF"/>
        </w:rPr>
        <w:t>mì-ìlò</w:t>
      </w:r>
      <w:r w:rsidRPr="00403EE1">
        <w:tab/>
      </w:r>
      <w:r>
        <w:t>yes</w:t>
      </w:r>
    </w:p>
    <w:p w14:paraId="55390BA7" w14:textId="70AD7CC0" w:rsidR="002919CD" w:rsidRPr="00925795" w:rsidRDefault="002919CD" w:rsidP="002919CD">
      <w:pPr>
        <w:pStyle w:val="example-simple"/>
        <w:tabs>
          <w:tab w:val="clear" w:pos="1080"/>
          <w:tab w:val="left" w:pos="1620"/>
          <w:tab w:val="left" w:pos="3600"/>
          <w:tab w:val="left" w:pos="5040"/>
        </w:tabs>
      </w:pPr>
      <w:r w:rsidRPr="00925795">
        <w:tab/>
        <w:t>‘7’</w:t>
      </w:r>
      <w:r w:rsidRPr="00925795">
        <w:tab/>
      </w:r>
      <w:r>
        <w:rPr>
          <w:rFonts w:ascii="Doulos SIL" w:hAnsi="Doulos SIL"/>
          <w:i/>
          <w:color w:val="0000FF"/>
        </w:rPr>
        <w:t>ɲááⁿ</w:t>
      </w:r>
      <w:r w:rsidRPr="006661CC">
        <w:rPr>
          <w:rFonts w:ascii="Doulos SIL" w:hAnsi="Doulos SIL"/>
          <w:i/>
          <w:color w:val="0000FF"/>
        </w:rPr>
        <w:t xml:space="preserve"> </w:t>
      </w:r>
      <w:r>
        <w:rPr>
          <w:rFonts w:ascii="Doulos SIL" w:hAnsi="Doulos SIL"/>
          <w:i/>
          <w:color w:val="0000FF"/>
        </w:rPr>
        <w:t>mà-àlà</w:t>
      </w:r>
      <w:r w:rsidRPr="00403EE1">
        <w:tab/>
      </w:r>
      <w:r>
        <w:t>yes</w:t>
      </w:r>
    </w:p>
    <w:p w14:paraId="0880EDF9" w14:textId="3DC5CABB" w:rsidR="002919CD" w:rsidRPr="00925795" w:rsidRDefault="002919CD" w:rsidP="002919CD">
      <w:pPr>
        <w:pStyle w:val="example-simple"/>
        <w:tabs>
          <w:tab w:val="clear" w:pos="1080"/>
          <w:tab w:val="left" w:pos="1620"/>
          <w:tab w:val="left" w:pos="3600"/>
          <w:tab w:val="left" w:pos="5040"/>
        </w:tabs>
      </w:pPr>
      <w:r w:rsidRPr="00925795">
        <w:tab/>
        <w:t>‘8’</w:t>
      </w:r>
      <w:r w:rsidRPr="00925795">
        <w:tab/>
      </w:r>
      <w:r>
        <w:rPr>
          <w:rFonts w:ascii="Doulos SIL" w:hAnsi="Doulos SIL"/>
          <w:i/>
          <w:color w:val="0000FF"/>
        </w:rPr>
        <w:t>ɲááⁿ</w:t>
      </w:r>
      <w:r w:rsidRPr="006661CC">
        <w:rPr>
          <w:rFonts w:ascii="Doulos SIL" w:hAnsi="Doulos SIL"/>
          <w:i/>
          <w:color w:val="0000FF"/>
        </w:rPr>
        <w:t xml:space="preserve"> </w:t>
      </w:r>
      <w:r>
        <w:rPr>
          <w:rFonts w:ascii="Doulos SIL" w:hAnsi="Doulos SIL"/>
          <w:i/>
          <w:color w:val="0000FF"/>
        </w:rPr>
        <w:t>mà-sìgbò</w:t>
      </w:r>
      <w:r w:rsidRPr="00403EE1">
        <w:tab/>
      </w:r>
      <w:r>
        <w:t>yes</w:t>
      </w:r>
    </w:p>
    <w:p w14:paraId="553616F0" w14:textId="3925E35B" w:rsidR="002919CD" w:rsidRPr="00925795" w:rsidRDefault="002919CD" w:rsidP="002919CD">
      <w:pPr>
        <w:pStyle w:val="example-simple"/>
        <w:tabs>
          <w:tab w:val="clear" w:pos="1080"/>
          <w:tab w:val="left" w:pos="1620"/>
          <w:tab w:val="left" w:pos="3600"/>
          <w:tab w:val="left" w:pos="5040"/>
        </w:tabs>
      </w:pPr>
      <w:r w:rsidRPr="00925795">
        <w:tab/>
        <w:t>‘9’</w:t>
      </w:r>
      <w:r w:rsidRPr="00925795">
        <w:tab/>
      </w:r>
      <w:r>
        <w:rPr>
          <w:rFonts w:ascii="Doulos SIL" w:hAnsi="Doulos SIL"/>
          <w:i/>
          <w:color w:val="0000FF"/>
        </w:rPr>
        <w:t>ɲááⁿ</w:t>
      </w:r>
      <w:r w:rsidRPr="006661CC">
        <w:rPr>
          <w:rFonts w:ascii="Doulos SIL" w:hAnsi="Doulos SIL"/>
          <w:i/>
          <w:color w:val="0000FF"/>
        </w:rPr>
        <w:t xml:space="preserve"> </w:t>
      </w:r>
      <w:r w:rsidRPr="00986631">
        <w:rPr>
          <w:rFonts w:ascii="Doulos SIL" w:hAnsi="Doulos SIL"/>
          <w:i/>
          <w:color w:val="0000FF"/>
        </w:rPr>
        <w:t>má-n</w:t>
      </w:r>
      <w:r>
        <w:rPr>
          <w:rFonts w:ascii="Doulos SIL" w:hAnsi="Doulos SIL"/>
          <w:i/>
          <w:color w:val="0000FF"/>
        </w:rPr>
        <w:t>ā</w:t>
      </w:r>
      <w:r w:rsidRPr="00986631">
        <w:rPr>
          <w:rFonts w:ascii="Doulos SIL" w:hAnsi="Doulos SIL"/>
          <w:i/>
          <w:color w:val="0000FF"/>
        </w:rPr>
        <w:t>nì</w:t>
      </w:r>
      <w:r w:rsidRPr="00403EE1">
        <w:tab/>
      </w:r>
    </w:p>
    <w:p w14:paraId="171AD8D8" w14:textId="7D8FFCBC" w:rsidR="002919CD" w:rsidRPr="002D209A" w:rsidRDefault="002919CD" w:rsidP="002919CD">
      <w:pPr>
        <w:pStyle w:val="example-simple"/>
        <w:tabs>
          <w:tab w:val="clear" w:pos="1080"/>
          <w:tab w:val="left" w:pos="1620"/>
          <w:tab w:val="left" w:pos="3600"/>
          <w:tab w:val="left" w:pos="5040"/>
        </w:tabs>
      </w:pPr>
      <w:r w:rsidRPr="00925795">
        <w:tab/>
        <w:t>‘10’</w:t>
      </w:r>
      <w:r w:rsidRPr="00925795">
        <w:tab/>
      </w:r>
      <w:r>
        <w:rPr>
          <w:rFonts w:ascii="Doulos SIL" w:hAnsi="Doulos SIL"/>
          <w:i/>
          <w:color w:val="0000FF"/>
        </w:rPr>
        <w:t>ɲááⁿ</w:t>
      </w:r>
      <w:r w:rsidRPr="006661CC">
        <w:rPr>
          <w:rFonts w:ascii="Doulos SIL" w:hAnsi="Doulos SIL"/>
          <w:i/>
          <w:color w:val="0000FF"/>
        </w:rPr>
        <w:t xml:space="preserve"> </w:t>
      </w:r>
      <w:r>
        <w:rPr>
          <w:rFonts w:ascii="Doulos SIL" w:hAnsi="Doulos SIL"/>
          <w:i/>
          <w:color w:val="0000FF"/>
        </w:rPr>
        <w:t>tàà</w:t>
      </w:r>
      <w:r w:rsidRPr="00403EE1">
        <w:tab/>
      </w:r>
      <w:r>
        <w:t>yes</w:t>
      </w:r>
    </w:p>
    <w:p w14:paraId="270D3F92" w14:textId="77777777" w:rsidR="002919CD" w:rsidRDefault="002919CD"/>
    <w:p w14:paraId="74A9BE68" w14:textId="67383FF8" w:rsidR="00456D6A" w:rsidRDefault="002919CD">
      <w:r>
        <w:t>In careful speech, the underlying nonlow tones of the numerals in (xx5) may reappear. It is likely that variation in pronunciation of these combinations occurs in natural speech.</w:t>
      </w:r>
    </w:p>
    <w:p w14:paraId="5244FE17" w14:textId="77777777" w:rsidR="002919CD" w:rsidRPr="002D209A" w:rsidRDefault="002919CD"/>
    <w:p w14:paraId="50384A08" w14:textId="77777777" w:rsidR="00456D6A" w:rsidRPr="00925795" w:rsidRDefault="00456D6A"/>
    <w:p w14:paraId="4E5014AE" w14:textId="6D7D61C5" w:rsidR="00BA6685" w:rsidRDefault="00900903" w:rsidP="00BA6685">
      <w:pPr>
        <w:pStyle w:val="Heading4"/>
      </w:pPr>
      <w:bookmarkStart w:id="689" w:name="_Toc337411979"/>
      <w:bookmarkStart w:id="690" w:name="_Toc508942725"/>
      <w:bookmarkStart w:id="691" w:name="_Toc508943325"/>
      <w:bookmarkStart w:id="692" w:name="_Toc36027260"/>
      <w:bookmarkStart w:id="693" w:name="_Toc36027412"/>
      <w:bookmarkStart w:id="694" w:name="_Toc36027622"/>
      <w:bookmarkStart w:id="695" w:name="_Toc78375626"/>
      <w:bookmarkStart w:id="696" w:name="_Toc79405731"/>
      <w:r>
        <w:t>Decimal/vigesimal</w:t>
      </w:r>
      <w:r w:rsidR="00566B03">
        <w:t xml:space="preserve"> multiples (</w:t>
      </w:r>
      <w:r>
        <w:t>‘2</w:t>
      </w:r>
      <w:r w:rsidR="00566B03">
        <w:t>0</w:t>
      </w:r>
      <w:r w:rsidR="00667058">
        <w:t xml:space="preserve">’ to </w:t>
      </w:r>
      <w:r w:rsidR="00AC124A">
        <w:t>’200’</w:t>
      </w:r>
      <w:r w:rsidR="00566B03">
        <w:t>) and combinations</w:t>
      </w:r>
      <w:bookmarkEnd w:id="689"/>
      <w:r w:rsidR="00566B03">
        <w:t xml:space="preserve"> </w:t>
      </w:r>
      <w:bookmarkEnd w:id="690"/>
      <w:bookmarkEnd w:id="691"/>
      <w:bookmarkEnd w:id="692"/>
      <w:bookmarkEnd w:id="693"/>
      <w:bookmarkEnd w:id="694"/>
      <w:bookmarkEnd w:id="695"/>
      <w:bookmarkEnd w:id="696"/>
    </w:p>
    <w:p w14:paraId="71363518" w14:textId="1F0F0B12" w:rsidR="00BA6685" w:rsidRPr="00725F02" w:rsidRDefault="00566B03">
      <w:r w:rsidRPr="00A21319">
        <w:t xml:space="preserve">The multiples of </w:t>
      </w:r>
      <w:r w:rsidR="00BA6685">
        <w:t>‘</w:t>
      </w:r>
      <w:r w:rsidRPr="00A21319">
        <w:t>10</w:t>
      </w:r>
      <w:r w:rsidR="00BA6685">
        <w:t>’</w:t>
      </w:r>
      <w:r w:rsidRPr="00A21319">
        <w:t xml:space="preserve"> are given in (xx1).</w:t>
      </w:r>
      <w:r w:rsidR="006E7F47">
        <w:t xml:space="preserve"> The system is </w:t>
      </w:r>
      <w:r w:rsidR="00900903">
        <w:t xml:space="preserve">actually </w:t>
      </w:r>
      <w:r w:rsidR="006E7F47">
        <w:t xml:space="preserve">vigesimal, with </w:t>
      </w:r>
      <w:r w:rsidR="006E7F47" w:rsidRPr="00986631">
        <w:rPr>
          <w:rFonts w:ascii="Doulos SIL" w:hAnsi="Doulos SIL"/>
          <w:i/>
          <w:color w:val="0000FF"/>
        </w:rPr>
        <w:t>jálámā</w:t>
      </w:r>
      <w:r w:rsidR="006E7F47">
        <w:t xml:space="preserve"> ‘20’ taking the compound initial forms </w:t>
      </w:r>
      <w:r w:rsidR="006E7F47" w:rsidRPr="00986631">
        <w:rPr>
          <w:rFonts w:ascii="Doulos SIL" w:hAnsi="Doulos SIL"/>
          <w:i/>
          <w:color w:val="0000FF"/>
        </w:rPr>
        <w:t>jén-</w:t>
      </w:r>
      <w:r w:rsidR="006E7F47" w:rsidRPr="006E7F47">
        <w:t xml:space="preserve"> </w:t>
      </w:r>
      <w:r w:rsidR="0086042A">
        <w:t xml:space="preserve">(in ‘30’) </w:t>
      </w:r>
      <w:r w:rsidR="006E7F47">
        <w:t xml:space="preserve">and </w:t>
      </w:r>
      <w:r w:rsidR="0052502E">
        <w:rPr>
          <w:rFonts w:ascii="Doulos SIL" w:hAnsi="Doulos SIL"/>
          <w:i/>
          <w:color w:val="0000FF"/>
        </w:rPr>
        <w:t>jáā</w:t>
      </w:r>
      <w:r w:rsidR="006E7F47" w:rsidRPr="00986631">
        <w:rPr>
          <w:rFonts w:ascii="Doulos SIL" w:hAnsi="Doulos SIL"/>
          <w:i/>
          <w:color w:val="0000FF"/>
        </w:rPr>
        <w:t>ⁿ-</w:t>
      </w:r>
      <w:r w:rsidR="006E7F47">
        <w:t xml:space="preserve"> </w:t>
      </w:r>
      <w:r w:rsidR="0086042A">
        <w:t xml:space="preserve">(elsewhere) </w:t>
      </w:r>
      <w:r w:rsidR="006E7F47">
        <w:lastRenderedPageBreak/>
        <w:t xml:space="preserve">before single-digit numerals. </w:t>
      </w:r>
      <w:r w:rsidR="00900903">
        <w:t xml:space="preserve">Odd-numbered decimals above ‘20’ add </w:t>
      </w:r>
      <w:r w:rsidR="0052502E">
        <w:rPr>
          <w:rFonts w:ascii="Doulos SIL" w:hAnsi="Doulos SIL"/>
          <w:i/>
          <w:color w:val="0000FF"/>
        </w:rPr>
        <w:noBreakHyphen/>
        <w:t>r</w:t>
      </w:r>
      <w:r w:rsidR="0052502E">
        <w:rPr>
          <w:rFonts w:ascii="Doulos SIL" w:hAnsi="Doulos SIL"/>
          <w:i/>
          <w:color w:val="0000FF"/>
        </w:rPr>
        <w:noBreakHyphen/>
        <w:t>tàà</w:t>
      </w:r>
      <w:r w:rsidR="0086042A">
        <w:t xml:space="preserve"> (after </w:t>
      </w:r>
      <w:r w:rsidR="0086042A" w:rsidRPr="007B6EE4">
        <w:rPr>
          <w:rFonts w:ascii="Doulos SIL" w:hAnsi="Doulos SIL"/>
          <w:i/>
          <w:color w:val="0000FF"/>
        </w:rPr>
        <w:t>flā</w:t>
      </w:r>
      <w:r w:rsidR="0086042A">
        <w:t xml:space="preserve"> ‘2’ and </w:t>
      </w:r>
      <w:r w:rsidR="0086042A" w:rsidRPr="007B6EE4">
        <w:rPr>
          <w:rFonts w:ascii="Doulos SIL" w:hAnsi="Doulos SIL"/>
          <w:i/>
          <w:color w:val="0000FF"/>
        </w:rPr>
        <w:t>sīgbō</w:t>
      </w:r>
      <w:r w:rsidR="0086042A">
        <w:t xml:space="preserve"> ‘3’) or </w:t>
      </w:r>
      <w:r w:rsidR="0086042A" w:rsidRPr="007B6EE4">
        <w:rPr>
          <w:rFonts w:ascii="Doulos SIL" w:hAnsi="Doulos SIL"/>
          <w:i/>
          <w:color w:val="0000FF"/>
        </w:rPr>
        <w:noBreakHyphen/>
        <w:t>tàà</w:t>
      </w:r>
      <w:r w:rsidR="00725F02">
        <w:t xml:space="preserve"> (after higher decimals). </w:t>
      </w:r>
      <w:r w:rsidR="00725F02" w:rsidRPr="007B6EE4">
        <w:rPr>
          <w:rFonts w:ascii="Doulos SIL" w:hAnsi="Doulos SIL"/>
          <w:i/>
          <w:color w:val="0000FF"/>
        </w:rPr>
        <w:noBreakHyphen/>
        <w:t>tàà</w:t>
      </w:r>
      <w:r w:rsidR="00725F02">
        <w:t xml:space="preserve"> also occurs in</w:t>
      </w:r>
      <w:r w:rsidR="0086042A">
        <w:t xml:space="preserve"> irregular ‘30’</w:t>
      </w:r>
      <w:r w:rsidR="00725F02">
        <w:t>, where it has similar additive sense (‘plus 10’), and in ‘200’, where it has direct scope over ‘20’ (20x10 = 200</w:t>
      </w:r>
      <w:r w:rsidR="0086042A">
        <w:t xml:space="preserve">). </w:t>
      </w:r>
      <w:r w:rsidR="00725F02">
        <w:t xml:space="preserve">The use of different allomorphs for ‘20’ avoids homophony between ‘30’ (’20 plus 10’) and ‘200’ (‘ten 20s’). </w:t>
      </w:r>
      <w:r w:rsidR="0086042A">
        <w:t xml:space="preserve">This final </w:t>
      </w:r>
      <w:r w:rsidR="0086042A" w:rsidRPr="007B6EE4">
        <w:rPr>
          <w:rFonts w:ascii="Doulos SIL" w:hAnsi="Doulos SIL"/>
          <w:i/>
          <w:color w:val="0000FF"/>
        </w:rPr>
        <w:noBreakHyphen/>
        <w:t>tàà</w:t>
      </w:r>
      <w:r w:rsidR="0086042A">
        <w:t xml:space="preserve"> is L</w:t>
      </w:r>
      <w:r w:rsidR="0086042A">
        <w:noBreakHyphen/>
        <w:t>toned and therefore triggers Final Tone-Raising of preceding L</w:t>
      </w:r>
      <w:r w:rsidR="0086042A">
        <w:noBreakHyphen/>
        <w:t xml:space="preserve"> and M</w:t>
      </w:r>
      <w:r w:rsidR="00725F02">
        <w:noBreakHyphen/>
        <w:t xml:space="preserve">toned stems (‘50’, ‘70’, ‘130’, ‘170’). Phonetically, H and M tones following </w:t>
      </w:r>
      <w:r w:rsidR="00725F02" w:rsidRPr="007B6EE4">
        <w:rPr>
          <w:rFonts w:ascii="Doulos SIL" w:hAnsi="Doulos SIL"/>
          <w:i/>
          <w:color w:val="0000FF"/>
        </w:rPr>
        <w:t>jáāⁿ</w:t>
      </w:r>
      <w:r w:rsidR="00725F02">
        <w:t xml:space="preserve"> are downstepped, but in </w:t>
      </w:r>
      <w:r w:rsidR="00725F02">
        <w:rPr>
          <w:rFonts w:ascii="Doulos SIL" w:hAnsi="Doulos SIL"/>
          <w:i/>
          <w:color w:val="0000FF"/>
        </w:rPr>
        <w:t>jáā</w:t>
      </w:r>
      <w:r w:rsidR="00725F02" w:rsidRPr="00986631">
        <w:rPr>
          <w:rFonts w:ascii="Doulos SIL" w:hAnsi="Doulos SIL"/>
          <w:i/>
          <w:color w:val="0000FF"/>
        </w:rPr>
        <w:t>ⁿ-</w:t>
      </w:r>
      <w:r w:rsidR="00725F02">
        <w:rPr>
          <w:rFonts w:ascii="Doulos SIL" w:hAnsi="Doulos SIL"/>
          <w:i/>
          <w:color w:val="0000FF"/>
        </w:rPr>
        <w:t>sóóló</w:t>
      </w:r>
      <w:r w:rsidR="00725F02" w:rsidRPr="00986631">
        <w:rPr>
          <w:rFonts w:ascii="Doulos SIL" w:hAnsi="Doulos SIL"/>
          <w:i/>
          <w:color w:val="0000FF"/>
        </w:rPr>
        <w:t>-</w:t>
      </w:r>
      <w:r w:rsidR="00725F02">
        <w:rPr>
          <w:rFonts w:ascii="Doulos SIL" w:hAnsi="Doulos SIL"/>
          <w:i/>
          <w:color w:val="0000FF"/>
        </w:rPr>
        <w:t>tàà</w:t>
      </w:r>
      <w:r w:rsidR="00725F02">
        <w:t xml:space="preserve"> ‘110’ the middle stem </w:t>
      </w:r>
      <w:r w:rsidR="00725F02" w:rsidRPr="007B6EE4">
        <w:rPr>
          <w:rFonts w:ascii="Doulos SIL" w:hAnsi="Doulos SIL"/>
          <w:i/>
          <w:color w:val="0000FF"/>
        </w:rPr>
        <w:noBreakHyphen/>
        <w:t>sóóló</w:t>
      </w:r>
      <w:r w:rsidR="00725F02" w:rsidRPr="007B6EE4">
        <w:rPr>
          <w:rFonts w:ascii="Doulos SIL" w:hAnsi="Doulos SIL"/>
          <w:i/>
          <w:color w:val="0000FF"/>
        </w:rPr>
        <w:noBreakHyphen/>
      </w:r>
      <w:r w:rsidR="00725F02">
        <w:t xml:space="preserve"> is still higher-pitched than </w:t>
      </w:r>
      <w:r w:rsidR="00725F02" w:rsidRPr="007B6EE4">
        <w:rPr>
          <w:rFonts w:ascii="Doulos SIL" w:hAnsi="Doulos SIL"/>
          <w:i/>
          <w:color w:val="0000FF"/>
        </w:rPr>
        <w:noBreakHyphen/>
        <w:t>tàà</w:t>
      </w:r>
      <w:r w:rsidR="00725F02">
        <w:t xml:space="preserve">, and in </w:t>
      </w:r>
      <w:r w:rsidR="00725F02">
        <w:rPr>
          <w:rFonts w:ascii="Doulos SIL" w:hAnsi="Doulos SIL"/>
          <w:i/>
          <w:color w:val="0000FF"/>
        </w:rPr>
        <w:t>jáāⁿ</w:t>
      </w:r>
      <w:r w:rsidR="00725F02">
        <w:rPr>
          <w:rFonts w:ascii="Doulos SIL" w:hAnsi="Doulos SIL"/>
          <w:i/>
          <w:color w:val="0000FF"/>
        </w:rPr>
        <w:noBreakHyphen/>
        <w:t>má</w:t>
      </w:r>
      <w:r w:rsidR="00725F02">
        <w:rPr>
          <w:rFonts w:ascii="Doulos SIL" w:hAnsi="Doulos SIL"/>
          <w:i/>
          <w:color w:val="0000FF"/>
        </w:rPr>
        <w:noBreakHyphen/>
        <w:t>álà</w:t>
      </w:r>
      <w:r w:rsidR="00725F02">
        <w:t xml:space="preserve"> ‘140’ </w:t>
      </w:r>
      <w:r w:rsidR="00725F02" w:rsidRPr="007B6EE4">
        <w:rPr>
          <w:rFonts w:ascii="Doulos SIL" w:hAnsi="Doulos SIL"/>
          <w:i/>
          <w:color w:val="0000FF"/>
        </w:rPr>
        <w:t>má</w:t>
      </w:r>
      <w:r w:rsidR="00725F02" w:rsidRPr="007B6EE4">
        <w:rPr>
          <w:rFonts w:ascii="Doulos SIL" w:hAnsi="Doulos SIL"/>
          <w:i/>
          <w:color w:val="0000FF"/>
        </w:rPr>
        <w:noBreakHyphen/>
        <w:t>á</w:t>
      </w:r>
      <w:r w:rsidR="00725F02">
        <w:t xml:space="preserve"> is higher-pitched than </w:t>
      </w:r>
      <w:r w:rsidR="00725F02" w:rsidRPr="007B6EE4">
        <w:rPr>
          <w:rFonts w:ascii="Doulos SIL" w:hAnsi="Doulos SIL"/>
          <w:i/>
          <w:color w:val="0000FF"/>
        </w:rPr>
        <w:t>là</w:t>
      </w:r>
      <w:r w:rsidR="00725F02">
        <w:t xml:space="preserve">, so I do not attribute the lowered pitch of e.g. </w:t>
      </w:r>
      <w:r w:rsidR="00725F02" w:rsidRPr="007B6EE4">
        <w:rPr>
          <w:rFonts w:ascii="Doulos SIL" w:hAnsi="Doulos SIL"/>
          <w:i/>
          <w:color w:val="0000FF"/>
        </w:rPr>
        <w:noBreakHyphen/>
        <w:t>sóóló</w:t>
      </w:r>
      <w:r w:rsidR="00725F02" w:rsidRPr="007B6EE4">
        <w:rPr>
          <w:rFonts w:ascii="Doulos SIL" w:hAnsi="Doulos SIL"/>
          <w:i/>
          <w:color w:val="0000FF"/>
        </w:rPr>
        <w:noBreakHyphen/>
      </w:r>
      <w:r w:rsidR="00725F02">
        <w:t xml:space="preserve"> to Floating-L Shift triggered by </w:t>
      </w:r>
      <w:r w:rsidR="00725F02" w:rsidRPr="007B6EE4">
        <w:rPr>
          <w:rFonts w:ascii="Doulos SIL" w:hAnsi="Doulos SIL"/>
          <w:i/>
          <w:color w:val="0000FF"/>
        </w:rPr>
        <w:t>jáāⁿ</w:t>
      </w:r>
      <w:r w:rsidR="00725F02" w:rsidRPr="007B6EE4">
        <w:rPr>
          <w:rFonts w:ascii="Doulos SIL" w:hAnsi="Doulos SIL"/>
          <w:i/>
          <w:color w:val="0000FF"/>
        </w:rPr>
        <w:noBreakHyphen/>
      </w:r>
      <w:r w:rsidR="00725F02">
        <w:t>.</w:t>
      </w:r>
    </w:p>
    <w:p w14:paraId="479FCA69" w14:textId="77777777" w:rsidR="00BA6685" w:rsidRPr="002D209A" w:rsidRDefault="00BA6685"/>
    <w:p w14:paraId="5824FF2D" w14:textId="77777777" w:rsidR="00BA6685" w:rsidRPr="002D209A" w:rsidRDefault="00566B03">
      <w:pPr>
        <w:pStyle w:val="example-simple"/>
        <w:tabs>
          <w:tab w:val="clear" w:pos="1080"/>
          <w:tab w:val="left" w:pos="1985"/>
        </w:tabs>
      </w:pPr>
      <w:r w:rsidRPr="00A21319">
        <w:t>(xx1)</w:t>
      </w:r>
      <w:r w:rsidRPr="00A21319">
        <w:tab/>
        <w:t>gloss</w:t>
      </w:r>
      <w:r w:rsidRPr="00A21319">
        <w:tab/>
        <w:t>form</w:t>
      </w:r>
    </w:p>
    <w:p w14:paraId="1E5E43CE" w14:textId="77777777" w:rsidR="00BA6685" w:rsidRPr="002D209A" w:rsidRDefault="00BA6685">
      <w:pPr>
        <w:pStyle w:val="example-simple"/>
        <w:tabs>
          <w:tab w:val="clear" w:pos="1080"/>
          <w:tab w:val="left" w:pos="1985"/>
        </w:tabs>
      </w:pPr>
    </w:p>
    <w:p w14:paraId="215C033D" w14:textId="227F523C" w:rsidR="00BA6685" w:rsidRPr="00124DFB" w:rsidRDefault="00566B03">
      <w:pPr>
        <w:pStyle w:val="example-simple"/>
        <w:tabs>
          <w:tab w:val="clear" w:pos="1080"/>
          <w:tab w:val="left" w:pos="1985"/>
        </w:tabs>
      </w:pPr>
      <w:r w:rsidRPr="00124DFB">
        <w:tab/>
      </w:r>
      <w:r w:rsidR="00BA6685" w:rsidRPr="00124DFB">
        <w:t>‘</w:t>
      </w:r>
      <w:r w:rsidRPr="00124DFB">
        <w:t>10</w:t>
      </w:r>
      <w:r w:rsidR="00BA6685" w:rsidRPr="00124DFB">
        <w:t>’</w:t>
      </w:r>
      <w:r w:rsidRPr="00124DFB">
        <w:tab/>
      </w:r>
      <w:r w:rsidR="001F1E11">
        <w:rPr>
          <w:rFonts w:ascii="Doulos SIL" w:hAnsi="Doulos SIL"/>
          <w:i/>
          <w:color w:val="0000FF"/>
        </w:rPr>
        <w:t>táá</w:t>
      </w:r>
    </w:p>
    <w:p w14:paraId="61F506FC" w14:textId="5183C204" w:rsidR="00BA6685" w:rsidRPr="00124DFB" w:rsidRDefault="00566B03">
      <w:pPr>
        <w:pStyle w:val="example-simple"/>
        <w:tabs>
          <w:tab w:val="clear" w:pos="1080"/>
          <w:tab w:val="left" w:pos="1985"/>
        </w:tabs>
      </w:pPr>
      <w:r w:rsidRPr="00124DFB">
        <w:tab/>
      </w:r>
      <w:r w:rsidR="00BA6685" w:rsidRPr="00124DFB">
        <w:t>‘</w:t>
      </w:r>
      <w:r w:rsidRPr="00124DFB">
        <w:t>20</w:t>
      </w:r>
      <w:r w:rsidR="00BA6685" w:rsidRPr="00124DFB">
        <w:t>’</w:t>
      </w:r>
      <w:r w:rsidRPr="00124DFB">
        <w:tab/>
      </w:r>
      <w:r w:rsidR="00124DFB" w:rsidRPr="00986631">
        <w:rPr>
          <w:rFonts w:ascii="Doulos SIL" w:hAnsi="Doulos SIL"/>
          <w:i/>
          <w:color w:val="0000FF"/>
        </w:rPr>
        <w:t>jáláma</w:t>
      </w:r>
      <w:r w:rsidR="0095234B">
        <w:rPr>
          <w:rFonts w:ascii="Doulos SIL" w:hAnsi="Doulos SIL"/>
          <w:i/>
          <w:color w:val="0000FF"/>
        </w:rPr>
        <w:t>̀</w:t>
      </w:r>
    </w:p>
    <w:p w14:paraId="1019EADC" w14:textId="211C18C6" w:rsidR="00BA6685" w:rsidRPr="00124DFB" w:rsidRDefault="00566B03">
      <w:pPr>
        <w:pStyle w:val="example-simple"/>
        <w:tabs>
          <w:tab w:val="clear" w:pos="1080"/>
          <w:tab w:val="left" w:pos="1985"/>
        </w:tabs>
      </w:pPr>
      <w:r w:rsidRPr="00124DFB">
        <w:tab/>
      </w:r>
      <w:r w:rsidR="00BA6685" w:rsidRPr="00124DFB">
        <w:t>‘</w:t>
      </w:r>
      <w:r w:rsidRPr="00124DFB">
        <w:t>30</w:t>
      </w:r>
      <w:r w:rsidR="00BA6685" w:rsidRPr="00124DFB">
        <w:t>’</w:t>
      </w:r>
      <w:r w:rsidRPr="00124DFB">
        <w:tab/>
      </w:r>
      <w:r w:rsidR="00DD162D" w:rsidRPr="00986631">
        <w:rPr>
          <w:rFonts w:ascii="Doulos SIL" w:hAnsi="Doulos SIL"/>
          <w:i/>
          <w:color w:val="0000FF"/>
        </w:rPr>
        <w:t>jén-</w:t>
      </w:r>
      <w:r w:rsidR="00CF0AE6">
        <w:rPr>
          <w:rFonts w:ascii="Doulos SIL" w:hAnsi="Doulos SIL"/>
          <w:i/>
          <w:color w:val="0000FF"/>
        </w:rPr>
        <w:t>tàà</w:t>
      </w:r>
    </w:p>
    <w:p w14:paraId="4D53B052" w14:textId="6D414EFA" w:rsidR="00BA6685" w:rsidRPr="00124DFB" w:rsidRDefault="00566B03">
      <w:pPr>
        <w:pStyle w:val="example-simple"/>
        <w:tabs>
          <w:tab w:val="clear" w:pos="1080"/>
          <w:tab w:val="left" w:pos="1985"/>
        </w:tabs>
      </w:pPr>
      <w:r w:rsidRPr="00124DFB">
        <w:tab/>
      </w:r>
      <w:r w:rsidR="00BA6685" w:rsidRPr="00124DFB">
        <w:t>‘</w:t>
      </w:r>
      <w:r w:rsidRPr="00124DFB">
        <w:t>40</w:t>
      </w:r>
      <w:r w:rsidR="00BA6685" w:rsidRPr="00124DFB">
        <w:t>’</w:t>
      </w:r>
      <w:r w:rsidRPr="00124DFB">
        <w:tab/>
      </w:r>
      <w:r w:rsidR="00DD162D" w:rsidRPr="00986631">
        <w:rPr>
          <w:rFonts w:ascii="Doulos SIL" w:hAnsi="Doulos SIL"/>
          <w:i/>
          <w:color w:val="0000FF"/>
        </w:rPr>
        <w:t>j</w:t>
      </w:r>
      <w:r w:rsidR="0052502E">
        <w:rPr>
          <w:rFonts w:ascii="Doulos SIL" w:hAnsi="Doulos SIL"/>
          <w:i/>
          <w:color w:val="0000FF"/>
        </w:rPr>
        <w:t>áāⁿ-flā</w:t>
      </w:r>
    </w:p>
    <w:p w14:paraId="1EA00EAF" w14:textId="36148689" w:rsidR="00BA6685" w:rsidRPr="00124DFB" w:rsidRDefault="00566B03">
      <w:pPr>
        <w:pStyle w:val="example-simple"/>
        <w:tabs>
          <w:tab w:val="clear" w:pos="1080"/>
          <w:tab w:val="left" w:pos="1985"/>
        </w:tabs>
      </w:pPr>
      <w:r w:rsidRPr="00124DFB">
        <w:tab/>
      </w:r>
      <w:r w:rsidR="00BA6685" w:rsidRPr="00124DFB">
        <w:t>‘</w:t>
      </w:r>
      <w:r w:rsidRPr="00124DFB">
        <w:t>50</w:t>
      </w:r>
      <w:r w:rsidR="00BA6685" w:rsidRPr="00124DFB">
        <w:t>’</w:t>
      </w:r>
      <w:r w:rsidRPr="00124DFB">
        <w:tab/>
      </w:r>
      <w:r w:rsidR="0095234B">
        <w:rPr>
          <w:rFonts w:ascii="Doulos SIL" w:hAnsi="Doulos SIL"/>
          <w:i/>
          <w:color w:val="0000FF"/>
        </w:rPr>
        <w:t>jáā</w:t>
      </w:r>
      <w:r w:rsidR="00DD162D" w:rsidRPr="00986631">
        <w:rPr>
          <w:rFonts w:ascii="Doulos SIL" w:hAnsi="Doulos SIL"/>
          <w:i/>
          <w:color w:val="0000FF"/>
        </w:rPr>
        <w:t>ⁿ</w:t>
      </w:r>
      <w:r w:rsidR="0052502E">
        <w:rPr>
          <w:rFonts w:ascii="Doulos SIL" w:hAnsi="Doulos SIL"/>
          <w:i/>
          <w:color w:val="0000FF"/>
        </w:rPr>
        <w:t>-flā</w:t>
      </w:r>
      <w:r w:rsidR="00DD162D" w:rsidRPr="00986631">
        <w:rPr>
          <w:rFonts w:ascii="Doulos SIL" w:hAnsi="Doulos SIL"/>
          <w:i/>
          <w:color w:val="0000FF"/>
        </w:rPr>
        <w:t>-</w:t>
      </w:r>
      <w:r w:rsidR="006E7F47" w:rsidRPr="00986631">
        <w:rPr>
          <w:rFonts w:ascii="Doulos SIL" w:hAnsi="Doulos SIL"/>
          <w:i/>
          <w:color w:val="0000FF"/>
        </w:rPr>
        <w:t>r</w:t>
      </w:r>
      <w:r w:rsidR="0052502E">
        <w:rPr>
          <w:rFonts w:ascii="Doulos SIL" w:hAnsi="Doulos SIL"/>
          <w:i/>
          <w:color w:val="0000FF"/>
        </w:rPr>
        <w:t>́</w:t>
      </w:r>
      <w:r w:rsidR="006E7F47" w:rsidRPr="00986631">
        <w:rPr>
          <w:rFonts w:ascii="Doulos SIL" w:hAnsi="Doulos SIL"/>
          <w:i/>
          <w:color w:val="0000FF"/>
        </w:rPr>
        <w:t>-</w:t>
      </w:r>
      <w:r w:rsidR="0095234B">
        <w:rPr>
          <w:rFonts w:ascii="Doulos SIL" w:hAnsi="Doulos SIL"/>
          <w:i/>
          <w:color w:val="0000FF"/>
        </w:rPr>
        <w:t>tàà</w:t>
      </w:r>
    </w:p>
    <w:p w14:paraId="7D6021B1" w14:textId="340EDDF3" w:rsidR="00BA6685" w:rsidRPr="00124DFB" w:rsidRDefault="00566B03">
      <w:pPr>
        <w:pStyle w:val="example-simple"/>
        <w:tabs>
          <w:tab w:val="clear" w:pos="1080"/>
          <w:tab w:val="left" w:pos="1985"/>
        </w:tabs>
      </w:pPr>
      <w:r w:rsidRPr="00124DFB">
        <w:tab/>
      </w:r>
      <w:r w:rsidR="00BA6685" w:rsidRPr="00124DFB">
        <w:t>‘</w:t>
      </w:r>
      <w:r w:rsidRPr="00124DFB">
        <w:t>60</w:t>
      </w:r>
      <w:r w:rsidR="00BA6685" w:rsidRPr="00124DFB">
        <w:t>’</w:t>
      </w:r>
      <w:r w:rsidRPr="00124DFB">
        <w:tab/>
      </w:r>
      <w:r w:rsidR="00CF0AE6">
        <w:rPr>
          <w:rFonts w:ascii="Doulos SIL" w:hAnsi="Doulos SIL"/>
          <w:i/>
          <w:color w:val="0000FF"/>
        </w:rPr>
        <w:t>jáā</w:t>
      </w:r>
      <w:r w:rsidR="0052502E">
        <w:rPr>
          <w:rFonts w:ascii="Doulos SIL" w:hAnsi="Doulos SIL"/>
          <w:i/>
          <w:color w:val="0000FF"/>
        </w:rPr>
        <w:t>ⁿ-sī</w:t>
      </w:r>
      <w:r w:rsidR="00AC124A" w:rsidRPr="00986631">
        <w:rPr>
          <w:rFonts w:ascii="Doulos SIL" w:hAnsi="Doulos SIL"/>
          <w:i/>
          <w:color w:val="0000FF"/>
        </w:rPr>
        <w:t>g</w:t>
      </w:r>
      <w:r w:rsidR="00DD162D" w:rsidRPr="00986631">
        <w:rPr>
          <w:rFonts w:ascii="Doulos SIL" w:hAnsi="Doulos SIL"/>
          <w:i/>
          <w:color w:val="0000FF"/>
        </w:rPr>
        <w:t>bo</w:t>
      </w:r>
      <w:r w:rsidR="0052502E">
        <w:rPr>
          <w:rFonts w:ascii="Doulos SIL" w:hAnsi="Doulos SIL"/>
          <w:i/>
          <w:color w:val="0000FF"/>
        </w:rPr>
        <w:t>̄</w:t>
      </w:r>
    </w:p>
    <w:p w14:paraId="6BF9867F" w14:textId="00BD0932" w:rsidR="00BA6685" w:rsidRPr="00124DFB" w:rsidRDefault="00566B03">
      <w:pPr>
        <w:pStyle w:val="example-simple"/>
        <w:tabs>
          <w:tab w:val="clear" w:pos="1080"/>
          <w:tab w:val="left" w:pos="1985"/>
        </w:tabs>
      </w:pPr>
      <w:r w:rsidRPr="00124DFB">
        <w:tab/>
      </w:r>
      <w:r w:rsidR="00BA6685" w:rsidRPr="00124DFB">
        <w:t>‘</w:t>
      </w:r>
      <w:r w:rsidRPr="00124DFB">
        <w:t>70</w:t>
      </w:r>
      <w:r w:rsidR="00BA6685" w:rsidRPr="00124DFB">
        <w:t>’</w:t>
      </w:r>
      <w:r w:rsidRPr="00124DFB">
        <w:tab/>
      </w:r>
      <w:r w:rsidR="00CF0AE6">
        <w:rPr>
          <w:rFonts w:ascii="Doulos SIL" w:hAnsi="Doulos SIL"/>
          <w:i/>
          <w:color w:val="0000FF"/>
        </w:rPr>
        <w:t>jáā</w:t>
      </w:r>
      <w:r w:rsidR="0052502E">
        <w:rPr>
          <w:rFonts w:ascii="Doulos SIL" w:hAnsi="Doulos SIL"/>
          <w:i/>
          <w:color w:val="0000FF"/>
        </w:rPr>
        <w:t>ⁿ-sī</w:t>
      </w:r>
      <w:r w:rsidR="0086042A">
        <w:rPr>
          <w:rFonts w:ascii="Doulos SIL" w:hAnsi="Doulos SIL"/>
          <w:i/>
          <w:color w:val="0000FF"/>
        </w:rPr>
        <w:t>gbō</w:t>
      </w:r>
      <w:r w:rsidR="006E7F47" w:rsidRPr="00986631">
        <w:rPr>
          <w:rFonts w:ascii="Doulos SIL" w:hAnsi="Doulos SIL"/>
          <w:i/>
          <w:color w:val="0000FF"/>
        </w:rPr>
        <w:t>-r</w:t>
      </w:r>
      <w:r w:rsidR="0086042A">
        <w:rPr>
          <w:rFonts w:ascii="Doulos SIL" w:hAnsi="Doulos SIL"/>
          <w:i/>
          <w:color w:val="0000FF"/>
        </w:rPr>
        <w:t>́</w:t>
      </w:r>
      <w:r w:rsidR="006E7F47" w:rsidRPr="00986631">
        <w:rPr>
          <w:rFonts w:ascii="Doulos SIL" w:hAnsi="Doulos SIL"/>
          <w:i/>
          <w:color w:val="0000FF"/>
        </w:rPr>
        <w:t>-</w:t>
      </w:r>
      <w:r w:rsidR="00CF0AE6">
        <w:rPr>
          <w:rFonts w:ascii="Doulos SIL" w:hAnsi="Doulos SIL"/>
          <w:i/>
          <w:color w:val="0000FF"/>
        </w:rPr>
        <w:t>tàà</w:t>
      </w:r>
    </w:p>
    <w:p w14:paraId="5EA9B86F" w14:textId="4C1F9D32" w:rsidR="00BA6685" w:rsidRPr="00124DFB" w:rsidRDefault="00566B03">
      <w:pPr>
        <w:pStyle w:val="example-simple"/>
        <w:tabs>
          <w:tab w:val="clear" w:pos="1080"/>
          <w:tab w:val="left" w:pos="1985"/>
        </w:tabs>
      </w:pPr>
      <w:r w:rsidRPr="00124DFB">
        <w:tab/>
      </w:r>
      <w:r w:rsidR="00BA6685" w:rsidRPr="00124DFB">
        <w:t>‘</w:t>
      </w:r>
      <w:r w:rsidRPr="00124DFB">
        <w:t>80</w:t>
      </w:r>
      <w:r w:rsidR="00BA6685" w:rsidRPr="00124DFB">
        <w:t>’</w:t>
      </w:r>
      <w:r w:rsidRPr="00124DFB">
        <w:tab/>
      </w:r>
      <w:r w:rsidR="00CF0AE6">
        <w:rPr>
          <w:rFonts w:ascii="Doulos SIL" w:hAnsi="Doulos SIL"/>
          <w:i/>
          <w:color w:val="0000FF"/>
        </w:rPr>
        <w:t>jáā</w:t>
      </w:r>
      <w:r w:rsidR="00DD162D" w:rsidRPr="00986631">
        <w:rPr>
          <w:rFonts w:ascii="Doulos SIL" w:hAnsi="Doulos SIL"/>
          <w:i/>
          <w:color w:val="0000FF"/>
        </w:rPr>
        <w:t>ⁿ-</w:t>
      </w:r>
      <w:r w:rsidR="0052502E">
        <w:rPr>
          <w:rFonts w:ascii="Doulos SIL" w:hAnsi="Doulos SIL"/>
          <w:i/>
          <w:color w:val="0000FF"/>
        </w:rPr>
        <w:t>nāā</w:t>
      </w:r>
      <w:r w:rsidR="00C425D6">
        <w:rPr>
          <w:rFonts w:ascii="Doulos SIL" w:hAnsi="Doulos SIL"/>
          <w:i/>
          <w:color w:val="0000FF"/>
        </w:rPr>
        <w:t>nī</w:t>
      </w:r>
    </w:p>
    <w:p w14:paraId="301575BB" w14:textId="244E6541" w:rsidR="00BA6685" w:rsidRDefault="00566B03">
      <w:pPr>
        <w:pStyle w:val="example-simple"/>
        <w:tabs>
          <w:tab w:val="clear" w:pos="1080"/>
          <w:tab w:val="left" w:pos="1985"/>
        </w:tabs>
      </w:pPr>
      <w:r w:rsidRPr="00124DFB">
        <w:tab/>
      </w:r>
      <w:r w:rsidR="00BA6685" w:rsidRPr="00124DFB">
        <w:t>‘</w:t>
      </w:r>
      <w:r w:rsidRPr="00124DFB">
        <w:t>90</w:t>
      </w:r>
      <w:r w:rsidR="00BA6685" w:rsidRPr="00124DFB">
        <w:t>’</w:t>
      </w:r>
      <w:r w:rsidRPr="00124DFB">
        <w:tab/>
      </w:r>
      <w:r w:rsidR="00CF0AE6">
        <w:rPr>
          <w:rFonts w:ascii="Doulos SIL" w:hAnsi="Doulos SIL"/>
          <w:i/>
          <w:color w:val="0000FF"/>
        </w:rPr>
        <w:t>jáā</w:t>
      </w:r>
      <w:r w:rsidR="00DD162D" w:rsidRPr="00986631">
        <w:rPr>
          <w:rFonts w:ascii="Doulos SIL" w:hAnsi="Doulos SIL"/>
          <w:i/>
          <w:color w:val="0000FF"/>
        </w:rPr>
        <w:t>ⁿ-</w:t>
      </w:r>
      <w:r w:rsidR="0052502E">
        <w:rPr>
          <w:rFonts w:ascii="Doulos SIL" w:hAnsi="Doulos SIL"/>
          <w:i/>
          <w:color w:val="0000FF"/>
        </w:rPr>
        <w:t>nā</w:t>
      </w:r>
      <w:r w:rsidR="0086042A">
        <w:rPr>
          <w:rFonts w:ascii="Doulos SIL" w:hAnsi="Doulos SIL"/>
          <w:i/>
          <w:color w:val="0000FF"/>
        </w:rPr>
        <w:t>ā</w:t>
      </w:r>
      <w:r w:rsidR="00CF0AE6">
        <w:rPr>
          <w:rFonts w:ascii="Doulos SIL" w:hAnsi="Doulos SIL"/>
          <w:i/>
          <w:color w:val="0000FF"/>
        </w:rPr>
        <w:t>n</w:t>
      </w:r>
      <w:r w:rsidR="0086042A">
        <w:rPr>
          <w:rFonts w:ascii="Doulos SIL" w:hAnsi="Doulos SIL"/>
          <w:i/>
          <w:color w:val="0000FF"/>
        </w:rPr>
        <w:t>́</w:t>
      </w:r>
      <w:r w:rsidR="00900903" w:rsidRPr="00986631">
        <w:rPr>
          <w:rFonts w:ascii="Doulos SIL" w:hAnsi="Doulos SIL"/>
          <w:i/>
          <w:color w:val="0000FF"/>
        </w:rPr>
        <w:t>-</w:t>
      </w:r>
      <w:r w:rsidR="00CF0AE6">
        <w:rPr>
          <w:rFonts w:ascii="Doulos SIL" w:hAnsi="Doulos SIL"/>
          <w:i/>
          <w:color w:val="0000FF"/>
        </w:rPr>
        <w:t>tàà</w:t>
      </w:r>
    </w:p>
    <w:p w14:paraId="21F2C929" w14:textId="35D3435B" w:rsidR="006E7F47" w:rsidRPr="00986631" w:rsidRDefault="006E7F47">
      <w:pPr>
        <w:pStyle w:val="example-simple"/>
        <w:tabs>
          <w:tab w:val="clear" w:pos="1080"/>
          <w:tab w:val="left" w:pos="1985"/>
        </w:tabs>
        <w:rPr>
          <w:rFonts w:ascii="Doulos SIL" w:hAnsi="Doulos SIL"/>
          <w:i/>
          <w:color w:val="0000FF"/>
        </w:rPr>
      </w:pPr>
      <w:r>
        <w:tab/>
        <w:t>‘100’</w:t>
      </w:r>
      <w:r>
        <w:tab/>
      </w:r>
      <w:r w:rsidR="00CF0AE6">
        <w:rPr>
          <w:rFonts w:ascii="Doulos SIL" w:hAnsi="Doulos SIL"/>
          <w:i/>
          <w:color w:val="0000FF"/>
        </w:rPr>
        <w:t>jáā</w:t>
      </w:r>
      <w:r w:rsidRPr="00986631">
        <w:rPr>
          <w:rFonts w:ascii="Doulos SIL" w:hAnsi="Doulos SIL"/>
          <w:i/>
          <w:color w:val="0000FF"/>
        </w:rPr>
        <w:t>ⁿ-</w:t>
      </w:r>
      <w:r w:rsidR="0052502E">
        <w:rPr>
          <w:rFonts w:ascii="Doulos SIL" w:hAnsi="Doulos SIL"/>
          <w:i/>
          <w:color w:val="0000FF"/>
        </w:rPr>
        <w:t>sóóló</w:t>
      </w:r>
    </w:p>
    <w:p w14:paraId="4469F271" w14:textId="16406D85" w:rsidR="00AC124A" w:rsidRDefault="00AC124A">
      <w:pPr>
        <w:pStyle w:val="example-simple"/>
        <w:tabs>
          <w:tab w:val="clear" w:pos="1080"/>
          <w:tab w:val="left" w:pos="1985"/>
        </w:tabs>
      </w:pPr>
      <w:r w:rsidRPr="00900903">
        <w:tab/>
        <w:t>‘110’</w:t>
      </w:r>
      <w:r w:rsidRPr="00900903">
        <w:tab/>
      </w:r>
      <w:r w:rsidR="0052502E">
        <w:rPr>
          <w:rFonts w:ascii="Doulos SIL" w:hAnsi="Doulos SIL"/>
          <w:i/>
          <w:color w:val="0000FF"/>
        </w:rPr>
        <w:t>jáā</w:t>
      </w:r>
      <w:r w:rsidRPr="00986631">
        <w:rPr>
          <w:rFonts w:ascii="Doulos SIL" w:hAnsi="Doulos SIL"/>
          <w:i/>
          <w:color w:val="0000FF"/>
        </w:rPr>
        <w:t>ⁿ-</w:t>
      </w:r>
      <w:r w:rsidR="0052502E">
        <w:rPr>
          <w:rFonts w:ascii="Doulos SIL" w:hAnsi="Doulos SIL"/>
          <w:i/>
          <w:color w:val="0000FF"/>
        </w:rPr>
        <w:t>sóó</w:t>
      </w:r>
      <w:r w:rsidR="00900903">
        <w:rPr>
          <w:rFonts w:ascii="Doulos SIL" w:hAnsi="Doulos SIL"/>
          <w:i/>
          <w:color w:val="0000FF"/>
        </w:rPr>
        <w:t>ló</w:t>
      </w:r>
      <w:r w:rsidR="00900903" w:rsidRPr="00986631">
        <w:rPr>
          <w:rFonts w:ascii="Doulos SIL" w:hAnsi="Doulos SIL"/>
          <w:i/>
          <w:color w:val="0000FF"/>
        </w:rPr>
        <w:t>-</w:t>
      </w:r>
      <w:r w:rsidR="00CF0AE6">
        <w:rPr>
          <w:rFonts w:ascii="Doulos SIL" w:hAnsi="Doulos SIL"/>
          <w:i/>
          <w:color w:val="0000FF"/>
        </w:rPr>
        <w:t>tàà</w:t>
      </w:r>
    </w:p>
    <w:p w14:paraId="506584A9" w14:textId="1D1969AB" w:rsidR="00AC124A" w:rsidRPr="00986631" w:rsidRDefault="00AC124A">
      <w:pPr>
        <w:pStyle w:val="example-simple"/>
        <w:tabs>
          <w:tab w:val="clear" w:pos="1080"/>
          <w:tab w:val="left" w:pos="1985"/>
        </w:tabs>
        <w:rPr>
          <w:rFonts w:ascii="Doulos SIL" w:hAnsi="Doulos SIL"/>
          <w:i/>
          <w:color w:val="0000FF"/>
        </w:rPr>
      </w:pPr>
      <w:r>
        <w:tab/>
        <w:t>’120’</w:t>
      </w:r>
      <w:r>
        <w:tab/>
      </w:r>
      <w:r w:rsidR="0052502E">
        <w:rPr>
          <w:rFonts w:ascii="Doulos SIL" w:hAnsi="Doulos SIL"/>
          <w:i/>
          <w:color w:val="0000FF"/>
        </w:rPr>
        <w:t>jáā</w:t>
      </w:r>
      <w:r w:rsidRPr="00986631">
        <w:rPr>
          <w:rFonts w:ascii="Doulos SIL" w:hAnsi="Doulos SIL"/>
          <w:i/>
          <w:color w:val="0000FF"/>
        </w:rPr>
        <w:t>ⁿ-</w:t>
      </w:r>
      <w:r w:rsidR="0052502E">
        <w:rPr>
          <w:rFonts w:ascii="Doulos SIL" w:hAnsi="Doulos SIL"/>
          <w:i/>
          <w:color w:val="0000FF"/>
        </w:rPr>
        <w:t>mī-īlō</w:t>
      </w:r>
    </w:p>
    <w:p w14:paraId="46AD8E5C" w14:textId="4CCC835D" w:rsidR="00AC124A" w:rsidRDefault="00AC124A">
      <w:pPr>
        <w:pStyle w:val="example-simple"/>
        <w:tabs>
          <w:tab w:val="clear" w:pos="1080"/>
          <w:tab w:val="left" w:pos="1985"/>
        </w:tabs>
      </w:pPr>
      <w:r>
        <w:tab/>
        <w:t>‘130’</w:t>
      </w:r>
      <w:r>
        <w:tab/>
      </w:r>
      <w:r w:rsidR="0052502E">
        <w:rPr>
          <w:rFonts w:ascii="Doulos SIL" w:hAnsi="Doulos SIL"/>
          <w:i/>
          <w:color w:val="0000FF"/>
        </w:rPr>
        <w:t>jáā</w:t>
      </w:r>
      <w:r w:rsidRPr="00986631">
        <w:rPr>
          <w:rFonts w:ascii="Doulos SIL" w:hAnsi="Doulos SIL"/>
          <w:i/>
          <w:color w:val="0000FF"/>
        </w:rPr>
        <w:t>ⁿ-</w:t>
      </w:r>
      <w:r w:rsidR="0052502E">
        <w:rPr>
          <w:rFonts w:ascii="Doulos SIL" w:hAnsi="Doulos SIL"/>
          <w:i/>
          <w:color w:val="0000FF"/>
        </w:rPr>
        <w:t>mī-īló-tàà</w:t>
      </w:r>
    </w:p>
    <w:p w14:paraId="3D1067F6" w14:textId="24CFE2EF" w:rsidR="00AC124A" w:rsidRDefault="00AC124A">
      <w:pPr>
        <w:pStyle w:val="example-simple"/>
        <w:tabs>
          <w:tab w:val="clear" w:pos="1080"/>
          <w:tab w:val="left" w:pos="1985"/>
        </w:tabs>
      </w:pPr>
      <w:r>
        <w:tab/>
        <w:t>‘140’</w:t>
      </w:r>
      <w:r>
        <w:tab/>
      </w:r>
      <w:r w:rsidR="0052502E">
        <w:rPr>
          <w:rFonts w:ascii="Doulos SIL" w:hAnsi="Doulos SIL"/>
          <w:i/>
          <w:color w:val="0000FF"/>
        </w:rPr>
        <w:t>jáā</w:t>
      </w:r>
      <w:r w:rsidRPr="00986631">
        <w:rPr>
          <w:rFonts w:ascii="Doulos SIL" w:hAnsi="Doulos SIL"/>
          <w:i/>
          <w:color w:val="0000FF"/>
        </w:rPr>
        <w:t>ⁿ-</w:t>
      </w:r>
      <w:r w:rsidR="0052502E">
        <w:rPr>
          <w:rFonts w:ascii="Doulos SIL" w:hAnsi="Doulos SIL"/>
          <w:i/>
          <w:color w:val="0000FF"/>
        </w:rPr>
        <w:t>má-álà</w:t>
      </w:r>
    </w:p>
    <w:p w14:paraId="203F7442" w14:textId="03CA39C3" w:rsidR="00AC124A" w:rsidRDefault="00AC124A">
      <w:pPr>
        <w:pStyle w:val="example-simple"/>
        <w:tabs>
          <w:tab w:val="clear" w:pos="1080"/>
          <w:tab w:val="left" w:pos="1985"/>
        </w:tabs>
      </w:pPr>
      <w:r>
        <w:tab/>
        <w:t>‘150’</w:t>
      </w:r>
      <w:r>
        <w:tab/>
      </w:r>
      <w:r w:rsidR="0052502E">
        <w:rPr>
          <w:rFonts w:ascii="Doulos SIL" w:hAnsi="Doulos SIL"/>
          <w:i/>
          <w:color w:val="0000FF"/>
        </w:rPr>
        <w:t>jáā</w:t>
      </w:r>
      <w:r w:rsidRPr="00986631">
        <w:rPr>
          <w:rFonts w:ascii="Doulos SIL" w:hAnsi="Doulos SIL"/>
          <w:i/>
          <w:color w:val="0000FF"/>
        </w:rPr>
        <w:t>ⁿ-</w:t>
      </w:r>
      <w:r w:rsidR="0052502E">
        <w:rPr>
          <w:rFonts w:ascii="Doulos SIL" w:hAnsi="Doulos SIL"/>
          <w:i/>
          <w:color w:val="0000FF"/>
        </w:rPr>
        <w:t>má-álà</w:t>
      </w:r>
      <w:r w:rsidR="00900903" w:rsidRPr="00986631">
        <w:rPr>
          <w:rFonts w:ascii="Doulos SIL" w:hAnsi="Doulos SIL"/>
          <w:i/>
          <w:color w:val="0000FF"/>
        </w:rPr>
        <w:t>-</w:t>
      </w:r>
      <w:r w:rsidR="0052502E">
        <w:rPr>
          <w:rFonts w:ascii="Doulos SIL" w:hAnsi="Doulos SIL"/>
          <w:i/>
          <w:color w:val="0000FF"/>
        </w:rPr>
        <w:t>tàà</w:t>
      </w:r>
    </w:p>
    <w:p w14:paraId="54BC4236" w14:textId="6A17D728" w:rsidR="00AC124A" w:rsidRDefault="00AC124A">
      <w:pPr>
        <w:pStyle w:val="example-simple"/>
        <w:tabs>
          <w:tab w:val="clear" w:pos="1080"/>
          <w:tab w:val="left" w:pos="1985"/>
        </w:tabs>
      </w:pPr>
      <w:r>
        <w:tab/>
        <w:t>‘160’</w:t>
      </w:r>
      <w:r>
        <w:tab/>
      </w:r>
      <w:r w:rsidR="0052502E">
        <w:rPr>
          <w:rFonts w:ascii="Doulos SIL" w:hAnsi="Doulos SIL"/>
          <w:i/>
          <w:color w:val="0000FF"/>
        </w:rPr>
        <w:t>jáā</w:t>
      </w:r>
      <w:r w:rsidRPr="00986631">
        <w:rPr>
          <w:rFonts w:ascii="Doulos SIL" w:hAnsi="Doulos SIL"/>
          <w:i/>
          <w:color w:val="0000FF"/>
        </w:rPr>
        <w:t>ⁿ-</w:t>
      </w:r>
      <w:r w:rsidR="0052502E">
        <w:rPr>
          <w:rFonts w:ascii="Doulos SIL" w:hAnsi="Doulos SIL"/>
          <w:i/>
          <w:color w:val="0000FF"/>
        </w:rPr>
        <w:t>má-sīgbō</w:t>
      </w:r>
    </w:p>
    <w:p w14:paraId="6F65E7A1" w14:textId="0A2A3DB9" w:rsidR="00AC124A" w:rsidRDefault="00AC124A">
      <w:pPr>
        <w:pStyle w:val="example-simple"/>
        <w:tabs>
          <w:tab w:val="clear" w:pos="1080"/>
          <w:tab w:val="left" w:pos="1985"/>
        </w:tabs>
      </w:pPr>
      <w:r>
        <w:tab/>
        <w:t>‘170’</w:t>
      </w:r>
      <w:r>
        <w:tab/>
      </w:r>
      <w:r w:rsidR="0052502E">
        <w:rPr>
          <w:rFonts w:ascii="Doulos SIL" w:hAnsi="Doulos SIL"/>
          <w:i/>
          <w:color w:val="0000FF"/>
        </w:rPr>
        <w:t>jáā</w:t>
      </w:r>
      <w:r w:rsidRPr="00986631">
        <w:rPr>
          <w:rFonts w:ascii="Doulos SIL" w:hAnsi="Doulos SIL"/>
          <w:i/>
          <w:color w:val="0000FF"/>
        </w:rPr>
        <w:t>ⁿ-</w:t>
      </w:r>
      <w:r w:rsidR="0052502E">
        <w:rPr>
          <w:rFonts w:ascii="Doulos SIL" w:hAnsi="Doulos SIL"/>
          <w:i/>
          <w:color w:val="0000FF"/>
        </w:rPr>
        <w:t>má-sī</w:t>
      </w:r>
      <w:r w:rsidR="0086042A">
        <w:rPr>
          <w:rFonts w:ascii="Doulos SIL" w:hAnsi="Doulos SIL"/>
          <w:i/>
          <w:color w:val="0000FF"/>
        </w:rPr>
        <w:t>gbō</w:t>
      </w:r>
      <w:r w:rsidRPr="00986631">
        <w:rPr>
          <w:rFonts w:ascii="Doulos SIL" w:hAnsi="Doulos SIL"/>
          <w:i/>
          <w:color w:val="0000FF"/>
        </w:rPr>
        <w:t>-</w:t>
      </w:r>
      <w:r w:rsidR="00900903">
        <w:rPr>
          <w:rFonts w:ascii="Doulos SIL" w:hAnsi="Doulos SIL"/>
          <w:i/>
          <w:color w:val="0000FF"/>
        </w:rPr>
        <w:t>r</w:t>
      </w:r>
      <w:r w:rsidR="0086042A">
        <w:rPr>
          <w:rFonts w:ascii="Doulos SIL" w:hAnsi="Doulos SIL"/>
          <w:i/>
          <w:color w:val="0000FF"/>
        </w:rPr>
        <w:t>́</w:t>
      </w:r>
      <w:r w:rsidR="00900903" w:rsidRPr="00986631">
        <w:rPr>
          <w:rFonts w:ascii="Doulos SIL" w:hAnsi="Doulos SIL"/>
          <w:i/>
          <w:color w:val="0000FF"/>
        </w:rPr>
        <w:t>-</w:t>
      </w:r>
      <w:r w:rsidR="0052502E">
        <w:rPr>
          <w:rFonts w:ascii="Doulos SIL" w:hAnsi="Doulos SIL"/>
          <w:i/>
          <w:color w:val="0000FF"/>
        </w:rPr>
        <w:t>tàà</w:t>
      </w:r>
    </w:p>
    <w:p w14:paraId="0166EC64" w14:textId="55243554" w:rsidR="00AC124A" w:rsidRDefault="00AC124A">
      <w:pPr>
        <w:pStyle w:val="example-simple"/>
        <w:tabs>
          <w:tab w:val="clear" w:pos="1080"/>
          <w:tab w:val="left" w:pos="1985"/>
        </w:tabs>
      </w:pPr>
      <w:r>
        <w:tab/>
        <w:t>‘180’</w:t>
      </w:r>
      <w:r w:rsidR="001733B0">
        <w:tab/>
      </w:r>
      <w:r w:rsidR="0052502E">
        <w:rPr>
          <w:rFonts w:ascii="Doulos SIL" w:hAnsi="Doulos SIL"/>
          <w:i/>
          <w:color w:val="0000FF"/>
        </w:rPr>
        <w:t>jáā</w:t>
      </w:r>
      <w:r w:rsidR="00900903" w:rsidRPr="00986631">
        <w:rPr>
          <w:rFonts w:ascii="Doulos SIL" w:hAnsi="Doulos SIL"/>
          <w:i/>
          <w:color w:val="0000FF"/>
        </w:rPr>
        <w:t>ⁿ-</w:t>
      </w:r>
      <w:r w:rsidR="0052502E">
        <w:rPr>
          <w:rFonts w:ascii="Doulos SIL" w:hAnsi="Doulos SIL"/>
          <w:i/>
          <w:color w:val="0000FF"/>
        </w:rPr>
        <w:t>má-nā</w:t>
      </w:r>
      <w:r w:rsidR="001733B0" w:rsidRPr="00986631">
        <w:rPr>
          <w:rFonts w:ascii="Doulos SIL" w:hAnsi="Doulos SIL"/>
          <w:i/>
          <w:color w:val="0000FF"/>
        </w:rPr>
        <w:t>nì</w:t>
      </w:r>
    </w:p>
    <w:p w14:paraId="64BD845B" w14:textId="2653DF15" w:rsidR="00AC124A" w:rsidRPr="00AC124A" w:rsidRDefault="00AC124A">
      <w:pPr>
        <w:pStyle w:val="example-simple"/>
        <w:tabs>
          <w:tab w:val="clear" w:pos="1080"/>
          <w:tab w:val="left" w:pos="1985"/>
        </w:tabs>
      </w:pPr>
      <w:r>
        <w:tab/>
        <w:t>‘190’</w:t>
      </w:r>
      <w:r>
        <w:tab/>
      </w:r>
      <w:r w:rsidR="0052502E">
        <w:rPr>
          <w:rFonts w:ascii="Doulos SIL" w:hAnsi="Doulos SIL"/>
          <w:i/>
          <w:color w:val="0000FF"/>
        </w:rPr>
        <w:t>jáā</w:t>
      </w:r>
      <w:r w:rsidR="00900903" w:rsidRPr="00986631">
        <w:rPr>
          <w:rFonts w:ascii="Doulos SIL" w:hAnsi="Doulos SIL"/>
          <w:i/>
          <w:color w:val="0000FF"/>
        </w:rPr>
        <w:t>ⁿ-</w:t>
      </w:r>
      <w:r w:rsidR="0052502E">
        <w:rPr>
          <w:rFonts w:ascii="Doulos SIL" w:hAnsi="Doulos SIL"/>
          <w:i/>
          <w:color w:val="0000FF"/>
        </w:rPr>
        <w:t>má-nā</w:t>
      </w:r>
      <w:r w:rsidR="001733B0" w:rsidRPr="00986631">
        <w:rPr>
          <w:rFonts w:ascii="Doulos SIL" w:hAnsi="Doulos SIL"/>
          <w:i/>
          <w:color w:val="0000FF"/>
        </w:rPr>
        <w:t>nì</w:t>
      </w:r>
      <w:r w:rsidR="00900903" w:rsidRPr="00986631">
        <w:rPr>
          <w:rFonts w:ascii="Doulos SIL" w:hAnsi="Doulos SIL"/>
          <w:i/>
          <w:color w:val="0000FF"/>
        </w:rPr>
        <w:t>-</w:t>
      </w:r>
      <w:r w:rsidR="0052502E">
        <w:rPr>
          <w:rFonts w:ascii="Doulos SIL" w:hAnsi="Doulos SIL"/>
          <w:i/>
          <w:color w:val="0000FF"/>
        </w:rPr>
        <w:t>tàà</w:t>
      </w:r>
    </w:p>
    <w:p w14:paraId="690D4B4C" w14:textId="4D052825" w:rsidR="006E7F47" w:rsidRPr="002D209A" w:rsidRDefault="006E7F47">
      <w:pPr>
        <w:pStyle w:val="example-simple"/>
        <w:tabs>
          <w:tab w:val="clear" w:pos="1080"/>
          <w:tab w:val="left" w:pos="1985"/>
        </w:tabs>
      </w:pPr>
      <w:r>
        <w:tab/>
        <w:t>‘200’</w:t>
      </w:r>
      <w:r>
        <w:tab/>
      </w:r>
      <w:r w:rsidR="0052502E">
        <w:rPr>
          <w:rFonts w:ascii="Doulos SIL" w:hAnsi="Doulos SIL"/>
          <w:i/>
          <w:color w:val="0000FF"/>
        </w:rPr>
        <w:t>jáā</w:t>
      </w:r>
      <w:r w:rsidRPr="00986631">
        <w:rPr>
          <w:rFonts w:ascii="Doulos SIL" w:hAnsi="Doulos SIL"/>
          <w:i/>
          <w:color w:val="0000FF"/>
        </w:rPr>
        <w:t>ⁿ-</w:t>
      </w:r>
      <w:r w:rsidR="0086042A">
        <w:rPr>
          <w:rFonts w:ascii="Doulos SIL" w:hAnsi="Doulos SIL"/>
          <w:i/>
          <w:color w:val="0000FF"/>
        </w:rPr>
        <w:t>tàà</w:t>
      </w:r>
    </w:p>
    <w:p w14:paraId="425266FE" w14:textId="77777777" w:rsidR="00BA6685" w:rsidRPr="002D209A" w:rsidRDefault="00BA6685"/>
    <w:p w14:paraId="1B64DAE8" w14:textId="5B980F7D" w:rsidR="00725F02" w:rsidRDefault="00456D6A">
      <w:r>
        <w:t>Single-digit</w:t>
      </w:r>
      <w:r w:rsidR="00900903">
        <w:t xml:space="preserve"> numerals may follow the decimal and vigesimal</w:t>
      </w:r>
      <w:r>
        <w:t xml:space="preserve"> terms to form composite numerals like ‘11’ and ‘56’. In such combinations the decimal terms take the forms illustrated in (xx2). ‘10’ adds what looks like the nominal suffix </w:t>
      </w:r>
      <w:r w:rsidR="00725F02" w:rsidRPr="007B6EE4">
        <w:rPr>
          <w:rFonts w:ascii="Doulos SIL" w:hAnsi="Doulos SIL"/>
          <w:i/>
          <w:color w:val="0000FF"/>
        </w:rPr>
        <w:t>-rā</w:t>
      </w:r>
      <w:r w:rsidR="00725F02">
        <w:t xml:space="preserve"> (i.e. /</w:t>
      </w:r>
      <w:r w:rsidR="00725F02" w:rsidRPr="00725F02">
        <w:rPr>
          <w:rFonts w:ascii="Doulos SIL" w:hAnsi="Doulos SIL"/>
          <w:color w:val="008000"/>
        </w:rPr>
        <w:t>tāā</w:t>
      </w:r>
      <w:r w:rsidR="00725F02" w:rsidRPr="00725F02">
        <w:rPr>
          <w:rFonts w:ascii="Doulos SIL" w:hAnsi="Doulos SIL"/>
          <w:color w:val="008000"/>
        </w:rPr>
        <w:noBreakHyphen/>
        <w:t>rā</w:t>
      </w:r>
      <w:r w:rsidR="00725F02">
        <w:t xml:space="preserve">/ raised to -rá before the single-digit term, which is dropped to {L}. </w:t>
      </w:r>
    </w:p>
    <w:p w14:paraId="27B700AC" w14:textId="77777777" w:rsidR="00725F02" w:rsidRDefault="00725F02"/>
    <w:p w14:paraId="309E16CE" w14:textId="058BECCD" w:rsidR="00725F02" w:rsidRPr="002D209A" w:rsidRDefault="00725F02" w:rsidP="00725F02">
      <w:pPr>
        <w:pStyle w:val="example-simple"/>
        <w:tabs>
          <w:tab w:val="clear" w:pos="1080"/>
          <w:tab w:val="left" w:pos="1800"/>
          <w:tab w:val="left" w:pos="3960"/>
          <w:tab w:val="left" w:pos="5040"/>
        </w:tabs>
      </w:pPr>
      <w:r>
        <w:t>(xx2</w:t>
      </w:r>
      <w:r w:rsidRPr="00A21319">
        <w:t>)</w:t>
      </w:r>
      <w:r w:rsidRPr="00A21319">
        <w:tab/>
        <w:t>gloss</w:t>
      </w:r>
      <w:r w:rsidRPr="00A21319">
        <w:tab/>
      </w:r>
      <w:r w:rsidR="00F136DD">
        <w:t>‘</w:t>
      </w:r>
      <w:r>
        <w:t>10 plus …’</w:t>
      </w:r>
      <w:r>
        <w:tab/>
        <w:t>digit</w:t>
      </w:r>
      <w:r>
        <w:tab/>
      </w:r>
    </w:p>
    <w:p w14:paraId="3BDDB7B9" w14:textId="77777777" w:rsidR="00725F02" w:rsidRPr="002D209A" w:rsidRDefault="00725F02" w:rsidP="00725F02">
      <w:pPr>
        <w:pStyle w:val="example-simple"/>
        <w:tabs>
          <w:tab w:val="clear" w:pos="1080"/>
          <w:tab w:val="left" w:pos="1800"/>
          <w:tab w:val="left" w:pos="3960"/>
          <w:tab w:val="left" w:pos="5040"/>
        </w:tabs>
      </w:pPr>
    </w:p>
    <w:p w14:paraId="07209FFD" w14:textId="6672B9CC" w:rsidR="00725F02" w:rsidRPr="00986631" w:rsidRDefault="00725F02" w:rsidP="00725F02">
      <w:pPr>
        <w:pStyle w:val="example-simple"/>
        <w:tabs>
          <w:tab w:val="clear" w:pos="1080"/>
          <w:tab w:val="left" w:pos="1800"/>
          <w:tab w:val="left" w:pos="3960"/>
          <w:tab w:val="left" w:pos="5040"/>
        </w:tabs>
        <w:rPr>
          <w:rFonts w:ascii="Doulos SIL" w:hAnsi="Doulos SIL"/>
          <w:i/>
          <w:color w:val="0000FF"/>
        </w:rPr>
      </w:pPr>
      <w:r>
        <w:tab/>
        <w:t>‘11</w:t>
      </w:r>
      <w:r w:rsidRPr="00925795">
        <w:t>’</w:t>
      </w:r>
      <w:r w:rsidRPr="00925795">
        <w:tab/>
      </w:r>
      <w:r>
        <w:rPr>
          <w:rFonts w:ascii="Doulos SIL" w:hAnsi="Doulos SIL"/>
          <w:i/>
          <w:color w:val="0000FF"/>
        </w:rPr>
        <w:t>tāā-rá dùlì</w:t>
      </w:r>
      <w:r w:rsidRPr="00403EE1">
        <w:tab/>
      </w:r>
      <w:r w:rsidRPr="007B6EE4">
        <w:rPr>
          <w:rFonts w:ascii="Doulos SIL" w:hAnsi="Doulos SIL"/>
          <w:i/>
          <w:color w:val="0000FF"/>
        </w:rPr>
        <w:t>dúlì</w:t>
      </w:r>
    </w:p>
    <w:p w14:paraId="43DE1AB6" w14:textId="1AD99E65" w:rsidR="00725F02" w:rsidRPr="00986631" w:rsidRDefault="00725F02" w:rsidP="00725F02">
      <w:pPr>
        <w:pStyle w:val="example-simple"/>
        <w:tabs>
          <w:tab w:val="clear" w:pos="1080"/>
          <w:tab w:val="left" w:pos="1800"/>
          <w:tab w:val="left" w:pos="3960"/>
          <w:tab w:val="left" w:pos="5040"/>
        </w:tabs>
        <w:rPr>
          <w:rFonts w:ascii="Doulos SIL" w:hAnsi="Doulos SIL"/>
          <w:i/>
          <w:color w:val="0000FF"/>
        </w:rPr>
      </w:pPr>
      <w:r w:rsidRPr="00925795">
        <w:tab/>
        <w:t>‘</w:t>
      </w:r>
      <w:r>
        <w:t>1</w:t>
      </w:r>
      <w:r w:rsidRPr="00925795">
        <w:t>2’</w:t>
      </w:r>
      <w:r w:rsidRPr="00925795">
        <w:tab/>
      </w:r>
      <w:r>
        <w:rPr>
          <w:rFonts w:ascii="Doulos SIL" w:hAnsi="Doulos SIL"/>
          <w:i/>
          <w:color w:val="0000FF"/>
        </w:rPr>
        <w:t>tāā-rá flà</w:t>
      </w:r>
      <w:r w:rsidRPr="00403EE1">
        <w:tab/>
      </w:r>
      <w:r w:rsidRPr="007B6EE4">
        <w:rPr>
          <w:rFonts w:ascii="Doulos SIL" w:hAnsi="Doulos SIL"/>
          <w:i/>
          <w:color w:val="0000FF"/>
        </w:rPr>
        <w:t>flā</w:t>
      </w:r>
    </w:p>
    <w:p w14:paraId="3AB37E2D" w14:textId="6CA7D16F" w:rsidR="00725F02" w:rsidRPr="007B6EE4" w:rsidRDefault="00725F02" w:rsidP="00725F02">
      <w:pPr>
        <w:pStyle w:val="example-simple"/>
        <w:tabs>
          <w:tab w:val="clear" w:pos="1080"/>
          <w:tab w:val="left" w:pos="1800"/>
          <w:tab w:val="left" w:pos="3960"/>
          <w:tab w:val="left" w:pos="5040"/>
        </w:tabs>
        <w:rPr>
          <w:rFonts w:ascii="Doulos SIL" w:hAnsi="Doulos SIL"/>
          <w:i/>
          <w:color w:val="0000FF"/>
        </w:rPr>
      </w:pPr>
      <w:r w:rsidRPr="00925795">
        <w:tab/>
        <w:t>‘</w:t>
      </w:r>
      <w:r>
        <w:t>1</w:t>
      </w:r>
      <w:r w:rsidRPr="00925795">
        <w:t>3’</w:t>
      </w:r>
      <w:r w:rsidRPr="00925795">
        <w:tab/>
      </w:r>
      <w:r>
        <w:rPr>
          <w:rFonts w:ascii="Doulos SIL" w:hAnsi="Doulos SIL"/>
          <w:i/>
          <w:color w:val="0000FF"/>
        </w:rPr>
        <w:t>tāā-rá</w:t>
      </w:r>
      <w:r w:rsidRPr="006661CC">
        <w:rPr>
          <w:rFonts w:ascii="Doulos SIL" w:hAnsi="Doulos SIL"/>
          <w:i/>
          <w:color w:val="0000FF"/>
        </w:rPr>
        <w:t xml:space="preserve"> </w:t>
      </w:r>
      <w:r>
        <w:rPr>
          <w:rFonts w:ascii="Doulos SIL" w:hAnsi="Doulos SIL"/>
          <w:i/>
          <w:color w:val="0000FF"/>
        </w:rPr>
        <w:t>sìgbò</w:t>
      </w:r>
      <w:r w:rsidRPr="00403EE1">
        <w:tab/>
      </w:r>
      <w:r w:rsidRPr="007B6EE4">
        <w:rPr>
          <w:rFonts w:ascii="Doulos SIL" w:hAnsi="Doulos SIL"/>
          <w:i/>
          <w:color w:val="0000FF"/>
        </w:rPr>
        <w:t>sīgbō</w:t>
      </w:r>
    </w:p>
    <w:p w14:paraId="12FC57D2" w14:textId="57DEB3F4" w:rsidR="00725F02" w:rsidRPr="007B6EE4" w:rsidRDefault="00725F02" w:rsidP="00725F02">
      <w:pPr>
        <w:pStyle w:val="example-simple"/>
        <w:tabs>
          <w:tab w:val="clear" w:pos="1080"/>
          <w:tab w:val="left" w:pos="1800"/>
          <w:tab w:val="left" w:pos="3960"/>
          <w:tab w:val="left" w:pos="5040"/>
        </w:tabs>
        <w:rPr>
          <w:rFonts w:ascii="Doulos SIL" w:hAnsi="Doulos SIL"/>
          <w:i/>
          <w:color w:val="0000FF"/>
        </w:rPr>
      </w:pPr>
      <w:r w:rsidRPr="00925795">
        <w:lastRenderedPageBreak/>
        <w:tab/>
        <w:t>‘</w:t>
      </w:r>
      <w:r>
        <w:t>1</w:t>
      </w:r>
      <w:r w:rsidRPr="00925795">
        <w:t>4’</w:t>
      </w:r>
      <w:r w:rsidRPr="00925795">
        <w:tab/>
      </w:r>
      <w:r>
        <w:rPr>
          <w:rFonts w:ascii="Doulos SIL" w:hAnsi="Doulos SIL"/>
          <w:i/>
          <w:color w:val="0000FF"/>
        </w:rPr>
        <w:t>tāā-rá</w:t>
      </w:r>
      <w:r w:rsidRPr="006661CC">
        <w:rPr>
          <w:rFonts w:ascii="Doulos SIL" w:hAnsi="Doulos SIL"/>
          <w:i/>
          <w:color w:val="0000FF"/>
        </w:rPr>
        <w:t xml:space="preserve"> </w:t>
      </w:r>
      <w:r>
        <w:rPr>
          <w:rFonts w:ascii="Doulos SIL" w:hAnsi="Doulos SIL"/>
          <w:i/>
          <w:color w:val="0000FF"/>
        </w:rPr>
        <w:t>nàànì</w:t>
      </w:r>
      <w:r w:rsidRPr="00403EE1">
        <w:tab/>
      </w:r>
      <w:r w:rsidRPr="007B6EE4">
        <w:rPr>
          <w:rFonts w:ascii="Doulos SIL" w:hAnsi="Doulos SIL"/>
          <w:i/>
          <w:color w:val="0000FF"/>
        </w:rPr>
        <w:t>nāāní</w:t>
      </w:r>
    </w:p>
    <w:p w14:paraId="75C1D419" w14:textId="6592F725" w:rsidR="00725F02" w:rsidRPr="007B6EE4" w:rsidRDefault="00725F02" w:rsidP="00725F02">
      <w:pPr>
        <w:pStyle w:val="example-simple"/>
        <w:tabs>
          <w:tab w:val="clear" w:pos="1080"/>
          <w:tab w:val="left" w:pos="1800"/>
          <w:tab w:val="left" w:pos="3960"/>
          <w:tab w:val="left" w:pos="5040"/>
        </w:tabs>
        <w:rPr>
          <w:rFonts w:ascii="Doulos SIL" w:hAnsi="Doulos SIL"/>
          <w:i/>
          <w:color w:val="0000FF"/>
        </w:rPr>
      </w:pPr>
      <w:r w:rsidRPr="00925795">
        <w:tab/>
        <w:t>‘</w:t>
      </w:r>
      <w:r>
        <w:t>1</w:t>
      </w:r>
      <w:r w:rsidRPr="00925795">
        <w:t>5’</w:t>
      </w:r>
      <w:r w:rsidRPr="00925795">
        <w:tab/>
      </w:r>
      <w:r>
        <w:rPr>
          <w:rFonts w:ascii="Doulos SIL" w:hAnsi="Doulos SIL"/>
          <w:i/>
          <w:color w:val="0000FF"/>
        </w:rPr>
        <w:t>tāā-rá</w:t>
      </w:r>
      <w:r w:rsidRPr="006661CC">
        <w:rPr>
          <w:rFonts w:ascii="Doulos SIL" w:hAnsi="Doulos SIL"/>
          <w:i/>
          <w:color w:val="0000FF"/>
        </w:rPr>
        <w:t xml:space="preserve"> </w:t>
      </w:r>
      <w:r>
        <w:rPr>
          <w:rFonts w:ascii="Doulos SIL" w:hAnsi="Doulos SIL"/>
          <w:i/>
          <w:color w:val="0000FF"/>
        </w:rPr>
        <w:t>sòòlò</w:t>
      </w:r>
      <w:r w:rsidRPr="00403EE1">
        <w:tab/>
      </w:r>
      <w:r w:rsidRPr="007B6EE4">
        <w:rPr>
          <w:rFonts w:ascii="Doulos SIL" w:hAnsi="Doulos SIL"/>
          <w:i/>
          <w:color w:val="0000FF"/>
        </w:rPr>
        <w:t>sóóló</w:t>
      </w:r>
    </w:p>
    <w:p w14:paraId="27F2C7DB" w14:textId="1CBD824C" w:rsidR="00725F02" w:rsidRPr="00925795" w:rsidRDefault="00725F02" w:rsidP="00725F02">
      <w:pPr>
        <w:pStyle w:val="example-simple"/>
        <w:tabs>
          <w:tab w:val="clear" w:pos="1080"/>
          <w:tab w:val="left" w:pos="1800"/>
          <w:tab w:val="left" w:pos="3960"/>
          <w:tab w:val="left" w:pos="5040"/>
        </w:tabs>
      </w:pPr>
      <w:r w:rsidRPr="00925795">
        <w:tab/>
        <w:t>‘</w:t>
      </w:r>
      <w:r>
        <w:t>1</w:t>
      </w:r>
      <w:r w:rsidRPr="00925795">
        <w:t>6’</w:t>
      </w:r>
      <w:r w:rsidRPr="00925795">
        <w:tab/>
      </w:r>
      <w:r>
        <w:rPr>
          <w:rFonts w:ascii="Doulos SIL" w:hAnsi="Doulos SIL"/>
          <w:i/>
          <w:color w:val="0000FF"/>
        </w:rPr>
        <w:t>tāā-rá</w:t>
      </w:r>
      <w:r w:rsidRPr="006661CC">
        <w:rPr>
          <w:rFonts w:ascii="Doulos SIL" w:hAnsi="Doulos SIL"/>
          <w:i/>
          <w:color w:val="0000FF"/>
        </w:rPr>
        <w:t xml:space="preserve"> </w:t>
      </w:r>
      <w:r>
        <w:rPr>
          <w:rFonts w:ascii="Doulos SIL" w:hAnsi="Doulos SIL"/>
          <w:i/>
          <w:color w:val="0000FF"/>
        </w:rPr>
        <w:t>mì-ìlò</w:t>
      </w:r>
      <w:r w:rsidRPr="00403EE1">
        <w:tab/>
      </w:r>
      <w:r w:rsidRPr="007B6EE4">
        <w:rPr>
          <w:rFonts w:ascii="Doulos SIL" w:hAnsi="Doulos SIL"/>
          <w:i/>
          <w:color w:val="0000FF"/>
        </w:rPr>
        <w:t>mī-īlō</w:t>
      </w:r>
    </w:p>
    <w:p w14:paraId="27E9F14E" w14:textId="032B6023" w:rsidR="00725F02" w:rsidRPr="00925795" w:rsidRDefault="00725F02" w:rsidP="00725F02">
      <w:pPr>
        <w:pStyle w:val="example-simple"/>
        <w:tabs>
          <w:tab w:val="clear" w:pos="1080"/>
          <w:tab w:val="left" w:pos="1800"/>
          <w:tab w:val="left" w:pos="3960"/>
          <w:tab w:val="left" w:pos="5040"/>
        </w:tabs>
      </w:pPr>
      <w:r w:rsidRPr="00925795">
        <w:tab/>
        <w:t>‘</w:t>
      </w:r>
      <w:r>
        <w:t>1</w:t>
      </w:r>
      <w:r w:rsidRPr="00925795">
        <w:t>7’</w:t>
      </w:r>
      <w:r w:rsidRPr="00925795">
        <w:tab/>
      </w:r>
      <w:r>
        <w:rPr>
          <w:rFonts w:ascii="Doulos SIL" w:hAnsi="Doulos SIL"/>
          <w:i/>
          <w:color w:val="0000FF"/>
        </w:rPr>
        <w:t>tāā-rá mà-àlà</w:t>
      </w:r>
      <w:r w:rsidRPr="00403EE1">
        <w:tab/>
      </w:r>
      <w:r w:rsidRPr="007B6EE4">
        <w:rPr>
          <w:rFonts w:ascii="Doulos SIL" w:hAnsi="Doulos SIL"/>
          <w:i/>
          <w:color w:val="0000FF"/>
        </w:rPr>
        <w:t>mà-álà</w:t>
      </w:r>
    </w:p>
    <w:p w14:paraId="54DB0185" w14:textId="4DCE0B8B" w:rsidR="00725F02" w:rsidRPr="00925795" w:rsidRDefault="00725F02" w:rsidP="00725F02">
      <w:pPr>
        <w:pStyle w:val="example-simple"/>
        <w:tabs>
          <w:tab w:val="clear" w:pos="1080"/>
          <w:tab w:val="left" w:pos="1800"/>
          <w:tab w:val="left" w:pos="3960"/>
          <w:tab w:val="left" w:pos="5040"/>
        </w:tabs>
      </w:pPr>
      <w:r w:rsidRPr="00925795">
        <w:tab/>
        <w:t>‘</w:t>
      </w:r>
      <w:r>
        <w:t>1</w:t>
      </w:r>
      <w:r w:rsidRPr="00925795">
        <w:t>8’</w:t>
      </w:r>
      <w:r w:rsidRPr="00925795">
        <w:tab/>
      </w:r>
      <w:r>
        <w:rPr>
          <w:rFonts w:ascii="Doulos SIL" w:hAnsi="Doulos SIL"/>
          <w:i/>
          <w:color w:val="0000FF"/>
        </w:rPr>
        <w:t>tāā-rá mà-sìgbò</w:t>
      </w:r>
      <w:r w:rsidRPr="00403EE1">
        <w:tab/>
      </w:r>
      <w:r w:rsidRPr="007B6EE4">
        <w:rPr>
          <w:rFonts w:ascii="Doulos SIL" w:hAnsi="Doulos SIL"/>
          <w:i/>
          <w:color w:val="0000FF"/>
        </w:rPr>
        <w:t>mà-sígbó</w:t>
      </w:r>
    </w:p>
    <w:p w14:paraId="70D63064" w14:textId="6A9E2D75" w:rsidR="00725F02" w:rsidRPr="00925795" w:rsidRDefault="00725F02" w:rsidP="00725F02">
      <w:pPr>
        <w:pStyle w:val="example-simple"/>
        <w:tabs>
          <w:tab w:val="clear" w:pos="1080"/>
          <w:tab w:val="left" w:pos="1800"/>
          <w:tab w:val="left" w:pos="3960"/>
          <w:tab w:val="left" w:pos="5040"/>
        </w:tabs>
      </w:pPr>
      <w:r w:rsidRPr="00925795">
        <w:tab/>
        <w:t>‘</w:t>
      </w:r>
      <w:r>
        <w:t>1</w:t>
      </w:r>
      <w:r w:rsidRPr="00925795">
        <w:t>9’</w:t>
      </w:r>
      <w:r w:rsidRPr="00925795">
        <w:tab/>
      </w:r>
      <w:r>
        <w:rPr>
          <w:rFonts w:ascii="Doulos SIL" w:hAnsi="Doulos SIL"/>
          <w:i/>
          <w:color w:val="0000FF"/>
        </w:rPr>
        <w:t>tāā-rá</w:t>
      </w:r>
      <w:r w:rsidRPr="006661CC">
        <w:rPr>
          <w:rFonts w:ascii="Doulos SIL" w:hAnsi="Doulos SIL"/>
          <w:i/>
          <w:color w:val="0000FF"/>
        </w:rPr>
        <w:t xml:space="preserve"> </w:t>
      </w:r>
      <w:r>
        <w:rPr>
          <w:rFonts w:ascii="Doulos SIL" w:hAnsi="Doulos SIL"/>
          <w:i/>
          <w:color w:val="0000FF"/>
        </w:rPr>
        <w:t>mà</w:t>
      </w:r>
      <w:r w:rsidRPr="00986631">
        <w:rPr>
          <w:rFonts w:ascii="Doulos SIL" w:hAnsi="Doulos SIL"/>
          <w:i/>
          <w:color w:val="0000FF"/>
        </w:rPr>
        <w:t>-n</w:t>
      </w:r>
      <w:r>
        <w:rPr>
          <w:rFonts w:ascii="Doulos SIL" w:hAnsi="Doulos SIL"/>
          <w:i/>
          <w:color w:val="0000FF"/>
        </w:rPr>
        <w:t>à</w:t>
      </w:r>
      <w:r w:rsidRPr="00986631">
        <w:rPr>
          <w:rFonts w:ascii="Doulos SIL" w:hAnsi="Doulos SIL"/>
          <w:i/>
          <w:color w:val="0000FF"/>
        </w:rPr>
        <w:t>nì</w:t>
      </w:r>
      <w:r w:rsidRPr="00403EE1">
        <w:tab/>
      </w:r>
      <w:r w:rsidRPr="007B6EE4">
        <w:rPr>
          <w:rFonts w:ascii="Doulos SIL" w:hAnsi="Doulos SIL"/>
          <w:i/>
          <w:color w:val="0000FF"/>
        </w:rPr>
        <w:t>má-nānì</w:t>
      </w:r>
    </w:p>
    <w:p w14:paraId="32A187F9" w14:textId="77777777" w:rsidR="00725F02" w:rsidRDefault="00725F02"/>
    <w:p w14:paraId="268D657B" w14:textId="34E2FC75" w:rsidR="00667058" w:rsidRPr="002D209A" w:rsidRDefault="00456D6A">
      <w:r>
        <w:t xml:space="preserve">while all higher decimal terms add a linking morpheme </w:t>
      </w:r>
      <w:r w:rsidR="005F6814">
        <w:rPr>
          <w:rFonts w:ascii="Doulos SIL" w:hAnsi="Doulos SIL"/>
          <w:i/>
          <w:color w:val="0000FF"/>
        </w:rPr>
        <w:t>tú</w:t>
      </w:r>
      <w:r w:rsidR="005F6814">
        <w:t>, arguably raised from /</w:t>
      </w:r>
      <w:r w:rsidR="005F6814" w:rsidRPr="005F6814">
        <w:rPr>
          <w:rFonts w:ascii="Doulos SIL" w:hAnsi="Doulos SIL"/>
          <w:color w:val="008000"/>
        </w:rPr>
        <w:t>tù</w:t>
      </w:r>
      <w:r w:rsidR="005F6814">
        <w:t>/ before the tone-dropped single-digit term.</w:t>
      </w:r>
    </w:p>
    <w:p w14:paraId="59E245BA" w14:textId="77777777" w:rsidR="00456D6A" w:rsidRDefault="00456D6A"/>
    <w:p w14:paraId="3A49DE0E" w14:textId="58EFE0B2" w:rsidR="00F136DD" w:rsidRPr="002D209A" w:rsidRDefault="00F136DD" w:rsidP="005F6814">
      <w:pPr>
        <w:pStyle w:val="example-simple"/>
        <w:tabs>
          <w:tab w:val="clear" w:pos="1080"/>
          <w:tab w:val="left" w:pos="1800"/>
          <w:tab w:val="left" w:pos="3690"/>
          <w:tab w:val="left" w:pos="6390"/>
        </w:tabs>
      </w:pPr>
      <w:r>
        <w:t>(xx2</w:t>
      </w:r>
      <w:r w:rsidRPr="00A21319">
        <w:t>)</w:t>
      </w:r>
      <w:r w:rsidRPr="00A21319">
        <w:tab/>
        <w:t>gloss</w:t>
      </w:r>
      <w:r w:rsidRPr="00A21319">
        <w:tab/>
      </w:r>
      <w:r>
        <w:t>‘20 plus …’</w:t>
      </w:r>
      <w:r>
        <w:tab/>
      </w:r>
      <w:r w:rsidR="005F6814">
        <w:t>’30 plus …’</w:t>
      </w:r>
      <w:r w:rsidR="005F6814">
        <w:tab/>
      </w:r>
      <w:r>
        <w:t>digit</w:t>
      </w:r>
      <w:r>
        <w:tab/>
      </w:r>
    </w:p>
    <w:p w14:paraId="3ED89747" w14:textId="77777777" w:rsidR="00F136DD" w:rsidRPr="002D209A" w:rsidRDefault="00F136DD" w:rsidP="005F6814">
      <w:pPr>
        <w:pStyle w:val="example-simple"/>
        <w:tabs>
          <w:tab w:val="clear" w:pos="1080"/>
          <w:tab w:val="left" w:pos="1800"/>
          <w:tab w:val="left" w:pos="3690"/>
          <w:tab w:val="left" w:pos="6390"/>
        </w:tabs>
      </w:pPr>
    </w:p>
    <w:p w14:paraId="1630509E" w14:textId="6524A329" w:rsidR="00F136DD" w:rsidRPr="00986631" w:rsidRDefault="005F6814" w:rsidP="005F6814">
      <w:pPr>
        <w:pStyle w:val="example-simple"/>
        <w:tabs>
          <w:tab w:val="clear" w:pos="1080"/>
          <w:tab w:val="left" w:pos="1800"/>
          <w:tab w:val="left" w:pos="3690"/>
          <w:tab w:val="left" w:pos="6390"/>
        </w:tabs>
        <w:rPr>
          <w:rFonts w:ascii="Doulos SIL" w:hAnsi="Doulos SIL"/>
          <w:i/>
          <w:color w:val="0000FF"/>
        </w:rPr>
      </w:pPr>
      <w:r>
        <w:tab/>
        <w:t>‘2</w:t>
      </w:r>
      <w:r w:rsidR="00F136DD">
        <w:t>1</w:t>
      </w:r>
      <w:r>
        <w:t>/31</w:t>
      </w:r>
      <w:r w:rsidR="00F136DD" w:rsidRPr="00925795">
        <w:t>’</w:t>
      </w:r>
      <w:r w:rsidR="00F136DD" w:rsidRPr="00925795">
        <w:tab/>
      </w:r>
      <w:r>
        <w:rPr>
          <w:rFonts w:ascii="Doulos SIL" w:hAnsi="Doulos SIL"/>
          <w:i/>
          <w:color w:val="0000FF"/>
        </w:rPr>
        <w:t>jálámà tú dù</w:t>
      </w:r>
      <w:r w:rsidR="00F136DD">
        <w:rPr>
          <w:rFonts w:ascii="Doulos SIL" w:hAnsi="Doulos SIL"/>
          <w:i/>
          <w:color w:val="0000FF"/>
        </w:rPr>
        <w:t>lì</w:t>
      </w:r>
      <w:r w:rsidR="00F136DD" w:rsidRPr="00403EE1">
        <w:tab/>
      </w:r>
      <w:r>
        <w:rPr>
          <w:rFonts w:ascii="Doulos SIL" w:hAnsi="Doulos SIL"/>
          <w:i/>
          <w:color w:val="0000FF"/>
        </w:rPr>
        <w:t>jáāⁿ-sīgbō</w:t>
      </w:r>
      <w:r w:rsidRPr="00986631">
        <w:rPr>
          <w:rFonts w:ascii="Doulos SIL" w:hAnsi="Doulos SIL"/>
          <w:i/>
          <w:color w:val="0000FF"/>
        </w:rPr>
        <w:t>-r</w:t>
      </w:r>
      <w:r>
        <w:rPr>
          <w:rFonts w:ascii="Doulos SIL" w:hAnsi="Doulos SIL"/>
          <w:i/>
          <w:color w:val="0000FF"/>
        </w:rPr>
        <w:t>́</w:t>
      </w:r>
      <w:r w:rsidRPr="00986631">
        <w:rPr>
          <w:rFonts w:ascii="Doulos SIL" w:hAnsi="Doulos SIL"/>
          <w:i/>
          <w:color w:val="0000FF"/>
        </w:rPr>
        <w:t>-</w:t>
      </w:r>
      <w:r>
        <w:rPr>
          <w:rFonts w:ascii="Doulos SIL" w:hAnsi="Doulos SIL"/>
          <w:i/>
          <w:color w:val="0000FF"/>
        </w:rPr>
        <w:t>tàà tú dùlì</w:t>
      </w:r>
      <w:r>
        <w:tab/>
      </w:r>
      <w:r w:rsidR="00F136DD" w:rsidRPr="007B6EE4">
        <w:rPr>
          <w:rFonts w:ascii="Doulos SIL" w:hAnsi="Doulos SIL"/>
          <w:i/>
          <w:color w:val="0000FF"/>
        </w:rPr>
        <w:t>dúlì</w:t>
      </w:r>
    </w:p>
    <w:p w14:paraId="56917E5C" w14:textId="092549AB" w:rsidR="00F136DD" w:rsidRPr="00986631" w:rsidRDefault="00F136DD" w:rsidP="005F6814">
      <w:pPr>
        <w:pStyle w:val="example-simple"/>
        <w:tabs>
          <w:tab w:val="clear" w:pos="1080"/>
          <w:tab w:val="left" w:pos="1800"/>
          <w:tab w:val="left" w:pos="3690"/>
          <w:tab w:val="left" w:pos="6390"/>
        </w:tabs>
        <w:rPr>
          <w:rFonts w:ascii="Doulos SIL" w:hAnsi="Doulos SIL"/>
          <w:i/>
          <w:color w:val="0000FF"/>
        </w:rPr>
      </w:pPr>
      <w:r w:rsidRPr="00925795">
        <w:tab/>
        <w:t>‘</w:t>
      </w:r>
      <w:r w:rsidR="005F6814">
        <w:t>22/32</w:t>
      </w:r>
      <w:r w:rsidRPr="00925795">
        <w:t>’</w:t>
      </w:r>
      <w:r w:rsidRPr="00925795">
        <w:tab/>
      </w:r>
      <w:r w:rsidR="005F6814">
        <w:rPr>
          <w:rFonts w:ascii="Doulos SIL" w:hAnsi="Doulos SIL"/>
          <w:i/>
          <w:color w:val="0000FF"/>
        </w:rPr>
        <w:t>jálámà tú flà</w:t>
      </w:r>
      <w:r w:rsidRPr="00403EE1">
        <w:tab/>
      </w:r>
      <w:r w:rsidR="005F6814">
        <w:rPr>
          <w:rFonts w:ascii="Doulos SIL" w:hAnsi="Doulos SIL"/>
          <w:i/>
          <w:color w:val="0000FF"/>
        </w:rPr>
        <w:t>jáāⁿ-sīgbō</w:t>
      </w:r>
      <w:r w:rsidR="005F6814" w:rsidRPr="00986631">
        <w:rPr>
          <w:rFonts w:ascii="Doulos SIL" w:hAnsi="Doulos SIL"/>
          <w:i/>
          <w:color w:val="0000FF"/>
        </w:rPr>
        <w:t>-r</w:t>
      </w:r>
      <w:r w:rsidR="005F6814">
        <w:rPr>
          <w:rFonts w:ascii="Doulos SIL" w:hAnsi="Doulos SIL"/>
          <w:i/>
          <w:color w:val="0000FF"/>
        </w:rPr>
        <w:t>́</w:t>
      </w:r>
      <w:r w:rsidR="005F6814" w:rsidRPr="00986631">
        <w:rPr>
          <w:rFonts w:ascii="Doulos SIL" w:hAnsi="Doulos SIL"/>
          <w:i/>
          <w:color w:val="0000FF"/>
        </w:rPr>
        <w:t>-</w:t>
      </w:r>
      <w:r w:rsidR="005F6814">
        <w:rPr>
          <w:rFonts w:ascii="Doulos SIL" w:hAnsi="Doulos SIL"/>
          <w:i/>
          <w:color w:val="0000FF"/>
        </w:rPr>
        <w:t>tàà tú</w:t>
      </w:r>
      <w:r w:rsidR="005F6814" w:rsidRPr="005F6814">
        <w:rPr>
          <w:rFonts w:ascii="Doulos SIL" w:hAnsi="Doulos SIL"/>
          <w:i/>
          <w:color w:val="0000FF"/>
        </w:rPr>
        <w:t xml:space="preserve"> </w:t>
      </w:r>
      <w:r w:rsidR="005F6814">
        <w:rPr>
          <w:rFonts w:ascii="Doulos SIL" w:hAnsi="Doulos SIL"/>
          <w:i/>
          <w:color w:val="0000FF"/>
        </w:rPr>
        <w:t>flà</w:t>
      </w:r>
      <w:r w:rsidR="005F6814">
        <w:tab/>
      </w:r>
      <w:r w:rsidRPr="007B6EE4">
        <w:rPr>
          <w:rFonts w:ascii="Doulos SIL" w:hAnsi="Doulos SIL"/>
          <w:i/>
          <w:color w:val="0000FF"/>
        </w:rPr>
        <w:t>flā</w:t>
      </w:r>
    </w:p>
    <w:p w14:paraId="26A97BC5" w14:textId="184ACFA9" w:rsidR="00F136DD" w:rsidRPr="007B6EE4" w:rsidRDefault="00F136DD" w:rsidP="005F6814">
      <w:pPr>
        <w:pStyle w:val="example-simple"/>
        <w:tabs>
          <w:tab w:val="clear" w:pos="1080"/>
          <w:tab w:val="left" w:pos="1800"/>
          <w:tab w:val="left" w:pos="3690"/>
          <w:tab w:val="left" w:pos="6390"/>
        </w:tabs>
        <w:rPr>
          <w:rFonts w:ascii="Doulos SIL" w:hAnsi="Doulos SIL"/>
          <w:i/>
          <w:color w:val="0000FF"/>
        </w:rPr>
      </w:pPr>
      <w:r w:rsidRPr="00925795">
        <w:tab/>
      </w:r>
      <w:r w:rsidR="005F6814">
        <w:t>‘23/33’</w:t>
      </w:r>
      <w:r w:rsidRPr="00925795">
        <w:tab/>
      </w:r>
      <w:r w:rsidR="005F6814">
        <w:rPr>
          <w:rFonts w:ascii="Doulos SIL" w:hAnsi="Doulos SIL"/>
          <w:i/>
          <w:color w:val="0000FF"/>
        </w:rPr>
        <w:t xml:space="preserve">jálámà tú </w:t>
      </w:r>
      <w:r>
        <w:rPr>
          <w:rFonts w:ascii="Doulos SIL" w:hAnsi="Doulos SIL"/>
          <w:i/>
          <w:color w:val="0000FF"/>
        </w:rPr>
        <w:t>sìgbò</w:t>
      </w:r>
      <w:r w:rsidRPr="00403EE1">
        <w:tab/>
      </w:r>
      <w:r w:rsidR="005F6814">
        <w:rPr>
          <w:rFonts w:ascii="Doulos SIL" w:hAnsi="Doulos SIL"/>
          <w:i/>
          <w:color w:val="0000FF"/>
        </w:rPr>
        <w:t>jáāⁿ-sīgbō</w:t>
      </w:r>
      <w:r w:rsidR="005F6814" w:rsidRPr="00986631">
        <w:rPr>
          <w:rFonts w:ascii="Doulos SIL" w:hAnsi="Doulos SIL"/>
          <w:i/>
          <w:color w:val="0000FF"/>
        </w:rPr>
        <w:t>-r</w:t>
      </w:r>
      <w:r w:rsidR="005F6814">
        <w:rPr>
          <w:rFonts w:ascii="Doulos SIL" w:hAnsi="Doulos SIL"/>
          <w:i/>
          <w:color w:val="0000FF"/>
        </w:rPr>
        <w:t>́</w:t>
      </w:r>
      <w:r w:rsidR="005F6814" w:rsidRPr="00986631">
        <w:rPr>
          <w:rFonts w:ascii="Doulos SIL" w:hAnsi="Doulos SIL"/>
          <w:i/>
          <w:color w:val="0000FF"/>
        </w:rPr>
        <w:t>-</w:t>
      </w:r>
      <w:r w:rsidR="005F6814">
        <w:rPr>
          <w:rFonts w:ascii="Doulos SIL" w:hAnsi="Doulos SIL"/>
          <w:i/>
          <w:color w:val="0000FF"/>
        </w:rPr>
        <w:t>tàà tú</w:t>
      </w:r>
      <w:r w:rsidR="005F6814" w:rsidRPr="005F6814">
        <w:rPr>
          <w:rFonts w:ascii="Doulos SIL" w:hAnsi="Doulos SIL"/>
          <w:i/>
          <w:color w:val="0000FF"/>
        </w:rPr>
        <w:t xml:space="preserve"> </w:t>
      </w:r>
      <w:r w:rsidR="005F6814">
        <w:rPr>
          <w:rFonts w:ascii="Doulos SIL" w:hAnsi="Doulos SIL"/>
          <w:i/>
          <w:color w:val="0000FF"/>
        </w:rPr>
        <w:t>sìgbò</w:t>
      </w:r>
      <w:r w:rsidR="005F6814">
        <w:tab/>
      </w:r>
      <w:r w:rsidRPr="007B6EE4">
        <w:rPr>
          <w:rFonts w:ascii="Doulos SIL" w:hAnsi="Doulos SIL"/>
          <w:i/>
          <w:color w:val="0000FF"/>
        </w:rPr>
        <w:t>sīgbō</w:t>
      </w:r>
    </w:p>
    <w:p w14:paraId="4EFE0111" w14:textId="413DA059" w:rsidR="00F136DD" w:rsidRPr="007B6EE4" w:rsidRDefault="00F136DD" w:rsidP="005F6814">
      <w:pPr>
        <w:pStyle w:val="example-simple"/>
        <w:tabs>
          <w:tab w:val="clear" w:pos="1080"/>
          <w:tab w:val="left" w:pos="1800"/>
          <w:tab w:val="left" w:pos="3690"/>
          <w:tab w:val="left" w:pos="6390"/>
        </w:tabs>
        <w:rPr>
          <w:rFonts w:ascii="Doulos SIL" w:hAnsi="Doulos SIL"/>
          <w:i/>
          <w:color w:val="0000FF"/>
        </w:rPr>
      </w:pPr>
      <w:r w:rsidRPr="00925795">
        <w:tab/>
      </w:r>
      <w:r w:rsidR="005F6814">
        <w:t>‘24/34’</w:t>
      </w:r>
      <w:r w:rsidRPr="00925795">
        <w:tab/>
      </w:r>
      <w:r w:rsidR="005F6814">
        <w:rPr>
          <w:rFonts w:ascii="Doulos SIL" w:hAnsi="Doulos SIL"/>
          <w:i/>
          <w:color w:val="0000FF"/>
        </w:rPr>
        <w:t xml:space="preserve">jálámà tú </w:t>
      </w:r>
      <w:r>
        <w:rPr>
          <w:rFonts w:ascii="Doulos SIL" w:hAnsi="Doulos SIL"/>
          <w:i/>
          <w:color w:val="0000FF"/>
        </w:rPr>
        <w:t>nàànì</w:t>
      </w:r>
      <w:r w:rsidRPr="00403EE1">
        <w:tab/>
      </w:r>
      <w:r w:rsidR="005F6814">
        <w:rPr>
          <w:rFonts w:ascii="Doulos SIL" w:hAnsi="Doulos SIL"/>
          <w:i/>
          <w:color w:val="0000FF"/>
        </w:rPr>
        <w:t>jáāⁿ-sīgbō</w:t>
      </w:r>
      <w:r w:rsidR="005F6814" w:rsidRPr="00986631">
        <w:rPr>
          <w:rFonts w:ascii="Doulos SIL" w:hAnsi="Doulos SIL"/>
          <w:i/>
          <w:color w:val="0000FF"/>
        </w:rPr>
        <w:t>-r</w:t>
      </w:r>
      <w:r w:rsidR="005F6814">
        <w:rPr>
          <w:rFonts w:ascii="Doulos SIL" w:hAnsi="Doulos SIL"/>
          <w:i/>
          <w:color w:val="0000FF"/>
        </w:rPr>
        <w:t>́</w:t>
      </w:r>
      <w:r w:rsidR="005F6814" w:rsidRPr="00986631">
        <w:rPr>
          <w:rFonts w:ascii="Doulos SIL" w:hAnsi="Doulos SIL"/>
          <w:i/>
          <w:color w:val="0000FF"/>
        </w:rPr>
        <w:t>-</w:t>
      </w:r>
      <w:r w:rsidR="005F6814">
        <w:rPr>
          <w:rFonts w:ascii="Doulos SIL" w:hAnsi="Doulos SIL"/>
          <w:i/>
          <w:color w:val="0000FF"/>
        </w:rPr>
        <w:t>tàà tú</w:t>
      </w:r>
      <w:r w:rsidR="005F6814" w:rsidRPr="005F6814">
        <w:rPr>
          <w:rFonts w:ascii="Doulos SIL" w:hAnsi="Doulos SIL"/>
          <w:i/>
          <w:color w:val="0000FF"/>
        </w:rPr>
        <w:t xml:space="preserve"> </w:t>
      </w:r>
      <w:r w:rsidR="005F6814">
        <w:rPr>
          <w:rFonts w:ascii="Doulos SIL" w:hAnsi="Doulos SIL"/>
          <w:i/>
          <w:color w:val="0000FF"/>
        </w:rPr>
        <w:t>nàànì</w:t>
      </w:r>
      <w:r w:rsidR="005F6814">
        <w:tab/>
      </w:r>
      <w:r w:rsidRPr="007B6EE4">
        <w:rPr>
          <w:rFonts w:ascii="Doulos SIL" w:hAnsi="Doulos SIL"/>
          <w:i/>
          <w:color w:val="0000FF"/>
        </w:rPr>
        <w:t>nāāní</w:t>
      </w:r>
    </w:p>
    <w:p w14:paraId="017BD47A" w14:textId="191AAB78" w:rsidR="00F136DD" w:rsidRPr="007B6EE4" w:rsidRDefault="00F136DD" w:rsidP="005F6814">
      <w:pPr>
        <w:pStyle w:val="example-simple"/>
        <w:tabs>
          <w:tab w:val="clear" w:pos="1080"/>
          <w:tab w:val="left" w:pos="1800"/>
          <w:tab w:val="left" w:pos="3690"/>
          <w:tab w:val="left" w:pos="6390"/>
        </w:tabs>
        <w:rPr>
          <w:rFonts w:ascii="Doulos SIL" w:hAnsi="Doulos SIL"/>
          <w:i/>
          <w:color w:val="0000FF"/>
        </w:rPr>
      </w:pPr>
      <w:r w:rsidRPr="00925795">
        <w:tab/>
      </w:r>
      <w:r w:rsidR="005F6814">
        <w:t>‘25/35’</w:t>
      </w:r>
      <w:r w:rsidRPr="00925795">
        <w:tab/>
      </w:r>
      <w:r w:rsidR="005F6814">
        <w:rPr>
          <w:rFonts w:ascii="Doulos SIL" w:hAnsi="Doulos SIL"/>
          <w:i/>
          <w:color w:val="0000FF"/>
        </w:rPr>
        <w:t xml:space="preserve">jálámà tú </w:t>
      </w:r>
      <w:r>
        <w:rPr>
          <w:rFonts w:ascii="Doulos SIL" w:hAnsi="Doulos SIL"/>
          <w:i/>
          <w:color w:val="0000FF"/>
        </w:rPr>
        <w:t>sòòlò</w:t>
      </w:r>
      <w:r w:rsidRPr="00403EE1">
        <w:tab/>
      </w:r>
      <w:r w:rsidR="005F6814">
        <w:rPr>
          <w:rFonts w:ascii="Doulos SIL" w:hAnsi="Doulos SIL"/>
          <w:i/>
          <w:color w:val="0000FF"/>
        </w:rPr>
        <w:t>jáāⁿ-sīgbō</w:t>
      </w:r>
      <w:r w:rsidR="005F6814" w:rsidRPr="00986631">
        <w:rPr>
          <w:rFonts w:ascii="Doulos SIL" w:hAnsi="Doulos SIL"/>
          <w:i/>
          <w:color w:val="0000FF"/>
        </w:rPr>
        <w:t>-r</w:t>
      </w:r>
      <w:r w:rsidR="005F6814">
        <w:rPr>
          <w:rFonts w:ascii="Doulos SIL" w:hAnsi="Doulos SIL"/>
          <w:i/>
          <w:color w:val="0000FF"/>
        </w:rPr>
        <w:t>́</w:t>
      </w:r>
      <w:r w:rsidR="005F6814" w:rsidRPr="00986631">
        <w:rPr>
          <w:rFonts w:ascii="Doulos SIL" w:hAnsi="Doulos SIL"/>
          <w:i/>
          <w:color w:val="0000FF"/>
        </w:rPr>
        <w:t>-</w:t>
      </w:r>
      <w:r w:rsidR="005F6814">
        <w:rPr>
          <w:rFonts w:ascii="Doulos SIL" w:hAnsi="Doulos SIL"/>
          <w:i/>
          <w:color w:val="0000FF"/>
        </w:rPr>
        <w:t>tàà tú</w:t>
      </w:r>
      <w:r w:rsidR="005F6814" w:rsidRPr="005F6814">
        <w:rPr>
          <w:rFonts w:ascii="Doulos SIL" w:hAnsi="Doulos SIL"/>
          <w:i/>
          <w:color w:val="0000FF"/>
        </w:rPr>
        <w:t xml:space="preserve"> </w:t>
      </w:r>
      <w:r w:rsidR="005F6814">
        <w:rPr>
          <w:rFonts w:ascii="Doulos SIL" w:hAnsi="Doulos SIL"/>
          <w:i/>
          <w:color w:val="0000FF"/>
        </w:rPr>
        <w:t>sòòlò</w:t>
      </w:r>
      <w:r w:rsidR="005F6814">
        <w:tab/>
      </w:r>
      <w:r w:rsidRPr="007B6EE4">
        <w:rPr>
          <w:rFonts w:ascii="Doulos SIL" w:hAnsi="Doulos SIL"/>
          <w:i/>
          <w:color w:val="0000FF"/>
        </w:rPr>
        <w:t>sóóló</w:t>
      </w:r>
    </w:p>
    <w:p w14:paraId="069303FF" w14:textId="5BE3FE81" w:rsidR="00F136DD" w:rsidRPr="00925795" w:rsidRDefault="00F136DD" w:rsidP="005F6814">
      <w:pPr>
        <w:pStyle w:val="example-simple"/>
        <w:tabs>
          <w:tab w:val="clear" w:pos="1080"/>
          <w:tab w:val="left" w:pos="1800"/>
          <w:tab w:val="left" w:pos="3690"/>
          <w:tab w:val="left" w:pos="6390"/>
        </w:tabs>
      </w:pPr>
      <w:r w:rsidRPr="00925795">
        <w:tab/>
      </w:r>
      <w:r w:rsidR="005F6814">
        <w:t>‘26/36’</w:t>
      </w:r>
      <w:r w:rsidRPr="00925795">
        <w:tab/>
      </w:r>
      <w:r w:rsidR="005F6814">
        <w:rPr>
          <w:rFonts w:ascii="Doulos SIL" w:hAnsi="Doulos SIL"/>
          <w:i/>
          <w:color w:val="0000FF"/>
        </w:rPr>
        <w:t xml:space="preserve">jálámà tú </w:t>
      </w:r>
      <w:r>
        <w:rPr>
          <w:rFonts w:ascii="Doulos SIL" w:hAnsi="Doulos SIL"/>
          <w:i/>
          <w:color w:val="0000FF"/>
        </w:rPr>
        <w:t>mì-ìlò</w:t>
      </w:r>
      <w:r w:rsidRPr="00403EE1">
        <w:tab/>
      </w:r>
      <w:r w:rsidR="005F6814">
        <w:rPr>
          <w:rFonts w:ascii="Doulos SIL" w:hAnsi="Doulos SIL"/>
          <w:i/>
          <w:color w:val="0000FF"/>
        </w:rPr>
        <w:t>jáāⁿ-sīgbō</w:t>
      </w:r>
      <w:r w:rsidR="005F6814" w:rsidRPr="00986631">
        <w:rPr>
          <w:rFonts w:ascii="Doulos SIL" w:hAnsi="Doulos SIL"/>
          <w:i/>
          <w:color w:val="0000FF"/>
        </w:rPr>
        <w:t>-r</w:t>
      </w:r>
      <w:r w:rsidR="005F6814">
        <w:rPr>
          <w:rFonts w:ascii="Doulos SIL" w:hAnsi="Doulos SIL"/>
          <w:i/>
          <w:color w:val="0000FF"/>
        </w:rPr>
        <w:t>́</w:t>
      </w:r>
      <w:r w:rsidR="005F6814" w:rsidRPr="00986631">
        <w:rPr>
          <w:rFonts w:ascii="Doulos SIL" w:hAnsi="Doulos SIL"/>
          <w:i/>
          <w:color w:val="0000FF"/>
        </w:rPr>
        <w:t>-</w:t>
      </w:r>
      <w:r w:rsidR="005F6814">
        <w:rPr>
          <w:rFonts w:ascii="Doulos SIL" w:hAnsi="Doulos SIL"/>
          <w:i/>
          <w:color w:val="0000FF"/>
        </w:rPr>
        <w:t>tàà tú</w:t>
      </w:r>
      <w:r w:rsidR="005F6814" w:rsidRPr="005F6814">
        <w:rPr>
          <w:rFonts w:ascii="Doulos SIL" w:hAnsi="Doulos SIL"/>
          <w:i/>
          <w:color w:val="0000FF"/>
        </w:rPr>
        <w:t xml:space="preserve"> </w:t>
      </w:r>
      <w:r w:rsidR="005F6814">
        <w:rPr>
          <w:rFonts w:ascii="Doulos SIL" w:hAnsi="Doulos SIL"/>
          <w:i/>
          <w:color w:val="0000FF"/>
        </w:rPr>
        <w:t>mì-ìlò</w:t>
      </w:r>
      <w:r w:rsidR="005F6814">
        <w:tab/>
      </w:r>
      <w:r w:rsidRPr="007B6EE4">
        <w:rPr>
          <w:rFonts w:ascii="Doulos SIL" w:hAnsi="Doulos SIL"/>
          <w:i/>
          <w:color w:val="0000FF"/>
        </w:rPr>
        <w:t>mī-īlō</w:t>
      </w:r>
    </w:p>
    <w:p w14:paraId="510CFF8A" w14:textId="377E2731" w:rsidR="00F136DD" w:rsidRPr="00925795" w:rsidRDefault="00F136DD" w:rsidP="005F6814">
      <w:pPr>
        <w:pStyle w:val="example-simple"/>
        <w:tabs>
          <w:tab w:val="clear" w:pos="1080"/>
          <w:tab w:val="left" w:pos="1800"/>
          <w:tab w:val="left" w:pos="3690"/>
          <w:tab w:val="left" w:pos="6390"/>
        </w:tabs>
      </w:pPr>
      <w:r w:rsidRPr="00925795">
        <w:tab/>
      </w:r>
      <w:r w:rsidR="005F6814">
        <w:t>‘27/37’</w:t>
      </w:r>
      <w:r w:rsidRPr="00925795">
        <w:tab/>
      </w:r>
      <w:r w:rsidR="005F6814">
        <w:rPr>
          <w:rFonts w:ascii="Doulos SIL" w:hAnsi="Doulos SIL"/>
          <w:i/>
          <w:color w:val="0000FF"/>
        </w:rPr>
        <w:t xml:space="preserve">jálámà tú </w:t>
      </w:r>
      <w:r>
        <w:rPr>
          <w:rFonts w:ascii="Doulos SIL" w:hAnsi="Doulos SIL"/>
          <w:i/>
          <w:color w:val="0000FF"/>
        </w:rPr>
        <w:t>mà-àlà</w:t>
      </w:r>
      <w:r w:rsidRPr="00403EE1">
        <w:tab/>
      </w:r>
      <w:r w:rsidR="005F6814">
        <w:rPr>
          <w:rFonts w:ascii="Doulos SIL" w:hAnsi="Doulos SIL"/>
          <w:i/>
          <w:color w:val="0000FF"/>
        </w:rPr>
        <w:t>jáāⁿ-sīgbō</w:t>
      </w:r>
      <w:r w:rsidR="005F6814" w:rsidRPr="00986631">
        <w:rPr>
          <w:rFonts w:ascii="Doulos SIL" w:hAnsi="Doulos SIL"/>
          <w:i/>
          <w:color w:val="0000FF"/>
        </w:rPr>
        <w:t>-r</w:t>
      </w:r>
      <w:r w:rsidR="005F6814">
        <w:rPr>
          <w:rFonts w:ascii="Doulos SIL" w:hAnsi="Doulos SIL"/>
          <w:i/>
          <w:color w:val="0000FF"/>
        </w:rPr>
        <w:t>́</w:t>
      </w:r>
      <w:r w:rsidR="005F6814" w:rsidRPr="00986631">
        <w:rPr>
          <w:rFonts w:ascii="Doulos SIL" w:hAnsi="Doulos SIL"/>
          <w:i/>
          <w:color w:val="0000FF"/>
        </w:rPr>
        <w:t>-</w:t>
      </w:r>
      <w:r w:rsidR="005F6814">
        <w:rPr>
          <w:rFonts w:ascii="Doulos SIL" w:hAnsi="Doulos SIL"/>
          <w:i/>
          <w:color w:val="0000FF"/>
        </w:rPr>
        <w:t>tàà tú</w:t>
      </w:r>
      <w:r w:rsidR="005F6814" w:rsidRPr="005F6814">
        <w:rPr>
          <w:rFonts w:ascii="Doulos SIL" w:hAnsi="Doulos SIL"/>
          <w:i/>
          <w:color w:val="0000FF"/>
        </w:rPr>
        <w:t xml:space="preserve"> </w:t>
      </w:r>
      <w:r w:rsidR="005F6814">
        <w:rPr>
          <w:rFonts w:ascii="Doulos SIL" w:hAnsi="Doulos SIL"/>
          <w:i/>
          <w:color w:val="0000FF"/>
        </w:rPr>
        <w:t>mà-àlà</w:t>
      </w:r>
      <w:r w:rsidR="005F6814">
        <w:tab/>
      </w:r>
      <w:r w:rsidRPr="007B6EE4">
        <w:rPr>
          <w:rFonts w:ascii="Doulos SIL" w:hAnsi="Doulos SIL"/>
          <w:i/>
          <w:color w:val="0000FF"/>
        </w:rPr>
        <w:t>mà-álà</w:t>
      </w:r>
    </w:p>
    <w:p w14:paraId="7AB4356B" w14:textId="1D6FDFA2" w:rsidR="00F136DD" w:rsidRPr="00925795" w:rsidRDefault="00F136DD" w:rsidP="005F6814">
      <w:pPr>
        <w:pStyle w:val="example-simple"/>
        <w:tabs>
          <w:tab w:val="clear" w:pos="1080"/>
          <w:tab w:val="left" w:pos="1800"/>
          <w:tab w:val="left" w:pos="3690"/>
          <w:tab w:val="left" w:pos="6390"/>
        </w:tabs>
      </w:pPr>
      <w:r w:rsidRPr="00925795">
        <w:tab/>
      </w:r>
      <w:r w:rsidR="005F6814">
        <w:t>‘28/38’</w:t>
      </w:r>
      <w:r w:rsidRPr="00925795">
        <w:tab/>
      </w:r>
      <w:r w:rsidR="005F6814">
        <w:rPr>
          <w:rFonts w:ascii="Doulos SIL" w:hAnsi="Doulos SIL"/>
          <w:i/>
          <w:color w:val="0000FF"/>
        </w:rPr>
        <w:t xml:space="preserve">jálámà tú </w:t>
      </w:r>
      <w:r>
        <w:rPr>
          <w:rFonts w:ascii="Doulos SIL" w:hAnsi="Doulos SIL"/>
          <w:i/>
          <w:color w:val="0000FF"/>
        </w:rPr>
        <w:t>mà-sìgbò</w:t>
      </w:r>
      <w:r w:rsidRPr="00403EE1">
        <w:tab/>
      </w:r>
      <w:r w:rsidR="005F6814">
        <w:rPr>
          <w:rFonts w:ascii="Doulos SIL" w:hAnsi="Doulos SIL"/>
          <w:i/>
          <w:color w:val="0000FF"/>
        </w:rPr>
        <w:t>jáāⁿ-sīgbō</w:t>
      </w:r>
      <w:r w:rsidR="005F6814" w:rsidRPr="00986631">
        <w:rPr>
          <w:rFonts w:ascii="Doulos SIL" w:hAnsi="Doulos SIL"/>
          <w:i/>
          <w:color w:val="0000FF"/>
        </w:rPr>
        <w:t>-r</w:t>
      </w:r>
      <w:r w:rsidR="005F6814">
        <w:rPr>
          <w:rFonts w:ascii="Doulos SIL" w:hAnsi="Doulos SIL"/>
          <w:i/>
          <w:color w:val="0000FF"/>
        </w:rPr>
        <w:t>́</w:t>
      </w:r>
      <w:r w:rsidR="005F6814" w:rsidRPr="00986631">
        <w:rPr>
          <w:rFonts w:ascii="Doulos SIL" w:hAnsi="Doulos SIL"/>
          <w:i/>
          <w:color w:val="0000FF"/>
        </w:rPr>
        <w:t>-</w:t>
      </w:r>
      <w:r w:rsidR="005F6814">
        <w:rPr>
          <w:rFonts w:ascii="Doulos SIL" w:hAnsi="Doulos SIL"/>
          <w:i/>
          <w:color w:val="0000FF"/>
        </w:rPr>
        <w:t>tàà tú</w:t>
      </w:r>
      <w:r w:rsidR="005F6814" w:rsidRPr="005F6814">
        <w:rPr>
          <w:rFonts w:ascii="Doulos SIL" w:hAnsi="Doulos SIL"/>
          <w:i/>
          <w:color w:val="0000FF"/>
        </w:rPr>
        <w:t xml:space="preserve"> </w:t>
      </w:r>
      <w:r w:rsidR="005F6814">
        <w:rPr>
          <w:rFonts w:ascii="Doulos SIL" w:hAnsi="Doulos SIL"/>
          <w:i/>
          <w:color w:val="0000FF"/>
        </w:rPr>
        <w:t>mà-sìgbò</w:t>
      </w:r>
      <w:r w:rsidR="005F6814">
        <w:tab/>
      </w:r>
      <w:r w:rsidR="005F6814" w:rsidRPr="007B6EE4">
        <w:rPr>
          <w:rFonts w:ascii="Doulos SIL" w:hAnsi="Doulos SIL"/>
          <w:i/>
          <w:color w:val="0000FF"/>
        </w:rPr>
        <w:t>mà-sīgbō</w:t>
      </w:r>
    </w:p>
    <w:p w14:paraId="6E72341E" w14:textId="414A42C2" w:rsidR="00F136DD" w:rsidRPr="00925795" w:rsidRDefault="00F136DD" w:rsidP="005F6814">
      <w:pPr>
        <w:pStyle w:val="example-simple"/>
        <w:tabs>
          <w:tab w:val="clear" w:pos="1080"/>
          <w:tab w:val="left" w:pos="1800"/>
          <w:tab w:val="left" w:pos="3690"/>
          <w:tab w:val="left" w:pos="6390"/>
        </w:tabs>
      </w:pPr>
      <w:r w:rsidRPr="00925795">
        <w:tab/>
      </w:r>
      <w:r w:rsidR="005F6814">
        <w:t>‘29/39’</w:t>
      </w:r>
      <w:r w:rsidRPr="00925795">
        <w:tab/>
      </w:r>
      <w:r w:rsidR="005F6814">
        <w:rPr>
          <w:rFonts w:ascii="Doulos SIL" w:hAnsi="Doulos SIL"/>
          <w:i/>
          <w:color w:val="0000FF"/>
        </w:rPr>
        <w:t xml:space="preserve">jálámà tú </w:t>
      </w:r>
      <w:r>
        <w:rPr>
          <w:rFonts w:ascii="Doulos SIL" w:hAnsi="Doulos SIL"/>
          <w:i/>
          <w:color w:val="0000FF"/>
        </w:rPr>
        <w:t>mà</w:t>
      </w:r>
      <w:r w:rsidRPr="00986631">
        <w:rPr>
          <w:rFonts w:ascii="Doulos SIL" w:hAnsi="Doulos SIL"/>
          <w:i/>
          <w:color w:val="0000FF"/>
        </w:rPr>
        <w:t>-n</w:t>
      </w:r>
      <w:r>
        <w:rPr>
          <w:rFonts w:ascii="Doulos SIL" w:hAnsi="Doulos SIL"/>
          <w:i/>
          <w:color w:val="0000FF"/>
        </w:rPr>
        <w:t>à</w:t>
      </w:r>
      <w:r w:rsidRPr="00986631">
        <w:rPr>
          <w:rFonts w:ascii="Doulos SIL" w:hAnsi="Doulos SIL"/>
          <w:i/>
          <w:color w:val="0000FF"/>
        </w:rPr>
        <w:t>nì</w:t>
      </w:r>
      <w:r w:rsidRPr="00403EE1">
        <w:tab/>
      </w:r>
      <w:r w:rsidR="005F6814">
        <w:rPr>
          <w:rFonts w:ascii="Doulos SIL" w:hAnsi="Doulos SIL"/>
          <w:i/>
          <w:color w:val="0000FF"/>
        </w:rPr>
        <w:t>jáāⁿ-sīgbō</w:t>
      </w:r>
      <w:r w:rsidR="005F6814" w:rsidRPr="00986631">
        <w:rPr>
          <w:rFonts w:ascii="Doulos SIL" w:hAnsi="Doulos SIL"/>
          <w:i/>
          <w:color w:val="0000FF"/>
        </w:rPr>
        <w:t>-r</w:t>
      </w:r>
      <w:r w:rsidR="005F6814">
        <w:rPr>
          <w:rFonts w:ascii="Doulos SIL" w:hAnsi="Doulos SIL"/>
          <w:i/>
          <w:color w:val="0000FF"/>
        </w:rPr>
        <w:t>́</w:t>
      </w:r>
      <w:r w:rsidR="005F6814" w:rsidRPr="00986631">
        <w:rPr>
          <w:rFonts w:ascii="Doulos SIL" w:hAnsi="Doulos SIL"/>
          <w:i/>
          <w:color w:val="0000FF"/>
        </w:rPr>
        <w:t>-</w:t>
      </w:r>
      <w:r w:rsidR="005F6814">
        <w:rPr>
          <w:rFonts w:ascii="Doulos SIL" w:hAnsi="Doulos SIL"/>
          <w:i/>
          <w:color w:val="0000FF"/>
        </w:rPr>
        <w:t>tàà tú</w:t>
      </w:r>
      <w:r w:rsidR="005F6814" w:rsidRPr="005F6814">
        <w:rPr>
          <w:rFonts w:ascii="Doulos SIL" w:hAnsi="Doulos SIL"/>
          <w:i/>
          <w:color w:val="0000FF"/>
        </w:rPr>
        <w:t xml:space="preserve"> </w:t>
      </w:r>
      <w:r w:rsidR="005F6814">
        <w:rPr>
          <w:rFonts w:ascii="Doulos SIL" w:hAnsi="Doulos SIL"/>
          <w:i/>
          <w:color w:val="0000FF"/>
        </w:rPr>
        <w:t>mà</w:t>
      </w:r>
      <w:r w:rsidR="005F6814" w:rsidRPr="00986631">
        <w:rPr>
          <w:rFonts w:ascii="Doulos SIL" w:hAnsi="Doulos SIL"/>
          <w:i/>
          <w:color w:val="0000FF"/>
        </w:rPr>
        <w:t>-n</w:t>
      </w:r>
      <w:r w:rsidR="005F6814">
        <w:rPr>
          <w:rFonts w:ascii="Doulos SIL" w:hAnsi="Doulos SIL"/>
          <w:i/>
          <w:color w:val="0000FF"/>
        </w:rPr>
        <w:t>à</w:t>
      </w:r>
      <w:r w:rsidR="005F6814" w:rsidRPr="00986631">
        <w:rPr>
          <w:rFonts w:ascii="Doulos SIL" w:hAnsi="Doulos SIL"/>
          <w:i/>
          <w:color w:val="0000FF"/>
        </w:rPr>
        <w:t>nì</w:t>
      </w:r>
      <w:r w:rsidR="005F6814">
        <w:tab/>
      </w:r>
      <w:r w:rsidRPr="007B6EE4">
        <w:rPr>
          <w:rFonts w:ascii="Doulos SIL" w:hAnsi="Doulos SIL"/>
          <w:i/>
          <w:color w:val="0000FF"/>
        </w:rPr>
        <w:t>má-nānì</w:t>
      </w:r>
    </w:p>
    <w:p w14:paraId="1A1A4584" w14:textId="77777777" w:rsidR="00667058" w:rsidRPr="002D209A" w:rsidRDefault="00667058"/>
    <w:p w14:paraId="6E45F2DD" w14:textId="77777777" w:rsidR="00BA6685" w:rsidRPr="00124DFB" w:rsidRDefault="00BA6685"/>
    <w:p w14:paraId="0C830B43" w14:textId="02D1D107" w:rsidR="00BA6685" w:rsidRDefault="00456D6A" w:rsidP="00BA6685">
      <w:pPr>
        <w:pStyle w:val="Heading4"/>
      </w:pPr>
      <w:bookmarkStart w:id="697" w:name="_Toc337411980"/>
      <w:r>
        <w:t>‘Thousand’</w:t>
      </w:r>
      <w:bookmarkEnd w:id="697"/>
    </w:p>
    <w:p w14:paraId="2545DCFE" w14:textId="1EC3EBE8" w:rsidR="00456D6A" w:rsidRPr="002D209A" w:rsidRDefault="00456D6A">
      <w:r>
        <w:t xml:space="preserve">‘Thousand’ is either </w:t>
      </w:r>
      <w:r w:rsidR="005F6814" w:rsidRPr="007B6EE4">
        <w:rPr>
          <w:rFonts w:ascii="Doulos SIL" w:hAnsi="Doulos SIL"/>
          <w:i/>
          <w:color w:val="0000FF"/>
        </w:rPr>
        <w:t>wàʔà</w:t>
      </w:r>
      <w:r>
        <w:t xml:space="preserve"> or </w:t>
      </w:r>
      <w:r w:rsidR="00C425D6">
        <w:rPr>
          <w:rFonts w:ascii="Doulos SIL" w:hAnsi="Doulos SIL"/>
          <w:i/>
          <w:color w:val="0000FF"/>
        </w:rPr>
        <w:t>búúlī</w:t>
      </w:r>
      <w:r w:rsidR="00C425D6">
        <w:t xml:space="preserve"> ‘finger’</w:t>
      </w:r>
      <w:r>
        <w:t xml:space="preserve"> For ‘1000’, the numeral ‘1’ is used. </w:t>
      </w:r>
      <w:r w:rsidR="00C425D6">
        <w:t xml:space="preserve">After </w:t>
      </w:r>
      <w:r w:rsidR="00C425D6" w:rsidRPr="007B6EE4">
        <w:rPr>
          <w:rFonts w:ascii="Doulos SIL" w:hAnsi="Doulos SIL"/>
          <w:i/>
          <w:color w:val="0000FF"/>
        </w:rPr>
        <w:t>wàʔà</w:t>
      </w:r>
      <w:r w:rsidR="00C425D6">
        <w:t>, single-digit terms from ‘2’ to ‘5’ are tone-dropped. They, along with ‘6’ to ‘8’ which already begin in an L</w:t>
      </w:r>
      <w:r w:rsidR="00C425D6">
        <w:noBreakHyphen/>
        <w:t xml:space="preserve">tone, induce Final Tone-Raising to </w:t>
      </w:r>
      <w:r w:rsidR="00C425D6" w:rsidRPr="007B6EE4">
        <w:rPr>
          <w:rFonts w:ascii="Doulos SIL" w:hAnsi="Doulos SIL"/>
          <w:i/>
          <w:color w:val="0000FF"/>
        </w:rPr>
        <w:t>wàʔá</w:t>
      </w:r>
      <w:r w:rsidR="00C425D6">
        <w:t xml:space="preserve"> (left data column). After búúlī, ‘2’ and ‘3’ are tone-dropped but others are not</w:t>
      </w:r>
      <w:r w:rsidR="00F322FB">
        <w:t xml:space="preserve"> (right data column)</w:t>
      </w:r>
      <w:r w:rsidR="00C425D6">
        <w:t xml:space="preserve">. </w:t>
      </w:r>
    </w:p>
    <w:p w14:paraId="1BD5C6FC" w14:textId="77777777" w:rsidR="00456D6A" w:rsidRPr="002D209A" w:rsidRDefault="00456D6A"/>
    <w:p w14:paraId="486CA58B" w14:textId="600B63C1" w:rsidR="00BA6685" w:rsidRPr="00C425D6" w:rsidRDefault="00566B03" w:rsidP="00456D6A">
      <w:pPr>
        <w:pStyle w:val="example-simple"/>
        <w:tabs>
          <w:tab w:val="clear" w:pos="720"/>
          <w:tab w:val="clear" w:pos="1080"/>
          <w:tab w:val="left" w:pos="709"/>
          <w:tab w:val="left" w:pos="993"/>
          <w:tab w:val="left" w:pos="2430"/>
          <w:tab w:val="left" w:pos="4230"/>
        </w:tabs>
      </w:pPr>
      <w:r w:rsidRPr="00A21319">
        <w:t>(xx1)</w:t>
      </w:r>
      <w:r w:rsidRPr="00A21319">
        <w:tab/>
        <w:t>gloss</w:t>
      </w:r>
      <w:r w:rsidRPr="00A21319">
        <w:tab/>
      </w:r>
      <w:r w:rsidR="00456D6A">
        <w:t xml:space="preserve">with </w:t>
      </w:r>
      <w:r w:rsidR="005F6814" w:rsidRPr="007B6EE4">
        <w:rPr>
          <w:rFonts w:ascii="Doulos SIL" w:hAnsi="Doulos SIL"/>
          <w:i/>
          <w:color w:val="0000FF"/>
        </w:rPr>
        <w:t>wàʔà</w:t>
      </w:r>
      <w:r w:rsidR="00456D6A">
        <w:tab/>
        <w:t xml:space="preserve">with </w:t>
      </w:r>
      <w:r w:rsidR="00456D6A" w:rsidRPr="007B6EE4">
        <w:rPr>
          <w:rFonts w:ascii="Doulos SIL" w:hAnsi="Doulos SIL"/>
          <w:i/>
          <w:color w:val="0000FF"/>
        </w:rPr>
        <w:t>búúlì</w:t>
      </w:r>
      <w:r w:rsidR="00C425D6" w:rsidRPr="007B6EE4">
        <w:rPr>
          <w:rFonts w:ascii="Doulos SIL" w:hAnsi="Doulos SIL"/>
          <w:i/>
          <w:color w:val="0000FF"/>
        </w:rPr>
        <w:t xml:space="preserve"> </w:t>
      </w:r>
      <w:r w:rsidR="00C425D6" w:rsidRPr="00C425D6">
        <w:t>‘finger’</w:t>
      </w:r>
    </w:p>
    <w:p w14:paraId="0B17A868" w14:textId="77777777" w:rsidR="00BA6685" w:rsidRPr="002D209A" w:rsidRDefault="00BA6685" w:rsidP="00456D6A">
      <w:pPr>
        <w:pStyle w:val="example-simple"/>
        <w:tabs>
          <w:tab w:val="clear" w:pos="720"/>
          <w:tab w:val="clear" w:pos="1080"/>
          <w:tab w:val="left" w:pos="709"/>
          <w:tab w:val="left" w:pos="993"/>
          <w:tab w:val="left" w:pos="2430"/>
          <w:tab w:val="left" w:pos="4230"/>
        </w:tabs>
      </w:pPr>
    </w:p>
    <w:p w14:paraId="6D1270D0" w14:textId="6B73F76E" w:rsidR="00BA6685" w:rsidRPr="00986631" w:rsidRDefault="005F6814" w:rsidP="00456D6A">
      <w:pPr>
        <w:pStyle w:val="example-simple"/>
        <w:tabs>
          <w:tab w:val="clear" w:pos="720"/>
          <w:tab w:val="clear" w:pos="1080"/>
          <w:tab w:val="left" w:pos="709"/>
          <w:tab w:val="left" w:pos="993"/>
          <w:tab w:val="left" w:pos="2430"/>
          <w:tab w:val="left" w:pos="4230"/>
        </w:tabs>
        <w:rPr>
          <w:rFonts w:ascii="Doulos SIL" w:hAnsi="Doulos SIL"/>
          <w:i/>
          <w:color w:val="0000FF"/>
        </w:rPr>
      </w:pPr>
      <w:r>
        <w:tab/>
      </w:r>
      <w:r w:rsidR="00BA6685" w:rsidRPr="006E7F47">
        <w:t>‘</w:t>
      </w:r>
      <w:r w:rsidR="00456D6A">
        <w:t>1000’</w:t>
      </w:r>
      <w:r w:rsidR="00566B03" w:rsidRPr="006E7F47">
        <w:tab/>
      </w:r>
      <w:r>
        <w:rPr>
          <w:rFonts w:ascii="Doulos SIL" w:hAnsi="Doulos SIL"/>
          <w:i/>
          <w:color w:val="0000FF"/>
        </w:rPr>
        <w:t>wàʔà</w:t>
      </w:r>
      <w:r w:rsidR="00667058" w:rsidRPr="00986631">
        <w:rPr>
          <w:rFonts w:ascii="Doulos SIL" w:hAnsi="Doulos SIL"/>
          <w:i/>
          <w:color w:val="0000FF"/>
        </w:rPr>
        <w:t xml:space="preserve"> dúlì</w:t>
      </w:r>
      <w:r w:rsidR="00456D6A" w:rsidRPr="00986631">
        <w:rPr>
          <w:rFonts w:ascii="Doulos SIL" w:hAnsi="Doulos SIL"/>
          <w:i/>
          <w:color w:val="0000FF"/>
        </w:rPr>
        <w:tab/>
        <w:t>búú</w:t>
      </w:r>
      <w:r w:rsidR="00C425D6">
        <w:rPr>
          <w:rFonts w:ascii="Doulos SIL" w:hAnsi="Doulos SIL"/>
          <w:i/>
          <w:color w:val="0000FF"/>
        </w:rPr>
        <w:t>lī</w:t>
      </w:r>
      <w:r w:rsidR="00667058" w:rsidRPr="00986631">
        <w:rPr>
          <w:rFonts w:ascii="Doulos SIL" w:hAnsi="Doulos SIL"/>
          <w:i/>
          <w:color w:val="0000FF"/>
        </w:rPr>
        <w:t xml:space="preserve"> dúlì</w:t>
      </w:r>
    </w:p>
    <w:p w14:paraId="1DED335F" w14:textId="18A33E03" w:rsidR="00456D6A" w:rsidRDefault="00456D6A" w:rsidP="00456D6A">
      <w:pPr>
        <w:pStyle w:val="example-simple"/>
        <w:tabs>
          <w:tab w:val="clear" w:pos="720"/>
          <w:tab w:val="clear" w:pos="1080"/>
          <w:tab w:val="left" w:pos="709"/>
          <w:tab w:val="left" w:pos="993"/>
          <w:tab w:val="left" w:pos="2430"/>
          <w:tab w:val="left" w:pos="4230"/>
        </w:tabs>
      </w:pPr>
      <w:r w:rsidRPr="008D5BE0">
        <w:tab/>
        <w:t>‘2000’</w:t>
      </w:r>
      <w:r w:rsidRPr="008D5BE0">
        <w:tab/>
      </w:r>
      <w:r w:rsidR="005F6814">
        <w:rPr>
          <w:rFonts w:ascii="Doulos SIL" w:hAnsi="Doulos SIL"/>
          <w:i/>
          <w:color w:val="0000FF"/>
        </w:rPr>
        <w:t>wàʔá f</w:t>
      </w:r>
      <w:r w:rsidR="00C425D6">
        <w:rPr>
          <w:rFonts w:ascii="Doulos SIL" w:hAnsi="Doulos SIL"/>
          <w:i/>
          <w:color w:val="0000FF"/>
        </w:rPr>
        <w:t>là</w:t>
      </w:r>
      <w:r w:rsidR="00C425D6">
        <w:rPr>
          <w:rFonts w:ascii="Doulos SIL" w:hAnsi="Doulos SIL"/>
          <w:i/>
          <w:color w:val="0000FF"/>
        </w:rPr>
        <w:tab/>
        <w:t>búúlī flà</w:t>
      </w:r>
    </w:p>
    <w:p w14:paraId="640829AB" w14:textId="2470F50C" w:rsidR="005F6814" w:rsidRPr="005F6814" w:rsidRDefault="005F6814" w:rsidP="00456D6A">
      <w:pPr>
        <w:pStyle w:val="example-simple"/>
        <w:tabs>
          <w:tab w:val="clear" w:pos="720"/>
          <w:tab w:val="clear" w:pos="1080"/>
          <w:tab w:val="left" w:pos="709"/>
          <w:tab w:val="left" w:pos="993"/>
          <w:tab w:val="left" w:pos="2430"/>
          <w:tab w:val="left" w:pos="4230"/>
        </w:tabs>
      </w:pPr>
      <w:r>
        <w:tab/>
        <w:t>‘3000’</w:t>
      </w:r>
      <w:r>
        <w:tab/>
      </w:r>
      <w:r w:rsidRPr="007B6EE4">
        <w:rPr>
          <w:rFonts w:ascii="Doulos SIL" w:hAnsi="Doulos SIL"/>
          <w:i/>
          <w:color w:val="0000FF"/>
        </w:rPr>
        <w:t>wàʔá sìgbò</w:t>
      </w:r>
      <w:r w:rsidR="00C425D6" w:rsidRPr="007B6EE4">
        <w:rPr>
          <w:rFonts w:ascii="Doulos SIL" w:hAnsi="Doulos SIL"/>
          <w:i/>
          <w:color w:val="0000FF"/>
        </w:rPr>
        <w:tab/>
      </w:r>
      <w:r w:rsidR="00C425D6">
        <w:rPr>
          <w:rFonts w:ascii="Doulos SIL" w:hAnsi="Doulos SIL"/>
          <w:i/>
          <w:color w:val="0000FF"/>
        </w:rPr>
        <w:t>búúlī sìgbò</w:t>
      </w:r>
    </w:p>
    <w:p w14:paraId="2FD894F6" w14:textId="1902792C" w:rsidR="00456D6A" w:rsidRDefault="00456D6A" w:rsidP="00456D6A">
      <w:pPr>
        <w:pStyle w:val="example-simple"/>
        <w:tabs>
          <w:tab w:val="clear" w:pos="720"/>
          <w:tab w:val="clear" w:pos="1080"/>
          <w:tab w:val="left" w:pos="709"/>
          <w:tab w:val="left" w:pos="993"/>
          <w:tab w:val="left" w:pos="2430"/>
          <w:tab w:val="left" w:pos="4230"/>
        </w:tabs>
      </w:pPr>
      <w:r w:rsidRPr="008D5BE0">
        <w:tab/>
        <w:t>‘4000’</w:t>
      </w:r>
      <w:r w:rsidRPr="008D5BE0">
        <w:tab/>
      </w:r>
      <w:r w:rsidR="005F6814">
        <w:rPr>
          <w:rFonts w:ascii="Doulos SIL" w:hAnsi="Doulos SIL"/>
          <w:i/>
          <w:color w:val="0000FF"/>
        </w:rPr>
        <w:t>wàʔá nàànì</w:t>
      </w:r>
      <w:r w:rsidR="00C425D6">
        <w:rPr>
          <w:rFonts w:ascii="Doulos SIL" w:hAnsi="Doulos SIL"/>
          <w:i/>
          <w:color w:val="0000FF"/>
        </w:rPr>
        <w:tab/>
        <w:t>búúlī</w:t>
      </w:r>
      <w:r w:rsidRPr="00986631">
        <w:rPr>
          <w:rFonts w:ascii="Doulos SIL" w:hAnsi="Doulos SIL"/>
          <w:i/>
          <w:color w:val="0000FF"/>
        </w:rPr>
        <w:t xml:space="preserve"> </w:t>
      </w:r>
      <w:r w:rsidR="00C425D6">
        <w:rPr>
          <w:rFonts w:ascii="Doulos SIL" w:hAnsi="Doulos SIL"/>
          <w:i/>
          <w:color w:val="0000FF"/>
        </w:rPr>
        <w:t>nāānī</w:t>
      </w:r>
    </w:p>
    <w:p w14:paraId="5EE03E92" w14:textId="4A7FC20F" w:rsidR="005F6814" w:rsidRDefault="005F6814" w:rsidP="00456D6A">
      <w:pPr>
        <w:pStyle w:val="example-simple"/>
        <w:tabs>
          <w:tab w:val="clear" w:pos="720"/>
          <w:tab w:val="clear" w:pos="1080"/>
          <w:tab w:val="left" w:pos="709"/>
          <w:tab w:val="left" w:pos="993"/>
          <w:tab w:val="left" w:pos="2430"/>
          <w:tab w:val="left" w:pos="4230"/>
        </w:tabs>
      </w:pPr>
      <w:r>
        <w:tab/>
        <w:t>‘5000’</w:t>
      </w:r>
      <w:r>
        <w:tab/>
      </w:r>
      <w:r w:rsidR="00C425D6" w:rsidRPr="007B6EE4">
        <w:rPr>
          <w:rFonts w:ascii="Doulos SIL" w:hAnsi="Doulos SIL"/>
          <w:i/>
          <w:color w:val="0000FF"/>
        </w:rPr>
        <w:t>wà</w:t>
      </w:r>
      <w:r w:rsidRPr="007B6EE4">
        <w:rPr>
          <w:rFonts w:ascii="Doulos SIL" w:hAnsi="Doulos SIL"/>
          <w:i/>
          <w:color w:val="0000FF"/>
        </w:rPr>
        <w:t>ʔá sòòlò</w:t>
      </w:r>
      <w:r w:rsidR="00C425D6" w:rsidRPr="007B6EE4">
        <w:rPr>
          <w:rFonts w:ascii="Doulos SIL" w:hAnsi="Doulos SIL"/>
          <w:i/>
          <w:color w:val="0000FF"/>
        </w:rPr>
        <w:tab/>
      </w:r>
      <w:r w:rsidR="00C425D6">
        <w:rPr>
          <w:rFonts w:ascii="Doulos SIL" w:hAnsi="Doulos SIL"/>
          <w:i/>
          <w:color w:val="0000FF"/>
        </w:rPr>
        <w:t>búúlī</w:t>
      </w:r>
      <w:r w:rsidR="00C425D6" w:rsidRPr="00986631">
        <w:rPr>
          <w:rFonts w:ascii="Doulos SIL" w:hAnsi="Doulos SIL"/>
          <w:i/>
          <w:color w:val="0000FF"/>
        </w:rPr>
        <w:t xml:space="preserve"> </w:t>
      </w:r>
      <w:r w:rsidR="00C425D6">
        <w:rPr>
          <w:rFonts w:ascii="Doulos SIL" w:hAnsi="Doulos SIL"/>
          <w:i/>
          <w:color w:val="0000FF"/>
        </w:rPr>
        <w:t>sóóló</w:t>
      </w:r>
    </w:p>
    <w:p w14:paraId="45D7F39B" w14:textId="59CD3A29" w:rsidR="005F6814" w:rsidRDefault="005F6814" w:rsidP="00456D6A">
      <w:pPr>
        <w:pStyle w:val="example-simple"/>
        <w:tabs>
          <w:tab w:val="clear" w:pos="720"/>
          <w:tab w:val="clear" w:pos="1080"/>
          <w:tab w:val="left" w:pos="709"/>
          <w:tab w:val="left" w:pos="993"/>
          <w:tab w:val="left" w:pos="2430"/>
          <w:tab w:val="left" w:pos="4230"/>
        </w:tabs>
      </w:pPr>
      <w:r>
        <w:tab/>
        <w:t>‘6000’</w:t>
      </w:r>
      <w:r>
        <w:tab/>
      </w:r>
      <w:r w:rsidRPr="007B6EE4">
        <w:rPr>
          <w:rFonts w:ascii="Doulos SIL" w:hAnsi="Doulos SIL"/>
          <w:i/>
          <w:color w:val="0000FF"/>
        </w:rPr>
        <w:t>wàʔá mì-ìlò</w:t>
      </w:r>
      <w:r w:rsidR="00C425D6" w:rsidRPr="007B6EE4">
        <w:rPr>
          <w:rFonts w:ascii="Doulos SIL" w:hAnsi="Doulos SIL"/>
          <w:i/>
          <w:color w:val="0000FF"/>
        </w:rPr>
        <w:tab/>
      </w:r>
      <w:r w:rsidR="00C425D6">
        <w:rPr>
          <w:rFonts w:ascii="Doulos SIL" w:hAnsi="Doulos SIL"/>
          <w:i/>
          <w:color w:val="0000FF"/>
        </w:rPr>
        <w:t>búúlī</w:t>
      </w:r>
      <w:r w:rsidR="00C425D6" w:rsidRPr="00986631">
        <w:rPr>
          <w:rFonts w:ascii="Doulos SIL" w:hAnsi="Doulos SIL"/>
          <w:i/>
          <w:color w:val="0000FF"/>
        </w:rPr>
        <w:t xml:space="preserve"> </w:t>
      </w:r>
      <w:r w:rsidR="00C425D6">
        <w:rPr>
          <w:rFonts w:ascii="Doulos SIL" w:hAnsi="Doulos SIL"/>
          <w:i/>
          <w:color w:val="0000FF"/>
        </w:rPr>
        <w:t>mì-ìlò</w:t>
      </w:r>
    </w:p>
    <w:p w14:paraId="40A03AE1" w14:textId="7E2E7C42" w:rsidR="005F6814" w:rsidRPr="007B6EE4" w:rsidRDefault="005F6814" w:rsidP="00456D6A">
      <w:pPr>
        <w:pStyle w:val="example-simple"/>
        <w:tabs>
          <w:tab w:val="clear" w:pos="720"/>
          <w:tab w:val="clear" w:pos="1080"/>
          <w:tab w:val="left" w:pos="709"/>
          <w:tab w:val="left" w:pos="993"/>
          <w:tab w:val="left" w:pos="2430"/>
          <w:tab w:val="left" w:pos="4230"/>
        </w:tabs>
        <w:rPr>
          <w:rFonts w:ascii="Doulos SIL" w:hAnsi="Doulos SIL"/>
          <w:i/>
          <w:color w:val="0000FF"/>
        </w:rPr>
      </w:pPr>
      <w:r>
        <w:tab/>
        <w:t>‘7000’</w:t>
      </w:r>
      <w:r>
        <w:tab/>
      </w:r>
      <w:r w:rsidRPr="007B6EE4">
        <w:rPr>
          <w:rFonts w:ascii="Doulos SIL" w:hAnsi="Doulos SIL"/>
          <w:i/>
          <w:color w:val="0000FF"/>
        </w:rPr>
        <w:t>wàʔá mà-álà</w:t>
      </w:r>
      <w:r w:rsidR="00C425D6" w:rsidRPr="007B6EE4">
        <w:rPr>
          <w:rFonts w:ascii="Doulos SIL" w:hAnsi="Doulos SIL"/>
          <w:i/>
          <w:color w:val="0000FF"/>
        </w:rPr>
        <w:tab/>
      </w:r>
      <w:r w:rsidR="00C425D6">
        <w:rPr>
          <w:rFonts w:ascii="Doulos SIL" w:hAnsi="Doulos SIL"/>
          <w:i/>
          <w:color w:val="0000FF"/>
        </w:rPr>
        <w:t>búúlī mà-álà</w:t>
      </w:r>
    </w:p>
    <w:p w14:paraId="1EF1E89C" w14:textId="43271964" w:rsidR="005F6814" w:rsidRDefault="005F6814" w:rsidP="00456D6A">
      <w:pPr>
        <w:pStyle w:val="example-simple"/>
        <w:tabs>
          <w:tab w:val="clear" w:pos="720"/>
          <w:tab w:val="clear" w:pos="1080"/>
          <w:tab w:val="left" w:pos="709"/>
          <w:tab w:val="left" w:pos="993"/>
          <w:tab w:val="left" w:pos="2430"/>
          <w:tab w:val="left" w:pos="4230"/>
        </w:tabs>
      </w:pPr>
      <w:r>
        <w:tab/>
        <w:t>‘8000’</w:t>
      </w:r>
      <w:r>
        <w:tab/>
      </w:r>
      <w:r w:rsidRPr="007B6EE4">
        <w:rPr>
          <w:rFonts w:ascii="Doulos SIL" w:hAnsi="Doulos SIL"/>
          <w:i/>
          <w:color w:val="0000FF"/>
        </w:rPr>
        <w:t>wàʔá mà-sīgbō</w:t>
      </w:r>
      <w:r w:rsidR="00C425D6" w:rsidRPr="007B6EE4">
        <w:rPr>
          <w:rFonts w:ascii="Doulos SIL" w:hAnsi="Doulos SIL"/>
          <w:i/>
          <w:color w:val="0000FF"/>
        </w:rPr>
        <w:tab/>
      </w:r>
      <w:r w:rsidR="00C425D6">
        <w:rPr>
          <w:rFonts w:ascii="Doulos SIL" w:hAnsi="Doulos SIL"/>
          <w:i/>
          <w:color w:val="0000FF"/>
        </w:rPr>
        <w:t>búúlī mà-sīgbō</w:t>
      </w:r>
    </w:p>
    <w:p w14:paraId="5B57B51D" w14:textId="636A66BE" w:rsidR="005F6814" w:rsidRDefault="005F6814" w:rsidP="005F6814">
      <w:pPr>
        <w:pStyle w:val="example-simple"/>
        <w:tabs>
          <w:tab w:val="clear" w:pos="720"/>
          <w:tab w:val="clear" w:pos="1080"/>
          <w:tab w:val="left" w:pos="709"/>
          <w:tab w:val="left" w:pos="993"/>
          <w:tab w:val="left" w:pos="2430"/>
          <w:tab w:val="left" w:pos="4230"/>
        </w:tabs>
      </w:pPr>
      <w:r>
        <w:tab/>
        <w:t>‘9000’</w:t>
      </w:r>
      <w:r>
        <w:tab/>
      </w:r>
      <w:r w:rsidRPr="007B6EE4">
        <w:rPr>
          <w:rFonts w:ascii="Doulos SIL" w:hAnsi="Doulos SIL"/>
          <w:i/>
          <w:color w:val="0000FF"/>
        </w:rPr>
        <w:t>wàʔà má-nānì</w:t>
      </w:r>
      <w:r w:rsidR="00C425D6" w:rsidRPr="007B6EE4">
        <w:rPr>
          <w:rFonts w:ascii="Doulos SIL" w:hAnsi="Doulos SIL"/>
          <w:i/>
          <w:color w:val="0000FF"/>
        </w:rPr>
        <w:tab/>
      </w:r>
      <w:r w:rsidR="00C425D6">
        <w:rPr>
          <w:rFonts w:ascii="Doulos SIL" w:hAnsi="Doulos SIL"/>
          <w:i/>
          <w:color w:val="0000FF"/>
        </w:rPr>
        <w:t>búúlī má-nānì</w:t>
      </w:r>
    </w:p>
    <w:p w14:paraId="6248BFC0" w14:textId="5A53EEE7" w:rsidR="005F6814" w:rsidRPr="005F6814" w:rsidRDefault="005F6814" w:rsidP="00456D6A">
      <w:pPr>
        <w:pStyle w:val="example-simple"/>
        <w:tabs>
          <w:tab w:val="clear" w:pos="720"/>
          <w:tab w:val="clear" w:pos="1080"/>
          <w:tab w:val="left" w:pos="709"/>
          <w:tab w:val="left" w:pos="993"/>
          <w:tab w:val="left" w:pos="2430"/>
          <w:tab w:val="left" w:pos="4230"/>
        </w:tabs>
      </w:pPr>
      <w:r>
        <w:tab/>
        <w:t>’10,000’</w:t>
      </w:r>
      <w:r w:rsidR="00C425D6">
        <w:tab/>
      </w:r>
      <w:r w:rsidR="00C425D6" w:rsidRPr="007B6EE4">
        <w:rPr>
          <w:rFonts w:ascii="Doulos SIL" w:hAnsi="Doulos SIL"/>
          <w:i/>
          <w:color w:val="0000FF"/>
        </w:rPr>
        <w:t>wàʔá tàà</w:t>
      </w:r>
      <w:r w:rsidR="00C425D6">
        <w:tab/>
      </w:r>
      <w:r w:rsidR="00C425D6">
        <w:rPr>
          <w:rFonts w:ascii="Doulos SIL" w:hAnsi="Doulos SIL"/>
          <w:i/>
          <w:color w:val="0000FF"/>
        </w:rPr>
        <w:t>búúlī tāā</w:t>
      </w:r>
    </w:p>
    <w:p w14:paraId="38D706D5" w14:textId="77777777" w:rsidR="00C425D6" w:rsidRPr="002D209A" w:rsidRDefault="00C425D6"/>
    <w:p w14:paraId="78776506" w14:textId="77777777" w:rsidR="00A21319" w:rsidRPr="006E7F47" w:rsidRDefault="00A21319"/>
    <w:p w14:paraId="176B9117" w14:textId="77777777" w:rsidR="00BA6685" w:rsidRDefault="00566B03" w:rsidP="00BA6685">
      <w:pPr>
        <w:pStyle w:val="Heading4"/>
      </w:pPr>
      <w:bookmarkStart w:id="698" w:name="_Toc508942727"/>
      <w:bookmarkStart w:id="699" w:name="_Toc508943327"/>
      <w:bookmarkStart w:id="700" w:name="_Toc36027262"/>
      <w:bookmarkStart w:id="701" w:name="_Toc36027414"/>
      <w:bookmarkStart w:id="702" w:name="_Toc36027624"/>
      <w:bookmarkStart w:id="703" w:name="_Toc78375628"/>
      <w:bookmarkStart w:id="704" w:name="_Toc79405733"/>
      <w:bookmarkStart w:id="705" w:name="_Toc337411981"/>
      <w:r>
        <w:lastRenderedPageBreak/>
        <w:t>Currency</w:t>
      </w:r>
      <w:bookmarkEnd w:id="698"/>
      <w:bookmarkEnd w:id="699"/>
      <w:bookmarkEnd w:id="700"/>
      <w:bookmarkEnd w:id="701"/>
      <w:bookmarkEnd w:id="702"/>
      <w:bookmarkEnd w:id="703"/>
      <w:bookmarkEnd w:id="704"/>
      <w:bookmarkEnd w:id="705"/>
    </w:p>
    <w:p w14:paraId="617D101F" w14:textId="214940BD" w:rsidR="00C425D6" w:rsidRDefault="00C425D6" w:rsidP="00C425D6">
      <w:r>
        <w:t xml:space="preserve">In native languages of the zone, currency is counted in a unit equal to 5 francs CFA (the smallest coin in use). Therefore 100 FCFA is expressed as </w:t>
      </w:r>
      <w:r w:rsidRPr="007B6EE4">
        <w:rPr>
          <w:rFonts w:ascii="Doulos SIL" w:hAnsi="Doulos SIL"/>
          <w:i/>
          <w:color w:val="0000FF"/>
        </w:rPr>
        <w:t>wár jálámà</w:t>
      </w:r>
      <w:r>
        <w:t xml:space="preserve"> ’20 money units’. The unit term is </w:t>
      </w:r>
      <w:r w:rsidRPr="007B6EE4">
        <w:rPr>
          <w:rFonts w:ascii="Doulos SIL" w:hAnsi="Doulos SIL"/>
          <w:i/>
          <w:color w:val="0000FF"/>
        </w:rPr>
        <w:t>wárī</w:t>
      </w:r>
      <w:r>
        <w:t xml:space="preserve"> (suffixed </w:t>
      </w:r>
      <w:r w:rsidRPr="007B6EE4">
        <w:rPr>
          <w:rFonts w:ascii="Doulos SIL" w:hAnsi="Doulos SIL"/>
          <w:i/>
          <w:color w:val="0000FF"/>
        </w:rPr>
        <w:t>wár̄-rà </w:t>
      </w:r>
      <w:r>
        <w:t>).</w:t>
      </w:r>
    </w:p>
    <w:p w14:paraId="2571902F" w14:textId="12F5211F" w:rsidR="00C425D6" w:rsidRDefault="00C425D6" w:rsidP="00C425D6">
      <w:r>
        <w:tab/>
        <w:t xml:space="preserve">There is also a special term </w:t>
      </w:r>
      <w:r w:rsidRPr="007B6EE4">
        <w:rPr>
          <w:rFonts w:ascii="Doulos SIL" w:hAnsi="Doulos SIL"/>
          <w:i/>
          <w:color w:val="0000FF"/>
        </w:rPr>
        <w:t>kùmɔ́l</w:t>
      </w:r>
      <w:r w:rsidRPr="00C425D6">
        <w:t xml:space="preserve"> </w:t>
      </w:r>
      <w:r>
        <w:t xml:space="preserve">meaning ‘2000 francs CFA’. To specify exactly this amount, the phrasing is </w:t>
      </w:r>
      <w:r w:rsidRPr="007B6EE4">
        <w:rPr>
          <w:rFonts w:ascii="Doulos SIL" w:hAnsi="Doulos SIL"/>
          <w:i/>
          <w:color w:val="0000FF"/>
        </w:rPr>
        <w:t>kùmɔ́l dúlì</w:t>
      </w:r>
      <w:r>
        <w:t xml:space="preserve"> with </w:t>
      </w:r>
      <w:r w:rsidRPr="007B6EE4">
        <w:rPr>
          <w:rFonts w:ascii="Doulos SIL" w:hAnsi="Doulos SIL"/>
          <w:i/>
          <w:color w:val="0000FF"/>
        </w:rPr>
        <w:t>dúlì</w:t>
      </w:r>
      <w:r>
        <w:t xml:space="preserve"> ‘1’. </w:t>
      </w:r>
      <w:r w:rsidRPr="00FD1DF0">
        <w:rPr>
          <w:rFonts w:ascii="Doulos SIL" w:hAnsi="Doulos SIL"/>
          <w:i/>
          <w:color w:val="0000FF"/>
        </w:rPr>
        <w:t>kùmɔ́l flā</w:t>
      </w:r>
      <w:r>
        <w:t xml:space="preserve"> is ‘4000 francs CFA’, and so forth. </w:t>
      </w:r>
    </w:p>
    <w:p w14:paraId="259F0B31" w14:textId="77777777" w:rsidR="00C425D6" w:rsidRDefault="00C425D6" w:rsidP="00C425D6"/>
    <w:p w14:paraId="3B6B56CE" w14:textId="77777777" w:rsidR="00C425D6" w:rsidRPr="00C425D6" w:rsidRDefault="00C425D6" w:rsidP="00C425D6"/>
    <w:p w14:paraId="14A9E737" w14:textId="7417A000" w:rsidR="00BA6685" w:rsidRDefault="00135A29" w:rsidP="00BA6685">
      <w:pPr>
        <w:pStyle w:val="Heading4"/>
      </w:pPr>
      <w:bookmarkStart w:id="706" w:name="_Toc508942728"/>
      <w:bookmarkStart w:id="707" w:name="_Toc508943328"/>
      <w:bookmarkStart w:id="708" w:name="_Toc36027263"/>
      <w:bookmarkStart w:id="709" w:name="_Toc36027415"/>
      <w:bookmarkStart w:id="710" w:name="_Toc36027625"/>
      <w:bookmarkStart w:id="711" w:name="_Toc78375629"/>
      <w:bookmarkStart w:id="712" w:name="_Toc79405734"/>
      <w:bookmarkStart w:id="713" w:name="_Toc337411982"/>
      <w:r>
        <w:t>Reduplicated</w:t>
      </w:r>
      <w:r w:rsidR="001F1E11">
        <w:t xml:space="preserve"> or iterated</w:t>
      </w:r>
      <w:r>
        <w:t xml:space="preserve"> d</w:t>
      </w:r>
      <w:r w:rsidR="00566B03">
        <w:t>istributive numerals</w:t>
      </w:r>
      <w:bookmarkEnd w:id="706"/>
      <w:bookmarkEnd w:id="707"/>
      <w:bookmarkEnd w:id="708"/>
      <w:bookmarkEnd w:id="709"/>
      <w:bookmarkEnd w:id="710"/>
      <w:bookmarkEnd w:id="711"/>
      <w:bookmarkEnd w:id="712"/>
      <w:bookmarkEnd w:id="713"/>
    </w:p>
    <w:p w14:paraId="09075360" w14:textId="25379A01" w:rsidR="00135A29" w:rsidRDefault="00135A29" w:rsidP="00135A29">
      <w:r>
        <w:t xml:space="preserve">As in many other languages of the zone, numerals are </w:t>
      </w:r>
      <w:r w:rsidR="001F1E11">
        <w:t xml:space="preserve">initially </w:t>
      </w:r>
      <w:r>
        <w:t>reduplicated</w:t>
      </w:r>
      <w:r w:rsidR="001F1E11">
        <w:t xml:space="preserve"> (</w:t>
      </w:r>
      <w:r w:rsidR="001F1E11" w:rsidRPr="001339B0">
        <w:rPr>
          <w:rFonts w:ascii="Doulos SIL" w:hAnsi="Doulos SIL"/>
          <w:i/>
          <w:color w:val="0000FF"/>
        </w:rPr>
        <w:t>Cv-</w:t>
      </w:r>
      <w:r w:rsidR="001F1E11">
        <w:t>) or completely iterated</w:t>
      </w:r>
      <w:r>
        <w:t xml:space="preserve"> to express distributivity (‘two each’, ‘two by two’, ‘two at a time’, etc.). </w:t>
      </w:r>
      <w:r w:rsidR="001F1E11">
        <w:t>Reduplication occurs with ‘1’ and ‘4’ through ‘7’. ‘4’ and ‘5’ have the same unusual tone pattern in their reduplicated forms, in spite of having different tones in their baic forms. Iteration occurs with ‘3’ and ‘8’ to ‘9’. Since ‘2’ is usually monosyllabic, the distinction between reduplication and iteration is moot. The form for ‘10’ is irregular segmentally, but has the same tones as those for ‘4’ and ‘5’.</w:t>
      </w:r>
    </w:p>
    <w:p w14:paraId="47E783C4" w14:textId="77777777" w:rsidR="00135A29" w:rsidRDefault="00135A29" w:rsidP="00135A29"/>
    <w:p w14:paraId="0C50A480" w14:textId="1AEDA2E2" w:rsidR="00135A29" w:rsidRDefault="00135A29" w:rsidP="00135A29">
      <w:pPr>
        <w:tabs>
          <w:tab w:val="clear" w:pos="369"/>
          <w:tab w:val="left" w:pos="720"/>
          <w:tab w:val="left" w:pos="1080"/>
          <w:tab w:val="left" w:pos="2430"/>
          <w:tab w:val="left" w:pos="3960"/>
        </w:tabs>
      </w:pPr>
      <w:r>
        <w:t>(xx1)</w:t>
      </w:r>
      <w:r>
        <w:tab/>
      </w:r>
      <w:r>
        <w:tab/>
        <w:t>numeral</w:t>
      </w:r>
      <w:r>
        <w:tab/>
        <w:t>gloss</w:t>
      </w:r>
      <w:r>
        <w:tab/>
        <w:t>distributive</w:t>
      </w:r>
    </w:p>
    <w:p w14:paraId="0CC36E7D" w14:textId="5A87DE7E" w:rsidR="00135A29" w:rsidRDefault="00135A29" w:rsidP="00135A29">
      <w:pPr>
        <w:tabs>
          <w:tab w:val="clear" w:pos="369"/>
          <w:tab w:val="left" w:pos="720"/>
          <w:tab w:val="left" w:pos="1080"/>
          <w:tab w:val="left" w:pos="2430"/>
          <w:tab w:val="left" w:pos="3960"/>
        </w:tabs>
      </w:pPr>
      <w:r>
        <w:tab/>
      </w:r>
      <w:r>
        <w:tab/>
      </w:r>
    </w:p>
    <w:p w14:paraId="298E7E16" w14:textId="613B9D24" w:rsidR="00135A29" w:rsidRPr="001339B0" w:rsidRDefault="00135A29" w:rsidP="00135A29">
      <w:pPr>
        <w:tabs>
          <w:tab w:val="clear" w:pos="369"/>
          <w:tab w:val="left" w:pos="720"/>
          <w:tab w:val="left" w:pos="1080"/>
          <w:tab w:val="left" w:pos="2430"/>
          <w:tab w:val="left" w:pos="3960"/>
        </w:tabs>
        <w:rPr>
          <w:rFonts w:ascii="Doulos SIL" w:hAnsi="Doulos SIL"/>
          <w:i/>
          <w:color w:val="0000FF"/>
        </w:rPr>
      </w:pPr>
      <w:r>
        <w:tab/>
      </w:r>
      <w:r>
        <w:tab/>
      </w:r>
      <w:r w:rsidRPr="001339B0">
        <w:rPr>
          <w:rFonts w:ascii="Doulos SIL" w:hAnsi="Doulos SIL"/>
          <w:i/>
          <w:color w:val="0000FF"/>
        </w:rPr>
        <w:t>dúlì</w:t>
      </w:r>
      <w:r>
        <w:tab/>
      </w:r>
      <w:r w:rsidRPr="00135A29">
        <w:t>‘1’</w:t>
      </w:r>
      <w:r w:rsidRPr="00135A29">
        <w:tab/>
      </w:r>
      <w:r w:rsidR="001F1E11" w:rsidRPr="001339B0">
        <w:rPr>
          <w:rFonts w:ascii="Doulos SIL" w:hAnsi="Doulos SIL"/>
          <w:i/>
          <w:color w:val="0000FF"/>
        </w:rPr>
        <w:t>dù-dúlì</w:t>
      </w:r>
    </w:p>
    <w:p w14:paraId="59F2AC29" w14:textId="0E9E1295" w:rsidR="00135A29" w:rsidRPr="001339B0" w:rsidRDefault="00135A29" w:rsidP="00135A29">
      <w:pPr>
        <w:tabs>
          <w:tab w:val="clear" w:pos="369"/>
          <w:tab w:val="left" w:pos="720"/>
          <w:tab w:val="left" w:pos="1080"/>
          <w:tab w:val="left" w:pos="2430"/>
          <w:tab w:val="left" w:pos="3960"/>
        </w:tabs>
        <w:rPr>
          <w:rFonts w:ascii="Doulos SIL" w:hAnsi="Doulos SIL"/>
          <w:i/>
          <w:color w:val="0000FF"/>
        </w:rPr>
      </w:pPr>
      <w:r w:rsidRPr="001339B0">
        <w:rPr>
          <w:rFonts w:ascii="Doulos SIL" w:hAnsi="Doulos SIL"/>
          <w:i/>
          <w:color w:val="0000FF"/>
        </w:rPr>
        <w:tab/>
      </w:r>
      <w:r w:rsidRPr="001339B0">
        <w:rPr>
          <w:rFonts w:ascii="Doulos SIL" w:hAnsi="Doulos SIL"/>
          <w:i/>
          <w:color w:val="0000FF"/>
        </w:rPr>
        <w:tab/>
        <w:t>flā</w:t>
      </w:r>
      <w:r w:rsidRPr="001339B0">
        <w:rPr>
          <w:rFonts w:ascii="Doulos SIL" w:hAnsi="Doulos SIL"/>
          <w:i/>
          <w:color w:val="0000FF"/>
        </w:rPr>
        <w:tab/>
      </w:r>
      <w:r w:rsidRPr="00135A29">
        <w:t>‘2’</w:t>
      </w:r>
      <w:r w:rsidRPr="00135A29">
        <w:tab/>
      </w:r>
      <w:r w:rsidR="001F1E11" w:rsidRPr="001339B0">
        <w:rPr>
          <w:rFonts w:ascii="Doulos SIL" w:hAnsi="Doulos SIL"/>
          <w:i/>
          <w:color w:val="0000FF"/>
        </w:rPr>
        <w:t>flà-flá</w:t>
      </w:r>
    </w:p>
    <w:p w14:paraId="103FC4A0" w14:textId="08C16ADB" w:rsidR="00135A29" w:rsidRPr="001339B0" w:rsidRDefault="00135A29" w:rsidP="00135A29">
      <w:pPr>
        <w:tabs>
          <w:tab w:val="clear" w:pos="369"/>
          <w:tab w:val="left" w:pos="720"/>
          <w:tab w:val="left" w:pos="1080"/>
          <w:tab w:val="left" w:pos="2430"/>
          <w:tab w:val="left" w:pos="3960"/>
        </w:tabs>
        <w:rPr>
          <w:rFonts w:ascii="Doulos SIL" w:hAnsi="Doulos SIL"/>
          <w:i/>
          <w:color w:val="0000FF"/>
        </w:rPr>
      </w:pPr>
      <w:r w:rsidRPr="001339B0">
        <w:rPr>
          <w:rFonts w:ascii="Doulos SIL" w:hAnsi="Doulos SIL"/>
          <w:i/>
          <w:color w:val="0000FF"/>
        </w:rPr>
        <w:tab/>
      </w:r>
      <w:r w:rsidRPr="001339B0">
        <w:rPr>
          <w:rFonts w:ascii="Doulos SIL" w:hAnsi="Doulos SIL"/>
          <w:i/>
          <w:color w:val="0000FF"/>
        </w:rPr>
        <w:tab/>
        <w:t>sīgbō</w:t>
      </w:r>
      <w:r w:rsidRPr="001339B0">
        <w:rPr>
          <w:rFonts w:ascii="Doulos SIL" w:hAnsi="Doulos SIL"/>
          <w:i/>
          <w:color w:val="0000FF"/>
        </w:rPr>
        <w:tab/>
      </w:r>
      <w:r w:rsidRPr="00135A29">
        <w:t>‘3’</w:t>
      </w:r>
      <w:r w:rsidRPr="00135A29">
        <w:tab/>
      </w:r>
      <w:r w:rsidR="001F1E11" w:rsidRPr="001339B0">
        <w:rPr>
          <w:rFonts w:ascii="Doulos SIL" w:hAnsi="Doulos SIL"/>
          <w:i/>
          <w:color w:val="0000FF"/>
        </w:rPr>
        <w:t>sìgbò-sīgbō</w:t>
      </w:r>
    </w:p>
    <w:p w14:paraId="4E08CEFF" w14:textId="567A4883" w:rsidR="00135A29" w:rsidRPr="001339B0" w:rsidRDefault="00135A29" w:rsidP="00135A29">
      <w:pPr>
        <w:tabs>
          <w:tab w:val="clear" w:pos="369"/>
          <w:tab w:val="left" w:pos="720"/>
          <w:tab w:val="left" w:pos="1080"/>
          <w:tab w:val="left" w:pos="2430"/>
          <w:tab w:val="left" w:pos="3960"/>
        </w:tabs>
        <w:rPr>
          <w:rFonts w:ascii="Doulos SIL" w:hAnsi="Doulos SIL"/>
          <w:i/>
          <w:color w:val="0000FF"/>
        </w:rPr>
      </w:pPr>
      <w:r w:rsidRPr="001339B0">
        <w:rPr>
          <w:rFonts w:ascii="Doulos SIL" w:hAnsi="Doulos SIL"/>
          <w:i/>
          <w:color w:val="0000FF"/>
        </w:rPr>
        <w:tab/>
      </w:r>
      <w:r w:rsidRPr="001339B0">
        <w:rPr>
          <w:rFonts w:ascii="Doulos SIL" w:hAnsi="Doulos SIL"/>
          <w:i/>
          <w:color w:val="0000FF"/>
        </w:rPr>
        <w:tab/>
        <w:t>nāānī</w:t>
      </w:r>
      <w:r w:rsidRPr="001339B0">
        <w:rPr>
          <w:rFonts w:ascii="Doulos SIL" w:hAnsi="Doulos SIL"/>
          <w:i/>
          <w:color w:val="0000FF"/>
        </w:rPr>
        <w:tab/>
      </w:r>
      <w:r w:rsidRPr="00135A29">
        <w:t>‘4’</w:t>
      </w:r>
      <w:r w:rsidR="001F1E11">
        <w:tab/>
      </w:r>
      <w:r w:rsidR="001F1E11" w:rsidRPr="001339B0">
        <w:rPr>
          <w:rFonts w:ascii="Doulos SIL" w:hAnsi="Doulos SIL"/>
          <w:i/>
          <w:color w:val="0000FF"/>
        </w:rPr>
        <w:t>ná-nàànì</w:t>
      </w:r>
    </w:p>
    <w:p w14:paraId="2DAE4291" w14:textId="541CE086" w:rsidR="00135A29" w:rsidRPr="001339B0" w:rsidRDefault="00135A29" w:rsidP="00135A29">
      <w:pPr>
        <w:tabs>
          <w:tab w:val="clear" w:pos="369"/>
          <w:tab w:val="left" w:pos="720"/>
          <w:tab w:val="left" w:pos="1080"/>
          <w:tab w:val="left" w:pos="2430"/>
          <w:tab w:val="left" w:pos="3960"/>
        </w:tabs>
        <w:rPr>
          <w:rFonts w:ascii="Doulos SIL" w:hAnsi="Doulos SIL"/>
          <w:i/>
          <w:color w:val="0000FF"/>
        </w:rPr>
      </w:pPr>
      <w:r w:rsidRPr="001339B0">
        <w:rPr>
          <w:rFonts w:ascii="Doulos SIL" w:hAnsi="Doulos SIL"/>
          <w:i/>
          <w:color w:val="0000FF"/>
        </w:rPr>
        <w:tab/>
      </w:r>
      <w:r w:rsidRPr="001339B0">
        <w:rPr>
          <w:rFonts w:ascii="Doulos SIL" w:hAnsi="Doulos SIL"/>
          <w:i/>
          <w:color w:val="0000FF"/>
        </w:rPr>
        <w:tab/>
        <w:t>sóóló</w:t>
      </w:r>
      <w:r w:rsidRPr="001339B0">
        <w:rPr>
          <w:rFonts w:ascii="Doulos SIL" w:hAnsi="Doulos SIL"/>
          <w:i/>
          <w:color w:val="0000FF"/>
        </w:rPr>
        <w:tab/>
      </w:r>
      <w:r w:rsidRPr="00135A29">
        <w:t>‘5’</w:t>
      </w:r>
      <w:r w:rsidR="001F1E11">
        <w:tab/>
      </w:r>
      <w:r w:rsidR="001F1E11" w:rsidRPr="001339B0">
        <w:rPr>
          <w:rFonts w:ascii="Doulos SIL" w:hAnsi="Doulos SIL"/>
          <w:i/>
          <w:color w:val="0000FF"/>
        </w:rPr>
        <w:t>só-sòòlò</w:t>
      </w:r>
    </w:p>
    <w:p w14:paraId="20AEA243" w14:textId="2FB34D9F" w:rsidR="00135A29" w:rsidRPr="001339B0" w:rsidRDefault="00135A29" w:rsidP="00135A29">
      <w:pPr>
        <w:tabs>
          <w:tab w:val="clear" w:pos="369"/>
          <w:tab w:val="left" w:pos="720"/>
          <w:tab w:val="left" w:pos="1080"/>
          <w:tab w:val="left" w:pos="2430"/>
          <w:tab w:val="left" w:pos="3960"/>
        </w:tabs>
        <w:rPr>
          <w:rFonts w:ascii="Doulos SIL" w:hAnsi="Doulos SIL"/>
          <w:i/>
          <w:color w:val="0000FF"/>
        </w:rPr>
      </w:pPr>
      <w:r>
        <w:tab/>
      </w:r>
      <w:r>
        <w:tab/>
      </w:r>
      <w:r w:rsidRPr="001339B0">
        <w:rPr>
          <w:rFonts w:ascii="Doulos SIL" w:hAnsi="Doulos SIL"/>
          <w:i/>
          <w:color w:val="0000FF"/>
        </w:rPr>
        <w:t>mī-īlō</w:t>
      </w:r>
      <w:r>
        <w:tab/>
        <w:t>‘6’</w:t>
      </w:r>
      <w:r w:rsidR="001F1E11">
        <w:tab/>
      </w:r>
      <w:r w:rsidR="001F1E11" w:rsidRPr="001339B0">
        <w:rPr>
          <w:rFonts w:ascii="Doulos SIL" w:hAnsi="Doulos SIL"/>
          <w:i/>
          <w:color w:val="0000FF"/>
        </w:rPr>
        <w:t>mì-mī-īlō</w:t>
      </w:r>
    </w:p>
    <w:p w14:paraId="6901F40C" w14:textId="4D49E545" w:rsidR="00135A29" w:rsidRDefault="00135A29" w:rsidP="00135A29">
      <w:pPr>
        <w:tabs>
          <w:tab w:val="clear" w:pos="369"/>
          <w:tab w:val="left" w:pos="720"/>
          <w:tab w:val="left" w:pos="1080"/>
          <w:tab w:val="left" w:pos="2430"/>
          <w:tab w:val="left" w:pos="3960"/>
        </w:tabs>
      </w:pPr>
      <w:r>
        <w:tab/>
      </w:r>
      <w:r>
        <w:tab/>
      </w:r>
      <w:r w:rsidRPr="001339B0">
        <w:rPr>
          <w:rFonts w:ascii="Doulos SIL" w:hAnsi="Doulos SIL"/>
          <w:i/>
          <w:color w:val="0000FF"/>
        </w:rPr>
        <w:t>mà-á</w:t>
      </w:r>
      <w:r w:rsidR="001F1E11" w:rsidRPr="001339B0">
        <w:rPr>
          <w:rFonts w:ascii="Doulos SIL" w:hAnsi="Doulos SIL"/>
          <w:i/>
          <w:color w:val="0000FF"/>
        </w:rPr>
        <w:t>là</w:t>
      </w:r>
      <w:r>
        <w:tab/>
        <w:t>‘7’</w:t>
      </w:r>
      <w:r w:rsidR="001F1E11">
        <w:tab/>
      </w:r>
      <w:r w:rsidR="001F1E11" w:rsidRPr="001339B0">
        <w:rPr>
          <w:rFonts w:ascii="Doulos SIL" w:hAnsi="Doulos SIL"/>
          <w:i/>
          <w:color w:val="0000FF"/>
        </w:rPr>
        <w:t>mà-má-álà</w:t>
      </w:r>
    </w:p>
    <w:p w14:paraId="442BBB2E" w14:textId="48F275D8" w:rsidR="00135A29" w:rsidRDefault="00135A29" w:rsidP="00135A29">
      <w:pPr>
        <w:tabs>
          <w:tab w:val="clear" w:pos="369"/>
          <w:tab w:val="left" w:pos="720"/>
          <w:tab w:val="left" w:pos="1080"/>
          <w:tab w:val="left" w:pos="2430"/>
          <w:tab w:val="left" w:pos="3960"/>
        </w:tabs>
      </w:pPr>
      <w:r>
        <w:tab/>
      </w:r>
      <w:r>
        <w:tab/>
      </w:r>
      <w:r w:rsidRPr="001339B0">
        <w:rPr>
          <w:rFonts w:ascii="Doulos SIL" w:hAnsi="Doulos SIL"/>
          <w:i/>
          <w:color w:val="0000FF"/>
        </w:rPr>
        <w:t>mà-sīgbō</w:t>
      </w:r>
      <w:r>
        <w:tab/>
        <w:t>‘8’</w:t>
      </w:r>
      <w:r w:rsidR="001F1E11">
        <w:tab/>
      </w:r>
      <w:r w:rsidR="001F1E11" w:rsidRPr="001339B0">
        <w:rPr>
          <w:rFonts w:ascii="Doulos SIL" w:hAnsi="Doulos SIL"/>
          <w:i/>
          <w:color w:val="0000FF"/>
        </w:rPr>
        <w:t>mà-sīgbō-mà-sīgbō</w:t>
      </w:r>
    </w:p>
    <w:p w14:paraId="726C3284" w14:textId="06E68F1D" w:rsidR="00135A29" w:rsidRDefault="00135A29" w:rsidP="00135A29">
      <w:pPr>
        <w:tabs>
          <w:tab w:val="clear" w:pos="369"/>
          <w:tab w:val="left" w:pos="720"/>
          <w:tab w:val="left" w:pos="1080"/>
          <w:tab w:val="left" w:pos="2430"/>
          <w:tab w:val="left" w:pos="3960"/>
        </w:tabs>
      </w:pPr>
      <w:r>
        <w:tab/>
      </w:r>
      <w:r>
        <w:tab/>
      </w:r>
      <w:r w:rsidRPr="001339B0">
        <w:rPr>
          <w:rFonts w:ascii="Doulos SIL" w:hAnsi="Doulos SIL"/>
          <w:i/>
          <w:color w:val="0000FF"/>
        </w:rPr>
        <w:t>má-nānì</w:t>
      </w:r>
      <w:r>
        <w:tab/>
        <w:t>‘9’</w:t>
      </w:r>
      <w:r w:rsidR="001F1E11">
        <w:tab/>
      </w:r>
      <w:r w:rsidR="001F1E11" w:rsidRPr="001339B0">
        <w:rPr>
          <w:rFonts w:ascii="Doulos SIL" w:hAnsi="Doulos SIL"/>
          <w:i/>
          <w:color w:val="0000FF"/>
        </w:rPr>
        <w:t>má-nānì-má-nānì</w:t>
      </w:r>
    </w:p>
    <w:p w14:paraId="3591A83E" w14:textId="02E70781" w:rsidR="00135A29" w:rsidRPr="001339B0" w:rsidRDefault="00135A29" w:rsidP="00135A29">
      <w:pPr>
        <w:tabs>
          <w:tab w:val="clear" w:pos="369"/>
          <w:tab w:val="left" w:pos="720"/>
          <w:tab w:val="left" w:pos="1080"/>
          <w:tab w:val="left" w:pos="2430"/>
          <w:tab w:val="left" w:pos="3960"/>
        </w:tabs>
        <w:rPr>
          <w:rFonts w:ascii="Doulos SIL" w:hAnsi="Doulos SIL"/>
          <w:i/>
          <w:color w:val="0000FF"/>
        </w:rPr>
      </w:pPr>
      <w:r>
        <w:tab/>
      </w:r>
      <w:r>
        <w:tab/>
      </w:r>
      <w:r w:rsidRPr="001339B0">
        <w:rPr>
          <w:rFonts w:ascii="Doulos SIL" w:hAnsi="Doulos SIL"/>
          <w:i/>
          <w:color w:val="0000FF"/>
        </w:rPr>
        <w:t>táá</w:t>
      </w:r>
      <w:r>
        <w:tab/>
        <w:t>‘10’</w:t>
      </w:r>
      <w:r w:rsidR="001F1E11">
        <w:tab/>
      </w:r>
      <w:r w:rsidR="001F1E11" w:rsidRPr="001339B0">
        <w:rPr>
          <w:rFonts w:ascii="Doulos SIL" w:hAnsi="Doulos SIL"/>
          <w:i/>
          <w:color w:val="0000FF"/>
        </w:rPr>
        <w:t>tá-nàà</w:t>
      </w:r>
    </w:p>
    <w:p w14:paraId="029E6653" w14:textId="77777777" w:rsidR="001F1E11" w:rsidRDefault="001F1E11" w:rsidP="001F1E11">
      <w:pPr>
        <w:tabs>
          <w:tab w:val="clear" w:pos="369"/>
          <w:tab w:val="left" w:pos="720"/>
          <w:tab w:val="left" w:pos="1080"/>
          <w:tab w:val="left" w:pos="2430"/>
          <w:tab w:val="left" w:pos="3960"/>
        </w:tabs>
      </w:pPr>
    </w:p>
    <w:p w14:paraId="37BA01E6" w14:textId="1D246A3E" w:rsidR="001F1E11" w:rsidRDefault="001F1E11" w:rsidP="001F1E11">
      <w:pPr>
        <w:tabs>
          <w:tab w:val="clear" w:pos="369"/>
          <w:tab w:val="left" w:pos="720"/>
          <w:tab w:val="left" w:pos="1080"/>
          <w:tab w:val="left" w:pos="2430"/>
          <w:tab w:val="left" w:pos="3960"/>
        </w:tabs>
      </w:pPr>
      <w:r>
        <w:t xml:space="preserve">Historically, </w:t>
      </w:r>
      <w:r w:rsidRPr="001339B0">
        <w:rPr>
          <w:rFonts w:ascii="Doulos SIL" w:hAnsi="Doulos SIL"/>
          <w:i/>
          <w:color w:val="0000FF"/>
        </w:rPr>
        <w:t>tá-nàà</w:t>
      </w:r>
      <w:r>
        <w:t xml:space="preserve"> ‘ten each’ may reflect a variant (not used by my assistant) for simple </w:t>
      </w:r>
      <w:r w:rsidRPr="001339B0">
        <w:rPr>
          <w:rFonts w:ascii="Doulos SIL" w:hAnsi="Doulos SIL"/>
          <w:i/>
          <w:color w:val="0000FF"/>
        </w:rPr>
        <w:t>táá</w:t>
      </w:r>
      <w:r>
        <w:t xml:space="preserve"> ‘10’ that had a nasalized vowel (Truong’s lexicon renders ‘10’ as </w:t>
      </w:r>
      <w:r w:rsidRPr="001339B0">
        <w:rPr>
          <w:rFonts w:ascii="Doulos SIL" w:hAnsi="Doulos SIL"/>
          <w:i/>
          <w:color w:val="0000FF"/>
        </w:rPr>
        <w:t>tāⁿ</w:t>
      </w:r>
      <w:r>
        <w:t xml:space="preserve"> ).</w:t>
      </w:r>
    </w:p>
    <w:p w14:paraId="79164CB5" w14:textId="75E7A5D9" w:rsidR="00135A29" w:rsidRDefault="001F1E11" w:rsidP="001F1E11">
      <w:pPr>
        <w:tabs>
          <w:tab w:val="clear" w:pos="369"/>
          <w:tab w:val="left" w:pos="720"/>
          <w:tab w:val="left" w:pos="1080"/>
          <w:tab w:val="left" w:pos="2430"/>
          <w:tab w:val="left" w:pos="3960"/>
        </w:tabs>
      </w:pPr>
      <w:r>
        <w:tab/>
      </w:r>
      <w:r>
        <w:tab/>
      </w:r>
    </w:p>
    <w:p w14:paraId="6789BCDA" w14:textId="77777777" w:rsidR="00135A29" w:rsidRPr="00135A29" w:rsidRDefault="00135A29" w:rsidP="00135A29"/>
    <w:p w14:paraId="5517E3E0" w14:textId="77777777" w:rsidR="00BA6685" w:rsidRDefault="00566B03" w:rsidP="00BA6685">
      <w:pPr>
        <w:pStyle w:val="Heading3"/>
      </w:pPr>
      <w:bookmarkStart w:id="714" w:name="_Toc508942729"/>
      <w:bookmarkStart w:id="715" w:name="_Toc508943329"/>
      <w:bookmarkStart w:id="716" w:name="_Toc36027264"/>
      <w:bookmarkStart w:id="717" w:name="_Toc36027416"/>
      <w:bookmarkStart w:id="718" w:name="_Toc36027626"/>
      <w:bookmarkStart w:id="719" w:name="_Toc78375630"/>
      <w:bookmarkStart w:id="720" w:name="_Toc79405735"/>
      <w:bookmarkStart w:id="721" w:name="_Toc337411983"/>
      <w:r>
        <w:t>Ordinal adjectives</w:t>
      </w:r>
      <w:bookmarkEnd w:id="714"/>
      <w:bookmarkEnd w:id="715"/>
      <w:bookmarkEnd w:id="716"/>
      <w:bookmarkEnd w:id="717"/>
      <w:bookmarkEnd w:id="718"/>
      <w:bookmarkEnd w:id="719"/>
      <w:bookmarkEnd w:id="720"/>
      <w:bookmarkEnd w:id="721"/>
    </w:p>
    <w:p w14:paraId="108DD960" w14:textId="19ED47DA" w:rsidR="00BA6685" w:rsidRDefault="00BA6685" w:rsidP="00BA6685">
      <w:pPr>
        <w:pStyle w:val="Heading4"/>
      </w:pPr>
      <w:bookmarkStart w:id="722" w:name="_Toc508942730"/>
      <w:bookmarkStart w:id="723" w:name="_Toc508943330"/>
      <w:bookmarkStart w:id="724" w:name="_Toc36027265"/>
      <w:bookmarkStart w:id="725" w:name="_Toc36027417"/>
      <w:bookmarkStart w:id="726" w:name="_Toc36027627"/>
      <w:bookmarkStart w:id="727" w:name="_Toc78375631"/>
      <w:bookmarkStart w:id="728" w:name="_Toc79405736"/>
      <w:bookmarkStart w:id="729" w:name="_Toc337411984"/>
      <w:r>
        <w:t>‘</w:t>
      </w:r>
      <w:r w:rsidR="00566B03">
        <w:t>First</w:t>
      </w:r>
      <w:r>
        <w:t>’</w:t>
      </w:r>
      <w:r w:rsidR="00456D6A">
        <w:t xml:space="preserve"> (</w:t>
      </w:r>
      <w:r w:rsidR="001F1E11">
        <w:rPr>
          <w:rFonts w:ascii="Doulos SIL" w:hAnsi="Doulos SIL"/>
          <w:i/>
          <w:color w:val="0000FF"/>
        </w:rPr>
        <w:t>dáálá</w:t>
      </w:r>
      <w:r w:rsidR="001F1E11" w:rsidRPr="001F1E11">
        <w:t xml:space="preserve"> </w:t>
      </w:r>
      <w:r w:rsidR="00456D6A">
        <w:t>)</w:t>
      </w:r>
      <w:r w:rsidR="00566B03">
        <w:t xml:space="preserve"> and </w:t>
      </w:r>
      <w:r>
        <w:t>‘</w:t>
      </w:r>
      <w:r w:rsidR="00566B03">
        <w:t>last</w:t>
      </w:r>
      <w:r>
        <w:t>’</w:t>
      </w:r>
      <w:bookmarkEnd w:id="722"/>
      <w:bookmarkEnd w:id="723"/>
      <w:bookmarkEnd w:id="724"/>
      <w:bookmarkEnd w:id="725"/>
      <w:bookmarkEnd w:id="726"/>
      <w:bookmarkEnd w:id="727"/>
      <w:bookmarkEnd w:id="728"/>
      <w:r w:rsidR="00456D6A">
        <w:t xml:space="preserve"> (</w:t>
      </w:r>
      <w:r w:rsidR="00456D6A" w:rsidRPr="00986631">
        <w:rPr>
          <w:rFonts w:ascii="Doulos SIL" w:hAnsi="Doulos SIL"/>
          <w:i/>
          <w:color w:val="0000FF"/>
        </w:rPr>
        <w:t>kùdɔ́rɔ̀mà</w:t>
      </w:r>
      <w:r w:rsidR="007D3491" w:rsidRPr="00986631">
        <w:rPr>
          <w:rFonts w:ascii="Doulos SIL" w:hAnsi="Doulos SIL"/>
          <w:i/>
          <w:color w:val="0000FF"/>
        </w:rPr>
        <w:t>-</w:t>
      </w:r>
      <w:r w:rsidR="00456D6A" w:rsidRPr="00986631">
        <w:rPr>
          <w:rFonts w:ascii="Doulos SIL" w:hAnsi="Doulos SIL"/>
          <w:i/>
          <w:color w:val="0000FF"/>
        </w:rPr>
        <w:t>nà</w:t>
      </w:r>
      <w:r w:rsidR="00456D6A">
        <w:t> )</w:t>
      </w:r>
      <w:bookmarkEnd w:id="729"/>
    </w:p>
    <w:p w14:paraId="6CF50887" w14:textId="2EABC28C" w:rsidR="00456D6A" w:rsidRPr="002D209A" w:rsidRDefault="00456D6A" w:rsidP="00456D6A">
      <w:r>
        <w:t>‘First’ as modifying adjective (not adverb) is</w:t>
      </w:r>
      <w:r w:rsidR="001F1E11">
        <w:t xml:space="preserve"> </w:t>
      </w:r>
      <w:r w:rsidR="001F1E11">
        <w:rPr>
          <w:rFonts w:ascii="Doulos SIL" w:hAnsi="Doulos SIL"/>
          <w:i/>
          <w:color w:val="0000FF"/>
        </w:rPr>
        <w:t>dáálá</w:t>
      </w:r>
      <w:r w:rsidR="001F1E11">
        <w:t>, with nominal suffix</w:t>
      </w:r>
      <w:r>
        <w:t xml:space="preserve"> </w:t>
      </w:r>
      <w:r w:rsidR="001F1E11">
        <w:rPr>
          <w:rFonts w:ascii="Doulos SIL" w:hAnsi="Doulos SIL"/>
          <w:i/>
          <w:color w:val="0000FF"/>
        </w:rPr>
        <w:t>dáálá-rá</w:t>
      </w:r>
      <w:r w:rsidRPr="008D5BE0">
        <w:t xml:space="preserve">, obscurely related to </w:t>
      </w:r>
      <w:r w:rsidRPr="00986631">
        <w:rPr>
          <w:rFonts w:ascii="Doulos SIL" w:hAnsi="Doulos SIL"/>
          <w:i/>
          <w:color w:val="0000FF"/>
        </w:rPr>
        <w:t>dúlì</w:t>
      </w:r>
      <w:r w:rsidRPr="008D5BE0">
        <w:t xml:space="preserve"> ‘1’. Examples are </w:t>
      </w:r>
      <w:r w:rsidRPr="00986631">
        <w:rPr>
          <w:rFonts w:ascii="Doulos SIL" w:hAnsi="Doulos SIL"/>
          <w:i/>
          <w:color w:val="0000FF"/>
        </w:rPr>
        <w:t xml:space="preserve">sɛ́ⁿ </w:t>
      </w:r>
      <w:r w:rsidR="007D3491" w:rsidRPr="00986631">
        <w:rPr>
          <w:rFonts w:ascii="Doulos SIL" w:hAnsi="Doulos SIL"/>
          <w:i/>
          <w:color w:val="0000FF"/>
        </w:rPr>
        <w:t>dààlà-rá</w:t>
      </w:r>
      <w:r w:rsidRPr="00456D6A">
        <w:t xml:space="preserve"> ‘the first thing’</w:t>
      </w:r>
      <w:r>
        <w:t xml:space="preserve"> (</w:t>
      </w:r>
      <w:r w:rsidR="001F1E11">
        <w:t>the noun has a floating L)</w:t>
      </w:r>
      <w:r w:rsidR="007D3491">
        <w:t xml:space="preserve"> and </w:t>
      </w:r>
      <w:r w:rsidR="008D5BE0" w:rsidRPr="0077583C">
        <w:rPr>
          <w:rFonts w:ascii="Doulos SIL" w:hAnsi="Doulos SIL"/>
          <w:i/>
          <w:color w:val="0000FF"/>
        </w:rPr>
        <w:t>dí</w:t>
      </w:r>
      <w:r w:rsidR="001F1E11">
        <w:rPr>
          <w:rFonts w:ascii="Doulos SIL" w:hAnsi="Doulos SIL"/>
          <w:i/>
          <w:color w:val="0000FF"/>
        </w:rPr>
        <w:t xml:space="preserve"> dáálá</w:t>
      </w:r>
      <w:r w:rsidR="001F1E11">
        <w:rPr>
          <w:rFonts w:ascii="Doulos SIL" w:hAnsi="Doulos SIL"/>
          <w:i/>
          <w:color w:val="0000FF"/>
        </w:rPr>
        <w:noBreakHyphen/>
      </w:r>
      <w:r w:rsidR="007D3491" w:rsidRPr="0077583C">
        <w:rPr>
          <w:rFonts w:ascii="Doulos SIL" w:hAnsi="Doulos SIL"/>
          <w:i/>
          <w:color w:val="0000FF"/>
        </w:rPr>
        <w:t>rá</w:t>
      </w:r>
      <w:r w:rsidR="007D3491">
        <w:t xml:space="preserve"> ‘the first child’ (</w:t>
      </w:r>
      <w:r w:rsidR="008D5BE0">
        <w:t>&lt; </w:t>
      </w:r>
      <w:r w:rsidR="008D5BE0">
        <w:rPr>
          <w:rFonts w:ascii="Doulos SIL" w:hAnsi="Doulos SIL"/>
          <w:i/>
          <w:color w:val="0000FF"/>
        </w:rPr>
        <w:t>dí</w:t>
      </w:r>
      <w:r w:rsidR="008D5BE0">
        <w:rPr>
          <w:rFonts w:ascii="Doulos SIL" w:hAnsi="Doulos SIL"/>
          <w:i/>
          <w:color w:val="0000FF"/>
        </w:rPr>
        <w:noBreakHyphen/>
      </w:r>
      <w:r w:rsidR="007D3491" w:rsidRPr="00986631">
        <w:rPr>
          <w:rFonts w:ascii="Doulos SIL" w:hAnsi="Doulos SIL"/>
          <w:i/>
          <w:color w:val="0000FF"/>
        </w:rPr>
        <w:t>rá</w:t>
      </w:r>
      <w:r w:rsidR="008D5BE0">
        <w:t> </w:t>
      </w:r>
      <w:r w:rsidR="007D3491">
        <w:t xml:space="preserve">). </w:t>
      </w:r>
    </w:p>
    <w:p w14:paraId="1665F357" w14:textId="77777777" w:rsidR="007D3491" w:rsidRPr="002D209A" w:rsidRDefault="007D3491" w:rsidP="00456D6A"/>
    <w:p w14:paraId="0F551B3B" w14:textId="77777777" w:rsidR="00456D6A" w:rsidRPr="00456D6A" w:rsidRDefault="00456D6A" w:rsidP="00456D6A"/>
    <w:p w14:paraId="2CD8F8EA" w14:textId="6C1EB6FE" w:rsidR="00BA6685" w:rsidRDefault="00566B03" w:rsidP="00BA6685">
      <w:pPr>
        <w:pStyle w:val="Heading4"/>
      </w:pPr>
      <w:bookmarkStart w:id="730" w:name="_Toc508942731"/>
      <w:bookmarkStart w:id="731" w:name="_Toc508943331"/>
      <w:bookmarkStart w:id="732" w:name="_Toc36027266"/>
      <w:bookmarkStart w:id="733" w:name="_Toc36027418"/>
      <w:bookmarkStart w:id="734" w:name="_Toc36027628"/>
      <w:bookmarkStart w:id="735" w:name="_Toc78375632"/>
      <w:bookmarkStart w:id="736" w:name="_Toc79405737"/>
      <w:bookmarkStart w:id="737" w:name="_Toc337411985"/>
      <w:r>
        <w:t xml:space="preserve">Other ordinals (suffix </w:t>
      </w:r>
      <w:r w:rsidRPr="00DE33B3">
        <w:rPr>
          <w:rFonts w:ascii="Doulos SIL" w:hAnsi="Doulos SIL"/>
          <w:i/>
          <w:color w:val="993300"/>
        </w:rPr>
        <w:t>-</w:t>
      </w:r>
      <w:r w:rsidR="007D3491">
        <w:rPr>
          <w:rFonts w:ascii="Doulos SIL" w:hAnsi="Doulos SIL"/>
          <w:i/>
          <w:color w:val="0000FF"/>
        </w:rPr>
        <w:t>ɲa-</w:t>
      </w:r>
      <w:r>
        <w:t>)</w:t>
      </w:r>
      <w:bookmarkEnd w:id="730"/>
      <w:bookmarkEnd w:id="731"/>
      <w:bookmarkEnd w:id="732"/>
      <w:bookmarkEnd w:id="733"/>
      <w:bookmarkEnd w:id="734"/>
      <w:bookmarkEnd w:id="735"/>
      <w:bookmarkEnd w:id="736"/>
      <w:bookmarkEnd w:id="737"/>
    </w:p>
    <w:p w14:paraId="062784C8" w14:textId="5157444F" w:rsidR="001F1E11" w:rsidRDefault="001F1E11" w:rsidP="001F1E11">
      <w:r>
        <w:t>The forms are given here with the nominal suffix. The ordinal suffix is usually M</w:t>
      </w:r>
      <w:r>
        <w:noBreakHyphen/>
        <w:t>toned and requires an M</w:t>
      </w:r>
      <w:r>
        <w:noBreakHyphen/>
        <w:t xml:space="preserve">toned nominal suffix. In ‘sixth’, however, the whole stem including </w:t>
      </w:r>
      <w:r w:rsidRPr="001339B0">
        <w:rPr>
          <w:rFonts w:ascii="Doulos SIL" w:hAnsi="Doulos SIL"/>
          <w:i/>
          <w:color w:val="0000FF"/>
        </w:rPr>
        <w:noBreakHyphen/>
        <w:t>ɲà</w:t>
      </w:r>
      <w:r w:rsidRPr="001339B0">
        <w:rPr>
          <w:rFonts w:ascii="Doulos SIL" w:hAnsi="Doulos SIL"/>
          <w:i/>
          <w:color w:val="0000FF"/>
        </w:rPr>
        <w:noBreakHyphen/>
      </w:r>
      <w:r>
        <w:t xml:space="preserve"> is L</w:t>
      </w:r>
      <w:r>
        <w:noBreakHyphen/>
        <w:t>toned, so the suffix is H</w:t>
      </w:r>
      <w:r>
        <w:noBreakHyphen/>
        <w:t xml:space="preserve">toned </w:t>
      </w:r>
      <w:r w:rsidRPr="001339B0">
        <w:rPr>
          <w:rFonts w:ascii="Doulos SIL" w:hAnsi="Doulos SIL"/>
          <w:i/>
          <w:color w:val="0000FF"/>
        </w:rPr>
        <w:noBreakHyphen/>
        <w:t>ná</w:t>
      </w:r>
      <w:r>
        <w:t xml:space="preserve">. </w:t>
      </w:r>
    </w:p>
    <w:p w14:paraId="351DA454" w14:textId="77777777" w:rsidR="001F1E11" w:rsidRPr="001F1E11" w:rsidRDefault="001F1E11" w:rsidP="001F1E11"/>
    <w:p w14:paraId="1AD1F5F6" w14:textId="77777777" w:rsidR="00BA6685" w:rsidRPr="002D209A" w:rsidRDefault="00566B03">
      <w:pPr>
        <w:pStyle w:val="example-simple"/>
        <w:tabs>
          <w:tab w:val="left" w:pos="4253"/>
        </w:tabs>
      </w:pPr>
      <w:r w:rsidRPr="00A21319">
        <w:t>(xx1)</w:t>
      </w:r>
      <w:r w:rsidRPr="00A21319">
        <w:tab/>
      </w:r>
      <w:r w:rsidRPr="00A21319">
        <w:tab/>
        <w:t>form</w:t>
      </w:r>
      <w:r w:rsidRPr="00A21319">
        <w:tab/>
        <w:t>gloss</w:t>
      </w:r>
    </w:p>
    <w:p w14:paraId="03D5A6C0" w14:textId="77777777" w:rsidR="00BA6685" w:rsidRPr="002D209A" w:rsidRDefault="00BA6685">
      <w:pPr>
        <w:pStyle w:val="example-simple"/>
        <w:tabs>
          <w:tab w:val="left" w:pos="4253"/>
        </w:tabs>
      </w:pPr>
    </w:p>
    <w:p w14:paraId="366AD90F" w14:textId="77777777" w:rsidR="00BA6685" w:rsidRPr="00A21319" w:rsidRDefault="00566B03">
      <w:pPr>
        <w:pStyle w:val="example-simple"/>
        <w:tabs>
          <w:tab w:val="left" w:pos="4253"/>
        </w:tabs>
      </w:pPr>
      <w:r w:rsidRPr="00A21319">
        <w:tab/>
        <w:t>a. single-digit numeral</w:t>
      </w:r>
    </w:p>
    <w:p w14:paraId="3C15EEF7" w14:textId="069868EF" w:rsidR="00BA6685" w:rsidRPr="00456D6A" w:rsidRDefault="00566B03">
      <w:pPr>
        <w:pStyle w:val="example-simple"/>
        <w:tabs>
          <w:tab w:val="left" w:pos="4253"/>
        </w:tabs>
      </w:pPr>
      <w:r w:rsidRPr="00456D6A">
        <w:tab/>
      </w:r>
      <w:r w:rsidRPr="00456D6A">
        <w:tab/>
      </w:r>
      <w:r w:rsidR="001F1E11">
        <w:rPr>
          <w:rFonts w:ascii="Doulos SIL" w:hAnsi="Doulos SIL"/>
          <w:i/>
          <w:color w:val="0000FF"/>
        </w:rPr>
        <w:t>flā</w:t>
      </w:r>
      <w:r w:rsidR="001F1E11">
        <w:rPr>
          <w:rFonts w:ascii="Doulos SIL" w:hAnsi="Doulos SIL"/>
          <w:i/>
          <w:color w:val="0000FF"/>
        </w:rPr>
        <w:noBreakHyphen/>
        <w:t>ɲā</w:t>
      </w:r>
      <w:r w:rsidR="001F1E11">
        <w:rPr>
          <w:rFonts w:ascii="Doulos SIL" w:hAnsi="Doulos SIL"/>
          <w:i/>
          <w:color w:val="0000FF"/>
        </w:rPr>
        <w:noBreakHyphen/>
        <w:t>nā</w:t>
      </w:r>
      <w:r w:rsidRPr="00456D6A">
        <w:tab/>
      </w:r>
      <w:r w:rsidR="00BA6685" w:rsidRPr="00456D6A">
        <w:t>‘</w:t>
      </w:r>
      <w:r w:rsidRPr="00456D6A">
        <w:t>second</w:t>
      </w:r>
      <w:r w:rsidR="00BA6685" w:rsidRPr="00456D6A">
        <w:t>’</w:t>
      </w:r>
    </w:p>
    <w:p w14:paraId="307D3D64" w14:textId="253484D8" w:rsidR="00BA6685" w:rsidRPr="00456D6A" w:rsidRDefault="00566B03">
      <w:pPr>
        <w:pStyle w:val="example-simple"/>
        <w:tabs>
          <w:tab w:val="left" w:pos="4253"/>
        </w:tabs>
      </w:pPr>
      <w:r w:rsidRPr="00456D6A">
        <w:tab/>
      </w:r>
      <w:r w:rsidRPr="00456D6A">
        <w:tab/>
      </w:r>
      <w:r w:rsidR="001F1E11">
        <w:rPr>
          <w:rFonts w:ascii="Doulos SIL" w:hAnsi="Doulos SIL"/>
          <w:i/>
          <w:color w:val="0000FF"/>
        </w:rPr>
        <w:t>sīgbō</w:t>
      </w:r>
      <w:r w:rsidR="00456D6A" w:rsidRPr="0077583C">
        <w:rPr>
          <w:rFonts w:ascii="Doulos SIL" w:hAnsi="Doulos SIL"/>
          <w:i/>
          <w:color w:val="0000FF"/>
        </w:rPr>
        <w:t>-ɲ</w:t>
      </w:r>
      <w:r w:rsidR="001F1E11">
        <w:rPr>
          <w:rFonts w:ascii="Doulos SIL" w:hAnsi="Doulos SIL"/>
          <w:i/>
          <w:color w:val="0000FF"/>
        </w:rPr>
        <w:t>ā-nā</w:t>
      </w:r>
      <w:r w:rsidRPr="00456D6A">
        <w:tab/>
      </w:r>
      <w:r w:rsidR="00BA6685" w:rsidRPr="00456D6A">
        <w:t>‘</w:t>
      </w:r>
      <w:r w:rsidRPr="00456D6A">
        <w:t>third</w:t>
      </w:r>
      <w:r w:rsidR="00BA6685" w:rsidRPr="00456D6A">
        <w:t>’</w:t>
      </w:r>
    </w:p>
    <w:p w14:paraId="4FA8FFFE" w14:textId="704E34C9" w:rsidR="00BA6685" w:rsidRPr="00456D6A" w:rsidRDefault="00566B03">
      <w:pPr>
        <w:pStyle w:val="example-simple"/>
        <w:tabs>
          <w:tab w:val="left" w:pos="4253"/>
        </w:tabs>
      </w:pPr>
      <w:r w:rsidRPr="00456D6A">
        <w:tab/>
      </w:r>
      <w:r w:rsidRPr="00456D6A">
        <w:tab/>
      </w:r>
      <w:r w:rsidR="00456D6A" w:rsidRPr="00986631">
        <w:rPr>
          <w:rFonts w:ascii="Doulos SIL" w:hAnsi="Doulos SIL"/>
          <w:i/>
          <w:color w:val="0000FF"/>
        </w:rPr>
        <w:t>náání-ɲ</w:t>
      </w:r>
      <w:r w:rsidR="001F1E11">
        <w:rPr>
          <w:rFonts w:ascii="Doulos SIL" w:hAnsi="Doulos SIL"/>
          <w:i/>
          <w:color w:val="0000FF"/>
        </w:rPr>
        <w:t>ā-nā</w:t>
      </w:r>
      <w:r w:rsidRPr="00456D6A">
        <w:tab/>
      </w:r>
      <w:r w:rsidR="00BA6685" w:rsidRPr="00456D6A">
        <w:t>‘</w:t>
      </w:r>
      <w:r w:rsidRPr="00456D6A">
        <w:t>fourth</w:t>
      </w:r>
      <w:r w:rsidR="00BA6685" w:rsidRPr="00456D6A">
        <w:t>’</w:t>
      </w:r>
    </w:p>
    <w:p w14:paraId="217184DF" w14:textId="25CD05E7" w:rsidR="00BA6685" w:rsidRPr="00456D6A" w:rsidRDefault="00566B03">
      <w:pPr>
        <w:pStyle w:val="example-simple"/>
        <w:tabs>
          <w:tab w:val="left" w:pos="4253"/>
        </w:tabs>
      </w:pPr>
      <w:r w:rsidRPr="00456D6A">
        <w:tab/>
      </w:r>
      <w:r w:rsidRPr="00456D6A">
        <w:tab/>
      </w:r>
      <w:r w:rsidR="00456D6A" w:rsidRPr="00986631">
        <w:rPr>
          <w:rFonts w:ascii="Doulos SIL" w:hAnsi="Doulos SIL"/>
          <w:i/>
          <w:color w:val="0000FF"/>
        </w:rPr>
        <w:t>sóóló-ɲ</w:t>
      </w:r>
      <w:r w:rsidR="001F1E11">
        <w:rPr>
          <w:rFonts w:ascii="Doulos SIL" w:hAnsi="Doulos SIL"/>
          <w:i/>
          <w:color w:val="0000FF"/>
        </w:rPr>
        <w:t>ā-nā</w:t>
      </w:r>
      <w:r w:rsidRPr="00456D6A">
        <w:tab/>
      </w:r>
      <w:r w:rsidR="00BA6685" w:rsidRPr="00456D6A">
        <w:t>‘</w:t>
      </w:r>
      <w:r w:rsidRPr="00456D6A">
        <w:t>fifth</w:t>
      </w:r>
      <w:r w:rsidR="00BA6685" w:rsidRPr="00456D6A">
        <w:t>’</w:t>
      </w:r>
    </w:p>
    <w:p w14:paraId="1B03316F" w14:textId="12E25690" w:rsidR="00BA6685" w:rsidRPr="00456D6A" w:rsidRDefault="00566B03">
      <w:pPr>
        <w:pStyle w:val="example-simple"/>
        <w:tabs>
          <w:tab w:val="left" w:pos="4253"/>
        </w:tabs>
      </w:pPr>
      <w:r w:rsidRPr="00456D6A">
        <w:tab/>
      </w:r>
      <w:r w:rsidRPr="00456D6A">
        <w:tab/>
      </w:r>
      <w:r w:rsidR="001F1E11">
        <w:rPr>
          <w:rFonts w:ascii="Doulos SIL" w:hAnsi="Doulos SIL"/>
          <w:i/>
          <w:color w:val="0000FF"/>
        </w:rPr>
        <w:t>mì-ìlò</w:t>
      </w:r>
      <w:r w:rsidR="007D3491" w:rsidRPr="0077583C">
        <w:rPr>
          <w:rFonts w:ascii="Doulos SIL" w:hAnsi="Doulos SIL"/>
          <w:i/>
          <w:color w:val="0000FF"/>
        </w:rPr>
        <w:t>-ɲ</w:t>
      </w:r>
      <w:r w:rsidR="001F1E11">
        <w:rPr>
          <w:rFonts w:ascii="Doulos SIL" w:hAnsi="Doulos SIL"/>
          <w:i/>
          <w:color w:val="0000FF"/>
        </w:rPr>
        <w:t>à-ná</w:t>
      </w:r>
      <w:r w:rsidRPr="00456D6A">
        <w:tab/>
      </w:r>
      <w:r w:rsidR="00BA6685" w:rsidRPr="00456D6A">
        <w:t>‘</w:t>
      </w:r>
      <w:r w:rsidRPr="00456D6A">
        <w:t>sixth</w:t>
      </w:r>
      <w:r w:rsidR="00BA6685" w:rsidRPr="00456D6A">
        <w:t>’</w:t>
      </w:r>
    </w:p>
    <w:p w14:paraId="648C41AB" w14:textId="454C0623" w:rsidR="00BA6685" w:rsidRPr="00456D6A" w:rsidRDefault="00566B03">
      <w:pPr>
        <w:pStyle w:val="example-simple"/>
        <w:tabs>
          <w:tab w:val="left" w:pos="4253"/>
        </w:tabs>
      </w:pPr>
      <w:r w:rsidRPr="00456D6A">
        <w:tab/>
      </w:r>
      <w:r w:rsidRPr="00456D6A">
        <w:tab/>
      </w:r>
      <w:r w:rsidR="001F1E11">
        <w:rPr>
          <w:rFonts w:ascii="Doulos SIL" w:hAnsi="Doulos SIL"/>
          <w:i/>
          <w:color w:val="0000FF"/>
        </w:rPr>
        <w:t>mà</w:t>
      </w:r>
      <w:r w:rsidR="007D3491" w:rsidRPr="0077583C">
        <w:rPr>
          <w:rFonts w:ascii="Doulos SIL" w:hAnsi="Doulos SIL"/>
          <w:i/>
          <w:color w:val="0000FF"/>
        </w:rPr>
        <w:t>-álà-ɲ</w:t>
      </w:r>
      <w:r w:rsidR="001F1E11">
        <w:rPr>
          <w:rFonts w:ascii="Doulos SIL" w:hAnsi="Doulos SIL"/>
          <w:i/>
          <w:color w:val="0000FF"/>
        </w:rPr>
        <w:t>ā-nā</w:t>
      </w:r>
      <w:r w:rsidRPr="00456D6A">
        <w:tab/>
      </w:r>
      <w:r w:rsidR="00BA6685" w:rsidRPr="00456D6A">
        <w:t>‘</w:t>
      </w:r>
      <w:r w:rsidRPr="00456D6A">
        <w:t>seventh</w:t>
      </w:r>
      <w:r w:rsidR="00BA6685" w:rsidRPr="00456D6A">
        <w:t>’</w:t>
      </w:r>
    </w:p>
    <w:p w14:paraId="73C02EDC" w14:textId="761C40FF" w:rsidR="00BA6685" w:rsidRPr="00456D6A" w:rsidRDefault="007D3491">
      <w:pPr>
        <w:pStyle w:val="example-simple"/>
        <w:tabs>
          <w:tab w:val="left" w:pos="4253"/>
        </w:tabs>
      </w:pPr>
      <w:r>
        <w:tab/>
      </w:r>
      <w:r>
        <w:tab/>
      </w:r>
      <w:r w:rsidR="001F1E11">
        <w:rPr>
          <w:rFonts w:ascii="Doulos SIL" w:hAnsi="Doulos SIL"/>
          <w:i/>
          <w:color w:val="0000FF"/>
        </w:rPr>
        <w:t>mà-sīgbō</w:t>
      </w:r>
      <w:r w:rsidRPr="0077583C">
        <w:rPr>
          <w:rFonts w:ascii="Doulos SIL" w:hAnsi="Doulos SIL"/>
          <w:i/>
          <w:color w:val="0000FF"/>
        </w:rPr>
        <w:t>-ɲ</w:t>
      </w:r>
      <w:r w:rsidR="001F1E11">
        <w:rPr>
          <w:rFonts w:ascii="Doulos SIL" w:hAnsi="Doulos SIL"/>
          <w:i/>
          <w:color w:val="0000FF"/>
        </w:rPr>
        <w:t>ā-nā</w:t>
      </w:r>
      <w:r w:rsidR="00566B03" w:rsidRPr="00456D6A">
        <w:tab/>
      </w:r>
      <w:r w:rsidR="00BA6685" w:rsidRPr="00456D6A">
        <w:t>‘</w:t>
      </w:r>
      <w:r w:rsidR="00566B03" w:rsidRPr="00456D6A">
        <w:t>eighth</w:t>
      </w:r>
      <w:r w:rsidR="00BA6685" w:rsidRPr="00456D6A">
        <w:t>’</w:t>
      </w:r>
    </w:p>
    <w:p w14:paraId="2ED2A3C9" w14:textId="379DE297" w:rsidR="00BA6685" w:rsidRPr="00456D6A" w:rsidRDefault="00566B03">
      <w:pPr>
        <w:pStyle w:val="example-simple"/>
        <w:tabs>
          <w:tab w:val="left" w:pos="4253"/>
        </w:tabs>
      </w:pPr>
      <w:r w:rsidRPr="00456D6A">
        <w:tab/>
      </w:r>
      <w:r w:rsidRPr="00456D6A">
        <w:tab/>
      </w:r>
      <w:r w:rsidR="007D3491" w:rsidRPr="0077583C">
        <w:rPr>
          <w:rFonts w:ascii="Doulos SIL" w:hAnsi="Doulos SIL"/>
          <w:i/>
          <w:color w:val="0000FF"/>
        </w:rPr>
        <w:t>má-nànì-ɲ</w:t>
      </w:r>
      <w:r w:rsidR="001F1E11">
        <w:rPr>
          <w:rFonts w:ascii="Doulos SIL" w:hAnsi="Doulos SIL"/>
          <w:i/>
          <w:color w:val="0000FF"/>
        </w:rPr>
        <w:t>ā-nā</w:t>
      </w:r>
      <w:r w:rsidRPr="00456D6A">
        <w:tab/>
      </w:r>
      <w:r w:rsidR="00BA6685" w:rsidRPr="00456D6A">
        <w:t>‘</w:t>
      </w:r>
      <w:r w:rsidRPr="00456D6A">
        <w:t>ninth</w:t>
      </w:r>
      <w:r w:rsidR="00BA6685" w:rsidRPr="00456D6A">
        <w:t>’</w:t>
      </w:r>
    </w:p>
    <w:p w14:paraId="61E22538" w14:textId="51FD7A72" w:rsidR="00BA6685" w:rsidRPr="002D209A" w:rsidRDefault="00566B03">
      <w:pPr>
        <w:pStyle w:val="example-simple"/>
        <w:tabs>
          <w:tab w:val="left" w:pos="4253"/>
        </w:tabs>
      </w:pPr>
      <w:r w:rsidRPr="00456D6A">
        <w:tab/>
      </w:r>
      <w:r w:rsidRPr="00456D6A">
        <w:tab/>
      </w:r>
      <w:r w:rsidR="007D3491" w:rsidRPr="0077583C">
        <w:rPr>
          <w:rFonts w:ascii="Doulos SIL" w:hAnsi="Doulos SIL"/>
          <w:i/>
          <w:color w:val="0000FF"/>
        </w:rPr>
        <w:t>táá-ɲ</w:t>
      </w:r>
      <w:r w:rsidR="001F1E11">
        <w:rPr>
          <w:rFonts w:ascii="Doulos SIL" w:hAnsi="Doulos SIL"/>
          <w:i/>
          <w:color w:val="0000FF"/>
        </w:rPr>
        <w:t>ā</w:t>
      </w:r>
      <w:r w:rsidR="007D3491" w:rsidRPr="0077583C">
        <w:rPr>
          <w:rFonts w:ascii="Doulos SIL" w:hAnsi="Doulos SIL"/>
          <w:i/>
          <w:color w:val="0000FF"/>
        </w:rPr>
        <w:t>-na</w:t>
      </w:r>
      <w:r w:rsidR="001F1E11">
        <w:rPr>
          <w:rFonts w:ascii="Doulos SIL" w:hAnsi="Doulos SIL"/>
          <w:i/>
          <w:color w:val="0000FF"/>
        </w:rPr>
        <w:t>̄</w:t>
      </w:r>
      <w:r w:rsidRPr="00456D6A">
        <w:tab/>
      </w:r>
      <w:r w:rsidR="00BA6685" w:rsidRPr="00456D6A">
        <w:t>‘</w:t>
      </w:r>
      <w:r w:rsidRPr="00456D6A">
        <w:t>tenth</w:t>
      </w:r>
      <w:r w:rsidR="00BA6685" w:rsidRPr="00456D6A">
        <w:t>’</w:t>
      </w:r>
    </w:p>
    <w:p w14:paraId="3BBAAEF5" w14:textId="77777777" w:rsidR="00BA6685" w:rsidRPr="002D209A" w:rsidRDefault="00BA6685">
      <w:pPr>
        <w:pStyle w:val="example-simple"/>
        <w:tabs>
          <w:tab w:val="left" w:pos="4253"/>
        </w:tabs>
      </w:pPr>
    </w:p>
    <w:p w14:paraId="03D6D023" w14:textId="77777777" w:rsidR="00BA6685" w:rsidRPr="00456D6A" w:rsidRDefault="00566B03">
      <w:pPr>
        <w:pStyle w:val="example-simple"/>
        <w:tabs>
          <w:tab w:val="left" w:pos="4253"/>
        </w:tabs>
      </w:pPr>
      <w:r w:rsidRPr="00456D6A">
        <w:tab/>
        <w:t>b. decimal</w:t>
      </w:r>
    </w:p>
    <w:p w14:paraId="62FB8E1A" w14:textId="6017968D" w:rsidR="00BA6685" w:rsidRPr="002D209A" w:rsidRDefault="00566B03">
      <w:pPr>
        <w:pStyle w:val="example-simple"/>
        <w:tabs>
          <w:tab w:val="left" w:pos="4253"/>
        </w:tabs>
      </w:pPr>
      <w:r w:rsidRPr="00456D6A">
        <w:tab/>
      </w:r>
      <w:r w:rsidRPr="00456D6A">
        <w:tab/>
      </w:r>
      <w:r w:rsidR="001F1E11" w:rsidRPr="001F1E11">
        <w:rPr>
          <w:rFonts w:ascii="Doulos SIL" w:hAnsi="Doulos SIL"/>
          <w:i/>
          <w:color w:val="0000FF"/>
        </w:rPr>
        <w:t>jálámà-ɲ</w:t>
      </w:r>
      <w:r w:rsidR="001F1E11">
        <w:rPr>
          <w:rFonts w:ascii="Doulos SIL" w:hAnsi="Doulos SIL"/>
          <w:i/>
          <w:color w:val="0000FF"/>
        </w:rPr>
        <w:t>ā-nā</w:t>
      </w:r>
      <w:r w:rsidRPr="00456D6A">
        <w:tab/>
      </w:r>
      <w:r w:rsidR="00BA6685" w:rsidRPr="00456D6A">
        <w:t>‘</w:t>
      </w:r>
      <w:r w:rsidRPr="00456D6A">
        <w:t>twentieth</w:t>
      </w:r>
      <w:r w:rsidR="00BA6685" w:rsidRPr="00456D6A">
        <w:t>’</w:t>
      </w:r>
    </w:p>
    <w:p w14:paraId="67876EE8" w14:textId="77777777" w:rsidR="00BA6685" w:rsidRPr="002D209A" w:rsidRDefault="00BA6685">
      <w:pPr>
        <w:pStyle w:val="example-simple"/>
        <w:tabs>
          <w:tab w:val="left" w:pos="4253"/>
        </w:tabs>
      </w:pPr>
    </w:p>
    <w:p w14:paraId="51B6B6F6" w14:textId="77777777" w:rsidR="00BA6685" w:rsidRPr="00456D6A" w:rsidRDefault="00566B03">
      <w:pPr>
        <w:pStyle w:val="example-simple"/>
        <w:tabs>
          <w:tab w:val="left" w:pos="4253"/>
        </w:tabs>
      </w:pPr>
      <w:r w:rsidRPr="00456D6A">
        <w:tab/>
        <w:t>c. decimal plus single-digit numeral</w:t>
      </w:r>
    </w:p>
    <w:p w14:paraId="6995DECB" w14:textId="4BFC0E57" w:rsidR="00BA6685" w:rsidRPr="002D209A" w:rsidRDefault="00566B03">
      <w:pPr>
        <w:pStyle w:val="example-simple"/>
        <w:tabs>
          <w:tab w:val="left" w:pos="4253"/>
        </w:tabs>
      </w:pPr>
      <w:r w:rsidRPr="00456D6A">
        <w:tab/>
      </w:r>
      <w:r w:rsidRPr="00456D6A">
        <w:tab/>
      </w:r>
      <w:r w:rsidR="001F1E11">
        <w:rPr>
          <w:rFonts w:ascii="Doulos SIL" w:hAnsi="Doulos SIL"/>
          <w:i/>
          <w:color w:val="0000FF"/>
        </w:rPr>
        <w:t>tāā-rá dùlì-ɲā-nā</w:t>
      </w:r>
      <w:r w:rsidRPr="00456D6A">
        <w:tab/>
      </w:r>
      <w:r w:rsidR="00BA6685" w:rsidRPr="00456D6A">
        <w:t>‘</w:t>
      </w:r>
      <w:r w:rsidRPr="00456D6A">
        <w:t>eleventh</w:t>
      </w:r>
      <w:r w:rsidR="00BA6685" w:rsidRPr="00456D6A">
        <w:t>’</w:t>
      </w:r>
    </w:p>
    <w:p w14:paraId="3591135F" w14:textId="77777777" w:rsidR="00BA6685" w:rsidRPr="002D209A" w:rsidRDefault="00BA6685">
      <w:pPr>
        <w:pStyle w:val="example-simple"/>
        <w:tabs>
          <w:tab w:val="left" w:pos="4253"/>
        </w:tabs>
      </w:pPr>
    </w:p>
    <w:p w14:paraId="19A1067F" w14:textId="77777777" w:rsidR="00BA6685" w:rsidRPr="00456D6A" w:rsidRDefault="00566B03">
      <w:pPr>
        <w:pStyle w:val="example-simple"/>
        <w:tabs>
          <w:tab w:val="left" w:pos="4253"/>
        </w:tabs>
      </w:pPr>
      <w:r w:rsidRPr="00456D6A">
        <w:tab/>
        <w:t>d. hundred</w:t>
      </w:r>
    </w:p>
    <w:p w14:paraId="5182E797" w14:textId="5BC35C22" w:rsidR="00BA6685" w:rsidRPr="002D209A" w:rsidRDefault="00566B03">
      <w:pPr>
        <w:pStyle w:val="example-simple"/>
        <w:tabs>
          <w:tab w:val="left" w:pos="4253"/>
        </w:tabs>
      </w:pPr>
      <w:r w:rsidRPr="00456D6A">
        <w:tab/>
      </w:r>
      <w:r w:rsidRPr="00456D6A">
        <w:tab/>
      </w:r>
      <w:r w:rsidR="001F1E11">
        <w:rPr>
          <w:rFonts w:ascii="Doulos SIL" w:hAnsi="Doulos SIL"/>
          <w:i/>
          <w:color w:val="0000FF"/>
        </w:rPr>
        <w:t>jáā</w:t>
      </w:r>
      <w:r w:rsidR="001F1E11" w:rsidRPr="00986631">
        <w:rPr>
          <w:rFonts w:ascii="Doulos SIL" w:hAnsi="Doulos SIL"/>
          <w:i/>
          <w:color w:val="0000FF"/>
        </w:rPr>
        <w:t>ⁿ-</w:t>
      </w:r>
      <w:r w:rsidR="001F1E11">
        <w:rPr>
          <w:rFonts w:ascii="Doulos SIL" w:hAnsi="Doulos SIL"/>
          <w:i/>
          <w:color w:val="0000FF"/>
        </w:rPr>
        <w:t>sóóló-ɲā-nā</w:t>
      </w:r>
      <w:r w:rsidRPr="00456D6A">
        <w:tab/>
      </w:r>
      <w:r w:rsidR="00BA6685" w:rsidRPr="00456D6A">
        <w:t>‘</w:t>
      </w:r>
      <w:r w:rsidRPr="00456D6A">
        <w:t>hundredth</w:t>
      </w:r>
      <w:r w:rsidR="00BA6685" w:rsidRPr="00456D6A">
        <w:t>’</w:t>
      </w:r>
    </w:p>
    <w:p w14:paraId="7ECC2467" w14:textId="77777777" w:rsidR="00BA6685" w:rsidRPr="002D209A" w:rsidRDefault="00BA6685" w:rsidP="001F1E11"/>
    <w:p w14:paraId="789D8D82" w14:textId="77777777" w:rsidR="00BA6685" w:rsidRPr="001936B6" w:rsidRDefault="00BA6685" w:rsidP="001F1E11">
      <w:pPr>
        <w:rPr>
          <w:color w:val="993300"/>
        </w:rPr>
      </w:pPr>
    </w:p>
    <w:p w14:paraId="4F4AAB70" w14:textId="77777777" w:rsidR="00BA6685" w:rsidRDefault="00566B03" w:rsidP="00BA6685">
      <w:pPr>
        <w:pStyle w:val="Heading3"/>
      </w:pPr>
      <w:bookmarkStart w:id="738" w:name="_Toc508942732"/>
      <w:bookmarkStart w:id="739" w:name="_Toc508943332"/>
      <w:bookmarkStart w:id="740" w:name="_Toc36027267"/>
      <w:bookmarkStart w:id="741" w:name="_Toc36027419"/>
      <w:bookmarkStart w:id="742" w:name="_Toc36027629"/>
      <w:bookmarkStart w:id="743" w:name="_Toc78375633"/>
      <w:bookmarkStart w:id="744" w:name="_Toc79405738"/>
      <w:bookmarkStart w:id="745" w:name="_Toc337411986"/>
      <w:r>
        <w:t>Fractions and portions</w:t>
      </w:r>
      <w:bookmarkEnd w:id="738"/>
      <w:bookmarkEnd w:id="739"/>
      <w:bookmarkEnd w:id="740"/>
      <w:bookmarkEnd w:id="741"/>
      <w:bookmarkEnd w:id="742"/>
      <w:bookmarkEnd w:id="743"/>
      <w:bookmarkEnd w:id="744"/>
      <w:bookmarkEnd w:id="745"/>
    </w:p>
    <w:p w14:paraId="4CC48678" w14:textId="1B2034E1" w:rsidR="00CA069D" w:rsidRPr="00CA069D" w:rsidRDefault="00CA069D" w:rsidP="00CA069D">
      <w:r>
        <w:t xml:space="preserve">The noun </w:t>
      </w:r>
      <w:r w:rsidRPr="001339B0">
        <w:rPr>
          <w:rFonts w:ascii="Doulos SIL" w:hAnsi="Doulos SIL"/>
          <w:i/>
          <w:color w:val="0000FF"/>
        </w:rPr>
        <w:t>gùⁿ</w:t>
      </w:r>
      <w:r>
        <w:t xml:space="preserve"> (with nominal suffix </w:t>
      </w:r>
      <w:r w:rsidRPr="001339B0">
        <w:rPr>
          <w:rFonts w:ascii="Doulos SIL" w:hAnsi="Doulos SIL"/>
          <w:i/>
          <w:color w:val="0000FF"/>
        </w:rPr>
        <w:t>gù-nɔ́</w:t>
      </w:r>
      <w:r>
        <w:t xml:space="preserve"> ) has a range of translations including ‘piece’ or ‘half’. It is a homonym of ‘mortar (for pounding)’.</w:t>
      </w:r>
    </w:p>
    <w:p w14:paraId="79E3EEC2" w14:textId="77777777" w:rsidR="00A42B19" w:rsidRPr="00A42B19" w:rsidRDefault="00A42B19" w:rsidP="00BA6685"/>
    <w:p w14:paraId="76C3AD5A" w14:textId="77777777" w:rsidR="00A42B19" w:rsidRDefault="00A42B19">
      <w:pPr>
        <w:tabs>
          <w:tab w:val="clear" w:pos="369"/>
        </w:tabs>
        <w:spacing w:line="240" w:lineRule="auto"/>
        <w:jc w:val="left"/>
        <w:rPr>
          <w:b/>
          <w:kern w:val="32"/>
          <w:sz w:val="30"/>
        </w:rPr>
      </w:pPr>
      <w:bookmarkStart w:id="746" w:name="_Toc508942733"/>
      <w:bookmarkStart w:id="747" w:name="_Toc508943333"/>
      <w:bookmarkStart w:id="748" w:name="_Toc509711663"/>
      <w:bookmarkStart w:id="749" w:name="_Toc36027420"/>
      <w:bookmarkStart w:id="750" w:name="_Toc36027630"/>
      <w:bookmarkStart w:id="751" w:name="_Toc78375634"/>
      <w:bookmarkStart w:id="752" w:name="_Toc79405739"/>
      <w:r>
        <w:br w:type="page"/>
      </w:r>
    </w:p>
    <w:p w14:paraId="6796FA2A" w14:textId="4C6917D2" w:rsidR="00BA6685" w:rsidRPr="00C51FD6" w:rsidRDefault="00566B03" w:rsidP="00BA6685">
      <w:pPr>
        <w:pStyle w:val="Heading1"/>
      </w:pPr>
      <w:bookmarkStart w:id="753" w:name="_Toc337411987"/>
      <w:r w:rsidRPr="00C51FD6">
        <w:lastRenderedPageBreak/>
        <w:t>Nominal and adjectival compounds</w:t>
      </w:r>
      <w:bookmarkEnd w:id="746"/>
      <w:bookmarkEnd w:id="747"/>
      <w:bookmarkEnd w:id="748"/>
      <w:bookmarkEnd w:id="749"/>
      <w:bookmarkEnd w:id="750"/>
      <w:bookmarkEnd w:id="751"/>
      <w:bookmarkEnd w:id="752"/>
      <w:bookmarkEnd w:id="753"/>
    </w:p>
    <w:p w14:paraId="26081539" w14:textId="77777777" w:rsidR="00BA6685" w:rsidRDefault="00566B03" w:rsidP="00BA6685">
      <w:pPr>
        <w:pStyle w:val="Heading2"/>
        <w:tabs>
          <w:tab w:val="left" w:pos="426"/>
        </w:tabs>
      </w:pPr>
      <w:bookmarkStart w:id="754" w:name="_Toc508942734"/>
      <w:bookmarkStart w:id="755" w:name="_Toc508943334"/>
      <w:bookmarkStart w:id="756" w:name="_Toc509711664"/>
      <w:bookmarkStart w:id="757" w:name="_Toc36027421"/>
      <w:bookmarkStart w:id="758" w:name="_Toc36027631"/>
      <w:bookmarkStart w:id="759" w:name="_Toc78375635"/>
      <w:bookmarkStart w:id="760" w:name="_Toc79405740"/>
      <w:bookmarkStart w:id="761" w:name="_Toc337411988"/>
      <w:r>
        <w:t>Nominal compounds</w:t>
      </w:r>
      <w:bookmarkEnd w:id="754"/>
      <w:bookmarkEnd w:id="755"/>
      <w:bookmarkEnd w:id="756"/>
      <w:bookmarkEnd w:id="757"/>
      <w:bookmarkEnd w:id="758"/>
      <w:bookmarkEnd w:id="759"/>
      <w:bookmarkEnd w:id="760"/>
      <w:bookmarkEnd w:id="761"/>
    </w:p>
    <w:p w14:paraId="1F22E33B" w14:textId="07A05561" w:rsidR="00BA6685" w:rsidRDefault="00CA069D" w:rsidP="00BA6685">
      <w:pPr>
        <w:pStyle w:val="Heading3"/>
      </w:pPr>
      <w:bookmarkStart w:id="762" w:name="_Toc337411989"/>
      <w:r>
        <w:t>Noun-noun compounds</w:t>
      </w:r>
      <w:bookmarkEnd w:id="762"/>
    </w:p>
    <w:p w14:paraId="449EB267" w14:textId="77777777" w:rsidR="00CA069D" w:rsidRDefault="00CA069D" w:rsidP="00CA069D">
      <w:pPr>
        <w:pStyle w:val="Heading3"/>
      </w:pPr>
      <w:bookmarkStart w:id="763" w:name="_Toc508942739"/>
      <w:bookmarkStart w:id="764" w:name="_Toc508943339"/>
      <w:bookmarkStart w:id="765" w:name="_Toc509711669"/>
      <w:bookmarkStart w:id="766" w:name="_Toc36027426"/>
      <w:bookmarkStart w:id="767" w:name="_Toc36027636"/>
      <w:bookmarkStart w:id="768" w:name="_Toc78375640"/>
      <w:bookmarkStart w:id="769" w:name="_Toc79405744"/>
      <w:bookmarkStart w:id="770" w:name="_Toc337411990"/>
      <w:bookmarkStart w:id="771" w:name="_Toc508942737"/>
      <w:bookmarkStart w:id="772" w:name="_Toc508943337"/>
      <w:bookmarkStart w:id="773" w:name="_Toc509711667"/>
      <w:bookmarkStart w:id="774" w:name="_Toc36027424"/>
      <w:bookmarkStart w:id="775" w:name="_Toc36027634"/>
      <w:bookmarkStart w:id="776" w:name="_Toc78375638"/>
      <w:bookmarkStart w:id="777" w:name="_Toc79405743"/>
      <w:r>
        <w:t>Possessive-type compounds</w:t>
      </w:r>
      <w:bookmarkEnd w:id="763"/>
      <w:bookmarkEnd w:id="764"/>
      <w:bookmarkEnd w:id="765"/>
      <w:bookmarkEnd w:id="766"/>
      <w:bookmarkEnd w:id="767"/>
      <w:bookmarkEnd w:id="768"/>
      <w:bookmarkEnd w:id="769"/>
      <w:bookmarkEnd w:id="770"/>
    </w:p>
    <w:p w14:paraId="38E6D1DF" w14:textId="77B4DD25" w:rsidR="00BA6685" w:rsidRDefault="005F55F1" w:rsidP="00BA6685">
      <w:pPr>
        <w:pStyle w:val="Heading3"/>
      </w:pPr>
      <w:bookmarkStart w:id="778" w:name="_Toc337411991"/>
      <w:r>
        <w:t>Compounds with final verbal n</w:t>
      </w:r>
      <w:r w:rsidR="00566B03">
        <w:t>oun</w:t>
      </w:r>
      <w:bookmarkEnd w:id="771"/>
      <w:bookmarkEnd w:id="772"/>
      <w:bookmarkEnd w:id="773"/>
      <w:bookmarkEnd w:id="774"/>
      <w:bookmarkEnd w:id="775"/>
      <w:bookmarkEnd w:id="776"/>
      <w:bookmarkEnd w:id="777"/>
      <w:bookmarkEnd w:id="778"/>
    </w:p>
    <w:p w14:paraId="6FA0E60F" w14:textId="4A49BF77" w:rsidR="005F55F1" w:rsidRDefault="00566B03" w:rsidP="005F55F1">
      <w:pPr>
        <w:pStyle w:val="Heading3"/>
      </w:pPr>
      <w:bookmarkStart w:id="779" w:name="_Toc508942741"/>
      <w:bookmarkStart w:id="780" w:name="_Toc508943341"/>
      <w:bookmarkStart w:id="781" w:name="_Toc509711671"/>
      <w:bookmarkStart w:id="782" w:name="_Toc36027428"/>
      <w:bookmarkStart w:id="783" w:name="_Toc36027638"/>
      <w:bookmarkStart w:id="784" w:name="_Toc78375642"/>
      <w:bookmarkStart w:id="785" w:name="_Toc79405746"/>
      <w:bookmarkStart w:id="786" w:name="_Toc337411992"/>
      <w:r>
        <w:t>Agentive compounds</w:t>
      </w:r>
      <w:bookmarkEnd w:id="779"/>
      <w:bookmarkEnd w:id="780"/>
      <w:bookmarkEnd w:id="781"/>
      <w:bookmarkEnd w:id="782"/>
      <w:bookmarkEnd w:id="783"/>
      <w:bookmarkEnd w:id="784"/>
      <w:bookmarkEnd w:id="785"/>
      <w:bookmarkEnd w:id="786"/>
    </w:p>
    <w:p w14:paraId="0D899C8F" w14:textId="3F3DB7A5" w:rsidR="005F55F1" w:rsidRPr="000B1750" w:rsidRDefault="005F55F1" w:rsidP="005F55F1">
      <w:r>
        <w:t xml:space="preserve">Compounds denoting persons who have a distinctive occupation or other behavior are generally three-part compounds consisting of a characteristic object, a transitive verb, and the noun </w:t>
      </w:r>
      <w:r w:rsidRPr="008747EE">
        <w:rPr>
          <w:rFonts w:ascii="Doulos SIL" w:hAnsi="Doulos SIL"/>
          <w:i/>
          <w:color w:val="0000FF"/>
        </w:rPr>
        <w:t xml:space="preserve">míʔī-nà </w:t>
      </w:r>
      <w:r w:rsidRPr="000B1750">
        <w:t>‘person’ (xx1a). Since some Jalkunan verbs occur in multiple object-verb collocations, changing the compound initial (the object) often completely changes the sense of the agentive (xx1b</w:t>
      </w:r>
      <w:r w:rsidRPr="000B1750">
        <w:noBreakHyphen/>
        <w:t>c). This includes collocations like ‘do farming’ and ‘do dancing’, but ‘do’ can also be used to create agentives with an initial that denotes an activity like ‘sell’ or ‘buy’. Thus a seller is a ‘selling-doer’ (xx1d).</w:t>
      </w:r>
    </w:p>
    <w:p w14:paraId="0AF7F4A1" w14:textId="55C4EFAF" w:rsidR="005F55F1" w:rsidRPr="000B1750" w:rsidRDefault="005F55F1" w:rsidP="005F55F1">
      <w:pPr>
        <w:tabs>
          <w:tab w:val="clear" w:pos="369"/>
          <w:tab w:val="left" w:pos="720"/>
          <w:tab w:val="left" w:pos="1080"/>
          <w:tab w:val="left" w:pos="3060"/>
          <w:tab w:val="left" w:pos="5310"/>
        </w:tabs>
        <w:ind w:left="5310" w:hanging="5310"/>
        <w:jc w:val="left"/>
      </w:pPr>
    </w:p>
    <w:p w14:paraId="50A46201" w14:textId="16B00031" w:rsidR="005F55F1" w:rsidRDefault="005F55F1" w:rsidP="00AF710A">
      <w:pPr>
        <w:tabs>
          <w:tab w:val="clear" w:pos="369"/>
          <w:tab w:val="left" w:pos="720"/>
          <w:tab w:val="left" w:pos="1080"/>
          <w:tab w:val="left" w:pos="3060"/>
          <w:tab w:val="left" w:pos="5310"/>
          <w:tab w:val="left" w:pos="5850"/>
        </w:tabs>
        <w:ind w:left="5310" w:hanging="5310"/>
        <w:jc w:val="left"/>
      </w:pPr>
      <w:r>
        <w:t>(xx1)</w:t>
      </w:r>
      <w:r>
        <w:tab/>
      </w:r>
      <w:r>
        <w:tab/>
        <w:t>agentive</w:t>
      </w:r>
      <w:r>
        <w:tab/>
        <w:t>gloss</w:t>
      </w:r>
      <w:r>
        <w:tab/>
        <w:t>verb</w:t>
      </w:r>
    </w:p>
    <w:p w14:paraId="2932A350" w14:textId="77777777" w:rsidR="005F55F1" w:rsidRDefault="005F55F1" w:rsidP="00AF710A">
      <w:pPr>
        <w:tabs>
          <w:tab w:val="clear" w:pos="369"/>
          <w:tab w:val="left" w:pos="720"/>
          <w:tab w:val="left" w:pos="1080"/>
          <w:tab w:val="left" w:pos="3060"/>
          <w:tab w:val="left" w:pos="5310"/>
          <w:tab w:val="left" w:pos="5850"/>
        </w:tabs>
        <w:ind w:left="5310" w:hanging="5310"/>
        <w:jc w:val="left"/>
      </w:pPr>
    </w:p>
    <w:p w14:paraId="0B3B408A" w14:textId="5E8BD919" w:rsidR="005F55F1" w:rsidRDefault="005F55F1" w:rsidP="00AF710A">
      <w:pPr>
        <w:tabs>
          <w:tab w:val="clear" w:pos="369"/>
          <w:tab w:val="left" w:pos="720"/>
          <w:tab w:val="left" w:pos="1080"/>
          <w:tab w:val="left" w:pos="3060"/>
          <w:tab w:val="left" w:pos="5310"/>
          <w:tab w:val="left" w:pos="5850"/>
        </w:tabs>
        <w:ind w:left="5310" w:hanging="5310"/>
        <w:jc w:val="left"/>
      </w:pPr>
      <w:r>
        <w:tab/>
        <w:t>a.</w:t>
      </w:r>
      <w:r>
        <w:tab/>
      </w:r>
      <w:r w:rsidRPr="008747EE">
        <w:rPr>
          <w:rFonts w:ascii="Doulos SIL" w:hAnsi="Doulos SIL"/>
          <w:i/>
          <w:color w:val="0000FF"/>
        </w:rPr>
        <w:t>fóʔó-tèè míʔī-nà</w:t>
      </w:r>
      <w:r>
        <w:tab/>
        <w:t>‘rifle-shooter’</w:t>
      </w:r>
      <w:r>
        <w:tab/>
      </w:r>
      <w:r w:rsidRPr="008747EE">
        <w:rPr>
          <w:rFonts w:ascii="Doulos SIL" w:hAnsi="Doulos SIL"/>
          <w:i/>
          <w:color w:val="0000FF"/>
        </w:rPr>
        <w:t>tɛ̀ɛ̀</w:t>
      </w:r>
      <w:r>
        <w:t xml:space="preserve"> </w:t>
      </w:r>
      <w:r w:rsidR="00AF710A">
        <w:tab/>
      </w:r>
      <w:r>
        <w:t>‘shoot’</w:t>
      </w:r>
    </w:p>
    <w:p w14:paraId="3A7F7B27" w14:textId="36148573" w:rsidR="005F55F1" w:rsidRDefault="005F55F1" w:rsidP="00AF710A">
      <w:pPr>
        <w:tabs>
          <w:tab w:val="clear" w:pos="369"/>
          <w:tab w:val="left" w:pos="720"/>
          <w:tab w:val="left" w:pos="1080"/>
          <w:tab w:val="left" w:pos="3060"/>
          <w:tab w:val="left" w:pos="5310"/>
          <w:tab w:val="left" w:pos="5850"/>
        </w:tabs>
        <w:ind w:left="5310" w:hanging="5310"/>
        <w:jc w:val="left"/>
      </w:pPr>
      <w:r>
        <w:tab/>
      </w:r>
      <w:r>
        <w:tab/>
      </w:r>
      <w:r w:rsidRPr="008747EE">
        <w:rPr>
          <w:rFonts w:ascii="Doulos SIL" w:hAnsi="Doulos SIL"/>
          <w:i/>
          <w:color w:val="0000FF"/>
        </w:rPr>
        <w:t>tùlù-bàʔrì míʔī-nà</w:t>
      </w:r>
      <w:r>
        <w:tab/>
        <w:t>‘</w:t>
      </w:r>
      <w:r w:rsidR="000B1750">
        <w:t>iron-beater</w:t>
      </w:r>
      <w:r>
        <w:t>’</w:t>
      </w:r>
      <w:r>
        <w:tab/>
      </w:r>
      <w:r w:rsidRPr="008747EE">
        <w:rPr>
          <w:rFonts w:ascii="Doulos SIL" w:hAnsi="Doulos SIL"/>
          <w:i/>
          <w:color w:val="0000FF"/>
        </w:rPr>
        <w:t>báʔrá</w:t>
      </w:r>
      <w:r>
        <w:t xml:space="preserve"> </w:t>
      </w:r>
      <w:r w:rsidR="00AF710A">
        <w:tab/>
      </w:r>
      <w:r>
        <w:t>‘hit’</w:t>
      </w:r>
    </w:p>
    <w:p w14:paraId="2E893262" w14:textId="4C505FCC" w:rsidR="005F55F1" w:rsidRDefault="005F55F1" w:rsidP="00AF710A">
      <w:pPr>
        <w:tabs>
          <w:tab w:val="clear" w:pos="369"/>
          <w:tab w:val="left" w:pos="720"/>
          <w:tab w:val="left" w:pos="1080"/>
          <w:tab w:val="left" w:pos="3060"/>
          <w:tab w:val="left" w:pos="5310"/>
          <w:tab w:val="left" w:pos="5850"/>
        </w:tabs>
        <w:ind w:left="5310" w:hanging="5310"/>
        <w:jc w:val="left"/>
      </w:pPr>
      <w:r>
        <w:tab/>
      </w:r>
      <w:r>
        <w:tab/>
      </w:r>
      <w:r w:rsidRPr="008747EE">
        <w:rPr>
          <w:rFonts w:ascii="Doulos SIL" w:hAnsi="Doulos SIL"/>
          <w:i/>
          <w:color w:val="0000FF"/>
        </w:rPr>
        <w:t>gbàà-bègè míʔī-nà</w:t>
      </w:r>
      <w:r>
        <w:tab/>
        <w:t>‘woodworker’</w:t>
      </w:r>
      <w:r>
        <w:tab/>
      </w:r>
      <w:r w:rsidRPr="008747EE">
        <w:rPr>
          <w:rFonts w:ascii="Doulos SIL" w:hAnsi="Doulos SIL"/>
          <w:i/>
          <w:color w:val="0000FF"/>
        </w:rPr>
        <w:t>bégá</w:t>
      </w:r>
      <w:r>
        <w:t xml:space="preserve"> </w:t>
      </w:r>
      <w:r w:rsidR="00AF710A">
        <w:tab/>
      </w:r>
      <w:r>
        <w:t>‘cut’</w:t>
      </w:r>
    </w:p>
    <w:p w14:paraId="605EB024" w14:textId="4277F8D7" w:rsidR="005F55F1" w:rsidRDefault="005F55F1" w:rsidP="00AF710A">
      <w:pPr>
        <w:tabs>
          <w:tab w:val="clear" w:pos="369"/>
          <w:tab w:val="left" w:pos="720"/>
          <w:tab w:val="left" w:pos="1080"/>
          <w:tab w:val="left" w:pos="3060"/>
          <w:tab w:val="left" w:pos="5310"/>
          <w:tab w:val="left" w:pos="5850"/>
        </w:tabs>
        <w:ind w:left="5310" w:hanging="5310"/>
        <w:jc w:val="left"/>
      </w:pPr>
      <w:r>
        <w:tab/>
      </w:r>
      <w:r>
        <w:tab/>
      </w:r>
      <w:r w:rsidRPr="008747EE">
        <w:rPr>
          <w:rFonts w:ascii="Doulos SIL" w:hAnsi="Doulos SIL"/>
          <w:i/>
          <w:color w:val="0000FF"/>
        </w:rPr>
        <w:t>sóʔó-tòʔrì míʔī-nà</w:t>
      </w:r>
      <w:r>
        <w:tab/>
        <w:t>‘woodseller’</w:t>
      </w:r>
      <w:r>
        <w:tab/>
      </w:r>
      <w:r w:rsidRPr="008747EE">
        <w:rPr>
          <w:rFonts w:ascii="Doulos SIL" w:hAnsi="Doulos SIL"/>
          <w:i/>
          <w:color w:val="0000FF"/>
        </w:rPr>
        <w:t>tòʔrɔ̀</w:t>
      </w:r>
      <w:r>
        <w:t xml:space="preserve"> </w:t>
      </w:r>
      <w:r w:rsidR="00AF710A">
        <w:tab/>
      </w:r>
      <w:r>
        <w:t>‘sell’</w:t>
      </w:r>
    </w:p>
    <w:p w14:paraId="2B984D6A" w14:textId="0F9220E2" w:rsidR="005F55F1" w:rsidRDefault="005F55F1" w:rsidP="00AF710A">
      <w:pPr>
        <w:tabs>
          <w:tab w:val="clear" w:pos="369"/>
          <w:tab w:val="left" w:pos="720"/>
          <w:tab w:val="left" w:pos="1080"/>
          <w:tab w:val="left" w:pos="3060"/>
          <w:tab w:val="left" w:pos="5310"/>
          <w:tab w:val="left" w:pos="5850"/>
        </w:tabs>
        <w:ind w:left="5310" w:hanging="5310"/>
        <w:jc w:val="left"/>
      </w:pPr>
      <w:r>
        <w:tab/>
      </w:r>
      <w:r>
        <w:tab/>
      </w:r>
      <w:r w:rsidRPr="008747EE">
        <w:rPr>
          <w:rFonts w:ascii="Doulos SIL" w:hAnsi="Doulos SIL"/>
          <w:i/>
          <w:color w:val="0000FF"/>
        </w:rPr>
        <w:t>gùn-tìgì míʔī-nà</w:t>
      </w:r>
      <w:r>
        <w:tab/>
        <w:t>‘mortar-pounder’</w:t>
      </w:r>
      <w:r>
        <w:tab/>
      </w:r>
      <w:r w:rsidRPr="008747EE">
        <w:rPr>
          <w:rFonts w:ascii="Doulos SIL" w:hAnsi="Doulos SIL"/>
          <w:i/>
          <w:color w:val="0000FF"/>
        </w:rPr>
        <w:t>tìgɛ̀</w:t>
      </w:r>
      <w:r>
        <w:t xml:space="preserve"> </w:t>
      </w:r>
      <w:r w:rsidR="00AF710A">
        <w:tab/>
      </w:r>
      <w:r>
        <w:t>‘pound’</w:t>
      </w:r>
    </w:p>
    <w:p w14:paraId="0CDEAA69" w14:textId="74042A3B" w:rsidR="005F55F1" w:rsidRDefault="005F55F1" w:rsidP="00AF710A">
      <w:pPr>
        <w:tabs>
          <w:tab w:val="clear" w:pos="369"/>
          <w:tab w:val="left" w:pos="720"/>
          <w:tab w:val="left" w:pos="1080"/>
          <w:tab w:val="left" w:pos="3060"/>
          <w:tab w:val="left" w:pos="5310"/>
          <w:tab w:val="left" w:pos="5850"/>
        </w:tabs>
        <w:ind w:left="5310" w:hanging="5310"/>
        <w:jc w:val="left"/>
      </w:pPr>
      <w:r>
        <w:tab/>
      </w:r>
      <w:r>
        <w:tab/>
      </w:r>
      <w:r w:rsidRPr="008747EE">
        <w:rPr>
          <w:rFonts w:ascii="Doulos SIL" w:hAnsi="Doulos SIL"/>
          <w:i/>
          <w:color w:val="0000FF"/>
        </w:rPr>
        <w:t>yí-bɛ̀n míʔī-nà</w:t>
      </w:r>
      <w:r>
        <w:tab/>
        <w:t>‘water draw-er’</w:t>
      </w:r>
      <w:r>
        <w:tab/>
      </w:r>
      <w:r w:rsidRPr="008747EE">
        <w:rPr>
          <w:rFonts w:ascii="Doulos SIL" w:hAnsi="Doulos SIL"/>
          <w:i/>
          <w:color w:val="0000FF"/>
        </w:rPr>
        <w:t>bɛ̀nà</w:t>
      </w:r>
      <w:r>
        <w:t xml:space="preserve"> </w:t>
      </w:r>
      <w:r w:rsidR="00AF710A">
        <w:tab/>
      </w:r>
      <w:r>
        <w:t>‘draw water’</w:t>
      </w:r>
    </w:p>
    <w:p w14:paraId="553C3BE2" w14:textId="303134CB" w:rsidR="005F55F1" w:rsidRDefault="005F55F1" w:rsidP="00AF710A">
      <w:pPr>
        <w:tabs>
          <w:tab w:val="clear" w:pos="369"/>
          <w:tab w:val="left" w:pos="720"/>
          <w:tab w:val="left" w:pos="1080"/>
          <w:tab w:val="left" w:pos="3060"/>
          <w:tab w:val="left" w:pos="5310"/>
          <w:tab w:val="left" w:pos="5850"/>
        </w:tabs>
        <w:ind w:left="5310" w:hanging="5310"/>
        <w:jc w:val="left"/>
      </w:pPr>
      <w:r>
        <w:tab/>
      </w:r>
      <w:r>
        <w:tab/>
      </w:r>
      <w:r w:rsidRPr="008747EE">
        <w:rPr>
          <w:rFonts w:ascii="Doulos SIL" w:hAnsi="Doulos SIL"/>
          <w:i/>
          <w:color w:val="0000FF"/>
        </w:rPr>
        <w:t>sìbì-kpèèⁿ míʔī-nà</w:t>
      </w:r>
      <w:r>
        <w:tab/>
        <w:t>‘animal-killer (hunter)’</w:t>
      </w:r>
      <w:r>
        <w:tab/>
      </w:r>
      <w:r w:rsidR="008747EE" w:rsidRPr="008747EE">
        <w:rPr>
          <w:rFonts w:ascii="Doulos SIL" w:hAnsi="Doulos SIL"/>
          <w:i/>
          <w:color w:val="0000FF"/>
        </w:rPr>
        <w:t>kpàà</w:t>
      </w:r>
      <w:r w:rsidRPr="008747EE">
        <w:rPr>
          <w:rFonts w:ascii="Doulos SIL" w:hAnsi="Doulos SIL"/>
          <w:i/>
          <w:color w:val="0000FF"/>
        </w:rPr>
        <w:t>ⁿ</w:t>
      </w:r>
      <w:r w:rsidR="00AF710A">
        <w:tab/>
      </w:r>
      <w:r>
        <w:t>‘kill’</w:t>
      </w:r>
    </w:p>
    <w:p w14:paraId="3A9DFD4E" w14:textId="5AA0E25D" w:rsidR="005F55F1" w:rsidRPr="000B1750" w:rsidRDefault="005F55F1" w:rsidP="00AF710A">
      <w:pPr>
        <w:tabs>
          <w:tab w:val="clear" w:pos="369"/>
          <w:tab w:val="left" w:pos="720"/>
          <w:tab w:val="left" w:pos="1080"/>
          <w:tab w:val="left" w:pos="3060"/>
          <w:tab w:val="left" w:pos="5310"/>
          <w:tab w:val="left" w:pos="5850"/>
        </w:tabs>
        <w:ind w:left="5310" w:hanging="5310"/>
        <w:jc w:val="left"/>
      </w:pPr>
      <w:r w:rsidRPr="008747EE">
        <w:rPr>
          <w:rFonts w:ascii="Doulos SIL" w:hAnsi="Doulos SIL"/>
          <w:i/>
          <w:color w:val="0000FF"/>
        </w:rPr>
        <w:tab/>
      </w:r>
      <w:r w:rsidRPr="008747EE">
        <w:rPr>
          <w:rFonts w:ascii="Doulos SIL" w:hAnsi="Doulos SIL"/>
          <w:i/>
          <w:color w:val="0000FF"/>
        </w:rPr>
        <w:tab/>
        <w:t>kpɔ̀l-tùùⁿ míʔī-nà</w:t>
      </w:r>
      <w:r w:rsidRPr="008747EE">
        <w:rPr>
          <w:rFonts w:ascii="Doulos SIL" w:hAnsi="Doulos SIL"/>
          <w:i/>
          <w:color w:val="0000FF"/>
        </w:rPr>
        <w:tab/>
      </w:r>
      <w:r>
        <w:t>‘leatherworker’</w:t>
      </w:r>
      <w:r w:rsidRPr="008747EE">
        <w:rPr>
          <w:rFonts w:ascii="Doulos SIL" w:hAnsi="Doulos SIL"/>
          <w:i/>
          <w:color w:val="0000FF"/>
        </w:rPr>
        <w:tab/>
        <w:t>tùwɔ̂</w:t>
      </w:r>
      <w:r w:rsidR="00AF710A">
        <w:rPr>
          <w:rFonts w:ascii="Doulos SIL" w:hAnsi="Doulos SIL"/>
          <w:i/>
          <w:color w:val="0000FF"/>
        </w:rPr>
        <w:t>ⁿ</w:t>
      </w:r>
      <w:r w:rsidR="00AF710A">
        <w:rPr>
          <w:rFonts w:ascii="Doulos SIL" w:hAnsi="Doulos SIL"/>
          <w:i/>
          <w:color w:val="0000FF"/>
        </w:rPr>
        <w:tab/>
      </w:r>
      <w:r w:rsidRPr="000B1750">
        <w:t>‘apply hide’</w:t>
      </w:r>
    </w:p>
    <w:p w14:paraId="6DF3EA79" w14:textId="77777777" w:rsidR="005F55F1" w:rsidRDefault="005F55F1" w:rsidP="00AF710A">
      <w:pPr>
        <w:tabs>
          <w:tab w:val="clear" w:pos="369"/>
          <w:tab w:val="left" w:pos="720"/>
          <w:tab w:val="left" w:pos="1080"/>
          <w:tab w:val="left" w:pos="3060"/>
          <w:tab w:val="left" w:pos="5310"/>
          <w:tab w:val="left" w:pos="5850"/>
        </w:tabs>
        <w:ind w:left="5310" w:hanging="5310"/>
        <w:jc w:val="left"/>
      </w:pPr>
    </w:p>
    <w:p w14:paraId="5879EAF6" w14:textId="7C76908F" w:rsidR="005F55F1" w:rsidRDefault="005F55F1" w:rsidP="00AF710A">
      <w:pPr>
        <w:tabs>
          <w:tab w:val="clear" w:pos="369"/>
          <w:tab w:val="left" w:pos="720"/>
          <w:tab w:val="left" w:pos="1080"/>
          <w:tab w:val="left" w:pos="3060"/>
          <w:tab w:val="left" w:pos="5310"/>
          <w:tab w:val="left" w:pos="5850"/>
        </w:tabs>
        <w:ind w:left="5310" w:hanging="5310"/>
        <w:jc w:val="left"/>
      </w:pPr>
      <w:r>
        <w:tab/>
        <w:t>b.</w:t>
      </w:r>
      <w:r>
        <w:tab/>
      </w:r>
      <w:r w:rsidRPr="008747EE">
        <w:rPr>
          <w:rFonts w:ascii="Doulos SIL" w:hAnsi="Doulos SIL"/>
          <w:i/>
          <w:color w:val="0000FF"/>
        </w:rPr>
        <w:t>sígí-sèè míʔī-nà</w:t>
      </w:r>
      <w:r>
        <w:tab/>
        <w:t>‘song-singer’</w:t>
      </w:r>
      <w:r>
        <w:tab/>
      </w:r>
      <w:r w:rsidRPr="008747EE">
        <w:rPr>
          <w:rFonts w:ascii="Doulos SIL" w:hAnsi="Doulos SIL"/>
          <w:i/>
          <w:color w:val="0000FF"/>
        </w:rPr>
        <w:t>sàà</w:t>
      </w:r>
      <w:r w:rsidR="00AF710A">
        <w:tab/>
      </w:r>
      <w:r>
        <w:t>‘sing; build’</w:t>
      </w:r>
    </w:p>
    <w:p w14:paraId="5837C0FF" w14:textId="4366DA77" w:rsidR="005F55F1" w:rsidRDefault="005F55F1" w:rsidP="00AF710A">
      <w:pPr>
        <w:tabs>
          <w:tab w:val="clear" w:pos="369"/>
          <w:tab w:val="left" w:pos="720"/>
          <w:tab w:val="left" w:pos="1080"/>
          <w:tab w:val="left" w:pos="3060"/>
          <w:tab w:val="left" w:pos="5310"/>
          <w:tab w:val="left" w:pos="5850"/>
        </w:tabs>
        <w:ind w:left="5310" w:hanging="5310"/>
        <w:jc w:val="left"/>
      </w:pPr>
      <w:r>
        <w:tab/>
      </w:r>
      <w:r>
        <w:tab/>
      </w:r>
      <w:r w:rsidRPr="008747EE">
        <w:rPr>
          <w:rFonts w:ascii="Doulos SIL" w:hAnsi="Doulos SIL"/>
          <w:i/>
          <w:color w:val="0000FF"/>
        </w:rPr>
        <w:t>sàà-sèè-míʔī-nà</w:t>
      </w:r>
      <w:r>
        <w:tab/>
        <w:t>‘house-builder’</w:t>
      </w:r>
      <w:r>
        <w:tab/>
      </w:r>
      <w:r w:rsidRPr="008747EE">
        <w:rPr>
          <w:rFonts w:ascii="Doulos SIL" w:hAnsi="Doulos SIL"/>
          <w:i/>
          <w:color w:val="0000FF"/>
        </w:rPr>
        <w:t>sàà</w:t>
      </w:r>
      <w:r w:rsidR="00AF710A">
        <w:tab/>
      </w:r>
      <w:r>
        <w:t>‘sing; build’</w:t>
      </w:r>
    </w:p>
    <w:p w14:paraId="2CBBFFC5" w14:textId="77777777" w:rsidR="005F55F1" w:rsidRDefault="005F55F1" w:rsidP="00AF710A">
      <w:pPr>
        <w:tabs>
          <w:tab w:val="clear" w:pos="369"/>
          <w:tab w:val="left" w:pos="720"/>
          <w:tab w:val="left" w:pos="1080"/>
          <w:tab w:val="left" w:pos="3060"/>
          <w:tab w:val="left" w:pos="5310"/>
          <w:tab w:val="left" w:pos="5850"/>
        </w:tabs>
        <w:ind w:left="5310" w:hanging="5310"/>
        <w:jc w:val="left"/>
      </w:pPr>
    </w:p>
    <w:p w14:paraId="434FF31F" w14:textId="0432BD98" w:rsidR="005F55F1" w:rsidRDefault="005F55F1" w:rsidP="00AF710A">
      <w:pPr>
        <w:tabs>
          <w:tab w:val="clear" w:pos="369"/>
          <w:tab w:val="left" w:pos="720"/>
          <w:tab w:val="left" w:pos="1080"/>
          <w:tab w:val="left" w:pos="3060"/>
          <w:tab w:val="left" w:pos="5310"/>
          <w:tab w:val="left" w:pos="5850"/>
        </w:tabs>
        <w:ind w:left="5310" w:hanging="5310"/>
        <w:jc w:val="left"/>
      </w:pPr>
      <w:r>
        <w:tab/>
        <w:t>c.</w:t>
      </w:r>
      <w:r>
        <w:tab/>
      </w:r>
      <w:r w:rsidRPr="008747EE">
        <w:rPr>
          <w:rFonts w:ascii="Doulos SIL" w:hAnsi="Doulos SIL"/>
          <w:i/>
          <w:color w:val="0000FF"/>
        </w:rPr>
        <w:t>ɲùʔúⁿ-sɔ̀lì míʔī-nà</w:t>
      </w:r>
      <w:r>
        <w:tab/>
      </w:r>
      <w:r w:rsidR="000B1750">
        <w:t>‘clothes-sewer/-weaver’</w:t>
      </w:r>
      <w:r>
        <w:tab/>
      </w:r>
      <w:r w:rsidRPr="008747EE">
        <w:rPr>
          <w:rFonts w:ascii="Doulos SIL" w:hAnsi="Doulos SIL"/>
          <w:i/>
          <w:color w:val="0000FF"/>
        </w:rPr>
        <w:t>sɔ̀lɔ̀</w:t>
      </w:r>
      <w:r w:rsidR="00AF710A">
        <w:tab/>
      </w:r>
      <w:r w:rsidR="008747EE">
        <w:t>‘weave;</w:t>
      </w:r>
      <w:r>
        <w:t xml:space="preserve"> sew’</w:t>
      </w:r>
    </w:p>
    <w:p w14:paraId="6D2EBBD5" w14:textId="7F6976A0" w:rsidR="005F55F1" w:rsidRDefault="005F55F1" w:rsidP="00AF710A">
      <w:pPr>
        <w:tabs>
          <w:tab w:val="clear" w:pos="369"/>
          <w:tab w:val="left" w:pos="720"/>
          <w:tab w:val="left" w:pos="1080"/>
          <w:tab w:val="left" w:pos="3060"/>
          <w:tab w:val="left" w:pos="5310"/>
          <w:tab w:val="left" w:pos="5850"/>
        </w:tabs>
        <w:ind w:left="5310" w:hanging="5310"/>
        <w:jc w:val="left"/>
      </w:pPr>
      <w:r>
        <w:tab/>
      </w:r>
      <w:r>
        <w:tab/>
      </w:r>
      <w:r w:rsidRPr="008747EE">
        <w:rPr>
          <w:rFonts w:ascii="Doulos SIL" w:hAnsi="Doulos SIL"/>
          <w:i/>
          <w:color w:val="0000FF"/>
        </w:rPr>
        <w:t>wù-sɔ̀lì míʔī-nà</w:t>
      </w:r>
      <w:r>
        <w:tab/>
        <w:t>‘hair-braider’</w:t>
      </w:r>
      <w:r>
        <w:tab/>
      </w:r>
      <w:r w:rsidRPr="008747EE">
        <w:rPr>
          <w:rFonts w:ascii="Doulos SIL" w:hAnsi="Doulos SIL"/>
          <w:i/>
          <w:color w:val="0000FF"/>
        </w:rPr>
        <w:t>sɔ̀lɔ̀</w:t>
      </w:r>
      <w:r w:rsidR="00AF710A">
        <w:tab/>
      </w:r>
      <w:r w:rsidR="008747EE">
        <w:t>‘weave;</w:t>
      </w:r>
      <w:r>
        <w:t xml:space="preserve"> sew’</w:t>
      </w:r>
    </w:p>
    <w:p w14:paraId="40646E18" w14:textId="77777777" w:rsidR="005F55F1" w:rsidRDefault="005F55F1" w:rsidP="00AF710A">
      <w:pPr>
        <w:tabs>
          <w:tab w:val="clear" w:pos="369"/>
          <w:tab w:val="left" w:pos="720"/>
          <w:tab w:val="left" w:pos="1080"/>
          <w:tab w:val="left" w:pos="3060"/>
          <w:tab w:val="left" w:pos="5310"/>
          <w:tab w:val="left" w:pos="5850"/>
        </w:tabs>
        <w:ind w:left="5310" w:hanging="5310"/>
        <w:jc w:val="left"/>
      </w:pPr>
    </w:p>
    <w:p w14:paraId="320D3985" w14:textId="0BF8DABB" w:rsidR="005F55F1" w:rsidRDefault="005F55F1" w:rsidP="00AF710A">
      <w:pPr>
        <w:tabs>
          <w:tab w:val="clear" w:pos="369"/>
          <w:tab w:val="left" w:pos="720"/>
          <w:tab w:val="left" w:pos="1080"/>
          <w:tab w:val="left" w:pos="3060"/>
          <w:tab w:val="left" w:pos="5310"/>
          <w:tab w:val="left" w:pos="5850"/>
        </w:tabs>
        <w:ind w:left="5310" w:hanging="5310"/>
        <w:jc w:val="left"/>
      </w:pPr>
      <w:r>
        <w:tab/>
        <w:t>d.</w:t>
      </w:r>
      <w:r>
        <w:tab/>
      </w:r>
      <w:r w:rsidRPr="008747EE">
        <w:rPr>
          <w:rFonts w:ascii="Doulos SIL" w:hAnsi="Doulos SIL"/>
          <w:i/>
          <w:color w:val="0000FF"/>
        </w:rPr>
        <w:t>dòò-mèè míʔī-nà</w:t>
      </w:r>
      <w:r>
        <w:tab/>
        <w:t>‘dance-dancer’</w:t>
      </w:r>
      <w:r>
        <w:tab/>
      </w:r>
      <w:r w:rsidRPr="008747EE">
        <w:rPr>
          <w:rFonts w:ascii="Doulos SIL" w:hAnsi="Doulos SIL"/>
          <w:i/>
          <w:color w:val="0000FF"/>
        </w:rPr>
        <w:t>màà</w:t>
      </w:r>
      <w:r>
        <w:t xml:space="preserve"> </w:t>
      </w:r>
      <w:r w:rsidR="00AF710A">
        <w:tab/>
      </w:r>
      <w:r>
        <w:t>‘do’</w:t>
      </w:r>
    </w:p>
    <w:p w14:paraId="3D0545E6" w14:textId="64EBDC1F" w:rsidR="005F55F1" w:rsidRDefault="005F55F1" w:rsidP="00AF710A">
      <w:pPr>
        <w:tabs>
          <w:tab w:val="clear" w:pos="369"/>
          <w:tab w:val="left" w:pos="720"/>
          <w:tab w:val="left" w:pos="1080"/>
          <w:tab w:val="left" w:pos="3060"/>
          <w:tab w:val="left" w:pos="5310"/>
          <w:tab w:val="left" w:pos="5850"/>
        </w:tabs>
        <w:ind w:left="5310" w:hanging="5310"/>
        <w:jc w:val="left"/>
      </w:pPr>
      <w:r>
        <w:tab/>
      </w:r>
      <w:r>
        <w:tab/>
      </w:r>
      <w:r w:rsidRPr="008747EE">
        <w:rPr>
          <w:rFonts w:ascii="Doulos SIL" w:hAnsi="Doulos SIL"/>
          <w:i/>
          <w:color w:val="0000FF"/>
        </w:rPr>
        <w:t>mùù-mèè míʔī-nà</w:t>
      </w:r>
      <w:r>
        <w:tab/>
        <w:t>‘farmer’</w:t>
      </w:r>
      <w:r w:rsidRPr="00726877">
        <w:t xml:space="preserve"> </w:t>
      </w:r>
      <w:r>
        <w:tab/>
      </w:r>
      <w:r w:rsidRPr="008747EE">
        <w:rPr>
          <w:rFonts w:ascii="Doulos SIL" w:hAnsi="Doulos SIL"/>
          <w:i/>
          <w:color w:val="0000FF"/>
        </w:rPr>
        <w:t>màà</w:t>
      </w:r>
      <w:r>
        <w:t xml:space="preserve"> </w:t>
      </w:r>
      <w:r w:rsidR="00AF710A">
        <w:tab/>
      </w:r>
      <w:r>
        <w:t>‘do’</w:t>
      </w:r>
    </w:p>
    <w:p w14:paraId="7B27A919" w14:textId="47688733" w:rsidR="005F55F1" w:rsidRDefault="005F55F1" w:rsidP="00AF710A">
      <w:pPr>
        <w:tabs>
          <w:tab w:val="clear" w:pos="369"/>
          <w:tab w:val="left" w:pos="720"/>
          <w:tab w:val="left" w:pos="1080"/>
          <w:tab w:val="left" w:pos="3060"/>
          <w:tab w:val="left" w:pos="5310"/>
          <w:tab w:val="left" w:pos="5850"/>
        </w:tabs>
        <w:ind w:left="5310" w:hanging="5310"/>
        <w:jc w:val="left"/>
      </w:pPr>
      <w:r>
        <w:tab/>
      </w:r>
      <w:r>
        <w:tab/>
      </w:r>
      <w:r w:rsidRPr="008747EE">
        <w:rPr>
          <w:rFonts w:ascii="Doulos SIL" w:hAnsi="Doulos SIL"/>
          <w:i/>
          <w:color w:val="0000FF"/>
        </w:rPr>
        <w:t>tóʔré-mèè míʔī-nà</w:t>
      </w:r>
      <w:r>
        <w:tab/>
        <w:t>‘seller’</w:t>
      </w:r>
      <w:r w:rsidRPr="00726877">
        <w:t xml:space="preserve"> </w:t>
      </w:r>
      <w:r>
        <w:tab/>
      </w:r>
      <w:r w:rsidRPr="008747EE">
        <w:rPr>
          <w:rFonts w:ascii="Doulos SIL" w:hAnsi="Doulos SIL"/>
          <w:i/>
          <w:color w:val="0000FF"/>
        </w:rPr>
        <w:t>màà</w:t>
      </w:r>
      <w:r>
        <w:t xml:space="preserve"> </w:t>
      </w:r>
      <w:r w:rsidR="00AF710A">
        <w:tab/>
      </w:r>
      <w:r>
        <w:t>‘do’</w:t>
      </w:r>
    </w:p>
    <w:p w14:paraId="3B8F2269" w14:textId="101785A0" w:rsidR="005F55F1" w:rsidRDefault="005F55F1" w:rsidP="00AF710A">
      <w:pPr>
        <w:tabs>
          <w:tab w:val="clear" w:pos="369"/>
          <w:tab w:val="left" w:pos="720"/>
          <w:tab w:val="left" w:pos="1080"/>
          <w:tab w:val="left" w:pos="3060"/>
          <w:tab w:val="left" w:pos="5310"/>
          <w:tab w:val="left" w:pos="5850"/>
        </w:tabs>
        <w:ind w:left="5310" w:hanging="5310"/>
        <w:jc w:val="left"/>
      </w:pPr>
      <w:r>
        <w:lastRenderedPageBreak/>
        <w:tab/>
      </w:r>
      <w:r>
        <w:tab/>
      </w:r>
      <w:r w:rsidRPr="008747EE">
        <w:rPr>
          <w:rFonts w:ascii="Doulos SIL" w:hAnsi="Doulos SIL"/>
          <w:i/>
          <w:color w:val="0000FF"/>
        </w:rPr>
        <w:t>sànì-mèè míʔī-nà</w:t>
      </w:r>
      <w:r>
        <w:tab/>
        <w:t>‘buyer’</w:t>
      </w:r>
      <w:r w:rsidRPr="00726877">
        <w:t xml:space="preserve"> </w:t>
      </w:r>
      <w:r>
        <w:tab/>
      </w:r>
      <w:r w:rsidRPr="008747EE">
        <w:rPr>
          <w:rFonts w:ascii="Doulos SIL" w:hAnsi="Doulos SIL"/>
          <w:i/>
          <w:color w:val="0000FF"/>
        </w:rPr>
        <w:t>màà</w:t>
      </w:r>
      <w:r>
        <w:t xml:space="preserve"> </w:t>
      </w:r>
      <w:r w:rsidR="00AF710A">
        <w:tab/>
      </w:r>
      <w:r>
        <w:t>‘do’</w:t>
      </w:r>
    </w:p>
    <w:p w14:paraId="0AA6CD35" w14:textId="77777777" w:rsidR="005F55F1" w:rsidRDefault="005F55F1" w:rsidP="005F55F1"/>
    <w:p w14:paraId="4D553344" w14:textId="6E9B832D" w:rsidR="005F55F1" w:rsidRDefault="005F55F1" w:rsidP="005F55F1">
      <w:r>
        <w:t>These decriptive agentives</w:t>
      </w:r>
      <w:r w:rsidR="000B1750">
        <w:t>, e.g. ‘iron-beater’</w:t>
      </w:r>
      <w:r w:rsidR="00AF710A">
        <w:t xml:space="preserve"> (i.e. ‘blacksmith’)</w:t>
      </w:r>
      <w:r w:rsidR="000B1750">
        <w:t>,</w:t>
      </w:r>
      <w:r>
        <w:t xml:space="preserve"> are distinct from caste names like </w:t>
      </w:r>
      <w:r w:rsidRPr="008747EE">
        <w:rPr>
          <w:rFonts w:ascii="Doulos SIL" w:hAnsi="Doulos SIL"/>
          <w:i/>
          <w:color w:val="0000FF"/>
        </w:rPr>
        <w:t>tɔ̀ⁿ</w:t>
      </w:r>
      <w:r>
        <w:t xml:space="preserve"> ‘member of blacksmith caste’, </w:t>
      </w:r>
      <w:r w:rsidRPr="008747EE">
        <w:rPr>
          <w:rFonts w:ascii="Doulos SIL" w:hAnsi="Doulos SIL"/>
          <w:i/>
          <w:color w:val="0000FF"/>
        </w:rPr>
        <w:t>jɛ̀lɛ̀</w:t>
      </w:r>
      <w:r>
        <w:t xml:space="preserve"> ‘member of potter caste’, and </w:t>
      </w:r>
      <w:r w:rsidRPr="001339B0">
        <w:rPr>
          <w:rFonts w:ascii="Doulos SIL" w:hAnsi="Doulos SIL"/>
          <w:i/>
          <w:color w:val="0000FF"/>
        </w:rPr>
        <w:t>fɔ̀nɔ̀</w:t>
      </w:r>
      <w:r>
        <w:t xml:space="preserve"> ‘member of leatherworker caste’. </w:t>
      </w:r>
      <w:r w:rsidR="008747EE">
        <w:t xml:space="preserve">These denote social categories that are often associated with the relevant trade.  </w:t>
      </w:r>
    </w:p>
    <w:p w14:paraId="3DBB1659" w14:textId="77777777" w:rsidR="005F55F1" w:rsidRDefault="005F55F1" w:rsidP="005F55F1"/>
    <w:p w14:paraId="02375840" w14:textId="77777777" w:rsidR="000B1750" w:rsidRPr="005F55F1" w:rsidRDefault="000B1750" w:rsidP="005F55F1"/>
    <w:p w14:paraId="330F3477" w14:textId="4D57DE9E" w:rsidR="00BA6685" w:rsidRDefault="00566B03" w:rsidP="00BA6685">
      <w:pPr>
        <w:pStyle w:val="Heading3"/>
      </w:pPr>
      <w:bookmarkStart w:id="787" w:name="_Toc508942744"/>
      <w:bookmarkStart w:id="788" w:name="_Toc508943344"/>
      <w:bookmarkStart w:id="789" w:name="_Toc509711674"/>
      <w:bookmarkStart w:id="790" w:name="_Toc36027431"/>
      <w:bookmarkStart w:id="791" w:name="_Toc36027641"/>
      <w:bookmarkStart w:id="792" w:name="_Toc78375645"/>
      <w:bookmarkStart w:id="793" w:name="_Toc79405749"/>
      <w:bookmarkStart w:id="794" w:name="_Toc337411993"/>
      <w:r>
        <w:t xml:space="preserve">Compounds with </w:t>
      </w:r>
      <w:r w:rsidR="00454869">
        <w:rPr>
          <w:rFonts w:ascii="Doulos SIL" w:hAnsi="Doulos SIL"/>
          <w:i/>
          <w:color w:val="0000FF"/>
        </w:rPr>
        <w:t>dí</w:t>
      </w:r>
      <w:r>
        <w:t xml:space="preserve"> </w:t>
      </w:r>
      <w:r w:rsidR="00BA6685">
        <w:t>‘</w:t>
      </w:r>
      <w:r>
        <w:t>child</w:t>
      </w:r>
      <w:r w:rsidR="00BA6685">
        <w:t>’</w:t>
      </w:r>
      <w:bookmarkEnd w:id="787"/>
      <w:bookmarkEnd w:id="788"/>
      <w:bookmarkEnd w:id="789"/>
      <w:bookmarkEnd w:id="790"/>
      <w:bookmarkEnd w:id="791"/>
      <w:bookmarkEnd w:id="792"/>
      <w:bookmarkEnd w:id="793"/>
      <w:r w:rsidR="008C3773">
        <w:t xml:space="preserve"> </w:t>
      </w:r>
      <w:r>
        <w:t xml:space="preserve">and </w:t>
      </w:r>
      <w:r w:rsidR="008C3773">
        <w:rPr>
          <w:rFonts w:ascii="Doulos SIL" w:hAnsi="Doulos SIL"/>
          <w:i/>
          <w:color w:val="0000FF"/>
        </w:rPr>
        <w:t>bōō</w:t>
      </w:r>
      <w:r>
        <w:t xml:space="preserve"> </w:t>
      </w:r>
      <w:r w:rsidR="00BA6685">
        <w:t>‘</w:t>
      </w:r>
      <w:r>
        <w:t>fruit</w:t>
      </w:r>
      <w:r w:rsidR="00BA6685">
        <w:t>’</w:t>
      </w:r>
      <w:bookmarkEnd w:id="794"/>
    </w:p>
    <w:p w14:paraId="575178FB" w14:textId="6A5133E6" w:rsidR="00454869" w:rsidRDefault="00E135A9" w:rsidP="00454869">
      <w:r>
        <w:t xml:space="preserve">For animal species, diminutives are often used to denote juveniles (‘chick’, ‘puppy’); see §4.xxx. </w:t>
      </w:r>
      <w:r w:rsidR="008C3773">
        <w:t xml:space="preserve">An alternative is a compound with </w:t>
      </w:r>
      <w:r w:rsidR="008C3773" w:rsidRPr="001339B0">
        <w:rPr>
          <w:rFonts w:ascii="Doulos SIL" w:hAnsi="Doulos SIL"/>
          <w:i/>
          <w:color w:val="0000FF"/>
        </w:rPr>
        <w:t>dí</w:t>
      </w:r>
      <w:r w:rsidR="008C3773">
        <w:t xml:space="preserve"> ‘child’, such as </w:t>
      </w:r>
      <w:r w:rsidR="008C3773" w:rsidRPr="001339B0">
        <w:rPr>
          <w:rFonts w:ascii="Doulos SIL" w:hAnsi="Doulos SIL"/>
          <w:i/>
          <w:color w:val="0000FF"/>
        </w:rPr>
        <w:t>wùl dì</w:t>
      </w:r>
      <w:r w:rsidR="008C3773">
        <w:t xml:space="preserve"> ‘puppy’. </w:t>
      </w:r>
    </w:p>
    <w:p w14:paraId="5CDFA832" w14:textId="134665AF" w:rsidR="008C3773" w:rsidRDefault="00463761" w:rsidP="00454869">
      <w:r>
        <w:tab/>
        <w:t xml:space="preserve">For trees, ‘fruit’ is </w:t>
      </w:r>
      <w:r w:rsidR="008C3773" w:rsidRPr="001339B0">
        <w:rPr>
          <w:rFonts w:ascii="Doulos SIL" w:hAnsi="Doulos SIL"/>
          <w:i/>
          <w:color w:val="0000FF"/>
        </w:rPr>
        <w:t>bōō</w:t>
      </w:r>
      <w:r>
        <w:t xml:space="preserve">, and this is often compounded: </w:t>
      </w:r>
      <w:r w:rsidRPr="001339B0">
        <w:rPr>
          <w:rFonts w:ascii="Doulos SIL" w:hAnsi="Doulos SIL"/>
          <w:i/>
          <w:color w:val="0000FF"/>
        </w:rPr>
        <w:t>máʔr̄ bòò</w:t>
      </w:r>
      <w:r>
        <w:t xml:space="preserve"> ‘mango fruit’, </w:t>
      </w:r>
      <w:r w:rsidRPr="001339B0">
        <w:rPr>
          <w:rFonts w:ascii="Doulos SIL" w:hAnsi="Doulos SIL"/>
          <w:i/>
          <w:color w:val="0000FF"/>
        </w:rPr>
        <w:t>bòyākí bòò-rá</w:t>
      </w:r>
      <w:r>
        <w:t xml:space="preserve"> ‘</w:t>
      </w:r>
      <w:r w:rsidR="008C3773">
        <w:t>guava fruit’.</w:t>
      </w:r>
    </w:p>
    <w:p w14:paraId="3950EBAF" w14:textId="77777777" w:rsidR="00454869" w:rsidRPr="00454869" w:rsidRDefault="00454869" w:rsidP="00454869"/>
    <w:p w14:paraId="7126212D" w14:textId="77777777" w:rsidR="00454869" w:rsidRPr="00454869" w:rsidRDefault="00454869" w:rsidP="00454869"/>
    <w:p w14:paraId="0D515435" w14:textId="3903C0B2" w:rsidR="005F7822" w:rsidRDefault="005F7822" w:rsidP="005F7822">
      <w:pPr>
        <w:pStyle w:val="Heading3"/>
      </w:pPr>
      <w:bookmarkStart w:id="795" w:name="_Toc337411994"/>
      <w:bookmarkStart w:id="796" w:name="_Toc508942747"/>
      <w:bookmarkStart w:id="797" w:name="_Toc508943347"/>
      <w:bookmarkStart w:id="798" w:name="_Toc509711677"/>
      <w:bookmarkStart w:id="799" w:name="_Toc36027434"/>
      <w:bookmarkStart w:id="800" w:name="_Toc36027644"/>
      <w:bookmarkStart w:id="801" w:name="_Toc78375648"/>
      <w:bookmarkStart w:id="802" w:name="_Toc79405752"/>
      <w:r>
        <w:t>‘Owner of X’ compounds</w:t>
      </w:r>
      <w:r w:rsidR="00454869">
        <w:t xml:space="preserve"> (</w:t>
      </w:r>
      <w:r w:rsidR="00454869" w:rsidRPr="00454869">
        <w:rPr>
          <w:rFonts w:ascii="Doulos SIL" w:hAnsi="Doulos SIL"/>
          <w:i/>
          <w:color w:val="0000FF"/>
        </w:rPr>
        <w:t>māā-nā</w:t>
      </w:r>
      <w:r w:rsidR="00454869">
        <w:t xml:space="preserve"> )</w:t>
      </w:r>
      <w:bookmarkEnd w:id="795"/>
    </w:p>
    <w:p w14:paraId="04182643" w14:textId="0909C82F" w:rsidR="005F7822" w:rsidRPr="00454869" w:rsidRDefault="00454869" w:rsidP="005F7822">
      <w:r w:rsidRPr="001339B0">
        <w:rPr>
          <w:rFonts w:ascii="Doulos SIL" w:hAnsi="Doulos SIL"/>
          <w:i/>
          <w:color w:val="0000FF"/>
        </w:rPr>
        <w:t>māā-nā</w:t>
      </w:r>
      <w:r>
        <w:t xml:space="preserve"> ‘owner’ (including the nominal suffix) can create a range of compounds denoting either a proprietor of an entity (such as a selling stand or rifle), or a nominal characteristic such as a beard or a hunched back. Usually </w:t>
      </w:r>
      <w:r w:rsidRPr="00454869">
        <w:rPr>
          <w:rFonts w:ascii="Doulos SIL" w:hAnsi="Doulos SIL"/>
          <w:i/>
          <w:color w:val="0000FF"/>
        </w:rPr>
        <w:t>māā-nā</w:t>
      </w:r>
      <w:r>
        <w:t xml:space="preserve"> is M</w:t>
      </w:r>
      <w:r>
        <w:noBreakHyphen/>
        <w:t>toned, but in (xx1b) it is L</w:t>
      </w:r>
      <w:r>
        <w:noBreakHyphen/>
        <w:t>toned.</w:t>
      </w:r>
    </w:p>
    <w:p w14:paraId="26515E73" w14:textId="77777777" w:rsidR="00454869" w:rsidRDefault="00454869" w:rsidP="005F7822"/>
    <w:p w14:paraId="2D8083E0" w14:textId="7A4E4695" w:rsidR="005F7822" w:rsidRPr="00454869" w:rsidRDefault="005F7822" w:rsidP="00454869">
      <w:pPr>
        <w:tabs>
          <w:tab w:val="clear" w:pos="369"/>
          <w:tab w:val="left" w:pos="720"/>
          <w:tab w:val="left" w:pos="1080"/>
          <w:tab w:val="left" w:pos="1890"/>
          <w:tab w:val="left" w:pos="3330"/>
          <w:tab w:val="left" w:pos="5040"/>
        </w:tabs>
        <w:ind w:left="5040" w:hanging="5040"/>
        <w:jc w:val="left"/>
      </w:pPr>
      <w:r>
        <w:t>(xx1)</w:t>
      </w:r>
      <w:r>
        <w:tab/>
      </w:r>
      <w:r w:rsidR="00454869">
        <w:t>a.</w:t>
      </w:r>
      <w:r w:rsidR="00454869">
        <w:tab/>
      </w:r>
      <w:r w:rsidRPr="008747EE">
        <w:rPr>
          <w:rFonts w:ascii="Doulos SIL" w:hAnsi="Doulos SIL"/>
          <w:i/>
          <w:color w:val="0000FF"/>
        </w:rPr>
        <w:t>dāā-kíīⁿ</w:t>
      </w:r>
      <w:r>
        <w:tab/>
        <w:t>‘beard’</w:t>
      </w:r>
      <w:r>
        <w:tab/>
      </w:r>
      <w:r w:rsidRPr="008747EE">
        <w:rPr>
          <w:rFonts w:ascii="Doulos SIL" w:hAnsi="Doulos SIL"/>
          <w:i/>
          <w:color w:val="0000FF"/>
        </w:rPr>
        <w:t>dāā-kííⁿ māā-nā</w:t>
      </w:r>
      <w:r w:rsidRPr="008747EE">
        <w:rPr>
          <w:rFonts w:ascii="Doulos SIL" w:hAnsi="Doulos SIL"/>
          <w:i/>
          <w:color w:val="0000FF"/>
        </w:rPr>
        <w:tab/>
      </w:r>
      <w:r w:rsidRPr="00454869">
        <w:t>‘bearded one’</w:t>
      </w:r>
    </w:p>
    <w:p w14:paraId="3A8E5E37" w14:textId="3ABB4F8A" w:rsidR="005F7822" w:rsidRDefault="005F7822" w:rsidP="00454869">
      <w:pPr>
        <w:tabs>
          <w:tab w:val="clear" w:pos="369"/>
          <w:tab w:val="left" w:pos="720"/>
          <w:tab w:val="left" w:pos="1080"/>
          <w:tab w:val="left" w:pos="1890"/>
          <w:tab w:val="left" w:pos="3330"/>
          <w:tab w:val="left" w:pos="5040"/>
        </w:tabs>
        <w:ind w:left="5040" w:hanging="5040"/>
        <w:jc w:val="left"/>
      </w:pPr>
      <w:r>
        <w:tab/>
      </w:r>
      <w:r w:rsidR="00454869">
        <w:tab/>
      </w:r>
      <w:r w:rsidRPr="008747EE">
        <w:rPr>
          <w:rFonts w:ascii="Doulos SIL" w:hAnsi="Doulos SIL"/>
          <w:i/>
          <w:color w:val="0000FF"/>
        </w:rPr>
        <w:t>tàbàl</w:t>
      </w:r>
      <w:r>
        <w:tab/>
        <w:t>‘table, stand’</w:t>
      </w:r>
      <w:r>
        <w:tab/>
      </w:r>
      <w:r w:rsidRPr="008747EE">
        <w:rPr>
          <w:rFonts w:ascii="Doulos SIL" w:hAnsi="Doulos SIL"/>
          <w:i/>
          <w:color w:val="0000FF"/>
        </w:rPr>
        <w:t>tàbàl māā-nā</w:t>
      </w:r>
      <w:r>
        <w:tab/>
        <w:t>‘</w:t>
      </w:r>
      <w:r w:rsidR="00454869">
        <w:t>stand</w:t>
      </w:r>
      <w:r>
        <w:t xml:space="preserve"> seller’</w:t>
      </w:r>
    </w:p>
    <w:p w14:paraId="2D46972A" w14:textId="3603847A" w:rsidR="005F7822" w:rsidRPr="005F7822" w:rsidRDefault="005F7822" w:rsidP="00454869">
      <w:pPr>
        <w:tabs>
          <w:tab w:val="clear" w:pos="369"/>
          <w:tab w:val="left" w:pos="720"/>
          <w:tab w:val="left" w:pos="1080"/>
          <w:tab w:val="left" w:pos="1890"/>
          <w:tab w:val="left" w:pos="3330"/>
          <w:tab w:val="left" w:pos="5040"/>
        </w:tabs>
        <w:ind w:left="5040" w:hanging="5040"/>
        <w:jc w:val="left"/>
      </w:pPr>
      <w:r>
        <w:tab/>
      </w:r>
      <w:r w:rsidR="00454869">
        <w:tab/>
      </w:r>
      <w:r w:rsidRPr="008747EE">
        <w:rPr>
          <w:rFonts w:ascii="Doulos SIL" w:hAnsi="Doulos SIL"/>
          <w:i/>
          <w:color w:val="0000FF"/>
        </w:rPr>
        <w:t>màrfá</w:t>
      </w:r>
      <w:r>
        <w:tab/>
        <w:t>‘rifle’</w:t>
      </w:r>
      <w:r>
        <w:tab/>
      </w:r>
      <w:r w:rsidRPr="008747EE">
        <w:rPr>
          <w:rFonts w:ascii="Doulos SIL" w:hAnsi="Doulos SIL"/>
          <w:i/>
          <w:color w:val="0000FF"/>
        </w:rPr>
        <w:t>màrfá māā-nā</w:t>
      </w:r>
      <w:r>
        <w:tab/>
        <w:t>‘rifleman’</w:t>
      </w:r>
    </w:p>
    <w:p w14:paraId="2BA3A0EE" w14:textId="3FFE000E" w:rsidR="005F7822" w:rsidRDefault="005F7822" w:rsidP="00454869">
      <w:pPr>
        <w:tabs>
          <w:tab w:val="clear" w:pos="369"/>
          <w:tab w:val="left" w:pos="720"/>
          <w:tab w:val="left" w:pos="1080"/>
          <w:tab w:val="left" w:pos="1890"/>
          <w:tab w:val="left" w:pos="3330"/>
          <w:tab w:val="left" w:pos="5040"/>
        </w:tabs>
        <w:ind w:left="5040" w:hanging="5040"/>
        <w:jc w:val="left"/>
      </w:pPr>
      <w:r>
        <w:tab/>
      </w:r>
      <w:r w:rsidR="00454869">
        <w:tab/>
      </w:r>
      <w:r w:rsidRPr="00454869">
        <w:rPr>
          <w:rFonts w:ascii="Doulos SIL" w:hAnsi="Doulos SIL"/>
          <w:i/>
          <w:color w:val="0000FF"/>
        </w:rPr>
        <w:t>kɔ̄yī</w:t>
      </w:r>
      <w:r>
        <w:tab/>
        <w:t>‘belly’</w:t>
      </w:r>
      <w:r>
        <w:tab/>
      </w:r>
      <w:r w:rsidRPr="00454869">
        <w:rPr>
          <w:rFonts w:ascii="Doulos SIL" w:hAnsi="Doulos SIL"/>
          <w:i/>
          <w:color w:val="0000FF"/>
        </w:rPr>
        <w:t>kɔ̄yī māā-nā</w:t>
      </w:r>
      <w:r>
        <w:tab/>
        <w:t>‘potbellied or pregnant one’</w:t>
      </w:r>
    </w:p>
    <w:p w14:paraId="0505E94E" w14:textId="77777777" w:rsidR="005F7822" w:rsidRPr="00454869" w:rsidRDefault="005F7822" w:rsidP="00454869">
      <w:pPr>
        <w:tabs>
          <w:tab w:val="clear" w:pos="369"/>
          <w:tab w:val="left" w:pos="720"/>
          <w:tab w:val="left" w:pos="1080"/>
          <w:tab w:val="left" w:pos="1890"/>
          <w:tab w:val="left" w:pos="3330"/>
          <w:tab w:val="left" w:pos="5040"/>
        </w:tabs>
        <w:ind w:left="5040" w:hanging="5040"/>
        <w:jc w:val="left"/>
      </w:pPr>
    </w:p>
    <w:p w14:paraId="4EBB5DAF" w14:textId="3EE65B82" w:rsidR="005F7822" w:rsidRDefault="005F7822" w:rsidP="00454869">
      <w:pPr>
        <w:tabs>
          <w:tab w:val="clear" w:pos="369"/>
          <w:tab w:val="left" w:pos="720"/>
          <w:tab w:val="left" w:pos="1080"/>
          <w:tab w:val="left" w:pos="1890"/>
          <w:tab w:val="left" w:pos="3330"/>
          <w:tab w:val="left" w:pos="5040"/>
        </w:tabs>
        <w:ind w:left="5040" w:hanging="5040"/>
        <w:jc w:val="left"/>
      </w:pPr>
      <w:r w:rsidRPr="00454869">
        <w:tab/>
      </w:r>
      <w:r w:rsidR="00454869">
        <w:t>b.</w:t>
      </w:r>
      <w:r w:rsidR="00454869" w:rsidRPr="00454869">
        <w:tab/>
      </w:r>
      <w:r w:rsidRPr="008747EE">
        <w:rPr>
          <w:rFonts w:ascii="Doulos SIL" w:hAnsi="Doulos SIL"/>
          <w:i/>
          <w:color w:val="0000FF"/>
        </w:rPr>
        <w:t>jègì</w:t>
      </w:r>
      <w:r w:rsidRPr="008747EE">
        <w:rPr>
          <w:rFonts w:ascii="Doulos SIL" w:hAnsi="Doulos SIL"/>
          <w:i/>
          <w:color w:val="0000FF"/>
        </w:rPr>
        <w:tab/>
      </w:r>
      <w:r w:rsidRPr="00454869">
        <w:t>‘hump’</w:t>
      </w:r>
      <w:r w:rsidRPr="00454869">
        <w:tab/>
      </w:r>
      <w:r w:rsidRPr="008747EE">
        <w:rPr>
          <w:rFonts w:ascii="Doulos SIL" w:hAnsi="Doulos SIL"/>
          <w:i/>
          <w:color w:val="0000FF"/>
        </w:rPr>
        <w:t>jègì màà-ná</w:t>
      </w:r>
      <w:r>
        <w:tab/>
        <w:t>‘hunchback’</w:t>
      </w:r>
    </w:p>
    <w:p w14:paraId="33C2C890" w14:textId="77777777" w:rsidR="005F7822" w:rsidRDefault="005F7822" w:rsidP="005F7822"/>
    <w:p w14:paraId="52950930" w14:textId="77777777" w:rsidR="005F7822" w:rsidRPr="005F7822" w:rsidRDefault="005F7822" w:rsidP="005F7822"/>
    <w:p w14:paraId="1D873873" w14:textId="5ADF9FEF" w:rsidR="00BA6685" w:rsidRDefault="00566B03" w:rsidP="00BA6685">
      <w:pPr>
        <w:pStyle w:val="Heading3"/>
      </w:pPr>
      <w:bookmarkStart w:id="803" w:name="_Toc508942749"/>
      <w:bookmarkStart w:id="804" w:name="_Toc508943349"/>
      <w:bookmarkStart w:id="805" w:name="_Toc509711679"/>
      <w:bookmarkStart w:id="806" w:name="_Toc36027436"/>
      <w:bookmarkStart w:id="807" w:name="_Toc36027646"/>
      <w:bookmarkStart w:id="808" w:name="_Toc78375650"/>
      <w:bookmarkStart w:id="809" w:name="_Toc79405754"/>
      <w:bookmarkStart w:id="810" w:name="_Toc337411995"/>
      <w:bookmarkEnd w:id="796"/>
      <w:bookmarkEnd w:id="797"/>
      <w:bookmarkEnd w:id="798"/>
      <w:bookmarkEnd w:id="799"/>
      <w:bookmarkEnd w:id="800"/>
      <w:bookmarkEnd w:id="801"/>
      <w:bookmarkEnd w:id="802"/>
      <w:r>
        <w:t>Instrumental relative compounds (</w:t>
      </w:r>
      <w:r w:rsidR="00BA6685">
        <w:t>‘</w:t>
      </w:r>
      <w:r>
        <w:t>oil for rubbing</w:t>
      </w:r>
      <w:r w:rsidR="0060207D">
        <w:t>/for eating</w:t>
      </w:r>
      <w:r w:rsidR="00BA6685">
        <w:t>’</w:t>
      </w:r>
      <w:r>
        <w:t>)</w:t>
      </w:r>
      <w:bookmarkEnd w:id="803"/>
      <w:bookmarkEnd w:id="804"/>
      <w:bookmarkEnd w:id="805"/>
      <w:bookmarkEnd w:id="806"/>
      <w:bookmarkEnd w:id="807"/>
      <w:bookmarkEnd w:id="808"/>
      <w:bookmarkEnd w:id="809"/>
      <w:bookmarkEnd w:id="810"/>
    </w:p>
    <w:p w14:paraId="0C0AD462" w14:textId="15A59F8C" w:rsidR="00E135A9" w:rsidRDefault="0060207D" w:rsidP="00E135A9">
      <w:r>
        <w:t xml:space="preserve">If an entity has two or more subtypes with distinct functions, the subtypes can be distinguished by adding a compound final based on a verb. The final </w:t>
      </w:r>
      <w:r w:rsidR="00390CE2">
        <w:t xml:space="preserve">consists of a form of the verb plus </w:t>
      </w:r>
      <w:r w:rsidR="00390CE2">
        <w:noBreakHyphen/>
        <w:t xml:space="preserve">mī- (with nominal suffix </w:t>
      </w:r>
      <w:r w:rsidR="00390CE2" w:rsidRPr="001339B0">
        <w:rPr>
          <w:rFonts w:ascii="Doulos SIL" w:hAnsi="Doulos SIL"/>
          <w:i/>
          <w:color w:val="0000FF"/>
        </w:rPr>
        <w:noBreakHyphen/>
        <w:t>mī-nà</w:t>
      </w:r>
      <w:r w:rsidR="00390CE2">
        <w:t xml:space="preserve"> ). This morpheme is presumably related to </w:t>
      </w:r>
      <w:r w:rsidR="00390CE2" w:rsidRPr="001339B0">
        <w:rPr>
          <w:rFonts w:ascii="Doulos SIL" w:hAnsi="Doulos SIL"/>
          <w:i/>
          <w:color w:val="0000FF"/>
        </w:rPr>
        <w:t>myɛ̀ⁿ</w:t>
      </w:r>
      <w:r w:rsidR="00390CE2">
        <w:t xml:space="preserve"> ‘do’ (perfective </w:t>
      </w:r>
      <w:r w:rsidR="00390CE2" w:rsidRPr="001339B0">
        <w:rPr>
          <w:rFonts w:ascii="Doulos SIL" w:hAnsi="Doulos SIL"/>
          <w:i/>
          <w:color w:val="0000FF"/>
        </w:rPr>
        <w:t>mɛ̌ⁿ</w:t>
      </w:r>
      <w:r w:rsidR="00390CE2">
        <w:t xml:space="preserve">, imperative </w:t>
      </w:r>
      <w:r w:rsidR="00390CE2" w:rsidRPr="001339B0">
        <w:rPr>
          <w:rFonts w:ascii="Doulos SIL" w:hAnsi="Doulos SIL"/>
          <w:i/>
          <w:color w:val="0000FF"/>
        </w:rPr>
        <w:t>mǐⁿ</w:t>
      </w:r>
      <w:r w:rsidR="00390CE2">
        <w:t xml:space="preserve"> ). Functional subtypes of </w:t>
      </w:r>
      <w:r w:rsidR="00390CE2" w:rsidRPr="001339B0">
        <w:rPr>
          <w:rFonts w:ascii="Doulos SIL" w:hAnsi="Doulos SIL"/>
          <w:i/>
          <w:color w:val="0000FF"/>
        </w:rPr>
        <w:t>yí</w:t>
      </w:r>
      <w:r w:rsidR="00390CE2">
        <w:t xml:space="preserve"> ‘water’ and </w:t>
      </w:r>
      <w:r w:rsidR="00390CE2" w:rsidRPr="001339B0">
        <w:rPr>
          <w:rFonts w:ascii="Doulos SIL" w:hAnsi="Doulos SIL"/>
          <w:i/>
          <w:color w:val="0000FF"/>
        </w:rPr>
        <w:t>télé</w:t>
      </w:r>
      <w:r w:rsidR="00390CE2">
        <w:t xml:space="preserve"> ‘oil’ are in (xx1). </w:t>
      </w:r>
    </w:p>
    <w:p w14:paraId="50077934" w14:textId="77777777" w:rsidR="0060207D" w:rsidRDefault="0060207D" w:rsidP="00E135A9"/>
    <w:p w14:paraId="4643E525" w14:textId="5C548482" w:rsidR="00390CE2" w:rsidRDefault="0060207D" w:rsidP="00390CE2">
      <w:pPr>
        <w:tabs>
          <w:tab w:val="clear" w:pos="369"/>
          <w:tab w:val="left" w:pos="720"/>
          <w:tab w:val="left" w:pos="1080"/>
          <w:tab w:val="left" w:pos="2880"/>
          <w:tab w:val="left" w:pos="5310"/>
        </w:tabs>
      </w:pPr>
      <w:r>
        <w:t>(xx1)</w:t>
      </w:r>
      <w:r w:rsidR="00390CE2">
        <w:tab/>
      </w:r>
      <w:r w:rsidR="00390CE2">
        <w:tab/>
        <w:t>compound</w:t>
      </w:r>
      <w:r w:rsidR="00390CE2">
        <w:tab/>
        <w:t>gloss</w:t>
      </w:r>
      <w:r w:rsidR="00390CE2">
        <w:tab/>
        <w:t>based on verb</w:t>
      </w:r>
    </w:p>
    <w:p w14:paraId="5229D992" w14:textId="77777777" w:rsidR="00390CE2" w:rsidRDefault="00390CE2" w:rsidP="00390CE2">
      <w:pPr>
        <w:tabs>
          <w:tab w:val="clear" w:pos="369"/>
          <w:tab w:val="left" w:pos="720"/>
          <w:tab w:val="left" w:pos="1080"/>
          <w:tab w:val="left" w:pos="2880"/>
          <w:tab w:val="left" w:pos="5310"/>
        </w:tabs>
      </w:pPr>
    </w:p>
    <w:p w14:paraId="550A0436" w14:textId="4EAE078C" w:rsidR="00E135A9" w:rsidRDefault="0060207D" w:rsidP="00390CE2">
      <w:pPr>
        <w:tabs>
          <w:tab w:val="clear" w:pos="369"/>
          <w:tab w:val="left" w:pos="720"/>
          <w:tab w:val="left" w:pos="1080"/>
          <w:tab w:val="left" w:pos="2880"/>
          <w:tab w:val="left" w:pos="5310"/>
        </w:tabs>
      </w:pPr>
      <w:r>
        <w:tab/>
        <w:t>a.</w:t>
      </w:r>
      <w:r w:rsidR="008C3773">
        <w:tab/>
      </w:r>
      <w:r w:rsidR="00390CE2" w:rsidRPr="001339B0">
        <w:rPr>
          <w:rFonts w:ascii="Doulos SIL" w:hAnsi="Doulos SIL"/>
          <w:i/>
          <w:color w:val="0000FF"/>
        </w:rPr>
        <w:t xml:space="preserve">yí </w:t>
      </w:r>
      <w:r w:rsidR="008C3773" w:rsidRPr="001339B0">
        <w:rPr>
          <w:rFonts w:ascii="Doulos SIL" w:hAnsi="Doulos SIL"/>
          <w:i/>
          <w:color w:val="0000FF"/>
        </w:rPr>
        <w:t>míí-mī-nà</w:t>
      </w:r>
      <w:r w:rsidR="008C3773">
        <w:tab/>
        <w:t>‘drinking water’</w:t>
      </w:r>
      <w:r w:rsidR="00390CE2">
        <w:tab/>
      </w:r>
      <w:r w:rsidR="00390CE2" w:rsidRPr="001339B0">
        <w:rPr>
          <w:rFonts w:ascii="Doulos SIL" w:hAnsi="Doulos SIL"/>
          <w:i/>
          <w:color w:val="0000FF"/>
        </w:rPr>
        <w:t>myɛ̀ⁿ</w:t>
      </w:r>
      <w:r w:rsidR="00390CE2">
        <w:t xml:space="preserve"> ‘drink’ (Pfv </w:t>
      </w:r>
      <w:r w:rsidR="00390CE2" w:rsidRPr="001339B0">
        <w:rPr>
          <w:rFonts w:ascii="Doulos SIL" w:hAnsi="Doulos SIL"/>
          <w:i/>
          <w:color w:val="0000FF"/>
        </w:rPr>
        <w:t>mǐīⁿ</w:t>
      </w:r>
      <w:r w:rsidR="00390CE2">
        <w:t xml:space="preserve"> )</w:t>
      </w:r>
    </w:p>
    <w:p w14:paraId="3363786B" w14:textId="5C67962B" w:rsidR="008C3773" w:rsidRDefault="008C3773" w:rsidP="00390CE2">
      <w:pPr>
        <w:tabs>
          <w:tab w:val="clear" w:pos="369"/>
          <w:tab w:val="left" w:pos="720"/>
          <w:tab w:val="left" w:pos="1080"/>
          <w:tab w:val="left" w:pos="2880"/>
          <w:tab w:val="left" w:pos="5310"/>
        </w:tabs>
      </w:pPr>
      <w:r>
        <w:tab/>
      </w:r>
      <w:r w:rsidR="0060207D">
        <w:tab/>
      </w:r>
      <w:r w:rsidR="00390CE2" w:rsidRPr="001339B0">
        <w:rPr>
          <w:rFonts w:ascii="Doulos SIL" w:hAnsi="Doulos SIL"/>
          <w:i/>
          <w:color w:val="0000FF"/>
        </w:rPr>
        <w:t xml:space="preserve">yí </w:t>
      </w:r>
      <w:r w:rsidRPr="001339B0">
        <w:rPr>
          <w:rFonts w:ascii="Doulos SIL" w:hAnsi="Doulos SIL"/>
          <w:i/>
          <w:color w:val="0000FF"/>
        </w:rPr>
        <w:t>wéé-mī-nà</w:t>
      </w:r>
      <w:r>
        <w:tab/>
        <w:t xml:space="preserve">‘water for </w:t>
      </w:r>
      <w:r w:rsidR="00390CE2">
        <w:t>bathing</w:t>
      </w:r>
      <w:r>
        <w:t>’</w:t>
      </w:r>
      <w:r w:rsidR="00390CE2">
        <w:tab/>
      </w:r>
      <w:r w:rsidR="00390CE2" w:rsidRPr="001339B0">
        <w:rPr>
          <w:rFonts w:ascii="Doulos SIL" w:hAnsi="Doulos SIL"/>
          <w:i/>
          <w:color w:val="0000FF"/>
        </w:rPr>
        <w:t>wɛ̀ɛ̀</w:t>
      </w:r>
      <w:r w:rsidR="00390CE2">
        <w:t xml:space="preserve"> ‘bathe’</w:t>
      </w:r>
    </w:p>
    <w:p w14:paraId="3F043DF2" w14:textId="77777777" w:rsidR="008C3773" w:rsidRDefault="008C3773" w:rsidP="00390CE2">
      <w:pPr>
        <w:tabs>
          <w:tab w:val="clear" w:pos="369"/>
          <w:tab w:val="left" w:pos="720"/>
          <w:tab w:val="left" w:pos="1080"/>
          <w:tab w:val="left" w:pos="2880"/>
          <w:tab w:val="left" w:pos="5310"/>
        </w:tabs>
      </w:pPr>
    </w:p>
    <w:p w14:paraId="062D75A8" w14:textId="2EA4C549" w:rsidR="008C3773" w:rsidRDefault="008C3773" w:rsidP="00390CE2">
      <w:pPr>
        <w:tabs>
          <w:tab w:val="clear" w:pos="369"/>
          <w:tab w:val="left" w:pos="720"/>
          <w:tab w:val="left" w:pos="1080"/>
          <w:tab w:val="left" w:pos="2880"/>
          <w:tab w:val="left" w:pos="5310"/>
        </w:tabs>
      </w:pPr>
      <w:r>
        <w:tab/>
      </w:r>
      <w:r w:rsidR="00390CE2">
        <w:t>b.</w:t>
      </w:r>
      <w:r w:rsidR="00390CE2">
        <w:tab/>
      </w:r>
      <w:r w:rsidR="00390CE2" w:rsidRPr="001339B0">
        <w:rPr>
          <w:rFonts w:ascii="Doulos SIL" w:hAnsi="Doulos SIL"/>
          <w:i/>
          <w:color w:val="0000FF"/>
        </w:rPr>
        <w:t xml:space="preserve">télé </w:t>
      </w:r>
      <w:r w:rsidRPr="001339B0">
        <w:rPr>
          <w:rFonts w:ascii="Doulos SIL" w:hAnsi="Doulos SIL"/>
          <w:i/>
          <w:color w:val="0000FF"/>
        </w:rPr>
        <w:t>kúní-mī-nà</w:t>
      </w:r>
      <w:r>
        <w:tab/>
        <w:t>‘eating (cooking) oil’</w:t>
      </w:r>
      <w:r w:rsidR="00390CE2">
        <w:tab/>
      </w:r>
      <w:r w:rsidR="00390CE2" w:rsidRPr="001339B0">
        <w:rPr>
          <w:rFonts w:ascii="Doulos SIL" w:hAnsi="Doulos SIL"/>
          <w:i/>
          <w:color w:val="0000FF"/>
        </w:rPr>
        <w:t>kùnò</w:t>
      </w:r>
      <w:r w:rsidR="00390CE2">
        <w:t xml:space="preserve"> ‘eat (meal)’</w:t>
      </w:r>
    </w:p>
    <w:p w14:paraId="3BA9D7BF" w14:textId="6F7A9007" w:rsidR="008C3773" w:rsidRDefault="008C3773" w:rsidP="00390CE2">
      <w:pPr>
        <w:tabs>
          <w:tab w:val="clear" w:pos="369"/>
          <w:tab w:val="left" w:pos="720"/>
          <w:tab w:val="left" w:pos="1080"/>
          <w:tab w:val="left" w:pos="2880"/>
          <w:tab w:val="left" w:pos="5310"/>
        </w:tabs>
      </w:pPr>
      <w:r>
        <w:lastRenderedPageBreak/>
        <w:tab/>
      </w:r>
      <w:r w:rsidR="00390CE2">
        <w:tab/>
      </w:r>
      <w:r w:rsidRPr="001339B0">
        <w:rPr>
          <w:rFonts w:ascii="Doulos SIL" w:hAnsi="Doulos SIL"/>
          <w:i/>
          <w:color w:val="0000FF"/>
        </w:rPr>
        <w:t>télé móó-mī-nà</w:t>
      </w:r>
      <w:r>
        <w:tab/>
        <w:t>‘rubbing oil’</w:t>
      </w:r>
      <w:r w:rsidR="00390CE2">
        <w:tab/>
      </w:r>
      <w:r w:rsidR="00390CE2" w:rsidRPr="001339B0">
        <w:rPr>
          <w:rFonts w:ascii="Doulos SIL" w:hAnsi="Doulos SIL"/>
          <w:i/>
          <w:color w:val="0000FF"/>
        </w:rPr>
        <w:t>mɔ̀ɔ̀ⁿ</w:t>
      </w:r>
      <w:r w:rsidR="00390CE2" w:rsidRPr="00390CE2">
        <w:t xml:space="preserve"> </w:t>
      </w:r>
      <w:r w:rsidR="00390CE2">
        <w:t>‘rub’</w:t>
      </w:r>
    </w:p>
    <w:p w14:paraId="0148A6F6" w14:textId="77777777" w:rsidR="00BA6685" w:rsidRDefault="00566B03" w:rsidP="00BA6685">
      <w:pPr>
        <w:pStyle w:val="Heading2"/>
        <w:tabs>
          <w:tab w:val="left" w:pos="426"/>
        </w:tabs>
      </w:pPr>
      <w:bookmarkStart w:id="811" w:name="_Toc508942752"/>
      <w:bookmarkStart w:id="812" w:name="_Toc508943352"/>
      <w:bookmarkStart w:id="813" w:name="_Toc509711682"/>
      <w:bookmarkStart w:id="814" w:name="_Toc36027439"/>
      <w:bookmarkStart w:id="815" w:name="_Toc36027649"/>
      <w:bookmarkStart w:id="816" w:name="_Toc78375653"/>
      <w:bookmarkStart w:id="817" w:name="_Toc79405757"/>
      <w:bookmarkStart w:id="818" w:name="_Toc337411996"/>
      <w:r>
        <w:t>Adjectival compounds</w:t>
      </w:r>
      <w:bookmarkEnd w:id="811"/>
      <w:bookmarkEnd w:id="812"/>
      <w:bookmarkEnd w:id="813"/>
      <w:bookmarkEnd w:id="814"/>
      <w:bookmarkEnd w:id="815"/>
      <w:bookmarkEnd w:id="816"/>
      <w:bookmarkEnd w:id="817"/>
      <w:bookmarkEnd w:id="818"/>
    </w:p>
    <w:p w14:paraId="5B39DD58" w14:textId="77777777" w:rsidR="00BA6685" w:rsidRDefault="00566B03" w:rsidP="00BA6685">
      <w:pPr>
        <w:pStyle w:val="Heading3"/>
      </w:pPr>
      <w:bookmarkStart w:id="819" w:name="_Toc508942753"/>
      <w:bookmarkStart w:id="820" w:name="_Toc508943353"/>
      <w:bookmarkStart w:id="821" w:name="_Toc509711683"/>
      <w:bookmarkStart w:id="822" w:name="_Toc36027440"/>
      <w:bookmarkStart w:id="823" w:name="_Toc36027650"/>
      <w:bookmarkStart w:id="824" w:name="_Toc78375654"/>
      <w:bookmarkStart w:id="825" w:name="_Toc79405758"/>
      <w:bookmarkStart w:id="826" w:name="_Toc337411997"/>
      <w:r>
        <w:t xml:space="preserve">Bahuvrihi (“Blackbeard”) compounds </w:t>
      </w:r>
      <w:r w:rsidRPr="00DE33B3">
        <w:rPr>
          <w:rFonts w:ascii="Doulos SIL" w:hAnsi="Doulos SIL"/>
          <w:color w:val="008000"/>
        </w:rPr>
        <w:t>[n̄ a</w:t>
      </w:r>
      <w:bookmarkEnd w:id="819"/>
      <w:bookmarkEnd w:id="820"/>
      <w:bookmarkEnd w:id="821"/>
      <w:bookmarkEnd w:id="822"/>
      <w:bookmarkEnd w:id="823"/>
      <w:bookmarkEnd w:id="824"/>
      <w:bookmarkEnd w:id="825"/>
      <w:r w:rsidRPr="00DE33B3">
        <w:rPr>
          <w:rFonts w:ascii="Doulos SIL" w:hAnsi="Doulos SIL"/>
          <w:color w:val="008000"/>
        </w:rPr>
        <w:t>̂]</w:t>
      </w:r>
      <w:r>
        <w:t xml:space="preserve"> or </w:t>
      </w:r>
      <w:r w:rsidRPr="00DE33B3">
        <w:rPr>
          <w:rFonts w:ascii="Doulos SIL" w:hAnsi="Doulos SIL"/>
          <w:color w:val="008000"/>
        </w:rPr>
        <w:t>[n̄ nûm]</w:t>
      </w:r>
      <w:bookmarkEnd w:id="826"/>
      <w:r>
        <w:t xml:space="preserve"> </w:t>
      </w:r>
    </w:p>
    <w:p w14:paraId="55ED58BA" w14:textId="77777777" w:rsidR="00BA6685" w:rsidRDefault="00566B03" w:rsidP="00BA6685">
      <w:pPr>
        <w:pStyle w:val="Heading4"/>
      </w:pPr>
      <w:bookmarkStart w:id="827" w:name="_Toc508942754"/>
      <w:bookmarkStart w:id="828" w:name="_Toc508943354"/>
      <w:bookmarkStart w:id="829" w:name="_Toc509711684"/>
      <w:bookmarkStart w:id="830" w:name="_Toc36027441"/>
      <w:bookmarkStart w:id="831" w:name="_Toc36027651"/>
      <w:bookmarkStart w:id="832" w:name="_Toc78375655"/>
      <w:bookmarkStart w:id="833" w:name="_Toc79405759"/>
      <w:bookmarkStart w:id="834" w:name="_Toc337411998"/>
      <w:r>
        <w:t>With adjectival compound final</w:t>
      </w:r>
      <w:bookmarkEnd w:id="827"/>
      <w:bookmarkEnd w:id="828"/>
      <w:bookmarkEnd w:id="829"/>
      <w:bookmarkEnd w:id="830"/>
      <w:bookmarkEnd w:id="831"/>
      <w:bookmarkEnd w:id="832"/>
      <w:bookmarkEnd w:id="833"/>
      <w:r>
        <w:t xml:space="preserve"> </w:t>
      </w:r>
      <w:r w:rsidRPr="00DE33B3">
        <w:rPr>
          <w:rFonts w:ascii="Doulos SIL" w:hAnsi="Doulos SIL"/>
          <w:color w:val="008000"/>
        </w:rPr>
        <w:t>[n̄ â]</w:t>
      </w:r>
      <w:bookmarkEnd w:id="834"/>
      <w:r>
        <w:t xml:space="preserve"> </w:t>
      </w:r>
    </w:p>
    <w:p w14:paraId="0D71C21F" w14:textId="77777777" w:rsidR="00BA6685" w:rsidRDefault="00566B03" w:rsidP="00BA6685">
      <w:pPr>
        <w:pStyle w:val="Heading4"/>
      </w:pPr>
      <w:bookmarkStart w:id="835" w:name="_Toc508942755"/>
      <w:bookmarkStart w:id="836" w:name="_Toc508943355"/>
      <w:bookmarkStart w:id="837" w:name="_Toc509711685"/>
      <w:bookmarkStart w:id="838" w:name="_Toc36027442"/>
      <w:bookmarkStart w:id="839" w:name="_Toc36027652"/>
      <w:bookmarkStart w:id="840" w:name="_Toc78375656"/>
      <w:bookmarkStart w:id="841" w:name="_Toc79405760"/>
      <w:bookmarkStart w:id="842" w:name="_Toc337411999"/>
      <w:r>
        <w:t>With numeral compound final</w:t>
      </w:r>
      <w:bookmarkEnd w:id="835"/>
      <w:bookmarkEnd w:id="836"/>
      <w:bookmarkEnd w:id="837"/>
      <w:bookmarkEnd w:id="838"/>
      <w:bookmarkEnd w:id="839"/>
      <w:bookmarkEnd w:id="840"/>
      <w:bookmarkEnd w:id="841"/>
      <w:r>
        <w:t xml:space="preserve"> </w:t>
      </w:r>
      <w:r w:rsidRPr="00DE33B3">
        <w:rPr>
          <w:rFonts w:ascii="Doulos SIL" w:hAnsi="Doulos SIL"/>
          <w:color w:val="008000"/>
        </w:rPr>
        <w:t>[n̄ nûm]</w:t>
      </w:r>
      <w:bookmarkEnd w:id="842"/>
    </w:p>
    <w:p w14:paraId="4F5C35B9" w14:textId="77777777" w:rsidR="00A42B19" w:rsidRDefault="00A42B19">
      <w:pPr>
        <w:tabs>
          <w:tab w:val="clear" w:pos="369"/>
        </w:tabs>
        <w:spacing w:line="240" w:lineRule="auto"/>
        <w:jc w:val="left"/>
        <w:rPr>
          <w:b/>
          <w:kern w:val="32"/>
          <w:sz w:val="30"/>
        </w:rPr>
      </w:pPr>
      <w:bookmarkStart w:id="843" w:name="_Toc508942759"/>
      <w:bookmarkStart w:id="844" w:name="_Toc508943359"/>
      <w:bookmarkStart w:id="845" w:name="_Toc36027447"/>
      <w:bookmarkStart w:id="846" w:name="_Toc36027657"/>
      <w:bookmarkStart w:id="847" w:name="_Toc78375661"/>
      <w:bookmarkStart w:id="848" w:name="_Toc79405765"/>
      <w:r>
        <w:br w:type="page"/>
      </w:r>
    </w:p>
    <w:p w14:paraId="4DC09AEF" w14:textId="27BB1688" w:rsidR="00BA6685" w:rsidRPr="00C51FD6" w:rsidRDefault="00566B03" w:rsidP="00BA6685">
      <w:pPr>
        <w:pStyle w:val="Heading1"/>
      </w:pPr>
      <w:bookmarkStart w:id="849" w:name="_Toc337412000"/>
      <w:r w:rsidRPr="00C51FD6">
        <w:lastRenderedPageBreak/>
        <w:t>Noun Phrase structure</w:t>
      </w:r>
      <w:bookmarkEnd w:id="843"/>
      <w:bookmarkEnd w:id="844"/>
      <w:bookmarkEnd w:id="845"/>
      <w:bookmarkEnd w:id="846"/>
      <w:bookmarkEnd w:id="847"/>
      <w:bookmarkEnd w:id="848"/>
      <w:bookmarkEnd w:id="849"/>
    </w:p>
    <w:p w14:paraId="710497DD" w14:textId="77777777" w:rsidR="00BA6685" w:rsidRDefault="00566B03" w:rsidP="00BA6685">
      <w:pPr>
        <w:pStyle w:val="Heading2"/>
      </w:pPr>
      <w:bookmarkStart w:id="850" w:name="_Toc508942760"/>
      <w:bookmarkStart w:id="851" w:name="_Toc508943360"/>
      <w:bookmarkStart w:id="852" w:name="_Toc36027448"/>
      <w:bookmarkStart w:id="853" w:name="_Toc36027658"/>
      <w:bookmarkStart w:id="854" w:name="_Toc78375662"/>
      <w:bookmarkStart w:id="855" w:name="_Toc79405766"/>
      <w:bookmarkStart w:id="856" w:name="_Toc337412001"/>
      <w:r>
        <w:t>Organization of NP constituents</w:t>
      </w:r>
      <w:bookmarkEnd w:id="850"/>
      <w:bookmarkEnd w:id="851"/>
      <w:bookmarkEnd w:id="852"/>
      <w:bookmarkEnd w:id="853"/>
      <w:bookmarkEnd w:id="854"/>
      <w:bookmarkEnd w:id="855"/>
      <w:bookmarkEnd w:id="856"/>
    </w:p>
    <w:p w14:paraId="5842FFB5" w14:textId="101B1DE9" w:rsidR="00BA6685" w:rsidRDefault="00566B03" w:rsidP="00BA6685">
      <w:pPr>
        <w:pStyle w:val="Heading3"/>
      </w:pPr>
      <w:bookmarkStart w:id="857" w:name="_Toc508942761"/>
      <w:bookmarkStart w:id="858" w:name="_Toc508943361"/>
      <w:bookmarkStart w:id="859" w:name="_Toc36027449"/>
      <w:bookmarkStart w:id="860" w:name="_Toc36027659"/>
      <w:bookmarkStart w:id="861" w:name="_Toc78375663"/>
      <w:bookmarkStart w:id="862" w:name="_Toc79405767"/>
      <w:bookmarkStart w:id="863" w:name="_Toc337412002"/>
      <w:r>
        <w:t>Linear order</w:t>
      </w:r>
      <w:bookmarkEnd w:id="857"/>
      <w:bookmarkEnd w:id="858"/>
      <w:bookmarkEnd w:id="859"/>
      <w:bookmarkEnd w:id="860"/>
      <w:bookmarkEnd w:id="861"/>
      <w:bookmarkEnd w:id="862"/>
      <w:bookmarkEnd w:id="863"/>
      <w:r w:rsidR="0048643F">
        <w:t xml:space="preserve"> </w:t>
      </w:r>
    </w:p>
    <w:p w14:paraId="67C59A9B" w14:textId="67C05CD4" w:rsidR="0048643F" w:rsidRDefault="00816947" w:rsidP="00BA6685">
      <w:r>
        <w:t xml:space="preserve">The </w:t>
      </w:r>
      <w:r w:rsidR="00CC7D45">
        <w:t xml:space="preserve">unpossessed </w:t>
      </w:r>
      <w:r>
        <w:t xml:space="preserve">NPs in (xx1) are headed by </w:t>
      </w:r>
      <w:r w:rsidR="006E0970">
        <w:rPr>
          <w:rFonts w:ascii="Doulos SIL" w:hAnsi="Doulos SIL"/>
          <w:i/>
          <w:color w:val="0000FF"/>
        </w:rPr>
        <w:t>sàà</w:t>
      </w:r>
      <w:r>
        <w:t xml:space="preserve"> ‘house’</w:t>
      </w:r>
      <w:r w:rsidR="0048643F">
        <w:t>, which is followed in most examples by an adjective and/or a numeral</w:t>
      </w:r>
      <w:r w:rsidR="00C863AF">
        <w:t>.</w:t>
      </w:r>
    </w:p>
    <w:p w14:paraId="24C14A57" w14:textId="02BB2E12" w:rsidR="006B39C9" w:rsidRDefault="00861C23" w:rsidP="00BA6685">
      <w:r>
        <w:tab/>
        <w:t>T</w:t>
      </w:r>
      <w:r w:rsidR="006B39C9">
        <w:t>his section focus</w:t>
      </w:r>
      <w:r>
        <w:t>es</w:t>
      </w:r>
      <w:r w:rsidR="006B39C9">
        <w:t xml:space="preserve"> on linear order of key elements within NPs. The examples also happen to bring out the distribution of the nominal suffix (</w:t>
      </w:r>
      <w:r w:rsidR="00C863AF">
        <w:t xml:space="preserve">-Nom) and of the plural suffix. The nominal suffix is allowed in some but not other clause-level syntactic environments; it </w:t>
      </w:r>
      <w:r w:rsidR="006B39C9">
        <w:t xml:space="preserve">will be discussed in following sections rather than here. </w:t>
      </w:r>
    </w:p>
    <w:p w14:paraId="7EC7F75B" w14:textId="77777777" w:rsidR="00816947" w:rsidRPr="002D209A" w:rsidRDefault="00816947" w:rsidP="00BA6685"/>
    <w:p w14:paraId="03A26BAC" w14:textId="3681FD50" w:rsidR="00BA6685" w:rsidRPr="002D209A" w:rsidRDefault="00CC7D45" w:rsidP="00BA6685">
      <w:pPr>
        <w:pStyle w:val="example-simple"/>
        <w:tabs>
          <w:tab w:val="left" w:pos="2520"/>
          <w:tab w:val="left" w:pos="4320"/>
          <w:tab w:val="left" w:pos="5400"/>
        </w:tabs>
      </w:pPr>
      <w:r>
        <w:t>(xx1)</w:t>
      </w:r>
      <w:r w:rsidR="00566B03" w:rsidRPr="00DE33B3">
        <w:tab/>
      </w:r>
      <w:r w:rsidR="00566B03" w:rsidRPr="00DE33B3">
        <w:tab/>
      </w:r>
      <w:r>
        <w:t>example</w:t>
      </w:r>
      <w:r w:rsidR="00566B03" w:rsidRPr="00DE33B3">
        <w:tab/>
      </w:r>
      <w:r w:rsidR="00566B03" w:rsidRPr="00DE33B3">
        <w:tab/>
      </w:r>
      <w:r w:rsidR="00566B03" w:rsidRPr="00DE33B3">
        <w:tab/>
        <w:t>type</w:t>
      </w:r>
    </w:p>
    <w:p w14:paraId="090963E7" w14:textId="77777777" w:rsidR="00BA6685" w:rsidRPr="002D209A" w:rsidRDefault="00BA6685" w:rsidP="00BA6685">
      <w:pPr>
        <w:pStyle w:val="example-simple"/>
        <w:tabs>
          <w:tab w:val="left" w:pos="2520"/>
          <w:tab w:val="left" w:pos="4320"/>
          <w:tab w:val="left" w:pos="5400"/>
        </w:tabs>
      </w:pPr>
    </w:p>
    <w:p w14:paraId="278D7C18" w14:textId="1764D707" w:rsidR="002001CA" w:rsidRDefault="002001CA" w:rsidP="00816947">
      <w:pPr>
        <w:pStyle w:val="example-simple"/>
        <w:tabs>
          <w:tab w:val="left" w:pos="1800"/>
          <w:tab w:val="left" w:pos="4320"/>
          <w:tab w:val="left" w:pos="5400"/>
        </w:tabs>
      </w:pPr>
      <w:r>
        <w:tab/>
        <w:t>a.</w:t>
      </w:r>
      <w:r>
        <w:tab/>
      </w:r>
      <w:r w:rsidRPr="00986631">
        <w:rPr>
          <w:rFonts w:ascii="Doulos SIL" w:hAnsi="Doulos SIL"/>
          <w:i/>
          <w:color w:val="0000FF"/>
        </w:rPr>
        <w:t>sàà-rá</w:t>
      </w:r>
      <w:r w:rsidRPr="00986631">
        <w:rPr>
          <w:rFonts w:ascii="Doulos SIL" w:hAnsi="Doulos SIL"/>
          <w:i/>
          <w:color w:val="0000FF"/>
        </w:rPr>
        <w:tab/>
      </w:r>
      <w:r>
        <w:tab/>
      </w:r>
      <w:r>
        <w:tab/>
        <w:t>[n]</w:t>
      </w:r>
    </w:p>
    <w:p w14:paraId="45992B14" w14:textId="193A97F8" w:rsidR="002001CA" w:rsidRDefault="002001CA" w:rsidP="00816947">
      <w:pPr>
        <w:pStyle w:val="example-simple"/>
        <w:tabs>
          <w:tab w:val="left" w:pos="1800"/>
          <w:tab w:val="left" w:pos="4320"/>
          <w:tab w:val="left" w:pos="5400"/>
        </w:tabs>
      </w:pPr>
      <w:r>
        <w:tab/>
      </w:r>
      <w:r>
        <w:tab/>
        <w:t>house-N</w:t>
      </w:r>
      <w:r w:rsidR="00CC7D45">
        <w:t>om</w:t>
      </w:r>
    </w:p>
    <w:p w14:paraId="20167230" w14:textId="133B2B74" w:rsidR="002001CA" w:rsidRDefault="002001CA" w:rsidP="00816947">
      <w:pPr>
        <w:pStyle w:val="example-simple"/>
        <w:tabs>
          <w:tab w:val="left" w:pos="1800"/>
          <w:tab w:val="left" w:pos="4320"/>
          <w:tab w:val="left" w:pos="5400"/>
        </w:tabs>
      </w:pPr>
      <w:r>
        <w:tab/>
      </w:r>
      <w:r>
        <w:tab/>
        <w:t>‘(a) house’</w:t>
      </w:r>
    </w:p>
    <w:p w14:paraId="624F7F24" w14:textId="77777777" w:rsidR="002001CA" w:rsidRDefault="002001CA" w:rsidP="00816947">
      <w:pPr>
        <w:pStyle w:val="example-simple"/>
        <w:tabs>
          <w:tab w:val="left" w:pos="1800"/>
          <w:tab w:val="left" w:pos="4320"/>
          <w:tab w:val="left" w:pos="5400"/>
        </w:tabs>
      </w:pPr>
    </w:p>
    <w:p w14:paraId="1ECD6478" w14:textId="1D3D833E" w:rsidR="002001CA" w:rsidRDefault="002001CA" w:rsidP="00816947">
      <w:pPr>
        <w:pStyle w:val="example-simple"/>
        <w:tabs>
          <w:tab w:val="left" w:pos="1800"/>
          <w:tab w:val="left" w:pos="4320"/>
          <w:tab w:val="left" w:pos="5400"/>
        </w:tabs>
      </w:pPr>
      <w:r>
        <w:tab/>
        <w:t>b.</w:t>
      </w:r>
      <w:r>
        <w:tab/>
      </w:r>
      <w:r w:rsidRPr="00986631">
        <w:rPr>
          <w:rFonts w:ascii="Doulos SIL" w:hAnsi="Doulos SIL"/>
          <w:i/>
          <w:color w:val="0000FF"/>
        </w:rPr>
        <w:t>sàà-rá-</w:t>
      </w:r>
      <w:r w:rsidR="00C049AC">
        <w:rPr>
          <w:rFonts w:ascii="Doulos SIL" w:hAnsi="Doulos SIL"/>
          <w:i/>
          <w:color w:val="0000FF"/>
        </w:rPr>
        <w:t>à</w:t>
      </w:r>
      <w:r w:rsidR="006B39C9">
        <w:rPr>
          <w:rFonts w:ascii="Doulos SIL" w:hAnsi="Doulos SIL"/>
          <w:i/>
          <w:color w:val="0000FF"/>
        </w:rPr>
        <w:t>-</w:t>
      </w:r>
      <w:r w:rsidRPr="00986631">
        <w:rPr>
          <w:rFonts w:ascii="Doulos SIL" w:hAnsi="Doulos SIL"/>
          <w:i/>
          <w:color w:val="0000FF"/>
        </w:rPr>
        <w:t>nū</w:t>
      </w:r>
      <w:r>
        <w:tab/>
      </w:r>
      <w:r>
        <w:tab/>
        <w:t>[n]</w:t>
      </w:r>
    </w:p>
    <w:p w14:paraId="135B88E2" w14:textId="5BE094A0" w:rsidR="002001CA" w:rsidRDefault="002001CA" w:rsidP="00816947">
      <w:pPr>
        <w:pStyle w:val="example-simple"/>
        <w:tabs>
          <w:tab w:val="left" w:pos="1800"/>
          <w:tab w:val="left" w:pos="4320"/>
          <w:tab w:val="left" w:pos="5400"/>
        </w:tabs>
      </w:pPr>
      <w:r>
        <w:tab/>
      </w:r>
      <w:r>
        <w:tab/>
        <w:t>house-N</w:t>
      </w:r>
      <w:r w:rsidR="00CC7D45">
        <w:t>om</w:t>
      </w:r>
      <w:r>
        <w:t>-Pl</w:t>
      </w:r>
      <w:r w:rsidR="006B39C9">
        <w:t>-Nom</w:t>
      </w:r>
    </w:p>
    <w:p w14:paraId="27489B3E" w14:textId="3F747AFB" w:rsidR="002001CA" w:rsidRDefault="002001CA" w:rsidP="00816947">
      <w:pPr>
        <w:pStyle w:val="example-simple"/>
        <w:tabs>
          <w:tab w:val="left" w:pos="1800"/>
          <w:tab w:val="left" w:pos="4320"/>
          <w:tab w:val="left" w:pos="5400"/>
        </w:tabs>
      </w:pPr>
      <w:r>
        <w:tab/>
      </w:r>
      <w:r>
        <w:tab/>
        <w:t>‘houses’</w:t>
      </w:r>
    </w:p>
    <w:p w14:paraId="62E17CB6" w14:textId="77777777" w:rsidR="002001CA" w:rsidRDefault="002001CA" w:rsidP="00816947">
      <w:pPr>
        <w:pStyle w:val="example-simple"/>
        <w:tabs>
          <w:tab w:val="left" w:pos="1800"/>
          <w:tab w:val="left" w:pos="4320"/>
          <w:tab w:val="left" w:pos="5400"/>
        </w:tabs>
      </w:pPr>
    </w:p>
    <w:p w14:paraId="484A5428" w14:textId="7D7CBED9" w:rsidR="00BA6685" w:rsidRDefault="002001CA" w:rsidP="006B39C9">
      <w:pPr>
        <w:pStyle w:val="example-simple"/>
        <w:tabs>
          <w:tab w:val="left" w:pos="1980"/>
          <w:tab w:val="left" w:pos="4320"/>
          <w:tab w:val="left" w:pos="5400"/>
        </w:tabs>
      </w:pPr>
      <w:r>
        <w:tab/>
        <w:t>c.</w:t>
      </w:r>
      <w:r w:rsidR="00566B03" w:rsidRPr="00DE33B3">
        <w:tab/>
      </w:r>
      <w:r w:rsidR="00816947" w:rsidRPr="00986631">
        <w:rPr>
          <w:rFonts w:ascii="Doulos SIL" w:hAnsi="Doulos SIL"/>
          <w:i/>
          <w:color w:val="0000FF"/>
        </w:rPr>
        <w:t>sàà</w:t>
      </w:r>
      <w:r w:rsidR="00816947" w:rsidRPr="00986631">
        <w:rPr>
          <w:rFonts w:ascii="Doulos SIL" w:hAnsi="Doulos SIL"/>
          <w:i/>
          <w:color w:val="0000FF"/>
        </w:rPr>
        <w:tab/>
        <w:t>ɲ</w:t>
      </w:r>
      <w:r w:rsidR="00342B06" w:rsidRPr="00986631">
        <w:rPr>
          <w:rFonts w:ascii="Doulos SIL" w:hAnsi="Doulos SIL"/>
          <w:i/>
          <w:color w:val="0000FF"/>
        </w:rPr>
        <w:t>ɛ́</w:t>
      </w:r>
      <w:r w:rsidR="006B39C9">
        <w:rPr>
          <w:rFonts w:ascii="Doulos SIL" w:hAnsi="Doulos SIL"/>
          <w:i/>
          <w:color w:val="0000FF"/>
        </w:rPr>
        <w:t>-nà</w:t>
      </w:r>
      <w:r w:rsidR="00566B03" w:rsidRPr="00DE33B3">
        <w:tab/>
      </w:r>
      <w:r w:rsidR="00566B03" w:rsidRPr="00DE33B3">
        <w:tab/>
        <w:t>[n-a]</w:t>
      </w:r>
    </w:p>
    <w:p w14:paraId="6D7F3D6C" w14:textId="20244133" w:rsidR="002001CA" w:rsidRDefault="002001CA" w:rsidP="006B39C9">
      <w:pPr>
        <w:pStyle w:val="example-simple"/>
        <w:tabs>
          <w:tab w:val="left" w:pos="1980"/>
          <w:tab w:val="left" w:pos="4320"/>
          <w:tab w:val="left" w:pos="5400"/>
        </w:tabs>
      </w:pPr>
      <w:r>
        <w:tab/>
      </w:r>
      <w:r>
        <w:tab/>
        <w:t>house</w:t>
      </w:r>
      <w:r>
        <w:tab/>
        <w:t>good-N</w:t>
      </w:r>
      <w:r w:rsidR="00CC7D45">
        <w:t>om</w:t>
      </w:r>
    </w:p>
    <w:p w14:paraId="45644B40" w14:textId="4C522151" w:rsidR="002001CA" w:rsidRDefault="002001CA" w:rsidP="00816947">
      <w:pPr>
        <w:pStyle w:val="example-simple"/>
        <w:tabs>
          <w:tab w:val="left" w:pos="1800"/>
          <w:tab w:val="left" w:pos="4320"/>
          <w:tab w:val="left" w:pos="5400"/>
        </w:tabs>
      </w:pPr>
      <w:r>
        <w:tab/>
      </w:r>
      <w:r>
        <w:tab/>
        <w:t>‘(a) good house’</w:t>
      </w:r>
    </w:p>
    <w:p w14:paraId="61D935D8" w14:textId="77777777" w:rsidR="002001CA" w:rsidRDefault="002001CA" w:rsidP="00816947">
      <w:pPr>
        <w:pStyle w:val="example-simple"/>
        <w:tabs>
          <w:tab w:val="left" w:pos="1800"/>
          <w:tab w:val="left" w:pos="4320"/>
          <w:tab w:val="left" w:pos="5400"/>
        </w:tabs>
      </w:pPr>
    </w:p>
    <w:p w14:paraId="64F37E7A" w14:textId="73CF8252" w:rsidR="002001CA" w:rsidRDefault="002001CA" w:rsidP="00816947">
      <w:pPr>
        <w:pStyle w:val="example-simple"/>
        <w:tabs>
          <w:tab w:val="left" w:pos="1800"/>
          <w:tab w:val="left" w:pos="4320"/>
          <w:tab w:val="left" w:pos="5400"/>
        </w:tabs>
      </w:pPr>
      <w:r>
        <w:tab/>
        <w:t>d.</w:t>
      </w:r>
      <w:r>
        <w:tab/>
      </w:r>
      <w:r w:rsidRPr="00986631">
        <w:rPr>
          <w:rFonts w:ascii="Doulos SIL" w:hAnsi="Doulos SIL"/>
          <w:i/>
          <w:color w:val="0000FF"/>
        </w:rPr>
        <w:t>sàà</w:t>
      </w:r>
      <w:r w:rsidRPr="00986631">
        <w:rPr>
          <w:rFonts w:ascii="Doulos SIL" w:hAnsi="Doulos SIL"/>
          <w:i/>
          <w:color w:val="0000FF"/>
        </w:rPr>
        <w:tab/>
      </w:r>
      <w:r w:rsidR="00342B06" w:rsidRPr="00986631">
        <w:rPr>
          <w:rFonts w:ascii="Doulos SIL" w:hAnsi="Doulos SIL"/>
          <w:i/>
          <w:color w:val="0000FF"/>
        </w:rPr>
        <w:t>ɲɛ́</w:t>
      </w:r>
      <w:r w:rsidR="006B39C9">
        <w:rPr>
          <w:rFonts w:ascii="Doulos SIL" w:hAnsi="Doulos SIL"/>
          <w:i/>
          <w:color w:val="0000FF"/>
        </w:rPr>
        <w:t>-nà</w:t>
      </w:r>
      <w:r w:rsidR="00342B06" w:rsidRPr="00986631">
        <w:rPr>
          <w:rFonts w:ascii="Doulos SIL" w:hAnsi="Doulos SIL"/>
          <w:i/>
          <w:color w:val="0000FF"/>
        </w:rPr>
        <w:t>-</w:t>
      </w:r>
      <w:r w:rsidR="006B39C9">
        <w:rPr>
          <w:rFonts w:ascii="Doulos SIL" w:hAnsi="Doulos SIL"/>
          <w:i/>
          <w:color w:val="0000FF"/>
        </w:rPr>
        <w:t>à-</w:t>
      </w:r>
      <w:r w:rsidR="00342B06" w:rsidRPr="00986631">
        <w:rPr>
          <w:rFonts w:ascii="Doulos SIL" w:hAnsi="Doulos SIL"/>
          <w:i/>
          <w:color w:val="0000FF"/>
        </w:rPr>
        <w:t>nū</w:t>
      </w:r>
      <w:r>
        <w:tab/>
      </w:r>
      <w:r>
        <w:tab/>
        <w:t>[n-a]</w:t>
      </w:r>
    </w:p>
    <w:p w14:paraId="5ABE8819" w14:textId="7AC78869" w:rsidR="002001CA" w:rsidRDefault="002001CA" w:rsidP="00816947">
      <w:pPr>
        <w:pStyle w:val="example-simple"/>
        <w:tabs>
          <w:tab w:val="left" w:pos="1800"/>
          <w:tab w:val="left" w:pos="4320"/>
          <w:tab w:val="left" w:pos="5400"/>
        </w:tabs>
      </w:pPr>
      <w:r>
        <w:tab/>
      </w:r>
      <w:r>
        <w:tab/>
        <w:t>house</w:t>
      </w:r>
      <w:r>
        <w:tab/>
        <w:t>good-N</w:t>
      </w:r>
      <w:r w:rsidR="00CC7D45">
        <w:t>om</w:t>
      </w:r>
      <w:r>
        <w:t>-Pl</w:t>
      </w:r>
      <w:r w:rsidR="006B39C9">
        <w:t>-Nom</w:t>
      </w:r>
    </w:p>
    <w:p w14:paraId="5A781467" w14:textId="4BFCB4C6" w:rsidR="002001CA" w:rsidRPr="002001CA" w:rsidRDefault="002001CA" w:rsidP="00816947">
      <w:pPr>
        <w:pStyle w:val="example-simple"/>
        <w:tabs>
          <w:tab w:val="left" w:pos="1800"/>
          <w:tab w:val="left" w:pos="4320"/>
          <w:tab w:val="left" w:pos="5400"/>
        </w:tabs>
      </w:pPr>
      <w:r>
        <w:tab/>
      </w:r>
      <w:r>
        <w:tab/>
        <w:t>‘good houses’</w:t>
      </w:r>
    </w:p>
    <w:p w14:paraId="05D4F865" w14:textId="77777777" w:rsidR="002001CA" w:rsidRDefault="002001CA" w:rsidP="00816947">
      <w:pPr>
        <w:pStyle w:val="example-simple"/>
        <w:tabs>
          <w:tab w:val="left" w:pos="1800"/>
          <w:tab w:val="left" w:pos="4320"/>
          <w:tab w:val="left" w:pos="5400"/>
        </w:tabs>
      </w:pPr>
    </w:p>
    <w:p w14:paraId="5649F79B" w14:textId="6042F94C" w:rsidR="002001CA" w:rsidRDefault="002001CA" w:rsidP="00CC7D45">
      <w:pPr>
        <w:pStyle w:val="example-simple"/>
        <w:tabs>
          <w:tab w:val="left" w:pos="2430"/>
          <w:tab w:val="left" w:pos="4320"/>
          <w:tab w:val="left" w:pos="5400"/>
        </w:tabs>
      </w:pPr>
      <w:r>
        <w:tab/>
        <w:t>e.</w:t>
      </w:r>
      <w:r>
        <w:tab/>
      </w:r>
      <w:r w:rsidRPr="00986631">
        <w:rPr>
          <w:rFonts w:ascii="Doulos SIL" w:hAnsi="Doulos SIL"/>
          <w:i/>
          <w:color w:val="0000FF"/>
        </w:rPr>
        <w:t>sàà</w:t>
      </w:r>
      <w:r w:rsidRPr="00986631">
        <w:rPr>
          <w:rFonts w:ascii="Doulos SIL" w:hAnsi="Doulos SIL"/>
          <w:i/>
          <w:color w:val="0000FF"/>
        </w:rPr>
        <w:tab/>
        <w:t>dúlì</w:t>
      </w:r>
      <w:r>
        <w:tab/>
      </w:r>
      <w:r>
        <w:tab/>
        <w:t>[n-num]</w:t>
      </w:r>
    </w:p>
    <w:p w14:paraId="3B215F13" w14:textId="524D7BB7" w:rsidR="002001CA" w:rsidRDefault="002001CA" w:rsidP="00CC7D45">
      <w:pPr>
        <w:pStyle w:val="example-simple"/>
        <w:tabs>
          <w:tab w:val="left" w:pos="2430"/>
          <w:tab w:val="left" w:pos="4320"/>
          <w:tab w:val="left" w:pos="5400"/>
        </w:tabs>
      </w:pPr>
      <w:r>
        <w:tab/>
      </w:r>
      <w:r>
        <w:tab/>
        <w:t>house</w:t>
      </w:r>
      <w:r>
        <w:tab/>
        <w:t>one</w:t>
      </w:r>
    </w:p>
    <w:p w14:paraId="36FE3BEB" w14:textId="17FE3247" w:rsidR="002001CA" w:rsidRDefault="002001CA" w:rsidP="00816947">
      <w:pPr>
        <w:pStyle w:val="example-simple"/>
        <w:tabs>
          <w:tab w:val="left" w:pos="1800"/>
          <w:tab w:val="left" w:pos="4320"/>
          <w:tab w:val="left" w:pos="5400"/>
        </w:tabs>
      </w:pPr>
      <w:r>
        <w:tab/>
      </w:r>
      <w:r>
        <w:tab/>
        <w:t>‘one house’</w:t>
      </w:r>
    </w:p>
    <w:p w14:paraId="0DDB8A6A" w14:textId="77777777" w:rsidR="002001CA" w:rsidRDefault="002001CA" w:rsidP="00816947">
      <w:pPr>
        <w:pStyle w:val="example-simple"/>
        <w:tabs>
          <w:tab w:val="left" w:pos="1800"/>
          <w:tab w:val="left" w:pos="4320"/>
          <w:tab w:val="left" w:pos="5400"/>
        </w:tabs>
      </w:pPr>
    </w:p>
    <w:p w14:paraId="3A59B5F6" w14:textId="6FF3D970" w:rsidR="002001CA" w:rsidRDefault="002001CA" w:rsidP="00CC7D45">
      <w:pPr>
        <w:pStyle w:val="example-simple"/>
        <w:tabs>
          <w:tab w:val="left" w:pos="2430"/>
          <w:tab w:val="left" w:pos="4320"/>
          <w:tab w:val="left" w:pos="5400"/>
        </w:tabs>
      </w:pPr>
      <w:r>
        <w:tab/>
        <w:t>f.</w:t>
      </w:r>
      <w:r>
        <w:tab/>
      </w:r>
      <w:r w:rsidRPr="00986631">
        <w:rPr>
          <w:rFonts w:ascii="Doulos SIL" w:hAnsi="Doulos SIL"/>
          <w:i/>
          <w:color w:val="0000FF"/>
        </w:rPr>
        <w:t>sàà</w:t>
      </w:r>
      <w:r w:rsidRPr="00986631">
        <w:rPr>
          <w:rFonts w:ascii="Doulos SIL" w:hAnsi="Doulos SIL"/>
          <w:i/>
          <w:color w:val="0000FF"/>
        </w:rPr>
        <w:tab/>
        <w:t>sīgbō</w:t>
      </w:r>
      <w:r>
        <w:tab/>
      </w:r>
      <w:r>
        <w:tab/>
        <w:t>[n-num]</w:t>
      </w:r>
    </w:p>
    <w:p w14:paraId="4F5E937E" w14:textId="7C6C503F" w:rsidR="002001CA" w:rsidRDefault="002001CA" w:rsidP="00CC7D45">
      <w:pPr>
        <w:pStyle w:val="example-simple"/>
        <w:tabs>
          <w:tab w:val="left" w:pos="2430"/>
          <w:tab w:val="left" w:pos="4320"/>
          <w:tab w:val="left" w:pos="5400"/>
        </w:tabs>
      </w:pPr>
      <w:r>
        <w:tab/>
      </w:r>
      <w:r>
        <w:tab/>
        <w:t>house</w:t>
      </w:r>
      <w:r>
        <w:tab/>
        <w:t>three</w:t>
      </w:r>
    </w:p>
    <w:p w14:paraId="78E97EDE" w14:textId="45D90DD7" w:rsidR="002001CA" w:rsidRPr="002001CA" w:rsidRDefault="002001CA" w:rsidP="00816947">
      <w:pPr>
        <w:pStyle w:val="example-simple"/>
        <w:tabs>
          <w:tab w:val="left" w:pos="1800"/>
          <w:tab w:val="left" w:pos="4320"/>
          <w:tab w:val="left" w:pos="5400"/>
        </w:tabs>
      </w:pPr>
      <w:r>
        <w:tab/>
      </w:r>
      <w:r>
        <w:tab/>
        <w:t>‘three houses’</w:t>
      </w:r>
    </w:p>
    <w:p w14:paraId="668B680F" w14:textId="77777777" w:rsidR="00BA6685" w:rsidRPr="002D209A" w:rsidRDefault="00BA6685" w:rsidP="00BA6685">
      <w:pPr>
        <w:pStyle w:val="example-simple"/>
        <w:tabs>
          <w:tab w:val="left" w:pos="2520"/>
          <w:tab w:val="left" w:pos="4320"/>
          <w:tab w:val="left" w:pos="5400"/>
        </w:tabs>
      </w:pPr>
    </w:p>
    <w:p w14:paraId="0D23E603" w14:textId="69636DDF" w:rsidR="00BA6685" w:rsidRDefault="00566B03" w:rsidP="002001CA">
      <w:pPr>
        <w:pStyle w:val="example-simple"/>
        <w:tabs>
          <w:tab w:val="left" w:pos="1980"/>
          <w:tab w:val="left" w:pos="2880"/>
          <w:tab w:val="left" w:pos="5400"/>
        </w:tabs>
      </w:pPr>
      <w:r w:rsidRPr="00DE33B3">
        <w:tab/>
      </w:r>
      <w:r w:rsidR="002001CA">
        <w:t>g.</w:t>
      </w:r>
      <w:r w:rsidR="002001CA">
        <w:tab/>
      </w:r>
      <w:r w:rsidR="002001CA" w:rsidRPr="00986631">
        <w:rPr>
          <w:rFonts w:ascii="Doulos SIL" w:hAnsi="Doulos SIL"/>
          <w:i/>
          <w:color w:val="0000FF"/>
        </w:rPr>
        <w:t>sàà</w:t>
      </w:r>
      <w:r w:rsidR="002001CA" w:rsidRPr="00986631">
        <w:rPr>
          <w:rFonts w:ascii="Doulos SIL" w:hAnsi="Doulos SIL"/>
          <w:i/>
          <w:color w:val="0000FF"/>
        </w:rPr>
        <w:tab/>
      </w:r>
      <w:r w:rsidR="00342B06" w:rsidRPr="00986631">
        <w:rPr>
          <w:rFonts w:ascii="Doulos SIL" w:hAnsi="Doulos SIL"/>
          <w:i/>
          <w:color w:val="0000FF"/>
        </w:rPr>
        <w:t>ɲɛ́</w:t>
      </w:r>
      <w:r w:rsidR="002001CA" w:rsidRPr="00986631">
        <w:rPr>
          <w:rFonts w:ascii="Doulos SIL" w:hAnsi="Doulos SIL"/>
          <w:i/>
          <w:color w:val="0000FF"/>
        </w:rPr>
        <w:t>ⁿ</w:t>
      </w:r>
      <w:r w:rsidR="002001CA" w:rsidRPr="00986631">
        <w:rPr>
          <w:rFonts w:ascii="Doulos SIL" w:hAnsi="Doulos SIL"/>
          <w:i/>
          <w:color w:val="0000FF"/>
        </w:rPr>
        <w:tab/>
        <w:t>dúlì</w:t>
      </w:r>
      <w:r w:rsidRPr="00DE33B3">
        <w:tab/>
        <w:t>[n-a-num]</w:t>
      </w:r>
    </w:p>
    <w:p w14:paraId="279917A1" w14:textId="372C4E82" w:rsidR="002001CA" w:rsidRDefault="002001CA" w:rsidP="002001CA">
      <w:pPr>
        <w:pStyle w:val="example-simple"/>
        <w:tabs>
          <w:tab w:val="left" w:pos="1980"/>
          <w:tab w:val="left" w:pos="2880"/>
          <w:tab w:val="left" w:pos="5400"/>
        </w:tabs>
      </w:pPr>
      <w:r>
        <w:tab/>
      </w:r>
      <w:r>
        <w:tab/>
        <w:t>house</w:t>
      </w:r>
      <w:r>
        <w:tab/>
        <w:t>good</w:t>
      </w:r>
      <w:r>
        <w:tab/>
        <w:t>one</w:t>
      </w:r>
    </w:p>
    <w:p w14:paraId="5B2E35C5" w14:textId="54852E59" w:rsidR="00CC7D45" w:rsidRPr="002D209A" w:rsidRDefault="00CC7D45" w:rsidP="002001CA">
      <w:pPr>
        <w:pStyle w:val="example-simple"/>
        <w:tabs>
          <w:tab w:val="left" w:pos="1980"/>
          <w:tab w:val="left" w:pos="2880"/>
          <w:tab w:val="left" w:pos="5400"/>
        </w:tabs>
      </w:pPr>
      <w:r>
        <w:lastRenderedPageBreak/>
        <w:tab/>
      </w:r>
      <w:r>
        <w:tab/>
        <w:t>‘one good house’</w:t>
      </w:r>
    </w:p>
    <w:p w14:paraId="353BBD68" w14:textId="77777777" w:rsidR="00BA6685" w:rsidRPr="002D209A" w:rsidRDefault="00BA6685" w:rsidP="00BA6685">
      <w:pPr>
        <w:pStyle w:val="example-simple"/>
        <w:tabs>
          <w:tab w:val="left" w:pos="2520"/>
          <w:tab w:val="left" w:pos="4320"/>
          <w:tab w:val="left" w:pos="5400"/>
        </w:tabs>
      </w:pPr>
    </w:p>
    <w:p w14:paraId="4FDE2116" w14:textId="0C8A489D" w:rsidR="00BA6685" w:rsidRDefault="00566B03" w:rsidP="00CC7D45">
      <w:pPr>
        <w:pStyle w:val="example-simple"/>
        <w:tabs>
          <w:tab w:val="left" w:pos="1890"/>
          <w:tab w:val="left" w:pos="2700"/>
          <w:tab w:val="left" w:pos="5400"/>
        </w:tabs>
      </w:pPr>
      <w:r w:rsidRPr="00DE33B3">
        <w:tab/>
      </w:r>
      <w:r w:rsidR="00CC7D45">
        <w:t>h.</w:t>
      </w:r>
      <w:r w:rsidR="00CC7D45">
        <w:tab/>
      </w:r>
      <w:r w:rsidR="00CC7D45" w:rsidRPr="00986631">
        <w:rPr>
          <w:rFonts w:ascii="Doulos SIL" w:hAnsi="Doulos SIL"/>
          <w:i/>
          <w:color w:val="0000FF"/>
        </w:rPr>
        <w:t>sàà</w:t>
      </w:r>
      <w:r w:rsidR="00CC7D45" w:rsidRPr="00986631">
        <w:rPr>
          <w:rFonts w:ascii="Doulos SIL" w:hAnsi="Doulos SIL"/>
          <w:i/>
          <w:color w:val="0000FF"/>
        </w:rPr>
        <w:tab/>
        <w:t>ɲɛ́ⁿ</w:t>
      </w:r>
      <w:r w:rsidR="00CC7D45" w:rsidRPr="00986631">
        <w:rPr>
          <w:rFonts w:ascii="Doulos SIL" w:hAnsi="Doulos SIL"/>
          <w:i/>
          <w:color w:val="0000FF"/>
        </w:rPr>
        <w:tab/>
        <w:t>sīgbō</w:t>
      </w:r>
      <w:r w:rsidRPr="00DE33B3">
        <w:tab/>
        <w:t>[n-</w:t>
      </w:r>
      <w:r w:rsidR="00CC7D45">
        <w:t>a-num</w:t>
      </w:r>
      <w:r w:rsidRPr="00DE33B3">
        <w:t>]</w:t>
      </w:r>
    </w:p>
    <w:p w14:paraId="363C634F" w14:textId="52AAE60A" w:rsidR="00CC7D45" w:rsidRDefault="00CC7D45" w:rsidP="00CC7D45">
      <w:pPr>
        <w:pStyle w:val="example-simple"/>
        <w:tabs>
          <w:tab w:val="left" w:pos="1890"/>
          <w:tab w:val="left" w:pos="2700"/>
          <w:tab w:val="left" w:pos="5400"/>
        </w:tabs>
      </w:pPr>
      <w:r>
        <w:tab/>
      </w:r>
      <w:r>
        <w:tab/>
        <w:t>house</w:t>
      </w:r>
      <w:r>
        <w:tab/>
        <w:t>good</w:t>
      </w:r>
      <w:r>
        <w:tab/>
        <w:t>three</w:t>
      </w:r>
    </w:p>
    <w:p w14:paraId="1503ED14" w14:textId="6F4A0D49" w:rsidR="00CC7D45" w:rsidRDefault="00CC7D45" w:rsidP="00BA6685">
      <w:pPr>
        <w:pStyle w:val="example-simple"/>
        <w:tabs>
          <w:tab w:val="left" w:pos="2520"/>
          <w:tab w:val="left" w:pos="4320"/>
          <w:tab w:val="left" w:pos="5400"/>
        </w:tabs>
      </w:pPr>
      <w:r>
        <w:tab/>
      </w:r>
      <w:r>
        <w:tab/>
        <w:t>‘three good houses’</w:t>
      </w:r>
    </w:p>
    <w:p w14:paraId="1E82CD2F" w14:textId="77777777" w:rsidR="002A6822" w:rsidRDefault="002A6822" w:rsidP="0048643F"/>
    <w:p w14:paraId="4DA9B927" w14:textId="4260F856" w:rsidR="0048643F" w:rsidRDefault="0048643F" w:rsidP="0048643F">
      <w:r>
        <w:t xml:space="preserve">The linear order </w:t>
      </w:r>
      <w:r w:rsidR="00C863AF">
        <w:t>so far</w:t>
      </w:r>
      <w:r>
        <w:t xml:space="preserve"> </w:t>
      </w:r>
      <w:r w:rsidR="00C863AF">
        <w:t xml:space="preserve">is </w:t>
      </w:r>
      <w:r>
        <w:t xml:space="preserve">N-Adj-Num. </w:t>
      </w:r>
    </w:p>
    <w:p w14:paraId="189C0BCA" w14:textId="77777777" w:rsidR="0048643F" w:rsidRDefault="0048643F" w:rsidP="0048643F"/>
    <w:p w14:paraId="357D0845" w14:textId="6B163856" w:rsidR="0048643F" w:rsidRDefault="0048643F" w:rsidP="0048643F">
      <w:pPr>
        <w:tabs>
          <w:tab w:val="clear" w:pos="369"/>
          <w:tab w:val="left" w:pos="720"/>
          <w:tab w:val="left" w:pos="1080"/>
        </w:tabs>
      </w:pPr>
      <w:r>
        <w:t>(xx2)</w:t>
      </w:r>
      <w:r>
        <w:tab/>
        <w:t>a.</w:t>
      </w:r>
      <w:r>
        <w:tab/>
        <w:t>N</w:t>
      </w:r>
      <w:r>
        <w:tab/>
        <w:t>(Adj)</w:t>
      </w:r>
      <w:r>
        <w:tab/>
        <w:t>-Nom</w:t>
      </w:r>
      <w:r>
        <w:tab/>
        <w:t>(-Pl)</w:t>
      </w:r>
      <w:r>
        <w:tab/>
      </w:r>
    </w:p>
    <w:p w14:paraId="4E7C1E4C" w14:textId="1D9869BC" w:rsidR="0048643F" w:rsidRDefault="0048643F" w:rsidP="0048643F">
      <w:pPr>
        <w:tabs>
          <w:tab w:val="clear" w:pos="369"/>
          <w:tab w:val="left" w:pos="720"/>
          <w:tab w:val="left" w:pos="1080"/>
        </w:tabs>
      </w:pPr>
      <w:r>
        <w:tab/>
        <w:t>b.</w:t>
      </w:r>
      <w:r>
        <w:tab/>
        <w:t>N</w:t>
      </w:r>
      <w:r>
        <w:tab/>
        <w:t>(Adj)</w:t>
      </w:r>
      <w:r>
        <w:tab/>
        <w:t>Dem</w:t>
      </w:r>
    </w:p>
    <w:p w14:paraId="0330E37D" w14:textId="77777777" w:rsidR="0048643F" w:rsidRDefault="0048643F" w:rsidP="0048643F"/>
    <w:p w14:paraId="00817236" w14:textId="2A5EDDEB" w:rsidR="0048643F" w:rsidRDefault="0048643F" w:rsidP="0048643F">
      <w:r>
        <w:t xml:space="preserve">A demonstrative (‘this/that’) </w:t>
      </w:r>
      <w:r w:rsidR="00C863AF">
        <w:t>may follow the N-Adj-Num sequence (xx3).</w:t>
      </w:r>
    </w:p>
    <w:p w14:paraId="01072A88" w14:textId="77777777" w:rsidR="0048643F" w:rsidRDefault="0048643F" w:rsidP="0048643F"/>
    <w:p w14:paraId="1B0655AC" w14:textId="2F840CD2" w:rsidR="002A6822" w:rsidRDefault="0048643F" w:rsidP="002A6822">
      <w:pPr>
        <w:pStyle w:val="example-simple"/>
        <w:tabs>
          <w:tab w:val="left" w:pos="2520"/>
          <w:tab w:val="left" w:pos="4320"/>
          <w:tab w:val="left" w:pos="5400"/>
        </w:tabs>
      </w:pPr>
      <w:r>
        <w:t>(xx3)</w:t>
      </w:r>
      <w:r>
        <w:tab/>
        <w:t>a</w:t>
      </w:r>
      <w:r w:rsidR="002A6822">
        <w:t>.</w:t>
      </w:r>
      <w:r w:rsidR="002A6822">
        <w:tab/>
      </w:r>
      <w:r w:rsidR="002A6822" w:rsidRPr="00986631">
        <w:rPr>
          <w:rFonts w:ascii="Doulos SIL" w:hAnsi="Doulos SIL"/>
          <w:i/>
          <w:color w:val="0000FF"/>
        </w:rPr>
        <w:t>sàà</w:t>
      </w:r>
      <w:r w:rsidR="002A6822" w:rsidRPr="00986631">
        <w:rPr>
          <w:rFonts w:ascii="Doulos SIL" w:hAnsi="Doulos SIL"/>
          <w:i/>
          <w:color w:val="0000FF"/>
        </w:rPr>
        <w:tab/>
        <w:t>mī-nà</w:t>
      </w:r>
      <w:r w:rsidR="002A6822">
        <w:tab/>
      </w:r>
      <w:r w:rsidR="002A6822">
        <w:tab/>
        <w:t>[n-dem]</w:t>
      </w:r>
    </w:p>
    <w:p w14:paraId="5D1179E7" w14:textId="77777777" w:rsidR="002A6822" w:rsidRDefault="002A6822" w:rsidP="002A6822">
      <w:pPr>
        <w:pStyle w:val="example-simple"/>
        <w:tabs>
          <w:tab w:val="left" w:pos="2520"/>
          <w:tab w:val="left" w:pos="4320"/>
          <w:tab w:val="left" w:pos="5400"/>
        </w:tabs>
      </w:pPr>
      <w:r>
        <w:tab/>
      </w:r>
      <w:r>
        <w:tab/>
        <w:t>house</w:t>
      </w:r>
      <w:r>
        <w:tab/>
        <w:t>Dem-Nom</w:t>
      </w:r>
    </w:p>
    <w:p w14:paraId="027E8BA2" w14:textId="77777777" w:rsidR="002A6822" w:rsidRPr="002D209A" w:rsidRDefault="002A6822" w:rsidP="002A6822">
      <w:pPr>
        <w:pStyle w:val="example-simple"/>
        <w:tabs>
          <w:tab w:val="left" w:pos="2520"/>
          <w:tab w:val="left" w:pos="4320"/>
          <w:tab w:val="left" w:pos="5400"/>
        </w:tabs>
      </w:pPr>
      <w:r>
        <w:tab/>
      </w:r>
      <w:r>
        <w:tab/>
        <w:t>‘this house’</w:t>
      </w:r>
    </w:p>
    <w:p w14:paraId="33DFB710" w14:textId="77777777" w:rsidR="00CC7D45" w:rsidRDefault="00CC7D45" w:rsidP="00BA6685">
      <w:pPr>
        <w:pStyle w:val="example-simple"/>
        <w:tabs>
          <w:tab w:val="left" w:pos="2520"/>
          <w:tab w:val="left" w:pos="4320"/>
          <w:tab w:val="left" w:pos="5400"/>
        </w:tabs>
      </w:pPr>
    </w:p>
    <w:p w14:paraId="287EA1DA" w14:textId="4CBBC6DA" w:rsidR="00CC7D45" w:rsidRDefault="0048643F" w:rsidP="00BA6685">
      <w:pPr>
        <w:pStyle w:val="example-simple"/>
        <w:tabs>
          <w:tab w:val="left" w:pos="2520"/>
          <w:tab w:val="left" w:pos="4320"/>
          <w:tab w:val="left" w:pos="5400"/>
        </w:tabs>
      </w:pPr>
      <w:r>
        <w:tab/>
        <w:t>b</w:t>
      </w:r>
      <w:r w:rsidR="00CC7D45">
        <w:t>.</w:t>
      </w:r>
      <w:r w:rsidR="00CC7D45">
        <w:tab/>
      </w:r>
      <w:r w:rsidR="00CC7D45" w:rsidRPr="00986631">
        <w:rPr>
          <w:rFonts w:ascii="Doulos SIL" w:hAnsi="Doulos SIL"/>
          <w:i/>
          <w:color w:val="0000FF"/>
        </w:rPr>
        <w:t>sàà</w:t>
      </w:r>
      <w:r w:rsidR="00CC7D45" w:rsidRPr="00986631">
        <w:rPr>
          <w:rFonts w:ascii="Doulos SIL" w:hAnsi="Doulos SIL"/>
          <w:i/>
          <w:color w:val="0000FF"/>
        </w:rPr>
        <w:tab/>
        <w:t>mī-nà</w:t>
      </w:r>
      <w:r w:rsidR="00342B06" w:rsidRPr="00986631">
        <w:rPr>
          <w:rFonts w:ascii="Doulos SIL" w:hAnsi="Doulos SIL"/>
          <w:i/>
          <w:color w:val="0000FF"/>
        </w:rPr>
        <w:t>à-n̄</w:t>
      </w:r>
      <w:r w:rsidR="00CC7D45">
        <w:tab/>
      </w:r>
      <w:r w:rsidR="00CC7D45">
        <w:tab/>
        <w:t>[n-dem]</w:t>
      </w:r>
    </w:p>
    <w:p w14:paraId="301067D5" w14:textId="453CB514" w:rsidR="00CC7D45" w:rsidRDefault="00CC7D45" w:rsidP="00BA6685">
      <w:pPr>
        <w:pStyle w:val="example-simple"/>
        <w:tabs>
          <w:tab w:val="left" w:pos="2520"/>
          <w:tab w:val="left" w:pos="4320"/>
          <w:tab w:val="left" w:pos="5400"/>
        </w:tabs>
      </w:pPr>
      <w:r>
        <w:tab/>
      </w:r>
      <w:r>
        <w:tab/>
        <w:t>house</w:t>
      </w:r>
      <w:r>
        <w:tab/>
        <w:t>Dem-Nom</w:t>
      </w:r>
      <w:r w:rsidR="002A6822">
        <w:t>-Pl</w:t>
      </w:r>
    </w:p>
    <w:p w14:paraId="4FB0FAF7" w14:textId="3F59AA55" w:rsidR="00CC7D45" w:rsidRDefault="002A6822" w:rsidP="00BA6685">
      <w:pPr>
        <w:pStyle w:val="example-simple"/>
        <w:tabs>
          <w:tab w:val="left" w:pos="2520"/>
          <w:tab w:val="left" w:pos="4320"/>
          <w:tab w:val="left" w:pos="5400"/>
        </w:tabs>
      </w:pPr>
      <w:r>
        <w:tab/>
      </w:r>
      <w:r>
        <w:tab/>
        <w:t>‘the</w:t>
      </w:r>
      <w:r w:rsidR="00CC7D45">
        <w:t>s</w:t>
      </w:r>
      <w:r>
        <w:t>e</w:t>
      </w:r>
      <w:r w:rsidR="00CC7D45">
        <w:t xml:space="preserve"> house</w:t>
      </w:r>
      <w:r>
        <w:t>s</w:t>
      </w:r>
      <w:r w:rsidR="00CC7D45">
        <w:t>’</w:t>
      </w:r>
    </w:p>
    <w:p w14:paraId="187FCECE" w14:textId="77777777" w:rsidR="00342B06" w:rsidRDefault="00342B06" w:rsidP="00342B06">
      <w:pPr>
        <w:pStyle w:val="example-simple"/>
        <w:tabs>
          <w:tab w:val="left" w:pos="2520"/>
          <w:tab w:val="left" w:pos="4320"/>
          <w:tab w:val="left" w:pos="5400"/>
        </w:tabs>
      </w:pPr>
    </w:p>
    <w:p w14:paraId="7A2D7A71" w14:textId="56A17590" w:rsidR="00342B06" w:rsidRDefault="0048643F" w:rsidP="00342B06">
      <w:pPr>
        <w:pStyle w:val="example-simple"/>
        <w:tabs>
          <w:tab w:val="left" w:pos="1890"/>
          <w:tab w:val="left" w:pos="2880"/>
          <w:tab w:val="left" w:pos="4320"/>
          <w:tab w:val="left" w:pos="5400"/>
        </w:tabs>
      </w:pPr>
      <w:r>
        <w:tab/>
        <w:t>c</w:t>
      </w:r>
      <w:r w:rsidR="00342B06">
        <w:t>.</w:t>
      </w:r>
      <w:r w:rsidR="00342B06">
        <w:tab/>
      </w:r>
      <w:r w:rsidR="00342B06" w:rsidRPr="00986631">
        <w:rPr>
          <w:rFonts w:ascii="Doulos SIL" w:hAnsi="Doulos SIL"/>
          <w:i/>
          <w:color w:val="0000FF"/>
        </w:rPr>
        <w:t>sàà</w:t>
      </w:r>
      <w:r w:rsidR="00342B06" w:rsidRPr="00986631">
        <w:rPr>
          <w:rFonts w:ascii="Doulos SIL" w:hAnsi="Doulos SIL"/>
          <w:i/>
          <w:color w:val="0000FF"/>
        </w:rPr>
        <w:tab/>
        <w:t>ɲɛ́ⁿ</w:t>
      </w:r>
      <w:r w:rsidR="00342B06" w:rsidRPr="00986631">
        <w:rPr>
          <w:rFonts w:ascii="Doulos SIL" w:hAnsi="Doulos SIL"/>
          <w:i/>
          <w:color w:val="0000FF"/>
        </w:rPr>
        <w:tab/>
        <w:t>mī-nà</w:t>
      </w:r>
      <w:r w:rsidR="00342B06">
        <w:tab/>
      </w:r>
      <w:r w:rsidR="00342B06">
        <w:tab/>
        <w:t>[n-a-dem]</w:t>
      </w:r>
    </w:p>
    <w:p w14:paraId="3DBF3770" w14:textId="77777777" w:rsidR="00342B06" w:rsidRDefault="00342B06" w:rsidP="00342B06">
      <w:pPr>
        <w:pStyle w:val="example-simple"/>
        <w:tabs>
          <w:tab w:val="left" w:pos="1890"/>
          <w:tab w:val="left" w:pos="2880"/>
          <w:tab w:val="left" w:pos="4320"/>
          <w:tab w:val="left" w:pos="5400"/>
        </w:tabs>
      </w:pPr>
      <w:r>
        <w:tab/>
      </w:r>
      <w:r>
        <w:tab/>
        <w:t>house</w:t>
      </w:r>
      <w:r>
        <w:tab/>
        <w:t>good</w:t>
      </w:r>
      <w:r>
        <w:tab/>
        <w:t>Dem-Nom</w:t>
      </w:r>
    </w:p>
    <w:p w14:paraId="6BBE9D39" w14:textId="77777777" w:rsidR="00342B06" w:rsidRPr="002D209A" w:rsidRDefault="00342B06" w:rsidP="00342B06">
      <w:pPr>
        <w:pStyle w:val="example-simple"/>
        <w:tabs>
          <w:tab w:val="left" w:pos="2520"/>
          <w:tab w:val="left" w:pos="4320"/>
          <w:tab w:val="left" w:pos="5400"/>
        </w:tabs>
      </w:pPr>
      <w:r>
        <w:tab/>
      </w:r>
      <w:r>
        <w:tab/>
        <w:t>‘this good house’</w:t>
      </w:r>
    </w:p>
    <w:p w14:paraId="48B5B492" w14:textId="77777777" w:rsidR="00342B06" w:rsidRDefault="00342B06" w:rsidP="00BA6685">
      <w:pPr>
        <w:pStyle w:val="example-simple"/>
        <w:tabs>
          <w:tab w:val="left" w:pos="2520"/>
          <w:tab w:val="left" w:pos="4320"/>
          <w:tab w:val="left" w:pos="5400"/>
        </w:tabs>
      </w:pPr>
    </w:p>
    <w:p w14:paraId="7DDD21CC" w14:textId="1608BD1A" w:rsidR="00342B06" w:rsidRDefault="0048643F" w:rsidP="00342B06">
      <w:pPr>
        <w:pStyle w:val="example-simple"/>
        <w:tabs>
          <w:tab w:val="left" w:pos="1890"/>
          <w:tab w:val="left" w:pos="2880"/>
          <w:tab w:val="left" w:pos="4320"/>
          <w:tab w:val="left" w:pos="5400"/>
        </w:tabs>
      </w:pPr>
      <w:r>
        <w:tab/>
        <w:t>d</w:t>
      </w:r>
      <w:r w:rsidR="00342B06">
        <w:t>.</w:t>
      </w:r>
      <w:r w:rsidR="00342B06">
        <w:tab/>
      </w:r>
      <w:r w:rsidR="00342B06" w:rsidRPr="00986631">
        <w:rPr>
          <w:rFonts w:ascii="Doulos SIL" w:hAnsi="Doulos SIL"/>
          <w:i/>
          <w:color w:val="0000FF"/>
        </w:rPr>
        <w:t>sàà</w:t>
      </w:r>
      <w:r w:rsidR="00342B06" w:rsidRPr="00986631">
        <w:rPr>
          <w:rFonts w:ascii="Doulos SIL" w:hAnsi="Doulos SIL"/>
          <w:i/>
          <w:color w:val="0000FF"/>
        </w:rPr>
        <w:tab/>
        <w:t>ɲɛ́ⁿ</w:t>
      </w:r>
      <w:r w:rsidR="00342B06" w:rsidRPr="00986631">
        <w:rPr>
          <w:rFonts w:ascii="Doulos SIL" w:hAnsi="Doulos SIL"/>
          <w:i/>
          <w:color w:val="0000FF"/>
        </w:rPr>
        <w:tab/>
        <w:t>mī-nà-àn̄</w:t>
      </w:r>
      <w:r w:rsidR="00342B06">
        <w:tab/>
      </w:r>
      <w:r w:rsidR="00342B06">
        <w:tab/>
        <w:t>[n-a-dem]</w:t>
      </w:r>
    </w:p>
    <w:p w14:paraId="7910AF05" w14:textId="50C6485B" w:rsidR="00342B06" w:rsidRDefault="00342B06" w:rsidP="00342B06">
      <w:pPr>
        <w:pStyle w:val="example-simple"/>
        <w:tabs>
          <w:tab w:val="left" w:pos="1890"/>
          <w:tab w:val="left" w:pos="2880"/>
          <w:tab w:val="left" w:pos="4320"/>
          <w:tab w:val="left" w:pos="5400"/>
        </w:tabs>
      </w:pPr>
      <w:r>
        <w:tab/>
      </w:r>
      <w:r>
        <w:tab/>
        <w:t>house</w:t>
      </w:r>
      <w:r>
        <w:tab/>
        <w:t>good</w:t>
      </w:r>
      <w:r>
        <w:tab/>
        <w:t>Dem-Nom</w:t>
      </w:r>
      <w:r w:rsidR="0048643F">
        <w:t>-Pl</w:t>
      </w:r>
    </w:p>
    <w:p w14:paraId="10173FD7" w14:textId="58108145" w:rsidR="00342B06" w:rsidRDefault="0048643F" w:rsidP="00BA6685">
      <w:pPr>
        <w:pStyle w:val="example-simple"/>
        <w:tabs>
          <w:tab w:val="left" w:pos="2520"/>
          <w:tab w:val="left" w:pos="4320"/>
          <w:tab w:val="left" w:pos="5400"/>
        </w:tabs>
      </w:pPr>
      <w:r>
        <w:tab/>
      </w:r>
      <w:r>
        <w:tab/>
        <w:t>‘the</w:t>
      </w:r>
      <w:r w:rsidR="00342B06">
        <w:t>s</w:t>
      </w:r>
      <w:r>
        <w:t>e</w:t>
      </w:r>
      <w:r w:rsidR="00342B06">
        <w:t xml:space="preserve"> good house</w:t>
      </w:r>
      <w:r>
        <w:t>s</w:t>
      </w:r>
      <w:r w:rsidR="00342B06">
        <w:t>’</w:t>
      </w:r>
    </w:p>
    <w:p w14:paraId="19B8C2C1" w14:textId="77777777" w:rsidR="00342B06" w:rsidRDefault="00342B06" w:rsidP="00342B06">
      <w:pPr>
        <w:pStyle w:val="example-simple"/>
        <w:tabs>
          <w:tab w:val="left" w:pos="2520"/>
          <w:tab w:val="left" w:pos="4320"/>
          <w:tab w:val="left" w:pos="5400"/>
        </w:tabs>
      </w:pPr>
    </w:p>
    <w:p w14:paraId="601437B5" w14:textId="2B57BEF5" w:rsidR="00342B06" w:rsidRDefault="0048643F" w:rsidP="00342B06">
      <w:pPr>
        <w:pStyle w:val="example-simple"/>
        <w:tabs>
          <w:tab w:val="left" w:pos="1890"/>
          <w:tab w:val="left" w:pos="2880"/>
          <w:tab w:val="left" w:pos="4320"/>
          <w:tab w:val="left" w:pos="5400"/>
        </w:tabs>
      </w:pPr>
      <w:r>
        <w:tab/>
        <w:t>e</w:t>
      </w:r>
      <w:r w:rsidR="00342B06">
        <w:t>.</w:t>
      </w:r>
      <w:r w:rsidR="00342B06">
        <w:tab/>
      </w:r>
      <w:r w:rsidR="00342B06" w:rsidRPr="00986631">
        <w:rPr>
          <w:rFonts w:ascii="Doulos SIL" w:hAnsi="Doulos SIL"/>
          <w:i/>
          <w:color w:val="0000FF"/>
        </w:rPr>
        <w:t>sàà</w:t>
      </w:r>
      <w:r w:rsidR="00342B06" w:rsidRPr="00986631">
        <w:rPr>
          <w:rFonts w:ascii="Doulos SIL" w:hAnsi="Doulos SIL"/>
          <w:i/>
          <w:color w:val="0000FF"/>
        </w:rPr>
        <w:tab/>
        <w:t>sīgbō</w:t>
      </w:r>
      <w:r w:rsidR="00342B06" w:rsidRPr="00986631">
        <w:rPr>
          <w:rFonts w:ascii="Doulos SIL" w:hAnsi="Doulos SIL"/>
          <w:i/>
          <w:color w:val="0000FF"/>
        </w:rPr>
        <w:tab/>
        <w:t>mī-nà-àn̄</w:t>
      </w:r>
      <w:r>
        <w:tab/>
      </w:r>
      <w:r>
        <w:tab/>
        <w:t>[n-num</w:t>
      </w:r>
      <w:r w:rsidR="00342B06">
        <w:t>-dem]</w:t>
      </w:r>
    </w:p>
    <w:p w14:paraId="02AA138B" w14:textId="348F61C9" w:rsidR="00342B06" w:rsidRDefault="00342B06" w:rsidP="00342B06">
      <w:pPr>
        <w:pStyle w:val="example-simple"/>
        <w:tabs>
          <w:tab w:val="left" w:pos="1890"/>
          <w:tab w:val="left" w:pos="2880"/>
          <w:tab w:val="left" w:pos="4320"/>
          <w:tab w:val="left" w:pos="5400"/>
        </w:tabs>
      </w:pPr>
      <w:r>
        <w:tab/>
      </w:r>
      <w:r>
        <w:tab/>
        <w:t>house</w:t>
      </w:r>
      <w:r>
        <w:tab/>
      </w:r>
      <w:r w:rsidR="0048643F">
        <w:t>three</w:t>
      </w:r>
      <w:r>
        <w:tab/>
        <w:t>Dem-Nom</w:t>
      </w:r>
    </w:p>
    <w:p w14:paraId="51BC677A" w14:textId="54D3583F" w:rsidR="00342B06" w:rsidRDefault="00342B06" w:rsidP="00342B06">
      <w:pPr>
        <w:pStyle w:val="example-simple"/>
        <w:tabs>
          <w:tab w:val="left" w:pos="2520"/>
          <w:tab w:val="left" w:pos="4320"/>
          <w:tab w:val="left" w:pos="5400"/>
        </w:tabs>
      </w:pPr>
      <w:r>
        <w:tab/>
      </w:r>
      <w:r>
        <w:tab/>
        <w:t xml:space="preserve">‘these </w:t>
      </w:r>
      <w:r w:rsidR="0048643F">
        <w:t>three</w:t>
      </w:r>
      <w:r>
        <w:t xml:space="preserve"> houses’</w:t>
      </w:r>
    </w:p>
    <w:p w14:paraId="3448BFB4" w14:textId="77777777" w:rsidR="00342B06" w:rsidRDefault="00342B06" w:rsidP="00150C38"/>
    <w:p w14:paraId="739F27A9" w14:textId="73C76BF8" w:rsidR="00150C38" w:rsidRDefault="00150C38" w:rsidP="00150C38">
      <w:r>
        <w:t>The examples in (xx4) add the universal quantifier (‘all’) to the various NPs types already given.</w:t>
      </w:r>
      <w:r w:rsidR="009C17EB">
        <w:t xml:space="preserve"> Addition of ‘all’ has no effect on the form of the preceding elements. The type (xx4c) with numeral plus ‘all’ was difficult to elicit, except with a following verb, whereupon ‘all’ takes the form </w:t>
      </w:r>
      <w:r w:rsidR="009C17EB" w:rsidRPr="00986631">
        <w:rPr>
          <w:rFonts w:ascii="Doulos SIL" w:hAnsi="Doulos SIL"/>
          <w:i/>
          <w:color w:val="0000FF"/>
        </w:rPr>
        <w:t>bùʔù</w:t>
      </w:r>
      <w:r w:rsidR="009C17EB">
        <w:t xml:space="preserve">. </w:t>
      </w:r>
    </w:p>
    <w:p w14:paraId="0E3EE983" w14:textId="77777777" w:rsidR="00150C38" w:rsidRDefault="00150C38" w:rsidP="00150C38"/>
    <w:p w14:paraId="1E90FF8A" w14:textId="6841E503" w:rsidR="00150C38" w:rsidRPr="00C049AC" w:rsidRDefault="00150C38" w:rsidP="009C17EB">
      <w:pPr>
        <w:pStyle w:val="example-simple"/>
        <w:tabs>
          <w:tab w:val="left" w:pos="2970"/>
          <w:tab w:val="left" w:pos="4320"/>
          <w:tab w:val="left" w:pos="5220"/>
        </w:tabs>
      </w:pPr>
      <w:r>
        <w:t>(xx4)</w:t>
      </w:r>
      <w:r>
        <w:tab/>
        <w:t>a.</w:t>
      </w:r>
      <w:r>
        <w:tab/>
      </w:r>
      <w:r w:rsidRPr="00986631">
        <w:rPr>
          <w:rFonts w:ascii="Doulos SIL" w:hAnsi="Doulos SIL"/>
          <w:i/>
          <w:color w:val="0000FF"/>
        </w:rPr>
        <w:t>sàà-rá-āⁿ</w:t>
      </w:r>
      <w:r w:rsidRPr="00986631">
        <w:rPr>
          <w:rFonts w:ascii="Doulos SIL" w:hAnsi="Doulos SIL"/>
          <w:i/>
          <w:color w:val="0000FF"/>
        </w:rPr>
        <w:tab/>
        <w:t>búʔú-nū</w:t>
      </w:r>
      <w:r w:rsidR="009C17EB" w:rsidRPr="00986631">
        <w:rPr>
          <w:rFonts w:ascii="Doulos SIL" w:hAnsi="Doulos SIL"/>
          <w:i/>
          <w:color w:val="0000FF"/>
        </w:rPr>
        <w:tab/>
      </w:r>
      <w:r w:rsidR="009C17EB" w:rsidRPr="00986631">
        <w:rPr>
          <w:rFonts w:ascii="Doulos SIL" w:hAnsi="Doulos SIL"/>
          <w:i/>
          <w:color w:val="0000FF"/>
        </w:rPr>
        <w:tab/>
      </w:r>
      <w:r w:rsidR="009C17EB" w:rsidRPr="00C049AC">
        <w:t>[n-qua</w:t>
      </w:r>
      <w:r w:rsidRPr="00C049AC">
        <w:t>nt]</w:t>
      </w:r>
    </w:p>
    <w:p w14:paraId="575CF185" w14:textId="5A8E7A50" w:rsidR="00150C38" w:rsidRDefault="00150C38" w:rsidP="009C17EB">
      <w:pPr>
        <w:pStyle w:val="example-simple"/>
        <w:tabs>
          <w:tab w:val="left" w:pos="2970"/>
          <w:tab w:val="left" w:pos="4320"/>
          <w:tab w:val="left" w:pos="5220"/>
        </w:tabs>
      </w:pPr>
      <w:r>
        <w:tab/>
      </w:r>
      <w:r>
        <w:tab/>
        <w:t>house-Nom-Pl</w:t>
      </w:r>
      <w:r>
        <w:tab/>
        <w:t>all-Pl</w:t>
      </w:r>
    </w:p>
    <w:p w14:paraId="23AA626B" w14:textId="39071114" w:rsidR="00150C38" w:rsidRDefault="00150C38" w:rsidP="009C17EB">
      <w:pPr>
        <w:pStyle w:val="example-simple"/>
        <w:tabs>
          <w:tab w:val="left" w:pos="2520"/>
          <w:tab w:val="left" w:pos="4320"/>
          <w:tab w:val="left" w:pos="5220"/>
        </w:tabs>
      </w:pPr>
      <w:r>
        <w:tab/>
      </w:r>
      <w:r>
        <w:tab/>
        <w:t>‘all (of) the houses’</w:t>
      </w:r>
    </w:p>
    <w:p w14:paraId="5F26F4CB" w14:textId="77777777" w:rsidR="00150C38" w:rsidRDefault="00150C38" w:rsidP="009C17EB">
      <w:pPr>
        <w:pStyle w:val="example-simple"/>
        <w:tabs>
          <w:tab w:val="left" w:pos="2520"/>
          <w:tab w:val="left" w:pos="4320"/>
          <w:tab w:val="left" w:pos="5220"/>
        </w:tabs>
      </w:pPr>
    </w:p>
    <w:p w14:paraId="748A095A" w14:textId="6CBAA0FD" w:rsidR="00150C38" w:rsidRPr="00C049AC" w:rsidRDefault="00150C38" w:rsidP="009C17EB">
      <w:pPr>
        <w:pStyle w:val="example-simple"/>
        <w:tabs>
          <w:tab w:val="left" w:pos="2160"/>
          <w:tab w:val="left" w:pos="3780"/>
          <w:tab w:val="left" w:pos="5220"/>
        </w:tabs>
      </w:pPr>
      <w:r>
        <w:tab/>
        <w:t>b.</w:t>
      </w:r>
      <w:r>
        <w:tab/>
      </w:r>
      <w:r w:rsidRPr="00986631">
        <w:rPr>
          <w:rFonts w:ascii="Doulos SIL" w:hAnsi="Doulos SIL"/>
          <w:i/>
          <w:color w:val="0000FF"/>
        </w:rPr>
        <w:t>sàà</w:t>
      </w:r>
      <w:r w:rsidRPr="00986631">
        <w:rPr>
          <w:rFonts w:ascii="Doulos SIL" w:hAnsi="Doulos SIL"/>
          <w:i/>
          <w:color w:val="0000FF"/>
        </w:rPr>
        <w:tab/>
        <w:t>ɲɛ́-nā-àⁿ</w:t>
      </w:r>
      <w:r w:rsidRPr="00986631">
        <w:rPr>
          <w:rFonts w:ascii="Doulos SIL" w:hAnsi="Doulos SIL"/>
          <w:i/>
          <w:color w:val="0000FF"/>
        </w:rPr>
        <w:tab/>
        <w:t>búʔú-nū</w:t>
      </w:r>
      <w:r w:rsidRPr="00986631">
        <w:rPr>
          <w:rFonts w:ascii="Doulos SIL" w:hAnsi="Doulos SIL"/>
          <w:i/>
          <w:color w:val="0000FF"/>
        </w:rPr>
        <w:tab/>
      </w:r>
      <w:r w:rsidRPr="00C049AC">
        <w:t>[n-a-quant]</w:t>
      </w:r>
    </w:p>
    <w:p w14:paraId="1B0EB90E" w14:textId="4886C51C" w:rsidR="00150C38" w:rsidRDefault="00150C38" w:rsidP="009C17EB">
      <w:pPr>
        <w:pStyle w:val="example-simple"/>
        <w:tabs>
          <w:tab w:val="left" w:pos="2160"/>
          <w:tab w:val="left" w:pos="3780"/>
          <w:tab w:val="left" w:pos="5220"/>
        </w:tabs>
      </w:pPr>
      <w:r>
        <w:tab/>
      </w:r>
      <w:r>
        <w:tab/>
        <w:t>house</w:t>
      </w:r>
      <w:r>
        <w:tab/>
        <w:t>good-Nom-Pl</w:t>
      </w:r>
      <w:r>
        <w:tab/>
        <w:t>all-Pl</w:t>
      </w:r>
    </w:p>
    <w:p w14:paraId="1EDE12DF" w14:textId="7B1317BB" w:rsidR="00150C38" w:rsidRDefault="00150C38" w:rsidP="009C17EB">
      <w:pPr>
        <w:pStyle w:val="example-simple"/>
        <w:tabs>
          <w:tab w:val="left" w:pos="2520"/>
          <w:tab w:val="left" w:pos="4320"/>
          <w:tab w:val="left" w:pos="5220"/>
        </w:tabs>
      </w:pPr>
      <w:r>
        <w:lastRenderedPageBreak/>
        <w:tab/>
      </w:r>
      <w:r>
        <w:tab/>
        <w:t>‘all (of) the good houses’</w:t>
      </w:r>
    </w:p>
    <w:p w14:paraId="26825287" w14:textId="77777777" w:rsidR="00150C38" w:rsidRDefault="00150C38" w:rsidP="009C17EB">
      <w:pPr>
        <w:pStyle w:val="example-simple"/>
        <w:tabs>
          <w:tab w:val="left" w:pos="2520"/>
          <w:tab w:val="left" w:pos="4320"/>
          <w:tab w:val="left" w:pos="5220"/>
        </w:tabs>
      </w:pPr>
    </w:p>
    <w:p w14:paraId="70A4C69A" w14:textId="5F7089FF" w:rsidR="00150C38" w:rsidRPr="009C17EB" w:rsidRDefault="00150C38" w:rsidP="009C17EB">
      <w:pPr>
        <w:pStyle w:val="example-simple"/>
        <w:tabs>
          <w:tab w:val="left" w:pos="2160"/>
          <w:tab w:val="left" w:pos="3780"/>
          <w:tab w:val="left" w:pos="5220"/>
        </w:tabs>
      </w:pPr>
      <w:r>
        <w:tab/>
        <w:t>c.</w:t>
      </w:r>
      <w:r>
        <w:tab/>
      </w:r>
      <w:r w:rsidRPr="00986631">
        <w:rPr>
          <w:rFonts w:ascii="Doulos SIL" w:hAnsi="Doulos SIL"/>
          <w:i/>
          <w:color w:val="0000FF"/>
        </w:rPr>
        <w:t>sàà</w:t>
      </w:r>
      <w:r w:rsidRPr="00986631">
        <w:rPr>
          <w:rFonts w:ascii="Doulos SIL" w:hAnsi="Doulos SIL"/>
          <w:i/>
          <w:color w:val="0000FF"/>
        </w:rPr>
        <w:tab/>
        <w:t>sīgbō</w:t>
      </w:r>
      <w:r w:rsidRPr="00986631">
        <w:rPr>
          <w:rFonts w:ascii="Doulos SIL" w:hAnsi="Doulos SIL"/>
          <w:i/>
          <w:color w:val="0000FF"/>
        </w:rPr>
        <w:tab/>
      </w:r>
      <w:r w:rsidR="009C17EB" w:rsidRPr="00986631">
        <w:rPr>
          <w:rFonts w:ascii="Doulos SIL" w:hAnsi="Doulos SIL"/>
          <w:i/>
          <w:color w:val="0000FF"/>
        </w:rPr>
        <w:t>búʔú-nū</w:t>
      </w:r>
      <w:r w:rsidR="009C17EB">
        <w:tab/>
        <w:t>[n-num-quant]</w:t>
      </w:r>
    </w:p>
    <w:p w14:paraId="4869B039" w14:textId="5185E1B3" w:rsidR="009C17EB" w:rsidRDefault="009C17EB" w:rsidP="009C17EB">
      <w:pPr>
        <w:pStyle w:val="example-simple"/>
        <w:tabs>
          <w:tab w:val="left" w:pos="2160"/>
          <w:tab w:val="left" w:pos="3780"/>
          <w:tab w:val="left" w:pos="5220"/>
        </w:tabs>
      </w:pPr>
      <w:r>
        <w:tab/>
      </w:r>
      <w:r>
        <w:tab/>
        <w:t>house</w:t>
      </w:r>
      <w:r>
        <w:tab/>
        <w:t>three</w:t>
      </w:r>
      <w:r>
        <w:tab/>
        <w:t>all-Pl</w:t>
      </w:r>
    </w:p>
    <w:p w14:paraId="20B0416F" w14:textId="2C4C5192" w:rsidR="009C17EB" w:rsidRDefault="009C17EB" w:rsidP="009C17EB">
      <w:pPr>
        <w:pStyle w:val="example-simple"/>
        <w:tabs>
          <w:tab w:val="left" w:pos="2520"/>
          <w:tab w:val="left" w:pos="4320"/>
          <w:tab w:val="left" w:pos="5220"/>
        </w:tabs>
      </w:pPr>
      <w:r>
        <w:tab/>
      </w:r>
      <w:r>
        <w:tab/>
        <w:t>‘all three (of the) houses’</w:t>
      </w:r>
    </w:p>
    <w:p w14:paraId="448604BA" w14:textId="77777777" w:rsidR="009C17EB" w:rsidRDefault="009C17EB" w:rsidP="009C17EB">
      <w:pPr>
        <w:pStyle w:val="example-simple"/>
        <w:tabs>
          <w:tab w:val="left" w:pos="2520"/>
          <w:tab w:val="left" w:pos="4320"/>
          <w:tab w:val="left" w:pos="5220"/>
        </w:tabs>
      </w:pPr>
    </w:p>
    <w:p w14:paraId="64702251" w14:textId="72ED0E69" w:rsidR="009C17EB" w:rsidRPr="009C17EB" w:rsidRDefault="009C17EB" w:rsidP="009C17EB">
      <w:pPr>
        <w:pStyle w:val="example-simple"/>
        <w:tabs>
          <w:tab w:val="left" w:pos="1980"/>
          <w:tab w:val="left" w:pos="2790"/>
          <w:tab w:val="left" w:pos="4230"/>
          <w:tab w:val="left" w:pos="5220"/>
        </w:tabs>
      </w:pPr>
      <w:r>
        <w:tab/>
        <w:t>d.</w:t>
      </w:r>
      <w:r>
        <w:tab/>
      </w:r>
      <w:r w:rsidRPr="005B1C97">
        <w:rPr>
          <w:rFonts w:ascii="Doulos SIL" w:hAnsi="Doulos SIL"/>
          <w:i/>
          <w:color w:val="0000FF"/>
        </w:rPr>
        <w:t>sàà</w:t>
      </w:r>
      <w:r w:rsidRPr="005B1C97">
        <w:rPr>
          <w:rFonts w:ascii="Doulos SIL" w:hAnsi="Doulos SIL"/>
          <w:i/>
          <w:color w:val="0000FF"/>
        </w:rPr>
        <w:tab/>
        <w:t>sīgbō</w:t>
      </w:r>
      <w:r w:rsidRPr="005B1C97">
        <w:rPr>
          <w:rFonts w:ascii="Doulos SIL" w:hAnsi="Doulos SIL"/>
          <w:i/>
          <w:color w:val="0000FF"/>
        </w:rPr>
        <w:tab/>
      </w:r>
      <w:r w:rsidRPr="00986631">
        <w:rPr>
          <w:rFonts w:ascii="Doulos SIL" w:hAnsi="Doulos SIL"/>
          <w:i/>
          <w:color w:val="0000FF"/>
        </w:rPr>
        <w:t>mī-nà-àⁿ</w:t>
      </w:r>
      <w:r w:rsidRPr="00986631">
        <w:rPr>
          <w:rFonts w:ascii="Doulos SIL" w:hAnsi="Doulos SIL"/>
          <w:i/>
          <w:color w:val="0000FF"/>
        </w:rPr>
        <w:tab/>
        <w:t>búʔú-nū</w:t>
      </w:r>
      <w:r>
        <w:tab/>
        <w:t>[n-num-dem-quant]</w:t>
      </w:r>
    </w:p>
    <w:p w14:paraId="772DD85D" w14:textId="73B86E0A" w:rsidR="009C17EB" w:rsidRDefault="009C17EB" w:rsidP="009C17EB">
      <w:pPr>
        <w:pStyle w:val="example-simple"/>
        <w:tabs>
          <w:tab w:val="left" w:pos="1980"/>
          <w:tab w:val="left" w:pos="2790"/>
          <w:tab w:val="left" w:pos="4230"/>
          <w:tab w:val="left" w:pos="5220"/>
        </w:tabs>
      </w:pPr>
      <w:r>
        <w:tab/>
      </w:r>
      <w:r>
        <w:tab/>
        <w:t>house</w:t>
      </w:r>
      <w:r>
        <w:tab/>
        <w:t>three</w:t>
      </w:r>
      <w:r>
        <w:tab/>
        <w:t>Dem-Nom-Pl</w:t>
      </w:r>
      <w:r>
        <w:tab/>
        <w:t>all</w:t>
      </w:r>
    </w:p>
    <w:p w14:paraId="056AF7FE" w14:textId="4CEE7436" w:rsidR="009C17EB" w:rsidRDefault="009C17EB" w:rsidP="009C17EB">
      <w:pPr>
        <w:pStyle w:val="example-simple"/>
        <w:tabs>
          <w:tab w:val="left" w:pos="2520"/>
          <w:tab w:val="left" w:pos="4320"/>
          <w:tab w:val="left" w:pos="5220"/>
        </w:tabs>
      </w:pPr>
      <w:r>
        <w:tab/>
      </w:r>
      <w:r>
        <w:tab/>
        <w:t xml:space="preserve">‘all three of these houses’ </w:t>
      </w:r>
    </w:p>
    <w:p w14:paraId="58C08C3B" w14:textId="77777777" w:rsidR="009C17EB" w:rsidRDefault="009C17EB" w:rsidP="009C17EB"/>
    <w:p w14:paraId="5418D4A0" w14:textId="77777777" w:rsidR="00C049AC" w:rsidRDefault="00C049AC" w:rsidP="009C17EB"/>
    <w:p w14:paraId="6DD09A02" w14:textId="10F51BBE" w:rsidR="009C17EB" w:rsidRDefault="00C049AC" w:rsidP="00C049AC">
      <w:pPr>
        <w:pStyle w:val="Heading3"/>
      </w:pPr>
      <w:bookmarkStart w:id="864" w:name="_Toc337412003"/>
      <w:r>
        <w:t xml:space="preserve">Distribution of </w:t>
      </w:r>
      <w:r w:rsidR="00ED53FB">
        <w:t xml:space="preserve">singular </w:t>
      </w:r>
      <w:r>
        <w:t>nominal suffix (</w:t>
      </w:r>
      <w:r w:rsidRPr="000154F2">
        <w:rPr>
          <w:rFonts w:ascii="Doulos SIL" w:hAnsi="Doulos SIL"/>
          <w:i/>
          <w:color w:val="0000FF"/>
        </w:rPr>
        <w:noBreakHyphen/>
        <w:t>rà</w:t>
      </w:r>
      <w:r>
        <w:t xml:space="preserve"> etc.)</w:t>
      </w:r>
      <w:bookmarkEnd w:id="864"/>
    </w:p>
    <w:p w14:paraId="06E23B65" w14:textId="68888A1E" w:rsidR="00C049AC" w:rsidRDefault="00C049AC" w:rsidP="00C049AC">
      <w:r>
        <w:t xml:space="preserve">Forms of </w:t>
      </w:r>
      <w:r w:rsidR="00ED53FB">
        <w:t xml:space="preserve">singular </w:t>
      </w:r>
      <w:r>
        <w:t xml:space="preserve">nouns with and without </w:t>
      </w:r>
      <w:r w:rsidR="00ED53FB">
        <w:t>a</w:t>
      </w:r>
      <w:r>
        <w:t xml:space="preserve"> nominal suffix are given in §4.1. It remains to specify the morp</w:t>
      </w:r>
      <w:r w:rsidR="00ED53FB">
        <w:t>hosyntactic contexts in which the suffix</w:t>
      </w:r>
      <w:r>
        <w:t xml:space="preserve"> occurs.</w:t>
      </w:r>
    </w:p>
    <w:p w14:paraId="7699EE95" w14:textId="1451EE0C" w:rsidR="00C049AC" w:rsidRDefault="00C049AC" w:rsidP="00C049AC">
      <w:r>
        <w:tab/>
      </w:r>
      <w:r w:rsidR="00EE1B34">
        <w:t xml:space="preserve">The first issue is where the nominal suffix occurs within the NP, when it does occur. </w:t>
      </w:r>
      <w:r>
        <w:t>The suffix can be added to an unmodified noun (xx1a</w:t>
      </w:r>
      <w:r w:rsidR="00ED53FB">
        <w:t xml:space="preserve">), or to an NP-final adjective or </w:t>
      </w:r>
      <w:r>
        <w:t>demonstrative</w:t>
      </w:r>
      <w:r w:rsidR="00ED53FB">
        <w:t xml:space="preserve"> (xx1b</w:t>
      </w:r>
      <w:r w:rsidR="00ED53FB">
        <w:noBreakHyphen/>
        <w:t>c</w:t>
      </w:r>
      <w:r>
        <w:t>). In general it is not present whe</w:t>
      </w:r>
      <w:r w:rsidR="00ED53FB">
        <w:t>n the NP ends in a numeral (xx1d</w:t>
      </w:r>
      <w:r>
        <w:t>)</w:t>
      </w:r>
      <w:r w:rsidR="00EE1B34">
        <w:t xml:space="preserve">. </w:t>
      </w:r>
    </w:p>
    <w:p w14:paraId="5CA28369" w14:textId="77777777" w:rsidR="00C049AC" w:rsidRDefault="00C049AC" w:rsidP="00C049AC"/>
    <w:p w14:paraId="2A35A0DA" w14:textId="15A41B4E" w:rsidR="00C049AC" w:rsidRDefault="00C049AC" w:rsidP="00C049AC">
      <w:pPr>
        <w:tabs>
          <w:tab w:val="clear" w:pos="369"/>
          <w:tab w:val="left" w:pos="720"/>
          <w:tab w:val="left" w:pos="1080"/>
        </w:tabs>
      </w:pPr>
      <w:r>
        <w:t>(xx1)</w:t>
      </w:r>
      <w:r>
        <w:tab/>
        <w:t>a.</w:t>
      </w:r>
      <w:r>
        <w:tab/>
      </w:r>
      <w:r w:rsidRPr="005B1C97">
        <w:rPr>
          <w:rFonts w:ascii="Doulos SIL" w:hAnsi="Doulos SIL"/>
          <w:i/>
          <w:color w:val="0000FF"/>
        </w:rPr>
        <w:t>sàà-rá</w:t>
      </w:r>
    </w:p>
    <w:p w14:paraId="53B8465E" w14:textId="5EB67E95" w:rsidR="00C049AC" w:rsidRPr="005B1C97" w:rsidRDefault="00C049AC" w:rsidP="00C049AC">
      <w:pPr>
        <w:tabs>
          <w:tab w:val="clear" w:pos="369"/>
          <w:tab w:val="left" w:pos="720"/>
          <w:tab w:val="left" w:pos="1080"/>
        </w:tabs>
      </w:pPr>
      <w:r w:rsidRPr="005B1C97">
        <w:tab/>
      </w:r>
      <w:r w:rsidRPr="005B1C97">
        <w:tab/>
        <w:t>house-Nom</w:t>
      </w:r>
    </w:p>
    <w:p w14:paraId="75F1F7A5" w14:textId="5FA85F3A" w:rsidR="00C049AC" w:rsidRPr="005B1C97" w:rsidRDefault="00C049AC" w:rsidP="00C049AC">
      <w:pPr>
        <w:tabs>
          <w:tab w:val="clear" w:pos="369"/>
          <w:tab w:val="left" w:pos="720"/>
          <w:tab w:val="left" w:pos="1080"/>
        </w:tabs>
      </w:pPr>
      <w:r w:rsidRPr="005B1C97">
        <w:tab/>
      </w:r>
      <w:r w:rsidRPr="005B1C97">
        <w:tab/>
        <w:t>‘(a/the) house’</w:t>
      </w:r>
    </w:p>
    <w:p w14:paraId="595A10E8" w14:textId="77777777" w:rsidR="00C049AC" w:rsidRPr="005B1C97" w:rsidRDefault="00C049AC" w:rsidP="00C049AC">
      <w:pPr>
        <w:tabs>
          <w:tab w:val="clear" w:pos="369"/>
          <w:tab w:val="left" w:pos="720"/>
          <w:tab w:val="left" w:pos="1080"/>
        </w:tabs>
      </w:pPr>
    </w:p>
    <w:p w14:paraId="6F477024" w14:textId="463F67A2" w:rsidR="00C049AC" w:rsidRDefault="00C049AC" w:rsidP="00C049AC">
      <w:pPr>
        <w:tabs>
          <w:tab w:val="clear" w:pos="369"/>
          <w:tab w:val="left" w:pos="720"/>
          <w:tab w:val="left" w:pos="1080"/>
          <w:tab w:val="left" w:pos="2340"/>
        </w:tabs>
      </w:pPr>
      <w:r w:rsidRPr="005B1C97">
        <w:tab/>
        <w:t>b.</w:t>
      </w:r>
      <w:r w:rsidRPr="005B1C97">
        <w:tab/>
      </w:r>
      <w:r w:rsidRPr="005B1C97">
        <w:rPr>
          <w:rFonts w:ascii="Doulos SIL" w:hAnsi="Doulos SIL"/>
          <w:i/>
          <w:color w:val="0000FF"/>
        </w:rPr>
        <w:t>sàà</w:t>
      </w:r>
      <w:r w:rsidRPr="005B1C97">
        <w:rPr>
          <w:rFonts w:ascii="Doulos SIL" w:hAnsi="Doulos SIL"/>
          <w:i/>
          <w:color w:val="0000FF"/>
        </w:rPr>
        <w:tab/>
        <w:t>ɲɛ́-ná</w:t>
      </w:r>
    </w:p>
    <w:p w14:paraId="09779DE7" w14:textId="61B86B47" w:rsidR="00C049AC" w:rsidRDefault="00C049AC" w:rsidP="00C049AC">
      <w:pPr>
        <w:tabs>
          <w:tab w:val="clear" w:pos="369"/>
          <w:tab w:val="left" w:pos="720"/>
          <w:tab w:val="left" w:pos="1080"/>
          <w:tab w:val="left" w:pos="2340"/>
        </w:tabs>
      </w:pPr>
      <w:r>
        <w:tab/>
      </w:r>
      <w:r>
        <w:tab/>
        <w:t>house</w:t>
      </w:r>
      <w:r>
        <w:tab/>
        <w:t>big-Nom</w:t>
      </w:r>
    </w:p>
    <w:p w14:paraId="4CF1578C" w14:textId="6666B804" w:rsidR="00C049AC" w:rsidRDefault="00C049AC" w:rsidP="00C049AC">
      <w:pPr>
        <w:tabs>
          <w:tab w:val="clear" w:pos="369"/>
          <w:tab w:val="left" w:pos="720"/>
          <w:tab w:val="left" w:pos="1080"/>
        </w:tabs>
      </w:pPr>
      <w:r>
        <w:tab/>
      </w:r>
      <w:r>
        <w:tab/>
        <w:t>‘(a/the) big house’</w:t>
      </w:r>
    </w:p>
    <w:p w14:paraId="0DAE685E" w14:textId="77777777" w:rsidR="00C049AC" w:rsidRPr="00C049AC" w:rsidRDefault="00C049AC" w:rsidP="00C049AC">
      <w:pPr>
        <w:tabs>
          <w:tab w:val="clear" w:pos="369"/>
          <w:tab w:val="left" w:pos="720"/>
          <w:tab w:val="left" w:pos="1080"/>
        </w:tabs>
      </w:pPr>
    </w:p>
    <w:p w14:paraId="0E943EF9" w14:textId="7102F0E7" w:rsidR="00C049AC" w:rsidRDefault="00C049AC" w:rsidP="00C049AC">
      <w:pPr>
        <w:pStyle w:val="example-simple"/>
        <w:tabs>
          <w:tab w:val="left" w:pos="2520"/>
          <w:tab w:val="left" w:pos="4320"/>
          <w:tab w:val="left" w:pos="5400"/>
        </w:tabs>
      </w:pPr>
      <w:r>
        <w:tab/>
        <w:t>c.</w:t>
      </w:r>
      <w:r>
        <w:tab/>
      </w:r>
      <w:r w:rsidRPr="00986631">
        <w:rPr>
          <w:rFonts w:ascii="Doulos SIL" w:hAnsi="Doulos SIL"/>
          <w:i/>
          <w:color w:val="0000FF"/>
        </w:rPr>
        <w:t>sàà</w:t>
      </w:r>
      <w:r w:rsidRPr="00986631">
        <w:rPr>
          <w:rFonts w:ascii="Doulos SIL" w:hAnsi="Doulos SIL"/>
          <w:i/>
          <w:color w:val="0000FF"/>
        </w:rPr>
        <w:tab/>
        <w:t>mī-nà</w:t>
      </w:r>
      <w:r>
        <w:tab/>
      </w:r>
      <w:r>
        <w:tab/>
      </w:r>
    </w:p>
    <w:p w14:paraId="68408F07" w14:textId="77777777" w:rsidR="00C049AC" w:rsidRDefault="00C049AC" w:rsidP="00C049AC">
      <w:pPr>
        <w:pStyle w:val="example-simple"/>
        <w:tabs>
          <w:tab w:val="left" w:pos="2520"/>
          <w:tab w:val="left" w:pos="4320"/>
          <w:tab w:val="left" w:pos="5400"/>
        </w:tabs>
      </w:pPr>
      <w:r>
        <w:tab/>
      </w:r>
      <w:r>
        <w:tab/>
        <w:t>house</w:t>
      </w:r>
      <w:r>
        <w:tab/>
        <w:t>Dem-Nom</w:t>
      </w:r>
    </w:p>
    <w:p w14:paraId="0FBBDEB5" w14:textId="77777777" w:rsidR="00C049AC" w:rsidRDefault="00C049AC" w:rsidP="00C049AC">
      <w:pPr>
        <w:pStyle w:val="example-simple"/>
        <w:tabs>
          <w:tab w:val="left" w:pos="2520"/>
          <w:tab w:val="left" w:pos="4320"/>
          <w:tab w:val="left" w:pos="5400"/>
        </w:tabs>
      </w:pPr>
      <w:r>
        <w:tab/>
      </w:r>
      <w:r>
        <w:tab/>
        <w:t>‘this house’</w:t>
      </w:r>
    </w:p>
    <w:p w14:paraId="721E398A" w14:textId="77777777" w:rsidR="00C049AC" w:rsidRDefault="00C049AC" w:rsidP="00C049AC">
      <w:pPr>
        <w:pStyle w:val="example-simple"/>
        <w:tabs>
          <w:tab w:val="left" w:pos="2520"/>
          <w:tab w:val="left" w:pos="4320"/>
          <w:tab w:val="left" w:pos="5400"/>
        </w:tabs>
      </w:pPr>
    </w:p>
    <w:p w14:paraId="00762DDD" w14:textId="5DEF670E" w:rsidR="00C049AC" w:rsidRPr="005B1C97" w:rsidRDefault="00ED53FB" w:rsidP="00C049AC">
      <w:pPr>
        <w:pStyle w:val="example-simple"/>
        <w:tabs>
          <w:tab w:val="left" w:pos="2520"/>
          <w:tab w:val="left" w:pos="4320"/>
          <w:tab w:val="left" w:pos="5400"/>
        </w:tabs>
        <w:rPr>
          <w:rFonts w:ascii="Doulos SIL" w:hAnsi="Doulos SIL"/>
          <w:i/>
          <w:color w:val="0000FF"/>
        </w:rPr>
      </w:pPr>
      <w:r>
        <w:tab/>
        <w:t>d</w:t>
      </w:r>
      <w:r w:rsidR="00C049AC">
        <w:t>.</w:t>
      </w:r>
      <w:r w:rsidR="00C049AC">
        <w:tab/>
      </w:r>
      <w:r w:rsidR="00C049AC" w:rsidRPr="005B1C97">
        <w:rPr>
          <w:rFonts w:ascii="Doulos SIL" w:hAnsi="Doulos SIL"/>
          <w:i/>
          <w:color w:val="0000FF"/>
        </w:rPr>
        <w:t>sàà</w:t>
      </w:r>
      <w:r w:rsidR="00C049AC" w:rsidRPr="005B1C97">
        <w:rPr>
          <w:rFonts w:ascii="Doulos SIL" w:hAnsi="Doulos SIL"/>
          <w:i/>
          <w:color w:val="0000FF"/>
        </w:rPr>
        <w:tab/>
        <w:t>sīgmā</w:t>
      </w:r>
    </w:p>
    <w:p w14:paraId="2696D956" w14:textId="534E8D24" w:rsidR="00C049AC" w:rsidRDefault="00C049AC" w:rsidP="00C049AC">
      <w:pPr>
        <w:pStyle w:val="example-simple"/>
        <w:tabs>
          <w:tab w:val="left" w:pos="2520"/>
          <w:tab w:val="left" w:pos="4320"/>
          <w:tab w:val="left" w:pos="5400"/>
        </w:tabs>
      </w:pPr>
      <w:r>
        <w:tab/>
      </w:r>
      <w:r>
        <w:tab/>
        <w:t>house</w:t>
      </w:r>
      <w:r>
        <w:tab/>
        <w:t>three</w:t>
      </w:r>
    </w:p>
    <w:p w14:paraId="041C78AF" w14:textId="031D8712" w:rsidR="00C049AC" w:rsidRPr="002D209A" w:rsidRDefault="00C049AC" w:rsidP="00C049AC">
      <w:pPr>
        <w:pStyle w:val="example-simple"/>
        <w:tabs>
          <w:tab w:val="left" w:pos="2520"/>
          <w:tab w:val="left" w:pos="4320"/>
          <w:tab w:val="left" w:pos="5400"/>
        </w:tabs>
      </w:pPr>
      <w:r>
        <w:tab/>
      </w:r>
      <w:r>
        <w:tab/>
        <w:t>‘three houses’</w:t>
      </w:r>
    </w:p>
    <w:p w14:paraId="3DEA946E" w14:textId="77777777" w:rsidR="00C049AC" w:rsidRDefault="00C049AC" w:rsidP="00C049AC"/>
    <w:p w14:paraId="02766C4C" w14:textId="2FE75961" w:rsidR="00C049AC" w:rsidRDefault="00C049AC" w:rsidP="00C049AC">
      <w:r>
        <w:t xml:space="preserve">The syntactic functions that require, allow, or disallow the </w:t>
      </w:r>
      <w:r w:rsidR="00ED53FB">
        <w:t xml:space="preserve">nominal </w:t>
      </w:r>
      <w:r>
        <w:t>suffix are summarized in (xx2).</w:t>
      </w:r>
      <w:r w:rsidR="004B33BA">
        <w:t xml:space="preserve"> </w:t>
      </w:r>
    </w:p>
    <w:p w14:paraId="14255D21" w14:textId="77777777" w:rsidR="00C049AC" w:rsidRDefault="00C049AC" w:rsidP="00C049AC"/>
    <w:p w14:paraId="59BF8B7F" w14:textId="327A0FDE" w:rsidR="00C049AC" w:rsidRDefault="00C049AC" w:rsidP="00C049AC">
      <w:pPr>
        <w:tabs>
          <w:tab w:val="clear" w:pos="369"/>
          <w:tab w:val="left" w:pos="720"/>
          <w:tab w:val="left" w:pos="1080"/>
        </w:tabs>
      </w:pPr>
      <w:r>
        <w:t>(xx2)</w:t>
      </w:r>
      <w:r>
        <w:tab/>
        <w:t>a. require or allow the suffix</w:t>
      </w:r>
    </w:p>
    <w:p w14:paraId="4BA27547" w14:textId="26DB3D97" w:rsidR="00C049AC" w:rsidRDefault="00C049AC" w:rsidP="00C049AC">
      <w:pPr>
        <w:tabs>
          <w:tab w:val="clear" w:pos="369"/>
          <w:tab w:val="left" w:pos="720"/>
          <w:tab w:val="left" w:pos="1080"/>
        </w:tabs>
      </w:pPr>
      <w:r>
        <w:tab/>
      </w:r>
      <w:r>
        <w:tab/>
        <w:t xml:space="preserve">independent function (citation form, </w:t>
      </w:r>
      <w:r w:rsidR="00CE7FCA">
        <w:t>preclausal topic</w:t>
      </w:r>
      <w:r>
        <w:t>)</w:t>
      </w:r>
    </w:p>
    <w:p w14:paraId="40BC36EC" w14:textId="2ED01B52" w:rsidR="00C049AC" w:rsidRDefault="00C049AC" w:rsidP="00C049AC">
      <w:pPr>
        <w:tabs>
          <w:tab w:val="clear" w:pos="369"/>
          <w:tab w:val="left" w:pos="720"/>
          <w:tab w:val="left" w:pos="1080"/>
        </w:tabs>
      </w:pPr>
      <w:r>
        <w:tab/>
      </w:r>
      <w:r>
        <w:tab/>
        <w:t>subject of clause</w:t>
      </w:r>
      <w:r w:rsidR="00EE1B34">
        <w:t xml:space="preserve"> immediately before most object pronouns</w:t>
      </w:r>
    </w:p>
    <w:p w14:paraId="00B4EDB0" w14:textId="380F24B2" w:rsidR="00EE1B34" w:rsidRDefault="00EE1B34" w:rsidP="00C049AC">
      <w:pPr>
        <w:tabs>
          <w:tab w:val="clear" w:pos="369"/>
          <w:tab w:val="left" w:pos="720"/>
          <w:tab w:val="left" w:pos="1080"/>
        </w:tabs>
      </w:pPr>
      <w:r>
        <w:tab/>
      </w:r>
      <w:r>
        <w:tab/>
        <w:t>subject of clause immediately before inflectional suffix</w:t>
      </w:r>
    </w:p>
    <w:p w14:paraId="3521DDD3" w14:textId="028C181C" w:rsidR="00C049AC" w:rsidRDefault="00C049AC" w:rsidP="00C049AC">
      <w:pPr>
        <w:tabs>
          <w:tab w:val="clear" w:pos="369"/>
          <w:tab w:val="left" w:pos="720"/>
          <w:tab w:val="left" w:pos="1080"/>
        </w:tabs>
      </w:pPr>
      <w:r>
        <w:tab/>
      </w:r>
      <w:r>
        <w:tab/>
        <w:t>right (final) conjunct in ‘X and Y’ conjunction</w:t>
      </w:r>
    </w:p>
    <w:p w14:paraId="5F2DFE92" w14:textId="77777777" w:rsidR="00C049AC" w:rsidRDefault="00C049AC" w:rsidP="00C049AC">
      <w:pPr>
        <w:tabs>
          <w:tab w:val="clear" w:pos="369"/>
          <w:tab w:val="left" w:pos="720"/>
          <w:tab w:val="left" w:pos="1080"/>
        </w:tabs>
      </w:pPr>
    </w:p>
    <w:p w14:paraId="5385A151" w14:textId="07753DDC" w:rsidR="00C049AC" w:rsidRDefault="00C049AC" w:rsidP="00C049AC">
      <w:pPr>
        <w:tabs>
          <w:tab w:val="clear" w:pos="369"/>
          <w:tab w:val="left" w:pos="720"/>
          <w:tab w:val="left" w:pos="1080"/>
        </w:tabs>
      </w:pPr>
      <w:r>
        <w:lastRenderedPageBreak/>
        <w:tab/>
        <w:t>b. disallow the suffix</w:t>
      </w:r>
    </w:p>
    <w:p w14:paraId="488A94A4" w14:textId="2DD202BD" w:rsidR="00C049AC" w:rsidRDefault="00C049AC" w:rsidP="00C049AC">
      <w:pPr>
        <w:tabs>
          <w:tab w:val="clear" w:pos="369"/>
          <w:tab w:val="left" w:pos="720"/>
          <w:tab w:val="left" w:pos="1080"/>
        </w:tabs>
      </w:pPr>
      <w:r>
        <w:tab/>
      </w:r>
      <w:r>
        <w:tab/>
        <w:t>preverbal object</w:t>
      </w:r>
    </w:p>
    <w:p w14:paraId="4E906BC0" w14:textId="62B2F1B5" w:rsidR="00EE1B34" w:rsidRDefault="00EE1B34" w:rsidP="00C049AC">
      <w:pPr>
        <w:tabs>
          <w:tab w:val="clear" w:pos="369"/>
          <w:tab w:val="left" w:pos="720"/>
          <w:tab w:val="left" w:pos="1080"/>
        </w:tabs>
      </w:pPr>
      <w:r>
        <w:tab/>
      </w:r>
      <w:r>
        <w:tab/>
        <w:t xml:space="preserve">subject of clause immediately before verb or nonpronominal </w:t>
      </w:r>
    </w:p>
    <w:p w14:paraId="37D2D213" w14:textId="150F5B4F" w:rsidR="00C049AC" w:rsidRDefault="00C049AC" w:rsidP="00C049AC">
      <w:pPr>
        <w:tabs>
          <w:tab w:val="clear" w:pos="369"/>
          <w:tab w:val="left" w:pos="720"/>
          <w:tab w:val="left" w:pos="1080"/>
        </w:tabs>
      </w:pPr>
      <w:r>
        <w:tab/>
      </w:r>
      <w:r>
        <w:tab/>
        <w:t>complement of postposition</w:t>
      </w:r>
    </w:p>
    <w:p w14:paraId="6CBFCC59" w14:textId="24291382" w:rsidR="00C049AC" w:rsidRDefault="00C049AC" w:rsidP="00C049AC">
      <w:pPr>
        <w:tabs>
          <w:tab w:val="clear" w:pos="369"/>
          <w:tab w:val="left" w:pos="720"/>
          <w:tab w:val="left" w:pos="1080"/>
        </w:tabs>
      </w:pPr>
      <w:r>
        <w:tab/>
      </w:r>
      <w:r>
        <w:tab/>
        <w:t>left (first) conjunct in ‘X and Y’ conjunction</w:t>
      </w:r>
    </w:p>
    <w:p w14:paraId="67ADB33D" w14:textId="0DC20F45" w:rsidR="005D13A4" w:rsidRDefault="005D13A4" w:rsidP="00C049AC">
      <w:pPr>
        <w:tabs>
          <w:tab w:val="clear" w:pos="369"/>
          <w:tab w:val="left" w:pos="720"/>
          <w:tab w:val="left" w:pos="1080"/>
        </w:tabs>
      </w:pPr>
      <w:r>
        <w:tab/>
      </w:r>
      <w:r>
        <w:tab/>
        <w:t>possessor before possessed noun (possessum)</w:t>
      </w:r>
    </w:p>
    <w:p w14:paraId="43D692B0" w14:textId="19C632B2" w:rsidR="00CE7FCA" w:rsidRDefault="00CE7FCA" w:rsidP="00C049AC">
      <w:pPr>
        <w:tabs>
          <w:tab w:val="clear" w:pos="369"/>
          <w:tab w:val="left" w:pos="720"/>
          <w:tab w:val="left" w:pos="1080"/>
        </w:tabs>
      </w:pPr>
      <w:r>
        <w:tab/>
      </w:r>
      <w:r>
        <w:tab/>
        <w:t>before discourse-functional morphemes</w:t>
      </w:r>
    </w:p>
    <w:p w14:paraId="210038D2" w14:textId="77777777" w:rsidR="005D13A4" w:rsidRDefault="005D13A4" w:rsidP="005D13A4"/>
    <w:p w14:paraId="595CAFD5" w14:textId="4835EF7B" w:rsidR="004B33BA" w:rsidRDefault="004B33BA" w:rsidP="005D13A4">
      <w:r>
        <w:t>For examples of these syntactic positions and further discussion (especially of subject function), see §6.1.4</w:t>
      </w:r>
      <w:r>
        <w:noBreakHyphen/>
        <w:t>5 below. The “singular” nominal suffix is also part of the plural suffix complex, see the following section. In this combination, the “singular” nominal suffix is protected by virtue of being nonfinal in the word, and it its presence is not subject to syntactic restrictions.</w:t>
      </w:r>
    </w:p>
    <w:p w14:paraId="4C32589B" w14:textId="77777777" w:rsidR="004B33BA" w:rsidRDefault="004B33BA" w:rsidP="005D13A4"/>
    <w:p w14:paraId="36EF826B" w14:textId="77777777" w:rsidR="00ED53FB" w:rsidRDefault="00ED53FB" w:rsidP="005D13A4"/>
    <w:p w14:paraId="43340143" w14:textId="32F4899A" w:rsidR="00ED53FB" w:rsidRDefault="00ED53FB" w:rsidP="00ED53FB">
      <w:pPr>
        <w:pStyle w:val="Heading3"/>
      </w:pPr>
      <w:bookmarkStart w:id="865" w:name="_Toc337412004"/>
      <w:r>
        <w:t>Distribution of plural nominal suffix (</w:t>
      </w:r>
      <w:r w:rsidRPr="000154F2">
        <w:rPr>
          <w:rFonts w:ascii="Doulos SIL" w:hAnsi="Doulos SIL"/>
          <w:i/>
          <w:color w:val="0000FF"/>
        </w:rPr>
        <w:noBreakHyphen/>
        <w:t>nū</w:t>
      </w:r>
      <w:r>
        <w:t> )</w:t>
      </w:r>
      <w:bookmarkEnd w:id="865"/>
    </w:p>
    <w:p w14:paraId="138F7620" w14:textId="2F810363" w:rsidR="00BE38A4" w:rsidRPr="004B33BA" w:rsidRDefault="00ED53FB" w:rsidP="00ED53FB">
      <w:r>
        <w:t xml:space="preserve">The plural suffix </w:t>
      </w:r>
      <w:r w:rsidRPr="005B1C97">
        <w:rPr>
          <w:rFonts w:ascii="Doulos SIL" w:hAnsi="Doulos SIL"/>
          <w:i/>
          <w:color w:val="0000FF"/>
        </w:rPr>
        <w:t>-àⁿ</w:t>
      </w:r>
      <w:r>
        <w:t xml:space="preserve"> is added to the noun plu</w:t>
      </w:r>
      <w:r w:rsidR="004B33BA">
        <w:t xml:space="preserve">s the singular nominal suffix, forming suffix combinations like </w:t>
      </w:r>
      <w:r w:rsidR="004B33BA" w:rsidRPr="005B1C97">
        <w:rPr>
          <w:rFonts w:ascii="Doulos SIL" w:hAnsi="Doulos SIL"/>
          <w:i/>
          <w:color w:val="0000FF"/>
        </w:rPr>
        <w:noBreakHyphen/>
        <w:t>nà</w:t>
      </w:r>
      <w:r w:rsidR="004B33BA" w:rsidRPr="005B1C97">
        <w:rPr>
          <w:rFonts w:ascii="Doulos SIL" w:hAnsi="Doulos SIL"/>
          <w:i/>
          <w:color w:val="0000FF"/>
        </w:rPr>
        <w:noBreakHyphen/>
        <w:t>àⁿ</w:t>
      </w:r>
      <w:r w:rsidR="004B33BA">
        <w:t xml:space="preserve">, </w:t>
      </w:r>
      <w:r w:rsidR="004B33BA" w:rsidRPr="005B1C97">
        <w:rPr>
          <w:rFonts w:ascii="Doulos SIL" w:hAnsi="Doulos SIL"/>
          <w:i/>
          <w:color w:val="0000FF"/>
        </w:rPr>
        <w:noBreakHyphen/>
        <w:t>rà</w:t>
      </w:r>
      <w:r w:rsidR="004B33BA" w:rsidRPr="005B1C97">
        <w:rPr>
          <w:rFonts w:ascii="Doulos SIL" w:hAnsi="Doulos SIL"/>
          <w:i/>
          <w:color w:val="0000FF"/>
        </w:rPr>
        <w:noBreakHyphen/>
        <w:t>àⁿ</w:t>
      </w:r>
      <w:r w:rsidR="004B33BA">
        <w:t xml:space="preserve">, and </w:t>
      </w:r>
      <w:r w:rsidR="004B33BA" w:rsidRPr="005B1C97">
        <w:rPr>
          <w:rFonts w:ascii="Doulos SIL" w:hAnsi="Doulos SIL"/>
          <w:i/>
          <w:color w:val="0000FF"/>
        </w:rPr>
        <w:noBreakHyphen/>
        <w:t>rá</w:t>
      </w:r>
      <w:r w:rsidR="004B33BA" w:rsidRPr="005B1C97">
        <w:rPr>
          <w:rFonts w:ascii="Doulos SIL" w:hAnsi="Doulos SIL"/>
          <w:i/>
          <w:color w:val="0000FF"/>
        </w:rPr>
        <w:noBreakHyphen/>
        <w:t>àⁿ</w:t>
      </w:r>
      <w:r w:rsidR="004B33BA">
        <w:t xml:space="preserve"> depending on the form of the singular nominal suffix.</w:t>
      </w:r>
      <w:r>
        <w:t xml:space="preserve"> The plural has its own nominal suffix </w:t>
      </w:r>
      <w:r w:rsidRPr="000154F2">
        <w:rPr>
          <w:rFonts w:ascii="Doulos SIL" w:hAnsi="Doulos SIL"/>
          <w:i/>
          <w:color w:val="0000FF"/>
        </w:rPr>
        <w:noBreakHyphen/>
        <w:t>nū</w:t>
      </w:r>
      <w:r>
        <w:t xml:space="preserve">, hence </w:t>
      </w:r>
      <w:r w:rsidRPr="005B1C97">
        <w:rPr>
          <w:rFonts w:ascii="Doulos SIL" w:hAnsi="Doulos SIL"/>
          <w:i/>
          <w:color w:val="0000FF"/>
        </w:rPr>
        <w:noBreakHyphen/>
        <w:t>àⁿ</w:t>
      </w:r>
      <w:r w:rsidRPr="005B1C97">
        <w:rPr>
          <w:rFonts w:ascii="Doulos SIL" w:hAnsi="Doulos SIL"/>
          <w:i/>
          <w:color w:val="0000FF"/>
        </w:rPr>
        <w:noBreakHyphen/>
        <w:t>nū</w:t>
      </w:r>
      <w:r w:rsidR="004B33BA">
        <w:t xml:space="preserve"> in combinations like </w:t>
      </w:r>
      <w:r w:rsidR="004B33BA" w:rsidRPr="005B1C97">
        <w:rPr>
          <w:rFonts w:ascii="Doulos SIL" w:hAnsi="Doulos SIL"/>
          <w:i/>
          <w:color w:val="0000FF"/>
        </w:rPr>
        <w:noBreakHyphen/>
        <w:t>nà</w:t>
      </w:r>
      <w:r w:rsidR="004B33BA" w:rsidRPr="005B1C97">
        <w:rPr>
          <w:rFonts w:ascii="Doulos SIL" w:hAnsi="Doulos SIL"/>
          <w:i/>
          <w:color w:val="0000FF"/>
        </w:rPr>
        <w:noBreakHyphen/>
        <w:t>àⁿ</w:t>
      </w:r>
      <w:r w:rsidR="004B33BA" w:rsidRPr="005B1C97">
        <w:rPr>
          <w:rFonts w:ascii="Doulos SIL" w:hAnsi="Doulos SIL"/>
          <w:i/>
          <w:color w:val="0000FF"/>
        </w:rPr>
        <w:noBreakHyphen/>
        <w:t>nū</w:t>
      </w:r>
      <w:r w:rsidR="004B33BA">
        <w:t xml:space="preserve">. </w:t>
      </w:r>
    </w:p>
    <w:p w14:paraId="5C3D9B21" w14:textId="77777777" w:rsidR="00BE38A4" w:rsidRDefault="00BE38A4" w:rsidP="005D13A4"/>
    <w:p w14:paraId="501CC7D7" w14:textId="662DB3EE" w:rsidR="00BE38A4" w:rsidRDefault="00A808A8" w:rsidP="00ED53FB">
      <w:pPr>
        <w:tabs>
          <w:tab w:val="clear" w:pos="369"/>
          <w:tab w:val="left" w:pos="720"/>
          <w:tab w:val="left" w:pos="1080"/>
          <w:tab w:val="left" w:pos="2160"/>
          <w:tab w:val="left" w:pos="2790"/>
          <w:tab w:val="left" w:pos="3330"/>
          <w:tab w:val="left" w:pos="4500"/>
          <w:tab w:val="left" w:pos="5310"/>
          <w:tab w:val="left" w:pos="5670"/>
        </w:tabs>
      </w:pPr>
      <w:r>
        <w:t>(xx1</w:t>
      </w:r>
      <w:r w:rsidR="00BE38A4">
        <w:t>)</w:t>
      </w:r>
      <w:r w:rsidR="00BE38A4">
        <w:tab/>
      </w:r>
      <w:r w:rsidR="00BE38A4">
        <w:tab/>
        <w:t>gloss</w:t>
      </w:r>
      <w:r w:rsidR="00BE38A4">
        <w:tab/>
      </w:r>
      <w:r w:rsidR="00BE38A4">
        <w:tab/>
        <w:t>singular</w:t>
      </w:r>
      <w:r w:rsidR="00BE38A4">
        <w:tab/>
      </w:r>
      <w:r w:rsidR="00BE38A4">
        <w:tab/>
        <w:t>plural</w:t>
      </w:r>
    </w:p>
    <w:p w14:paraId="64DB383B" w14:textId="22BE80C1" w:rsidR="00BE38A4" w:rsidRDefault="00BE38A4" w:rsidP="00ED53FB">
      <w:pPr>
        <w:tabs>
          <w:tab w:val="clear" w:pos="369"/>
          <w:tab w:val="left" w:pos="720"/>
          <w:tab w:val="left" w:pos="1080"/>
          <w:tab w:val="left" w:pos="2160"/>
          <w:tab w:val="left" w:pos="3330"/>
          <w:tab w:val="left" w:pos="4500"/>
          <w:tab w:val="left" w:pos="5850"/>
        </w:tabs>
      </w:pPr>
      <w:r>
        <w:tab/>
      </w:r>
      <w:r>
        <w:tab/>
      </w:r>
      <w:r>
        <w:tab/>
        <w:t>unsuffixed</w:t>
      </w:r>
      <w:r>
        <w:tab/>
        <w:t>suffixed</w:t>
      </w:r>
      <w:r>
        <w:tab/>
        <w:t>unsuffixed</w:t>
      </w:r>
      <w:r>
        <w:tab/>
        <w:t>suffixed</w:t>
      </w:r>
    </w:p>
    <w:p w14:paraId="7D2DF7A5" w14:textId="77777777" w:rsidR="00BE38A4" w:rsidRDefault="00BE38A4" w:rsidP="00ED53FB">
      <w:pPr>
        <w:tabs>
          <w:tab w:val="clear" w:pos="369"/>
          <w:tab w:val="left" w:pos="720"/>
          <w:tab w:val="left" w:pos="1080"/>
          <w:tab w:val="left" w:pos="2160"/>
          <w:tab w:val="left" w:pos="3330"/>
          <w:tab w:val="left" w:pos="4500"/>
          <w:tab w:val="left" w:pos="5850"/>
        </w:tabs>
      </w:pPr>
    </w:p>
    <w:p w14:paraId="42752505" w14:textId="1658BF10" w:rsidR="00BE38A4" w:rsidRDefault="00BE38A4" w:rsidP="00ED53FB">
      <w:pPr>
        <w:tabs>
          <w:tab w:val="clear" w:pos="369"/>
          <w:tab w:val="left" w:pos="720"/>
          <w:tab w:val="left" w:pos="1080"/>
          <w:tab w:val="left" w:pos="2160"/>
          <w:tab w:val="left" w:pos="3330"/>
          <w:tab w:val="left" w:pos="4500"/>
          <w:tab w:val="left" w:pos="5850"/>
        </w:tabs>
      </w:pPr>
      <w:r>
        <w:tab/>
        <w:t>a.</w:t>
      </w:r>
      <w:r>
        <w:tab/>
        <w:t>‘woman’</w:t>
      </w:r>
      <w:r>
        <w:tab/>
      </w:r>
      <w:r w:rsidRPr="005B1C97">
        <w:rPr>
          <w:rFonts w:ascii="Doulos SIL" w:hAnsi="Doulos SIL"/>
          <w:i/>
          <w:color w:val="0000FF"/>
        </w:rPr>
        <w:t>ɲáāⁿ</w:t>
      </w:r>
      <w:r w:rsidRPr="005B1C97">
        <w:rPr>
          <w:rFonts w:ascii="Doulos SIL" w:hAnsi="Doulos SIL"/>
          <w:i/>
          <w:color w:val="0000FF"/>
        </w:rPr>
        <w:tab/>
        <w:t>ɲáā-nà</w:t>
      </w:r>
      <w:r w:rsidRPr="005B1C97">
        <w:rPr>
          <w:rFonts w:ascii="Doulos SIL" w:hAnsi="Doulos SIL"/>
          <w:i/>
          <w:color w:val="0000FF"/>
        </w:rPr>
        <w:tab/>
        <w:t>ɲáā-nà-àⁿ</w:t>
      </w:r>
      <w:r w:rsidRPr="005B1C97">
        <w:rPr>
          <w:rFonts w:ascii="Doulos SIL" w:hAnsi="Doulos SIL"/>
          <w:i/>
          <w:color w:val="0000FF"/>
        </w:rPr>
        <w:tab/>
        <w:t>ɲáā-nà-à-nū</w:t>
      </w:r>
      <w:r w:rsidRPr="005B1C97">
        <w:rPr>
          <w:rFonts w:ascii="Doulos SIL" w:hAnsi="Doulos SIL"/>
          <w:i/>
          <w:color w:val="0000FF"/>
        </w:rPr>
        <w:tab/>
      </w:r>
    </w:p>
    <w:p w14:paraId="3FC14BA2" w14:textId="5493E5A9" w:rsidR="00BE38A4" w:rsidRPr="00BE38A4" w:rsidRDefault="00BE38A4" w:rsidP="00ED53FB">
      <w:pPr>
        <w:tabs>
          <w:tab w:val="clear" w:pos="369"/>
          <w:tab w:val="left" w:pos="720"/>
          <w:tab w:val="left" w:pos="1080"/>
          <w:tab w:val="left" w:pos="2160"/>
          <w:tab w:val="left" w:pos="3330"/>
          <w:tab w:val="left" w:pos="4500"/>
          <w:tab w:val="left" w:pos="5850"/>
        </w:tabs>
      </w:pPr>
      <w:r>
        <w:tab/>
        <w:t>b.</w:t>
      </w:r>
      <w:r>
        <w:tab/>
        <w:t>‘sheep’</w:t>
      </w:r>
      <w:r>
        <w:tab/>
      </w:r>
      <w:r w:rsidRPr="005B1C97">
        <w:rPr>
          <w:rFonts w:ascii="Doulos SIL" w:hAnsi="Doulos SIL"/>
          <w:i/>
          <w:color w:val="0000FF"/>
        </w:rPr>
        <w:t>tàgà</w:t>
      </w:r>
      <w:r w:rsidRPr="005B1C97">
        <w:rPr>
          <w:rFonts w:ascii="Doulos SIL" w:hAnsi="Doulos SIL"/>
          <w:i/>
          <w:color w:val="0000FF"/>
        </w:rPr>
        <w:tab/>
        <w:t>tàgà-rá</w:t>
      </w:r>
      <w:r w:rsidRPr="005B1C97">
        <w:rPr>
          <w:rFonts w:ascii="Doulos SIL" w:hAnsi="Doulos SIL"/>
          <w:i/>
          <w:color w:val="0000FF"/>
        </w:rPr>
        <w:tab/>
        <w:t>tàgà-rá-àⁿ</w:t>
      </w:r>
      <w:r w:rsidRPr="005B1C97">
        <w:rPr>
          <w:rFonts w:ascii="Doulos SIL" w:hAnsi="Doulos SIL"/>
          <w:i/>
          <w:color w:val="0000FF"/>
        </w:rPr>
        <w:tab/>
        <w:t>tàgà-rá-à-nū</w:t>
      </w:r>
    </w:p>
    <w:p w14:paraId="231A0E1B" w14:textId="77777777" w:rsidR="00BE38A4" w:rsidRDefault="00BE38A4" w:rsidP="005D13A4"/>
    <w:p w14:paraId="5BB6C97C" w14:textId="52C700EA" w:rsidR="00ED53FB" w:rsidRDefault="00ED53FB" w:rsidP="000126D7">
      <w:r>
        <w:t xml:space="preserve">The syntactic contexts requiring, allowing, and disallowing the singular nominal suffix are </w:t>
      </w:r>
      <w:r w:rsidR="006E0970">
        <w:t>similar to</w:t>
      </w:r>
      <w:r>
        <w:t xml:space="preserve"> those that apply to the plural nominal suffix</w:t>
      </w:r>
      <w:r w:rsidR="006E0970">
        <w:t xml:space="preserve">. However, </w:t>
      </w:r>
      <w:r w:rsidR="00CE7FCA">
        <w:t>the plural suffix is more restricted than the singular suffix in subject NPs</w:t>
      </w:r>
      <w:r>
        <w:t xml:space="preserve">. </w:t>
      </w:r>
      <w:r w:rsidR="006E0970">
        <w:t>Relevant data</w:t>
      </w:r>
      <w:r w:rsidR="004B33BA">
        <w:t xml:space="preserve"> are in the following </w:t>
      </w:r>
      <w:r w:rsidR="00CE7FCA">
        <w:t xml:space="preserve">two </w:t>
      </w:r>
      <w:r w:rsidR="004B33BA">
        <w:t>section</w:t>
      </w:r>
      <w:r w:rsidR="00CE7FCA">
        <w:t>s</w:t>
      </w:r>
      <w:r w:rsidR="004B33BA">
        <w:t>.</w:t>
      </w:r>
    </w:p>
    <w:p w14:paraId="57636DC4" w14:textId="77777777" w:rsidR="004B33BA" w:rsidRDefault="004B33BA" w:rsidP="000126D7"/>
    <w:p w14:paraId="4AEB3956" w14:textId="77777777" w:rsidR="004B33BA" w:rsidRDefault="004B33BA" w:rsidP="000126D7"/>
    <w:p w14:paraId="193615B3" w14:textId="0F9D7ACE" w:rsidR="004B33BA" w:rsidRDefault="004B33BA" w:rsidP="004B33BA">
      <w:pPr>
        <w:pStyle w:val="Heading3"/>
      </w:pPr>
      <w:bookmarkStart w:id="866" w:name="_Toc337412005"/>
      <w:r>
        <w:t xml:space="preserve">Nominal suffixes in subject </w:t>
      </w:r>
      <w:r w:rsidR="002341D0">
        <w:t>function</w:t>
      </w:r>
      <w:bookmarkEnd w:id="866"/>
    </w:p>
    <w:p w14:paraId="5724C437" w14:textId="73F17E0B" w:rsidR="006E0970" w:rsidRDefault="00D657BB" w:rsidP="004B33BA">
      <w:r>
        <w:t>In subject function, a singular</w:t>
      </w:r>
      <w:r w:rsidR="004B33BA">
        <w:t xml:space="preserve"> NP that is capable of ending in a nominal suffix (e.g. N, N</w:t>
      </w:r>
      <w:r w:rsidR="004B33BA">
        <w:noBreakHyphen/>
        <w:t>Adj, N</w:t>
      </w:r>
      <w:r w:rsidR="004B33BA">
        <w:noBreakHyphen/>
        <w:t>Dem)</w:t>
      </w:r>
      <w:r w:rsidR="00A808A8">
        <w:t xml:space="preserve"> takes the nominal suffix</w:t>
      </w:r>
      <w:r w:rsidR="006E0970">
        <w:t xml:space="preserve"> when immediately followed b</w:t>
      </w:r>
      <w:r>
        <w:t>y some but not other elements.</w:t>
      </w:r>
    </w:p>
    <w:p w14:paraId="01DD80F5" w14:textId="01D79502" w:rsidR="00605FC8" w:rsidRDefault="00605FC8" w:rsidP="004B33BA">
      <w:r>
        <w:tab/>
        <w:t xml:space="preserve">The nominal suffix is not allowed on subjects that are </w:t>
      </w:r>
      <w:r w:rsidR="006E0970">
        <w:t xml:space="preserve">immediately </w:t>
      </w:r>
      <w:r>
        <w:t>followed by nonpronominal objects</w:t>
      </w:r>
      <w:r w:rsidR="00847270">
        <w:t xml:space="preserve"> (xx1a</w:t>
      </w:r>
      <w:r w:rsidR="00847270">
        <w:noBreakHyphen/>
        <w:t>b)</w:t>
      </w:r>
      <w:r>
        <w:t xml:space="preserve">, or that are followed directly </w:t>
      </w:r>
      <w:r w:rsidR="00847270">
        <w:t xml:space="preserve">by </w:t>
      </w:r>
      <w:r w:rsidR="006E0970">
        <w:t xml:space="preserve">(intransitive) </w:t>
      </w:r>
      <w:r w:rsidR="00847270">
        <w:t>verbs (</w:t>
      </w:r>
      <w:r w:rsidR="006E0970">
        <w:t>xx2a</w:t>
      </w:r>
      <w:r w:rsidR="006E0970">
        <w:noBreakHyphen/>
        <w:t>b</w:t>
      </w:r>
      <w:r w:rsidR="00847270">
        <w:t>).</w:t>
      </w:r>
      <w:r w:rsidR="006E0970">
        <w:t xml:space="preserve"> Here as elsewhere # means ungrammatical.</w:t>
      </w:r>
    </w:p>
    <w:p w14:paraId="23E2BA9C" w14:textId="77777777" w:rsidR="00A808A8" w:rsidRDefault="00A808A8" w:rsidP="004B33BA"/>
    <w:p w14:paraId="4C1DAACB" w14:textId="1D1961C0" w:rsidR="00A808A8" w:rsidRDefault="00A808A8" w:rsidP="0027269C">
      <w:pPr>
        <w:tabs>
          <w:tab w:val="clear" w:pos="369"/>
          <w:tab w:val="left" w:pos="720"/>
          <w:tab w:val="left" w:pos="1080"/>
          <w:tab w:val="left" w:pos="3780"/>
          <w:tab w:val="left" w:pos="4680"/>
        </w:tabs>
      </w:pPr>
      <w:r>
        <w:t>(xx1)</w:t>
      </w:r>
      <w:r>
        <w:tab/>
        <w:t>a.</w:t>
      </w:r>
      <w:r>
        <w:tab/>
      </w:r>
      <w:r w:rsidRPr="005B1C97">
        <w:rPr>
          <w:rFonts w:ascii="Doulos SIL" w:hAnsi="Doulos SIL"/>
          <w:i/>
          <w:color w:val="0000FF"/>
        </w:rPr>
        <w:t>ɲáāⁿ</w:t>
      </w:r>
      <w:r w:rsidR="00605FC8" w:rsidRPr="005B1C97">
        <w:rPr>
          <w:rFonts w:ascii="Doulos SIL" w:hAnsi="Doulos SIL"/>
          <w:i/>
          <w:color w:val="0000FF"/>
        </w:rPr>
        <w:t xml:space="preserve"> (</w:t>
      </w:r>
      <w:r w:rsidR="00D657BB">
        <w:rPr>
          <w:rFonts w:ascii="Doulos SIL" w:hAnsi="Doulos SIL"/>
          <w:i/>
          <w:color w:val="0000FF"/>
        </w:rPr>
        <w:t xml:space="preserve"> </w:t>
      </w:r>
      <w:r w:rsidR="00605FC8" w:rsidRPr="00DB33B2">
        <w:rPr>
          <w:rFonts w:ascii="Doulos SIL" w:hAnsi="Doulos SIL"/>
          <w:i/>
          <w:color w:val="0000FF"/>
        </w:rPr>
        <w:t>#</w:t>
      </w:r>
      <w:r w:rsidR="00605FC8" w:rsidRPr="005B1C97">
        <w:rPr>
          <w:rFonts w:ascii="Doulos SIL" w:hAnsi="Doulos SIL"/>
          <w:i/>
          <w:color w:val="0000FF"/>
        </w:rPr>
        <w:t>ɲáāⁿ-nà)</w:t>
      </w:r>
      <w:r w:rsidRPr="005B1C97">
        <w:rPr>
          <w:rFonts w:ascii="Doulos SIL" w:hAnsi="Doulos SIL"/>
          <w:i/>
          <w:color w:val="0000FF"/>
        </w:rPr>
        <w:tab/>
        <w:t>tàgá</w:t>
      </w:r>
      <w:r w:rsidRPr="005B1C97">
        <w:rPr>
          <w:rFonts w:ascii="Doulos SIL" w:hAnsi="Doulos SIL"/>
          <w:i/>
          <w:color w:val="0000FF"/>
        </w:rPr>
        <w:tab/>
        <w:t>jɛ̌</w:t>
      </w:r>
    </w:p>
    <w:p w14:paraId="1CCAA786" w14:textId="2BAFB0BE" w:rsidR="00605FC8" w:rsidRDefault="00605FC8" w:rsidP="0027269C">
      <w:pPr>
        <w:tabs>
          <w:tab w:val="clear" w:pos="369"/>
          <w:tab w:val="left" w:pos="720"/>
          <w:tab w:val="left" w:pos="1080"/>
          <w:tab w:val="left" w:pos="3780"/>
          <w:tab w:val="left" w:pos="4680"/>
        </w:tabs>
      </w:pPr>
      <w:r>
        <w:tab/>
      </w:r>
      <w:r>
        <w:tab/>
      </w:r>
      <w:r w:rsidR="0027269C">
        <w:t>woman (#woman-Nom)</w:t>
      </w:r>
      <w:r>
        <w:tab/>
        <w:t>sheep</w:t>
      </w:r>
      <w:r>
        <w:tab/>
        <w:t>see.Pfv</w:t>
      </w:r>
    </w:p>
    <w:p w14:paraId="0E1C3C46" w14:textId="5E89CE0A" w:rsidR="0027269C" w:rsidRPr="0027269C" w:rsidRDefault="0027269C" w:rsidP="0027269C">
      <w:pPr>
        <w:tabs>
          <w:tab w:val="clear" w:pos="369"/>
          <w:tab w:val="left" w:pos="720"/>
          <w:tab w:val="left" w:pos="1080"/>
          <w:tab w:val="left" w:pos="3780"/>
          <w:tab w:val="left" w:pos="4680"/>
        </w:tabs>
      </w:pPr>
      <w:r>
        <w:lastRenderedPageBreak/>
        <w:tab/>
      </w:r>
      <w:r>
        <w:tab/>
        <w:t>‘(A/The) woman saw a/the sheep.’</w:t>
      </w:r>
    </w:p>
    <w:p w14:paraId="48D5D648" w14:textId="77777777" w:rsidR="00A808A8" w:rsidRDefault="00A808A8" w:rsidP="00A808A8">
      <w:pPr>
        <w:tabs>
          <w:tab w:val="clear" w:pos="369"/>
          <w:tab w:val="left" w:pos="720"/>
          <w:tab w:val="left" w:pos="1080"/>
        </w:tabs>
      </w:pPr>
    </w:p>
    <w:p w14:paraId="4E8A7028" w14:textId="127D630F" w:rsidR="00A808A8" w:rsidRDefault="00A808A8" w:rsidP="0027269C">
      <w:pPr>
        <w:tabs>
          <w:tab w:val="clear" w:pos="369"/>
          <w:tab w:val="left" w:pos="720"/>
          <w:tab w:val="left" w:pos="1080"/>
          <w:tab w:val="left" w:pos="5130"/>
          <w:tab w:val="left" w:pos="5940"/>
        </w:tabs>
      </w:pPr>
      <w:r>
        <w:tab/>
        <w:t>b.</w:t>
      </w:r>
      <w:r>
        <w:tab/>
      </w:r>
      <w:r w:rsidR="0027269C" w:rsidRPr="005B1C97">
        <w:rPr>
          <w:rFonts w:ascii="Doulos SIL" w:hAnsi="Doulos SIL"/>
          <w:i/>
          <w:color w:val="0000FF"/>
        </w:rPr>
        <w:t>ɲáāⁿ-nà-áⁿ (</w:t>
      </w:r>
      <w:r w:rsidR="00D657BB">
        <w:rPr>
          <w:rFonts w:ascii="Doulos SIL" w:hAnsi="Doulos SIL"/>
          <w:i/>
          <w:color w:val="0000FF"/>
        </w:rPr>
        <w:t xml:space="preserve"> </w:t>
      </w:r>
      <w:r w:rsidR="0027269C">
        <w:t>#</w:t>
      </w:r>
      <w:r w:rsidR="0027269C" w:rsidRPr="005B1C97">
        <w:rPr>
          <w:rFonts w:ascii="Doulos SIL" w:hAnsi="Doulos SIL"/>
          <w:i/>
          <w:color w:val="0000FF"/>
        </w:rPr>
        <w:t>ɲáā-nà-à</w:t>
      </w:r>
      <w:r w:rsidR="0027269C" w:rsidRPr="005B1C97">
        <w:rPr>
          <w:rFonts w:ascii="Doulos SIL" w:hAnsi="Doulos SIL"/>
          <w:i/>
          <w:color w:val="0000FF"/>
        </w:rPr>
        <w:noBreakHyphen/>
        <w:t>nū)</w:t>
      </w:r>
      <w:r w:rsidRPr="005B1C97">
        <w:rPr>
          <w:rFonts w:ascii="Doulos SIL" w:hAnsi="Doulos SIL"/>
          <w:i/>
          <w:color w:val="0000FF"/>
        </w:rPr>
        <w:tab/>
        <w:t>tàgá</w:t>
      </w:r>
      <w:r w:rsidRPr="005B1C97">
        <w:rPr>
          <w:rFonts w:ascii="Doulos SIL" w:hAnsi="Doulos SIL"/>
          <w:i/>
          <w:color w:val="0000FF"/>
        </w:rPr>
        <w:tab/>
        <w:t>jɛ̌</w:t>
      </w:r>
    </w:p>
    <w:p w14:paraId="7219D6E1" w14:textId="74DE60F2" w:rsidR="0027269C" w:rsidRDefault="0027269C" w:rsidP="0027269C">
      <w:pPr>
        <w:tabs>
          <w:tab w:val="clear" w:pos="369"/>
          <w:tab w:val="left" w:pos="720"/>
          <w:tab w:val="left" w:pos="1080"/>
          <w:tab w:val="left" w:pos="5130"/>
          <w:tab w:val="left" w:pos="5940"/>
        </w:tabs>
      </w:pPr>
      <w:r>
        <w:tab/>
      </w:r>
      <w:r>
        <w:tab/>
        <w:t>woman-Nom-Pl (#woman-Nom-Pl-Nom)</w:t>
      </w:r>
      <w:r>
        <w:tab/>
        <w:t>sheep</w:t>
      </w:r>
      <w:r>
        <w:tab/>
        <w:t>see.Pfv</w:t>
      </w:r>
    </w:p>
    <w:p w14:paraId="57697408" w14:textId="0C7ADB24" w:rsidR="0027269C" w:rsidRDefault="0027269C" w:rsidP="00A808A8">
      <w:pPr>
        <w:tabs>
          <w:tab w:val="clear" w:pos="369"/>
          <w:tab w:val="left" w:pos="720"/>
          <w:tab w:val="left" w:pos="1080"/>
        </w:tabs>
      </w:pPr>
      <w:r>
        <w:tab/>
      </w:r>
      <w:r>
        <w:tab/>
        <w:t>‘(The) women saw a/the sheep.’</w:t>
      </w:r>
    </w:p>
    <w:p w14:paraId="2D3B7698" w14:textId="77777777" w:rsidR="00847270" w:rsidRDefault="00847270" w:rsidP="00847270"/>
    <w:p w14:paraId="1CAEF6E4" w14:textId="6F4E020D" w:rsidR="00847270" w:rsidRDefault="00847270" w:rsidP="00847270">
      <w:pPr>
        <w:tabs>
          <w:tab w:val="clear" w:pos="369"/>
          <w:tab w:val="left" w:pos="720"/>
          <w:tab w:val="left" w:pos="1080"/>
          <w:tab w:val="left" w:pos="3780"/>
          <w:tab w:val="left" w:pos="4680"/>
        </w:tabs>
      </w:pPr>
      <w:r>
        <w:t>(xx2)</w:t>
      </w:r>
      <w:r>
        <w:tab/>
        <w:t>a.</w:t>
      </w:r>
      <w:r>
        <w:tab/>
      </w:r>
      <w:r w:rsidRPr="005B1C97">
        <w:rPr>
          <w:rFonts w:ascii="Doulos SIL" w:hAnsi="Doulos SIL"/>
          <w:i/>
          <w:color w:val="0000FF"/>
        </w:rPr>
        <w:t>ɲáāⁿ (</w:t>
      </w:r>
      <w:r w:rsidR="00D657BB">
        <w:rPr>
          <w:rFonts w:ascii="Doulos SIL" w:hAnsi="Doulos SIL"/>
          <w:i/>
          <w:color w:val="0000FF"/>
        </w:rPr>
        <w:t xml:space="preserve"> </w:t>
      </w:r>
      <w:r w:rsidRPr="00D657BB">
        <w:t>#</w:t>
      </w:r>
      <w:r w:rsidRPr="005B1C97">
        <w:rPr>
          <w:rFonts w:ascii="Doulos SIL" w:hAnsi="Doulos SIL"/>
          <w:i/>
          <w:color w:val="0000FF"/>
        </w:rPr>
        <w:t>ɲáāⁿ-nà)</w:t>
      </w:r>
      <w:r w:rsidRPr="005B1C97">
        <w:rPr>
          <w:rFonts w:ascii="Doulos SIL" w:hAnsi="Doulos SIL"/>
          <w:i/>
          <w:color w:val="0000FF"/>
        </w:rPr>
        <w:tab/>
        <w:t>sɛ̌</w:t>
      </w:r>
    </w:p>
    <w:p w14:paraId="7F425879" w14:textId="540A6D37" w:rsidR="00847270" w:rsidRDefault="00847270" w:rsidP="00847270">
      <w:pPr>
        <w:tabs>
          <w:tab w:val="clear" w:pos="369"/>
          <w:tab w:val="left" w:pos="720"/>
          <w:tab w:val="left" w:pos="1080"/>
          <w:tab w:val="left" w:pos="3780"/>
          <w:tab w:val="left" w:pos="4680"/>
        </w:tabs>
      </w:pPr>
      <w:r>
        <w:tab/>
      </w:r>
      <w:r>
        <w:tab/>
        <w:t>woman (#woman-Nom)</w:t>
      </w:r>
      <w:r>
        <w:tab/>
        <w:t>come.Pfv</w:t>
      </w:r>
    </w:p>
    <w:p w14:paraId="220144A5" w14:textId="5C5D267C" w:rsidR="00847270" w:rsidRPr="0027269C" w:rsidRDefault="00847270" w:rsidP="00847270">
      <w:pPr>
        <w:tabs>
          <w:tab w:val="clear" w:pos="369"/>
          <w:tab w:val="left" w:pos="720"/>
          <w:tab w:val="left" w:pos="1080"/>
          <w:tab w:val="left" w:pos="3780"/>
          <w:tab w:val="left" w:pos="4680"/>
        </w:tabs>
      </w:pPr>
      <w:r>
        <w:tab/>
      </w:r>
      <w:r>
        <w:tab/>
        <w:t>‘(A/The) woman came.’</w:t>
      </w:r>
    </w:p>
    <w:p w14:paraId="22F90328" w14:textId="77777777" w:rsidR="00847270" w:rsidRDefault="00847270" w:rsidP="00847270">
      <w:pPr>
        <w:tabs>
          <w:tab w:val="clear" w:pos="369"/>
          <w:tab w:val="left" w:pos="720"/>
          <w:tab w:val="left" w:pos="1080"/>
        </w:tabs>
      </w:pPr>
    </w:p>
    <w:p w14:paraId="45FAE51B" w14:textId="1EB19121" w:rsidR="00847270" w:rsidRDefault="00847270" w:rsidP="00847270">
      <w:pPr>
        <w:tabs>
          <w:tab w:val="clear" w:pos="369"/>
          <w:tab w:val="left" w:pos="720"/>
          <w:tab w:val="left" w:pos="1080"/>
          <w:tab w:val="left" w:pos="5130"/>
          <w:tab w:val="left" w:pos="5940"/>
        </w:tabs>
      </w:pPr>
      <w:r>
        <w:tab/>
        <w:t>b.</w:t>
      </w:r>
      <w:r>
        <w:tab/>
      </w:r>
      <w:r w:rsidRPr="005B1C97">
        <w:rPr>
          <w:rFonts w:ascii="Doulos SIL" w:hAnsi="Doulos SIL"/>
          <w:i/>
          <w:color w:val="0000FF"/>
        </w:rPr>
        <w:t>ɲáāⁿ-nà-àⁿ (</w:t>
      </w:r>
      <w:r w:rsidR="00D657BB">
        <w:rPr>
          <w:rFonts w:ascii="Doulos SIL" w:hAnsi="Doulos SIL"/>
          <w:i/>
          <w:color w:val="0000FF"/>
        </w:rPr>
        <w:t xml:space="preserve"> </w:t>
      </w:r>
      <w:r>
        <w:t>#</w:t>
      </w:r>
      <w:r w:rsidRPr="005B1C97">
        <w:rPr>
          <w:rFonts w:ascii="Doulos SIL" w:hAnsi="Doulos SIL"/>
          <w:i/>
          <w:color w:val="0000FF"/>
        </w:rPr>
        <w:t>ɲáā-nà-à</w:t>
      </w:r>
      <w:r w:rsidRPr="005B1C97">
        <w:rPr>
          <w:rFonts w:ascii="Doulos SIL" w:hAnsi="Doulos SIL"/>
          <w:i/>
          <w:color w:val="0000FF"/>
        </w:rPr>
        <w:noBreakHyphen/>
        <w:t>nū)</w:t>
      </w:r>
      <w:r w:rsidRPr="005B1C97">
        <w:rPr>
          <w:rFonts w:ascii="Doulos SIL" w:hAnsi="Doulos SIL"/>
          <w:i/>
          <w:color w:val="0000FF"/>
        </w:rPr>
        <w:tab/>
        <w:t>sɛ́</w:t>
      </w:r>
    </w:p>
    <w:p w14:paraId="453412E7" w14:textId="4200EC33" w:rsidR="00847270" w:rsidRDefault="00847270" w:rsidP="00847270">
      <w:pPr>
        <w:tabs>
          <w:tab w:val="clear" w:pos="369"/>
          <w:tab w:val="left" w:pos="720"/>
          <w:tab w:val="left" w:pos="1080"/>
          <w:tab w:val="left" w:pos="5130"/>
          <w:tab w:val="left" w:pos="5940"/>
        </w:tabs>
      </w:pPr>
      <w:r>
        <w:tab/>
      </w:r>
      <w:r>
        <w:tab/>
        <w:t>woman-Nom-Pl (#woman-Nom-Pl-Nom)</w:t>
      </w:r>
      <w:r>
        <w:tab/>
        <w:t>come.Pfv</w:t>
      </w:r>
    </w:p>
    <w:p w14:paraId="79C5F671" w14:textId="12D6C712" w:rsidR="00847270" w:rsidRDefault="00847270" w:rsidP="00847270">
      <w:pPr>
        <w:tabs>
          <w:tab w:val="clear" w:pos="369"/>
          <w:tab w:val="left" w:pos="720"/>
          <w:tab w:val="left" w:pos="1080"/>
        </w:tabs>
      </w:pPr>
      <w:r>
        <w:tab/>
      </w:r>
      <w:r>
        <w:tab/>
        <w:t>‘(The) women came.’</w:t>
      </w:r>
    </w:p>
    <w:p w14:paraId="0D3A9D3D" w14:textId="77777777" w:rsidR="00847270" w:rsidRDefault="00847270" w:rsidP="00727F56"/>
    <w:p w14:paraId="549FC0D3" w14:textId="3E9558BB" w:rsidR="00847270" w:rsidRDefault="00847270" w:rsidP="00727F56">
      <w:r>
        <w:t>In transitives with pronominal object</w:t>
      </w:r>
      <w:r w:rsidR="006E0970">
        <w:t xml:space="preserve"> directly following the subject</w:t>
      </w:r>
      <w:r>
        <w:t>, the cliticization of the object pronoun on</w:t>
      </w:r>
      <w:r w:rsidR="006E0970">
        <w:t>to</w:t>
      </w:r>
      <w:r>
        <w:t xml:space="preserve"> the noun favors pre</w:t>
      </w:r>
      <w:r w:rsidR="006E0970">
        <w:t>sence of the nominal suffix. T</w:t>
      </w:r>
      <w:r>
        <w:t xml:space="preserve">he details are </w:t>
      </w:r>
      <w:r w:rsidR="006E0970">
        <w:t xml:space="preserve">somewhat </w:t>
      </w:r>
      <w:r>
        <w:t>messy</w:t>
      </w:r>
      <w:r w:rsidR="006E0970">
        <w:t>,</w:t>
      </w:r>
      <w:r>
        <w:t xml:space="preserve"> and the plural nominal suffix </w:t>
      </w:r>
      <w:r w:rsidR="006E0970">
        <w:t>is much more restricted</w:t>
      </w:r>
      <w:r>
        <w:t xml:space="preserve"> than the singular nominal suffix. </w:t>
      </w:r>
      <w:r w:rsidR="00727F56">
        <w:t>There may be more variation than is suggested by the following account.</w:t>
      </w:r>
    </w:p>
    <w:p w14:paraId="5F66097B" w14:textId="39AA10C2" w:rsidR="00727F56" w:rsidRPr="00727F56" w:rsidRDefault="00727F56" w:rsidP="00727F56">
      <w:r>
        <w:tab/>
        <w:t>(xx3</w:t>
      </w:r>
      <w:r w:rsidR="006E0970">
        <w:t>a</w:t>
      </w:r>
      <w:r w:rsidR="006E0970">
        <w:noBreakHyphen/>
        <w:t>b) have</w:t>
      </w:r>
      <w:r>
        <w:t xml:space="preserve"> human 3Sg object </w:t>
      </w:r>
      <w:r w:rsidRPr="005B1C97">
        <w:rPr>
          <w:rFonts w:ascii="Doulos SIL" w:hAnsi="Doulos SIL"/>
          <w:i/>
          <w:color w:val="0000FF"/>
        </w:rPr>
        <w:t>à</w:t>
      </w:r>
      <w:r>
        <w:t xml:space="preserve"> in cliticized form. For singular ‘sheep’ as subject, the clitic requires the (singular) nominal suffix on the subject (xx3a). However, plural ‘sheep’ as subject occurs in the unsuffixed form </w:t>
      </w:r>
      <w:r w:rsidRPr="005B1C97">
        <w:rPr>
          <w:rFonts w:ascii="Doulos SIL" w:hAnsi="Doulos SIL"/>
          <w:i/>
          <w:color w:val="0000FF"/>
        </w:rPr>
        <w:t>tàgà-rá-āⁿ</w:t>
      </w:r>
      <w:r>
        <w:t xml:space="preserve">, contracting with cliticized </w:t>
      </w:r>
      <w:r w:rsidR="006E0970">
        <w:t xml:space="preserve">object pronoun </w:t>
      </w:r>
      <w:r w:rsidRPr="000154F2">
        <w:rPr>
          <w:rFonts w:ascii="Doulos SIL" w:hAnsi="Doulos SIL"/>
          <w:i/>
          <w:color w:val="0000FF"/>
        </w:rPr>
        <w:t>=à</w:t>
      </w:r>
      <w:r>
        <w:t xml:space="preserve"> as </w:t>
      </w:r>
      <w:r w:rsidR="006E0970" w:rsidRPr="005B1C97">
        <w:rPr>
          <w:rFonts w:ascii="Doulos SIL" w:hAnsi="Doulos SIL"/>
          <w:i/>
          <w:color w:val="0000FF"/>
        </w:rPr>
        <w:t>tàgà-rá-āⁿ=āⁿ</w:t>
      </w:r>
      <w:r w:rsidR="006E0970">
        <w:rPr>
          <w:rFonts w:ascii="Doulos SIL" w:hAnsi="Doulos SIL"/>
          <w:i/>
          <w:color w:val="0000FF"/>
        </w:rPr>
        <w:t xml:space="preserve"> </w:t>
      </w:r>
      <w:r>
        <w:t xml:space="preserve">(xx3b). </w:t>
      </w:r>
      <w:r w:rsidR="00805363">
        <w:t>In this and following examples the ungrammatical forms of the subject NP are omitted; the points to note are the presence/absence of “-Nom” immediately preceding the object pronoun (cliticized or not).</w:t>
      </w:r>
    </w:p>
    <w:p w14:paraId="20AA2230" w14:textId="77777777" w:rsidR="00A808A8" w:rsidRDefault="00A808A8" w:rsidP="00727F56"/>
    <w:p w14:paraId="541742D5" w14:textId="1D1811BE" w:rsidR="00847270" w:rsidRDefault="00847270" w:rsidP="00727F56">
      <w:pPr>
        <w:tabs>
          <w:tab w:val="clear" w:pos="369"/>
          <w:tab w:val="left" w:pos="720"/>
          <w:tab w:val="left" w:pos="1080"/>
          <w:tab w:val="left" w:pos="3510"/>
        </w:tabs>
      </w:pPr>
      <w:r>
        <w:t>(xx3)</w:t>
      </w:r>
      <w:r>
        <w:tab/>
        <w:t>a.</w:t>
      </w:r>
      <w:r>
        <w:tab/>
      </w:r>
      <w:r w:rsidRPr="005B1C97">
        <w:rPr>
          <w:rFonts w:ascii="Doulos SIL" w:hAnsi="Doulos SIL"/>
          <w:i/>
          <w:color w:val="0000FF"/>
        </w:rPr>
        <w:t>tàgà-rá=à</w:t>
      </w:r>
      <w:r w:rsidRPr="005B1C97">
        <w:rPr>
          <w:rFonts w:ascii="Doulos SIL" w:hAnsi="Doulos SIL"/>
          <w:i/>
          <w:color w:val="0000FF"/>
        </w:rPr>
        <w:tab/>
        <w:t>jɛ̌</w:t>
      </w:r>
      <w:r w:rsidR="00727F56">
        <w:tab/>
      </w:r>
    </w:p>
    <w:p w14:paraId="6EE9DEDF" w14:textId="451A2D83" w:rsidR="00727F56" w:rsidRDefault="00727F56" w:rsidP="00727F56">
      <w:pPr>
        <w:tabs>
          <w:tab w:val="clear" w:pos="369"/>
          <w:tab w:val="left" w:pos="720"/>
          <w:tab w:val="left" w:pos="1080"/>
          <w:tab w:val="left" w:pos="3510"/>
        </w:tabs>
      </w:pPr>
      <w:r>
        <w:tab/>
      </w:r>
      <w:r>
        <w:tab/>
        <w:t>sheep-Nom=3SgHum</w:t>
      </w:r>
      <w:r>
        <w:tab/>
        <w:t>see.Pfv</w:t>
      </w:r>
    </w:p>
    <w:p w14:paraId="2BB7CC02" w14:textId="07CA93CC" w:rsidR="00727F56" w:rsidRPr="00727F56" w:rsidRDefault="00727F56" w:rsidP="00847270">
      <w:pPr>
        <w:tabs>
          <w:tab w:val="clear" w:pos="369"/>
          <w:tab w:val="left" w:pos="720"/>
          <w:tab w:val="left" w:pos="1080"/>
        </w:tabs>
      </w:pPr>
      <w:r>
        <w:tab/>
      </w:r>
      <w:r>
        <w:tab/>
        <w:t>‘The sheep-Sg saw him/her.’</w:t>
      </w:r>
    </w:p>
    <w:p w14:paraId="1B6BD70C" w14:textId="77777777" w:rsidR="00847270" w:rsidRDefault="00847270" w:rsidP="00847270">
      <w:pPr>
        <w:tabs>
          <w:tab w:val="clear" w:pos="369"/>
          <w:tab w:val="left" w:pos="720"/>
          <w:tab w:val="left" w:pos="1080"/>
        </w:tabs>
      </w:pPr>
    </w:p>
    <w:p w14:paraId="1325AFE5" w14:textId="56C8C2E6" w:rsidR="00847270" w:rsidRDefault="00847270" w:rsidP="00727F56">
      <w:pPr>
        <w:tabs>
          <w:tab w:val="clear" w:pos="369"/>
          <w:tab w:val="left" w:pos="720"/>
          <w:tab w:val="left" w:pos="1080"/>
          <w:tab w:val="left" w:pos="3510"/>
        </w:tabs>
      </w:pPr>
      <w:r>
        <w:tab/>
        <w:t>b.</w:t>
      </w:r>
      <w:r>
        <w:tab/>
      </w:r>
      <w:r w:rsidRPr="005B1C97">
        <w:rPr>
          <w:rFonts w:ascii="Doulos SIL" w:hAnsi="Doulos SIL"/>
          <w:i/>
          <w:color w:val="0000FF"/>
        </w:rPr>
        <w:t>tàgà-rá-āⁿ=āⁿ</w:t>
      </w:r>
      <w:r w:rsidRPr="005B1C97">
        <w:rPr>
          <w:rFonts w:ascii="Doulos SIL" w:hAnsi="Doulos SIL"/>
          <w:i/>
          <w:color w:val="0000FF"/>
        </w:rPr>
        <w:tab/>
        <w:t>jɛ̌</w:t>
      </w:r>
    </w:p>
    <w:p w14:paraId="0194BECC" w14:textId="1ED0F766" w:rsidR="00727F56" w:rsidRDefault="00727F56" w:rsidP="00727F56">
      <w:pPr>
        <w:tabs>
          <w:tab w:val="clear" w:pos="369"/>
          <w:tab w:val="left" w:pos="720"/>
          <w:tab w:val="left" w:pos="1080"/>
          <w:tab w:val="left" w:pos="3510"/>
        </w:tabs>
      </w:pPr>
      <w:r>
        <w:tab/>
      </w:r>
      <w:r>
        <w:tab/>
        <w:t>sheep-Nom-Pl=3SgHum</w:t>
      </w:r>
      <w:r>
        <w:tab/>
        <w:t>see.Pfv</w:t>
      </w:r>
    </w:p>
    <w:p w14:paraId="07D8AF7D" w14:textId="7B31D07D" w:rsidR="00727F56" w:rsidRPr="00727F56" w:rsidRDefault="00727F56" w:rsidP="00847270">
      <w:pPr>
        <w:tabs>
          <w:tab w:val="clear" w:pos="369"/>
          <w:tab w:val="left" w:pos="720"/>
          <w:tab w:val="left" w:pos="1080"/>
        </w:tabs>
      </w:pPr>
      <w:r>
        <w:tab/>
      </w:r>
      <w:r>
        <w:tab/>
        <w:t>‘The sheep-Pl saw him/her.’</w:t>
      </w:r>
    </w:p>
    <w:p w14:paraId="27D99113" w14:textId="77777777" w:rsidR="00847270" w:rsidRDefault="00847270" w:rsidP="00847270"/>
    <w:p w14:paraId="34A24E24" w14:textId="7B0BD981" w:rsidR="00727F56" w:rsidRPr="00A808A8" w:rsidRDefault="00727F56" w:rsidP="00847270">
      <w:r>
        <w:t xml:space="preserve">The pattern is similar </w:t>
      </w:r>
      <w:r w:rsidR="006E0970">
        <w:t xml:space="preserve">with human 3Pl object </w:t>
      </w:r>
      <w:r w:rsidR="006E0970" w:rsidRPr="005B1C97">
        <w:rPr>
          <w:rFonts w:ascii="Doulos SIL" w:hAnsi="Doulos SIL"/>
          <w:i/>
          <w:color w:val="0000FF"/>
        </w:rPr>
        <w:t>ààⁿ</w:t>
      </w:r>
      <w:r w:rsidR="006E0970">
        <w:t xml:space="preserve"> </w:t>
      </w:r>
      <w:r>
        <w:t>(xx4a</w:t>
      </w:r>
      <w:r>
        <w:noBreakHyphen/>
        <w:t xml:space="preserve">b). However, the pile-up of </w:t>
      </w:r>
      <w:r w:rsidRPr="000154F2">
        <w:rPr>
          <w:rFonts w:ascii="Doulos SIL" w:hAnsi="Doulos SIL"/>
          <w:i/>
          <w:color w:val="0000FF"/>
        </w:rPr>
        <w:t>a</w:t>
      </w:r>
      <w:r>
        <w:noBreakHyphen/>
        <w:t>vowels in the plural-subject combination (xx4b) leads to further vo</w:t>
      </w:r>
      <w:r w:rsidR="00EC3B4D">
        <w:t>calic contractions, so that (xx4a) and (xx4</w:t>
      </w:r>
      <w:r>
        <w:t xml:space="preserve">b) are </w:t>
      </w:r>
      <w:r w:rsidR="006E0970">
        <w:t>indistinguishable</w:t>
      </w:r>
      <w:r>
        <w:t xml:space="preserve"> in allegro speech.  The two are only slightly distinct (tonally) from (xx3b) above.</w:t>
      </w:r>
    </w:p>
    <w:p w14:paraId="5BCC9FB1" w14:textId="77777777" w:rsidR="00847270" w:rsidRDefault="00847270" w:rsidP="00A808A8"/>
    <w:p w14:paraId="1C059A3A" w14:textId="6BD90FF3" w:rsidR="00847270" w:rsidRDefault="00EC3B4D" w:rsidP="00EC3B4D">
      <w:pPr>
        <w:tabs>
          <w:tab w:val="clear" w:pos="369"/>
          <w:tab w:val="left" w:pos="720"/>
          <w:tab w:val="left" w:pos="1080"/>
          <w:tab w:val="left" w:pos="3600"/>
        </w:tabs>
      </w:pPr>
      <w:r>
        <w:t>(xx4</w:t>
      </w:r>
      <w:r w:rsidR="00847270">
        <w:t>)</w:t>
      </w:r>
      <w:r w:rsidR="00847270">
        <w:tab/>
        <w:t>a.</w:t>
      </w:r>
      <w:r w:rsidR="00847270">
        <w:tab/>
      </w:r>
      <w:r w:rsidR="00847270" w:rsidRPr="005B1C97">
        <w:rPr>
          <w:rFonts w:ascii="Doulos SIL" w:hAnsi="Doulos SIL"/>
          <w:i/>
          <w:color w:val="0000FF"/>
        </w:rPr>
        <w:t>tàgà-rá=ààⁿ</w:t>
      </w:r>
      <w:r w:rsidR="00847270" w:rsidRPr="005B1C97">
        <w:rPr>
          <w:rFonts w:ascii="Doulos SIL" w:hAnsi="Doulos SIL"/>
          <w:i/>
          <w:color w:val="0000FF"/>
        </w:rPr>
        <w:tab/>
        <w:t>j</w:t>
      </w:r>
      <w:r w:rsidR="00727F56" w:rsidRPr="005B1C97">
        <w:rPr>
          <w:rFonts w:ascii="Doulos SIL" w:hAnsi="Doulos SIL"/>
          <w:i/>
          <w:color w:val="0000FF"/>
        </w:rPr>
        <w:t>ɛ́</w:t>
      </w:r>
    </w:p>
    <w:p w14:paraId="5C93B3D4" w14:textId="0E150159" w:rsidR="00727F56" w:rsidRPr="00727F56" w:rsidRDefault="00727F56" w:rsidP="00EC3B4D">
      <w:pPr>
        <w:tabs>
          <w:tab w:val="clear" w:pos="369"/>
          <w:tab w:val="left" w:pos="720"/>
          <w:tab w:val="left" w:pos="1080"/>
          <w:tab w:val="left" w:pos="3600"/>
        </w:tabs>
      </w:pPr>
      <w:r>
        <w:tab/>
      </w:r>
      <w:r>
        <w:tab/>
        <w:t>sheep-Nom=3PlHum</w:t>
      </w:r>
      <w:r>
        <w:tab/>
        <w:t>see.Pfv</w:t>
      </w:r>
    </w:p>
    <w:p w14:paraId="7F6BE61E" w14:textId="3CCB4144" w:rsidR="00727F56" w:rsidRPr="00727F56" w:rsidRDefault="00727F56" w:rsidP="00847270">
      <w:pPr>
        <w:tabs>
          <w:tab w:val="clear" w:pos="369"/>
          <w:tab w:val="left" w:pos="720"/>
          <w:tab w:val="left" w:pos="1080"/>
        </w:tabs>
      </w:pPr>
      <w:r>
        <w:tab/>
      </w:r>
      <w:r>
        <w:tab/>
        <w:t>The sheep-Sg saw them.’</w:t>
      </w:r>
    </w:p>
    <w:p w14:paraId="1DFA5C18" w14:textId="77777777" w:rsidR="00847270" w:rsidRDefault="00847270" w:rsidP="00847270">
      <w:pPr>
        <w:tabs>
          <w:tab w:val="clear" w:pos="369"/>
          <w:tab w:val="left" w:pos="720"/>
          <w:tab w:val="left" w:pos="1080"/>
        </w:tabs>
      </w:pPr>
    </w:p>
    <w:p w14:paraId="28ABC0F6" w14:textId="7A658336" w:rsidR="00847270" w:rsidRDefault="00847270" w:rsidP="00847270">
      <w:pPr>
        <w:tabs>
          <w:tab w:val="clear" w:pos="369"/>
          <w:tab w:val="left" w:pos="720"/>
          <w:tab w:val="left" w:pos="1080"/>
        </w:tabs>
      </w:pPr>
      <w:r>
        <w:lastRenderedPageBreak/>
        <w:tab/>
        <w:t>b.</w:t>
      </w:r>
      <w:r>
        <w:tab/>
      </w:r>
      <w:r w:rsidRPr="005B1C97">
        <w:rPr>
          <w:rFonts w:ascii="Doulos SIL" w:hAnsi="Doulos SIL"/>
          <w:i/>
          <w:color w:val="0000FF"/>
        </w:rPr>
        <w:t>tàgà-rá(-āⁿ)=ààⁿ</w:t>
      </w:r>
      <w:r w:rsidRPr="005B1C97">
        <w:rPr>
          <w:rFonts w:ascii="Doulos SIL" w:hAnsi="Doulos SIL"/>
          <w:i/>
          <w:color w:val="0000FF"/>
        </w:rPr>
        <w:tab/>
      </w:r>
      <w:r w:rsidRPr="005B1C97">
        <w:rPr>
          <w:rFonts w:ascii="Doulos SIL" w:hAnsi="Doulos SIL"/>
          <w:i/>
          <w:color w:val="0000FF"/>
        </w:rPr>
        <w:tab/>
        <w:t>j</w:t>
      </w:r>
      <w:r w:rsidR="00727F56" w:rsidRPr="005B1C97">
        <w:rPr>
          <w:rFonts w:ascii="Doulos SIL" w:hAnsi="Doulos SIL"/>
          <w:i/>
          <w:color w:val="0000FF"/>
        </w:rPr>
        <w:t>ɛ́</w:t>
      </w:r>
    </w:p>
    <w:p w14:paraId="2367A588" w14:textId="06CC4F73" w:rsidR="00727F56" w:rsidRDefault="00727F56" w:rsidP="00847270">
      <w:pPr>
        <w:tabs>
          <w:tab w:val="clear" w:pos="369"/>
          <w:tab w:val="left" w:pos="720"/>
          <w:tab w:val="left" w:pos="1080"/>
        </w:tabs>
      </w:pPr>
      <w:r>
        <w:tab/>
      </w:r>
      <w:r>
        <w:tab/>
        <w:t>sheep-Nom(-Pl)=3PlHum</w:t>
      </w:r>
      <w:r>
        <w:tab/>
        <w:t>see.Pfv</w:t>
      </w:r>
    </w:p>
    <w:p w14:paraId="6710AE2A" w14:textId="31B36129" w:rsidR="00727F56" w:rsidRPr="00727F56" w:rsidRDefault="00727F56" w:rsidP="00847270">
      <w:pPr>
        <w:tabs>
          <w:tab w:val="clear" w:pos="369"/>
          <w:tab w:val="left" w:pos="720"/>
          <w:tab w:val="left" w:pos="1080"/>
        </w:tabs>
      </w:pPr>
      <w:r>
        <w:tab/>
      </w:r>
      <w:r>
        <w:tab/>
        <w:t>‘The sheep-Pl saw them.’</w:t>
      </w:r>
    </w:p>
    <w:p w14:paraId="4094E5D5" w14:textId="77777777" w:rsidR="00847270" w:rsidRDefault="00847270" w:rsidP="00A808A8"/>
    <w:p w14:paraId="7B984B30" w14:textId="4C51B978" w:rsidR="00727F56" w:rsidRDefault="00727F56" w:rsidP="00A808A8">
      <w:r>
        <w:t xml:space="preserve">1Sg, 2Sg, and 2Pl object pronouns </w:t>
      </w:r>
      <w:r w:rsidR="00EC3B4D">
        <w:t xml:space="preserve">likewise require the </w:t>
      </w:r>
      <w:r w:rsidR="00805363">
        <w:t xml:space="preserve">word-final </w:t>
      </w:r>
      <w:r w:rsidR="00EC3B4D">
        <w:t>nominal suffix on singular subjects, but not on plural subjects (xx5a</w:t>
      </w:r>
      <w:r w:rsidR="00EC3B4D">
        <w:noBreakHyphen/>
        <w:t>b).</w:t>
      </w:r>
    </w:p>
    <w:p w14:paraId="2B41F29F" w14:textId="77777777" w:rsidR="00847270" w:rsidRDefault="00847270" w:rsidP="00A808A8"/>
    <w:p w14:paraId="07B8D0D8" w14:textId="246A684E" w:rsidR="00A808A8" w:rsidRDefault="00EC3B4D" w:rsidP="00EC3B4D">
      <w:pPr>
        <w:tabs>
          <w:tab w:val="clear" w:pos="369"/>
          <w:tab w:val="left" w:pos="720"/>
          <w:tab w:val="left" w:pos="1080"/>
          <w:tab w:val="left" w:pos="2700"/>
          <w:tab w:val="left" w:pos="4500"/>
        </w:tabs>
      </w:pPr>
      <w:r>
        <w:t>(xx5</w:t>
      </w:r>
      <w:r w:rsidR="00A808A8">
        <w:t>)</w:t>
      </w:r>
      <w:r w:rsidR="00A808A8">
        <w:tab/>
        <w:t>a.</w:t>
      </w:r>
      <w:r w:rsidR="00A808A8">
        <w:tab/>
      </w:r>
      <w:r w:rsidRPr="005B1C97">
        <w:rPr>
          <w:rFonts w:ascii="Doulos SIL" w:hAnsi="Doulos SIL"/>
          <w:i/>
          <w:color w:val="0000FF"/>
        </w:rPr>
        <w:t>tàgà-rá</w:t>
      </w:r>
      <w:r w:rsidR="00A808A8" w:rsidRPr="005B1C97">
        <w:rPr>
          <w:rFonts w:ascii="Doulos SIL" w:hAnsi="Doulos SIL"/>
          <w:i/>
          <w:color w:val="0000FF"/>
        </w:rPr>
        <w:tab/>
        <w:t>mā</w:t>
      </w:r>
      <w:r w:rsidRPr="005B1C97">
        <w:rPr>
          <w:rFonts w:ascii="Doulos SIL" w:hAnsi="Doulos SIL"/>
          <w:i/>
          <w:color w:val="0000FF"/>
        </w:rPr>
        <w:t xml:space="preserve"> </w:t>
      </w:r>
      <w:r w:rsidRPr="00EC3B4D">
        <w:t>/</w:t>
      </w:r>
      <w:r w:rsidR="00482AE4">
        <w:rPr>
          <w:rFonts w:ascii="Doulos SIL" w:hAnsi="Doulos SIL"/>
          <w:i/>
          <w:color w:val="0000FF"/>
        </w:rPr>
        <w:t xml:space="preserve"> wō</w:t>
      </w:r>
      <w:r w:rsidR="00A808A8" w:rsidRPr="005B1C97">
        <w:rPr>
          <w:rFonts w:ascii="Doulos SIL" w:hAnsi="Doulos SIL"/>
          <w:i/>
          <w:color w:val="0000FF"/>
        </w:rPr>
        <w:tab/>
        <w:t>j</w:t>
      </w:r>
      <w:r w:rsidR="00482AE4">
        <w:rPr>
          <w:rFonts w:ascii="Doulos SIL" w:hAnsi="Doulos SIL"/>
          <w:i/>
          <w:color w:val="0000FF"/>
        </w:rPr>
        <w:t>ɛ᷄</w:t>
      </w:r>
    </w:p>
    <w:p w14:paraId="7F77673B" w14:textId="558E1CDD" w:rsidR="00EC3B4D" w:rsidRDefault="00482AE4" w:rsidP="00EC3B4D">
      <w:pPr>
        <w:tabs>
          <w:tab w:val="clear" w:pos="369"/>
          <w:tab w:val="left" w:pos="720"/>
          <w:tab w:val="left" w:pos="1080"/>
          <w:tab w:val="left" w:pos="2700"/>
          <w:tab w:val="left" w:pos="4500"/>
        </w:tabs>
      </w:pPr>
      <w:r>
        <w:tab/>
      </w:r>
      <w:r>
        <w:tab/>
        <w:t>sheep-Nom</w:t>
      </w:r>
      <w:r>
        <w:tab/>
        <w:t>1Sg / 2Sg</w:t>
      </w:r>
      <w:r w:rsidR="00EC3B4D">
        <w:tab/>
        <w:t>see.Pfv</w:t>
      </w:r>
    </w:p>
    <w:p w14:paraId="6BA36273" w14:textId="47F6319C" w:rsidR="00EC3B4D" w:rsidRPr="00EC3B4D" w:rsidRDefault="00EC3B4D" w:rsidP="00A808A8">
      <w:pPr>
        <w:tabs>
          <w:tab w:val="clear" w:pos="369"/>
          <w:tab w:val="left" w:pos="720"/>
          <w:tab w:val="left" w:pos="1080"/>
        </w:tabs>
      </w:pPr>
      <w:r>
        <w:tab/>
      </w:r>
      <w:r>
        <w:tab/>
        <w:t>‘The sheep-Sg saw me/you-Sg.’</w:t>
      </w:r>
    </w:p>
    <w:p w14:paraId="6298F1B0" w14:textId="77777777" w:rsidR="00482AE4" w:rsidRDefault="00482AE4" w:rsidP="00482AE4">
      <w:pPr>
        <w:tabs>
          <w:tab w:val="clear" w:pos="369"/>
          <w:tab w:val="left" w:pos="720"/>
          <w:tab w:val="left" w:pos="1080"/>
          <w:tab w:val="left" w:pos="2700"/>
          <w:tab w:val="left" w:pos="4500"/>
        </w:tabs>
      </w:pPr>
    </w:p>
    <w:p w14:paraId="41EC40FC" w14:textId="207CCB20" w:rsidR="00482AE4" w:rsidRDefault="00482AE4" w:rsidP="00482AE4">
      <w:pPr>
        <w:tabs>
          <w:tab w:val="clear" w:pos="369"/>
          <w:tab w:val="left" w:pos="720"/>
          <w:tab w:val="left" w:pos="1080"/>
          <w:tab w:val="left" w:pos="2700"/>
          <w:tab w:val="left" w:pos="4500"/>
        </w:tabs>
      </w:pPr>
      <w:r>
        <w:tab/>
        <w:t>b.</w:t>
      </w:r>
      <w:r>
        <w:tab/>
      </w:r>
      <w:r w:rsidRPr="005B1C97">
        <w:rPr>
          <w:rFonts w:ascii="Doulos SIL" w:hAnsi="Doulos SIL"/>
          <w:i/>
          <w:color w:val="0000FF"/>
        </w:rPr>
        <w:t>tàgà-rá</w:t>
      </w:r>
      <w:r w:rsidRPr="005B1C97">
        <w:rPr>
          <w:rFonts w:ascii="Doulos SIL" w:hAnsi="Doulos SIL"/>
          <w:i/>
          <w:color w:val="0000FF"/>
        </w:rPr>
        <w:tab/>
      </w:r>
      <w:r w:rsidRPr="00482AE4">
        <w:rPr>
          <w:rFonts w:ascii="Doulos SIL" w:hAnsi="Doulos SIL"/>
          <w:i/>
          <w:color w:val="0000FF"/>
        </w:rPr>
        <w:t>ēeⁿ</w:t>
      </w:r>
      <w:r w:rsidRPr="005B1C97">
        <w:rPr>
          <w:rFonts w:ascii="Doulos SIL" w:hAnsi="Doulos SIL"/>
          <w:i/>
          <w:color w:val="0000FF"/>
        </w:rPr>
        <w:tab/>
        <w:t>j</w:t>
      </w:r>
      <w:r>
        <w:rPr>
          <w:rFonts w:ascii="Doulos SIL" w:hAnsi="Doulos SIL"/>
          <w:i/>
          <w:color w:val="0000FF"/>
        </w:rPr>
        <w:t>ɛ́</w:t>
      </w:r>
    </w:p>
    <w:p w14:paraId="1F85D2AC" w14:textId="5D37C152" w:rsidR="00482AE4" w:rsidRDefault="00482AE4" w:rsidP="00482AE4">
      <w:pPr>
        <w:tabs>
          <w:tab w:val="clear" w:pos="369"/>
          <w:tab w:val="left" w:pos="720"/>
          <w:tab w:val="left" w:pos="1080"/>
          <w:tab w:val="left" w:pos="2700"/>
          <w:tab w:val="left" w:pos="4500"/>
        </w:tabs>
      </w:pPr>
      <w:r>
        <w:tab/>
      </w:r>
      <w:r>
        <w:tab/>
        <w:t>sheep-Nom</w:t>
      </w:r>
      <w:r>
        <w:tab/>
        <w:t>2Pl</w:t>
      </w:r>
      <w:r>
        <w:tab/>
        <w:t>see.Pfv</w:t>
      </w:r>
    </w:p>
    <w:p w14:paraId="6BEFE321" w14:textId="3F00536F" w:rsidR="00482AE4" w:rsidRPr="00EC3B4D" w:rsidRDefault="00482AE4" w:rsidP="00482AE4">
      <w:pPr>
        <w:tabs>
          <w:tab w:val="clear" w:pos="369"/>
          <w:tab w:val="left" w:pos="720"/>
          <w:tab w:val="left" w:pos="1080"/>
        </w:tabs>
      </w:pPr>
      <w:r>
        <w:tab/>
      </w:r>
      <w:r>
        <w:tab/>
        <w:t>‘The sheep-Sg saw you-Pl.’</w:t>
      </w:r>
    </w:p>
    <w:p w14:paraId="6CE9503D" w14:textId="77777777" w:rsidR="00482AE4" w:rsidRDefault="00482AE4" w:rsidP="00482AE4">
      <w:pPr>
        <w:tabs>
          <w:tab w:val="clear" w:pos="369"/>
          <w:tab w:val="left" w:pos="720"/>
          <w:tab w:val="left" w:pos="1080"/>
        </w:tabs>
      </w:pPr>
    </w:p>
    <w:p w14:paraId="5FB2BC34" w14:textId="5469F1CA" w:rsidR="00A808A8" w:rsidRDefault="00482AE4" w:rsidP="00EC3B4D">
      <w:pPr>
        <w:tabs>
          <w:tab w:val="clear" w:pos="369"/>
          <w:tab w:val="left" w:pos="720"/>
          <w:tab w:val="left" w:pos="1080"/>
          <w:tab w:val="left" w:pos="2790"/>
          <w:tab w:val="left" w:pos="4500"/>
        </w:tabs>
      </w:pPr>
      <w:r>
        <w:tab/>
        <w:t>c</w:t>
      </w:r>
      <w:r w:rsidR="00A808A8">
        <w:t>.</w:t>
      </w:r>
      <w:r w:rsidR="00A808A8">
        <w:tab/>
      </w:r>
      <w:r w:rsidR="00EC3B4D" w:rsidRPr="005B1C97">
        <w:rPr>
          <w:rFonts w:ascii="Doulos SIL" w:hAnsi="Doulos SIL"/>
          <w:i/>
          <w:color w:val="0000FF"/>
        </w:rPr>
        <w:t>tàgà-rá-āⁿ</w:t>
      </w:r>
      <w:r w:rsidR="00A808A8" w:rsidRPr="005B1C97">
        <w:rPr>
          <w:rFonts w:ascii="Doulos SIL" w:hAnsi="Doulos SIL"/>
          <w:i/>
          <w:color w:val="0000FF"/>
        </w:rPr>
        <w:tab/>
      </w:r>
      <w:r w:rsidR="00EC3B4D" w:rsidRPr="005B1C97">
        <w:rPr>
          <w:rFonts w:ascii="Doulos SIL" w:hAnsi="Doulos SIL"/>
          <w:i/>
          <w:color w:val="0000FF"/>
        </w:rPr>
        <w:t xml:space="preserve">mā </w:t>
      </w:r>
      <w:r w:rsidR="00EC3B4D" w:rsidRPr="00EC3B4D">
        <w:t>/</w:t>
      </w:r>
      <w:r w:rsidR="00EC3B4D" w:rsidRPr="005B1C97">
        <w:rPr>
          <w:rFonts w:ascii="Doulos SIL" w:hAnsi="Doulos SIL"/>
          <w:i/>
          <w:color w:val="0000FF"/>
        </w:rPr>
        <w:t xml:space="preserve"> wō</w:t>
      </w:r>
      <w:r w:rsidR="00EC3B4D" w:rsidRPr="005B1C97">
        <w:rPr>
          <w:rFonts w:ascii="Doulos SIL" w:hAnsi="Doulos SIL"/>
          <w:i/>
          <w:color w:val="0000FF"/>
        </w:rPr>
        <w:tab/>
        <w:t>jɛ̌</w:t>
      </w:r>
    </w:p>
    <w:p w14:paraId="5E9E2970" w14:textId="2C24FE52" w:rsidR="00EC3B4D" w:rsidRDefault="00EC3B4D" w:rsidP="00EC3B4D">
      <w:pPr>
        <w:tabs>
          <w:tab w:val="clear" w:pos="369"/>
          <w:tab w:val="left" w:pos="720"/>
          <w:tab w:val="left" w:pos="1080"/>
          <w:tab w:val="left" w:pos="2790"/>
          <w:tab w:val="left" w:pos="4500"/>
        </w:tabs>
      </w:pPr>
      <w:r>
        <w:tab/>
      </w:r>
      <w:r>
        <w:tab/>
        <w:t>sheep-Nom-Pl</w:t>
      </w:r>
      <w:r>
        <w:tab/>
        <w:t>1Sg / 2Sg</w:t>
      </w:r>
      <w:r>
        <w:tab/>
        <w:t>see.Pfv</w:t>
      </w:r>
    </w:p>
    <w:p w14:paraId="73F340B6" w14:textId="223D54BA" w:rsidR="00EC3B4D" w:rsidRPr="00EC3B4D" w:rsidRDefault="00EC3B4D" w:rsidP="00A808A8">
      <w:pPr>
        <w:tabs>
          <w:tab w:val="clear" w:pos="369"/>
          <w:tab w:val="left" w:pos="720"/>
          <w:tab w:val="left" w:pos="1080"/>
        </w:tabs>
      </w:pPr>
      <w:r>
        <w:tab/>
      </w:r>
      <w:r>
        <w:tab/>
        <w:t>‘The sheep-Pl saw me/you-Sg.</w:t>
      </w:r>
    </w:p>
    <w:p w14:paraId="51692C46" w14:textId="77777777" w:rsidR="00A808A8" w:rsidRDefault="00A808A8" w:rsidP="00A808A8"/>
    <w:p w14:paraId="137CCE7E" w14:textId="4EA8713E" w:rsidR="00EC3B4D" w:rsidRDefault="00EC3B4D" w:rsidP="00A808A8">
      <w:r>
        <w:t xml:space="preserve">1Pl object </w:t>
      </w:r>
      <w:r w:rsidRPr="005B1C97">
        <w:rPr>
          <w:rFonts w:ascii="Doulos SIL" w:hAnsi="Doulos SIL"/>
          <w:i/>
          <w:color w:val="0000FF"/>
        </w:rPr>
        <w:t>mùʔùⁿ</w:t>
      </w:r>
      <w:r>
        <w:t>, the most noun-like of the pronouns prosodically, can take either suffixed or unsuffixed singular subjects, and (like other pronouns) takes the unsuffixed form of a plural subject (xx6a</w:t>
      </w:r>
      <w:r>
        <w:noBreakHyphen/>
        <w:t>b).</w:t>
      </w:r>
      <w:r w:rsidR="00CE7FCA">
        <w:t xml:space="preserve"> In (xx6b) its own tones are raised by the preceding plural NP.</w:t>
      </w:r>
    </w:p>
    <w:p w14:paraId="3878F5DC" w14:textId="77777777" w:rsidR="00EC3B4D" w:rsidRDefault="00EC3B4D" w:rsidP="00A808A8"/>
    <w:p w14:paraId="6A364CB8" w14:textId="6741D947" w:rsidR="00605FC8" w:rsidRDefault="00847270" w:rsidP="00EC3B4D">
      <w:pPr>
        <w:tabs>
          <w:tab w:val="clear" w:pos="369"/>
          <w:tab w:val="left" w:pos="720"/>
          <w:tab w:val="left" w:pos="1080"/>
          <w:tab w:val="left" w:pos="3150"/>
          <w:tab w:val="left" w:pos="4230"/>
        </w:tabs>
      </w:pPr>
      <w:r>
        <w:t xml:space="preserve"> </w:t>
      </w:r>
      <w:r w:rsidR="00EC3B4D">
        <w:t>(xx6</w:t>
      </w:r>
      <w:r w:rsidR="00605FC8">
        <w:t>)</w:t>
      </w:r>
      <w:r w:rsidR="00605FC8">
        <w:tab/>
        <w:t>a.</w:t>
      </w:r>
      <w:r w:rsidR="00605FC8">
        <w:tab/>
      </w:r>
      <w:r w:rsidR="00605FC8" w:rsidRPr="005B1C97">
        <w:rPr>
          <w:rFonts w:ascii="Doulos SIL" w:hAnsi="Doulos SIL"/>
          <w:i/>
          <w:color w:val="0000FF"/>
        </w:rPr>
        <w:t>tàgá</w:t>
      </w:r>
      <w:r w:rsidR="00EC3B4D" w:rsidRPr="005B1C97">
        <w:rPr>
          <w:rFonts w:ascii="Doulos SIL" w:hAnsi="Doulos SIL"/>
          <w:i/>
          <w:color w:val="0000FF"/>
        </w:rPr>
        <w:t xml:space="preserve"> </w:t>
      </w:r>
      <w:r w:rsidR="00EC3B4D" w:rsidRPr="00805363">
        <w:t>/</w:t>
      </w:r>
      <w:r w:rsidR="00EC3B4D" w:rsidRPr="005B1C97">
        <w:rPr>
          <w:rFonts w:ascii="Doulos SIL" w:hAnsi="Doulos SIL"/>
          <w:i/>
          <w:color w:val="0000FF"/>
        </w:rPr>
        <w:t xml:space="preserve"> tàgà-rá</w:t>
      </w:r>
      <w:r w:rsidR="00605FC8" w:rsidRPr="005B1C97">
        <w:rPr>
          <w:rFonts w:ascii="Doulos SIL" w:hAnsi="Doulos SIL"/>
          <w:i/>
          <w:color w:val="0000FF"/>
        </w:rPr>
        <w:tab/>
        <w:t>mùʔùⁿ</w:t>
      </w:r>
      <w:r w:rsidR="00605FC8" w:rsidRPr="005B1C97">
        <w:rPr>
          <w:rFonts w:ascii="Doulos SIL" w:hAnsi="Doulos SIL"/>
          <w:i/>
          <w:color w:val="0000FF"/>
        </w:rPr>
        <w:tab/>
        <w:t>j</w:t>
      </w:r>
      <w:r w:rsidR="00EC3B4D" w:rsidRPr="005B1C97">
        <w:rPr>
          <w:rFonts w:ascii="Doulos SIL" w:hAnsi="Doulos SIL"/>
          <w:i/>
          <w:color w:val="0000FF"/>
        </w:rPr>
        <w:t>ɛ́</w:t>
      </w:r>
    </w:p>
    <w:p w14:paraId="13846E83" w14:textId="6035AE4E" w:rsidR="00EC3B4D" w:rsidRPr="00EC3B4D" w:rsidRDefault="00EC3B4D" w:rsidP="00EC3B4D">
      <w:pPr>
        <w:tabs>
          <w:tab w:val="clear" w:pos="369"/>
          <w:tab w:val="left" w:pos="720"/>
          <w:tab w:val="left" w:pos="1080"/>
          <w:tab w:val="left" w:pos="3150"/>
          <w:tab w:val="left" w:pos="4230"/>
        </w:tabs>
      </w:pPr>
      <w:r>
        <w:tab/>
      </w:r>
      <w:r>
        <w:tab/>
        <w:t>sheep / sheep-Nom</w:t>
      </w:r>
      <w:r>
        <w:tab/>
        <w:t>1Pl</w:t>
      </w:r>
      <w:r>
        <w:tab/>
        <w:t>see.Pfv</w:t>
      </w:r>
    </w:p>
    <w:p w14:paraId="4272823C" w14:textId="617387D2" w:rsidR="00EC3B4D" w:rsidRPr="00EC3B4D" w:rsidRDefault="00EC3B4D" w:rsidP="00EC3B4D">
      <w:pPr>
        <w:tabs>
          <w:tab w:val="clear" w:pos="369"/>
          <w:tab w:val="left" w:pos="720"/>
          <w:tab w:val="left" w:pos="1080"/>
        </w:tabs>
      </w:pPr>
      <w:r>
        <w:tab/>
      </w:r>
      <w:r>
        <w:tab/>
        <w:t>‘The sheep-Sg saw us.’</w:t>
      </w:r>
    </w:p>
    <w:p w14:paraId="402A2D66" w14:textId="77777777" w:rsidR="00605FC8" w:rsidRDefault="00605FC8" w:rsidP="00605FC8">
      <w:pPr>
        <w:tabs>
          <w:tab w:val="clear" w:pos="369"/>
          <w:tab w:val="left" w:pos="720"/>
          <w:tab w:val="left" w:pos="1080"/>
        </w:tabs>
      </w:pPr>
    </w:p>
    <w:p w14:paraId="2D1C73E1" w14:textId="550097FB" w:rsidR="00605FC8" w:rsidRDefault="00605FC8" w:rsidP="00EC3B4D">
      <w:pPr>
        <w:tabs>
          <w:tab w:val="clear" w:pos="369"/>
          <w:tab w:val="left" w:pos="720"/>
          <w:tab w:val="left" w:pos="1080"/>
          <w:tab w:val="left" w:pos="2880"/>
          <w:tab w:val="left" w:pos="3870"/>
        </w:tabs>
      </w:pPr>
      <w:r>
        <w:tab/>
        <w:t>b.</w:t>
      </w:r>
      <w:r>
        <w:tab/>
      </w:r>
      <w:r w:rsidR="00EC3B4D" w:rsidRPr="005B1C97">
        <w:rPr>
          <w:rFonts w:ascii="Doulos SIL" w:hAnsi="Doulos SIL"/>
          <w:i/>
          <w:color w:val="0000FF"/>
        </w:rPr>
        <w:t>tàgà-rá-āⁿ</w:t>
      </w:r>
      <w:r w:rsidR="00EC3B4D" w:rsidRPr="005B1C97">
        <w:rPr>
          <w:rFonts w:ascii="Doulos SIL" w:hAnsi="Doulos SIL"/>
          <w:i/>
          <w:color w:val="0000FF"/>
        </w:rPr>
        <w:tab/>
      </w:r>
      <w:r w:rsidR="00CE7FCA" w:rsidRPr="005B1C97">
        <w:rPr>
          <w:rFonts w:ascii="Doulos SIL" w:hAnsi="Doulos SIL"/>
          <w:i/>
          <w:color w:val="0000FF"/>
        </w:rPr>
        <w:t>múʔúⁿ</w:t>
      </w:r>
      <w:r w:rsidRPr="005B1C97">
        <w:rPr>
          <w:rFonts w:ascii="Doulos SIL" w:hAnsi="Doulos SIL"/>
          <w:i/>
          <w:color w:val="0000FF"/>
        </w:rPr>
        <w:tab/>
        <w:t>j</w:t>
      </w:r>
      <w:r w:rsidR="00CE7FCA" w:rsidRPr="005B1C97">
        <w:rPr>
          <w:rFonts w:ascii="Doulos SIL" w:hAnsi="Doulos SIL"/>
          <w:i/>
          <w:color w:val="0000FF"/>
        </w:rPr>
        <w:t>ɛ́</w:t>
      </w:r>
    </w:p>
    <w:p w14:paraId="066CD71B" w14:textId="60D0BD59" w:rsidR="00EC3B4D" w:rsidRDefault="00EC3B4D" w:rsidP="00EC3B4D">
      <w:pPr>
        <w:tabs>
          <w:tab w:val="clear" w:pos="369"/>
          <w:tab w:val="left" w:pos="720"/>
          <w:tab w:val="left" w:pos="1080"/>
          <w:tab w:val="left" w:pos="2880"/>
          <w:tab w:val="left" w:pos="3870"/>
        </w:tabs>
      </w:pPr>
      <w:r>
        <w:tab/>
      </w:r>
      <w:r>
        <w:tab/>
        <w:t>sheep-Nom-Pl</w:t>
      </w:r>
      <w:r>
        <w:tab/>
        <w:t>1Pl</w:t>
      </w:r>
      <w:r>
        <w:tab/>
        <w:t>see.Pfv</w:t>
      </w:r>
    </w:p>
    <w:p w14:paraId="5EBF0286" w14:textId="1EA3FEF7" w:rsidR="00EC3B4D" w:rsidRPr="00EC3B4D" w:rsidRDefault="00EC3B4D" w:rsidP="00605FC8">
      <w:pPr>
        <w:tabs>
          <w:tab w:val="clear" w:pos="369"/>
          <w:tab w:val="left" w:pos="720"/>
          <w:tab w:val="left" w:pos="1080"/>
        </w:tabs>
      </w:pPr>
      <w:r>
        <w:tab/>
      </w:r>
      <w:r>
        <w:tab/>
        <w:t>‘The sheep-Pl saw us.’</w:t>
      </w:r>
    </w:p>
    <w:p w14:paraId="4AD45178" w14:textId="77777777" w:rsidR="00A808A8" w:rsidRDefault="00A808A8" w:rsidP="00605FC8"/>
    <w:p w14:paraId="6E015ADE" w14:textId="7DC4AD2F" w:rsidR="00885044" w:rsidRDefault="00885044" w:rsidP="00605FC8">
      <w:r>
        <w:t>When the subject is follo</w:t>
      </w:r>
      <w:r w:rsidR="00EE1B34">
        <w:t xml:space="preserve">wed by imperfective enclitic </w:t>
      </w:r>
      <w:r w:rsidR="00EE1B34" w:rsidRPr="00D8383A">
        <w:t>/H+</w:t>
      </w:r>
      <w:r w:rsidR="00EE1B34" w:rsidRPr="00EE1B34">
        <w:rPr>
          <w:rFonts w:ascii="Doulos SIL" w:hAnsi="Doulos SIL"/>
          <w:color w:val="008000"/>
        </w:rPr>
        <w:t>=</w:t>
      </w:r>
      <w:r w:rsidR="00EE1B34" w:rsidRPr="00EE1B34">
        <w:rPr>
          <w:rFonts w:ascii="Doulos SIL" w:hAnsi="Doulos SIL"/>
          <w:color w:val="008000"/>
        </w:rPr>
        <w:sym w:font="Symbol" w:char="F0C6"/>
      </w:r>
      <w:r w:rsidR="00EE1B34">
        <w:t>/, i.e. H</w:t>
      </w:r>
      <w:r w:rsidR="00EE1B34">
        <w:noBreakHyphen/>
        <w:t xml:space="preserve">tone (not always overt) without segments, </w:t>
      </w:r>
      <w:r>
        <w:t xml:space="preserve">the suffix is </w:t>
      </w:r>
      <w:r w:rsidR="00EE1B34">
        <w:t>overt</w:t>
      </w:r>
      <w:r>
        <w:t xml:space="preserve"> with singular but not plural subject</w:t>
      </w:r>
      <w:r w:rsidR="00EE1B34">
        <w:t xml:space="preserve">. This applies to present, future, and progressive clauses. Examples with future </w:t>
      </w:r>
      <w:r w:rsidR="00EE1B34" w:rsidRPr="00DB33B2">
        <w:rPr>
          <w:rFonts w:ascii="Doulos SIL" w:hAnsi="Doulos SIL"/>
          <w:i/>
          <w:color w:val="0000FF"/>
        </w:rPr>
        <w:t>sà</w:t>
      </w:r>
      <w:r>
        <w:t xml:space="preserve"> </w:t>
      </w:r>
      <w:r w:rsidR="00EE1B34">
        <w:t xml:space="preserve">are </w:t>
      </w:r>
      <w:r>
        <w:t>(xx7a</w:t>
      </w:r>
      <w:r>
        <w:noBreakHyphen/>
        <w:t>b).</w:t>
      </w:r>
    </w:p>
    <w:p w14:paraId="4507D881" w14:textId="77777777" w:rsidR="00885044" w:rsidRDefault="00885044" w:rsidP="00605FC8"/>
    <w:p w14:paraId="639A8A0F" w14:textId="1031C694" w:rsidR="00885044" w:rsidRDefault="00885044" w:rsidP="00EE1B34">
      <w:pPr>
        <w:tabs>
          <w:tab w:val="clear" w:pos="369"/>
          <w:tab w:val="left" w:pos="720"/>
          <w:tab w:val="left" w:pos="1080"/>
          <w:tab w:val="left" w:pos="3240"/>
          <w:tab w:val="left" w:pos="3960"/>
        </w:tabs>
      </w:pPr>
      <w:r>
        <w:t>(xx7)</w:t>
      </w:r>
      <w:r>
        <w:tab/>
        <w:t>a.</w:t>
      </w:r>
      <w:r>
        <w:tab/>
      </w:r>
      <w:r w:rsidRPr="005B1C97">
        <w:rPr>
          <w:rFonts w:ascii="Doulos SIL" w:hAnsi="Doulos SIL"/>
          <w:i/>
          <w:color w:val="0000FF"/>
        </w:rPr>
        <w:t>tàgà-rá</w:t>
      </w:r>
      <w:r w:rsidR="00EE1B34" w:rsidRPr="00EE1B34">
        <w:rPr>
          <w:rFonts w:ascii="Doulos SIL" w:hAnsi="Doulos SIL"/>
          <w:i/>
          <w:color w:val="0000FF"/>
        </w:rPr>
        <w:t>=</w:t>
      </w:r>
      <w:r w:rsidR="00EE1B34" w:rsidRPr="00EE1B34">
        <w:rPr>
          <w:rFonts w:ascii="Doulos SIL" w:hAnsi="Doulos SIL"/>
          <w:i/>
          <w:color w:val="0000FF"/>
        </w:rPr>
        <w:sym w:font="Symbol" w:char="F0C6"/>
      </w:r>
      <w:r w:rsidRPr="005B1C97">
        <w:rPr>
          <w:rFonts w:ascii="Doulos SIL" w:hAnsi="Doulos SIL"/>
          <w:i/>
          <w:color w:val="0000FF"/>
        </w:rPr>
        <w:tab/>
        <w:t>sà</w:t>
      </w:r>
      <w:r w:rsidRPr="005B1C97">
        <w:rPr>
          <w:rFonts w:ascii="Doulos SIL" w:hAnsi="Doulos SIL"/>
          <w:i/>
          <w:color w:val="0000FF"/>
        </w:rPr>
        <w:tab/>
        <w:t>sā</w:t>
      </w:r>
    </w:p>
    <w:p w14:paraId="53E86030" w14:textId="22F468CB" w:rsidR="00885044" w:rsidRDefault="00885044" w:rsidP="00EE1B34">
      <w:pPr>
        <w:tabs>
          <w:tab w:val="clear" w:pos="369"/>
          <w:tab w:val="left" w:pos="720"/>
          <w:tab w:val="left" w:pos="1080"/>
          <w:tab w:val="left" w:pos="3240"/>
          <w:tab w:val="left" w:pos="3960"/>
        </w:tabs>
      </w:pPr>
      <w:r>
        <w:tab/>
      </w:r>
      <w:r>
        <w:tab/>
        <w:t>sheep-Nom</w:t>
      </w:r>
      <w:r w:rsidR="00EE1B34">
        <w:t>=Ipfv</w:t>
      </w:r>
      <w:r>
        <w:tab/>
        <w:t>Fut</w:t>
      </w:r>
      <w:r>
        <w:tab/>
        <w:t>come.Ipfv</w:t>
      </w:r>
    </w:p>
    <w:p w14:paraId="1F526812" w14:textId="570EEFAA" w:rsidR="00885044" w:rsidRPr="00885044" w:rsidRDefault="00885044" w:rsidP="00885044">
      <w:pPr>
        <w:tabs>
          <w:tab w:val="clear" w:pos="369"/>
          <w:tab w:val="left" w:pos="720"/>
          <w:tab w:val="left" w:pos="1080"/>
        </w:tabs>
      </w:pPr>
      <w:r>
        <w:tab/>
      </w:r>
      <w:r>
        <w:tab/>
        <w:t>‘The sheep-Sg will come.’</w:t>
      </w:r>
    </w:p>
    <w:p w14:paraId="397CFF15" w14:textId="77777777" w:rsidR="00885044" w:rsidRDefault="00885044" w:rsidP="00885044">
      <w:pPr>
        <w:tabs>
          <w:tab w:val="clear" w:pos="369"/>
          <w:tab w:val="left" w:pos="720"/>
          <w:tab w:val="left" w:pos="1080"/>
        </w:tabs>
      </w:pPr>
    </w:p>
    <w:p w14:paraId="50E60D0A" w14:textId="609BD48F" w:rsidR="00885044" w:rsidRDefault="00885044" w:rsidP="00EE1B34">
      <w:pPr>
        <w:tabs>
          <w:tab w:val="clear" w:pos="369"/>
          <w:tab w:val="left" w:pos="720"/>
          <w:tab w:val="left" w:pos="1080"/>
          <w:tab w:val="left" w:pos="3240"/>
          <w:tab w:val="left" w:pos="3960"/>
        </w:tabs>
      </w:pPr>
      <w:r>
        <w:tab/>
        <w:t>b.</w:t>
      </w:r>
      <w:r>
        <w:tab/>
      </w:r>
      <w:r w:rsidRPr="005B1C97">
        <w:rPr>
          <w:rFonts w:ascii="Doulos SIL" w:hAnsi="Doulos SIL"/>
          <w:i/>
          <w:color w:val="0000FF"/>
        </w:rPr>
        <w:t>tàgà-rá-āⁿ</w:t>
      </w:r>
      <w:r w:rsidR="00EE1B34" w:rsidRPr="00EE1B34">
        <w:rPr>
          <w:rFonts w:ascii="Doulos SIL" w:hAnsi="Doulos SIL"/>
          <w:i/>
          <w:color w:val="0000FF"/>
        </w:rPr>
        <w:t>=</w:t>
      </w:r>
      <w:r w:rsidR="00EE1B34" w:rsidRPr="00EE1B34">
        <w:rPr>
          <w:rFonts w:ascii="Doulos SIL" w:hAnsi="Doulos SIL"/>
          <w:i/>
          <w:color w:val="0000FF"/>
        </w:rPr>
        <w:sym w:font="Symbol" w:char="F0C6"/>
      </w:r>
      <w:r w:rsidRPr="005B1C97">
        <w:rPr>
          <w:rFonts w:ascii="Doulos SIL" w:hAnsi="Doulos SIL"/>
          <w:i/>
          <w:color w:val="0000FF"/>
        </w:rPr>
        <w:tab/>
        <w:t>sà</w:t>
      </w:r>
      <w:r w:rsidRPr="005B1C97">
        <w:rPr>
          <w:rFonts w:ascii="Doulos SIL" w:hAnsi="Doulos SIL"/>
          <w:i/>
          <w:color w:val="0000FF"/>
        </w:rPr>
        <w:tab/>
        <w:t>sā</w:t>
      </w:r>
    </w:p>
    <w:p w14:paraId="248F0776" w14:textId="5D462D83" w:rsidR="00885044" w:rsidRDefault="00885044" w:rsidP="00EE1B34">
      <w:pPr>
        <w:tabs>
          <w:tab w:val="clear" w:pos="369"/>
          <w:tab w:val="left" w:pos="720"/>
          <w:tab w:val="left" w:pos="1080"/>
          <w:tab w:val="left" w:pos="3240"/>
          <w:tab w:val="left" w:pos="3960"/>
        </w:tabs>
      </w:pPr>
      <w:r>
        <w:tab/>
      </w:r>
      <w:r>
        <w:tab/>
        <w:t>sheep-Nom</w:t>
      </w:r>
      <w:r w:rsidR="00EE1B34">
        <w:t>=Ipfv</w:t>
      </w:r>
      <w:r>
        <w:tab/>
        <w:t>Fut</w:t>
      </w:r>
      <w:r>
        <w:tab/>
        <w:t>come.Ipfv</w:t>
      </w:r>
    </w:p>
    <w:p w14:paraId="1E1DF0A4" w14:textId="77777777" w:rsidR="00885044" w:rsidRPr="00885044" w:rsidRDefault="00885044" w:rsidP="00885044">
      <w:pPr>
        <w:tabs>
          <w:tab w:val="clear" w:pos="369"/>
          <w:tab w:val="left" w:pos="720"/>
          <w:tab w:val="left" w:pos="1080"/>
        </w:tabs>
      </w:pPr>
      <w:r>
        <w:tab/>
      </w:r>
      <w:r>
        <w:tab/>
        <w:t>‘The sheep-Sg will come.’</w:t>
      </w:r>
    </w:p>
    <w:p w14:paraId="64C33B45" w14:textId="77777777" w:rsidR="004B33BA" w:rsidRDefault="004B33BA" w:rsidP="004B33BA"/>
    <w:p w14:paraId="392816F6" w14:textId="06CCDDC5" w:rsidR="00EE1B34" w:rsidRDefault="00EE1B34" w:rsidP="004B33BA">
      <w:r>
        <w:t xml:space="preserve">The same applies to subjects with </w:t>
      </w:r>
      <w:r w:rsidRPr="00D8383A">
        <w:t>/H+</w:t>
      </w:r>
      <w:r w:rsidRPr="00EE1B34">
        <w:rPr>
          <w:rFonts w:ascii="Doulos SIL" w:hAnsi="Doulos SIL"/>
          <w:color w:val="008000"/>
        </w:rPr>
        <w:t>=</w:t>
      </w:r>
      <w:r w:rsidRPr="00EE1B34">
        <w:rPr>
          <w:rFonts w:ascii="Doulos SIL" w:hAnsi="Doulos SIL"/>
          <w:color w:val="008000"/>
        </w:rPr>
        <w:sym w:font="Symbol" w:char="F0C6"/>
      </w:r>
      <w:r>
        <w:t>/ followed only by a locational expression in the ‘be (somewhere)’ construction.</w:t>
      </w:r>
    </w:p>
    <w:p w14:paraId="05EF85B3" w14:textId="77777777" w:rsidR="00EE1B34" w:rsidRDefault="00EE1B34" w:rsidP="004B33BA"/>
    <w:p w14:paraId="4307393F" w14:textId="77777777" w:rsidR="00885044" w:rsidRDefault="00885044" w:rsidP="004B33BA"/>
    <w:p w14:paraId="30C5BE54" w14:textId="1635CD75" w:rsidR="004B33BA" w:rsidRDefault="002341D0" w:rsidP="002341D0">
      <w:pPr>
        <w:pStyle w:val="Heading3"/>
      </w:pPr>
      <w:bookmarkStart w:id="867" w:name="_Toc337412006"/>
      <w:r>
        <w:t>Nominal suffixes in other syntactic functions</w:t>
      </w:r>
      <w:bookmarkEnd w:id="867"/>
    </w:p>
    <w:p w14:paraId="48306481" w14:textId="7072E1BF" w:rsidR="006E0970" w:rsidRPr="006E0970" w:rsidRDefault="006E0970" w:rsidP="006E0970">
      <w:r>
        <w:t xml:space="preserve">For a summary of syntactic functions disallowing the nominal suffix on the final word of an NP, see </w:t>
      </w:r>
      <w:r w:rsidRPr="006E0970">
        <w:rPr>
          <w:color w:val="FF6600"/>
        </w:rPr>
        <w:t>(xxx) in §6.1.3</w:t>
      </w:r>
      <w:r>
        <w:t xml:space="preserve"> above. Examples illustrating these contexts will now be given.</w:t>
      </w:r>
      <w:r w:rsidR="00805363">
        <w:t xml:space="preserve"> Here as elsewhere # means ungrammatical.</w:t>
      </w:r>
    </w:p>
    <w:p w14:paraId="56BC97B2" w14:textId="561BB1F4" w:rsidR="005D13A4" w:rsidRDefault="006E0970" w:rsidP="005D13A4">
      <w:r>
        <w:tab/>
      </w:r>
      <w:r w:rsidR="002341D0">
        <w:t>Preverbal object NPs may not end in a nominal suffix (xx1a</w:t>
      </w:r>
      <w:r w:rsidR="002341D0">
        <w:noBreakHyphen/>
        <w:t xml:space="preserve">b). </w:t>
      </w:r>
    </w:p>
    <w:p w14:paraId="291D720D" w14:textId="77777777" w:rsidR="002341D0" w:rsidRDefault="002341D0" w:rsidP="005D13A4"/>
    <w:p w14:paraId="1C145B10" w14:textId="71C7D684" w:rsidR="005D13A4" w:rsidRDefault="002341D0" w:rsidP="005D13A4">
      <w:pPr>
        <w:tabs>
          <w:tab w:val="clear" w:pos="369"/>
          <w:tab w:val="left" w:pos="720"/>
          <w:tab w:val="left" w:pos="1080"/>
          <w:tab w:val="left" w:pos="1980"/>
          <w:tab w:val="left" w:pos="4500"/>
        </w:tabs>
      </w:pPr>
      <w:r>
        <w:t>(xx1</w:t>
      </w:r>
      <w:r w:rsidR="005D13A4">
        <w:t>)</w:t>
      </w:r>
      <w:r w:rsidR="005D13A4">
        <w:tab/>
        <w:t>a.</w:t>
      </w:r>
      <w:r w:rsidR="005D13A4">
        <w:tab/>
      </w:r>
      <w:r w:rsidR="005D13A4" w:rsidRPr="005B1C97">
        <w:rPr>
          <w:rFonts w:ascii="Doulos SIL" w:hAnsi="Doulos SIL"/>
          <w:i/>
          <w:color w:val="0000FF"/>
        </w:rPr>
        <w:t>mā</w:t>
      </w:r>
      <w:r w:rsidR="005D13A4" w:rsidRPr="005B1C97">
        <w:rPr>
          <w:rFonts w:ascii="Doulos SIL" w:hAnsi="Doulos SIL"/>
          <w:i/>
          <w:color w:val="0000FF"/>
        </w:rPr>
        <w:tab/>
        <w:t>ɲáāⁿ (</w:t>
      </w:r>
      <w:r w:rsidR="00D657BB">
        <w:rPr>
          <w:rFonts w:ascii="Doulos SIL" w:hAnsi="Doulos SIL"/>
          <w:i/>
          <w:color w:val="0000FF"/>
        </w:rPr>
        <w:t xml:space="preserve"> </w:t>
      </w:r>
      <w:r w:rsidR="005D13A4" w:rsidRPr="00D657BB">
        <w:t>#</w:t>
      </w:r>
      <w:r w:rsidR="005D13A4" w:rsidRPr="005B1C97">
        <w:rPr>
          <w:rFonts w:ascii="Doulos SIL" w:hAnsi="Doulos SIL"/>
          <w:i/>
          <w:color w:val="0000FF"/>
        </w:rPr>
        <w:t>ɲáā-nà)</w:t>
      </w:r>
      <w:r w:rsidR="005D13A4" w:rsidRPr="005B1C97">
        <w:rPr>
          <w:rFonts w:ascii="Doulos SIL" w:hAnsi="Doulos SIL"/>
          <w:i/>
          <w:color w:val="0000FF"/>
        </w:rPr>
        <w:tab/>
        <w:t>jɛ̌</w:t>
      </w:r>
    </w:p>
    <w:p w14:paraId="3C83F06F" w14:textId="0A11B5B4" w:rsidR="005D13A4" w:rsidRDefault="005D13A4" w:rsidP="005D13A4">
      <w:pPr>
        <w:tabs>
          <w:tab w:val="clear" w:pos="369"/>
          <w:tab w:val="left" w:pos="720"/>
          <w:tab w:val="left" w:pos="1080"/>
          <w:tab w:val="left" w:pos="1980"/>
          <w:tab w:val="left" w:pos="4500"/>
        </w:tabs>
      </w:pPr>
      <w:r>
        <w:tab/>
      </w:r>
      <w:r>
        <w:tab/>
        <w:t>1Sg</w:t>
      </w:r>
      <w:r>
        <w:tab/>
        <w:t>woman (#woman-Nom)</w:t>
      </w:r>
      <w:r>
        <w:tab/>
        <w:t>see.Pfv</w:t>
      </w:r>
    </w:p>
    <w:p w14:paraId="424271BA" w14:textId="5A6E75C2" w:rsidR="005D13A4" w:rsidRDefault="005D13A4" w:rsidP="00C049AC">
      <w:pPr>
        <w:tabs>
          <w:tab w:val="clear" w:pos="369"/>
          <w:tab w:val="left" w:pos="720"/>
          <w:tab w:val="left" w:pos="1080"/>
        </w:tabs>
      </w:pPr>
      <w:r>
        <w:tab/>
      </w:r>
      <w:r>
        <w:tab/>
        <w:t>‘I saw a/the woman.’</w:t>
      </w:r>
    </w:p>
    <w:p w14:paraId="5AA88704" w14:textId="77777777" w:rsidR="005D13A4" w:rsidRDefault="005D13A4" w:rsidP="00C049AC">
      <w:pPr>
        <w:tabs>
          <w:tab w:val="clear" w:pos="369"/>
          <w:tab w:val="left" w:pos="720"/>
          <w:tab w:val="left" w:pos="1080"/>
        </w:tabs>
      </w:pPr>
    </w:p>
    <w:p w14:paraId="4145BD74" w14:textId="1A7D8901" w:rsidR="005D13A4" w:rsidRDefault="005D13A4" w:rsidP="00A808A8">
      <w:pPr>
        <w:tabs>
          <w:tab w:val="clear" w:pos="369"/>
          <w:tab w:val="left" w:pos="720"/>
          <w:tab w:val="left" w:pos="1080"/>
          <w:tab w:val="left" w:pos="1980"/>
          <w:tab w:val="left" w:pos="6210"/>
        </w:tabs>
      </w:pPr>
      <w:r>
        <w:tab/>
        <w:t>b.</w:t>
      </w:r>
      <w:r>
        <w:tab/>
      </w:r>
      <w:r w:rsidRPr="005B1C97">
        <w:rPr>
          <w:rFonts w:ascii="Doulos SIL" w:hAnsi="Doulos SIL"/>
          <w:i/>
          <w:color w:val="0000FF"/>
        </w:rPr>
        <w:t>mā</w:t>
      </w:r>
      <w:r w:rsidRPr="005B1C97">
        <w:rPr>
          <w:rFonts w:ascii="Doulos SIL" w:hAnsi="Doulos SIL"/>
          <w:i/>
          <w:color w:val="0000FF"/>
        </w:rPr>
        <w:tab/>
        <w:t>ɲáāⁿ</w:t>
      </w:r>
      <w:r w:rsidR="00BE38A4" w:rsidRPr="005B1C97">
        <w:rPr>
          <w:rFonts w:ascii="Doulos SIL" w:hAnsi="Doulos SIL"/>
          <w:i/>
          <w:color w:val="0000FF"/>
        </w:rPr>
        <w:t>-nà-àⁿ</w:t>
      </w:r>
      <w:r w:rsidRPr="005B1C97">
        <w:rPr>
          <w:rFonts w:ascii="Doulos SIL" w:hAnsi="Doulos SIL"/>
          <w:i/>
          <w:color w:val="0000FF"/>
        </w:rPr>
        <w:t xml:space="preserve"> (</w:t>
      </w:r>
      <w:r w:rsidR="00D657BB">
        <w:rPr>
          <w:rFonts w:ascii="Doulos SIL" w:hAnsi="Doulos SIL"/>
          <w:i/>
          <w:color w:val="0000FF"/>
        </w:rPr>
        <w:t xml:space="preserve"> </w:t>
      </w:r>
      <w:r w:rsidRPr="00D657BB">
        <w:t>#</w:t>
      </w:r>
      <w:r w:rsidRPr="005B1C97">
        <w:rPr>
          <w:rFonts w:ascii="Doulos SIL" w:hAnsi="Doulos SIL"/>
          <w:i/>
          <w:color w:val="0000FF"/>
        </w:rPr>
        <w:t>ɲáā-</w:t>
      </w:r>
      <w:r w:rsidR="00A808A8" w:rsidRPr="005B1C97">
        <w:rPr>
          <w:rFonts w:ascii="Doulos SIL" w:hAnsi="Doulos SIL"/>
          <w:i/>
          <w:color w:val="0000FF"/>
        </w:rPr>
        <w:t>nà-</w:t>
      </w:r>
      <w:r w:rsidRPr="005B1C97">
        <w:rPr>
          <w:rFonts w:ascii="Doulos SIL" w:hAnsi="Doulos SIL"/>
          <w:i/>
          <w:color w:val="0000FF"/>
        </w:rPr>
        <w:t>à</w:t>
      </w:r>
      <w:r w:rsidR="002341D0" w:rsidRPr="005B1C97">
        <w:rPr>
          <w:rFonts w:ascii="Doulos SIL" w:hAnsi="Doulos SIL"/>
          <w:i/>
          <w:color w:val="0000FF"/>
        </w:rPr>
        <w:noBreakHyphen/>
      </w:r>
      <w:r w:rsidRPr="005B1C97">
        <w:rPr>
          <w:rFonts w:ascii="Doulos SIL" w:hAnsi="Doulos SIL"/>
          <w:i/>
          <w:color w:val="0000FF"/>
        </w:rPr>
        <w:t>nū)</w:t>
      </w:r>
      <w:r w:rsidRPr="005B1C97">
        <w:rPr>
          <w:rFonts w:ascii="Doulos SIL" w:hAnsi="Doulos SIL"/>
          <w:i/>
          <w:color w:val="0000FF"/>
        </w:rPr>
        <w:tab/>
        <w:t>jɛ́</w:t>
      </w:r>
    </w:p>
    <w:p w14:paraId="2B81F29E" w14:textId="5C25BD05" w:rsidR="005D13A4" w:rsidRDefault="005D13A4" w:rsidP="00A808A8">
      <w:pPr>
        <w:tabs>
          <w:tab w:val="clear" w:pos="369"/>
          <w:tab w:val="left" w:pos="720"/>
          <w:tab w:val="left" w:pos="1080"/>
          <w:tab w:val="left" w:pos="1980"/>
          <w:tab w:val="left" w:pos="6210"/>
        </w:tabs>
      </w:pPr>
      <w:r>
        <w:tab/>
      </w:r>
      <w:r>
        <w:tab/>
        <w:t>1Sg</w:t>
      </w:r>
      <w:r>
        <w:tab/>
        <w:t>woman-Nom-Pl (#woman-</w:t>
      </w:r>
      <w:r w:rsidR="00A808A8">
        <w:t>Nom-</w:t>
      </w:r>
      <w:r>
        <w:t>Pl</w:t>
      </w:r>
      <w:r w:rsidR="00A808A8">
        <w:t>-Nom</w:t>
      </w:r>
      <w:r>
        <w:t>)</w:t>
      </w:r>
      <w:r>
        <w:tab/>
        <w:t>see.Pfv</w:t>
      </w:r>
    </w:p>
    <w:p w14:paraId="33456B52" w14:textId="4FC8F418" w:rsidR="005D13A4" w:rsidRDefault="005D13A4" w:rsidP="005D13A4">
      <w:pPr>
        <w:tabs>
          <w:tab w:val="clear" w:pos="369"/>
          <w:tab w:val="left" w:pos="720"/>
          <w:tab w:val="left" w:pos="1080"/>
        </w:tabs>
      </w:pPr>
      <w:r>
        <w:tab/>
      </w:r>
      <w:r>
        <w:tab/>
        <w:t>‘I saw (the) women.’</w:t>
      </w:r>
    </w:p>
    <w:p w14:paraId="294CC30A" w14:textId="77777777" w:rsidR="002341D0" w:rsidRDefault="002341D0" w:rsidP="002341D0"/>
    <w:p w14:paraId="24016393" w14:textId="49955F62" w:rsidR="002341D0" w:rsidRDefault="002341D0" w:rsidP="002341D0">
      <w:r>
        <w:t>NPs functioning as complements of postpositions may not end in a nominal suffix (xx2a</w:t>
      </w:r>
      <w:r>
        <w:noBreakHyphen/>
        <w:t xml:space="preserve">b). </w:t>
      </w:r>
    </w:p>
    <w:p w14:paraId="00E31DF8" w14:textId="77777777" w:rsidR="002341D0" w:rsidRDefault="002341D0" w:rsidP="002341D0"/>
    <w:p w14:paraId="65A265C7" w14:textId="0CBD0200" w:rsidR="002341D0" w:rsidRDefault="002341D0" w:rsidP="002341D0">
      <w:pPr>
        <w:tabs>
          <w:tab w:val="clear" w:pos="369"/>
          <w:tab w:val="left" w:pos="720"/>
          <w:tab w:val="left" w:pos="1080"/>
          <w:tab w:val="left" w:pos="1980"/>
          <w:tab w:val="left" w:pos="3150"/>
          <w:tab w:val="left" w:pos="5760"/>
        </w:tabs>
      </w:pPr>
      <w:r>
        <w:t>(xx2)</w:t>
      </w:r>
      <w:r>
        <w:tab/>
        <w:t>a.</w:t>
      </w:r>
      <w:r>
        <w:tab/>
      </w:r>
      <w:r w:rsidRPr="005B1C97">
        <w:rPr>
          <w:rFonts w:ascii="Doulos SIL" w:hAnsi="Doulos SIL"/>
          <w:i/>
          <w:color w:val="0000FF"/>
        </w:rPr>
        <w:t>mā</w:t>
      </w:r>
      <w:r w:rsidRPr="005B1C97">
        <w:rPr>
          <w:rFonts w:ascii="Doulos SIL" w:hAnsi="Doulos SIL"/>
          <w:i/>
          <w:color w:val="0000FF"/>
        </w:rPr>
        <w:tab/>
        <w:t>sɛ́</w:t>
      </w:r>
      <w:r w:rsidRPr="005B1C97">
        <w:rPr>
          <w:rFonts w:ascii="Doulos SIL" w:hAnsi="Doulos SIL"/>
          <w:i/>
          <w:color w:val="0000FF"/>
        </w:rPr>
        <w:tab/>
        <w:t>[ɲáāⁿ</w:t>
      </w:r>
      <w:r w:rsidRPr="005D13A4">
        <w:t xml:space="preserve"> </w:t>
      </w:r>
      <w:r w:rsidR="005B1C97" w:rsidRPr="005B1C97">
        <w:rPr>
          <w:rFonts w:ascii="Doulos SIL" w:hAnsi="Doulos SIL"/>
          <w:i/>
          <w:color w:val="0000FF"/>
        </w:rPr>
        <w:t>(</w:t>
      </w:r>
      <w:r w:rsidR="00D657BB">
        <w:rPr>
          <w:rFonts w:ascii="Doulos SIL" w:hAnsi="Doulos SIL"/>
          <w:i/>
          <w:color w:val="0000FF"/>
        </w:rPr>
        <w:t xml:space="preserve"> </w:t>
      </w:r>
      <w:r w:rsidR="005B1C97">
        <w:t>#</w:t>
      </w:r>
      <w:r w:rsidR="005B1C97" w:rsidRPr="005B1C97">
        <w:rPr>
          <w:rFonts w:ascii="Doulos SIL" w:hAnsi="Doulos SIL"/>
          <w:i/>
          <w:color w:val="0000FF"/>
        </w:rPr>
        <w:t>ɲáā-nà)</w:t>
      </w:r>
      <w:r w:rsidRPr="005B1C97">
        <w:rPr>
          <w:rFonts w:ascii="Doulos SIL" w:hAnsi="Doulos SIL"/>
          <w:i/>
          <w:color w:val="0000FF"/>
        </w:rPr>
        <w:tab/>
        <w:t>dɛ̀]</w:t>
      </w:r>
    </w:p>
    <w:p w14:paraId="22275E55" w14:textId="03CC25B2" w:rsidR="002341D0" w:rsidRDefault="002341D0" w:rsidP="002341D0">
      <w:pPr>
        <w:tabs>
          <w:tab w:val="clear" w:pos="369"/>
          <w:tab w:val="left" w:pos="720"/>
          <w:tab w:val="left" w:pos="1080"/>
          <w:tab w:val="left" w:pos="1980"/>
          <w:tab w:val="left" w:pos="3150"/>
          <w:tab w:val="left" w:pos="5760"/>
        </w:tabs>
      </w:pPr>
      <w:r>
        <w:tab/>
      </w:r>
      <w:r>
        <w:tab/>
        <w:t>1Sg</w:t>
      </w:r>
      <w:r>
        <w:tab/>
        <w:t>come.Pfv</w:t>
      </w:r>
      <w:r>
        <w:tab/>
        <w:t>[woman (#woman-Nom)</w:t>
      </w:r>
      <w:r>
        <w:tab/>
        <w:t>with]</w:t>
      </w:r>
    </w:p>
    <w:p w14:paraId="5B5AB0F4" w14:textId="4A123C37" w:rsidR="002341D0" w:rsidRDefault="002341D0" w:rsidP="002341D0">
      <w:pPr>
        <w:tabs>
          <w:tab w:val="clear" w:pos="369"/>
          <w:tab w:val="left" w:pos="720"/>
          <w:tab w:val="left" w:pos="1080"/>
        </w:tabs>
      </w:pPr>
      <w:r>
        <w:tab/>
      </w:r>
      <w:r>
        <w:tab/>
        <w:t>‘I came with (=brought) a/the woman.’</w:t>
      </w:r>
    </w:p>
    <w:p w14:paraId="414364D2" w14:textId="77777777" w:rsidR="002341D0" w:rsidRDefault="002341D0" w:rsidP="002341D0">
      <w:pPr>
        <w:tabs>
          <w:tab w:val="clear" w:pos="369"/>
          <w:tab w:val="left" w:pos="720"/>
          <w:tab w:val="left" w:pos="1080"/>
        </w:tabs>
      </w:pPr>
    </w:p>
    <w:p w14:paraId="517FA082" w14:textId="5CFDB95D" w:rsidR="002341D0" w:rsidRDefault="002341D0" w:rsidP="00A808A8">
      <w:pPr>
        <w:tabs>
          <w:tab w:val="clear" w:pos="369"/>
          <w:tab w:val="left" w:pos="720"/>
          <w:tab w:val="left" w:pos="1080"/>
          <w:tab w:val="left" w:pos="1620"/>
          <w:tab w:val="left" w:pos="2610"/>
          <w:tab w:val="left" w:pos="6750"/>
        </w:tabs>
      </w:pPr>
      <w:r>
        <w:tab/>
        <w:t>b.</w:t>
      </w:r>
      <w:r>
        <w:tab/>
      </w:r>
      <w:r w:rsidRPr="005B1C97">
        <w:rPr>
          <w:rFonts w:ascii="Doulos SIL" w:hAnsi="Doulos SIL"/>
          <w:i/>
          <w:color w:val="0000FF"/>
        </w:rPr>
        <w:t>mā</w:t>
      </w:r>
      <w:r w:rsidRPr="005B1C97">
        <w:rPr>
          <w:rFonts w:ascii="Doulos SIL" w:hAnsi="Doulos SIL"/>
          <w:i/>
          <w:color w:val="0000FF"/>
        </w:rPr>
        <w:tab/>
        <w:t>sɛ́</w:t>
      </w:r>
      <w:r w:rsidRPr="005B1C97">
        <w:rPr>
          <w:rFonts w:ascii="Doulos SIL" w:hAnsi="Doulos SIL"/>
          <w:i/>
          <w:color w:val="0000FF"/>
        </w:rPr>
        <w:tab/>
        <w:t>[ɲáāⁿ-nà-àⁿ</w:t>
      </w:r>
      <w:r w:rsidRPr="005D13A4">
        <w:t xml:space="preserve"> </w:t>
      </w:r>
      <w:r w:rsidRPr="005B1C97">
        <w:rPr>
          <w:rFonts w:ascii="Doulos SIL" w:hAnsi="Doulos SIL"/>
          <w:i/>
          <w:color w:val="0000FF"/>
        </w:rPr>
        <w:t>(</w:t>
      </w:r>
      <w:r w:rsidR="00D657BB">
        <w:rPr>
          <w:rFonts w:ascii="Doulos SIL" w:hAnsi="Doulos SIL"/>
          <w:i/>
          <w:color w:val="0000FF"/>
        </w:rPr>
        <w:t xml:space="preserve"> </w:t>
      </w:r>
      <w:r>
        <w:t>#</w:t>
      </w:r>
      <w:r w:rsidRPr="005B1C97">
        <w:rPr>
          <w:rFonts w:ascii="Doulos SIL" w:hAnsi="Doulos SIL"/>
          <w:i/>
          <w:color w:val="0000FF"/>
        </w:rPr>
        <w:t>ɲáā-à</w:t>
      </w:r>
      <w:r w:rsidRPr="005B1C97">
        <w:rPr>
          <w:rFonts w:ascii="Doulos SIL" w:hAnsi="Doulos SIL"/>
          <w:i/>
          <w:color w:val="0000FF"/>
        </w:rPr>
        <w:noBreakHyphen/>
        <w:t>nū)</w:t>
      </w:r>
      <w:r w:rsidRPr="005B1C97">
        <w:rPr>
          <w:rFonts w:ascii="Doulos SIL" w:hAnsi="Doulos SIL"/>
          <w:i/>
          <w:color w:val="0000FF"/>
        </w:rPr>
        <w:tab/>
        <w:t>dɛ́]</w:t>
      </w:r>
    </w:p>
    <w:p w14:paraId="283D7B5D" w14:textId="534DA147" w:rsidR="002341D0" w:rsidRDefault="002341D0" w:rsidP="00A808A8">
      <w:pPr>
        <w:tabs>
          <w:tab w:val="clear" w:pos="369"/>
          <w:tab w:val="left" w:pos="720"/>
          <w:tab w:val="left" w:pos="1080"/>
          <w:tab w:val="left" w:pos="1620"/>
          <w:tab w:val="left" w:pos="2610"/>
          <w:tab w:val="left" w:pos="6750"/>
        </w:tabs>
      </w:pPr>
      <w:r>
        <w:tab/>
      </w:r>
      <w:r>
        <w:tab/>
        <w:t>1Sg</w:t>
      </w:r>
      <w:r>
        <w:tab/>
        <w:t>come.Pfv</w:t>
      </w:r>
      <w:r>
        <w:tab/>
        <w:t>[</w:t>
      </w:r>
      <w:r w:rsidR="00A808A8">
        <w:t>woman-Nom-Pl (#woman-Nom-Pl-Nom)</w:t>
      </w:r>
      <w:r>
        <w:tab/>
        <w:t>with]</w:t>
      </w:r>
    </w:p>
    <w:p w14:paraId="59B253FC" w14:textId="73953B36" w:rsidR="002341D0" w:rsidRDefault="002341D0" w:rsidP="002341D0">
      <w:pPr>
        <w:tabs>
          <w:tab w:val="clear" w:pos="369"/>
          <w:tab w:val="left" w:pos="720"/>
          <w:tab w:val="left" w:pos="1080"/>
        </w:tabs>
      </w:pPr>
      <w:r>
        <w:tab/>
      </w:r>
      <w:r>
        <w:tab/>
        <w:t>‘I came with (=brought) saw (the) women.’</w:t>
      </w:r>
    </w:p>
    <w:p w14:paraId="0E5081BE" w14:textId="33F1B465" w:rsidR="005D13A4" w:rsidRDefault="005D13A4" w:rsidP="002341D0"/>
    <w:p w14:paraId="73CF8C24" w14:textId="0FD6120C" w:rsidR="002341D0" w:rsidRDefault="002341D0" w:rsidP="002341D0">
      <w:r>
        <w:t>The left conjunct of an ‘X and Y’ conjunction may not end in a nominal suffix (xx3a</w:t>
      </w:r>
      <w:r>
        <w:noBreakHyphen/>
        <w:t>b). The right conjunct, not at issue here, may or may not end in a nominal suffix, depending on the syntactic function of the entire conjoined NP.</w:t>
      </w:r>
    </w:p>
    <w:p w14:paraId="374C5CCD" w14:textId="77777777" w:rsidR="002341D0" w:rsidRDefault="002341D0" w:rsidP="002341D0"/>
    <w:p w14:paraId="611CED5C" w14:textId="4A026BFA" w:rsidR="002341D0" w:rsidRPr="005B1C97" w:rsidRDefault="002341D0" w:rsidP="002341D0">
      <w:pPr>
        <w:tabs>
          <w:tab w:val="clear" w:pos="369"/>
          <w:tab w:val="left" w:pos="720"/>
          <w:tab w:val="left" w:pos="1080"/>
          <w:tab w:val="left" w:pos="3780"/>
          <w:tab w:val="left" w:pos="4950"/>
        </w:tabs>
        <w:rPr>
          <w:rFonts w:ascii="Doulos SIL" w:hAnsi="Doulos SIL"/>
          <w:i/>
          <w:color w:val="0000FF"/>
        </w:rPr>
      </w:pPr>
      <w:r>
        <w:t>(xx3)</w:t>
      </w:r>
      <w:r>
        <w:tab/>
        <w:t>a.</w:t>
      </w:r>
      <w:r>
        <w:tab/>
      </w:r>
      <w:r w:rsidRPr="005B1C97">
        <w:rPr>
          <w:rFonts w:ascii="Doulos SIL" w:hAnsi="Doulos SIL"/>
          <w:i/>
          <w:color w:val="0000FF"/>
        </w:rPr>
        <w:t>ɲáāⁿ</w:t>
      </w:r>
      <w:r w:rsidRPr="005D13A4">
        <w:t xml:space="preserve"> </w:t>
      </w:r>
      <w:r w:rsidR="005B1C97" w:rsidRPr="005B1C97">
        <w:rPr>
          <w:rFonts w:ascii="Doulos SIL" w:hAnsi="Doulos SIL"/>
          <w:i/>
          <w:color w:val="0000FF"/>
        </w:rPr>
        <w:t>(</w:t>
      </w:r>
      <w:r w:rsidR="00D657BB">
        <w:rPr>
          <w:rFonts w:ascii="Doulos SIL" w:hAnsi="Doulos SIL"/>
          <w:i/>
          <w:color w:val="0000FF"/>
        </w:rPr>
        <w:t xml:space="preserve"> </w:t>
      </w:r>
      <w:r w:rsidR="005B1C97">
        <w:t>#</w:t>
      </w:r>
      <w:r w:rsidR="005B1C97" w:rsidRPr="005B1C97">
        <w:rPr>
          <w:rFonts w:ascii="Doulos SIL" w:hAnsi="Doulos SIL"/>
          <w:i/>
          <w:color w:val="0000FF"/>
        </w:rPr>
        <w:t>ɲáā-nà)</w:t>
      </w:r>
      <w:r w:rsidRPr="005B1C97">
        <w:rPr>
          <w:rFonts w:ascii="Doulos SIL" w:hAnsi="Doulos SIL"/>
          <w:i/>
          <w:color w:val="0000FF"/>
        </w:rPr>
        <w:tab/>
        <w:t>bùʔù</w:t>
      </w:r>
      <w:r w:rsidRPr="005B1C97">
        <w:rPr>
          <w:rFonts w:ascii="Doulos SIL" w:hAnsi="Doulos SIL"/>
          <w:i/>
          <w:color w:val="0000FF"/>
        </w:rPr>
        <w:tab/>
        <w:t>mā-n</w:t>
      </w:r>
    </w:p>
    <w:p w14:paraId="791D6D4D" w14:textId="08C64DF4" w:rsidR="002341D0" w:rsidRDefault="002341D0" w:rsidP="002341D0">
      <w:pPr>
        <w:tabs>
          <w:tab w:val="clear" w:pos="369"/>
          <w:tab w:val="left" w:pos="720"/>
          <w:tab w:val="left" w:pos="1080"/>
          <w:tab w:val="left" w:pos="3780"/>
          <w:tab w:val="left" w:pos="4950"/>
        </w:tabs>
      </w:pPr>
      <w:r>
        <w:tab/>
      </w:r>
      <w:r>
        <w:tab/>
        <w:t>woman (#woman-Nom)</w:t>
      </w:r>
      <w:r>
        <w:tab/>
        <w:t>and</w:t>
      </w:r>
      <w:r>
        <w:tab/>
        <w:t>1Sg-Indep</w:t>
      </w:r>
    </w:p>
    <w:p w14:paraId="75DBF8A0" w14:textId="45CB26CB" w:rsidR="002341D0" w:rsidRPr="002341D0" w:rsidRDefault="002341D0" w:rsidP="00C049AC">
      <w:pPr>
        <w:tabs>
          <w:tab w:val="clear" w:pos="369"/>
          <w:tab w:val="left" w:pos="720"/>
          <w:tab w:val="left" w:pos="1080"/>
        </w:tabs>
      </w:pPr>
      <w:r>
        <w:tab/>
      </w:r>
      <w:r>
        <w:tab/>
        <w:t>‘(a/the) woman and me’</w:t>
      </w:r>
    </w:p>
    <w:p w14:paraId="1312B5B9" w14:textId="77777777" w:rsidR="002341D0" w:rsidRPr="002341D0" w:rsidRDefault="002341D0" w:rsidP="00C049AC">
      <w:pPr>
        <w:tabs>
          <w:tab w:val="clear" w:pos="369"/>
          <w:tab w:val="left" w:pos="720"/>
          <w:tab w:val="left" w:pos="1080"/>
        </w:tabs>
      </w:pPr>
    </w:p>
    <w:p w14:paraId="4DC7BD64" w14:textId="59F53594" w:rsidR="002341D0" w:rsidRDefault="002341D0" w:rsidP="00A808A8">
      <w:pPr>
        <w:tabs>
          <w:tab w:val="clear" w:pos="369"/>
          <w:tab w:val="left" w:pos="720"/>
          <w:tab w:val="left" w:pos="1080"/>
          <w:tab w:val="left" w:pos="5130"/>
          <w:tab w:val="left" w:pos="5940"/>
        </w:tabs>
      </w:pPr>
      <w:r w:rsidRPr="002341D0">
        <w:tab/>
        <w:t>b.</w:t>
      </w:r>
      <w:r>
        <w:tab/>
      </w:r>
      <w:r w:rsidR="00A808A8" w:rsidRPr="005B1C97">
        <w:rPr>
          <w:rFonts w:ascii="Doulos SIL" w:hAnsi="Doulos SIL"/>
          <w:i/>
          <w:color w:val="0000FF"/>
        </w:rPr>
        <w:t>ɲáāⁿ-nà-àⁿ (</w:t>
      </w:r>
      <w:r w:rsidR="00D657BB">
        <w:rPr>
          <w:rFonts w:ascii="Doulos SIL" w:hAnsi="Doulos SIL"/>
          <w:i/>
          <w:color w:val="0000FF"/>
        </w:rPr>
        <w:t xml:space="preserve"> </w:t>
      </w:r>
      <w:r w:rsidR="00A808A8">
        <w:t>#</w:t>
      </w:r>
      <w:r w:rsidR="00A808A8" w:rsidRPr="005B1C97">
        <w:rPr>
          <w:rFonts w:ascii="Doulos SIL" w:hAnsi="Doulos SIL"/>
          <w:i/>
          <w:color w:val="0000FF"/>
        </w:rPr>
        <w:t>ɲáā-nà-à</w:t>
      </w:r>
      <w:r w:rsidR="00A808A8" w:rsidRPr="005B1C97">
        <w:rPr>
          <w:rFonts w:ascii="Doulos SIL" w:hAnsi="Doulos SIL"/>
          <w:i/>
          <w:color w:val="0000FF"/>
        </w:rPr>
        <w:noBreakHyphen/>
        <w:t>nū)</w:t>
      </w:r>
      <w:r w:rsidRPr="005B1C97">
        <w:rPr>
          <w:rFonts w:ascii="Doulos SIL" w:hAnsi="Doulos SIL"/>
          <w:i/>
          <w:color w:val="0000FF"/>
        </w:rPr>
        <w:tab/>
        <w:t>búʔú</w:t>
      </w:r>
      <w:r w:rsidRPr="005B1C97">
        <w:rPr>
          <w:rFonts w:ascii="Doulos SIL" w:hAnsi="Doulos SIL"/>
          <w:i/>
          <w:color w:val="0000FF"/>
        </w:rPr>
        <w:tab/>
        <w:t>mā-n</w:t>
      </w:r>
    </w:p>
    <w:p w14:paraId="39E55FED" w14:textId="1586CD9E" w:rsidR="002341D0" w:rsidRDefault="002341D0" w:rsidP="00A808A8">
      <w:pPr>
        <w:tabs>
          <w:tab w:val="clear" w:pos="369"/>
          <w:tab w:val="left" w:pos="720"/>
          <w:tab w:val="left" w:pos="1080"/>
          <w:tab w:val="left" w:pos="5130"/>
          <w:tab w:val="left" w:pos="5940"/>
        </w:tabs>
      </w:pPr>
      <w:r>
        <w:tab/>
      </w:r>
      <w:r>
        <w:tab/>
      </w:r>
      <w:r w:rsidR="00A808A8">
        <w:t>woman-Nom-Pl (#woman-Nom-Pl-Nom)</w:t>
      </w:r>
      <w:r>
        <w:tab/>
        <w:t>and</w:t>
      </w:r>
      <w:r>
        <w:tab/>
        <w:t>1Sg-Indep</w:t>
      </w:r>
    </w:p>
    <w:p w14:paraId="6A620442" w14:textId="02E3BD25" w:rsidR="002341D0" w:rsidRDefault="002341D0" w:rsidP="00C049AC">
      <w:pPr>
        <w:tabs>
          <w:tab w:val="clear" w:pos="369"/>
          <w:tab w:val="left" w:pos="720"/>
          <w:tab w:val="left" w:pos="1080"/>
        </w:tabs>
      </w:pPr>
      <w:r>
        <w:tab/>
      </w:r>
      <w:r>
        <w:tab/>
        <w:t>‘(the) women and me’</w:t>
      </w:r>
    </w:p>
    <w:p w14:paraId="1D9C00B5" w14:textId="77777777" w:rsidR="002341D0" w:rsidRDefault="002341D0" w:rsidP="00C049AC">
      <w:pPr>
        <w:tabs>
          <w:tab w:val="clear" w:pos="369"/>
          <w:tab w:val="left" w:pos="720"/>
          <w:tab w:val="left" w:pos="1080"/>
        </w:tabs>
      </w:pPr>
    </w:p>
    <w:p w14:paraId="5F5ADA16" w14:textId="61C486EB" w:rsidR="002341D0" w:rsidRDefault="002341D0" w:rsidP="00C049AC">
      <w:pPr>
        <w:tabs>
          <w:tab w:val="clear" w:pos="369"/>
          <w:tab w:val="left" w:pos="720"/>
          <w:tab w:val="left" w:pos="1080"/>
        </w:tabs>
      </w:pPr>
      <w:r>
        <w:lastRenderedPageBreak/>
        <w:t>A possessor NP may not end in a nominal suffix. The following possessum, not at issue here, may or may not end in a nominal suffix, depending on the syntactic function of the entire possessed NP.</w:t>
      </w:r>
    </w:p>
    <w:p w14:paraId="1D952AFD" w14:textId="77777777" w:rsidR="002341D0" w:rsidRDefault="002341D0" w:rsidP="00C049AC">
      <w:pPr>
        <w:tabs>
          <w:tab w:val="clear" w:pos="369"/>
          <w:tab w:val="left" w:pos="720"/>
          <w:tab w:val="left" w:pos="1080"/>
        </w:tabs>
      </w:pPr>
    </w:p>
    <w:p w14:paraId="2F4BB1E1" w14:textId="2F154DDA" w:rsidR="002341D0" w:rsidRPr="005B1C97" w:rsidRDefault="00A808A8" w:rsidP="00CE7FCA">
      <w:pPr>
        <w:tabs>
          <w:tab w:val="clear" w:pos="369"/>
          <w:tab w:val="left" w:pos="720"/>
          <w:tab w:val="left" w:pos="1080"/>
          <w:tab w:val="left" w:pos="3960"/>
        </w:tabs>
        <w:rPr>
          <w:rFonts w:ascii="Doulos SIL" w:hAnsi="Doulos SIL"/>
          <w:i/>
          <w:color w:val="0000FF"/>
        </w:rPr>
      </w:pPr>
      <w:r>
        <w:t>(xx4</w:t>
      </w:r>
      <w:r w:rsidR="002341D0">
        <w:t>)</w:t>
      </w:r>
      <w:r w:rsidR="002341D0">
        <w:tab/>
        <w:t>a.</w:t>
      </w:r>
      <w:r w:rsidR="002341D0">
        <w:tab/>
      </w:r>
      <w:r w:rsidR="00CE7FCA" w:rsidRPr="005B1C97">
        <w:rPr>
          <w:rFonts w:ascii="Doulos SIL" w:hAnsi="Doulos SIL"/>
          <w:i/>
          <w:color w:val="0000FF"/>
        </w:rPr>
        <w:t>ɲáāⁿ (</w:t>
      </w:r>
      <w:r w:rsidR="00D657BB">
        <w:rPr>
          <w:rFonts w:ascii="Doulos SIL" w:hAnsi="Doulos SIL"/>
          <w:i/>
          <w:color w:val="0000FF"/>
        </w:rPr>
        <w:t xml:space="preserve"> </w:t>
      </w:r>
      <w:r w:rsidR="00CE7FCA">
        <w:t>#</w:t>
      </w:r>
      <w:r w:rsidR="00CE7FCA" w:rsidRPr="005B1C97">
        <w:rPr>
          <w:rFonts w:ascii="Doulos SIL" w:hAnsi="Doulos SIL"/>
          <w:i/>
          <w:color w:val="0000FF"/>
        </w:rPr>
        <w:t>ɲáā-nà)</w:t>
      </w:r>
      <w:r w:rsidR="002341D0" w:rsidRPr="005B1C97">
        <w:rPr>
          <w:rFonts w:ascii="Doulos SIL" w:hAnsi="Doulos SIL"/>
          <w:i/>
          <w:color w:val="0000FF"/>
        </w:rPr>
        <w:tab/>
        <w:t>tàgà-rá</w:t>
      </w:r>
    </w:p>
    <w:p w14:paraId="05F3DEE2" w14:textId="3F217BDC" w:rsidR="002341D0" w:rsidRDefault="002341D0" w:rsidP="00CE7FCA">
      <w:pPr>
        <w:tabs>
          <w:tab w:val="clear" w:pos="369"/>
          <w:tab w:val="left" w:pos="720"/>
          <w:tab w:val="left" w:pos="1080"/>
          <w:tab w:val="left" w:pos="3960"/>
        </w:tabs>
      </w:pPr>
      <w:r>
        <w:tab/>
      </w:r>
      <w:r>
        <w:tab/>
      </w:r>
      <w:r w:rsidR="00CE7FCA">
        <w:t>woman (#woman-Nom)</w:t>
      </w:r>
      <w:r>
        <w:tab/>
        <w:t>sheep-Nom</w:t>
      </w:r>
    </w:p>
    <w:p w14:paraId="77BA24EB" w14:textId="501ECE3C" w:rsidR="002341D0" w:rsidRPr="002341D0" w:rsidRDefault="00CE7FCA" w:rsidP="002341D0">
      <w:pPr>
        <w:tabs>
          <w:tab w:val="clear" w:pos="369"/>
          <w:tab w:val="left" w:pos="720"/>
          <w:tab w:val="left" w:pos="1080"/>
        </w:tabs>
      </w:pPr>
      <w:r>
        <w:tab/>
      </w:r>
      <w:r>
        <w:tab/>
        <w:t>‘(a/the) woman’s sheep’</w:t>
      </w:r>
    </w:p>
    <w:p w14:paraId="3B273AA4" w14:textId="77777777" w:rsidR="002341D0" w:rsidRPr="002341D0" w:rsidRDefault="002341D0" w:rsidP="002341D0">
      <w:pPr>
        <w:tabs>
          <w:tab w:val="clear" w:pos="369"/>
          <w:tab w:val="left" w:pos="720"/>
          <w:tab w:val="left" w:pos="1080"/>
        </w:tabs>
      </w:pPr>
    </w:p>
    <w:p w14:paraId="6B017560" w14:textId="5F586AED" w:rsidR="002341D0" w:rsidRDefault="002341D0" w:rsidP="00A808A8">
      <w:pPr>
        <w:tabs>
          <w:tab w:val="clear" w:pos="369"/>
          <w:tab w:val="left" w:pos="720"/>
          <w:tab w:val="left" w:pos="1080"/>
          <w:tab w:val="left" w:pos="5040"/>
        </w:tabs>
      </w:pPr>
      <w:r w:rsidRPr="002341D0">
        <w:tab/>
        <w:t>b.</w:t>
      </w:r>
      <w:r>
        <w:tab/>
      </w:r>
      <w:r w:rsidR="00A808A8" w:rsidRPr="005B1C97">
        <w:rPr>
          <w:rFonts w:ascii="Doulos SIL" w:hAnsi="Doulos SIL"/>
          <w:i/>
          <w:color w:val="0000FF"/>
        </w:rPr>
        <w:t>ɲáāⁿ-nà-àⁿ (</w:t>
      </w:r>
      <w:r w:rsidR="00D657BB">
        <w:rPr>
          <w:rFonts w:ascii="Doulos SIL" w:hAnsi="Doulos SIL"/>
          <w:i/>
          <w:color w:val="0000FF"/>
        </w:rPr>
        <w:t xml:space="preserve"> </w:t>
      </w:r>
      <w:r w:rsidR="00A808A8">
        <w:t>#</w:t>
      </w:r>
      <w:r w:rsidR="00A808A8" w:rsidRPr="005B1C97">
        <w:rPr>
          <w:rFonts w:ascii="Doulos SIL" w:hAnsi="Doulos SIL"/>
          <w:i/>
          <w:color w:val="0000FF"/>
        </w:rPr>
        <w:t>ɲáā-nà-à</w:t>
      </w:r>
      <w:r w:rsidR="00A808A8" w:rsidRPr="005B1C97">
        <w:rPr>
          <w:rFonts w:ascii="Doulos SIL" w:hAnsi="Doulos SIL"/>
          <w:i/>
          <w:color w:val="0000FF"/>
        </w:rPr>
        <w:noBreakHyphen/>
        <w:t>nū)</w:t>
      </w:r>
      <w:r w:rsidRPr="005B1C97">
        <w:rPr>
          <w:rFonts w:ascii="Doulos SIL" w:hAnsi="Doulos SIL"/>
          <w:i/>
          <w:color w:val="0000FF"/>
        </w:rPr>
        <w:tab/>
      </w:r>
      <w:r w:rsidR="00A808A8" w:rsidRPr="005B1C97">
        <w:rPr>
          <w:rFonts w:ascii="Doulos SIL" w:hAnsi="Doulos SIL"/>
          <w:i/>
          <w:color w:val="0000FF"/>
        </w:rPr>
        <w:t>tàgà-rá</w:t>
      </w:r>
    </w:p>
    <w:p w14:paraId="3200CEE0" w14:textId="5B5E9896" w:rsidR="002341D0" w:rsidRDefault="002341D0" w:rsidP="00A808A8">
      <w:pPr>
        <w:tabs>
          <w:tab w:val="clear" w:pos="369"/>
          <w:tab w:val="left" w:pos="720"/>
          <w:tab w:val="left" w:pos="1080"/>
          <w:tab w:val="left" w:pos="5040"/>
        </w:tabs>
      </w:pPr>
      <w:r>
        <w:tab/>
      </w:r>
      <w:r>
        <w:tab/>
      </w:r>
      <w:r w:rsidR="00A808A8">
        <w:t>woman-Nom-Pl (#woman-Nom-Pl-Nom)</w:t>
      </w:r>
      <w:r>
        <w:tab/>
      </w:r>
      <w:r w:rsidR="00A808A8">
        <w:t>sheep-Nom</w:t>
      </w:r>
    </w:p>
    <w:p w14:paraId="7E9EDB30" w14:textId="26112443" w:rsidR="002341D0" w:rsidRDefault="002341D0" w:rsidP="00C049AC">
      <w:pPr>
        <w:tabs>
          <w:tab w:val="clear" w:pos="369"/>
          <w:tab w:val="left" w:pos="720"/>
          <w:tab w:val="left" w:pos="1080"/>
        </w:tabs>
      </w:pPr>
      <w:r>
        <w:tab/>
      </w:r>
      <w:r>
        <w:tab/>
        <w:t>‘(th</w:t>
      </w:r>
      <w:r w:rsidR="00CE7FCA">
        <w:t>e) women’s sheep’</w:t>
      </w:r>
    </w:p>
    <w:p w14:paraId="63939873" w14:textId="0F470AE5" w:rsidR="00CE7FCA" w:rsidRDefault="00CE7FCA" w:rsidP="00CE7FCA">
      <w:r>
        <w:t>.</w:t>
      </w:r>
    </w:p>
    <w:p w14:paraId="4C9806EB" w14:textId="67BE280D" w:rsidR="00CE7FCA" w:rsidRDefault="00CE7FCA" w:rsidP="00CE7FCA">
      <w:r>
        <w:t xml:space="preserve">The discourse particle </w:t>
      </w:r>
      <w:r w:rsidRPr="005B1C97">
        <w:rPr>
          <w:rFonts w:ascii="Doulos SIL" w:hAnsi="Doulos SIL"/>
          <w:i/>
          <w:color w:val="0000FF"/>
        </w:rPr>
        <w:t>dòʔò</w:t>
      </w:r>
      <w:r>
        <w:t xml:space="preserve"> ‘also, too’ likewise disallows nominal suffixes (xx5a</w:t>
      </w:r>
      <w:r>
        <w:noBreakHyphen/>
        <w:t>b).</w:t>
      </w:r>
    </w:p>
    <w:p w14:paraId="051377DB" w14:textId="77777777" w:rsidR="00CE7FCA" w:rsidRDefault="00CE7FCA" w:rsidP="00CE7FCA"/>
    <w:p w14:paraId="03367FE4" w14:textId="5E0AF1EB" w:rsidR="00885044" w:rsidRPr="005B1C97" w:rsidRDefault="00885044" w:rsidP="00885044">
      <w:pPr>
        <w:tabs>
          <w:tab w:val="clear" w:pos="369"/>
          <w:tab w:val="left" w:pos="720"/>
          <w:tab w:val="left" w:pos="1080"/>
          <w:tab w:val="left" w:pos="3960"/>
        </w:tabs>
        <w:rPr>
          <w:rFonts w:ascii="Doulos SIL" w:hAnsi="Doulos SIL"/>
          <w:i/>
          <w:color w:val="0000FF"/>
        </w:rPr>
      </w:pPr>
      <w:r>
        <w:t>(xx5)</w:t>
      </w:r>
      <w:r>
        <w:tab/>
        <w:t>a.</w:t>
      </w:r>
      <w:r>
        <w:tab/>
      </w:r>
      <w:r w:rsidRPr="005B1C97">
        <w:rPr>
          <w:rFonts w:ascii="Doulos SIL" w:hAnsi="Doulos SIL"/>
          <w:i/>
          <w:color w:val="0000FF"/>
        </w:rPr>
        <w:t>ɲáāⁿ</w:t>
      </w:r>
      <w:r w:rsidRPr="005D13A4">
        <w:t xml:space="preserve"> </w:t>
      </w:r>
      <w:r w:rsidR="006E0970" w:rsidRPr="005B1C97">
        <w:rPr>
          <w:rFonts w:ascii="Doulos SIL" w:hAnsi="Doulos SIL"/>
          <w:i/>
          <w:color w:val="0000FF"/>
        </w:rPr>
        <w:t>(</w:t>
      </w:r>
      <w:r w:rsidR="00D657BB">
        <w:rPr>
          <w:rFonts w:ascii="Doulos SIL" w:hAnsi="Doulos SIL"/>
          <w:i/>
          <w:color w:val="0000FF"/>
        </w:rPr>
        <w:t xml:space="preserve"> </w:t>
      </w:r>
      <w:r w:rsidR="006E0970">
        <w:t>#</w:t>
      </w:r>
      <w:r w:rsidR="006E0970" w:rsidRPr="005B1C97">
        <w:rPr>
          <w:rFonts w:ascii="Doulos SIL" w:hAnsi="Doulos SIL"/>
          <w:i/>
          <w:color w:val="0000FF"/>
        </w:rPr>
        <w:t>ɲáā-nà)</w:t>
      </w:r>
      <w:r w:rsidRPr="005B1C97">
        <w:rPr>
          <w:rFonts w:ascii="Doulos SIL" w:hAnsi="Doulos SIL"/>
          <w:i/>
          <w:color w:val="0000FF"/>
        </w:rPr>
        <w:tab/>
        <w:t>dòʔò</w:t>
      </w:r>
    </w:p>
    <w:p w14:paraId="5CD4FC95" w14:textId="70089F59" w:rsidR="00885044" w:rsidRDefault="00885044" w:rsidP="00885044">
      <w:pPr>
        <w:tabs>
          <w:tab w:val="clear" w:pos="369"/>
          <w:tab w:val="left" w:pos="720"/>
          <w:tab w:val="left" w:pos="1080"/>
          <w:tab w:val="left" w:pos="3960"/>
        </w:tabs>
      </w:pPr>
      <w:r>
        <w:tab/>
      </w:r>
      <w:r>
        <w:tab/>
        <w:t>woman (#woman-Nom)</w:t>
      </w:r>
      <w:r>
        <w:tab/>
        <w:t>also</w:t>
      </w:r>
    </w:p>
    <w:p w14:paraId="71EAC728" w14:textId="64959335" w:rsidR="00885044" w:rsidRPr="002341D0" w:rsidRDefault="00885044" w:rsidP="00885044">
      <w:pPr>
        <w:tabs>
          <w:tab w:val="clear" w:pos="369"/>
          <w:tab w:val="left" w:pos="720"/>
          <w:tab w:val="left" w:pos="1080"/>
        </w:tabs>
      </w:pPr>
      <w:r>
        <w:tab/>
      </w:r>
      <w:r>
        <w:tab/>
        <w:t>‘(a/the) woman too’</w:t>
      </w:r>
    </w:p>
    <w:p w14:paraId="56E73102" w14:textId="77777777" w:rsidR="00885044" w:rsidRPr="002341D0" w:rsidRDefault="00885044" w:rsidP="00885044">
      <w:pPr>
        <w:tabs>
          <w:tab w:val="clear" w:pos="369"/>
          <w:tab w:val="left" w:pos="720"/>
          <w:tab w:val="left" w:pos="1080"/>
        </w:tabs>
      </w:pPr>
    </w:p>
    <w:p w14:paraId="7E4FEDB8" w14:textId="64EFACD2" w:rsidR="00885044" w:rsidRDefault="00885044" w:rsidP="00885044">
      <w:pPr>
        <w:tabs>
          <w:tab w:val="clear" w:pos="369"/>
          <w:tab w:val="left" w:pos="720"/>
          <w:tab w:val="left" w:pos="1080"/>
          <w:tab w:val="left" w:pos="5040"/>
        </w:tabs>
      </w:pPr>
      <w:r w:rsidRPr="002341D0">
        <w:tab/>
        <w:t>b.</w:t>
      </w:r>
      <w:r>
        <w:tab/>
      </w:r>
      <w:r w:rsidRPr="005B1C97">
        <w:rPr>
          <w:rFonts w:ascii="Doulos SIL" w:hAnsi="Doulos SIL"/>
          <w:i/>
          <w:color w:val="0000FF"/>
        </w:rPr>
        <w:t>ɲáāⁿ-nà-àⁿ (</w:t>
      </w:r>
      <w:r w:rsidR="00D657BB">
        <w:rPr>
          <w:rFonts w:ascii="Doulos SIL" w:hAnsi="Doulos SIL"/>
          <w:i/>
          <w:color w:val="0000FF"/>
        </w:rPr>
        <w:t xml:space="preserve"> </w:t>
      </w:r>
      <w:r>
        <w:t>#</w:t>
      </w:r>
      <w:r w:rsidRPr="005B1C97">
        <w:rPr>
          <w:rFonts w:ascii="Doulos SIL" w:hAnsi="Doulos SIL"/>
          <w:i/>
          <w:color w:val="0000FF"/>
        </w:rPr>
        <w:t>ɲáā-nà-à</w:t>
      </w:r>
      <w:r w:rsidRPr="005B1C97">
        <w:rPr>
          <w:rFonts w:ascii="Doulos SIL" w:hAnsi="Doulos SIL"/>
          <w:i/>
          <w:color w:val="0000FF"/>
        </w:rPr>
        <w:noBreakHyphen/>
        <w:t>nū)</w:t>
      </w:r>
      <w:r w:rsidRPr="005B1C97">
        <w:rPr>
          <w:rFonts w:ascii="Doulos SIL" w:hAnsi="Doulos SIL"/>
          <w:i/>
          <w:color w:val="0000FF"/>
        </w:rPr>
        <w:tab/>
        <w:t>dóʔó</w:t>
      </w:r>
    </w:p>
    <w:p w14:paraId="5B5F9D6F" w14:textId="4CD8C58E" w:rsidR="00885044" w:rsidRDefault="00885044" w:rsidP="00885044">
      <w:pPr>
        <w:tabs>
          <w:tab w:val="clear" w:pos="369"/>
          <w:tab w:val="left" w:pos="720"/>
          <w:tab w:val="left" w:pos="1080"/>
          <w:tab w:val="left" w:pos="5040"/>
        </w:tabs>
      </w:pPr>
      <w:r>
        <w:tab/>
      </w:r>
      <w:r>
        <w:tab/>
        <w:t>woman-Nom-Pl (#woman-Nom-Pl-Nom)</w:t>
      </w:r>
      <w:r>
        <w:tab/>
        <w:t>also</w:t>
      </w:r>
    </w:p>
    <w:p w14:paraId="424DBD45" w14:textId="45AE1B75" w:rsidR="00CE7FCA" w:rsidRPr="002341D0" w:rsidRDefault="00885044" w:rsidP="005B1C97">
      <w:pPr>
        <w:tabs>
          <w:tab w:val="clear" w:pos="369"/>
          <w:tab w:val="left" w:pos="720"/>
          <w:tab w:val="left" w:pos="1080"/>
        </w:tabs>
      </w:pPr>
      <w:r>
        <w:tab/>
      </w:r>
      <w:r>
        <w:tab/>
        <w:t>‘(the) women too’</w:t>
      </w:r>
    </w:p>
    <w:p w14:paraId="160B2E83" w14:textId="4832A073" w:rsidR="00BA6685" w:rsidRDefault="00566B03" w:rsidP="00BA6685">
      <w:pPr>
        <w:pStyle w:val="Heading2"/>
      </w:pPr>
      <w:bookmarkStart w:id="868" w:name="_Toc508942765"/>
      <w:bookmarkStart w:id="869" w:name="_Toc508943365"/>
      <w:bookmarkStart w:id="870" w:name="_Toc36027453"/>
      <w:bookmarkStart w:id="871" w:name="_Toc36027663"/>
      <w:bookmarkStart w:id="872" w:name="_Toc78375667"/>
      <w:bookmarkStart w:id="873" w:name="_Toc79405771"/>
      <w:bookmarkStart w:id="874" w:name="_Toc337412007"/>
      <w:r>
        <w:t>Possessi</w:t>
      </w:r>
      <w:bookmarkEnd w:id="868"/>
      <w:bookmarkEnd w:id="869"/>
      <w:bookmarkEnd w:id="870"/>
      <w:bookmarkEnd w:id="871"/>
      <w:bookmarkEnd w:id="872"/>
      <w:bookmarkEnd w:id="873"/>
      <w:r w:rsidR="009B2CEB">
        <w:t>on</w:t>
      </w:r>
      <w:bookmarkEnd w:id="874"/>
    </w:p>
    <w:p w14:paraId="0DCA7697" w14:textId="2B342AB1" w:rsidR="009B2CEB" w:rsidRPr="009B2CEB" w:rsidRDefault="009B2CEB" w:rsidP="009B2CEB">
      <w:pPr>
        <w:pStyle w:val="Heading3"/>
      </w:pPr>
      <w:bookmarkStart w:id="875" w:name="_Toc337412008"/>
      <w:r>
        <w:t>Addition of a possessor to an NP</w:t>
      </w:r>
      <w:bookmarkEnd w:id="875"/>
    </w:p>
    <w:p w14:paraId="7757CF65" w14:textId="59FE0F9B" w:rsidR="009B2CEB" w:rsidRDefault="009B2CEB" w:rsidP="009B2CEB">
      <w:r>
        <w:t>The possessor precedes the noun (and the postnominal modifiers). Addition of the possessor allows a nonsingular numeral to add the nominal and plural suffixes that are omitted in unpossessed NPs ending in a numeral.</w:t>
      </w:r>
    </w:p>
    <w:p w14:paraId="7EBC3CCA" w14:textId="77777777" w:rsidR="009B2CEB" w:rsidRDefault="009B2CEB" w:rsidP="009B2CEB"/>
    <w:p w14:paraId="16750F31" w14:textId="77777777" w:rsidR="009B2CEB" w:rsidRPr="00743222" w:rsidRDefault="009B2CEB" w:rsidP="009B2CEB">
      <w:pPr>
        <w:pStyle w:val="example-simple"/>
        <w:tabs>
          <w:tab w:val="left" w:pos="2520"/>
          <w:tab w:val="left" w:pos="3150"/>
          <w:tab w:val="left" w:pos="4140"/>
          <w:tab w:val="left" w:pos="5400"/>
        </w:tabs>
      </w:pPr>
      <w:r>
        <w:t>(xx1)</w:t>
      </w:r>
      <w:r>
        <w:tab/>
        <w:t>a.</w:t>
      </w:r>
      <w:r>
        <w:tab/>
      </w:r>
      <w:r w:rsidRPr="00986631">
        <w:rPr>
          <w:rFonts w:ascii="Doulos SIL" w:hAnsi="Doulos SIL"/>
          <w:i/>
          <w:color w:val="0000FF"/>
        </w:rPr>
        <w:t>ádámáⁿ</w:t>
      </w:r>
      <w:r w:rsidRPr="00986631">
        <w:rPr>
          <w:rFonts w:ascii="Doulos SIL" w:hAnsi="Doulos SIL"/>
          <w:i/>
          <w:color w:val="0000FF"/>
        </w:rPr>
        <w:tab/>
        <w:t>sàà-rá</w:t>
      </w:r>
      <w:r>
        <w:tab/>
      </w:r>
      <w:r>
        <w:tab/>
      </w:r>
      <w:r>
        <w:tab/>
        <w:t>[poss-n]</w:t>
      </w:r>
    </w:p>
    <w:p w14:paraId="23D47D61" w14:textId="77777777" w:rsidR="009B2CEB" w:rsidRDefault="009B2CEB" w:rsidP="009B2CEB">
      <w:pPr>
        <w:pStyle w:val="example-simple"/>
        <w:tabs>
          <w:tab w:val="left" w:pos="2520"/>
          <w:tab w:val="left" w:pos="3150"/>
          <w:tab w:val="left" w:pos="4140"/>
          <w:tab w:val="left" w:pos="5400"/>
        </w:tabs>
      </w:pPr>
      <w:r>
        <w:tab/>
      </w:r>
      <w:r>
        <w:tab/>
        <w:t>A</w:t>
      </w:r>
      <w:r>
        <w:tab/>
        <w:t>house-Nom</w:t>
      </w:r>
    </w:p>
    <w:p w14:paraId="29DABD05" w14:textId="77777777" w:rsidR="009B2CEB" w:rsidRDefault="009B2CEB" w:rsidP="009B2CEB">
      <w:pPr>
        <w:pStyle w:val="example-simple"/>
        <w:tabs>
          <w:tab w:val="left" w:pos="2070"/>
          <w:tab w:val="left" w:pos="3150"/>
          <w:tab w:val="left" w:pos="4140"/>
          <w:tab w:val="left" w:pos="5400"/>
        </w:tabs>
      </w:pPr>
      <w:r>
        <w:tab/>
      </w:r>
      <w:r>
        <w:tab/>
        <w:t>‘Adama’s house’</w:t>
      </w:r>
    </w:p>
    <w:p w14:paraId="479226EF" w14:textId="77777777" w:rsidR="009B2CEB" w:rsidRDefault="009B2CEB" w:rsidP="009B2CEB">
      <w:pPr>
        <w:pStyle w:val="example-simple"/>
        <w:tabs>
          <w:tab w:val="left" w:pos="2070"/>
          <w:tab w:val="left" w:pos="3150"/>
          <w:tab w:val="left" w:pos="4140"/>
          <w:tab w:val="left" w:pos="5400"/>
        </w:tabs>
      </w:pPr>
    </w:p>
    <w:p w14:paraId="4CEC688E" w14:textId="63163C55" w:rsidR="009B2CEB" w:rsidRPr="00743222" w:rsidRDefault="009B2CEB" w:rsidP="009B2CEB">
      <w:pPr>
        <w:pStyle w:val="example-simple"/>
        <w:tabs>
          <w:tab w:val="left" w:pos="2070"/>
          <w:tab w:val="left" w:pos="3150"/>
          <w:tab w:val="left" w:pos="4140"/>
          <w:tab w:val="left" w:pos="5400"/>
        </w:tabs>
      </w:pPr>
      <w:r>
        <w:tab/>
        <w:t>b.</w:t>
      </w:r>
      <w:r>
        <w:tab/>
      </w:r>
      <w:r w:rsidR="00B62E10">
        <w:rPr>
          <w:rFonts w:ascii="Doulos SIL" w:hAnsi="Doulos SIL"/>
          <w:i/>
          <w:color w:val="0000FF"/>
        </w:rPr>
        <w:t>wō</w:t>
      </w:r>
      <w:r w:rsidRPr="00986631">
        <w:rPr>
          <w:rFonts w:ascii="Doulos SIL" w:hAnsi="Doulos SIL"/>
          <w:i/>
          <w:color w:val="0000FF"/>
        </w:rPr>
        <w:tab/>
        <w:t>sàà-rá-āⁿ</w:t>
      </w:r>
      <w:r>
        <w:tab/>
      </w:r>
      <w:r>
        <w:tab/>
      </w:r>
      <w:r>
        <w:tab/>
        <w:t>[poss-n]</w:t>
      </w:r>
    </w:p>
    <w:p w14:paraId="2473DF3D" w14:textId="77777777" w:rsidR="009B2CEB" w:rsidRDefault="009B2CEB" w:rsidP="009B2CEB">
      <w:pPr>
        <w:pStyle w:val="example-simple"/>
        <w:tabs>
          <w:tab w:val="left" w:pos="2070"/>
          <w:tab w:val="left" w:pos="3150"/>
          <w:tab w:val="left" w:pos="4140"/>
          <w:tab w:val="left" w:pos="5400"/>
        </w:tabs>
      </w:pPr>
      <w:r>
        <w:tab/>
      </w:r>
      <w:r>
        <w:tab/>
        <w:t>2Sg</w:t>
      </w:r>
      <w:r>
        <w:tab/>
        <w:t>house-Nom-Pl</w:t>
      </w:r>
    </w:p>
    <w:p w14:paraId="0C47DDDC" w14:textId="77777777" w:rsidR="009B2CEB" w:rsidRDefault="009B2CEB" w:rsidP="009B2CEB">
      <w:pPr>
        <w:pStyle w:val="example-simple"/>
        <w:tabs>
          <w:tab w:val="left" w:pos="2070"/>
          <w:tab w:val="left" w:pos="3150"/>
          <w:tab w:val="left" w:pos="4140"/>
          <w:tab w:val="left" w:pos="5400"/>
        </w:tabs>
      </w:pPr>
      <w:r>
        <w:tab/>
      </w:r>
      <w:r>
        <w:tab/>
        <w:t>‘your-Sg houses’</w:t>
      </w:r>
    </w:p>
    <w:p w14:paraId="3C170B54" w14:textId="77777777" w:rsidR="009B2CEB" w:rsidRDefault="009B2CEB" w:rsidP="009B2CEB">
      <w:pPr>
        <w:pStyle w:val="example-simple"/>
        <w:tabs>
          <w:tab w:val="left" w:pos="2070"/>
          <w:tab w:val="left" w:pos="3150"/>
          <w:tab w:val="left" w:pos="4140"/>
          <w:tab w:val="left" w:pos="5400"/>
        </w:tabs>
      </w:pPr>
    </w:p>
    <w:p w14:paraId="5B1A5727" w14:textId="77777777" w:rsidR="009B2CEB" w:rsidRPr="00743222" w:rsidRDefault="009B2CEB" w:rsidP="009B2CEB">
      <w:pPr>
        <w:pStyle w:val="example-simple"/>
        <w:tabs>
          <w:tab w:val="left" w:pos="2070"/>
          <w:tab w:val="left" w:pos="3150"/>
          <w:tab w:val="left" w:pos="4140"/>
          <w:tab w:val="left" w:pos="5400"/>
        </w:tabs>
      </w:pPr>
      <w:r>
        <w:tab/>
        <w:t>c.</w:t>
      </w:r>
      <w:r>
        <w:tab/>
      </w:r>
      <w:r w:rsidRPr="00986631">
        <w:rPr>
          <w:rFonts w:ascii="Doulos SIL" w:hAnsi="Doulos SIL"/>
          <w:i/>
          <w:color w:val="0000FF"/>
        </w:rPr>
        <w:t>wó</w:t>
      </w:r>
      <w:r w:rsidRPr="00986631">
        <w:rPr>
          <w:rFonts w:ascii="Doulos SIL" w:hAnsi="Doulos SIL"/>
          <w:i/>
          <w:color w:val="0000FF"/>
        </w:rPr>
        <w:tab/>
        <w:t>sàà</w:t>
      </w:r>
      <w:r w:rsidRPr="00986631">
        <w:rPr>
          <w:rFonts w:ascii="Doulos SIL" w:hAnsi="Doulos SIL"/>
          <w:i/>
          <w:color w:val="0000FF"/>
        </w:rPr>
        <w:tab/>
        <w:t>sígbó-rá-āⁿ</w:t>
      </w:r>
      <w:r>
        <w:tab/>
      </w:r>
      <w:r>
        <w:tab/>
        <w:t>[poss-n-num]</w:t>
      </w:r>
    </w:p>
    <w:p w14:paraId="1C8E5181" w14:textId="77777777" w:rsidR="009B2CEB" w:rsidRDefault="009B2CEB" w:rsidP="009B2CEB">
      <w:pPr>
        <w:pStyle w:val="example-simple"/>
        <w:tabs>
          <w:tab w:val="left" w:pos="2070"/>
          <w:tab w:val="left" w:pos="3150"/>
          <w:tab w:val="left" w:pos="4140"/>
          <w:tab w:val="left" w:pos="5400"/>
        </w:tabs>
      </w:pPr>
      <w:r>
        <w:tab/>
      </w:r>
      <w:r>
        <w:tab/>
        <w:t>2Sg</w:t>
      </w:r>
      <w:r>
        <w:tab/>
        <w:t>house</w:t>
      </w:r>
      <w:r>
        <w:tab/>
        <w:t>three-Nom-Pl</w:t>
      </w:r>
    </w:p>
    <w:p w14:paraId="1AD98FA4" w14:textId="77777777" w:rsidR="009B2CEB" w:rsidRDefault="009B2CEB" w:rsidP="009B2CEB">
      <w:pPr>
        <w:pStyle w:val="example-simple"/>
        <w:tabs>
          <w:tab w:val="left" w:pos="2070"/>
          <w:tab w:val="left" w:pos="3150"/>
          <w:tab w:val="left" w:pos="4140"/>
          <w:tab w:val="left" w:pos="5400"/>
        </w:tabs>
      </w:pPr>
      <w:r>
        <w:tab/>
      </w:r>
      <w:r>
        <w:tab/>
        <w:t>‘your-Sg three houses’</w:t>
      </w:r>
    </w:p>
    <w:p w14:paraId="27684EE3" w14:textId="77777777" w:rsidR="009B2CEB" w:rsidRDefault="009B2CEB" w:rsidP="009B2CEB">
      <w:pPr>
        <w:pStyle w:val="example-simple"/>
        <w:tabs>
          <w:tab w:val="left" w:pos="2070"/>
          <w:tab w:val="left" w:pos="3150"/>
          <w:tab w:val="left" w:pos="4140"/>
          <w:tab w:val="left" w:pos="5400"/>
        </w:tabs>
      </w:pPr>
    </w:p>
    <w:p w14:paraId="67A718CE" w14:textId="77552E37" w:rsidR="009B2CEB" w:rsidRDefault="009B2CEB" w:rsidP="009B2CEB">
      <w:pPr>
        <w:pStyle w:val="example-simple"/>
        <w:tabs>
          <w:tab w:val="left" w:pos="2070"/>
          <w:tab w:val="left" w:pos="3150"/>
          <w:tab w:val="left" w:pos="4140"/>
          <w:tab w:val="left" w:pos="5400"/>
        </w:tabs>
      </w:pPr>
      <w:r>
        <w:tab/>
        <w:t>d.</w:t>
      </w:r>
      <w:r>
        <w:tab/>
      </w:r>
      <w:r w:rsidR="00B62E10">
        <w:rPr>
          <w:rFonts w:ascii="Doulos SIL" w:hAnsi="Doulos SIL"/>
          <w:i/>
          <w:color w:val="0000FF"/>
        </w:rPr>
        <w:t>wō</w:t>
      </w:r>
      <w:r w:rsidRPr="00986631">
        <w:rPr>
          <w:rFonts w:ascii="Doulos SIL" w:hAnsi="Doulos SIL"/>
          <w:i/>
          <w:color w:val="0000FF"/>
        </w:rPr>
        <w:tab/>
        <w:t>sàà</w:t>
      </w:r>
      <w:r w:rsidRPr="00986631">
        <w:rPr>
          <w:rFonts w:ascii="Doulos SIL" w:hAnsi="Doulos SIL"/>
          <w:i/>
          <w:color w:val="0000FF"/>
        </w:rPr>
        <w:tab/>
        <w:t>ɲɛ́</w:t>
      </w:r>
      <w:r w:rsidRPr="00986631">
        <w:rPr>
          <w:rFonts w:ascii="Doulos SIL" w:hAnsi="Doulos SIL"/>
          <w:i/>
          <w:color w:val="0000FF"/>
        </w:rPr>
        <w:tab/>
        <w:t xml:space="preserve">sīgbō </w:t>
      </w:r>
      <w:r>
        <w:tab/>
        <w:t>[poss-n-a-num]</w:t>
      </w:r>
    </w:p>
    <w:p w14:paraId="106F7579" w14:textId="77777777" w:rsidR="009B2CEB" w:rsidRPr="00986631" w:rsidRDefault="009B2CEB" w:rsidP="009B2CEB">
      <w:pPr>
        <w:pStyle w:val="example-simple"/>
        <w:tabs>
          <w:tab w:val="left" w:pos="2070"/>
          <w:tab w:val="left" w:pos="3150"/>
          <w:tab w:val="left" w:pos="4140"/>
          <w:tab w:val="left" w:pos="5400"/>
        </w:tabs>
        <w:rPr>
          <w:rFonts w:ascii="Doulos SIL" w:hAnsi="Doulos SIL"/>
          <w:i/>
          <w:color w:val="0000FF"/>
        </w:rPr>
      </w:pPr>
      <w:r>
        <w:tab/>
      </w:r>
      <w:r>
        <w:tab/>
      </w:r>
      <w:r>
        <w:tab/>
      </w:r>
      <w:r>
        <w:tab/>
      </w:r>
      <w:r>
        <w:tab/>
      </w:r>
      <w:r w:rsidRPr="00986631">
        <w:rPr>
          <w:rFonts w:ascii="Doulos SIL" w:hAnsi="Doulos SIL"/>
          <w:i/>
          <w:color w:val="0000FF"/>
        </w:rPr>
        <w:t>sígbó-rá-āⁿ</w:t>
      </w:r>
    </w:p>
    <w:p w14:paraId="1EFA663F" w14:textId="77777777" w:rsidR="009B2CEB" w:rsidRDefault="009B2CEB" w:rsidP="009B2CEB">
      <w:pPr>
        <w:pStyle w:val="example-simple"/>
        <w:tabs>
          <w:tab w:val="left" w:pos="2070"/>
          <w:tab w:val="left" w:pos="3150"/>
          <w:tab w:val="left" w:pos="4140"/>
          <w:tab w:val="left" w:pos="5400"/>
        </w:tabs>
      </w:pPr>
      <w:r>
        <w:lastRenderedPageBreak/>
        <w:tab/>
      </w:r>
      <w:r>
        <w:tab/>
        <w:t>2Sg</w:t>
      </w:r>
      <w:r>
        <w:tab/>
        <w:t>house</w:t>
      </w:r>
      <w:r>
        <w:tab/>
        <w:t>good</w:t>
      </w:r>
      <w:r>
        <w:tab/>
        <w:t>three(-Nom-Pl)</w:t>
      </w:r>
    </w:p>
    <w:p w14:paraId="073136B6" w14:textId="77777777" w:rsidR="009B2CEB" w:rsidRDefault="009B2CEB" w:rsidP="009B2CEB">
      <w:pPr>
        <w:pStyle w:val="example-simple"/>
        <w:tabs>
          <w:tab w:val="left" w:pos="2070"/>
          <w:tab w:val="left" w:pos="3150"/>
          <w:tab w:val="left" w:pos="4140"/>
          <w:tab w:val="left" w:pos="5400"/>
        </w:tabs>
      </w:pPr>
      <w:r>
        <w:tab/>
      </w:r>
      <w:r>
        <w:tab/>
        <w:t>‘your-Sg three good houses’</w:t>
      </w:r>
    </w:p>
    <w:p w14:paraId="060CA3F6" w14:textId="77777777" w:rsidR="009B2CEB" w:rsidRDefault="009B2CEB" w:rsidP="009B2CEB">
      <w:pPr>
        <w:pStyle w:val="example-simple"/>
        <w:tabs>
          <w:tab w:val="left" w:pos="2070"/>
          <w:tab w:val="left" w:pos="3150"/>
          <w:tab w:val="left" w:pos="4140"/>
          <w:tab w:val="left" w:pos="5400"/>
        </w:tabs>
      </w:pPr>
    </w:p>
    <w:p w14:paraId="2DFABE8E" w14:textId="35E4FDE5" w:rsidR="009B2CEB" w:rsidRPr="00743222" w:rsidRDefault="009B2CEB" w:rsidP="009B2CEB">
      <w:pPr>
        <w:pStyle w:val="example-simple"/>
        <w:tabs>
          <w:tab w:val="left" w:pos="2070"/>
          <w:tab w:val="left" w:pos="3690"/>
          <w:tab w:val="left" w:pos="4140"/>
          <w:tab w:val="left" w:pos="5400"/>
        </w:tabs>
      </w:pPr>
      <w:r>
        <w:tab/>
        <w:t>e.</w:t>
      </w:r>
      <w:r>
        <w:tab/>
      </w:r>
      <w:r w:rsidR="00B62E10">
        <w:rPr>
          <w:rFonts w:ascii="Doulos SIL" w:hAnsi="Doulos SIL"/>
          <w:i/>
          <w:color w:val="0000FF"/>
        </w:rPr>
        <w:t>wō</w:t>
      </w:r>
      <w:r w:rsidRPr="00986631">
        <w:rPr>
          <w:rFonts w:ascii="Doulos SIL" w:hAnsi="Doulos SIL"/>
          <w:i/>
          <w:color w:val="0000FF"/>
        </w:rPr>
        <w:tab/>
        <w:t>sàà-rá-āⁿ</w:t>
      </w:r>
      <w:r w:rsidRPr="00986631">
        <w:rPr>
          <w:rFonts w:ascii="Doulos SIL" w:hAnsi="Doulos SIL"/>
          <w:i/>
          <w:color w:val="0000FF"/>
        </w:rPr>
        <w:tab/>
        <w:t>búʔú-nū</w:t>
      </w:r>
      <w:r>
        <w:tab/>
        <w:t>[poss-n-quant]</w:t>
      </w:r>
    </w:p>
    <w:p w14:paraId="076D0B2E" w14:textId="77777777" w:rsidR="009B2CEB" w:rsidRDefault="009B2CEB" w:rsidP="009B2CEB">
      <w:pPr>
        <w:pStyle w:val="example-simple"/>
        <w:tabs>
          <w:tab w:val="left" w:pos="2070"/>
          <w:tab w:val="left" w:pos="3690"/>
          <w:tab w:val="left" w:pos="4140"/>
          <w:tab w:val="left" w:pos="5400"/>
        </w:tabs>
      </w:pPr>
      <w:r>
        <w:tab/>
      </w:r>
      <w:r>
        <w:tab/>
        <w:t>2Sg</w:t>
      </w:r>
      <w:r>
        <w:tab/>
        <w:t>house-Nom-Pl</w:t>
      </w:r>
      <w:r>
        <w:tab/>
        <w:t>all</w:t>
      </w:r>
    </w:p>
    <w:p w14:paraId="7D52A306" w14:textId="77777777" w:rsidR="009B2CEB" w:rsidRPr="00743222" w:rsidRDefault="009B2CEB" w:rsidP="009B2CEB">
      <w:pPr>
        <w:pStyle w:val="example-simple"/>
        <w:tabs>
          <w:tab w:val="left" w:pos="2070"/>
          <w:tab w:val="left" w:pos="3150"/>
          <w:tab w:val="left" w:pos="4140"/>
          <w:tab w:val="left" w:pos="5400"/>
        </w:tabs>
      </w:pPr>
      <w:r>
        <w:tab/>
      </w:r>
      <w:r>
        <w:tab/>
        <w:t>‘all your-Sg houses’</w:t>
      </w:r>
    </w:p>
    <w:p w14:paraId="664509AD" w14:textId="77777777" w:rsidR="009B2CEB" w:rsidRDefault="009B2CEB" w:rsidP="009B2CEB">
      <w:pPr>
        <w:pStyle w:val="example-simple"/>
      </w:pPr>
    </w:p>
    <w:p w14:paraId="1155A1C5" w14:textId="77777777" w:rsidR="009B2CEB" w:rsidRDefault="009B2CEB" w:rsidP="009B2CEB">
      <w:pPr>
        <w:pStyle w:val="example-simple"/>
      </w:pPr>
    </w:p>
    <w:p w14:paraId="7AD09143" w14:textId="0B5685BF" w:rsidR="009B2CEB" w:rsidRDefault="009B2CEB" w:rsidP="009B2CEB">
      <w:pPr>
        <w:pStyle w:val="Heading3"/>
      </w:pPr>
      <w:bookmarkStart w:id="876" w:name="_Toc337412009"/>
      <w:r>
        <w:t>Alienable and inalienable possession</w:t>
      </w:r>
      <w:bookmarkEnd w:id="876"/>
    </w:p>
    <w:p w14:paraId="1D2BAA95" w14:textId="46D7459F" w:rsidR="009B2CEB" w:rsidRDefault="009B2CEB" w:rsidP="009B2CEB">
      <w:r>
        <w:t>The alienable/inalienable distinction is made in some but not all possessor-possessum combinations. Where the distinction is overt, it is expressed by tones on the possessum.</w:t>
      </w:r>
      <w:r w:rsidR="00102C5B">
        <w:t xml:space="preserve"> Inalienables are kin terms and body parts.</w:t>
      </w:r>
    </w:p>
    <w:p w14:paraId="7F00F0BB" w14:textId="0A6A7BA3" w:rsidR="00102C5B" w:rsidRDefault="00102C5B" w:rsidP="009B2CEB">
      <w:pPr>
        <w:tabs>
          <w:tab w:val="clear" w:pos="369"/>
          <w:tab w:val="left" w:pos="720"/>
          <w:tab w:val="left" w:pos="1080"/>
        </w:tabs>
      </w:pPr>
      <w:r>
        <w:tab/>
      </w:r>
      <w:r>
        <w:tab/>
      </w:r>
      <w:r>
        <w:tab/>
      </w:r>
    </w:p>
    <w:p w14:paraId="27D52813" w14:textId="77777777" w:rsidR="009B2CEB" w:rsidRDefault="009B2CEB" w:rsidP="009B2CEB"/>
    <w:p w14:paraId="5150E7B0" w14:textId="486B91C0" w:rsidR="009B2CEB" w:rsidRPr="009B2CEB" w:rsidRDefault="009B2CEB" w:rsidP="009B2CEB">
      <w:pPr>
        <w:pStyle w:val="Heading4"/>
      </w:pPr>
      <w:bookmarkStart w:id="877" w:name="_Toc337412010"/>
      <w:r>
        <w:t>Lexically all-L</w:t>
      </w:r>
      <w:r>
        <w:noBreakHyphen/>
        <w:t>toned nouns</w:t>
      </w:r>
      <w:r w:rsidR="00D41F1E">
        <w:t xml:space="preserve"> as possessums</w:t>
      </w:r>
      <w:bookmarkEnd w:id="877"/>
    </w:p>
    <w:p w14:paraId="68257711" w14:textId="7500D52E" w:rsidR="009B2CEB" w:rsidRDefault="00102C5B" w:rsidP="009B2CEB">
      <w:r>
        <w:t>Noun stems that consist of L</w:t>
      </w:r>
      <w:r>
        <w:noBreakHyphen/>
        <w:t>toned syllables always have an H</w:t>
      </w:r>
      <w:r>
        <w:noBreakHyphen/>
        <w:t xml:space="preserve">toned nominal suffix, e.g. </w:t>
      </w:r>
      <w:r w:rsidRPr="00986631">
        <w:rPr>
          <w:rFonts w:ascii="Doulos SIL" w:hAnsi="Doulos SIL"/>
          <w:i/>
          <w:color w:val="0000FF"/>
        </w:rPr>
        <w:t>wù-rɔ́</w:t>
      </w:r>
      <w:r>
        <w:t xml:space="preserve"> ‘head’, </w:t>
      </w:r>
      <w:r w:rsidRPr="00986631">
        <w:rPr>
          <w:rFonts w:ascii="Doulos SIL" w:hAnsi="Doulos SIL"/>
          <w:i/>
          <w:color w:val="0000FF"/>
        </w:rPr>
        <w:t>ɲùʔù-nɔ́</w:t>
      </w:r>
      <w:r>
        <w:t xml:space="preserve"> ‘wrap (n)’.</w:t>
      </w:r>
    </w:p>
    <w:p w14:paraId="6F6E9EE2" w14:textId="05CFC8A4" w:rsidR="00102C5B" w:rsidRPr="00102C5B" w:rsidRDefault="00102C5B" w:rsidP="009B2CEB">
      <w:r>
        <w:tab/>
        <w:t>(xx1) shows the tonal behavior of these nouns when they follow an M</w:t>
      </w:r>
      <w:r>
        <w:noBreakHyphen/>
        <w:t>toned possessor pronoun (1Sg, 2Sg, or 2Pl). Inalienables (all examples known to me with this lexical tone melody</w:t>
      </w:r>
      <w:r w:rsidR="00B12610">
        <w:t xml:space="preserve"> are body parts) become M</w:t>
      </w:r>
      <w:r w:rsidR="00B12610">
        <w:noBreakHyphen/>
        <w:t>toned. This is attributable to M</w:t>
      </w:r>
      <w:r w:rsidR="00B12610">
        <w:noBreakHyphen/>
        <w:t>Spreading, with the M</w:t>
      </w:r>
      <w:r w:rsidR="00B12610">
        <w:noBreakHyphen/>
        <w:t>tone originating in the possessor</w:t>
      </w:r>
      <w:r>
        <w:t xml:space="preserve"> </w:t>
      </w:r>
      <w:r w:rsidR="00D41F1E">
        <w:t>(xx1a)</w:t>
      </w:r>
      <w:r>
        <w:t xml:space="preserve">. </w:t>
      </w:r>
      <w:r w:rsidR="00D41F1E">
        <w:t xml:space="preserve">Alienables have the same tones as when unpossessed (xx1b). </w:t>
      </w:r>
    </w:p>
    <w:p w14:paraId="0282AB25" w14:textId="77777777" w:rsidR="009B2CEB" w:rsidRDefault="009B2CEB" w:rsidP="009B2CEB"/>
    <w:p w14:paraId="69EC4BDB" w14:textId="79C61697" w:rsidR="009B2CEB" w:rsidRDefault="00D41F1E" w:rsidP="009B2CEB">
      <w:pPr>
        <w:tabs>
          <w:tab w:val="clear" w:pos="369"/>
          <w:tab w:val="left" w:pos="720"/>
        </w:tabs>
      </w:pPr>
      <w:r>
        <w:t>(xx1</w:t>
      </w:r>
      <w:r w:rsidR="009B2CEB">
        <w:t>)</w:t>
      </w:r>
      <w:r w:rsidR="009B2CEB">
        <w:tab/>
        <w:t>L</w:t>
      </w:r>
      <w:r w:rsidR="009B2CEB">
        <w:noBreakHyphen/>
        <w:t xml:space="preserve">toned noun as possessum after </w:t>
      </w:r>
      <w:r w:rsidR="00EF37AB">
        <w:t>M</w:t>
      </w:r>
      <w:r w:rsidR="00EF37AB">
        <w:noBreakHyphen/>
        <w:t>toned possessor pronoun</w:t>
      </w:r>
    </w:p>
    <w:p w14:paraId="29271137" w14:textId="77777777" w:rsidR="009B2CEB" w:rsidRDefault="009B2CEB" w:rsidP="009B2CEB">
      <w:pPr>
        <w:tabs>
          <w:tab w:val="clear" w:pos="369"/>
          <w:tab w:val="left" w:pos="720"/>
        </w:tabs>
      </w:pPr>
    </w:p>
    <w:p w14:paraId="5ACC30BD" w14:textId="4324D9BB" w:rsidR="009B2CEB" w:rsidRDefault="009B2CEB" w:rsidP="009B2CEB">
      <w:pPr>
        <w:tabs>
          <w:tab w:val="clear" w:pos="369"/>
          <w:tab w:val="left" w:pos="720"/>
          <w:tab w:val="left" w:pos="1080"/>
          <w:tab w:val="left" w:pos="2070"/>
          <w:tab w:val="left" w:pos="3330"/>
          <w:tab w:val="left" w:pos="4680"/>
          <w:tab w:val="left" w:pos="6030"/>
        </w:tabs>
      </w:pPr>
      <w:r>
        <w:tab/>
      </w:r>
      <w:r>
        <w:tab/>
        <w:t>noun</w:t>
      </w:r>
      <w:r>
        <w:tab/>
        <w:t>gloss</w:t>
      </w:r>
      <w:r>
        <w:tab/>
        <w:t>‘my __’</w:t>
      </w:r>
      <w:r>
        <w:tab/>
        <w:t>‘your-Sg __’</w:t>
      </w:r>
      <w:r>
        <w:tab/>
        <w:t>‘</w:t>
      </w:r>
      <w:r w:rsidR="00102C5B">
        <w:t>y</w:t>
      </w:r>
      <w:r>
        <w:t>our</w:t>
      </w:r>
      <w:r w:rsidR="00102C5B">
        <w:t>-Pl</w:t>
      </w:r>
      <w:r>
        <w:t xml:space="preserve"> __’ </w:t>
      </w:r>
    </w:p>
    <w:p w14:paraId="6676A09E" w14:textId="77777777" w:rsidR="009B2CEB" w:rsidRDefault="009B2CEB" w:rsidP="009B2CEB">
      <w:pPr>
        <w:tabs>
          <w:tab w:val="clear" w:pos="369"/>
          <w:tab w:val="left" w:pos="720"/>
          <w:tab w:val="left" w:pos="1080"/>
          <w:tab w:val="left" w:pos="2070"/>
          <w:tab w:val="left" w:pos="3330"/>
          <w:tab w:val="left" w:pos="4680"/>
          <w:tab w:val="left" w:pos="6030"/>
        </w:tabs>
      </w:pPr>
    </w:p>
    <w:p w14:paraId="6FFCC50E" w14:textId="77777777" w:rsidR="009B2CEB" w:rsidRDefault="009B2CEB" w:rsidP="009B2CEB">
      <w:pPr>
        <w:tabs>
          <w:tab w:val="clear" w:pos="369"/>
          <w:tab w:val="left" w:pos="720"/>
          <w:tab w:val="left" w:pos="1080"/>
          <w:tab w:val="left" w:pos="2070"/>
          <w:tab w:val="left" w:pos="3330"/>
          <w:tab w:val="left" w:pos="4680"/>
          <w:tab w:val="left" w:pos="6030"/>
        </w:tabs>
      </w:pPr>
      <w:r>
        <w:tab/>
        <w:t>a. inalienables</w:t>
      </w:r>
    </w:p>
    <w:p w14:paraId="4F20AD5C" w14:textId="77777777" w:rsidR="009B2CEB" w:rsidRDefault="009B2CEB" w:rsidP="009B2CEB">
      <w:pPr>
        <w:tabs>
          <w:tab w:val="clear" w:pos="369"/>
          <w:tab w:val="left" w:pos="720"/>
          <w:tab w:val="left" w:pos="1080"/>
          <w:tab w:val="left" w:pos="2070"/>
          <w:tab w:val="left" w:pos="3330"/>
          <w:tab w:val="left" w:pos="4680"/>
          <w:tab w:val="left" w:pos="6030"/>
        </w:tabs>
      </w:pPr>
      <w:r>
        <w:tab/>
      </w:r>
      <w:r>
        <w:tab/>
      </w:r>
      <w:r w:rsidRPr="00986631">
        <w:rPr>
          <w:rFonts w:ascii="Doulos SIL" w:hAnsi="Doulos SIL"/>
          <w:i/>
          <w:color w:val="0000FF"/>
        </w:rPr>
        <w:t>wù-rɔ́</w:t>
      </w:r>
      <w:r>
        <w:tab/>
        <w:t>‘head’</w:t>
      </w:r>
      <w:r>
        <w:tab/>
      </w:r>
      <w:r w:rsidRPr="00986631">
        <w:rPr>
          <w:rFonts w:ascii="Doulos SIL" w:hAnsi="Doulos SIL"/>
          <w:i/>
          <w:color w:val="0000FF"/>
        </w:rPr>
        <w:t>mā wū-rɔ̄</w:t>
      </w:r>
      <w:r w:rsidRPr="00986631">
        <w:rPr>
          <w:rFonts w:ascii="Doulos SIL" w:hAnsi="Doulos SIL"/>
          <w:i/>
          <w:color w:val="0000FF"/>
        </w:rPr>
        <w:tab/>
        <w:t>wō wū-rɔ̄</w:t>
      </w:r>
      <w:r w:rsidRPr="00986631">
        <w:rPr>
          <w:rFonts w:ascii="Doulos SIL" w:hAnsi="Doulos SIL"/>
          <w:i/>
          <w:color w:val="0000FF"/>
        </w:rPr>
        <w:tab/>
        <w:t>ēēⁿ wū-rɔ̄</w:t>
      </w:r>
    </w:p>
    <w:p w14:paraId="33A78541" w14:textId="77777777" w:rsidR="009B2CEB" w:rsidRDefault="009B2CEB" w:rsidP="009B2CEB">
      <w:pPr>
        <w:tabs>
          <w:tab w:val="clear" w:pos="369"/>
          <w:tab w:val="left" w:pos="720"/>
          <w:tab w:val="left" w:pos="1080"/>
          <w:tab w:val="left" w:pos="2070"/>
          <w:tab w:val="left" w:pos="3330"/>
          <w:tab w:val="left" w:pos="4680"/>
          <w:tab w:val="left" w:pos="6030"/>
        </w:tabs>
      </w:pPr>
      <w:r>
        <w:tab/>
      </w:r>
      <w:r>
        <w:tab/>
      </w:r>
      <w:r w:rsidRPr="00986631">
        <w:rPr>
          <w:rFonts w:ascii="Doulos SIL" w:hAnsi="Doulos SIL"/>
          <w:i/>
          <w:color w:val="0000FF"/>
        </w:rPr>
        <w:t>ɲì-ná</w:t>
      </w:r>
      <w:r>
        <w:tab/>
        <w:t>‘blood’</w:t>
      </w:r>
      <w:r>
        <w:tab/>
      </w:r>
      <w:r w:rsidRPr="00986631">
        <w:rPr>
          <w:rFonts w:ascii="Doulos SIL" w:hAnsi="Doulos SIL"/>
          <w:i/>
          <w:color w:val="0000FF"/>
        </w:rPr>
        <w:t>mā ɲī-nā</w:t>
      </w:r>
      <w:r w:rsidRPr="00986631">
        <w:rPr>
          <w:rFonts w:ascii="Doulos SIL" w:hAnsi="Doulos SIL"/>
          <w:i/>
          <w:color w:val="0000FF"/>
        </w:rPr>
        <w:tab/>
        <w:t>wō ɲī-nā</w:t>
      </w:r>
      <w:r w:rsidRPr="00986631">
        <w:rPr>
          <w:rFonts w:ascii="Doulos SIL" w:hAnsi="Doulos SIL"/>
          <w:i/>
          <w:color w:val="0000FF"/>
        </w:rPr>
        <w:tab/>
        <w:t>ēēⁿ ɲī-nā</w:t>
      </w:r>
    </w:p>
    <w:p w14:paraId="3CAFD87E" w14:textId="77777777" w:rsidR="009B2CEB" w:rsidRDefault="009B2CEB" w:rsidP="009B2CEB">
      <w:pPr>
        <w:tabs>
          <w:tab w:val="clear" w:pos="369"/>
          <w:tab w:val="left" w:pos="720"/>
          <w:tab w:val="left" w:pos="1080"/>
          <w:tab w:val="left" w:pos="2070"/>
          <w:tab w:val="left" w:pos="3330"/>
          <w:tab w:val="left" w:pos="4680"/>
          <w:tab w:val="left" w:pos="6030"/>
        </w:tabs>
      </w:pPr>
      <w:r>
        <w:tab/>
      </w:r>
      <w:r>
        <w:tab/>
      </w:r>
      <w:r w:rsidRPr="00986631">
        <w:rPr>
          <w:rFonts w:ascii="Doulos SIL" w:hAnsi="Doulos SIL"/>
          <w:i/>
          <w:color w:val="0000FF"/>
        </w:rPr>
        <w:t>sɔ̀-nɔ́</w:t>
      </w:r>
      <w:r>
        <w:tab/>
        <w:t>‘heart’</w:t>
      </w:r>
      <w:r>
        <w:tab/>
      </w:r>
      <w:r w:rsidRPr="00986631">
        <w:rPr>
          <w:rFonts w:ascii="Doulos SIL" w:hAnsi="Doulos SIL"/>
          <w:i/>
          <w:color w:val="0000FF"/>
        </w:rPr>
        <w:t>mā sɔ̄-nɔ̄</w:t>
      </w:r>
      <w:r w:rsidRPr="00986631">
        <w:rPr>
          <w:rFonts w:ascii="Doulos SIL" w:hAnsi="Doulos SIL"/>
          <w:i/>
          <w:color w:val="0000FF"/>
        </w:rPr>
        <w:tab/>
        <w:t>wō sɔ̄-nɔ̄</w:t>
      </w:r>
      <w:r w:rsidRPr="00986631">
        <w:rPr>
          <w:rFonts w:ascii="Doulos SIL" w:hAnsi="Doulos SIL"/>
          <w:i/>
          <w:color w:val="0000FF"/>
        </w:rPr>
        <w:tab/>
        <w:t>ēēⁿ sɔ̄-nɔ̄</w:t>
      </w:r>
    </w:p>
    <w:p w14:paraId="4111375C" w14:textId="77777777" w:rsidR="009B2CEB" w:rsidRPr="00986631" w:rsidRDefault="009B2CEB" w:rsidP="009B2CEB">
      <w:pPr>
        <w:tabs>
          <w:tab w:val="clear" w:pos="369"/>
          <w:tab w:val="left" w:pos="720"/>
          <w:tab w:val="left" w:pos="1080"/>
          <w:tab w:val="left" w:pos="2070"/>
          <w:tab w:val="left" w:pos="3330"/>
          <w:tab w:val="left" w:pos="4680"/>
          <w:tab w:val="left" w:pos="6030"/>
        </w:tabs>
        <w:rPr>
          <w:rFonts w:ascii="Doulos SIL" w:hAnsi="Doulos SIL"/>
          <w:i/>
          <w:color w:val="0000FF"/>
        </w:rPr>
      </w:pPr>
      <w:r>
        <w:tab/>
      </w:r>
      <w:r>
        <w:tab/>
      </w:r>
      <w:r w:rsidRPr="00986631">
        <w:rPr>
          <w:rFonts w:ascii="Doulos SIL" w:hAnsi="Doulos SIL"/>
          <w:i/>
          <w:color w:val="0000FF"/>
        </w:rPr>
        <w:t>nùʔù-nɔ́</w:t>
      </w:r>
      <w:r>
        <w:tab/>
        <w:t>‘intestine’</w:t>
      </w:r>
      <w:r>
        <w:tab/>
      </w:r>
      <w:r w:rsidRPr="00986631">
        <w:rPr>
          <w:rFonts w:ascii="Doulos SIL" w:hAnsi="Doulos SIL"/>
          <w:i/>
          <w:color w:val="0000FF"/>
        </w:rPr>
        <w:t>mā nūʔū-nɔ̄</w:t>
      </w:r>
      <w:r w:rsidRPr="00986631">
        <w:rPr>
          <w:rFonts w:ascii="Doulos SIL" w:hAnsi="Doulos SIL"/>
          <w:i/>
          <w:color w:val="0000FF"/>
        </w:rPr>
        <w:tab/>
        <w:t>wō nūʔū-nɔ̄</w:t>
      </w:r>
      <w:r w:rsidRPr="00986631">
        <w:rPr>
          <w:rFonts w:ascii="Doulos SIL" w:hAnsi="Doulos SIL"/>
          <w:i/>
          <w:color w:val="0000FF"/>
        </w:rPr>
        <w:tab/>
        <w:t>ēēⁿ nūʔū-nɔ̄</w:t>
      </w:r>
    </w:p>
    <w:p w14:paraId="4C85993E" w14:textId="77777777" w:rsidR="009B2CEB" w:rsidRDefault="009B2CEB" w:rsidP="009B2CEB">
      <w:pPr>
        <w:tabs>
          <w:tab w:val="clear" w:pos="369"/>
          <w:tab w:val="left" w:pos="720"/>
          <w:tab w:val="left" w:pos="1080"/>
          <w:tab w:val="left" w:pos="2070"/>
          <w:tab w:val="left" w:pos="3330"/>
          <w:tab w:val="left" w:pos="4680"/>
          <w:tab w:val="left" w:pos="6030"/>
        </w:tabs>
      </w:pPr>
    </w:p>
    <w:p w14:paraId="3C54AAAD" w14:textId="77777777" w:rsidR="009B2CEB" w:rsidRDefault="009B2CEB" w:rsidP="009B2CEB">
      <w:pPr>
        <w:tabs>
          <w:tab w:val="clear" w:pos="369"/>
          <w:tab w:val="left" w:pos="720"/>
          <w:tab w:val="left" w:pos="1080"/>
          <w:tab w:val="left" w:pos="2070"/>
          <w:tab w:val="left" w:pos="3330"/>
          <w:tab w:val="left" w:pos="4680"/>
          <w:tab w:val="left" w:pos="6030"/>
        </w:tabs>
      </w:pPr>
      <w:r>
        <w:tab/>
        <w:t>b. alienables</w:t>
      </w:r>
    </w:p>
    <w:p w14:paraId="17248FCF" w14:textId="77777777" w:rsidR="009B2CEB" w:rsidRDefault="009B2CEB" w:rsidP="009B2CEB">
      <w:pPr>
        <w:tabs>
          <w:tab w:val="clear" w:pos="369"/>
          <w:tab w:val="left" w:pos="720"/>
          <w:tab w:val="left" w:pos="1080"/>
          <w:tab w:val="left" w:pos="2070"/>
          <w:tab w:val="left" w:pos="3330"/>
          <w:tab w:val="left" w:pos="4680"/>
          <w:tab w:val="left" w:pos="6030"/>
        </w:tabs>
      </w:pPr>
      <w:r>
        <w:tab/>
      </w:r>
      <w:r>
        <w:tab/>
      </w:r>
      <w:r w:rsidRPr="00986631">
        <w:rPr>
          <w:rFonts w:ascii="Doulos SIL" w:hAnsi="Doulos SIL"/>
          <w:i/>
          <w:color w:val="0000FF"/>
        </w:rPr>
        <w:t>kɔ̀-nɔ́</w:t>
      </w:r>
      <w:r>
        <w:tab/>
        <w:t>‘bird’</w:t>
      </w:r>
      <w:r>
        <w:tab/>
      </w:r>
      <w:r w:rsidRPr="00986631">
        <w:rPr>
          <w:rFonts w:ascii="Doulos SIL" w:hAnsi="Doulos SIL"/>
          <w:i/>
          <w:color w:val="0000FF"/>
        </w:rPr>
        <w:t>mā kɔ̀-nɔ́</w:t>
      </w:r>
      <w:r w:rsidRPr="00986631">
        <w:rPr>
          <w:rFonts w:ascii="Doulos SIL" w:hAnsi="Doulos SIL"/>
          <w:i/>
          <w:color w:val="0000FF"/>
        </w:rPr>
        <w:tab/>
        <w:t>wō kɔ̀-nɔ́</w:t>
      </w:r>
      <w:r w:rsidRPr="00986631">
        <w:rPr>
          <w:rFonts w:ascii="Doulos SIL" w:hAnsi="Doulos SIL"/>
          <w:i/>
          <w:color w:val="0000FF"/>
        </w:rPr>
        <w:tab/>
        <w:t>ēēⁿ kɔ̀-nɔ́</w:t>
      </w:r>
    </w:p>
    <w:p w14:paraId="70ADAD52" w14:textId="77777777" w:rsidR="009B2CEB" w:rsidRPr="00986631" w:rsidRDefault="009B2CEB" w:rsidP="009B2CEB">
      <w:pPr>
        <w:tabs>
          <w:tab w:val="clear" w:pos="369"/>
          <w:tab w:val="left" w:pos="720"/>
          <w:tab w:val="left" w:pos="1080"/>
          <w:tab w:val="left" w:pos="2070"/>
          <w:tab w:val="left" w:pos="3330"/>
          <w:tab w:val="left" w:pos="4680"/>
          <w:tab w:val="left" w:pos="6030"/>
        </w:tabs>
        <w:rPr>
          <w:rFonts w:ascii="Doulos SIL" w:hAnsi="Doulos SIL"/>
          <w:i/>
          <w:color w:val="0000FF"/>
        </w:rPr>
      </w:pPr>
      <w:r>
        <w:tab/>
      </w:r>
      <w:r>
        <w:tab/>
      </w:r>
      <w:r w:rsidRPr="00986631">
        <w:rPr>
          <w:rFonts w:ascii="Doulos SIL" w:hAnsi="Doulos SIL"/>
          <w:i/>
          <w:color w:val="0000FF"/>
        </w:rPr>
        <w:t>gù-nɔ́</w:t>
      </w:r>
      <w:r>
        <w:tab/>
        <w:t>‘mortar’</w:t>
      </w:r>
      <w:r>
        <w:tab/>
      </w:r>
      <w:r w:rsidRPr="00986631">
        <w:rPr>
          <w:rFonts w:ascii="Doulos SIL" w:hAnsi="Doulos SIL"/>
          <w:i/>
          <w:color w:val="0000FF"/>
        </w:rPr>
        <w:t>mā gù-nɔ́</w:t>
      </w:r>
      <w:r w:rsidRPr="00986631">
        <w:rPr>
          <w:rFonts w:ascii="Doulos SIL" w:hAnsi="Doulos SIL"/>
          <w:i/>
          <w:color w:val="0000FF"/>
        </w:rPr>
        <w:tab/>
        <w:t>wō gù-nɔ́</w:t>
      </w:r>
      <w:r w:rsidRPr="00986631">
        <w:rPr>
          <w:rFonts w:ascii="Doulos SIL" w:hAnsi="Doulos SIL"/>
          <w:i/>
          <w:color w:val="0000FF"/>
        </w:rPr>
        <w:tab/>
        <w:t>ēēⁿ gù-nɔ́</w:t>
      </w:r>
    </w:p>
    <w:p w14:paraId="51DF1AAC" w14:textId="77777777" w:rsidR="009B2CEB" w:rsidRPr="00986631" w:rsidRDefault="009B2CEB" w:rsidP="009B2CEB">
      <w:pPr>
        <w:tabs>
          <w:tab w:val="clear" w:pos="369"/>
          <w:tab w:val="left" w:pos="720"/>
          <w:tab w:val="left" w:pos="1080"/>
          <w:tab w:val="left" w:pos="2070"/>
          <w:tab w:val="left" w:pos="3330"/>
          <w:tab w:val="left" w:pos="4680"/>
          <w:tab w:val="left" w:pos="6030"/>
        </w:tabs>
        <w:rPr>
          <w:rFonts w:ascii="Doulos SIL" w:hAnsi="Doulos SIL"/>
          <w:i/>
          <w:color w:val="0000FF"/>
        </w:rPr>
      </w:pPr>
      <w:r>
        <w:tab/>
      </w:r>
      <w:r>
        <w:tab/>
      </w:r>
      <w:r w:rsidRPr="00986631">
        <w:rPr>
          <w:rFonts w:ascii="Doulos SIL" w:hAnsi="Doulos SIL"/>
          <w:i/>
          <w:color w:val="0000FF"/>
        </w:rPr>
        <w:t>mɔ̀-nɔ́</w:t>
      </w:r>
      <w:r>
        <w:tab/>
        <w:t>‘rope’</w:t>
      </w:r>
      <w:r>
        <w:tab/>
      </w:r>
      <w:r w:rsidRPr="00986631">
        <w:rPr>
          <w:rFonts w:ascii="Doulos SIL" w:hAnsi="Doulos SIL"/>
          <w:i/>
          <w:color w:val="0000FF"/>
        </w:rPr>
        <w:t>mā mɔ̀-nɔ́</w:t>
      </w:r>
      <w:r w:rsidRPr="00986631">
        <w:rPr>
          <w:rFonts w:ascii="Doulos SIL" w:hAnsi="Doulos SIL"/>
          <w:i/>
          <w:color w:val="0000FF"/>
        </w:rPr>
        <w:tab/>
        <w:t>wō mɔ̀-nɔ́</w:t>
      </w:r>
      <w:r w:rsidRPr="00986631">
        <w:rPr>
          <w:rFonts w:ascii="Doulos SIL" w:hAnsi="Doulos SIL"/>
          <w:i/>
          <w:color w:val="0000FF"/>
        </w:rPr>
        <w:tab/>
        <w:t>ēēⁿ mɔ̀-nɔ́</w:t>
      </w:r>
    </w:p>
    <w:p w14:paraId="770F2A4C" w14:textId="77777777" w:rsidR="009B2CEB" w:rsidRDefault="009B2CEB" w:rsidP="009B2CEB">
      <w:pPr>
        <w:tabs>
          <w:tab w:val="clear" w:pos="369"/>
          <w:tab w:val="left" w:pos="720"/>
          <w:tab w:val="left" w:pos="1080"/>
          <w:tab w:val="left" w:pos="2070"/>
          <w:tab w:val="left" w:pos="3330"/>
          <w:tab w:val="left" w:pos="4680"/>
          <w:tab w:val="left" w:pos="6030"/>
        </w:tabs>
      </w:pPr>
      <w:r>
        <w:tab/>
      </w:r>
      <w:r>
        <w:tab/>
      </w:r>
      <w:r w:rsidRPr="00986631">
        <w:rPr>
          <w:rFonts w:ascii="Doulos SIL" w:hAnsi="Doulos SIL"/>
          <w:i/>
          <w:color w:val="0000FF"/>
        </w:rPr>
        <w:t>tù-rɔ́</w:t>
      </w:r>
      <w:r>
        <w:tab/>
        <w:t>‘millet cake’</w:t>
      </w:r>
      <w:r>
        <w:tab/>
      </w:r>
      <w:r w:rsidRPr="00986631">
        <w:rPr>
          <w:rFonts w:ascii="Doulos SIL" w:hAnsi="Doulos SIL"/>
          <w:i/>
          <w:color w:val="0000FF"/>
        </w:rPr>
        <w:t>mā tù-rɔ́</w:t>
      </w:r>
      <w:r w:rsidRPr="00986631">
        <w:rPr>
          <w:rFonts w:ascii="Doulos SIL" w:hAnsi="Doulos SIL"/>
          <w:i/>
          <w:color w:val="0000FF"/>
        </w:rPr>
        <w:tab/>
        <w:t>wō tù-rɔ́</w:t>
      </w:r>
      <w:r w:rsidRPr="00986631">
        <w:rPr>
          <w:rFonts w:ascii="Doulos SIL" w:hAnsi="Doulos SIL"/>
          <w:i/>
          <w:color w:val="0000FF"/>
        </w:rPr>
        <w:tab/>
        <w:t>ēēⁿ tù-rɔ́</w:t>
      </w:r>
    </w:p>
    <w:p w14:paraId="1BD6A271" w14:textId="77777777" w:rsidR="009B2CEB" w:rsidRDefault="009B2CEB" w:rsidP="009B2CEB">
      <w:pPr>
        <w:tabs>
          <w:tab w:val="clear" w:pos="369"/>
          <w:tab w:val="left" w:pos="720"/>
          <w:tab w:val="left" w:pos="1080"/>
          <w:tab w:val="left" w:pos="2070"/>
          <w:tab w:val="left" w:pos="3330"/>
          <w:tab w:val="left" w:pos="4680"/>
          <w:tab w:val="left" w:pos="6030"/>
        </w:tabs>
      </w:pPr>
      <w:r>
        <w:tab/>
      </w:r>
      <w:r>
        <w:tab/>
      </w:r>
      <w:r w:rsidRPr="00986631">
        <w:rPr>
          <w:rFonts w:ascii="Doulos SIL" w:hAnsi="Doulos SIL"/>
          <w:i/>
          <w:color w:val="0000FF"/>
        </w:rPr>
        <w:t>tòʔò-rá</w:t>
      </w:r>
      <w:r>
        <w:tab/>
        <w:t>‘pot, jar’</w:t>
      </w:r>
      <w:r>
        <w:tab/>
      </w:r>
      <w:r w:rsidRPr="00986631">
        <w:rPr>
          <w:rFonts w:ascii="Doulos SIL" w:hAnsi="Doulos SIL"/>
          <w:i/>
          <w:color w:val="0000FF"/>
        </w:rPr>
        <w:t>mā tòʔò-rá</w:t>
      </w:r>
      <w:r w:rsidRPr="00986631">
        <w:rPr>
          <w:rFonts w:ascii="Doulos SIL" w:hAnsi="Doulos SIL"/>
          <w:i/>
          <w:color w:val="0000FF"/>
        </w:rPr>
        <w:tab/>
        <w:t>wō tòʔò-rá</w:t>
      </w:r>
      <w:r w:rsidRPr="00986631">
        <w:rPr>
          <w:rFonts w:ascii="Doulos SIL" w:hAnsi="Doulos SIL"/>
          <w:i/>
          <w:color w:val="0000FF"/>
        </w:rPr>
        <w:tab/>
        <w:t>ēēⁿ tòʔò-rá</w:t>
      </w:r>
      <w:r>
        <w:tab/>
      </w:r>
    </w:p>
    <w:p w14:paraId="14229435" w14:textId="77777777" w:rsidR="009B2CEB" w:rsidRPr="009763F1" w:rsidRDefault="009B2CEB" w:rsidP="009B2CEB">
      <w:pPr>
        <w:tabs>
          <w:tab w:val="clear" w:pos="369"/>
          <w:tab w:val="left" w:pos="720"/>
          <w:tab w:val="left" w:pos="1080"/>
          <w:tab w:val="left" w:pos="2070"/>
          <w:tab w:val="left" w:pos="3330"/>
          <w:tab w:val="left" w:pos="4680"/>
          <w:tab w:val="left" w:pos="6030"/>
        </w:tabs>
      </w:pPr>
      <w:r>
        <w:tab/>
      </w:r>
      <w:r>
        <w:tab/>
      </w:r>
      <w:r w:rsidRPr="00986631">
        <w:rPr>
          <w:rFonts w:ascii="Doulos SIL" w:hAnsi="Doulos SIL"/>
          <w:i/>
          <w:color w:val="0000FF"/>
        </w:rPr>
        <w:t>ɲùʔù-nɔ́</w:t>
      </w:r>
      <w:r>
        <w:tab/>
        <w:t>‘wrap (n)’</w:t>
      </w:r>
      <w:r>
        <w:tab/>
      </w:r>
      <w:r w:rsidRPr="00986631">
        <w:rPr>
          <w:rFonts w:ascii="Doulos SIL" w:hAnsi="Doulos SIL"/>
          <w:i/>
          <w:color w:val="0000FF"/>
        </w:rPr>
        <w:t>mā ɲùʔù-nɔ́</w:t>
      </w:r>
      <w:r w:rsidRPr="00986631">
        <w:rPr>
          <w:rFonts w:ascii="Doulos SIL" w:hAnsi="Doulos SIL"/>
          <w:i/>
          <w:color w:val="0000FF"/>
        </w:rPr>
        <w:tab/>
        <w:t>wō ɲùʔù-nɔ́</w:t>
      </w:r>
      <w:r w:rsidRPr="00986631">
        <w:rPr>
          <w:rFonts w:ascii="Doulos SIL" w:hAnsi="Doulos SIL"/>
          <w:i/>
          <w:color w:val="0000FF"/>
        </w:rPr>
        <w:tab/>
        <w:t>ēēⁿ ɲùʔù-nɔ́</w:t>
      </w:r>
    </w:p>
    <w:p w14:paraId="0D9C6FDA" w14:textId="77777777" w:rsidR="009B2CEB" w:rsidRDefault="009B2CEB" w:rsidP="009B2CEB"/>
    <w:p w14:paraId="6E54779B" w14:textId="59C5D612" w:rsidR="00D41F1E" w:rsidRDefault="00D41F1E" w:rsidP="009B2CEB">
      <w:r>
        <w:t>(xx2) shows combinations of these nouns with 1Pl and 3Pl (human and nonhuman) possessor pronouns. In their basic (underlying) form, these pronouns are L</w:t>
      </w:r>
      <w:r>
        <w:noBreakHyphen/>
        <w:t xml:space="preserve">toned and </w:t>
      </w:r>
      <w:r>
        <w:lastRenderedPageBreak/>
        <w:t xml:space="preserve">bimoraic. Inalienable nouns, including the nominal suffix, </w:t>
      </w:r>
      <w:r w:rsidR="00B12610">
        <w:t>are subject to an {H} overlay</w:t>
      </w:r>
      <w:r>
        <w:t xml:space="preserve"> after these possessors (xx2a). Alienables have the same tones as when unpossessed. Since the alienable possessums begins with an L</w:t>
      </w:r>
      <w:r>
        <w:noBreakHyphen/>
        <w:t>tone, a preceding bimoraic L</w:t>
      </w:r>
      <w:r>
        <w:noBreakHyphen/>
        <w:t xml:space="preserve">toned possessor undergoes the tone sandhi rule Final Tone-Raising (e.g. </w:t>
      </w:r>
      <w:r w:rsidRPr="0077583C">
        <w:rPr>
          <w:rFonts w:ascii="Doulos SIL" w:hAnsi="Doulos SIL"/>
          <w:i/>
          <w:color w:val="0000FF"/>
        </w:rPr>
        <w:t>mùʔùⁿ</w:t>
      </w:r>
      <w:r>
        <w:t xml:space="preserve"> → </w:t>
      </w:r>
      <w:r w:rsidRPr="0077583C">
        <w:rPr>
          <w:rFonts w:ascii="Doulos SIL" w:hAnsi="Doulos SIL"/>
          <w:i/>
          <w:color w:val="0000FF"/>
        </w:rPr>
        <w:t>mùʔúⁿ</w:t>
      </w:r>
      <w:r w:rsidR="00D657BB">
        <w:t xml:space="preserve"> </w:t>
      </w:r>
      <w:r>
        <w:t xml:space="preserve">). </w:t>
      </w:r>
    </w:p>
    <w:p w14:paraId="359B2250" w14:textId="77777777" w:rsidR="009B2CEB" w:rsidRDefault="009B2CEB" w:rsidP="009B2CEB"/>
    <w:p w14:paraId="1B802285" w14:textId="5B6D98C9" w:rsidR="009B2CEB" w:rsidRDefault="00D41F1E" w:rsidP="009B2CEB">
      <w:pPr>
        <w:tabs>
          <w:tab w:val="clear" w:pos="369"/>
          <w:tab w:val="left" w:pos="720"/>
        </w:tabs>
      </w:pPr>
      <w:r>
        <w:t>(xx2</w:t>
      </w:r>
      <w:r w:rsidR="009B2CEB">
        <w:t>)</w:t>
      </w:r>
      <w:r w:rsidR="009B2CEB">
        <w:tab/>
        <w:t>L</w:t>
      </w:r>
      <w:r w:rsidR="009B2CEB">
        <w:noBreakHyphen/>
        <w:t xml:space="preserve">toned noun as possessum after </w:t>
      </w:r>
      <w:r w:rsidR="00EF37AB">
        <w:t>other plural</w:t>
      </w:r>
      <w:r w:rsidR="009B2CEB">
        <w:t xml:space="preserve"> possessor pronoun</w:t>
      </w:r>
      <w:r w:rsidR="00EF37AB">
        <w:t>s</w:t>
      </w:r>
    </w:p>
    <w:p w14:paraId="1DB8F86C" w14:textId="77777777" w:rsidR="009B2CEB" w:rsidRDefault="009B2CEB" w:rsidP="009B2CEB">
      <w:pPr>
        <w:tabs>
          <w:tab w:val="clear" w:pos="369"/>
          <w:tab w:val="left" w:pos="720"/>
        </w:tabs>
      </w:pPr>
    </w:p>
    <w:p w14:paraId="5C1F123C" w14:textId="77777777" w:rsidR="009B2CEB" w:rsidRDefault="009B2CEB" w:rsidP="009B2CEB">
      <w:pPr>
        <w:tabs>
          <w:tab w:val="clear" w:pos="369"/>
          <w:tab w:val="left" w:pos="720"/>
          <w:tab w:val="left" w:pos="1080"/>
          <w:tab w:val="left" w:pos="2070"/>
          <w:tab w:val="left" w:pos="3330"/>
          <w:tab w:val="left" w:pos="5400"/>
          <w:tab w:val="left" w:pos="6210"/>
        </w:tabs>
      </w:pPr>
      <w:r>
        <w:tab/>
      </w:r>
      <w:r>
        <w:tab/>
        <w:t>noun</w:t>
      </w:r>
      <w:r>
        <w:tab/>
        <w:t>gloss</w:t>
      </w:r>
      <w:r>
        <w:tab/>
        <w:t xml:space="preserve">‘our __’ </w:t>
      </w:r>
      <w:r>
        <w:tab/>
        <w:t>‘their __’</w:t>
      </w:r>
    </w:p>
    <w:p w14:paraId="2F0B812F" w14:textId="77777777" w:rsidR="009B2CEB" w:rsidRDefault="009B2CEB" w:rsidP="009B2CEB">
      <w:pPr>
        <w:tabs>
          <w:tab w:val="clear" w:pos="369"/>
          <w:tab w:val="left" w:pos="720"/>
          <w:tab w:val="left" w:pos="1080"/>
          <w:tab w:val="left" w:pos="2070"/>
          <w:tab w:val="left" w:pos="3330"/>
          <w:tab w:val="left" w:pos="4950"/>
          <w:tab w:val="left" w:pos="6210"/>
        </w:tabs>
      </w:pPr>
      <w:r>
        <w:tab/>
      </w:r>
      <w:r>
        <w:tab/>
      </w:r>
      <w:r>
        <w:tab/>
      </w:r>
      <w:r>
        <w:tab/>
      </w:r>
      <w:r>
        <w:tab/>
        <w:t>human</w:t>
      </w:r>
      <w:r>
        <w:tab/>
        <w:t>nonhuman</w:t>
      </w:r>
    </w:p>
    <w:p w14:paraId="6767A570" w14:textId="77777777" w:rsidR="009B2CEB" w:rsidRDefault="009B2CEB" w:rsidP="009B2CEB">
      <w:pPr>
        <w:tabs>
          <w:tab w:val="clear" w:pos="369"/>
          <w:tab w:val="left" w:pos="720"/>
          <w:tab w:val="left" w:pos="1080"/>
          <w:tab w:val="left" w:pos="2070"/>
          <w:tab w:val="left" w:pos="3330"/>
          <w:tab w:val="left" w:pos="4950"/>
          <w:tab w:val="left" w:pos="6210"/>
        </w:tabs>
      </w:pPr>
      <w:r>
        <w:tab/>
        <w:t>a. inalienables</w:t>
      </w:r>
    </w:p>
    <w:p w14:paraId="0E42B0D4" w14:textId="77777777" w:rsidR="009B2CEB" w:rsidRDefault="009B2CEB" w:rsidP="009B2CEB">
      <w:pPr>
        <w:tabs>
          <w:tab w:val="clear" w:pos="369"/>
          <w:tab w:val="left" w:pos="720"/>
          <w:tab w:val="left" w:pos="1080"/>
          <w:tab w:val="left" w:pos="2070"/>
          <w:tab w:val="left" w:pos="3330"/>
          <w:tab w:val="left" w:pos="4950"/>
          <w:tab w:val="left" w:pos="6210"/>
        </w:tabs>
      </w:pPr>
      <w:r>
        <w:tab/>
      </w:r>
      <w:r>
        <w:tab/>
      </w:r>
      <w:r w:rsidRPr="00986631">
        <w:rPr>
          <w:rFonts w:ascii="Doulos SIL" w:hAnsi="Doulos SIL"/>
          <w:i/>
          <w:color w:val="0000FF"/>
        </w:rPr>
        <w:t>wù-rɔ́</w:t>
      </w:r>
      <w:r>
        <w:tab/>
        <w:t>‘head’</w:t>
      </w:r>
      <w:r>
        <w:tab/>
      </w:r>
      <w:r w:rsidRPr="00986631">
        <w:rPr>
          <w:rFonts w:ascii="Doulos SIL" w:hAnsi="Doulos SIL"/>
          <w:i/>
          <w:color w:val="0000FF"/>
        </w:rPr>
        <w:t>mùʔùⁿ wú-rɔ́</w:t>
      </w:r>
      <w:r w:rsidRPr="00986631">
        <w:rPr>
          <w:rFonts w:ascii="Doulos SIL" w:hAnsi="Doulos SIL"/>
          <w:i/>
          <w:color w:val="0000FF"/>
        </w:rPr>
        <w:tab/>
        <w:t>ààⁿ wú-rɔ́</w:t>
      </w:r>
      <w:r w:rsidRPr="00986631">
        <w:rPr>
          <w:rFonts w:ascii="Doulos SIL" w:hAnsi="Doulos SIL"/>
          <w:i/>
          <w:color w:val="0000FF"/>
        </w:rPr>
        <w:tab/>
        <w:t>èèⁿ wú-rɔ́</w:t>
      </w:r>
    </w:p>
    <w:p w14:paraId="2F866126" w14:textId="77777777" w:rsidR="009B2CEB" w:rsidRDefault="009B2CEB" w:rsidP="009B2CEB">
      <w:pPr>
        <w:tabs>
          <w:tab w:val="clear" w:pos="369"/>
          <w:tab w:val="left" w:pos="720"/>
          <w:tab w:val="left" w:pos="1080"/>
          <w:tab w:val="left" w:pos="2070"/>
          <w:tab w:val="left" w:pos="3330"/>
          <w:tab w:val="left" w:pos="4950"/>
          <w:tab w:val="left" w:pos="6210"/>
        </w:tabs>
      </w:pPr>
      <w:r>
        <w:tab/>
      </w:r>
      <w:r>
        <w:tab/>
      </w:r>
      <w:r w:rsidRPr="00986631">
        <w:rPr>
          <w:rFonts w:ascii="Doulos SIL" w:hAnsi="Doulos SIL"/>
          <w:i/>
          <w:color w:val="0000FF"/>
        </w:rPr>
        <w:t>ɲì-ná</w:t>
      </w:r>
      <w:r>
        <w:tab/>
        <w:t>‘blood’</w:t>
      </w:r>
      <w:r>
        <w:tab/>
      </w:r>
      <w:r w:rsidRPr="00986631">
        <w:rPr>
          <w:rFonts w:ascii="Doulos SIL" w:hAnsi="Doulos SIL"/>
          <w:i/>
          <w:color w:val="0000FF"/>
        </w:rPr>
        <w:t>mùʔùⁿ ɲí-ná</w:t>
      </w:r>
      <w:r w:rsidRPr="00986631">
        <w:rPr>
          <w:rFonts w:ascii="Doulos SIL" w:hAnsi="Doulos SIL"/>
          <w:i/>
          <w:color w:val="0000FF"/>
        </w:rPr>
        <w:tab/>
        <w:t>ààⁿ ɲí-ná</w:t>
      </w:r>
      <w:r w:rsidRPr="00986631">
        <w:rPr>
          <w:rFonts w:ascii="Doulos SIL" w:hAnsi="Doulos SIL"/>
          <w:i/>
          <w:color w:val="0000FF"/>
        </w:rPr>
        <w:tab/>
        <w:t>èèⁿ ɲí-ná</w:t>
      </w:r>
    </w:p>
    <w:p w14:paraId="5149C81E" w14:textId="77777777" w:rsidR="009B2CEB" w:rsidRDefault="009B2CEB" w:rsidP="009B2CEB">
      <w:pPr>
        <w:tabs>
          <w:tab w:val="clear" w:pos="369"/>
          <w:tab w:val="left" w:pos="720"/>
          <w:tab w:val="left" w:pos="1080"/>
          <w:tab w:val="left" w:pos="2070"/>
          <w:tab w:val="left" w:pos="3330"/>
          <w:tab w:val="left" w:pos="4950"/>
          <w:tab w:val="left" w:pos="6210"/>
        </w:tabs>
      </w:pPr>
      <w:r>
        <w:tab/>
      </w:r>
      <w:r>
        <w:tab/>
      </w:r>
      <w:r w:rsidRPr="00986631">
        <w:rPr>
          <w:rFonts w:ascii="Doulos SIL" w:hAnsi="Doulos SIL"/>
          <w:i/>
          <w:color w:val="0000FF"/>
        </w:rPr>
        <w:t>sɔ̀-nɔ́</w:t>
      </w:r>
      <w:r>
        <w:tab/>
        <w:t>‘heart’</w:t>
      </w:r>
      <w:r>
        <w:tab/>
      </w:r>
      <w:r w:rsidRPr="00986631">
        <w:rPr>
          <w:rFonts w:ascii="Doulos SIL" w:hAnsi="Doulos SIL"/>
          <w:i/>
          <w:color w:val="0000FF"/>
        </w:rPr>
        <w:t>mùʔùⁿ sɔ́-nɔ́</w:t>
      </w:r>
      <w:r w:rsidRPr="00986631">
        <w:rPr>
          <w:rFonts w:ascii="Doulos SIL" w:hAnsi="Doulos SIL"/>
          <w:i/>
          <w:color w:val="0000FF"/>
        </w:rPr>
        <w:tab/>
        <w:t>ààⁿ sɔ́-nɔ́</w:t>
      </w:r>
      <w:r w:rsidRPr="00986631">
        <w:rPr>
          <w:rFonts w:ascii="Doulos SIL" w:hAnsi="Doulos SIL"/>
          <w:i/>
          <w:color w:val="0000FF"/>
        </w:rPr>
        <w:tab/>
        <w:t>èèⁿ sɔ́-nɔ́</w:t>
      </w:r>
    </w:p>
    <w:p w14:paraId="168F1485" w14:textId="77777777" w:rsidR="009B2CEB" w:rsidRPr="00986631" w:rsidRDefault="009B2CEB" w:rsidP="009B2CEB">
      <w:pPr>
        <w:tabs>
          <w:tab w:val="clear" w:pos="369"/>
          <w:tab w:val="left" w:pos="720"/>
          <w:tab w:val="left" w:pos="1080"/>
          <w:tab w:val="left" w:pos="2070"/>
          <w:tab w:val="left" w:pos="3330"/>
          <w:tab w:val="left" w:pos="4950"/>
          <w:tab w:val="left" w:pos="6210"/>
        </w:tabs>
        <w:rPr>
          <w:rFonts w:ascii="Doulos SIL" w:hAnsi="Doulos SIL"/>
          <w:i/>
          <w:color w:val="0000FF"/>
        </w:rPr>
      </w:pPr>
      <w:r>
        <w:tab/>
      </w:r>
      <w:r>
        <w:tab/>
      </w:r>
      <w:r w:rsidRPr="00986631">
        <w:rPr>
          <w:rFonts w:ascii="Doulos SIL" w:hAnsi="Doulos SIL"/>
          <w:i/>
          <w:color w:val="0000FF"/>
        </w:rPr>
        <w:t>nùʔù-nɔ́</w:t>
      </w:r>
      <w:r>
        <w:tab/>
        <w:t>‘intestine’</w:t>
      </w:r>
      <w:r>
        <w:tab/>
      </w:r>
      <w:r w:rsidRPr="00986631">
        <w:rPr>
          <w:rFonts w:ascii="Doulos SIL" w:hAnsi="Doulos SIL"/>
          <w:i/>
          <w:color w:val="0000FF"/>
        </w:rPr>
        <w:t>mùʔùⁿ ɲúʔú-nɔ́</w:t>
      </w:r>
      <w:r w:rsidRPr="00986631">
        <w:rPr>
          <w:rFonts w:ascii="Doulos SIL" w:hAnsi="Doulos SIL"/>
          <w:i/>
          <w:color w:val="0000FF"/>
        </w:rPr>
        <w:tab/>
        <w:t>ààⁿ ɲúʔú-nɔ́</w:t>
      </w:r>
      <w:r w:rsidRPr="00986631">
        <w:rPr>
          <w:rFonts w:ascii="Doulos SIL" w:hAnsi="Doulos SIL"/>
          <w:i/>
          <w:color w:val="0000FF"/>
        </w:rPr>
        <w:tab/>
        <w:t>èèⁿ ɲúʔú-nɔ́</w:t>
      </w:r>
    </w:p>
    <w:p w14:paraId="0A130232" w14:textId="77777777" w:rsidR="009B2CEB" w:rsidRDefault="009B2CEB" w:rsidP="009B2CEB">
      <w:pPr>
        <w:tabs>
          <w:tab w:val="clear" w:pos="369"/>
          <w:tab w:val="left" w:pos="720"/>
          <w:tab w:val="left" w:pos="1080"/>
          <w:tab w:val="left" w:pos="2070"/>
          <w:tab w:val="left" w:pos="3330"/>
          <w:tab w:val="left" w:pos="4950"/>
          <w:tab w:val="left" w:pos="6210"/>
        </w:tabs>
      </w:pPr>
    </w:p>
    <w:p w14:paraId="1647DD68" w14:textId="77777777" w:rsidR="009B2CEB" w:rsidRDefault="009B2CEB" w:rsidP="009B2CEB">
      <w:pPr>
        <w:tabs>
          <w:tab w:val="clear" w:pos="369"/>
          <w:tab w:val="left" w:pos="720"/>
          <w:tab w:val="left" w:pos="1080"/>
          <w:tab w:val="left" w:pos="2070"/>
          <w:tab w:val="left" w:pos="3330"/>
          <w:tab w:val="left" w:pos="4950"/>
          <w:tab w:val="left" w:pos="6210"/>
        </w:tabs>
      </w:pPr>
      <w:r>
        <w:tab/>
        <w:t>b. alienables</w:t>
      </w:r>
    </w:p>
    <w:p w14:paraId="5E059CD2" w14:textId="77777777" w:rsidR="009B2CEB" w:rsidRDefault="009B2CEB" w:rsidP="009B2CEB">
      <w:pPr>
        <w:tabs>
          <w:tab w:val="clear" w:pos="369"/>
          <w:tab w:val="left" w:pos="720"/>
          <w:tab w:val="left" w:pos="1080"/>
          <w:tab w:val="left" w:pos="2070"/>
          <w:tab w:val="left" w:pos="3330"/>
          <w:tab w:val="left" w:pos="4950"/>
          <w:tab w:val="left" w:pos="6210"/>
        </w:tabs>
      </w:pPr>
      <w:r>
        <w:tab/>
      </w:r>
      <w:r>
        <w:tab/>
      </w:r>
      <w:r w:rsidRPr="00986631">
        <w:rPr>
          <w:rFonts w:ascii="Doulos SIL" w:hAnsi="Doulos SIL"/>
          <w:i/>
          <w:color w:val="0000FF"/>
        </w:rPr>
        <w:t>kɔ̀-nɔ́</w:t>
      </w:r>
      <w:r>
        <w:tab/>
        <w:t>‘bird’</w:t>
      </w:r>
      <w:r>
        <w:tab/>
      </w:r>
      <w:r w:rsidRPr="00986631">
        <w:rPr>
          <w:rFonts w:ascii="Doulos SIL" w:hAnsi="Doulos SIL"/>
          <w:i/>
          <w:color w:val="0000FF"/>
        </w:rPr>
        <w:t>mùʔúⁿ kɔ̀-nɔ́</w:t>
      </w:r>
      <w:r w:rsidRPr="00986631">
        <w:rPr>
          <w:rFonts w:ascii="Doulos SIL" w:hAnsi="Doulos SIL"/>
          <w:i/>
          <w:color w:val="0000FF"/>
        </w:rPr>
        <w:tab/>
        <w:t>àáⁿ kɔ̀-nɔ́</w:t>
      </w:r>
      <w:r w:rsidRPr="00986631">
        <w:rPr>
          <w:rFonts w:ascii="Doulos SIL" w:hAnsi="Doulos SIL"/>
          <w:i/>
          <w:color w:val="0000FF"/>
        </w:rPr>
        <w:tab/>
        <w:t>èéⁿ kɔ̀-nɔ́</w:t>
      </w:r>
    </w:p>
    <w:p w14:paraId="185E0D6B" w14:textId="77777777" w:rsidR="009B2CEB" w:rsidRPr="00986631" w:rsidRDefault="009B2CEB" w:rsidP="009B2CEB">
      <w:pPr>
        <w:tabs>
          <w:tab w:val="clear" w:pos="369"/>
          <w:tab w:val="left" w:pos="720"/>
          <w:tab w:val="left" w:pos="1080"/>
          <w:tab w:val="left" w:pos="2070"/>
          <w:tab w:val="left" w:pos="3330"/>
          <w:tab w:val="left" w:pos="4950"/>
          <w:tab w:val="left" w:pos="6210"/>
        </w:tabs>
        <w:rPr>
          <w:rFonts w:ascii="Doulos SIL" w:hAnsi="Doulos SIL"/>
          <w:i/>
          <w:color w:val="0000FF"/>
        </w:rPr>
      </w:pPr>
      <w:r>
        <w:tab/>
      </w:r>
      <w:r>
        <w:tab/>
      </w:r>
      <w:r w:rsidRPr="00986631">
        <w:rPr>
          <w:rFonts w:ascii="Doulos SIL" w:hAnsi="Doulos SIL"/>
          <w:i/>
          <w:color w:val="0000FF"/>
        </w:rPr>
        <w:t>gù-nɔ́</w:t>
      </w:r>
      <w:r>
        <w:tab/>
        <w:t>‘mortar’</w:t>
      </w:r>
      <w:r>
        <w:tab/>
      </w:r>
      <w:r w:rsidRPr="00986631">
        <w:rPr>
          <w:rFonts w:ascii="Doulos SIL" w:hAnsi="Doulos SIL"/>
          <w:i/>
          <w:color w:val="0000FF"/>
        </w:rPr>
        <w:t>mùʔúⁿ gù-nɔ́</w:t>
      </w:r>
      <w:r>
        <w:tab/>
      </w:r>
      <w:r w:rsidRPr="00986631">
        <w:rPr>
          <w:rFonts w:ascii="Doulos SIL" w:hAnsi="Doulos SIL"/>
          <w:i/>
          <w:color w:val="0000FF"/>
        </w:rPr>
        <w:t>àáⁿ gù-nɔ́</w:t>
      </w:r>
      <w:r w:rsidRPr="00986631">
        <w:rPr>
          <w:rFonts w:ascii="Doulos SIL" w:hAnsi="Doulos SIL"/>
          <w:i/>
          <w:color w:val="0000FF"/>
        </w:rPr>
        <w:tab/>
        <w:t>èéⁿ gù-nɔ́</w:t>
      </w:r>
    </w:p>
    <w:p w14:paraId="6B356F46" w14:textId="7BE1D89B" w:rsidR="009B2CEB" w:rsidRPr="00986631" w:rsidRDefault="009B2CEB" w:rsidP="009B2CEB">
      <w:pPr>
        <w:tabs>
          <w:tab w:val="clear" w:pos="369"/>
          <w:tab w:val="left" w:pos="720"/>
          <w:tab w:val="left" w:pos="1080"/>
          <w:tab w:val="left" w:pos="2070"/>
          <w:tab w:val="left" w:pos="3330"/>
          <w:tab w:val="left" w:pos="4950"/>
          <w:tab w:val="left" w:pos="6210"/>
        </w:tabs>
        <w:rPr>
          <w:rFonts w:ascii="Doulos SIL" w:hAnsi="Doulos SIL"/>
          <w:i/>
          <w:color w:val="0000FF"/>
        </w:rPr>
      </w:pPr>
      <w:r>
        <w:tab/>
      </w:r>
      <w:r>
        <w:tab/>
      </w:r>
      <w:r w:rsidRPr="00986631">
        <w:rPr>
          <w:rFonts w:ascii="Doulos SIL" w:hAnsi="Doulos SIL"/>
          <w:i/>
          <w:color w:val="0000FF"/>
        </w:rPr>
        <w:t>mɔ̀-nɔ́</w:t>
      </w:r>
      <w:r>
        <w:tab/>
        <w:t>‘rope’</w:t>
      </w:r>
      <w:r>
        <w:tab/>
      </w:r>
      <w:r w:rsidRPr="00986631">
        <w:rPr>
          <w:rFonts w:ascii="Doulos SIL" w:hAnsi="Doulos SIL"/>
          <w:i/>
          <w:color w:val="0000FF"/>
        </w:rPr>
        <w:t>mùʔúⁿ mɔ̀-nɔ́</w:t>
      </w:r>
      <w:r w:rsidRPr="00986631">
        <w:rPr>
          <w:rFonts w:ascii="Doulos SIL" w:hAnsi="Doulos SIL"/>
          <w:i/>
          <w:color w:val="0000FF"/>
        </w:rPr>
        <w:tab/>
        <w:t>àáⁿ</w:t>
      </w:r>
      <w:r w:rsidR="00102C5B" w:rsidRPr="00102C5B">
        <w:rPr>
          <w:rFonts w:ascii="Doulos SIL" w:hAnsi="Doulos SIL"/>
          <w:i/>
          <w:color w:val="0000FF"/>
        </w:rPr>
        <w:t xml:space="preserve"> </w:t>
      </w:r>
      <w:r w:rsidR="00102C5B" w:rsidRPr="00986631">
        <w:rPr>
          <w:rFonts w:ascii="Doulos SIL" w:hAnsi="Doulos SIL"/>
          <w:i/>
          <w:color w:val="0000FF"/>
        </w:rPr>
        <w:t>mɔ̀-nɔ́</w:t>
      </w:r>
      <w:r w:rsidRPr="00986631">
        <w:rPr>
          <w:rFonts w:ascii="Doulos SIL" w:hAnsi="Doulos SIL"/>
          <w:i/>
          <w:color w:val="0000FF"/>
        </w:rPr>
        <w:tab/>
        <w:t>èéⁿ</w:t>
      </w:r>
      <w:r w:rsidR="00102C5B" w:rsidRPr="00102C5B">
        <w:rPr>
          <w:rFonts w:ascii="Doulos SIL" w:hAnsi="Doulos SIL"/>
          <w:i/>
          <w:color w:val="0000FF"/>
        </w:rPr>
        <w:t xml:space="preserve"> </w:t>
      </w:r>
      <w:r w:rsidR="00102C5B" w:rsidRPr="00986631">
        <w:rPr>
          <w:rFonts w:ascii="Doulos SIL" w:hAnsi="Doulos SIL"/>
          <w:i/>
          <w:color w:val="0000FF"/>
        </w:rPr>
        <w:t>mɔ̀-nɔ́</w:t>
      </w:r>
    </w:p>
    <w:p w14:paraId="7BFAD37A" w14:textId="77777777" w:rsidR="009B2CEB" w:rsidRDefault="009B2CEB" w:rsidP="009B2CEB">
      <w:pPr>
        <w:tabs>
          <w:tab w:val="clear" w:pos="369"/>
          <w:tab w:val="left" w:pos="720"/>
          <w:tab w:val="left" w:pos="1080"/>
          <w:tab w:val="left" w:pos="2070"/>
          <w:tab w:val="left" w:pos="3330"/>
          <w:tab w:val="left" w:pos="4950"/>
          <w:tab w:val="left" w:pos="6210"/>
        </w:tabs>
      </w:pPr>
      <w:r>
        <w:tab/>
      </w:r>
      <w:r>
        <w:tab/>
      </w:r>
      <w:r w:rsidRPr="00986631">
        <w:rPr>
          <w:rFonts w:ascii="Doulos SIL" w:hAnsi="Doulos SIL"/>
          <w:i/>
          <w:color w:val="0000FF"/>
        </w:rPr>
        <w:t>tù-rɔ́</w:t>
      </w:r>
      <w:r>
        <w:tab/>
        <w:t>‘millet cake’</w:t>
      </w:r>
      <w:r>
        <w:tab/>
      </w:r>
      <w:r w:rsidRPr="00986631">
        <w:rPr>
          <w:rFonts w:ascii="Doulos SIL" w:hAnsi="Doulos SIL"/>
          <w:i/>
          <w:color w:val="0000FF"/>
        </w:rPr>
        <w:t>mùʔúⁿ mɔ̀-nɔ́</w:t>
      </w:r>
      <w:r>
        <w:tab/>
      </w:r>
      <w:r w:rsidRPr="00986631">
        <w:rPr>
          <w:rFonts w:ascii="Doulos SIL" w:hAnsi="Doulos SIL"/>
          <w:i/>
          <w:color w:val="0000FF"/>
        </w:rPr>
        <w:t>àáⁿ mɔ̀-nɔ́</w:t>
      </w:r>
      <w:r w:rsidRPr="00986631">
        <w:rPr>
          <w:rFonts w:ascii="Doulos SIL" w:hAnsi="Doulos SIL"/>
          <w:i/>
          <w:color w:val="0000FF"/>
        </w:rPr>
        <w:tab/>
        <w:t>èéⁿ mɔ̀-nɔ́</w:t>
      </w:r>
    </w:p>
    <w:p w14:paraId="608FE3AF" w14:textId="77777777" w:rsidR="009B2CEB" w:rsidRDefault="009B2CEB" w:rsidP="009B2CEB">
      <w:pPr>
        <w:tabs>
          <w:tab w:val="clear" w:pos="369"/>
          <w:tab w:val="left" w:pos="720"/>
          <w:tab w:val="left" w:pos="1080"/>
          <w:tab w:val="left" w:pos="2070"/>
          <w:tab w:val="left" w:pos="3330"/>
          <w:tab w:val="left" w:pos="4950"/>
          <w:tab w:val="left" w:pos="6210"/>
        </w:tabs>
      </w:pPr>
      <w:r>
        <w:tab/>
      </w:r>
      <w:r>
        <w:tab/>
      </w:r>
      <w:r w:rsidRPr="00986631">
        <w:rPr>
          <w:rFonts w:ascii="Doulos SIL" w:hAnsi="Doulos SIL"/>
          <w:i/>
          <w:color w:val="0000FF"/>
        </w:rPr>
        <w:t>tòʔò-rá</w:t>
      </w:r>
      <w:r>
        <w:tab/>
        <w:t>‘pot, jar’</w:t>
      </w:r>
      <w:r>
        <w:tab/>
      </w:r>
      <w:r w:rsidRPr="00986631">
        <w:rPr>
          <w:rFonts w:ascii="Doulos SIL" w:hAnsi="Doulos SIL"/>
          <w:i/>
          <w:color w:val="0000FF"/>
        </w:rPr>
        <w:t>mùʔúⁿ tòʔò-rá</w:t>
      </w:r>
      <w:r>
        <w:tab/>
      </w:r>
      <w:r w:rsidRPr="00986631">
        <w:rPr>
          <w:rFonts w:ascii="Doulos SIL" w:hAnsi="Doulos SIL"/>
          <w:i/>
          <w:color w:val="0000FF"/>
        </w:rPr>
        <w:t>àáⁿ tòʔò-rá</w:t>
      </w:r>
      <w:r w:rsidRPr="00986631">
        <w:rPr>
          <w:rFonts w:ascii="Doulos SIL" w:hAnsi="Doulos SIL"/>
          <w:i/>
          <w:color w:val="0000FF"/>
        </w:rPr>
        <w:tab/>
        <w:t>èéⁿ tòʔò-rá</w:t>
      </w:r>
    </w:p>
    <w:p w14:paraId="0B1E8DDD" w14:textId="77777777" w:rsidR="009B2CEB" w:rsidRPr="009763F1" w:rsidRDefault="009B2CEB" w:rsidP="009B2CEB">
      <w:pPr>
        <w:tabs>
          <w:tab w:val="clear" w:pos="369"/>
          <w:tab w:val="left" w:pos="720"/>
          <w:tab w:val="left" w:pos="1080"/>
          <w:tab w:val="left" w:pos="2070"/>
          <w:tab w:val="left" w:pos="3330"/>
          <w:tab w:val="left" w:pos="4950"/>
          <w:tab w:val="left" w:pos="6210"/>
        </w:tabs>
      </w:pPr>
      <w:r>
        <w:tab/>
      </w:r>
      <w:r>
        <w:tab/>
      </w:r>
      <w:r w:rsidRPr="00986631">
        <w:rPr>
          <w:rFonts w:ascii="Doulos SIL" w:hAnsi="Doulos SIL"/>
          <w:i/>
          <w:color w:val="0000FF"/>
        </w:rPr>
        <w:t>ɲùʔù-nɔ́</w:t>
      </w:r>
      <w:r>
        <w:tab/>
        <w:t>‘wrap (n)’</w:t>
      </w:r>
      <w:r>
        <w:tab/>
      </w:r>
      <w:r w:rsidRPr="00986631">
        <w:rPr>
          <w:rFonts w:ascii="Doulos SIL" w:hAnsi="Doulos SIL"/>
          <w:i/>
          <w:color w:val="0000FF"/>
        </w:rPr>
        <w:t>mùʔúⁿ ɲùʔù-nɔ́</w:t>
      </w:r>
      <w:r>
        <w:tab/>
      </w:r>
      <w:r w:rsidRPr="00986631">
        <w:rPr>
          <w:rFonts w:ascii="Doulos SIL" w:hAnsi="Doulos SIL"/>
          <w:i/>
          <w:color w:val="0000FF"/>
        </w:rPr>
        <w:t>àáⁿ ɲùʔù-nɔ́</w:t>
      </w:r>
      <w:r w:rsidRPr="00986631">
        <w:rPr>
          <w:rFonts w:ascii="Doulos SIL" w:hAnsi="Doulos SIL"/>
          <w:i/>
          <w:color w:val="0000FF"/>
        </w:rPr>
        <w:tab/>
        <w:t>èéⁿ ɲùʔù-nɔ́</w:t>
      </w:r>
    </w:p>
    <w:p w14:paraId="2E35103B" w14:textId="77777777" w:rsidR="009B2CEB" w:rsidRDefault="009B2CEB" w:rsidP="009B2CEB"/>
    <w:p w14:paraId="44BC8312" w14:textId="7797C9DD" w:rsidR="009B2CEB" w:rsidRDefault="00B12610" w:rsidP="009B2CEB">
      <w:r>
        <w:t>After 3Sg possessor pronouns</w:t>
      </w:r>
      <w:r w:rsidR="009B2CEB">
        <w:t>, lexically all-L</w:t>
      </w:r>
      <w:r w:rsidR="009B2CEB">
        <w:noBreakHyphen/>
        <w:t xml:space="preserve">toned nouns undergo no </w:t>
      </w:r>
      <w:r w:rsidR="00D41F1E">
        <w:t xml:space="preserve">overt </w:t>
      </w:r>
      <w:r w:rsidR="00EF37AB">
        <w:t>tonal changes. T</w:t>
      </w:r>
      <w:r w:rsidR="009B2CEB">
        <w:t xml:space="preserve">here is </w:t>
      </w:r>
      <w:r w:rsidR="00EF37AB">
        <w:t xml:space="preserve">also </w:t>
      </w:r>
      <w:r w:rsidR="009B2CEB">
        <w:t xml:space="preserve">no tonal or other distinction between inalienable and alienable. </w:t>
      </w:r>
      <w:r w:rsidR="00D41F1E">
        <w:t>Comparison with nouns of other tone classes (see the following sections) suggests that the rising tone pattern of the possessed forms, both alienable and inalienable, actually involve an {LH} tone overlay. For the</w:t>
      </w:r>
      <w:r w:rsidR="00EF37AB">
        <w:t xml:space="preserve"> nouns in (xx3), the result is accidental homophony of possessed and unpossessed forms.</w:t>
      </w:r>
    </w:p>
    <w:p w14:paraId="0EFD2900" w14:textId="77777777" w:rsidR="009B2CEB" w:rsidRDefault="009B2CEB" w:rsidP="009B2CEB">
      <w:pPr>
        <w:tabs>
          <w:tab w:val="clear" w:pos="369"/>
          <w:tab w:val="left" w:pos="720"/>
        </w:tabs>
      </w:pPr>
    </w:p>
    <w:p w14:paraId="211AA837" w14:textId="77777777" w:rsidR="009B2CEB" w:rsidRDefault="009B2CEB" w:rsidP="009B2CEB">
      <w:pPr>
        <w:tabs>
          <w:tab w:val="clear" w:pos="369"/>
          <w:tab w:val="left" w:pos="720"/>
        </w:tabs>
      </w:pPr>
      <w:r>
        <w:t>(xx3)</w:t>
      </w:r>
      <w:r>
        <w:tab/>
        <w:t>L</w:t>
      </w:r>
      <w:r>
        <w:noBreakHyphen/>
        <w:t>toned noun as possessum after 3Sg possessor pronoun</w:t>
      </w:r>
    </w:p>
    <w:p w14:paraId="16B3F6D6" w14:textId="77777777" w:rsidR="009B2CEB" w:rsidRDefault="009B2CEB" w:rsidP="009B2CEB">
      <w:pPr>
        <w:tabs>
          <w:tab w:val="clear" w:pos="369"/>
          <w:tab w:val="left" w:pos="720"/>
        </w:tabs>
      </w:pPr>
    </w:p>
    <w:p w14:paraId="111133B5" w14:textId="77777777" w:rsidR="009B2CEB" w:rsidRDefault="009B2CEB" w:rsidP="009B2CEB">
      <w:pPr>
        <w:tabs>
          <w:tab w:val="clear" w:pos="369"/>
          <w:tab w:val="left" w:pos="720"/>
          <w:tab w:val="left" w:pos="1080"/>
          <w:tab w:val="left" w:pos="2070"/>
          <w:tab w:val="left" w:pos="3600"/>
          <w:tab w:val="left" w:pos="5130"/>
          <w:tab w:val="left" w:pos="6210"/>
        </w:tabs>
      </w:pPr>
      <w:r>
        <w:tab/>
      </w:r>
      <w:r>
        <w:tab/>
        <w:t>noun</w:t>
      </w:r>
      <w:r>
        <w:tab/>
        <w:t>gloss</w:t>
      </w:r>
      <w:r>
        <w:tab/>
        <w:t xml:space="preserve">‘his/her __’ </w:t>
      </w:r>
      <w:r>
        <w:tab/>
        <w:t>‘its __’</w:t>
      </w:r>
      <w:r>
        <w:tab/>
      </w:r>
      <w:r>
        <w:tab/>
      </w:r>
    </w:p>
    <w:p w14:paraId="5BF95090" w14:textId="77777777" w:rsidR="009B2CEB" w:rsidRDefault="009B2CEB" w:rsidP="009B2CEB">
      <w:pPr>
        <w:tabs>
          <w:tab w:val="clear" w:pos="369"/>
          <w:tab w:val="left" w:pos="720"/>
          <w:tab w:val="left" w:pos="1080"/>
          <w:tab w:val="left" w:pos="2070"/>
          <w:tab w:val="left" w:pos="3600"/>
          <w:tab w:val="left" w:pos="5130"/>
          <w:tab w:val="left" w:pos="6210"/>
        </w:tabs>
      </w:pPr>
    </w:p>
    <w:p w14:paraId="06948BCB" w14:textId="77777777" w:rsidR="009B2CEB" w:rsidRDefault="009B2CEB" w:rsidP="009B2CEB">
      <w:pPr>
        <w:tabs>
          <w:tab w:val="clear" w:pos="369"/>
          <w:tab w:val="left" w:pos="720"/>
          <w:tab w:val="left" w:pos="1080"/>
          <w:tab w:val="left" w:pos="2070"/>
          <w:tab w:val="left" w:pos="3600"/>
          <w:tab w:val="left" w:pos="5130"/>
          <w:tab w:val="left" w:pos="6210"/>
        </w:tabs>
      </w:pPr>
      <w:r>
        <w:tab/>
        <w:t>a. inalienables</w:t>
      </w:r>
    </w:p>
    <w:p w14:paraId="0BC3984E" w14:textId="77777777" w:rsidR="009B2CEB" w:rsidRDefault="009B2CEB" w:rsidP="009B2CEB">
      <w:pPr>
        <w:tabs>
          <w:tab w:val="clear" w:pos="369"/>
          <w:tab w:val="left" w:pos="720"/>
          <w:tab w:val="left" w:pos="1080"/>
          <w:tab w:val="left" w:pos="2070"/>
          <w:tab w:val="left" w:pos="3600"/>
          <w:tab w:val="left" w:pos="5130"/>
          <w:tab w:val="left" w:pos="6210"/>
        </w:tabs>
      </w:pPr>
      <w:r>
        <w:tab/>
      </w:r>
      <w:r>
        <w:tab/>
      </w:r>
      <w:r w:rsidRPr="00986631">
        <w:rPr>
          <w:rFonts w:ascii="Doulos SIL" w:hAnsi="Doulos SIL"/>
          <w:i/>
          <w:color w:val="0000FF"/>
        </w:rPr>
        <w:t>wù-rɔ́</w:t>
      </w:r>
      <w:r>
        <w:tab/>
        <w:t>‘head’</w:t>
      </w:r>
      <w:r>
        <w:tab/>
      </w:r>
      <w:r w:rsidRPr="00986631">
        <w:rPr>
          <w:rFonts w:ascii="Doulos SIL" w:hAnsi="Doulos SIL"/>
          <w:i/>
          <w:color w:val="0000FF"/>
        </w:rPr>
        <w:t>à wù-rɔ́</w:t>
      </w:r>
      <w:r w:rsidRPr="00986631">
        <w:rPr>
          <w:rFonts w:ascii="Doulos SIL" w:hAnsi="Doulos SIL"/>
          <w:i/>
          <w:color w:val="0000FF"/>
        </w:rPr>
        <w:tab/>
        <w:t>è wù-rɔ́</w:t>
      </w:r>
      <w:r w:rsidRPr="00986631">
        <w:rPr>
          <w:rFonts w:ascii="Doulos SIL" w:hAnsi="Doulos SIL"/>
          <w:i/>
          <w:color w:val="0000FF"/>
        </w:rPr>
        <w:tab/>
      </w:r>
    </w:p>
    <w:p w14:paraId="69B6AC98" w14:textId="77777777" w:rsidR="009B2CEB" w:rsidRDefault="009B2CEB" w:rsidP="009B2CEB">
      <w:pPr>
        <w:tabs>
          <w:tab w:val="clear" w:pos="369"/>
          <w:tab w:val="left" w:pos="720"/>
          <w:tab w:val="left" w:pos="1080"/>
          <w:tab w:val="left" w:pos="2070"/>
          <w:tab w:val="left" w:pos="3600"/>
          <w:tab w:val="left" w:pos="5130"/>
          <w:tab w:val="left" w:pos="6210"/>
        </w:tabs>
      </w:pPr>
      <w:r>
        <w:tab/>
      </w:r>
      <w:r>
        <w:tab/>
      </w:r>
      <w:r w:rsidRPr="00986631">
        <w:rPr>
          <w:rFonts w:ascii="Doulos SIL" w:hAnsi="Doulos SIL"/>
          <w:i/>
          <w:color w:val="0000FF"/>
        </w:rPr>
        <w:t>ɲì-ná</w:t>
      </w:r>
      <w:r>
        <w:tab/>
        <w:t>‘blood’</w:t>
      </w:r>
      <w:r>
        <w:tab/>
      </w:r>
      <w:r w:rsidRPr="00986631">
        <w:rPr>
          <w:rFonts w:ascii="Doulos SIL" w:hAnsi="Doulos SIL"/>
          <w:i/>
          <w:color w:val="0000FF"/>
        </w:rPr>
        <w:t>à ɲì-ná</w:t>
      </w:r>
      <w:r w:rsidRPr="00986631">
        <w:rPr>
          <w:rFonts w:ascii="Doulos SIL" w:hAnsi="Doulos SIL"/>
          <w:i/>
          <w:color w:val="0000FF"/>
        </w:rPr>
        <w:tab/>
        <w:t>è ɲì-ná</w:t>
      </w:r>
      <w:r w:rsidRPr="00986631">
        <w:rPr>
          <w:rFonts w:ascii="Doulos SIL" w:hAnsi="Doulos SIL"/>
          <w:i/>
          <w:color w:val="0000FF"/>
        </w:rPr>
        <w:tab/>
      </w:r>
    </w:p>
    <w:p w14:paraId="20082F45" w14:textId="77777777" w:rsidR="009B2CEB" w:rsidRDefault="009B2CEB" w:rsidP="009B2CEB">
      <w:pPr>
        <w:tabs>
          <w:tab w:val="clear" w:pos="369"/>
          <w:tab w:val="left" w:pos="720"/>
          <w:tab w:val="left" w:pos="1080"/>
          <w:tab w:val="left" w:pos="2070"/>
          <w:tab w:val="left" w:pos="3600"/>
          <w:tab w:val="left" w:pos="5130"/>
          <w:tab w:val="left" w:pos="6210"/>
        </w:tabs>
      </w:pPr>
      <w:r>
        <w:tab/>
      </w:r>
      <w:r>
        <w:tab/>
      </w:r>
      <w:r w:rsidRPr="00986631">
        <w:rPr>
          <w:rFonts w:ascii="Doulos SIL" w:hAnsi="Doulos SIL"/>
          <w:i/>
          <w:color w:val="0000FF"/>
        </w:rPr>
        <w:t>sɔ̀-nɔ́</w:t>
      </w:r>
      <w:r>
        <w:tab/>
        <w:t>‘heart’</w:t>
      </w:r>
      <w:r>
        <w:tab/>
      </w:r>
      <w:r w:rsidRPr="00986631">
        <w:rPr>
          <w:rFonts w:ascii="Doulos SIL" w:hAnsi="Doulos SIL"/>
          <w:i/>
          <w:color w:val="0000FF"/>
        </w:rPr>
        <w:t>à sɔ̀-nɔ́</w:t>
      </w:r>
      <w:r w:rsidRPr="00986631">
        <w:rPr>
          <w:rFonts w:ascii="Doulos SIL" w:hAnsi="Doulos SIL"/>
          <w:i/>
          <w:color w:val="0000FF"/>
        </w:rPr>
        <w:tab/>
        <w:t>è sɔ̀-nɔ́</w:t>
      </w:r>
      <w:r w:rsidRPr="00986631">
        <w:rPr>
          <w:rFonts w:ascii="Doulos SIL" w:hAnsi="Doulos SIL"/>
          <w:i/>
          <w:color w:val="0000FF"/>
        </w:rPr>
        <w:tab/>
      </w:r>
    </w:p>
    <w:p w14:paraId="750A1AB1" w14:textId="77777777" w:rsidR="009B2CEB" w:rsidRPr="00986631" w:rsidRDefault="009B2CEB" w:rsidP="009B2CEB">
      <w:pPr>
        <w:tabs>
          <w:tab w:val="clear" w:pos="369"/>
          <w:tab w:val="left" w:pos="720"/>
          <w:tab w:val="left" w:pos="1080"/>
          <w:tab w:val="left" w:pos="2070"/>
          <w:tab w:val="left" w:pos="3600"/>
          <w:tab w:val="left" w:pos="5130"/>
          <w:tab w:val="left" w:pos="6210"/>
        </w:tabs>
        <w:rPr>
          <w:rFonts w:ascii="Doulos SIL" w:hAnsi="Doulos SIL"/>
          <w:i/>
          <w:color w:val="0000FF"/>
        </w:rPr>
      </w:pPr>
      <w:r>
        <w:tab/>
      </w:r>
      <w:r>
        <w:tab/>
      </w:r>
      <w:r w:rsidRPr="00986631">
        <w:rPr>
          <w:rFonts w:ascii="Doulos SIL" w:hAnsi="Doulos SIL"/>
          <w:i/>
          <w:color w:val="0000FF"/>
        </w:rPr>
        <w:t>nùʔù-nɔ́</w:t>
      </w:r>
      <w:r>
        <w:tab/>
        <w:t>‘intestine’</w:t>
      </w:r>
      <w:r>
        <w:tab/>
      </w:r>
      <w:r w:rsidRPr="00986631">
        <w:rPr>
          <w:rFonts w:ascii="Doulos SIL" w:hAnsi="Doulos SIL"/>
          <w:i/>
          <w:color w:val="0000FF"/>
        </w:rPr>
        <w:t>à nùʔù-nɔ́</w:t>
      </w:r>
      <w:r w:rsidRPr="00986631">
        <w:rPr>
          <w:rFonts w:ascii="Doulos SIL" w:hAnsi="Doulos SIL"/>
          <w:i/>
          <w:color w:val="0000FF"/>
        </w:rPr>
        <w:tab/>
        <w:t>è nùʔù-nɔ́</w:t>
      </w:r>
      <w:r w:rsidRPr="00986631">
        <w:rPr>
          <w:rFonts w:ascii="Doulos SIL" w:hAnsi="Doulos SIL"/>
          <w:i/>
          <w:color w:val="0000FF"/>
        </w:rPr>
        <w:tab/>
      </w:r>
    </w:p>
    <w:p w14:paraId="1FAEF416" w14:textId="77777777" w:rsidR="009B2CEB" w:rsidRDefault="009B2CEB" w:rsidP="009B2CEB">
      <w:pPr>
        <w:tabs>
          <w:tab w:val="clear" w:pos="369"/>
          <w:tab w:val="left" w:pos="720"/>
          <w:tab w:val="left" w:pos="1080"/>
          <w:tab w:val="left" w:pos="2070"/>
          <w:tab w:val="left" w:pos="3600"/>
          <w:tab w:val="left" w:pos="5130"/>
          <w:tab w:val="left" w:pos="6210"/>
        </w:tabs>
      </w:pPr>
    </w:p>
    <w:p w14:paraId="15D6A62B" w14:textId="77777777" w:rsidR="009B2CEB" w:rsidRDefault="009B2CEB" w:rsidP="009B2CEB">
      <w:pPr>
        <w:tabs>
          <w:tab w:val="clear" w:pos="369"/>
          <w:tab w:val="left" w:pos="720"/>
          <w:tab w:val="left" w:pos="1080"/>
          <w:tab w:val="left" w:pos="2070"/>
          <w:tab w:val="left" w:pos="3600"/>
          <w:tab w:val="left" w:pos="5130"/>
          <w:tab w:val="left" w:pos="6210"/>
        </w:tabs>
      </w:pPr>
      <w:r>
        <w:tab/>
        <w:t>b. alienables</w:t>
      </w:r>
    </w:p>
    <w:p w14:paraId="66B17F9C" w14:textId="77777777" w:rsidR="009B2CEB" w:rsidRDefault="009B2CEB" w:rsidP="009B2CEB">
      <w:pPr>
        <w:tabs>
          <w:tab w:val="clear" w:pos="369"/>
          <w:tab w:val="left" w:pos="720"/>
          <w:tab w:val="left" w:pos="1080"/>
          <w:tab w:val="left" w:pos="2070"/>
          <w:tab w:val="left" w:pos="3600"/>
          <w:tab w:val="left" w:pos="5130"/>
          <w:tab w:val="left" w:pos="6210"/>
        </w:tabs>
      </w:pPr>
      <w:r>
        <w:tab/>
      </w:r>
      <w:r>
        <w:tab/>
      </w:r>
      <w:r w:rsidRPr="00986631">
        <w:rPr>
          <w:rFonts w:ascii="Doulos SIL" w:hAnsi="Doulos SIL"/>
          <w:i/>
          <w:color w:val="0000FF"/>
        </w:rPr>
        <w:t>kɔ̀-nɔ́</w:t>
      </w:r>
      <w:r>
        <w:tab/>
        <w:t>‘bird’</w:t>
      </w:r>
      <w:r>
        <w:tab/>
      </w:r>
      <w:r w:rsidRPr="00986631">
        <w:rPr>
          <w:rFonts w:ascii="Doulos SIL" w:hAnsi="Doulos SIL"/>
          <w:i/>
          <w:color w:val="0000FF"/>
        </w:rPr>
        <w:t>à kɔ̀-nɔ́</w:t>
      </w:r>
      <w:r w:rsidRPr="00986631">
        <w:rPr>
          <w:rFonts w:ascii="Doulos SIL" w:hAnsi="Doulos SIL"/>
          <w:i/>
          <w:color w:val="0000FF"/>
        </w:rPr>
        <w:tab/>
        <w:t>è kɔ̀-nɔ́</w:t>
      </w:r>
      <w:r w:rsidRPr="00986631">
        <w:rPr>
          <w:rFonts w:ascii="Doulos SIL" w:hAnsi="Doulos SIL"/>
          <w:i/>
          <w:color w:val="0000FF"/>
        </w:rPr>
        <w:tab/>
      </w:r>
    </w:p>
    <w:p w14:paraId="42796228" w14:textId="77777777" w:rsidR="009B2CEB" w:rsidRPr="00986631" w:rsidRDefault="009B2CEB" w:rsidP="009B2CEB">
      <w:pPr>
        <w:tabs>
          <w:tab w:val="clear" w:pos="369"/>
          <w:tab w:val="left" w:pos="720"/>
          <w:tab w:val="left" w:pos="1080"/>
          <w:tab w:val="left" w:pos="2070"/>
          <w:tab w:val="left" w:pos="3600"/>
          <w:tab w:val="left" w:pos="5130"/>
          <w:tab w:val="left" w:pos="6210"/>
        </w:tabs>
        <w:rPr>
          <w:rFonts w:ascii="Doulos SIL" w:hAnsi="Doulos SIL"/>
          <w:i/>
          <w:color w:val="0000FF"/>
        </w:rPr>
      </w:pPr>
      <w:r>
        <w:tab/>
      </w:r>
      <w:r>
        <w:tab/>
      </w:r>
      <w:r w:rsidRPr="00986631">
        <w:rPr>
          <w:rFonts w:ascii="Doulos SIL" w:hAnsi="Doulos SIL"/>
          <w:i/>
          <w:color w:val="0000FF"/>
        </w:rPr>
        <w:t>gù-nɔ́</w:t>
      </w:r>
      <w:r>
        <w:tab/>
        <w:t>‘mortar’</w:t>
      </w:r>
      <w:r>
        <w:tab/>
      </w:r>
      <w:r w:rsidRPr="00986631">
        <w:rPr>
          <w:rFonts w:ascii="Doulos SIL" w:hAnsi="Doulos SIL"/>
          <w:i/>
          <w:color w:val="0000FF"/>
        </w:rPr>
        <w:t>à gù-nɔ́</w:t>
      </w:r>
      <w:r>
        <w:tab/>
      </w:r>
      <w:r w:rsidRPr="00986631">
        <w:rPr>
          <w:rFonts w:ascii="Doulos SIL" w:hAnsi="Doulos SIL"/>
          <w:i/>
          <w:color w:val="0000FF"/>
        </w:rPr>
        <w:t>è gù-nɔ́</w:t>
      </w:r>
      <w:r w:rsidRPr="00986631">
        <w:rPr>
          <w:rFonts w:ascii="Doulos SIL" w:hAnsi="Doulos SIL"/>
          <w:i/>
          <w:color w:val="0000FF"/>
        </w:rPr>
        <w:tab/>
      </w:r>
    </w:p>
    <w:p w14:paraId="45B7743E" w14:textId="77777777" w:rsidR="009B2CEB" w:rsidRPr="00986631" w:rsidRDefault="009B2CEB" w:rsidP="009B2CEB">
      <w:pPr>
        <w:tabs>
          <w:tab w:val="clear" w:pos="369"/>
          <w:tab w:val="left" w:pos="720"/>
          <w:tab w:val="left" w:pos="1080"/>
          <w:tab w:val="left" w:pos="2070"/>
          <w:tab w:val="left" w:pos="3600"/>
          <w:tab w:val="left" w:pos="5130"/>
          <w:tab w:val="left" w:pos="6210"/>
        </w:tabs>
        <w:rPr>
          <w:rFonts w:ascii="Doulos SIL" w:hAnsi="Doulos SIL"/>
          <w:i/>
          <w:color w:val="0000FF"/>
        </w:rPr>
      </w:pPr>
      <w:r>
        <w:lastRenderedPageBreak/>
        <w:tab/>
      </w:r>
      <w:r>
        <w:tab/>
      </w:r>
      <w:r w:rsidRPr="00986631">
        <w:rPr>
          <w:rFonts w:ascii="Doulos SIL" w:hAnsi="Doulos SIL"/>
          <w:i/>
          <w:color w:val="0000FF"/>
        </w:rPr>
        <w:t>mɔ̀-nɔ́</w:t>
      </w:r>
      <w:r>
        <w:tab/>
        <w:t>‘rope’</w:t>
      </w:r>
      <w:r>
        <w:tab/>
      </w:r>
      <w:r w:rsidRPr="00986631">
        <w:rPr>
          <w:rFonts w:ascii="Doulos SIL" w:hAnsi="Doulos SIL"/>
          <w:i/>
          <w:color w:val="0000FF"/>
        </w:rPr>
        <w:t>à mɔ̀-nɔ́</w:t>
      </w:r>
      <w:r w:rsidRPr="00986631">
        <w:rPr>
          <w:rFonts w:ascii="Doulos SIL" w:hAnsi="Doulos SIL"/>
          <w:i/>
          <w:color w:val="0000FF"/>
        </w:rPr>
        <w:tab/>
        <w:t>è mɔ̀-nɔ́</w:t>
      </w:r>
      <w:r w:rsidRPr="00986631">
        <w:rPr>
          <w:rFonts w:ascii="Doulos SIL" w:hAnsi="Doulos SIL"/>
          <w:i/>
          <w:color w:val="0000FF"/>
        </w:rPr>
        <w:tab/>
      </w:r>
    </w:p>
    <w:p w14:paraId="29F354F4" w14:textId="77777777" w:rsidR="009B2CEB" w:rsidRDefault="009B2CEB" w:rsidP="009B2CEB">
      <w:pPr>
        <w:tabs>
          <w:tab w:val="clear" w:pos="369"/>
          <w:tab w:val="left" w:pos="720"/>
          <w:tab w:val="left" w:pos="1080"/>
          <w:tab w:val="left" w:pos="2070"/>
          <w:tab w:val="left" w:pos="3600"/>
          <w:tab w:val="left" w:pos="5130"/>
          <w:tab w:val="left" w:pos="6210"/>
        </w:tabs>
      </w:pPr>
      <w:r>
        <w:tab/>
      </w:r>
      <w:r>
        <w:tab/>
      </w:r>
      <w:r w:rsidRPr="00986631">
        <w:rPr>
          <w:rFonts w:ascii="Doulos SIL" w:hAnsi="Doulos SIL"/>
          <w:i/>
          <w:color w:val="0000FF"/>
        </w:rPr>
        <w:t>tù-rɔ́</w:t>
      </w:r>
      <w:r>
        <w:tab/>
        <w:t>‘millet cake’</w:t>
      </w:r>
      <w:r>
        <w:tab/>
      </w:r>
      <w:r w:rsidRPr="00986631">
        <w:rPr>
          <w:rFonts w:ascii="Doulos SIL" w:hAnsi="Doulos SIL"/>
          <w:i/>
          <w:color w:val="0000FF"/>
        </w:rPr>
        <w:t>à tù-rɔ́</w:t>
      </w:r>
      <w:r>
        <w:tab/>
      </w:r>
      <w:r w:rsidRPr="00986631">
        <w:rPr>
          <w:rFonts w:ascii="Doulos SIL" w:hAnsi="Doulos SIL"/>
          <w:i/>
          <w:color w:val="0000FF"/>
        </w:rPr>
        <w:t>è tù-rɔ́</w:t>
      </w:r>
      <w:r w:rsidRPr="00986631">
        <w:rPr>
          <w:rFonts w:ascii="Doulos SIL" w:hAnsi="Doulos SIL"/>
          <w:i/>
          <w:color w:val="0000FF"/>
        </w:rPr>
        <w:tab/>
      </w:r>
    </w:p>
    <w:p w14:paraId="770ED3BA" w14:textId="77777777" w:rsidR="009B2CEB" w:rsidRDefault="009B2CEB" w:rsidP="009B2CEB">
      <w:pPr>
        <w:tabs>
          <w:tab w:val="clear" w:pos="369"/>
          <w:tab w:val="left" w:pos="720"/>
          <w:tab w:val="left" w:pos="1080"/>
          <w:tab w:val="left" w:pos="2070"/>
          <w:tab w:val="left" w:pos="3600"/>
          <w:tab w:val="left" w:pos="5130"/>
          <w:tab w:val="left" w:pos="6210"/>
        </w:tabs>
      </w:pPr>
      <w:r>
        <w:tab/>
      </w:r>
      <w:r>
        <w:tab/>
      </w:r>
      <w:r w:rsidRPr="00986631">
        <w:rPr>
          <w:rFonts w:ascii="Doulos SIL" w:hAnsi="Doulos SIL"/>
          <w:i/>
          <w:color w:val="0000FF"/>
        </w:rPr>
        <w:t>tòʔò-rá</w:t>
      </w:r>
      <w:r>
        <w:tab/>
        <w:t>‘pot, jar’</w:t>
      </w:r>
      <w:r>
        <w:tab/>
      </w:r>
      <w:r w:rsidRPr="00986631">
        <w:rPr>
          <w:rFonts w:ascii="Doulos SIL" w:hAnsi="Doulos SIL"/>
          <w:i/>
          <w:color w:val="0000FF"/>
        </w:rPr>
        <w:t>à tòʔò-rá</w:t>
      </w:r>
      <w:r>
        <w:tab/>
      </w:r>
      <w:r w:rsidRPr="00986631">
        <w:rPr>
          <w:rFonts w:ascii="Doulos SIL" w:hAnsi="Doulos SIL"/>
          <w:i/>
          <w:color w:val="0000FF"/>
        </w:rPr>
        <w:t>è tòʔò-rá</w:t>
      </w:r>
      <w:r w:rsidRPr="00986631">
        <w:rPr>
          <w:rFonts w:ascii="Doulos SIL" w:hAnsi="Doulos SIL"/>
          <w:i/>
          <w:color w:val="0000FF"/>
        </w:rPr>
        <w:tab/>
      </w:r>
    </w:p>
    <w:p w14:paraId="0EDD8487" w14:textId="77777777" w:rsidR="009B2CEB" w:rsidRPr="009763F1" w:rsidRDefault="009B2CEB" w:rsidP="009B2CEB">
      <w:pPr>
        <w:tabs>
          <w:tab w:val="clear" w:pos="369"/>
          <w:tab w:val="left" w:pos="720"/>
          <w:tab w:val="left" w:pos="1080"/>
          <w:tab w:val="left" w:pos="2070"/>
          <w:tab w:val="left" w:pos="3600"/>
          <w:tab w:val="left" w:pos="5130"/>
          <w:tab w:val="left" w:pos="6210"/>
        </w:tabs>
      </w:pPr>
      <w:r>
        <w:tab/>
      </w:r>
      <w:r>
        <w:tab/>
      </w:r>
      <w:r w:rsidRPr="00986631">
        <w:rPr>
          <w:rFonts w:ascii="Doulos SIL" w:hAnsi="Doulos SIL"/>
          <w:i/>
          <w:color w:val="0000FF"/>
        </w:rPr>
        <w:t>ɲùʔù-nɔ́</w:t>
      </w:r>
      <w:r>
        <w:tab/>
        <w:t>‘wrap (n)’</w:t>
      </w:r>
      <w:r>
        <w:tab/>
      </w:r>
      <w:r w:rsidRPr="00986631">
        <w:rPr>
          <w:rFonts w:ascii="Doulos SIL" w:hAnsi="Doulos SIL"/>
          <w:i/>
          <w:color w:val="0000FF"/>
        </w:rPr>
        <w:t>à ɲùʔù-nɔ́</w:t>
      </w:r>
      <w:r>
        <w:tab/>
      </w:r>
      <w:r w:rsidRPr="00986631">
        <w:rPr>
          <w:rFonts w:ascii="Doulos SIL" w:hAnsi="Doulos SIL"/>
          <w:i/>
          <w:color w:val="0000FF"/>
        </w:rPr>
        <w:t>è ɲùʔù-nɔ́</w:t>
      </w:r>
      <w:r w:rsidRPr="00986631">
        <w:rPr>
          <w:rFonts w:ascii="Doulos SIL" w:hAnsi="Doulos SIL"/>
          <w:i/>
          <w:color w:val="0000FF"/>
        </w:rPr>
        <w:tab/>
      </w:r>
    </w:p>
    <w:p w14:paraId="6331EF8E" w14:textId="77777777" w:rsidR="009B2CEB" w:rsidRDefault="009B2CEB" w:rsidP="009B2CEB"/>
    <w:p w14:paraId="3E352D16" w14:textId="55E57EBE" w:rsidR="003D4FBE" w:rsidRDefault="003D4FBE" w:rsidP="009B2CEB">
      <w:r>
        <w:t xml:space="preserve">The /LH/ overlay applies to the stem-final mora when the nominal suffix is absent: </w:t>
      </w:r>
      <w:r w:rsidRPr="005B1C97">
        <w:rPr>
          <w:rFonts w:ascii="Doulos SIL" w:hAnsi="Doulos SIL"/>
          <w:i/>
          <w:color w:val="0000FF"/>
        </w:rPr>
        <w:t>à wǔ</w:t>
      </w:r>
      <w:r>
        <w:t xml:space="preserve"> ‘his/her head’, </w:t>
      </w:r>
      <w:r w:rsidRPr="005B1C97">
        <w:rPr>
          <w:rFonts w:ascii="Doulos SIL" w:hAnsi="Doulos SIL"/>
          <w:i/>
          <w:color w:val="0000FF"/>
        </w:rPr>
        <w:t>à tòʔó</w:t>
      </w:r>
      <w:r>
        <w:t xml:space="preserve"> ‘his/her pot’. In isolation, or before a non-low tone, this distinguishes the possessed form from the unpossessed form (</w:t>
      </w:r>
      <w:r w:rsidRPr="005B1C97">
        <w:rPr>
          <w:rFonts w:ascii="Doulos SIL" w:hAnsi="Doulos SIL"/>
          <w:i/>
          <w:color w:val="0000FF"/>
        </w:rPr>
        <w:t>wù</w:t>
      </w:r>
      <w:r>
        <w:t xml:space="preserve">, </w:t>
      </w:r>
      <w:r w:rsidRPr="005B1C97">
        <w:rPr>
          <w:rFonts w:ascii="Doulos SIL" w:hAnsi="Doulos SIL"/>
          <w:i/>
          <w:color w:val="0000FF"/>
        </w:rPr>
        <w:t>tòʔò</w:t>
      </w:r>
      <w:r>
        <w:t xml:space="preserve"> ). However, the distinction is very often masked by Final Tone-Raising, which raised the final mora (to </w:t>
      </w:r>
      <w:r w:rsidRPr="005B1C97">
        <w:rPr>
          <w:rFonts w:ascii="Doulos SIL" w:hAnsi="Doulos SIL"/>
          <w:i/>
          <w:color w:val="0000FF"/>
        </w:rPr>
        <w:t>wǔ</w:t>
      </w:r>
      <w:r>
        <w:t xml:space="preserve"> and </w:t>
      </w:r>
      <w:r w:rsidRPr="005B1C97">
        <w:rPr>
          <w:rFonts w:ascii="Doulos SIL" w:hAnsi="Doulos SIL"/>
          <w:i/>
          <w:color w:val="0000FF"/>
        </w:rPr>
        <w:t>tòʔó</w:t>
      </w:r>
      <w:r>
        <w:t> ) before an L</w:t>
      </w:r>
      <w:r>
        <w:noBreakHyphen/>
        <w:t xml:space="preserve">tone. </w:t>
      </w:r>
    </w:p>
    <w:p w14:paraId="7F1A2BFE" w14:textId="77777777" w:rsidR="00F4273C" w:rsidRDefault="00F4273C" w:rsidP="009B2CEB"/>
    <w:p w14:paraId="08459F66" w14:textId="77777777" w:rsidR="00D41F1E" w:rsidRDefault="00D41F1E" w:rsidP="009B2CEB"/>
    <w:p w14:paraId="7200BC88" w14:textId="5633D4F7" w:rsidR="00D41F1E" w:rsidRDefault="00D41F1E" w:rsidP="00D41F1E">
      <w:pPr>
        <w:pStyle w:val="Heading4"/>
      </w:pPr>
      <w:bookmarkStart w:id="878" w:name="_Toc337412011"/>
      <w:r>
        <w:t>Lexically all-M</w:t>
      </w:r>
      <w:r>
        <w:noBreakHyphen/>
        <w:t>toned nouns as possessums</w:t>
      </w:r>
      <w:bookmarkEnd w:id="878"/>
    </w:p>
    <w:p w14:paraId="1CD46B40" w14:textId="77777777" w:rsidR="00EF37AB" w:rsidRDefault="00D41F1E" w:rsidP="009B2CEB">
      <w:r>
        <w:t>In (xx1),</w:t>
      </w:r>
      <w:r w:rsidR="009B2CEB">
        <w:t xml:space="preserve"> ‘my’ represents the M</w:t>
      </w:r>
      <w:r w:rsidR="009B2CEB">
        <w:noBreakHyphen/>
        <w:t>toned pronouns (including 2Sg and 2Pl), ‘his/her’ represents the two L</w:t>
      </w:r>
      <w:r w:rsidR="009B2CEB">
        <w:noBreakHyphen/>
        <w:t>toned 3Sg pronouns, and ‘our’ represents the L</w:t>
      </w:r>
      <w:r w:rsidR="009B2CEB">
        <w:noBreakHyphen/>
        <w:t>toned plural pronouns (1Pl, 3PlHum, 3PlNonh). Again, inalienable is distinct from alie</w:t>
      </w:r>
      <w:r w:rsidR="00EF37AB">
        <w:t>nable, except in the 3Sg forms.</w:t>
      </w:r>
    </w:p>
    <w:p w14:paraId="1113DBF4" w14:textId="7A859F56" w:rsidR="00EF37AB" w:rsidRDefault="00EF37AB" w:rsidP="009B2CEB">
      <w:r>
        <w:tab/>
        <w:t>The 3Sg possessors control a rising {LH} overlay on the possessum, whether alienable or inalienable. Unlike the case with L</w:t>
      </w:r>
      <w:r>
        <w:noBreakHyphen/>
        <w:t>toned noun stems (preceding section), this overlay is audible for the M</w:t>
      </w:r>
      <w:r>
        <w:noBreakHyphen/>
        <w:t>toned nouns.</w:t>
      </w:r>
    </w:p>
    <w:p w14:paraId="7864D0FB" w14:textId="29893DC8" w:rsidR="00EF37AB" w:rsidRDefault="00EF37AB" w:rsidP="009B2CEB">
      <w:r>
        <w:tab/>
      </w:r>
      <w:r w:rsidR="009B2CEB">
        <w:t>The inalienables have the same tone patterns with these all</w:t>
      </w:r>
      <w:r w:rsidR="009B2CEB">
        <w:noBreakHyphen/>
        <w:t>M</w:t>
      </w:r>
      <w:r w:rsidR="009B2CEB">
        <w:noBreakHyphen/>
        <w:t>toned nouns as with the all</w:t>
      </w:r>
      <w:r w:rsidR="009B2CEB">
        <w:noBreakHyphen/>
        <w:t>L</w:t>
      </w:r>
      <w:r w:rsidR="009B2CEB">
        <w:noBreakHyphen/>
        <w:t>toned nouns described above</w:t>
      </w:r>
      <w:r>
        <w:t>. M</w:t>
      </w:r>
      <w:r>
        <w:noBreakHyphen/>
        <w:t>toned possessors like ‘my’ spread the M</w:t>
      </w:r>
      <w:r>
        <w:noBreakHyphen/>
        <w:t>tone into the noun, including the nominal suffix. L</w:t>
      </w:r>
      <w:r>
        <w:noBreakHyphen/>
        <w:t>toned plural possessors require an all</w:t>
      </w:r>
      <w:r>
        <w:noBreakHyphen/>
        <w:t>H</w:t>
      </w:r>
      <w:r>
        <w:noBreakHyphen/>
        <w:t xml:space="preserve">toned possessum. </w:t>
      </w:r>
    </w:p>
    <w:p w14:paraId="733EAF22" w14:textId="383D0A5F" w:rsidR="00EF37AB" w:rsidRDefault="00EF37AB" w:rsidP="009B2CEB">
      <w:r>
        <w:tab/>
        <w:t>For alienables, both ‘my’ and ‘our’ possessor types control {L} on the possessum. In the ‘our’ type, the L</w:t>
      </w:r>
      <w:r>
        <w:noBreakHyphen/>
        <w:t>toned possessor must therefore undergo Final Tone-Raising before the L</w:t>
      </w:r>
      <w:r>
        <w:noBreakHyphen/>
        <w:t xml:space="preserve">initial possessum. </w:t>
      </w:r>
    </w:p>
    <w:p w14:paraId="1A529147" w14:textId="77777777" w:rsidR="009B2CEB" w:rsidRDefault="009B2CEB" w:rsidP="009B2CEB"/>
    <w:p w14:paraId="6C9C137A" w14:textId="22839C89" w:rsidR="009B2CEB" w:rsidRDefault="00D41F1E" w:rsidP="009B2CEB">
      <w:pPr>
        <w:tabs>
          <w:tab w:val="clear" w:pos="369"/>
          <w:tab w:val="left" w:pos="720"/>
        </w:tabs>
      </w:pPr>
      <w:r>
        <w:t>(xx1</w:t>
      </w:r>
      <w:r w:rsidR="009B2CEB">
        <w:t>)</w:t>
      </w:r>
      <w:r w:rsidR="009B2CEB">
        <w:tab/>
        <w:t>M</w:t>
      </w:r>
      <w:r w:rsidR="009B2CEB">
        <w:noBreakHyphen/>
        <w:t>toned noun as possessum after possessor pronoun</w:t>
      </w:r>
      <w:r w:rsidR="00AC7806">
        <w:t>s</w:t>
      </w:r>
    </w:p>
    <w:p w14:paraId="3AA4227C" w14:textId="77777777" w:rsidR="009B2CEB" w:rsidRDefault="009B2CEB" w:rsidP="009B2CEB">
      <w:pPr>
        <w:tabs>
          <w:tab w:val="clear" w:pos="369"/>
          <w:tab w:val="left" w:pos="720"/>
        </w:tabs>
      </w:pPr>
    </w:p>
    <w:p w14:paraId="45CBCFEE" w14:textId="77777777" w:rsidR="009B2CEB" w:rsidRDefault="009B2CEB" w:rsidP="009B2CEB">
      <w:pPr>
        <w:tabs>
          <w:tab w:val="clear" w:pos="369"/>
          <w:tab w:val="left" w:pos="720"/>
          <w:tab w:val="left" w:pos="1080"/>
          <w:tab w:val="left" w:pos="2070"/>
          <w:tab w:val="left" w:pos="3150"/>
          <w:tab w:val="left" w:pos="4590"/>
          <w:tab w:val="left" w:pos="5940"/>
        </w:tabs>
        <w:jc w:val="left"/>
      </w:pPr>
      <w:r>
        <w:tab/>
      </w:r>
      <w:r>
        <w:tab/>
        <w:t>noun</w:t>
      </w:r>
      <w:r>
        <w:tab/>
        <w:t>gloss</w:t>
      </w:r>
      <w:r>
        <w:tab/>
        <w:t xml:space="preserve">‘my __’ </w:t>
      </w:r>
      <w:r>
        <w:tab/>
        <w:t>‘his/her__’</w:t>
      </w:r>
      <w:r>
        <w:tab/>
        <w:t>‘our __’</w:t>
      </w:r>
    </w:p>
    <w:p w14:paraId="36F4B1FB" w14:textId="77777777" w:rsidR="009B2CEB" w:rsidRDefault="009B2CEB" w:rsidP="009B2CEB">
      <w:pPr>
        <w:tabs>
          <w:tab w:val="clear" w:pos="369"/>
          <w:tab w:val="left" w:pos="720"/>
          <w:tab w:val="left" w:pos="1080"/>
          <w:tab w:val="left" w:pos="2070"/>
          <w:tab w:val="left" w:pos="3150"/>
          <w:tab w:val="left" w:pos="4590"/>
          <w:tab w:val="left" w:pos="5940"/>
        </w:tabs>
        <w:jc w:val="left"/>
      </w:pPr>
    </w:p>
    <w:p w14:paraId="645CBFD3" w14:textId="77777777" w:rsidR="009B2CEB" w:rsidRDefault="009B2CEB" w:rsidP="009B2CEB">
      <w:pPr>
        <w:tabs>
          <w:tab w:val="clear" w:pos="369"/>
          <w:tab w:val="left" w:pos="720"/>
          <w:tab w:val="left" w:pos="1080"/>
          <w:tab w:val="left" w:pos="2070"/>
          <w:tab w:val="left" w:pos="3150"/>
          <w:tab w:val="left" w:pos="4590"/>
          <w:tab w:val="left" w:pos="5940"/>
        </w:tabs>
        <w:jc w:val="left"/>
      </w:pPr>
      <w:r>
        <w:tab/>
        <w:t>a. inalienables</w:t>
      </w:r>
    </w:p>
    <w:p w14:paraId="5537F318" w14:textId="77777777" w:rsidR="009B2CEB" w:rsidRDefault="009B2CEB" w:rsidP="009B2CEB">
      <w:pPr>
        <w:tabs>
          <w:tab w:val="clear" w:pos="369"/>
          <w:tab w:val="left" w:pos="720"/>
          <w:tab w:val="left" w:pos="1080"/>
          <w:tab w:val="left" w:pos="2070"/>
          <w:tab w:val="left" w:pos="3150"/>
          <w:tab w:val="left" w:pos="4590"/>
          <w:tab w:val="left" w:pos="5940"/>
        </w:tabs>
        <w:jc w:val="left"/>
      </w:pPr>
      <w:r>
        <w:tab/>
      </w:r>
      <w:r>
        <w:tab/>
      </w:r>
      <w:r w:rsidRPr="0077583C">
        <w:rPr>
          <w:rFonts w:ascii="Doulos SIL" w:hAnsi="Doulos SIL"/>
          <w:i/>
          <w:color w:val="0000FF"/>
        </w:rPr>
        <w:t>kɔ̄yī-rā</w:t>
      </w:r>
      <w:r>
        <w:tab/>
        <w:t>‘belly’</w:t>
      </w:r>
      <w:r>
        <w:tab/>
      </w:r>
      <w:r w:rsidRPr="00986631">
        <w:rPr>
          <w:rFonts w:ascii="Doulos SIL" w:hAnsi="Doulos SIL"/>
          <w:i/>
          <w:color w:val="0000FF"/>
        </w:rPr>
        <w:t>mā kɔ̄yī-rā</w:t>
      </w:r>
      <w:r w:rsidRPr="00986631">
        <w:rPr>
          <w:rFonts w:ascii="Doulos SIL" w:hAnsi="Doulos SIL"/>
          <w:i/>
          <w:color w:val="0000FF"/>
        </w:rPr>
        <w:tab/>
        <w:t>à kɔ̀yì-rá</w:t>
      </w:r>
      <w:r w:rsidRPr="00986631">
        <w:rPr>
          <w:rFonts w:ascii="Doulos SIL" w:hAnsi="Doulos SIL"/>
          <w:i/>
          <w:color w:val="0000FF"/>
        </w:rPr>
        <w:tab/>
        <w:t>mùʔùⁿ kɔ́yí-rá</w:t>
      </w:r>
    </w:p>
    <w:p w14:paraId="5E75B9B5" w14:textId="77777777" w:rsidR="009B2CEB" w:rsidRPr="00986631" w:rsidRDefault="009B2CEB" w:rsidP="009B2CEB">
      <w:pPr>
        <w:tabs>
          <w:tab w:val="clear" w:pos="369"/>
          <w:tab w:val="left" w:pos="720"/>
          <w:tab w:val="left" w:pos="1080"/>
          <w:tab w:val="left" w:pos="2070"/>
          <w:tab w:val="left" w:pos="3150"/>
          <w:tab w:val="left" w:pos="4590"/>
          <w:tab w:val="left" w:pos="5940"/>
        </w:tabs>
        <w:jc w:val="left"/>
        <w:rPr>
          <w:rFonts w:ascii="Doulos SIL" w:hAnsi="Doulos SIL"/>
          <w:i/>
          <w:color w:val="0000FF"/>
        </w:rPr>
      </w:pPr>
      <w:r>
        <w:tab/>
      </w:r>
      <w:r>
        <w:tab/>
      </w:r>
      <w:r w:rsidRPr="00986631">
        <w:rPr>
          <w:rFonts w:ascii="Doulos SIL" w:hAnsi="Doulos SIL"/>
          <w:i/>
          <w:color w:val="0000FF"/>
        </w:rPr>
        <w:t>gɔ̄gɔ̄-rɔ̄</w:t>
      </w:r>
      <w:r>
        <w:tab/>
        <w:t>‘chest’</w:t>
      </w:r>
      <w:r>
        <w:tab/>
      </w:r>
      <w:r w:rsidRPr="00986631">
        <w:rPr>
          <w:rFonts w:ascii="Doulos SIL" w:hAnsi="Doulos SIL"/>
          <w:i/>
          <w:color w:val="0000FF"/>
        </w:rPr>
        <w:t>mā gɔ̄gɔ̄-rɔ̄</w:t>
      </w:r>
      <w:r w:rsidRPr="00986631">
        <w:rPr>
          <w:rFonts w:ascii="Doulos SIL" w:hAnsi="Doulos SIL"/>
          <w:i/>
          <w:color w:val="0000FF"/>
        </w:rPr>
        <w:tab/>
        <w:t>à gɔ̀gɔ̀-rɔ́</w:t>
      </w:r>
      <w:r w:rsidRPr="00986631">
        <w:rPr>
          <w:rFonts w:ascii="Doulos SIL" w:hAnsi="Doulos SIL"/>
          <w:i/>
          <w:color w:val="0000FF"/>
        </w:rPr>
        <w:tab/>
        <w:t>mùʔùⁿ gɔ́gɔ́-rɔ́</w:t>
      </w:r>
    </w:p>
    <w:p w14:paraId="6562345C" w14:textId="77777777" w:rsidR="009B2CEB" w:rsidRDefault="009B2CEB" w:rsidP="009B2CEB">
      <w:pPr>
        <w:tabs>
          <w:tab w:val="clear" w:pos="369"/>
          <w:tab w:val="left" w:pos="720"/>
          <w:tab w:val="left" w:pos="1080"/>
          <w:tab w:val="left" w:pos="2070"/>
          <w:tab w:val="left" w:pos="3600"/>
          <w:tab w:val="left" w:pos="5130"/>
          <w:tab w:val="left" w:pos="6210"/>
        </w:tabs>
      </w:pPr>
    </w:p>
    <w:p w14:paraId="037FA4F0" w14:textId="77777777" w:rsidR="009B2CEB" w:rsidRDefault="009B2CEB" w:rsidP="009B2CEB">
      <w:pPr>
        <w:tabs>
          <w:tab w:val="clear" w:pos="369"/>
          <w:tab w:val="left" w:pos="720"/>
          <w:tab w:val="left" w:pos="1080"/>
          <w:tab w:val="left" w:pos="2070"/>
          <w:tab w:val="left" w:pos="3600"/>
          <w:tab w:val="left" w:pos="5130"/>
          <w:tab w:val="left" w:pos="6210"/>
        </w:tabs>
      </w:pPr>
      <w:r>
        <w:tab/>
        <w:t>b. alienables</w:t>
      </w:r>
    </w:p>
    <w:p w14:paraId="52E733CC" w14:textId="77777777" w:rsidR="009B2CEB" w:rsidRDefault="009B2CEB" w:rsidP="009B2CEB">
      <w:pPr>
        <w:tabs>
          <w:tab w:val="clear" w:pos="369"/>
          <w:tab w:val="left" w:pos="720"/>
          <w:tab w:val="left" w:pos="1080"/>
          <w:tab w:val="left" w:pos="2070"/>
          <w:tab w:val="left" w:pos="3150"/>
          <w:tab w:val="left" w:pos="4590"/>
          <w:tab w:val="left" w:pos="5940"/>
        </w:tabs>
        <w:jc w:val="left"/>
      </w:pPr>
      <w:r>
        <w:tab/>
      </w:r>
      <w:r>
        <w:tab/>
      </w:r>
      <w:r w:rsidRPr="00986631">
        <w:rPr>
          <w:rFonts w:ascii="Doulos SIL" w:hAnsi="Doulos SIL"/>
          <w:i/>
          <w:color w:val="0000FF"/>
        </w:rPr>
        <w:t>kɔ̄-nɔ̄</w:t>
      </w:r>
      <w:r>
        <w:tab/>
        <w:t>‘honey’</w:t>
      </w:r>
      <w:r>
        <w:tab/>
      </w:r>
      <w:r w:rsidRPr="00986631">
        <w:rPr>
          <w:rFonts w:ascii="Doulos SIL" w:hAnsi="Doulos SIL"/>
          <w:i/>
          <w:color w:val="0000FF"/>
        </w:rPr>
        <w:t>mā kɔ̀-nɔ̀</w:t>
      </w:r>
      <w:r w:rsidRPr="00986631">
        <w:rPr>
          <w:rFonts w:ascii="Doulos SIL" w:hAnsi="Doulos SIL"/>
          <w:i/>
          <w:color w:val="0000FF"/>
        </w:rPr>
        <w:tab/>
        <w:t>à kɔ̀-nɔ́</w:t>
      </w:r>
      <w:r w:rsidRPr="00986631">
        <w:rPr>
          <w:rFonts w:ascii="Doulos SIL" w:hAnsi="Doulos SIL"/>
          <w:i/>
          <w:color w:val="0000FF"/>
        </w:rPr>
        <w:tab/>
        <w:t>mùʔúⁿ kɔ̀-nɔ̀</w:t>
      </w:r>
    </w:p>
    <w:p w14:paraId="583195BB" w14:textId="77777777" w:rsidR="00F4273C" w:rsidRDefault="00F4273C" w:rsidP="00F4273C">
      <w:pPr>
        <w:tabs>
          <w:tab w:val="clear" w:pos="369"/>
          <w:tab w:val="left" w:pos="720"/>
          <w:tab w:val="left" w:pos="1080"/>
          <w:tab w:val="left" w:pos="2070"/>
          <w:tab w:val="left" w:pos="3150"/>
          <w:tab w:val="left" w:pos="4590"/>
          <w:tab w:val="left" w:pos="5940"/>
        </w:tabs>
        <w:jc w:val="left"/>
      </w:pPr>
      <w:r>
        <w:tab/>
      </w:r>
      <w:r>
        <w:tab/>
      </w:r>
      <w:r w:rsidRPr="0077583C">
        <w:rPr>
          <w:rFonts w:ascii="Doulos SIL" w:hAnsi="Doulos SIL"/>
          <w:i/>
          <w:color w:val="0000FF"/>
        </w:rPr>
        <w:t>jū-rɔ̄</w:t>
      </w:r>
      <w:r>
        <w:tab/>
        <w:t>‘millet’</w:t>
      </w:r>
      <w:r>
        <w:tab/>
      </w:r>
      <w:r w:rsidRPr="00986631">
        <w:rPr>
          <w:rFonts w:ascii="Doulos SIL" w:hAnsi="Doulos SIL"/>
          <w:i/>
          <w:color w:val="0000FF"/>
        </w:rPr>
        <w:t>mā jù-rɔ̀</w:t>
      </w:r>
      <w:r w:rsidRPr="00986631">
        <w:rPr>
          <w:rFonts w:ascii="Doulos SIL" w:hAnsi="Doulos SIL"/>
          <w:i/>
          <w:color w:val="0000FF"/>
        </w:rPr>
        <w:tab/>
        <w:t>à jù-rɔ́</w:t>
      </w:r>
      <w:r w:rsidRPr="00986631">
        <w:rPr>
          <w:rFonts w:ascii="Doulos SIL" w:hAnsi="Doulos SIL"/>
          <w:i/>
          <w:color w:val="0000FF"/>
        </w:rPr>
        <w:tab/>
        <w:t>mùʔúⁿ jù-rɔ̀</w:t>
      </w:r>
    </w:p>
    <w:p w14:paraId="0ABB042F" w14:textId="304CC8C1" w:rsidR="009B2CEB" w:rsidRDefault="009B2CEB" w:rsidP="009B2CEB">
      <w:pPr>
        <w:tabs>
          <w:tab w:val="clear" w:pos="369"/>
          <w:tab w:val="left" w:pos="720"/>
          <w:tab w:val="left" w:pos="1080"/>
          <w:tab w:val="left" w:pos="2070"/>
          <w:tab w:val="left" w:pos="3150"/>
          <w:tab w:val="left" w:pos="4590"/>
          <w:tab w:val="left" w:pos="5940"/>
        </w:tabs>
        <w:jc w:val="left"/>
      </w:pPr>
      <w:r>
        <w:tab/>
      </w:r>
      <w:r>
        <w:tab/>
      </w:r>
      <w:r w:rsidR="00F4273C">
        <w:rPr>
          <w:rFonts w:ascii="Doulos SIL" w:hAnsi="Doulos SIL"/>
          <w:i/>
          <w:color w:val="0000FF"/>
        </w:rPr>
        <w:t>bāʔā-rā</w:t>
      </w:r>
      <w:r>
        <w:tab/>
        <w:t>‘</w:t>
      </w:r>
      <w:r w:rsidR="00F4273C">
        <w:t>porridge</w:t>
      </w:r>
      <w:r>
        <w:t>’</w:t>
      </w:r>
      <w:r>
        <w:tab/>
      </w:r>
      <w:r w:rsidRPr="00986631">
        <w:rPr>
          <w:rFonts w:ascii="Doulos SIL" w:hAnsi="Doulos SIL"/>
          <w:i/>
          <w:color w:val="0000FF"/>
        </w:rPr>
        <w:t xml:space="preserve">mā </w:t>
      </w:r>
      <w:r w:rsidR="00F4273C">
        <w:rPr>
          <w:rFonts w:ascii="Doulos SIL" w:hAnsi="Doulos SIL"/>
          <w:i/>
          <w:color w:val="0000FF"/>
        </w:rPr>
        <w:t>bàʔà-rà</w:t>
      </w:r>
      <w:r w:rsidRPr="00986631">
        <w:rPr>
          <w:rFonts w:ascii="Doulos SIL" w:hAnsi="Doulos SIL"/>
          <w:i/>
          <w:color w:val="0000FF"/>
        </w:rPr>
        <w:tab/>
        <w:t xml:space="preserve">à </w:t>
      </w:r>
      <w:r w:rsidR="00F4273C">
        <w:rPr>
          <w:rFonts w:ascii="Doulos SIL" w:hAnsi="Doulos SIL"/>
          <w:i/>
          <w:color w:val="0000FF"/>
        </w:rPr>
        <w:t>bàʔà-rá</w:t>
      </w:r>
      <w:r w:rsidRPr="00986631">
        <w:rPr>
          <w:rFonts w:ascii="Doulos SIL" w:hAnsi="Doulos SIL"/>
          <w:i/>
          <w:color w:val="0000FF"/>
        </w:rPr>
        <w:tab/>
        <w:t xml:space="preserve">mùʔúⁿ </w:t>
      </w:r>
      <w:r w:rsidR="00F4273C">
        <w:rPr>
          <w:rFonts w:ascii="Doulos SIL" w:hAnsi="Doulos SIL"/>
          <w:i/>
          <w:color w:val="0000FF"/>
        </w:rPr>
        <w:t>bàʔà-rà</w:t>
      </w:r>
    </w:p>
    <w:p w14:paraId="439C4834" w14:textId="77777777" w:rsidR="009B2CEB" w:rsidRPr="001D28C3" w:rsidRDefault="009B2CEB" w:rsidP="009B2CEB">
      <w:pPr>
        <w:tabs>
          <w:tab w:val="clear" w:pos="369"/>
          <w:tab w:val="left" w:pos="720"/>
          <w:tab w:val="left" w:pos="1080"/>
          <w:tab w:val="left" w:pos="2070"/>
          <w:tab w:val="left" w:pos="3150"/>
          <w:tab w:val="left" w:pos="4590"/>
          <w:tab w:val="left" w:pos="5940"/>
        </w:tabs>
        <w:jc w:val="left"/>
      </w:pPr>
      <w:r>
        <w:tab/>
      </w:r>
      <w:r>
        <w:tab/>
      </w:r>
      <w:r w:rsidRPr="0077583C">
        <w:rPr>
          <w:rFonts w:ascii="Doulos SIL" w:hAnsi="Doulos SIL"/>
          <w:i/>
          <w:color w:val="0000FF"/>
        </w:rPr>
        <w:t>kɔ̄lɔ̄kɔ̄-rɔ̄</w:t>
      </w:r>
      <w:r>
        <w:tab/>
        <w:t>‘talk (n)’</w:t>
      </w:r>
      <w:r>
        <w:tab/>
      </w:r>
      <w:r w:rsidRPr="00986631">
        <w:rPr>
          <w:rFonts w:ascii="Doulos SIL" w:hAnsi="Doulos SIL"/>
          <w:i/>
          <w:color w:val="0000FF"/>
        </w:rPr>
        <w:t>mā kɔ̀lɔ̀kɔ̀-rɔ̀</w:t>
      </w:r>
      <w:r w:rsidRPr="00986631">
        <w:rPr>
          <w:rFonts w:ascii="Doulos SIL" w:hAnsi="Doulos SIL"/>
          <w:i/>
          <w:color w:val="0000FF"/>
        </w:rPr>
        <w:tab/>
        <w:t>à kɔ̀lɔ̀kɔ̀-rɔ́</w:t>
      </w:r>
      <w:r w:rsidRPr="00986631">
        <w:rPr>
          <w:rFonts w:ascii="Doulos SIL" w:hAnsi="Doulos SIL"/>
          <w:i/>
          <w:color w:val="0000FF"/>
        </w:rPr>
        <w:tab/>
        <w:t>mùʔúⁿ kɔ̀lɔ̀kɔ̀-rɔ̀</w:t>
      </w:r>
    </w:p>
    <w:p w14:paraId="5D8AD785" w14:textId="77777777" w:rsidR="009B2CEB" w:rsidRDefault="009B2CEB" w:rsidP="009B2CEB">
      <w:pPr>
        <w:tabs>
          <w:tab w:val="clear" w:pos="369"/>
          <w:tab w:val="left" w:pos="720"/>
          <w:tab w:val="left" w:pos="1080"/>
          <w:tab w:val="left" w:pos="2070"/>
          <w:tab w:val="left" w:pos="3150"/>
          <w:tab w:val="left" w:pos="4590"/>
          <w:tab w:val="left" w:pos="5940"/>
        </w:tabs>
        <w:jc w:val="left"/>
      </w:pPr>
    </w:p>
    <w:p w14:paraId="18C3B4AF" w14:textId="77777777" w:rsidR="00EF37AB" w:rsidRDefault="00EF37AB" w:rsidP="009B2CEB">
      <w:pPr>
        <w:tabs>
          <w:tab w:val="clear" w:pos="369"/>
          <w:tab w:val="left" w:pos="720"/>
          <w:tab w:val="left" w:pos="1080"/>
          <w:tab w:val="left" w:pos="2070"/>
          <w:tab w:val="left" w:pos="3150"/>
          <w:tab w:val="left" w:pos="4590"/>
          <w:tab w:val="left" w:pos="5940"/>
        </w:tabs>
        <w:jc w:val="left"/>
      </w:pPr>
    </w:p>
    <w:p w14:paraId="26F74CB5" w14:textId="7AC8CB81" w:rsidR="00EF37AB" w:rsidRPr="00986631" w:rsidRDefault="00EF37AB" w:rsidP="00EF37AB">
      <w:pPr>
        <w:pStyle w:val="Heading4"/>
      </w:pPr>
      <w:bookmarkStart w:id="879" w:name="_Toc337412012"/>
      <w:r>
        <w:lastRenderedPageBreak/>
        <w:t>Lexically all-H</w:t>
      </w:r>
      <w:r>
        <w:noBreakHyphen/>
        <w:t>toned nouns as possessums</w:t>
      </w:r>
      <w:bookmarkEnd w:id="879"/>
    </w:p>
    <w:p w14:paraId="196D9516" w14:textId="3E59A19C" w:rsidR="00EF37AB" w:rsidRDefault="00EF37AB" w:rsidP="009B2CEB">
      <w:pPr>
        <w:tabs>
          <w:tab w:val="clear" w:pos="369"/>
          <w:tab w:val="left" w:pos="720"/>
          <w:tab w:val="left" w:pos="1080"/>
          <w:tab w:val="left" w:pos="2070"/>
          <w:tab w:val="left" w:pos="3150"/>
          <w:tab w:val="left" w:pos="4590"/>
          <w:tab w:val="left" w:pos="5940"/>
        </w:tabs>
        <w:jc w:val="left"/>
      </w:pPr>
      <w:r>
        <w:t>The nouns in (xx1) are H</w:t>
      </w:r>
      <w:r>
        <w:noBreakHyphen/>
        <w:t>toned, including the nominal suffix. The possessed forms of these nouns have the same tone patterns as the M</w:t>
      </w:r>
      <w:r>
        <w:noBreakHyphen/>
        <w:t xml:space="preserve">toned nouns discussed in the preceding section. </w:t>
      </w:r>
      <w:r w:rsidR="00B12610">
        <w:t>3Sg possessors require {LH} overlay on both alienable and inalienable nouns. Inalienables undergo M</w:t>
      </w:r>
      <w:r w:rsidR="00B12610">
        <w:noBreakHyphen/>
        <w:t>Spreading after M</w:t>
      </w:r>
      <w:r w:rsidR="00B12610">
        <w:noBreakHyphen/>
        <w:t xml:space="preserve">toned possessor pronouns like ‘my’, and have an {H} overlay after other plural possessor pronouns like ‘our’. Alienables drop to {L} after both the ‘my’ and ‘our’ types. </w:t>
      </w:r>
    </w:p>
    <w:p w14:paraId="2F15EAF4" w14:textId="77777777" w:rsidR="009B2CEB" w:rsidRPr="00986631" w:rsidRDefault="009B2CEB" w:rsidP="009B2CEB">
      <w:pPr>
        <w:tabs>
          <w:tab w:val="clear" w:pos="369"/>
          <w:tab w:val="left" w:pos="720"/>
          <w:tab w:val="left" w:pos="1080"/>
          <w:tab w:val="left" w:pos="2070"/>
          <w:tab w:val="left" w:pos="3150"/>
          <w:tab w:val="left" w:pos="4590"/>
          <w:tab w:val="left" w:pos="5940"/>
        </w:tabs>
        <w:jc w:val="left"/>
      </w:pPr>
    </w:p>
    <w:p w14:paraId="76E37073" w14:textId="2EE6BAD9" w:rsidR="009B2CEB" w:rsidRDefault="009B2CEB" w:rsidP="009B2CEB">
      <w:pPr>
        <w:tabs>
          <w:tab w:val="clear" w:pos="369"/>
          <w:tab w:val="left" w:pos="720"/>
        </w:tabs>
      </w:pPr>
      <w:r>
        <w:t>(xxx)</w:t>
      </w:r>
      <w:r>
        <w:tab/>
        <w:t>H</w:t>
      </w:r>
      <w:r>
        <w:noBreakHyphen/>
        <w:t>toned noun as possessum after possessor pronoun</w:t>
      </w:r>
      <w:r w:rsidR="00AC7806">
        <w:t>s</w:t>
      </w:r>
    </w:p>
    <w:p w14:paraId="0E5DD581" w14:textId="77777777" w:rsidR="009B2CEB" w:rsidRDefault="009B2CEB" w:rsidP="009B2CEB">
      <w:pPr>
        <w:tabs>
          <w:tab w:val="clear" w:pos="369"/>
          <w:tab w:val="left" w:pos="720"/>
        </w:tabs>
      </w:pPr>
    </w:p>
    <w:p w14:paraId="40D474BA" w14:textId="77777777" w:rsidR="009B2CEB" w:rsidRDefault="009B2CEB" w:rsidP="009B2CEB">
      <w:pPr>
        <w:tabs>
          <w:tab w:val="clear" w:pos="369"/>
          <w:tab w:val="left" w:pos="720"/>
          <w:tab w:val="left" w:pos="1080"/>
          <w:tab w:val="left" w:pos="2070"/>
          <w:tab w:val="left" w:pos="3150"/>
          <w:tab w:val="left" w:pos="4590"/>
          <w:tab w:val="left" w:pos="5940"/>
        </w:tabs>
        <w:jc w:val="left"/>
      </w:pPr>
      <w:r>
        <w:tab/>
      </w:r>
      <w:r>
        <w:tab/>
        <w:t>noun</w:t>
      </w:r>
      <w:r>
        <w:tab/>
        <w:t>gloss</w:t>
      </w:r>
      <w:r>
        <w:tab/>
        <w:t xml:space="preserve">‘my __’ </w:t>
      </w:r>
      <w:r>
        <w:tab/>
        <w:t>‘his/her__’</w:t>
      </w:r>
      <w:r>
        <w:tab/>
        <w:t>‘our __’</w:t>
      </w:r>
    </w:p>
    <w:p w14:paraId="318EEC9F" w14:textId="77777777" w:rsidR="009B2CEB" w:rsidRDefault="009B2CEB" w:rsidP="009B2CEB">
      <w:pPr>
        <w:tabs>
          <w:tab w:val="clear" w:pos="369"/>
          <w:tab w:val="left" w:pos="720"/>
          <w:tab w:val="left" w:pos="1080"/>
          <w:tab w:val="left" w:pos="2070"/>
          <w:tab w:val="left" w:pos="3150"/>
          <w:tab w:val="left" w:pos="4590"/>
          <w:tab w:val="left" w:pos="5940"/>
        </w:tabs>
        <w:jc w:val="left"/>
      </w:pPr>
    </w:p>
    <w:p w14:paraId="53185C90" w14:textId="77777777" w:rsidR="009B2CEB" w:rsidRDefault="009B2CEB" w:rsidP="009B2CEB">
      <w:pPr>
        <w:tabs>
          <w:tab w:val="clear" w:pos="369"/>
          <w:tab w:val="left" w:pos="720"/>
          <w:tab w:val="left" w:pos="1080"/>
          <w:tab w:val="left" w:pos="2070"/>
          <w:tab w:val="left" w:pos="3150"/>
          <w:tab w:val="left" w:pos="4590"/>
          <w:tab w:val="left" w:pos="5940"/>
        </w:tabs>
        <w:jc w:val="left"/>
      </w:pPr>
      <w:r>
        <w:tab/>
        <w:t>a. inalienables</w:t>
      </w:r>
    </w:p>
    <w:p w14:paraId="68A3E11E" w14:textId="77777777" w:rsidR="009B2CEB" w:rsidRDefault="009B2CEB" w:rsidP="009B2CEB">
      <w:pPr>
        <w:tabs>
          <w:tab w:val="clear" w:pos="369"/>
          <w:tab w:val="left" w:pos="720"/>
          <w:tab w:val="left" w:pos="1080"/>
          <w:tab w:val="left" w:pos="2070"/>
          <w:tab w:val="left" w:pos="3150"/>
          <w:tab w:val="left" w:pos="4590"/>
          <w:tab w:val="left" w:pos="5940"/>
        </w:tabs>
        <w:jc w:val="left"/>
      </w:pPr>
      <w:r>
        <w:tab/>
      </w:r>
      <w:r>
        <w:tab/>
      </w:r>
      <w:r w:rsidRPr="00986631">
        <w:rPr>
          <w:rFonts w:ascii="Doulos SIL" w:hAnsi="Doulos SIL"/>
          <w:i/>
          <w:color w:val="0000FF"/>
        </w:rPr>
        <w:t>ɲí-ná</w:t>
      </w:r>
      <w:r>
        <w:tab/>
        <w:t>‘tooth’</w:t>
      </w:r>
      <w:r>
        <w:tab/>
      </w:r>
      <w:r w:rsidRPr="00986631">
        <w:rPr>
          <w:rFonts w:ascii="Doulos SIL" w:hAnsi="Doulos SIL"/>
          <w:i/>
          <w:color w:val="0000FF"/>
        </w:rPr>
        <w:t>mā ɲī-nā</w:t>
      </w:r>
      <w:r w:rsidRPr="00986631">
        <w:rPr>
          <w:rFonts w:ascii="Doulos SIL" w:hAnsi="Doulos SIL"/>
          <w:i/>
          <w:color w:val="0000FF"/>
        </w:rPr>
        <w:tab/>
        <w:t>à ɲì-ná</w:t>
      </w:r>
      <w:r w:rsidRPr="00986631">
        <w:rPr>
          <w:rFonts w:ascii="Doulos SIL" w:hAnsi="Doulos SIL"/>
          <w:i/>
          <w:color w:val="0000FF"/>
        </w:rPr>
        <w:tab/>
        <w:t>mùʔùⁿ ɲí-ná</w:t>
      </w:r>
    </w:p>
    <w:p w14:paraId="72002FCF" w14:textId="77777777" w:rsidR="009B2CEB" w:rsidRDefault="009B2CEB" w:rsidP="009B2CEB">
      <w:pPr>
        <w:tabs>
          <w:tab w:val="clear" w:pos="369"/>
          <w:tab w:val="left" w:pos="720"/>
          <w:tab w:val="left" w:pos="1080"/>
          <w:tab w:val="left" w:pos="2070"/>
          <w:tab w:val="left" w:pos="3150"/>
          <w:tab w:val="left" w:pos="4590"/>
          <w:tab w:val="left" w:pos="5940"/>
        </w:tabs>
        <w:jc w:val="left"/>
      </w:pPr>
      <w:r>
        <w:tab/>
      </w:r>
      <w:r>
        <w:tab/>
      </w:r>
      <w:r w:rsidRPr="00986631">
        <w:rPr>
          <w:rFonts w:ascii="Doulos SIL" w:hAnsi="Doulos SIL"/>
          <w:i/>
          <w:color w:val="0000FF"/>
        </w:rPr>
        <w:t>sú-nɔ́</w:t>
      </w:r>
      <w:r>
        <w:tab/>
        <w:t>‘nose’</w:t>
      </w:r>
      <w:r>
        <w:tab/>
      </w:r>
      <w:r w:rsidRPr="00986631">
        <w:rPr>
          <w:rFonts w:ascii="Doulos SIL" w:hAnsi="Doulos SIL"/>
          <w:i/>
          <w:color w:val="0000FF"/>
        </w:rPr>
        <w:t>mā sū-nɔ̄</w:t>
      </w:r>
      <w:r w:rsidRPr="00986631">
        <w:rPr>
          <w:rFonts w:ascii="Doulos SIL" w:hAnsi="Doulos SIL"/>
          <w:i/>
          <w:color w:val="0000FF"/>
        </w:rPr>
        <w:tab/>
        <w:t>à sù-nɔ́</w:t>
      </w:r>
      <w:r w:rsidRPr="00986631">
        <w:rPr>
          <w:rFonts w:ascii="Doulos SIL" w:hAnsi="Doulos SIL"/>
          <w:i/>
          <w:color w:val="0000FF"/>
        </w:rPr>
        <w:tab/>
        <w:t>mùʔùⁿ sú-nɔ́</w:t>
      </w:r>
    </w:p>
    <w:p w14:paraId="0C371855" w14:textId="77777777" w:rsidR="009B2CEB" w:rsidRDefault="009B2CEB" w:rsidP="009B2CEB">
      <w:pPr>
        <w:tabs>
          <w:tab w:val="clear" w:pos="369"/>
          <w:tab w:val="left" w:pos="720"/>
          <w:tab w:val="left" w:pos="1080"/>
          <w:tab w:val="left" w:pos="2070"/>
          <w:tab w:val="left" w:pos="3150"/>
          <w:tab w:val="left" w:pos="4590"/>
          <w:tab w:val="left" w:pos="5940"/>
        </w:tabs>
        <w:jc w:val="left"/>
      </w:pPr>
      <w:r>
        <w:tab/>
      </w:r>
      <w:r>
        <w:tab/>
      </w:r>
      <w:r w:rsidRPr="00986631">
        <w:rPr>
          <w:rFonts w:ascii="Doulos SIL" w:hAnsi="Doulos SIL"/>
          <w:i/>
          <w:color w:val="0000FF"/>
        </w:rPr>
        <w:t>kpɔ́-rɔ́</w:t>
      </w:r>
      <w:r>
        <w:tab/>
        <w:t>‘leg’</w:t>
      </w:r>
      <w:r>
        <w:tab/>
      </w:r>
      <w:r w:rsidRPr="00986631">
        <w:rPr>
          <w:rFonts w:ascii="Doulos SIL" w:hAnsi="Doulos SIL"/>
          <w:i/>
          <w:color w:val="0000FF"/>
        </w:rPr>
        <w:t>mā kpɔ̄-rɔ̄</w:t>
      </w:r>
      <w:r w:rsidRPr="00986631">
        <w:rPr>
          <w:rFonts w:ascii="Doulos SIL" w:hAnsi="Doulos SIL"/>
          <w:i/>
          <w:color w:val="0000FF"/>
        </w:rPr>
        <w:tab/>
        <w:t>à kpɔ̀-rɔ́</w:t>
      </w:r>
      <w:r w:rsidRPr="00986631">
        <w:rPr>
          <w:rFonts w:ascii="Doulos SIL" w:hAnsi="Doulos SIL"/>
          <w:i/>
          <w:color w:val="0000FF"/>
        </w:rPr>
        <w:tab/>
        <w:t>mùʔùⁿ kpɔ́-rɔ́</w:t>
      </w:r>
      <w:r w:rsidRPr="00986631">
        <w:rPr>
          <w:rFonts w:ascii="Doulos SIL" w:hAnsi="Doulos SIL"/>
          <w:i/>
          <w:color w:val="0000FF"/>
        </w:rPr>
        <w:tab/>
      </w:r>
    </w:p>
    <w:p w14:paraId="38AD195F" w14:textId="77777777" w:rsidR="009B2CEB" w:rsidRDefault="009B2CEB" w:rsidP="009B2CEB">
      <w:pPr>
        <w:tabs>
          <w:tab w:val="clear" w:pos="369"/>
          <w:tab w:val="left" w:pos="720"/>
          <w:tab w:val="left" w:pos="1080"/>
          <w:tab w:val="left" w:pos="2070"/>
          <w:tab w:val="left" w:pos="3150"/>
          <w:tab w:val="left" w:pos="4590"/>
          <w:tab w:val="left" w:pos="5940"/>
        </w:tabs>
        <w:jc w:val="left"/>
      </w:pPr>
      <w:r>
        <w:tab/>
      </w:r>
      <w:r>
        <w:tab/>
      </w:r>
      <w:r w:rsidRPr="00986631">
        <w:rPr>
          <w:rFonts w:ascii="Doulos SIL" w:hAnsi="Doulos SIL"/>
          <w:i/>
          <w:color w:val="0000FF"/>
        </w:rPr>
        <w:t>jɛ́-ná</w:t>
      </w:r>
      <w:r>
        <w:tab/>
        <w:t>‘father’</w:t>
      </w:r>
      <w:r>
        <w:tab/>
      </w:r>
      <w:r w:rsidRPr="00986631">
        <w:rPr>
          <w:rFonts w:ascii="Doulos SIL" w:hAnsi="Doulos SIL"/>
          <w:i/>
          <w:color w:val="0000FF"/>
        </w:rPr>
        <w:t>mā jɛ̄-nā</w:t>
      </w:r>
      <w:r w:rsidRPr="00986631">
        <w:rPr>
          <w:rFonts w:ascii="Doulos SIL" w:hAnsi="Doulos SIL"/>
          <w:i/>
          <w:color w:val="0000FF"/>
        </w:rPr>
        <w:tab/>
        <w:t>à jɛ̀-ná</w:t>
      </w:r>
      <w:r w:rsidRPr="00986631">
        <w:rPr>
          <w:rFonts w:ascii="Doulos SIL" w:hAnsi="Doulos SIL"/>
          <w:i/>
          <w:color w:val="0000FF"/>
        </w:rPr>
        <w:tab/>
        <w:t>mùʔùⁿ jɛ́-ná</w:t>
      </w:r>
    </w:p>
    <w:p w14:paraId="63B31698" w14:textId="77777777" w:rsidR="009B2CEB" w:rsidRDefault="009B2CEB" w:rsidP="009B2CEB">
      <w:pPr>
        <w:tabs>
          <w:tab w:val="clear" w:pos="369"/>
          <w:tab w:val="left" w:pos="720"/>
          <w:tab w:val="left" w:pos="1080"/>
          <w:tab w:val="left" w:pos="2070"/>
          <w:tab w:val="left" w:pos="3150"/>
          <w:tab w:val="left" w:pos="4590"/>
          <w:tab w:val="left" w:pos="5940"/>
        </w:tabs>
        <w:jc w:val="left"/>
      </w:pPr>
      <w:r>
        <w:tab/>
      </w:r>
      <w:r>
        <w:tab/>
      </w:r>
      <w:r w:rsidRPr="00986631">
        <w:rPr>
          <w:rFonts w:ascii="Doulos SIL" w:hAnsi="Doulos SIL"/>
          <w:i/>
          <w:color w:val="0000FF"/>
        </w:rPr>
        <w:t>dí-rá</w:t>
      </w:r>
      <w:r>
        <w:tab/>
        <w:t>‘child’</w:t>
      </w:r>
      <w:r>
        <w:tab/>
      </w:r>
      <w:r w:rsidRPr="0077583C">
        <w:rPr>
          <w:rFonts w:ascii="Doulos SIL" w:hAnsi="Doulos SIL"/>
          <w:i/>
          <w:color w:val="0000FF"/>
        </w:rPr>
        <w:t>mā dī-rā</w:t>
      </w:r>
      <w:r>
        <w:tab/>
      </w:r>
      <w:r w:rsidRPr="00986631">
        <w:rPr>
          <w:rFonts w:ascii="Doulos SIL" w:hAnsi="Doulos SIL"/>
          <w:i/>
          <w:color w:val="0000FF"/>
        </w:rPr>
        <w:t>à dì-rá</w:t>
      </w:r>
      <w:r>
        <w:tab/>
      </w:r>
      <w:r w:rsidRPr="00986631">
        <w:rPr>
          <w:rFonts w:ascii="Doulos SIL" w:hAnsi="Doulos SIL"/>
          <w:i/>
          <w:color w:val="0000FF"/>
        </w:rPr>
        <w:t>mùʔùⁿ dí-rá</w:t>
      </w:r>
    </w:p>
    <w:p w14:paraId="6876B130" w14:textId="77777777" w:rsidR="009B2CEB" w:rsidRPr="001D28C3" w:rsidRDefault="009B2CEB" w:rsidP="009B2CEB">
      <w:pPr>
        <w:tabs>
          <w:tab w:val="clear" w:pos="369"/>
          <w:tab w:val="left" w:pos="720"/>
          <w:tab w:val="left" w:pos="1080"/>
          <w:tab w:val="left" w:pos="2070"/>
          <w:tab w:val="left" w:pos="3150"/>
          <w:tab w:val="left" w:pos="4590"/>
          <w:tab w:val="left" w:pos="5940"/>
        </w:tabs>
        <w:jc w:val="left"/>
      </w:pPr>
      <w:r>
        <w:tab/>
      </w:r>
      <w:r>
        <w:tab/>
      </w:r>
      <w:r w:rsidRPr="00986631">
        <w:rPr>
          <w:rFonts w:ascii="Doulos SIL" w:hAnsi="Doulos SIL"/>
          <w:i/>
          <w:color w:val="0000FF"/>
        </w:rPr>
        <w:t>tóʔó-rá</w:t>
      </w:r>
      <w:r>
        <w:tab/>
        <w:t>‘name’</w:t>
      </w:r>
      <w:r>
        <w:tab/>
      </w:r>
      <w:r w:rsidRPr="00986631">
        <w:rPr>
          <w:rFonts w:ascii="Doulos SIL" w:hAnsi="Doulos SIL"/>
          <w:i/>
          <w:color w:val="0000FF"/>
        </w:rPr>
        <w:t>mā tōʔō-rā</w:t>
      </w:r>
      <w:r w:rsidRPr="00986631">
        <w:rPr>
          <w:rFonts w:ascii="Doulos SIL" w:hAnsi="Doulos SIL"/>
          <w:i/>
          <w:color w:val="0000FF"/>
        </w:rPr>
        <w:tab/>
        <w:t>à tòʔò-rá</w:t>
      </w:r>
      <w:r w:rsidRPr="00986631">
        <w:rPr>
          <w:rFonts w:ascii="Doulos SIL" w:hAnsi="Doulos SIL"/>
          <w:i/>
          <w:color w:val="0000FF"/>
        </w:rPr>
        <w:tab/>
        <w:t>mùʔùⁿ tóʔó-rá</w:t>
      </w:r>
    </w:p>
    <w:p w14:paraId="2C7874D3" w14:textId="77777777" w:rsidR="009B2CEB" w:rsidRDefault="009B2CEB" w:rsidP="009B2CEB">
      <w:pPr>
        <w:tabs>
          <w:tab w:val="clear" w:pos="369"/>
          <w:tab w:val="left" w:pos="720"/>
          <w:tab w:val="left" w:pos="1080"/>
          <w:tab w:val="left" w:pos="2070"/>
          <w:tab w:val="left" w:pos="3600"/>
          <w:tab w:val="left" w:pos="5130"/>
          <w:tab w:val="left" w:pos="6210"/>
        </w:tabs>
      </w:pPr>
    </w:p>
    <w:p w14:paraId="24269C32" w14:textId="77777777" w:rsidR="009B2CEB" w:rsidRDefault="009B2CEB" w:rsidP="009B2CEB">
      <w:pPr>
        <w:tabs>
          <w:tab w:val="clear" w:pos="369"/>
          <w:tab w:val="left" w:pos="720"/>
          <w:tab w:val="left" w:pos="1080"/>
          <w:tab w:val="left" w:pos="2070"/>
          <w:tab w:val="left" w:pos="3600"/>
          <w:tab w:val="left" w:pos="5130"/>
          <w:tab w:val="left" w:pos="6210"/>
        </w:tabs>
      </w:pPr>
      <w:r>
        <w:tab/>
        <w:t>b. alienables</w:t>
      </w:r>
    </w:p>
    <w:p w14:paraId="7842DFF6" w14:textId="77777777" w:rsidR="009B2CEB" w:rsidRDefault="009B2CEB" w:rsidP="009B2CEB">
      <w:pPr>
        <w:tabs>
          <w:tab w:val="clear" w:pos="369"/>
          <w:tab w:val="left" w:pos="720"/>
          <w:tab w:val="left" w:pos="1080"/>
          <w:tab w:val="left" w:pos="2070"/>
          <w:tab w:val="left" w:pos="3150"/>
          <w:tab w:val="left" w:pos="4590"/>
          <w:tab w:val="left" w:pos="5940"/>
        </w:tabs>
        <w:jc w:val="left"/>
      </w:pPr>
      <w:r>
        <w:tab/>
      </w:r>
      <w:r>
        <w:tab/>
      </w:r>
      <w:r w:rsidRPr="00986631">
        <w:rPr>
          <w:rFonts w:ascii="Doulos SIL" w:hAnsi="Doulos SIL"/>
          <w:i/>
          <w:color w:val="0000FF"/>
        </w:rPr>
        <w:t>yí-rá</w:t>
      </w:r>
      <w:r>
        <w:tab/>
        <w:t>‘water’</w:t>
      </w:r>
      <w:r>
        <w:tab/>
      </w:r>
      <w:r w:rsidRPr="00986631">
        <w:rPr>
          <w:rFonts w:ascii="Doulos SIL" w:hAnsi="Doulos SIL"/>
          <w:i/>
          <w:color w:val="0000FF"/>
        </w:rPr>
        <w:t>mā yì-rà</w:t>
      </w:r>
      <w:r w:rsidRPr="00986631">
        <w:rPr>
          <w:rFonts w:ascii="Doulos SIL" w:hAnsi="Doulos SIL"/>
          <w:i/>
          <w:color w:val="0000FF"/>
        </w:rPr>
        <w:tab/>
        <w:t>à yì-rá</w:t>
      </w:r>
      <w:r w:rsidRPr="00986631">
        <w:rPr>
          <w:rFonts w:ascii="Doulos SIL" w:hAnsi="Doulos SIL"/>
          <w:i/>
          <w:color w:val="0000FF"/>
        </w:rPr>
        <w:tab/>
        <w:t>mùʔúⁿ yì-rà</w:t>
      </w:r>
    </w:p>
    <w:p w14:paraId="3896CA3E" w14:textId="77777777" w:rsidR="009B2CEB" w:rsidRDefault="009B2CEB" w:rsidP="009B2CEB">
      <w:pPr>
        <w:tabs>
          <w:tab w:val="clear" w:pos="369"/>
          <w:tab w:val="left" w:pos="720"/>
          <w:tab w:val="left" w:pos="1080"/>
          <w:tab w:val="left" w:pos="2070"/>
          <w:tab w:val="left" w:pos="3150"/>
          <w:tab w:val="left" w:pos="4590"/>
          <w:tab w:val="left" w:pos="5940"/>
        </w:tabs>
        <w:jc w:val="left"/>
      </w:pPr>
      <w:r>
        <w:tab/>
      </w:r>
      <w:r>
        <w:tab/>
      </w:r>
      <w:r w:rsidRPr="00986631">
        <w:rPr>
          <w:rFonts w:ascii="Doulos SIL" w:hAnsi="Doulos SIL"/>
          <w:i/>
          <w:color w:val="0000FF"/>
        </w:rPr>
        <w:t>bí-ná</w:t>
      </w:r>
      <w:r>
        <w:tab/>
        <w:t>‘grass’</w:t>
      </w:r>
      <w:r>
        <w:tab/>
      </w:r>
      <w:r w:rsidRPr="00986631">
        <w:rPr>
          <w:rFonts w:ascii="Doulos SIL" w:hAnsi="Doulos SIL"/>
          <w:i/>
          <w:color w:val="0000FF"/>
        </w:rPr>
        <w:t>mā bì-nà</w:t>
      </w:r>
      <w:r w:rsidRPr="00986631">
        <w:rPr>
          <w:rFonts w:ascii="Doulos SIL" w:hAnsi="Doulos SIL"/>
          <w:i/>
          <w:color w:val="0000FF"/>
        </w:rPr>
        <w:tab/>
        <w:t>à bì-ná</w:t>
      </w:r>
      <w:r w:rsidRPr="00986631">
        <w:rPr>
          <w:rFonts w:ascii="Doulos SIL" w:hAnsi="Doulos SIL"/>
          <w:i/>
          <w:color w:val="0000FF"/>
        </w:rPr>
        <w:tab/>
        <w:t>mùʔúⁿ bì-nà</w:t>
      </w:r>
    </w:p>
    <w:p w14:paraId="0BD97954" w14:textId="77777777" w:rsidR="009B2CEB" w:rsidRPr="00986631" w:rsidRDefault="009B2CEB" w:rsidP="009B2CEB">
      <w:pPr>
        <w:tabs>
          <w:tab w:val="clear" w:pos="369"/>
          <w:tab w:val="left" w:pos="720"/>
          <w:tab w:val="left" w:pos="1080"/>
          <w:tab w:val="left" w:pos="2070"/>
          <w:tab w:val="left" w:pos="3150"/>
          <w:tab w:val="left" w:pos="4590"/>
          <w:tab w:val="left" w:pos="5940"/>
        </w:tabs>
        <w:jc w:val="left"/>
        <w:rPr>
          <w:rFonts w:ascii="Doulos SIL" w:hAnsi="Doulos SIL"/>
          <w:i/>
          <w:color w:val="0000FF"/>
        </w:rPr>
      </w:pPr>
      <w:r>
        <w:tab/>
      </w:r>
      <w:r>
        <w:tab/>
      </w:r>
      <w:r w:rsidRPr="00986631">
        <w:rPr>
          <w:rFonts w:ascii="Doulos SIL" w:hAnsi="Doulos SIL"/>
          <w:i/>
          <w:color w:val="0000FF"/>
        </w:rPr>
        <w:t>yíʔé-rá</w:t>
      </w:r>
      <w:r>
        <w:tab/>
        <w:t>‘fish’</w:t>
      </w:r>
      <w:r>
        <w:tab/>
      </w:r>
      <w:r w:rsidRPr="00986631">
        <w:rPr>
          <w:rFonts w:ascii="Doulos SIL" w:hAnsi="Doulos SIL"/>
          <w:i/>
          <w:color w:val="0000FF"/>
        </w:rPr>
        <w:t>mā yìʔè-rà</w:t>
      </w:r>
      <w:r w:rsidRPr="00986631">
        <w:rPr>
          <w:rFonts w:ascii="Doulos SIL" w:hAnsi="Doulos SIL"/>
          <w:i/>
          <w:color w:val="0000FF"/>
        </w:rPr>
        <w:tab/>
        <w:t>à yìʔè-rá</w:t>
      </w:r>
      <w:r w:rsidRPr="00986631">
        <w:rPr>
          <w:rFonts w:ascii="Doulos SIL" w:hAnsi="Doulos SIL"/>
          <w:i/>
          <w:color w:val="0000FF"/>
        </w:rPr>
        <w:tab/>
        <w:t>mùʔúⁿ yìʔè-rà</w:t>
      </w:r>
    </w:p>
    <w:p w14:paraId="53731C74" w14:textId="77777777" w:rsidR="009B2CEB" w:rsidRDefault="009B2CEB" w:rsidP="009B2CEB"/>
    <w:p w14:paraId="345D89D5" w14:textId="77777777" w:rsidR="009B2CEB" w:rsidRPr="009B2CEB" w:rsidRDefault="009B2CEB" w:rsidP="009B2CEB"/>
    <w:p w14:paraId="1E8EAE1F" w14:textId="2528A253" w:rsidR="00BA6685" w:rsidRDefault="00566B03" w:rsidP="00BA6685">
      <w:pPr>
        <w:pStyle w:val="Heading4"/>
      </w:pPr>
      <w:bookmarkStart w:id="880" w:name="_Toc337412013"/>
      <w:r w:rsidRPr="00922D4A">
        <w:t xml:space="preserve">Tone </w:t>
      </w:r>
      <w:r w:rsidR="00861523">
        <w:t>of modifiers following</w:t>
      </w:r>
      <w:r w:rsidRPr="00922D4A">
        <w:t xml:space="preserve"> inalienably possessed noun</w:t>
      </w:r>
      <w:bookmarkEnd w:id="880"/>
    </w:p>
    <w:p w14:paraId="0678905D" w14:textId="6E738892" w:rsidR="00687069" w:rsidRPr="00687069" w:rsidRDefault="00687069" w:rsidP="00687069">
      <w:r>
        <w:t>In this section the issue is the tonal treatment of Poss-N-Adj and Poss-N-Num combinations.</w:t>
      </w:r>
    </w:p>
    <w:p w14:paraId="4CCFADC6" w14:textId="614B3A2E" w:rsidR="005362A6" w:rsidRDefault="00687069" w:rsidP="005362A6">
      <w:r>
        <w:tab/>
      </w:r>
      <w:r w:rsidR="00215F93">
        <w:t>In simple possessor-possessum combinations, the possessor undergoes no tonal changes other than simple tone sandhi (Final Tone-Raising before L</w:t>
      </w:r>
      <w:r w:rsidR="00215F93">
        <w:noBreakHyphen/>
        <w:t>toned possessum). The possessum does undergo tonal ablaut, after which the possessum (with or without its final nominal suffix) has one of the following tone patterns, using bisyllabics as examples: MM</w:t>
      </w:r>
      <w:r w:rsidR="00564791">
        <w:t xml:space="preserve">, </w:t>
      </w:r>
      <w:r w:rsidR="00215F93">
        <w:t>HH, LL</w:t>
      </w:r>
      <w:r w:rsidR="00564791">
        <w:t>, , LH</w:t>
      </w:r>
      <w:r w:rsidR="00215F93">
        <w:t>. Of these, MM and HH are limited to inalienable possession, LL is limited to alienable possession, and LH occurs in both types of possession.</w:t>
      </w:r>
    </w:p>
    <w:p w14:paraId="70D03F03" w14:textId="15027046" w:rsidR="005362A6" w:rsidRPr="009E368A" w:rsidRDefault="005362A6" w:rsidP="005362A6"/>
    <w:p w14:paraId="5BAFE9BA" w14:textId="39887CB2" w:rsidR="00215F93" w:rsidRDefault="00AB6FDA" w:rsidP="00687069">
      <w:pPr>
        <w:tabs>
          <w:tab w:val="clear" w:pos="369"/>
          <w:tab w:val="left" w:pos="720"/>
          <w:tab w:val="left" w:pos="1080"/>
          <w:tab w:val="left" w:pos="3060"/>
          <w:tab w:val="left" w:pos="4320"/>
        </w:tabs>
      </w:pPr>
      <w:r>
        <w:t>(xx1)</w:t>
      </w:r>
      <w:r>
        <w:tab/>
        <w:t>a.</w:t>
      </w:r>
      <w:r w:rsidR="00215F93">
        <w:t xml:space="preserve"> MM</w:t>
      </w:r>
      <w:r w:rsidR="00687069">
        <w:t xml:space="preserve"> (inalienable only, M</w:t>
      </w:r>
      <w:r w:rsidR="00687069">
        <w:noBreakHyphen/>
        <w:t>toned pronominal possessor)</w:t>
      </w:r>
    </w:p>
    <w:p w14:paraId="000E4669" w14:textId="414B6BBF" w:rsidR="005362A6" w:rsidRPr="00215F93" w:rsidRDefault="00215F93" w:rsidP="00687069">
      <w:pPr>
        <w:tabs>
          <w:tab w:val="clear" w:pos="369"/>
          <w:tab w:val="left" w:pos="720"/>
          <w:tab w:val="left" w:pos="1080"/>
          <w:tab w:val="left" w:pos="3060"/>
          <w:tab w:val="left" w:pos="4320"/>
        </w:tabs>
      </w:pPr>
      <w:r>
        <w:tab/>
      </w:r>
      <w:r w:rsidR="00AB6FDA">
        <w:tab/>
        <w:t>‘my head’</w:t>
      </w:r>
      <w:r w:rsidR="00AB6FDA">
        <w:tab/>
      </w:r>
      <w:r w:rsidR="00AB6FDA" w:rsidRPr="001339B0">
        <w:rPr>
          <w:rFonts w:ascii="Doulos SIL" w:hAnsi="Doulos SIL"/>
          <w:i/>
          <w:color w:val="0000FF"/>
        </w:rPr>
        <w:t>mā wū-rɔ̄</w:t>
      </w:r>
      <w:r>
        <w:tab/>
      </w:r>
      <w:r>
        <w:tab/>
      </w:r>
    </w:p>
    <w:p w14:paraId="57274695" w14:textId="0B982C06" w:rsidR="00AB6FDA" w:rsidRPr="001339B0" w:rsidRDefault="00AB6FDA" w:rsidP="00687069">
      <w:pPr>
        <w:tabs>
          <w:tab w:val="clear" w:pos="369"/>
          <w:tab w:val="left" w:pos="720"/>
          <w:tab w:val="left" w:pos="1080"/>
          <w:tab w:val="left" w:pos="3060"/>
          <w:tab w:val="left" w:pos="4320"/>
        </w:tabs>
        <w:rPr>
          <w:rFonts w:ascii="Doulos SIL" w:hAnsi="Doulos SIL"/>
          <w:i/>
          <w:color w:val="0000FF"/>
        </w:rPr>
      </w:pPr>
      <w:r>
        <w:tab/>
      </w:r>
      <w:r>
        <w:tab/>
        <w:t>‘my tooth’</w:t>
      </w:r>
      <w:r>
        <w:tab/>
      </w:r>
      <w:r w:rsidRPr="001339B0">
        <w:rPr>
          <w:rFonts w:ascii="Doulos SIL" w:hAnsi="Doulos SIL"/>
          <w:i/>
          <w:color w:val="0000FF"/>
        </w:rPr>
        <w:t>mā ɲī-nā</w:t>
      </w:r>
    </w:p>
    <w:p w14:paraId="206996D3" w14:textId="77777777" w:rsidR="00215F93" w:rsidRDefault="00215F93" w:rsidP="00687069">
      <w:pPr>
        <w:tabs>
          <w:tab w:val="clear" w:pos="369"/>
          <w:tab w:val="left" w:pos="720"/>
          <w:tab w:val="left" w:pos="1080"/>
          <w:tab w:val="left" w:pos="3060"/>
          <w:tab w:val="left" w:pos="4320"/>
        </w:tabs>
      </w:pPr>
    </w:p>
    <w:p w14:paraId="6C0D9E2D" w14:textId="20599440" w:rsidR="00215F93" w:rsidRDefault="00215F93" w:rsidP="00687069">
      <w:pPr>
        <w:tabs>
          <w:tab w:val="clear" w:pos="369"/>
          <w:tab w:val="left" w:pos="720"/>
          <w:tab w:val="left" w:pos="1080"/>
          <w:tab w:val="left" w:pos="3060"/>
          <w:tab w:val="left" w:pos="4320"/>
        </w:tabs>
      </w:pPr>
      <w:r>
        <w:tab/>
        <w:t>b. HH</w:t>
      </w:r>
      <w:r w:rsidR="00687069">
        <w:t xml:space="preserve"> (inalienable only, plural possessor)</w:t>
      </w:r>
    </w:p>
    <w:p w14:paraId="6BEADFFA" w14:textId="21A8D749" w:rsidR="00215F93" w:rsidRDefault="00215F93" w:rsidP="00687069">
      <w:pPr>
        <w:tabs>
          <w:tab w:val="clear" w:pos="369"/>
          <w:tab w:val="left" w:pos="720"/>
          <w:tab w:val="left" w:pos="1080"/>
          <w:tab w:val="left" w:pos="3060"/>
          <w:tab w:val="left" w:pos="4320"/>
        </w:tabs>
      </w:pPr>
      <w:r>
        <w:tab/>
      </w:r>
      <w:r>
        <w:tab/>
        <w:t>‘our head’</w:t>
      </w:r>
      <w:r>
        <w:tab/>
      </w:r>
      <w:r w:rsidRPr="001339B0">
        <w:rPr>
          <w:rFonts w:ascii="Doulos SIL" w:hAnsi="Doulos SIL"/>
          <w:i/>
          <w:color w:val="0000FF"/>
        </w:rPr>
        <w:t>mùʔùⁿ wú-rɔ́</w:t>
      </w:r>
    </w:p>
    <w:p w14:paraId="2C9F5E73" w14:textId="77777777" w:rsidR="00215F93" w:rsidRPr="00AB6FDA" w:rsidRDefault="00215F93" w:rsidP="00687069">
      <w:pPr>
        <w:tabs>
          <w:tab w:val="clear" w:pos="369"/>
          <w:tab w:val="left" w:pos="720"/>
          <w:tab w:val="left" w:pos="1080"/>
          <w:tab w:val="left" w:pos="3060"/>
          <w:tab w:val="left" w:pos="4320"/>
        </w:tabs>
      </w:pPr>
      <w:r>
        <w:lastRenderedPageBreak/>
        <w:tab/>
      </w:r>
      <w:r>
        <w:tab/>
        <w:t>‘our tooth’</w:t>
      </w:r>
      <w:r>
        <w:tab/>
      </w:r>
      <w:r w:rsidRPr="001339B0">
        <w:rPr>
          <w:rFonts w:ascii="Doulos SIL" w:hAnsi="Doulos SIL"/>
          <w:i/>
          <w:color w:val="0000FF"/>
        </w:rPr>
        <w:t>mùʔùⁿ ɲí-ná</w:t>
      </w:r>
    </w:p>
    <w:p w14:paraId="437A7E78" w14:textId="77777777" w:rsidR="00564791" w:rsidRDefault="00564791" w:rsidP="00687069">
      <w:pPr>
        <w:tabs>
          <w:tab w:val="clear" w:pos="369"/>
          <w:tab w:val="left" w:pos="720"/>
          <w:tab w:val="left" w:pos="1080"/>
          <w:tab w:val="left" w:pos="3060"/>
          <w:tab w:val="left" w:pos="4320"/>
        </w:tabs>
      </w:pPr>
    </w:p>
    <w:p w14:paraId="4D528D92" w14:textId="6D5F9282" w:rsidR="00564791" w:rsidRDefault="00564791" w:rsidP="00687069">
      <w:pPr>
        <w:tabs>
          <w:tab w:val="clear" w:pos="369"/>
          <w:tab w:val="left" w:pos="720"/>
          <w:tab w:val="left" w:pos="1080"/>
          <w:tab w:val="left" w:pos="3060"/>
          <w:tab w:val="left" w:pos="4320"/>
        </w:tabs>
      </w:pPr>
      <w:r>
        <w:tab/>
        <w:t>c. LL</w:t>
      </w:r>
      <w:r w:rsidR="00687069">
        <w:t xml:space="preserve"> (alienable only, non-3Sg possessor)</w:t>
      </w:r>
    </w:p>
    <w:p w14:paraId="730DFAEB" w14:textId="77777777" w:rsidR="00564791" w:rsidRDefault="00564791" w:rsidP="00687069">
      <w:pPr>
        <w:tabs>
          <w:tab w:val="clear" w:pos="369"/>
          <w:tab w:val="left" w:pos="720"/>
          <w:tab w:val="left" w:pos="1080"/>
          <w:tab w:val="left" w:pos="3060"/>
          <w:tab w:val="left" w:pos="4320"/>
        </w:tabs>
      </w:pPr>
      <w:r>
        <w:tab/>
      </w:r>
      <w:r>
        <w:tab/>
        <w:t>‘my millet’</w:t>
      </w:r>
      <w:r>
        <w:tab/>
      </w:r>
      <w:r w:rsidRPr="001339B0">
        <w:rPr>
          <w:rFonts w:ascii="Doulos SIL" w:hAnsi="Doulos SIL"/>
          <w:i/>
          <w:color w:val="0000FF"/>
        </w:rPr>
        <w:t>mā jù-rɔ̀</w:t>
      </w:r>
    </w:p>
    <w:p w14:paraId="7A600440" w14:textId="77777777" w:rsidR="00564791" w:rsidRPr="00AB6FDA" w:rsidRDefault="00564791" w:rsidP="00687069">
      <w:pPr>
        <w:tabs>
          <w:tab w:val="clear" w:pos="369"/>
          <w:tab w:val="left" w:pos="720"/>
          <w:tab w:val="left" w:pos="1080"/>
          <w:tab w:val="left" w:pos="3060"/>
          <w:tab w:val="left" w:pos="4320"/>
        </w:tabs>
      </w:pPr>
      <w:r>
        <w:tab/>
      </w:r>
      <w:r>
        <w:tab/>
        <w:t>‘my fish’</w:t>
      </w:r>
      <w:r>
        <w:tab/>
      </w:r>
      <w:r w:rsidRPr="001339B0">
        <w:rPr>
          <w:rFonts w:ascii="Doulos SIL" w:hAnsi="Doulos SIL"/>
          <w:i/>
          <w:color w:val="0000FF"/>
        </w:rPr>
        <w:t>mā yìʔè-rà</w:t>
      </w:r>
    </w:p>
    <w:p w14:paraId="50900741" w14:textId="77777777" w:rsidR="00564791" w:rsidRPr="00AB6FDA" w:rsidRDefault="00564791" w:rsidP="00687069">
      <w:pPr>
        <w:tabs>
          <w:tab w:val="clear" w:pos="369"/>
          <w:tab w:val="left" w:pos="720"/>
          <w:tab w:val="left" w:pos="1080"/>
          <w:tab w:val="left" w:pos="3060"/>
          <w:tab w:val="left" w:pos="4320"/>
        </w:tabs>
      </w:pPr>
      <w:r>
        <w:tab/>
      </w:r>
      <w:r>
        <w:tab/>
        <w:t>‘our millet’</w:t>
      </w:r>
      <w:r>
        <w:tab/>
      </w:r>
      <w:r w:rsidRPr="001339B0">
        <w:rPr>
          <w:rFonts w:ascii="Doulos SIL" w:hAnsi="Doulos SIL"/>
          <w:i/>
          <w:color w:val="0000FF"/>
        </w:rPr>
        <w:t>mùʔúⁿ jù-rɔ̀</w:t>
      </w:r>
    </w:p>
    <w:p w14:paraId="40733A21" w14:textId="77777777" w:rsidR="00564791" w:rsidRPr="00AB6FDA" w:rsidRDefault="00564791" w:rsidP="00687069">
      <w:pPr>
        <w:tabs>
          <w:tab w:val="clear" w:pos="369"/>
          <w:tab w:val="left" w:pos="720"/>
          <w:tab w:val="left" w:pos="1080"/>
          <w:tab w:val="left" w:pos="3060"/>
          <w:tab w:val="left" w:pos="4320"/>
        </w:tabs>
      </w:pPr>
      <w:r>
        <w:tab/>
      </w:r>
      <w:r>
        <w:tab/>
        <w:t>‘our fish’</w:t>
      </w:r>
      <w:r>
        <w:tab/>
      </w:r>
      <w:r w:rsidRPr="001339B0">
        <w:rPr>
          <w:rFonts w:ascii="Doulos SIL" w:hAnsi="Doulos SIL"/>
          <w:i/>
          <w:color w:val="0000FF"/>
        </w:rPr>
        <w:t>mùʔúⁿ yìʔè-rà</w:t>
      </w:r>
    </w:p>
    <w:p w14:paraId="0DCBD633" w14:textId="77777777" w:rsidR="00215F93" w:rsidRDefault="00215F93" w:rsidP="00687069">
      <w:pPr>
        <w:tabs>
          <w:tab w:val="clear" w:pos="369"/>
          <w:tab w:val="left" w:pos="720"/>
          <w:tab w:val="left" w:pos="1080"/>
          <w:tab w:val="left" w:pos="3060"/>
          <w:tab w:val="left" w:pos="4320"/>
        </w:tabs>
      </w:pPr>
    </w:p>
    <w:p w14:paraId="74B11280" w14:textId="2839F401" w:rsidR="00215F93" w:rsidRDefault="00564791" w:rsidP="00687069">
      <w:pPr>
        <w:tabs>
          <w:tab w:val="clear" w:pos="369"/>
          <w:tab w:val="left" w:pos="720"/>
          <w:tab w:val="left" w:pos="1080"/>
          <w:tab w:val="left" w:pos="3060"/>
          <w:tab w:val="left" w:pos="4320"/>
        </w:tabs>
      </w:pPr>
      <w:r>
        <w:tab/>
        <w:t>d</w:t>
      </w:r>
      <w:r w:rsidR="00215F93">
        <w:t>. LH</w:t>
      </w:r>
    </w:p>
    <w:p w14:paraId="6A7652B1" w14:textId="722440D2" w:rsidR="00687069" w:rsidRPr="00687069" w:rsidRDefault="00687069" w:rsidP="00687069">
      <w:pPr>
        <w:tabs>
          <w:tab w:val="clear" w:pos="369"/>
          <w:tab w:val="left" w:pos="720"/>
          <w:tab w:val="left" w:pos="1080"/>
          <w:tab w:val="left" w:pos="3060"/>
          <w:tab w:val="left" w:pos="4320"/>
        </w:tabs>
        <w:rPr>
          <w:i/>
        </w:rPr>
      </w:pPr>
      <w:r>
        <w:tab/>
        <w:t xml:space="preserve">   </w:t>
      </w:r>
      <w:r>
        <w:rPr>
          <w:i/>
        </w:rPr>
        <w:t>non-3Sg, alienable only</w:t>
      </w:r>
    </w:p>
    <w:p w14:paraId="42485BC0" w14:textId="106E2FA2" w:rsidR="00AB6FDA" w:rsidRDefault="00AB6FDA" w:rsidP="00687069">
      <w:pPr>
        <w:tabs>
          <w:tab w:val="clear" w:pos="369"/>
          <w:tab w:val="left" w:pos="720"/>
          <w:tab w:val="left" w:pos="1080"/>
          <w:tab w:val="left" w:pos="3060"/>
          <w:tab w:val="left" w:pos="4320"/>
        </w:tabs>
      </w:pPr>
      <w:r>
        <w:tab/>
      </w:r>
      <w:r>
        <w:tab/>
        <w:t>‘my rope’</w:t>
      </w:r>
      <w:r>
        <w:tab/>
      </w:r>
      <w:r w:rsidRPr="001339B0">
        <w:rPr>
          <w:rFonts w:ascii="Doulos SIL" w:hAnsi="Doulos SIL"/>
          <w:i/>
          <w:color w:val="0000FF"/>
        </w:rPr>
        <w:t>mā mɔ̀-nɔ́</w:t>
      </w:r>
    </w:p>
    <w:p w14:paraId="3F6671B1" w14:textId="77777777" w:rsidR="00215F93" w:rsidRDefault="00215F93" w:rsidP="00687069">
      <w:pPr>
        <w:tabs>
          <w:tab w:val="clear" w:pos="369"/>
          <w:tab w:val="left" w:pos="720"/>
          <w:tab w:val="left" w:pos="1080"/>
          <w:tab w:val="left" w:pos="3060"/>
          <w:tab w:val="left" w:pos="4320"/>
        </w:tabs>
      </w:pPr>
      <w:r>
        <w:tab/>
      </w:r>
      <w:r>
        <w:tab/>
        <w:t>‘our rope’</w:t>
      </w:r>
      <w:r>
        <w:tab/>
      </w:r>
      <w:r w:rsidRPr="001339B0">
        <w:rPr>
          <w:rFonts w:ascii="Doulos SIL" w:hAnsi="Doulos SIL"/>
          <w:i/>
          <w:color w:val="0000FF"/>
        </w:rPr>
        <w:t>mùʔúⁿ mɔ̀-nɔ́</w:t>
      </w:r>
    </w:p>
    <w:p w14:paraId="13AB952C" w14:textId="2B51B413" w:rsidR="00687069" w:rsidRPr="00687069" w:rsidRDefault="00687069" w:rsidP="00687069">
      <w:pPr>
        <w:tabs>
          <w:tab w:val="clear" w:pos="369"/>
          <w:tab w:val="left" w:pos="720"/>
          <w:tab w:val="left" w:pos="1080"/>
          <w:tab w:val="left" w:pos="3060"/>
          <w:tab w:val="left" w:pos="4320"/>
        </w:tabs>
        <w:rPr>
          <w:i/>
        </w:rPr>
      </w:pPr>
      <w:r>
        <w:tab/>
        <w:t xml:space="preserve">   </w:t>
      </w:r>
      <w:r>
        <w:rPr>
          <w:i/>
        </w:rPr>
        <w:t>3Sg, alienable or inalienable</w:t>
      </w:r>
    </w:p>
    <w:p w14:paraId="289B3D5C" w14:textId="77777777" w:rsidR="00215F93" w:rsidRDefault="00215F93" w:rsidP="00687069">
      <w:pPr>
        <w:tabs>
          <w:tab w:val="clear" w:pos="369"/>
          <w:tab w:val="left" w:pos="720"/>
          <w:tab w:val="left" w:pos="1080"/>
          <w:tab w:val="left" w:pos="3060"/>
          <w:tab w:val="left" w:pos="4320"/>
        </w:tabs>
      </w:pPr>
      <w:r>
        <w:tab/>
      </w:r>
      <w:r>
        <w:tab/>
        <w:t>‘his/her head’</w:t>
      </w:r>
      <w:r>
        <w:tab/>
      </w:r>
      <w:r w:rsidRPr="001339B0">
        <w:rPr>
          <w:rFonts w:ascii="Doulos SIL" w:hAnsi="Doulos SIL"/>
          <w:i/>
          <w:color w:val="0000FF"/>
        </w:rPr>
        <w:t>à wù-rɔ́</w:t>
      </w:r>
    </w:p>
    <w:p w14:paraId="668DC810" w14:textId="77777777" w:rsidR="00215F93" w:rsidRPr="00AB6FDA" w:rsidRDefault="00215F93" w:rsidP="00687069">
      <w:pPr>
        <w:tabs>
          <w:tab w:val="clear" w:pos="369"/>
          <w:tab w:val="left" w:pos="720"/>
          <w:tab w:val="left" w:pos="1080"/>
          <w:tab w:val="left" w:pos="3060"/>
          <w:tab w:val="left" w:pos="4320"/>
        </w:tabs>
      </w:pPr>
      <w:r>
        <w:tab/>
      </w:r>
      <w:r>
        <w:tab/>
        <w:t>‘his/her tooth’</w:t>
      </w:r>
      <w:r>
        <w:tab/>
      </w:r>
      <w:r w:rsidRPr="001339B0">
        <w:rPr>
          <w:rFonts w:ascii="Doulos SIL" w:hAnsi="Doulos SIL"/>
          <w:i/>
          <w:color w:val="0000FF"/>
        </w:rPr>
        <w:t>à ɲì-ná</w:t>
      </w:r>
    </w:p>
    <w:p w14:paraId="6840FF40" w14:textId="77777777" w:rsidR="00215F93" w:rsidRDefault="00215F93" w:rsidP="00687069">
      <w:pPr>
        <w:tabs>
          <w:tab w:val="clear" w:pos="369"/>
          <w:tab w:val="left" w:pos="720"/>
          <w:tab w:val="left" w:pos="1080"/>
          <w:tab w:val="left" w:pos="3060"/>
          <w:tab w:val="left" w:pos="4320"/>
        </w:tabs>
      </w:pPr>
      <w:r>
        <w:tab/>
      </w:r>
      <w:r>
        <w:tab/>
        <w:t>‘his/her rope’</w:t>
      </w:r>
      <w:r>
        <w:tab/>
      </w:r>
      <w:r w:rsidRPr="001339B0">
        <w:rPr>
          <w:rFonts w:ascii="Doulos SIL" w:hAnsi="Doulos SIL"/>
          <w:i/>
          <w:color w:val="0000FF"/>
        </w:rPr>
        <w:t>à mɔ̀-nɔ́</w:t>
      </w:r>
    </w:p>
    <w:p w14:paraId="208D3A9B" w14:textId="77777777" w:rsidR="00215F93" w:rsidRPr="001339B0" w:rsidRDefault="00215F93" w:rsidP="00687069">
      <w:pPr>
        <w:tabs>
          <w:tab w:val="clear" w:pos="369"/>
          <w:tab w:val="left" w:pos="720"/>
          <w:tab w:val="left" w:pos="1080"/>
          <w:tab w:val="left" w:pos="3060"/>
          <w:tab w:val="left" w:pos="4320"/>
        </w:tabs>
        <w:rPr>
          <w:rFonts w:ascii="Doulos SIL" w:hAnsi="Doulos SIL"/>
          <w:i/>
          <w:color w:val="0000FF"/>
        </w:rPr>
      </w:pPr>
      <w:r>
        <w:tab/>
      </w:r>
      <w:r>
        <w:tab/>
        <w:t>‘his/her millet’</w:t>
      </w:r>
      <w:r>
        <w:tab/>
      </w:r>
      <w:r w:rsidRPr="001339B0">
        <w:rPr>
          <w:rFonts w:ascii="Doulos SIL" w:hAnsi="Doulos SIL"/>
          <w:i/>
          <w:color w:val="0000FF"/>
        </w:rPr>
        <w:t>à jù-rɔ́</w:t>
      </w:r>
    </w:p>
    <w:p w14:paraId="650E058D" w14:textId="77777777" w:rsidR="00215F93" w:rsidRPr="00AB6FDA" w:rsidRDefault="00215F93" w:rsidP="00687069">
      <w:pPr>
        <w:tabs>
          <w:tab w:val="clear" w:pos="369"/>
          <w:tab w:val="left" w:pos="720"/>
          <w:tab w:val="left" w:pos="1080"/>
          <w:tab w:val="left" w:pos="3060"/>
          <w:tab w:val="left" w:pos="4320"/>
        </w:tabs>
      </w:pPr>
      <w:r>
        <w:tab/>
      </w:r>
      <w:r>
        <w:tab/>
        <w:t>‘his/her fish’</w:t>
      </w:r>
      <w:r>
        <w:tab/>
      </w:r>
      <w:r w:rsidRPr="001339B0">
        <w:rPr>
          <w:rFonts w:ascii="Doulos SIL" w:hAnsi="Doulos SIL"/>
          <w:i/>
          <w:color w:val="0000FF"/>
        </w:rPr>
        <w:t>à yìʔè-rá</w:t>
      </w:r>
    </w:p>
    <w:p w14:paraId="6BF2821F" w14:textId="77777777" w:rsidR="00AB6FDA" w:rsidRDefault="00AB6FDA" w:rsidP="00AB6FDA">
      <w:pPr>
        <w:tabs>
          <w:tab w:val="clear" w:pos="369"/>
          <w:tab w:val="left" w:pos="720"/>
          <w:tab w:val="left" w:pos="1080"/>
          <w:tab w:val="left" w:pos="2520"/>
        </w:tabs>
      </w:pPr>
    </w:p>
    <w:p w14:paraId="28C09C50" w14:textId="6E9F3212" w:rsidR="00687069" w:rsidRDefault="00687069" w:rsidP="00687069">
      <w:r>
        <w:t>When an adjective is added to a possessor-possessum combination, we need to determine whether the domain of the ablaut overlay that applies to the possessum includes the adjective.</w:t>
      </w:r>
    </w:p>
    <w:p w14:paraId="32B7DF19" w14:textId="77777777" w:rsidR="00C6686C" w:rsidRDefault="00687069" w:rsidP="00687069">
      <w:r>
        <w:tab/>
        <w:t xml:space="preserve">(xx2) presents Poss-N-Adj combinations. </w:t>
      </w:r>
      <w:r w:rsidR="00C6686C">
        <w:t>In (xx2a), M</w:t>
      </w:r>
      <w:r w:rsidR="00C6686C">
        <w:noBreakHyphen/>
        <w:t>Spreading into the noun feeds into the rule that M</w:t>
      </w:r>
      <w:r w:rsidR="00C6686C">
        <w:noBreakHyphen/>
        <w:t>toned nouns are raised to H</w:t>
      </w:r>
      <w:r w:rsidR="00C6686C">
        <w:noBreakHyphen/>
        <w:t>toned before modifiers. The noun is therefore H</w:t>
      </w:r>
      <w:r w:rsidR="00C6686C">
        <w:noBreakHyphen/>
        <w:t xml:space="preserve"> rather than M</w:t>
      </w:r>
      <w:r w:rsidR="00C6686C">
        <w:noBreakHyphen/>
        <w:t>toned before the adjective, and no M</w:t>
      </w:r>
      <w:r w:rsidR="00C6686C">
        <w:noBreakHyphen/>
        <w:t>Spreading into the adjective can occur. The adjective therefore has its lexical tones.</w:t>
      </w:r>
    </w:p>
    <w:p w14:paraId="6D64D01C" w14:textId="1D1DC0CA" w:rsidR="00687069" w:rsidRDefault="00C6686C" w:rsidP="00687069">
      <w:r>
        <w:tab/>
        <w:t>In (xx2b</w:t>
      </w:r>
      <w:r>
        <w:noBreakHyphen/>
        <w:t xml:space="preserve">c), </w:t>
      </w:r>
      <w:r w:rsidR="00687069">
        <w:t>the possessum</w:t>
      </w:r>
      <w:r>
        <w:t xml:space="preserve"> has a level-toned</w:t>
      </w:r>
      <w:r w:rsidR="004C0DE2">
        <w:t xml:space="preserve"> ablaut</w:t>
      </w:r>
      <w:r>
        <w:t xml:space="preserve"> overlay {H} or </w:t>
      </w:r>
      <w:r w:rsidR="004C0DE2">
        <w:t>{L}. Th</w:t>
      </w:r>
      <w:r w:rsidR="00687069">
        <w:t xml:space="preserve">is overlay extends to the end of the adjective, </w:t>
      </w:r>
      <w:r w:rsidR="004C0DE2">
        <w:t>erasing</w:t>
      </w:r>
      <w:r w:rsidR="00687069">
        <w:t xml:space="preserve"> the adjective’s lexical tones (xx2a</w:t>
      </w:r>
      <w:r w:rsidR="00687069">
        <w:noBreakHyphen/>
        <w:t>c). In the case of {H}, the adjective is downstepped (xx2b).</w:t>
      </w:r>
    </w:p>
    <w:p w14:paraId="35937781" w14:textId="578A14D5" w:rsidR="00687069" w:rsidRDefault="00687069" w:rsidP="00687069">
      <w:r>
        <w:tab/>
        <w:t xml:space="preserve">By contrast, the {LH} overlay stops at the possessum, while the adjective takes its lexical tones. </w:t>
      </w:r>
      <w:r w:rsidR="00C6686C">
        <w:t xml:space="preserve">This is true for both non-3Sg (xx2d) and 3Sg (xx2e) possessors. </w:t>
      </w:r>
      <w:r>
        <w:t>Moreover, the {LH} overlay</w:t>
      </w:r>
      <w:r w:rsidR="00C6686C">
        <w:t xml:space="preserve"> on the noun</w:t>
      </w:r>
      <w:r>
        <w:t xml:space="preserve"> is flattened to {L}, but the L</w:t>
      </w:r>
      <w:r>
        <w:noBreakHyphen/>
        <w:t>toned noun does not undergo Final Tone-Raising before an L</w:t>
      </w:r>
      <w:r>
        <w:noBreakHyphen/>
        <w:t xml:space="preserve">toned adjective (‘our black rope’, ‘his/her black fish’). </w:t>
      </w:r>
    </w:p>
    <w:p w14:paraId="755C577E" w14:textId="77777777" w:rsidR="00687069" w:rsidRDefault="00687069" w:rsidP="00687069"/>
    <w:p w14:paraId="18FF575F" w14:textId="592F4F06" w:rsidR="00215F93" w:rsidRDefault="00687069" w:rsidP="00215F93">
      <w:pPr>
        <w:tabs>
          <w:tab w:val="clear" w:pos="369"/>
          <w:tab w:val="left" w:pos="720"/>
          <w:tab w:val="left" w:pos="1080"/>
          <w:tab w:val="left" w:pos="2520"/>
          <w:tab w:val="left" w:pos="4320"/>
        </w:tabs>
      </w:pPr>
      <w:r>
        <w:t>(xx2</w:t>
      </w:r>
      <w:r w:rsidR="00215F93">
        <w:t>)</w:t>
      </w:r>
      <w:r w:rsidR="00215F93">
        <w:tab/>
      </w:r>
      <w:r>
        <w:t>Poss-N</w:t>
      </w:r>
      <w:r w:rsidR="00215F93">
        <w:t>-Adj combinations</w:t>
      </w:r>
    </w:p>
    <w:p w14:paraId="0801CCF6" w14:textId="28968C03" w:rsidR="00215F93" w:rsidRDefault="00215F93" w:rsidP="00215F93">
      <w:pPr>
        <w:tabs>
          <w:tab w:val="clear" w:pos="369"/>
          <w:tab w:val="left" w:pos="720"/>
          <w:tab w:val="left" w:pos="1080"/>
          <w:tab w:val="left" w:pos="2520"/>
          <w:tab w:val="left" w:pos="4320"/>
        </w:tabs>
      </w:pPr>
      <w:r>
        <w:tab/>
      </w:r>
    </w:p>
    <w:p w14:paraId="470E8323" w14:textId="21842D94" w:rsidR="00215F93" w:rsidRPr="00215F93" w:rsidRDefault="00215F93" w:rsidP="00687069">
      <w:pPr>
        <w:tabs>
          <w:tab w:val="clear" w:pos="369"/>
          <w:tab w:val="left" w:pos="720"/>
          <w:tab w:val="left" w:pos="1080"/>
          <w:tab w:val="left" w:pos="3330"/>
          <w:tab w:val="left" w:pos="5130"/>
        </w:tabs>
      </w:pPr>
      <w:r>
        <w:tab/>
        <w:t>a. possessum M</w:t>
      </w:r>
      <w:r>
        <w:noBreakHyphen/>
        <w:t>toned (</w:t>
      </w:r>
      <w:r w:rsidRPr="001339B0">
        <w:rPr>
          <w:rFonts w:ascii="Doulos SIL" w:hAnsi="Doulos SIL"/>
          <w:i/>
          <w:color w:val="0000FF"/>
        </w:rPr>
        <w:t>mā ɲī-nā</w:t>
      </w:r>
      <w:r>
        <w:t xml:space="preserve"> ‘my tooth’)</w:t>
      </w:r>
    </w:p>
    <w:p w14:paraId="45B69597" w14:textId="04B9E1F7" w:rsidR="00215F93" w:rsidRPr="00215F93" w:rsidRDefault="00215F93" w:rsidP="00687069">
      <w:pPr>
        <w:tabs>
          <w:tab w:val="clear" w:pos="369"/>
          <w:tab w:val="left" w:pos="720"/>
          <w:tab w:val="left" w:pos="1080"/>
          <w:tab w:val="left" w:pos="3330"/>
          <w:tab w:val="left" w:pos="5130"/>
        </w:tabs>
      </w:pPr>
      <w:r>
        <w:tab/>
      </w:r>
      <w:r>
        <w:tab/>
      </w:r>
      <w:r w:rsidRPr="001339B0">
        <w:rPr>
          <w:rFonts w:ascii="Doulos SIL" w:hAnsi="Doulos SIL"/>
          <w:i/>
          <w:color w:val="0000FF"/>
        </w:rPr>
        <w:t>mā ɲ</w:t>
      </w:r>
      <w:r w:rsidR="00C6686C" w:rsidRPr="001339B0">
        <w:rPr>
          <w:rFonts w:ascii="Doulos SIL" w:hAnsi="Doulos SIL"/>
          <w:i/>
          <w:color w:val="0000FF"/>
        </w:rPr>
        <w:t>í gbò</w:t>
      </w:r>
      <w:r w:rsidRPr="001339B0">
        <w:rPr>
          <w:rFonts w:ascii="Doulos SIL" w:hAnsi="Doulos SIL"/>
          <w:i/>
          <w:color w:val="0000FF"/>
        </w:rPr>
        <w:t>ʔ</w:t>
      </w:r>
      <w:r w:rsidR="00C6686C" w:rsidRPr="001339B0">
        <w:rPr>
          <w:rFonts w:ascii="Doulos SIL" w:hAnsi="Doulos SIL"/>
          <w:i/>
          <w:color w:val="0000FF"/>
        </w:rPr>
        <w:t>ò-rá</w:t>
      </w:r>
      <w:r>
        <w:tab/>
        <w:t>‘my black tooth’</w:t>
      </w:r>
      <w:r>
        <w:tab/>
      </w:r>
      <w:r w:rsidRPr="001339B0">
        <w:rPr>
          <w:rFonts w:ascii="Doulos SIL" w:hAnsi="Doulos SIL"/>
          <w:i/>
          <w:color w:val="0000FF"/>
        </w:rPr>
        <w:t>gbòʔò</w:t>
      </w:r>
      <w:r>
        <w:t xml:space="preserve"> ‘black’</w:t>
      </w:r>
    </w:p>
    <w:p w14:paraId="2F3ABC95" w14:textId="6DFFB977" w:rsidR="00215F93" w:rsidRPr="00687069" w:rsidRDefault="00215F93" w:rsidP="00687069">
      <w:pPr>
        <w:tabs>
          <w:tab w:val="clear" w:pos="369"/>
          <w:tab w:val="left" w:pos="720"/>
          <w:tab w:val="left" w:pos="1080"/>
          <w:tab w:val="left" w:pos="3330"/>
          <w:tab w:val="left" w:pos="5130"/>
        </w:tabs>
      </w:pPr>
      <w:r w:rsidRPr="001339B0">
        <w:rPr>
          <w:rFonts w:ascii="Doulos SIL" w:hAnsi="Doulos SIL"/>
          <w:i/>
          <w:color w:val="0000FF"/>
        </w:rPr>
        <w:tab/>
      </w:r>
      <w:r w:rsidRPr="001339B0">
        <w:rPr>
          <w:rFonts w:ascii="Doulos SIL" w:hAnsi="Doulos SIL"/>
          <w:i/>
          <w:color w:val="0000FF"/>
        </w:rPr>
        <w:tab/>
        <w:t>mā ɲ</w:t>
      </w:r>
      <w:r w:rsidR="00C6686C" w:rsidRPr="001339B0">
        <w:rPr>
          <w:rFonts w:ascii="Doulos SIL" w:hAnsi="Doulos SIL"/>
          <w:i/>
          <w:color w:val="0000FF"/>
        </w:rPr>
        <w:t>í</w:t>
      </w:r>
      <w:r w:rsidRPr="001339B0">
        <w:rPr>
          <w:rFonts w:ascii="Doulos SIL" w:hAnsi="Doulos SIL"/>
          <w:i/>
          <w:color w:val="0000FF"/>
        </w:rPr>
        <w:t xml:space="preserve"> kān-nā</w:t>
      </w:r>
      <w:r w:rsidRPr="001339B0">
        <w:rPr>
          <w:rFonts w:ascii="Doulos SIL" w:hAnsi="Doulos SIL"/>
          <w:i/>
          <w:color w:val="0000FF"/>
        </w:rPr>
        <w:tab/>
      </w:r>
      <w:r w:rsidRPr="001339B0">
        <w:t>‘my red tooth’</w:t>
      </w:r>
      <w:r w:rsidRPr="001339B0">
        <w:tab/>
      </w:r>
      <w:r w:rsidRPr="001339B0">
        <w:rPr>
          <w:rFonts w:ascii="Doulos SIL" w:hAnsi="Doulos SIL"/>
          <w:i/>
          <w:color w:val="0000FF"/>
        </w:rPr>
        <w:t xml:space="preserve">kānā </w:t>
      </w:r>
      <w:r w:rsidRPr="00687069">
        <w:t>‘red’</w:t>
      </w:r>
    </w:p>
    <w:p w14:paraId="3BB1D895" w14:textId="7B57A247" w:rsidR="00215F93" w:rsidRDefault="00215F93" w:rsidP="00687069">
      <w:pPr>
        <w:tabs>
          <w:tab w:val="clear" w:pos="369"/>
          <w:tab w:val="left" w:pos="720"/>
          <w:tab w:val="left" w:pos="1080"/>
          <w:tab w:val="left" w:pos="3330"/>
          <w:tab w:val="left" w:pos="5130"/>
        </w:tabs>
      </w:pPr>
      <w:r w:rsidRPr="001339B0">
        <w:rPr>
          <w:rFonts w:ascii="Doulos SIL" w:hAnsi="Doulos SIL"/>
          <w:i/>
          <w:color w:val="0000FF"/>
        </w:rPr>
        <w:tab/>
      </w:r>
      <w:r w:rsidRPr="001339B0">
        <w:rPr>
          <w:rFonts w:ascii="Doulos SIL" w:hAnsi="Doulos SIL"/>
          <w:i/>
          <w:color w:val="0000FF"/>
        </w:rPr>
        <w:tab/>
        <w:t>mā ɲ</w:t>
      </w:r>
      <w:r w:rsidR="00C6686C" w:rsidRPr="001339B0">
        <w:rPr>
          <w:rFonts w:ascii="Doulos SIL" w:hAnsi="Doulos SIL"/>
          <w:i/>
          <w:color w:val="0000FF"/>
        </w:rPr>
        <w:t>í</w:t>
      </w:r>
      <w:r w:rsidRPr="001339B0">
        <w:rPr>
          <w:rFonts w:ascii="Doulos SIL" w:hAnsi="Doulos SIL"/>
          <w:i/>
          <w:color w:val="0000FF"/>
        </w:rPr>
        <w:t xml:space="preserve"> </w:t>
      </w:r>
      <w:r w:rsidR="00C6686C" w:rsidRPr="001339B0">
        <w:rPr>
          <w:rFonts w:ascii="Doulos SIL" w:hAnsi="Doulos SIL"/>
          <w:i/>
          <w:color w:val="0000FF"/>
        </w:rPr>
        <w:t>ꜜsúmáá-ná</w:t>
      </w:r>
      <w:r>
        <w:tab/>
        <w:t>‘my long tooth’</w:t>
      </w:r>
      <w:r>
        <w:tab/>
      </w:r>
      <w:r w:rsidRPr="001339B0">
        <w:rPr>
          <w:rFonts w:ascii="Doulos SIL" w:hAnsi="Doulos SIL"/>
          <w:i/>
          <w:color w:val="0000FF"/>
        </w:rPr>
        <w:t>súmááⁿ</w:t>
      </w:r>
      <w:r>
        <w:t xml:space="preserve"> ‘long’</w:t>
      </w:r>
    </w:p>
    <w:p w14:paraId="59B17013" w14:textId="77777777" w:rsidR="00215F93" w:rsidRDefault="00215F93" w:rsidP="00687069">
      <w:pPr>
        <w:tabs>
          <w:tab w:val="clear" w:pos="369"/>
          <w:tab w:val="left" w:pos="720"/>
          <w:tab w:val="left" w:pos="1080"/>
          <w:tab w:val="left" w:pos="3330"/>
          <w:tab w:val="left" w:pos="5130"/>
        </w:tabs>
      </w:pPr>
    </w:p>
    <w:p w14:paraId="07256884" w14:textId="68EFAADE" w:rsidR="00215F93" w:rsidRDefault="00215F93" w:rsidP="00687069">
      <w:pPr>
        <w:tabs>
          <w:tab w:val="clear" w:pos="369"/>
          <w:tab w:val="left" w:pos="720"/>
          <w:tab w:val="left" w:pos="1080"/>
          <w:tab w:val="left" w:pos="3330"/>
          <w:tab w:val="left" w:pos="5130"/>
        </w:tabs>
      </w:pPr>
      <w:r>
        <w:tab/>
        <w:t>b. possessum H</w:t>
      </w:r>
      <w:r>
        <w:noBreakHyphen/>
        <w:t>toned (</w:t>
      </w:r>
      <w:r w:rsidRPr="001339B0">
        <w:rPr>
          <w:rFonts w:ascii="Doulos SIL" w:hAnsi="Doulos SIL"/>
          <w:i/>
          <w:color w:val="0000FF"/>
        </w:rPr>
        <w:t>mùʔùⁿ ɲí-ná</w:t>
      </w:r>
      <w:r>
        <w:t xml:space="preserve"> ‘our tooth’)</w:t>
      </w:r>
    </w:p>
    <w:p w14:paraId="78C54D3E" w14:textId="7EA09ADF" w:rsidR="00215F93" w:rsidRPr="00215F93" w:rsidRDefault="00215F93" w:rsidP="00687069">
      <w:pPr>
        <w:tabs>
          <w:tab w:val="clear" w:pos="369"/>
          <w:tab w:val="left" w:pos="720"/>
          <w:tab w:val="left" w:pos="1080"/>
          <w:tab w:val="left" w:pos="3330"/>
          <w:tab w:val="left" w:pos="5130"/>
        </w:tabs>
      </w:pPr>
      <w:r>
        <w:tab/>
      </w:r>
      <w:r>
        <w:tab/>
      </w:r>
      <w:r w:rsidRPr="001339B0">
        <w:rPr>
          <w:rFonts w:ascii="Doulos SIL" w:hAnsi="Doulos SIL"/>
          <w:i/>
          <w:color w:val="0000FF"/>
        </w:rPr>
        <w:t>mùʔùⁿ ɲí ꜜgbóʔó-rá</w:t>
      </w:r>
      <w:r>
        <w:tab/>
        <w:t>‘our black tooth’</w:t>
      </w:r>
      <w:r>
        <w:tab/>
      </w:r>
      <w:r w:rsidRPr="001339B0">
        <w:rPr>
          <w:rFonts w:ascii="Doulos SIL" w:hAnsi="Doulos SIL"/>
          <w:i/>
          <w:color w:val="0000FF"/>
        </w:rPr>
        <w:t>gbòʔò</w:t>
      </w:r>
      <w:r>
        <w:t xml:space="preserve"> ‘black’</w:t>
      </w:r>
    </w:p>
    <w:p w14:paraId="44314034" w14:textId="726254AB" w:rsidR="00215F93" w:rsidRPr="00687069" w:rsidRDefault="00215F93" w:rsidP="00687069">
      <w:pPr>
        <w:tabs>
          <w:tab w:val="clear" w:pos="369"/>
          <w:tab w:val="left" w:pos="720"/>
          <w:tab w:val="left" w:pos="1080"/>
          <w:tab w:val="left" w:pos="3330"/>
          <w:tab w:val="left" w:pos="5130"/>
        </w:tabs>
      </w:pPr>
      <w:r>
        <w:lastRenderedPageBreak/>
        <w:tab/>
      </w:r>
      <w:r>
        <w:tab/>
      </w:r>
      <w:r w:rsidRPr="001339B0">
        <w:rPr>
          <w:rFonts w:ascii="Doulos SIL" w:hAnsi="Doulos SIL"/>
          <w:i/>
          <w:color w:val="0000FF"/>
        </w:rPr>
        <w:t>mùʔùⁿ ɲí ꜜkán-ná</w:t>
      </w:r>
      <w:r>
        <w:tab/>
        <w:t>‘our red tooth’</w:t>
      </w:r>
      <w:r>
        <w:tab/>
      </w:r>
      <w:r w:rsidRPr="001339B0">
        <w:rPr>
          <w:rFonts w:ascii="Doulos SIL" w:hAnsi="Doulos SIL"/>
          <w:i/>
          <w:color w:val="0000FF"/>
        </w:rPr>
        <w:t xml:space="preserve">kānā </w:t>
      </w:r>
      <w:r w:rsidRPr="00687069">
        <w:t>‘red’</w:t>
      </w:r>
    </w:p>
    <w:p w14:paraId="4072DB6D" w14:textId="13E2477B" w:rsidR="00215F93" w:rsidRPr="00215F93" w:rsidRDefault="00215F93" w:rsidP="00687069">
      <w:pPr>
        <w:tabs>
          <w:tab w:val="clear" w:pos="369"/>
          <w:tab w:val="left" w:pos="720"/>
          <w:tab w:val="left" w:pos="1080"/>
          <w:tab w:val="left" w:pos="3330"/>
          <w:tab w:val="left" w:pos="5130"/>
        </w:tabs>
      </w:pPr>
      <w:r>
        <w:tab/>
      </w:r>
      <w:r>
        <w:tab/>
      </w:r>
      <w:r w:rsidRPr="001339B0">
        <w:rPr>
          <w:rFonts w:ascii="Doulos SIL" w:hAnsi="Doulos SIL"/>
          <w:i/>
          <w:color w:val="0000FF"/>
        </w:rPr>
        <w:t>mùʔùⁿ ɲí ꜜsúmáá-ná</w:t>
      </w:r>
      <w:r>
        <w:tab/>
        <w:t>‘our long tooth’</w:t>
      </w:r>
      <w:r>
        <w:tab/>
      </w:r>
      <w:r w:rsidR="00687069" w:rsidRPr="001339B0">
        <w:rPr>
          <w:rFonts w:ascii="Doulos SIL" w:hAnsi="Doulos SIL"/>
          <w:i/>
          <w:color w:val="0000FF"/>
        </w:rPr>
        <w:t>súmááⁿ</w:t>
      </w:r>
      <w:r w:rsidR="00687069">
        <w:t xml:space="preserve"> ‘long’</w:t>
      </w:r>
    </w:p>
    <w:p w14:paraId="6663ED6C" w14:textId="77777777" w:rsidR="00215F93" w:rsidRDefault="00215F93" w:rsidP="00687069">
      <w:pPr>
        <w:tabs>
          <w:tab w:val="clear" w:pos="369"/>
          <w:tab w:val="left" w:pos="720"/>
          <w:tab w:val="left" w:pos="1080"/>
          <w:tab w:val="left" w:pos="3330"/>
          <w:tab w:val="left" w:pos="5130"/>
        </w:tabs>
      </w:pPr>
    </w:p>
    <w:p w14:paraId="498E9852" w14:textId="153A36AB" w:rsidR="00564791" w:rsidRPr="00564791" w:rsidRDefault="00564791" w:rsidP="00687069">
      <w:pPr>
        <w:tabs>
          <w:tab w:val="clear" w:pos="369"/>
          <w:tab w:val="left" w:pos="720"/>
          <w:tab w:val="left" w:pos="1080"/>
          <w:tab w:val="left" w:pos="3330"/>
          <w:tab w:val="left" w:pos="5130"/>
        </w:tabs>
      </w:pPr>
      <w:r>
        <w:tab/>
        <w:t>c. possessum L-toned (</w:t>
      </w:r>
      <w:r w:rsidRPr="001339B0">
        <w:rPr>
          <w:rFonts w:ascii="Doulos SIL" w:hAnsi="Doulos SIL"/>
          <w:i/>
          <w:color w:val="0000FF"/>
        </w:rPr>
        <w:t>mùʔúⁿ yìʔè-rà</w:t>
      </w:r>
      <w:r>
        <w:t xml:space="preserve"> ‘our fish’)</w:t>
      </w:r>
    </w:p>
    <w:p w14:paraId="602CEF7A" w14:textId="79FBD14D" w:rsidR="00564791" w:rsidRPr="00215F93" w:rsidRDefault="00564791" w:rsidP="00687069">
      <w:pPr>
        <w:tabs>
          <w:tab w:val="clear" w:pos="369"/>
          <w:tab w:val="left" w:pos="720"/>
          <w:tab w:val="left" w:pos="1080"/>
          <w:tab w:val="left" w:pos="3330"/>
          <w:tab w:val="left" w:pos="5130"/>
        </w:tabs>
      </w:pPr>
      <w:r>
        <w:tab/>
      </w:r>
      <w:r>
        <w:tab/>
      </w:r>
      <w:r w:rsidRPr="001339B0">
        <w:rPr>
          <w:rFonts w:ascii="Doulos SIL" w:hAnsi="Doulos SIL"/>
          <w:i/>
          <w:color w:val="0000FF"/>
        </w:rPr>
        <w:t>mùʔúⁿ yìʔè gbòʔò-rà</w:t>
      </w:r>
      <w:r>
        <w:tab/>
        <w:t>‘our black fish’</w:t>
      </w:r>
      <w:r>
        <w:tab/>
      </w:r>
      <w:r w:rsidRPr="001339B0">
        <w:rPr>
          <w:rFonts w:ascii="Doulos SIL" w:hAnsi="Doulos SIL"/>
          <w:i/>
          <w:color w:val="0000FF"/>
        </w:rPr>
        <w:t>gbòʔò</w:t>
      </w:r>
      <w:r>
        <w:t xml:space="preserve"> ‘black’</w:t>
      </w:r>
    </w:p>
    <w:p w14:paraId="2B2D4621" w14:textId="2976BA79" w:rsidR="00564791" w:rsidRPr="00687069" w:rsidRDefault="00564791" w:rsidP="00687069">
      <w:pPr>
        <w:tabs>
          <w:tab w:val="clear" w:pos="369"/>
          <w:tab w:val="left" w:pos="720"/>
          <w:tab w:val="left" w:pos="1080"/>
          <w:tab w:val="left" w:pos="3330"/>
          <w:tab w:val="left" w:pos="5130"/>
        </w:tabs>
      </w:pPr>
      <w:r>
        <w:tab/>
      </w:r>
      <w:r>
        <w:tab/>
      </w:r>
      <w:r w:rsidRPr="001339B0">
        <w:rPr>
          <w:rFonts w:ascii="Doulos SIL" w:hAnsi="Doulos SIL"/>
          <w:i/>
          <w:color w:val="0000FF"/>
        </w:rPr>
        <w:t>mùʔúⁿ yìʔè kàn-nà</w:t>
      </w:r>
      <w:r>
        <w:tab/>
        <w:t>‘our red fish’</w:t>
      </w:r>
      <w:r>
        <w:tab/>
      </w:r>
      <w:r w:rsidRPr="001339B0">
        <w:rPr>
          <w:rFonts w:ascii="Doulos SIL" w:hAnsi="Doulos SIL"/>
          <w:i/>
          <w:color w:val="0000FF"/>
        </w:rPr>
        <w:t xml:space="preserve">kānā </w:t>
      </w:r>
      <w:r w:rsidRPr="00687069">
        <w:t>‘red’</w:t>
      </w:r>
    </w:p>
    <w:p w14:paraId="02E81AD0" w14:textId="37695C3E" w:rsidR="00564791" w:rsidRDefault="00564791" w:rsidP="00687069">
      <w:pPr>
        <w:tabs>
          <w:tab w:val="clear" w:pos="369"/>
          <w:tab w:val="left" w:pos="720"/>
          <w:tab w:val="left" w:pos="1080"/>
          <w:tab w:val="left" w:pos="3330"/>
          <w:tab w:val="left" w:pos="5130"/>
        </w:tabs>
      </w:pPr>
      <w:r>
        <w:tab/>
      </w:r>
      <w:r>
        <w:tab/>
      </w:r>
      <w:r w:rsidRPr="001339B0">
        <w:rPr>
          <w:rFonts w:ascii="Doulos SIL" w:hAnsi="Doulos SIL"/>
          <w:i/>
          <w:color w:val="0000FF"/>
        </w:rPr>
        <w:t>mùʔúⁿ yìʔè sùmàà-nà</w:t>
      </w:r>
      <w:r>
        <w:tab/>
        <w:t>‘our long fish’</w:t>
      </w:r>
      <w:r>
        <w:tab/>
      </w:r>
      <w:r w:rsidR="00687069" w:rsidRPr="001339B0">
        <w:rPr>
          <w:rFonts w:ascii="Doulos SIL" w:hAnsi="Doulos SIL"/>
          <w:i/>
          <w:color w:val="0000FF"/>
        </w:rPr>
        <w:t>súmááⁿ</w:t>
      </w:r>
      <w:r w:rsidR="00687069">
        <w:t xml:space="preserve"> ‘long’</w:t>
      </w:r>
    </w:p>
    <w:p w14:paraId="4CCB8C4A" w14:textId="77777777" w:rsidR="00687069" w:rsidRDefault="00687069" w:rsidP="00687069">
      <w:pPr>
        <w:tabs>
          <w:tab w:val="clear" w:pos="369"/>
          <w:tab w:val="left" w:pos="720"/>
          <w:tab w:val="left" w:pos="1080"/>
          <w:tab w:val="left" w:pos="3330"/>
          <w:tab w:val="left" w:pos="5130"/>
        </w:tabs>
      </w:pPr>
    </w:p>
    <w:p w14:paraId="37D1DBDC" w14:textId="55D4E1DE" w:rsidR="00687069" w:rsidRDefault="00687069" w:rsidP="00687069">
      <w:pPr>
        <w:tabs>
          <w:tab w:val="clear" w:pos="369"/>
          <w:tab w:val="left" w:pos="720"/>
          <w:tab w:val="left" w:pos="1080"/>
          <w:tab w:val="left" w:pos="3330"/>
          <w:tab w:val="left" w:pos="5130"/>
        </w:tabs>
      </w:pPr>
      <w:r>
        <w:tab/>
        <w:t>d. possessum LH-toned, non-3Sg possessor (</w:t>
      </w:r>
      <w:r w:rsidRPr="001339B0">
        <w:rPr>
          <w:rFonts w:ascii="Doulos SIL" w:hAnsi="Doulos SIL"/>
          <w:i/>
          <w:color w:val="0000FF"/>
        </w:rPr>
        <w:t>mùʔúⁿ mɔ̀-nɔ́</w:t>
      </w:r>
      <w:r>
        <w:t xml:space="preserve"> ‘our rope’)</w:t>
      </w:r>
    </w:p>
    <w:p w14:paraId="1826260F" w14:textId="674E0A6A" w:rsidR="00687069" w:rsidRPr="00687069" w:rsidRDefault="00687069" w:rsidP="00687069">
      <w:pPr>
        <w:tabs>
          <w:tab w:val="clear" w:pos="369"/>
          <w:tab w:val="left" w:pos="720"/>
          <w:tab w:val="left" w:pos="1080"/>
          <w:tab w:val="left" w:pos="3330"/>
          <w:tab w:val="left" w:pos="5130"/>
        </w:tabs>
      </w:pPr>
      <w:r>
        <w:tab/>
      </w:r>
      <w:r>
        <w:tab/>
      </w:r>
      <w:r w:rsidRPr="001339B0">
        <w:rPr>
          <w:rFonts w:ascii="Doulos SIL" w:hAnsi="Doulos SIL"/>
          <w:i/>
          <w:color w:val="0000FF"/>
        </w:rPr>
        <w:t>mùʔúⁿ mɔ̀ gbòʔo</w:t>
      </w:r>
      <w:r w:rsidR="00C6686C" w:rsidRPr="001339B0">
        <w:rPr>
          <w:rFonts w:ascii="Doulos SIL" w:hAnsi="Doulos SIL"/>
          <w:i/>
          <w:color w:val="0000FF"/>
        </w:rPr>
        <w:t>̀</w:t>
      </w:r>
      <w:r w:rsidRPr="001339B0">
        <w:rPr>
          <w:rFonts w:ascii="Doulos SIL" w:hAnsi="Doulos SIL"/>
          <w:i/>
          <w:color w:val="0000FF"/>
        </w:rPr>
        <w:t>-rá</w:t>
      </w:r>
      <w:r>
        <w:tab/>
        <w:t>‘our black rope’</w:t>
      </w:r>
      <w:r>
        <w:tab/>
      </w:r>
      <w:r w:rsidRPr="001339B0">
        <w:rPr>
          <w:rFonts w:ascii="Doulos SIL" w:hAnsi="Doulos SIL"/>
          <w:i/>
          <w:color w:val="0000FF"/>
        </w:rPr>
        <w:t>gbòʔò</w:t>
      </w:r>
      <w:r>
        <w:t xml:space="preserve"> ‘black’</w:t>
      </w:r>
    </w:p>
    <w:p w14:paraId="0A8EC666" w14:textId="2B7A9499" w:rsidR="00687069" w:rsidRPr="00687069" w:rsidRDefault="00687069" w:rsidP="00687069">
      <w:pPr>
        <w:tabs>
          <w:tab w:val="clear" w:pos="369"/>
          <w:tab w:val="left" w:pos="720"/>
          <w:tab w:val="left" w:pos="1080"/>
          <w:tab w:val="left" w:pos="3330"/>
          <w:tab w:val="left" w:pos="5130"/>
        </w:tabs>
      </w:pPr>
      <w:r>
        <w:tab/>
      </w:r>
      <w:r>
        <w:tab/>
      </w:r>
      <w:r w:rsidRPr="001339B0">
        <w:rPr>
          <w:rFonts w:ascii="Doulos SIL" w:hAnsi="Doulos SIL"/>
          <w:i/>
          <w:color w:val="0000FF"/>
        </w:rPr>
        <w:t>mùʔúⁿ mɔ̀ kān-nā</w:t>
      </w:r>
      <w:r>
        <w:tab/>
        <w:t>‘our red rope’</w:t>
      </w:r>
      <w:r>
        <w:tab/>
      </w:r>
      <w:r w:rsidRPr="001339B0">
        <w:rPr>
          <w:rFonts w:ascii="Doulos SIL" w:hAnsi="Doulos SIL"/>
          <w:i/>
          <w:color w:val="0000FF"/>
        </w:rPr>
        <w:t xml:space="preserve">kānā </w:t>
      </w:r>
      <w:r w:rsidRPr="00687069">
        <w:t>‘red’</w:t>
      </w:r>
    </w:p>
    <w:p w14:paraId="05AB252F" w14:textId="275A3188" w:rsidR="00687069" w:rsidRPr="00687069" w:rsidRDefault="00687069" w:rsidP="00687069">
      <w:pPr>
        <w:tabs>
          <w:tab w:val="clear" w:pos="369"/>
          <w:tab w:val="left" w:pos="720"/>
          <w:tab w:val="left" w:pos="1080"/>
          <w:tab w:val="left" w:pos="3330"/>
          <w:tab w:val="left" w:pos="5130"/>
        </w:tabs>
      </w:pPr>
      <w:r>
        <w:tab/>
      </w:r>
      <w:r>
        <w:tab/>
      </w:r>
      <w:r w:rsidRPr="001339B0">
        <w:rPr>
          <w:rFonts w:ascii="Doulos SIL" w:hAnsi="Doulos SIL"/>
          <w:i/>
          <w:color w:val="0000FF"/>
        </w:rPr>
        <w:t>mùʔúⁿ mɔ̀ súmáá-ná</w:t>
      </w:r>
      <w:r>
        <w:tab/>
        <w:t>‘our long rope’</w:t>
      </w:r>
      <w:r>
        <w:tab/>
      </w:r>
      <w:r w:rsidRPr="001339B0">
        <w:rPr>
          <w:rFonts w:ascii="Doulos SIL" w:hAnsi="Doulos SIL"/>
          <w:i/>
          <w:color w:val="0000FF"/>
        </w:rPr>
        <w:t>súmááⁿ</w:t>
      </w:r>
      <w:r>
        <w:t xml:space="preserve"> ‘long’</w:t>
      </w:r>
    </w:p>
    <w:p w14:paraId="06889E25" w14:textId="77777777" w:rsidR="00687069" w:rsidRDefault="00687069" w:rsidP="00687069">
      <w:pPr>
        <w:tabs>
          <w:tab w:val="clear" w:pos="369"/>
          <w:tab w:val="left" w:pos="720"/>
          <w:tab w:val="left" w:pos="1080"/>
          <w:tab w:val="left" w:pos="3330"/>
          <w:tab w:val="left" w:pos="5130"/>
        </w:tabs>
      </w:pPr>
    </w:p>
    <w:p w14:paraId="4227AE49" w14:textId="4A6ABA5B" w:rsidR="00687069" w:rsidRDefault="00687069" w:rsidP="00687069">
      <w:pPr>
        <w:tabs>
          <w:tab w:val="clear" w:pos="369"/>
          <w:tab w:val="left" w:pos="720"/>
          <w:tab w:val="left" w:pos="1080"/>
          <w:tab w:val="left" w:pos="3330"/>
          <w:tab w:val="left" w:pos="5130"/>
        </w:tabs>
      </w:pPr>
      <w:r>
        <w:tab/>
        <w:t>e. possessum LH-toned, 3Sg possessor (</w:t>
      </w:r>
      <w:r w:rsidRPr="001339B0">
        <w:rPr>
          <w:rFonts w:ascii="Doulos SIL" w:hAnsi="Doulos SIL"/>
          <w:i/>
          <w:color w:val="0000FF"/>
        </w:rPr>
        <w:t>à yìʔè-rá</w:t>
      </w:r>
      <w:r>
        <w:t xml:space="preserve"> ‘his/her fish’)</w:t>
      </w:r>
    </w:p>
    <w:p w14:paraId="7B7BFFFC" w14:textId="1AE4A563" w:rsidR="00687069" w:rsidRDefault="00687069" w:rsidP="00687069">
      <w:pPr>
        <w:tabs>
          <w:tab w:val="clear" w:pos="369"/>
          <w:tab w:val="left" w:pos="720"/>
          <w:tab w:val="left" w:pos="1080"/>
          <w:tab w:val="left" w:pos="3330"/>
          <w:tab w:val="left" w:pos="5130"/>
        </w:tabs>
      </w:pPr>
      <w:r>
        <w:tab/>
      </w:r>
      <w:r>
        <w:tab/>
      </w:r>
      <w:r w:rsidRPr="001339B0">
        <w:rPr>
          <w:rFonts w:ascii="Doulos SIL" w:hAnsi="Doulos SIL"/>
          <w:i/>
          <w:color w:val="0000FF"/>
        </w:rPr>
        <w:t>à yìʔè gbòʔò-rá</w:t>
      </w:r>
      <w:r>
        <w:tab/>
        <w:t>‘his/her black fish’</w:t>
      </w:r>
      <w:r>
        <w:tab/>
      </w:r>
      <w:r w:rsidRPr="001339B0">
        <w:rPr>
          <w:rFonts w:ascii="Doulos SIL" w:hAnsi="Doulos SIL"/>
          <w:i/>
          <w:color w:val="0000FF"/>
        </w:rPr>
        <w:t>gbòʔò</w:t>
      </w:r>
      <w:r>
        <w:t xml:space="preserve"> ‘black’</w:t>
      </w:r>
    </w:p>
    <w:p w14:paraId="4A2AFA02" w14:textId="6166889A" w:rsidR="00687069" w:rsidRDefault="00687069" w:rsidP="00687069">
      <w:pPr>
        <w:tabs>
          <w:tab w:val="clear" w:pos="369"/>
          <w:tab w:val="left" w:pos="720"/>
          <w:tab w:val="left" w:pos="1080"/>
          <w:tab w:val="left" w:pos="3330"/>
          <w:tab w:val="left" w:pos="5130"/>
        </w:tabs>
      </w:pPr>
      <w:r>
        <w:tab/>
      </w:r>
      <w:r>
        <w:tab/>
      </w:r>
      <w:r w:rsidRPr="001339B0">
        <w:rPr>
          <w:rFonts w:ascii="Doulos SIL" w:hAnsi="Doulos SIL"/>
          <w:i/>
          <w:color w:val="0000FF"/>
        </w:rPr>
        <w:t>à yìʔè kān-nā</w:t>
      </w:r>
      <w:r>
        <w:tab/>
        <w:t>‘his/her red fish’</w:t>
      </w:r>
      <w:r>
        <w:tab/>
      </w:r>
      <w:r w:rsidRPr="001339B0">
        <w:rPr>
          <w:rFonts w:ascii="Doulos SIL" w:hAnsi="Doulos SIL"/>
          <w:i/>
          <w:color w:val="0000FF"/>
        </w:rPr>
        <w:t>kānā</w:t>
      </w:r>
      <w:r>
        <w:t xml:space="preserve"> ‘red’</w:t>
      </w:r>
    </w:p>
    <w:p w14:paraId="2F83627C" w14:textId="4F2E1FE1" w:rsidR="00687069" w:rsidRDefault="00687069" w:rsidP="00687069">
      <w:pPr>
        <w:tabs>
          <w:tab w:val="clear" w:pos="369"/>
          <w:tab w:val="left" w:pos="720"/>
          <w:tab w:val="left" w:pos="1080"/>
          <w:tab w:val="left" w:pos="3330"/>
          <w:tab w:val="left" w:pos="5130"/>
        </w:tabs>
      </w:pPr>
      <w:r>
        <w:tab/>
      </w:r>
      <w:r>
        <w:tab/>
      </w:r>
      <w:r w:rsidRPr="001339B0">
        <w:rPr>
          <w:rFonts w:ascii="Doulos SIL" w:hAnsi="Doulos SIL"/>
          <w:i/>
          <w:color w:val="0000FF"/>
        </w:rPr>
        <w:t>à yìʔè súmáá-ná</w:t>
      </w:r>
      <w:r>
        <w:tab/>
        <w:t>‘his/her long fish’</w:t>
      </w:r>
      <w:r>
        <w:tab/>
      </w:r>
      <w:r w:rsidRPr="001339B0">
        <w:rPr>
          <w:rFonts w:ascii="Doulos SIL" w:hAnsi="Doulos SIL"/>
          <w:i/>
          <w:color w:val="0000FF"/>
        </w:rPr>
        <w:t>súmááⁿ</w:t>
      </w:r>
      <w:r>
        <w:t xml:space="preserve"> ‘long’</w:t>
      </w:r>
    </w:p>
    <w:p w14:paraId="229847FD" w14:textId="77777777" w:rsidR="00215F93" w:rsidRDefault="00215F93" w:rsidP="00687069"/>
    <w:p w14:paraId="3BB39AA5" w14:textId="6F9E4B9B" w:rsidR="00687069" w:rsidRDefault="00687069" w:rsidP="000E6FA9">
      <w:r>
        <w:t>In simple N-Num combinations without a possessor, regular tone sandhi applies (including Floating-Tone Docking), but there is no tonal ablaut as such. When a possessor is added, the obvious issue</w:t>
      </w:r>
      <w:r w:rsidR="004C0DE2">
        <w:t xml:space="preserve"> (as with Poss-N-Adj above)</w:t>
      </w:r>
      <w:r>
        <w:t xml:space="preserve"> is whether the tone overlay that the possessor imposes on the possessed noun stops with that noun or also extends to the numeral. It turns out, however, that there is also a morphological issue.</w:t>
      </w:r>
      <w:r w:rsidR="000E6FA9">
        <w:t xml:space="preserve"> In Poss-N-Num combinations, unlike simple N</w:t>
      </w:r>
      <w:r w:rsidR="000E6FA9">
        <w:noBreakHyphen/>
        <w:t>Num</w:t>
      </w:r>
      <w:r>
        <w:t xml:space="preserve">, the numeral is </w:t>
      </w:r>
      <w:r w:rsidR="004C0DE2">
        <w:t xml:space="preserve">often (though not always) </w:t>
      </w:r>
      <w:r>
        <w:t xml:space="preserve">provided with a plural suffix, which (as always) requires a preceding nominal suffix. </w:t>
      </w:r>
      <w:r w:rsidR="000E6FA9">
        <w:t xml:space="preserve">The plural suffix </w:t>
      </w:r>
      <w:r w:rsidR="000E6FA9" w:rsidRPr="001339B0">
        <w:rPr>
          <w:rFonts w:ascii="Doulos SIL" w:hAnsi="Doulos SIL"/>
          <w:i/>
          <w:color w:val="0000FF"/>
        </w:rPr>
        <w:noBreakHyphen/>
        <w:t>àⁿ</w:t>
      </w:r>
      <w:r w:rsidR="000E6FA9">
        <w:t xml:space="preserve"> may itself be followed by a final nominal suffix </w:t>
      </w:r>
      <w:r w:rsidR="000E6FA9" w:rsidRPr="001339B0">
        <w:rPr>
          <w:rFonts w:ascii="Doulos SIL" w:hAnsi="Doulos SIL"/>
          <w:i/>
          <w:color w:val="0000FF"/>
        </w:rPr>
        <w:noBreakHyphen/>
        <w:t>n̄</w:t>
      </w:r>
      <w:r w:rsidR="000E6FA9">
        <w:t xml:space="preserve"> ~ </w:t>
      </w:r>
      <w:r w:rsidR="000E6FA9" w:rsidRPr="001339B0">
        <w:rPr>
          <w:rFonts w:ascii="Doulos SIL" w:hAnsi="Doulos SIL"/>
          <w:i/>
          <w:color w:val="0000FF"/>
        </w:rPr>
        <w:noBreakHyphen/>
        <w:t>nū</w:t>
      </w:r>
      <w:r w:rsidR="000E6FA9">
        <w:t xml:space="preserve">, in syntactic positions that allow it. </w:t>
      </w:r>
    </w:p>
    <w:p w14:paraId="2DEEC2CA" w14:textId="1807CDDD" w:rsidR="00687069" w:rsidRDefault="004C0DE2" w:rsidP="00687069">
      <w:r>
        <w:tab/>
        <w:t>(xx3) illustrates Poss-N-Num combinations. (xx3a) and (xx3d</w:t>
      </w:r>
      <w:r>
        <w:noBreakHyphen/>
        <w:t xml:space="preserve">e) are tonally parallel to </w:t>
      </w:r>
      <w:r w:rsidRPr="004C0DE2">
        <w:rPr>
          <w:color w:val="FF6600"/>
        </w:rPr>
        <w:t xml:space="preserve">(xx2a) </w:t>
      </w:r>
      <w:r>
        <w:rPr>
          <w:color w:val="FF6600"/>
        </w:rPr>
        <w:t>and (xx2d</w:t>
      </w:r>
      <w:r>
        <w:rPr>
          <w:color w:val="FF6600"/>
        </w:rPr>
        <w:noBreakHyphen/>
        <w:t xml:space="preserve">e) </w:t>
      </w:r>
      <w:r w:rsidRPr="004C0DE2">
        <w:rPr>
          <w:color w:val="FF6600"/>
        </w:rPr>
        <w:t>above</w:t>
      </w:r>
      <w:r>
        <w:t>. (xx3b</w:t>
      </w:r>
      <w:r>
        <w:noBreakHyphen/>
        <w:t>c) show that the ablaut overlay {H} or {L} does not extend to the numeral, so here there is a divergence between (xx3b</w:t>
      </w:r>
      <w:r>
        <w:noBreakHyphen/>
        <w:t xml:space="preserve">c) and </w:t>
      </w:r>
      <w:r w:rsidRPr="004C0DE2">
        <w:rPr>
          <w:color w:val="FF6600"/>
        </w:rPr>
        <w:t>(xx2b</w:t>
      </w:r>
      <w:r w:rsidRPr="004C0DE2">
        <w:rPr>
          <w:color w:val="FF6600"/>
        </w:rPr>
        <w:noBreakHyphen/>
        <w:t>c) above</w:t>
      </w:r>
      <w:r>
        <w:t xml:space="preserve">. </w:t>
      </w:r>
    </w:p>
    <w:p w14:paraId="7E714463" w14:textId="77777777" w:rsidR="004C0DE2" w:rsidRPr="00215F93" w:rsidRDefault="004C0DE2" w:rsidP="00687069"/>
    <w:p w14:paraId="049D1ECE" w14:textId="707D795B" w:rsidR="00687069" w:rsidRPr="001339B0" w:rsidRDefault="00687069" w:rsidP="00215F93">
      <w:pPr>
        <w:tabs>
          <w:tab w:val="clear" w:pos="369"/>
          <w:tab w:val="left" w:pos="720"/>
          <w:tab w:val="left" w:pos="1080"/>
          <w:tab w:val="left" w:pos="2790"/>
          <w:tab w:val="left" w:pos="4770"/>
        </w:tabs>
      </w:pPr>
      <w:r w:rsidRPr="001339B0">
        <w:t>(xx3)</w:t>
      </w:r>
      <w:r w:rsidRPr="001339B0">
        <w:tab/>
        <w:t>Poss-N-Num combinations</w:t>
      </w:r>
    </w:p>
    <w:p w14:paraId="1AB36D86" w14:textId="77777777" w:rsidR="00687069" w:rsidRPr="001339B0" w:rsidRDefault="00687069" w:rsidP="00215F93">
      <w:pPr>
        <w:tabs>
          <w:tab w:val="clear" w:pos="369"/>
          <w:tab w:val="left" w:pos="720"/>
          <w:tab w:val="left" w:pos="1080"/>
          <w:tab w:val="left" w:pos="2790"/>
          <w:tab w:val="left" w:pos="4770"/>
        </w:tabs>
      </w:pPr>
    </w:p>
    <w:p w14:paraId="18A5836F" w14:textId="070B9993" w:rsidR="00687069" w:rsidRPr="001339B0" w:rsidRDefault="00687069" w:rsidP="00687069">
      <w:pPr>
        <w:tabs>
          <w:tab w:val="clear" w:pos="369"/>
          <w:tab w:val="left" w:pos="720"/>
          <w:tab w:val="left" w:pos="1080"/>
          <w:tab w:val="left" w:pos="3780"/>
          <w:tab w:val="left" w:pos="5670"/>
        </w:tabs>
        <w:rPr>
          <w:rFonts w:ascii="Doulos SIL" w:hAnsi="Doulos SIL"/>
          <w:i/>
          <w:color w:val="0000FF"/>
        </w:rPr>
      </w:pPr>
      <w:r w:rsidRPr="001339B0">
        <w:tab/>
        <w:t>a. possessum M-toned (</w:t>
      </w:r>
      <w:r w:rsidRPr="001339B0">
        <w:rPr>
          <w:rFonts w:ascii="Doulos SIL" w:hAnsi="Doulos SIL"/>
          <w:i/>
          <w:color w:val="0000FF"/>
        </w:rPr>
        <w:t>mā ɲī-nā</w:t>
      </w:r>
      <w:r>
        <w:t xml:space="preserve"> ‘my tooth’)</w:t>
      </w:r>
    </w:p>
    <w:p w14:paraId="1CB31E40" w14:textId="6DF567C9" w:rsidR="00215F93" w:rsidRPr="00C6686C" w:rsidRDefault="00687069" w:rsidP="00687069">
      <w:pPr>
        <w:tabs>
          <w:tab w:val="clear" w:pos="369"/>
          <w:tab w:val="left" w:pos="720"/>
          <w:tab w:val="left" w:pos="1080"/>
          <w:tab w:val="left" w:pos="3780"/>
          <w:tab w:val="left" w:pos="5670"/>
        </w:tabs>
      </w:pPr>
      <w:r w:rsidRPr="001339B0">
        <w:rPr>
          <w:rFonts w:ascii="Doulos SIL" w:hAnsi="Doulos SIL"/>
          <w:i/>
          <w:color w:val="0000FF"/>
        </w:rPr>
        <w:tab/>
      </w:r>
      <w:r w:rsidRPr="001339B0">
        <w:rPr>
          <w:rFonts w:ascii="Doulos SIL" w:hAnsi="Doulos SIL"/>
          <w:i/>
          <w:color w:val="0000FF"/>
        </w:rPr>
        <w:tab/>
      </w:r>
      <w:r w:rsidR="00215F93" w:rsidRPr="001339B0">
        <w:rPr>
          <w:rFonts w:ascii="Doulos SIL" w:hAnsi="Doulos SIL"/>
          <w:i/>
          <w:color w:val="0000FF"/>
        </w:rPr>
        <w:t>mā ɲ</w:t>
      </w:r>
      <w:r w:rsidR="00C6686C" w:rsidRPr="001339B0">
        <w:rPr>
          <w:rFonts w:ascii="Doulos SIL" w:hAnsi="Doulos SIL"/>
          <w:i/>
          <w:color w:val="0000FF"/>
        </w:rPr>
        <w:t>í sīgbō-rā</w:t>
      </w:r>
      <w:r w:rsidR="00215F93" w:rsidRPr="001339B0">
        <w:rPr>
          <w:rFonts w:ascii="Doulos SIL" w:hAnsi="Doulos SIL"/>
          <w:i/>
          <w:color w:val="0000FF"/>
        </w:rPr>
        <w:t>-à-n̄</w:t>
      </w:r>
      <w:r w:rsidRPr="00C6686C">
        <w:tab/>
        <w:t>‘my three teeth’</w:t>
      </w:r>
      <w:r w:rsidRPr="00C6686C">
        <w:tab/>
      </w:r>
      <w:r w:rsidRPr="001339B0">
        <w:rPr>
          <w:rFonts w:ascii="Doulos SIL" w:hAnsi="Doulos SIL"/>
          <w:i/>
          <w:color w:val="0000FF"/>
        </w:rPr>
        <w:t>sīgbō</w:t>
      </w:r>
      <w:r w:rsidRPr="001339B0">
        <w:t xml:space="preserve"> </w:t>
      </w:r>
      <w:r w:rsidRPr="00C6686C">
        <w:t>‘3’</w:t>
      </w:r>
    </w:p>
    <w:p w14:paraId="24C213FF" w14:textId="616A1587" w:rsidR="00215F93" w:rsidRPr="00C6686C" w:rsidRDefault="00687069" w:rsidP="00687069">
      <w:pPr>
        <w:tabs>
          <w:tab w:val="clear" w:pos="369"/>
          <w:tab w:val="left" w:pos="720"/>
          <w:tab w:val="left" w:pos="1080"/>
          <w:tab w:val="left" w:pos="3780"/>
          <w:tab w:val="left" w:pos="5670"/>
        </w:tabs>
      </w:pPr>
      <w:r w:rsidRPr="001339B0">
        <w:rPr>
          <w:rFonts w:ascii="Doulos SIL" w:hAnsi="Doulos SIL"/>
          <w:i/>
          <w:color w:val="0000FF"/>
        </w:rPr>
        <w:tab/>
      </w:r>
      <w:r w:rsidRPr="001339B0">
        <w:rPr>
          <w:rFonts w:ascii="Doulos SIL" w:hAnsi="Doulos SIL"/>
          <w:i/>
          <w:color w:val="0000FF"/>
        </w:rPr>
        <w:tab/>
      </w:r>
      <w:r w:rsidR="00215F93" w:rsidRPr="001339B0">
        <w:rPr>
          <w:rFonts w:ascii="Doulos SIL" w:hAnsi="Doulos SIL"/>
          <w:i/>
          <w:color w:val="0000FF"/>
        </w:rPr>
        <w:t>mā ɲ</w:t>
      </w:r>
      <w:r w:rsidR="00C6686C" w:rsidRPr="001339B0">
        <w:rPr>
          <w:rFonts w:ascii="Doulos SIL" w:hAnsi="Doulos SIL"/>
          <w:i/>
          <w:color w:val="0000FF"/>
        </w:rPr>
        <w:t>í ꜜsóól-lá-à-n̄</w:t>
      </w:r>
      <w:r w:rsidRPr="00C6686C">
        <w:tab/>
        <w:t>‘my five teeth’</w:t>
      </w:r>
      <w:r w:rsidRPr="00C6686C">
        <w:tab/>
      </w:r>
      <w:r w:rsidRPr="001339B0">
        <w:rPr>
          <w:rFonts w:ascii="Doulos SIL" w:hAnsi="Doulos SIL"/>
          <w:i/>
          <w:color w:val="0000FF"/>
        </w:rPr>
        <w:t>sóóló</w:t>
      </w:r>
      <w:r w:rsidRPr="00C6686C">
        <w:t xml:space="preserve"> ‘5’</w:t>
      </w:r>
    </w:p>
    <w:p w14:paraId="34FF983C" w14:textId="5A814F12" w:rsidR="00215F93" w:rsidRPr="00687069" w:rsidRDefault="00687069" w:rsidP="00687069">
      <w:pPr>
        <w:tabs>
          <w:tab w:val="clear" w:pos="369"/>
          <w:tab w:val="left" w:pos="720"/>
          <w:tab w:val="left" w:pos="1080"/>
          <w:tab w:val="left" w:pos="3780"/>
          <w:tab w:val="left" w:pos="5670"/>
        </w:tabs>
      </w:pPr>
      <w:r w:rsidRPr="001339B0">
        <w:rPr>
          <w:rFonts w:ascii="Doulos SIL" w:hAnsi="Doulos SIL"/>
          <w:i/>
          <w:color w:val="0000FF"/>
        </w:rPr>
        <w:tab/>
      </w:r>
      <w:r w:rsidRPr="001339B0">
        <w:rPr>
          <w:rFonts w:ascii="Doulos SIL" w:hAnsi="Doulos SIL"/>
          <w:i/>
          <w:color w:val="0000FF"/>
        </w:rPr>
        <w:tab/>
      </w:r>
      <w:r w:rsidR="00215F93" w:rsidRPr="001339B0">
        <w:rPr>
          <w:rFonts w:ascii="Doulos SIL" w:hAnsi="Doulos SIL"/>
          <w:i/>
          <w:color w:val="0000FF"/>
        </w:rPr>
        <w:t>mā ɲ</w:t>
      </w:r>
      <w:r w:rsidR="00C6686C" w:rsidRPr="001339B0">
        <w:rPr>
          <w:rFonts w:ascii="Doulos SIL" w:hAnsi="Doulos SIL"/>
          <w:i/>
          <w:color w:val="0000FF"/>
        </w:rPr>
        <w:t>í mà-sī</w:t>
      </w:r>
      <w:r w:rsidR="00215F93" w:rsidRPr="001339B0">
        <w:rPr>
          <w:rFonts w:ascii="Doulos SIL" w:hAnsi="Doulos SIL"/>
          <w:i/>
          <w:color w:val="0000FF"/>
        </w:rPr>
        <w:t>g</w:t>
      </w:r>
      <w:r w:rsidRPr="001339B0">
        <w:rPr>
          <w:rFonts w:ascii="Doulos SIL" w:hAnsi="Doulos SIL"/>
          <w:i/>
          <w:color w:val="0000FF"/>
        </w:rPr>
        <w:t>b</w:t>
      </w:r>
      <w:r w:rsidR="00C6686C" w:rsidRPr="001339B0">
        <w:rPr>
          <w:rFonts w:ascii="Doulos SIL" w:hAnsi="Doulos SIL"/>
          <w:i/>
          <w:color w:val="0000FF"/>
        </w:rPr>
        <w:t>ō-rā</w:t>
      </w:r>
      <w:r w:rsidR="00215F93" w:rsidRPr="001339B0">
        <w:rPr>
          <w:rFonts w:ascii="Doulos SIL" w:hAnsi="Doulos SIL"/>
          <w:i/>
          <w:color w:val="0000FF"/>
        </w:rPr>
        <w:t>-à-n̄</w:t>
      </w:r>
      <w:r w:rsidRPr="00C6686C">
        <w:tab/>
        <w:t>‘my eight teeth’</w:t>
      </w:r>
      <w:r w:rsidRPr="00C6686C">
        <w:tab/>
      </w:r>
      <w:r w:rsidRPr="001339B0">
        <w:rPr>
          <w:rFonts w:ascii="Doulos SIL" w:hAnsi="Doulos SIL"/>
          <w:i/>
          <w:color w:val="0000FF"/>
        </w:rPr>
        <w:t>mà-sīgbō</w:t>
      </w:r>
      <w:r w:rsidRPr="00C6686C">
        <w:t xml:space="preserve"> ‘8’</w:t>
      </w:r>
    </w:p>
    <w:p w14:paraId="0A6D6C4A" w14:textId="77777777" w:rsidR="005F0702" w:rsidRDefault="005F0702" w:rsidP="00687069">
      <w:pPr>
        <w:tabs>
          <w:tab w:val="clear" w:pos="369"/>
          <w:tab w:val="left" w:pos="720"/>
          <w:tab w:val="left" w:pos="1080"/>
          <w:tab w:val="left" w:pos="3780"/>
          <w:tab w:val="left" w:pos="5670"/>
        </w:tabs>
      </w:pPr>
    </w:p>
    <w:p w14:paraId="6C83358C" w14:textId="77777777" w:rsidR="00687069" w:rsidRDefault="00687069" w:rsidP="00687069">
      <w:pPr>
        <w:tabs>
          <w:tab w:val="clear" w:pos="369"/>
          <w:tab w:val="left" w:pos="720"/>
          <w:tab w:val="left" w:pos="1080"/>
          <w:tab w:val="left" w:pos="3780"/>
          <w:tab w:val="left" w:pos="5670"/>
        </w:tabs>
      </w:pPr>
      <w:r>
        <w:tab/>
        <w:t>b. possessum H</w:t>
      </w:r>
      <w:r>
        <w:noBreakHyphen/>
        <w:t>toned (</w:t>
      </w:r>
      <w:r w:rsidRPr="001339B0">
        <w:rPr>
          <w:rFonts w:ascii="Doulos SIL" w:hAnsi="Doulos SIL"/>
          <w:i/>
          <w:color w:val="0000FF"/>
        </w:rPr>
        <w:t>mùʔùⁿ ɲí-ná</w:t>
      </w:r>
      <w:r>
        <w:t xml:space="preserve"> ‘our tooth’)</w:t>
      </w:r>
    </w:p>
    <w:p w14:paraId="0A3DD09C" w14:textId="0DA2FA60" w:rsidR="00687069" w:rsidRPr="00687069" w:rsidRDefault="00687069" w:rsidP="00687069">
      <w:pPr>
        <w:tabs>
          <w:tab w:val="clear" w:pos="369"/>
          <w:tab w:val="left" w:pos="720"/>
          <w:tab w:val="left" w:pos="1080"/>
          <w:tab w:val="left" w:pos="3780"/>
          <w:tab w:val="left" w:pos="5670"/>
        </w:tabs>
      </w:pPr>
      <w:r w:rsidRPr="001339B0">
        <w:rPr>
          <w:rFonts w:ascii="Doulos SIL" w:hAnsi="Doulos SIL"/>
          <w:i/>
          <w:color w:val="0000FF"/>
        </w:rPr>
        <w:tab/>
      </w:r>
      <w:r w:rsidRPr="001339B0">
        <w:rPr>
          <w:rFonts w:ascii="Doulos SIL" w:hAnsi="Doulos SIL"/>
          <w:i/>
          <w:color w:val="0000FF"/>
        </w:rPr>
        <w:tab/>
        <w:t xml:space="preserve">mùʔùⁿ ɲí </w:t>
      </w:r>
      <w:r w:rsidR="00C6686C" w:rsidRPr="001339B0">
        <w:rPr>
          <w:rFonts w:ascii="Doulos SIL" w:hAnsi="Doulos SIL"/>
          <w:i/>
          <w:color w:val="0000FF"/>
        </w:rPr>
        <w:t>sīgbō-rā</w:t>
      </w:r>
      <w:r w:rsidRPr="001339B0">
        <w:rPr>
          <w:rFonts w:ascii="Doulos SIL" w:hAnsi="Doulos SIL"/>
          <w:i/>
          <w:color w:val="0000FF"/>
        </w:rPr>
        <w:t>-à-n̄</w:t>
      </w:r>
      <w:r>
        <w:tab/>
        <w:t>‘our three teeth’</w:t>
      </w:r>
      <w:r>
        <w:tab/>
      </w:r>
      <w:r w:rsidRPr="001339B0">
        <w:rPr>
          <w:rFonts w:ascii="Doulos SIL" w:hAnsi="Doulos SIL"/>
          <w:i/>
          <w:color w:val="0000FF"/>
        </w:rPr>
        <w:t>sīgbō</w:t>
      </w:r>
      <w:r>
        <w:t xml:space="preserve"> ‘3’</w:t>
      </w:r>
    </w:p>
    <w:p w14:paraId="0078982A" w14:textId="725304EF" w:rsidR="00687069" w:rsidRPr="00687069" w:rsidRDefault="00687069" w:rsidP="00687069">
      <w:pPr>
        <w:tabs>
          <w:tab w:val="clear" w:pos="369"/>
          <w:tab w:val="left" w:pos="720"/>
          <w:tab w:val="left" w:pos="1080"/>
          <w:tab w:val="left" w:pos="3780"/>
          <w:tab w:val="left" w:pos="5670"/>
        </w:tabs>
      </w:pPr>
      <w:r w:rsidRPr="001339B0">
        <w:rPr>
          <w:rFonts w:ascii="Doulos SIL" w:hAnsi="Doulos SIL"/>
          <w:i/>
          <w:color w:val="0000FF"/>
        </w:rPr>
        <w:tab/>
      </w:r>
      <w:r w:rsidRPr="001339B0">
        <w:rPr>
          <w:rFonts w:ascii="Doulos SIL" w:hAnsi="Doulos SIL"/>
          <w:i/>
          <w:color w:val="0000FF"/>
        </w:rPr>
        <w:tab/>
        <w:t xml:space="preserve">mùʔùⁿ ɲí </w:t>
      </w:r>
      <w:r w:rsidR="00C6686C" w:rsidRPr="001339B0">
        <w:rPr>
          <w:rFonts w:ascii="Doulos SIL" w:hAnsi="Doulos SIL"/>
          <w:i/>
          <w:color w:val="0000FF"/>
        </w:rPr>
        <w:t>ꜜsóól-lá</w:t>
      </w:r>
      <w:r w:rsidRPr="001339B0">
        <w:rPr>
          <w:rFonts w:ascii="Doulos SIL" w:hAnsi="Doulos SIL"/>
          <w:i/>
          <w:color w:val="0000FF"/>
        </w:rPr>
        <w:t>-à-n̄</w:t>
      </w:r>
      <w:r>
        <w:tab/>
        <w:t>‘our five teeth’</w:t>
      </w:r>
      <w:r>
        <w:tab/>
      </w:r>
      <w:r w:rsidRPr="001339B0">
        <w:rPr>
          <w:rFonts w:ascii="Doulos SIL" w:hAnsi="Doulos SIL"/>
          <w:i/>
          <w:color w:val="0000FF"/>
        </w:rPr>
        <w:t>sóóló</w:t>
      </w:r>
      <w:r>
        <w:t xml:space="preserve"> ‘5’</w:t>
      </w:r>
    </w:p>
    <w:p w14:paraId="2D722C2C" w14:textId="6CE61383" w:rsidR="00687069" w:rsidRPr="00687069" w:rsidRDefault="00687069" w:rsidP="00687069">
      <w:pPr>
        <w:tabs>
          <w:tab w:val="clear" w:pos="369"/>
          <w:tab w:val="left" w:pos="720"/>
          <w:tab w:val="left" w:pos="1080"/>
          <w:tab w:val="left" w:pos="3780"/>
          <w:tab w:val="left" w:pos="5670"/>
        </w:tabs>
      </w:pPr>
      <w:r w:rsidRPr="001339B0">
        <w:rPr>
          <w:rFonts w:ascii="Doulos SIL" w:hAnsi="Doulos SIL"/>
          <w:i/>
          <w:color w:val="0000FF"/>
        </w:rPr>
        <w:tab/>
      </w:r>
      <w:r w:rsidRPr="001339B0">
        <w:rPr>
          <w:rFonts w:ascii="Doulos SIL" w:hAnsi="Doulos SIL"/>
          <w:i/>
          <w:color w:val="0000FF"/>
        </w:rPr>
        <w:tab/>
        <w:t>mùʔùⁿ ɲ</w:t>
      </w:r>
      <w:r w:rsidR="00C6686C" w:rsidRPr="001339B0">
        <w:rPr>
          <w:rFonts w:ascii="Doulos SIL" w:hAnsi="Doulos SIL"/>
          <w:i/>
          <w:color w:val="0000FF"/>
        </w:rPr>
        <w:t>í mà-sīgbō-rā</w:t>
      </w:r>
      <w:r w:rsidRPr="001339B0">
        <w:rPr>
          <w:rFonts w:ascii="Doulos SIL" w:hAnsi="Doulos SIL"/>
          <w:i/>
          <w:color w:val="0000FF"/>
        </w:rPr>
        <w:t>-à-n̄</w:t>
      </w:r>
      <w:r>
        <w:tab/>
        <w:t>‘our eight teeth’</w:t>
      </w:r>
      <w:r>
        <w:tab/>
      </w:r>
      <w:r w:rsidRPr="001339B0">
        <w:rPr>
          <w:rFonts w:ascii="Doulos SIL" w:hAnsi="Doulos SIL"/>
          <w:i/>
          <w:color w:val="0000FF"/>
        </w:rPr>
        <w:t>mà-sīgbō</w:t>
      </w:r>
      <w:r>
        <w:t xml:space="preserve"> ‘8’</w:t>
      </w:r>
    </w:p>
    <w:p w14:paraId="1529E2EF" w14:textId="77777777" w:rsidR="00687069" w:rsidRDefault="00687069" w:rsidP="00687069">
      <w:pPr>
        <w:tabs>
          <w:tab w:val="clear" w:pos="369"/>
          <w:tab w:val="left" w:pos="720"/>
          <w:tab w:val="left" w:pos="1080"/>
          <w:tab w:val="left" w:pos="3780"/>
          <w:tab w:val="left" w:pos="5670"/>
        </w:tabs>
      </w:pPr>
    </w:p>
    <w:p w14:paraId="404B8C45" w14:textId="77777777" w:rsidR="00687069" w:rsidRPr="00564791" w:rsidRDefault="00687069" w:rsidP="00687069">
      <w:pPr>
        <w:tabs>
          <w:tab w:val="clear" w:pos="369"/>
          <w:tab w:val="left" w:pos="720"/>
          <w:tab w:val="left" w:pos="1080"/>
          <w:tab w:val="left" w:pos="3780"/>
          <w:tab w:val="left" w:pos="5670"/>
        </w:tabs>
      </w:pPr>
      <w:r>
        <w:lastRenderedPageBreak/>
        <w:tab/>
        <w:t>c. possessum L-toned (</w:t>
      </w:r>
      <w:r w:rsidRPr="001339B0">
        <w:rPr>
          <w:rFonts w:ascii="Doulos SIL" w:hAnsi="Doulos SIL"/>
          <w:i/>
          <w:color w:val="0000FF"/>
        </w:rPr>
        <w:t>mùʔúⁿ yìʔè-rà</w:t>
      </w:r>
      <w:r>
        <w:t xml:space="preserve"> ‘our fish’)</w:t>
      </w:r>
    </w:p>
    <w:p w14:paraId="748E4ABA" w14:textId="7625DE10" w:rsidR="00687069" w:rsidRPr="00687069" w:rsidRDefault="00687069" w:rsidP="00687069">
      <w:pPr>
        <w:tabs>
          <w:tab w:val="clear" w:pos="369"/>
          <w:tab w:val="left" w:pos="720"/>
          <w:tab w:val="left" w:pos="1080"/>
          <w:tab w:val="left" w:pos="3780"/>
          <w:tab w:val="left" w:pos="5670"/>
        </w:tabs>
      </w:pPr>
      <w:r w:rsidRPr="001339B0">
        <w:rPr>
          <w:rFonts w:ascii="Doulos SIL" w:hAnsi="Doulos SIL"/>
          <w:i/>
          <w:color w:val="0000FF"/>
        </w:rPr>
        <w:tab/>
      </w:r>
      <w:r w:rsidRPr="001339B0">
        <w:rPr>
          <w:rFonts w:ascii="Doulos SIL" w:hAnsi="Doulos SIL"/>
          <w:i/>
          <w:color w:val="0000FF"/>
        </w:rPr>
        <w:tab/>
        <w:t>mùʔúⁿ yìʔ</w:t>
      </w:r>
      <w:r w:rsidR="00C6686C" w:rsidRPr="001339B0">
        <w:rPr>
          <w:rFonts w:ascii="Doulos SIL" w:hAnsi="Doulos SIL"/>
          <w:i/>
          <w:color w:val="0000FF"/>
        </w:rPr>
        <w:t>è sīgbō-rā</w:t>
      </w:r>
      <w:r w:rsidRPr="001339B0">
        <w:rPr>
          <w:rFonts w:ascii="Doulos SIL" w:hAnsi="Doulos SIL"/>
          <w:i/>
          <w:color w:val="0000FF"/>
        </w:rPr>
        <w:t>-à-n̄</w:t>
      </w:r>
      <w:r>
        <w:tab/>
        <w:t>‘our three fish’</w:t>
      </w:r>
      <w:r>
        <w:tab/>
      </w:r>
      <w:r w:rsidRPr="001339B0">
        <w:rPr>
          <w:rFonts w:ascii="Doulos SIL" w:hAnsi="Doulos SIL"/>
          <w:i/>
          <w:color w:val="0000FF"/>
        </w:rPr>
        <w:t>sīgbō</w:t>
      </w:r>
      <w:r>
        <w:t xml:space="preserve"> ‘3’</w:t>
      </w:r>
    </w:p>
    <w:p w14:paraId="11D5ACCC" w14:textId="4F17394B" w:rsidR="00687069" w:rsidRPr="00687069" w:rsidRDefault="00687069" w:rsidP="00687069">
      <w:pPr>
        <w:tabs>
          <w:tab w:val="clear" w:pos="369"/>
          <w:tab w:val="left" w:pos="720"/>
          <w:tab w:val="left" w:pos="1080"/>
          <w:tab w:val="left" w:pos="3780"/>
          <w:tab w:val="left" w:pos="5670"/>
        </w:tabs>
      </w:pPr>
      <w:r w:rsidRPr="001339B0">
        <w:rPr>
          <w:rFonts w:ascii="Doulos SIL" w:hAnsi="Doulos SIL"/>
          <w:i/>
          <w:color w:val="0000FF"/>
        </w:rPr>
        <w:tab/>
      </w:r>
      <w:r w:rsidRPr="001339B0">
        <w:rPr>
          <w:rFonts w:ascii="Doulos SIL" w:hAnsi="Doulos SIL"/>
          <w:i/>
          <w:color w:val="0000FF"/>
        </w:rPr>
        <w:tab/>
        <w:t>mùʔúⁿ yìʔ</w:t>
      </w:r>
      <w:r w:rsidR="00C6686C" w:rsidRPr="001339B0">
        <w:rPr>
          <w:rFonts w:ascii="Doulos SIL" w:hAnsi="Doulos SIL"/>
          <w:i/>
          <w:color w:val="0000FF"/>
        </w:rPr>
        <w:t>è</w:t>
      </w:r>
      <w:r w:rsidRPr="001339B0">
        <w:rPr>
          <w:rFonts w:ascii="Doulos SIL" w:hAnsi="Doulos SIL"/>
          <w:i/>
          <w:color w:val="0000FF"/>
        </w:rPr>
        <w:t xml:space="preserve"> </w:t>
      </w:r>
      <w:r w:rsidR="00C6686C" w:rsidRPr="001339B0">
        <w:rPr>
          <w:rFonts w:ascii="Doulos SIL" w:hAnsi="Doulos SIL"/>
          <w:i/>
          <w:color w:val="0000FF"/>
        </w:rPr>
        <w:t>sóól</w:t>
      </w:r>
      <w:r w:rsidRPr="001339B0">
        <w:rPr>
          <w:rFonts w:ascii="Doulos SIL" w:hAnsi="Doulos SIL"/>
          <w:i/>
          <w:color w:val="0000FF"/>
        </w:rPr>
        <w:t>-lá-à-n̄</w:t>
      </w:r>
      <w:r>
        <w:tab/>
        <w:t>‘our five fish’</w:t>
      </w:r>
      <w:r>
        <w:tab/>
      </w:r>
      <w:r w:rsidRPr="001339B0">
        <w:rPr>
          <w:rFonts w:ascii="Doulos SIL" w:hAnsi="Doulos SIL"/>
          <w:i/>
          <w:color w:val="0000FF"/>
        </w:rPr>
        <w:t>sóóló</w:t>
      </w:r>
      <w:r>
        <w:t xml:space="preserve"> ‘5’</w:t>
      </w:r>
    </w:p>
    <w:p w14:paraId="4D52BEE3" w14:textId="25FB2E26" w:rsidR="00687069" w:rsidRPr="00687069" w:rsidRDefault="00687069" w:rsidP="00687069">
      <w:pPr>
        <w:tabs>
          <w:tab w:val="clear" w:pos="369"/>
          <w:tab w:val="left" w:pos="720"/>
          <w:tab w:val="left" w:pos="1080"/>
          <w:tab w:val="left" w:pos="3780"/>
          <w:tab w:val="left" w:pos="5670"/>
        </w:tabs>
      </w:pPr>
      <w:r w:rsidRPr="001339B0">
        <w:rPr>
          <w:rFonts w:ascii="Doulos SIL" w:hAnsi="Doulos SIL"/>
          <w:i/>
          <w:color w:val="0000FF"/>
        </w:rPr>
        <w:tab/>
      </w:r>
      <w:r w:rsidRPr="001339B0">
        <w:rPr>
          <w:rFonts w:ascii="Doulos SIL" w:hAnsi="Doulos SIL"/>
          <w:i/>
          <w:color w:val="0000FF"/>
        </w:rPr>
        <w:tab/>
        <w:t>mùʔúⁿ yìʔè</w:t>
      </w:r>
      <w:r w:rsidR="00C6686C" w:rsidRPr="001339B0">
        <w:rPr>
          <w:rFonts w:ascii="Doulos SIL" w:hAnsi="Doulos SIL"/>
          <w:i/>
          <w:color w:val="0000FF"/>
        </w:rPr>
        <w:t xml:space="preserve"> má-sīgbō-rā</w:t>
      </w:r>
      <w:r w:rsidRPr="001339B0">
        <w:rPr>
          <w:rFonts w:ascii="Doulos SIL" w:hAnsi="Doulos SIL"/>
          <w:i/>
          <w:color w:val="0000FF"/>
        </w:rPr>
        <w:t>-à-n̄</w:t>
      </w:r>
      <w:r>
        <w:tab/>
        <w:t>‘our eight fish’</w:t>
      </w:r>
      <w:r>
        <w:tab/>
      </w:r>
      <w:r w:rsidRPr="001339B0">
        <w:rPr>
          <w:rFonts w:ascii="Doulos SIL" w:hAnsi="Doulos SIL"/>
          <w:i/>
          <w:color w:val="0000FF"/>
        </w:rPr>
        <w:t>mà-sīgbō</w:t>
      </w:r>
      <w:r>
        <w:t xml:space="preserve"> ‘8’</w:t>
      </w:r>
    </w:p>
    <w:p w14:paraId="28F024A8" w14:textId="77777777" w:rsidR="00687069" w:rsidRDefault="00687069" w:rsidP="00687069">
      <w:pPr>
        <w:tabs>
          <w:tab w:val="clear" w:pos="369"/>
          <w:tab w:val="left" w:pos="720"/>
          <w:tab w:val="left" w:pos="1080"/>
          <w:tab w:val="left" w:pos="3780"/>
          <w:tab w:val="left" w:pos="5670"/>
        </w:tabs>
      </w:pPr>
    </w:p>
    <w:p w14:paraId="1BB1E7AD" w14:textId="77777777" w:rsidR="00687069" w:rsidRDefault="00687069" w:rsidP="00687069">
      <w:pPr>
        <w:tabs>
          <w:tab w:val="clear" w:pos="369"/>
          <w:tab w:val="left" w:pos="720"/>
          <w:tab w:val="left" w:pos="1080"/>
          <w:tab w:val="left" w:pos="3780"/>
          <w:tab w:val="left" w:pos="5670"/>
        </w:tabs>
      </w:pPr>
      <w:r>
        <w:tab/>
        <w:t>d. possessum LH-toned, non-3Sg possessor (</w:t>
      </w:r>
      <w:r w:rsidRPr="001339B0">
        <w:rPr>
          <w:rFonts w:ascii="Doulos SIL" w:hAnsi="Doulos SIL"/>
          <w:i/>
          <w:color w:val="0000FF"/>
        </w:rPr>
        <w:t>mùʔúⁿ mɔ̀-nɔ́</w:t>
      </w:r>
      <w:r>
        <w:t xml:space="preserve"> ‘our rope’)</w:t>
      </w:r>
    </w:p>
    <w:p w14:paraId="535112E4" w14:textId="56545930" w:rsidR="00687069" w:rsidRPr="00687069" w:rsidRDefault="00687069" w:rsidP="00687069">
      <w:pPr>
        <w:tabs>
          <w:tab w:val="clear" w:pos="369"/>
          <w:tab w:val="left" w:pos="720"/>
          <w:tab w:val="left" w:pos="1080"/>
          <w:tab w:val="left" w:pos="3780"/>
          <w:tab w:val="left" w:pos="5670"/>
        </w:tabs>
      </w:pPr>
      <w:r w:rsidRPr="001339B0">
        <w:rPr>
          <w:rFonts w:ascii="Doulos SIL" w:hAnsi="Doulos SIL"/>
          <w:i/>
          <w:color w:val="0000FF"/>
        </w:rPr>
        <w:tab/>
      </w:r>
      <w:r w:rsidRPr="001339B0">
        <w:rPr>
          <w:rFonts w:ascii="Doulos SIL" w:hAnsi="Doulos SIL"/>
          <w:i/>
          <w:color w:val="0000FF"/>
        </w:rPr>
        <w:tab/>
        <w:t xml:space="preserve">mùʔúⁿ mɔ̀ </w:t>
      </w:r>
      <w:r w:rsidR="00C6686C" w:rsidRPr="001339B0">
        <w:rPr>
          <w:rFonts w:ascii="Doulos SIL" w:hAnsi="Doulos SIL"/>
          <w:i/>
          <w:color w:val="0000FF"/>
        </w:rPr>
        <w:t>sīgbō-rā-à-n̄</w:t>
      </w:r>
      <w:r>
        <w:tab/>
        <w:t>‘our three ropes’</w:t>
      </w:r>
      <w:r>
        <w:tab/>
      </w:r>
      <w:r w:rsidRPr="001339B0">
        <w:rPr>
          <w:rFonts w:ascii="Doulos SIL" w:hAnsi="Doulos SIL"/>
          <w:i/>
          <w:color w:val="0000FF"/>
        </w:rPr>
        <w:t>sīgbō</w:t>
      </w:r>
      <w:r>
        <w:t xml:space="preserve"> ‘3’</w:t>
      </w:r>
    </w:p>
    <w:p w14:paraId="684E8E4A" w14:textId="0E5BC2E3" w:rsidR="00687069" w:rsidRPr="00687069" w:rsidRDefault="00687069" w:rsidP="00687069">
      <w:pPr>
        <w:tabs>
          <w:tab w:val="clear" w:pos="369"/>
          <w:tab w:val="left" w:pos="720"/>
          <w:tab w:val="left" w:pos="1080"/>
          <w:tab w:val="left" w:pos="3780"/>
          <w:tab w:val="left" w:pos="5670"/>
        </w:tabs>
      </w:pPr>
      <w:r w:rsidRPr="001339B0">
        <w:rPr>
          <w:rFonts w:ascii="Doulos SIL" w:hAnsi="Doulos SIL"/>
          <w:i/>
          <w:color w:val="0000FF"/>
        </w:rPr>
        <w:tab/>
      </w:r>
      <w:r w:rsidRPr="001339B0">
        <w:rPr>
          <w:rFonts w:ascii="Doulos SIL" w:hAnsi="Doulos SIL"/>
          <w:i/>
          <w:color w:val="0000FF"/>
        </w:rPr>
        <w:tab/>
        <w:t xml:space="preserve">mùʔúⁿ mɔ̀ </w:t>
      </w:r>
      <w:r w:rsidR="00C6686C" w:rsidRPr="001339B0">
        <w:rPr>
          <w:rFonts w:ascii="Doulos SIL" w:hAnsi="Doulos SIL"/>
          <w:i/>
          <w:color w:val="0000FF"/>
        </w:rPr>
        <w:t>sóól-lá-à-n̄</w:t>
      </w:r>
      <w:r>
        <w:tab/>
        <w:t>‘our five ropes’</w:t>
      </w:r>
      <w:r>
        <w:tab/>
      </w:r>
      <w:r w:rsidRPr="001339B0">
        <w:rPr>
          <w:rFonts w:ascii="Doulos SIL" w:hAnsi="Doulos SIL"/>
          <w:i/>
          <w:color w:val="0000FF"/>
        </w:rPr>
        <w:t>sóóló</w:t>
      </w:r>
      <w:r>
        <w:t xml:space="preserve"> ‘5’</w:t>
      </w:r>
    </w:p>
    <w:p w14:paraId="28B5A871" w14:textId="6F1D10CF" w:rsidR="00687069" w:rsidRPr="00687069" w:rsidRDefault="00687069" w:rsidP="00687069">
      <w:pPr>
        <w:tabs>
          <w:tab w:val="clear" w:pos="369"/>
          <w:tab w:val="left" w:pos="720"/>
          <w:tab w:val="left" w:pos="1080"/>
          <w:tab w:val="left" w:pos="3780"/>
          <w:tab w:val="left" w:pos="5670"/>
        </w:tabs>
      </w:pPr>
      <w:r w:rsidRPr="001339B0">
        <w:rPr>
          <w:rFonts w:ascii="Doulos SIL" w:hAnsi="Doulos SIL"/>
          <w:i/>
          <w:color w:val="0000FF"/>
        </w:rPr>
        <w:tab/>
      </w:r>
      <w:r w:rsidRPr="001339B0">
        <w:rPr>
          <w:rFonts w:ascii="Doulos SIL" w:hAnsi="Doulos SIL"/>
          <w:i/>
          <w:color w:val="0000FF"/>
        </w:rPr>
        <w:tab/>
        <w:t xml:space="preserve">mùʔúⁿ mɔ̀ </w:t>
      </w:r>
      <w:r w:rsidR="00C6686C" w:rsidRPr="001339B0">
        <w:rPr>
          <w:rFonts w:ascii="Doulos SIL" w:hAnsi="Doulos SIL"/>
          <w:i/>
          <w:color w:val="0000FF"/>
        </w:rPr>
        <w:t>má-sīgbō-rā-à-n̄</w:t>
      </w:r>
      <w:r>
        <w:tab/>
        <w:t>‘our eight ropes’</w:t>
      </w:r>
      <w:r>
        <w:tab/>
      </w:r>
      <w:r w:rsidRPr="001339B0">
        <w:rPr>
          <w:rFonts w:ascii="Doulos SIL" w:hAnsi="Doulos SIL"/>
          <w:i/>
          <w:color w:val="0000FF"/>
        </w:rPr>
        <w:t>mà-sīgbō</w:t>
      </w:r>
      <w:r>
        <w:t xml:space="preserve"> ‘8’</w:t>
      </w:r>
    </w:p>
    <w:p w14:paraId="59122A5D" w14:textId="77777777" w:rsidR="00687069" w:rsidRDefault="00687069" w:rsidP="00687069">
      <w:pPr>
        <w:tabs>
          <w:tab w:val="clear" w:pos="369"/>
          <w:tab w:val="left" w:pos="720"/>
          <w:tab w:val="left" w:pos="1080"/>
          <w:tab w:val="left" w:pos="3780"/>
          <w:tab w:val="left" w:pos="5670"/>
        </w:tabs>
      </w:pPr>
    </w:p>
    <w:p w14:paraId="245CB257" w14:textId="77777777" w:rsidR="00687069" w:rsidRDefault="00687069" w:rsidP="00687069">
      <w:pPr>
        <w:tabs>
          <w:tab w:val="clear" w:pos="369"/>
          <w:tab w:val="left" w:pos="720"/>
          <w:tab w:val="left" w:pos="1080"/>
          <w:tab w:val="left" w:pos="3780"/>
          <w:tab w:val="left" w:pos="5670"/>
        </w:tabs>
      </w:pPr>
      <w:r>
        <w:tab/>
        <w:t>e. possessum LH-toned, 3Sg possessor (</w:t>
      </w:r>
      <w:r w:rsidRPr="001339B0">
        <w:rPr>
          <w:rFonts w:ascii="Doulos SIL" w:hAnsi="Doulos SIL"/>
          <w:i/>
          <w:color w:val="0000FF"/>
        </w:rPr>
        <w:t>à yìʔè-rá</w:t>
      </w:r>
      <w:r>
        <w:t xml:space="preserve"> ‘his/her fish’)</w:t>
      </w:r>
    </w:p>
    <w:p w14:paraId="5F0B2894" w14:textId="5E41A188" w:rsidR="00687069" w:rsidRPr="00687069" w:rsidRDefault="00687069" w:rsidP="00687069">
      <w:pPr>
        <w:tabs>
          <w:tab w:val="clear" w:pos="369"/>
          <w:tab w:val="left" w:pos="720"/>
          <w:tab w:val="left" w:pos="1080"/>
          <w:tab w:val="left" w:pos="3780"/>
          <w:tab w:val="left" w:pos="5670"/>
        </w:tabs>
      </w:pPr>
      <w:r w:rsidRPr="001339B0">
        <w:rPr>
          <w:rFonts w:ascii="Doulos SIL" w:hAnsi="Doulos SIL"/>
          <w:i/>
          <w:color w:val="0000FF"/>
        </w:rPr>
        <w:tab/>
      </w:r>
      <w:r w:rsidRPr="001339B0">
        <w:rPr>
          <w:rFonts w:ascii="Doulos SIL" w:hAnsi="Doulos SIL"/>
          <w:i/>
          <w:color w:val="0000FF"/>
        </w:rPr>
        <w:tab/>
        <w:t xml:space="preserve">à yìʔè </w:t>
      </w:r>
      <w:r w:rsidR="00C6686C" w:rsidRPr="001339B0">
        <w:rPr>
          <w:rFonts w:ascii="Doulos SIL" w:hAnsi="Doulos SIL"/>
          <w:i/>
          <w:color w:val="0000FF"/>
        </w:rPr>
        <w:t>sīgbō-rā-à-n̄</w:t>
      </w:r>
      <w:r>
        <w:tab/>
        <w:t>‘his/her three fish’</w:t>
      </w:r>
      <w:r>
        <w:tab/>
      </w:r>
      <w:r w:rsidRPr="001339B0">
        <w:rPr>
          <w:rFonts w:ascii="Doulos SIL" w:hAnsi="Doulos SIL"/>
          <w:i/>
          <w:color w:val="0000FF"/>
        </w:rPr>
        <w:t>sīgbō</w:t>
      </w:r>
      <w:r>
        <w:t xml:space="preserve"> ‘3’</w:t>
      </w:r>
    </w:p>
    <w:p w14:paraId="4A209573" w14:textId="6D95C96E" w:rsidR="00687069" w:rsidRPr="00687069" w:rsidRDefault="00687069" w:rsidP="00687069">
      <w:pPr>
        <w:tabs>
          <w:tab w:val="clear" w:pos="369"/>
          <w:tab w:val="left" w:pos="720"/>
          <w:tab w:val="left" w:pos="1080"/>
          <w:tab w:val="left" w:pos="3780"/>
          <w:tab w:val="left" w:pos="5670"/>
        </w:tabs>
      </w:pPr>
      <w:r w:rsidRPr="001339B0">
        <w:rPr>
          <w:rFonts w:ascii="Doulos SIL" w:hAnsi="Doulos SIL"/>
          <w:i/>
          <w:color w:val="0000FF"/>
        </w:rPr>
        <w:tab/>
      </w:r>
      <w:r w:rsidRPr="001339B0">
        <w:rPr>
          <w:rFonts w:ascii="Doulos SIL" w:hAnsi="Doulos SIL"/>
          <w:i/>
          <w:color w:val="0000FF"/>
        </w:rPr>
        <w:tab/>
        <w:t xml:space="preserve">à yìʔè </w:t>
      </w:r>
      <w:r w:rsidR="00C6686C" w:rsidRPr="001339B0">
        <w:rPr>
          <w:rFonts w:ascii="Doulos SIL" w:hAnsi="Doulos SIL"/>
          <w:i/>
          <w:color w:val="0000FF"/>
        </w:rPr>
        <w:t>sóól-lá-à-n̄</w:t>
      </w:r>
      <w:r>
        <w:tab/>
        <w:t>‘his/her five fish’</w:t>
      </w:r>
      <w:r>
        <w:tab/>
      </w:r>
      <w:r w:rsidRPr="001339B0">
        <w:rPr>
          <w:rFonts w:ascii="Doulos SIL" w:hAnsi="Doulos SIL"/>
          <w:i/>
          <w:color w:val="0000FF"/>
        </w:rPr>
        <w:t>sóóló</w:t>
      </w:r>
      <w:r>
        <w:t xml:space="preserve"> ‘5’</w:t>
      </w:r>
    </w:p>
    <w:p w14:paraId="5F1234E4" w14:textId="79D0A6C4" w:rsidR="00687069" w:rsidRPr="00687069" w:rsidRDefault="00687069" w:rsidP="00687069">
      <w:pPr>
        <w:tabs>
          <w:tab w:val="clear" w:pos="369"/>
          <w:tab w:val="left" w:pos="720"/>
          <w:tab w:val="left" w:pos="1080"/>
          <w:tab w:val="left" w:pos="3780"/>
          <w:tab w:val="left" w:pos="5670"/>
        </w:tabs>
      </w:pPr>
      <w:r w:rsidRPr="001339B0">
        <w:rPr>
          <w:rFonts w:ascii="Doulos SIL" w:hAnsi="Doulos SIL"/>
          <w:i/>
          <w:color w:val="0000FF"/>
        </w:rPr>
        <w:tab/>
      </w:r>
      <w:r w:rsidRPr="001339B0">
        <w:rPr>
          <w:rFonts w:ascii="Doulos SIL" w:hAnsi="Doulos SIL"/>
          <w:i/>
          <w:color w:val="0000FF"/>
        </w:rPr>
        <w:tab/>
        <w:t xml:space="preserve">à yìʔè </w:t>
      </w:r>
      <w:r w:rsidR="00C6686C" w:rsidRPr="001339B0">
        <w:rPr>
          <w:rFonts w:ascii="Doulos SIL" w:hAnsi="Doulos SIL"/>
          <w:i/>
          <w:color w:val="0000FF"/>
        </w:rPr>
        <w:t>má-sīgbō-rā-à-n̄</w:t>
      </w:r>
      <w:r>
        <w:tab/>
        <w:t>‘his/her eight fish’</w:t>
      </w:r>
      <w:r>
        <w:tab/>
      </w:r>
      <w:r w:rsidRPr="001339B0">
        <w:rPr>
          <w:rFonts w:ascii="Doulos SIL" w:hAnsi="Doulos SIL"/>
          <w:i/>
          <w:color w:val="0000FF"/>
        </w:rPr>
        <w:t>mà-sīgbō</w:t>
      </w:r>
      <w:r>
        <w:t xml:space="preserve"> ‘8’</w:t>
      </w:r>
    </w:p>
    <w:p w14:paraId="02F3ABCB" w14:textId="77777777" w:rsidR="00687069" w:rsidRDefault="00687069" w:rsidP="00687069">
      <w:pPr>
        <w:tabs>
          <w:tab w:val="clear" w:pos="369"/>
          <w:tab w:val="left" w:pos="720"/>
          <w:tab w:val="left" w:pos="1080"/>
          <w:tab w:val="left" w:pos="3420"/>
          <w:tab w:val="left" w:pos="5220"/>
        </w:tabs>
      </w:pPr>
    </w:p>
    <w:p w14:paraId="76F0B76F" w14:textId="7C65BCF5" w:rsidR="00AB6FDA" w:rsidRPr="00C6686C" w:rsidRDefault="00C6686C" w:rsidP="00AB6FDA">
      <w:pPr>
        <w:tabs>
          <w:tab w:val="clear" w:pos="369"/>
          <w:tab w:val="left" w:pos="720"/>
          <w:tab w:val="left" w:pos="1080"/>
          <w:tab w:val="left" w:pos="2520"/>
        </w:tabs>
      </w:pPr>
      <w:r>
        <w:t xml:space="preserve">For </w:t>
      </w:r>
      <w:r w:rsidRPr="001339B0">
        <w:rPr>
          <w:rFonts w:ascii="Doulos SIL" w:hAnsi="Doulos SIL"/>
          <w:i/>
          <w:color w:val="0000FF"/>
        </w:rPr>
        <w:t>sóóló</w:t>
      </w:r>
      <w:r>
        <w:t xml:space="preserve">, alongside the apocopated </w:t>
      </w:r>
      <w:r w:rsidRPr="001339B0">
        <w:rPr>
          <w:rFonts w:ascii="Doulos SIL" w:hAnsi="Doulos SIL"/>
          <w:i/>
          <w:color w:val="0000FF"/>
        </w:rPr>
        <w:t>sòòl-lá-à-n̄</w:t>
      </w:r>
      <w:r>
        <w:t xml:space="preserve"> there is an unreduced variant </w:t>
      </w:r>
      <w:r w:rsidRPr="001339B0">
        <w:rPr>
          <w:rFonts w:ascii="Doulos SIL" w:hAnsi="Doulos SIL"/>
          <w:i/>
          <w:color w:val="0000FF"/>
        </w:rPr>
        <w:t>sòòlò</w:t>
      </w:r>
      <w:r w:rsidRPr="001339B0">
        <w:rPr>
          <w:rFonts w:ascii="Doulos SIL" w:hAnsi="Doulos SIL"/>
          <w:i/>
          <w:color w:val="0000FF"/>
        </w:rPr>
        <w:noBreakHyphen/>
        <w:t>rá</w:t>
      </w:r>
      <w:r w:rsidRPr="001339B0">
        <w:rPr>
          <w:rFonts w:ascii="Doulos SIL" w:hAnsi="Doulos SIL"/>
          <w:i/>
          <w:color w:val="0000FF"/>
        </w:rPr>
        <w:noBreakHyphen/>
        <w:t>à</w:t>
      </w:r>
      <w:r w:rsidRPr="001339B0">
        <w:rPr>
          <w:rFonts w:ascii="Doulos SIL" w:hAnsi="Doulos SIL"/>
          <w:i/>
          <w:color w:val="0000FF"/>
        </w:rPr>
        <w:noBreakHyphen/>
        <w:t>n̄</w:t>
      </w:r>
      <w:r>
        <w:t xml:space="preserve">. </w:t>
      </w:r>
    </w:p>
    <w:p w14:paraId="0BBA0D32" w14:textId="77777777" w:rsidR="00AB6FDA" w:rsidRPr="00AB6FDA" w:rsidRDefault="00AB6FDA" w:rsidP="00AB6FDA">
      <w:pPr>
        <w:tabs>
          <w:tab w:val="clear" w:pos="369"/>
          <w:tab w:val="left" w:pos="720"/>
          <w:tab w:val="left" w:pos="1080"/>
          <w:tab w:val="left" w:pos="2520"/>
        </w:tabs>
      </w:pPr>
    </w:p>
    <w:p w14:paraId="7CDACBFA" w14:textId="4D34CF96" w:rsidR="005362A6" w:rsidRPr="005362A6" w:rsidRDefault="005362A6" w:rsidP="005362A6"/>
    <w:p w14:paraId="3D8FA982" w14:textId="77777777" w:rsidR="00BA6685" w:rsidRDefault="00566B03" w:rsidP="00BA6685">
      <w:pPr>
        <w:pStyle w:val="Heading3"/>
      </w:pPr>
      <w:bookmarkStart w:id="881" w:name="_Toc508942769"/>
      <w:bookmarkStart w:id="882" w:name="_Toc508943369"/>
      <w:bookmarkStart w:id="883" w:name="_Toc36027457"/>
      <w:bookmarkStart w:id="884" w:name="_Toc36027667"/>
      <w:bookmarkStart w:id="885" w:name="_Toc78375671"/>
      <w:bookmarkStart w:id="886" w:name="_Toc79405775"/>
      <w:bookmarkStart w:id="887" w:name="_Toc337412014"/>
      <w:r>
        <w:t>Recursive possession</w:t>
      </w:r>
      <w:bookmarkEnd w:id="881"/>
      <w:bookmarkEnd w:id="882"/>
      <w:bookmarkEnd w:id="883"/>
      <w:bookmarkEnd w:id="884"/>
      <w:bookmarkEnd w:id="885"/>
      <w:bookmarkEnd w:id="886"/>
      <w:bookmarkEnd w:id="887"/>
    </w:p>
    <w:p w14:paraId="233E30AC" w14:textId="7AC946EE" w:rsidR="007B5ADD" w:rsidRDefault="00036A83" w:rsidP="007B5ADD">
      <w:r>
        <w:t xml:space="preserve">In combinations of the type [X’s Y]’s Z, possession is recursive. The nominal suffix occurs only on the final possessum Z. Therefore the nominal suffix in ‘my cat’ or ‘my uncle’ in (xx1b) is absent in (xx1c). </w:t>
      </w:r>
    </w:p>
    <w:p w14:paraId="5C8A75C4" w14:textId="77777777" w:rsidR="00036A83" w:rsidRDefault="00036A83" w:rsidP="007B5ADD"/>
    <w:p w14:paraId="23DDF700" w14:textId="6592C0BF" w:rsidR="007B5ADD" w:rsidRDefault="007B5ADD" w:rsidP="007B5ADD">
      <w:pPr>
        <w:tabs>
          <w:tab w:val="clear" w:pos="369"/>
          <w:tab w:val="left" w:pos="720"/>
          <w:tab w:val="left" w:pos="1080"/>
          <w:tab w:val="left" w:pos="2160"/>
        </w:tabs>
      </w:pPr>
      <w:r>
        <w:t>(xx1)</w:t>
      </w:r>
      <w:r>
        <w:tab/>
        <w:t>a.</w:t>
      </w:r>
      <w:r>
        <w:tab/>
      </w:r>
      <w:r w:rsidR="00036A83" w:rsidRPr="008747EE">
        <w:rPr>
          <w:rFonts w:ascii="Doulos SIL" w:hAnsi="Doulos SIL"/>
          <w:i/>
          <w:color w:val="0000FF"/>
        </w:rPr>
        <w:t>jàŋgbáā</w:t>
      </w:r>
      <w:r w:rsidRPr="008747EE">
        <w:rPr>
          <w:rFonts w:ascii="Doulos SIL" w:hAnsi="Doulos SIL"/>
          <w:i/>
          <w:color w:val="0000FF"/>
        </w:rPr>
        <w:tab/>
        <w:t>wù-rɔ́</w:t>
      </w:r>
      <w:r>
        <w:tab/>
      </w:r>
    </w:p>
    <w:p w14:paraId="21133820" w14:textId="7D456780" w:rsidR="007B5ADD" w:rsidRDefault="007B5ADD" w:rsidP="007B5ADD">
      <w:pPr>
        <w:tabs>
          <w:tab w:val="clear" w:pos="369"/>
          <w:tab w:val="left" w:pos="720"/>
          <w:tab w:val="left" w:pos="1080"/>
          <w:tab w:val="left" w:pos="2160"/>
        </w:tabs>
      </w:pPr>
      <w:r>
        <w:tab/>
      </w:r>
      <w:r>
        <w:tab/>
      </w:r>
      <w:r w:rsidR="00036A83">
        <w:t>cat</w:t>
      </w:r>
      <w:r>
        <w:tab/>
        <w:t>head-Nom</w:t>
      </w:r>
    </w:p>
    <w:p w14:paraId="4E097882" w14:textId="2DBF8584" w:rsidR="007B5ADD" w:rsidRDefault="007B5ADD" w:rsidP="007B5ADD">
      <w:pPr>
        <w:tabs>
          <w:tab w:val="clear" w:pos="369"/>
          <w:tab w:val="left" w:pos="720"/>
          <w:tab w:val="left" w:pos="1080"/>
        </w:tabs>
      </w:pPr>
      <w:r>
        <w:tab/>
      </w:r>
      <w:r>
        <w:tab/>
        <w:t xml:space="preserve">‘the head of the </w:t>
      </w:r>
      <w:r w:rsidR="00036A83">
        <w:t>cat</w:t>
      </w:r>
      <w:r>
        <w:t>’</w:t>
      </w:r>
    </w:p>
    <w:p w14:paraId="0401CC36" w14:textId="77777777" w:rsidR="00036A83" w:rsidRDefault="00036A83" w:rsidP="007B5ADD">
      <w:pPr>
        <w:tabs>
          <w:tab w:val="clear" w:pos="369"/>
          <w:tab w:val="left" w:pos="720"/>
          <w:tab w:val="left" w:pos="1080"/>
        </w:tabs>
      </w:pPr>
    </w:p>
    <w:p w14:paraId="5403DCC0" w14:textId="160DFD04" w:rsidR="00036A83" w:rsidRDefault="00036A83" w:rsidP="00036A83">
      <w:pPr>
        <w:tabs>
          <w:tab w:val="clear" w:pos="369"/>
          <w:tab w:val="left" w:pos="720"/>
          <w:tab w:val="left" w:pos="1080"/>
          <w:tab w:val="left" w:pos="2070"/>
        </w:tabs>
      </w:pPr>
      <w:r>
        <w:tab/>
        <w:t>b.</w:t>
      </w:r>
      <w:r>
        <w:tab/>
      </w:r>
      <w:r w:rsidRPr="008747EE">
        <w:rPr>
          <w:rFonts w:ascii="Doulos SIL" w:hAnsi="Doulos SIL"/>
          <w:i/>
          <w:color w:val="0000FF"/>
        </w:rPr>
        <w:t>mā</w:t>
      </w:r>
      <w:r w:rsidRPr="008747EE">
        <w:rPr>
          <w:rFonts w:ascii="Doulos SIL" w:hAnsi="Doulos SIL"/>
          <w:i/>
          <w:color w:val="0000FF"/>
        </w:rPr>
        <w:tab/>
        <w:t>jàŋbáā-rà / bé-rà</w:t>
      </w:r>
    </w:p>
    <w:p w14:paraId="48C831CA" w14:textId="554C3255" w:rsidR="00036A83" w:rsidRDefault="00036A83" w:rsidP="00036A83">
      <w:pPr>
        <w:tabs>
          <w:tab w:val="clear" w:pos="369"/>
          <w:tab w:val="left" w:pos="720"/>
          <w:tab w:val="left" w:pos="1080"/>
          <w:tab w:val="left" w:pos="2070"/>
        </w:tabs>
      </w:pPr>
      <w:r>
        <w:tab/>
      </w:r>
      <w:r>
        <w:tab/>
        <w:t>1Sg</w:t>
      </w:r>
      <w:r>
        <w:tab/>
        <w:t>cat-Nom / uncle-Nom</w:t>
      </w:r>
    </w:p>
    <w:p w14:paraId="2771E96E" w14:textId="698DDAC3" w:rsidR="00036A83" w:rsidRDefault="00036A83" w:rsidP="007B5ADD">
      <w:pPr>
        <w:tabs>
          <w:tab w:val="clear" w:pos="369"/>
          <w:tab w:val="left" w:pos="720"/>
          <w:tab w:val="left" w:pos="1080"/>
        </w:tabs>
      </w:pPr>
      <w:r>
        <w:tab/>
      </w:r>
      <w:r>
        <w:tab/>
        <w:t>‘my cat/uncle’</w:t>
      </w:r>
    </w:p>
    <w:p w14:paraId="020E4DAD" w14:textId="77777777" w:rsidR="00036A83" w:rsidRDefault="00036A83" w:rsidP="007B5ADD">
      <w:pPr>
        <w:tabs>
          <w:tab w:val="clear" w:pos="369"/>
          <w:tab w:val="left" w:pos="720"/>
          <w:tab w:val="left" w:pos="1080"/>
        </w:tabs>
      </w:pPr>
    </w:p>
    <w:p w14:paraId="79C6895C" w14:textId="53D9169C" w:rsidR="00036A83" w:rsidRDefault="00036A83" w:rsidP="00036A83">
      <w:pPr>
        <w:tabs>
          <w:tab w:val="clear" w:pos="369"/>
          <w:tab w:val="left" w:pos="720"/>
          <w:tab w:val="left" w:pos="1080"/>
          <w:tab w:val="left" w:pos="2250"/>
          <w:tab w:val="left" w:pos="3960"/>
        </w:tabs>
      </w:pPr>
      <w:r>
        <w:tab/>
        <w:t>c.</w:t>
      </w:r>
      <w:r>
        <w:tab/>
      </w:r>
      <w:r w:rsidRPr="001339B0">
        <w:rPr>
          <w:rFonts w:ascii="Doulos SIL" w:hAnsi="Doulos SIL"/>
          <w:i/>
          <w:color w:val="0000FF"/>
        </w:rPr>
        <w:t>[</w:t>
      </w:r>
      <w:r w:rsidRPr="008747EE">
        <w:rPr>
          <w:rFonts w:ascii="Doulos SIL" w:hAnsi="Doulos SIL"/>
          <w:i/>
          <w:color w:val="0000FF"/>
        </w:rPr>
        <w:t>mā</w:t>
      </w:r>
      <w:r w:rsidRPr="008747EE">
        <w:rPr>
          <w:rFonts w:ascii="Doulos SIL" w:hAnsi="Doulos SIL"/>
          <w:i/>
          <w:color w:val="0000FF"/>
        </w:rPr>
        <w:tab/>
        <w:t>jàŋbáā / bé]</w:t>
      </w:r>
      <w:r w:rsidRPr="008747EE">
        <w:rPr>
          <w:rFonts w:ascii="Doulos SIL" w:hAnsi="Doulos SIL"/>
          <w:i/>
          <w:color w:val="0000FF"/>
        </w:rPr>
        <w:tab/>
        <w:t>wù-rɔ́</w:t>
      </w:r>
    </w:p>
    <w:p w14:paraId="4A453A62" w14:textId="3E83F9FF" w:rsidR="00036A83" w:rsidRDefault="00036A83" w:rsidP="00036A83">
      <w:pPr>
        <w:tabs>
          <w:tab w:val="clear" w:pos="369"/>
          <w:tab w:val="left" w:pos="720"/>
          <w:tab w:val="left" w:pos="1080"/>
          <w:tab w:val="left" w:pos="2250"/>
          <w:tab w:val="left" w:pos="3960"/>
        </w:tabs>
      </w:pPr>
      <w:r>
        <w:tab/>
      </w:r>
      <w:r>
        <w:tab/>
        <w:t>[1Sg</w:t>
      </w:r>
      <w:r>
        <w:tab/>
        <w:t>cat/uncle]</w:t>
      </w:r>
      <w:r>
        <w:tab/>
        <w:t>head-Nom</w:t>
      </w:r>
    </w:p>
    <w:p w14:paraId="5CDDA807" w14:textId="7CBDEC9C" w:rsidR="00036A83" w:rsidRPr="00036A83" w:rsidRDefault="00036A83" w:rsidP="007B5ADD">
      <w:pPr>
        <w:tabs>
          <w:tab w:val="clear" w:pos="369"/>
          <w:tab w:val="left" w:pos="720"/>
          <w:tab w:val="left" w:pos="1080"/>
        </w:tabs>
      </w:pPr>
      <w:r>
        <w:tab/>
      </w:r>
      <w:r>
        <w:tab/>
        <w:t>‘the head of my cat/my uncle.’</w:t>
      </w:r>
    </w:p>
    <w:p w14:paraId="5E12F7DC" w14:textId="77777777" w:rsidR="00BA6685" w:rsidRDefault="00566B03" w:rsidP="00BA6685">
      <w:pPr>
        <w:pStyle w:val="Heading2"/>
      </w:pPr>
      <w:bookmarkStart w:id="888" w:name="_Toc508942770"/>
      <w:bookmarkStart w:id="889" w:name="_Toc508943370"/>
      <w:bookmarkStart w:id="890" w:name="_Toc36027458"/>
      <w:bookmarkStart w:id="891" w:name="_Toc36027668"/>
      <w:bookmarkStart w:id="892" w:name="_Toc78375672"/>
      <w:bookmarkStart w:id="893" w:name="_Toc79405776"/>
      <w:bookmarkStart w:id="894" w:name="_Toc337412015"/>
      <w:r>
        <w:t>Core NP (noun plus adjective</w:t>
      </w:r>
      <w:bookmarkEnd w:id="888"/>
      <w:bookmarkEnd w:id="889"/>
      <w:bookmarkEnd w:id="890"/>
      <w:bookmarkEnd w:id="891"/>
      <w:bookmarkEnd w:id="892"/>
      <w:bookmarkEnd w:id="893"/>
      <w:r>
        <w:t>)</w:t>
      </w:r>
      <w:bookmarkEnd w:id="894"/>
    </w:p>
    <w:p w14:paraId="18BBA557" w14:textId="77777777" w:rsidR="00BA6685" w:rsidRDefault="00566B03" w:rsidP="00BA6685">
      <w:pPr>
        <w:pStyle w:val="Heading3"/>
      </w:pPr>
      <w:bookmarkStart w:id="895" w:name="_Toc508942771"/>
      <w:bookmarkStart w:id="896" w:name="_Toc508943371"/>
      <w:bookmarkStart w:id="897" w:name="_Toc36027459"/>
      <w:bookmarkStart w:id="898" w:name="_Toc36027669"/>
      <w:bookmarkStart w:id="899" w:name="_Toc78375673"/>
      <w:bookmarkStart w:id="900" w:name="_Toc79405777"/>
      <w:bookmarkStart w:id="901" w:name="_Toc337412016"/>
      <w:r>
        <w:t>Noun plus regular adjective</w:t>
      </w:r>
      <w:bookmarkEnd w:id="895"/>
      <w:bookmarkEnd w:id="896"/>
      <w:bookmarkEnd w:id="897"/>
      <w:bookmarkEnd w:id="898"/>
      <w:bookmarkEnd w:id="899"/>
      <w:bookmarkEnd w:id="900"/>
      <w:bookmarkEnd w:id="901"/>
    </w:p>
    <w:p w14:paraId="1730E3E4" w14:textId="03718FB2" w:rsidR="003C2A92" w:rsidRDefault="003C2A92" w:rsidP="003C2A92">
      <w:r>
        <w:t xml:space="preserve">In the combination N-Adj, the nominal suffix and plural suffix, if allowed by the higher syntactic construction, are added to the adjective and the noun stem is bare. </w:t>
      </w:r>
    </w:p>
    <w:p w14:paraId="0A1B8B5A" w14:textId="77777777" w:rsidR="00673287" w:rsidRDefault="00673287" w:rsidP="003C2A92"/>
    <w:p w14:paraId="5DBDA14F" w14:textId="13E59EE8" w:rsidR="00673287" w:rsidRPr="001A596D" w:rsidRDefault="00673287" w:rsidP="00673287">
      <w:pPr>
        <w:tabs>
          <w:tab w:val="clear" w:pos="369"/>
          <w:tab w:val="left" w:pos="720"/>
          <w:tab w:val="left" w:pos="1080"/>
        </w:tabs>
        <w:rPr>
          <w:rFonts w:ascii="Doulos SIL" w:hAnsi="Doulos SIL"/>
          <w:i/>
          <w:color w:val="0000FF"/>
        </w:rPr>
      </w:pPr>
      <w:r>
        <w:lastRenderedPageBreak/>
        <w:t>(xx1)</w:t>
      </w:r>
      <w:r>
        <w:tab/>
        <w:t>a.</w:t>
      </w:r>
      <w:r>
        <w:tab/>
      </w:r>
      <w:r w:rsidRPr="001A596D">
        <w:rPr>
          <w:rFonts w:ascii="Doulos SIL" w:hAnsi="Doulos SIL"/>
          <w:i/>
          <w:color w:val="0000FF"/>
        </w:rPr>
        <w:t>ɲáā-nà</w:t>
      </w:r>
    </w:p>
    <w:p w14:paraId="6B0DE7F2" w14:textId="0F881B90" w:rsidR="00673287" w:rsidRDefault="00673287" w:rsidP="00673287">
      <w:pPr>
        <w:tabs>
          <w:tab w:val="clear" w:pos="369"/>
          <w:tab w:val="left" w:pos="720"/>
          <w:tab w:val="left" w:pos="1080"/>
        </w:tabs>
      </w:pPr>
      <w:r>
        <w:tab/>
      </w:r>
      <w:r>
        <w:tab/>
        <w:t>woman-Nom</w:t>
      </w:r>
    </w:p>
    <w:p w14:paraId="73962579" w14:textId="00162EFD" w:rsidR="00673287" w:rsidRDefault="00673287" w:rsidP="00673287">
      <w:pPr>
        <w:tabs>
          <w:tab w:val="clear" w:pos="369"/>
          <w:tab w:val="left" w:pos="720"/>
          <w:tab w:val="left" w:pos="1080"/>
        </w:tabs>
      </w:pPr>
      <w:r>
        <w:tab/>
      </w:r>
      <w:r>
        <w:tab/>
        <w:t>‘a/the woman’</w:t>
      </w:r>
    </w:p>
    <w:p w14:paraId="6E154CB7" w14:textId="77777777" w:rsidR="00673287" w:rsidRDefault="00673287" w:rsidP="00673287">
      <w:pPr>
        <w:tabs>
          <w:tab w:val="clear" w:pos="369"/>
          <w:tab w:val="left" w:pos="720"/>
          <w:tab w:val="left" w:pos="1080"/>
        </w:tabs>
      </w:pPr>
    </w:p>
    <w:p w14:paraId="422CFA26" w14:textId="567FE8E5" w:rsidR="00673287" w:rsidRPr="001A596D" w:rsidRDefault="00673287" w:rsidP="00673287">
      <w:pPr>
        <w:tabs>
          <w:tab w:val="clear" w:pos="369"/>
          <w:tab w:val="left" w:pos="720"/>
          <w:tab w:val="left" w:pos="1080"/>
          <w:tab w:val="left" w:pos="2160"/>
        </w:tabs>
        <w:rPr>
          <w:rFonts w:ascii="Doulos SIL" w:hAnsi="Doulos SIL"/>
          <w:i/>
          <w:color w:val="0000FF"/>
        </w:rPr>
      </w:pPr>
      <w:r>
        <w:tab/>
        <w:t>b.</w:t>
      </w:r>
      <w:r>
        <w:tab/>
      </w:r>
      <w:r w:rsidRPr="001A596D">
        <w:rPr>
          <w:rFonts w:ascii="Doulos SIL" w:hAnsi="Doulos SIL"/>
          <w:i/>
          <w:color w:val="0000FF"/>
        </w:rPr>
        <w:t>ɲáāⁿ</w:t>
      </w:r>
      <w:r w:rsidRPr="001A596D">
        <w:rPr>
          <w:rFonts w:ascii="Doulos SIL" w:hAnsi="Doulos SIL"/>
          <w:i/>
          <w:color w:val="0000FF"/>
        </w:rPr>
        <w:tab/>
        <w:t>ɲɛ̀-ná</w:t>
      </w:r>
    </w:p>
    <w:p w14:paraId="04168CCF" w14:textId="47F8108B" w:rsidR="00673287" w:rsidRDefault="00673287" w:rsidP="00673287">
      <w:pPr>
        <w:tabs>
          <w:tab w:val="clear" w:pos="369"/>
          <w:tab w:val="left" w:pos="720"/>
          <w:tab w:val="left" w:pos="1080"/>
          <w:tab w:val="left" w:pos="2160"/>
        </w:tabs>
      </w:pPr>
      <w:r>
        <w:tab/>
      </w:r>
      <w:r>
        <w:tab/>
        <w:t>woman</w:t>
      </w:r>
      <w:r>
        <w:tab/>
        <w:t>good-Nom</w:t>
      </w:r>
    </w:p>
    <w:p w14:paraId="70249F16" w14:textId="6C3AE9D0" w:rsidR="00673287" w:rsidRDefault="00673287" w:rsidP="00673287">
      <w:pPr>
        <w:tabs>
          <w:tab w:val="clear" w:pos="369"/>
          <w:tab w:val="left" w:pos="720"/>
          <w:tab w:val="left" w:pos="1080"/>
        </w:tabs>
      </w:pPr>
      <w:r>
        <w:tab/>
      </w:r>
      <w:r>
        <w:tab/>
        <w:t>‘a/the good woman’</w:t>
      </w:r>
    </w:p>
    <w:p w14:paraId="2B28C348" w14:textId="77777777" w:rsidR="00673287" w:rsidRDefault="00673287" w:rsidP="00673287">
      <w:pPr>
        <w:tabs>
          <w:tab w:val="clear" w:pos="369"/>
          <w:tab w:val="left" w:pos="720"/>
          <w:tab w:val="left" w:pos="1080"/>
        </w:tabs>
      </w:pPr>
    </w:p>
    <w:p w14:paraId="55D8583A" w14:textId="69730059" w:rsidR="00673287" w:rsidRDefault="00673287" w:rsidP="00673287">
      <w:pPr>
        <w:tabs>
          <w:tab w:val="clear" w:pos="369"/>
          <w:tab w:val="left" w:pos="720"/>
          <w:tab w:val="left" w:pos="1080"/>
          <w:tab w:val="left" w:pos="2160"/>
        </w:tabs>
      </w:pPr>
      <w:r>
        <w:tab/>
        <w:t>c.</w:t>
      </w:r>
      <w:r>
        <w:tab/>
      </w:r>
      <w:r w:rsidRPr="001A596D">
        <w:rPr>
          <w:rFonts w:ascii="Doulos SIL" w:hAnsi="Doulos SIL"/>
          <w:i/>
          <w:color w:val="0000FF"/>
        </w:rPr>
        <w:t>ɲáāⁿ</w:t>
      </w:r>
      <w:r w:rsidRPr="001A596D">
        <w:rPr>
          <w:rFonts w:ascii="Doulos SIL" w:hAnsi="Doulos SIL"/>
          <w:i/>
          <w:color w:val="0000FF"/>
        </w:rPr>
        <w:tab/>
        <w:t>ɲɛ̀-ná-à-nū</w:t>
      </w:r>
    </w:p>
    <w:p w14:paraId="0DEF7E67" w14:textId="0C12965B" w:rsidR="00673287" w:rsidRDefault="00673287" w:rsidP="00673287">
      <w:pPr>
        <w:tabs>
          <w:tab w:val="clear" w:pos="369"/>
          <w:tab w:val="left" w:pos="720"/>
          <w:tab w:val="left" w:pos="1080"/>
          <w:tab w:val="left" w:pos="2160"/>
        </w:tabs>
      </w:pPr>
      <w:r>
        <w:tab/>
      </w:r>
      <w:r>
        <w:tab/>
        <w:t>woman</w:t>
      </w:r>
      <w:r>
        <w:tab/>
        <w:t>good-Nom-Pl-Pl-Nom</w:t>
      </w:r>
    </w:p>
    <w:p w14:paraId="7BE144A0" w14:textId="65AAC9D1" w:rsidR="00673287" w:rsidRPr="00673287" w:rsidRDefault="00673287" w:rsidP="00673287">
      <w:pPr>
        <w:tabs>
          <w:tab w:val="clear" w:pos="369"/>
          <w:tab w:val="left" w:pos="720"/>
          <w:tab w:val="left" w:pos="1080"/>
        </w:tabs>
      </w:pPr>
      <w:r>
        <w:tab/>
      </w:r>
      <w:r>
        <w:tab/>
        <w:t>‘(the) good women’</w:t>
      </w:r>
    </w:p>
    <w:p w14:paraId="0D9067EC" w14:textId="77777777" w:rsidR="00221BC6" w:rsidRDefault="00221BC6" w:rsidP="003C2A92"/>
    <w:p w14:paraId="00587D1B" w14:textId="77777777" w:rsidR="00221BC6" w:rsidRDefault="00221BC6" w:rsidP="003C2A92"/>
    <w:p w14:paraId="77EF6EB8" w14:textId="37778C92" w:rsidR="00221BC6" w:rsidRPr="003C2A92" w:rsidRDefault="00221BC6" w:rsidP="00221BC6">
      <w:pPr>
        <w:pStyle w:val="Heading4"/>
      </w:pPr>
      <w:bookmarkStart w:id="902" w:name="_Toc337412017"/>
      <w:r>
        <w:t>Tones of N-Adj combinations</w:t>
      </w:r>
      <w:bookmarkEnd w:id="902"/>
    </w:p>
    <w:p w14:paraId="747F2C3E" w14:textId="6DA68C3D" w:rsidR="002D56DA" w:rsidRDefault="003C2A92" w:rsidP="002D56DA">
      <w:r>
        <w:t>A</w:t>
      </w:r>
      <w:r w:rsidR="002D56DA">
        <w:t xml:space="preserve">djectives </w:t>
      </w:r>
      <w:r>
        <w:t xml:space="preserve">representing various tonal types </w:t>
      </w:r>
      <w:r w:rsidR="002D56DA">
        <w:t>are in (xx1).</w:t>
      </w:r>
      <w:r w:rsidR="00221BC6">
        <w:t xml:space="preserve"> The lexical tones for ‘red’ and ‘black’ are </w:t>
      </w:r>
      <w:r w:rsidR="00673287">
        <w:t>unmistakable</w:t>
      </w:r>
      <w:r w:rsidR="00221BC6">
        <w:t>, but those of the other three require discussion.</w:t>
      </w:r>
    </w:p>
    <w:p w14:paraId="48592975" w14:textId="77777777" w:rsidR="002D56DA" w:rsidRDefault="002D56DA" w:rsidP="002D56DA"/>
    <w:p w14:paraId="0818770C" w14:textId="3E0F6D61" w:rsidR="002D56DA" w:rsidRDefault="002D56DA" w:rsidP="002D56DA">
      <w:pPr>
        <w:tabs>
          <w:tab w:val="clear" w:pos="369"/>
          <w:tab w:val="left" w:pos="720"/>
          <w:tab w:val="left" w:pos="1800"/>
          <w:tab w:val="left" w:pos="3150"/>
          <w:tab w:val="left" w:pos="5130"/>
        </w:tabs>
      </w:pPr>
      <w:r>
        <w:t>(xx1)</w:t>
      </w:r>
      <w:r>
        <w:tab/>
        <w:t>adjective</w:t>
      </w:r>
      <w:r>
        <w:tab/>
        <w:t>tones</w:t>
      </w:r>
      <w:r w:rsidRPr="002D56DA">
        <w:t xml:space="preserve"> </w:t>
      </w:r>
      <w:r>
        <w:tab/>
        <w:t>with suffix</w:t>
      </w:r>
      <w:r>
        <w:tab/>
        <w:t>gloss</w:t>
      </w:r>
    </w:p>
    <w:p w14:paraId="06E7BE3F" w14:textId="77777777" w:rsidR="002D56DA" w:rsidRDefault="002D56DA" w:rsidP="002D56DA">
      <w:pPr>
        <w:tabs>
          <w:tab w:val="clear" w:pos="369"/>
          <w:tab w:val="left" w:pos="720"/>
          <w:tab w:val="left" w:pos="1800"/>
          <w:tab w:val="left" w:pos="3150"/>
          <w:tab w:val="left" w:pos="5130"/>
        </w:tabs>
      </w:pPr>
    </w:p>
    <w:p w14:paraId="60C0CEED" w14:textId="77777777" w:rsidR="00146C01" w:rsidRPr="002D56DA" w:rsidRDefault="00146C01" w:rsidP="00146C01">
      <w:pPr>
        <w:tabs>
          <w:tab w:val="clear" w:pos="369"/>
          <w:tab w:val="left" w:pos="720"/>
          <w:tab w:val="left" w:pos="1800"/>
          <w:tab w:val="left" w:pos="3150"/>
          <w:tab w:val="left" w:pos="5130"/>
        </w:tabs>
      </w:pPr>
      <w:r>
        <w:tab/>
      </w:r>
      <w:r w:rsidRPr="00CA6B53">
        <w:rPr>
          <w:rFonts w:ascii="Doulos SIL" w:hAnsi="Doulos SIL"/>
          <w:i/>
          <w:color w:val="0000FF"/>
        </w:rPr>
        <w:t>kānā</w:t>
      </w:r>
      <w:r>
        <w:tab/>
        <w:t>MM</w:t>
      </w:r>
      <w:r>
        <w:tab/>
      </w:r>
      <w:r w:rsidRPr="00CA6B53">
        <w:rPr>
          <w:rFonts w:ascii="Doulos SIL" w:hAnsi="Doulos SIL"/>
          <w:i/>
          <w:color w:val="0000FF"/>
        </w:rPr>
        <w:t>kān-nā</w:t>
      </w:r>
      <w:r>
        <w:tab/>
        <w:t>‘red’</w:t>
      </w:r>
      <w:r>
        <w:tab/>
      </w:r>
    </w:p>
    <w:p w14:paraId="5FCF4ED6" w14:textId="77777777" w:rsidR="00146C01" w:rsidRPr="002D56DA" w:rsidRDefault="00146C01" w:rsidP="00146C01">
      <w:pPr>
        <w:tabs>
          <w:tab w:val="clear" w:pos="369"/>
          <w:tab w:val="left" w:pos="720"/>
          <w:tab w:val="left" w:pos="1800"/>
          <w:tab w:val="left" w:pos="3150"/>
          <w:tab w:val="left" w:pos="5130"/>
        </w:tabs>
      </w:pPr>
      <w:r>
        <w:tab/>
      </w:r>
      <w:r w:rsidRPr="001A596D">
        <w:rPr>
          <w:rFonts w:ascii="Doulos SIL" w:hAnsi="Doulos SIL"/>
          <w:i/>
          <w:color w:val="0000FF"/>
        </w:rPr>
        <w:t>gbòʔò</w:t>
      </w:r>
      <w:r>
        <w:tab/>
        <w:t>LL</w:t>
      </w:r>
      <w:r>
        <w:tab/>
      </w:r>
      <w:r w:rsidRPr="001A596D">
        <w:rPr>
          <w:rFonts w:ascii="Doulos SIL" w:hAnsi="Doulos SIL"/>
          <w:i/>
          <w:color w:val="0000FF"/>
        </w:rPr>
        <w:t>gbòʔò-rá</w:t>
      </w:r>
      <w:r>
        <w:tab/>
        <w:t>‘black’</w:t>
      </w:r>
    </w:p>
    <w:p w14:paraId="2AF5B8A0" w14:textId="119274F3" w:rsidR="002D56DA" w:rsidRDefault="002D56DA" w:rsidP="002D56DA">
      <w:pPr>
        <w:tabs>
          <w:tab w:val="clear" w:pos="369"/>
          <w:tab w:val="left" w:pos="720"/>
          <w:tab w:val="left" w:pos="1800"/>
          <w:tab w:val="left" w:pos="3150"/>
          <w:tab w:val="left" w:pos="5130"/>
        </w:tabs>
      </w:pPr>
      <w:r>
        <w:tab/>
      </w:r>
      <w:r w:rsidRPr="001A596D">
        <w:rPr>
          <w:rFonts w:ascii="Doulos SIL" w:hAnsi="Doulos SIL"/>
          <w:i/>
          <w:color w:val="0000FF"/>
        </w:rPr>
        <w:t>súmááⁿ</w:t>
      </w:r>
      <w:r>
        <w:tab/>
        <w:t>HH</w:t>
      </w:r>
      <w:r>
        <w:tab/>
      </w:r>
      <w:r w:rsidRPr="001A596D">
        <w:rPr>
          <w:rFonts w:ascii="Doulos SIL" w:hAnsi="Doulos SIL"/>
          <w:i/>
          <w:color w:val="0000FF"/>
        </w:rPr>
        <w:t>súmáá-ná</w:t>
      </w:r>
      <w:r>
        <w:tab/>
        <w:t>‘long’</w:t>
      </w:r>
    </w:p>
    <w:p w14:paraId="037A26B2" w14:textId="5A3E7E56" w:rsidR="002D56DA" w:rsidRDefault="002D56DA" w:rsidP="002D56DA">
      <w:pPr>
        <w:tabs>
          <w:tab w:val="clear" w:pos="369"/>
          <w:tab w:val="left" w:pos="720"/>
          <w:tab w:val="left" w:pos="1800"/>
          <w:tab w:val="left" w:pos="3150"/>
          <w:tab w:val="left" w:pos="5130"/>
        </w:tabs>
      </w:pPr>
      <w:r>
        <w:tab/>
      </w:r>
      <w:r w:rsidRPr="001A596D">
        <w:rPr>
          <w:rFonts w:ascii="Doulos SIL" w:hAnsi="Doulos SIL"/>
          <w:i/>
          <w:color w:val="0000FF"/>
        </w:rPr>
        <w:t>gbɔ́</w:t>
      </w:r>
      <w:r>
        <w:tab/>
        <w:t>H(L)</w:t>
      </w:r>
      <w:r>
        <w:tab/>
      </w:r>
      <w:r w:rsidRPr="001A596D">
        <w:rPr>
          <w:rFonts w:ascii="Doulos SIL" w:hAnsi="Doulos SIL"/>
          <w:i/>
          <w:color w:val="0000FF"/>
        </w:rPr>
        <w:t>gbɔ́-rɔ̀</w:t>
      </w:r>
      <w:r>
        <w:tab/>
        <w:t>‘big’</w:t>
      </w:r>
    </w:p>
    <w:p w14:paraId="0DBE9499" w14:textId="7C475AD9" w:rsidR="002D56DA" w:rsidRDefault="002D56DA" w:rsidP="002D56DA">
      <w:pPr>
        <w:tabs>
          <w:tab w:val="clear" w:pos="369"/>
          <w:tab w:val="left" w:pos="720"/>
          <w:tab w:val="left" w:pos="1800"/>
          <w:tab w:val="left" w:pos="3150"/>
          <w:tab w:val="left" w:pos="5130"/>
        </w:tabs>
      </w:pPr>
      <w:r>
        <w:tab/>
      </w:r>
      <w:r w:rsidR="00D800D3" w:rsidRPr="001A596D">
        <w:rPr>
          <w:rFonts w:ascii="Doulos SIL" w:hAnsi="Doulos SIL"/>
          <w:i/>
          <w:color w:val="0000FF"/>
        </w:rPr>
        <w:t>táā</w:t>
      </w:r>
      <w:r w:rsidR="00D800D3">
        <w:t xml:space="preserve"> / </w:t>
      </w:r>
      <w:r w:rsidR="00221BC6" w:rsidRPr="001A596D">
        <w:rPr>
          <w:rFonts w:ascii="Doulos SIL" w:hAnsi="Doulos SIL"/>
          <w:i/>
          <w:color w:val="0000FF"/>
        </w:rPr>
        <w:t>tàà</w:t>
      </w:r>
      <w:r>
        <w:tab/>
      </w:r>
      <w:r w:rsidR="007C6906">
        <w:t>HM(L)</w:t>
      </w:r>
      <w:r>
        <w:tab/>
      </w:r>
      <w:r w:rsidR="00D800D3" w:rsidRPr="001A596D">
        <w:rPr>
          <w:rFonts w:ascii="Doulos SIL" w:hAnsi="Doulos SIL"/>
          <w:i/>
          <w:color w:val="0000FF"/>
        </w:rPr>
        <w:t>táā-rà</w:t>
      </w:r>
      <w:r w:rsidR="00D800D3">
        <w:t xml:space="preserve">, </w:t>
      </w:r>
      <w:r w:rsidR="00221BC6" w:rsidRPr="001A596D">
        <w:rPr>
          <w:rFonts w:ascii="Doulos SIL" w:hAnsi="Doulos SIL"/>
          <w:i/>
          <w:color w:val="0000FF"/>
        </w:rPr>
        <w:t>tàà-rá</w:t>
      </w:r>
      <w:r>
        <w:tab/>
        <w:t>‘hot’</w:t>
      </w:r>
    </w:p>
    <w:p w14:paraId="4FEC79E4" w14:textId="77777777" w:rsidR="002D56DA" w:rsidRDefault="002D56DA" w:rsidP="002D56DA">
      <w:pPr>
        <w:tabs>
          <w:tab w:val="clear" w:pos="369"/>
          <w:tab w:val="left" w:pos="720"/>
          <w:tab w:val="left" w:pos="1080"/>
        </w:tabs>
      </w:pPr>
    </w:p>
    <w:p w14:paraId="78FCDCFA" w14:textId="7EDB1D9A" w:rsidR="002D56DA" w:rsidRDefault="002D56DA" w:rsidP="002D56DA">
      <w:r>
        <w:t xml:space="preserve">We now combine the adjectives in (xx1) with nouns of various tone </w:t>
      </w:r>
      <w:r w:rsidR="00146C01">
        <w:t>classes</w:t>
      </w:r>
      <w:r>
        <w:t xml:space="preserve">. </w:t>
      </w:r>
      <w:r w:rsidR="00FD7D23">
        <w:t>Apologies for semantically nonsensical combinations.</w:t>
      </w:r>
      <w:r w:rsidR="00146C01">
        <w:t xml:space="preserve"> We must jointly consider tonal processes affecting the noun (other than low-level tone sandhi) and those affecting the adjective. </w:t>
      </w:r>
    </w:p>
    <w:p w14:paraId="755AB997" w14:textId="77777777" w:rsidR="007C6906" w:rsidRDefault="007C6906" w:rsidP="002D56DA">
      <w:r>
        <w:tab/>
        <w:t>The most straightforward case</w:t>
      </w:r>
      <w:r w:rsidR="00146C01">
        <w:t xml:space="preserve"> </w:t>
      </w:r>
      <w:r>
        <w:t>is</w:t>
      </w:r>
      <w:r w:rsidR="00146C01">
        <w:t xml:space="preserve"> </w:t>
      </w:r>
      <w:r>
        <w:t>the L</w:t>
      </w:r>
      <w:r>
        <w:noBreakHyphen/>
        <w:t>toned ‘black’ (xx2</w:t>
      </w:r>
      <w:r w:rsidR="00146C01">
        <w:t xml:space="preserve">). </w:t>
      </w:r>
      <w:r w:rsidR="001A517A">
        <w:t>In the columns for N tones and N-adj tones</w:t>
      </w:r>
      <w:r>
        <w:t xml:space="preserve"> in this and the next few arrays</w:t>
      </w:r>
      <w:r w:rsidR="001A517A">
        <w:t>, tones for the noun are in caps and those of the adjective in lower case</w:t>
      </w:r>
      <w:r>
        <w:t xml:space="preserve"> in the “N-adj tones” column</w:t>
      </w:r>
      <w:r w:rsidR="001A517A">
        <w:t xml:space="preserve">. In </w:t>
      </w:r>
      <w:r>
        <w:t>this</w:t>
      </w:r>
      <w:r w:rsidR="001A517A">
        <w:t xml:space="preserve"> column, any tones of the noun that are different from those in isolation are underlined.</w:t>
      </w:r>
    </w:p>
    <w:p w14:paraId="7E5BB7E7" w14:textId="77777777" w:rsidR="007C6906" w:rsidRDefault="007C6906" w:rsidP="007C6906"/>
    <w:p w14:paraId="1FAB0F7F" w14:textId="56A00409" w:rsidR="007C6906" w:rsidRDefault="007C6906" w:rsidP="007C6906">
      <w:pPr>
        <w:tabs>
          <w:tab w:val="clear" w:pos="369"/>
          <w:tab w:val="left" w:pos="720"/>
        </w:tabs>
      </w:pPr>
      <w:r>
        <w:t>(xx2)</w:t>
      </w:r>
      <w:r>
        <w:tab/>
      </w:r>
      <w:r w:rsidRPr="001A596D">
        <w:rPr>
          <w:rFonts w:ascii="Doulos SIL" w:hAnsi="Doulos SIL"/>
          <w:i/>
          <w:color w:val="0000FF"/>
        </w:rPr>
        <w:t>gbòʔò</w:t>
      </w:r>
      <w:r>
        <w:t xml:space="preserve"> ‘black’ LL</w:t>
      </w:r>
    </w:p>
    <w:p w14:paraId="007E2CAB" w14:textId="77777777" w:rsidR="007C6906" w:rsidRDefault="007C6906" w:rsidP="007C6906"/>
    <w:p w14:paraId="03845213" w14:textId="77777777" w:rsidR="007C6906" w:rsidRDefault="007C6906" w:rsidP="007C6906">
      <w:pPr>
        <w:tabs>
          <w:tab w:val="clear" w:pos="369"/>
          <w:tab w:val="left" w:pos="720"/>
          <w:tab w:val="left" w:pos="1620"/>
          <w:tab w:val="left" w:pos="2790"/>
          <w:tab w:val="left" w:pos="4590"/>
          <w:tab w:val="left" w:pos="6030"/>
        </w:tabs>
      </w:pPr>
      <w:r>
        <w:tab/>
        <w:t>noun</w:t>
      </w:r>
      <w:r>
        <w:tab/>
        <w:t>N tones</w:t>
      </w:r>
      <w:r>
        <w:tab/>
        <w:t>with Adj</w:t>
      </w:r>
      <w:r w:rsidRPr="002D56DA">
        <w:t xml:space="preserve"> </w:t>
      </w:r>
      <w:r>
        <w:tab/>
        <w:t>N-adj tones</w:t>
      </w:r>
      <w:r>
        <w:tab/>
        <w:t>gloss</w:t>
      </w:r>
    </w:p>
    <w:p w14:paraId="064D4DFE" w14:textId="77777777" w:rsidR="007C6906" w:rsidRDefault="007C6906" w:rsidP="007C6906">
      <w:pPr>
        <w:tabs>
          <w:tab w:val="clear" w:pos="369"/>
          <w:tab w:val="left" w:pos="720"/>
          <w:tab w:val="left" w:pos="1620"/>
          <w:tab w:val="left" w:pos="2790"/>
          <w:tab w:val="left" w:pos="4590"/>
          <w:tab w:val="left" w:pos="6030"/>
        </w:tabs>
      </w:pPr>
    </w:p>
    <w:p w14:paraId="5EB5B2E4" w14:textId="77777777" w:rsidR="007C6906" w:rsidRDefault="007C6906" w:rsidP="007C6906">
      <w:pPr>
        <w:tabs>
          <w:tab w:val="clear" w:pos="369"/>
          <w:tab w:val="left" w:pos="720"/>
          <w:tab w:val="left" w:pos="1620"/>
          <w:tab w:val="left" w:pos="2790"/>
          <w:tab w:val="left" w:pos="4590"/>
          <w:tab w:val="left" w:pos="6030"/>
        </w:tabs>
      </w:pPr>
      <w:r>
        <w:tab/>
      </w:r>
      <w:r w:rsidRPr="001A596D">
        <w:rPr>
          <w:rFonts w:ascii="Doulos SIL" w:hAnsi="Doulos SIL"/>
          <w:i/>
          <w:color w:val="0000FF"/>
        </w:rPr>
        <w:t>yíʔé</w:t>
      </w:r>
      <w:r>
        <w:tab/>
        <w:t>HH</w:t>
      </w:r>
      <w:r>
        <w:tab/>
      </w:r>
      <w:r w:rsidRPr="001A596D">
        <w:rPr>
          <w:rFonts w:ascii="Doulos SIL" w:hAnsi="Doulos SIL"/>
          <w:i/>
          <w:color w:val="0000FF"/>
        </w:rPr>
        <w:t>yíʔé gbòʔò-rá</w:t>
      </w:r>
      <w:r>
        <w:tab/>
        <w:t>HH ll-h</w:t>
      </w:r>
      <w:r>
        <w:tab/>
        <w:t>‘fish’</w:t>
      </w:r>
    </w:p>
    <w:p w14:paraId="7B9CB66F" w14:textId="3B8C14A9" w:rsidR="007C6906" w:rsidRDefault="007C6906" w:rsidP="007C6906">
      <w:pPr>
        <w:tabs>
          <w:tab w:val="clear" w:pos="369"/>
          <w:tab w:val="left" w:pos="720"/>
          <w:tab w:val="left" w:pos="1620"/>
          <w:tab w:val="left" w:pos="2790"/>
          <w:tab w:val="left" w:pos="4590"/>
          <w:tab w:val="left" w:pos="6030"/>
        </w:tabs>
      </w:pPr>
      <w:r>
        <w:tab/>
      </w:r>
      <w:r w:rsidRPr="001A596D">
        <w:rPr>
          <w:rFonts w:ascii="Doulos SIL" w:hAnsi="Doulos SIL"/>
          <w:i/>
          <w:color w:val="0000FF"/>
        </w:rPr>
        <w:t>fōʔō</w:t>
      </w:r>
      <w:r>
        <w:tab/>
        <w:t>MM</w:t>
      </w:r>
      <w:r>
        <w:tab/>
      </w:r>
      <w:r>
        <w:rPr>
          <w:rFonts w:ascii="Doulos SIL" w:hAnsi="Doulos SIL"/>
          <w:i/>
          <w:color w:val="0000FF"/>
        </w:rPr>
        <w:t>fóʔó</w:t>
      </w:r>
      <w:r w:rsidRPr="001A596D">
        <w:rPr>
          <w:rFonts w:ascii="Doulos SIL" w:hAnsi="Doulos SIL"/>
          <w:i/>
          <w:color w:val="0000FF"/>
        </w:rPr>
        <w:t xml:space="preserve"> gbòʔò-rá</w:t>
      </w:r>
      <w:r>
        <w:tab/>
      </w:r>
      <w:r>
        <w:rPr>
          <w:u w:val="single"/>
        </w:rPr>
        <w:t>HH</w:t>
      </w:r>
      <w:r>
        <w:t xml:space="preserve"> ll-h</w:t>
      </w:r>
      <w:r>
        <w:tab/>
        <w:t>‘flour’</w:t>
      </w:r>
    </w:p>
    <w:p w14:paraId="460FB463" w14:textId="77777777" w:rsidR="007C6906" w:rsidRDefault="007C6906" w:rsidP="007C6906">
      <w:pPr>
        <w:tabs>
          <w:tab w:val="clear" w:pos="369"/>
          <w:tab w:val="left" w:pos="720"/>
          <w:tab w:val="left" w:pos="1620"/>
          <w:tab w:val="left" w:pos="2790"/>
          <w:tab w:val="left" w:pos="4590"/>
          <w:tab w:val="left" w:pos="6030"/>
        </w:tabs>
      </w:pPr>
      <w:r>
        <w:tab/>
      </w:r>
      <w:r w:rsidRPr="001A596D">
        <w:rPr>
          <w:rFonts w:ascii="Doulos SIL" w:hAnsi="Doulos SIL"/>
          <w:i/>
          <w:color w:val="0000FF"/>
        </w:rPr>
        <w:t>ɲùʔùⁿ</w:t>
      </w:r>
      <w:r>
        <w:tab/>
        <w:t>LL</w:t>
      </w:r>
      <w:r>
        <w:tab/>
      </w:r>
      <w:r w:rsidRPr="001A596D">
        <w:rPr>
          <w:rFonts w:ascii="Doulos SIL" w:hAnsi="Doulos SIL"/>
          <w:i/>
          <w:color w:val="0000FF"/>
        </w:rPr>
        <w:t>ɲùʔúⁿ gbòʔò-rá</w:t>
      </w:r>
      <w:r>
        <w:tab/>
        <w:t>L</w:t>
      </w:r>
      <w:r w:rsidRPr="00146C01">
        <w:rPr>
          <w:u w:val="single"/>
        </w:rPr>
        <w:t>H</w:t>
      </w:r>
      <w:r>
        <w:t xml:space="preserve"> ll-h</w:t>
      </w:r>
      <w:r>
        <w:tab/>
        <w:t>‘wrap (n)’</w:t>
      </w:r>
    </w:p>
    <w:p w14:paraId="638821BD" w14:textId="77777777" w:rsidR="007C6906" w:rsidRDefault="007C6906" w:rsidP="007C6906">
      <w:pPr>
        <w:tabs>
          <w:tab w:val="clear" w:pos="369"/>
          <w:tab w:val="left" w:pos="720"/>
          <w:tab w:val="left" w:pos="1620"/>
          <w:tab w:val="left" w:pos="2790"/>
          <w:tab w:val="left" w:pos="4590"/>
          <w:tab w:val="left" w:pos="6030"/>
        </w:tabs>
      </w:pPr>
      <w:r>
        <w:tab/>
      </w:r>
      <w:r w:rsidRPr="001A596D">
        <w:rPr>
          <w:rFonts w:ascii="Doulos SIL" w:hAnsi="Doulos SIL"/>
          <w:i/>
          <w:color w:val="0000FF"/>
        </w:rPr>
        <w:t>kpɛ́sɛ́</w:t>
      </w:r>
      <w:r>
        <w:tab/>
        <w:t>HH(L)</w:t>
      </w:r>
      <w:r>
        <w:tab/>
      </w:r>
      <w:r w:rsidRPr="001A596D">
        <w:rPr>
          <w:rFonts w:ascii="Doulos SIL" w:hAnsi="Doulos SIL"/>
          <w:i/>
          <w:color w:val="0000FF"/>
        </w:rPr>
        <w:t>kpɛ́sɛ́ gbòʔò-rá</w:t>
      </w:r>
      <w:r>
        <w:tab/>
        <w:t>HH ll-h</w:t>
      </w:r>
      <w:r>
        <w:tab/>
        <w:t>‘chewstick’</w:t>
      </w:r>
    </w:p>
    <w:p w14:paraId="78833F73" w14:textId="77777777" w:rsidR="007C6906" w:rsidRDefault="007C6906" w:rsidP="007C6906">
      <w:pPr>
        <w:tabs>
          <w:tab w:val="clear" w:pos="369"/>
          <w:tab w:val="left" w:pos="720"/>
          <w:tab w:val="left" w:pos="1620"/>
          <w:tab w:val="left" w:pos="2790"/>
          <w:tab w:val="left" w:pos="4590"/>
          <w:tab w:val="left" w:pos="6030"/>
        </w:tabs>
      </w:pPr>
      <w:r>
        <w:tab/>
      </w:r>
      <w:r w:rsidRPr="001A596D">
        <w:rPr>
          <w:rFonts w:ascii="Doulos SIL" w:hAnsi="Doulos SIL"/>
          <w:i/>
          <w:color w:val="0000FF"/>
        </w:rPr>
        <w:t>kúrūⁿ</w:t>
      </w:r>
      <w:r>
        <w:tab/>
        <w:t>HM(L)</w:t>
      </w:r>
      <w:r>
        <w:tab/>
      </w:r>
      <w:r w:rsidRPr="001A596D">
        <w:rPr>
          <w:rFonts w:ascii="Doulos SIL" w:hAnsi="Doulos SIL"/>
          <w:i/>
          <w:color w:val="0000FF"/>
        </w:rPr>
        <w:t>kúrúⁿ gbòʔò-rá</w:t>
      </w:r>
      <w:r>
        <w:tab/>
        <w:t>H</w:t>
      </w:r>
      <w:r w:rsidRPr="001A517A">
        <w:rPr>
          <w:u w:val="single"/>
        </w:rPr>
        <w:t>H</w:t>
      </w:r>
      <w:r>
        <w:t xml:space="preserve"> ll-h</w:t>
      </w:r>
      <w:r>
        <w:tab/>
        <w:t>‘boat’</w:t>
      </w:r>
    </w:p>
    <w:p w14:paraId="5E261F47" w14:textId="77777777" w:rsidR="007C6906" w:rsidRDefault="007C6906" w:rsidP="007C6906">
      <w:pPr>
        <w:tabs>
          <w:tab w:val="clear" w:pos="369"/>
          <w:tab w:val="left" w:pos="720"/>
          <w:tab w:val="left" w:pos="1620"/>
          <w:tab w:val="left" w:pos="2790"/>
          <w:tab w:val="left" w:pos="4590"/>
          <w:tab w:val="left" w:pos="6030"/>
        </w:tabs>
      </w:pPr>
      <w:r>
        <w:tab/>
      </w:r>
      <w:r w:rsidRPr="001A596D">
        <w:rPr>
          <w:rFonts w:ascii="Doulos SIL" w:hAnsi="Doulos SIL"/>
          <w:i/>
          <w:color w:val="0000FF"/>
        </w:rPr>
        <w:t>tòfá</w:t>
      </w:r>
      <w:r>
        <w:tab/>
        <w:t>LH</w:t>
      </w:r>
      <w:r>
        <w:tab/>
      </w:r>
      <w:r w:rsidRPr="001A596D">
        <w:rPr>
          <w:rFonts w:ascii="Doulos SIL" w:hAnsi="Doulos SIL"/>
          <w:i/>
          <w:color w:val="0000FF"/>
        </w:rPr>
        <w:t>tòfá gbòʔò-rá</w:t>
      </w:r>
      <w:r>
        <w:tab/>
        <w:t>LH ll-h</w:t>
      </w:r>
      <w:r>
        <w:tab/>
        <w:t>‘brick’</w:t>
      </w:r>
    </w:p>
    <w:p w14:paraId="778AD469" w14:textId="77777777" w:rsidR="007C6906" w:rsidRDefault="007C6906" w:rsidP="007C6906">
      <w:pPr>
        <w:tabs>
          <w:tab w:val="clear" w:pos="369"/>
          <w:tab w:val="left" w:pos="720"/>
          <w:tab w:val="left" w:pos="1620"/>
          <w:tab w:val="left" w:pos="2790"/>
          <w:tab w:val="left" w:pos="4590"/>
          <w:tab w:val="left" w:pos="6030"/>
        </w:tabs>
      </w:pPr>
      <w:r>
        <w:lastRenderedPageBreak/>
        <w:tab/>
      </w:r>
      <w:r w:rsidRPr="001A596D">
        <w:rPr>
          <w:rFonts w:ascii="Doulos SIL" w:hAnsi="Doulos SIL"/>
          <w:i/>
          <w:color w:val="0000FF"/>
        </w:rPr>
        <w:t>mōtó</w:t>
      </w:r>
      <w:r>
        <w:tab/>
        <w:t>MH</w:t>
      </w:r>
      <w:r>
        <w:tab/>
      </w:r>
      <w:r w:rsidRPr="001A596D">
        <w:rPr>
          <w:rFonts w:ascii="Doulos SIL" w:hAnsi="Doulos SIL"/>
          <w:i/>
          <w:color w:val="0000FF"/>
        </w:rPr>
        <w:t>mōtó gbòʔò-rá</w:t>
      </w:r>
      <w:r>
        <w:tab/>
        <w:t>MH ll-h</w:t>
      </w:r>
      <w:r>
        <w:tab/>
        <w:t>‘motorcycle’</w:t>
      </w:r>
    </w:p>
    <w:p w14:paraId="57E3FA52" w14:textId="77777777" w:rsidR="00146C01" w:rsidRDefault="00146C01" w:rsidP="002D56DA"/>
    <w:p w14:paraId="69F5212B" w14:textId="1ABE21C9" w:rsidR="00B61A55" w:rsidRDefault="00B61A55" w:rsidP="00B61A55">
      <w:r>
        <w:t>‘Black’ has invariant L</w:t>
      </w:r>
      <w:r>
        <w:noBreakHyphen/>
        <w:t>toned form throughout, but there are some tonal processes affecting the preceding noun. Two of the changes in noun tones are attributable to regular tone sandhi. ‘Wrap (n)’ goes from LL to LH before an L</w:t>
      </w:r>
      <w:r>
        <w:noBreakHyphen/>
        <w:t>tone by Final Tone-Raising. ‘Boat’ goes from HM to HH by H-Leveling, as it does in all of the following paradigms.</w:t>
      </w:r>
    </w:p>
    <w:p w14:paraId="0B22EC6C" w14:textId="662DF661" w:rsidR="00B61A55" w:rsidRDefault="00B61A55" w:rsidP="00B61A55">
      <w:r>
        <w:tab/>
        <w:t>This leaves the shift of M</w:t>
      </w:r>
      <w:r>
        <w:noBreakHyphen/>
        <w:t xml:space="preserve">toned </w:t>
      </w:r>
      <w:r w:rsidRPr="00CA6B53">
        <w:rPr>
          <w:rFonts w:ascii="Doulos SIL" w:hAnsi="Doulos SIL"/>
          <w:i/>
          <w:color w:val="0000FF"/>
        </w:rPr>
        <w:t>fōʔō</w:t>
      </w:r>
      <w:r>
        <w:t xml:space="preserve"> to H</w:t>
      </w:r>
      <w:r>
        <w:noBreakHyphen/>
        <w:t xml:space="preserve">toned </w:t>
      </w:r>
      <w:r w:rsidRPr="00CA6B53">
        <w:rPr>
          <w:rFonts w:ascii="Doulos SIL" w:hAnsi="Doulos SIL"/>
          <w:i/>
          <w:color w:val="0000FF"/>
        </w:rPr>
        <w:t>fóʔó</w:t>
      </w:r>
      <w:r>
        <w:t>. We will see that this is a general feature of all</w:t>
      </w:r>
      <w:r>
        <w:noBreakHyphen/>
        <w:t>M nouns before adjectives and numerals. The opposition between level M</w:t>
      </w:r>
      <w:r>
        <w:noBreakHyphen/>
        <w:t xml:space="preserve"> and H</w:t>
      </w:r>
      <w:r>
        <w:noBreakHyphen/>
        <w:t>toned nouns is neutralized.</w:t>
      </w:r>
    </w:p>
    <w:p w14:paraId="59929552" w14:textId="45B4FF18" w:rsidR="00B61A55" w:rsidRDefault="00B61A55" w:rsidP="00B61A55">
      <w:r>
        <w:tab/>
        <w:t>In (xx3), the adjective is lexically M</w:t>
      </w:r>
      <w:r>
        <w:noBreakHyphen/>
        <w:t>toned. There is now a split into two sets of forms, one with M</w:t>
      </w:r>
      <w:r>
        <w:noBreakHyphen/>
        <w:t>toned adjective (xx3a) and the other with L</w:t>
      </w:r>
      <w:r>
        <w:noBreakHyphen/>
        <w:t>toned adjective (xx3b). I take the former to indicate the lexical tones, especially since the L</w:t>
      </w:r>
      <w:r>
        <w:noBreakHyphen/>
        <w:t xml:space="preserve">toned noun ‘wrap (n)’ is part of (xx3a). </w:t>
      </w:r>
    </w:p>
    <w:p w14:paraId="1BAA3176" w14:textId="77777777" w:rsidR="00B61A55" w:rsidRPr="00B61A55" w:rsidRDefault="00B61A55" w:rsidP="002D56DA">
      <w:pPr>
        <w:rPr>
          <w:color w:val="0000FF"/>
        </w:rPr>
      </w:pPr>
    </w:p>
    <w:p w14:paraId="1AF8DA2C" w14:textId="2E70E2B0" w:rsidR="00146C01" w:rsidRDefault="007C6906" w:rsidP="00146C01">
      <w:pPr>
        <w:tabs>
          <w:tab w:val="clear" w:pos="369"/>
          <w:tab w:val="left" w:pos="720"/>
        </w:tabs>
      </w:pPr>
      <w:r>
        <w:t>(xx3</w:t>
      </w:r>
      <w:r w:rsidR="00146C01">
        <w:t>)</w:t>
      </w:r>
      <w:r w:rsidR="00146C01">
        <w:tab/>
      </w:r>
      <w:r w:rsidR="00146C01" w:rsidRPr="00CA6B53">
        <w:rPr>
          <w:rFonts w:ascii="Doulos SIL" w:hAnsi="Doulos SIL"/>
          <w:i/>
          <w:color w:val="0000FF"/>
        </w:rPr>
        <w:t>kānā</w:t>
      </w:r>
      <w:r w:rsidR="00146C01" w:rsidRPr="007C6906">
        <w:t xml:space="preserve"> </w:t>
      </w:r>
      <w:r w:rsidR="00146C01">
        <w:t>‘red’ MM</w:t>
      </w:r>
    </w:p>
    <w:p w14:paraId="57D68208" w14:textId="77777777" w:rsidR="00146C01" w:rsidRDefault="00146C01" w:rsidP="00146C01">
      <w:pPr>
        <w:tabs>
          <w:tab w:val="clear" w:pos="369"/>
          <w:tab w:val="left" w:pos="720"/>
        </w:tabs>
      </w:pPr>
    </w:p>
    <w:p w14:paraId="5B4741A6" w14:textId="17E56279" w:rsidR="00146C01" w:rsidRDefault="00146C01" w:rsidP="00B61A55">
      <w:pPr>
        <w:tabs>
          <w:tab w:val="clear" w:pos="369"/>
          <w:tab w:val="left" w:pos="720"/>
          <w:tab w:val="left" w:pos="1080"/>
          <w:tab w:val="left" w:pos="1890"/>
          <w:tab w:val="left" w:pos="2880"/>
          <w:tab w:val="left" w:pos="4590"/>
          <w:tab w:val="left" w:pos="6030"/>
        </w:tabs>
      </w:pPr>
      <w:r>
        <w:tab/>
      </w:r>
      <w:r w:rsidR="00B61A55">
        <w:tab/>
      </w:r>
      <w:r>
        <w:t>noun</w:t>
      </w:r>
      <w:r>
        <w:tab/>
        <w:t>N tones</w:t>
      </w:r>
      <w:r>
        <w:tab/>
        <w:t>with Adj</w:t>
      </w:r>
      <w:r w:rsidRPr="002D56DA">
        <w:t xml:space="preserve"> </w:t>
      </w:r>
      <w:r>
        <w:tab/>
        <w:t>N-adj tones</w:t>
      </w:r>
      <w:r>
        <w:tab/>
        <w:t>gloss</w:t>
      </w:r>
    </w:p>
    <w:p w14:paraId="57AE67DA" w14:textId="77777777" w:rsidR="00146C01" w:rsidRDefault="00146C01" w:rsidP="00B61A55">
      <w:pPr>
        <w:tabs>
          <w:tab w:val="clear" w:pos="369"/>
          <w:tab w:val="left" w:pos="720"/>
          <w:tab w:val="left" w:pos="1080"/>
          <w:tab w:val="left" w:pos="1890"/>
          <w:tab w:val="left" w:pos="2880"/>
          <w:tab w:val="left" w:pos="4590"/>
          <w:tab w:val="left" w:pos="6030"/>
        </w:tabs>
      </w:pPr>
    </w:p>
    <w:p w14:paraId="2966F349" w14:textId="394714DE" w:rsidR="00B61A55" w:rsidRDefault="00B61A55" w:rsidP="00B61A55">
      <w:pPr>
        <w:tabs>
          <w:tab w:val="clear" w:pos="369"/>
          <w:tab w:val="left" w:pos="720"/>
          <w:tab w:val="left" w:pos="1080"/>
          <w:tab w:val="left" w:pos="1890"/>
          <w:tab w:val="left" w:pos="2880"/>
          <w:tab w:val="left" w:pos="4590"/>
          <w:tab w:val="left" w:pos="6030"/>
        </w:tabs>
      </w:pPr>
      <w:r>
        <w:tab/>
        <w:t>a. adjective M</w:t>
      </w:r>
      <w:r>
        <w:noBreakHyphen/>
        <w:t>toned</w:t>
      </w:r>
    </w:p>
    <w:p w14:paraId="58D2FB46" w14:textId="55FF8383" w:rsidR="00146C01" w:rsidRDefault="00146C01" w:rsidP="00B61A55">
      <w:pPr>
        <w:tabs>
          <w:tab w:val="clear" w:pos="369"/>
          <w:tab w:val="left" w:pos="720"/>
          <w:tab w:val="left" w:pos="1080"/>
          <w:tab w:val="left" w:pos="1890"/>
          <w:tab w:val="left" w:pos="2880"/>
          <w:tab w:val="left" w:pos="4590"/>
          <w:tab w:val="left" w:pos="6030"/>
        </w:tabs>
      </w:pPr>
      <w:r>
        <w:tab/>
      </w:r>
      <w:r w:rsidR="00B61A55">
        <w:tab/>
      </w:r>
      <w:r w:rsidRPr="001A596D">
        <w:rPr>
          <w:rFonts w:ascii="Doulos SIL" w:hAnsi="Doulos SIL"/>
          <w:i/>
          <w:color w:val="0000FF"/>
        </w:rPr>
        <w:t>yíʔé</w:t>
      </w:r>
      <w:r>
        <w:tab/>
        <w:t>HH</w:t>
      </w:r>
      <w:r>
        <w:tab/>
      </w:r>
      <w:r w:rsidRPr="00F55F63">
        <w:rPr>
          <w:rFonts w:ascii="Doulos SIL" w:hAnsi="Doulos SIL"/>
          <w:i/>
          <w:color w:val="0000FF"/>
        </w:rPr>
        <w:t>yíʔé kān-nā</w:t>
      </w:r>
      <w:r>
        <w:tab/>
        <w:t>HH m-m</w:t>
      </w:r>
      <w:r>
        <w:tab/>
        <w:t>‘fish’</w:t>
      </w:r>
    </w:p>
    <w:p w14:paraId="68E9501F" w14:textId="46652456" w:rsidR="001A517A" w:rsidRDefault="001A517A" w:rsidP="00B61A55">
      <w:pPr>
        <w:tabs>
          <w:tab w:val="clear" w:pos="369"/>
          <w:tab w:val="left" w:pos="720"/>
          <w:tab w:val="left" w:pos="1080"/>
          <w:tab w:val="left" w:pos="1890"/>
          <w:tab w:val="left" w:pos="2880"/>
          <w:tab w:val="left" w:pos="4590"/>
          <w:tab w:val="left" w:pos="6030"/>
        </w:tabs>
      </w:pPr>
      <w:r>
        <w:tab/>
      </w:r>
      <w:r w:rsidR="00B61A55">
        <w:tab/>
      </w:r>
      <w:r w:rsidRPr="001A596D">
        <w:rPr>
          <w:rFonts w:ascii="Doulos SIL" w:hAnsi="Doulos SIL"/>
          <w:i/>
          <w:color w:val="0000FF"/>
        </w:rPr>
        <w:t>fōʔō</w:t>
      </w:r>
      <w:r>
        <w:tab/>
        <w:t>MM</w:t>
      </w:r>
      <w:r>
        <w:tab/>
      </w:r>
      <w:r w:rsidR="007C6906">
        <w:rPr>
          <w:rFonts w:ascii="Doulos SIL" w:hAnsi="Doulos SIL"/>
          <w:i/>
          <w:color w:val="0000FF"/>
        </w:rPr>
        <w:t>fóʔó</w:t>
      </w:r>
      <w:r w:rsidRPr="00F55F63">
        <w:rPr>
          <w:rFonts w:ascii="Doulos SIL" w:hAnsi="Doulos SIL"/>
          <w:i/>
          <w:color w:val="0000FF"/>
        </w:rPr>
        <w:t xml:space="preserve"> kān-nā</w:t>
      </w:r>
      <w:r>
        <w:tab/>
      </w:r>
      <w:r w:rsidR="007C6906">
        <w:rPr>
          <w:u w:val="single"/>
        </w:rPr>
        <w:t>HH</w:t>
      </w:r>
      <w:r>
        <w:t xml:space="preserve"> m-m</w:t>
      </w:r>
      <w:r>
        <w:tab/>
        <w:t>‘flour’</w:t>
      </w:r>
    </w:p>
    <w:p w14:paraId="2995A70B" w14:textId="312FD8BA" w:rsidR="00221BC6" w:rsidRDefault="00221BC6" w:rsidP="00B61A55">
      <w:pPr>
        <w:tabs>
          <w:tab w:val="clear" w:pos="369"/>
          <w:tab w:val="left" w:pos="720"/>
          <w:tab w:val="left" w:pos="1080"/>
          <w:tab w:val="left" w:pos="1890"/>
          <w:tab w:val="left" w:pos="2880"/>
          <w:tab w:val="left" w:pos="4590"/>
          <w:tab w:val="left" w:pos="6030"/>
        </w:tabs>
      </w:pPr>
      <w:r>
        <w:tab/>
      </w:r>
      <w:r w:rsidR="00B61A55">
        <w:tab/>
      </w:r>
      <w:r w:rsidRPr="001A596D">
        <w:rPr>
          <w:rFonts w:ascii="Doulos SIL" w:hAnsi="Doulos SIL"/>
          <w:i/>
          <w:color w:val="0000FF"/>
        </w:rPr>
        <w:t>ɲùʔùⁿ</w:t>
      </w:r>
      <w:r>
        <w:tab/>
        <w:t>LL</w:t>
      </w:r>
      <w:r>
        <w:tab/>
      </w:r>
      <w:r w:rsidRPr="00F55F63">
        <w:rPr>
          <w:rFonts w:ascii="Doulos SIL" w:hAnsi="Doulos SIL"/>
          <w:i/>
          <w:color w:val="0000FF"/>
        </w:rPr>
        <w:t>ɲùʔùⁿ kān-nā</w:t>
      </w:r>
      <w:r>
        <w:tab/>
        <w:t>LL m-m</w:t>
      </w:r>
      <w:r>
        <w:tab/>
        <w:t>‘wrap (n)’</w:t>
      </w:r>
    </w:p>
    <w:p w14:paraId="25C3E1EB" w14:textId="77777777" w:rsidR="00B61A55" w:rsidRDefault="00B61A55" w:rsidP="00B61A55">
      <w:pPr>
        <w:tabs>
          <w:tab w:val="clear" w:pos="369"/>
          <w:tab w:val="left" w:pos="720"/>
          <w:tab w:val="left" w:pos="1080"/>
          <w:tab w:val="left" w:pos="1890"/>
          <w:tab w:val="left" w:pos="2880"/>
          <w:tab w:val="left" w:pos="4590"/>
          <w:tab w:val="left" w:pos="6030"/>
        </w:tabs>
      </w:pPr>
    </w:p>
    <w:p w14:paraId="66BECB23" w14:textId="290FE4A8" w:rsidR="00B61A55" w:rsidRDefault="00B61A55" w:rsidP="00B61A55">
      <w:pPr>
        <w:tabs>
          <w:tab w:val="clear" w:pos="369"/>
          <w:tab w:val="left" w:pos="720"/>
          <w:tab w:val="left" w:pos="1080"/>
          <w:tab w:val="left" w:pos="1890"/>
          <w:tab w:val="left" w:pos="2880"/>
          <w:tab w:val="left" w:pos="4590"/>
          <w:tab w:val="left" w:pos="6030"/>
        </w:tabs>
      </w:pPr>
      <w:r>
        <w:tab/>
        <w:t>b. adjective L</w:t>
      </w:r>
      <w:r>
        <w:noBreakHyphen/>
        <w:t>toned</w:t>
      </w:r>
    </w:p>
    <w:p w14:paraId="30FE878B" w14:textId="139A171D" w:rsidR="00146C01" w:rsidRDefault="00146C01" w:rsidP="00B61A55">
      <w:pPr>
        <w:tabs>
          <w:tab w:val="clear" w:pos="369"/>
          <w:tab w:val="left" w:pos="720"/>
          <w:tab w:val="left" w:pos="1080"/>
          <w:tab w:val="left" w:pos="1890"/>
          <w:tab w:val="left" w:pos="2880"/>
          <w:tab w:val="left" w:pos="4590"/>
          <w:tab w:val="left" w:pos="6030"/>
        </w:tabs>
      </w:pPr>
      <w:r>
        <w:tab/>
      </w:r>
      <w:r w:rsidR="00B61A55">
        <w:tab/>
      </w:r>
      <w:r w:rsidRPr="001A596D">
        <w:rPr>
          <w:rFonts w:ascii="Doulos SIL" w:hAnsi="Doulos SIL"/>
          <w:i/>
          <w:color w:val="0000FF"/>
        </w:rPr>
        <w:t>kpɛ́sɛ́</w:t>
      </w:r>
      <w:r>
        <w:tab/>
        <w:t>HH(L)</w:t>
      </w:r>
      <w:r>
        <w:tab/>
      </w:r>
      <w:r w:rsidRPr="00F55F63">
        <w:rPr>
          <w:rFonts w:ascii="Doulos SIL" w:hAnsi="Doulos SIL"/>
          <w:i/>
          <w:color w:val="0000FF"/>
        </w:rPr>
        <w:t>kpɛ́</w:t>
      </w:r>
      <w:r w:rsidRPr="00B61A55">
        <w:rPr>
          <w:rFonts w:ascii="Doulos SIL" w:hAnsi="Doulos SIL"/>
          <w:i/>
          <w:color w:val="0000FF"/>
        </w:rPr>
        <w:t xml:space="preserve">sɛ́ </w:t>
      </w:r>
      <w:r w:rsidR="007C6906" w:rsidRPr="00B61A55">
        <w:rPr>
          <w:rFonts w:ascii="Doulos SIL" w:hAnsi="Doulos SIL"/>
          <w:i/>
          <w:color w:val="0000FF"/>
        </w:rPr>
        <w:t>kàn-nà</w:t>
      </w:r>
      <w:r>
        <w:tab/>
        <w:t>HH m-m</w:t>
      </w:r>
      <w:r>
        <w:tab/>
        <w:t>‘chewstick’</w:t>
      </w:r>
    </w:p>
    <w:p w14:paraId="2FA2B48B" w14:textId="19756836" w:rsidR="00146C01" w:rsidRDefault="00146C01" w:rsidP="00B61A55">
      <w:pPr>
        <w:tabs>
          <w:tab w:val="clear" w:pos="369"/>
          <w:tab w:val="left" w:pos="720"/>
          <w:tab w:val="left" w:pos="1080"/>
          <w:tab w:val="left" w:pos="1890"/>
          <w:tab w:val="left" w:pos="2880"/>
          <w:tab w:val="left" w:pos="4590"/>
          <w:tab w:val="left" w:pos="6030"/>
        </w:tabs>
      </w:pPr>
      <w:r>
        <w:tab/>
      </w:r>
      <w:r w:rsidR="00B61A55">
        <w:tab/>
      </w:r>
      <w:r w:rsidRPr="001A596D">
        <w:rPr>
          <w:rFonts w:ascii="Doulos SIL" w:hAnsi="Doulos SIL"/>
          <w:i/>
          <w:color w:val="0000FF"/>
        </w:rPr>
        <w:t>kúrūⁿ</w:t>
      </w:r>
      <w:r>
        <w:tab/>
        <w:t>HM(L)</w:t>
      </w:r>
      <w:r>
        <w:tab/>
      </w:r>
      <w:r w:rsidRPr="00F55F63">
        <w:rPr>
          <w:rFonts w:ascii="Doulos SIL" w:hAnsi="Doulos SIL"/>
          <w:i/>
          <w:color w:val="0000FF"/>
        </w:rPr>
        <w:t xml:space="preserve">kúrúⁿ </w:t>
      </w:r>
      <w:r w:rsidR="007C6906">
        <w:rPr>
          <w:rFonts w:ascii="Doulos SIL" w:hAnsi="Doulos SIL"/>
          <w:i/>
          <w:color w:val="0000FF"/>
        </w:rPr>
        <w:t>kàn-nà</w:t>
      </w:r>
      <w:r>
        <w:tab/>
        <w:t>H</w:t>
      </w:r>
      <w:r w:rsidRPr="00146C01">
        <w:rPr>
          <w:u w:val="single"/>
        </w:rPr>
        <w:t>H</w:t>
      </w:r>
      <w:r>
        <w:t xml:space="preserve"> m-m</w:t>
      </w:r>
      <w:r>
        <w:tab/>
        <w:t>‘boat’</w:t>
      </w:r>
    </w:p>
    <w:p w14:paraId="42FC1665" w14:textId="482BADB1" w:rsidR="00146C01" w:rsidRDefault="00146C01" w:rsidP="00B61A55">
      <w:pPr>
        <w:tabs>
          <w:tab w:val="clear" w:pos="369"/>
          <w:tab w:val="left" w:pos="720"/>
          <w:tab w:val="left" w:pos="1080"/>
          <w:tab w:val="left" w:pos="1890"/>
          <w:tab w:val="left" w:pos="2880"/>
          <w:tab w:val="left" w:pos="4590"/>
          <w:tab w:val="left" w:pos="6030"/>
        </w:tabs>
      </w:pPr>
      <w:r>
        <w:tab/>
      </w:r>
      <w:r w:rsidR="00B61A55">
        <w:tab/>
      </w:r>
      <w:r w:rsidRPr="001A596D">
        <w:rPr>
          <w:rFonts w:ascii="Doulos SIL" w:hAnsi="Doulos SIL"/>
          <w:i/>
          <w:color w:val="0000FF"/>
        </w:rPr>
        <w:t>tòfá</w:t>
      </w:r>
      <w:r>
        <w:tab/>
        <w:t>LH</w:t>
      </w:r>
      <w:r>
        <w:tab/>
      </w:r>
      <w:r w:rsidRPr="00F55F63">
        <w:rPr>
          <w:rFonts w:ascii="Doulos SIL" w:hAnsi="Doulos SIL"/>
          <w:i/>
          <w:color w:val="0000FF"/>
        </w:rPr>
        <w:t xml:space="preserve">tòfá </w:t>
      </w:r>
      <w:r w:rsidR="007C6906">
        <w:rPr>
          <w:rFonts w:ascii="Doulos SIL" w:hAnsi="Doulos SIL"/>
          <w:i/>
          <w:color w:val="0000FF"/>
        </w:rPr>
        <w:t>kàn-nà</w:t>
      </w:r>
      <w:r>
        <w:tab/>
        <w:t>LH m-m</w:t>
      </w:r>
      <w:r>
        <w:tab/>
        <w:t>‘brick’</w:t>
      </w:r>
    </w:p>
    <w:p w14:paraId="5BF3FD4D" w14:textId="4EB3437B" w:rsidR="00146C01" w:rsidRDefault="00146C01" w:rsidP="00B61A55">
      <w:pPr>
        <w:tabs>
          <w:tab w:val="clear" w:pos="369"/>
          <w:tab w:val="left" w:pos="720"/>
          <w:tab w:val="left" w:pos="1080"/>
          <w:tab w:val="left" w:pos="1890"/>
          <w:tab w:val="left" w:pos="2880"/>
          <w:tab w:val="left" w:pos="4590"/>
          <w:tab w:val="left" w:pos="6030"/>
        </w:tabs>
      </w:pPr>
      <w:r>
        <w:tab/>
      </w:r>
      <w:r w:rsidR="00B61A55">
        <w:tab/>
      </w:r>
      <w:r w:rsidRPr="001A596D">
        <w:rPr>
          <w:rFonts w:ascii="Doulos SIL" w:hAnsi="Doulos SIL"/>
          <w:i/>
          <w:color w:val="0000FF"/>
        </w:rPr>
        <w:t>mōtó</w:t>
      </w:r>
      <w:r>
        <w:tab/>
        <w:t>MH</w:t>
      </w:r>
      <w:r>
        <w:tab/>
      </w:r>
      <w:r w:rsidRPr="00F55F63">
        <w:rPr>
          <w:rFonts w:ascii="Doulos SIL" w:hAnsi="Doulos SIL"/>
          <w:i/>
          <w:color w:val="0000FF"/>
        </w:rPr>
        <w:t xml:space="preserve">mōtó </w:t>
      </w:r>
      <w:r w:rsidR="007C6906">
        <w:rPr>
          <w:rFonts w:ascii="Doulos SIL" w:hAnsi="Doulos SIL"/>
          <w:i/>
          <w:color w:val="0000FF"/>
        </w:rPr>
        <w:t>kàn-nà</w:t>
      </w:r>
      <w:r>
        <w:tab/>
        <w:t>MH m-m</w:t>
      </w:r>
      <w:r>
        <w:tab/>
        <w:t>‘motorcycle’</w:t>
      </w:r>
    </w:p>
    <w:p w14:paraId="74B6FC12" w14:textId="77777777" w:rsidR="00146C01" w:rsidRDefault="00146C01" w:rsidP="00146C01"/>
    <w:p w14:paraId="4BAB1329" w14:textId="49F56582" w:rsidR="00B61A55" w:rsidRDefault="00B61A55" w:rsidP="00B61A55">
      <w:r>
        <w:t>The split between the adjectival tones in (xx3a) and (xx3b) correlates with the tones of the nominal suffix following the same nouns when unmodified. The nouns in (xx3a) have non-low nominal suffixes (</w:t>
      </w:r>
      <w:r w:rsidRPr="001A596D">
        <w:rPr>
          <w:rFonts w:ascii="Doulos SIL" w:hAnsi="Doulos SIL"/>
          <w:i/>
          <w:color w:val="0000FF"/>
        </w:rPr>
        <w:t>yíʔé</w:t>
      </w:r>
      <w:r w:rsidRPr="001A596D">
        <w:rPr>
          <w:rFonts w:ascii="Doulos SIL" w:hAnsi="Doulos SIL"/>
          <w:i/>
          <w:color w:val="0000FF"/>
        </w:rPr>
        <w:noBreakHyphen/>
        <w:t>rá</w:t>
      </w:r>
      <w:r>
        <w:t xml:space="preserve">, </w:t>
      </w:r>
      <w:r w:rsidRPr="001A596D">
        <w:rPr>
          <w:rFonts w:ascii="Doulos SIL" w:hAnsi="Doulos SIL"/>
          <w:i/>
          <w:color w:val="0000FF"/>
        </w:rPr>
        <w:t>fōʔō</w:t>
      </w:r>
      <w:r w:rsidRPr="001A596D">
        <w:rPr>
          <w:rFonts w:ascii="Doulos SIL" w:hAnsi="Doulos SIL"/>
          <w:i/>
          <w:color w:val="0000FF"/>
        </w:rPr>
        <w:noBreakHyphen/>
        <w:t>rā</w:t>
      </w:r>
      <w:r>
        <w:t xml:space="preserve">, </w:t>
      </w:r>
      <w:r w:rsidRPr="001A596D">
        <w:rPr>
          <w:rFonts w:ascii="Doulos SIL" w:hAnsi="Doulos SIL"/>
          <w:i/>
          <w:color w:val="0000FF"/>
        </w:rPr>
        <w:t>ɲùʔù</w:t>
      </w:r>
      <w:r w:rsidRPr="001A596D">
        <w:rPr>
          <w:rFonts w:ascii="Doulos SIL" w:hAnsi="Doulos SIL"/>
          <w:i/>
          <w:color w:val="0000FF"/>
        </w:rPr>
        <w:noBreakHyphen/>
        <w:t>ná</w:t>
      </w:r>
      <w:r>
        <w:t> ). Those in (xx4b) have L</w:t>
      </w:r>
      <w:r>
        <w:noBreakHyphen/>
        <w:t>toned suffixes (</w:t>
      </w:r>
      <w:r w:rsidRPr="001A596D">
        <w:rPr>
          <w:rFonts w:ascii="Doulos SIL" w:hAnsi="Doulos SIL"/>
          <w:i/>
          <w:color w:val="0000FF"/>
        </w:rPr>
        <w:t>kpɛ́sɛ́</w:t>
      </w:r>
      <w:r w:rsidRPr="001A596D">
        <w:rPr>
          <w:rFonts w:ascii="Doulos SIL" w:hAnsi="Doulos SIL"/>
          <w:i/>
          <w:color w:val="0000FF"/>
        </w:rPr>
        <w:noBreakHyphen/>
        <w:t>rà</w:t>
      </w:r>
      <w:r>
        <w:t xml:space="preserve">, </w:t>
      </w:r>
      <w:r w:rsidRPr="001A596D">
        <w:rPr>
          <w:rFonts w:ascii="Doulos SIL" w:hAnsi="Doulos SIL"/>
          <w:i/>
          <w:color w:val="0000FF"/>
        </w:rPr>
        <w:t>kúrú</w:t>
      </w:r>
      <w:r w:rsidRPr="001A596D">
        <w:rPr>
          <w:rFonts w:ascii="Doulos SIL" w:hAnsi="Doulos SIL"/>
          <w:i/>
          <w:color w:val="0000FF"/>
        </w:rPr>
        <w:noBreakHyphen/>
        <w:t>nà</w:t>
      </w:r>
      <w:r>
        <w:t xml:space="preserve">, </w:t>
      </w:r>
      <w:r w:rsidRPr="001A596D">
        <w:rPr>
          <w:rFonts w:ascii="Doulos SIL" w:hAnsi="Doulos SIL"/>
          <w:i/>
          <w:color w:val="0000FF"/>
        </w:rPr>
        <w:t>tòfá</w:t>
      </w:r>
      <w:r w:rsidRPr="001A596D">
        <w:rPr>
          <w:rFonts w:ascii="Doulos SIL" w:hAnsi="Doulos SIL"/>
          <w:i/>
          <w:color w:val="0000FF"/>
        </w:rPr>
        <w:noBreakHyphen/>
        <w:t>rà</w:t>
      </w:r>
      <w:r>
        <w:t xml:space="preserve">, </w:t>
      </w:r>
      <w:r w:rsidRPr="001A596D">
        <w:rPr>
          <w:rFonts w:ascii="Doulos SIL" w:hAnsi="Doulos SIL"/>
          <w:i/>
          <w:color w:val="0000FF"/>
        </w:rPr>
        <w:t>mōtó</w:t>
      </w:r>
      <w:r w:rsidRPr="001A596D">
        <w:rPr>
          <w:rFonts w:ascii="Doulos SIL" w:hAnsi="Doulos SIL"/>
          <w:i/>
          <w:color w:val="0000FF"/>
        </w:rPr>
        <w:noBreakHyphen/>
        <w:t>rà</w:t>
      </w:r>
      <w:r>
        <w:t> ). The only difference between noun-suffix and noun-adjective tonal patterns is that M</w:t>
      </w:r>
      <w:r>
        <w:noBreakHyphen/>
        <w:t xml:space="preserve">Spreading applies word-internally in </w:t>
      </w:r>
      <w:r w:rsidRPr="001A596D">
        <w:rPr>
          <w:rFonts w:ascii="Doulos SIL" w:hAnsi="Doulos SIL"/>
          <w:i/>
          <w:color w:val="0000FF"/>
        </w:rPr>
        <w:t>fōʔō</w:t>
      </w:r>
      <w:r w:rsidRPr="001A596D">
        <w:rPr>
          <w:rFonts w:ascii="Doulos SIL" w:hAnsi="Doulos SIL"/>
          <w:i/>
          <w:color w:val="0000FF"/>
        </w:rPr>
        <w:noBreakHyphen/>
        <w:t>rā</w:t>
      </w:r>
      <w:r>
        <w:t xml:space="preserve"> but does not extend to the adjective in </w:t>
      </w:r>
      <w:r w:rsidRPr="001A596D">
        <w:rPr>
          <w:rFonts w:ascii="Doulos SIL" w:hAnsi="Doulos SIL"/>
          <w:i/>
          <w:color w:val="0000FF"/>
        </w:rPr>
        <w:t>fōʔō gbɔ́-rà</w:t>
      </w:r>
      <w:r>
        <w:t>.</w:t>
      </w:r>
    </w:p>
    <w:p w14:paraId="7D0AE4C2" w14:textId="77777777" w:rsidR="00B61A55" w:rsidRDefault="00B61A55" w:rsidP="00B61A55">
      <w:r>
        <w:tab/>
        <w:t>This suggests that the nouns in (xx3b), but not those in (xx3a), come with an associated floating L</w:t>
      </w:r>
      <w:r>
        <w:noBreakHyphen/>
        <w:t>tone that is realized either on the nominal suffix or, failing that, on the following modifier.</w:t>
      </w:r>
    </w:p>
    <w:p w14:paraId="0A6D8BD4" w14:textId="2C217655" w:rsidR="00221BC6" w:rsidRPr="00221BC6" w:rsidRDefault="00221BC6" w:rsidP="002D56DA">
      <w:r>
        <w:tab/>
      </w:r>
      <w:r w:rsidR="00673287">
        <w:t xml:space="preserve">The paradigms of ‘big’ and ‘hot’ </w:t>
      </w:r>
      <w:r>
        <w:t xml:space="preserve">split into one set of combinations with H-initial </w:t>
      </w:r>
      <w:r w:rsidR="00673287">
        <w:t>(all</w:t>
      </w:r>
      <w:r w:rsidR="00673287">
        <w:noBreakHyphen/>
        <w:t xml:space="preserve">H or HM) </w:t>
      </w:r>
      <w:r>
        <w:t>adjective and another w</w:t>
      </w:r>
      <w:r w:rsidR="00673287">
        <w:t>ith L</w:t>
      </w:r>
      <w:r w:rsidR="00673287">
        <w:noBreakHyphen/>
        <w:t xml:space="preserve">toned adjective. </w:t>
      </w:r>
      <w:r>
        <w:t xml:space="preserve">‘Big’ is </w:t>
      </w:r>
      <w:r w:rsidRPr="001A596D">
        <w:rPr>
          <w:rFonts w:ascii="Doulos SIL" w:hAnsi="Doulos SIL"/>
          <w:i/>
          <w:color w:val="0000FF"/>
        </w:rPr>
        <w:t>gbɔ́</w:t>
      </w:r>
      <w:r w:rsidR="00673287" w:rsidRPr="001A596D">
        <w:rPr>
          <w:rFonts w:ascii="Doulos SIL" w:hAnsi="Doulos SIL"/>
          <w:i/>
          <w:color w:val="0000FF"/>
        </w:rPr>
        <w:noBreakHyphen/>
      </w:r>
      <w:r w:rsidRPr="001A596D">
        <w:rPr>
          <w:rFonts w:ascii="Doulos SIL" w:hAnsi="Doulos SIL"/>
          <w:i/>
          <w:color w:val="0000FF"/>
        </w:rPr>
        <w:t>rà</w:t>
      </w:r>
      <w:r>
        <w:t xml:space="preserve"> in (xx4a) and </w:t>
      </w:r>
      <w:r w:rsidRPr="001A596D">
        <w:rPr>
          <w:rFonts w:ascii="Doulos SIL" w:hAnsi="Doulos SIL"/>
          <w:i/>
          <w:color w:val="0000FF"/>
        </w:rPr>
        <w:t>gbɔ̀</w:t>
      </w:r>
      <w:r w:rsidR="00673287" w:rsidRPr="001A596D">
        <w:rPr>
          <w:rFonts w:ascii="Doulos SIL" w:hAnsi="Doulos SIL"/>
          <w:i/>
          <w:color w:val="0000FF"/>
        </w:rPr>
        <w:noBreakHyphen/>
      </w:r>
      <w:r w:rsidRPr="001A596D">
        <w:rPr>
          <w:rFonts w:ascii="Doulos SIL" w:hAnsi="Doulos SIL"/>
          <w:i/>
          <w:color w:val="0000FF"/>
        </w:rPr>
        <w:t>rá</w:t>
      </w:r>
      <w:r>
        <w:t xml:space="preserve"> in (xx4b). </w:t>
      </w:r>
      <w:r w:rsidR="00673287">
        <w:t xml:space="preserve">‘Hot’ is </w:t>
      </w:r>
      <w:r w:rsidR="00673287" w:rsidRPr="001A596D">
        <w:rPr>
          <w:rFonts w:ascii="Doulos SIL" w:hAnsi="Doulos SIL"/>
          <w:i/>
          <w:color w:val="0000FF"/>
        </w:rPr>
        <w:t>táā</w:t>
      </w:r>
      <w:r w:rsidR="00673287" w:rsidRPr="001A596D">
        <w:rPr>
          <w:rFonts w:ascii="Doulos SIL" w:hAnsi="Doulos SIL"/>
          <w:i/>
          <w:color w:val="0000FF"/>
        </w:rPr>
        <w:noBreakHyphen/>
        <w:t>rà</w:t>
      </w:r>
      <w:r w:rsidR="00673287">
        <w:t xml:space="preserve"> in (xx5a) and </w:t>
      </w:r>
      <w:r w:rsidR="00673287" w:rsidRPr="001A596D">
        <w:rPr>
          <w:rFonts w:ascii="Doulos SIL" w:hAnsi="Doulos SIL"/>
          <w:i/>
          <w:color w:val="0000FF"/>
        </w:rPr>
        <w:t>tàà</w:t>
      </w:r>
      <w:r w:rsidR="00673287" w:rsidRPr="001A596D">
        <w:rPr>
          <w:rFonts w:ascii="Doulos SIL" w:hAnsi="Doulos SIL"/>
          <w:i/>
          <w:color w:val="0000FF"/>
        </w:rPr>
        <w:noBreakHyphen/>
        <w:t>rá</w:t>
      </w:r>
      <w:r w:rsidR="00673287">
        <w:t xml:space="preserve"> in (xx5b). </w:t>
      </w:r>
      <w:r>
        <w:t>This split correlates with tones of the nominal suffixes when added directly to unmodified noun</w:t>
      </w:r>
      <w:r w:rsidR="00673287">
        <w:t>s</w:t>
      </w:r>
      <w:r>
        <w:t xml:space="preserve">. </w:t>
      </w:r>
    </w:p>
    <w:p w14:paraId="6DAAD6AD" w14:textId="77777777" w:rsidR="002D56DA" w:rsidRDefault="002D56DA" w:rsidP="002D56DA"/>
    <w:p w14:paraId="5656FAE2" w14:textId="5BF3B099" w:rsidR="00FD7D23" w:rsidRDefault="00221BC6" w:rsidP="00FD7D23">
      <w:pPr>
        <w:tabs>
          <w:tab w:val="clear" w:pos="369"/>
          <w:tab w:val="left" w:pos="720"/>
        </w:tabs>
      </w:pPr>
      <w:r>
        <w:t>(xx4</w:t>
      </w:r>
      <w:r w:rsidR="00FD7D23">
        <w:t>)</w:t>
      </w:r>
      <w:r w:rsidR="00FD7D23">
        <w:tab/>
      </w:r>
      <w:r w:rsidR="00FD7D23" w:rsidRPr="001A596D">
        <w:rPr>
          <w:rFonts w:ascii="Doulos SIL" w:hAnsi="Doulos SIL"/>
          <w:i/>
          <w:color w:val="0000FF"/>
        </w:rPr>
        <w:t>gbɔ́</w:t>
      </w:r>
      <w:r w:rsidR="00FD7D23">
        <w:t xml:space="preserve"> ‘big’ H(L)</w:t>
      </w:r>
    </w:p>
    <w:p w14:paraId="7CF1520C" w14:textId="77777777" w:rsidR="00FD7D23" w:rsidRDefault="00FD7D23" w:rsidP="00FD7D23">
      <w:pPr>
        <w:tabs>
          <w:tab w:val="clear" w:pos="369"/>
          <w:tab w:val="left" w:pos="720"/>
        </w:tabs>
      </w:pPr>
    </w:p>
    <w:p w14:paraId="74DE89CD" w14:textId="46CCC69A" w:rsidR="00FD7D23" w:rsidRDefault="00FD7D23" w:rsidP="00221BC6">
      <w:pPr>
        <w:tabs>
          <w:tab w:val="clear" w:pos="369"/>
          <w:tab w:val="left" w:pos="720"/>
          <w:tab w:val="left" w:pos="1080"/>
          <w:tab w:val="left" w:pos="1890"/>
          <w:tab w:val="left" w:pos="2880"/>
          <w:tab w:val="left" w:pos="4590"/>
          <w:tab w:val="left" w:pos="6030"/>
        </w:tabs>
      </w:pPr>
      <w:r>
        <w:tab/>
      </w:r>
      <w:r w:rsidR="00221BC6">
        <w:tab/>
      </w:r>
      <w:r>
        <w:t>noun</w:t>
      </w:r>
      <w:r>
        <w:tab/>
      </w:r>
      <w:r w:rsidR="001A517A">
        <w:t xml:space="preserve">N </w:t>
      </w:r>
      <w:r>
        <w:t>tones</w:t>
      </w:r>
      <w:r>
        <w:tab/>
        <w:t>with Adj</w:t>
      </w:r>
      <w:r w:rsidRPr="002D56DA">
        <w:t xml:space="preserve"> </w:t>
      </w:r>
      <w:r>
        <w:tab/>
      </w:r>
      <w:r w:rsidR="00146C01">
        <w:t>N-adj tones</w:t>
      </w:r>
      <w:r w:rsidR="00146C01">
        <w:tab/>
      </w:r>
      <w:r>
        <w:t>gloss</w:t>
      </w:r>
    </w:p>
    <w:p w14:paraId="1859743D" w14:textId="77777777" w:rsidR="00FD7D23" w:rsidRDefault="00FD7D23" w:rsidP="00221BC6">
      <w:pPr>
        <w:tabs>
          <w:tab w:val="clear" w:pos="369"/>
          <w:tab w:val="left" w:pos="720"/>
          <w:tab w:val="left" w:pos="1080"/>
          <w:tab w:val="left" w:pos="1890"/>
          <w:tab w:val="left" w:pos="2880"/>
          <w:tab w:val="left" w:pos="4590"/>
          <w:tab w:val="left" w:pos="6030"/>
        </w:tabs>
      </w:pPr>
    </w:p>
    <w:p w14:paraId="57575CF4" w14:textId="42B7F6CF" w:rsidR="00221BC6" w:rsidRDefault="00221BC6" w:rsidP="00221BC6">
      <w:pPr>
        <w:tabs>
          <w:tab w:val="clear" w:pos="369"/>
          <w:tab w:val="left" w:pos="720"/>
          <w:tab w:val="left" w:pos="1080"/>
          <w:tab w:val="left" w:pos="1890"/>
          <w:tab w:val="left" w:pos="2880"/>
          <w:tab w:val="left" w:pos="4590"/>
          <w:tab w:val="left" w:pos="6030"/>
        </w:tabs>
      </w:pPr>
      <w:r>
        <w:tab/>
        <w:t>a. adjective h-l</w:t>
      </w:r>
    </w:p>
    <w:p w14:paraId="3ACCF7E4" w14:textId="38EBE560" w:rsidR="00FD7D23" w:rsidRDefault="00FD7D23" w:rsidP="00221BC6">
      <w:pPr>
        <w:tabs>
          <w:tab w:val="clear" w:pos="369"/>
          <w:tab w:val="left" w:pos="720"/>
          <w:tab w:val="left" w:pos="1080"/>
          <w:tab w:val="left" w:pos="1890"/>
          <w:tab w:val="left" w:pos="2880"/>
          <w:tab w:val="left" w:pos="4590"/>
          <w:tab w:val="left" w:pos="6030"/>
        </w:tabs>
      </w:pPr>
      <w:r>
        <w:tab/>
      </w:r>
      <w:r w:rsidR="00221BC6">
        <w:tab/>
      </w:r>
      <w:r w:rsidRPr="001A596D">
        <w:rPr>
          <w:rFonts w:ascii="Doulos SIL" w:hAnsi="Doulos SIL"/>
          <w:i/>
          <w:color w:val="0000FF"/>
        </w:rPr>
        <w:t>yíʔé</w:t>
      </w:r>
      <w:r>
        <w:tab/>
        <w:t>HH</w:t>
      </w:r>
      <w:r>
        <w:tab/>
      </w:r>
      <w:r w:rsidRPr="001A596D">
        <w:rPr>
          <w:rFonts w:ascii="Doulos SIL" w:hAnsi="Doulos SIL"/>
          <w:i/>
          <w:color w:val="0000FF"/>
        </w:rPr>
        <w:t>yíʔé gbɔ́-rà</w:t>
      </w:r>
      <w:r>
        <w:tab/>
      </w:r>
      <w:r w:rsidR="00146C01">
        <w:t>HH h-l</w:t>
      </w:r>
      <w:r w:rsidR="00146C01">
        <w:tab/>
      </w:r>
      <w:r>
        <w:t>‘fish’</w:t>
      </w:r>
    </w:p>
    <w:p w14:paraId="7ADF6AA2" w14:textId="3A37B8B8" w:rsidR="001A517A" w:rsidRDefault="001A517A" w:rsidP="00221BC6">
      <w:pPr>
        <w:tabs>
          <w:tab w:val="clear" w:pos="369"/>
          <w:tab w:val="left" w:pos="720"/>
          <w:tab w:val="left" w:pos="1080"/>
          <w:tab w:val="left" w:pos="1890"/>
          <w:tab w:val="left" w:pos="2880"/>
          <w:tab w:val="left" w:pos="4590"/>
          <w:tab w:val="left" w:pos="6030"/>
        </w:tabs>
      </w:pPr>
      <w:r>
        <w:tab/>
      </w:r>
      <w:r w:rsidR="00221BC6">
        <w:tab/>
      </w:r>
      <w:r w:rsidRPr="001A596D">
        <w:rPr>
          <w:rFonts w:ascii="Doulos SIL" w:hAnsi="Doulos SIL"/>
          <w:i/>
          <w:color w:val="0000FF"/>
        </w:rPr>
        <w:t>fōʔō</w:t>
      </w:r>
      <w:r>
        <w:tab/>
        <w:t>MM</w:t>
      </w:r>
      <w:r>
        <w:tab/>
      </w:r>
      <w:r w:rsidR="007C6906" w:rsidRPr="00B61A55">
        <w:rPr>
          <w:rFonts w:ascii="Doulos SIL" w:hAnsi="Doulos SIL"/>
          <w:i/>
          <w:color w:val="0000FF"/>
        </w:rPr>
        <w:t>fóʔó</w:t>
      </w:r>
      <w:r w:rsidRPr="00B61A55">
        <w:rPr>
          <w:rFonts w:ascii="Doulos SIL" w:hAnsi="Doulos SIL"/>
          <w:i/>
          <w:color w:val="0000FF"/>
        </w:rPr>
        <w:t xml:space="preserve"> gbɔ́-rà</w:t>
      </w:r>
      <w:r>
        <w:tab/>
      </w:r>
      <w:r w:rsidR="007C6906" w:rsidRPr="007C6906">
        <w:rPr>
          <w:u w:val="single"/>
        </w:rPr>
        <w:t>HH</w:t>
      </w:r>
      <w:r w:rsidRPr="007C6906">
        <w:t xml:space="preserve"> h</w:t>
      </w:r>
      <w:r>
        <w:t>-l</w:t>
      </w:r>
      <w:r>
        <w:tab/>
        <w:t>‘flour’</w:t>
      </w:r>
    </w:p>
    <w:p w14:paraId="6FF4F587" w14:textId="337374B2" w:rsidR="00221BC6" w:rsidRDefault="00221BC6" w:rsidP="00221BC6">
      <w:pPr>
        <w:tabs>
          <w:tab w:val="clear" w:pos="369"/>
          <w:tab w:val="left" w:pos="720"/>
          <w:tab w:val="left" w:pos="1080"/>
          <w:tab w:val="left" w:pos="1890"/>
          <w:tab w:val="left" w:pos="2880"/>
          <w:tab w:val="left" w:pos="4590"/>
          <w:tab w:val="left" w:pos="6030"/>
        </w:tabs>
      </w:pPr>
      <w:r>
        <w:tab/>
      </w:r>
      <w:r>
        <w:tab/>
      </w:r>
      <w:r w:rsidRPr="001A596D">
        <w:rPr>
          <w:rFonts w:ascii="Doulos SIL" w:hAnsi="Doulos SIL"/>
          <w:i/>
          <w:color w:val="0000FF"/>
        </w:rPr>
        <w:t>ɲùʔùⁿ</w:t>
      </w:r>
      <w:r>
        <w:tab/>
        <w:t>LL</w:t>
      </w:r>
      <w:r>
        <w:tab/>
      </w:r>
      <w:r w:rsidRPr="001A596D">
        <w:rPr>
          <w:rFonts w:ascii="Doulos SIL" w:hAnsi="Doulos SIL"/>
          <w:i/>
          <w:color w:val="0000FF"/>
        </w:rPr>
        <w:t>ɲùʔùⁿ gbɔ́-rà</w:t>
      </w:r>
      <w:r>
        <w:tab/>
        <w:t>LL h-l</w:t>
      </w:r>
      <w:r>
        <w:tab/>
        <w:t>‘wrap (n)’</w:t>
      </w:r>
    </w:p>
    <w:p w14:paraId="2684370C" w14:textId="77777777" w:rsidR="00221BC6" w:rsidRDefault="00221BC6" w:rsidP="00221BC6">
      <w:pPr>
        <w:tabs>
          <w:tab w:val="clear" w:pos="369"/>
          <w:tab w:val="left" w:pos="720"/>
          <w:tab w:val="left" w:pos="1080"/>
          <w:tab w:val="left" w:pos="1890"/>
          <w:tab w:val="left" w:pos="2880"/>
          <w:tab w:val="left" w:pos="4590"/>
          <w:tab w:val="left" w:pos="6030"/>
        </w:tabs>
      </w:pPr>
    </w:p>
    <w:p w14:paraId="394084A7" w14:textId="4AD5DC58" w:rsidR="00221BC6" w:rsidRDefault="00221BC6" w:rsidP="00221BC6">
      <w:pPr>
        <w:tabs>
          <w:tab w:val="clear" w:pos="369"/>
          <w:tab w:val="left" w:pos="720"/>
          <w:tab w:val="left" w:pos="1080"/>
          <w:tab w:val="left" w:pos="1890"/>
          <w:tab w:val="left" w:pos="2880"/>
          <w:tab w:val="left" w:pos="4590"/>
          <w:tab w:val="left" w:pos="6030"/>
        </w:tabs>
      </w:pPr>
      <w:r>
        <w:tab/>
        <w:t>b. adjective l-h</w:t>
      </w:r>
    </w:p>
    <w:p w14:paraId="644EB45A" w14:textId="6F50A87A" w:rsidR="00FD7D23" w:rsidRDefault="00FD7D23" w:rsidP="00221BC6">
      <w:pPr>
        <w:tabs>
          <w:tab w:val="clear" w:pos="369"/>
          <w:tab w:val="left" w:pos="720"/>
          <w:tab w:val="left" w:pos="1080"/>
          <w:tab w:val="left" w:pos="1890"/>
          <w:tab w:val="left" w:pos="2880"/>
          <w:tab w:val="left" w:pos="4590"/>
          <w:tab w:val="left" w:pos="6030"/>
        </w:tabs>
      </w:pPr>
      <w:r>
        <w:tab/>
      </w:r>
      <w:r w:rsidR="00221BC6">
        <w:tab/>
      </w:r>
      <w:r w:rsidRPr="001A596D">
        <w:rPr>
          <w:rFonts w:ascii="Doulos SIL" w:hAnsi="Doulos SIL"/>
          <w:i/>
          <w:color w:val="0000FF"/>
        </w:rPr>
        <w:t>kpɛ́sɛ́</w:t>
      </w:r>
      <w:r>
        <w:tab/>
        <w:t>HH(L)</w:t>
      </w:r>
      <w:r>
        <w:tab/>
      </w:r>
      <w:r w:rsidRPr="001A596D">
        <w:rPr>
          <w:rFonts w:ascii="Doulos SIL" w:hAnsi="Doulos SIL"/>
          <w:i/>
          <w:color w:val="0000FF"/>
        </w:rPr>
        <w:t>kpɛ́sɛ́ gb</w:t>
      </w:r>
      <w:r w:rsidR="009729C5" w:rsidRPr="001A596D">
        <w:rPr>
          <w:rFonts w:ascii="Doulos SIL" w:hAnsi="Doulos SIL"/>
          <w:i/>
          <w:color w:val="0000FF"/>
        </w:rPr>
        <w:t>ɔ̀-rá</w:t>
      </w:r>
      <w:r>
        <w:tab/>
      </w:r>
      <w:r w:rsidR="00146C01">
        <w:t>HH l-h</w:t>
      </w:r>
      <w:r w:rsidR="00146C01">
        <w:tab/>
      </w:r>
      <w:r>
        <w:t>‘chewstick’</w:t>
      </w:r>
    </w:p>
    <w:p w14:paraId="3A69C852" w14:textId="045C4C08" w:rsidR="00FD7D23" w:rsidRDefault="00FD7D23" w:rsidP="00221BC6">
      <w:pPr>
        <w:tabs>
          <w:tab w:val="clear" w:pos="369"/>
          <w:tab w:val="left" w:pos="720"/>
          <w:tab w:val="left" w:pos="1080"/>
          <w:tab w:val="left" w:pos="1890"/>
          <w:tab w:val="left" w:pos="2880"/>
          <w:tab w:val="left" w:pos="4590"/>
          <w:tab w:val="left" w:pos="6030"/>
        </w:tabs>
      </w:pPr>
      <w:r>
        <w:tab/>
      </w:r>
      <w:r w:rsidR="00221BC6">
        <w:tab/>
      </w:r>
      <w:r w:rsidRPr="001A596D">
        <w:rPr>
          <w:rFonts w:ascii="Doulos SIL" w:hAnsi="Doulos SIL"/>
          <w:i/>
          <w:color w:val="0000FF"/>
        </w:rPr>
        <w:t>kúrū</w:t>
      </w:r>
      <w:r w:rsidR="00146C01" w:rsidRPr="001A596D">
        <w:rPr>
          <w:rFonts w:ascii="Doulos SIL" w:hAnsi="Doulos SIL"/>
          <w:i/>
          <w:color w:val="0000FF"/>
        </w:rPr>
        <w:t>ⁿ</w:t>
      </w:r>
      <w:r>
        <w:tab/>
        <w:t>HM(L)</w:t>
      </w:r>
      <w:r>
        <w:tab/>
      </w:r>
      <w:r w:rsidR="009729C5" w:rsidRPr="001A596D">
        <w:rPr>
          <w:rFonts w:ascii="Doulos SIL" w:hAnsi="Doulos SIL"/>
          <w:i/>
          <w:color w:val="0000FF"/>
        </w:rPr>
        <w:t>kúrú</w:t>
      </w:r>
      <w:r w:rsidR="00146C01" w:rsidRPr="001A596D">
        <w:rPr>
          <w:rFonts w:ascii="Doulos SIL" w:hAnsi="Doulos SIL"/>
          <w:i/>
          <w:color w:val="0000FF"/>
        </w:rPr>
        <w:t>ⁿ</w:t>
      </w:r>
      <w:r w:rsidRPr="001A596D">
        <w:rPr>
          <w:rFonts w:ascii="Doulos SIL" w:hAnsi="Doulos SIL"/>
          <w:i/>
          <w:color w:val="0000FF"/>
        </w:rPr>
        <w:t xml:space="preserve"> gb</w:t>
      </w:r>
      <w:r w:rsidR="009729C5" w:rsidRPr="001A596D">
        <w:rPr>
          <w:rFonts w:ascii="Doulos SIL" w:hAnsi="Doulos SIL"/>
          <w:i/>
          <w:color w:val="0000FF"/>
        </w:rPr>
        <w:t>ɔ̀-rá</w:t>
      </w:r>
      <w:r>
        <w:tab/>
      </w:r>
      <w:r w:rsidR="00146C01">
        <w:t>H</w:t>
      </w:r>
      <w:r w:rsidR="00146C01" w:rsidRPr="00146C01">
        <w:rPr>
          <w:u w:val="single"/>
        </w:rPr>
        <w:t>H</w:t>
      </w:r>
      <w:r w:rsidR="00146C01">
        <w:t xml:space="preserve"> l-h</w:t>
      </w:r>
      <w:r w:rsidR="00146C01">
        <w:tab/>
      </w:r>
      <w:r>
        <w:t>‘boat’</w:t>
      </w:r>
    </w:p>
    <w:p w14:paraId="5D624352" w14:textId="63DD7E2F" w:rsidR="00FD7D23" w:rsidRDefault="00FD7D23" w:rsidP="00221BC6">
      <w:pPr>
        <w:tabs>
          <w:tab w:val="clear" w:pos="369"/>
          <w:tab w:val="left" w:pos="720"/>
          <w:tab w:val="left" w:pos="1080"/>
          <w:tab w:val="left" w:pos="1890"/>
          <w:tab w:val="left" w:pos="2880"/>
          <w:tab w:val="left" w:pos="4590"/>
          <w:tab w:val="left" w:pos="6030"/>
        </w:tabs>
      </w:pPr>
      <w:r>
        <w:tab/>
      </w:r>
      <w:r w:rsidR="00221BC6">
        <w:tab/>
      </w:r>
      <w:r w:rsidRPr="001A596D">
        <w:rPr>
          <w:rFonts w:ascii="Doulos SIL" w:hAnsi="Doulos SIL"/>
          <w:i/>
          <w:color w:val="0000FF"/>
        </w:rPr>
        <w:t>tòfá</w:t>
      </w:r>
      <w:r>
        <w:tab/>
        <w:t>LH</w:t>
      </w:r>
      <w:r>
        <w:tab/>
      </w:r>
      <w:r w:rsidRPr="001A596D">
        <w:rPr>
          <w:rFonts w:ascii="Doulos SIL" w:hAnsi="Doulos SIL"/>
          <w:i/>
          <w:color w:val="0000FF"/>
        </w:rPr>
        <w:t>tòfá gb</w:t>
      </w:r>
      <w:r w:rsidR="009729C5" w:rsidRPr="001A596D">
        <w:rPr>
          <w:rFonts w:ascii="Doulos SIL" w:hAnsi="Doulos SIL"/>
          <w:i/>
          <w:color w:val="0000FF"/>
        </w:rPr>
        <w:t>ɔ̀-rá</w:t>
      </w:r>
      <w:r>
        <w:tab/>
      </w:r>
      <w:r w:rsidR="00146C01">
        <w:t>LH l-h</w:t>
      </w:r>
      <w:r w:rsidR="00146C01">
        <w:tab/>
      </w:r>
      <w:r>
        <w:t>‘brick’</w:t>
      </w:r>
    </w:p>
    <w:p w14:paraId="1DBD8D96" w14:textId="433EC284" w:rsidR="00FD7D23" w:rsidRDefault="00FD7D23" w:rsidP="00221BC6">
      <w:pPr>
        <w:tabs>
          <w:tab w:val="clear" w:pos="369"/>
          <w:tab w:val="left" w:pos="720"/>
          <w:tab w:val="left" w:pos="1080"/>
          <w:tab w:val="left" w:pos="1890"/>
          <w:tab w:val="left" w:pos="2880"/>
          <w:tab w:val="left" w:pos="4590"/>
          <w:tab w:val="left" w:pos="6030"/>
        </w:tabs>
      </w:pPr>
      <w:r>
        <w:tab/>
      </w:r>
      <w:r w:rsidR="00221BC6">
        <w:tab/>
      </w:r>
      <w:r w:rsidRPr="001A596D">
        <w:rPr>
          <w:rFonts w:ascii="Doulos SIL" w:hAnsi="Doulos SIL"/>
          <w:i/>
          <w:color w:val="0000FF"/>
        </w:rPr>
        <w:t>mōtó</w:t>
      </w:r>
      <w:r>
        <w:tab/>
        <w:t>MH</w:t>
      </w:r>
      <w:r>
        <w:tab/>
      </w:r>
      <w:r w:rsidRPr="001A596D">
        <w:rPr>
          <w:rFonts w:ascii="Doulos SIL" w:hAnsi="Doulos SIL"/>
          <w:i/>
          <w:color w:val="0000FF"/>
        </w:rPr>
        <w:t>mōtó gb</w:t>
      </w:r>
      <w:r w:rsidR="009729C5" w:rsidRPr="001A596D">
        <w:rPr>
          <w:rFonts w:ascii="Doulos SIL" w:hAnsi="Doulos SIL"/>
          <w:i/>
          <w:color w:val="0000FF"/>
        </w:rPr>
        <w:t>ɔ̀-rá</w:t>
      </w:r>
      <w:r>
        <w:tab/>
      </w:r>
      <w:r w:rsidR="00146C01">
        <w:t>MH l-h</w:t>
      </w:r>
      <w:r w:rsidR="00146C01">
        <w:tab/>
      </w:r>
      <w:r>
        <w:t>‘motorcycle’</w:t>
      </w:r>
    </w:p>
    <w:p w14:paraId="724A282B" w14:textId="77777777" w:rsidR="002D56DA" w:rsidRDefault="002D56DA" w:rsidP="002D56DA"/>
    <w:p w14:paraId="31D8589F" w14:textId="1270F0BD" w:rsidR="00FD7D23" w:rsidRDefault="00221BC6" w:rsidP="00FD7D23">
      <w:r>
        <w:t>(xx5</w:t>
      </w:r>
      <w:r w:rsidR="00FD7D23">
        <w:t>)</w:t>
      </w:r>
      <w:r w:rsidR="00FD7D23">
        <w:tab/>
      </w:r>
      <w:r w:rsidR="00673287" w:rsidRPr="001A596D">
        <w:rPr>
          <w:rFonts w:ascii="Doulos SIL" w:hAnsi="Doulos SIL"/>
          <w:i/>
          <w:color w:val="0000FF"/>
        </w:rPr>
        <w:t>táā</w:t>
      </w:r>
      <w:r w:rsidR="00FD7D23">
        <w:t xml:space="preserve"> ‘hot’ </w:t>
      </w:r>
      <w:r w:rsidR="00673287">
        <w:t>HM(L)</w:t>
      </w:r>
    </w:p>
    <w:p w14:paraId="53CCAC0B" w14:textId="77777777" w:rsidR="00FD7D23" w:rsidRDefault="00FD7D23" w:rsidP="00FD7D23"/>
    <w:p w14:paraId="6DF10B7E" w14:textId="59B91BF1" w:rsidR="00FD7D23" w:rsidRDefault="00FD7D23" w:rsidP="00221BC6">
      <w:pPr>
        <w:tabs>
          <w:tab w:val="clear" w:pos="369"/>
          <w:tab w:val="left" w:pos="720"/>
          <w:tab w:val="left" w:pos="1080"/>
          <w:tab w:val="left" w:pos="1890"/>
          <w:tab w:val="left" w:pos="2880"/>
          <w:tab w:val="left" w:pos="4590"/>
          <w:tab w:val="left" w:pos="6030"/>
        </w:tabs>
      </w:pPr>
      <w:r>
        <w:tab/>
      </w:r>
      <w:r w:rsidR="00221BC6">
        <w:tab/>
      </w:r>
      <w:r>
        <w:t>noun</w:t>
      </w:r>
      <w:r>
        <w:tab/>
      </w:r>
      <w:r w:rsidR="001A517A">
        <w:t xml:space="preserve">N </w:t>
      </w:r>
      <w:r>
        <w:t>tones</w:t>
      </w:r>
      <w:r>
        <w:tab/>
        <w:t>with Adj</w:t>
      </w:r>
      <w:r w:rsidRPr="002D56DA">
        <w:t xml:space="preserve"> </w:t>
      </w:r>
      <w:r>
        <w:tab/>
      </w:r>
      <w:r w:rsidR="00146C01">
        <w:t>N-adj tones</w:t>
      </w:r>
      <w:r w:rsidR="00146C01">
        <w:tab/>
      </w:r>
      <w:r>
        <w:t>gloss</w:t>
      </w:r>
    </w:p>
    <w:p w14:paraId="5352D762" w14:textId="77777777" w:rsidR="00FD7D23" w:rsidRDefault="00FD7D23" w:rsidP="00221BC6">
      <w:pPr>
        <w:tabs>
          <w:tab w:val="clear" w:pos="369"/>
          <w:tab w:val="left" w:pos="720"/>
          <w:tab w:val="left" w:pos="1080"/>
          <w:tab w:val="left" w:pos="1890"/>
          <w:tab w:val="left" w:pos="2880"/>
          <w:tab w:val="left" w:pos="4590"/>
          <w:tab w:val="left" w:pos="6030"/>
        </w:tabs>
      </w:pPr>
    </w:p>
    <w:p w14:paraId="180B11DE" w14:textId="7BB93B60" w:rsidR="00221BC6" w:rsidRDefault="00221BC6" w:rsidP="00221BC6">
      <w:pPr>
        <w:tabs>
          <w:tab w:val="clear" w:pos="369"/>
          <w:tab w:val="left" w:pos="720"/>
          <w:tab w:val="left" w:pos="1080"/>
          <w:tab w:val="left" w:pos="1890"/>
          <w:tab w:val="left" w:pos="2880"/>
          <w:tab w:val="left" w:pos="4590"/>
          <w:tab w:val="left" w:pos="6030"/>
        </w:tabs>
      </w:pPr>
      <w:r>
        <w:tab/>
        <w:t>a. adjective hm-l</w:t>
      </w:r>
    </w:p>
    <w:p w14:paraId="2C1DB91F" w14:textId="2D71CC29" w:rsidR="00FD7D23" w:rsidRDefault="00FD7D23" w:rsidP="00221BC6">
      <w:pPr>
        <w:tabs>
          <w:tab w:val="clear" w:pos="369"/>
          <w:tab w:val="left" w:pos="720"/>
          <w:tab w:val="left" w:pos="1080"/>
          <w:tab w:val="left" w:pos="1890"/>
          <w:tab w:val="left" w:pos="2880"/>
          <w:tab w:val="left" w:pos="4590"/>
          <w:tab w:val="left" w:pos="6030"/>
        </w:tabs>
      </w:pPr>
      <w:r>
        <w:tab/>
      </w:r>
      <w:r w:rsidR="00221BC6">
        <w:tab/>
      </w:r>
      <w:r w:rsidRPr="001A596D">
        <w:rPr>
          <w:rFonts w:ascii="Doulos SIL" w:hAnsi="Doulos SIL"/>
          <w:i/>
          <w:color w:val="0000FF"/>
        </w:rPr>
        <w:t>yíʔé</w:t>
      </w:r>
      <w:r>
        <w:tab/>
        <w:t>HH</w:t>
      </w:r>
      <w:r>
        <w:tab/>
      </w:r>
      <w:r w:rsidRPr="001A596D">
        <w:rPr>
          <w:rFonts w:ascii="Doulos SIL" w:hAnsi="Doulos SIL"/>
          <w:i/>
          <w:color w:val="0000FF"/>
        </w:rPr>
        <w:t>yíʔé táā-rà</w:t>
      </w:r>
      <w:r>
        <w:tab/>
      </w:r>
      <w:r w:rsidR="00146C01">
        <w:t>HH hm-l</w:t>
      </w:r>
      <w:r w:rsidR="00146C01">
        <w:tab/>
      </w:r>
      <w:r>
        <w:t>‘fish’</w:t>
      </w:r>
    </w:p>
    <w:p w14:paraId="7F3D81EF" w14:textId="76DB9893" w:rsidR="001A517A" w:rsidRDefault="001A517A" w:rsidP="00221BC6">
      <w:pPr>
        <w:tabs>
          <w:tab w:val="clear" w:pos="369"/>
          <w:tab w:val="left" w:pos="720"/>
          <w:tab w:val="left" w:pos="1080"/>
          <w:tab w:val="left" w:pos="1890"/>
          <w:tab w:val="left" w:pos="2880"/>
          <w:tab w:val="left" w:pos="4590"/>
          <w:tab w:val="left" w:pos="6030"/>
        </w:tabs>
      </w:pPr>
      <w:r>
        <w:tab/>
      </w:r>
      <w:r w:rsidR="00221BC6">
        <w:tab/>
      </w:r>
      <w:r w:rsidRPr="001A596D">
        <w:rPr>
          <w:rFonts w:ascii="Doulos SIL" w:hAnsi="Doulos SIL"/>
          <w:i/>
          <w:color w:val="0000FF"/>
        </w:rPr>
        <w:t>fōʔō</w:t>
      </w:r>
      <w:r>
        <w:tab/>
        <w:t>MM</w:t>
      </w:r>
      <w:r>
        <w:tab/>
      </w:r>
      <w:r w:rsidR="007C6906" w:rsidRPr="007C6906">
        <w:rPr>
          <w:rFonts w:ascii="Doulos SIL" w:hAnsi="Doulos SIL"/>
          <w:i/>
          <w:color w:val="0000FF"/>
        </w:rPr>
        <w:t>fóʔó</w:t>
      </w:r>
      <w:r w:rsidRPr="007C6906">
        <w:rPr>
          <w:rFonts w:ascii="Doulos SIL" w:hAnsi="Doulos SIL"/>
          <w:i/>
          <w:color w:val="0000FF"/>
        </w:rPr>
        <w:t xml:space="preserve"> </w:t>
      </w:r>
      <w:r w:rsidR="007C6906" w:rsidRPr="007C6906">
        <w:rPr>
          <w:rFonts w:ascii="Doulos SIL" w:hAnsi="Doulos SIL"/>
          <w:i/>
          <w:color w:val="0000FF"/>
        </w:rPr>
        <w:t>táā-rà</w:t>
      </w:r>
      <w:r>
        <w:tab/>
      </w:r>
      <w:r w:rsidR="007C6906" w:rsidRPr="007C6906">
        <w:rPr>
          <w:u w:val="single"/>
        </w:rPr>
        <w:t>HH</w:t>
      </w:r>
      <w:r w:rsidRPr="007C6906">
        <w:t xml:space="preserve"> h</w:t>
      </w:r>
      <w:r>
        <w:t>m-l</w:t>
      </w:r>
      <w:r>
        <w:tab/>
        <w:t>‘flour’</w:t>
      </w:r>
    </w:p>
    <w:p w14:paraId="27E1DB17" w14:textId="0D0872AB" w:rsidR="0018796A" w:rsidRDefault="0018796A" w:rsidP="0018796A">
      <w:pPr>
        <w:tabs>
          <w:tab w:val="clear" w:pos="369"/>
          <w:tab w:val="left" w:pos="720"/>
          <w:tab w:val="left" w:pos="1080"/>
          <w:tab w:val="left" w:pos="1890"/>
          <w:tab w:val="left" w:pos="2880"/>
          <w:tab w:val="left" w:pos="4590"/>
          <w:tab w:val="left" w:pos="6030"/>
        </w:tabs>
      </w:pPr>
      <w:r>
        <w:tab/>
      </w:r>
      <w:r>
        <w:tab/>
      </w:r>
      <w:r w:rsidRPr="001A596D">
        <w:rPr>
          <w:rFonts w:ascii="Doulos SIL" w:hAnsi="Doulos SIL"/>
          <w:i/>
          <w:color w:val="0000FF"/>
        </w:rPr>
        <w:t>ɲùʔùⁿ</w:t>
      </w:r>
      <w:r>
        <w:tab/>
        <w:t>LL</w:t>
      </w:r>
      <w:r>
        <w:tab/>
      </w:r>
      <w:r w:rsidRPr="001A596D">
        <w:rPr>
          <w:rFonts w:ascii="Doulos SIL" w:hAnsi="Doulos SIL"/>
          <w:i/>
          <w:color w:val="0000FF"/>
        </w:rPr>
        <w:t>ɲùʔùⁿ táā-rà</w:t>
      </w:r>
      <w:r>
        <w:tab/>
        <w:t>LL hm-l</w:t>
      </w:r>
      <w:r>
        <w:tab/>
        <w:t>‘wrap (n)’</w:t>
      </w:r>
    </w:p>
    <w:p w14:paraId="52B7E151" w14:textId="77777777" w:rsidR="00221BC6" w:rsidRDefault="00221BC6" w:rsidP="00221BC6">
      <w:pPr>
        <w:tabs>
          <w:tab w:val="clear" w:pos="369"/>
          <w:tab w:val="left" w:pos="720"/>
          <w:tab w:val="left" w:pos="1080"/>
          <w:tab w:val="left" w:pos="1890"/>
          <w:tab w:val="left" w:pos="2880"/>
          <w:tab w:val="left" w:pos="4590"/>
          <w:tab w:val="left" w:pos="6030"/>
        </w:tabs>
      </w:pPr>
    </w:p>
    <w:p w14:paraId="734BC474" w14:textId="77777777" w:rsidR="00221BC6" w:rsidRDefault="00221BC6" w:rsidP="00221BC6">
      <w:pPr>
        <w:tabs>
          <w:tab w:val="clear" w:pos="369"/>
          <w:tab w:val="left" w:pos="720"/>
          <w:tab w:val="left" w:pos="1080"/>
          <w:tab w:val="left" w:pos="1890"/>
          <w:tab w:val="left" w:pos="2880"/>
          <w:tab w:val="left" w:pos="4590"/>
          <w:tab w:val="left" w:pos="6030"/>
        </w:tabs>
      </w:pPr>
      <w:r>
        <w:tab/>
        <w:t>b. adjective l-h</w:t>
      </w:r>
    </w:p>
    <w:p w14:paraId="0B53B108" w14:textId="4EC45B2B" w:rsidR="00FD7D23" w:rsidRDefault="00FD7D23" w:rsidP="00221BC6">
      <w:pPr>
        <w:tabs>
          <w:tab w:val="clear" w:pos="369"/>
          <w:tab w:val="left" w:pos="720"/>
          <w:tab w:val="left" w:pos="1080"/>
          <w:tab w:val="left" w:pos="1890"/>
          <w:tab w:val="left" w:pos="2880"/>
          <w:tab w:val="left" w:pos="4590"/>
          <w:tab w:val="left" w:pos="6030"/>
        </w:tabs>
      </w:pPr>
      <w:r>
        <w:tab/>
      </w:r>
      <w:r w:rsidR="00221BC6">
        <w:tab/>
      </w:r>
      <w:r w:rsidRPr="001A596D">
        <w:rPr>
          <w:rFonts w:ascii="Doulos SIL" w:hAnsi="Doulos SIL"/>
          <w:i/>
          <w:color w:val="0000FF"/>
        </w:rPr>
        <w:t>kpɛ́sɛ́</w:t>
      </w:r>
      <w:r>
        <w:tab/>
        <w:t>HH(L)</w:t>
      </w:r>
      <w:r>
        <w:tab/>
      </w:r>
      <w:r w:rsidRPr="001A596D">
        <w:rPr>
          <w:rFonts w:ascii="Doulos SIL" w:hAnsi="Doulos SIL"/>
          <w:i/>
          <w:color w:val="0000FF"/>
        </w:rPr>
        <w:t xml:space="preserve">kpɛ́sɛ́ </w:t>
      </w:r>
      <w:r w:rsidR="00962CAE" w:rsidRPr="001A596D">
        <w:rPr>
          <w:rFonts w:ascii="Doulos SIL" w:hAnsi="Doulos SIL"/>
          <w:i/>
          <w:color w:val="0000FF"/>
        </w:rPr>
        <w:t>tàà-rá</w:t>
      </w:r>
      <w:r>
        <w:tab/>
      </w:r>
      <w:r w:rsidR="00146C01">
        <w:t>HH l-h</w:t>
      </w:r>
      <w:r w:rsidR="00146C01">
        <w:tab/>
      </w:r>
      <w:r>
        <w:t>‘chewstick’</w:t>
      </w:r>
    </w:p>
    <w:p w14:paraId="24BB406C" w14:textId="5DEA60C1" w:rsidR="00FD7D23" w:rsidRDefault="00FD7D23" w:rsidP="00221BC6">
      <w:pPr>
        <w:tabs>
          <w:tab w:val="clear" w:pos="369"/>
          <w:tab w:val="left" w:pos="720"/>
          <w:tab w:val="left" w:pos="1080"/>
          <w:tab w:val="left" w:pos="1890"/>
          <w:tab w:val="left" w:pos="2880"/>
          <w:tab w:val="left" w:pos="4590"/>
          <w:tab w:val="left" w:pos="6030"/>
        </w:tabs>
      </w:pPr>
      <w:r>
        <w:tab/>
      </w:r>
      <w:r w:rsidR="00221BC6">
        <w:tab/>
      </w:r>
      <w:r w:rsidRPr="001A596D">
        <w:rPr>
          <w:rFonts w:ascii="Doulos SIL" w:hAnsi="Doulos SIL"/>
          <w:i/>
          <w:color w:val="0000FF"/>
        </w:rPr>
        <w:t>kúrū</w:t>
      </w:r>
      <w:r w:rsidR="00146C01" w:rsidRPr="001A596D">
        <w:rPr>
          <w:rFonts w:ascii="Doulos SIL" w:hAnsi="Doulos SIL"/>
          <w:i/>
          <w:color w:val="0000FF"/>
        </w:rPr>
        <w:t>ⁿ</w:t>
      </w:r>
      <w:r>
        <w:tab/>
        <w:t>HM(L)</w:t>
      </w:r>
      <w:r>
        <w:tab/>
      </w:r>
      <w:r w:rsidR="00962CAE" w:rsidRPr="001A596D">
        <w:rPr>
          <w:rFonts w:ascii="Doulos SIL" w:hAnsi="Doulos SIL"/>
          <w:i/>
          <w:color w:val="0000FF"/>
        </w:rPr>
        <w:t>kúrú</w:t>
      </w:r>
      <w:r w:rsidR="00146C01" w:rsidRPr="001A596D">
        <w:rPr>
          <w:rFonts w:ascii="Doulos SIL" w:hAnsi="Doulos SIL"/>
          <w:i/>
          <w:color w:val="0000FF"/>
        </w:rPr>
        <w:t>ⁿ</w:t>
      </w:r>
      <w:r w:rsidRPr="001A596D">
        <w:rPr>
          <w:rFonts w:ascii="Doulos SIL" w:hAnsi="Doulos SIL"/>
          <w:i/>
          <w:color w:val="0000FF"/>
        </w:rPr>
        <w:t xml:space="preserve"> </w:t>
      </w:r>
      <w:r w:rsidR="00962CAE" w:rsidRPr="001A596D">
        <w:rPr>
          <w:rFonts w:ascii="Doulos SIL" w:hAnsi="Doulos SIL"/>
          <w:i/>
          <w:color w:val="0000FF"/>
        </w:rPr>
        <w:t>tàà-rá</w:t>
      </w:r>
      <w:r>
        <w:tab/>
      </w:r>
      <w:r w:rsidR="00146C01">
        <w:t>H</w:t>
      </w:r>
      <w:r w:rsidR="00146C01" w:rsidRPr="00221BC6">
        <w:rPr>
          <w:u w:val="single"/>
        </w:rPr>
        <w:t>H</w:t>
      </w:r>
      <w:r w:rsidR="00146C01">
        <w:t xml:space="preserve"> l-h</w:t>
      </w:r>
      <w:r w:rsidR="00146C01">
        <w:tab/>
      </w:r>
      <w:r>
        <w:t>‘boat’</w:t>
      </w:r>
    </w:p>
    <w:p w14:paraId="15B937CC" w14:textId="038EA7AE" w:rsidR="00FD7D23" w:rsidRDefault="00FD7D23" w:rsidP="00221BC6">
      <w:pPr>
        <w:tabs>
          <w:tab w:val="clear" w:pos="369"/>
          <w:tab w:val="left" w:pos="720"/>
          <w:tab w:val="left" w:pos="1080"/>
          <w:tab w:val="left" w:pos="1890"/>
          <w:tab w:val="left" w:pos="2880"/>
          <w:tab w:val="left" w:pos="4590"/>
          <w:tab w:val="left" w:pos="6030"/>
        </w:tabs>
      </w:pPr>
      <w:r>
        <w:tab/>
      </w:r>
      <w:r w:rsidR="00221BC6">
        <w:tab/>
      </w:r>
      <w:r w:rsidRPr="001A596D">
        <w:rPr>
          <w:rFonts w:ascii="Doulos SIL" w:hAnsi="Doulos SIL"/>
          <w:i/>
          <w:color w:val="0000FF"/>
        </w:rPr>
        <w:t>tòfá</w:t>
      </w:r>
      <w:r>
        <w:tab/>
        <w:t>LH</w:t>
      </w:r>
      <w:r>
        <w:tab/>
      </w:r>
      <w:r w:rsidRPr="001A596D">
        <w:rPr>
          <w:rFonts w:ascii="Doulos SIL" w:hAnsi="Doulos SIL"/>
          <w:i/>
          <w:color w:val="0000FF"/>
        </w:rPr>
        <w:t xml:space="preserve">tòfá </w:t>
      </w:r>
      <w:r w:rsidR="00962CAE" w:rsidRPr="001A596D">
        <w:rPr>
          <w:rFonts w:ascii="Doulos SIL" w:hAnsi="Doulos SIL"/>
          <w:i/>
          <w:color w:val="0000FF"/>
        </w:rPr>
        <w:t>tàà-rá</w:t>
      </w:r>
      <w:r>
        <w:tab/>
      </w:r>
      <w:r w:rsidR="00146C01">
        <w:t>LH l-h</w:t>
      </w:r>
      <w:r w:rsidR="00146C01">
        <w:tab/>
      </w:r>
      <w:r>
        <w:t>‘brick’</w:t>
      </w:r>
    </w:p>
    <w:p w14:paraId="7D9E4FCB" w14:textId="12C37057" w:rsidR="00FD7D23" w:rsidRDefault="00FD7D23" w:rsidP="00221BC6">
      <w:pPr>
        <w:tabs>
          <w:tab w:val="clear" w:pos="369"/>
          <w:tab w:val="left" w:pos="720"/>
          <w:tab w:val="left" w:pos="1080"/>
          <w:tab w:val="left" w:pos="1890"/>
          <w:tab w:val="left" w:pos="2880"/>
          <w:tab w:val="left" w:pos="4590"/>
          <w:tab w:val="left" w:pos="6030"/>
        </w:tabs>
      </w:pPr>
      <w:r>
        <w:tab/>
      </w:r>
      <w:r w:rsidR="00221BC6">
        <w:tab/>
      </w:r>
      <w:r w:rsidRPr="001A596D">
        <w:rPr>
          <w:rFonts w:ascii="Doulos SIL" w:hAnsi="Doulos SIL"/>
          <w:i/>
          <w:color w:val="0000FF"/>
        </w:rPr>
        <w:t>mōtó</w:t>
      </w:r>
      <w:r>
        <w:tab/>
        <w:t>MH</w:t>
      </w:r>
      <w:r>
        <w:tab/>
      </w:r>
      <w:r w:rsidRPr="001A596D">
        <w:rPr>
          <w:rFonts w:ascii="Doulos SIL" w:hAnsi="Doulos SIL"/>
          <w:i/>
          <w:color w:val="0000FF"/>
        </w:rPr>
        <w:t xml:space="preserve">mōtó </w:t>
      </w:r>
      <w:r w:rsidR="00962CAE" w:rsidRPr="001A596D">
        <w:rPr>
          <w:rFonts w:ascii="Doulos SIL" w:hAnsi="Doulos SIL"/>
          <w:i/>
          <w:color w:val="0000FF"/>
        </w:rPr>
        <w:t>tàà-rá</w:t>
      </w:r>
      <w:r>
        <w:tab/>
      </w:r>
      <w:r w:rsidR="00146C01">
        <w:t>MH l-h</w:t>
      </w:r>
      <w:r w:rsidR="00146C01">
        <w:tab/>
      </w:r>
      <w:r>
        <w:t>‘motorcycle’</w:t>
      </w:r>
    </w:p>
    <w:p w14:paraId="0BED8372" w14:textId="77777777" w:rsidR="00FD7D23" w:rsidRDefault="00FD7D23" w:rsidP="002D56DA"/>
    <w:p w14:paraId="6E1D742A" w14:textId="012A45AB" w:rsidR="00673287" w:rsidRDefault="00673287" w:rsidP="002D56DA">
      <w:r>
        <w:t>Comparing ‘big’ and ‘hot’ to the consistently L</w:t>
      </w:r>
      <w:r>
        <w:noBreakHyphen/>
        <w:t>toned ‘black’ in (</w:t>
      </w:r>
      <w:r>
        <w:rPr>
          <w:color w:val="FF6600"/>
        </w:rPr>
        <w:t>xx2</w:t>
      </w:r>
      <w:r w:rsidRPr="00673287">
        <w:rPr>
          <w:color w:val="FF6600"/>
        </w:rPr>
        <w:t>) above</w:t>
      </w:r>
      <w:r>
        <w:t>, we see that taking ‘big’ and ‘hot’ to be lexically L</w:t>
      </w:r>
      <w:r>
        <w:noBreakHyphen/>
        <w:t>toned on the basis of (xx4b) and (xx5b) would not work. Instead, these stems are lexically H(L) or HM(L) toned, as seen in (xx4a) and (xx5b), and become L</w:t>
      </w:r>
      <w:r>
        <w:noBreakHyphen/>
        <w:t>toned after certain tonal types of nouns that have an associated floating L</w:t>
      </w:r>
      <w:r>
        <w:noBreakHyphen/>
        <w:t xml:space="preserve">tone. </w:t>
      </w:r>
    </w:p>
    <w:p w14:paraId="36C62A3A" w14:textId="60B624D9" w:rsidR="00D800D3" w:rsidRPr="001339B0" w:rsidRDefault="00673287" w:rsidP="002D56DA">
      <w:r>
        <w:tab/>
      </w:r>
      <w:r w:rsidR="00D800D3">
        <w:t>‘Long’ is the most tonally complex of the adjectives considered here.</w:t>
      </w:r>
      <w:r>
        <w:t xml:space="preserve"> It surfaces </w:t>
      </w:r>
      <w:r w:rsidR="001339B0">
        <w:t xml:space="preserve">with H, downstepped H, and L tones </w:t>
      </w:r>
      <w:r>
        <w:t>(xx6). Since its tonal forms are distinct both from the clearly L</w:t>
      </w:r>
      <w:r>
        <w:noBreakHyphen/>
        <w:t>toned ‘black’ in (</w:t>
      </w:r>
      <w:r>
        <w:rPr>
          <w:color w:val="FF6600"/>
        </w:rPr>
        <w:t>xx2</w:t>
      </w:r>
      <w:r w:rsidRPr="00673287">
        <w:rPr>
          <w:color w:val="FF6600"/>
        </w:rPr>
        <w:t>) above</w:t>
      </w:r>
      <w:r>
        <w:t xml:space="preserve"> and from the clearly M</w:t>
      </w:r>
      <w:r>
        <w:noBreakHyphen/>
        <w:t>toned ‘red’ in (</w:t>
      </w:r>
      <w:r>
        <w:rPr>
          <w:color w:val="FF6600"/>
        </w:rPr>
        <w:t>xx3</w:t>
      </w:r>
      <w:r w:rsidRPr="00673287">
        <w:rPr>
          <w:color w:val="FF6600"/>
        </w:rPr>
        <w:t>) above</w:t>
      </w:r>
      <w:r>
        <w:t>, ‘long’ is best analysed as lexically H</w:t>
      </w:r>
      <w:r>
        <w:noBreakHyphen/>
        <w:t>toned. This is the form that it appears in after an L</w:t>
      </w:r>
      <w:r>
        <w:noBreakHyphen/>
        <w:t>toned noun (xx6b). Its L</w:t>
      </w:r>
      <w:r>
        <w:noBreakHyphen/>
        <w:t xml:space="preserve">toned form </w:t>
      </w:r>
      <w:r w:rsidR="00A6531A" w:rsidRPr="001A596D">
        <w:rPr>
          <w:rFonts w:ascii="Doulos SIL" w:hAnsi="Doulos SIL"/>
          <w:i/>
          <w:color w:val="0000FF"/>
        </w:rPr>
        <w:t>sùmàà</w:t>
      </w:r>
      <w:r w:rsidR="00A6531A" w:rsidRPr="001A596D">
        <w:rPr>
          <w:rFonts w:ascii="Doulos SIL" w:hAnsi="Doulos SIL"/>
          <w:i/>
          <w:color w:val="0000FF"/>
        </w:rPr>
        <w:noBreakHyphen/>
        <w:t>ná</w:t>
      </w:r>
      <w:r w:rsidR="00A6531A">
        <w:t xml:space="preserve"> in (xx6c) can be explained in the same way as L</w:t>
      </w:r>
      <w:r w:rsidR="00A6531A">
        <w:noBreakHyphen/>
        <w:t xml:space="preserve">toned </w:t>
      </w:r>
      <w:r w:rsidR="00A6531A" w:rsidRPr="001A596D">
        <w:rPr>
          <w:rFonts w:ascii="Doulos SIL" w:hAnsi="Doulos SIL"/>
          <w:i/>
          <w:color w:val="0000FF"/>
        </w:rPr>
        <w:t>gbɔ̀</w:t>
      </w:r>
      <w:r w:rsidR="00A6531A" w:rsidRPr="001A596D">
        <w:rPr>
          <w:rFonts w:ascii="Doulos SIL" w:hAnsi="Doulos SIL"/>
          <w:i/>
          <w:color w:val="0000FF"/>
        </w:rPr>
        <w:noBreakHyphen/>
        <w:t>rá</w:t>
      </w:r>
      <w:r w:rsidR="00A6531A">
        <w:t xml:space="preserve"> ‘big’ and </w:t>
      </w:r>
      <w:r w:rsidR="00A6531A" w:rsidRPr="001A596D">
        <w:rPr>
          <w:rFonts w:ascii="Doulos SIL" w:hAnsi="Doulos SIL"/>
          <w:i/>
          <w:color w:val="0000FF"/>
        </w:rPr>
        <w:t>tàà</w:t>
      </w:r>
      <w:r w:rsidR="00A6531A" w:rsidRPr="001A596D">
        <w:rPr>
          <w:rFonts w:ascii="Doulos SIL" w:hAnsi="Doulos SIL"/>
          <w:i/>
          <w:color w:val="0000FF"/>
        </w:rPr>
        <w:noBreakHyphen/>
        <w:t>rá</w:t>
      </w:r>
      <w:r w:rsidR="00A6531A">
        <w:t xml:space="preserve"> ‘hot’ in </w:t>
      </w:r>
      <w:r w:rsidR="00A6531A" w:rsidRPr="00A6531A">
        <w:rPr>
          <w:color w:val="FF6600"/>
        </w:rPr>
        <w:t>(xx4b) and (xx5b) above</w:t>
      </w:r>
      <w:r w:rsidR="00A6531A">
        <w:t>, viz., as due to a floating L</w:t>
      </w:r>
      <w:r w:rsidR="00A6531A">
        <w:noBreakHyphen/>
        <w:t xml:space="preserve">tone associated with the nouns. </w:t>
      </w:r>
      <w:r w:rsidR="001339B0">
        <w:t>In</w:t>
      </w:r>
      <w:r w:rsidR="00D800D3">
        <w:t xml:space="preserve"> (xx6a). </w:t>
      </w:r>
      <w:r w:rsidR="00D800D3">
        <w:lastRenderedPageBreak/>
        <w:t>M</w:t>
      </w:r>
      <w:r w:rsidR="00D800D3">
        <w:noBreakHyphen/>
        <w:t>toned ‘flour’ merges tonally with the H</w:t>
      </w:r>
      <w:r w:rsidR="00D800D3">
        <w:noBreakHyphen/>
        <w:t xml:space="preserve">toned ‘fish’. Then both of these nouns induce a drop in the adjectival tones from H to </w:t>
      </w:r>
      <w:r w:rsidR="001339B0">
        <w:t>downstepped H</w:t>
      </w:r>
      <w:r w:rsidR="00D800D3">
        <w:t xml:space="preserve">. </w:t>
      </w:r>
    </w:p>
    <w:p w14:paraId="210EAB80" w14:textId="77777777" w:rsidR="00221BC6" w:rsidRDefault="00221BC6" w:rsidP="00221BC6"/>
    <w:p w14:paraId="4AD623BE" w14:textId="77777777" w:rsidR="00221BC6" w:rsidRDefault="00221BC6" w:rsidP="00221BC6">
      <w:pPr>
        <w:tabs>
          <w:tab w:val="clear" w:pos="369"/>
          <w:tab w:val="left" w:pos="720"/>
        </w:tabs>
      </w:pPr>
      <w:r>
        <w:t>(xx6)</w:t>
      </w:r>
      <w:r>
        <w:tab/>
      </w:r>
      <w:r w:rsidRPr="001A596D">
        <w:rPr>
          <w:rFonts w:ascii="Doulos SIL" w:hAnsi="Doulos SIL"/>
          <w:i/>
          <w:color w:val="0000FF"/>
        </w:rPr>
        <w:t>súmááⁿ</w:t>
      </w:r>
      <w:r>
        <w:t xml:space="preserve"> ‘long’ HH</w:t>
      </w:r>
    </w:p>
    <w:p w14:paraId="14260C7D" w14:textId="77777777" w:rsidR="00221BC6" w:rsidRDefault="00221BC6" w:rsidP="00221BC6">
      <w:pPr>
        <w:tabs>
          <w:tab w:val="clear" w:pos="369"/>
          <w:tab w:val="left" w:pos="720"/>
        </w:tabs>
      </w:pPr>
    </w:p>
    <w:p w14:paraId="12B9D06F" w14:textId="77777777" w:rsidR="00221BC6" w:rsidRDefault="00221BC6" w:rsidP="00221BC6">
      <w:pPr>
        <w:tabs>
          <w:tab w:val="clear" w:pos="369"/>
          <w:tab w:val="left" w:pos="720"/>
          <w:tab w:val="left" w:pos="1080"/>
          <w:tab w:val="left" w:pos="1890"/>
          <w:tab w:val="left" w:pos="2880"/>
          <w:tab w:val="left" w:pos="4590"/>
          <w:tab w:val="left" w:pos="6030"/>
        </w:tabs>
      </w:pPr>
      <w:r>
        <w:tab/>
      </w:r>
      <w:r>
        <w:tab/>
        <w:t>noun</w:t>
      </w:r>
      <w:r>
        <w:tab/>
        <w:t>N tones</w:t>
      </w:r>
      <w:r>
        <w:tab/>
        <w:t>with Adj</w:t>
      </w:r>
      <w:r w:rsidRPr="002D56DA">
        <w:t xml:space="preserve"> </w:t>
      </w:r>
      <w:r>
        <w:tab/>
        <w:t>N-adj tones</w:t>
      </w:r>
      <w:r>
        <w:tab/>
        <w:t>gloss</w:t>
      </w:r>
    </w:p>
    <w:p w14:paraId="7D7DEE90" w14:textId="77777777" w:rsidR="00221BC6" w:rsidRDefault="00221BC6" w:rsidP="00221BC6">
      <w:pPr>
        <w:tabs>
          <w:tab w:val="clear" w:pos="369"/>
          <w:tab w:val="left" w:pos="720"/>
          <w:tab w:val="left" w:pos="1080"/>
          <w:tab w:val="left" w:pos="1890"/>
          <w:tab w:val="left" w:pos="2880"/>
          <w:tab w:val="left" w:pos="4590"/>
          <w:tab w:val="left" w:pos="6030"/>
        </w:tabs>
      </w:pPr>
    </w:p>
    <w:p w14:paraId="276712BC" w14:textId="3829B93E" w:rsidR="00D800D3" w:rsidRDefault="00D800D3" w:rsidP="00D800D3">
      <w:pPr>
        <w:tabs>
          <w:tab w:val="clear" w:pos="369"/>
          <w:tab w:val="left" w:pos="720"/>
          <w:tab w:val="left" w:pos="1080"/>
          <w:tab w:val="left" w:pos="1890"/>
          <w:tab w:val="left" w:pos="2880"/>
          <w:tab w:val="left" w:pos="4590"/>
          <w:tab w:val="left" w:pos="6030"/>
        </w:tabs>
      </w:pPr>
      <w:r>
        <w:tab/>
        <w:t>a. adjective mm-m</w:t>
      </w:r>
    </w:p>
    <w:p w14:paraId="63360C03" w14:textId="3A8C32A6" w:rsidR="00221BC6" w:rsidRDefault="00221BC6" w:rsidP="00221BC6">
      <w:pPr>
        <w:tabs>
          <w:tab w:val="clear" w:pos="369"/>
          <w:tab w:val="left" w:pos="720"/>
          <w:tab w:val="left" w:pos="1080"/>
          <w:tab w:val="left" w:pos="1890"/>
          <w:tab w:val="left" w:pos="2880"/>
          <w:tab w:val="left" w:pos="4590"/>
          <w:tab w:val="left" w:pos="6030"/>
        </w:tabs>
      </w:pPr>
      <w:r>
        <w:tab/>
      </w:r>
      <w:r>
        <w:tab/>
      </w:r>
      <w:r w:rsidRPr="001A596D">
        <w:rPr>
          <w:rFonts w:ascii="Doulos SIL" w:hAnsi="Doulos SIL"/>
          <w:i/>
          <w:color w:val="0000FF"/>
        </w:rPr>
        <w:t>yíʔé</w:t>
      </w:r>
      <w:r>
        <w:tab/>
        <w:t>HH</w:t>
      </w:r>
      <w:r>
        <w:tab/>
      </w:r>
      <w:r w:rsidRPr="001A596D">
        <w:rPr>
          <w:rFonts w:ascii="Doulos SIL" w:hAnsi="Doulos SIL"/>
          <w:i/>
          <w:color w:val="0000FF"/>
        </w:rPr>
        <w:t xml:space="preserve">yíʔé </w:t>
      </w:r>
      <w:r w:rsidR="001339B0">
        <w:rPr>
          <w:rFonts w:ascii="Doulos SIL" w:hAnsi="Doulos SIL"/>
          <w:i/>
          <w:color w:val="0000FF"/>
        </w:rPr>
        <w:t>ꜜsúmáá-ná</w:t>
      </w:r>
      <w:r>
        <w:tab/>
        <w:t xml:space="preserve">HH </w:t>
      </w:r>
      <w:r w:rsidR="001339B0">
        <w:t>ꜜhh</w:t>
      </w:r>
      <w:r>
        <w:t>-m</w:t>
      </w:r>
      <w:r>
        <w:tab/>
        <w:t>‘fish’</w:t>
      </w:r>
    </w:p>
    <w:p w14:paraId="2B77B91D" w14:textId="62D656D3" w:rsidR="00221BC6" w:rsidRDefault="00221BC6" w:rsidP="00221BC6">
      <w:pPr>
        <w:tabs>
          <w:tab w:val="clear" w:pos="369"/>
          <w:tab w:val="left" w:pos="720"/>
          <w:tab w:val="left" w:pos="1080"/>
          <w:tab w:val="left" w:pos="1890"/>
          <w:tab w:val="left" w:pos="2880"/>
          <w:tab w:val="left" w:pos="4590"/>
          <w:tab w:val="left" w:pos="6030"/>
        </w:tabs>
      </w:pPr>
      <w:r>
        <w:tab/>
      </w:r>
      <w:r>
        <w:tab/>
      </w:r>
      <w:r w:rsidRPr="001A596D">
        <w:rPr>
          <w:rFonts w:ascii="Doulos SIL" w:hAnsi="Doulos SIL"/>
          <w:i/>
          <w:color w:val="0000FF"/>
        </w:rPr>
        <w:t>fōʔō</w:t>
      </w:r>
      <w:r>
        <w:tab/>
        <w:t>MM</w:t>
      </w:r>
      <w:r>
        <w:tab/>
      </w:r>
      <w:r w:rsidRPr="001A596D">
        <w:rPr>
          <w:rFonts w:ascii="Doulos SIL" w:hAnsi="Doulos SIL"/>
          <w:i/>
          <w:color w:val="0000FF"/>
        </w:rPr>
        <w:t xml:space="preserve">fóʔó </w:t>
      </w:r>
      <w:r w:rsidR="001339B0">
        <w:rPr>
          <w:rFonts w:ascii="Doulos SIL" w:hAnsi="Doulos SIL"/>
          <w:i/>
          <w:color w:val="0000FF"/>
        </w:rPr>
        <w:t>ꜜsúmáá-ná</w:t>
      </w:r>
      <w:r>
        <w:tab/>
      </w:r>
      <w:r w:rsidR="00D800D3" w:rsidRPr="00146C01">
        <w:rPr>
          <w:u w:val="single"/>
        </w:rPr>
        <w:t>H</w:t>
      </w:r>
      <w:r w:rsidRPr="00146C01">
        <w:rPr>
          <w:u w:val="single"/>
        </w:rPr>
        <w:t>H</w:t>
      </w:r>
      <w:r>
        <w:t xml:space="preserve"> </w:t>
      </w:r>
      <w:r w:rsidR="001339B0">
        <w:t>ꜜhh</w:t>
      </w:r>
      <w:r>
        <w:t>-m</w:t>
      </w:r>
      <w:r>
        <w:tab/>
        <w:t>‘flour’</w:t>
      </w:r>
    </w:p>
    <w:p w14:paraId="2B3FA35E" w14:textId="77777777" w:rsidR="00D800D3" w:rsidRDefault="00D800D3" w:rsidP="00D800D3">
      <w:pPr>
        <w:tabs>
          <w:tab w:val="clear" w:pos="369"/>
          <w:tab w:val="left" w:pos="720"/>
          <w:tab w:val="left" w:pos="1080"/>
          <w:tab w:val="left" w:pos="1890"/>
          <w:tab w:val="left" w:pos="2880"/>
          <w:tab w:val="left" w:pos="4590"/>
          <w:tab w:val="left" w:pos="6030"/>
        </w:tabs>
      </w:pPr>
    </w:p>
    <w:p w14:paraId="436B123C" w14:textId="3195E50A" w:rsidR="00D800D3" w:rsidRDefault="00D800D3" w:rsidP="00D800D3">
      <w:pPr>
        <w:tabs>
          <w:tab w:val="clear" w:pos="369"/>
          <w:tab w:val="left" w:pos="720"/>
          <w:tab w:val="left" w:pos="1080"/>
          <w:tab w:val="left" w:pos="1890"/>
          <w:tab w:val="left" w:pos="2880"/>
          <w:tab w:val="left" w:pos="4590"/>
          <w:tab w:val="left" w:pos="6030"/>
        </w:tabs>
      </w:pPr>
      <w:r>
        <w:tab/>
        <w:t>b. adjective hh-h</w:t>
      </w:r>
    </w:p>
    <w:p w14:paraId="2B056833" w14:textId="77777777" w:rsidR="00221BC6" w:rsidRDefault="00221BC6" w:rsidP="00221BC6">
      <w:pPr>
        <w:tabs>
          <w:tab w:val="clear" w:pos="369"/>
          <w:tab w:val="left" w:pos="720"/>
          <w:tab w:val="left" w:pos="1080"/>
          <w:tab w:val="left" w:pos="1890"/>
          <w:tab w:val="left" w:pos="2880"/>
          <w:tab w:val="left" w:pos="4590"/>
          <w:tab w:val="left" w:pos="6030"/>
        </w:tabs>
      </w:pPr>
      <w:r>
        <w:tab/>
      </w:r>
      <w:r>
        <w:tab/>
      </w:r>
      <w:r w:rsidRPr="001A596D">
        <w:rPr>
          <w:rFonts w:ascii="Doulos SIL" w:hAnsi="Doulos SIL"/>
          <w:i/>
          <w:color w:val="0000FF"/>
        </w:rPr>
        <w:t>ɲùʔùⁿ</w:t>
      </w:r>
      <w:r>
        <w:tab/>
        <w:t>LL</w:t>
      </w:r>
      <w:r>
        <w:tab/>
      </w:r>
      <w:r w:rsidRPr="001A596D">
        <w:rPr>
          <w:rFonts w:ascii="Doulos SIL" w:hAnsi="Doulos SIL"/>
          <w:i/>
          <w:color w:val="0000FF"/>
        </w:rPr>
        <w:t>ɲùʔùⁿ súmáá-ná</w:t>
      </w:r>
      <w:r>
        <w:tab/>
        <w:t>LL hh-h</w:t>
      </w:r>
      <w:r>
        <w:tab/>
        <w:t>‘wrap (n)’</w:t>
      </w:r>
    </w:p>
    <w:p w14:paraId="3E4C5776" w14:textId="77777777" w:rsidR="00D800D3" w:rsidRDefault="00D800D3" w:rsidP="00D800D3">
      <w:pPr>
        <w:tabs>
          <w:tab w:val="clear" w:pos="369"/>
          <w:tab w:val="left" w:pos="720"/>
          <w:tab w:val="left" w:pos="1080"/>
          <w:tab w:val="left" w:pos="1890"/>
          <w:tab w:val="left" w:pos="2880"/>
          <w:tab w:val="left" w:pos="4590"/>
          <w:tab w:val="left" w:pos="6030"/>
        </w:tabs>
      </w:pPr>
    </w:p>
    <w:p w14:paraId="11C41B8B" w14:textId="7B138444" w:rsidR="00D800D3" w:rsidRDefault="00D800D3" w:rsidP="00D800D3">
      <w:pPr>
        <w:tabs>
          <w:tab w:val="clear" w:pos="369"/>
          <w:tab w:val="left" w:pos="720"/>
          <w:tab w:val="left" w:pos="1080"/>
          <w:tab w:val="left" w:pos="1890"/>
          <w:tab w:val="left" w:pos="2880"/>
          <w:tab w:val="left" w:pos="4590"/>
          <w:tab w:val="left" w:pos="6030"/>
        </w:tabs>
      </w:pPr>
      <w:r>
        <w:tab/>
        <w:t>c. adjective ll-h</w:t>
      </w:r>
    </w:p>
    <w:p w14:paraId="097B3E21" w14:textId="77777777" w:rsidR="00221BC6" w:rsidRDefault="00221BC6" w:rsidP="00221BC6">
      <w:pPr>
        <w:tabs>
          <w:tab w:val="clear" w:pos="369"/>
          <w:tab w:val="left" w:pos="720"/>
          <w:tab w:val="left" w:pos="1080"/>
          <w:tab w:val="left" w:pos="1890"/>
          <w:tab w:val="left" w:pos="2880"/>
          <w:tab w:val="left" w:pos="4590"/>
          <w:tab w:val="left" w:pos="6030"/>
        </w:tabs>
      </w:pPr>
      <w:r>
        <w:tab/>
      </w:r>
      <w:r>
        <w:tab/>
      </w:r>
      <w:r w:rsidRPr="001A596D">
        <w:rPr>
          <w:rFonts w:ascii="Doulos SIL" w:hAnsi="Doulos SIL"/>
          <w:i/>
          <w:color w:val="0000FF"/>
        </w:rPr>
        <w:t>kpɛ́sɛ́</w:t>
      </w:r>
      <w:r>
        <w:tab/>
        <w:t>HH(L)</w:t>
      </w:r>
      <w:r>
        <w:tab/>
      </w:r>
      <w:r w:rsidRPr="001A596D">
        <w:rPr>
          <w:rFonts w:ascii="Doulos SIL" w:hAnsi="Doulos SIL"/>
          <w:i/>
          <w:color w:val="0000FF"/>
        </w:rPr>
        <w:t>kpɛ́sɛ́ sùmàà-ná</w:t>
      </w:r>
      <w:r>
        <w:tab/>
        <w:t>HH ll-h</w:t>
      </w:r>
      <w:r>
        <w:tab/>
        <w:t>‘chewstick’</w:t>
      </w:r>
    </w:p>
    <w:p w14:paraId="580B240C" w14:textId="77777777" w:rsidR="00221BC6" w:rsidRDefault="00221BC6" w:rsidP="00221BC6">
      <w:pPr>
        <w:tabs>
          <w:tab w:val="clear" w:pos="369"/>
          <w:tab w:val="left" w:pos="720"/>
          <w:tab w:val="left" w:pos="1080"/>
          <w:tab w:val="left" w:pos="1890"/>
          <w:tab w:val="left" w:pos="2880"/>
          <w:tab w:val="left" w:pos="4590"/>
          <w:tab w:val="left" w:pos="6030"/>
        </w:tabs>
      </w:pPr>
      <w:r>
        <w:tab/>
      </w:r>
      <w:r>
        <w:tab/>
      </w:r>
      <w:r w:rsidRPr="001A596D">
        <w:rPr>
          <w:rFonts w:ascii="Doulos SIL" w:hAnsi="Doulos SIL"/>
          <w:i/>
          <w:color w:val="0000FF"/>
        </w:rPr>
        <w:t>kúrūⁿ</w:t>
      </w:r>
      <w:r>
        <w:tab/>
        <w:t>HM(L)</w:t>
      </w:r>
      <w:r>
        <w:tab/>
      </w:r>
      <w:r w:rsidRPr="001A596D">
        <w:rPr>
          <w:rFonts w:ascii="Doulos SIL" w:hAnsi="Doulos SIL"/>
          <w:i/>
          <w:color w:val="0000FF"/>
        </w:rPr>
        <w:t>kúrúⁿ sùmàà-ná</w:t>
      </w:r>
      <w:r>
        <w:tab/>
        <w:t>H</w:t>
      </w:r>
      <w:r w:rsidRPr="00146C01">
        <w:rPr>
          <w:u w:val="single"/>
        </w:rPr>
        <w:t>H</w:t>
      </w:r>
      <w:r>
        <w:t xml:space="preserve"> ll-h</w:t>
      </w:r>
      <w:r>
        <w:tab/>
        <w:t>‘boat’</w:t>
      </w:r>
    </w:p>
    <w:p w14:paraId="3E72B2B5" w14:textId="77777777" w:rsidR="00221BC6" w:rsidRDefault="00221BC6" w:rsidP="00221BC6">
      <w:pPr>
        <w:tabs>
          <w:tab w:val="clear" w:pos="369"/>
          <w:tab w:val="left" w:pos="720"/>
          <w:tab w:val="left" w:pos="1080"/>
          <w:tab w:val="left" w:pos="1890"/>
          <w:tab w:val="left" w:pos="2880"/>
          <w:tab w:val="left" w:pos="4590"/>
          <w:tab w:val="left" w:pos="6030"/>
        </w:tabs>
      </w:pPr>
      <w:r>
        <w:tab/>
      </w:r>
      <w:r>
        <w:tab/>
      </w:r>
      <w:r w:rsidRPr="001A596D">
        <w:rPr>
          <w:rFonts w:ascii="Doulos SIL" w:hAnsi="Doulos SIL"/>
          <w:i/>
          <w:color w:val="0000FF"/>
        </w:rPr>
        <w:t>tòfá</w:t>
      </w:r>
      <w:r>
        <w:tab/>
        <w:t>LH</w:t>
      </w:r>
      <w:r>
        <w:tab/>
      </w:r>
      <w:r w:rsidRPr="001A596D">
        <w:rPr>
          <w:rFonts w:ascii="Doulos SIL" w:hAnsi="Doulos SIL"/>
          <w:i/>
          <w:color w:val="0000FF"/>
        </w:rPr>
        <w:t>tòfá sùmàà-ná</w:t>
      </w:r>
      <w:r>
        <w:tab/>
        <w:t>LH ll-h</w:t>
      </w:r>
      <w:r>
        <w:tab/>
        <w:t>‘brick’</w:t>
      </w:r>
    </w:p>
    <w:p w14:paraId="513E9522" w14:textId="77777777" w:rsidR="00221BC6" w:rsidRDefault="00221BC6" w:rsidP="00221BC6">
      <w:pPr>
        <w:tabs>
          <w:tab w:val="clear" w:pos="369"/>
          <w:tab w:val="left" w:pos="720"/>
          <w:tab w:val="left" w:pos="1080"/>
          <w:tab w:val="left" w:pos="1890"/>
          <w:tab w:val="left" w:pos="2880"/>
          <w:tab w:val="left" w:pos="4590"/>
          <w:tab w:val="left" w:pos="6030"/>
        </w:tabs>
      </w:pPr>
      <w:r>
        <w:tab/>
      </w:r>
      <w:r>
        <w:tab/>
      </w:r>
      <w:r w:rsidRPr="001A596D">
        <w:rPr>
          <w:rFonts w:ascii="Doulos SIL" w:hAnsi="Doulos SIL"/>
          <w:i/>
          <w:color w:val="0000FF"/>
        </w:rPr>
        <w:t>mōtó</w:t>
      </w:r>
      <w:r>
        <w:tab/>
        <w:t>MH</w:t>
      </w:r>
      <w:r>
        <w:tab/>
      </w:r>
      <w:r w:rsidRPr="001A596D">
        <w:rPr>
          <w:rFonts w:ascii="Doulos SIL" w:hAnsi="Doulos SIL"/>
          <w:i/>
          <w:color w:val="0000FF"/>
        </w:rPr>
        <w:t>mōtó sùmàà-ná</w:t>
      </w:r>
      <w:r>
        <w:tab/>
        <w:t>MH ll-h</w:t>
      </w:r>
      <w:r>
        <w:tab/>
        <w:t>‘motorcycle’</w:t>
      </w:r>
    </w:p>
    <w:p w14:paraId="7B17B78C" w14:textId="77777777" w:rsidR="001339B0" w:rsidRDefault="001339B0" w:rsidP="00221BC6">
      <w:pPr>
        <w:tabs>
          <w:tab w:val="clear" w:pos="369"/>
          <w:tab w:val="left" w:pos="720"/>
          <w:tab w:val="left" w:pos="2160"/>
          <w:tab w:val="left" w:pos="3150"/>
          <w:tab w:val="left" w:pos="5130"/>
        </w:tabs>
      </w:pPr>
    </w:p>
    <w:p w14:paraId="68EC08D9" w14:textId="4AF90046" w:rsidR="00221BC6" w:rsidRPr="001339B0" w:rsidRDefault="001339B0" w:rsidP="00221BC6">
      <w:pPr>
        <w:tabs>
          <w:tab w:val="clear" w:pos="369"/>
          <w:tab w:val="left" w:pos="720"/>
          <w:tab w:val="left" w:pos="2160"/>
          <w:tab w:val="left" w:pos="3150"/>
          <w:tab w:val="left" w:pos="5130"/>
        </w:tabs>
      </w:pPr>
      <w:r>
        <w:t>The downstepped H in (xx6a) sounds impressionistically like M</w:t>
      </w:r>
      <w:r>
        <w:noBreakHyphen/>
        <w:t xml:space="preserve">tone. However if ‘long fish’ were </w:t>
      </w:r>
      <w:r w:rsidRPr="001A596D">
        <w:rPr>
          <w:rFonts w:ascii="Doulos SIL" w:hAnsi="Doulos SIL"/>
          <w:i/>
          <w:color w:val="0000FF"/>
        </w:rPr>
        <w:t xml:space="preserve">yíʔé </w:t>
      </w:r>
      <w:r>
        <w:rPr>
          <w:rFonts w:ascii="Doulos SIL" w:hAnsi="Doulos SIL"/>
          <w:i/>
          <w:color w:val="0000FF"/>
        </w:rPr>
        <w:t>sūmāā-nā</w:t>
      </w:r>
      <w:r>
        <w:t xml:space="preserve"> with M</w:t>
      </w:r>
      <w:r>
        <w:noBreakHyphen/>
        <w:t xml:space="preserve">toned adjective, and therefore </w:t>
      </w:r>
      <w:r w:rsidRPr="001A596D">
        <w:rPr>
          <w:rFonts w:ascii="Doulos SIL" w:hAnsi="Doulos SIL"/>
          <w:i/>
          <w:color w:val="0000FF"/>
        </w:rPr>
        <w:t xml:space="preserve">yíʔé </w:t>
      </w:r>
      <w:r>
        <w:rPr>
          <w:rFonts w:ascii="Doulos SIL" w:hAnsi="Doulos SIL"/>
          <w:i/>
          <w:color w:val="0000FF"/>
        </w:rPr>
        <w:t>sūmāāⁿ</w:t>
      </w:r>
      <w:r>
        <w:t xml:space="preserve"> without the nominal suffix, its final syllable would be affected by Final Tone-Raising before an L</w:t>
      </w:r>
      <w:r>
        <w:noBreakHyphen/>
        <w:t xml:space="preserve">tone. However, </w:t>
      </w:r>
      <w:r w:rsidRPr="001339B0">
        <w:rPr>
          <w:rFonts w:ascii="Doulos SIL" w:hAnsi="Doulos SIL"/>
          <w:i/>
          <w:color w:val="0000FF"/>
        </w:rPr>
        <w:t>ꜜsúmááⁿ</w:t>
      </w:r>
      <w:r>
        <w:t xml:space="preserve"> in (xx1) has level pitch. </w:t>
      </w:r>
    </w:p>
    <w:p w14:paraId="0D72E495" w14:textId="77777777" w:rsidR="001339B0" w:rsidRDefault="001339B0" w:rsidP="00221BC6">
      <w:pPr>
        <w:tabs>
          <w:tab w:val="clear" w:pos="369"/>
          <w:tab w:val="left" w:pos="720"/>
          <w:tab w:val="left" w:pos="2160"/>
          <w:tab w:val="left" w:pos="3150"/>
          <w:tab w:val="left" w:pos="5130"/>
        </w:tabs>
      </w:pPr>
    </w:p>
    <w:p w14:paraId="4D8C57B8" w14:textId="60947E64" w:rsidR="001339B0" w:rsidRPr="001339B0" w:rsidRDefault="001339B0" w:rsidP="00221BC6">
      <w:pPr>
        <w:tabs>
          <w:tab w:val="clear" w:pos="369"/>
          <w:tab w:val="left" w:pos="720"/>
          <w:tab w:val="left" w:pos="2160"/>
          <w:tab w:val="left" w:pos="3150"/>
          <w:tab w:val="left" w:pos="5130"/>
        </w:tabs>
        <w:rPr>
          <w:color w:val="FF0000"/>
        </w:rPr>
      </w:pPr>
      <w:r w:rsidRPr="001339B0">
        <w:rPr>
          <w:color w:val="FF0000"/>
          <w:highlight w:val="yellow"/>
        </w:rPr>
        <w:t>verify</w:t>
      </w:r>
      <w:r w:rsidRPr="001339B0">
        <w:rPr>
          <w:color w:val="FF0000"/>
        </w:rPr>
        <w:tab/>
      </w:r>
    </w:p>
    <w:p w14:paraId="1C0E02F7" w14:textId="77777777" w:rsidR="001339B0" w:rsidRDefault="001339B0" w:rsidP="00221BC6">
      <w:pPr>
        <w:tabs>
          <w:tab w:val="clear" w:pos="369"/>
          <w:tab w:val="left" w:pos="720"/>
          <w:tab w:val="left" w:pos="2160"/>
          <w:tab w:val="left" w:pos="3150"/>
          <w:tab w:val="left" w:pos="5130"/>
        </w:tabs>
      </w:pPr>
    </w:p>
    <w:p w14:paraId="0BB7E0EE" w14:textId="60EEC924" w:rsidR="001339B0" w:rsidRDefault="001339B0" w:rsidP="001339B0">
      <w:pPr>
        <w:tabs>
          <w:tab w:val="clear" w:pos="369"/>
          <w:tab w:val="left" w:pos="720"/>
          <w:tab w:val="left" w:pos="1710"/>
          <w:tab w:val="left" w:pos="2700"/>
          <w:tab w:val="left" w:pos="4140"/>
        </w:tabs>
      </w:pPr>
      <w:r>
        <w:t>(xx1)</w:t>
      </w:r>
      <w:r>
        <w:tab/>
      </w:r>
      <w:r w:rsidRPr="001339B0">
        <w:rPr>
          <w:rFonts w:ascii="Doulos SIL" w:hAnsi="Doulos SIL"/>
          <w:i/>
          <w:color w:val="0000FF"/>
        </w:rPr>
        <w:t>mā</w:t>
      </w:r>
      <w:r w:rsidRPr="001339B0">
        <w:rPr>
          <w:rFonts w:ascii="Doulos SIL" w:hAnsi="Doulos SIL"/>
          <w:i/>
          <w:color w:val="0000FF"/>
        </w:rPr>
        <w:tab/>
        <w:t>[yíʔé</w:t>
      </w:r>
      <w:r w:rsidRPr="001339B0">
        <w:rPr>
          <w:rFonts w:ascii="Doulos SIL" w:hAnsi="Doulos SIL"/>
          <w:i/>
          <w:color w:val="0000FF"/>
        </w:rPr>
        <w:tab/>
        <w:t>ꜜsúmáá]</w:t>
      </w:r>
      <w:r w:rsidRPr="001339B0">
        <w:rPr>
          <w:rFonts w:ascii="Doulos SIL" w:hAnsi="Doulos SIL"/>
          <w:i/>
          <w:color w:val="0000FF"/>
        </w:rPr>
        <w:tab/>
        <w:t>jyɛ̌</w:t>
      </w:r>
    </w:p>
    <w:p w14:paraId="43A75F1E" w14:textId="0927B181" w:rsidR="001339B0" w:rsidRDefault="001339B0" w:rsidP="001339B0">
      <w:pPr>
        <w:tabs>
          <w:tab w:val="clear" w:pos="369"/>
          <w:tab w:val="left" w:pos="720"/>
          <w:tab w:val="left" w:pos="1710"/>
          <w:tab w:val="left" w:pos="2700"/>
          <w:tab w:val="left" w:pos="4140"/>
        </w:tabs>
      </w:pPr>
      <w:r>
        <w:tab/>
        <w:t>1Sg</w:t>
      </w:r>
      <w:r>
        <w:tab/>
        <w:t>[fish</w:t>
      </w:r>
      <w:r>
        <w:tab/>
        <w:t>long]</w:t>
      </w:r>
      <w:r>
        <w:tab/>
        <w:t>see.Pfv</w:t>
      </w:r>
    </w:p>
    <w:p w14:paraId="0167E0CC" w14:textId="29474806" w:rsidR="001339B0" w:rsidRPr="001339B0" w:rsidRDefault="001339B0" w:rsidP="00221BC6">
      <w:pPr>
        <w:tabs>
          <w:tab w:val="clear" w:pos="369"/>
          <w:tab w:val="left" w:pos="720"/>
          <w:tab w:val="left" w:pos="2160"/>
          <w:tab w:val="left" w:pos="3150"/>
          <w:tab w:val="left" w:pos="5130"/>
        </w:tabs>
      </w:pPr>
      <w:r>
        <w:tab/>
        <w:t>‘I saw a/the long fish.’</w:t>
      </w:r>
    </w:p>
    <w:p w14:paraId="336B89AA" w14:textId="77777777" w:rsidR="001339B0" w:rsidRDefault="001339B0" w:rsidP="00221BC6">
      <w:pPr>
        <w:tabs>
          <w:tab w:val="clear" w:pos="369"/>
          <w:tab w:val="left" w:pos="720"/>
          <w:tab w:val="left" w:pos="2160"/>
          <w:tab w:val="left" w:pos="3150"/>
          <w:tab w:val="left" w:pos="5130"/>
        </w:tabs>
      </w:pPr>
    </w:p>
    <w:p w14:paraId="01540256" w14:textId="77777777" w:rsidR="00FD7D23" w:rsidRDefault="00FD7D23" w:rsidP="002D56DA"/>
    <w:p w14:paraId="365EB987" w14:textId="4DE5CF38" w:rsidR="00FD7D23" w:rsidRDefault="00221BC6" w:rsidP="00221BC6">
      <w:pPr>
        <w:pStyle w:val="Heading4"/>
      </w:pPr>
      <w:bookmarkStart w:id="903" w:name="_Toc337412018"/>
      <w:r>
        <w:t>Inventory of basic adjectives</w:t>
      </w:r>
      <w:r w:rsidR="00673287">
        <w:t xml:space="preserve"> by tonal type</w:t>
      </w:r>
      <w:bookmarkEnd w:id="903"/>
    </w:p>
    <w:p w14:paraId="4B07D626" w14:textId="11E5A16F" w:rsidR="00221BC6" w:rsidRDefault="00D800D3" w:rsidP="00221BC6">
      <w:r>
        <w:t>The basic adjectives (not including morphologically complex participles and the like) are organized into tonal types in (xx1). As with nouns, H(L) and HM(L) are not distinguishable in monosyllabic stems.</w:t>
      </w:r>
      <w:r w:rsidR="000D3EC1">
        <w:t xml:space="preserve"> </w:t>
      </w:r>
      <w:r w:rsidR="00A6531A">
        <w:t xml:space="preserve">Together they constitute the predominant tonal type for simple adjectives. </w:t>
      </w:r>
      <w:r w:rsidR="000D3EC1">
        <w:t>The forms shown are those that follow an L</w:t>
      </w:r>
      <w:r w:rsidR="000D3EC1">
        <w:noBreakHyphen/>
        <w:t>toned noun.</w:t>
      </w:r>
    </w:p>
    <w:p w14:paraId="33CEC407" w14:textId="77777777" w:rsidR="00D800D3" w:rsidRDefault="00D800D3" w:rsidP="00221BC6"/>
    <w:p w14:paraId="2825E383" w14:textId="2830E206" w:rsidR="00221BC6" w:rsidRDefault="00221BC6" w:rsidP="0018796A">
      <w:pPr>
        <w:tabs>
          <w:tab w:val="clear" w:pos="369"/>
          <w:tab w:val="left" w:pos="720"/>
          <w:tab w:val="left" w:pos="1080"/>
          <w:tab w:val="left" w:pos="3330"/>
          <w:tab w:val="left" w:pos="4230"/>
          <w:tab w:val="left" w:pos="5580"/>
        </w:tabs>
      </w:pPr>
      <w:r>
        <w:t>(xx1)</w:t>
      </w:r>
      <w:r>
        <w:tab/>
      </w:r>
      <w:r>
        <w:tab/>
        <w:t>tonal type</w:t>
      </w:r>
      <w:r>
        <w:tab/>
        <w:t>adjective</w:t>
      </w:r>
      <w:r w:rsidR="000D3EC1">
        <w:tab/>
        <w:t>suffixed</w:t>
      </w:r>
      <w:r>
        <w:tab/>
        <w:t>gloss</w:t>
      </w:r>
    </w:p>
    <w:p w14:paraId="238AD73F" w14:textId="77777777" w:rsidR="00221BC6" w:rsidRDefault="00221BC6" w:rsidP="0018796A">
      <w:pPr>
        <w:tabs>
          <w:tab w:val="clear" w:pos="369"/>
          <w:tab w:val="left" w:pos="720"/>
          <w:tab w:val="left" w:pos="1080"/>
          <w:tab w:val="left" w:pos="3330"/>
          <w:tab w:val="left" w:pos="4230"/>
          <w:tab w:val="left" w:pos="5580"/>
        </w:tabs>
      </w:pPr>
    </w:p>
    <w:p w14:paraId="5780627F" w14:textId="0AFC12B0" w:rsidR="00221BC6" w:rsidRDefault="00221BC6" w:rsidP="0018796A">
      <w:pPr>
        <w:tabs>
          <w:tab w:val="clear" w:pos="369"/>
          <w:tab w:val="left" w:pos="720"/>
          <w:tab w:val="left" w:pos="1080"/>
          <w:tab w:val="left" w:pos="3330"/>
          <w:tab w:val="left" w:pos="4230"/>
          <w:tab w:val="left" w:pos="5580"/>
        </w:tabs>
      </w:pPr>
      <w:r>
        <w:tab/>
        <w:t>a.</w:t>
      </w:r>
      <w:r>
        <w:tab/>
        <w:t>L</w:t>
      </w:r>
      <w:r>
        <w:tab/>
      </w:r>
      <w:r w:rsidRPr="001A596D">
        <w:rPr>
          <w:rFonts w:ascii="Doulos SIL" w:hAnsi="Doulos SIL"/>
          <w:i/>
          <w:color w:val="0000FF"/>
        </w:rPr>
        <w:t>gbɔ̀ʔɔ̀</w:t>
      </w:r>
      <w:r>
        <w:tab/>
      </w:r>
      <w:r w:rsidR="000D3EC1" w:rsidRPr="001A596D">
        <w:rPr>
          <w:rFonts w:ascii="Doulos SIL" w:hAnsi="Doulos SIL"/>
          <w:i/>
          <w:color w:val="0000FF"/>
        </w:rPr>
        <w:t>gbɔ̀ʔɔ̀-rá</w:t>
      </w:r>
      <w:r w:rsidR="000D3EC1">
        <w:tab/>
      </w:r>
      <w:r>
        <w:t>‘black’</w:t>
      </w:r>
    </w:p>
    <w:p w14:paraId="4572C9C8" w14:textId="3CA06C89" w:rsidR="004931BD" w:rsidRPr="001339B0" w:rsidRDefault="004931BD" w:rsidP="0018796A">
      <w:pPr>
        <w:tabs>
          <w:tab w:val="clear" w:pos="369"/>
          <w:tab w:val="left" w:pos="720"/>
          <w:tab w:val="left" w:pos="1080"/>
          <w:tab w:val="left" w:pos="3330"/>
          <w:tab w:val="left" w:pos="4230"/>
          <w:tab w:val="left" w:pos="5580"/>
        </w:tabs>
        <w:rPr>
          <w:rFonts w:ascii="Doulos SIL" w:hAnsi="Doulos SIL"/>
          <w:i/>
          <w:color w:val="0000FF"/>
        </w:rPr>
      </w:pPr>
      <w:r>
        <w:tab/>
      </w:r>
      <w:r>
        <w:tab/>
      </w:r>
      <w:r>
        <w:tab/>
        <w:t xml:space="preserve">~ </w:t>
      </w:r>
      <w:r w:rsidRPr="001339B0">
        <w:rPr>
          <w:rFonts w:ascii="Doulos SIL" w:hAnsi="Doulos SIL"/>
          <w:i/>
          <w:color w:val="0000FF"/>
        </w:rPr>
        <w:t>gbòʔò</w:t>
      </w:r>
      <w:r w:rsidRPr="001339B0">
        <w:rPr>
          <w:rFonts w:ascii="Doulos SIL" w:hAnsi="Doulos SIL"/>
          <w:i/>
          <w:color w:val="0000FF"/>
        </w:rPr>
        <w:tab/>
      </w:r>
      <w:r>
        <w:t xml:space="preserve">~ </w:t>
      </w:r>
      <w:r w:rsidRPr="001339B0">
        <w:rPr>
          <w:rFonts w:ascii="Doulos SIL" w:hAnsi="Doulos SIL"/>
          <w:i/>
          <w:color w:val="0000FF"/>
        </w:rPr>
        <w:t>gbòʔò-rá</w:t>
      </w:r>
    </w:p>
    <w:p w14:paraId="261AF358" w14:textId="77777777" w:rsidR="00221BC6" w:rsidRDefault="00221BC6" w:rsidP="0018796A">
      <w:pPr>
        <w:tabs>
          <w:tab w:val="clear" w:pos="369"/>
          <w:tab w:val="left" w:pos="720"/>
          <w:tab w:val="left" w:pos="1080"/>
          <w:tab w:val="left" w:pos="3330"/>
          <w:tab w:val="left" w:pos="4230"/>
          <w:tab w:val="left" w:pos="5580"/>
        </w:tabs>
      </w:pPr>
    </w:p>
    <w:p w14:paraId="72F631DC" w14:textId="053A1782" w:rsidR="00221BC6" w:rsidRDefault="00221BC6" w:rsidP="0018796A">
      <w:pPr>
        <w:tabs>
          <w:tab w:val="clear" w:pos="369"/>
          <w:tab w:val="left" w:pos="720"/>
          <w:tab w:val="left" w:pos="1080"/>
          <w:tab w:val="left" w:pos="3330"/>
          <w:tab w:val="left" w:pos="4230"/>
          <w:tab w:val="left" w:pos="5580"/>
        </w:tabs>
      </w:pPr>
      <w:r>
        <w:lastRenderedPageBreak/>
        <w:tab/>
        <w:t>b.</w:t>
      </w:r>
      <w:r>
        <w:tab/>
        <w:t>M</w:t>
      </w:r>
      <w:r>
        <w:tab/>
      </w:r>
      <w:r w:rsidRPr="001A596D">
        <w:rPr>
          <w:rFonts w:ascii="Doulos SIL" w:hAnsi="Doulos SIL"/>
          <w:i/>
          <w:color w:val="0000FF"/>
        </w:rPr>
        <w:t>kānā</w:t>
      </w:r>
      <w:r>
        <w:tab/>
      </w:r>
      <w:r w:rsidR="000D3EC1" w:rsidRPr="00F55F63">
        <w:rPr>
          <w:rFonts w:ascii="Doulos SIL" w:hAnsi="Doulos SIL"/>
          <w:i/>
          <w:color w:val="0000FF"/>
        </w:rPr>
        <w:t>kān-nā</w:t>
      </w:r>
      <w:r w:rsidR="000D3EC1">
        <w:tab/>
      </w:r>
      <w:r>
        <w:t>‘red’</w:t>
      </w:r>
    </w:p>
    <w:p w14:paraId="4EE76C17" w14:textId="29FF9578" w:rsidR="00221BC6" w:rsidRDefault="00221BC6" w:rsidP="0018796A">
      <w:pPr>
        <w:tabs>
          <w:tab w:val="clear" w:pos="369"/>
          <w:tab w:val="left" w:pos="720"/>
          <w:tab w:val="left" w:pos="1080"/>
          <w:tab w:val="left" w:pos="3330"/>
          <w:tab w:val="left" w:pos="4230"/>
          <w:tab w:val="left" w:pos="5580"/>
        </w:tabs>
      </w:pPr>
      <w:r>
        <w:tab/>
      </w:r>
      <w:r>
        <w:tab/>
      </w:r>
      <w:r>
        <w:tab/>
      </w:r>
      <w:r w:rsidRPr="001A596D">
        <w:rPr>
          <w:rFonts w:ascii="Doulos SIL" w:hAnsi="Doulos SIL"/>
          <w:i/>
          <w:color w:val="0000FF"/>
        </w:rPr>
        <w:t>kpēē</w:t>
      </w:r>
      <w:r>
        <w:tab/>
      </w:r>
      <w:r w:rsidR="000D3EC1" w:rsidRPr="00F55F63">
        <w:rPr>
          <w:rFonts w:ascii="Doulos SIL" w:hAnsi="Doulos SIL"/>
          <w:i/>
          <w:color w:val="0000FF"/>
        </w:rPr>
        <w:t>kpēē-rā</w:t>
      </w:r>
      <w:r w:rsidR="000D3EC1">
        <w:tab/>
      </w:r>
      <w:r>
        <w:t>‘white’</w:t>
      </w:r>
    </w:p>
    <w:p w14:paraId="657994F9" w14:textId="77777777" w:rsidR="00221BC6" w:rsidRDefault="00221BC6" w:rsidP="0018796A">
      <w:pPr>
        <w:tabs>
          <w:tab w:val="clear" w:pos="369"/>
          <w:tab w:val="left" w:pos="720"/>
          <w:tab w:val="left" w:pos="1080"/>
          <w:tab w:val="left" w:pos="3330"/>
          <w:tab w:val="left" w:pos="4230"/>
          <w:tab w:val="left" w:pos="5580"/>
        </w:tabs>
      </w:pPr>
    </w:p>
    <w:p w14:paraId="5BFC7D21" w14:textId="77777777" w:rsidR="00D800D3" w:rsidRDefault="00221BC6" w:rsidP="0018796A">
      <w:pPr>
        <w:tabs>
          <w:tab w:val="clear" w:pos="369"/>
          <w:tab w:val="left" w:pos="720"/>
          <w:tab w:val="left" w:pos="1080"/>
          <w:tab w:val="left" w:pos="1440"/>
          <w:tab w:val="left" w:pos="3330"/>
          <w:tab w:val="left" w:pos="4230"/>
          <w:tab w:val="left" w:pos="5580"/>
        </w:tabs>
      </w:pPr>
      <w:r>
        <w:tab/>
        <w:t>c.</w:t>
      </w:r>
      <w:r>
        <w:tab/>
        <w:t>H(L)</w:t>
      </w:r>
    </w:p>
    <w:p w14:paraId="04550BF9" w14:textId="56E9304C" w:rsidR="00221BC6" w:rsidRDefault="00D800D3" w:rsidP="0018796A">
      <w:pPr>
        <w:tabs>
          <w:tab w:val="clear" w:pos="369"/>
          <w:tab w:val="left" w:pos="720"/>
          <w:tab w:val="left" w:pos="1080"/>
          <w:tab w:val="left" w:pos="1440"/>
          <w:tab w:val="left" w:pos="3330"/>
          <w:tab w:val="left" w:pos="4230"/>
          <w:tab w:val="left" w:pos="5580"/>
        </w:tabs>
      </w:pPr>
      <w:r>
        <w:tab/>
      </w:r>
      <w:r>
        <w:tab/>
      </w:r>
      <w:r>
        <w:tab/>
        <w:t>monosyllabic</w:t>
      </w:r>
      <w:r w:rsidR="00221BC6">
        <w:tab/>
      </w:r>
      <w:r w:rsidRPr="001A596D">
        <w:rPr>
          <w:rFonts w:ascii="Doulos SIL" w:hAnsi="Doulos SIL"/>
          <w:i/>
          <w:color w:val="0000FF"/>
        </w:rPr>
        <w:t>gbɔ́</w:t>
      </w:r>
      <w:r>
        <w:tab/>
      </w:r>
      <w:r w:rsidR="000D3EC1" w:rsidRPr="001A596D">
        <w:rPr>
          <w:rFonts w:ascii="Doulos SIL" w:hAnsi="Doulos SIL"/>
          <w:i/>
          <w:color w:val="0000FF"/>
        </w:rPr>
        <w:t>gbɔ́-rà</w:t>
      </w:r>
      <w:r w:rsidR="000D3EC1">
        <w:tab/>
      </w:r>
      <w:r>
        <w:t>‘big’</w:t>
      </w:r>
    </w:p>
    <w:p w14:paraId="29D83104" w14:textId="773837D2" w:rsidR="00D800D3" w:rsidRDefault="00D800D3" w:rsidP="0018796A">
      <w:pPr>
        <w:tabs>
          <w:tab w:val="clear" w:pos="369"/>
          <w:tab w:val="left" w:pos="720"/>
          <w:tab w:val="left" w:pos="1080"/>
          <w:tab w:val="left" w:pos="1440"/>
          <w:tab w:val="left" w:pos="3330"/>
          <w:tab w:val="left" w:pos="4230"/>
          <w:tab w:val="left" w:pos="5580"/>
        </w:tabs>
      </w:pPr>
      <w:r>
        <w:tab/>
      </w:r>
      <w:r>
        <w:tab/>
      </w:r>
      <w:r>
        <w:tab/>
      </w:r>
      <w:r>
        <w:tab/>
      </w:r>
      <w:r w:rsidRPr="001A596D">
        <w:rPr>
          <w:rFonts w:ascii="Doulos SIL" w:hAnsi="Doulos SIL"/>
          <w:i/>
          <w:color w:val="0000FF"/>
        </w:rPr>
        <w:t>wé</w:t>
      </w:r>
      <w:r w:rsidR="00797457" w:rsidRPr="001A596D">
        <w:rPr>
          <w:rFonts w:ascii="Doulos SIL" w:hAnsi="Doulos SIL"/>
          <w:i/>
          <w:color w:val="0000FF"/>
        </w:rPr>
        <w:t>é</w:t>
      </w:r>
      <w:r>
        <w:tab/>
      </w:r>
      <w:r w:rsidR="000D3EC1" w:rsidRPr="001A596D">
        <w:rPr>
          <w:rFonts w:ascii="Doulos SIL" w:hAnsi="Doulos SIL"/>
          <w:i/>
          <w:color w:val="0000FF"/>
        </w:rPr>
        <w:t>wé</w:t>
      </w:r>
      <w:r w:rsidR="00797457" w:rsidRPr="001A596D">
        <w:rPr>
          <w:rFonts w:ascii="Doulos SIL" w:hAnsi="Doulos SIL"/>
          <w:i/>
          <w:color w:val="0000FF"/>
        </w:rPr>
        <w:t>é</w:t>
      </w:r>
      <w:r w:rsidR="000D3EC1" w:rsidRPr="001A596D">
        <w:rPr>
          <w:rFonts w:ascii="Doulos SIL" w:hAnsi="Doulos SIL"/>
          <w:i/>
          <w:color w:val="0000FF"/>
        </w:rPr>
        <w:t>-rà</w:t>
      </w:r>
      <w:r w:rsidR="000D3EC1">
        <w:tab/>
      </w:r>
      <w:r>
        <w:t>‘other’</w:t>
      </w:r>
    </w:p>
    <w:p w14:paraId="2FDDE525" w14:textId="612CB2D3" w:rsidR="0018796A" w:rsidRDefault="0018796A" w:rsidP="0018796A">
      <w:pPr>
        <w:tabs>
          <w:tab w:val="clear" w:pos="369"/>
          <w:tab w:val="left" w:pos="720"/>
          <w:tab w:val="left" w:pos="1080"/>
          <w:tab w:val="left" w:pos="1440"/>
          <w:tab w:val="left" w:pos="3330"/>
          <w:tab w:val="left" w:pos="4230"/>
          <w:tab w:val="left" w:pos="5580"/>
        </w:tabs>
      </w:pPr>
      <w:r>
        <w:tab/>
      </w:r>
      <w:r>
        <w:tab/>
      </w:r>
      <w:r>
        <w:tab/>
      </w:r>
      <w:r>
        <w:tab/>
      </w:r>
      <w:r w:rsidRPr="001A596D">
        <w:rPr>
          <w:rFonts w:ascii="Doulos SIL" w:hAnsi="Doulos SIL"/>
          <w:i/>
          <w:color w:val="0000FF"/>
        </w:rPr>
        <w:t>gbé</w:t>
      </w:r>
      <w:r w:rsidRPr="001A596D">
        <w:rPr>
          <w:rFonts w:ascii="Doulos SIL" w:hAnsi="Doulos SIL"/>
          <w:i/>
          <w:color w:val="0000FF"/>
        </w:rPr>
        <w:tab/>
        <w:t>gbé-rà</w:t>
      </w:r>
      <w:r>
        <w:tab/>
        <w:t>‘fresh’</w:t>
      </w:r>
    </w:p>
    <w:p w14:paraId="0AD54304" w14:textId="02048E41" w:rsidR="0018796A" w:rsidRDefault="0018796A" w:rsidP="0018796A">
      <w:pPr>
        <w:tabs>
          <w:tab w:val="clear" w:pos="369"/>
          <w:tab w:val="left" w:pos="720"/>
          <w:tab w:val="left" w:pos="1080"/>
          <w:tab w:val="left" w:pos="1440"/>
          <w:tab w:val="left" w:pos="3330"/>
          <w:tab w:val="left" w:pos="4230"/>
          <w:tab w:val="left" w:pos="5580"/>
        </w:tabs>
      </w:pPr>
      <w:r>
        <w:tab/>
      </w:r>
      <w:r>
        <w:tab/>
      </w:r>
      <w:r>
        <w:tab/>
      </w:r>
      <w:r>
        <w:tab/>
      </w:r>
      <w:r w:rsidRPr="001A596D">
        <w:rPr>
          <w:rFonts w:ascii="Doulos SIL" w:hAnsi="Doulos SIL"/>
          <w:i/>
          <w:color w:val="0000FF"/>
        </w:rPr>
        <w:t>ɲɛ́</w:t>
      </w:r>
      <w:r w:rsidRPr="001A596D">
        <w:rPr>
          <w:rFonts w:ascii="Doulos SIL" w:hAnsi="Doulos SIL"/>
          <w:i/>
          <w:color w:val="0000FF"/>
        </w:rPr>
        <w:tab/>
        <w:t>ɲɛ́-nà</w:t>
      </w:r>
      <w:r>
        <w:tab/>
        <w:t>‘good’</w:t>
      </w:r>
    </w:p>
    <w:p w14:paraId="14385E3A" w14:textId="5B9F7194" w:rsidR="00ED7101" w:rsidRDefault="00ED7101" w:rsidP="0018796A">
      <w:pPr>
        <w:tabs>
          <w:tab w:val="clear" w:pos="369"/>
          <w:tab w:val="left" w:pos="720"/>
          <w:tab w:val="left" w:pos="1080"/>
          <w:tab w:val="left" w:pos="1440"/>
          <w:tab w:val="left" w:pos="3330"/>
          <w:tab w:val="left" w:pos="4230"/>
          <w:tab w:val="left" w:pos="5580"/>
        </w:tabs>
      </w:pPr>
      <w:r>
        <w:tab/>
      </w:r>
      <w:r>
        <w:tab/>
      </w:r>
      <w:r>
        <w:tab/>
      </w:r>
      <w:r>
        <w:tab/>
      </w:r>
      <w:r w:rsidRPr="008747EE">
        <w:rPr>
          <w:rFonts w:ascii="Doulos SIL" w:hAnsi="Doulos SIL"/>
          <w:i/>
          <w:color w:val="0000FF"/>
        </w:rPr>
        <w:t>ná</w:t>
      </w:r>
      <w:r w:rsidRPr="008747EE">
        <w:rPr>
          <w:rFonts w:ascii="Doulos SIL" w:hAnsi="Doulos SIL"/>
          <w:i/>
          <w:color w:val="0000FF"/>
        </w:rPr>
        <w:tab/>
        <w:t>ná-nà</w:t>
      </w:r>
      <w:r>
        <w:tab/>
        <w:t>‘foreign’</w:t>
      </w:r>
    </w:p>
    <w:p w14:paraId="4D2463F0" w14:textId="4AF5147F" w:rsidR="005E7F0C" w:rsidRPr="005E7F0C" w:rsidRDefault="005E7F0C" w:rsidP="005E7F0C">
      <w:pPr>
        <w:tabs>
          <w:tab w:val="clear" w:pos="369"/>
          <w:tab w:val="left" w:pos="720"/>
          <w:tab w:val="left" w:pos="1080"/>
          <w:tab w:val="left" w:pos="1440"/>
          <w:tab w:val="left" w:pos="3330"/>
          <w:tab w:val="left" w:pos="4230"/>
          <w:tab w:val="left" w:pos="5580"/>
        </w:tabs>
      </w:pPr>
      <w:r>
        <w:tab/>
      </w:r>
      <w:r>
        <w:tab/>
      </w:r>
      <w:r>
        <w:tab/>
        <w:t>nonmonosyllabic</w:t>
      </w:r>
      <w:r>
        <w:tab/>
      </w:r>
      <w:r>
        <w:rPr>
          <w:rFonts w:ascii="Doulos SIL" w:hAnsi="Doulos SIL"/>
          <w:i/>
          <w:color w:val="0000FF"/>
        </w:rPr>
        <w:t>kpɛ́ʔrɛ̄</w:t>
      </w:r>
      <w:r w:rsidRPr="001A596D">
        <w:rPr>
          <w:rFonts w:ascii="Doulos SIL" w:hAnsi="Doulos SIL"/>
          <w:i/>
          <w:color w:val="0000FF"/>
        </w:rPr>
        <w:tab/>
      </w:r>
      <w:r>
        <w:rPr>
          <w:rFonts w:ascii="Doulos SIL" w:hAnsi="Doulos SIL"/>
          <w:i/>
          <w:color w:val="0000FF"/>
        </w:rPr>
        <w:t>kpɛ́ʔr-à</w:t>
      </w:r>
      <w:r>
        <w:tab/>
        <w:t>‘young’</w:t>
      </w:r>
    </w:p>
    <w:p w14:paraId="5F7AE8CD" w14:textId="4E0278D8" w:rsidR="00D800D3" w:rsidRDefault="005E7F0C" w:rsidP="0018796A">
      <w:pPr>
        <w:tabs>
          <w:tab w:val="clear" w:pos="369"/>
          <w:tab w:val="left" w:pos="720"/>
          <w:tab w:val="left" w:pos="1080"/>
          <w:tab w:val="left" w:pos="1440"/>
          <w:tab w:val="left" w:pos="3330"/>
          <w:tab w:val="left" w:pos="4230"/>
          <w:tab w:val="left" w:pos="5580"/>
        </w:tabs>
      </w:pPr>
      <w:r>
        <w:tab/>
      </w:r>
      <w:r>
        <w:tab/>
      </w:r>
      <w:r>
        <w:tab/>
      </w:r>
      <w:r w:rsidR="00D800D3">
        <w:tab/>
      </w:r>
      <w:r w:rsidR="00D800D3" w:rsidRPr="001A596D">
        <w:rPr>
          <w:rFonts w:ascii="Doulos SIL" w:hAnsi="Doulos SIL"/>
          <w:i/>
          <w:color w:val="0000FF"/>
        </w:rPr>
        <w:t>gbáʔálá</w:t>
      </w:r>
      <w:r w:rsidR="00D800D3">
        <w:tab/>
      </w:r>
      <w:r w:rsidR="000D3EC1" w:rsidRPr="001A596D">
        <w:rPr>
          <w:rFonts w:ascii="Doulos SIL" w:hAnsi="Doulos SIL"/>
          <w:i/>
          <w:color w:val="0000FF"/>
        </w:rPr>
        <w:t>gbáʔálá-rà</w:t>
      </w:r>
      <w:r w:rsidR="000D3EC1">
        <w:tab/>
      </w:r>
      <w:r w:rsidR="00D800D3">
        <w:t>‘thin’</w:t>
      </w:r>
    </w:p>
    <w:p w14:paraId="316EDA12" w14:textId="7D9700EC" w:rsidR="00A6531A" w:rsidRPr="001A596D" w:rsidRDefault="00A6531A" w:rsidP="0018796A">
      <w:pPr>
        <w:tabs>
          <w:tab w:val="clear" w:pos="369"/>
          <w:tab w:val="left" w:pos="720"/>
          <w:tab w:val="left" w:pos="1080"/>
          <w:tab w:val="left" w:pos="1440"/>
          <w:tab w:val="left" w:pos="3330"/>
          <w:tab w:val="left" w:pos="4230"/>
          <w:tab w:val="left" w:pos="5580"/>
        </w:tabs>
        <w:rPr>
          <w:rFonts w:ascii="Doulos SIL" w:hAnsi="Doulos SIL"/>
          <w:i/>
          <w:color w:val="0000FF"/>
        </w:rPr>
      </w:pPr>
      <w:r>
        <w:tab/>
      </w:r>
      <w:r>
        <w:tab/>
      </w:r>
      <w:r>
        <w:tab/>
      </w:r>
      <w:r>
        <w:tab/>
      </w:r>
      <w:r>
        <w:tab/>
        <w:t xml:space="preserve">~ </w:t>
      </w:r>
      <w:r w:rsidRPr="001A596D">
        <w:rPr>
          <w:rFonts w:ascii="Doulos SIL" w:hAnsi="Doulos SIL"/>
          <w:i/>
          <w:color w:val="0000FF"/>
        </w:rPr>
        <w:t>gbáʔa᷆l-là</w:t>
      </w:r>
    </w:p>
    <w:p w14:paraId="7539D07C" w14:textId="77777777" w:rsidR="00D800D3" w:rsidRDefault="00D800D3" w:rsidP="0018796A">
      <w:pPr>
        <w:tabs>
          <w:tab w:val="clear" w:pos="369"/>
          <w:tab w:val="left" w:pos="720"/>
          <w:tab w:val="left" w:pos="1080"/>
          <w:tab w:val="left" w:pos="3330"/>
          <w:tab w:val="left" w:pos="4230"/>
          <w:tab w:val="left" w:pos="5580"/>
        </w:tabs>
      </w:pPr>
    </w:p>
    <w:p w14:paraId="1823C0E5" w14:textId="0CF7BC9D" w:rsidR="0018796A" w:rsidRDefault="00D800D3" w:rsidP="0018796A">
      <w:pPr>
        <w:tabs>
          <w:tab w:val="clear" w:pos="369"/>
          <w:tab w:val="left" w:pos="720"/>
          <w:tab w:val="left" w:pos="1080"/>
          <w:tab w:val="left" w:pos="3330"/>
          <w:tab w:val="left" w:pos="4230"/>
          <w:tab w:val="left" w:pos="5580"/>
        </w:tabs>
      </w:pPr>
      <w:r>
        <w:tab/>
        <w:t>d.</w:t>
      </w:r>
      <w:r>
        <w:tab/>
        <w:t>HM(L)</w:t>
      </w:r>
      <w:r w:rsidR="0018796A">
        <w:tab/>
      </w:r>
      <w:r w:rsidR="0018796A" w:rsidRPr="001A596D">
        <w:rPr>
          <w:rFonts w:ascii="Doulos SIL" w:hAnsi="Doulos SIL"/>
          <w:i/>
          <w:color w:val="0000FF"/>
        </w:rPr>
        <w:t>táā</w:t>
      </w:r>
      <w:r w:rsidR="0018796A" w:rsidRPr="001A596D">
        <w:rPr>
          <w:rFonts w:ascii="Doulos SIL" w:hAnsi="Doulos SIL"/>
          <w:i/>
          <w:color w:val="0000FF"/>
        </w:rPr>
        <w:tab/>
        <w:t>táā-rà</w:t>
      </w:r>
      <w:r w:rsidR="0018796A">
        <w:tab/>
        <w:t>‘hot’</w:t>
      </w:r>
    </w:p>
    <w:p w14:paraId="3D9C78DC" w14:textId="131F9232" w:rsidR="00D800D3" w:rsidRDefault="0018796A" w:rsidP="0018796A">
      <w:pPr>
        <w:tabs>
          <w:tab w:val="clear" w:pos="369"/>
          <w:tab w:val="left" w:pos="720"/>
          <w:tab w:val="left" w:pos="1080"/>
          <w:tab w:val="left" w:pos="3330"/>
          <w:tab w:val="left" w:pos="4230"/>
          <w:tab w:val="left" w:pos="5580"/>
        </w:tabs>
      </w:pPr>
      <w:r>
        <w:tab/>
      </w:r>
      <w:r>
        <w:tab/>
      </w:r>
      <w:r w:rsidR="00D800D3">
        <w:tab/>
      </w:r>
      <w:r w:rsidR="00D800D3" w:rsidRPr="001A596D">
        <w:rPr>
          <w:rFonts w:ascii="Doulos SIL" w:hAnsi="Doulos SIL"/>
          <w:i/>
          <w:color w:val="0000FF"/>
        </w:rPr>
        <w:t>kúmā</w:t>
      </w:r>
      <w:r w:rsidR="00D800D3">
        <w:tab/>
      </w:r>
      <w:r w:rsidR="000D3EC1" w:rsidRPr="001A596D">
        <w:rPr>
          <w:rFonts w:ascii="Doulos SIL" w:hAnsi="Doulos SIL"/>
          <w:i/>
          <w:color w:val="0000FF"/>
        </w:rPr>
        <w:t>kúmā-nà</w:t>
      </w:r>
      <w:r w:rsidR="000D3EC1">
        <w:tab/>
      </w:r>
      <w:r w:rsidR="00D800D3">
        <w:t>‘cold’</w:t>
      </w:r>
    </w:p>
    <w:p w14:paraId="68C94E26" w14:textId="052E0B20" w:rsidR="0018796A" w:rsidRPr="0018796A" w:rsidRDefault="0018796A" w:rsidP="0018796A">
      <w:pPr>
        <w:tabs>
          <w:tab w:val="clear" w:pos="369"/>
          <w:tab w:val="left" w:pos="720"/>
          <w:tab w:val="left" w:pos="1080"/>
          <w:tab w:val="left" w:pos="3330"/>
          <w:tab w:val="left" w:pos="4230"/>
          <w:tab w:val="left" w:pos="5580"/>
        </w:tabs>
      </w:pPr>
      <w:r>
        <w:tab/>
      </w:r>
      <w:r>
        <w:tab/>
      </w:r>
      <w:r>
        <w:tab/>
      </w:r>
      <w:r w:rsidRPr="001A596D">
        <w:rPr>
          <w:rFonts w:ascii="Doulos SIL" w:hAnsi="Doulos SIL"/>
          <w:i/>
          <w:color w:val="0000FF"/>
        </w:rPr>
        <w:t>kítā</w:t>
      </w:r>
      <w:r w:rsidRPr="001A596D">
        <w:rPr>
          <w:rFonts w:ascii="Doulos SIL" w:hAnsi="Doulos SIL"/>
          <w:i/>
          <w:color w:val="0000FF"/>
        </w:rPr>
        <w:tab/>
        <w:t>kítā-rà</w:t>
      </w:r>
      <w:r>
        <w:tab/>
        <w:t>‘bad’ (</w:t>
      </w:r>
      <w:r w:rsidRPr="001A596D">
        <w:rPr>
          <w:rFonts w:ascii="Doulos SIL" w:hAnsi="Doulos SIL"/>
          <w:i/>
          <w:color w:val="0000FF"/>
        </w:rPr>
        <w:t>t</w:t>
      </w:r>
      <w:r>
        <w:t xml:space="preserve">  ~ </w:t>
      </w:r>
      <w:r w:rsidRPr="001A596D">
        <w:rPr>
          <w:rFonts w:ascii="Doulos SIL" w:hAnsi="Doulos SIL"/>
          <w:i/>
          <w:color w:val="0000FF"/>
        </w:rPr>
        <w:t>d</w:t>
      </w:r>
      <w:r w:rsidR="00653275">
        <w:t xml:space="preserve"> </w:t>
      </w:r>
      <w:r>
        <w:t>)</w:t>
      </w:r>
    </w:p>
    <w:p w14:paraId="2CD0FEBC" w14:textId="3535925E" w:rsidR="0018796A" w:rsidRDefault="0018796A" w:rsidP="0018796A">
      <w:pPr>
        <w:tabs>
          <w:tab w:val="clear" w:pos="369"/>
          <w:tab w:val="left" w:pos="720"/>
          <w:tab w:val="left" w:pos="1080"/>
          <w:tab w:val="left" w:pos="3330"/>
          <w:tab w:val="left" w:pos="4230"/>
          <w:tab w:val="left" w:pos="5580"/>
        </w:tabs>
      </w:pPr>
      <w:r>
        <w:tab/>
      </w:r>
      <w:r>
        <w:tab/>
      </w:r>
      <w:r>
        <w:tab/>
      </w:r>
      <w:r w:rsidRPr="001A596D">
        <w:rPr>
          <w:rFonts w:ascii="Doulos SIL" w:hAnsi="Doulos SIL"/>
          <w:i/>
          <w:color w:val="0000FF"/>
        </w:rPr>
        <w:t>kútɔ̄</w:t>
      </w:r>
      <w:r>
        <w:tab/>
      </w:r>
      <w:r w:rsidRPr="001A596D">
        <w:rPr>
          <w:rFonts w:ascii="Doulos SIL" w:hAnsi="Doulos SIL"/>
          <w:i/>
          <w:color w:val="0000FF"/>
        </w:rPr>
        <w:t>kútɔ̄-rɔ̀</w:t>
      </w:r>
      <w:r>
        <w:tab/>
        <w:t>‘old’ (</w:t>
      </w:r>
      <w:r w:rsidRPr="001A596D">
        <w:rPr>
          <w:rFonts w:ascii="Doulos SIL" w:hAnsi="Doulos SIL"/>
          <w:i/>
          <w:color w:val="0000FF"/>
        </w:rPr>
        <w:t>t</w:t>
      </w:r>
      <w:r>
        <w:t xml:space="preserve">  ~ </w:t>
      </w:r>
      <w:r w:rsidRPr="001A596D">
        <w:rPr>
          <w:rFonts w:ascii="Doulos SIL" w:hAnsi="Doulos SIL"/>
          <w:i/>
          <w:color w:val="0000FF"/>
        </w:rPr>
        <w:t>d</w:t>
      </w:r>
      <w:r w:rsidR="00653275">
        <w:t xml:space="preserve"> )</w:t>
      </w:r>
    </w:p>
    <w:p w14:paraId="4754F6CF" w14:textId="34130A4F" w:rsidR="00D800D3" w:rsidRDefault="00D800D3" w:rsidP="0018796A">
      <w:pPr>
        <w:tabs>
          <w:tab w:val="clear" w:pos="369"/>
          <w:tab w:val="left" w:pos="720"/>
          <w:tab w:val="left" w:pos="1080"/>
          <w:tab w:val="left" w:pos="3330"/>
          <w:tab w:val="left" w:pos="4230"/>
          <w:tab w:val="left" w:pos="5580"/>
        </w:tabs>
      </w:pPr>
      <w:r>
        <w:tab/>
      </w:r>
      <w:r>
        <w:tab/>
      </w:r>
      <w:r>
        <w:tab/>
      </w:r>
      <w:r w:rsidR="0018796A" w:rsidRPr="001A596D">
        <w:rPr>
          <w:rFonts w:ascii="Doulos SIL" w:hAnsi="Doulos SIL"/>
          <w:i/>
          <w:color w:val="0000FF"/>
        </w:rPr>
        <w:t>wút</w:t>
      </w:r>
      <w:r w:rsidRPr="001A596D">
        <w:rPr>
          <w:rFonts w:ascii="Doulos SIL" w:hAnsi="Doulos SIL"/>
          <w:i/>
          <w:color w:val="0000FF"/>
        </w:rPr>
        <w:t>ɔ̄</w:t>
      </w:r>
      <w:r>
        <w:tab/>
      </w:r>
      <w:r w:rsidR="0018796A" w:rsidRPr="001A596D">
        <w:rPr>
          <w:rFonts w:ascii="Doulos SIL" w:hAnsi="Doulos SIL"/>
          <w:i/>
          <w:color w:val="0000FF"/>
        </w:rPr>
        <w:t>wút</w:t>
      </w:r>
      <w:r w:rsidR="000D3EC1" w:rsidRPr="001A596D">
        <w:rPr>
          <w:rFonts w:ascii="Doulos SIL" w:hAnsi="Doulos SIL"/>
          <w:i/>
          <w:color w:val="0000FF"/>
        </w:rPr>
        <w:t>ɔ̄-rɔ̀</w:t>
      </w:r>
      <w:r w:rsidR="000D3EC1">
        <w:tab/>
      </w:r>
      <w:r>
        <w:t>‘new’</w:t>
      </w:r>
      <w:r w:rsidR="0018796A">
        <w:t xml:space="preserve"> (</w:t>
      </w:r>
      <w:r w:rsidR="0018796A" w:rsidRPr="001A596D">
        <w:rPr>
          <w:rFonts w:ascii="Doulos SIL" w:hAnsi="Doulos SIL"/>
          <w:i/>
          <w:color w:val="0000FF"/>
        </w:rPr>
        <w:t>t</w:t>
      </w:r>
      <w:r w:rsidR="0018796A">
        <w:t xml:space="preserve">  ~ </w:t>
      </w:r>
      <w:r w:rsidR="0018796A" w:rsidRPr="001A596D">
        <w:rPr>
          <w:rFonts w:ascii="Doulos SIL" w:hAnsi="Doulos SIL"/>
          <w:i/>
          <w:color w:val="0000FF"/>
        </w:rPr>
        <w:t>d</w:t>
      </w:r>
      <w:r w:rsidR="00653275">
        <w:t xml:space="preserve"> )</w:t>
      </w:r>
    </w:p>
    <w:p w14:paraId="53A9C05B" w14:textId="062E439B" w:rsidR="00D800D3" w:rsidRDefault="00D800D3" w:rsidP="0018796A">
      <w:pPr>
        <w:tabs>
          <w:tab w:val="clear" w:pos="369"/>
          <w:tab w:val="left" w:pos="720"/>
          <w:tab w:val="left" w:pos="1080"/>
          <w:tab w:val="left" w:pos="3330"/>
          <w:tab w:val="left" w:pos="4230"/>
          <w:tab w:val="left" w:pos="5580"/>
        </w:tabs>
      </w:pPr>
      <w:r>
        <w:tab/>
      </w:r>
      <w:r>
        <w:tab/>
      </w:r>
      <w:r>
        <w:tab/>
      </w:r>
      <w:r w:rsidRPr="001A596D">
        <w:rPr>
          <w:rFonts w:ascii="Doulos SIL" w:hAnsi="Doulos SIL"/>
          <w:i/>
          <w:color w:val="0000FF"/>
        </w:rPr>
        <w:t>gúnī</w:t>
      </w:r>
      <w:r>
        <w:tab/>
      </w:r>
      <w:r w:rsidR="000D3EC1" w:rsidRPr="001A596D">
        <w:rPr>
          <w:rFonts w:ascii="Doulos SIL" w:hAnsi="Doulos SIL"/>
          <w:i/>
          <w:color w:val="0000FF"/>
        </w:rPr>
        <w:t>gúnī-nà</w:t>
      </w:r>
      <w:r w:rsidR="000D3EC1">
        <w:tab/>
      </w:r>
      <w:r>
        <w:t>‘short’</w:t>
      </w:r>
    </w:p>
    <w:p w14:paraId="074B014A" w14:textId="2D931C07" w:rsidR="00E822CF" w:rsidRDefault="00E822CF" w:rsidP="0018796A">
      <w:pPr>
        <w:tabs>
          <w:tab w:val="clear" w:pos="369"/>
          <w:tab w:val="left" w:pos="720"/>
          <w:tab w:val="left" w:pos="1080"/>
          <w:tab w:val="left" w:pos="3330"/>
          <w:tab w:val="left" w:pos="4230"/>
          <w:tab w:val="left" w:pos="5580"/>
        </w:tabs>
      </w:pPr>
      <w:r>
        <w:tab/>
      </w:r>
      <w:r>
        <w:tab/>
      </w:r>
      <w:r>
        <w:tab/>
      </w:r>
      <w:r>
        <w:tab/>
        <w:t xml:space="preserve">~ </w:t>
      </w:r>
      <w:r w:rsidRPr="001A596D">
        <w:rPr>
          <w:rFonts w:ascii="Doulos SIL" w:hAnsi="Doulos SIL"/>
          <w:i/>
          <w:color w:val="0000FF"/>
        </w:rPr>
        <w:t>gūn̄-nà</w:t>
      </w:r>
    </w:p>
    <w:p w14:paraId="51B93670" w14:textId="18A13E11" w:rsidR="00D800D3" w:rsidRDefault="00D800D3" w:rsidP="0018796A">
      <w:pPr>
        <w:tabs>
          <w:tab w:val="clear" w:pos="369"/>
          <w:tab w:val="left" w:pos="720"/>
          <w:tab w:val="left" w:pos="1080"/>
          <w:tab w:val="left" w:pos="3330"/>
          <w:tab w:val="left" w:pos="4230"/>
          <w:tab w:val="left" w:pos="5580"/>
        </w:tabs>
      </w:pPr>
      <w:r>
        <w:tab/>
      </w:r>
      <w:r>
        <w:tab/>
      </w:r>
      <w:r>
        <w:tab/>
      </w:r>
      <w:r w:rsidRPr="001A596D">
        <w:rPr>
          <w:rFonts w:ascii="Doulos SIL" w:hAnsi="Doulos SIL"/>
          <w:i/>
          <w:color w:val="0000FF"/>
        </w:rPr>
        <w:t>bá</w:t>
      </w:r>
      <w:r w:rsidR="0018796A" w:rsidRPr="001A596D">
        <w:rPr>
          <w:rFonts w:ascii="Doulos SIL" w:hAnsi="Doulos SIL"/>
          <w:i/>
          <w:color w:val="0000FF"/>
        </w:rPr>
        <w:t>-</w:t>
      </w:r>
      <w:r w:rsidRPr="001A596D">
        <w:rPr>
          <w:rFonts w:ascii="Doulos SIL" w:hAnsi="Doulos SIL"/>
          <w:i/>
          <w:color w:val="0000FF"/>
        </w:rPr>
        <w:t>kúnī</w:t>
      </w:r>
      <w:r w:rsidRPr="001A596D">
        <w:rPr>
          <w:rFonts w:ascii="Doulos SIL" w:hAnsi="Doulos SIL"/>
          <w:i/>
          <w:color w:val="0000FF"/>
        </w:rPr>
        <w:tab/>
      </w:r>
      <w:r w:rsidR="00E822CF" w:rsidRPr="001A596D">
        <w:rPr>
          <w:rFonts w:ascii="Doulos SIL" w:hAnsi="Doulos SIL"/>
          <w:i/>
          <w:color w:val="0000FF"/>
        </w:rPr>
        <w:t>bá</w:t>
      </w:r>
      <w:r w:rsidR="0018796A" w:rsidRPr="001A596D">
        <w:rPr>
          <w:rFonts w:ascii="Doulos SIL" w:hAnsi="Doulos SIL"/>
          <w:i/>
          <w:color w:val="0000FF"/>
        </w:rPr>
        <w:t>-</w:t>
      </w:r>
      <w:r w:rsidR="00E822CF" w:rsidRPr="001A596D">
        <w:rPr>
          <w:rFonts w:ascii="Doulos SIL" w:hAnsi="Doulos SIL"/>
          <w:i/>
          <w:color w:val="0000FF"/>
        </w:rPr>
        <w:t>kúnī</w:t>
      </w:r>
      <w:r w:rsidR="000D3EC1" w:rsidRPr="001A596D">
        <w:rPr>
          <w:rFonts w:ascii="Doulos SIL" w:hAnsi="Doulos SIL"/>
          <w:i/>
          <w:color w:val="0000FF"/>
        </w:rPr>
        <w:t>-nà</w:t>
      </w:r>
      <w:r w:rsidR="000D3EC1">
        <w:tab/>
      </w:r>
      <w:r>
        <w:t>‘short’</w:t>
      </w:r>
    </w:p>
    <w:p w14:paraId="7FA700EC" w14:textId="7CD6CB6B" w:rsidR="00E822CF" w:rsidRPr="00E822CF" w:rsidRDefault="00E822CF" w:rsidP="0018796A">
      <w:pPr>
        <w:tabs>
          <w:tab w:val="clear" w:pos="369"/>
          <w:tab w:val="left" w:pos="720"/>
          <w:tab w:val="left" w:pos="1080"/>
          <w:tab w:val="left" w:pos="3330"/>
          <w:tab w:val="left" w:pos="4230"/>
          <w:tab w:val="left" w:pos="5580"/>
        </w:tabs>
      </w:pPr>
      <w:r>
        <w:tab/>
      </w:r>
      <w:r>
        <w:tab/>
      </w:r>
      <w:r>
        <w:tab/>
      </w:r>
      <w:r>
        <w:tab/>
        <w:t xml:space="preserve">~ </w:t>
      </w:r>
      <w:r w:rsidRPr="001A596D">
        <w:rPr>
          <w:rFonts w:ascii="Doulos SIL" w:hAnsi="Doulos SIL"/>
          <w:i/>
          <w:color w:val="0000FF"/>
        </w:rPr>
        <w:t>bá</w:t>
      </w:r>
      <w:r w:rsidR="0018796A" w:rsidRPr="001A596D">
        <w:rPr>
          <w:rFonts w:ascii="Doulos SIL" w:hAnsi="Doulos SIL"/>
          <w:i/>
          <w:color w:val="0000FF"/>
        </w:rPr>
        <w:t>-</w:t>
      </w:r>
      <w:r w:rsidRPr="001A596D">
        <w:rPr>
          <w:rFonts w:ascii="Doulos SIL" w:hAnsi="Doulos SIL"/>
          <w:i/>
          <w:color w:val="0000FF"/>
        </w:rPr>
        <w:t>kún̄-nà</w:t>
      </w:r>
    </w:p>
    <w:p w14:paraId="6ADB3DAC" w14:textId="32C4D5F1" w:rsidR="00D800D3" w:rsidRDefault="00D800D3" w:rsidP="0018796A">
      <w:pPr>
        <w:tabs>
          <w:tab w:val="clear" w:pos="369"/>
          <w:tab w:val="left" w:pos="720"/>
          <w:tab w:val="left" w:pos="1080"/>
          <w:tab w:val="left" w:pos="3330"/>
          <w:tab w:val="left" w:pos="4230"/>
          <w:tab w:val="left" w:pos="5580"/>
        </w:tabs>
      </w:pPr>
      <w:r>
        <w:tab/>
      </w:r>
      <w:r>
        <w:tab/>
      </w:r>
      <w:r>
        <w:tab/>
      </w:r>
      <w:r w:rsidRPr="001A596D">
        <w:rPr>
          <w:rFonts w:ascii="Doulos SIL" w:hAnsi="Doulos SIL"/>
          <w:i/>
          <w:color w:val="0000FF"/>
        </w:rPr>
        <w:t>kpɛ́ʔrɛ̄</w:t>
      </w:r>
      <w:r>
        <w:tab/>
      </w:r>
      <w:r w:rsidR="000D3EC1" w:rsidRPr="001A596D">
        <w:rPr>
          <w:rFonts w:ascii="Doulos SIL" w:hAnsi="Doulos SIL"/>
          <w:i/>
          <w:color w:val="0000FF"/>
        </w:rPr>
        <w:t>kpɛ́ʔr-à</w:t>
      </w:r>
      <w:r w:rsidR="000D3EC1">
        <w:tab/>
      </w:r>
      <w:r>
        <w:t>‘small’</w:t>
      </w:r>
    </w:p>
    <w:p w14:paraId="3010F27C" w14:textId="77777777" w:rsidR="00D800D3" w:rsidRDefault="00D800D3" w:rsidP="0018796A">
      <w:pPr>
        <w:tabs>
          <w:tab w:val="clear" w:pos="369"/>
          <w:tab w:val="left" w:pos="720"/>
          <w:tab w:val="left" w:pos="1080"/>
          <w:tab w:val="left" w:pos="3330"/>
          <w:tab w:val="left" w:pos="4230"/>
          <w:tab w:val="left" w:pos="5580"/>
        </w:tabs>
      </w:pPr>
    </w:p>
    <w:p w14:paraId="1533408A" w14:textId="1DC86672" w:rsidR="00D800D3" w:rsidRDefault="00D800D3" w:rsidP="0018796A">
      <w:pPr>
        <w:tabs>
          <w:tab w:val="clear" w:pos="369"/>
          <w:tab w:val="left" w:pos="720"/>
          <w:tab w:val="left" w:pos="1080"/>
          <w:tab w:val="left" w:pos="3330"/>
          <w:tab w:val="left" w:pos="4230"/>
          <w:tab w:val="left" w:pos="5580"/>
        </w:tabs>
      </w:pPr>
      <w:r>
        <w:tab/>
        <w:t>e.</w:t>
      </w:r>
      <w:r>
        <w:tab/>
        <w:t>H</w:t>
      </w:r>
      <w:r>
        <w:tab/>
      </w:r>
      <w:r w:rsidRPr="001A596D">
        <w:rPr>
          <w:rFonts w:ascii="Doulos SIL" w:hAnsi="Doulos SIL"/>
          <w:i/>
          <w:color w:val="0000FF"/>
        </w:rPr>
        <w:t>súmááⁿ</w:t>
      </w:r>
      <w:r w:rsidRPr="001A596D">
        <w:rPr>
          <w:rFonts w:ascii="Doulos SIL" w:hAnsi="Doulos SIL"/>
          <w:i/>
          <w:color w:val="0000FF"/>
        </w:rPr>
        <w:tab/>
      </w:r>
      <w:r w:rsidR="000D3EC1" w:rsidRPr="001A596D">
        <w:rPr>
          <w:rFonts w:ascii="Doulos SIL" w:hAnsi="Doulos SIL"/>
          <w:i/>
          <w:color w:val="0000FF"/>
        </w:rPr>
        <w:t>súmáá-ná</w:t>
      </w:r>
      <w:r w:rsidR="000D3EC1">
        <w:tab/>
      </w:r>
      <w:r>
        <w:t>‘long’</w:t>
      </w:r>
    </w:p>
    <w:p w14:paraId="0C0283A1" w14:textId="77777777" w:rsidR="00221BC6" w:rsidRDefault="00221BC6" w:rsidP="00221BC6"/>
    <w:p w14:paraId="002B9782" w14:textId="77777777" w:rsidR="00653275" w:rsidRPr="00221BC6" w:rsidRDefault="00653275" w:rsidP="00221BC6"/>
    <w:p w14:paraId="47B4DA68" w14:textId="77777777" w:rsidR="00653275" w:rsidRDefault="00653275" w:rsidP="00653275">
      <w:pPr>
        <w:pStyle w:val="Heading4"/>
      </w:pPr>
      <w:bookmarkStart w:id="904" w:name="_Toc508942774"/>
      <w:bookmarkStart w:id="905" w:name="_Toc508943374"/>
      <w:bookmarkStart w:id="906" w:name="_Toc36027462"/>
      <w:bookmarkStart w:id="907" w:name="_Toc36027672"/>
      <w:bookmarkStart w:id="908" w:name="_Toc78375676"/>
      <w:bookmarkStart w:id="909" w:name="_Toc79405780"/>
      <w:bookmarkStart w:id="910" w:name="_Toc337412019"/>
      <w:r>
        <w:t>Adjective sequences</w:t>
      </w:r>
      <w:bookmarkEnd w:id="904"/>
      <w:bookmarkEnd w:id="905"/>
      <w:bookmarkEnd w:id="906"/>
      <w:bookmarkEnd w:id="907"/>
      <w:bookmarkEnd w:id="908"/>
      <w:bookmarkEnd w:id="909"/>
      <w:bookmarkEnd w:id="910"/>
    </w:p>
    <w:p w14:paraId="0A92AE38" w14:textId="305B8450" w:rsidR="00144E15" w:rsidRDefault="00653275" w:rsidP="00653275">
      <w:r>
        <w:t>The combinations in (xx1) include a noun and two adjectives</w:t>
      </w:r>
      <w:r w:rsidR="00144E15">
        <w:t xml:space="preserve"> (in some cases a different adjectival order would be preferred, but we are here focusing on tones)</w:t>
      </w:r>
      <w:r>
        <w:t>.</w:t>
      </w:r>
      <w:r w:rsidR="00144E15">
        <w:t xml:space="preserve"> The first stage of derivations is tonal adjustments involving the noun and the first adjective, as though the second adjective were absent. Nouns with associated floating L, like </w:t>
      </w:r>
      <w:r w:rsidR="00144E15" w:rsidRPr="001339B0">
        <w:rPr>
          <w:rFonts w:ascii="Doulos SIL" w:hAnsi="Doulos SIL"/>
          <w:i/>
          <w:color w:val="0000FF"/>
        </w:rPr>
        <w:t>kpɛ́sɛ́</w:t>
      </w:r>
      <w:r w:rsidR="00144E15">
        <w:t xml:space="preserve"> ‘chewstick’, drop tones of any immediately following adjective, and if the adjective itself normally has a floating L (</w:t>
      </w:r>
      <w:r w:rsidR="00144E15" w:rsidRPr="001339B0">
        <w:rPr>
          <w:rFonts w:ascii="Doulos SIL" w:hAnsi="Doulos SIL"/>
          <w:i/>
          <w:color w:val="0000FF"/>
        </w:rPr>
        <w:t>táā</w:t>
      </w:r>
      <w:r w:rsidR="00144E15">
        <w:t xml:space="preserve"> ‘hot’), the floating tone is eliminated. H</w:t>
      </w:r>
      <w:r w:rsidR="00144E15">
        <w:noBreakHyphen/>
        <w:t xml:space="preserve">toned </w:t>
      </w:r>
      <w:r w:rsidR="00144E15" w:rsidRPr="001339B0">
        <w:rPr>
          <w:rFonts w:ascii="Doulos SIL" w:hAnsi="Doulos SIL"/>
          <w:i/>
          <w:color w:val="0000FF"/>
        </w:rPr>
        <w:t>súmááⁿ</w:t>
      </w:r>
      <w:r w:rsidR="00144E15" w:rsidRPr="00144E15">
        <w:t xml:space="preserve"> </w:t>
      </w:r>
      <w:r w:rsidR="00144E15">
        <w:t>‘long’ is downstepped after an H</w:t>
      </w:r>
      <w:r w:rsidR="00144E15">
        <w:noBreakHyphen/>
        <w:t>toned noun. An L</w:t>
      </w:r>
      <w:r w:rsidR="00144E15">
        <w:noBreakHyphen/>
        <w:t>toned noun undergoes Final Tone-Raising before an L</w:t>
      </w:r>
      <w:r w:rsidR="00144E15">
        <w:noBreakHyphen/>
        <w:t>toned adjective.</w:t>
      </w:r>
    </w:p>
    <w:p w14:paraId="28B9BB6E" w14:textId="77777777" w:rsidR="004931BD" w:rsidRDefault="00144E15" w:rsidP="00653275">
      <w:r>
        <w:tab/>
        <w:t>After this first stage, the first adjective is L</w:t>
      </w:r>
      <w:r>
        <w:noBreakHyphen/>
        <w:t>toned in (xx1a), M</w:t>
      </w:r>
      <w:r>
        <w:noBreakHyphen/>
        <w:t>toned in (xx1b), H</w:t>
      </w:r>
      <w:r>
        <w:noBreakHyphen/>
        <w:t>toned in (xx1c), HM-toned with floating L in (xx1d), and downstepped H</w:t>
      </w:r>
      <w:r>
        <w:noBreakHyphen/>
        <w:t>toned in (xx1e). The next stage is the interact</w:t>
      </w:r>
      <w:r w:rsidR="004931BD">
        <w:t>ion between the two adjectives.</w:t>
      </w:r>
    </w:p>
    <w:p w14:paraId="79B2FB60" w14:textId="68C252C7" w:rsidR="004931BD" w:rsidRDefault="004931BD" w:rsidP="00653275">
      <w:r>
        <w:tab/>
        <w:t>In (xx1a) the first adjective retains this L</w:t>
      </w:r>
      <w:r>
        <w:noBreakHyphen/>
        <w:t>tone, even (unexpectedly) in the combination with an L</w:t>
      </w:r>
      <w:r>
        <w:noBreakHyphen/>
        <w:t>toned second adjective (‘black long chewstick’). Instead of regular Final Tone-Raising, which would produce the incorrect #</w:t>
      </w:r>
      <w:r w:rsidRPr="001339B0">
        <w:rPr>
          <w:rFonts w:ascii="Doulos SIL" w:hAnsi="Doulos SIL"/>
          <w:i/>
          <w:color w:val="0000FF"/>
        </w:rPr>
        <w:t>kpɛ́sɛ́ sùmàáⁿ gbòʔò-rá</w:t>
      </w:r>
      <w:r>
        <w:t>, the first adjective remains L</w:t>
      </w:r>
      <w:r>
        <w:noBreakHyphen/>
        <w:t xml:space="preserve">toned (as though still under the thrall of the </w:t>
      </w:r>
      <w:r>
        <w:lastRenderedPageBreak/>
        <w:t xml:space="preserve">floating L from the noun), and the tonal dissimilation is achieved by raising gbòʔò from L to M. </w:t>
      </w:r>
    </w:p>
    <w:p w14:paraId="01EE9169" w14:textId="45837A04" w:rsidR="004931BD" w:rsidRDefault="004931BD" w:rsidP="00653275">
      <w:r>
        <w:tab/>
        <w:t>In (xx1b), the M</w:t>
      </w:r>
      <w:r>
        <w:noBreakHyphen/>
        <w:t>toned first adjective kānā is raised to H</w:t>
      </w:r>
      <w:r>
        <w:noBreakHyphen/>
        <w:t>toned, just as M</w:t>
      </w:r>
      <w:r>
        <w:noBreakHyphen/>
        <w:t>toned nouns are raised before any adjective. This in turn forces downstep on the following H</w:t>
      </w:r>
      <w:r>
        <w:noBreakHyphen/>
        <w:t xml:space="preserve">toned </w:t>
      </w:r>
      <w:r w:rsidRPr="001339B0">
        <w:rPr>
          <w:rFonts w:ascii="Doulos SIL" w:hAnsi="Doulos SIL"/>
          <w:i/>
          <w:color w:val="0000FF"/>
        </w:rPr>
        <w:t>súmáá-ná</w:t>
      </w:r>
      <w:r>
        <w:t xml:space="preserve">. </w:t>
      </w:r>
    </w:p>
    <w:p w14:paraId="5FECB555" w14:textId="070F5C56" w:rsidR="004931BD" w:rsidRDefault="004931BD" w:rsidP="00653275">
      <w:r>
        <w:tab/>
        <w:t>No changes occur in (xx1c), where each word surfaces with its underlying tones.</w:t>
      </w:r>
    </w:p>
    <w:p w14:paraId="7356045D" w14:textId="5CF3D829" w:rsidR="004931BD" w:rsidRDefault="004931BD" w:rsidP="00653275">
      <w:r>
        <w:tab/>
        <w:t xml:space="preserve">In (xx1d), </w:t>
      </w:r>
      <w:r w:rsidRPr="001339B0">
        <w:rPr>
          <w:rFonts w:ascii="Doulos SIL" w:hAnsi="Doulos SIL"/>
          <w:i/>
          <w:color w:val="0000FF"/>
        </w:rPr>
        <w:t>táā</w:t>
      </w:r>
      <w:r>
        <w:t xml:space="preserve"> (plus floating L) has not been modified in the first stage, so it levels to H</w:t>
      </w:r>
      <w:r>
        <w:noBreakHyphen/>
        <w:t>toned and its floating L drops the tones of the second adjective.</w:t>
      </w:r>
    </w:p>
    <w:p w14:paraId="11B879BC" w14:textId="51222E2E" w:rsidR="004931BD" w:rsidRDefault="004931BD" w:rsidP="00653275">
      <w:r>
        <w:tab/>
        <w:t xml:space="preserve">In (xx1e), súmááⁿ has been downstepped in the first stage. No further changes occur when the second adjective is added. That downstepped H </w:t>
      </w:r>
      <w:r w:rsidRPr="001339B0">
        <w:rPr>
          <w:rFonts w:ascii="Doulos SIL" w:hAnsi="Doulos SIL"/>
          <w:i/>
          <w:color w:val="0000FF"/>
        </w:rPr>
        <w:t>ꜜsúmááⁿ</w:t>
      </w:r>
      <w:r w:rsidRPr="004931BD">
        <w:t xml:space="preserve"> rather than</w:t>
      </w:r>
      <w:r>
        <w:t xml:space="preserve"> M</w:t>
      </w:r>
      <w:r>
        <w:noBreakHyphen/>
        <w:t>toned sūmāāⁿ is the correct analysis is shown by the fact that it does not undergo Final Tone-Raising before the L</w:t>
      </w:r>
      <w:r>
        <w:noBreakHyphen/>
        <w:t xml:space="preserve">toned adjective </w:t>
      </w:r>
      <w:r w:rsidRPr="001339B0">
        <w:rPr>
          <w:rFonts w:ascii="Doulos SIL" w:hAnsi="Doulos SIL"/>
          <w:i/>
          <w:color w:val="0000FF"/>
        </w:rPr>
        <w:t>gbòʔò</w:t>
      </w:r>
      <w:r>
        <w:t xml:space="preserve"> ‘black’. </w:t>
      </w:r>
    </w:p>
    <w:p w14:paraId="10E7E049" w14:textId="77777777" w:rsidR="00653275" w:rsidRPr="00653275" w:rsidRDefault="00653275" w:rsidP="00653275"/>
    <w:p w14:paraId="40B08EDD" w14:textId="144EFEB6" w:rsidR="00653275" w:rsidRDefault="00653275" w:rsidP="00653275">
      <w:pPr>
        <w:tabs>
          <w:tab w:val="clear" w:pos="369"/>
          <w:tab w:val="left" w:pos="720"/>
          <w:tab w:val="left" w:pos="1080"/>
          <w:tab w:val="left" w:pos="2070"/>
          <w:tab w:val="left" w:pos="3150"/>
          <w:tab w:val="left" w:pos="4770"/>
        </w:tabs>
      </w:pPr>
      <w:r w:rsidRPr="005077C2">
        <w:t>(xx1)</w:t>
      </w:r>
      <w:r>
        <w:tab/>
        <w:t>a.</w:t>
      </w:r>
      <w:r>
        <w:tab/>
      </w:r>
      <w:r w:rsidRPr="001339B0">
        <w:rPr>
          <w:rFonts w:ascii="Doulos SIL" w:hAnsi="Doulos SIL"/>
          <w:i/>
          <w:color w:val="0000FF"/>
        </w:rPr>
        <w:t>kpɛ́sɛ́</w:t>
      </w:r>
      <w:r w:rsidRPr="001339B0">
        <w:rPr>
          <w:rFonts w:ascii="Doulos SIL" w:hAnsi="Doulos SIL"/>
          <w:i/>
          <w:color w:val="0000FF"/>
        </w:rPr>
        <w:tab/>
        <w:t>kpèè</w:t>
      </w:r>
      <w:r w:rsidRPr="001339B0">
        <w:rPr>
          <w:rFonts w:ascii="Doulos SIL" w:hAnsi="Doulos SIL"/>
          <w:i/>
          <w:color w:val="0000FF"/>
        </w:rPr>
        <w:tab/>
      </w:r>
      <w:r w:rsidR="004931BD" w:rsidRPr="001339B0">
        <w:rPr>
          <w:rFonts w:ascii="Doulos SIL" w:hAnsi="Doulos SIL"/>
          <w:i/>
          <w:color w:val="0000FF"/>
        </w:rPr>
        <w:t>súmáá-ná</w:t>
      </w:r>
      <w:r w:rsidRPr="00357AFD">
        <w:tab/>
      </w:r>
      <w:r>
        <w:t>‘long white chewstick’</w:t>
      </w:r>
    </w:p>
    <w:p w14:paraId="0785E1A4" w14:textId="65170751" w:rsidR="00653275" w:rsidRDefault="00653275" w:rsidP="00653275">
      <w:pPr>
        <w:tabs>
          <w:tab w:val="clear" w:pos="369"/>
          <w:tab w:val="left" w:pos="720"/>
          <w:tab w:val="left" w:pos="1080"/>
          <w:tab w:val="left" w:pos="2070"/>
          <w:tab w:val="left" w:pos="3150"/>
          <w:tab w:val="left" w:pos="4770"/>
        </w:tabs>
      </w:pPr>
      <w:r>
        <w:tab/>
      </w:r>
      <w:r>
        <w:tab/>
      </w:r>
      <w:r w:rsidRPr="001339B0">
        <w:rPr>
          <w:rFonts w:ascii="Doulos SIL" w:hAnsi="Doulos SIL"/>
          <w:i/>
          <w:color w:val="0000FF"/>
        </w:rPr>
        <w:t>kpɛ́sɛ́</w:t>
      </w:r>
      <w:r w:rsidRPr="001339B0">
        <w:rPr>
          <w:rFonts w:ascii="Doulos SIL" w:hAnsi="Doulos SIL"/>
          <w:i/>
          <w:color w:val="0000FF"/>
        </w:rPr>
        <w:tab/>
      </w:r>
      <w:r w:rsidR="004931BD" w:rsidRPr="001339B0">
        <w:rPr>
          <w:rFonts w:ascii="Doulos SIL" w:hAnsi="Doulos SIL"/>
          <w:i/>
          <w:color w:val="0000FF"/>
        </w:rPr>
        <w:t>gbòʔò</w:t>
      </w:r>
      <w:r w:rsidRPr="001339B0">
        <w:rPr>
          <w:rFonts w:ascii="Doulos SIL" w:hAnsi="Doulos SIL"/>
          <w:i/>
          <w:color w:val="0000FF"/>
        </w:rPr>
        <w:tab/>
      </w:r>
      <w:r w:rsidR="004931BD" w:rsidRPr="001339B0">
        <w:rPr>
          <w:rFonts w:ascii="Doulos SIL" w:hAnsi="Doulos SIL"/>
          <w:i/>
          <w:color w:val="0000FF"/>
        </w:rPr>
        <w:t>súmáá-ná</w:t>
      </w:r>
      <w:r w:rsidRPr="00357AFD">
        <w:tab/>
      </w:r>
      <w:r>
        <w:t>‘long black chewstick’</w:t>
      </w:r>
    </w:p>
    <w:p w14:paraId="40E65D6E" w14:textId="17F51F40" w:rsidR="00653275" w:rsidRDefault="00653275" w:rsidP="00653275">
      <w:pPr>
        <w:tabs>
          <w:tab w:val="clear" w:pos="369"/>
          <w:tab w:val="left" w:pos="720"/>
          <w:tab w:val="left" w:pos="1080"/>
          <w:tab w:val="left" w:pos="2070"/>
          <w:tab w:val="left" w:pos="3150"/>
          <w:tab w:val="left" w:pos="4770"/>
        </w:tabs>
      </w:pPr>
      <w:r>
        <w:tab/>
      </w:r>
      <w:r>
        <w:tab/>
      </w:r>
      <w:r w:rsidRPr="001339B0">
        <w:rPr>
          <w:rFonts w:ascii="Doulos SIL" w:hAnsi="Doulos SIL"/>
          <w:i/>
          <w:color w:val="0000FF"/>
        </w:rPr>
        <w:t>kpɛ́sɛ́</w:t>
      </w:r>
      <w:r w:rsidRPr="001339B0">
        <w:rPr>
          <w:rFonts w:ascii="Doulos SIL" w:hAnsi="Doulos SIL"/>
          <w:i/>
          <w:color w:val="0000FF"/>
        </w:rPr>
        <w:tab/>
      </w:r>
      <w:r w:rsidR="004931BD" w:rsidRPr="001339B0">
        <w:rPr>
          <w:rFonts w:ascii="Doulos SIL" w:hAnsi="Doulos SIL"/>
          <w:i/>
          <w:color w:val="0000FF"/>
        </w:rPr>
        <w:t>gbòʔò</w:t>
      </w:r>
      <w:r w:rsidRPr="001339B0">
        <w:rPr>
          <w:rFonts w:ascii="Doulos SIL" w:hAnsi="Doulos SIL"/>
          <w:i/>
          <w:color w:val="0000FF"/>
        </w:rPr>
        <w:tab/>
        <w:t>gb</w:t>
      </w:r>
      <w:r w:rsidR="004931BD" w:rsidRPr="001339B0">
        <w:rPr>
          <w:rFonts w:ascii="Doulos SIL" w:hAnsi="Doulos SIL"/>
          <w:i/>
          <w:color w:val="0000FF"/>
        </w:rPr>
        <w:t>ɔ́-rà</w:t>
      </w:r>
      <w:r w:rsidRPr="001339B0">
        <w:rPr>
          <w:rFonts w:ascii="Doulos SIL" w:hAnsi="Doulos SIL"/>
          <w:i/>
          <w:color w:val="0000FF"/>
        </w:rPr>
        <w:tab/>
      </w:r>
      <w:r>
        <w:t>‘big black chewstick’</w:t>
      </w:r>
    </w:p>
    <w:p w14:paraId="4A273730" w14:textId="3DF04423" w:rsidR="004931BD" w:rsidRDefault="004931BD" w:rsidP="004931BD">
      <w:pPr>
        <w:tabs>
          <w:tab w:val="clear" w:pos="369"/>
          <w:tab w:val="left" w:pos="720"/>
          <w:tab w:val="left" w:pos="1080"/>
          <w:tab w:val="left" w:pos="2070"/>
          <w:tab w:val="left" w:pos="3150"/>
          <w:tab w:val="left" w:pos="4770"/>
        </w:tabs>
      </w:pPr>
      <w:r>
        <w:tab/>
      </w:r>
      <w:r>
        <w:tab/>
      </w:r>
      <w:r w:rsidRPr="001339B0">
        <w:rPr>
          <w:rFonts w:ascii="Doulos SIL" w:hAnsi="Doulos SIL"/>
          <w:i/>
          <w:color w:val="0000FF"/>
        </w:rPr>
        <w:t>kpɛ́sɛ́</w:t>
      </w:r>
      <w:r w:rsidRPr="001339B0">
        <w:rPr>
          <w:rFonts w:ascii="Doulos SIL" w:hAnsi="Doulos SIL"/>
          <w:i/>
          <w:color w:val="0000FF"/>
        </w:rPr>
        <w:tab/>
        <w:t>sùmààⁿ</w:t>
      </w:r>
      <w:r w:rsidRPr="001339B0">
        <w:rPr>
          <w:rFonts w:ascii="Doulos SIL" w:hAnsi="Doulos SIL"/>
          <w:i/>
          <w:color w:val="0000FF"/>
        </w:rPr>
        <w:tab/>
        <w:t>ɲɛ́-nà</w:t>
      </w:r>
      <w:r w:rsidRPr="001339B0">
        <w:rPr>
          <w:rFonts w:ascii="Doulos SIL" w:hAnsi="Doulos SIL"/>
          <w:i/>
          <w:color w:val="0000FF"/>
        </w:rPr>
        <w:tab/>
      </w:r>
      <w:r w:rsidRPr="00653275">
        <w:t>‘</w:t>
      </w:r>
      <w:r>
        <w:t>good</w:t>
      </w:r>
      <w:r w:rsidRPr="00653275">
        <w:t xml:space="preserve"> long chewstick’</w:t>
      </w:r>
    </w:p>
    <w:p w14:paraId="597F59A8" w14:textId="350385F1" w:rsidR="00653275" w:rsidRDefault="00653275" w:rsidP="00653275">
      <w:pPr>
        <w:tabs>
          <w:tab w:val="clear" w:pos="369"/>
          <w:tab w:val="left" w:pos="720"/>
          <w:tab w:val="left" w:pos="1080"/>
          <w:tab w:val="left" w:pos="2070"/>
          <w:tab w:val="left" w:pos="3150"/>
          <w:tab w:val="left" w:pos="4770"/>
        </w:tabs>
      </w:pPr>
      <w:r>
        <w:tab/>
      </w:r>
      <w:r>
        <w:tab/>
      </w:r>
      <w:r w:rsidRPr="001339B0">
        <w:rPr>
          <w:rFonts w:ascii="Doulos SIL" w:hAnsi="Doulos SIL"/>
          <w:i/>
          <w:color w:val="0000FF"/>
        </w:rPr>
        <w:t>kpɛ́sɛ́</w:t>
      </w:r>
      <w:r w:rsidRPr="001339B0">
        <w:rPr>
          <w:rFonts w:ascii="Doulos SIL" w:hAnsi="Doulos SIL"/>
          <w:i/>
          <w:color w:val="0000FF"/>
        </w:rPr>
        <w:tab/>
        <w:t>sùmàà</w:t>
      </w:r>
      <w:r w:rsidR="00357AFD" w:rsidRPr="001339B0">
        <w:rPr>
          <w:rFonts w:ascii="Doulos SIL" w:hAnsi="Doulos SIL"/>
          <w:i/>
          <w:color w:val="0000FF"/>
        </w:rPr>
        <w:t>ⁿ</w:t>
      </w:r>
      <w:r w:rsidRPr="001339B0">
        <w:rPr>
          <w:rFonts w:ascii="Doulos SIL" w:hAnsi="Doulos SIL"/>
          <w:i/>
          <w:color w:val="0000FF"/>
        </w:rPr>
        <w:tab/>
      </w:r>
      <w:r w:rsidR="004931BD" w:rsidRPr="001339B0">
        <w:rPr>
          <w:rFonts w:ascii="Doulos SIL" w:hAnsi="Doulos SIL"/>
          <w:i/>
          <w:color w:val="0000FF"/>
        </w:rPr>
        <w:t>gbōʔō-rā</w:t>
      </w:r>
      <w:r w:rsidRPr="001339B0">
        <w:rPr>
          <w:rFonts w:ascii="Doulos SIL" w:hAnsi="Doulos SIL"/>
          <w:i/>
          <w:color w:val="0000FF"/>
        </w:rPr>
        <w:tab/>
      </w:r>
      <w:r w:rsidRPr="00653275">
        <w:t>‘</w:t>
      </w:r>
      <w:r w:rsidR="004931BD">
        <w:t>black</w:t>
      </w:r>
      <w:r w:rsidRPr="00653275">
        <w:t xml:space="preserve"> long chewstick’</w:t>
      </w:r>
    </w:p>
    <w:p w14:paraId="5AEC50CC" w14:textId="01EBBACB" w:rsidR="00144E15" w:rsidRPr="00144E15" w:rsidRDefault="00144E15" w:rsidP="00144E15">
      <w:pPr>
        <w:tabs>
          <w:tab w:val="clear" w:pos="369"/>
          <w:tab w:val="left" w:pos="720"/>
          <w:tab w:val="left" w:pos="1080"/>
          <w:tab w:val="left" w:pos="2070"/>
          <w:tab w:val="left" w:pos="3150"/>
          <w:tab w:val="left" w:pos="4770"/>
        </w:tabs>
      </w:pPr>
      <w:r>
        <w:tab/>
      </w:r>
      <w:r>
        <w:tab/>
      </w:r>
      <w:r w:rsidRPr="001339B0">
        <w:rPr>
          <w:rFonts w:ascii="Doulos SIL" w:hAnsi="Doulos SIL"/>
          <w:i/>
          <w:color w:val="0000FF"/>
        </w:rPr>
        <w:t>ɲùʔúⁿ</w:t>
      </w:r>
      <w:r w:rsidRPr="001339B0">
        <w:rPr>
          <w:rFonts w:ascii="Doulos SIL" w:hAnsi="Doulos SIL"/>
          <w:i/>
          <w:color w:val="0000FF"/>
        </w:rPr>
        <w:tab/>
      </w:r>
      <w:r w:rsidR="004931BD" w:rsidRPr="001339B0">
        <w:rPr>
          <w:rFonts w:ascii="Doulos SIL" w:hAnsi="Doulos SIL"/>
          <w:i/>
          <w:color w:val="0000FF"/>
        </w:rPr>
        <w:t>gbòʔò</w:t>
      </w:r>
      <w:r w:rsidRPr="001339B0">
        <w:rPr>
          <w:rFonts w:ascii="Doulos SIL" w:hAnsi="Doulos SIL"/>
          <w:i/>
          <w:color w:val="0000FF"/>
        </w:rPr>
        <w:tab/>
      </w:r>
      <w:r w:rsidR="004931BD" w:rsidRPr="001339B0">
        <w:rPr>
          <w:rFonts w:ascii="Doulos SIL" w:hAnsi="Doulos SIL"/>
          <w:i/>
          <w:color w:val="0000FF"/>
        </w:rPr>
        <w:t>gbɔ́-rà</w:t>
      </w:r>
      <w:r>
        <w:tab/>
        <w:t>‘big black wrap’</w:t>
      </w:r>
    </w:p>
    <w:p w14:paraId="4872E983" w14:textId="77777777" w:rsidR="00653275" w:rsidRDefault="00653275" w:rsidP="00653275">
      <w:pPr>
        <w:tabs>
          <w:tab w:val="clear" w:pos="369"/>
          <w:tab w:val="left" w:pos="720"/>
          <w:tab w:val="left" w:pos="1080"/>
          <w:tab w:val="left" w:pos="2070"/>
          <w:tab w:val="left" w:pos="3150"/>
          <w:tab w:val="left" w:pos="4770"/>
        </w:tabs>
      </w:pPr>
      <w:r>
        <w:tab/>
      </w:r>
    </w:p>
    <w:p w14:paraId="4704A12E" w14:textId="47E92576" w:rsidR="00653275" w:rsidRDefault="00653275" w:rsidP="00653275">
      <w:pPr>
        <w:tabs>
          <w:tab w:val="clear" w:pos="369"/>
          <w:tab w:val="left" w:pos="720"/>
          <w:tab w:val="left" w:pos="1080"/>
          <w:tab w:val="left" w:pos="2070"/>
          <w:tab w:val="left" w:pos="3150"/>
          <w:tab w:val="left" w:pos="4770"/>
        </w:tabs>
      </w:pPr>
      <w:r>
        <w:tab/>
        <w:t>b.</w:t>
      </w:r>
      <w:r>
        <w:tab/>
      </w:r>
      <w:r w:rsidRPr="001339B0">
        <w:rPr>
          <w:rFonts w:ascii="Doulos SIL" w:hAnsi="Doulos SIL"/>
          <w:i/>
          <w:color w:val="0000FF"/>
        </w:rPr>
        <w:t>yíʔé</w:t>
      </w:r>
      <w:r w:rsidRPr="001339B0">
        <w:rPr>
          <w:rFonts w:ascii="Doulos SIL" w:hAnsi="Doulos SIL"/>
          <w:i/>
          <w:color w:val="0000FF"/>
        </w:rPr>
        <w:tab/>
      </w:r>
      <w:r w:rsidR="00E87402" w:rsidRPr="001339B0">
        <w:rPr>
          <w:rFonts w:ascii="Doulos SIL" w:hAnsi="Doulos SIL"/>
          <w:i/>
          <w:color w:val="0000FF"/>
        </w:rPr>
        <w:t>káná</w:t>
      </w:r>
      <w:r w:rsidR="00144E15" w:rsidRPr="001339B0">
        <w:rPr>
          <w:rFonts w:ascii="Doulos SIL" w:hAnsi="Doulos SIL"/>
          <w:i/>
          <w:color w:val="0000FF"/>
        </w:rPr>
        <w:tab/>
      </w:r>
      <w:r w:rsidR="004931BD" w:rsidRPr="001339B0">
        <w:rPr>
          <w:rFonts w:ascii="Doulos SIL" w:hAnsi="Doulos SIL"/>
          <w:i/>
          <w:color w:val="0000FF"/>
        </w:rPr>
        <w:t>ꜜsúmáá-ná</w:t>
      </w:r>
      <w:r w:rsidRPr="001339B0">
        <w:rPr>
          <w:rFonts w:ascii="Doulos SIL" w:hAnsi="Doulos SIL"/>
          <w:i/>
          <w:color w:val="0000FF"/>
        </w:rPr>
        <w:tab/>
      </w:r>
      <w:r>
        <w:t>‘long red fish’</w:t>
      </w:r>
    </w:p>
    <w:p w14:paraId="2FF9D47C" w14:textId="2862F4F1" w:rsidR="00653275" w:rsidRDefault="00653275" w:rsidP="00653275">
      <w:pPr>
        <w:tabs>
          <w:tab w:val="clear" w:pos="369"/>
          <w:tab w:val="left" w:pos="720"/>
          <w:tab w:val="left" w:pos="1080"/>
          <w:tab w:val="left" w:pos="2070"/>
          <w:tab w:val="left" w:pos="3150"/>
          <w:tab w:val="left" w:pos="4770"/>
        </w:tabs>
      </w:pPr>
      <w:r>
        <w:tab/>
      </w:r>
      <w:r>
        <w:tab/>
      </w:r>
      <w:r w:rsidRPr="001339B0">
        <w:rPr>
          <w:rFonts w:ascii="Doulos SIL" w:hAnsi="Doulos SIL"/>
          <w:i/>
          <w:color w:val="0000FF"/>
        </w:rPr>
        <w:t>yíʔ</w:t>
      </w:r>
      <w:r w:rsidR="00E87402" w:rsidRPr="001339B0">
        <w:rPr>
          <w:rFonts w:ascii="Doulos SIL" w:hAnsi="Doulos SIL"/>
          <w:i/>
          <w:color w:val="0000FF"/>
        </w:rPr>
        <w:t>é</w:t>
      </w:r>
      <w:r w:rsidR="00E87402" w:rsidRPr="001339B0">
        <w:rPr>
          <w:rFonts w:ascii="Doulos SIL" w:hAnsi="Doulos SIL"/>
          <w:i/>
          <w:color w:val="0000FF"/>
        </w:rPr>
        <w:tab/>
        <w:t>káná</w:t>
      </w:r>
      <w:r w:rsidRPr="001339B0">
        <w:rPr>
          <w:rFonts w:ascii="Doulos SIL" w:hAnsi="Doulos SIL"/>
          <w:i/>
          <w:color w:val="0000FF"/>
        </w:rPr>
        <w:tab/>
        <w:t>gbɔ́-rà</w:t>
      </w:r>
      <w:r w:rsidRPr="001339B0">
        <w:rPr>
          <w:rFonts w:ascii="Doulos SIL" w:hAnsi="Doulos SIL"/>
          <w:i/>
          <w:color w:val="0000FF"/>
        </w:rPr>
        <w:tab/>
      </w:r>
      <w:r>
        <w:t>‘big red fish’</w:t>
      </w:r>
    </w:p>
    <w:p w14:paraId="2A0A5887" w14:textId="77777777" w:rsidR="00653275" w:rsidRDefault="00653275" w:rsidP="00653275">
      <w:pPr>
        <w:tabs>
          <w:tab w:val="clear" w:pos="369"/>
          <w:tab w:val="left" w:pos="720"/>
          <w:tab w:val="left" w:pos="1080"/>
          <w:tab w:val="left" w:pos="2070"/>
          <w:tab w:val="left" w:pos="3150"/>
          <w:tab w:val="left" w:pos="4770"/>
        </w:tabs>
      </w:pPr>
    </w:p>
    <w:p w14:paraId="604CD2DA" w14:textId="52E7630E" w:rsidR="00653275" w:rsidRDefault="00653275" w:rsidP="00653275">
      <w:pPr>
        <w:tabs>
          <w:tab w:val="clear" w:pos="369"/>
          <w:tab w:val="left" w:pos="720"/>
          <w:tab w:val="left" w:pos="1080"/>
          <w:tab w:val="left" w:pos="2070"/>
          <w:tab w:val="left" w:pos="3150"/>
          <w:tab w:val="left" w:pos="4770"/>
        </w:tabs>
      </w:pPr>
      <w:r>
        <w:tab/>
        <w:t>c.</w:t>
      </w:r>
      <w:r>
        <w:tab/>
      </w:r>
      <w:r w:rsidRPr="001339B0">
        <w:rPr>
          <w:rFonts w:ascii="Doulos SIL" w:hAnsi="Doulos SIL"/>
          <w:i/>
          <w:color w:val="0000FF"/>
        </w:rPr>
        <w:t>ɲùʔùⁿ</w:t>
      </w:r>
      <w:r w:rsidRPr="001339B0">
        <w:rPr>
          <w:rFonts w:ascii="Doulos SIL" w:hAnsi="Doulos SIL"/>
          <w:i/>
          <w:color w:val="0000FF"/>
        </w:rPr>
        <w:tab/>
        <w:t>súmáá</w:t>
      </w:r>
      <w:r w:rsidR="00E77DEA" w:rsidRPr="001339B0">
        <w:rPr>
          <w:rFonts w:ascii="Doulos SIL" w:hAnsi="Doulos SIL"/>
          <w:i/>
          <w:color w:val="0000FF"/>
        </w:rPr>
        <w:t>ⁿ</w:t>
      </w:r>
      <w:r w:rsidRPr="001339B0">
        <w:rPr>
          <w:rFonts w:ascii="Doulos SIL" w:hAnsi="Doulos SIL"/>
          <w:i/>
          <w:color w:val="0000FF"/>
        </w:rPr>
        <w:tab/>
        <w:t>gbɔ́-rà</w:t>
      </w:r>
      <w:r w:rsidRPr="001339B0">
        <w:rPr>
          <w:rFonts w:ascii="Doulos SIL" w:hAnsi="Doulos SIL"/>
          <w:i/>
          <w:color w:val="0000FF"/>
        </w:rPr>
        <w:tab/>
      </w:r>
      <w:r>
        <w:t>‘big long wrap’</w:t>
      </w:r>
    </w:p>
    <w:p w14:paraId="60AE4E83" w14:textId="4773E867" w:rsidR="00653275" w:rsidRDefault="00653275" w:rsidP="00653275">
      <w:pPr>
        <w:tabs>
          <w:tab w:val="clear" w:pos="369"/>
          <w:tab w:val="left" w:pos="720"/>
          <w:tab w:val="left" w:pos="1080"/>
          <w:tab w:val="left" w:pos="2070"/>
          <w:tab w:val="left" w:pos="3150"/>
          <w:tab w:val="left" w:pos="4770"/>
        </w:tabs>
      </w:pPr>
      <w:r>
        <w:tab/>
      </w:r>
      <w:r>
        <w:tab/>
      </w:r>
      <w:r w:rsidRPr="001339B0">
        <w:rPr>
          <w:rFonts w:ascii="Doulos SIL" w:hAnsi="Doulos SIL"/>
          <w:i/>
          <w:color w:val="0000FF"/>
        </w:rPr>
        <w:t>ɲùʔùⁿ</w:t>
      </w:r>
      <w:r w:rsidRPr="001339B0">
        <w:rPr>
          <w:rFonts w:ascii="Doulos SIL" w:hAnsi="Doulos SIL"/>
          <w:i/>
          <w:color w:val="0000FF"/>
        </w:rPr>
        <w:tab/>
        <w:t>súmáá</w:t>
      </w:r>
      <w:r w:rsidR="00E77DEA" w:rsidRPr="001339B0">
        <w:rPr>
          <w:rFonts w:ascii="Doulos SIL" w:hAnsi="Doulos SIL"/>
          <w:i/>
          <w:color w:val="0000FF"/>
        </w:rPr>
        <w:t>ⁿ</w:t>
      </w:r>
      <w:r w:rsidR="00E77DEA" w:rsidRPr="001339B0">
        <w:rPr>
          <w:rFonts w:ascii="Doulos SIL" w:hAnsi="Doulos SIL"/>
          <w:i/>
          <w:color w:val="0000FF"/>
        </w:rPr>
        <w:tab/>
        <w:t>kān-nā</w:t>
      </w:r>
      <w:r w:rsidRPr="001339B0">
        <w:rPr>
          <w:rFonts w:ascii="Doulos SIL" w:hAnsi="Doulos SIL"/>
          <w:i/>
          <w:color w:val="0000FF"/>
        </w:rPr>
        <w:tab/>
      </w:r>
      <w:r>
        <w:t>‘red long wrap’</w:t>
      </w:r>
    </w:p>
    <w:p w14:paraId="1A06F2D9" w14:textId="77777777" w:rsidR="00653275" w:rsidRDefault="00653275" w:rsidP="00653275">
      <w:pPr>
        <w:tabs>
          <w:tab w:val="clear" w:pos="369"/>
          <w:tab w:val="left" w:pos="720"/>
          <w:tab w:val="left" w:pos="1080"/>
          <w:tab w:val="left" w:pos="2070"/>
          <w:tab w:val="left" w:pos="3150"/>
          <w:tab w:val="left" w:pos="4770"/>
        </w:tabs>
      </w:pPr>
    </w:p>
    <w:p w14:paraId="5079C105" w14:textId="0A873F17" w:rsidR="00653275" w:rsidRPr="00653275" w:rsidRDefault="00653275" w:rsidP="00653275">
      <w:pPr>
        <w:tabs>
          <w:tab w:val="clear" w:pos="369"/>
          <w:tab w:val="left" w:pos="720"/>
          <w:tab w:val="left" w:pos="1080"/>
          <w:tab w:val="left" w:pos="2070"/>
          <w:tab w:val="left" w:pos="3150"/>
          <w:tab w:val="left" w:pos="4770"/>
        </w:tabs>
      </w:pPr>
      <w:r>
        <w:tab/>
        <w:t>d.</w:t>
      </w:r>
      <w:r>
        <w:tab/>
      </w:r>
      <w:r w:rsidRPr="001339B0">
        <w:rPr>
          <w:rFonts w:ascii="Doulos SIL" w:hAnsi="Doulos SIL"/>
          <w:i/>
          <w:color w:val="0000FF"/>
        </w:rPr>
        <w:t>ɲùʔùⁿ</w:t>
      </w:r>
      <w:r w:rsidR="00E77DEA" w:rsidRPr="001339B0">
        <w:rPr>
          <w:rFonts w:ascii="Doulos SIL" w:hAnsi="Doulos SIL"/>
          <w:i/>
          <w:color w:val="0000FF"/>
        </w:rPr>
        <w:tab/>
        <w:t>táá</w:t>
      </w:r>
      <w:r w:rsidRPr="001339B0">
        <w:rPr>
          <w:rFonts w:ascii="Doulos SIL" w:hAnsi="Doulos SIL"/>
          <w:i/>
          <w:color w:val="0000FF"/>
        </w:rPr>
        <w:tab/>
        <w:t>gb</w:t>
      </w:r>
      <w:r w:rsidR="00E77DEA" w:rsidRPr="001339B0">
        <w:rPr>
          <w:rFonts w:ascii="Doulos SIL" w:hAnsi="Doulos SIL"/>
          <w:i/>
          <w:color w:val="0000FF"/>
        </w:rPr>
        <w:t>ɔ̀-rá</w:t>
      </w:r>
      <w:r w:rsidRPr="001339B0">
        <w:rPr>
          <w:rFonts w:ascii="Doulos SIL" w:hAnsi="Doulos SIL"/>
          <w:i/>
          <w:color w:val="0000FF"/>
        </w:rPr>
        <w:tab/>
      </w:r>
      <w:r w:rsidRPr="00653275">
        <w:t>‘big hot wrap’</w:t>
      </w:r>
    </w:p>
    <w:p w14:paraId="543E9714" w14:textId="7E0A0C31" w:rsidR="00653275" w:rsidRDefault="00653275" w:rsidP="00653275">
      <w:pPr>
        <w:tabs>
          <w:tab w:val="clear" w:pos="369"/>
          <w:tab w:val="left" w:pos="720"/>
          <w:tab w:val="left" w:pos="1080"/>
          <w:tab w:val="left" w:pos="2070"/>
          <w:tab w:val="left" w:pos="3150"/>
          <w:tab w:val="left" w:pos="4770"/>
        </w:tabs>
      </w:pPr>
      <w:r>
        <w:tab/>
      </w:r>
      <w:r>
        <w:tab/>
      </w:r>
      <w:r w:rsidRPr="001339B0">
        <w:rPr>
          <w:rFonts w:ascii="Doulos SIL" w:hAnsi="Doulos SIL"/>
          <w:i/>
          <w:color w:val="0000FF"/>
        </w:rPr>
        <w:t>yíʔ</w:t>
      </w:r>
      <w:r w:rsidR="00E77DEA" w:rsidRPr="001339B0">
        <w:rPr>
          <w:rFonts w:ascii="Doulos SIL" w:hAnsi="Doulos SIL"/>
          <w:i/>
          <w:color w:val="0000FF"/>
        </w:rPr>
        <w:t>é</w:t>
      </w:r>
      <w:r w:rsidR="00E77DEA" w:rsidRPr="001339B0">
        <w:rPr>
          <w:rFonts w:ascii="Doulos SIL" w:hAnsi="Doulos SIL"/>
          <w:i/>
          <w:color w:val="0000FF"/>
        </w:rPr>
        <w:tab/>
        <w:t>táá</w:t>
      </w:r>
      <w:r w:rsidR="00E77DEA" w:rsidRPr="001339B0">
        <w:rPr>
          <w:rFonts w:ascii="Doulos SIL" w:hAnsi="Doulos SIL"/>
          <w:i/>
          <w:color w:val="0000FF"/>
        </w:rPr>
        <w:tab/>
        <w:t>sùmàà</w:t>
      </w:r>
      <w:r w:rsidRPr="001339B0">
        <w:rPr>
          <w:rFonts w:ascii="Doulos SIL" w:hAnsi="Doulos SIL"/>
          <w:i/>
          <w:color w:val="0000FF"/>
        </w:rPr>
        <w:t>-ná</w:t>
      </w:r>
      <w:r w:rsidRPr="001339B0">
        <w:rPr>
          <w:rFonts w:ascii="Doulos SIL" w:hAnsi="Doulos SIL"/>
          <w:i/>
          <w:color w:val="0000FF"/>
        </w:rPr>
        <w:tab/>
      </w:r>
      <w:r w:rsidRPr="00653275">
        <w:t>‘long hot fish’</w:t>
      </w:r>
    </w:p>
    <w:p w14:paraId="2E545C1F" w14:textId="77777777" w:rsidR="00144E15" w:rsidRDefault="00144E15" w:rsidP="00653275">
      <w:pPr>
        <w:tabs>
          <w:tab w:val="clear" w:pos="369"/>
          <w:tab w:val="left" w:pos="720"/>
          <w:tab w:val="left" w:pos="1080"/>
          <w:tab w:val="left" w:pos="2070"/>
          <w:tab w:val="left" w:pos="3150"/>
          <w:tab w:val="left" w:pos="4770"/>
        </w:tabs>
      </w:pPr>
    </w:p>
    <w:p w14:paraId="755EDCDD" w14:textId="72029090" w:rsidR="00144E15" w:rsidRDefault="00144E15" w:rsidP="00653275">
      <w:pPr>
        <w:tabs>
          <w:tab w:val="clear" w:pos="369"/>
          <w:tab w:val="left" w:pos="720"/>
          <w:tab w:val="left" w:pos="1080"/>
          <w:tab w:val="left" w:pos="2070"/>
          <w:tab w:val="left" w:pos="3150"/>
          <w:tab w:val="left" w:pos="4770"/>
        </w:tabs>
      </w:pPr>
      <w:r>
        <w:tab/>
        <w:t>e.</w:t>
      </w:r>
      <w:r>
        <w:tab/>
      </w:r>
      <w:r w:rsidRPr="001339B0">
        <w:rPr>
          <w:rFonts w:ascii="Doulos SIL" w:hAnsi="Doulos SIL"/>
          <w:i/>
          <w:color w:val="0000FF"/>
        </w:rPr>
        <w:t>yíʔé</w:t>
      </w:r>
      <w:r w:rsidRPr="001339B0">
        <w:rPr>
          <w:rFonts w:ascii="Doulos SIL" w:hAnsi="Doulos SIL"/>
          <w:i/>
          <w:color w:val="0000FF"/>
        </w:rPr>
        <w:tab/>
        <w:t>ꜜsúmááⁿ</w:t>
      </w:r>
      <w:r w:rsidRPr="001339B0">
        <w:rPr>
          <w:rFonts w:ascii="Doulos SIL" w:hAnsi="Doulos SIL"/>
          <w:i/>
          <w:color w:val="0000FF"/>
        </w:rPr>
        <w:tab/>
        <w:t>gbɔ́-rà</w:t>
      </w:r>
      <w:r>
        <w:tab/>
        <w:t>‘big long fish’</w:t>
      </w:r>
    </w:p>
    <w:p w14:paraId="2B6AEC7A" w14:textId="4654F4D2" w:rsidR="00144E15" w:rsidRPr="00144E15" w:rsidRDefault="00144E15" w:rsidP="00653275">
      <w:pPr>
        <w:tabs>
          <w:tab w:val="clear" w:pos="369"/>
          <w:tab w:val="left" w:pos="720"/>
          <w:tab w:val="left" w:pos="1080"/>
          <w:tab w:val="left" w:pos="2070"/>
          <w:tab w:val="left" w:pos="3150"/>
          <w:tab w:val="left" w:pos="4770"/>
        </w:tabs>
      </w:pPr>
      <w:r>
        <w:tab/>
      </w:r>
      <w:r>
        <w:tab/>
      </w:r>
      <w:r w:rsidRPr="001339B0">
        <w:rPr>
          <w:rFonts w:ascii="Doulos SIL" w:hAnsi="Doulos SIL"/>
          <w:i/>
          <w:color w:val="0000FF"/>
        </w:rPr>
        <w:t>yíʔé</w:t>
      </w:r>
      <w:r w:rsidRPr="001339B0">
        <w:rPr>
          <w:rFonts w:ascii="Doulos SIL" w:hAnsi="Doulos SIL"/>
          <w:i/>
          <w:color w:val="0000FF"/>
        </w:rPr>
        <w:tab/>
        <w:t>ꜜsúmááⁿ</w:t>
      </w:r>
      <w:r w:rsidRPr="001339B0">
        <w:rPr>
          <w:rFonts w:ascii="Doulos SIL" w:hAnsi="Doulos SIL"/>
          <w:i/>
          <w:color w:val="0000FF"/>
        </w:rPr>
        <w:tab/>
      </w:r>
      <w:r w:rsidR="004931BD" w:rsidRPr="001339B0">
        <w:rPr>
          <w:rFonts w:ascii="Doulos SIL" w:hAnsi="Doulos SIL"/>
          <w:i/>
          <w:color w:val="0000FF"/>
        </w:rPr>
        <w:t>gbòʔò-rá</w:t>
      </w:r>
      <w:r w:rsidRPr="001339B0">
        <w:rPr>
          <w:rFonts w:ascii="Doulos SIL" w:hAnsi="Doulos SIL"/>
          <w:i/>
          <w:color w:val="0000FF"/>
        </w:rPr>
        <w:tab/>
      </w:r>
      <w:r>
        <w:t>‘black long fish’</w:t>
      </w:r>
    </w:p>
    <w:p w14:paraId="17B65DEE" w14:textId="77777777" w:rsidR="002D56DA" w:rsidRDefault="002D56DA" w:rsidP="002D56DA"/>
    <w:p w14:paraId="27526A23" w14:textId="079BF36B" w:rsidR="004931BD" w:rsidRDefault="004931BD" w:rsidP="002D56DA">
      <w:r>
        <w:t xml:space="preserve">These tonal processes apply in the same way to N-Adj-Num sequences (§6.4.xxx). </w:t>
      </w:r>
    </w:p>
    <w:p w14:paraId="6B95A9C7" w14:textId="77777777" w:rsidR="004931BD" w:rsidRDefault="004931BD" w:rsidP="002D56DA"/>
    <w:p w14:paraId="35743F80" w14:textId="77777777" w:rsidR="00653275" w:rsidRPr="002D56DA" w:rsidRDefault="00653275" w:rsidP="002D56DA"/>
    <w:p w14:paraId="33B3BA28" w14:textId="6FDAEB3B" w:rsidR="00BA6685" w:rsidRDefault="00566B03" w:rsidP="00BA6685">
      <w:pPr>
        <w:pStyle w:val="Heading3"/>
      </w:pPr>
      <w:bookmarkStart w:id="911" w:name="_Toc508942772"/>
      <w:bookmarkStart w:id="912" w:name="_Toc508943372"/>
      <w:bookmarkStart w:id="913" w:name="_Toc36027460"/>
      <w:bookmarkStart w:id="914" w:name="_Toc36027670"/>
      <w:bookmarkStart w:id="915" w:name="_Toc78375674"/>
      <w:bookmarkStart w:id="916" w:name="_Toc79405778"/>
      <w:bookmarkStart w:id="917" w:name="_Toc337412020"/>
      <w:r>
        <w:t xml:space="preserve">Adjective </w:t>
      </w:r>
      <w:r w:rsidRPr="00DE33B3">
        <w:rPr>
          <w:rFonts w:ascii="Doulos SIL" w:hAnsi="Doulos SIL"/>
          <w:i/>
          <w:color w:val="0000FF"/>
        </w:rPr>
        <w:t>ŋŋŋ</w:t>
      </w:r>
      <w:r>
        <w:t xml:space="preserve"> </w:t>
      </w:r>
      <w:r w:rsidR="00BA6685">
        <w:t>‘</w:t>
      </w:r>
      <w:r>
        <w:t>certain (ones)</w:t>
      </w:r>
      <w:r w:rsidR="00BA6685">
        <w:t>’</w:t>
      </w:r>
      <w:bookmarkEnd w:id="911"/>
      <w:bookmarkEnd w:id="912"/>
      <w:bookmarkEnd w:id="913"/>
      <w:bookmarkEnd w:id="914"/>
      <w:bookmarkEnd w:id="915"/>
      <w:bookmarkEnd w:id="916"/>
      <w:bookmarkEnd w:id="917"/>
    </w:p>
    <w:p w14:paraId="22E80978" w14:textId="5D067962" w:rsidR="00861523" w:rsidRPr="00861523" w:rsidRDefault="00566B03" w:rsidP="00861523">
      <w:pPr>
        <w:pStyle w:val="Heading3"/>
      </w:pPr>
      <w:bookmarkStart w:id="918" w:name="_Toc508942773"/>
      <w:bookmarkStart w:id="919" w:name="_Toc508943373"/>
      <w:bookmarkStart w:id="920" w:name="_Toc36027461"/>
      <w:bookmarkStart w:id="921" w:name="_Toc36027671"/>
      <w:bookmarkStart w:id="922" w:name="_Toc78375675"/>
      <w:bookmarkStart w:id="923" w:name="_Toc79405779"/>
      <w:bookmarkStart w:id="924" w:name="_Toc337412021"/>
      <w:r>
        <w:t>Expansions of adjective</w:t>
      </w:r>
      <w:bookmarkEnd w:id="918"/>
      <w:bookmarkEnd w:id="919"/>
      <w:bookmarkEnd w:id="920"/>
      <w:bookmarkEnd w:id="921"/>
      <w:bookmarkEnd w:id="922"/>
      <w:bookmarkEnd w:id="923"/>
      <w:bookmarkEnd w:id="924"/>
    </w:p>
    <w:p w14:paraId="5C6B8A21" w14:textId="77777777" w:rsidR="00FA56C7" w:rsidRPr="00FA56C7" w:rsidRDefault="00FA56C7" w:rsidP="00FA56C7"/>
    <w:p w14:paraId="5E5753B3" w14:textId="77777777" w:rsidR="00BA6685" w:rsidRDefault="00566B03" w:rsidP="00BA6685">
      <w:pPr>
        <w:pStyle w:val="Heading4"/>
      </w:pPr>
      <w:bookmarkStart w:id="925" w:name="_Toc36027463"/>
      <w:bookmarkStart w:id="926" w:name="_Toc36027673"/>
      <w:bookmarkStart w:id="927" w:name="_Toc78375677"/>
      <w:bookmarkStart w:id="928" w:name="_Toc79405781"/>
      <w:bookmarkStart w:id="929" w:name="_Toc337412022"/>
      <w:r>
        <w:lastRenderedPageBreak/>
        <w:t>Adjectival intensifiers</w:t>
      </w:r>
      <w:bookmarkEnd w:id="925"/>
      <w:bookmarkEnd w:id="926"/>
      <w:bookmarkEnd w:id="927"/>
      <w:bookmarkEnd w:id="928"/>
      <w:bookmarkEnd w:id="929"/>
    </w:p>
    <w:p w14:paraId="01719173" w14:textId="2349A208" w:rsidR="00BA6685" w:rsidRDefault="007A06F9" w:rsidP="00BA6685">
      <w:pPr>
        <w:pStyle w:val="Heading4"/>
      </w:pPr>
      <w:bookmarkStart w:id="930" w:name="_Toc508942777"/>
      <w:bookmarkStart w:id="931" w:name="_Toc508943377"/>
      <w:bookmarkStart w:id="932" w:name="_Toc36027465"/>
      <w:bookmarkStart w:id="933" w:name="_Toc36027675"/>
      <w:bookmarkStart w:id="934" w:name="_Toc78375679"/>
      <w:bookmarkStart w:id="935" w:name="_Toc79405783"/>
      <w:r>
        <w:t xml:space="preserve"> </w:t>
      </w:r>
      <w:bookmarkStart w:id="936" w:name="_Toc337412023"/>
      <w:r w:rsidR="00BA6685">
        <w:t>‘</w:t>
      </w:r>
      <w:r w:rsidR="00566B03">
        <w:t>Good to eat</w:t>
      </w:r>
      <w:r w:rsidR="00BA6685">
        <w:t>’</w:t>
      </w:r>
      <w:bookmarkEnd w:id="930"/>
      <w:bookmarkEnd w:id="931"/>
      <w:bookmarkEnd w:id="932"/>
      <w:bookmarkEnd w:id="933"/>
      <w:bookmarkEnd w:id="934"/>
      <w:bookmarkEnd w:id="935"/>
      <w:bookmarkEnd w:id="936"/>
    </w:p>
    <w:p w14:paraId="0CEADAD8" w14:textId="311B9478" w:rsidR="00BA6685" w:rsidRDefault="00673287" w:rsidP="00BA6685">
      <w:pPr>
        <w:pStyle w:val="Heading2"/>
      </w:pPr>
      <w:bookmarkStart w:id="937" w:name="_Toc337412024"/>
      <w:r>
        <w:t>NPs including a numeral</w:t>
      </w:r>
      <w:bookmarkEnd w:id="937"/>
    </w:p>
    <w:p w14:paraId="33C53F56" w14:textId="25E44933" w:rsidR="00673287" w:rsidRDefault="0000341E" w:rsidP="00673287">
      <w:r>
        <w:t>The forms of numerals are given and discussed in §4.6 above.</w:t>
      </w:r>
    </w:p>
    <w:p w14:paraId="25F43D66" w14:textId="77777777" w:rsidR="0000341E" w:rsidRDefault="0000341E" w:rsidP="00673287"/>
    <w:p w14:paraId="41D8E685" w14:textId="77777777" w:rsidR="0000341E" w:rsidRPr="00673287" w:rsidRDefault="0000341E" w:rsidP="00673287"/>
    <w:p w14:paraId="5B132669" w14:textId="763E9505" w:rsidR="0000341E" w:rsidRDefault="0000341E" w:rsidP="0000341E">
      <w:pPr>
        <w:pStyle w:val="Heading3"/>
      </w:pPr>
      <w:bookmarkStart w:id="938" w:name="_Toc337412025"/>
      <w:r>
        <w:t>Nominal suffixation in the presence of a numeral</w:t>
      </w:r>
      <w:bookmarkEnd w:id="938"/>
    </w:p>
    <w:p w14:paraId="1868F407" w14:textId="75BE621E" w:rsidR="0000341E" w:rsidRDefault="0000341E" w:rsidP="0000341E">
      <w:r>
        <w:t>In the absence of a numeral, a simple noun has a nominal suffix (</w:t>
      </w:r>
      <w:r w:rsidRPr="001A596D">
        <w:rPr>
          <w:rFonts w:ascii="Doulos SIL" w:hAnsi="Doulos SIL"/>
          <w:i/>
          <w:color w:val="0000FF"/>
        </w:rPr>
        <w:noBreakHyphen/>
        <w:t>rà</w:t>
      </w:r>
      <w:r>
        <w:t xml:space="preserve"> or variant). in isolation and in some phrasal contexts. It is pluralized by adding a plural suffix -àⁿ, to which may be added, in isolation and in a few syntactic contexts, an additional nominal suffix. Thus </w:t>
      </w:r>
      <w:r w:rsidRPr="001A596D">
        <w:rPr>
          <w:rFonts w:ascii="Doulos SIL" w:hAnsi="Doulos SIL"/>
          <w:i/>
          <w:color w:val="0000FF"/>
        </w:rPr>
        <w:t>dí</w:t>
      </w:r>
      <w:r>
        <w:t xml:space="preserve"> ‘child’, with suffix </w:t>
      </w:r>
      <w:r w:rsidRPr="001A596D">
        <w:rPr>
          <w:rFonts w:ascii="Doulos SIL" w:hAnsi="Doulos SIL"/>
          <w:i/>
          <w:color w:val="0000FF"/>
        </w:rPr>
        <w:t>dí</w:t>
      </w:r>
      <w:r w:rsidRPr="001A596D">
        <w:rPr>
          <w:rFonts w:ascii="Doulos SIL" w:hAnsi="Doulos SIL"/>
          <w:i/>
          <w:color w:val="0000FF"/>
        </w:rPr>
        <w:noBreakHyphen/>
        <w:t>rá</w:t>
      </w:r>
      <w:r>
        <w:t xml:space="preserve">, plural </w:t>
      </w:r>
      <w:r w:rsidRPr="001A596D">
        <w:rPr>
          <w:rFonts w:ascii="Doulos SIL" w:hAnsi="Doulos SIL"/>
          <w:i/>
          <w:color w:val="0000FF"/>
        </w:rPr>
        <w:t>dí</w:t>
      </w:r>
      <w:r w:rsidRPr="001A596D">
        <w:rPr>
          <w:rFonts w:ascii="Doulos SIL" w:hAnsi="Doulos SIL"/>
          <w:i/>
          <w:color w:val="0000FF"/>
        </w:rPr>
        <w:noBreakHyphen/>
        <w:t>rá</w:t>
      </w:r>
      <w:r w:rsidRPr="001A596D">
        <w:rPr>
          <w:rFonts w:ascii="Doulos SIL" w:hAnsi="Doulos SIL"/>
          <w:i/>
          <w:color w:val="0000FF"/>
        </w:rPr>
        <w:noBreakHyphen/>
        <w:t>àⁿ</w:t>
      </w:r>
      <w:r>
        <w:t xml:space="preserve"> ‘children’, with suffix </w:t>
      </w:r>
      <w:r w:rsidRPr="001A596D">
        <w:rPr>
          <w:rFonts w:ascii="Doulos SIL" w:hAnsi="Doulos SIL"/>
          <w:i/>
          <w:color w:val="0000FF"/>
        </w:rPr>
        <w:t>dí</w:t>
      </w:r>
      <w:r w:rsidRPr="001A596D">
        <w:rPr>
          <w:rFonts w:ascii="Doulos SIL" w:hAnsi="Doulos SIL"/>
          <w:i/>
          <w:color w:val="0000FF"/>
        </w:rPr>
        <w:noBreakHyphen/>
        <w:t>rá</w:t>
      </w:r>
      <w:r w:rsidRPr="001A596D">
        <w:rPr>
          <w:rFonts w:ascii="Doulos SIL" w:hAnsi="Doulos SIL"/>
          <w:i/>
          <w:color w:val="0000FF"/>
        </w:rPr>
        <w:noBreakHyphen/>
        <w:t>àⁿ</w:t>
      </w:r>
      <w:r w:rsidRPr="001A596D">
        <w:rPr>
          <w:rFonts w:ascii="Doulos SIL" w:hAnsi="Doulos SIL"/>
          <w:i/>
          <w:color w:val="0000FF"/>
        </w:rPr>
        <w:noBreakHyphen/>
        <w:t>nū</w:t>
      </w:r>
      <w:r>
        <w:t xml:space="preserve">. If an adjective follows the noun, the nominal suffix and (if </w:t>
      </w:r>
      <w:r w:rsidR="001A596D">
        <w:t>semantically correct</w:t>
      </w:r>
      <w:r>
        <w:t xml:space="preserve">) the plural suffix are attached to the adjective: </w:t>
      </w:r>
      <w:r w:rsidRPr="001A596D">
        <w:rPr>
          <w:rFonts w:ascii="Doulos SIL" w:hAnsi="Doulos SIL"/>
          <w:i/>
          <w:color w:val="0000FF"/>
        </w:rPr>
        <w:t>dí ɲɛ́-nà-àⁿ</w:t>
      </w:r>
      <w:r w:rsidRPr="0000341E">
        <w:t xml:space="preserve"> </w:t>
      </w:r>
      <w:r>
        <w:t xml:space="preserve">or suffixed </w:t>
      </w:r>
      <w:r w:rsidRPr="001A596D">
        <w:rPr>
          <w:rFonts w:ascii="Doulos SIL" w:hAnsi="Doulos SIL"/>
          <w:i/>
          <w:color w:val="0000FF"/>
        </w:rPr>
        <w:t>dí ɲɛ́-nà-àⁿ</w:t>
      </w:r>
      <w:r>
        <w:t xml:space="preserve"> ‘good children’.</w:t>
      </w:r>
      <w:r w:rsidR="00C24B28">
        <w:t xml:space="preserve"> See §4.xxx for details.</w:t>
      </w:r>
    </w:p>
    <w:p w14:paraId="021B37AF" w14:textId="06FB0C2B" w:rsidR="0000341E" w:rsidRPr="0000341E" w:rsidRDefault="0000341E" w:rsidP="0000341E">
      <w:r>
        <w:tab/>
        <w:t xml:space="preserve">When a numeral is added to the mix, both the nominal suffix and the (redundant) plural suffix are dropped. </w:t>
      </w:r>
    </w:p>
    <w:p w14:paraId="03D94361" w14:textId="77777777" w:rsidR="0000341E" w:rsidRDefault="0000341E" w:rsidP="0000341E"/>
    <w:p w14:paraId="59E7DD59" w14:textId="1B66FE7F" w:rsidR="0000341E" w:rsidRPr="001A596D" w:rsidRDefault="0000341E" w:rsidP="001A596D">
      <w:pPr>
        <w:tabs>
          <w:tab w:val="clear" w:pos="369"/>
          <w:tab w:val="left" w:pos="720"/>
          <w:tab w:val="left" w:pos="1080"/>
          <w:tab w:val="left" w:pos="1710"/>
          <w:tab w:val="left" w:pos="3600"/>
        </w:tabs>
        <w:rPr>
          <w:rFonts w:ascii="Doulos SIL" w:hAnsi="Doulos SIL"/>
          <w:i/>
          <w:color w:val="0000FF"/>
        </w:rPr>
      </w:pPr>
      <w:r w:rsidRPr="0000341E">
        <w:t>(xx1)</w:t>
      </w:r>
      <w:r w:rsidRPr="0000341E">
        <w:tab/>
        <w:t>a.</w:t>
      </w:r>
      <w:r w:rsidRPr="0000341E">
        <w:tab/>
      </w:r>
      <w:r w:rsidRPr="001A596D">
        <w:rPr>
          <w:rFonts w:ascii="Doulos SIL" w:hAnsi="Doulos SIL"/>
          <w:i/>
          <w:color w:val="0000FF"/>
        </w:rPr>
        <w:t>dí</w:t>
      </w:r>
      <w:r w:rsidR="001A596D" w:rsidRPr="001A596D">
        <w:rPr>
          <w:rFonts w:ascii="Doulos SIL" w:hAnsi="Doulos SIL"/>
          <w:i/>
          <w:color w:val="0000FF"/>
        </w:rPr>
        <w:t xml:space="preserve"> </w:t>
      </w:r>
      <w:r w:rsidR="001A596D">
        <w:rPr>
          <w:rFonts w:ascii="Doulos SIL" w:hAnsi="Doulos SIL"/>
          <w:i/>
          <w:color w:val="0000FF"/>
        </w:rPr>
        <w:tab/>
      </w:r>
      <w:r w:rsidR="001A596D" w:rsidRPr="001A596D">
        <w:rPr>
          <w:rFonts w:ascii="Doulos SIL" w:hAnsi="Doulos SIL"/>
          <w:i/>
          <w:color w:val="0000FF"/>
        </w:rPr>
        <w:t>(</w:t>
      </w:r>
      <w:r w:rsidR="001A596D">
        <w:rPr>
          <w:rFonts w:ascii="Doulos SIL" w:hAnsi="Doulos SIL"/>
          <w:i/>
          <w:color w:val="0000FF"/>
        </w:rPr>
        <w:t xml:space="preserve"> </w:t>
      </w:r>
      <w:r w:rsidR="001A596D" w:rsidRPr="001A596D">
        <w:t>#</w:t>
      </w:r>
      <w:r w:rsidR="001A596D" w:rsidRPr="001A596D">
        <w:rPr>
          <w:rFonts w:ascii="Doulos SIL" w:hAnsi="Doulos SIL"/>
          <w:i/>
          <w:color w:val="0000FF"/>
        </w:rPr>
        <w:t>dí-rá-àⁿ</w:t>
      </w:r>
      <w:r w:rsidR="001A596D" w:rsidRPr="001A596D">
        <w:t xml:space="preserve"> )</w:t>
      </w:r>
      <w:r w:rsidRPr="001A596D">
        <w:rPr>
          <w:rFonts w:ascii="Doulos SIL" w:hAnsi="Doulos SIL"/>
          <w:i/>
          <w:color w:val="0000FF"/>
        </w:rPr>
        <w:tab/>
        <w:t>dúlì</w:t>
      </w:r>
    </w:p>
    <w:p w14:paraId="5090FE94" w14:textId="3C3525AC" w:rsidR="0000341E" w:rsidRPr="0000341E" w:rsidRDefault="0000341E" w:rsidP="001A596D">
      <w:pPr>
        <w:tabs>
          <w:tab w:val="clear" w:pos="369"/>
          <w:tab w:val="left" w:pos="720"/>
          <w:tab w:val="left" w:pos="1080"/>
          <w:tab w:val="left" w:pos="1710"/>
          <w:tab w:val="left" w:pos="3600"/>
        </w:tabs>
      </w:pPr>
      <w:r w:rsidRPr="0000341E">
        <w:tab/>
      </w:r>
      <w:r w:rsidRPr="0000341E">
        <w:tab/>
      </w:r>
      <w:r>
        <w:t>child</w:t>
      </w:r>
      <w:r w:rsidR="001A596D">
        <w:tab/>
        <w:t>(#child-Nom)</w:t>
      </w:r>
      <w:r w:rsidRPr="0000341E">
        <w:tab/>
        <w:t>one</w:t>
      </w:r>
    </w:p>
    <w:p w14:paraId="2F1B6E2E" w14:textId="200FB938" w:rsidR="0000341E" w:rsidRDefault="0000341E" w:rsidP="0000341E">
      <w:pPr>
        <w:tabs>
          <w:tab w:val="clear" w:pos="369"/>
          <w:tab w:val="left" w:pos="720"/>
          <w:tab w:val="left" w:pos="1080"/>
        </w:tabs>
      </w:pPr>
      <w:r>
        <w:tab/>
      </w:r>
      <w:r>
        <w:tab/>
        <w:t>‘</w:t>
      </w:r>
      <w:r w:rsidRPr="001A596D">
        <w:rPr>
          <w:color w:val="0000FF"/>
        </w:rPr>
        <w:t>one</w:t>
      </w:r>
      <w:r>
        <w:t xml:space="preserve"> child’</w:t>
      </w:r>
    </w:p>
    <w:p w14:paraId="3EB6D4A3" w14:textId="77777777" w:rsidR="0000341E" w:rsidRDefault="0000341E" w:rsidP="0000341E">
      <w:pPr>
        <w:tabs>
          <w:tab w:val="clear" w:pos="369"/>
          <w:tab w:val="left" w:pos="720"/>
          <w:tab w:val="left" w:pos="1080"/>
        </w:tabs>
      </w:pPr>
    </w:p>
    <w:p w14:paraId="07083BEC" w14:textId="4F03C4CF" w:rsidR="0000341E" w:rsidRPr="001A596D" w:rsidRDefault="0000341E" w:rsidP="001A596D">
      <w:pPr>
        <w:tabs>
          <w:tab w:val="clear" w:pos="369"/>
          <w:tab w:val="left" w:pos="720"/>
          <w:tab w:val="left" w:pos="1080"/>
          <w:tab w:val="left" w:pos="1710"/>
          <w:tab w:val="left" w:pos="3600"/>
        </w:tabs>
        <w:rPr>
          <w:rFonts w:ascii="Doulos SIL" w:hAnsi="Doulos SIL"/>
          <w:i/>
          <w:color w:val="0000FF"/>
        </w:rPr>
      </w:pPr>
      <w:r>
        <w:tab/>
        <w:t>b.</w:t>
      </w:r>
      <w:r>
        <w:tab/>
      </w:r>
      <w:r w:rsidRPr="001A596D">
        <w:rPr>
          <w:rFonts w:ascii="Doulos SIL" w:hAnsi="Doulos SIL"/>
          <w:i/>
          <w:color w:val="0000FF"/>
        </w:rPr>
        <w:t>dí</w:t>
      </w:r>
      <w:r w:rsidR="001A596D" w:rsidRPr="001A596D">
        <w:rPr>
          <w:rFonts w:ascii="Doulos SIL" w:hAnsi="Doulos SIL"/>
          <w:i/>
          <w:color w:val="0000FF"/>
        </w:rPr>
        <w:t xml:space="preserve"> </w:t>
      </w:r>
      <w:r w:rsidR="001A596D">
        <w:rPr>
          <w:rFonts w:ascii="Doulos SIL" w:hAnsi="Doulos SIL"/>
          <w:i/>
          <w:color w:val="0000FF"/>
        </w:rPr>
        <w:tab/>
      </w:r>
      <w:r w:rsidR="001A596D" w:rsidRPr="001A596D">
        <w:rPr>
          <w:rFonts w:ascii="Doulos SIL" w:hAnsi="Doulos SIL"/>
          <w:i/>
          <w:color w:val="0000FF"/>
        </w:rPr>
        <w:t>(</w:t>
      </w:r>
      <w:r w:rsidR="001A596D">
        <w:rPr>
          <w:rFonts w:ascii="Doulos SIL" w:hAnsi="Doulos SIL"/>
          <w:i/>
          <w:color w:val="0000FF"/>
        </w:rPr>
        <w:t xml:space="preserve"> </w:t>
      </w:r>
      <w:r w:rsidR="001A596D" w:rsidRPr="001A596D">
        <w:t>#</w:t>
      </w:r>
      <w:r w:rsidR="001A596D" w:rsidRPr="001A596D">
        <w:rPr>
          <w:rFonts w:ascii="Doulos SIL" w:hAnsi="Doulos SIL"/>
          <w:i/>
          <w:color w:val="0000FF"/>
        </w:rPr>
        <w:t>dí-rá-àⁿ</w:t>
      </w:r>
      <w:r w:rsidR="001A596D" w:rsidRPr="001A596D">
        <w:t xml:space="preserve"> ) </w:t>
      </w:r>
      <w:r w:rsidRPr="001A596D">
        <w:rPr>
          <w:rFonts w:ascii="Doulos SIL" w:hAnsi="Doulos SIL"/>
          <w:i/>
          <w:color w:val="0000FF"/>
        </w:rPr>
        <w:tab/>
        <w:t>flā</w:t>
      </w:r>
    </w:p>
    <w:p w14:paraId="7305CC49" w14:textId="0C3127C1" w:rsidR="0000341E" w:rsidRPr="0000341E" w:rsidRDefault="0000341E" w:rsidP="001A596D">
      <w:pPr>
        <w:tabs>
          <w:tab w:val="clear" w:pos="369"/>
          <w:tab w:val="left" w:pos="720"/>
          <w:tab w:val="left" w:pos="1080"/>
          <w:tab w:val="left" w:pos="1710"/>
          <w:tab w:val="left" w:pos="3600"/>
        </w:tabs>
      </w:pPr>
      <w:r>
        <w:tab/>
      </w:r>
      <w:r>
        <w:tab/>
        <w:t>child</w:t>
      </w:r>
      <w:r w:rsidR="001A596D">
        <w:tab/>
        <w:t>(#child-Nom-Pl</w:t>
      </w:r>
      <w:r>
        <w:tab/>
        <w:t>two</w:t>
      </w:r>
    </w:p>
    <w:p w14:paraId="61EF83E1" w14:textId="24A6B6A7" w:rsidR="0000341E" w:rsidRDefault="0000341E" w:rsidP="0000341E">
      <w:pPr>
        <w:tabs>
          <w:tab w:val="clear" w:pos="369"/>
          <w:tab w:val="left" w:pos="720"/>
          <w:tab w:val="left" w:pos="1080"/>
        </w:tabs>
      </w:pPr>
      <w:r>
        <w:tab/>
      </w:r>
      <w:r>
        <w:tab/>
        <w:t>‘two children’</w:t>
      </w:r>
    </w:p>
    <w:p w14:paraId="6065F27A" w14:textId="77777777" w:rsidR="0000341E" w:rsidRDefault="0000341E" w:rsidP="0000341E">
      <w:pPr>
        <w:tabs>
          <w:tab w:val="clear" w:pos="369"/>
          <w:tab w:val="left" w:pos="720"/>
          <w:tab w:val="left" w:pos="1080"/>
        </w:tabs>
      </w:pPr>
    </w:p>
    <w:p w14:paraId="42142257" w14:textId="1D9D84C1" w:rsidR="0000341E" w:rsidRDefault="0000341E" w:rsidP="001A596D">
      <w:pPr>
        <w:tabs>
          <w:tab w:val="clear" w:pos="369"/>
          <w:tab w:val="left" w:pos="720"/>
          <w:tab w:val="left" w:pos="1080"/>
          <w:tab w:val="left" w:pos="2070"/>
          <w:tab w:val="left" w:pos="2700"/>
          <w:tab w:val="left" w:pos="4950"/>
        </w:tabs>
      </w:pPr>
      <w:r>
        <w:tab/>
        <w:t>c.</w:t>
      </w:r>
      <w:r w:rsidRPr="001A596D">
        <w:rPr>
          <w:rFonts w:ascii="Doulos SIL" w:hAnsi="Doulos SIL"/>
          <w:i/>
          <w:color w:val="0000FF"/>
        </w:rPr>
        <w:tab/>
        <w:t>dí</w:t>
      </w:r>
      <w:r w:rsidRPr="001A596D">
        <w:rPr>
          <w:rFonts w:ascii="Doulos SIL" w:hAnsi="Doulos SIL"/>
          <w:i/>
          <w:color w:val="0000FF"/>
        </w:rPr>
        <w:tab/>
        <w:t>ɲɛ́ⁿ</w:t>
      </w:r>
      <w:r w:rsidR="00C24B28" w:rsidRPr="001A596D">
        <w:rPr>
          <w:rFonts w:ascii="Doulos SIL" w:hAnsi="Doulos SIL"/>
          <w:i/>
          <w:color w:val="0000FF"/>
        </w:rPr>
        <w:t xml:space="preserve"> </w:t>
      </w:r>
      <w:r w:rsidR="001A596D">
        <w:rPr>
          <w:rFonts w:ascii="Doulos SIL" w:hAnsi="Doulos SIL"/>
          <w:i/>
          <w:color w:val="0000FF"/>
        </w:rPr>
        <w:tab/>
      </w:r>
      <w:r w:rsidR="001A596D" w:rsidRPr="001A596D">
        <w:rPr>
          <w:rFonts w:ascii="Doulos SIL" w:hAnsi="Doulos SIL"/>
          <w:i/>
          <w:color w:val="0000FF"/>
        </w:rPr>
        <w:t>(</w:t>
      </w:r>
      <w:r w:rsidR="001A596D">
        <w:rPr>
          <w:rFonts w:ascii="Doulos SIL" w:hAnsi="Doulos SIL"/>
          <w:i/>
          <w:color w:val="0000FF"/>
        </w:rPr>
        <w:t xml:space="preserve"> </w:t>
      </w:r>
      <w:r w:rsidR="001A596D" w:rsidRPr="001A596D">
        <w:t>#</w:t>
      </w:r>
      <w:r w:rsidR="00C24B28" w:rsidRPr="001A596D">
        <w:rPr>
          <w:rFonts w:ascii="Doulos SIL" w:hAnsi="Doulos SIL"/>
          <w:i/>
          <w:color w:val="0000FF"/>
        </w:rPr>
        <w:t>ɲɛ́-rà-àⁿ</w:t>
      </w:r>
      <w:r w:rsidR="001A596D" w:rsidRPr="001A596D">
        <w:t xml:space="preserve"> </w:t>
      </w:r>
      <w:r w:rsidR="00C24B28" w:rsidRPr="001A596D">
        <w:t>)</w:t>
      </w:r>
      <w:r w:rsidRPr="001A596D">
        <w:rPr>
          <w:rFonts w:ascii="Doulos SIL" w:hAnsi="Doulos SIL"/>
          <w:i/>
          <w:color w:val="0000FF"/>
        </w:rPr>
        <w:tab/>
        <w:t>flā</w:t>
      </w:r>
    </w:p>
    <w:p w14:paraId="4C87BD94" w14:textId="2D50614A" w:rsidR="0000341E" w:rsidRPr="0000341E" w:rsidRDefault="0000341E" w:rsidP="001A596D">
      <w:pPr>
        <w:tabs>
          <w:tab w:val="clear" w:pos="369"/>
          <w:tab w:val="left" w:pos="720"/>
          <w:tab w:val="left" w:pos="1080"/>
          <w:tab w:val="left" w:pos="2070"/>
          <w:tab w:val="left" w:pos="2700"/>
          <w:tab w:val="left" w:pos="4950"/>
        </w:tabs>
      </w:pPr>
      <w:r>
        <w:tab/>
      </w:r>
      <w:r>
        <w:tab/>
        <w:t>child</w:t>
      </w:r>
      <w:r>
        <w:tab/>
        <w:t>good</w:t>
      </w:r>
      <w:r w:rsidR="001A596D">
        <w:tab/>
        <w:t>(#</w:t>
      </w:r>
      <w:r w:rsidR="00C24B28">
        <w:t>good-Nom-Pl)</w:t>
      </w:r>
      <w:r>
        <w:tab/>
        <w:t>two</w:t>
      </w:r>
    </w:p>
    <w:p w14:paraId="19762C4A" w14:textId="7CA1F2F9" w:rsidR="0000341E" w:rsidRDefault="0000341E" w:rsidP="0000341E">
      <w:pPr>
        <w:tabs>
          <w:tab w:val="clear" w:pos="369"/>
          <w:tab w:val="left" w:pos="720"/>
          <w:tab w:val="left" w:pos="1080"/>
        </w:tabs>
      </w:pPr>
      <w:r>
        <w:tab/>
      </w:r>
      <w:r>
        <w:tab/>
        <w:t>‘two good children’</w:t>
      </w:r>
    </w:p>
    <w:p w14:paraId="14C8096B" w14:textId="77777777" w:rsidR="0000341E" w:rsidRDefault="0000341E" w:rsidP="0000341E">
      <w:pPr>
        <w:tabs>
          <w:tab w:val="clear" w:pos="369"/>
          <w:tab w:val="left" w:pos="720"/>
          <w:tab w:val="left" w:pos="1080"/>
        </w:tabs>
      </w:pPr>
    </w:p>
    <w:p w14:paraId="2F2374FA" w14:textId="77777777" w:rsidR="0000341E" w:rsidRPr="0000341E" w:rsidRDefault="0000341E" w:rsidP="0000341E"/>
    <w:p w14:paraId="28DA5721" w14:textId="68C0F716" w:rsidR="00BA6685" w:rsidRDefault="0000341E" w:rsidP="00BA6685">
      <w:pPr>
        <w:pStyle w:val="Heading3"/>
      </w:pPr>
      <w:bookmarkStart w:id="939" w:name="_Toc337412026"/>
      <w:r>
        <w:t>Tones of noun plus numeral</w:t>
      </w:r>
      <w:bookmarkEnd w:id="939"/>
    </w:p>
    <w:p w14:paraId="12CC18BA" w14:textId="6B4F6D8B" w:rsidR="00F55F63" w:rsidRPr="00F55F63" w:rsidRDefault="0006625C" w:rsidP="00F55F63">
      <w:pPr>
        <w:pStyle w:val="Heading4"/>
      </w:pPr>
      <w:bookmarkStart w:id="940" w:name="_Toc337412027"/>
      <w:r>
        <w:t>Noun plus unsegmentable</w:t>
      </w:r>
      <w:r w:rsidR="00F55F63">
        <w:t xml:space="preserve"> numeral</w:t>
      </w:r>
      <w:bookmarkEnd w:id="940"/>
    </w:p>
    <w:p w14:paraId="03E62446" w14:textId="0E89AAFB" w:rsidR="0006625C" w:rsidRDefault="0006625C" w:rsidP="00673287">
      <w:r>
        <w:t>Morphologically noncomposite</w:t>
      </w:r>
      <w:r w:rsidR="000B577F">
        <w:t xml:space="preserve"> numerals </w:t>
      </w:r>
      <w:r>
        <w:t>are</w:t>
      </w:r>
      <w:r w:rsidR="000B577F">
        <w:t xml:space="preserve"> M</w:t>
      </w:r>
      <w:r w:rsidR="000B577F">
        <w:noBreakHyphen/>
        <w:t>toned or H</w:t>
      </w:r>
      <w:r w:rsidR="000B577F">
        <w:noBreakHyphen/>
        <w:t>toned. M</w:t>
      </w:r>
      <w:r w:rsidR="000B577F">
        <w:noBreakHyphen/>
        <w:t xml:space="preserve">toned numerals are </w:t>
      </w:r>
      <w:r w:rsidR="000B577F" w:rsidRPr="001A596D">
        <w:rPr>
          <w:rFonts w:ascii="Doulos SIL" w:hAnsi="Doulos SIL"/>
          <w:i/>
          <w:color w:val="0000FF"/>
        </w:rPr>
        <w:t>flā</w:t>
      </w:r>
      <w:r w:rsidR="000B577F">
        <w:t xml:space="preserve"> ‘2’, </w:t>
      </w:r>
      <w:r w:rsidR="000B577F" w:rsidRPr="001A596D">
        <w:rPr>
          <w:rFonts w:ascii="Doulos SIL" w:hAnsi="Doulos SIL"/>
          <w:i/>
          <w:color w:val="0000FF"/>
        </w:rPr>
        <w:t>sīgbō</w:t>
      </w:r>
      <w:r w:rsidR="000B577F">
        <w:t xml:space="preserve"> ‘3’, and </w:t>
      </w:r>
      <w:r w:rsidR="000B577F" w:rsidRPr="001A596D">
        <w:rPr>
          <w:rFonts w:ascii="Doulos SIL" w:hAnsi="Doulos SIL"/>
          <w:i/>
          <w:color w:val="0000FF"/>
        </w:rPr>
        <w:t>nāānī</w:t>
      </w:r>
      <w:r w:rsidR="000B577F">
        <w:t xml:space="preserve"> ‘4’. H</w:t>
      </w:r>
      <w:r w:rsidR="000B577F">
        <w:noBreakHyphen/>
        <w:t xml:space="preserve">toned numerals are </w:t>
      </w:r>
      <w:r w:rsidR="000B577F" w:rsidRPr="001A596D">
        <w:rPr>
          <w:rFonts w:ascii="Doulos SIL" w:hAnsi="Doulos SIL"/>
          <w:i/>
          <w:color w:val="0000FF"/>
        </w:rPr>
        <w:t>sóóló</w:t>
      </w:r>
      <w:r w:rsidR="000B577F">
        <w:t xml:space="preserve"> ‘5’ and </w:t>
      </w:r>
      <w:r w:rsidR="000B577F" w:rsidRPr="001A596D">
        <w:rPr>
          <w:rFonts w:ascii="Doulos SIL" w:hAnsi="Doulos SIL"/>
          <w:i/>
          <w:color w:val="0000FF"/>
        </w:rPr>
        <w:t>táá</w:t>
      </w:r>
      <w:r w:rsidR="000B577F">
        <w:t xml:space="preserve"> ‘10’. </w:t>
      </w:r>
      <w:r>
        <w:t>For bimorphemic ‘6’ to ‘9’ see the following section.</w:t>
      </w:r>
    </w:p>
    <w:p w14:paraId="779DAD18" w14:textId="387824A7" w:rsidR="00673287" w:rsidRDefault="0006625C" w:rsidP="00673287">
      <w:r>
        <w:tab/>
      </w:r>
      <w:r w:rsidR="00F55F63">
        <w:t>The tonal patterns in N-Num combinations are similar to those of N-Adj combinations described above.</w:t>
      </w:r>
    </w:p>
    <w:p w14:paraId="7365C5E5" w14:textId="13E3BF6A" w:rsidR="000B577F" w:rsidRDefault="000B577F" w:rsidP="00673287">
      <w:r>
        <w:lastRenderedPageBreak/>
        <w:tab/>
        <w:t>Combinations of M</w:t>
      </w:r>
      <w:r>
        <w:noBreakHyphen/>
        <w:t>toned numeral</w:t>
      </w:r>
      <w:r w:rsidR="00F55F63">
        <w:t>s</w:t>
      </w:r>
      <w:r>
        <w:t xml:space="preserve"> with nouns of various tone classes are in (xx1).</w:t>
      </w:r>
      <w:r w:rsidR="00F55F63">
        <w:t xml:space="preserve"> The numeral remains M</w:t>
      </w:r>
      <w:r w:rsidR="00F55F63">
        <w:noBreakHyphen/>
        <w:t xml:space="preserve">toned after level-toned nouns, i.e., the nouns that take a non-low nominal suffix when unmodified: </w:t>
      </w:r>
      <w:r w:rsidR="00F55F63" w:rsidRPr="00F55F63">
        <w:rPr>
          <w:rFonts w:ascii="Doulos SIL" w:hAnsi="Doulos SIL"/>
          <w:i/>
          <w:color w:val="0000FF"/>
        </w:rPr>
        <w:t>yíʔé-rá</w:t>
      </w:r>
      <w:r w:rsidR="00F55F63">
        <w:t xml:space="preserve"> ‘fish’, </w:t>
      </w:r>
      <w:r w:rsidR="00F55F63" w:rsidRPr="00F55F63">
        <w:rPr>
          <w:rFonts w:ascii="Doulos SIL" w:hAnsi="Doulos SIL"/>
          <w:i/>
          <w:color w:val="0000FF"/>
        </w:rPr>
        <w:t>fōʔō-rā</w:t>
      </w:r>
      <w:r w:rsidR="00F55F63">
        <w:t xml:space="preserve"> ‘flour’, </w:t>
      </w:r>
      <w:r w:rsidR="00F55F63" w:rsidRPr="00F55F63">
        <w:rPr>
          <w:rFonts w:ascii="Doulos SIL" w:hAnsi="Doulos SIL"/>
          <w:i/>
          <w:color w:val="0000FF"/>
        </w:rPr>
        <w:t>ɲùʔù-ná</w:t>
      </w:r>
      <w:r w:rsidR="00F55F63">
        <w:t xml:space="preserve"> ‘wrap (n)’ (xx1a). </w:t>
      </w:r>
    </w:p>
    <w:p w14:paraId="36E7EE41" w14:textId="77777777" w:rsidR="000B577F" w:rsidRDefault="000B577F" w:rsidP="000B577F">
      <w:pPr>
        <w:tabs>
          <w:tab w:val="clear" w:pos="369"/>
          <w:tab w:val="left" w:pos="720"/>
          <w:tab w:val="left" w:pos="1080"/>
          <w:tab w:val="left" w:pos="1890"/>
          <w:tab w:val="left" w:pos="2880"/>
          <w:tab w:val="left" w:pos="4590"/>
          <w:tab w:val="left" w:pos="6030"/>
        </w:tabs>
      </w:pPr>
    </w:p>
    <w:p w14:paraId="63FEEFF1" w14:textId="183F4FDB" w:rsidR="000B577F" w:rsidRDefault="000B577F" w:rsidP="00E16C71">
      <w:pPr>
        <w:keepNext/>
        <w:tabs>
          <w:tab w:val="clear" w:pos="369"/>
          <w:tab w:val="left" w:pos="720"/>
          <w:tab w:val="left" w:pos="1080"/>
          <w:tab w:val="left" w:pos="1800"/>
          <w:tab w:val="left" w:pos="2610"/>
          <w:tab w:val="left" w:pos="4860"/>
          <w:tab w:val="left" w:pos="6120"/>
        </w:tabs>
      </w:pPr>
      <w:r>
        <w:t>(xx1)</w:t>
      </w:r>
      <w:r>
        <w:tab/>
        <w:t>Nouns with M</w:t>
      </w:r>
      <w:r>
        <w:noBreakHyphen/>
        <w:t>toned ‘2’, ‘3’, and ‘4’</w:t>
      </w:r>
    </w:p>
    <w:p w14:paraId="4FE74419" w14:textId="77777777" w:rsidR="000B577F" w:rsidRDefault="000B577F" w:rsidP="00E16C71">
      <w:pPr>
        <w:keepNext/>
        <w:tabs>
          <w:tab w:val="clear" w:pos="369"/>
          <w:tab w:val="left" w:pos="720"/>
          <w:tab w:val="left" w:pos="1080"/>
          <w:tab w:val="left" w:pos="1800"/>
          <w:tab w:val="left" w:pos="2610"/>
          <w:tab w:val="left" w:pos="4860"/>
          <w:tab w:val="left" w:pos="6120"/>
        </w:tabs>
      </w:pPr>
    </w:p>
    <w:p w14:paraId="3F941F4C" w14:textId="140C497D" w:rsidR="000B577F" w:rsidRDefault="000B577F" w:rsidP="00E16C71">
      <w:pPr>
        <w:keepNext/>
        <w:tabs>
          <w:tab w:val="clear" w:pos="369"/>
          <w:tab w:val="left" w:pos="720"/>
          <w:tab w:val="left" w:pos="1080"/>
          <w:tab w:val="left" w:pos="1800"/>
          <w:tab w:val="left" w:pos="2610"/>
          <w:tab w:val="left" w:pos="4860"/>
          <w:tab w:val="left" w:pos="6120"/>
        </w:tabs>
      </w:pPr>
      <w:r>
        <w:tab/>
      </w:r>
      <w:r>
        <w:tab/>
        <w:t>noun</w:t>
      </w:r>
      <w:r>
        <w:tab/>
        <w:t>N tones</w:t>
      </w:r>
      <w:r>
        <w:tab/>
        <w:t>with Num</w:t>
      </w:r>
      <w:r>
        <w:tab/>
        <w:t>N-num tones</w:t>
      </w:r>
      <w:r>
        <w:tab/>
        <w:t>gloss</w:t>
      </w:r>
    </w:p>
    <w:p w14:paraId="1A9868F3" w14:textId="77777777" w:rsidR="000B577F" w:rsidRDefault="000B577F" w:rsidP="00E16C71">
      <w:pPr>
        <w:keepNext/>
        <w:tabs>
          <w:tab w:val="clear" w:pos="369"/>
          <w:tab w:val="left" w:pos="720"/>
          <w:tab w:val="left" w:pos="1080"/>
          <w:tab w:val="left" w:pos="1800"/>
          <w:tab w:val="left" w:pos="2610"/>
          <w:tab w:val="left" w:pos="4860"/>
          <w:tab w:val="left" w:pos="6120"/>
        </w:tabs>
      </w:pPr>
    </w:p>
    <w:p w14:paraId="7AABFDF0" w14:textId="678DFD8F" w:rsidR="000B577F" w:rsidRDefault="000B577F" w:rsidP="00E16C71">
      <w:pPr>
        <w:keepNext/>
        <w:tabs>
          <w:tab w:val="clear" w:pos="369"/>
          <w:tab w:val="left" w:pos="720"/>
          <w:tab w:val="left" w:pos="1080"/>
          <w:tab w:val="left" w:pos="1800"/>
          <w:tab w:val="left" w:pos="2610"/>
          <w:tab w:val="left" w:pos="4860"/>
          <w:tab w:val="left" w:pos="6120"/>
        </w:tabs>
      </w:pPr>
      <w:r>
        <w:tab/>
        <w:t xml:space="preserve">a. </w:t>
      </w:r>
      <w:r w:rsidR="00FC4242">
        <w:t>numeral M</w:t>
      </w:r>
      <w:r w:rsidR="00FC4242">
        <w:noBreakHyphen/>
        <w:t>toned</w:t>
      </w:r>
    </w:p>
    <w:p w14:paraId="3339E796" w14:textId="2876815D" w:rsidR="000B577F" w:rsidRDefault="000B577F" w:rsidP="00E16C71">
      <w:pPr>
        <w:keepNext/>
        <w:tabs>
          <w:tab w:val="clear" w:pos="369"/>
          <w:tab w:val="left" w:pos="720"/>
          <w:tab w:val="left" w:pos="1080"/>
          <w:tab w:val="left" w:pos="1800"/>
          <w:tab w:val="left" w:pos="2610"/>
          <w:tab w:val="left" w:pos="4860"/>
          <w:tab w:val="left" w:pos="6120"/>
        </w:tabs>
      </w:pPr>
      <w:r>
        <w:tab/>
      </w:r>
      <w:r>
        <w:tab/>
      </w:r>
      <w:r w:rsidRPr="001A596D">
        <w:rPr>
          <w:rFonts w:ascii="Doulos SIL" w:hAnsi="Doulos SIL"/>
          <w:i/>
          <w:color w:val="0000FF"/>
        </w:rPr>
        <w:t>yíʔé</w:t>
      </w:r>
      <w:r>
        <w:tab/>
        <w:t>HH</w:t>
      </w:r>
      <w:r>
        <w:tab/>
      </w:r>
      <w:r w:rsidRPr="001A596D">
        <w:rPr>
          <w:rFonts w:ascii="Doulos SIL" w:hAnsi="Doulos SIL"/>
          <w:i/>
          <w:color w:val="0000FF"/>
        </w:rPr>
        <w:t>yíʔé flā / sīgbō / nāānī</w:t>
      </w:r>
      <w:r>
        <w:tab/>
        <w:t>HH m(m)</w:t>
      </w:r>
      <w:r>
        <w:tab/>
        <w:t>‘fish’</w:t>
      </w:r>
    </w:p>
    <w:p w14:paraId="4F7621A9" w14:textId="6596298D" w:rsidR="000B577F" w:rsidRDefault="000B577F" w:rsidP="00E16C71">
      <w:pPr>
        <w:keepNext/>
        <w:tabs>
          <w:tab w:val="clear" w:pos="369"/>
          <w:tab w:val="left" w:pos="720"/>
          <w:tab w:val="left" w:pos="1080"/>
          <w:tab w:val="left" w:pos="1800"/>
          <w:tab w:val="left" w:pos="2610"/>
          <w:tab w:val="left" w:pos="4860"/>
          <w:tab w:val="left" w:pos="6120"/>
        </w:tabs>
      </w:pPr>
      <w:r>
        <w:tab/>
      </w:r>
      <w:r>
        <w:tab/>
      </w:r>
      <w:r w:rsidRPr="001A596D">
        <w:rPr>
          <w:rFonts w:ascii="Doulos SIL" w:hAnsi="Doulos SIL"/>
          <w:i/>
          <w:color w:val="0000FF"/>
        </w:rPr>
        <w:t>fōʔō</w:t>
      </w:r>
      <w:r>
        <w:tab/>
        <w:t>MM</w:t>
      </w:r>
      <w:r>
        <w:tab/>
      </w:r>
      <w:r w:rsidRPr="001A596D">
        <w:rPr>
          <w:rFonts w:ascii="Doulos SIL" w:hAnsi="Doulos SIL"/>
          <w:i/>
          <w:color w:val="0000FF"/>
        </w:rPr>
        <w:t>fōʔō flā / sīgbō / nāānī</w:t>
      </w:r>
      <w:r>
        <w:tab/>
        <w:t>MM m(m)</w:t>
      </w:r>
      <w:r>
        <w:tab/>
        <w:t>‘flour’</w:t>
      </w:r>
    </w:p>
    <w:p w14:paraId="01F624C5" w14:textId="38FF8A09" w:rsidR="000B577F" w:rsidRDefault="000B577F" w:rsidP="000B577F">
      <w:pPr>
        <w:tabs>
          <w:tab w:val="clear" w:pos="369"/>
          <w:tab w:val="left" w:pos="720"/>
          <w:tab w:val="left" w:pos="1080"/>
          <w:tab w:val="left" w:pos="1800"/>
          <w:tab w:val="left" w:pos="2610"/>
          <w:tab w:val="left" w:pos="4860"/>
          <w:tab w:val="left" w:pos="6120"/>
        </w:tabs>
      </w:pPr>
      <w:r>
        <w:tab/>
      </w:r>
      <w:r>
        <w:tab/>
      </w:r>
      <w:r w:rsidRPr="001A596D">
        <w:rPr>
          <w:rFonts w:ascii="Doulos SIL" w:hAnsi="Doulos SIL"/>
          <w:i/>
          <w:color w:val="0000FF"/>
        </w:rPr>
        <w:t>ɲùʔùⁿ</w:t>
      </w:r>
      <w:r>
        <w:tab/>
        <w:t>LL</w:t>
      </w:r>
      <w:r>
        <w:tab/>
      </w:r>
      <w:r w:rsidRPr="001A596D">
        <w:rPr>
          <w:rFonts w:ascii="Doulos SIL" w:hAnsi="Doulos SIL"/>
          <w:i/>
          <w:color w:val="0000FF"/>
        </w:rPr>
        <w:t>ɲùʔùⁿ flā / sīgbō / nāānī</w:t>
      </w:r>
      <w:r>
        <w:tab/>
        <w:t>LL m(m)</w:t>
      </w:r>
      <w:r>
        <w:tab/>
        <w:t>‘wrap (n)’</w:t>
      </w:r>
    </w:p>
    <w:p w14:paraId="5AED3AE8" w14:textId="77777777" w:rsidR="000B577F" w:rsidRDefault="000B577F" w:rsidP="000B577F">
      <w:pPr>
        <w:tabs>
          <w:tab w:val="clear" w:pos="369"/>
          <w:tab w:val="left" w:pos="720"/>
          <w:tab w:val="left" w:pos="1080"/>
          <w:tab w:val="left" w:pos="1800"/>
          <w:tab w:val="left" w:pos="2610"/>
          <w:tab w:val="left" w:pos="4860"/>
          <w:tab w:val="left" w:pos="6120"/>
        </w:tabs>
      </w:pPr>
    </w:p>
    <w:p w14:paraId="59F9CFF7" w14:textId="75C340A4" w:rsidR="000B577F" w:rsidRDefault="000B577F" w:rsidP="000B577F">
      <w:pPr>
        <w:tabs>
          <w:tab w:val="clear" w:pos="369"/>
          <w:tab w:val="left" w:pos="720"/>
          <w:tab w:val="left" w:pos="1080"/>
          <w:tab w:val="left" w:pos="1800"/>
          <w:tab w:val="left" w:pos="2610"/>
          <w:tab w:val="left" w:pos="4860"/>
          <w:tab w:val="left" w:pos="6120"/>
        </w:tabs>
      </w:pPr>
      <w:r>
        <w:tab/>
        <w:t xml:space="preserve">b. </w:t>
      </w:r>
      <w:r w:rsidR="00FC4242">
        <w:t>numeral L</w:t>
      </w:r>
      <w:r w:rsidR="00FC4242">
        <w:noBreakHyphen/>
        <w:t>toned</w:t>
      </w:r>
    </w:p>
    <w:p w14:paraId="5FAC26F9" w14:textId="4BF70995" w:rsidR="000B577F" w:rsidRDefault="000B577F" w:rsidP="000B577F">
      <w:pPr>
        <w:tabs>
          <w:tab w:val="clear" w:pos="369"/>
          <w:tab w:val="left" w:pos="720"/>
          <w:tab w:val="left" w:pos="1080"/>
          <w:tab w:val="left" w:pos="1800"/>
          <w:tab w:val="left" w:pos="2610"/>
          <w:tab w:val="left" w:pos="4860"/>
          <w:tab w:val="left" w:pos="6120"/>
        </w:tabs>
      </w:pPr>
      <w:r>
        <w:tab/>
      </w:r>
      <w:r>
        <w:tab/>
      </w:r>
      <w:r w:rsidRPr="001A596D">
        <w:rPr>
          <w:rFonts w:ascii="Doulos SIL" w:hAnsi="Doulos SIL"/>
          <w:i/>
          <w:color w:val="0000FF"/>
        </w:rPr>
        <w:t>kpɛ́sɛ́</w:t>
      </w:r>
      <w:r>
        <w:tab/>
        <w:t>HH(L)</w:t>
      </w:r>
      <w:r>
        <w:tab/>
      </w:r>
      <w:r w:rsidRPr="001A596D">
        <w:rPr>
          <w:rFonts w:ascii="Doulos SIL" w:hAnsi="Doulos SIL"/>
          <w:i/>
          <w:color w:val="0000FF"/>
        </w:rPr>
        <w:t xml:space="preserve">kpɛ́sɛ́ </w:t>
      </w:r>
      <w:r w:rsidR="00656055" w:rsidRPr="001A596D">
        <w:rPr>
          <w:rFonts w:ascii="Doulos SIL" w:hAnsi="Doulos SIL"/>
          <w:i/>
          <w:color w:val="0000FF"/>
        </w:rPr>
        <w:t>flà / sìgbò / nàànì</w:t>
      </w:r>
      <w:r>
        <w:tab/>
        <w:t xml:space="preserve">HH </w:t>
      </w:r>
      <w:r w:rsidR="00656055">
        <w:t>l(l)</w:t>
      </w:r>
      <w:r>
        <w:tab/>
        <w:t>‘chewstick’</w:t>
      </w:r>
    </w:p>
    <w:p w14:paraId="6A5FFC0A" w14:textId="3C112721" w:rsidR="000B577F" w:rsidRDefault="000B577F" w:rsidP="000B577F">
      <w:pPr>
        <w:tabs>
          <w:tab w:val="clear" w:pos="369"/>
          <w:tab w:val="left" w:pos="720"/>
          <w:tab w:val="left" w:pos="1080"/>
          <w:tab w:val="left" w:pos="1800"/>
          <w:tab w:val="left" w:pos="2610"/>
          <w:tab w:val="left" w:pos="4860"/>
          <w:tab w:val="left" w:pos="6120"/>
        </w:tabs>
      </w:pPr>
      <w:r>
        <w:tab/>
      </w:r>
      <w:r>
        <w:tab/>
      </w:r>
      <w:r w:rsidRPr="001A596D">
        <w:rPr>
          <w:rFonts w:ascii="Doulos SIL" w:hAnsi="Doulos SIL"/>
          <w:i/>
          <w:color w:val="0000FF"/>
        </w:rPr>
        <w:t>kúrūⁿ</w:t>
      </w:r>
      <w:r>
        <w:tab/>
        <w:t>HM(L)</w:t>
      </w:r>
      <w:r>
        <w:tab/>
      </w:r>
      <w:r w:rsidRPr="001A596D">
        <w:rPr>
          <w:rFonts w:ascii="Doulos SIL" w:hAnsi="Doulos SIL"/>
          <w:i/>
          <w:color w:val="0000FF"/>
        </w:rPr>
        <w:t xml:space="preserve">kúrúⁿ </w:t>
      </w:r>
      <w:r w:rsidR="00656055" w:rsidRPr="001A596D">
        <w:rPr>
          <w:rFonts w:ascii="Doulos SIL" w:hAnsi="Doulos SIL"/>
          <w:i/>
          <w:color w:val="0000FF"/>
        </w:rPr>
        <w:t>flà</w:t>
      </w:r>
      <w:r w:rsidRPr="001A596D">
        <w:rPr>
          <w:rFonts w:ascii="Doulos SIL" w:hAnsi="Doulos SIL"/>
          <w:i/>
          <w:color w:val="0000FF"/>
        </w:rPr>
        <w:t xml:space="preserve"> / </w:t>
      </w:r>
      <w:r w:rsidR="00656055" w:rsidRPr="001A596D">
        <w:rPr>
          <w:rFonts w:ascii="Doulos SIL" w:hAnsi="Doulos SIL"/>
          <w:i/>
          <w:color w:val="0000FF"/>
        </w:rPr>
        <w:t>sìgbò / nàànì</w:t>
      </w:r>
      <w:r>
        <w:tab/>
        <w:t>H</w:t>
      </w:r>
      <w:r w:rsidRPr="00146C01">
        <w:rPr>
          <w:u w:val="single"/>
        </w:rPr>
        <w:t>H</w:t>
      </w:r>
      <w:r>
        <w:t xml:space="preserve"> </w:t>
      </w:r>
      <w:r w:rsidR="00656055">
        <w:t>l(l)</w:t>
      </w:r>
      <w:r w:rsidR="00907760">
        <w:t>)</w:t>
      </w:r>
      <w:r>
        <w:tab/>
        <w:t>‘boat’</w:t>
      </w:r>
    </w:p>
    <w:p w14:paraId="7F5506D0" w14:textId="035FFD86" w:rsidR="000B577F" w:rsidRDefault="000B577F" w:rsidP="000B577F">
      <w:pPr>
        <w:tabs>
          <w:tab w:val="clear" w:pos="369"/>
          <w:tab w:val="left" w:pos="720"/>
          <w:tab w:val="left" w:pos="1080"/>
          <w:tab w:val="left" w:pos="1800"/>
          <w:tab w:val="left" w:pos="2610"/>
          <w:tab w:val="left" w:pos="4860"/>
          <w:tab w:val="left" w:pos="6120"/>
        </w:tabs>
      </w:pPr>
      <w:r>
        <w:tab/>
      </w:r>
      <w:r>
        <w:tab/>
      </w:r>
      <w:r w:rsidRPr="001A596D">
        <w:rPr>
          <w:rFonts w:ascii="Doulos SIL" w:hAnsi="Doulos SIL"/>
          <w:i/>
          <w:color w:val="0000FF"/>
        </w:rPr>
        <w:t>tòfá</w:t>
      </w:r>
      <w:r>
        <w:tab/>
        <w:t>LH</w:t>
      </w:r>
      <w:r>
        <w:tab/>
      </w:r>
      <w:r w:rsidRPr="001A596D">
        <w:rPr>
          <w:rFonts w:ascii="Doulos SIL" w:hAnsi="Doulos SIL"/>
          <w:i/>
          <w:color w:val="0000FF"/>
        </w:rPr>
        <w:t xml:space="preserve">tòfá </w:t>
      </w:r>
      <w:r w:rsidR="00656055" w:rsidRPr="001A596D">
        <w:rPr>
          <w:rFonts w:ascii="Doulos SIL" w:hAnsi="Doulos SIL"/>
          <w:i/>
          <w:color w:val="0000FF"/>
        </w:rPr>
        <w:t>flà</w:t>
      </w:r>
      <w:r w:rsidRPr="001A596D">
        <w:rPr>
          <w:rFonts w:ascii="Doulos SIL" w:hAnsi="Doulos SIL"/>
          <w:i/>
          <w:color w:val="0000FF"/>
        </w:rPr>
        <w:t xml:space="preserve"> / </w:t>
      </w:r>
      <w:r w:rsidR="00656055" w:rsidRPr="001A596D">
        <w:rPr>
          <w:rFonts w:ascii="Doulos SIL" w:hAnsi="Doulos SIL"/>
          <w:i/>
          <w:color w:val="0000FF"/>
        </w:rPr>
        <w:t>sìgbò / nàànì</w:t>
      </w:r>
      <w:r>
        <w:tab/>
        <w:t xml:space="preserve">LH </w:t>
      </w:r>
      <w:r w:rsidR="00656055">
        <w:t>l(l)</w:t>
      </w:r>
      <w:r>
        <w:tab/>
        <w:t>‘brick’</w:t>
      </w:r>
    </w:p>
    <w:p w14:paraId="7BF34B13" w14:textId="43485F9D" w:rsidR="000B577F" w:rsidRDefault="000B577F" w:rsidP="000B577F">
      <w:pPr>
        <w:tabs>
          <w:tab w:val="clear" w:pos="369"/>
          <w:tab w:val="left" w:pos="720"/>
          <w:tab w:val="left" w:pos="1080"/>
          <w:tab w:val="left" w:pos="1800"/>
          <w:tab w:val="left" w:pos="2610"/>
          <w:tab w:val="left" w:pos="4860"/>
          <w:tab w:val="left" w:pos="6120"/>
        </w:tabs>
      </w:pPr>
      <w:r>
        <w:tab/>
      </w:r>
      <w:r>
        <w:tab/>
      </w:r>
      <w:r w:rsidRPr="001A596D">
        <w:rPr>
          <w:rFonts w:ascii="Doulos SIL" w:hAnsi="Doulos SIL"/>
          <w:i/>
          <w:color w:val="0000FF"/>
        </w:rPr>
        <w:t>mōtó</w:t>
      </w:r>
      <w:r>
        <w:tab/>
        <w:t>MH</w:t>
      </w:r>
      <w:r>
        <w:tab/>
      </w:r>
      <w:r w:rsidRPr="001A596D">
        <w:rPr>
          <w:rFonts w:ascii="Doulos SIL" w:hAnsi="Doulos SIL"/>
          <w:i/>
          <w:color w:val="0000FF"/>
        </w:rPr>
        <w:t xml:space="preserve">mōtó </w:t>
      </w:r>
      <w:r w:rsidR="00656055" w:rsidRPr="001A596D">
        <w:rPr>
          <w:rFonts w:ascii="Doulos SIL" w:hAnsi="Doulos SIL"/>
          <w:i/>
          <w:color w:val="0000FF"/>
        </w:rPr>
        <w:t>flà / sìgbò / nàànì</w:t>
      </w:r>
      <w:r>
        <w:tab/>
        <w:t xml:space="preserve">MH </w:t>
      </w:r>
      <w:r w:rsidR="00656055">
        <w:t>l(l)</w:t>
      </w:r>
      <w:r>
        <w:tab/>
        <w:t>‘motorcycle’</w:t>
      </w:r>
    </w:p>
    <w:p w14:paraId="2265CFF7" w14:textId="77777777" w:rsidR="000B577F" w:rsidRDefault="000B577F" w:rsidP="00673287"/>
    <w:p w14:paraId="77FC30E5" w14:textId="773FAE9A" w:rsidR="00F55F63" w:rsidRDefault="00F55F63" w:rsidP="00673287">
      <w:r>
        <w:t>The H</w:t>
      </w:r>
      <w:r>
        <w:noBreakHyphen/>
        <w:t>toned numerals combine with the same nouns in (xx2). The H</w:t>
      </w:r>
      <w:r>
        <w:noBreakHyphen/>
        <w:t>tones of the numerals are heard</w:t>
      </w:r>
      <w:r w:rsidR="001339B0">
        <w:t xml:space="preserve"> as such</w:t>
      </w:r>
      <w:r>
        <w:t xml:space="preserve"> after an L</w:t>
      </w:r>
      <w:r>
        <w:noBreakHyphen/>
        <w:t xml:space="preserve">toned noun (xx2a). They drop to L after nouns with a final floating L (xx2c). They </w:t>
      </w:r>
      <w:r w:rsidR="001339B0">
        <w:t>are downstepped</w:t>
      </w:r>
      <w:r>
        <w:t xml:space="preserve"> after </w:t>
      </w:r>
      <w:r w:rsidR="001339B0">
        <w:t xml:space="preserve">lexically </w:t>
      </w:r>
      <w:r>
        <w:t>M</w:t>
      </w:r>
      <w:r>
        <w:noBreakHyphen/>
        <w:t xml:space="preserve"> and H</w:t>
      </w:r>
      <w:r>
        <w:noBreakHyphen/>
        <w:t>toned nouns, which themselves merge as H</w:t>
      </w:r>
      <w:r>
        <w:noBreakHyphen/>
        <w:t xml:space="preserve">toned (xx2a). </w:t>
      </w:r>
    </w:p>
    <w:p w14:paraId="36D1E988" w14:textId="77777777" w:rsidR="000B577F" w:rsidRDefault="000B577F" w:rsidP="00673287"/>
    <w:p w14:paraId="5D70E10B" w14:textId="193E1B7E" w:rsidR="00E16C71" w:rsidRDefault="00E16C71" w:rsidP="00E16C71">
      <w:pPr>
        <w:keepNext/>
        <w:tabs>
          <w:tab w:val="clear" w:pos="369"/>
          <w:tab w:val="left" w:pos="720"/>
          <w:tab w:val="left" w:pos="1080"/>
          <w:tab w:val="left" w:pos="1800"/>
          <w:tab w:val="left" w:pos="2610"/>
          <w:tab w:val="left" w:pos="4860"/>
          <w:tab w:val="left" w:pos="6120"/>
        </w:tabs>
      </w:pPr>
      <w:r>
        <w:t>(xx2)</w:t>
      </w:r>
      <w:r>
        <w:tab/>
        <w:t>Nouns with H</w:t>
      </w:r>
      <w:r>
        <w:noBreakHyphen/>
        <w:t>toned ‘</w:t>
      </w:r>
      <w:r w:rsidR="00DC1930">
        <w:t>5</w:t>
      </w:r>
      <w:r>
        <w:t>’ and ‘10’</w:t>
      </w:r>
    </w:p>
    <w:p w14:paraId="4E763963" w14:textId="77777777" w:rsidR="00E16C71" w:rsidRDefault="00E16C71" w:rsidP="00E16C71">
      <w:pPr>
        <w:keepNext/>
        <w:tabs>
          <w:tab w:val="clear" w:pos="369"/>
          <w:tab w:val="left" w:pos="720"/>
          <w:tab w:val="left" w:pos="1080"/>
          <w:tab w:val="left" w:pos="1800"/>
          <w:tab w:val="left" w:pos="2610"/>
          <w:tab w:val="left" w:pos="4860"/>
          <w:tab w:val="left" w:pos="6120"/>
        </w:tabs>
      </w:pPr>
    </w:p>
    <w:p w14:paraId="2884755D" w14:textId="77777777" w:rsidR="00E16C71" w:rsidRDefault="00E16C71" w:rsidP="00E16C71">
      <w:pPr>
        <w:keepNext/>
        <w:tabs>
          <w:tab w:val="clear" w:pos="369"/>
          <w:tab w:val="left" w:pos="720"/>
          <w:tab w:val="left" w:pos="1080"/>
          <w:tab w:val="left" w:pos="1800"/>
          <w:tab w:val="left" w:pos="2610"/>
          <w:tab w:val="left" w:pos="4860"/>
          <w:tab w:val="left" w:pos="6120"/>
        </w:tabs>
      </w:pPr>
      <w:r>
        <w:tab/>
      </w:r>
      <w:r>
        <w:tab/>
        <w:t>noun</w:t>
      </w:r>
      <w:r>
        <w:tab/>
        <w:t>N tones</w:t>
      </w:r>
      <w:r>
        <w:tab/>
        <w:t>with Num</w:t>
      </w:r>
      <w:r>
        <w:tab/>
        <w:t>N-num tones</w:t>
      </w:r>
      <w:r>
        <w:tab/>
        <w:t>gloss</w:t>
      </w:r>
    </w:p>
    <w:p w14:paraId="7C9747EC" w14:textId="77777777" w:rsidR="00E16C71" w:rsidRDefault="00E16C71" w:rsidP="00E16C71">
      <w:pPr>
        <w:keepNext/>
        <w:tabs>
          <w:tab w:val="clear" w:pos="369"/>
          <w:tab w:val="left" w:pos="720"/>
          <w:tab w:val="left" w:pos="1080"/>
          <w:tab w:val="left" w:pos="1800"/>
          <w:tab w:val="left" w:pos="2610"/>
          <w:tab w:val="left" w:pos="4860"/>
          <w:tab w:val="left" w:pos="6120"/>
        </w:tabs>
      </w:pPr>
    </w:p>
    <w:p w14:paraId="52AF3274" w14:textId="4C4390A6" w:rsidR="00E16C71" w:rsidRDefault="00E16C71" w:rsidP="00E16C71">
      <w:pPr>
        <w:keepNext/>
        <w:tabs>
          <w:tab w:val="clear" w:pos="369"/>
          <w:tab w:val="left" w:pos="720"/>
          <w:tab w:val="left" w:pos="1080"/>
          <w:tab w:val="left" w:pos="1800"/>
          <w:tab w:val="left" w:pos="2610"/>
          <w:tab w:val="left" w:pos="4860"/>
          <w:tab w:val="left" w:pos="6120"/>
        </w:tabs>
      </w:pPr>
      <w:r>
        <w:tab/>
        <w:t xml:space="preserve">a. </w:t>
      </w:r>
      <w:r w:rsidR="00FC4242">
        <w:t>numeral M</w:t>
      </w:r>
      <w:r w:rsidR="00FC4242">
        <w:noBreakHyphen/>
        <w:t>toned</w:t>
      </w:r>
    </w:p>
    <w:p w14:paraId="262F6096" w14:textId="76DE1407" w:rsidR="00E16C71" w:rsidRDefault="00E16C71" w:rsidP="00E16C71">
      <w:pPr>
        <w:keepNext/>
        <w:tabs>
          <w:tab w:val="clear" w:pos="369"/>
          <w:tab w:val="left" w:pos="720"/>
          <w:tab w:val="left" w:pos="1080"/>
          <w:tab w:val="left" w:pos="1800"/>
          <w:tab w:val="left" w:pos="2610"/>
          <w:tab w:val="left" w:pos="4860"/>
          <w:tab w:val="left" w:pos="6120"/>
        </w:tabs>
      </w:pPr>
      <w:r>
        <w:tab/>
      </w:r>
      <w:r>
        <w:tab/>
      </w:r>
      <w:r w:rsidRPr="001A596D">
        <w:rPr>
          <w:rFonts w:ascii="Doulos SIL" w:hAnsi="Doulos SIL"/>
          <w:i/>
          <w:color w:val="0000FF"/>
        </w:rPr>
        <w:t>yíʔé</w:t>
      </w:r>
      <w:r>
        <w:tab/>
        <w:t>HH</w:t>
      </w:r>
      <w:r>
        <w:tab/>
      </w:r>
      <w:r w:rsidRPr="001A596D">
        <w:rPr>
          <w:rFonts w:ascii="Doulos SIL" w:hAnsi="Doulos SIL"/>
          <w:i/>
          <w:color w:val="0000FF"/>
        </w:rPr>
        <w:t xml:space="preserve">yíʔé </w:t>
      </w:r>
      <w:r w:rsidR="001339B0">
        <w:rPr>
          <w:rFonts w:ascii="Doulos SIL" w:hAnsi="Doulos SIL"/>
          <w:i/>
          <w:color w:val="0000FF"/>
        </w:rPr>
        <w:t>ꜜsóóló</w:t>
      </w:r>
      <w:r w:rsidRPr="001A596D">
        <w:rPr>
          <w:rFonts w:ascii="Doulos SIL" w:hAnsi="Doulos SIL"/>
          <w:i/>
          <w:color w:val="0000FF"/>
        </w:rPr>
        <w:t xml:space="preserve"> / </w:t>
      </w:r>
      <w:r w:rsidR="00FC4242" w:rsidRPr="001A596D">
        <w:rPr>
          <w:rFonts w:ascii="Doulos SIL" w:hAnsi="Doulos SIL"/>
          <w:i/>
          <w:color w:val="0000FF"/>
        </w:rPr>
        <w:t>tāā</w:t>
      </w:r>
      <w:r>
        <w:tab/>
        <w:t xml:space="preserve">HH </w:t>
      </w:r>
      <w:r w:rsidR="00FC4242">
        <w:t>m(m)</w:t>
      </w:r>
      <w:r>
        <w:tab/>
        <w:t>‘fish’</w:t>
      </w:r>
    </w:p>
    <w:p w14:paraId="0299292C" w14:textId="3B35F53C" w:rsidR="00E16C71" w:rsidRDefault="00E16C71" w:rsidP="00E16C71">
      <w:pPr>
        <w:keepNext/>
        <w:tabs>
          <w:tab w:val="clear" w:pos="369"/>
          <w:tab w:val="left" w:pos="720"/>
          <w:tab w:val="left" w:pos="1080"/>
          <w:tab w:val="left" w:pos="1800"/>
          <w:tab w:val="left" w:pos="2610"/>
          <w:tab w:val="left" w:pos="4860"/>
          <w:tab w:val="left" w:pos="6120"/>
        </w:tabs>
      </w:pPr>
      <w:r>
        <w:tab/>
      </w:r>
      <w:r>
        <w:tab/>
      </w:r>
      <w:r w:rsidRPr="001A596D">
        <w:rPr>
          <w:rFonts w:ascii="Doulos SIL" w:hAnsi="Doulos SIL"/>
          <w:i/>
          <w:color w:val="0000FF"/>
        </w:rPr>
        <w:t>fōʔō</w:t>
      </w:r>
      <w:r>
        <w:tab/>
        <w:t>MM</w:t>
      </w:r>
      <w:r>
        <w:tab/>
      </w:r>
      <w:r w:rsidR="00DC1930" w:rsidRPr="001A596D">
        <w:rPr>
          <w:rFonts w:ascii="Doulos SIL" w:hAnsi="Doulos SIL"/>
          <w:i/>
          <w:color w:val="0000FF"/>
        </w:rPr>
        <w:t>fó</w:t>
      </w:r>
      <w:r w:rsidRPr="001A596D">
        <w:rPr>
          <w:rFonts w:ascii="Doulos SIL" w:hAnsi="Doulos SIL"/>
          <w:i/>
          <w:color w:val="0000FF"/>
        </w:rPr>
        <w:t>ʔ</w:t>
      </w:r>
      <w:r w:rsidR="00DC1930" w:rsidRPr="001A596D">
        <w:rPr>
          <w:rFonts w:ascii="Doulos SIL" w:hAnsi="Doulos SIL"/>
          <w:i/>
          <w:color w:val="0000FF"/>
        </w:rPr>
        <w:t>ó</w:t>
      </w:r>
      <w:r w:rsidRPr="001A596D">
        <w:rPr>
          <w:rFonts w:ascii="Doulos SIL" w:hAnsi="Doulos SIL"/>
          <w:i/>
          <w:color w:val="0000FF"/>
        </w:rPr>
        <w:t xml:space="preserve"> </w:t>
      </w:r>
      <w:r w:rsidR="001339B0">
        <w:rPr>
          <w:rFonts w:ascii="Doulos SIL" w:hAnsi="Doulos SIL"/>
          <w:i/>
          <w:color w:val="0000FF"/>
        </w:rPr>
        <w:t>ꜜsóóló</w:t>
      </w:r>
      <w:r w:rsidRPr="001A596D">
        <w:rPr>
          <w:rFonts w:ascii="Doulos SIL" w:hAnsi="Doulos SIL"/>
          <w:i/>
          <w:color w:val="0000FF"/>
        </w:rPr>
        <w:t xml:space="preserve"> / </w:t>
      </w:r>
      <w:r w:rsidR="00FC4242" w:rsidRPr="001A596D">
        <w:rPr>
          <w:rFonts w:ascii="Doulos SIL" w:hAnsi="Doulos SIL"/>
          <w:i/>
          <w:color w:val="0000FF"/>
        </w:rPr>
        <w:t>tāā</w:t>
      </w:r>
      <w:r>
        <w:tab/>
      </w:r>
      <w:r w:rsidR="00FC4242" w:rsidRPr="00FC4242">
        <w:rPr>
          <w:u w:val="single"/>
        </w:rPr>
        <w:t>HH</w:t>
      </w:r>
      <w:r>
        <w:t xml:space="preserve"> </w:t>
      </w:r>
      <w:r w:rsidR="00FC4242">
        <w:t>m(m)</w:t>
      </w:r>
      <w:r>
        <w:tab/>
        <w:t>‘flour’</w:t>
      </w:r>
    </w:p>
    <w:p w14:paraId="5E93D700" w14:textId="77777777" w:rsidR="00FC4242" w:rsidRDefault="00FC4242" w:rsidP="00E16C71">
      <w:pPr>
        <w:tabs>
          <w:tab w:val="clear" w:pos="369"/>
          <w:tab w:val="left" w:pos="720"/>
          <w:tab w:val="left" w:pos="1080"/>
          <w:tab w:val="left" w:pos="1800"/>
          <w:tab w:val="left" w:pos="2610"/>
          <w:tab w:val="left" w:pos="4860"/>
          <w:tab w:val="left" w:pos="6120"/>
        </w:tabs>
      </w:pPr>
    </w:p>
    <w:p w14:paraId="3836D0F7" w14:textId="2CD57527" w:rsidR="00FC4242" w:rsidRDefault="00FC4242" w:rsidP="00FC4242">
      <w:pPr>
        <w:tabs>
          <w:tab w:val="clear" w:pos="369"/>
          <w:tab w:val="left" w:pos="720"/>
          <w:tab w:val="left" w:pos="1080"/>
          <w:tab w:val="left" w:pos="1800"/>
          <w:tab w:val="left" w:pos="2610"/>
          <w:tab w:val="left" w:pos="4860"/>
          <w:tab w:val="left" w:pos="6120"/>
        </w:tabs>
      </w:pPr>
      <w:r>
        <w:tab/>
        <w:t>b. numeral H</w:t>
      </w:r>
      <w:r>
        <w:noBreakHyphen/>
        <w:t>toned</w:t>
      </w:r>
    </w:p>
    <w:p w14:paraId="48CD25D2" w14:textId="492787BB" w:rsidR="00E16C71" w:rsidRDefault="00E16C71" w:rsidP="00E16C71">
      <w:pPr>
        <w:tabs>
          <w:tab w:val="clear" w:pos="369"/>
          <w:tab w:val="left" w:pos="720"/>
          <w:tab w:val="left" w:pos="1080"/>
          <w:tab w:val="left" w:pos="1800"/>
          <w:tab w:val="left" w:pos="2610"/>
          <w:tab w:val="left" w:pos="4860"/>
          <w:tab w:val="left" w:pos="6120"/>
        </w:tabs>
      </w:pPr>
      <w:r>
        <w:tab/>
      </w:r>
      <w:r>
        <w:tab/>
      </w:r>
      <w:r w:rsidRPr="001A596D">
        <w:rPr>
          <w:rFonts w:ascii="Doulos SIL" w:hAnsi="Doulos SIL"/>
          <w:i/>
          <w:color w:val="0000FF"/>
        </w:rPr>
        <w:t>ɲùʔùⁿ</w:t>
      </w:r>
      <w:r>
        <w:tab/>
        <w:t>LL</w:t>
      </w:r>
      <w:r>
        <w:tab/>
      </w:r>
      <w:r w:rsidRPr="001A596D">
        <w:rPr>
          <w:rFonts w:ascii="Doulos SIL" w:hAnsi="Doulos SIL"/>
          <w:i/>
          <w:color w:val="0000FF"/>
        </w:rPr>
        <w:t>ɲùʔùⁿ sóóló / táá</w:t>
      </w:r>
      <w:r>
        <w:tab/>
        <w:t xml:space="preserve">LL </w:t>
      </w:r>
      <w:r w:rsidR="00907760">
        <w:t>h(h)</w:t>
      </w:r>
      <w:r>
        <w:tab/>
        <w:t>‘wrap (n)’</w:t>
      </w:r>
    </w:p>
    <w:p w14:paraId="0130C2E9" w14:textId="77777777" w:rsidR="00E16C71" w:rsidRDefault="00E16C71" w:rsidP="00E16C71">
      <w:pPr>
        <w:tabs>
          <w:tab w:val="clear" w:pos="369"/>
          <w:tab w:val="left" w:pos="720"/>
          <w:tab w:val="left" w:pos="1080"/>
          <w:tab w:val="left" w:pos="1800"/>
          <w:tab w:val="left" w:pos="2610"/>
          <w:tab w:val="left" w:pos="4860"/>
          <w:tab w:val="left" w:pos="6120"/>
        </w:tabs>
      </w:pPr>
    </w:p>
    <w:p w14:paraId="46B2120D" w14:textId="25E7E8FF" w:rsidR="00E16C71" w:rsidRDefault="00FC4242" w:rsidP="00E16C71">
      <w:pPr>
        <w:tabs>
          <w:tab w:val="clear" w:pos="369"/>
          <w:tab w:val="left" w:pos="720"/>
          <w:tab w:val="left" w:pos="1080"/>
          <w:tab w:val="left" w:pos="1800"/>
          <w:tab w:val="left" w:pos="2610"/>
          <w:tab w:val="left" w:pos="4860"/>
          <w:tab w:val="left" w:pos="6120"/>
        </w:tabs>
      </w:pPr>
      <w:r>
        <w:tab/>
        <w:t>c</w:t>
      </w:r>
      <w:r w:rsidR="00E16C71">
        <w:t>.</w:t>
      </w:r>
      <w:r>
        <w:t xml:space="preserve"> numeral L</w:t>
      </w:r>
      <w:r>
        <w:noBreakHyphen/>
        <w:t>toned</w:t>
      </w:r>
      <w:r w:rsidR="00E16C71">
        <w:t xml:space="preserve"> </w:t>
      </w:r>
    </w:p>
    <w:p w14:paraId="386B5969" w14:textId="4618BEC7" w:rsidR="00E16C71" w:rsidRDefault="00E16C71" w:rsidP="00E16C71">
      <w:pPr>
        <w:tabs>
          <w:tab w:val="clear" w:pos="369"/>
          <w:tab w:val="left" w:pos="720"/>
          <w:tab w:val="left" w:pos="1080"/>
          <w:tab w:val="left" w:pos="1800"/>
          <w:tab w:val="left" w:pos="2610"/>
          <w:tab w:val="left" w:pos="4860"/>
          <w:tab w:val="left" w:pos="6120"/>
        </w:tabs>
      </w:pPr>
      <w:r>
        <w:tab/>
      </w:r>
      <w:r>
        <w:tab/>
      </w:r>
      <w:r w:rsidRPr="001A596D">
        <w:rPr>
          <w:rFonts w:ascii="Doulos SIL" w:hAnsi="Doulos SIL"/>
          <w:i/>
          <w:color w:val="0000FF"/>
        </w:rPr>
        <w:t>kpɛ́sɛ́</w:t>
      </w:r>
      <w:r>
        <w:tab/>
        <w:t>HH(L)</w:t>
      </w:r>
      <w:r>
        <w:tab/>
      </w:r>
      <w:r w:rsidRPr="001A596D">
        <w:rPr>
          <w:rFonts w:ascii="Doulos SIL" w:hAnsi="Doulos SIL"/>
          <w:i/>
          <w:color w:val="0000FF"/>
        </w:rPr>
        <w:t xml:space="preserve">kpɛ́sɛ́ </w:t>
      </w:r>
      <w:r w:rsidR="00DC1930" w:rsidRPr="001A596D">
        <w:rPr>
          <w:rFonts w:ascii="Doulos SIL" w:hAnsi="Doulos SIL"/>
          <w:i/>
          <w:color w:val="0000FF"/>
        </w:rPr>
        <w:t>sòòlò</w:t>
      </w:r>
      <w:r w:rsidRPr="001A596D">
        <w:rPr>
          <w:rFonts w:ascii="Doulos SIL" w:hAnsi="Doulos SIL"/>
          <w:i/>
          <w:color w:val="0000FF"/>
        </w:rPr>
        <w:t xml:space="preserve"> / </w:t>
      </w:r>
      <w:r w:rsidR="00FC4242" w:rsidRPr="001A596D">
        <w:rPr>
          <w:rFonts w:ascii="Doulos SIL" w:hAnsi="Doulos SIL"/>
          <w:i/>
          <w:color w:val="0000FF"/>
        </w:rPr>
        <w:t>tàà</w:t>
      </w:r>
      <w:r>
        <w:tab/>
        <w:t xml:space="preserve">HH </w:t>
      </w:r>
      <w:r w:rsidR="00FC4242">
        <w:t>l(l)</w:t>
      </w:r>
      <w:r>
        <w:tab/>
        <w:t>‘chewstick’</w:t>
      </w:r>
    </w:p>
    <w:p w14:paraId="0951EA8A" w14:textId="421BD0CA" w:rsidR="00E16C71" w:rsidRDefault="00E16C71" w:rsidP="00E16C71">
      <w:pPr>
        <w:tabs>
          <w:tab w:val="clear" w:pos="369"/>
          <w:tab w:val="left" w:pos="720"/>
          <w:tab w:val="left" w:pos="1080"/>
          <w:tab w:val="left" w:pos="1800"/>
          <w:tab w:val="left" w:pos="2610"/>
          <w:tab w:val="left" w:pos="4860"/>
          <w:tab w:val="left" w:pos="6120"/>
        </w:tabs>
      </w:pPr>
      <w:r>
        <w:tab/>
      </w:r>
      <w:r>
        <w:tab/>
      </w:r>
      <w:r w:rsidRPr="001A596D">
        <w:rPr>
          <w:rFonts w:ascii="Doulos SIL" w:hAnsi="Doulos SIL"/>
          <w:i/>
          <w:color w:val="0000FF"/>
        </w:rPr>
        <w:t>kúrūⁿ</w:t>
      </w:r>
      <w:r>
        <w:tab/>
        <w:t>HM(L)</w:t>
      </w:r>
      <w:r>
        <w:tab/>
      </w:r>
      <w:r w:rsidRPr="001A596D">
        <w:rPr>
          <w:rFonts w:ascii="Doulos SIL" w:hAnsi="Doulos SIL"/>
          <w:i/>
          <w:color w:val="0000FF"/>
        </w:rPr>
        <w:t xml:space="preserve">kúrúⁿ </w:t>
      </w:r>
      <w:r w:rsidR="00DC1930" w:rsidRPr="001A596D">
        <w:rPr>
          <w:rFonts w:ascii="Doulos SIL" w:hAnsi="Doulos SIL"/>
          <w:i/>
          <w:color w:val="0000FF"/>
        </w:rPr>
        <w:t>sòòlò</w:t>
      </w:r>
      <w:r w:rsidRPr="001A596D">
        <w:rPr>
          <w:rFonts w:ascii="Doulos SIL" w:hAnsi="Doulos SIL"/>
          <w:i/>
          <w:color w:val="0000FF"/>
        </w:rPr>
        <w:t xml:space="preserve"> / </w:t>
      </w:r>
      <w:r w:rsidR="00FC4242" w:rsidRPr="001A596D">
        <w:rPr>
          <w:rFonts w:ascii="Doulos SIL" w:hAnsi="Doulos SIL"/>
          <w:i/>
          <w:color w:val="0000FF"/>
        </w:rPr>
        <w:t>tàà</w:t>
      </w:r>
      <w:r>
        <w:tab/>
        <w:t>H</w:t>
      </w:r>
      <w:r w:rsidRPr="00146C01">
        <w:rPr>
          <w:u w:val="single"/>
        </w:rPr>
        <w:t>H</w:t>
      </w:r>
      <w:r>
        <w:t xml:space="preserve"> </w:t>
      </w:r>
      <w:r w:rsidR="00FC4242">
        <w:t>l(l)</w:t>
      </w:r>
      <w:r>
        <w:tab/>
        <w:t>‘boat’</w:t>
      </w:r>
    </w:p>
    <w:p w14:paraId="269F57FF" w14:textId="0166A7E2" w:rsidR="00E16C71" w:rsidRDefault="00E16C71" w:rsidP="00E16C71">
      <w:pPr>
        <w:tabs>
          <w:tab w:val="clear" w:pos="369"/>
          <w:tab w:val="left" w:pos="720"/>
          <w:tab w:val="left" w:pos="1080"/>
          <w:tab w:val="left" w:pos="1800"/>
          <w:tab w:val="left" w:pos="2610"/>
          <w:tab w:val="left" w:pos="4860"/>
          <w:tab w:val="left" w:pos="6120"/>
        </w:tabs>
      </w:pPr>
      <w:r>
        <w:tab/>
      </w:r>
      <w:r>
        <w:tab/>
      </w:r>
      <w:r w:rsidRPr="001A596D">
        <w:rPr>
          <w:rFonts w:ascii="Doulos SIL" w:hAnsi="Doulos SIL"/>
          <w:i/>
          <w:color w:val="0000FF"/>
        </w:rPr>
        <w:t>tòfá</w:t>
      </w:r>
      <w:r>
        <w:tab/>
        <w:t>LH</w:t>
      </w:r>
      <w:r>
        <w:tab/>
      </w:r>
      <w:r w:rsidRPr="001A596D">
        <w:rPr>
          <w:rFonts w:ascii="Doulos SIL" w:hAnsi="Doulos SIL"/>
          <w:i/>
          <w:color w:val="0000FF"/>
        </w:rPr>
        <w:t xml:space="preserve">tòfá </w:t>
      </w:r>
      <w:r w:rsidR="00DC1930" w:rsidRPr="001A596D">
        <w:rPr>
          <w:rFonts w:ascii="Doulos SIL" w:hAnsi="Doulos SIL"/>
          <w:i/>
          <w:color w:val="0000FF"/>
        </w:rPr>
        <w:t>sòòlò</w:t>
      </w:r>
      <w:r w:rsidRPr="001A596D">
        <w:rPr>
          <w:rFonts w:ascii="Doulos SIL" w:hAnsi="Doulos SIL"/>
          <w:i/>
          <w:color w:val="0000FF"/>
        </w:rPr>
        <w:t xml:space="preserve"> / </w:t>
      </w:r>
      <w:r w:rsidR="00FC4242" w:rsidRPr="001A596D">
        <w:rPr>
          <w:rFonts w:ascii="Doulos SIL" w:hAnsi="Doulos SIL"/>
          <w:i/>
          <w:color w:val="0000FF"/>
        </w:rPr>
        <w:t>tàà</w:t>
      </w:r>
      <w:r>
        <w:tab/>
        <w:t xml:space="preserve">LH </w:t>
      </w:r>
      <w:r w:rsidR="00FC4242">
        <w:t>l(l)</w:t>
      </w:r>
      <w:r>
        <w:tab/>
        <w:t>‘brick’</w:t>
      </w:r>
    </w:p>
    <w:p w14:paraId="49FF9D64" w14:textId="5F135B79" w:rsidR="00E16C71" w:rsidRDefault="00E16C71" w:rsidP="00E16C71">
      <w:pPr>
        <w:tabs>
          <w:tab w:val="clear" w:pos="369"/>
          <w:tab w:val="left" w:pos="720"/>
          <w:tab w:val="left" w:pos="1080"/>
          <w:tab w:val="left" w:pos="1800"/>
          <w:tab w:val="left" w:pos="2610"/>
          <w:tab w:val="left" w:pos="4860"/>
          <w:tab w:val="left" w:pos="6120"/>
        </w:tabs>
      </w:pPr>
      <w:r>
        <w:tab/>
      </w:r>
      <w:r>
        <w:tab/>
      </w:r>
      <w:r w:rsidRPr="001A596D">
        <w:rPr>
          <w:rFonts w:ascii="Doulos SIL" w:hAnsi="Doulos SIL"/>
          <w:i/>
          <w:color w:val="0000FF"/>
        </w:rPr>
        <w:t>mōtó</w:t>
      </w:r>
      <w:r>
        <w:tab/>
        <w:t>MH</w:t>
      </w:r>
      <w:r>
        <w:tab/>
      </w:r>
      <w:r w:rsidRPr="001A596D">
        <w:rPr>
          <w:rFonts w:ascii="Doulos SIL" w:hAnsi="Doulos SIL"/>
          <w:i/>
          <w:color w:val="0000FF"/>
        </w:rPr>
        <w:t xml:space="preserve">mōtó </w:t>
      </w:r>
      <w:r w:rsidR="00DC1930" w:rsidRPr="001A596D">
        <w:rPr>
          <w:rFonts w:ascii="Doulos SIL" w:hAnsi="Doulos SIL"/>
          <w:i/>
          <w:color w:val="0000FF"/>
        </w:rPr>
        <w:t>sòòlò</w:t>
      </w:r>
      <w:r w:rsidRPr="001A596D">
        <w:rPr>
          <w:rFonts w:ascii="Doulos SIL" w:hAnsi="Doulos SIL"/>
          <w:i/>
          <w:color w:val="0000FF"/>
        </w:rPr>
        <w:t xml:space="preserve"> / </w:t>
      </w:r>
      <w:r w:rsidR="00FC4242" w:rsidRPr="001A596D">
        <w:rPr>
          <w:rFonts w:ascii="Doulos SIL" w:hAnsi="Doulos SIL"/>
          <w:i/>
          <w:color w:val="0000FF"/>
        </w:rPr>
        <w:t>tàà</w:t>
      </w:r>
      <w:r>
        <w:tab/>
        <w:t xml:space="preserve">MH </w:t>
      </w:r>
      <w:r w:rsidR="00FC4242">
        <w:t>l(l)</w:t>
      </w:r>
      <w:r>
        <w:tab/>
        <w:t>‘motorcycle’</w:t>
      </w:r>
    </w:p>
    <w:p w14:paraId="6EC6ABCB" w14:textId="77777777" w:rsidR="000B577F" w:rsidRDefault="000B577F" w:rsidP="000B577F"/>
    <w:p w14:paraId="3DB92E96" w14:textId="77777777" w:rsidR="0006625C" w:rsidRDefault="0006625C" w:rsidP="000B577F"/>
    <w:p w14:paraId="043D138D" w14:textId="5755CA06" w:rsidR="0006625C" w:rsidRDefault="0006625C" w:rsidP="000B577F">
      <w:pPr>
        <w:pStyle w:val="Heading4"/>
      </w:pPr>
      <w:bookmarkStart w:id="941" w:name="_Toc337412028"/>
      <w:r>
        <w:lastRenderedPageBreak/>
        <w:t>Noun plus bimorphemic numeral ‘6’ to ‘9’</w:t>
      </w:r>
      <w:bookmarkEnd w:id="941"/>
    </w:p>
    <w:p w14:paraId="11341A4E" w14:textId="72ED042A" w:rsidR="0006625C" w:rsidRDefault="0006625C" w:rsidP="000B577F">
      <w:r>
        <w:t xml:space="preserve">Numerals ‘6’ to ‘9’ are bimorphemic, consisting of initial </w:t>
      </w:r>
      <w:r w:rsidRPr="001339B0">
        <w:rPr>
          <w:rFonts w:ascii="Doulos SIL" w:hAnsi="Doulos SIL"/>
          <w:i/>
          <w:color w:val="0000FF"/>
        </w:rPr>
        <w:t>ma-</w:t>
      </w:r>
      <w:r>
        <w:t xml:space="preserve"> or </w:t>
      </w:r>
      <w:r w:rsidRPr="001339B0">
        <w:rPr>
          <w:rFonts w:ascii="Doulos SIL" w:hAnsi="Doulos SIL"/>
          <w:i/>
          <w:color w:val="0000FF"/>
        </w:rPr>
        <w:t>mi</w:t>
      </w:r>
      <w:r w:rsidRPr="001339B0">
        <w:rPr>
          <w:rFonts w:ascii="Doulos SIL" w:hAnsi="Doulos SIL"/>
          <w:i/>
          <w:color w:val="0000FF"/>
        </w:rPr>
        <w:noBreakHyphen/>
      </w:r>
      <w:r>
        <w:t xml:space="preserve"> representing the base ‘5’ (but unrelated to </w:t>
      </w:r>
      <w:r w:rsidRPr="001339B0">
        <w:rPr>
          <w:rFonts w:ascii="Doulos SIL" w:hAnsi="Doulos SIL"/>
          <w:i/>
          <w:color w:val="0000FF"/>
        </w:rPr>
        <w:t>sóóló</w:t>
      </w:r>
      <w:r>
        <w:t xml:space="preserve"> ‘5’ or to </w:t>
      </w:r>
      <w:r w:rsidRPr="001339B0">
        <w:rPr>
          <w:rFonts w:ascii="Doulos SIL" w:hAnsi="Doulos SIL"/>
          <w:i/>
          <w:color w:val="0000FF"/>
        </w:rPr>
        <w:t>bɔ̄lɔ̄</w:t>
      </w:r>
      <w:r>
        <w:t xml:space="preserve"> ‘hand’) plus a more or less distorted form of ‘1’ through ‘4’.</w:t>
      </w:r>
    </w:p>
    <w:p w14:paraId="12081827" w14:textId="0748D6D4" w:rsidR="00907760" w:rsidRPr="00F55F63" w:rsidRDefault="0006625C" w:rsidP="000B577F">
      <w:r>
        <w:tab/>
      </w:r>
      <w:r w:rsidR="00F55F63">
        <w:t xml:space="preserve">‘7’ to ‘9’ are bimorphemic beginning with </w:t>
      </w:r>
      <w:r w:rsidR="00F55F63" w:rsidRPr="00CA6B53">
        <w:rPr>
          <w:rFonts w:ascii="Doulos SIL" w:hAnsi="Doulos SIL"/>
          <w:i/>
          <w:color w:val="0000FF"/>
        </w:rPr>
        <w:t>mà</w:t>
      </w:r>
      <w:r w:rsidR="00F55F63" w:rsidRPr="00CA6B53">
        <w:rPr>
          <w:rFonts w:ascii="Doulos SIL" w:hAnsi="Doulos SIL"/>
          <w:i/>
          <w:color w:val="0000FF"/>
        </w:rPr>
        <w:noBreakHyphen/>
      </w:r>
      <w:r w:rsidR="00F55F63">
        <w:t xml:space="preserve"> ~ </w:t>
      </w:r>
      <w:r w:rsidR="00F55F63" w:rsidRPr="00CA6B53">
        <w:rPr>
          <w:rFonts w:ascii="Doulos SIL" w:hAnsi="Doulos SIL"/>
          <w:i/>
          <w:color w:val="0000FF"/>
        </w:rPr>
        <w:t>má</w:t>
      </w:r>
      <w:r w:rsidR="00F55F63" w:rsidRPr="00CA6B53">
        <w:rPr>
          <w:rFonts w:ascii="Doulos SIL" w:hAnsi="Doulos SIL"/>
          <w:i/>
          <w:color w:val="0000FF"/>
        </w:rPr>
        <w:noBreakHyphen/>
      </w:r>
      <w:r w:rsidR="00F55F63">
        <w:t xml:space="preserve">. The last numeral in this sequence, </w:t>
      </w:r>
      <w:r w:rsidR="00F55F63" w:rsidRPr="00986631">
        <w:rPr>
          <w:rFonts w:ascii="Doulos SIL" w:hAnsi="Doulos SIL"/>
          <w:i/>
          <w:color w:val="0000FF"/>
        </w:rPr>
        <w:t>má-n</w:t>
      </w:r>
      <w:r w:rsidR="00F55F63">
        <w:rPr>
          <w:rFonts w:ascii="Doulos SIL" w:hAnsi="Doulos SIL"/>
          <w:i/>
          <w:color w:val="0000FF"/>
        </w:rPr>
        <w:t>ā</w:t>
      </w:r>
      <w:r w:rsidR="00F55F63" w:rsidRPr="00986631">
        <w:rPr>
          <w:rFonts w:ascii="Doulos SIL" w:hAnsi="Doulos SIL"/>
          <w:i/>
          <w:color w:val="0000FF"/>
        </w:rPr>
        <w:t>nì</w:t>
      </w:r>
      <w:r w:rsidR="00F55F63">
        <w:t xml:space="preserve"> ‘9’, is unique in resisting any tonal changes; it is a kind of tonal island unto itself. The other two </w:t>
      </w:r>
      <w:r>
        <w:t>have</w:t>
      </w:r>
      <w:r w:rsidR="00F55F63">
        <w:t xml:space="preserve"> </w:t>
      </w:r>
      <w:r w:rsidR="00F55F63" w:rsidRPr="00CA6B53">
        <w:rPr>
          <w:rFonts w:ascii="Doulos SIL" w:hAnsi="Doulos SIL"/>
          <w:i/>
          <w:color w:val="0000FF"/>
        </w:rPr>
        <w:t>má</w:t>
      </w:r>
      <w:r w:rsidR="00F55F63" w:rsidRPr="00CA6B53">
        <w:rPr>
          <w:rFonts w:ascii="Doulos SIL" w:hAnsi="Doulos SIL"/>
          <w:i/>
          <w:color w:val="0000FF"/>
        </w:rPr>
        <w:noBreakHyphen/>
      </w:r>
      <w:r w:rsidR="00F55F63">
        <w:t xml:space="preserve"> drop to </w:t>
      </w:r>
      <w:r w:rsidR="00F55F63" w:rsidRPr="00CA6B53">
        <w:rPr>
          <w:rFonts w:ascii="Doulos SIL" w:hAnsi="Doulos SIL"/>
          <w:i/>
          <w:color w:val="0000FF"/>
        </w:rPr>
        <w:t>mà</w:t>
      </w:r>
      <w:r w:rsidR="00F55F63" w:rsidRPr="00CA6B53">
        <w:rPr>
          <w:rFonts w:ascii="Doulos SIL" w:hAnsi="Doulos SIL"/>
          <w:i/>
          <w:color w:val="0000FF"/>
        </w:rPr>
        <w:noBreakHyphen/>
      </w:r>
      <w:r w:rsidR="00F55F63">
        <w:t xml:space="preserve"> after nouns associated with a floating L</w:t>
      </w:r>
      <w:r w:rsidR="00F55F63">
        <w:noBreakHyphen/>
        <w:t xml:space="preserve">tone (xx3b). The remaining syllables, </w:t>
      </w:r>
      <w:r>
        <w:rPr>
          <w:rFonts w:ascii="Doulos SIL" w:hAnsi="Doulos SIL"/>
          <w:i/>
          <w:color w:val="0000FF"/>
        </w:rPr>
        <w:noBreakHyphen/>
      </w:r>
      <w:r w:rsidR="00F55F63" w:rsidRPr="00CA6B53">
        <w:rPr>
          <w:rFonts w:ascii="Doulos SIL" w:hAnsi="Doulos SIL"/>
          <w:i/>
          <w:color w:val="0000FF"/>
        </w:rPr>
        <w:t>álà</w:t>
      </w:r>
      <w:r w:rsidR="00F55F63">
        <w:t xml:space="preserve"> for ‘7’ (irregularly related to </w:t>
      </w:r>
      <w:r w:rsidR="00F55F63" w:rsidRPr="00CA6B53">
        <w:rPr>
          <w:rFonts w:ascii="Doulos SIL" w:hAnsi="Doulos SIL"/>
          <w:i/>
          <w:color w:val="0000FF"/>
        </w:rPr>
        <w:t>flā</w:t>
      </w:r>
      <w:r w:rsidR="00F55F63">
        <w:t xml:space="preserve"> ‘2’) and </w:t>
      </w:r>
      <w:r>
        <w:rPr>
          <w:rFonts w:ascii="Doulos SIL" w:hAnsi="Doulos SIL"/>
          <w:i/>
          <w:color w:val="0000FF"/>
        </w:rPr>
        <w:noBreakHyphen/>
      </w:r>
      <w:r w:rsidR="00F55F63" w:rsidRPr="001339B0">
        <w:rPr>
          <w:rFonts w:ascii="Doulos SIL" w:hAnsi="Doulos SIL"/>
          <w:i/>
          <w:color w:val="0000FF"/>
        </w:rPr>
        <w:t>sīgbō</w:t>
      </w:r>
      <w:r w:rsidR="00F55F63">
        <w:t xml:space="preserve"> (identical to ‘3’), are invariant tonally.</w:t>
      </w:r>
    </w:p>
    <w:p w14:paraId="0200038C" w14:textId="77777777" w:rsidR="00F55F63" w:rsidRDefault="00F55F63" w:rsidP="000B577F"/>
    <w:p w14:paraId="3CB375CF" w14:textId="6E6076E9" w:rsidR="00907760" w:rsidRDefault="00F55F63" w:rsidP="00907760">
      <w:pPr>
        <w:keepNext/>
        <w:tabs>
          <w:tab w:val="clear" w:pos="369"/>
          <w:tab w:val="left" w:pos="720"/>
          <w:tab w:val="left" w:pos="1080"/>
          <w:tab w:val="left" w:pos="1800"/>
          <w:tab w:val="left" w:pos="2610"/>
          <w:tab w:val="left" w:pos="4860"/>
          <w:tab w:val="left" w:pos="6120"/>
        </w:tabs>
      </w:pPr>
      <w:r>
        <w:t>(xx3</w:t>
      </w:r>
      <w:r w:rsidR="00907760">
        <w:t>)</w:t>
      </w:r>
      <w:r w:rsidR="00907760">
        <w:tab/>
        <w:t xml:space="preserve">Nouns with </w:t>
      </w:r>
      <w:r>
        <w:t>bimorphemic</w:t>
      </w:r>
      <w:r w:rsidR="00907760">
        <w:t xml:space="preserve"> numerals ‘7’ to ‘9’</w:t>
      </w:r>
    </w:p>
    <w:p w14:paraId="4BBB6D9A" w14:textId="77777777" w:rsidR="00907760" w:rsidRDefault="00907760" w:rsidP="00907760">
      <w:pPr>
        <w:keepNext/>
        <w:tabs>
          <w:tab w:val="clear" w:pos="369"/>
          <w:tab w:val="left" w:pos="720"/>
          <w:tab w:val="left" w:pos="1080"/>
          <w:tab w:val="left" w:pos="1800"/>
          <w:tab w:val="left" w:pos="2610"/>
          <w:tab w:val="left" w:pos="4860"/>
          <w:tab w:val="left" w:pos="6120"/>
        </w:tabs>
      </w:pPr>
    </w:p>
    <w:p w14:paraId="4F5DBC24" w14:textId="77777777" w:rsidR="00907760" w:rsidRDefault="00907760" w:rsidP="00907760">
      <w:pPr>
        <w:keepNext/>
        <w:tabs>
          <w:tab w:val="clear" w:pos="369"/>
          <w:tab w:val="left" w:pos="720"/>
          <w:tab w:val="left" w:pos="1080"/>
          <w:tab w:val="left" w:pos="1800"/>
          <w:tab w:val="left" w:pos="2610"/>
          <w:tab w:val="left" w:pos="4860"/>
          <w:tab w:val="left" w:pos="6120"/>
        </w:tabs>
      </w:pPr>
      <w:r>
        <w:tab/>
      </w:r>
      <w:r>
        <w:tab/>
        <w:t>noun</w:t>
      </w:r>
      <w:r>
        <w:tab/>
        <w:t>N tones</w:t>
      </w:r>
      <w:r>
        <w:tab/>
        <w:t>with Num</w:t>
      </w:r>
      <w:r>
        <w:tab/>
        <w:t>N-num tones</w:t>
      </w:r>
      <w:r>
        <w:tab/>
        <w:t>gloss</w:t>
      </w:r>
    </w:p>
    <w:p w14:paraId="5A07855F" w14:textId="77777777" w:rsidR="00907760" w:rsidRDefault="00907760" w:rsidP="00907760">
      <w:pPr>
        <w:keepNext/>
        <w:tabs>
          <w:tab w:val="clear" w:pos="369"/>
          <w:tab w:val="left" w:pos="720"/>
          <w:tab w:val="left" w:pos="1080"/>
          <w:tab w:val="left" w:pos="1800"/>
          <w:tab w:val="left" w:pos="2610"/>
          <w:tab w:val="left" w:pos="4860"/>
          <w:tab w:val="left" w:pos="6120"/>
        </w:tabs>
      </w:pPr>
    </w:p>
    <w:p w14:paraId="6D94749C" w14:textId="31B16967" w:rsidR="00907760" w:rsidRDefault="00907760" w:rsidP="00907760">
      <w:pPr>
        <w:keepNext/>
        <w:tabs>
          <w:tab w:val="clear" w:pos="369"/>
          <w:tab w:val="left" w:pos="720"/>
          <w:tab w:val="left" w:pos="1080"/>
          <w:tab w:val="left" w:pos="1800"/>
          <w:tab w:val="left" w:pos="2610"/>
          <w:tab w:val="left" w:pos="4860"/>
          <w:tab w:val="left" w:pos="6120"/>
        </w:tabs>
      </w:pPr>
      <w:r>
        <w:tab/>
        <w:t xml:space="preserve">a. </w:t>
      </w:r>
      <w:r w:rsidR="00F55F63">
        <w:t>numeral begins with H</w:t>
      </w:r>
      <w:r w:rsidR="00F55F63">
        <w:noBreakHyphen/>
        <w:t xml:space="preserve">toned </w:t>
      </w:r>
      <w:r w:rsidR="00F55F63" w:rsidRPr="00CA6B53">
        <w:rPr>
          <w:rFonts w:ascii="Doulos SIL" w:hAnsi="Doulos SIL"/>
          <w:i/>
          <w:color w:val="0000FF"/>
        </w:rPr>
        <w:t>má-</w:t>
      </w:r>
      <w:r w:rsidR="00F55F63">
        <w:t xml:space="preserve"> </w:t>
      </w:r>
    </w:p>
    <w:p w14:paraId="734A8279" w14:textId="20E57B04" w:rsidR="00907760" w:rsidRDefault="00907760" w:rsidP="00907760">
      <w:pPr>
        <w:keepNext/>
        <w:tabs>
          <w:tab w:val="clear" w:pos="369"/>
          <w:tab w:val="left" w:pos="720"/>
          <w:tab w:val="left" w:pos="1080"/>
          <w:tab w:val="left" w:pos="1800"/>
          <w:tab w:val="left" w:pos="2610"/>
          <w:tab w:val="left" w:pos="4860"/>
          <w:tab w:val="left" w:pos="6120"/>
        </w:tabs>
      </w:pPr>
      <w:r>
        <w:tab/>
      </w:r>
      <w:r>
        <w:tab/>
      </w:r>
      <w:r w:rsidRPr="001A596D">
        <w:rPr>
          <w:rFonts w:ascii="Doulos SIL" w:hAnsi="Doulos SIL"/>
          <w:i/>
          <w:color w:val="0000FF"/>
        </w:rPr>
        <w:t>yíʔé</w:t>
      </w:r>
      <w:r>
        <w:tab/>
        <w:t>HH</w:t>
      </w:r>
      <w:r>
        <w:tab/>
      </w:r>
      <w:r w:rsidRPr="001A596D">
        <w:rPr>
          <w:rFonts w:ascii="Doulos SIL" w:hAnsi="Doulos SIL"/>
          <w:i/>
          <w:color w:val="0000FF"/>
        </w:rPr>
        <w:t xml:space="preserve">yíʔé </w:t>
      </w:r>
      <w:r w:rsidR="00FC4242" w:rsidRPr="001A596D">
        <w:rPr>
          <w:rFonts w:ascii="Doulos SIL" w:hAnsi="Doulos SIL"/>
          <w:i/>
          <w:color w:val="0000FF"/>
        </w:rPr>
        <w:t>má-álà</w:t>
      </w:r>
      <w:r>
        <w:tab/>
        <w:t xml:space="preserve">HH </w:t>
      </w:r>
      <w:r w:rsidR="00FC4242">
        <w:t>hl</w:t>
      </w:r>
      <w:r>
        <w:tab/>
        <w:t>‘fish’</w:t>
      </w:r>
    </w:p>
    <w:p w14:paraId="58DF1E2C" w14:textId="4A34A754" w:rsidR="00907760" w:rsidRPr="00F55F63" w:rsidRDefault="00907760" w:rsidP="00907760">
      <w:pPr>
        <w:keepNext/>
        <w:tabs>
          <w:tab w:val="clear" w:pos="369"/>
          <w:tab w:val="left" w:pos="720"/>
          <w:tab w:val="left" w:pos="1080"/>
          <w:tab w:val="left" w:pos="1800"/>
          <w:tab w:val="left" w:pos="2610"/>
          <w:tab w:val="left" w:pos="4860"/>
          <w:tab w:val="left" w:pos="6120"/>
        </w:tabs>
      </w:pPr>
      <w:r>
        <w:tab/>
      </w:r>
      <w:r>
        <w:tab/>
      </w:r>
      <w:r>
        <w:tab/>
      </w:r>
      <w:r>
        <w:tab/>
      </w:r>
      <w:r w:rsidRPr="001A596D">
        <w:rPr>
          <w:rFonts w:ascii="Doulos SIL" w:hAnsi="Doulos SIL"/>
          <w:i/>
          <w:color w:val="0000FF"/>
        </w:rPr>
        <w:t xml:space="preserve">yíʔé </w:t>
      </w:r>
      <w:r w:rsidR="00FC4242" w:rsidRPr="001A596D">
        <w:rPr>
          <w:rFonts w:ascii="Doulos SIL" w:hAnsi="Doulos SIL"/>
          <w:i/>
          <w:color w:val="0000FF"/>
        </w:rPr>
        <w:t>má</w:t>
      </w:r>
      <w:r w:rsidRPr="001A596D">
        <w:rPr>
          <w:rFonts w:ascii="Doulos SIL" w:hAnsi="Doulos SIL"/>
          <w:i/>
          <w:color w:val="0000FF"/>
        </w:rPr>
        <w:t>-sīgbō</w:t>
      </w:r>
      <w:r w:rsidR="00F55F63" w:rsidRPr="00F55F63">
        <w:t xml:space="preserve"> </w:t>
      </w:r>
      <w:r w:rsidR="00F55F63">
        <w:tab/>
        <w:t>HH hmm</w:t>
      </w:r>
    </w:p>
    <w:p w14:paraId="0264893C" w14:textId="739C3534" w:rsidR="00907760" w:rsidRDefault="00907760" w:rsidP="00907760">
      <w:pPr>
        <w:keepNext/>
        <w:tabs>
          <w:tab w:val="clear" w:pos="369"/>
          <w:tab w:val="left" w:pos="720"/>
          <w:tab w:val="left" w:pos="1080"/>
          <w:tab w:val="left" w:pos="1800"/>
          <w:tab w:val="left" w:pos="2610"/>
          <w:tab w:val="left" w:pos="4860"/>
          <w:tab w:val="left" w:pos="6120"/>
        </w:tabs>
      </w:pPr>
      <w:r w:rsidRPr="001A596D">
        <w:rPr>
          <w:rFonts w:ascii="Doulos SIL" w:hAnsi="Doulos SIL"/>
          <w:i/>
          <w:color w:val="0000FF"/>
        </w:rPr>
        <w:tab/>
      </w:r>
      <w:r w:rsidRPr="001A596D">
        <w:rPr>
          <w:rFonts w:ascii="Doulos SIL" w:hAnsi="Doulos SIL"/>
          <w:i/>
          <w:color w:val="0000FF"/>
        </w:rPr>
        <w:tab/>
      </w:r>
      <w:r w:rsidRPr="001A596D">
        <w:rPr>
          <w:rFonts w:ascii="Doulos SIL" w:hAnsi="Doulos SIL"/>
          <w:i/>
          <w:color w:val="0000FF"/>
        </w:rPr>
        <w:tab/>
      </w:r>
      <w:r w:rsidRPr="001A596D">
        <w:rPr>
          <w:rFonts w:ascii="Doulos SIL" w:hAnsi="Doulos SIL"/>
          <w:i/>
          <w:color w:val="0000FF"/>
        </w:rPr>
        <w:tab/>
        <w:t>yíʔé má-nānì</w:t>
      </w:r>
      <w:r w:rsidR="00F55F63" w:rsidRPr="00F55F63">
        <w:t xml:space="preserve"> </w:t>
      </w:r>
      <w:r w:rsidR="00F55F63">
        <w:tab/>
        <w:t>HH hml</w:t>
      </w:r>
    </w:p>
    <w:p w14:paraId="0C7C5B44" w14:textId="2FE62B8C" w:rsidR="00907760" w:rsidRDefault="00907760" w:rsidP="00907760">
      <w:pPr>
        <w:keepNext/>
        <w:tabs>
          <w:tab w:val="clear" w:pos="369"/>
          <w:tab w:val="left" w:pos="720"/>
          <w:tab w:val="left" w:pos="1080"/>
          <w:tab w:val="left" w:pos="1800"/>
          <w:tab w:val="left" w:pos="2610"/>
          <w:tab w:val="left" w:pos="4860"/>
          <w:tab w:val="left" w:pos="6120"/>
        </w:tabs>
      </w:pPr>
      <w:r>
        <w:tab/>
      </w:r>
      <w:r>
        <w:tab/>
      </w:r>
      <w:r w:rsidRPr="001A596D">
        <w:rPr>
          <w:rFonts w:ascii="Doulos SIL" w:hAnsi="Doulos SIL"/>
          <w:i/>
          <w:color w:val="0000FF"/>
        </w:rPr>
        <w:t>fōʔō</w:t>
      </w:r>
      <w:r>
        <w:tab/>
        <w:t>MM</w:t>
      </w:r>
      <w:r>
        <w:tab/>
      </w:r>
      <w:r w:rsidRPr="00144E15">
        <w:rPr>
          <w:rFonts w:ascii="Doulos SIL" w:hAnsi="Doulos SIL"/>
          <w:i/>
          <w:color w:val="0000FF"/>
        </w:rPr>
        <w:t xml:space="preserve">fōʔō </w:t>
      </w:r>
      <w:r w:rsidR="00FC4242" w:rsidRPr="00144E15">
        <w:rPr>
          <w:rFonts w:ascii="Doulos SIL" w:hAnsi="Doulos SIL"/>
          <w:i/>
          <w:color w:val="0000FF"/>
        </w:rPr>
        <w:t>má</w:t>
      </w:r>
      <w:r w:rsidR="00FC4242" w:rsidRPr="001A596D">
        <w:rPr>
          <w:rFonts w:ascii="Doulos SIL" w:hAnsi="Doulos SIL"/>
          <w:i/>
          <w:color w:val="0000FF"/>
        </w:rPr>
        <w:t>-álà</w:t>
      </w:r>
      <w:r>
        <w:tab/>
        <w:t>MM</w:t>
      </w:r>
      <w:r w:rsidR="00FC4242">
        <w:t xml:space="preserve"> hl</w:t>
      </w:r>
      <w:r>
        <w:tab/>
        <w:t>‘flour’</w:t>
      </w:r>
    </w:p>
    <w:p w14:paraId="3D2A8364" w14:textId="7E1F5507" w:rsidR="00907760" w:rsidRPr="001A596D" w:rsidRDefault="00907760" w:rsidP="00907760">
      <w:pPr>
        <w:keepNext/>
        <w:tabs>
          <w:tab w:val="clear" w:pos="369"/>
          <w:tab w:val="left" w:pos="720"/>
          <w:tab w:val="left" w:pos="1080"/>
          <w:tab w:val="left" w:pos="1800"/>
          <w:tab w:val="left" w:pos="2610"/>
          <w:tab w:val="left" w:pos="4860"/>
          <w:tab w:val="left" w:pos="6120"/>
        </w:tabs>
        <w:rPr>
          <w:rFonts w:ascii="Doulos SIL" w:hAnsi="Doulos SIL"/>
          <w:i/>
          <w:color w:val="0000FF"/>
        </w:rPr>
      </w:pPr>
      <w:r>
        <w:tab/>
      </w:r>
      <w:r>
        <w:tab/>
      </w:r>
      <w:r>
        <w:tab/>
      </w:r>
      <w:r>
        <w:tab/>
      </w:r>
      <w:r w:rsidRPr="001A596D">
        <w:rPr>
          <w:rFonts w:ascii="Doulos SIL" w:hAnsi="Doulos SIL"/>
          <w:i/>
          <w:color w:val="0000FF"/>
        </w:rPr>
        <w:t xml:space="preserve">fōʔō </w:t>
      </w:r>
      <w:r w:rsidR="00FC4242" w:rsidRPr="001A596D">
        <w:rPr>
          <w:rFonts w:ascii="Doulos SIL" w:hAnsi="Doulos SIL"/>
          <w:i/>
          <w:color w:val="0000FF"/>
        </w:rPr>
        <w:t>má-sīgbō</w:t>
      </w:r>
      <w:r w:rsidR="00F55F63" w:rsidRPr="00F55F63">
        <w:t xml:space="preserve"> </w:t>
      </w:r>
      <w:r w:rsidR="00F55F63">
        <w:tab/>
        <w:t>MM hmm</w:t>
      </w:r>
    </w:p>
    <w:p w14:paraId="22FF6E5E" w14:textId="18C285FF" w:rsidR="00907760" w:rsidRDefault="00907760" w:rsidP="00907760">
      <w:pPr>
        <w:keepNext/>
        <w:tabs>
          <w:tab w:val="clear" w:pos="369"/>
          <w:tab w:val="left" w:pos="720"/>
          <w:tab w:val="left" w:pos="1080"/>
          <w:tab w:val="left" w:pos="1800"/>
          <w:tab w:val="left" w:pos="2610"/>
          <w:tab w:val="left" w:pos="4860"/>
          <w:tab w:val="left" w:pos="6120"/>
        </w:tabs>
      </w:pPr>
      <w:r w:rsidRPr="001A596D">
        <w:rPr>
          <w:rFonts w:ascii="Doulos SIL" w:hAnsi="Doulos SIL"/>
          <w:i/>
          <w:color w:val="0000FF"/>
        </w:rPr>
        <w:tab/>
      </w:r>
      <w:r w:rsidRPr="001A596D">
        <w:rPr>
          <w:rFonts w:ascii="Doulos SIL" w:hAnsi="Doulos SIL"/>
          <w:i/>
          <w:color w:val="0000FF"/>
        </w:rPr>
        <w:tab/>
      </w:r>
      <w:r w:rsidRPr="001A596D">
        <w:rPr>
          <w:rFonts w:ascii="Doulos SIL" w:hAnsi="Doulos SIL"/>
          <w:i/>
          <w:color w:val="0000FF"/>
        </w:rPr>
        <w:tab/>
      </w:r>
      <w:r w:rsidRPr="001A596D">
        <w:rPr>
          <w:rFonts w:ascii="Doulos SIL" w:hAnsi="Doulos SIL"/>
          <w:i/>
          <w:color w:val="0000FF"/>
        </w:rPr>
        <w:tab/>
        <w:t>fōʔō má-nānì</w:t>
      </w:r>
      <w:r w:rsidR="00F55F63" w:rsidRPr="00F55F63">
        <w:t xml:space="preserve"> </w:t>
      </w:r>
      <w:r w:rsidR="00F55F63">
        <w:tab/>
        <w:t>MM hml</w:t>
      </w:r>
    </w:p>
    <w:p w14:paraId="19C5E432" w14:textId="51915E23" w:rsidR="00907760" w:rsidRDefault="00907760" w:rsidP="00907760">
      <w:pPr>
        <w:tabs>
          <w:tab w:val="clear" w:pos="369"/>
          <w:tab w:val="left" w:pos="720"/>
          <w:tab w:val="left" w:pos="1080"/>
          <w:tab w:val="left" w:pos="1800"/>
          <w:tab w:val="left" w:pos="2610"/>
          <w:tab w:val="left" w:pos="4860"/>
          <w:tab w:val="left" w:pos="6120"/>
        </w:tabs>
      </w:pPr>
      <w:r>
        <w:tab/>
      </w:r>
      <w:r>
        <w:tab/>
      </w:r>
      <w:r w:rsidRPr="001A596D">
        <w:rPr>
          <w:rFonts w:ascii="Doulos SIL" w:hAnsi="Doulos SIL"/>
          <w:i/>
          <w:color w:val="0000FF"/>
        </w:rPr>
        <w:t>ɲùʔùⁿ</w:t>
      </w:r>
      <w:r>
        <w:tab/>
        <w:t>LL</w:t>
      </w:r>
      <w:r>
        <w:tab/>
      </w:r>
      <w:r w:rsidRPr="001A596D">
        <w:rPr>
          <w:rFonts w:ascii="Doulos SIL" w:hAnsi="Doulos SIL"/>
          <w:i/>
          <w:color w:val="0000FF"/>
        </w:rPr>
        <w:t xml:space="preserve">ɲùʔùⁿ </w:t>
      </w:r>
      <w:r w:rsidR="00FC4242" w:rsidRPr="001A596D">
        <w:rPr>
          <w:rFonts w:ascii="Doulos SIL" w:hAnsi="Doulos SIL"/>
          <w:i/>
          <w:color w:val="0000FF"/>
        </w:rPr>
        <w:t>má-álà</w:t>
      </w:r>
      <w:r>
        <w:tab/>
        <w:t>LL</w:t>
      </w:r>
      <w:r w:rsidR="00FC4242">
        <w:t xml:space="preserve"> hl</w:t>
      </w:r>
      <w:r>
        <w:tab/>
        <w:t>‘wrap (n)’</w:t>
      </w:r>
    </w:p>
    <w:p w14:paraId="2EC4CD61" w14:textId="11CA032F" w:rsidR="00907760" w:rsidRPr="001A596D" w:rsidRDefault="00907760" w:rsidP="00907760">
      <w:pPr>
        <w:keepNext/>
        <w:tabs>
          <w:tab w:val="clear" w:pos="369"/>
          <w:tab w:val="left" w:pos="720"/>
          <w:tab w:val="left" w:pos="1080"/>
          <w:tab w:val="left" w:pos="1800"/>
          <w:tab w:val="left" w:pos="2610"/>
          <w:tab w:val="left" w:pos="4860"/>
          <w:tab w:val="left" w:pos="6120"/>
        </w:tabs>
        <w:rPr>
          <w:rFonts w:ascii="Doulos SIL" w:hAnsi="Doulos SIL"/>
          <w:i/>
          <w:color w:val="0000FF"/>
        </w:rPr>
      </w:pPr>
      <w:r>
        <w:tab/>
      </w:r>
      <w:r>
        <w:tab/>
      </w:r>
      <w:r>
        <w:tab/>
      </w:r>
      <w:r>
        <w:tab/>
      </w:r>
      <w:r w:rsidRPr="001A596D">
        <w:rPr>
          <w:rFonts w:ascii="Doulos SIL" w:hAnsi="Doulos SIL"/>
          <w:i/>
          <w:color w:val="0000FF"/>
        </w:rPr>
        <w:t xml:space="preserve">ɲùʔùⁿ </w:t>
      </w:r>
      <w:r w:rsidR="00FC4242" w:rsidRPr="001A596D">
        <w:rPr>
          <w:rFonts w:ascii="Doulos SIL" w:hAnsi="Doulos SIL"/>
          <w:i/>
          <w:color w:val="0000FF"/>
        </w:rPr>
        <w:t>má-sīgbō</w:t>
      </w:r>
      <w:r w:rsidR="00F55F63" w:rsidRPr="00F55F63">
        <w:t xml:space="preserve"> </w:t>
      </w:r>
      <w:r w:rsidR="00F55F63">
        <w:tab/>
        <w:t>LL hmm</w:t>
      </w:r>
    </w:p>
    <w:p w14:paraId="4C1AA3EA" w14:textId="38A5D046" w:rsidR="00907760" w:rsidRDefault="00907760" w:rsidP="00907760">
      <w:pPr>
        <w:keepNext/>
        <w:tabs>
          <w:tab w:val="clear" w:pos="369"/>
          <w:tab w:val="left" w:pos="720"/>
          <w:tab w:val="left" w:pos="1080"/>
          <w:tab w:val="left" w:pos="1800"/>
          <w:tab w:val="left" w:pos="2610"/>
          <w:tab w:val="left" w:pos="4860"/>
          <w:tab w:val="left" w:pos="6120"/>
        </w:tabs>
      </w:pPr>
      <w:r w:rsidRPr="001A596D">
        <w:rPr>
          <w:rFonts w:ascii="Doulos SIL" w:hAnsi="Doulos SIL"/>
          <w:i/>
          <w:color w:val="0000FF"/>
        </w:rPr>
        <w:tab/>
      </w:r>
      <w:r w:rsidRPr="001A596D">
        <w:rPr>
          <w:rFonts w:ascii="Doulos SIL" w:hAnsi="Doulos SIL"/>
          <w:i/>
          <w:color w:val="0000FF"/>
        </w:rPr>
        <w:tab/>
      </w:r>
      <w:r w:rsidRPr="001A596D">
        <w:rPr>
          <w:rFonts w:ascii="Doulos SIL" w:hAnsi="Doulos SIL"/>
          <w:i/>
          <w:color w:val="0000FF"/>
        </w:rPr>
        <w:tab/>
      </w:r>
      <w:r w:rsidRPr="001A596D">
        <w:rPr>
          <w:rFonts w:ascii="Doulos SIL" w:hAnsi="Doulos SIL"/>
          <w:i/>
          <w:color w:val="0000FF"/>
        </w:rPr>
        <w:tab/>
        <w:t>ɲùʔùⁿ má-nānì</w:t>
      </w:r>
      <w:r w:rsidR="00F55F63" w:rsidRPr="00F55F63">
        <w:t xml:space="preserve"> </w:t>
      </w:r>
      <w:r w:rsidR="00F55F63">
        <w:tab/>
        <w:t>LL hml</w:t>
      </w:r>
    </w:p>
    <w:p w14:paraId="57D0173F" w14:textId="77777777" w:rsidR="00907760" w:rsidRDefault="00907760" w:rsidP="00907760">
      <w:pPr>
        <w:tabs>
          <w:tab w:val="clear" w:pos="369"/>
          <w:tab w:val="left" w:pos="720"/>
          <w:tab w:val="left" w:pos="1080"/>
          <w:tab w:val="left" w:pos="1800"/>
          <w:tab w:val="left" w:pos="2610"/>
          <w:tab w:val="left" w:pos="4860"/>
          <w:tab w:val="left" w:pos="6120"/>
        </w:tabs>
      </w:pPr>
    </w:p>
    <w:p w14:paraId="75A318C1" w14:textId="5BA18602" w:rsidR="00F55F63" w:rsidRDefault="00907760" w:rsidP="00907760">
      <w:pPr>
        <w:tabs>
          <w:tab w:val="clear" w:pos="369"/>
          <w:tab w:val="left" w:pos="720"/>
          <w:tab w:val="left" w:pos="1080"/>
          <w:tab w:val="left" w:pos="1800"/>
          <w:tab w:val="left" w:pos="2610"/>
          <w:tab w:val="left" w:pos="4860"/>
          <w:tab w:val="left" w:pos="6120"/>
        </w:tabs>
      </w:pPr>
      <w:r>
        <w:tab/>
        <w:t xml:space="preserve">b. </w:t>
      </w:r>
      <w:r w:rsidR="00F55F63">
        <w:t>numeral begins with L</w:t>
      </w:r>
      <w:r w:rsidR="00F55F63">
        <w:noBreakHyphen/>
        <w:t xml:space="preserve">toned </w:t>
      </w:r>
      <w:r w:rsidR="00F55F63" w:rsidRPr="00CA6B53">
        <w:rPr>
          <w:rFonts w:ascii="Doulos SIL" w:hAnsi="Doulos SIL"/>
          <w:i/>
          <w:color w:val="0000FF"/>
        </w:rPr>
        <w:t>mà-</w:t>
      </w:r>
      <w:r w:rsidR="00F55F63">
        <w:t xml:space="preserve"> (‘7’, ‘8’) or H-toned </w:t>
      </w:r>
      <w:r w:rsidR="00F55F63" w:rsidRPr="00CA6B53">
        <w:rPr>
          <w:rFonts w:ascii="Doulos SIL" w:hAnsi="Doulos SIL"/>
          <w:i/>
          <w:color w:val="0000FF"/>
        </w:rPr>
        <w:t>má-</w:t>
      </w:r>
      <w:r w:rsidR="00F55F63">
        <w:t xml:space="preserve"> (‘9’)</w:t>
      </w:r>
    </w:p>
    <w:p w14:paraId="005242F3" w14:textId="3D6D74BE" w:rsidR="00907760" w:rsidRDefault="00907760" w:rsidP="00907760">
      <w:pPr>
        <w:tabs>
          <w:tab w:val="clear" w:pos="369"/>
          <w:tab w:val="left" w:pos="720"/>
          <w:tab w:val="left" w:pos="1080"/>
          <w:tab w:val="left" w:pos="1800"/>
          <w:tab w:val="left" w:pos="2610"/>
          <w:tab w:val="left" w:pos="4860"/>
          <w:tab w:val="left" w:pos="6120"/>
        </w:tabs>
      </w:pPr>
      <w:r>
        <w:tab/>
      </w:r>
      <w:r>
        <w:tab/>
      </w:r>
      <w:r w:rsidRPr="001A596D">
        <w:rPr>
          <w:rFonts w:ascii="Doulos SIL" w:hAnsi="Doulos SIL"/>
          <w:i/>
          <w:color w:val="0000FF"/>
        </w:rPr>
        <w:t>kpɛ́sɛ́</w:t>
      </w:r>
      <w:r>
        <w:tab/>
        <w:t>HH(L)</w:t>
      </w:r>
      <w:r>
        <w:tab/>
      </w:r>
      <w:r w:rsidRPr="001A596D">
        <w:rPr>
          <w:rFonts w:ascii="Doulos SIL" w:hAnsi="Doulos SIL"/>
          <w:i/>
          <w:color w:val="0000FF"/>
        </w:rPr>
        <w:t xml:space="preserve">kpɛ́sɛ́ </w:t>
      </w:r>
      <w:r w:rsidR="00FC4242" w:rsidRPr="001A596D">
        <w:rPr>
          <w:rFonts w:ascii="Doulos SIL" w:hAnsi="Doulos SIL"/>
          <w:i/>
          <w:color w:val="0000FF"/>
        </w:rPr>
        <w:t>mà-álà</w:t>
      </w:r>
      <w:r>
        <w:tab/>
        <w:t xml:space="preserve">HH </w:t>
      </w:r>
      <w:r w:rsidR="00FC4242">
        <w:t>lhl</w:t>
      </w:r>
      <w:r>
        <w:tab/>
        <w:t>‘chewstick’</w:t>
      </w:r>
    </w:p>
    <w:p w14:paraId="350F35C7" w14:textId="5D475BD4" w:rsidR="00907760" w:rsidRPr="001A596D" w:rsidRDefault="00907760" w:rsidP="00907760">
      <w:pPr>
        <w:keepNext/>
        <w:tabs>
          <w:tab w:val="clear" w:pos="369"/>
          <w:tab w:val="left" w:pos="720"/>
          <w:tab w:val="left" w:pos="1080"/>
          <w:tab w:val="left" w:pos="1800"/>
          <w:tab w:val="left" w:pos="2610"/>
          <w:tab w:val="left" w:pos="4860"/>
          <w:tab w:val="left" w:pos="6120"/>
        </w:tabs>
        <w:rPr>
          <w:rFonts w:ascii="Doulos SIL" w:hAnsi="Doulos SIL"/>
          <w:i/>
          <w:color w:val="0000FF"/>
        </w:rPr>
      </w:pPr>
      <w:r>
        <w:tab/>
      </w:r>
      <w:r>
        <w:tab/>
      </w:r>
      <w:r>
        <w:tab/>
      </w:r>
      <w:r>
        <w:tab/>
      </w:r>
      <w:r w:rsidRPr="001A596D">
        <w:rPr>
          <w:rFonts w:ascii="Doulos SIL" w:hAnsi="Doulos SIL"/>
          <w:i/>
          <w:color w:val="0000FF"/>
        </w:rPr>
        <w:t>kpɛ́sɛ́ mà-sīgbō</w:t>
      </w:r>
      <w:r w:rsidR="00F55F63" w:rsidRPr="00F55F63">
        <w:t xml:space="preserve"> </w:t>
      </w:r>
      <w:r w:rsidR="00F55F63">
        <w:tab/>
        <w:t>HH lmm</w:t>
      </w:r>
    </w:p>
    <w:p w14:paraId="238EF11B" w14:textId="54FF57D1" w:rsidR="00907760" w:rsidRDefault="00907760" w:rsidP="00907760">
      <w:pPr>
        <w:keepNext/>
        <w:tabs>
          <w:tab w:val="clear" w:pos="369"/>
          <w:tab w:val="left" w:pos="720"/>
          <w:tab w:val="left" w:pos="1080"/>
          <w:tab w:val="left" w:pos="1800"/>
          <w:tab w:val="left" w:pos="2610"/>
          <w:tab w:val="left" w:pos="4860"/>
          <w:tab w:val="left" w:pos="6120"/>
        </w:tabs>
      </w:pPr>
      <w:r w:rsidRPr="001A596D">
        <w:rPr>
          <w:rFonts w:ascii="Doulos SIL" w:hAnsi="Doulos SIL"/>
          <w:i/>
          <w:color w:val="0000FF"/>
        </w:rPr>
        <w:tab/>
      </w:r>
      <w:r w:rsidRPr="001A596D">
        <w:rPr>
          <w:rFonts w:ascii="Doulos SIL" w:hAnsi="Doulos SIL"/>
          <w:i/>
          <w:color w:val="0000FF"/>
        </w:rPr>
        <w:tab/>
      </w:r>
      <w:r w:rsidRPr="001A596D">
        <w:rPr>
          <w:rFonts w:ascii="Doulos SIL" w:hAnsi="Doulos SIL"/>
          <w:i/>
          <w:color w:val="0000FF"/>
        </w:rPr>
        <w:tab/>
      </w:r>
      <w:r w:rsidRPr="001A596D">
        <w:rPr>
          <w:rFonts w:ascii="Doulos SIL" w:hAnsi="Doulos SIL"/>
          <w:i/>
          <w:color w:val="0000FF"/>
        </w:rPr>
        <w:tab/>
        <w:t>kpɛ́sɛ́ má-nānì</w:t>
      </w:r>
      <w:r w:rsidR="00F55F63" w:rsidRPr="00F55F63">
        <w:t xml:space="preserve"> </w:t>
      </w:r>
      <w:r w:rsidR="00F55F63">
        <w:tab/>
        <w:t>HH hml</w:t>
      </w:r>
    </w:p>
    <w:p w14:paraId="6EDF1773" w14:textId="2ADA21A4" w:rsidR="00907760" w:rsidRDefault="00907760" w:rsidP="00907760">
      <w:pPr>
        <w:tabs>
          <w:tab w:val="clear" w:pos="369"/>
          <w:tab w:val="left" w:pos="720"/>
          <w:tab w:val="left" w:pos="1080"/>
          <w:tab w:val="left" w:pos="1800"/>
          <w:tab w:val="left" w:pos="2610"/>
          <w:tab w:val="left" w:pos="4860"/>
          <w:tab w:val="left" w:pos="6120"/>
        </w:tabs>
      </w:pPr>
      <w:r>
        <w:tab/>
      </w:r>
      <w:r>
        <w:tab/>
      </w:r>
      <w:r w:rsidRPr="001A596D">
        <w:rPr>
          <w:rFonts w:ascii="Doulos SIL" w:hAnsi="Doulos SIL"/>
          <w:i/>
          <w:color w:val="0000FF"/>
        </w:rPr>
        <w:t>kúrūⁿ</w:t>
      </w:r>
      <w:r>
        <w:tab/>
        <w:t>HM(L)</w:t>
      </w:r>
      <w:r>
        <w:tab/>
      </w:r>
      <w:r w:rsidRPr="001A596D">
        <w:rPr>
          <w:rFonts w:ascii="Doulos SIL" w:hAnsi="Doulos SIL"/>
          <w:i/>
          <w:color w:val="0000FF"/>
        </w:rPr>
        <w:t xml:space="preserve">kúrúⁿ </w:t>
      </w:r>
      <w:r w:rsidR="00FC4242" w:rsidRPr="001A596D">
        <w:rPr>
          <w:rFonts w:ascii="Doulos SIL" w:hAnsi="Doulos SIL"/>
          <w:i/>
          <w:color w:val="0000FF"/>
        </w:rPr>
        <w:t>mà-álà</w:t>
      </w:r>
      <w:r>
        <w:tab/>
        <w:t>H</w:t>
      </w:r>
      <w:r w:rsidRPr="00146C01">
        <w:rPr>
          <w:u w:val="single"/>
        </w:rPr>
        <w:t>H</w:t>
      </w:r>
      <w:r>
        <w:t xml:space="preserve"> </w:t>
      </w:r>
      <w:r w:rsidR="00F55F63">
        <w:t>lhl</w:t>
      </w:r>
      <w:r>
        <w:tab/>
        <w:t>‘boat’</w:t>
      </w:r>
    </w:p>
    <w:p w14:paraId="4D340486" w14:textId="6D3717C2" w:rsidR="00907760" w:rsidRPr="001A596D" w:rsidRDefault="00907760" w:rsidP="00907760">
      <w:pPr>
        <w:keepNext/>
        <w:tabs>
          <w:tab w:val="clear" w:pos="369"/>
          <w:tab w:val="left" w:pos="720"/>
          <w:tab w:val="left" w:pos="1080"/>
          <w:tab w:val="left" w:pos="1800"/>
          <w:tab w:val="left" w:pos="2610"/>
          <w:tab w:val="left" w:pos="4860"/>
          <w:tab w:val="left" w:pos="6120"/>
        </w:tabs>
        <w:rPr>
          <w:rFonts w:ascii="Doulos SIL" w:hAnsi="Doulos SIL"/>
          <w:i/>
          <w:color w:val="0000FF"/>
        </w:rPr>
      </w:pPr>
      <w:r>
        <w:tab/>
      </w:r>
      <w:r>
        <w:tab/>
      </w:r>
      <w:r>
        <w:tab/>
      </w:r>
      <w:r>
        <w:tab/>
      </w:r>
      <w:r w:rsidRPr="001A596D">
        <w:rPr>
          <w:rFonts w:ascii="Doulos SIL" w:hAnsi="Doulos SIL"/>
          <w:i/>
          <w:color w:val="0000FF"/>
        </w:rPr>
        <w:t>kúrúⁿ mà-sīgbō</w:t>
      </w:r>
      <w:r w:rsidR="00F55F63" w:rsidRPr="00F55F63">
        <w:t xml:space="preserve"> </w:t>
      </w:r>
      <w:r w:rsidR="00F55F63">
        <w:tab/>
        <w:t>H</w:t>
      </w:r>
      <w:r w:rsidR="00F55F63" w:rsidRPr="00146C01">
        <w:rPr>
          <w:u w:val="single"/>
        </w:rPr>
        <w:t>H</w:t>
      </w:r>
      <w:r w:rsidR="00F55F63">
        <w:t xml:space="preserve"> lmm</w:t>
      </w:r>
    </w:p>
    <w:p w14:paraId="0B6998D5" w14:textId="352AF263" w:rsidR="00907760" w:rsidRDefault="00907760" w:rsidP="00907760">
      <w:pPr>
        <w:keepNext/>
        <w:tabs>
          <w:tab w:val="clear" w:pos="369"/>
          <w:tab w:val="left" w:pos="720"/>
          <w:tab w:val="left" w:pos="1080"/>
          <w:tab w:val="left" w:pos="1800"/>
          <w:tab w:val="left" w:pos="2610"/>
          <w:tab w:val="left" w:pos="4860"/>
          <w:tab w:val="left" w:pos="6120"/>
        </w:tabs>
      </w:pPr>
      <w:r w:rsidRPr="001A596D">
        <w:rPr>
          <w:rFonts w:ascii="Doulos SIL" w:hAnsi="Doulos SIL"/>
          <w:i/>
          <w:color w:val="0000FF"/>
        </w:rPr>
        <w:tab/>
      </w:r>
      <w:r w:rsidRPr="001A596D">
        <w:rPr>
          <w:rFonts w:ascii="Doulos SIL" w:hAnsi="Doulos SIL"/>
          <w:i/>
          <w:color w:val="0000FF"/>
        </w:rPr>
        <w:tab/>
      </w:r>
      <w:r w:rsidRPr="001A596D">
        <w:rPr>
          <w:rFonts w:ascii="Doulos SIL" w:hAnsi="Doulos SIL"/>
          <w:i/>
          <w:color w:val="0000FF"/>
        </w:rPr>
        <w:tab/>
      </w:r>
      <w:r w:rsidRPr="001A596D">
        <w:rPr>
          <w:rFonts w:ascii="Doulos SIL" w:hAnsi="Doulos SIL"/>
          <w:i/>
          <w:color w:val="0000FF"/>
        </w:rPr>
        <w:tab/>
        <w:t>kúrúⁿ má-nānì</w:t>
      </w:r>
      <w:r w:rsidR="00F55F63" w:rsidRPr="00F55F63">
        <w:t xml:space="preserve"> </w:t>
      </w:r>
      <w:r w:rsidR="00F55F63">
        <w:tab/>
        <w:t>HH hml</w:t>
      </w:r>
    </w:p>
    <w:p w14:paraId="7F93994D" w14:textId="6A829619" w:rsidR="00907760" w:rsidRDefault="00907760" w:rsidP="00907760">
      <w:pPr>
        <w:tabs>
          <w:tab w:val="clear" w:pos="369"/>
          <w:tab w:val="left" w:pos="720"/>
          <w:tab w:val="left" w:pos="1080"/>
          <w:tab w:val="left" w:pos="1800"/>
          <w:tab w:val="left" w:pos="2610"/>
          <w:tab w:val="left" w:pos="4860"/>
          <w:tab w:val="left" w:pos="6120"/>
        </w:tabs>
      </w:pPr>
      <w:r>
        <w:tab/>
      </w:r>
      <w:r>
        <w:tab/>
      </w:r>
      <w:r w:rsidRPr="001A596D">
        <w:rPr>
          <w:rFonts w:ascii="Doulos SIL" w:hAnsi="Doulos SIL"/>
          <w:i/>
          <w:color w:val="0000FF"/>
        </w:rPr>
        <w:t>tòfá</w:t>
      </w:r>
      <w:r>
        <w:tab/>
        <w:t>LH</w:t>
      </w:r>
      <w:r>
        <w:tab/>
      </w:r>
      <w:r w:rsidRPr="001A596D">
        <w:rPr>
          <w:rFonts w:ascii="Doulos SIL" w:hAnsi="Doulos SIL"/>
          <w:i/>
          <w:color w:val="0000FF"/>
        </w:rPr>
        <w:t xml:space="preserve">tòfá </w:t>
      </w:r>
      <w:r w:rsidR="00FC4242" w:rsidRPr="001A596D">
        <w:rPr>
          <w:rFonts w:ascii="Doulos SIL" w:hAnsi="Doulos SIL"/>
          <w:i/>
          <w:color w:val="0000FF"/>
        </w:rPr>
        <w:t>mà-álà</w:t>
      </w:r>
      <w:r>
        <w:tab/>
        <w:t>LH</w:t>
      </w:r>
      <w:r w:rsidR="00F55F63">
        <w:t xml:space="preserve"> lhl</w:t>
      </w:r>
      <w:r>
        <w:tab/>
        <w:t>‘brick’</w:t>
      </w:r>
    </w:p>
    <w:p w14:paraId="5F9E7121" w14:textId="2EC53C29" w:rsidR="00907760" w:rsidRPr="001A596D" w:rsidRDefault="00907760" w:rsidP="00907760">
      <w:pPr>
        <w:keepNext/>
        <w:tabs>
          <w:tab w:val="clear" w:pos="369"/>
          <w:tab w:val="left" w:pos="720"/>
          <w:tab w:val="left" w:pos="1080"/>
          <w:tab w:val="left" w:pos="1800"/>
          <w:tab w:val="left" w:pos="2610"/>
          <w:tab w:val="left" w:pos="4860"/>
          <w:tab w:val="left" w:pos="6120"/>
        </w:tabs>
        <w:rPr>
          <w:rFonts w:ascii="Doulos SIL" w:hAnsi="Doulos SIL"/>
          <w:i/>
          <w:color w:val="0000FF"/>
        </w:rPr>
      </w:pPr>
      <w:r>
        <w:tab/>
      </w:r>
      <w:r>
        <w:tab/>
      </w:r>
      <w:r>
        <w:tab/>
      </w:r>
      <w:r>
        <w:tab/>
      </w:r>
      <w:r w:rsidRPr="001A596D">
        <w:rPr>
          <w:rFonts w:ascii="Doulos SIL" w:hAnsi="Doulos SIL"/>
          <w:i/>
          <w:color w:val="0000FF"/>
        </w:rPr>
        <w:t>tòfá mà-sīgbō</w:t>
      </w:r>
      <w:r w:rsidR="00F55F63" w:rsidRPr="00F55F63">
        <w:t xml:space="preserve"> </w:t>
      </w:r>
      <w:r w:rsidR="00F55F63">
        <w:tab/>
        <w:t>LH lmm</w:t>
      </w:r>
    </w:p>
    <w:p w14:paraId="6DF92C03" w14:textId="759761FD" w:rsidR="00907760" w:rsidRDefault="00907760" w:rsidP="00907760">
      <w:pPr>
        <w:keepNext/>
        <w:tabs>
          <w:tab w:val="clear" w:pos="369"/>
          <w:tab w:val="left" w:pos="720"/>
          <w:tab w:val="left" w:pos="1080"/>
          <w:tab w:val="left" w:pos="1800"/>
          <w:tab w:val="left" w:pos="2610"/>
          <w:tab w:val="left" w:pos="4860"/>
          <w:tab w:val="left" w:pos="6120"/>
        </w:tabs>
      </w:pPr>
      <w:r w:rsidRPr="001A596D">
        <w:rPr>
          <w:rFonts w:ascii="Doulos SIL" w:hAnsi="Doulos SIL"/>
          <w:i/>
          <w:color w:val="0000FF"/>
        </w:rPr>
        <w:tab/>
      </w:r>
      <w:r w:rsidRPr="001A596D">
        <w:rPr>
          <w:rFonts w:ascii="Doulos SIL" w:hAnsi="Doulos SIL"/>
          <w:i/>
          <w:color w:val="0000FF"/>
        </w:rPr>
        <w:tab/>
      </w:r>
      <w:r w:rsidRPr="001A596D">
        <w:rPr>
          <w:rFonts w:ascii="Doulos SIL" w:hAnsi="Doulos SIL"/>
          <w:i/>
          <w:color w:val="0000FF"/>
        </w:rPr>
        <w:tab/>
      </w:r>
      <w:r w:rsidRPr="001A596D">
        <w:rPr>
          <w:rFonts w:ascii="Doulos SIL" w:hAnsi="Doulos SIL"/>
          <w:i/>
          <w:color w:val="0000FF"/>
        </w:rPr>
        <w:tab/>
        <w:t>tòfá má-nānì</w:t>
      </w:r>
      <w:r w:rsidR="00F55F63" w:rsidRPr="00F55F63">
        <w:t xml:space="preserve"> </w:t>
      </w:r>
      <w:r w:rsidR="00F55F63">
        <w:tab/>
        <w:t>LH hml</w:t>
      </w:r>
    </w:p>
    <w:p w14:paraId="5C6D173B" w14:textId="5265586F" w:rsidR="00907760" w:rsidRDefault="00907760" w:rsidP="00907760">
      <w:pPr>
        <w:tabs>
          <w:tab w:val="clear" w:pos="369"/>
          <w:tab w:val="left" w:pos="720"/>
          <w:tab w:val="left" w:pos="1080"/>
          <w:tab w:val="left" w:pos="1800"/>
          <w:tab w:val="left" w:pos="2610"/>
          <w:tab w:val="left" w:pos="4860"/>
          <w:tab w:val="left" w:pos="6120"/>
        </w:tabs>
      </w:pPr>
      <w:r>
        <w:tab/>
      </w:r>
      <w:r>
        <w:tab/>
      </w:r>
      <w:r w:rsidRPr="001A596D">
        <w:rPr>
          <w:rFonts w:ascii="Doulos SIL" w:hAnsi="Doulos SIL"/>
          <w:i/>
          <w:color w:val="0000FF"/>
        </w:rPr>
        <w:t>mōtó</w:t>
      </w:r>
      <w:r>
        <w:tab/>
        <w:t>MH</w:t>
      </w:r>
      <w:r>
        <w:tab/>
      </w:r>
      <w:r w:rsidRPr="001A596D">
        <w:rPr>
          <w:rFonts w:ascii="Doulos SIL" w:hAnsi="Doulos SIL"/>
          <w:i/>
          <w:color w:val="0000FF"/>
        </w:rPr>
        <w:t xml:space="preserve">mōtó </w:t>
      </w:r>
      <w:r w:rsidR="00FC4242" w:rsidRPr="001A596D">
        <w:rPr>
          <w:rFonts w:ascii="Doulos SIL" w:hAnsi="Doulos SIL"/>
          <w:i/>
          <w:color w:val="0000FF"/>
        </w:rPr>
        <w:t>mà-álà</w:t>
      </w:r>
      <w:r>
        <w:tab/>
        <w:t>MH</w:t>
      </w:r>
      <w:r w:rsidR="00F55F63" w:rsidRPr="00F55F63">
        <w:t xml:space="preserve"> </w:t>
      </w:r>
      <w:r w:rsidR="00F55F63">
        <w:t>lhl</w:t>
      </w:r>
      <w:r>
        <w:tab/>
        <w:t>‘motorcycle’</w:t>
      </w:r>
    </w:p>
    <w:p w14:paraId="5C66E0C5" w14:textId="5519A235" w:rsidR="00907760" w:rsidRPr="001A596D" w:rsidRDefault="00907760" w:rsidP="00907760">
      <w:pPr>
        <w:keepNext/>
        <w:tabs>
          <w:tab w:val="clear" w:pos="369"/>
          <w:tab w:val="left" w:pos="720"/>
          <w:tab w:val="left" w:pos="1080"/>
          <w:tab w:val="left" w:pos="1800"/>
          <w:tab w:val="left" w:pos="2610"/>
          <w:tab w:val="left" w:pos="4860"/>
          <w:tab w:val="left" w:pos="6120"/>
        </w:tabs>
        <w:rPr>
          <w:rFonts w:ascii="Doulos SIL" w:hAnsi="Doulos SIL"/>
          <w:i/>
          <w:color w:val="0000FF"/>
        </w:rPr>
      </w:pPr>
      <w:r>
        <w:tab/>
      </w:r>
      <w:r>
        <w:tab/>
      </w:r>
      <w:r>
        <w:tab/>
      </w:r>
      <w:r>
        <w:tab/>
      </w:r>
      <w:r w:rsidRPr="001A596D">
        <w:rPr>
          <w:rFonts w:ascii="Doulos SIL" w:hAnsi="Doulos SIL"/>
          <w:i/>
          <w:color w:val="0000FF"/>
        </w:rPr>
        <w:t>mōtó mà-sīgbō</w:t>
      </w:r>
      <w:r w:rsidR="00F55F63" w:rsidRPr="00F55F63">
        <w:t xml:space="preserve"> </w:t>
      </w:r>
      <w:r w:rsidR="00F55F63">
        <w:tab/>
        <w:t>MH</w:t>
      </w:r>
      <w:r w:rsidR="00F55F63" w:rsidRPr="00F55F63">
        <w:t xml:space="preserve"> </w:t>
      </w:r>
      <w:r w:rsidR="00F55F63">
        <w:t>lmm</w:t>
      </w:r>
    </w:p>
    <w:p w14:paraId="3110C2C7" w14:textId="3AD55583" w:rsidR="00907760" w:rsidRDefault="00907760" w:rsidP="00907760">
      <w:pPr>
        <w:keepNext/>
        <w:tabs>
          <w:tab w:val="clear" w:pos="369"/>
          <w:tab w:val="left" w:pos="720"/>
          <w:tab w:val="left" w:pos="1080"/>
          <w:tab w:val="left" w:pos="1800"/>
          <w:tab w:val="left" w:pos="2610"/>
          <w:tab w:val="left" w:pos="4860"/>
          <w:tab w:val="left" w:pos="6120"/>
        </w:tabs>
      </w:pPr>
      <w:r w:rsidRPr="001A596D">
        <w:rPr>
          <w:rFonts w:ascii="Doulos SIL" w:hAnsi="Doulos SIL"/>
          <w:i/>
          <w:color w:val="0000FF"/>
        </w:rPr>
        <w:tab/>
      </w:r>
      <w:r w:rsidRPr="001A596D">
        <w:rPr>
          <w:rFonts w:ascii="Doulos SIL" w:hAnsi="Doulos SIL"/>
          <w:i/>
          <w:color w:val="0000FF"/>
        </w:rPr>
        <w:tab/>
      </w:r>
      <w:r w:rsidRPr="001A596D">
        <w:rPr>
          <w:rFonts w:ascii="Doulos SIL" w:hAnsi="Doulos SIL"/>
          <w:i/>
          <w:color w:val="0000FF"/>
        </w:rPr>
        <w:tab/>
      </w:r>
      <w:r w:rsidRPr="001A596D">
        <w:rPr>
          <w:rFonts w:ascii="Doulos SIL" w:hAnsi="Doulos SIL"/>
          <w:i/>
          <w:color w:val="0000FF"/>
        </w:rPr>
        <w:tab/>
        <w:t>mōtó má-nānì</w:t>
      </w:r>
      <w:r w:rsidR="00F55F63" w:rsidRPr="00F55F63">
        <w:t xml:space="preserve"> </w:t>
      </w:r>
      <w:r w:rsidR="00F55F63">
        <w:tab/>
        <w:t>MH</w:t>
      </w:r>
      <w:r w:rsidR="00F55F63" w:rsidRPr="00F55F63">
        <w:t xml:space="preserve"> </w:t>
      </w:r>
      <w:r w:rsidR="00F55F63">
        <w:t>hml</w:t>
      </w:r>
    </w:p>
    <w:p w14:paraId="5B934B0F" w14:textId="77777777" w:rsidR="00907760" w:rsidRDefault="00907760" w:rsidP="000B577F"/>
    <w:p w14:paraId="2DF8E56B" w14:textId="33A9BAA7" w:rsidR="000B577F" w:rsidRPr="0006625C" w:rsidRDefault="0006625C" w:rsidP="0006625C">
      <w:r w:rsidRPr="001339B0">
        <w:rPr>
          <w:rFonts w:ascii="Doulos SIL" w:hAnsi="Doulos SIL"/>
          <w:i/>
          <w:color w:val="0000FF"/>
        </w:rPr>
        <w:t>mī</w:t>
      </w:r>
      <w:r w:rsidRPr="001339B0">
        <w:rPr>
          <w:rFonts w:ascii="Doulos SIL" w:hAnsi="Doulos SIL"/>
          <w:i/>
          <w:color w:val="0000FF"/>
        </w:rPr>
        <w:noBreakHyphen/>
        <w:t>īlō</w:t>
      </w:r>
      <w:r>
        <w:t xml:space="preserve"> ‘6’ is even more opaque, though etymologically it presumably consists of a variant of </w:t>
      </w:r>
      <w:r w:rsidRPr="00CA6B53">
        <w:rPr>
          <w:rFonts w:ascii="Doulos SIL" w:hAnsi="Doulos SIL"/>
          <w:i/>
          <w:color w:val="0000FF"/>
        </w:rPr>
        <w:t>mà</w:t>
      </w:r>
      <w:r w:rsidRPr="00CA6B53">
        <w:rPr>
          <w:rFonts w:ascii="Doulos SIL" w:hAnsi="Doulos SIL"/>
          <w:i/>
          <w:color w:val="0000FF"/>
        </w:rPr>
        <w:noBreakHyphen/>
      </w:r>
      <w:r>
        <w:t xml:space="preserve"> ~ </w:t>
      </w:r>
      <w:r w:rsidRPr="00CA6B53">
        <w:rPr>
          <w:rFonts w:ascii="Doulos SIL" w:hAnsi="Doulos SIL"/>
          <w:i/>
          <w:color w:val="0000FF"/>
        </w:rPr>
        <w:t>má</w:t>
      </w:r>
      <w:r w:rsidRPr="00CA6B53">
        <w:rPr>
          <w:rFonts w:ascii="Doulos SIL" w:hAnsi="Doulos SIL"/>
          <w:i/>
          <w:color w:val="0000FF"/>
        </w:rPr>
        <w:noBreakHyphen/>
      </w:r>
      <w:r>
        <w:t xml:space="preserve"> plus a variant of </w:t>
      </w:r>
      <w:r w:rsidRPr="001339B0">
        <w:rPr>
          <w:rFonts w:ascii="Doulos SIL" w:hAnsi="Doulos SIL"/>
          <w:i/>
          <w:color w:val="0000FF"/>
        </w:rPr>
        <w:t>dúlì</w:t>
      </w:r>
      <w:r>
        <w:t xml:space="preserve"> ‘1’. </w:t>
      </w:r>
      <w:r w:rsidR="003A0B6B">
        <w:t>However, u</w:t>
      </w:r>
      <w:r>
        <w:t xml:space="preserve">nlike ‘7’ to ‘9’, </w:t>
      </w:r>
      <w:r w:rsidRPr="001339B0">
        <w:rPr>
          <w:rFonts w:ascii="Doulos SIL" w:hAnsi="Doulos SIL"/>
          <w:i/>
          <w:color w:val="0000FF"/>
        </w:rPr>
        <w:t>mī</w:t>
      </w:r>
      <w:r w:rsidRPr="001339B0">
        <w:rPr>
          <w:rFonts w:ascii="Doulos SIL" w:hAnsi="Doulos SIL"/>
          <w:i/>
          <w:color w:val="0000FF"/>
        </w:rPr>
        <w:noBreakHyphen/>
        <w:t>īlō</w:t>
      </w:r>
      <w:r>
        <w:t xml:space="preserve"> patterns tonally as though unsegmentable. Therefore, like ‘2’</w:t>
      </w:r>
      <w:r w:rsidR="003A0B6B">
        <w:t xml:space="preserve"> to</w:t>
      </w:r>
      <w:r>
        <w:t xml:space="preserve"> ‘4’, it has stem-wide M</w:t>
      </w:r>
      <w:r>
        <w:noBreakHyphen/>
        <w:t>toned and L</w:t>
      </w:r>
      <w:r>
        <w:noBreakHyphen/>
        <w:t>toned forms.</w:t>
      </w:r>
    </w:p>
    <w:p w14:paraId="787275B2" w14:textId="77777777" w:rsidR="007C6906" w:rsidRDefault="007C6906" w:rsidP="00673287"/>
    <w:p w14:paraId="38C8F61F" w14:textId="5061F244" w:rsidR="007C6906" w:rsidRDefault="007C6906" w:rsidP="007C6906">
      <w:pPr>
        <w:keepNext/>
        <w:tabs>
          <w:tab w:val="clear" w:pos="369"/>
          <w:tab w:val="left" w:pos="720"/>
          <w:tab w:val="left" w:pos="1080"/>
          <w:tab w:val="left" w:pos="1800"/>
          <w:tab w:val="left" w:pos="2610"/>
          <w:tab w:val="left" w:pos="4860"/>
          <w:tab w:val="left" w:pos="6120"/>
        </w:tabs>
      </w:pPr>
      <w:r>
        <w:lastRenderedPageBreak/>
        <w:t>(xx2)</w:t>
      </w:r>
      <w:r>
        <w:tab/>
        <w:t>Nouns with ML-toned ‘6’</w:t>
      </w:r>
    </w:p>
    <w:p w14:paraId="1096D3BD" w14:textId="77777777" w:rsidR="007C6906" w:rsidRDefault="007C6906" w:rsidP="007C6906">
      <w:pPr>
        <w:keepNext/>
        <w:tabs>
          <w:tab w:val="clear" w:pos="369"/>
          <w:tab w:val="left" w:pos="720"/>
          <w:tab w:val="left" w:pos="1080"/>
          <w:tab w:val="left" w:pos="1800"/>
          <w:tab w:val="left" w:pos="2610"/>
          <w:tab w:val="left" w:pos="4860"/>
          <w:tab w:val="left" w:pos="6120"/>
        </w:tabs>
      </w:pPr>
    </w:p>
    <w:p w14:paraId="0545B049" w14:textId="77777777" w:rsidR="007C6906" w:rsidRDefault="007C6906" w:rsidP="0006625C">
      <w:pPr>
        <w:keepNext/>
        <w:tabs>
          <w:tab w:val="clear" w:pos="369"/>
          <w:tab w:val="left" w:pos="720"/>
          <w:tab w:val="left" w:pos="1080"/>
          <w:tab w:val="left" w:pos="1980"/>
          <w:tab w:val="left" w:pos="3060"/>
          <w:tab w:val="left" w:pos="4680"/>
          <w:tab w:val="left" w:pos="6120"/>
        </w:tabs>
      </w:pPr>
      <w:r>
        <w:tab/>
      </w:r>
      <w:r>
        <w:tab/>
        <w:t>noun</w:t>
      </w:r>
      <w:r>
        <w:tab/>
        <w:t>N tones</w:t>
      </w:r>
      <w:r>
        <w:tab/>
        <w:t>with Num</w:t>
      </w:r>
      <w:r>
        <w:tab/>
        <w:t>N-num tones</w:t>
      </w:r>
      <w:r>
        <w:tab/>
        <w:t>gloss</w:t>
      </w:r>
    </w:p>
    <w:p w14:paraId="5D88A3F4" w14:textId="77777777" w:rsidR="007C6906" w:rsidRDefault="007C6906" w:rsidP="0006625C">
      <w:pPr>
        <w:keepNext/>
        <w:tabs>
          <w:tab w:val="clear" w:pos="369"/>
          <w:tab w:val="left" w:pos="720"/>
          <w:tab w:val="left" w:pos="1080"/>
          <w:tab w:val="left" w:pos="1980"/>
          <w:tab w:val="left" w:pos="3060"/>
          <w:tab w:val="left" w:pos="4680"/>
          <w:tab w:val="left" w:pos="6120"/>
        </w:tabs>
      </w:pPr>
    </w:p>
    <w:p w14:paraId="5E06B3C3" w14:textId="436AA0F8" w:rsidR="007C6906" w:rsidRDefault="007C6906" w:rsidP="0006625C">
      <w:pPr>
        <w:keepNext/>
        <w:tabs>
          <w:tab w:val="clear" w:pos="369"/>
          <w:tab w:val="left" w:pos="720"/>
          <w:tab w:val="left" w:pos="1080"/>
          <w:tab w:val="left" w:pos="1980"/>
          <w:tab w:val="left" w:pos="3060"/>
          <w:tab w:val="left" w:pos="4680"/>
          <w:tab w:val="left" w:pos="6120"/>
        </w:tabs>
      </w:pPr>
      <w:r>
        <w:tab/>
        <w:t xml:space="preserve">a. </w:t>
      </w:r>
      <w:r w:rsidR="0006625C">
        <w:t>entire numeral is M</w:t>
      </w:r>
      <w:r w:rsidR="0006625C">
        <w:noBreakHyphen/>
        <w:t xml:space="preserve">toned </w:t>
      </w:r>
    </w:p>
    <w:p w14:paraId="422B1DCD" w14:textId="3DF4F00F" w:rsidR="007C6906" w:rsidRDefault="007C6906" w:rsidP="0006625C">
      <w:pPr>
        <w:keepNext/>
        <w:tabs>
          <w:tab w:val="clear" w:pos="369"/>
          <w:tab w:val="left" w:pos="720"/>
          <w:tab w:val="left" w:pos="1080"/>
          <w:tab w:val="left" w:pos="1980"/>
          <w:tab w:val="left" w:pos="3060"/>
          <w:tab w:val="left" w:pos="4680"/>
          <w:tab w:val="left" w:pos="6120"/>
        </w:tabs>
      </w:pPr>
      <w:r>
        <w:tab/>
      </w:r>
      <w:r>
        <w:tab/>
      </w:r>
      <w:r w:rsidRPr="001A596D">
        <w:rPr>
          <w:rFonts w:ascii="Doulos SIL" w:hAnsi="Doulos SIL"/>
          <w:i/>
          <w:color w:val="0000FF"/>
        </w:rPr>
        <w:t>yíʔé</w:t>
      </w:r>
      <w:r>
        <w:tab/>
        <w:t>HH</w:t>
      </w:r>
      <w:r>
        <w:tab/>
      </w:r>
      <w:r w:rsidRPr="001A596D">
        <w:rPr>
          <w:rFonts w:ascii="Doulos SIL" w:hAnsi="Doulos SIL"/>
          <w:i/>
          <w:color w:val="0000FF"/>
        </w:rPr>
        <w:t xml:space="preserve">yíʔé </w:t>
      </w:r>
      <w:r>
        <w:rPr>
          <w:rFonts w:ascii="Doulos SIL" w:hAnsi="Doulos SIL"/>
          <w:i/>
          <w:color w:val="0000FF"/>
        </w:rPr>
        <w:t>mī-īlō</w:t>
      </w:r>
      <w:r>
        <w:tab/>
        <w:t>HH m(m)</w:t>
      </w:r>
      <w:r>
        <w:tab/>
        <w:t>‘fish’</w:t>
      </w:r>
    </w:p>
    <w:p w14:paraId="0B2312C6" w14:textId="0141FB42" w:rsidR="007C6906" w:rsidRDefault="007C6906" w:rsidP="0006625C">
      <w:pPr>
        <w:keepNext/>
        <w:tabs>
          <w:tab w:val="clear" w:pos="369"/>
          <w:tab w:val="left" w:pos="720"/>
          <w:tab w:val="left" w:pos="1080"/>
          <w:tab w:val="left" w:pos="1980"/>
          <w:tab w:val="left" w:pos="3060"/>
          <w:tab w:val="left" w:pos="4680"/>
          <w:tab w:val="left" w:pos="6120"/>
        </w:tabs>
      </w:pPr>
      <w:r>
        <w:tab/>
      </w:r>
      <w:r>
        <w:tab/>
      </w:r>
      <w:r w:rsidRPr="001A596D">
        <w:rPr>
          <w:rFonts w:ascii="Doulos SIL" w:hAnsi="Doulos SIL"/>
          <w:i/>
          <w:color w:val="0000FF"/>
        </w:rPr>
        <w:t>fōʔō</w:t>
      </w:r>
      <w:r>
        <w:tab/>
        <w:t>MM</w:t>
      </w:r>
      <w:r>
        <w:tab/>
      </w:r>
      <w:r w:rsidRPr="001A596D">
        <w:rPr>
          <w:rFonts w:ascii="Doulos SIL" w:hAnsi="Doulos SIL"/>
          <w:i/>
          <w:color w:val="0000FF"/>
        </w:rPr>
        <w:t xml:space="preserve">fóʔó </w:t>
      </w:r>
      <w:r>
        <w:rPr>
          <w:rFonts w:ascii="Doulos SIL" w:hAnsi="Doulos SIL"/>
          <w:i/>
          <w:color w:val="0000FF"/>
        </w:rPr>
        <w:t>mī-īlō</w:t>
      </w:r>
      <w:r>
        <w:tab/>
      </w:r>
      <w:r w:rsidRPr="00FC4242">
        <w:rPr>
          <w:u w:val="single"/>
        </w:rPr>
        <w:t>HH</w:t>
      </w:r>
      <w:r>
        <w:t xml:space="preserve"> m(m)</w:t>
      </w:r>
      <w:r>
        <w:tab/>
        <w:t>‘flour’</w:t>
      </w:r>
    </w:p>
    <w:p w14:paraId="46278D0C" w14:textId="5ABE1DCE" w:rsidR="007C6906" w:rsidRDefault="007C6906" w:rsidP="0006625C">
      <w:pPr>
        <w:tabs>
          <w:tab w:val="clear" w:pos="369"/>
          <w:tab w:val="left" w:pos="720"/>
          <w:tab w:val="left" w:pos="1080"/>
          <w:tab w:val="left" w:pos="1980"/>
          <w:tab w:val="left" w:pos="3060"/>
          <w:tab w:val="left" w:pos="4680"/>
          <w:tab w:val="left" w:pos="6120"/>
        </w:tabs>
      </w:pPr>
      <w:r>
        <w:tab/>
      </w:r>
      <w:r>
        <w:tab/>
      </w:r>
      <w:r w:rsidRPr="001A596D">
        <w:rPr>
          <w:rFonts w:ascii="Doulos SIL" w:hAnsi="Doulos SIL"/>
          <w:i/>
          <w:color w:val="0000FF"/>
        </w:rPr>
        <w:t>ɲùʔùⁿ</w:t>
      </w:r>
      <w:r>
        <w:tab/>
        <w:t>LL</w:t>
      </w:r>
      <w:r>
        <w:tab/>
      </w:r>
      <w:r w:rsidRPr="001A596D">
        <w:rPr>
          <w:rFonts w:ascii="Doulos SIL" w:hAnsi="Doulos SIL"/>
          <w:i/>
          <w:color w:val="0000FF"/>
        </w:rPr>
        <w:t xml:space="preserve">ɲùʔùⁿ </w:t>
      </w:r>
      <w:r>
        <w:rPr>
          <w:rFonts w:ascii="Doulos SIL" w:hAnsi="Doulos SIL"/>
          <w:i/>
          <w:color w:val="0000FF"/>
        </w:rPr>
        <w:t>mī-īlō</w:t>
      </w:r>
      <w:r>
        <w:tab/>
        <w:t>LL mm</w:t>
      </w:r>
      <w:r>
        <w:tab/>
        <w:t>‘wrap (n)’</w:t>
      </w:r>
    </w:p>
    <w:p w14:paraId="765AE2F1" w14:textId="77777777" w:rsidR="007C6906" w:rsidRDefault="007C6906" w:rsidP="0006625C">
      <w:pPr>
        <w:tabs>
          <w:tab w:val="clear" w:pos="369"/>
          <w:tab w:val="left" w:pos="720"/>
          <w:tab w:val="left" w:pos="1080"/>
          <w:tab w:val="left" w:pos="1980"/>
          <w:tab w:val="left" w:pos="3060"/>
          <w:tab w:val="left" w:pos="4680"/>
          <w:tab w:val="left" w:pos="6120"/>
        </w:tabs>
      </w:pPr>
    </w:p>
    <w:p w14:paraId="17C132BC" w14:textId="5801CE92" w:rsidR="007C6906" w:rsidRDefault="0006625C" w:rsidP="0006625C">
      <w:pPr>
        <w:tabs>
          <w:tab w:val="clear" w:pos="369"/>
          <w:tab w:val="left" w:pos="720"/>
          <w:tab w:val="left" w:pos="1080"/>
          <w:tab w:val="left" w:pos="1980"/>
          <w:tab w:val="left" w:pos="3060"/>
          <w:tab w:val="left" w:pos="4680"/>
          <w:tab w:val="left" w:pos="6120"/>
        </w:tabs>
      </w:pPr>
      <w:r>
        <w:tab/>
        <w:t>b</w:t>
      </w:r>
      <w:r w:rsidR="007C6906">
        <w:t xml:space="preserve">. </w:t>
      </w:r>
      <w:r>
        <w:t>entire numeral is L</w:t>
      </w:r>
      <w:r>
        <w:noBreakHyphen/>
        <w:t>toned</w:t>
      </w:r>
    </w:p>
    <w:p w14:paraId="69C42173" w14:textId="6A2B520B" w:rsidR="007C6906" w:rsidRDefault="007C6906" w:rsidP="0006625C">
      <w:pPr>
        <w:tabs>
          <w:tab w:val="clear" w:pos="369"/>
          <w:tab w:val="left" w:pos="720"/>
          <w:tab w:val="left" w:pos="1080"/>
          <w:tab w:val="left" w:pos="1980"/>
          <w:tab w:val="left" w:pos="3060"/>
          <w:tab w:val="left" w:pos="4680"/>
          <w:tab w:val="left" w:pos="6120"/>
        </w:tabs>
      </w:pPr>
      <w:r>
        <w:tab/>
      </w:r>
      <w:r>
        <w:tab/>
      </w:r>
      <w:r w:rsidRPr="001A596D">
        <w:rPr>
          <w:rFonts w:ascii="Doulos SIL" w:hAnsi="Doulos SIL"/>
          <w:i/>
          <w:color w:val="0000FF"/>
        </w:rPr>
        <w:t>kpɛ́sɛ́</w:t>
      </w:r>
      <w:r>
        <w:tab/>
        <w:t>HH(L)</w:t>
      </w:r>
      <w:r>
        <w:tab/>
      </w:r>
      <w:r w:rsidRPr="001A596D">
        <w:rPr>
          <w:rFonts w:ascii="Doulos SIL" w:hAnsi="Doulos SIL"/>
          <w:i/>
          <w:color w:val="0000FF"/>
        </w:rPr>
        <w:t xml:space="preserve">kpɛ́sɛ́ </w:t>
      </w:r>
      <w:r>
        <w:rPr>
          <w:rFonts w:ascii="Doulos SIL" w:hAnsi="Doulos SIL"/>
          <w:i/>
          <w:color w:val="0000FF"/>
        </w:rPr>
        <w:t>mì-ìlò</w:t>
      </w:r>
      <w:r>
        <w:tab/>
        <w:t>HH ll</w:t>
      </w:r>
      <w:r>
        <w:tab/>
        <w:t>‘chewstick’</w:t>
      </w:r>
    </w:p>
    <w:p w14:paraId="244419BD" w14:textId="347981DC" w:rsidR="007C6906" w:rsidRDefault="007C6906" w:rsidP="0006625C">
      <w:pPr>
        <w:tabs>
          <w:tab w:val="clear" w:pos="369"/>
          <w:tab w:val="left" w:pos="720"/>
          <w:tab w:val="left" w:pos="1080"/>
          <w:tab w:val="left" w:pos="1980"/>
          <w:tab w:val="left" w:pos="3060"/>
          <w:tab w:val="left" w:pos="4680"/>
          <w:tab w:val="left" w:pos="6120"/>
        </w:tabs>
      </w:pPr>
      <w:r>
        <w:tab/>
      </w:r>
      <w:r>
        <w:tab/>
      </w:r>
      <w:r w:rsidRPr="001A596D">
        <w:rPr>
          <w:rFonts w:ascii="Doulos SIL" w:hAnsi="Doulos SIL"/>
          <w:i/>
          <w:color w:val="0000FF"/>
        </w:rPr>
        <w:t>kúrūⁿ</w:t>
      </w:r>
      <w:r>
        <w:tab/>
        <w:t>HM(L)</w:t>
      </w:r>
      <w:r>
        <w:tab/>
      </w:r>
      <w:r w:rsidRPr="001A596D">
        <w:rPr>
          <w:rFonts w:ascii="Doulos SIL" w:hAnsi="Doulos SIL"/>
          <w:i/>
          <w:color w:val="0000FF"/>
        </w:rPr>
        <w:t xml:space="preserve">kúrúⁿ </w:t>
      </w:r>
      <w:r>
        <w:rPr>
          <w:rFonts w:ascii="Doulos SIL" w:hAnsi="Doulos SIL"/>
          <w:i/>
          <w:color w:val="0000FF"/>
        </w:rPr>
        <w:t>mì-ìlò</w:t>
      </w:r>
      <w:r>
        <w:tab/>
        <w:t>H</w:t>
      </w:r>
      <w:r w:rsidRPr="00146C01">
        <w:rPr>
          <w:u w:val="single"/>
        </w:rPr>
        <w:t>H</w:t>
      </w:r>
      <w:r>
        <w:t xml:space="preserve"> ll</w:t>
      </w:r>
      <w:r>
        <w:tab/>
        <w:t>‘boat’</w:t>
      </w:r>
    </w:p>
    <w:p w14:paraId="639C1CC8" w14:textId="1C98FFC0" w:rsidR="007C6906" w:rsidRDefault="007C6906" w:rsidP="0006625C">
      <w:pPr>
        <w:tabs>
          <w:tab w:val="clear" w:pos="369"/>
          <w:tab w:val="left" w:pos="720"/>
          <w:tab w:val="left" w:pos="1080"/>
          <w:tab w:val="left" w:pos="1980"/>
          <w:tab w:val="left" w:pos="3060"/>
          <w:tab w:val="left" w:pos="4680"/>
          <w:tab w:val="left" w:pos="6120"/>
        </w:tabs>
      </w:pPr>
      <w:r>
        <w:tab/>
      </w:r>
      <w:r>
        <w:tab/>
      </w:r>
      <w:r w:rsidRPr="001A596D">
        <w:rPr>
          <w:rFonts w:ascii="Doulos SIL" w:hAnsi="Doulos SIL"/>
          <w:i/>
          <w:color w:val="0000FF"/>
        </w:rPr>
        <w:t>tòfá</w:t>
      </w:r>
      <w:r>
        <w:tab/>
        <w:t>LH</w:t>
      </w:r>
      <w:r>
        <w:tab/>
      </w:r>
      <w:r w:rsidRPr="001A596D">
        <w:rPr>
          <w:rFonts w:ascii="Doulos SIL" w:hAnsi="Doulos SIL"/>
          <w:i/>
          <w:color w:val="0000FF"/>
        </w:rPr>
        <w:t xml:space="preserve">tòfá </w:t>
      </w:r>
      <w:r>
        <w:rPr>
          <w:rFonts w:ascii="Doulos SIL" w:hAnsi="Doulos SIL"/>
          <w:i/>
          <w:color w:val="0000FF"/>
        </w:rPr>
        <w:t>mì-ìlò</w:t>
      </w:r>
      <w:r>
        <w:tab/>
        <w:t>LH ll</w:t>
      </w:r>
      <w:r>
        <w:tab/>
        <w:t>‘brick’</w:t>
      </w:r>
    </w:p>
    <w:p w14:paraId="77091C8A" w14:textId="4F0BDA5D" w:rsidR="007C6906" w:rsidRDefault="007C6906" w:rsidP="0006625C">
      <w:pPr>
        <w:tabs>
          <w:tab w:val="clear" w:pos="369"/>
          <w:tab w:val="left" w:pos="720"/>
          <w:tab w:val="left" w:pos="1080"/>
          <w:tab w:val="left" w:pos="1980"/>
          <w:tab w:val="left" w:pos="3060"/>
          <w:tab w:val="left" w:pos="4680"/>
          <w:tab w:val="left" w:pos="6120"/>
        </w:tabs>
      </w:pPr>
      <w:r>
        <w:tab/>
      </w:r>
      <w:r>
        <w:tab/>
      </w:r>
      <w:r w:rsidRPr="001A596D">
        <w:rPr>
          <w:rFonts w:ascii="Doulos SIL" w:hAnsi="Doulos SIL"/>
          <w:i/>
          <w:color w:val="0000FF"/>
        </w:rPr>
        <w:t>mōtó</w:t>
      </w:r>
      <w:r>
        <w:tab/>
        <w:t>MH</w:t>
      </w:r>
      <w:r>
        <w:tab/>
      </w:r>
      <w:r w:rsidRPr="001A596D">
        <w:rPr>
          <w:rFonts w:ascii="Doulos SIL" w:hAnsi="Doulos SIL"/>
          <w:i/>
          <w:color w:val="0000FF"/>
        </w:rPr>
        <w:t xml:space="preserve">mōtó </w:t>
      </w:r>
      <w:r>
        <w:rPr>
          <w:rFonts w:ascii="Doulos SIL" w:hAnsi="Doulos SIL"/>
          <w:i/>
          <w:color w:val="0000FF"/>
        </w:rPr>
        <w:t>mì-ìlò</w:t>
      </w:r>
      <w:r>
        <w:tab/>
        <w:t>MH ll</w:t>
      </w:r>
      <w:r>
        <w:tab/>
        <w:t>‘motorcycle’</w:t>
      </w:r>
    </w:p>
    <w:p w14:paraId="249EF28D" w14:textId="77777777" w:rsidR="00FA56C7" w:rsidRDefault="00FA56C7" w:rsidP="0006625C">
      <w:pPr>
        <w:tabs>
          <w:tab w:val="clear" w:pos="369"/>
          <w:tab w:val="left" w:pos="720"/>
          <w:tab w:val="left" w:pos="1080"/>
          <w:tab w:val="left" w:pos="1980"/>
          <w:tab w:val="left" w:pos="3060"/>
          <w:tab w:val="left" w:pos="4680"/>
          <w:tab w:val="left" w:pos="6120"/>
        </w:tabs>
      </w:pPr>
    </w:p>
    <w:p w14:paraId="3A673611" w14:textId="77777777" w:rsidR="00687069" w:rsidRDefault="00687069" w:rsidP="0006625C">
      <w:pPr>
        <w:tabs>
          <w:tab w:val="clear" w:pos="369"/>
          <w:tab w:val="left" w:pos="720"/>
          <w:tab w:val="left" w:pos="1080"/>
          <w:tab w:val="left" w:pos="1980"/>
          <w:tab w:val="left" w:pos="3060"/>
          <w:tab w:val="left" w:pos="4680"/>
          <w:tab w:val="left" w:pos="6120"/>
        </w:tabs>
      </w:pPr>
    </w:p>
    <w:p w14:paraId="00CBC78B" w14:textId="7C993D83" w:rsidR="00FA56C7" w:rsidRDefault="00FA56C7" w:rsidP="00FA56C7">
      <w:pPr>
        <w:pStyle w:val="Heading4"/>
      </w:pPr>
      <w:bookmarkStart w:id="942" w:name="_Toc337412029"/>
      <w:r>
        <w:t>N-Adj-Num sequences</w:t>
      </w:r>
      <w:bookmarkEnd w:id="942"/>
    </w:p>
    <w:p w14:paraId="0070300B" w14:textId="615375FE" w:rsidR="00144E15" w:rsidRDefault="00144E15" w:rsidP="00144E15">
      <w:r>
        <w:t>The combination N-Adj-Num behaves tonally like N-Adj-Adj. First, tonal operations apply between the noun and the first adjective. Nouns like ‘chewstick’ with associated floating L drop the tones of the first adjective, also erasing any floating L associated with this adjective (‘hot’). H</w:t>
      </w:r>
      <w:r>
        <w:noBreakHyphen/>
        <w:t xml:space="preserve">toned </w:t>
      </w:r>
      <w:r w:rsidRPr="001339B0">
        <w:rPr>
          <w:rFonts w:ascii="Doulos SIL" w:hAnsi="Doulos SIL"/>
          <w:i/>
          <w:color w:val="0000FF"/>
        </w:rPr>
        <w:t>súmááⁿ</w:t>
      </w:r>
      <w:r>
        <w:t xml:space="preserve"> becomes M</w:t>
      </w:r>
      <w:r>
        <w:noBreakHyphen/>
        <w:t>toned after an H</w:t>
      </w:r>
      <w:r>
        <w:noBreakHyphen/>
        <w:t>toned noun like ‘fish’. An L</w:t>
      </w:r>
      <w:r>
        <w:noBreakHyphen/>
        <w:t>toned noun undergoes Final Tone-Raising before an L</w:t>
      </w:r>
      <w:r>
        <w:noBreakHyphen/>
        <w:t>tone (</w:t>
      </w:r>
      <w:r w:rsidRPr="001339B0">
        <w:rPr>
          <w:rFonts w:ascii="Doulos SIL" w:hAnsi="Doulos SIL"/>
          <w:i/>
          <w:color w:val="0000FF"/>
        </w:rPr>
        <w:t>ɲùʔùⁿ</w:t>
      </w:r>
      <w:r>
        <w:t xml:space="preserve"> → </w:t>
      </w:r>
      <w:r w:rsidRPr="001339B0">
        <w:rPr>
          <w:rFonts w:ascii="Doulos SIL" w:hAnsi="Doulos SIL"/>
          <w:i/>
          <w:color w:val="0000FF"/>
        </w:rPr>
        <w:t>ɲùʔúⁿ</w:t>
      </w:r>
      <w:r>
        <w:t> ).</w:t>
      </w:r>
    </w:p>
    <w:p w14:paraId="59E283FD" w14:textId="205514CC" w:rsidR="00144E15" w:rsidRPr="00144E15" w:rsidRDefault="00144E15" w:rsidP="00144E15">
      <w:r>
        <w:tab/>
        <w:t>This is then the input to the next stage, where the two adjectives interact tonally. H</w:t>
      </w:r>
      <w:r>
        <w:noBreakHyphen/>
        <w:t xml:space="preserve">toned </w:t>
      </w:r>
      <w:r w:rsidRPr="001339B0">
        <w:rPr>
          <w:rFonts w:ascii="Doulos SIL" w:hAnsi="Doulos SIL"/>
          <w:i/>
          <w:color w:val="0000FF"/>
        </w:rPr>
        <w:t>sóóló</w:t>
      </w:r>
      <w:r>
        <w:t xml:space="preserve"> ‘5’ drops to L</w:t>
      </w:r>
      <w:r>
        <w:noBreakHyphen/>
        <w:t>toned after an adjective with undeleted floating L (</w:t>
      </w:r>
      <w:r w:rsidRPr="001339B0">
        <w:rPr>
          <w:rFonts w:ascii="Doulos SIL" w:hAnsi="Doulos SIL"/>
          <w:i/>
          <w:color w:val="0000FF"/>
        </w:rPr>
        <w:t>táā</w:t>
      </w:r>
      <w:r w:rsidRPr="00144E15">
        <w:t xml:space="preserve"> </w:t>
      </w:r>
      <w:r>
        <w:t xml:space="preserve">‘hot’), and the HM-tones of </w:t>
      </w:r>
      <w:r w:rsidRPr="001339B0">
        <w:rPr>
          <w:rFonts w:ascii="Doulos SIL" w:hAnsi="Doulos SIL"/>
          <w:i/>
          <w:color w:val="0000FF"/>
        </w:rPr>
        <w:t>táā</w:t>
      </w:r>
      <w:r>
        <w:t xml:space="preserve"> flatten to H. M</w:t>
      </w:r>
      <w:r>
        <w:noBreakHyphen/>
        <w:t xml:space="preserve">toned </w:t>
      </w:r>
      <w:r w:rsidR="001339B0" w:rsidRPr="001339B0">
        <w:rPr>
          <w:rFonts w:ascii="Doulos SIL" w:hAnsi="Doulos SIL"/>
          <w:i/>
          <w:color w:val="0000FF"/>
        </w:rPr>
        <w:t>kpēē</w:t>
      </w:r>
      <w:r w:rsidR="001339B0">
        <w:t xml:space="preserve"> ‘white’ and </w:t>
      </w:r>
      <w:r w:rsidRPr="001339B0">
        <w:rPr>
          <w:rFonts w:ascii="Doulos SIL" w:hAnsi="Doulos SIL"/>
          <w:i/>
          <w:color w:val="0000FF"/>
        </w:rPr>
        <w:t>kānā</w:t>
      </w:r>
      <w:r w:rsidR="001339B0">
        <w:t xml:space="preserve"> ‘red’ are</w:t>
      </w:r>
      <w:r>
        <w:t xml:space="preserve"> raised to H</w:t>
      </w:r>
      <w:r>
        <w:noBreakHyphen/>
        <w:t xml:space="preserve">toned before any numeral. </w:t>
      </w:r>
    </w:p>
    <w:p w14:paraId="163A5358" w14:textId="77777777" w:rsidR="005077C2" w:rsidRPr="005077C2" w:rsidRDefault="005077C2" w:rsidP="00FA56C7"/>
    <w:p w14:paraId="569C01C0" w14:textId="4CF87546" w:rsidR="005077C2" w:rsidRDefault="005077C2" w:rsidP="00144E15">
      <w:pPr>
        <w:tabs>
          <w:tab w:val="clear" w:pos="369"/>
          <w:tab w:val="left" w:pos="720"/>
          <w:tab w:val="left" w:pos="1080"/>
          <w:tab w:val="left" w:pos="2070"/>
          <w:tab w:val="left" w:pos="3150"/>
          <w:tab w:val="left" w:pos="4230"/>
        </w:tabs>
      </w:pPr>
      <w:r w:rsidRPr="005077C2">
        <w:t>(xx1)</w:t>
      </w:r>
      <w:r>
        <w:tab/>
        <w:t>a.</w:t>
      </w:r>
      <w:r>
        <w:tab/>
      </w:r>
      <w:r w:rsidRPr="001339B0">
        <w:rPr>
          <w:rFonts w:ascii="Doulos SIL" w:hAnsi="Doulos SIL"/>
          <w:i/>
          <w:color w:val="0000FF"/>
        </w:rPr>
        <w:t>kpɛ́sɛ́</w:t>
      </w:r>
      <w:r w:rsidRPr="001339B0">
        <w:rPr>
          <w:rFonts w:ascii="Doulos SIL" w:hAnsi="Doulos SIL"/>
          <w:i/>
          <w:color w:val="0000FF"/>
        </w:rPr>
        <w:tab/>
      </w:r>
      <w:r w:rsidR="00653275" w:rsidRPr="001339B0">
        <w:rPr>
          <w:rFonts w:ascii="Doulos SIL" w:hAnsi="Doulos SIL"/>
          <w:i/>
          <w:color w:val="0000FF"/>
        </w:rPr>
        <w:t>kpèè</w:t>
      </w:r>
      <w:r w:rsidR="00653275" w:rsidRPr="001339B0">
        <w:rPr>
          <w:rFonts w:ascii="Doulos SIL" w:hAnsi="Doulos SIL"/>
          <w:i/>
          <w:color w:val="0000FF"/>
        </w:rPr>
        <w:tab/>
        <w:t>sóóló</w:t>
      </w:r>
      <w:r w:rsidR="00653275" w:rsidRPr="001339B0">
        <w:rPr>
          <w:rFonts w:ascii="Doulos SIL" w:hAnsi="Doulos SIL"/>
          <w:i/>
          <w:color w:val="0000FF"/>
        </w:rPr>
        <w:tab/>
      </w:r>
      <w:r w:rsidR="00653275">
        <w:t>‘five white chewsticks’</w:t>
      </w:r>
      <w:r w:rsidR="00144E15">
        <w:t xml:space="preserve"> (&lt; </w:t>
      </w:r>
      <w:r w:rsidR="00144E15" w:rsidRPr="001339B0">
        <w:rPr>
          <w:rFonts w:ascii="Doulos SIL" w:hAnsi="Doulos SIL"/>
          <w:i/>
          <w:color w:val="0000FF"/>
        </w:rPr>
        <w:t>kpēē</w:t>
      </w:r>
      <w:r w:rsidR="00144E15">
        <w:t> )</w:t>
      </w:r>
    </w:p>
    <w:p w14:paraId="2003EAAF" w14:textId="723C986E" w:rsidR="00653275" w:rsidRDefault="00653275" w:rsidP="00144E15">
      <w:pPr>
        <w:tabs>
          <w:tab w:val="clear" w:pos="369"/>
          <w:tab w:val="left" w:pos="720"/>
          <w:tab w:val="left" w:pos="1080"/>
          <w:tab w:val="left" w:pos="2070"/>
          <w:tab w:val="left" w:pos="3150"/>
          <w:tab w:val="left" w:pos="4230"/>
        </w:tabs>
      </w:pPr>
      <w:r>
        <w:tab/>
      </w:r>
      <w:r>
        <w:tab/>
      </w:r>
      <w:r w:rsidRPr="001339B0">
        <w:rPr>
          <w:rFonts w:ascii="Doulos SIL" w:hAnsi="Doulos SIL"/>
          <w:i/>
          <w:color w:val="0000FF"/>
        </w:rPr>
        <w:t>kpɛ́sɛ́</w:t>
      </w:r>
      <w:r w:rsidRPr="001339B0">
        <w:rPr>
          <w:rFonts w:ascii="Doulos SIL" w:hAnsi="Doulos SIL"/>
          <w:i/>
          <w:color w:val="0000FF"/>
        </w:rPr>
        <w:tab/>
        <w:t>tàà</w:t>
      </w:r>
      <w:r w:rsidRPr="001339B0">
        <w:rPr>
          <w:rFonts w:ascii="Doulos SIL" w:hAnsi="Doulos SIL"/>
          <w:i/>
          <w:color w:val="0000FF"/>
        </w:rPr>
        <w:tab/>
        <w:t>sóóló</w:t>
      </w:r>
      <w:r>
        <w:tab/>
        <w:t>‘five hot chewsticks’</w:t>
      </w:r>
      <w:r w:rsidR="00144E15">
        <w:t xml:space="preserve"> (&lt; </w:t>
      </w:r>
      <w:r w:rsidR="00144E15" w:rsidRPr="001339B0">
        <w:rPr>
          <w:rFonts w:ascii="Doulos SIL" w:hAnsi="Doulos SIL"/>
          <w:i/>
          <w:color w:val="0000FF"/>
        </w:rPr>
        <w:t>táā</w:t>
      </w:r>
      <w:r w:rsidR="00144E15">
        <w:t xml:space="preserve"> )</w:t>
      </w:r>
    </w:p>
    <w:p w14:paraId="3174260F" w14:textId="61C554B5" w:rsidR="00653275" w:rsidRDefault="00653275" w:rsidP="00144E15">
      <w:pPr>
        <w:tabs>
          <w:tab w:val="clear" w:pos="369"/>
          <w:tab w:val="left" w:pos="720"/>
          <w:tab w:val="left" w:pos="1080"/>
          <w:tab w:val="left" w:pos="2070"/>
          <w:tab w:val="left" w:pos="3150"/>
          <w:tab w:val="left" w:pos="4230"/>
        </w:tabs>
      </w:pPr>
      <w:r>
        <w:tab/>
      </w:r>
      <w:r>
        <w:tab/>
      </w:r>
      <w:r w:rsidRPr="001339B0">
        <w:rPr>
          <w:rFonts w:ascii="Doulos SIL" w:hAnsi="Doulos SIL"/>
          <w:i/>
          <w:color w:val="0000FF"/>
        </w:rPr>
        <w:t>ɲùʔúⁿ</w:t>
      </w:r>
      <w:r w:rsidRPr="001339B0">
        <w:rPr>
          <w:rFonts w:ascii="Doulos SIL" w:hAnsi="Doulos SIL"/>
          <w:i/>
          <w:color w:val="0000FF"/>
        </w:rPr>
        <w:tab/>
        <w:t>gbɔ̀ʔɔ̀</w:t>
      </w:r>
      <w:r w:rsidRPr="001339B0">
        <w:rPr>
          <w:rFonts w:ascii="Doulos SIL" w:hAnsi="Doulos SIL"/>
          <w:i/>
          <w:color w:val="0000FF"/>
        </w:rPr>
        <w:tab/>
        <w:t>sóóló</w:t>
      </w:r>
      <w:r>
        <w:tab/>
        <w:t>‘five black wraps’</w:t>
      </w:r>
    </w:p>
    <w:p w14:paraId="43277949" w14:textId="5EDCDC97" w:rsidR="00653275" w:rsidRDefault="00653275" w:rsidP="00144E15">
      <w:pPr>
        <w:tabs>
          <w:tab w:val="clear" w:pos="369"/>
          <w:tab w:val="left" w:pos="720"/>
          <w:tab w:val="left" w:pos="1080"/>
          <w:tab w:val="left" w:pos="2070"/>
          <w:tab w:val="left" w:pos="3150"/>
          <w:tab w:val="left" w:pos="4230"/>
        </w:tabs>
      </w:pPr>
      <w:r>
        <w:tab/>
      </w:r>
      <w:r>
        <w:tab/>
      </w:r>
      <w:r w:rsidRPr="001339B0">
        <w:rPr>
          <w:rFonts w:ascii="Doulos SIL" w:hAnsi="Doulos SIL"/>
          <w:i/>
          <w:color w:val="0000FF"/>
        </w:rPr>
        <w:t>yíʔ</w:t>
      </w:r>
      <w:r w:rsidR="00144E15" w:rsidRPr="001339B0">
        <w:rPr>
          <w:rFonts w:ascii="Doulos SIL" w:hAnsi="Doulos SIL"/>
          <w:i/>
          <w:color w:val="0000FF"/>
        </w:rPr>
        <w:t>é</w:t>
      </w:r>
      <w:r w:rsidR="00144E15" w:rsidRPr="001339B0">
        <w:rPr>
          <w:rFonts w:ascii="Doulos SIL" w:hAnsi="Doulos SIL"/>
          <w:i/>
          <w:color w:val="0000FF"/>
        </w:rPr>
        <w:tab/>
        <w:t>kpéé</w:t>
      </w:r>
      <w:r w:rsidRPr="001339B0">
        <w:rPr>
          <w:rFonts w:ascii="Doulos SIL" w:hAnsi="Doulos SIL"/>
          <w:i/>
          <w:color w:val="0000FF"/>
        </w:rPr>
        <w:tab/>
      </w:r>
      <w:r w:rsidR="001339B0">
        <w:rPr>
          <w:rFonts w:ascii="Doulos SIL" w:hAnsi="Doulos SIL"/>
          <w:i/>
          <w:color w:val="0000FF"/>
        </w:rPr>
        <w:t>ꜜsóóló</w:t>
      </w:r>
      <w:r>
        <w:tab/>
        <w:t>‘five white fish’</w:t>
      </w:r>
      <w:r w:rsidR="00144E15">
        <w:t xml:space="preserve"> (&lt; </w:t>
      </w:r>
      <w:r w:rsidR="00144E15" w:rsidRPr="001339B0">
        <w:rPr>
          <w:rFonts w:ascii="Doulos SIL" w:hAnsi="Doulos SIL"/>
          <w:i/>
          <w:color w:val="0000FF"/>
        </w:rPr>
        <w:t>kpēē</w:t>
      </w:r>
      <w:r w:rsidR="00144E15">
        <w:t xml:space="preserve"> )</w:t>
      </w:r>
    </w:p>
    <w:p w14:paraId="6FBC0803" w14:textId="7A630BFE" w:rsidR="00653275" w:rsidRDefault="00653275" w:rsidP="00144E15">
      <w:pPr>
        <w:tabs>
          <w:tab w:val="clear" w:pos="369"/>
          <w:tab w:val="left" w:pos="720"/>
          <w:tab w:val="left" w:pos="1080"/>
          <w:tab w:val="left" w:pos="2070"/>
          <w:tab w:val="left" w:pos="3150"/>
          <w:tab w:val="left" w:pos="4230"/>
        </w:tabs>
      </w:pPr>
      <w:r>
        <w:tab/>
      </w:r>
      <w:r>
        <w:tab/>
      </w:r>
      <w:r w:rsidRPr="001339B0">
        <w:rPr>
          <w:rFonts w:ascii="Doulos SIL" w:hAnsi="Doulos SIL"/>
          <w:i/>
          <w:color w:val="0000FF"/>
        </w:rPr>
        <w:t>yi</w:t>
      </w:r>
      <w:r w:rsidR="00144E15" w:rsidRPr="001339B0">
        <w:rPr>
          <w:rFonts w:ascii="Doulos SIL" w:hAnsi="Doulos SIL"/>
          <w:i/>
          <w:color w:val="0000FF"/>
        </w:rPr>
        <w:t>́</w:t>
      </w:r>
      <w:r w:rsidRPr="001339B0">
        <w:rPr>
          <w:rFonts w:ascii="Doulos SIL" w:hAnsi="Doulos SIL"/>
          <w:i/>
          <w:color w:val="0000FF"/>
        </w:rPr>
        <w:t>ʔ</w:t>
      </w:r>
      <w:r w:rsidR="00144E15" w:rsidRPr="001339B0">
        <w:rPr>
          <w:rFonts w:ascii="Doulos SIL" w:hAnsi="Doulos SIL"/>
          <w:i/>
          <w:color w:val="0000FF"/>
        </w:rPr>
        <w:t>é</w:t>
      </w:r>
      <w:r w:rsidR="00144E15" w:rsidRPr="001339B0">
        <w:rPr>
          <w:rFonts w:ascii="Doulos SIL" w:hAnsi="Doulos SIL"/>
          <w:i/>
          <w:color w:val="0000FF"/>
        </w:rPr>
        <w:tab/>
        <w:t>táá</w:t>
      </w:r>
      <w:r w:rsidRPr="001339B0">
        <w:rPr>
          <w:rFonts w:ascii="Doulos SIL" w:hAnsi="Doulos SIL"/>
          <w:i/>
          <w:color w:val="0000FF"/>
        </w:rPr>
        <w:tab/>
      </w:r>
      <w:r w:rsidR="00144E15" w:rsidRPr="001339B0">
        <w:rPr>
          <w:rFonts w:ascii="Doulos SIL" w:hAnsi="Doulos SIL"/>
          <w:i/>
          <w:color w:val="0000FF"/>
        </w:rPr>
        <w:t>sòòlò</w:t>
      </w:r>
      <w:r>
        <w:tab/>
        <w:t>‘five hot fish’</w:t>
      </w:r>
      <w:r w:rsidR="00144E15">
        <w:t xml:space="preserve"> (&lt; </w:t>
      </w:r>
      <w:r w:rsidR="00144E15" w:rsidRPr="001339B0">
        <w:rPr>
          <w:rFonts w:ascii="Doulos SIL" w:hAnsi="Doulos SIL"/>
          <w:i/>
          <w:color w:val="0000FF"/>
        </w:rPr>
        <w:t>táā</w:t>
      </w:r>
      <w:r w:rsidR="00144E15">
        <w:t xml:space="preserve"> )</w:t>
      </w:r>
    </w:p>
    <w:p w14:paraId="5E8A9CD3" w14:textId="27D3B186" w:rsidR="00653275" w:rsidRPr="00653275" w:rsidRDefault="00653275" w:rsidP="00144E15">
      <w:pPr>
        <w:tabs>
          <w:tab w:val="clear" w:pos="369"/>
          <w:tab w:val="left" w:pos="720"/>
          <w:tab w:val="left" w:pos="1080"/>
          <w:tab w:val="left" w:pos="2070"/>
          <w:tab w:val="left" w:pos="3150"/>
          <w:tab w:val="left" w:pos="4230"/>
        </w:tabs>
      </w:pPr>
      <w:r>
        <w:tab/>
      </w:r>
      <w:r>
        <w:tab/>
      </w:r>
      <w:r w:rsidRPr="001339B0">
        <w:rPr>
          <w:rFonts w:ascii="Doulos SIL" w:hAnsi="Doulos SIL"/>
          <w:i/>
          <w:color w:val="0000FF"/>
        </w:rPr>
        <w:t>ɲùʔùⁿ</w:t>
      </w:r>
      <w:r w:rsidRPr="001339B0">
        <w:rPr>
          <w:rFonts w:ascii="Doulos SIL" w:hAnsi="Doulos SIL"/>
          <w:i/>
          <w:color w:val="0000FF"/>
        </w:rPr>
        <w:tab/>
        <w:t>súmáá</w:t>
      </w:r>
      <w:r w:rsidR="00144E15" w:rsidRPr="001339B0">
        <w:rPr>
          <w:rFonts w:ascii="Doulos SIL" w:hAnsi="Doulos SIL"/>
          <w:i/>
          <w:color w:val="0000FF"/>
        </w:rPr>
        <w:t>ⁿ</w:t>
      </w:r>
      <w:r w:rsidRPr="001339B0">
        <w:rPr>
          <w:rFonts w:ascii="Doulos SIL" w:hAnsi="Doulos SIL"/>
          <w:i/>
          <w:color w:val="0000FF"/>
        </w:rPr>
        <w:tab/>
      </w:r>
      <w:r w:rsidR="001339B0">
        <w:rPr>
          <w:rFonts w:ascii="Doulos SIL" w:hAnsi="Doulos SIL"/>
          <w:i/>
          <w:color w:val="0000FF"/>
        </w:rPr>
        <w:t>ꜜsóóló</w:t>
      </w:r>
      <w:r>
        <w:tab/>
        <w:t>‘five long wraps’</w:t>
      </w:r>
    </w:p>
    <w:p w14:paraId="72399756" w14:textId="3734D22F" w:rsidR="00144E15" w:rsidRPr="00653275" w:rsidRDefault="00144E15" w:rsidP="00144E15">
      <w:pPr>
        <w:tabs>
          <w:tab w:val="clear" w:pos="369"/>
          <w:tab w:val="left" w:pos="720"/>
          <w:tab w:val="left" w:pos="1080"/>
          <w:tab w:val="left" w:pos="2070"/>
          <w:tab w:val="left" w:pos="3150"/>
          <w:tab w:val="left" w:pos="4230"/>
        </w:tabs>
      </w:pPr>
      <w:r>
        <w:tab/>
      </w:r>
      <w:r>
        <w:tab/>
      </w:r>
      <w:r w:rsidRPr="001339B0">
        <w:rPr>
          <w:rFonts w:ascii="Doulos SIL" w:hAnsi="Doulos SIL"/>
          <w:i/>
          <w:color w:val="0000FF"/>
        </w:rPr>
        <w:t>yíʔé</w:t>
      </w:r>
      <w:r w:rsidRPr="001339B0">
        <w:rPr>
          <w:rFonts w:ascii="Doulos SIL" w:hAnsi="Doulos SIL"/>
          <w:i/>
          <w:color w:val="0000FF"/>
        </w:rPr>
        <w:tab/>
        <w:t>sūmāāⁿ</w:t>
      </w:r>
      <w:r w:rsidRPr="001339B0">
        <w:rPr>
          <w:rFonts w:ascii="Doulos SIL" w:hAnsi="Doulos SIL"/>
          <w:i/>
          <w:color w:val="0000FF"/>
        </w:rPr>
        <w:tab/>
        <w:t>sóóló</w:t>
      </w:r>
      <w:r>
        <w:tab/>
        <w:t>‘five long fish’</w:t>
      </w:r>
    </w:p>
    <w:p w14:paraId="4F040B64" w14:textId="52EC6A04" w:rsidR="00653275" w:rsidRDefault="00653275" w:rsidP="00144E15">
      <w:pPr>
        <w:tabs>
          <w:tab w:val="clear" w:pos="369"/>
          <w:tab w:val="left" w:pos="720"/>
          <w:tab w:val="left" w:pos="1080"/>
          <w:tab w:val="left" w:pos="2070"/>
          <w:tab w:val="left" w:pos="3150"/>
          <w:tab w:val="left" w:pos="4230"/>
        </w:tabs>
      </w:pPr>
      <w:r>
        <w:tab/>
      </w:r>
      <w:r>
        <w:tab/>
      </w:r>
      <w:r>
        <w:tab/>
      </w:r>
      <w:r>
        <w:tab/>
      </w:r>
    </w:p>
    <w:p w14:paraId="42ACA931" w14:textId="06677DAA" w:rsidR="00653275" w:rsidRDefault="00653275" w:rsidP="00144E15">
      <w:pPr>
        <w:tabs>
          <w:tab w:val="clear" w:pos="369"/>
          <w:tab w:val="left" w:pos="720"/>
          <w:tab w:val="left" w:pos="1080"/>
          <w:tab w:val="left" w:pos="2070"/>
          <w:tab w:val="left" w:pos="3150"/>
          <w:tab w:val="left" w:pos="4230"/>
        </w:tabs>
      </w:pPr>
      <w:r>
        <w:tab/>
        <w:t>b.</w:t>
      </w:r>
      <w:r>
        <w:tab/>
      </w:r>
      <w:r w:rsidRPr="001339B0">
        <w:rPr>
          <w:rFonts w:ascii="Doulos SIL" w:hAnsi="Doulos SIL"/>
          <w:i/>
          <w:color w:val="0000FF"/>
        </w:rPr>
        <w:t>yíʔé</w:t>
      </w:r>
      <w:r w:rsidRPr="001339B0">
        <w:rPr>
          <w:rFonts w:ascii="Doulos SIL" w:hAnsi="Doulos SIL"/>
          <w:i/>
          <w:color w:val="0000FF"/>
        </w:rPr>
        <w:tab/>
      </w:r>
      <w:r w:rsidR="00144E15" w:rsidRPr="001339B0">
        <w:rPr>
          <w:rFonts w:ascii="Doulos SIL" w:hAnsi="Doulos SIL"/>
          <w:i/>
          <w:color w:val="0000FF"/>
        </w:rPr>
        <w:t>káná</w:t>
      </w:r>
      <w:r w:rsidRPr="001339B0">
        <w:rPr>
          <w:rFonts w:ascii="Doulos SIL" w:hAnsi="Doulos SIL"/>
          <w:i/>
          <w:color w:val="0000FF"/>
        </w:rPr>
        <w:tab/>
        <w:t>sīgbō</w:t>
      </w:r>
      <w:r w:rsidRPr="001339B0">
        <w:rPr>
          <w:rFonts w:ascii="Doulos SIL" w:hAnsi="Doulos SIL"/>
          <w:i/>
          <w:color w:val="0000FF"/>
        </w:rPr>
        <w:tab/>
      </w:r>
      <w:r>
        <w:t>‘three red fish’</w:t>
      </w:r>
    </w:p>
    <w:p w14:paraId="38DCC26F" w14:textId="2375E47F" w:rsidR="00653275" w:rsidRDefault="00653275" w:rsidP="00144E15">
      <w:pPr>
        <w:tabs>
          <w:tab w:val="clear" w:pos="369"/>
          <w:tab w:val="left" w:pos="720"/>
          <w:tab w:val="left" w:pos="1080"/>
          <w:tab w:val="left" w:pos="2070"/>
          <w:tab w:val="left" w:pos="3150"/>
          <w:tab w:val="left" w:pos="4230"/>
        </w:tabs>
      </w:pPr>
      <w:r>
        <w:tab/>
      </w:r>
      <w:r>
        <w:tab/>
      </w:r>
      <w:r w:rsidRPr="001339B0">
        <w:rPr>
          <w:rFonts w:ascii="Doulos SIL" w:hAnsi="Doulos SIL"/>
          <w:i/>
          <w:color w:val="0000FF"/>
        </w:rPr>
        <w:t>kpɛ́sɛ́</w:t>
      </w:r>
      <w:r w:rsidRPr="001339B0">
        <w:rPr>
          <w:rFonts w:ascii="Doulos SIL" w:hAnsi="Doulos SIL"/>
          <w:i/>
          <w:color w:val="0000FF"/>
        </w:rPr>
        <w:tab/>
        <w:t>tàà</w:t>
      </w:r>
      <w:r w:rsidRPr="001339B0">
        <w:rPr>
          <w:rFonts w:ascii="Doulos SIL" w:hAnsi="Doulos SIL"/>
          <w:i/>
          <w:color w:val="0000FF"/>
        </w:rPr>
        <w:tab/>
        <w:t>sīgbō</w:t>
      </w:r>
      <w:r>
        <w:tab/>
        <w:t>‘three hot chewsticks’</w:t>
      </w:r>
    </w:p>
    <w:p w14:paraId="58D881DD" w14:textId="1FA2EDFF" w:rsidR="00653275" w:rsidRDefault="00653275" w:rsidP="00144E15">
      <w:pPr>
        <w:tabs>
          <w:tab w:val="clear" w:pos="369"/>
          <w:tab w:val="left" w:pos="720"/>
          <w:tab w:val="left" w:pos="1080"/>
          <w:tab w:val="left" w:pos="2070"/>
          <w:tab w:val="left" w:pos="3150"/>
          <w:tab w:val="left" w:pos="4230"/>
        </w:tabs>
      </w:pPr>
      <w:r>
        <w:tab/>
      </w:r>
      <w:r>
        <w:tab/>
      </w:r>
      <w:r w:rsidRPr="001339B0">
        <w:rPr>
          <w:rFonts w:ascii="Doulos SIL" w:hAnsi="Doulos SIL"/>
          <w:i/>
          <w:color w:val="0000FF"/>
        </w:rPr>
        <w:t>yíʔ</w:t>
      </w:r>
      <w:r w:rsidR="00144E15" w:rsidRPr="001339B0">
        <w:rPr>
          <w:rFonts w:ascii="Doulos SIL" w:hAnsi="Doulos SIL"/>
          <w:i/>
          <w:color w:val="0000FF"/>
        </w:rPr>
        <w:t>é</w:t>
      </w:r>
      <w:r w:rsidR="00144E15" w:rsidRPr="001339B0">
        <w:rPr>
          <w:rFonts w:ascii="Doulos SIL" w:hAnsi="Doulos SIL"/>
          <w:i/>
          <w:color w:val="0000FF"/>
        </w:rPr>
        <w:tab/>
        <w:t>táá</w:t>
      </w:r>
      <w:r w:rsidR="00144E15" w:rsidRPr="001339B0">
        <w:rPr>
          <w:rFonts w:ascii="Doulos SIL" w:hAnsi="Doulos SIL"/>
          <w:i/>
          <w:color w:val="0000FF"/>
        </w:rPr>
        <w:tab/>
        <w:t>sìgbò</w:t>
      </w:r>
      <w:r>
        <w:tab/>
        <w:t>‘three hot fish’</w:t>
      </w:r>
    </w:p>
    <w:p w14:paraId="04FAE709" w14:textId="48910CA1" w:rsidR="00653275" w:rsidRDefault="00653275" w:rsidP="00144E15">
      <w:pPr>
        <w:tabs>
          <w:tab w:val="clear" w:pos="369"/>
          <w:tab w:val="left" w:pos="720"/>
          <w:tab w:val="left" w:pos="1080"/>
          <w:tab w:val="left" w:pos="2070"/>
          <w:tab w:val="left" w:pos="3150"/>
          <w:tab w:val="left" w:pos="4230"/>
        </w:tabs>
      </w:pPr>
      <w:r>
        <w:tab/>
      </w:r>
      <w:r>
        <w:tab/>
      </w:r>
      <w:r w:rsidRPr="001339B0">
        <w:rPr>
          <w:rFonts w:ascii="Doulos SIL" w:hAnsi="Doulos SIL"/>
          <w:i/>
          <w:color w:val="0000FF"/>
        </w:rPr>
        <w:t>ɲùʔùⁿ</w:t>
      </w:r>
      <w:r w:rsidRPr="001339B0">
        <w:rPr>
          <w:rFonts w:ascii="Doulos SIL" w:hAnsi="Doulos SIL"/>
          <w:i/>
          <w:color w:val="0000FF"/>
        </w:rPr>
        <w:tab/>
        <w:t>súmáá</w:t>
      </w:r>
      <w:r w:rsidR="00144E15" w:rsidRPr="001339B0">
        <w:rPr>
          <w:rFonts w:ascii="Doulos SIL" w:hAnsi="Doulos SIL"/>
          <w:i/>
          <w:color w:val="0000FF"/>
        </w:rPr>
        <w:t>ⁿ</w:t>
      </w:r>
      <w:r w:rsidRPr="001339B0">
        <w:rPr>
          <w:rFonts w:ascii="Doulos SIL" w:hAnsi="Doulos SIL"/>
          <w:i/>
          <w:color w:val="0000FF"/>
        </w:rPr>
        <w:tab/>
        <w:t>sīgbō</w:t>
      </w:r>
      <w:r>
        <w:tab/>
        <w:t>‘three long wraps’</w:t>
      </w:r>
    </w:p>
    <w:p w14:paraId="07240B2A" w14:textId="77777777" w:rsidR="00BA6685" w:rsidRDefault="00566B03" w:rsidP="00BA6685">
      <w:pPr>
        <w:pStyle w:val="Heading2"/>
      </w:pPr>
      <w:bookmarkStart w:id="943" w:name="_Toc508942778"/>
      <w:bookmarkStart w:id="944" w:name="_Toc508943378"/>
      <w:bookmarkStart w:id="945" w:name="_Toc36027466"/>
      <w:bookmarkStart w:id="946" w:name="_Toc36027676"/>
      <w:bookmarkStart w:id="947" w:name="_Toc78375680"/>
      <w:bookmarkStart w:id="948" w:name="_Toc79405784"/>
      <w:bookmarkStart w:id="949" w:name="_Toc337412030"/>
      <w:bookmarkStart w:id="950" w:name="_Toc508942783"/>
      <w:bookmarkStart w:id="951" w:name="_Toc508943383"/>
      <w:bookmarkStart w:id="952" w:name="_Toc36027471"/>
      <w:bookmarkStart w:id="953" w:name="_Toc36027681"/>
      <w:bookmarkStart w:id="954" w:name="_Toc78375685"/>
      <w:bookmarkStart w:id="955" w:name="_Toc79405789"/>
      <w:r>
        <w:lastRenderedPageBreak/>
        <w:t xml:space="preserve">NP with </w:t>
      </w:r>
      <w:bookmarkEnd w:id="943"/>
      <w:bookmarkEnd w:id="944"/>
      <w:bookmarkEnd w:id="945"/>
      <w:bookmarkEnd w:id="946"/>
      <w:bookmarkEnd w:id="947"/>
      <w:bookmarkEnd w:id="948"/>
      <w:r>
        <w:t>determiner</w:t>
      </w:r>
      <w:bookmarkEnd w:id="949"/>
      <w:r>
        <w:t xml:space="preserve"> </w:t>
      </w:r>
    </w:p>
    <w:p w14:paraId="7C723257" w14:textId="0122868A" w:rsidR="00BA6685" w:rsidRDefault="00CA069D" w:rsidP="00BA6685">
      <w:pPr>
        <w:pStyle w:val="Heading3"/>
      </w:pPr>
      <w:bookmarkStart w:id="956" w:name="_Toc337412031"/>
      <w:r>
        <w:t>Noun plus demonstrative</w:t>
      </w:r>
      <w:bookmarkEnd w:id="956"/>
    </w:p>
    <w:p w14:paraId="284945B5" w14:textId="45D4A253" w:rsidR="00FA56C7" w:rsidRDefault="00357AFD" w:rsidP="00FA56C7">
      <w:r>
        <w:t xml:space="preserve">The basic demonstrative mí was described in §4.4.1. </w:t>
      </w:r>
    </w:p>
    <w:p w14:paraId="1E040068" w14:textId="0144A5EA" w:rsidR="00FA56C7" w:rsidRPr="00836FC3" w:rsidRDefault="00FA56C7" w:rsidP="00FA56C7">
      <w:r w:rsidRPr="00836FC3">
        <w:tab/>
      </w:r>
      <w:r w:rsidRPr="00836FC3">
        <w:tab/>
      </w:r>
    </w:p>
    <w:p w14:paraId="7863EE8F" w14:textId="0CFF828D" w:rsidR="0033562B" w:rsidRDefault="0033562B" w:rsidP="00357AFD">
      <w:pPr>
        <w:tabs>
          <w:tab w:val="clear" w:pos="369"/>
          <w:tab w:val="left" w:pos="720"/>
          <w:tab w:val="left" w:pos="1080"/>
          <w:tab w:val="left" w:pos="2700"/>
        </w:tabs>
      </w:pPr>
      <w:r w:rsidRPr="0033562B">
        <w:t>(xx1)</w:t>
      </w:r>
      <w:r w:rsidRPr="0033562B">
        <w:tab/>
      </w:r>
      <w:r>
        <w:t>a.</w:t>
      </w:r>
      <w:r>
        <w:tab/>
      </w:r>
      <w:r w:rsidRPr="001339B0">
        <w:rPr>
          <w:rFonts w:ascii="Doulos SIL" w:hAnsi="Doulos SIL"/>
          <w:i/>
          <w:color w:val="0000FF"/>
        </w:rPr>
        <w:t>wùl</w:t>
      </w:r>
      <w:r w:rsidR="00357AFD" w:rsidRPr="001339B0">
        <w:rPr>
          <w:rFonts w:ascii="Doulos SIL" w:hAnsi="Doulos SIL"/>
          <w:i/>
          <w:color w:val="0000FF"/>
        </w:rPr>
        <w:t>à</w:t>
      </w:r>
      <w:r w:rsidR="00357AFD" w:rsidRPr="00357AFD">
        <w:t xml:space="preserve"> / </w:t>
      </w:r>
      <w:r w:rsidR="00357AFD" w:rsidRPr="001339B0">
        <w:rPr>
          <w:rFonts w:ascii="Doulos SIL" w:hAnsi="Doulos SIL"/>
          <w:i/>
          <w:color w:val="0000FF"/>
        </w:rPr>
        <w:t>dí</w:t>
      </w:r>
      <w:r w:rsidRPr="001339B0">
        <w:rPr>
          <w:rFonts w:ascii="Doulos SIL" w:hAnsi="Doulos SIL"/>
          <w:i/>
          <w:color w:val="0000FF"/>
        </w:rPr>
        <w:tab/>
        <w:t>mí(-nà)</w:t>
      </w:r>
    </w:p>
    <w:p w14:paraId="3E65DC87" w14:textId="294471B8" w:rsidR="0033562B" w:rsidRDefault="0033562B" w:rsidP="00357AFD">
      <w:pPr>
        <w:tabs>
          <w:tab w:val="clear" w:pos="369"/>
          <w:tab w:val="left" w:pos="720"/>
          <w:tab w:val="left" w:pos="1080"/>
          <w:tab w:val="left" w:pos="2700"/>
        </w:tabs>
      </w:pPr>
      <w:r>
        <w:tab/>
      </w:r>
      <w:r>
        <w:tab/>
        <w:t>dog</w:t>
      </w:r>
      <w:r w:rsidR="00357AFD">
        <w:t xml:space="preserve"> / child</w:t>
      </w:r>
      <w:r>
        <w:tab/>
        <w:t>Dim(-Nom)</w:t>
      </w:r>
    </w:p>
    <w:p w14:paraId="64C9FCFC" w14:textId="62F7BD81" w:rsidR="0033562B" w:rsidRDefault="0033562B" w:rsidP="0033562B">
      <w:pPr>
        <w:tabs>
          <w:tab w:val="clear" w:pos="369"/>
          <w:tab w:val="left" w:pos="720"/>
          <w:tab w:val="left" w:pos="1080"/>
        </w:tabs>
      </w:pPr>
      <w:r>
        <w:tab/>
      </w:r>
      <w:r>
        <w:tab/>
        <w:t>‘this/that dog</w:t>
      </w:r>
      <w:r w:rsidR="00357AFD">
        <w:t>/child</w:t>
      </w:r>
      <w:r>
        <w:t>’</w:t>
      </w:r>
    </w:p>
    <w:p w14:paraId="7B875511" w14:textId="77777777" w:rsidR="0033562B" w:rsidRDefault="0033562B" w:rsidP="0033562B">
      <w:pPr>
        <w:tabs>
          <w:tab w:val="clear" w:pos="369"/>
          <w:tab w:val="left" w:pos="720"/>
          <w:tab w:val="left" w:pos="1080"/>
        </w:tabs>
      </w:pPr>
    </w:p>
    <w:p w14:paraId="4C581AE5" w14:textId="54A2B69E" w:rsidR="0033562B" w:rsidRPr="001339B0" w:rsidRDefault="00357AFD" w:rsidP="00357AFD">
      <w:pPr>
        <w:tabs>
          <w:tab w:val="clear" w:pos="369"/>
          <w:tab w:val="left" w:pos="720"/>
          <w:tab w:val="left" w:pos="1080"/>
          <w:tab w:val="left" w:pos="2610"/>
        </w:tabs>
        <w:rPr>
          <w:rFonts w:ascii="Doulos SIL" w:hAnsi="Doulos SIL"/>
          <w:i/>
          <w:color w:val="0000FF"/>
        </w:rPr>
      </w:pPr>
      <w:r>
        <w:tab/>
        <w:t>b</w:t>
      </w:r>
      <w:r w:rsidR="0033562B">
        <w:t>.</w:t>
      </w:r>
      <w:r w:rsidR="0033562B">
        <w:tab/>
      </w:r>
      <w:r w:rsidRPr="001339B0">
        <w:rPr>
          <w:rFonts w:ascii="Doulos SIL" w:hAnsi="Doulos SIL"/>
          <w:i/>
          <w:color w:val="0000FF"/>
        </w:rPr>
        <w:t>wùlà</w:t>
      </w:r>
      <w:r w:rsidRPr="00357AFD">
        <w:t xml:space="preserve"> / </w:t>
      </w:r>
      <w:r w:rsidRPr="001339B0">
        <w:rPr>
          <w:rFonts w:ascii="Doulos SIL" w:hAnsi="Doulos SIL"/>
          <w:i/>
          <w:color w:val="0000FF"/>
        </w:rPr>
        <w:t>dí</w:t>
      </w:r>
      <w:r w:rsidR="0033562B" w:rsidRPr="001339B0">
        <w:rPr>
          <w:rFonts w:ascii="Doulos SIL" w:hAnsi="Doulos SIL"/>
          <w:i/>
          <w:color w:val="0000FF"/>
        </w:rPr>
        <w:tab/>
        <w:t>mí-nà-à</w:t>
      </w:r>
      <w:r w:rsidRPr="001339B0">
        <w:rPr>
          <w:rFonts w:ascii="Doulos SIL" w:hAnsi="Doulos SIL"/>
          <w:i/>
          <w:color w:val="0000FF"/>
        </w:rPr>
        <w:t>ⁿ(-</w:t>
      </w:r>
      <w:r w:rsidR="0033562B" w:rsidRPr="001339B0">
        <w:rPr>
          <w:rFonts w:ascii="Doulos SIL" w:hAnsi="Doulos SIL"/>
          <w:i/>
          <w:color w:val="0000FF"/>
        </w:rPr>
        <w:t>nū</w:t>
      </w:r>
      <w:r w:rsidRPr="001339B0">
        <w:rPr>
          <w:rFonts w:ascii="Doulos SIL" w:hAnsi="Doulos SIL"/>
          <w:i/>
          <w:color w:val="0000FF"/>
        </w:rPr>
        <w:t>)</w:t>
      </w:r>
    </w:p>
    <w:p w14:paraId="6B0C8E44" w14:textId="41CB6E25" w:rsidR="0033562B" w:rsidRDefault="0033562B" w:rsidP="00357AFD">
      <w:pPr>
        <w:tabs>
          <w:tab w:val="clear" w:pos="369"/>
          <w:tab w:val="left" w:pos="720"/>
          <w:tab w:val="left" w:pos="1080"/>
          <w:tab w:val="left" w:pos="2610"/>
        </w:tabs>
      </w:pPr>
      <w:r>
        <w:tab/>
      </w:r>
      <w:r>
        <w:tab/>
        <w:t>dog</w:t>
      </w:r>
      <w:r w:rsidR="00357AFD">
        <w:t xml:space="preserve"> / child</w:t>
      </w:r>
      <w:r>
        <w:tab/>
        <w:t>Dem-Nom-</w:t>
      </w:r>
      <w:r w:rsidR="00357AFD">
        <w:t>Pl(</w:t>
      </w:r>
      <w:r>
        <w:t>-Nom</w:t>
      </w:r>
      <w:r w:rsidR="00357AFD">
        <w:t>)</w:t>
      </w:r>
    </w:p>
    <w:p w14:paraId="5BBAC70E" w14:textId="2E0680BF" w:rsidR="0033562B" w:rsidRDefault="0033562B" w:rsidP="0033562B">
      <w:pPr>
        <w:tabs>
          <w:tab w:val="clear" w:pos="369"/>
          <w:tab w:val="left" w:pos="720"/>
          <w:tab w:val="left" w:pos="1080"/>
        </w:tabs>
      </w:pPr>
      <w:r>
        <w:tab/>
      </w:r>
      <w:r>
        <w:tab/>
        <w:t>‘these/those dogs</w:t>
      </w:r>
      <w:r w:rsidR="00357AFD">
        <w:t>/children</w:t>
      </w:r>
      <w:r>
        <w:t>’</w:t>
      </w:r>
    </w:p>
    <w:p w14:paraId="1A904C7B" w14:textId="77777777" w:rsidR="00FA56C7" w:rsidRPr="00FA56C7" w:rsidRDefault="00FA56C7" w:rsidP="00FA56C7"/>
    <w:p w14:paraId="312CC805" w14:textId="77777777" w:rsidR="00BA6685" w:rsidRDefault="00566B03" w:rsidP="00BA6685">
      <w:pPr>
        <w:pStyle w:val="Heading2"/>
      </w:pPr>
      <w:bookmarkStart w:id="957" w:name="_Toc508942784"/>
      <w:bookmarkStart w:id="958" w:name="_Toc508943384"/>
      <w:bookmarkStart w:id="959" w:name="_Toc36027472"/>
      <w:bookmarkStart w:id="960" w:name="_Toc36027682"/>
      <w:bookmarkStart w:id="961" w:name="_Toc78375686"/>
      <w:bookmarkStart w:id="962" w:name="_Toc79405790"/>
      <w:bookmarkStart w:id="963" w:name="_Toc337412032"/>
      <w:bookmarkEnd w:id="950"/>
      <w:bookmarkEnd w:id="951"/>
      <w:bookmarkEnd w:id="952"/>
      <w:bookmarkEnd w:id="953"/>
      <w:bookmarkEnd w:id="954"/>
      <w:bookmarkEnd w:id="955"/>
      <w:r>
        <w:t>Universal and distributive quantifiers</w:t>
      </w:r>
      <w:bookmarkEnd w:id="957"/>
      <w:bookmarkEnd w:id="958"/>
      <w:bookmarkEnd w:id="959"/>
      <w:bookmarkEnd w:id="960"/>
      <w:bookmarkEnd w:id="961"/>
      <w:bookmarkEnd w:id="962"/>
      <w:bookmarkEnd w:id="963"/>
    </w:p>
    <w:p w14:paraId="1E024242" w14:textId="71B1098A" w:rsidR="00BA6685" w:rsidRDefault="00CA069D" w:rsidP="00BA6685">
      <w:pPr>
        <w:pStyle w:val="Heading3"/>
      </w:pPr>
      <w:bookmarkStart w:id="964" w:name="_Toc508942785"/>
      <w:bookmarkStart w:id="965" w:name="_Toc508943385"/>
      <w:bookmarkStart w:id="966" w:name="_Toc36027473"/>
      <w:bookmarkStart w:id="967" w:name="_Toc36027683"/>
      <w:bookmarkStart w:id="968" w:name="_Toc78375687"/>
      <w:bookmarkStart w:id="969" w:name="_Toc79405791"/>
      <w:bookmarkStart w:id="970" w:name="_Toc337412033"/>
      <w:r>
        <w:t xml:space="preserve">Universal </w:t>
      </w:r>
      <w:r w:rsidR="00BA6685">
        <w:t>‘</w:t>
      </w:r>
      <w:r>
        <w:t>a</w:t>
      </w:r>
      <w:r w:rsidR="00566B03">
        <w:t>ll</w:t>
      </w:r>
      <w:r w:rsidR="00BA6685">
        <w:t>’</w:t>
      </w:r>
      <w:bookmarkEnd w:id="964"/>
      <w:bookmarkEnd w:id="965"/>
      <w:r w:rsidR="00566B03">
        <w:t xml:space="preserve"> (</w:t>
      </w:r>
      <w:r w:rsidR="004931BD" w:rsidRPr="001339B0">
        <w:rPr>
          <w:rFonts w:ascii="Doulos SIL" w:hAnsi="Doulos SIL"/>
          <w:i/>
          <w:color w:val="0000FF"/>
        </w:rPr>
        <w:t>bùʔù</w:t>
      </w:r>
      <w:r w:rsidR="004931BD">
        <w:t xml:space="preserve"> ~ </w:t>
      </w:r>
      <w:r w:rsidR="004931BD">
        <w:rPr>
          <w:rFonts w:ascii="Doulos SIL" w:hAnsi="Doulos SIL"/>
          <w:i/>
          <w:color w:val="0000FF"/>
        </w:rPr>
        <w:t>búʔú</w:t>
      </w:r>
      <w:bookmarkEnd w:id="966"/>
      <w:bookmarkEnd w:id="967"/>
      <w:bookmarkEnd w:id="968"/>
      <w:bookmarkEnd w:id="969"/>
      <w:r w:rsidR="004931BD">
        <w:t xml:space="preserve"> )</w:t>
      </w:r>
      <w:bookmarkEnd w:id="970"/>
    </w:p>
    <w:p w14:paraId="04D60E71" w14:textId="20223254" w:rsidR="004931BD" w:rsidRDefault="004931BD" w:rsidP="004931BD">
      <w:r>
        <w:t>This universal quantifier can be used with countable or with mass NPs (xx1a</w:t>
      </w:r>
      <w:r>
        <w:noBreakHyphen/>
        <w:t xml:space="preserve">b). With a countable NP, it may add a nominal suffix </w:t>
      </w:r>
      <w:r w:rsidRPr="001339B0">
        <w:rPr>
          <w:rFonts w:ascii="Doulos SIL" w:hAnsi="Doulos SIL"/>
          <w:i/>
          <w:color w:val="0000FF"/>
        </w:rPr>
        <w:noBreakHyphen/>
        <w:t>nú</w:t>
      </w:r>
      <w:r>
        <w:t xml:space="preserve"> where syntactically allowed.</w:t>
      </w:r>
    </w:p>
    <w:p w14:paraId="755419F0" w14:textId="77777777" w:rsidR="004931BD" w:rsidRDefault="004931BD" w:rsidP="004931BD"/>
    <w:p w14:paraId="1F721A93" w14:textId="00E172D9" w:rsidR="004931BD" w:rsidRDefault="004931BD" w:rsidP="004931BD">
      <w:pPr>
        <w:tabs>
          <w:tab w:val="clear" w:pos="369"/>
          <w:tab w:val="left" w:pos="720"/>
          <w:tab w:val="left" w:pos="1080"/>
          <w:tab w:val="left" w:pos="1890"/>
          <w:tab w:val="left" w:pos="3510"/>
          <w:tab w:val="left" w:pos="4410"/>
        </w:tabs>
      </w:pPr>
      <w:r>
        <w:t>(xx1)</w:t>
      </w:r>
      <w:r>
        <w:tab/>
        <w:t>a.</w:t>
      </w:r>
      <w:r>
        <w:tab/>
      </w:r>
      <w:r w:rsidRPr="001339B0">
        <w:rPr>
          <w:rFonts w:ascii="Doulos SIL" w:hAnsi="Doulos SIL"/>
          <w:i/>
          <w:color w:val="0000FF"/>
        </w:rPr>
        <w:t>[dí</w:t>
      </w:r>
      <w:r w:rsidRPr="001339B0">
        <w:rPr>
          <w:rFonts w:ascii="Doulos SIL" w:hAnsi="Doulos SIL"/>
          <w:i/>
          <w:color w:val="0000FF"/>
        </w:rPr>
        <w:tab/>
        <w:t>kpɛ́ʔr-à-àⁿ</w:t>
      </w:r>
      <w:r w:rsidRPr="001339B0">
        <w:rPr>
          <w:rFonts w:ascii="Doulos SIL" w:hAnsi="Doulos SIL"/>
          <w:i/>
          <w:color w:val="0000FF"/>
        </w:rPr>
        <w:tab/>
        <w:t>búʔú]</w:t>
      </w:r>
      <w:r w:rsidRPr="001339B0">
        <w:rPr>
          <w:rFonts w:ascii="Doulos SIL" w:hAnsi="Doulos SIL"/>
          <w:i/>
          <w:color w:val="0000FF"/>
        </w:rPr>
        <w:tab/>
        <w:t>wèê</w:t>
      </w:r>
    </w:p>
    <w:p w14:paraId="375F21DF" w14:textId="6D34A35D" w:rsidR="004931BD" w:rsidRDefault="004931BD" w:rsidP="004931BD">
      <w:pPr>
        <w:tabs>
          <w:tab w:val="clear" w:pos="369"/>
          <w:tab w:val="left" w:pos="720"/>
          <w:tab w:val="left" w:pos="1080"/>
          <w:tab w:val="left" w:pos="1890"/>
          <w:tab w:val="left" w:pos="3510"/>
          <w:tab w:val="left" w:pos="4410"/>
        </w:tabs>
      </w:pPr>
      <w:r>
        <w:tab/>
      </w:r>
      <w:r>
        <w:tab/>
        <w:t>[child</w:t>
      </w:r>
      <w:r>
        <w:tab/>
        <w:t>small-Nom-Pl</w:t>
      </w:r>
      <w:r>
        <w:tab/>
        <w:t>all]</w:t>
      </w:r>
      <w:r>
        <w:tab/>
        <w:t>go.Pfv</w:t>
      </w:r>
    </w:p>
    <w:p w14:paraId="6D6F985A" w14:textId="4595B38D" w:rsidR="004931BD" w:rsidRDefault="004931BD" w:rsidP="004931BD">
      <w:pPr>
        <w:tabs>
          <w:tab w:val="clear" w:pos="369"/>
          <w:tab w:val="left" w:pos="720"/>
          <w:tab w:val="left" w:pos="1080"/>
        </w:tabs>
      </w:pPr>
      <w:r>
        <w:tab/>
      </w:r>
      <w:r>
        <w:tab/>
        <w:t>‘All of the children have gone.’</w:t>
      </w:r>
    </w:p>
    <w:p w14:paraId="1B160C1B" w14:textId="77777777" w:rsidR="004931BD" w:rsidRDefault="004931BD" w:rsidP="004931BD">
      <w:pPr>
        <w:tabs>
          <w:tab w:val="clear" w:pos="369"/>
          <w:tab w:val="left" w:pos="720"/>
          <w:tab w:val="left" w:pos="1080"/>
        </w:tabs>
      </w:pPr>
    </w:p>
    <w:p w14:paraId="37DB2028" w14:textId="7769B473" w:rsidR="004931BD" w:rsidRPr="001339B0" w:rsidRDefault="004931BD" w:rsidP="004931BD">
      <w:pPr>
        <w:tabs>
          <w:tab w:val="clear" w:pos="369"/>
          <w:tab w:val="left" w:pos="720"/>
          <w:tab w:val="left" w:pos="1080"/>
          <w:tab w:val="left" w:pos="2610"/>
          <w:tab w:val="left" w:pos="3690"/>
          <w:tab w:val="left" w:pos="4680"/>
        </w:tabs>
        <w:rPr>
          <w:rFonts w:ascii="Doulos SIL" w:hAnsi="Doulos SIL"/>
          <w:i/>
          <w:color w:val="0000FF"/>
        </w:rPr>
      </w:pPr>
      <w:r>
        <w:tab/>
        <w:t>b.</w:t>
      </w:r>
      <w:r>
        <w:tab/>
      </w:r>
      <w:r w:rsidRPr="001339B0">
        <w:rPr>
          <w:rFonts w:ascii="Doulos SIL" w:hAnsi="Doulos SIL"/>
          <w:i/>
          <w:color w:val="0000FF"/>
        </w:rPr>
        <w:t>[kɔ̀-nɔ́-ɔ̄ⁿ]</w:t>
      </w:r>
      <w:r w:rsidRPr="001339B0">
        <w:rPr>
          <w:rFonts w:ascii="Doulos SIL" w:hAnsi="Doulos SIL"/>
          <w:i/>
          <w:color w:val="0000FF"/>
        </w:rPr>
        <w:tab/>
        <w:t>[jú</w:t>
      </w:r>
      <w:r w:rsidRPr="001339B0">
        <w:rPr>
          <w:rFonts w:ascii="Doulos SIL" w:hAnsi="Doulos SIL"/>
          <w:i/>
          <w:color w:val="0000FF"/>
        </w:rPr>
        <w:tab/>
        <w:t>bùʔù]</w:t>
      </w:r>
      <w:r w:rsidRPr="001339B0">
        <w:rPr>
          <w:rFonts w:ascii="Doulos SIL" w:hAnsi="Doulos SIL"/>
          <w:i/>
          <w:color w:val="0000FF"/>
        </w:rPr>
        <w:tab/>
        <w:t>dɔ́nī</w:t>
      </w:r>
    </w:p>
    <w:p w14:paraId="2D3C9258" w14:textId="653E4469" w:rsidR="004931BD" w:rsidRDefault="004931BD" w:rsidP="004931BD">
      <w:pPr>
        <w:tabs>
          <w:tab w:val="clear" w:pos="369"/>
          <w:tab w:val="left" w:pos="720"/>
          <w:tab w:val="left" w:pos="1080"/>
          <w:tab w:val="left" w:pos="2610"/>
          <w:tab w:val="left" w:pos="3690"/>
          <w:tab w:val="left" w:pos="4680"/>
        </w:tabs>
      </w:pPr>
      <w:r>
        <w:tab/>
      </w:r>
      <w:r>
        <w:tab/>
        <w:t>[bird-Nom-Pl]</w:t>
      </w:r>
      <w:r>
        <w:tab/>
        <w:t>[millet</w:t>
      </w:r>
      <w:r>
        <w:tab/>
        <w:t>all]</w:t>
      </w:r>
      <w:r>
        <w:tab/>
        <w:t>devour.Pfv</w:t>
      </w:r>
    </w:p>
    <w:p w14:paraId="0B0F4E5F" w14:textId="1D9866C9" w:rsidR="004931BD" w:rsidRDefault="004931BD" w:rsidP="004931BD">
      <w:pPr>
        <w:tabs>
          <w:tab w:val="clear" w:pos="369"/>
          <w:tab w:val="left" w:pos="720"/>
          <w:tab w:val="left" w:pos="1080"/>
        </w:tabs>
      </w:pPr>
      <w:r>
        <w:tab/>
      </w:r>
      <w:r>
        <w:tab/>
        <w:t>‘The birds ate all the millet.’</w:t>
      </w:r>
    </w:p>
    <w:p w14:paraId="5AF18F90" w14:textId="77777777" w:rsidR="004931BD" w:rsidRDefault="004931BD" w:rsidP="004931BD">
      <w:pPr>
        <w:tabs>
          <w:tab w:val="clear" w:pos="369"/>
          <w:tab w:val="left" w:pos="720"/>
          <w:tab w:val="left" w:pos="1080"/>
        </w:tabs>
      </w:pPr>
    </w:p>
    <w:p w14:paraId="001D795C" w14:textId="2687A447" w:rsidR="004931BD" w:rsidRDefault="004931BD" w:rsidP="004931BD">
      <w:pPr>
        <w:tabs>
          <w:tab w:val="clear" w:pos="369"/>
          <w:tab w:val="left" w:pos="720"/>
          <w:tab w:val="left" w:pos="1080"/>
          <w:tab w:val="left" w:pos="2160"/>
          <w:tab w:val="left" w:pos="3150"/>
          <w:tab w:val="left" w:pos="4320"/>
          <w:tab w:val="left" w:pos="5400"/>
        </w:tabs>
      </w:pPr>
      <w:r>
        <w:tab/>
        <w:t>c.</w:t>
      </w:r>
      <w:r>
        <w:tab/>
      </w:r>
      <w:r w:rsidRPr="001339B0">
        <w:rPr>
          <w:rFonts w:ascii="Doulos SIL" w:hAnsi="Doulos SIL"/>
          <w:i/>
          <w:color w:val="0000FF"/>
        </w:rPr>
        <w:t>à</w:t>
      </w:r>
      <w:r w:rsidRPr="001339B0">
        <w:rPr>
          <w:rFonts w:ascii="Doulos SIL" w:hAnsi="Doulos SIL"/>
          <w:i/>
          <w:color w:val="0000FF"/>
        </w:rPr>
        <w:tab/>
        <w:t>tàgá</w:t>
      </w:r>
      <w:r w:rsidRPr="001339B0">
        <w:rPr>
          <w:rFonts w:ascii="Doulos SIL" w:hAnsi="Doulos SIL"/>
          <w:i/>
          <w:color w:val="0000FF"/>
        </w:rPr>
        <w:tab/>
        <w:t>bìlí</w:t>
      </w:r>
      <w:r w:rsidRPr="001339B0">
        <w:rPr>
          <w:rFonts w:ascii="Doulos SIL" w:hAnsi="Doulos SIL"/>
          <w:i/>
          <w:color w:val="0000FF"/>
        </w:rPr>
        <w:tab/>
        <w:t>[mùʔùⁿ</w:t>
      </w:r>
      <w:r w:rsidRPr="001339B0">
        <w:rPr>
          <w:rFonts w:ascii="Doulos SIL" w:hAnsi="Doulos SIL"/>
          <w:i/>
          <w:color w:val="0000FF"/>
        </w:rPr>
        <w:tab/>
        <w:t>bùʔù-nú]</w:t>
      </w:r>
    </w:p>
    <w:p w14:paraId="419FB24A" w14:textId="5382CC87" w:rsidR="004931BD" w:rsidRDefault="004931BD" w:rsidP="004931BD">
      <w:pPr>
        <w:tabs>
          <w:tab w:val="clear" w:pos="369"/>
          <w:tab w:val="left" w:pos="720"/>
          <w:tab w:val="left" w:pos="1080"/>
          <w:tab w:val="left" w:pos="2160"/>
          <w:tab w:val="left" w:pos="3150"/>
          <w:tab w:val="left" w:pos="4320"/>
          <w:tab w:val="left" w:pos="5400"/>
        </w:tabs>
      </w:pPr>
      <w:r>
        <w:tab/>
      </w:r>
      <w:r>
        <w:tab/>
        <w:t>3SgHum</w:t>
      </w:r>
      <w:r>
        <w:tab/>
        <w:t>sheep</w:t>
      </w:r>
      <w:r>
        <w:tab/>
        <w:t>give.Pfv</w:t>
      </w:r>
      <w:r>
        <w:tab/>
        <w:t>[1Pl</w:t>
      </w:r>
      <w:r>
        <w:tab/>
        <w:t>all-Nom]</w:t>
      </w:r>
    </w:p>
    <w:p w14:paraId="3EAB7A62" w14:textId="65907CB9" w:rsidR="004931BD" w:rsidRPr="004931BD" w:rsidRDefault="004931BD" w:rsidP="004931BD">
      <w:pPr>
        <w:tabs>
          <w:tab w:val="clear" w:pos="369"/>
          <w:tab w:val="left" w:pos="720"/>
          <w:tab w:val="left" w:pos="1080"/>
        </w:tabs>
      </w:pPr>
      <w:r>
        <w:tab/>
      </w:r>
      <w:r>
        <w:tab/>
        <w:t>‘He/She gave the sheep-Sg to us all.’</w:t>
      </w:r>
    </w:p>
    <w:p w14:paraId="7412ADFB" w14:textId="0BA96049" w:rsidR="004931BD" w:rsidRDefault="004931BD" w:rsidP="001339B0">
      <w:r>
        <w:tab/>
      </w:r>
      <w:r>
        <w:tab/>
      </w:r>
    </w:p>
    <w:p w14:paraId="159C27F0" w14:textId="50813D8F" w:rsidR="004931BD" w:rsidRDefault="004931BD" w:rsidP="001339B0">
      <w:r>
        <w:t xml:space="preserve">In (xx1c), </w:t>
      </w:r>
      <w:r w:rsidRPr="001339B0">
        <w:rPr>
          <w:rFonts w:ascii="Doulos SIL" w:hAnsi="Doulos SIL"/>
          <w:i/>
          <w:color w:val="0000FF"/>
        </w:rPr>
        <w:t>mùʔùⁿ</w:t>
      </w:r>
      <w:r>
        <w:t xml:space="preserve">  does not undergo Final Tone-Raising before </w:t>
      </w:r>
      <w:r w:rsidRPr="00DB18E3">
        <w:rPr>
          <w:rFonts w:ascii="Doulos SIL" w:hAnsi="Doulos SIL"/>
          <w:i/>
          <w:color w:val="0000FF"/>
        </w:rPr>
        <w:t>bùʔù-nú</w:t>
      </w:r>
      <w:r w:rsidR="001339B0">
        <w:t>.</w:t>
      </w:r>
    </w:p>
    <w:p w14:paraId="092365DA" w14:textId="6CD52B08" w:rsidR="001339B0" w:rsidRDefault="001339B0" w:rsidP="001339B0">
      <w:r>
        <w:tab/>
        <w:t xml:space="preserve">The full set of pronominal combinations is in (xx2). In the 1Pl combination, Final Tone-Raising does not apply to </w:t>
      </w:r>
      <w:r w:rsidRPr="00DB18E3">
        <w:rPr>
          <w:rFonts w:ascii="Doulos SIL" w:hAnsi="Doulos SIL"/>
          <w:i/>
          <w:color w:val="0000FF"/>
        </w:rPr>
        <w:t>mùʔùⁿ</w:t>
      </w:r>
      <w:r>
        <w:t xml:space="preserve"> although it is followed by L</w:t>
      </w:r>
      <w:r>
        <w:noBreakHyphen/>
        <w:t xml:space="preserve">tones.  </w:t>
      </w:r>
    </w:p>
    <w:p w14:paraId="79B62534" w14:textId="77777777" w:rsidR="001339B0" w:rsidRDefault="001339B0" w:rsidP="001339B0"/>
    <w:p w14:paraId="29AA3233" w14:textId="0EE8AB1D" w:rsidR="001339B0" w:rsidRDefault="001339B0" w:rsidP="001339B0">
      <w:pPr>
        <w:tabs>
          <w:tab w:val="clear" w:pos="369"/>
          <w:tab w:val="left" w:pos="720"/>
          <w:tab w:val="left" w:pos="1080"/>
          <w:tab w:val="left" w:pos="2880"/>
        </w:tabs>
      </w:pPr>
      <w:r>
        <w:t>(xx2)</w:t>
      </w:r>
      <w:r>
        <w:tab/>
        <w:t>a.</w:t>
      </w:r>
      <w:r>
        <w:tab/>
      </w:r>
      <w:r w:rsidRPr="00DB18E3">
        <w:rPr>
          <w:rFonts w:ascii="Doulos SIL" w:hAnsi="Doulos SIL"/>
          <w:i/>
          <w:color w:val="0000FF"/>
        </w:rPr>
        <w:t>mùʔùⁿ bùʔù-nú</w:t>
      </w:r>
      <w:r>
        <w:tab/>
        <w:t>‘all of us’</w:t>
      </w:r>
    </w:p>
    <w:p w14:paraId="5094B63A" w14:textId="0EF93235" w:rsidR="001339B0" w:rsidRDefault="001339B0" w:rsidP="001339B0">
      <w:pPr>
        <w:tabs>
          <w:tab w:val="clear" w:pos="369"/>
          <w:tab w:val="left" w:pos="720"/>
          <w:tab w:val="left" w:pos="1080"/>
          <w:tab w:val="left" w:pos="2880"/>
        </w:tabs>
      </w:pPr>
      <w:r>
        <w:tab/>
      </w:r>
      <w:r>
        <w:tab/>
      </w:r>
      <w:r w:rsidRPr="001339B0">
        <w:rPr>
          <w:rFonts w:ascii="Doulos SIL" w:hAnsi="Doulos SIL"/>
          <w:i/>
          <w:color w:val="0000FF"/>
        </w:rPr>
        <w:t>ēēⁿ būʔū-nū</w:t>
      </w:r>
      <w:r>
        <w:tab/>
        <w:t>‘all of you-Pl’</w:t>
      </w:r>
    </w:p>
    <w:p w14:paraId="58AE369F" w14:textId="0907D75A" w:rsidR="001339B0" w:rsidRDefault="001339B0" w:rsidP="001339B0">
      <w:pPr>
        <w:tabs>
          <w:tab w:val="clear" w:pos="369"/>
          <w:tab w:val="left" w:pos="720"/>
          <w:tab w:val="left" w:pos="1080"/>
          <w:tab w:val="left" w:pos="2880"/>
        </w:tabs>
      </w:pPr>
      <w:r>
        <w:tab/>
      </w:r>
      <w:r>
        <w:tab/>
      </w:r>
      <w:r w:rsidRPr="001339B0">
        <w:rPr>
          <w:rFonts w:ascii="Doulos SIL" w:hAnsi="Doulos SIL"/>
          <w:i/>
          <w:color w:val="0000FF"/>
        </w:rPr>
        <w:t>ààⁿ búʔú-nú</w:t>
      </w:r>
      <w:r>
        <w:t xml:space="preserve"> </w:t>
      </w:r>
      <w:r>
        <w:tab/>
        <w:t>‘all of them (human)’</w:t>
      </w:r>
    </w:p>
    <w:p w14:paraId="5F75ADA8" w14:textId="0CDD3EBD" w:rsidR="001339B0" w:rsidRDefault="001339B0" w:rsidP="001339B0">
      <w:pPr>
        <w:tabs>
          <w:tab w:val="clear" w:pos="369"/>
          <w:tab w:val="left" w:pos="720"/>
          <w:tab w:val="left" w:pos="1080"/>
          <w:tab w:val="left" w:pos="2880"/>
        </w:tabs>
      </w:pPr>
      <w:r>
        <w:tab/>
      </w:r>
      <w:r>
        <w:tab/>
      </w:r>
      <w:r>
        <w:rPr>
          <w:rFonts w:ascii="Doulos SIL" w:hAnsi="Doulos SIL"/>
          <w:i/>
          <w:color w:val="0000FF"/>
        </w:rPr>
        <w:t>èè</w:t>
      </w:r>
      <w:r w:rsidRPr="001339B0">
        <w:rPr>
          <w:rFonts w:ascii="Doulos SIL" w:hAnsi="Doulos SIL"/>
          <w:i/>
          <w:color w:val="0000FF"/>
        </w:rPr>
        <w:t>ⁿ búʔú-nú</w:t>
      </w:r>
      <w:r>
        <w:t xml:space="preserve"> </w:t>
      </w:r>
      <w:r>
        <w:tab/>
        <w:t>‘all of them (nonhuman)’</w:t>
      </w:r>
    </w:p>
    <w:p w14:paraId="1EBC7E20" w14:textId="77777777" w:rsidR="001339B0" w:rsidRDefault="001339B0" w:rsidP="001339B0">
      <w:pPr>
        <w:tabs>
          <w:tab w:val="clear" w:pos="369"/>
          <w:tab w:val="left" w:pos="720"/>
          <w:tab w:val="left" w:pos="1080"/>
          <w:tab w:val="left" w:pos="2880"/>
        </w:tabs>
      </w:pPr>
    </w:p>
    <w:p w14:paraId="403F6492" w14:textId="45401121" w:rsidR="001339B0" w:rsidRPr="001339B0" w:rsidRDefault="001339B0" w:rsidP="001339B0">
      <w:pPr>
        <w:tabs>
          <w:tab w:val="clear" w:pos="369"/>
          <w:tab w:val="left" w:pos="720"/>
          <w:tab w:val="left" w:pos="1080"/>
          <w:tab w:val="left" w:pos="2880"/>
        </w:tabs>
      </w:pPr>
      <w:r>
        <w:tab/>
        <w:t>b.</w:t>
      </w:r>
      <w:r>
        <w:tab/>
      </w:r>
      <w:r w:rsidRPr="001339B0">
        <w:rPr>
          <w:rFonts w:ascii="Doulos SIL" w:hAnsi="Doulos SIL"/>
          <w:color w:val="FF0000"/>
        </w:rPr>
        <w:t>è bùʔù</w:t>
      </w:r>
      <w:r>
        <w:tab/>
        <w:t>‘all of it (nonhuman)’</w:t>
      </w:r>
    </w:p>
    <w:p w14:paraId="717B4B3E" w14:textId="77777777" w:rsidR="004931BD" w:rsidRDefault="004931BD" w:rsidP="001339B0"/>
    <w:p w14:paraId="2202732D" w14:textId="7BEE6D7C" w:rsidR="004931BD" w:rsidRPr="004931BD" w:rsidRDefault="004931BD" w:rsidP="004931BD">
      <w:pPr>
        <w:rPr>
          <w:color w:val="FF0000"/>
        </w:rPr>
      </w:pPr>
      <w:r w:rsidRPr="004931BD">
        <w:rPr>
          <w:color w:val="FF0000"/>
        </w:rPr>
        <w:t xml:space="preserve">choice of </w:t>
      </w:r>
      <w:r w:rsidRPr="004931BD">
        <w:rPr>
          <w:rFonts w:ascii="Doulos SIL" w:hAnsi="Doulos SIL"/>
          <w:color w:val="FF0000"/>
        </w:rPr>
        <w:t>búʔú</w:t>
      </w:r>
      <w:r w:rsidRPr="004931BD">
        <w:rPr>
          <w:color w:val="FF0000"/>
        </w:rPr>
        <w:t xml:space="preserve"> versus </w:t>
      </w:r>
      <w:r w:rsidRPr="004931BD">
        <w:rPr>
          <w:rFonts w:ascii="Doulos SIL" w:hAnsi="Doulos SIL"/>
          <w:color w:val="FF0000"/>
        </w:rPr>
        <w:t>bùʔù</w:t>
      </w:r>
      <w:r w:rsidRPr="004931BD">
        <w:rPr>
          <w:color w:val="FF0000"/>
        </w:rPr>
        <w:tab/>
      </w:r>
    </w:p>
    <w:p w14:paraId="1D3D78CB" w14:textId="77777777" w:rsidR="00BA6685" w:rsidRPr="002D209A" w:rsidRDefault="00BA6685"/>
    <w:p w14:paraId="5F0C3358" w14:textId="77777777" w:rsidR="00BA6685" w:rsidRPr="007A06F9" w:rsidRDefault="00BA6685"/>
    <w:p w14:paraId="721A9FDE" w14:textId="5A0FEFB7" w:rsidR="00BA6685" w:rsidRDefault="00CA069D" w:rsidP="00BA6685">
      <w:pPr>
        <w:pStyle w:val="Heading3"/>
      </w:pPr>
      <w:bookmarkStart w:id="971" w:name="_Toc36027474"/>
      <w:bookmarkStart w:id="972" w:name="_Toc36027684"/>
      <w:bookmarkStart w:id="973" w:name="_Toc78375688"/>
      <w:bookmarkStart w:id="974" w:name="_Toc79405792"/>
      <w:bookmarkStart w:id="975" w:name="_Toc337412034"/>
      <w:r>
        <w:t xml:space="preserve">Distributive </w:t>
      </w:r>
      <w:r w:rsidR="00BA6685">
        <w:t>‘</w:t>
      </w:r>
      <w:r>
        <w:t>e</w:t>
      </w:r>
      <w:r w:rsidR="00566B03">
        <w:t>ach</w:t>
      </w:r>
      <w:r w:rsidR="00BA6685">
        <w:t>’</w:t>
      </w:r>
      <w:bookmarkEnd w:id="971"/>
      <w:bookmarkEnd w:id="972"/>
      <w:bookmarkEnd w:id="973"/>
      <w:bookmarkEnd w:id="974"/>
      <w:bookmarkEnd w:id="975"/>
    </w:p>
    <w:p w14:paraId="33E65BF6" w14:textId="1A34BC6F" w:rsidR="004931BD" w:rsidRPr="004931BD" w:rsidRDefault="004931BD" w:rsidP="004931BD">
      <w:r w:rsidRPr="001339B0">
        <w:rPr>
          <w:rFonts w:ascii="Doulos SIL" w:hAnsi="Doulos SIL"/>
          <w:i/>
          <w:color w:val="0000FF"/>
        </w:rPr>
        <w:t>bùʔù</w:t>
      </w:r>
      <w:r>
        <w:t xml:space="preserve"> ~ </w:t>
      </w:r>
      <w:r>
        <w:rPr>
          <w:rFonts w:ascii="Doulos SIL" w:hAnsi="Doulos SIL"/>
          <w:i/>
          <w:color w:val="0000FF"/>
        </w:rPr>
        <w:t>búʔú</w:t>
      </w:r>
      <w:r>
        <w:t xml:space="preserve"> ‘all’ can also be used in distributive contexts. In (xx1), the speaker gave 200 units (= 1000 francs CFA) to each child, not a total of 200 units to the children as a group.</w:t>
      </w:r>
    </w:p>
    <w:p w14:paraId="2762BA5F" w14:textId="77777777" w:rsidR="004931BD" w:rsidRDefault="004931BD" w:rsidP="004931BD"/>
    <w:p w14:paraId="1194855D" w14:textId="610E2EAF" w:rsidR="004931BD" w:rsidRPr="001339B0" w:rsidRDefault="004931BD" w:rsidP="004931BD">
      <w:pPr>
        <w:tabs>
          <w:tab w:val="clear" w:pos="369"/>
          <w:tab w:val="left" w:pos="720"/>
          <w:tab w:val="left" w:pos="1440"/>
          <w:tab w:val="left" w:pos="2610"/>
          <w:tab w:val="left" w:pos="3780"/>
          <w:tab w:val="left" w:pos="4590"/>
          <w:tab w:val="left" w:pos="5400"/>
          <w:tab w:val="left" w:pos="6390"/>
        </w:tabs>
        <w:rPr>
          <w:rFonts w:ascii="Doulos SIL" w:hAnsi="Doulos SIL"/>
          <w:i/>
          <w:color w:val="0000FF"/>
        </w:rPr>
      </w:pPr>
      <w:r>
        <w:t>(xx1)</w:t>
      </w:r>
      <w:r>
        <w:tab/>
      </w:r>
      <w:r w:rsidRPr="001339B0">
        <w:rPr>
          <w:rFonts w:ascii="Doulos SIL" w:hAnsi="Doulos SIL"/>
          <w:i/>
          <w:color w:val="0000FF"/>
        </w:rPr>
        <w:t>mā</w:t>
      </w:r>
      <w:r w:rsidRPr="001339B0">
        <w:rPr>
          <w:rFonts w:ascii="Doulos SIL" w:hAnsi="Doulos SIL"/>
          <w:i/>
          <w:color w:val="0000FF"/>
        </w:rPr>
        <w:tab/>
        <w:t>jáāⁿ-tàá</w:t>
      </w:r>
      <w:r w:rsidRPr="001339B0">
        <w:rPr>
          <w:rFonts w:ascii="Doulos SIL" w:hAnsi="Doulos SIL"/>
          <w:i/>
          <w:color w:val="0000FF"/>
        </w:rPr>
        <w:tab/>
        <w:t>bìlí</w:t>
      </w:r>
      <w:r w:rsidRPr="001339B0">
        <w:rPr>
          <w:rFonts w:ascii="Doulos SIL" w:hAnsi="Doulos SIL"/>
          <w:i/>
          <w:color w:val="0000FF"/>
        </w:rPr>
        <w:tab/>
        <w:t>[dí</w:t>
      </w:r>
      <w:r w:rsidRPr="001339B0">
        <w:rPr>
          <w:rFonts w:ascii="Doulos SIL" w:hAnsi="Doulos SIL"/>
          <w:i/>
          <w:color w:val="0000FF"/>
        </w:rPr>
        <w:tab/>
        <w:t>kpɛ́ʔrɛ̄</w:t>
      </w:r>
      <w:r w:rsidRPr="001339B0">
        <w:rPr>
          <w:rFonts w:ascii="Doulos SIL" w:hAnsi="Doulos SIL"/>
          <w:i/>
          <w:color w:val="0000FF"/>
        </w:rPr>
        <w:tab/>
        <w:t>dù-dúlì</w:t>
      </w:r>
      <w:r w:rsidRPr="001339B0">
        <w:rPr>
          <w:rFonts w:ascii="Doulos SIL" w:hAnsi="Doulos SIL"/>
          <w:i/>
          <w:color w:val="0000FF"/>
        </w:rPr>
        <w:tab/>
        <w:t>bùʔù-nú]</w:t>
      </w:r>
    </w:p>
    <w:p w14:paraId="789EBB14" w14:textId="7DF2071F" w:rsidR="004931BD" w:rsidRPr="001339B0" w:rsidRDefault="004931BD" w:rsidP="004931BD">
      <w:pPr>
        <w:tabs>
          <w:tab w:val="clear" w:pos="369"/>
          <w:tab w:val="left" w:pos="720"/>
          <w:tab w:val="left" w:pos="1440"/>
          <w:tab w:val="left" w:pos="2610"/>
          <w:tab w:val="left" w:pos="3780"/>
          <w:tab w:val="left" w:pos="4590"/>
          <w:tab w:val="left" w:pos="5400"/>
          <w:tab w:val="left" w:pos="6390"/>
        </w:tabs>
      </w:pPr>
      <w:r w:rsidRPr="001339B0">
        <w:tab/>
        <w:t>1Sg</w:t>
      </w:r>
      <w:r w:rsidRPr="001339B0">
        <w:tab/>
        <w:t>200</w:t>
      </w:r>
      <w:r w:rsidRPr="001339B0">
        <w:tab/>
        <w:t>give.Pfv</w:t>
      </w:r>
      <w:r w:rsidRPr="001339B0">
        <w:tab/>
        <w:t>[child</w:t>
      </w:r>
      <w:r w:rsidRPr="001339B0">
        <w:tab/>
        <w:t>small</w:t>
      </w:r>
      <w:r w:rsidRPr="001339B0">
        <w:tab/>
        <w:t>one-one</w:t>
      </w:r>
      <w:r w:rsidRPr="001339B0">
        <w:tab/>
        <w:t>each-Nom]</w:t>
      </w:r>
    </w:p>
    <w:p w14:paraId="3510DE90" w14:textId="341F1605" w:rsidR="004931BD" w:rsidRPr="001339B0" w:rsidRDefault="004931BD" w:rsidP="004931BD">
      <w:pPr>
        <w:tabs>
          <w:tab w:val="clear" w:pos="369"/>
          <w:tab w:val="left" w:pos="720"/>
        </w:tabs>
      </w:pPr>
      <w:r w:rsidRPr="001339B0">
        <w:tab/>
        <w:t>‘I gave 200 (currency units) to each child.’</w:t>
      </w:r>
    </w:p>
    <w:p w14:paraId="09CCF2C4" w14:textId="77777777" w:rsidR="004931BD" w:rsidRPr="001339B0" w:rsidRDefault="004931BD" w:rsidP="004931BD"/>
    <w:p w14:paraId="43FC3063" w14:textId="059A3C48" w:rsidR="004931BD" w:rsidRDefault="004931BD" w:rsidP="004931BD">
      <w:r>
        <w:t xml:space="preserve">The distributivity is expressed mainly by keeping ‘small child’ singular in form, and by adding the </w:t>
      </w:r>
      <w:r w:rsidR="00135A29">
        <w:t>reduplicated numeral ‘one’, i.e. ‘one by one, one at a time, singly’ (§4.6.1.xxx).</w:t>
      </w:r>
    </w:p>
    <w:p w14:paraId="7821CE81" w14:textId="77777777" w:rsidR="004931BD" w:rsidRPr="004931BD" w:rsidRDefault="004931BD" w:rsidP="004931BD"/>
    <w:p w14:paraId="779DD84C" w14:textId="77777777" w:rsidR="00A42B19" w:rsidRDefault="00A42B19">
      <w:pPr>
        <w:tabs>
          <w:tab w:val="clear" w:pos="369"/>
        </w:tabs>
        <w:spacing w:line="240" w:lineRule="auto"/>
        <w:jc w:val="left"/>
        <w:rPr>
          <w:b/>
          <w:kern w:val="32"/>
          <w:sz w:val="30"/>
        </w:rPr>
      </w:pPr>
      <w:bookmarkStart w:id="976" w:name="_Toc508434646"/>
      <w:bookmarkStart w:id="977" w:name="_Toc508942790"/>
      <w:bookmarkStart w:id="978" w:name="_Toc508943390"/>
      <w:bookmarkStart w:id="979" w:name="_Toc78375692"/>
      <w:bookmarkStart w:id="980" w:name="_Toc79405796"/>
      <w:r>
        <w:br w:type="page"/>
      </w:r>
    </w:p>
    <w:p w14:paraId="147A8F64" w14:textId="6D94917A" w:rsidR="00BA6685" w:rsidRPr="00C51FD6" w:rsidRDefault="00566B03" w:rsidP="00BA6685">
      <w:pPr>
        <w:pStyle w:val="Heading1"/>
      </w:pPr>
      <w:bookmarkStart w:id="981" w:name="_Toc337412035"/>
      <w:r w:rsidRPr="00C51FD6">
        <w:lastRenderedPageBreak/>
        <w:t>Coordination</w:t>
      </w:r>
      <w:bookmarkEnd w:id="976"/>
      <w:bookmarkEnd w:id="977"/>
      <w:bookmarkEnd w:id="978"/>
      <w:bookmarkEnd w:id="979"/>
      <w:bookmarkEnd w:id="980"/>
      <w:bookmarkEnd w:id="981"/>
    </w:p>
    <w:p w14:paraId="3CDB9A56" w14:textId="77777777" w:rsidR="00BA6685" w:rsidRDefault="00566B03" w:rsidP="00BA6685">
      <w:pPr>
        <w:pStyle w:val="Heading2"/>
      </w:pPr>
      <w:bookmarkStart w:id="982" w:name="_Toc508434647"/>
      <w:bookmarkStart w:id="983" w:name="_Toc508942791"/>
      <w:bookmarkStart w:id="984" w:name="_Toc508943391"/>
      <w:bookmarkStart w:id="985" w:name="_Toc78375693"/>
      <w:bookmarkStart w:id="986" w:name="_Toc79405797"/>
      <w:bookmarkStart w:id="987" w:name="_Toc337412036"/>
      <w:r>
        <w:t>NP coordination</w:t>
      </w:r>
      <w:bookmarkEnd w:id="982"/>
      <w:bookmarkEnd w:id="983"/>
      <w:bookmarkEnd w:id="984"/>
      <w:bookmarkEnd w:id="985"/>
      <w:bookmarkEnd w:id="986"/>
      <w:bookmarkEnd w:id="987"/>
    </w:p>
    <w:p w14:paraId="4FBCB91F" w14:textId="07E6E039" w:rsidR="00BA6685" w:rsidRDefault="00566B03" w:rsidP="00BA6685">
      <w:pPr>
        <w:pStyle w:val="Heading3"/>
      </w:pPr>
      <w:bookmarkStart w:id="988" w:name="_Toc508434648"/>
      <w:bookmarkStart w:id="989" w:name="_Toc508942792"/>
      <w:bookmarkStart w:id="990" w:name="_Toc508943392"/>
      <w:bookmarkStart w:id="991" w:name="_Toc78375694"/>
      <w:bookmarkStart w:id="992" w:name="_Toc79405798"/>
      <w:bookmarkStart w:id="993" w:name="_Toc337412037"/>
      <w:r>
        <w:t>NP conjunction (</w:t>
      </w:r>
      <w:r w:rsidR="00BA6685">
        <w:t>‘</w:t>
      </w:r>
      <w:r>
        <w:t>X and Y</w:t>
      </w:r>
      <w:r w:rsidR="00BA6685">
        <w:t>’</w:t>
      </w:r>
      <w:bookmarkEnd w:id="988"/>
      <w:bookmarkEnd w:id="989"/>
      <w:bookmarkEnd w:id="990"/>
      <w:r>
        <w:t>)</w:t>
      </w:r>
      <w:bookmarkEnd w:id="991"/>
      <w:bookmarkEnd w:id="992"/>
      <w:bookmarkEnd w:id="993"/>
    </w:p>
    <w:p w14:paraId="17129E65" w14:textId="18C8C19F" w:rsidR="00FF675C" w:rsidRDefault="00FF675C" w:rsidP="00FF675C">
      <w:r>
        <w:t xml:space="preserve">The conjunctive particle is </w:t>
      </w:r>
      <w:r w:rsidR="008650DC" w:rsidRPr="005B1C97">
        <w:rPr>
          <w:rFonts w:ascii="Doulos SIL" w:hAnsi="Doulos SIL"/>
          <w:i/>
          <w:color w:val="0000FF"/>
        </w:rPr>
        <w:t>bùʔù</w:t>
      </w:r>
      <w:r w:rsidR="008650DC">
        <w:t xml:space="preserve">, often reduced to </w:t>
      </w:r>
      <w:r w:rsidR="008650DC" w:rsidRPr="005B1C97">
        <w:rPr>
          <w:rFonts w:ascii="Doulos SIL" w:hAnsi="Doulos SIL"/>
          <w:i/>
          <w:color w:val="0000FF"/>
        </w:rPr>
        <w:t>bùʔ</w:t>
      </w:r>
      <w:r w:rsidR="008650DC">
        <w:t xml:space="preserve"> in allegro speech.</w:t>
      </w:r>
      <w:r>
        <w:t xml:space="preserve"> When singular nouns or other simple NPs that can end in a nominal suffix are conjoined, the suffix is omitted on the left conjunct but present on the right conjunct (i.e. at the end of the entire conjoined NP). However, a plural left conjunct has its usual form with the plural ending requiring the nominal suffix (xx1c). </w:t>
      </w:r>
      <w:r w:rsidR="008650DC">
        <w:t xml:space="preserve">In (xx1b), </w:t>
      </w:r>
      <w:r w:rsidR="008650DC" w:rsidRPr="005B1C97">
        <w:rPr>
          <w:rFonts w:ascii="Doulos SIL" w:hAnsi="Doulos SIL"/>
          <w:i/>
          <w:color w:val="0000FF"/>
        </w:rPr>
        <w:t>tàgà</w:t>
      </w:r>
      <w:r w:rsidR="008650DC">
        <w:t xml:space="preserve"> becomes </w:t>
      </w:r>
      <w:r w:rsidR="008650DC" w:rsidRPr="005B1C97">
        <w:rPr>
          <w:rFonts w:ascii="Doulos SIL" w:hAnsi="Doulos SIL"/>
          <w:i/>
          <w:color w:val="0000FF"/>
        </w:rPr>
        <w:t>tàgá</w:t>
      </w:r>
      <w:r w:rsidR="008650DC">
        <w:t xml:space="preserve"> before the L</w:t>
      </w:r>
      <w:r w:rsidR="008650DC">
        <w:noBreakHyphen/>
        <w:t xml:space="preserve">toned </w:t>
      </w:r>
      <w:r w:rsidR="008650DC" w:rsidRPr="005B1C97">
        <w:rPr>
          <w:rFonts w:ascii="Doulos SIL" w:hAnsi="Doulos SIL"/>
          <w:i/>
          <w:color w:val="0000FF"/>
        </w:rPr>
        <w:t>bùʔù</w:t>
      </w:r>
      <w:r w:rsidR="008650DC">
        <w:t xml:space="preserve"> by Final Tone-Raising. In (xx1c), the preceding plural noun controls {H} on </w:t>
      </w:r>
      <w:r w:rsidR="008650DC" w:rsidRPr="005B1C97">
        <w:rPr>
          <w:rFonts w:ascii="Doulos SIL" w:hAnsi="Doulos SIL"/>
          <w:i/>
          <w:color w:val="0000FF"/>
        </w:rPr>
        <w:t>bùʔù</w:t>
      </w:r>
      <w:r w:rsidR="008650DC">
        <w:t xml:space="preserve">, resulting in </w:t>
      </w:r>
      <w:r w:rsidR="008650DC" w:rsidRPr="005B1C97">
        <w:rPr>
          <w:rFonts w:ascii="Doulos SIL" w:hAnsi="Doulos SIL"/>
          <w:i/>
          <w:color w:val="0000FF"/>
        </w:rPr>
        <w:t>búʔú</w:t>
      </w:r>
      <w:r w:rsidR="008650DC">
        <w:t xml:space="preserve">. </w:t>
      </w:r>
    </w:p>
    <w:p w14:paraId="7BF9282C" w14:textId="77777777" w:rsidR="00FF675C" w:rsidRDefault="00FF675C" w:rsidP="00FF675C"/>
    <w:p w14:paraId="2087286E" w14:textId="0F4EB870" w:rsidR="00FF675C" w:rsidRDefault="00FF675C" w:rsidP="00FF675C">
      <w:pPr>
        <w:tabs>
          <w:tab w:val="clear" w:pos="369"/>
          <w:tab w:val="left" w:pos="720"/>
          <w:tab w:val="left" w:pos="1080"/>
          <w:tab w:val="left" w:pos="2340"/>
          <w:tab w:val="left" w:pos="3150"/>
        </w:tabs>
      </w:pPr>
      <w:r>
        <w:t>(xx1)</w:t>
      </w:r>
      <w:r>
        <w:tab/>
        <w:t>a.</w:t>
      </w:r>
      <w:r>
        <w:tab/>
      </w:r>
      <w:r w:rsidRPr="005B1C97">
        <w:rPr>
          <w:rFonts w:ascii="Doulos SIL" w:hAnsi="Doulos SIL"/>
          <w:i/>
          <w:color w:val="0000FF"/>
        </w:rPr>
        <w:t>díkín</w:t>
      </w:r>
      <w:r w:rsidRPr="005B1C97">
        <w:rPr>
          <w:rFonts w:ascii="Doulos SIL" w:hAnsi="Doulos SIL"/>
          <w:i/>
          <w:color w:val="0000FF"/>
        </w:rPr>
        <w:tab/>
        <w:t>bùʔ</w:t>
      </w:r>
      <w:r w:rsidR="008650DC" w:rsidRPr="005B1C97">
        <w:rPr>
          <w:rFonts w:ascii="Doulos SIL" w:hAnsi="Doulos SIL"/>
          <w:i/>
          <w:color w:val="0000FF"/>
        </w:rPr>
        <w:t>ù</w:t>
      </w:r>
      <w:r w:rsidRPr="005B1C97">
        <w:rPr>
          <w:rFonts w:ascii="Doulos SIL" w:hAnsi="Doulos SIL"/>
          <w:i/>
          <w:color w:val="0000FF"/>
        </w:rPr>
        <w:tab/>
        <w:t>ɲáā-nà</w:t>
      </w:r>
    </w:p>
    <w:p w14:paraId="469900AD" w14:textId="5348CF7C" w:rsidR="00FF675C" w:rsidRDefault="00FF675C" w:rsidP="00FF675C">
      <w:pPr>
        <w:tabs>
          <w:tab w:val="clear" w:pos="369"/>
          <w:tab w:val="left" w:pos="720"/>
          <w:tab w:val="left" w:pos="1080"/>
          <w:tab w:val="left" w:pos="2340"/>
          <w:tab w:val="left" w:pos="3150"/>
        </w:tabs>
      </w:pPr>
      <w:r>
        <w:tab/>
      </w:r>
      <w:r>
        <w:tab/>
        <w:t>man</w:t>
      </w:r>
      <w:r>
        <w:tab/>
        <w:t>and</w:t>
      </w:r>
      <w:r>
        <w:tab/>
        <w:t>woman-Nom</w:t>
      </w:r>
    </w:p>
    <w:p w14:paraId="76BBD931" w14:textId="4054E0D8" w:rsidR="00FF675C" w:rsidRDefault="00FF675C" w:rsidP="00FF675C">
      <w:pPr>
        <w:tabs>
          <w:tab w:val="clear" w:pos="369"/>
          <w:tab w:val="left" w:pos="720"/>
          <w:tab w:val="left" w:pos="1080"/>
        </w:tabs>
      </w:pPr>
      <w:r>
        <w:tab/>
      </w:r>
      <w:r>
        <w:tab/>
        <w:t>‘(a/the) man and (a/the) woman’</w:t>
      </w:r>
      <w:r w:rsidR="008650DC">
        <w:t xml:space="preserve"> (cf. suffixed </w:t>
      </w:r>
      <w:r w:rsidR="008650DC" w:rsidRPr="005B1C97">
        <w:rPr>
          <w:rFonts w:ascii="Doulos SIL" w:hAnsi="Doulos SIL"/>
          <w:i/>
          <w:color w:val="0000FF"/>
        </w:rPr>
        <w:t>díkín̄-nà</w:t>
      </w:r>
      <w:r w:rsidR="008650DC">
        <w:t xml:space="preserve"> )</w:t>
      </w:r>
    </w:p>
    <w:p w14:paraId="4FFF32D3" w14:textId="77777777" w:rsidR="00FF675C" w:rsidRDefault="00FF675C" w:rsidP="00FF675C">
      <w:pPr>
        <w:tabs>
          <w:tab w:val="clear" w:pos="369"/>
          <w:tab w:val="left" w:pos="720"/>
          <w:tab w:val="left" w:pos="1080"/>
        </w:tabs>
      </w:pPr>
    </w:p>
    <w:p w14:paraId="0C4DBB39" w14:textId="33240059" w:rsidR="00FF675C" w:rsidRDefault="00FF675C" w:rsidP="00FF675C">
      <w:pPr>
        <w:tabs>
          <w:tab w:val="clear" w:pos="369"/>
          <w:tab w:val="left" w:pos="720"/>
          <w:tab w:val="left" w:pos="1080"/>
        </w:tabs>
      </w:pPr>
      <w:r>
        <w:tab/>
        <w:t>b.</w:t>
      </w:r>
      <w:r>
        <w:tab/>
      </w:r>
      <w:r w:rsidRPr="005B1C97">
        <w:rPr>
          <w:rFonts w:ascii="Doulos SIL" w:hAnsi="Doulos SIL"/>
          <w:i/>
          <w:color w:val="0000FF"/>
        </w:rPr>
        <w:t>tàgá</w:t>
      </w:r>
      <w:r w:rsidRPr="005B1C97">
        <w:rPr>
          <w:rFonts w:ascii="Doulos SIL" w:hAnsi="Doulos SIL"/>
          <w:i/>
          <w:color w:val="0000FF"/>
        </w:rPr>
        <w:tab/>
        <w:t>bùʔ</w:t>
      </w:r>
      <w:r w:rsidR="008650DC" w:rsidRPr="005B1C97">
        <w:rPr>
          <w:rFonts w:ascii="Doulos SIL" w:hAnsi="Doulos SIL"/>
          <w:i/>
          <w:color w:val="0000FF"/>
        </w:rPr>
        <w:t>ù</w:t>
      </w:r>
      <w:r w:rsidRPr="005B1C97">
        <w:rPr>
          <w:rFonts w:ascii="Doulos SIL" w:hAnsi="Doulos SIL"/>
          <w:i/>
          <w:color w:val="0000FF"/>
        </w:rPr>
        <w:tab/>
        <w:t>bàà-rá</w:t>
      </w:r>
    </w:p>
    <w:p w14:paraId="1D1422C5" w14:textId="77777777" w:rsidR="00FF675C" w:rsidRDefault="00FF675C" w:rsidP="00FF675C">
      <w:pPr>
        <w:tabs>
          <w:tab w:val="clear" w:pos="369"/>
          <w:tab w:val="left" w:pos="720"/>
          <w:tab w:val="left" w:pos="1080"/>
        </w:tabs>
      </w:pPr>
      <w:r>
        <w:tab/>
      </w:r>
      <w:r>
        <w:tab/>
        <w:t>sheep</w:t>
      </w:r>
      <w:r>
        <w:tab/>
        <w:t>and</w:t>
      </w:r>
      <w:r>
        <w:tab/>
        <w:t>goat-Nom</w:t>
      </w:r>
    </w:p>
    <w:p w14:paraId="60F29BAD" w14:textId="3CA374B2" w:rsidR="008650DC" w:rsidRDefault="008650DC" w:rsidP="008650DC">
      <w:pPr>
        <w:tabs>
          <w:tab w:val="clear" w:pos="369"/>
          <w:tab w:val="left" w:pos="720"/>
          <w:tab w:val="left" w:pos="1080"/>
        </w:tabs>
      </w:pPr>
      <w:r>
        <w:tab/>
      </w:r>
      <w:r>
        <w:tab/>
        <w:t xml:space="preserve">‘(a/the) sheep and (a/the) goat’ (cf. suffixed </w:t>
      </w:r>
      <w:r w:rsidRPr="005B1C97">
        <w:rPr>
          <w:rFonts w:ascii="Doulos SIL" w:hAnsi="Doulos SIL"/>
          <w:i/>
          <w:color w:val="0000FF"/>
        </w:rPr>
        <w:t>tàgà-rá</w:t>
      </w:r>
      <w:r>
        <w:t xml:space="preserve"> )</w:t>
      </w:r>
    </w:p>
    <w:p w14:paraId="69ADB154" w14:textId="77777777" w:rsidR="00FF675C" w:rsidRDefault="00FF675C" w:rsidP="00FF675C">
      <w:pPr>
        <w:tabs>
          <w:tab w:val="clear" w:pos="369"/>
          <w:tab w:val="left" w:pos="720"/>
          <w:tab w:val="left" w:pos="1080"/>
        </w:tabs>
      </w:pPr>
    </w:p>
    <w:p w14:paraId="4778CEF6" w14:textId="3A0442DB" w:rsidR="00FF675C" w:rsidRPr="005B1C97" w:rsidRDefault="00FF675C" w:rsidP="00FF675C">
      <w:pPr>
        <w:tabs>
          <w:tab w:val="clear" w:pos="369"/>
          <w:tab w:val="left" w:pos="720"/>
          <w:tab w:val="left" w:pos="1080"/>
          <w:tab w:val="left" w:pos="2700"/>
          <w:tab w:val="left" w:pos="3690"/>
        </w:tabs>
        <w:rPr>
          <w:rFonts w:ascii="Doulos SIL" w:hAnsi="Doulos SIL"/>
          <w:i/>
          <w:color w:val="0000FF"/>
        </w:rPr>
      </w:pPr>
      <w:r>
        <w:tab/>
        <w:t>c.</w:t>
      </w:r>
      <w:r>
        <w:tab/>
      </w:r>
      <w:r w:rsidR="008650DC" w:rsidRPr="005B1C97">
        <w:rPr>
          <w:rFonts w:ascii="Doulos SIL" w:hAnsi="Doulos SIL"/>
          <w:i/>
          <w:color w:val="0000FF"/>
        </w:rPr>
        <w:t>díkín̄-nà-àⁿ</w:t>
      </w:r>
      <w:r w:rsidR="008650DC" w:rsidRPr="005B1C97">
        <w:rPr>
          <w:rFonts w:ascii="Doulos SIL" w:hAnsi="Doulos SIL"/>
          <w:i/>
          <w:color w:val="0000FF"/>
        </w:rPr>
        <w:tab/>
        <w:t>bú</w:t>
      </w:r>
      <w:r w:rsidRPr="005B1C97">
        <w:rPr>
          <w:rFonts w:ascii="Doulos SIL" w:hAnsi="Doulos SIL"/>
          <w:i/>
          <w:color w:val="0000FF"/>
        </w:rPr>
        <w:t>ʔ</w:t>
      </w:r>
      <w:r w:rsidR="008650DC" w:rsidRPr="005B1C97">
        <w:rPr>
          <w:rFonts w:ascii="Doulos SIL" w:hAnsi="Doulos SIL"/>
          <w:i/>
          <w:color w:val="0000FF"/>
        </w:rPr>
        <w:t>ú</w:t>
      </w:r>
      <w:r w:rsidRPr="005B1C97">
        <w:rPr>
          <w:rFonts w:ascii="Doulos SIL" w:hAnsi="Doulos SIL"/>
          <w:i/>
          <w:color w:val="0000FF"/>
        </w:rPr>
        <w:tab/>
        <w:t>ɲáā-nà-ànú</w:t>
      </w:r>
    </w:p>
    <w:p w14:paraId="2AB3FA34" w14:textId="6A7AE84D" w:rsidR="00FF675C" w:rsidRDefault="00FF675C" w:rsidP="00FF675C">
      <w:pPr>
        <w:tabs>
          <w:tab w:val="clear" w:pos="369"/>
          <w:tab w:val="left" w:pos="720"/>
          <w:tab w:val="left" w:pos="1080"/>
          <w:tab w:val="left" w:pos="2700"/>
          <w:tab w:val="left" w:pos="3690"/>
        </w:tabs>
      </w:pPr>
      <w:r>
        <w:tab/>
      </w:r>
      <w:r>
        <w:tab/>
        <w:t>man-Nom-Pl</w:t>
      </w:r>
      <w:r>
        <w:tab/>
        <w:t>and</w:t>
      </w:r>
      <w:r>
        <w:tab/>
        <w:t>woman-Nom-Pl</w:t>
      </w:r>
    </w:p>
    <w:p w14:paraId="5592595B" w14:textId="758914CA" w:rsidR="00FF675C" w:rsidRDefault="00FF675C" w:rsidP="00FF675C">
      <w:pPr>
        <w:tabs>
          <w:tab w:val="clear" w:pos="369"/>
          <w:tab w:val="left" w:pos="720"/>
          <w:tab w:val="left" w:pos="1080"/>
        </w:tabs>
      </w:pPr>
      <w:r>
        <w:tab/>
      </w:r>
      <w:r>
        <w:tab/>
        <w:t>‘(the) men and women’</w:t>
      </w:r>
    </w:p>
    <w:p w14:paraId="405343E3" w14:textId="77777777" w:rsidR="00FF675C" w:rsidRDefault="00FF675C" w:rsidP="00FF675C"/>
    <w:p w14:paraId="68B8A236" w14:textId="689DF0AD" w:rsidR="008650DC" w:rsidRDefault="008650DC" w:rsidP="00FF675C">
      <w:r>
        <w:t xml:space="preserve">When the coordinands are pronouns, the left conjunct has simple form, while the right conjunct has full independent form with suffix </w:t>
      </w:r>
      <w:r w:rsidRPr="005B1C97">
        <w:rPr>
          <w:rFonts w:ascii="Doulos SIL" w:hAnsi="Doulos SIL"/>
          <w:i/>
          <w:color w:val="0000FF"/>
        </w:rPr>
        <w:noBreakHyphen/>
        <w:t>n</w:t>
      </w:r>
      <w:r>
        <w:t xml:space="preserve">. </w:t>
      </w:r>
      <w:r w:rsidR="005B4A6A">
        <w:t>H</w:t>
      </w:r>
      <w:r w:rsidR="005B4A6A">
        <w:noBreakHyphen/>
        <w:t xml:space="preserve">toned </w:t>
      </w:r>
      <w:r w:rsidR="005B4A6A" w:rsidRPr="005B1C97">
        <w:rPr>
          <w:rFonts w:ascii="Doulos SIL" w:hAnsi="Doulos SIL"/>
          <w:i/>
          <w:color w:val="0000FF"/>
        </w:rPr>
        <w:t>búʔú</w:t>
      </w:r>
      <w:r w:rsidR="005B4A6A">
        <w:t xml:space="preserve"> is used after 3Pl and (usually) 1Pl, but also in some combinations with 1Sg or 2Sg as right conjunct. </w:t>
      </w:r>
    </w:p>
    <w:p w14:paraId="44381E0D" w14:textId="77777777" w:rsidR="008650DC" w:rsidRDefault="008650DC" w:rsidP="00FF675C"/>
    <w:p w14:paraId="5D0C9FCF" w14:textId="118089A6" w:rsidR="008650DC" w:rsidRDefault="008650DC" w:rsidP="008650DC">
      <w:pPr>
        <w:tabs>
          <w:tab w:val="clear" w:pos="369"/>
          <w:tab w:val="left" w:pos="720"/>
          <w:tab w:val="left" w:pos="1080"/>
          <w:tab w:val="left" w:pos="2340"/>
          <w:tab w:val="left" w:pos="3330"/>
        </w:tabs>
      </w:pPr>
      <w:r>
        <w:t>(xx1)</w:t>
      </w:r>
      <w:r>
        <w:tab/>
        <w:t>a.</w:t>
      </w:r>
      <w:r>
        <w:tab/>
      </w:r>
      <w:r w:rsidRPr="005B1C97">
        <w:rPr>
          <w:rFonts w:ascii="Doulos SIL" w:hAnsi="Doulos SIL"/>
          <w:i/>
          <w:color w:val="0000FF"/>
        </w:rPr>
        <w:t>mā</w:t>
      </w:r>
      <w:r w:rsidRPr="005B1C97">
        <w:rPr>
          <w:rFonts w:ascii="Doulos SIL" w:hAnsi="Doulos SIL"/>
          <w:i/>
          <w:color w:val="0000FF"/>
        </w:rPr>
        <w:tab/>
        <w:t>búʔú</w:t>
      </w:r>
      <w:r w:rsidRPr="005B1C97">
        <w:rPr>
          <w:rFonts w:ascii="Doulos SIL" w:hAnsi="Doulos SIL"/>
          <w:i/>
          <w:color w:val="0000FF"/>
        </w:rPr>
        <w:tab/>
        <w:t>wɔ̄-n</w:t>
      </w:r>
    </w:p>
    <w:p w14:paraId="485BA6D5" w14:textId="3991B1E3" w:rsidR="008650DC" w:rsidRDefault="008650DC" w:rsidP="008650DC">
      <w:pPr>
        <w:tabs>
          <w:tab w:val="clear" w:pos="369"/>
          <w:tab w:val="left" w:pos="720"/>
          <w:tab w:val="left" w:pos="1080"/>
          <w:tab w:val="left" w:pos="2340"/>
          <w:tab w:val="left" w:pos="3330"/>
        </w:tabs>
      </w:pPr>
      <w:r>
        <w:tab/>
      </w:r>
      <w:r>
        <w:tab/>
        <w:t>1Sg</w:t>
      </w:r>
      <w:r>
        <w:tab/>
        <w:t>and</w:t>
      </w:r>
      <w:r>
        <w:tab/>
        <w:t>2Sg-Indep</w:t>
      </w:r>
    </w:p>
    <w:p w14:paraId="7F1C2306" w14:textId="2D2E3727" w:rsidR="008650DC" w:rsidRDefault="008650DC" w:rsidP="008650DC">
      <w:pPr>
        <w:tabs>
          <w:tab w:val="clear" w:pos="369"/>
          <w:tab w:val="left" w:pos="720"/>
          <w:tab w:val="left" w:pos="1080"/>
        </w:tabs>
      </w:pPr>
      <w:r>
        <w:tab/>
      </w:r>
      <w:r>
        <w:tab/>
        <w:t>‘me and you-Sg’</w:t>
      </w:r>
    </w:p>
    <w:p w14:paraId="6106A390" w14:textId="77777777" w:rsidR="008650DC" w:rsidRDefault="008650DC" w:rsidP="008650DC">
      <w:pPr>
        <w:tabs>
          <w:tab w:val="clear" w:pos="369"/>
          <w:tab w:val="left" w:pos="720"/>
          <w:tab w:val="left" w:pos="1080"/>
        </w:tabs>
      </w:pPr>
    </w:p>
    <w:p w14:paraId="56BDC7B1" w14:textId="2AA7BCC3" w:rsidR="008650DC" w:rsidRDefault="008650DC" w:rsidP="008650DC">
      <w:pPr>
        <w:tabs>
          <w:tab w:val="clear" w:pos="369"/>
          <w:tab w:val="left" w:pos="720"/>
          <w:tab w:val="left" w:pos="1080"/>
          <w:tab w:val="left" w:pos="2340"/>
          <w:tab w:val="left" w:pos="3330"/>
        </w:tabs>
      </w:pPr>
      <w:r>
        <w:tab/>
        <w:t>b.</w:t>
      </w:r>
      <w:r>
        <w:tab/>
      </w:r>
      <w:r w:rsidRPr="005B1C97">
        <w:rPr>
          <w:rFonts w:ascii="Doulos SIL" w:hAnsi="Doulos SIL"/>
          <w:i/>
          <w:color w:val="0000FF"/>
        </w:rPr>
        <w:t>à</w:t>
      </w:r>
      <w:r w:rsidRPr="005B1C97">
        <w:rPr>
          <w:rFonts w:ascii="Doulos SIL" w:hAnsi="Doulos SIL"/>
          <w:i/>
          <w:color w:val="0000FF"/>
        </w:rPr>
        <w:tab/>
        <w:t>bùʔù</w:t>
      </w:r>
      <w:r w:rsidRPr="005B1C97">
        <w:rPr>
          <w:rFonts w:ascii="Doulos SIL" w:hAnsi="Doulos SIL"/>
          <w:i/>
          <w:color w:val="0000FF"/>
        </w:rPr>
        <w:tab/>
        <w:t>mā-n</w:t>
      </w:r>
    </w:p>
    <w:p w14:paraId="530293DD" w14:textId="0CEAAE44" w:rsidR="008650DC" w:rsidRDefault="008650DC" w:rsidP="008650DC">
      <w:pPr>
        <w:tabs>
          <w:tab w:val="clear" w:pos="369"/>
          <w:tab w:val="left" w:pos="720"/>
          <w:tab w:val="left" w:pos="1080"/>
          <w:tab w:val="left" w:pos="2340"/>
          <w:tab w:val="left" w:pos="3330"/>
        </w:tabs>
      </w:pPr>
      <w:r>
        <w:tab/>
      </w:r>
      <w:r>
        <w:tab/>
        <w:t>3SgHum</w:t>
      </w:r>
      <w:r>
        <w:tab/>
        <w:t>and</w:t>
      </w:r>
      <w:r>
        <w:tab/>
        <w:t>1Sg-Indep</w:t>
      </w:r>
    </w:p>
    <w:p w14:paraId="24EF5709" w14:textId="4550E756" w:rsidR="008650DC" w:rsidRDefault="008650DC" w:rsidP="008650DC">
      <w:pPr>
        <w:tabs>
          <w:tab w:val="clear" w:pos="369"/>
          <w:tab w:val="left" w:pos="720"/>
          <w:tab w:val="left" w:pos="1080"/>
        </w:tabs>
      </w:pPr>
      <w:r>
        <w:tab/>
      </w:r>
      <w:r>
        <w:tab/>
        <w:t>‘he/she and me’</w:t>
      </w:r>
    </w:p>
    <w:p w14:paraId="4BC7A562" w14:textId="77777777" w:rsidR="008650DC" w:rsidRDefault="008650DC" w:rsidP="008650DC">
      <w:pPr>
        <w:tabs>
          <w:tab w:val="clear" w:pos="369"/>
          <w:tab w:val="left" w:pos="720"/>
          <w:tab w:val="left" w:pos="1080"/>
        </w:tabs>
      </w:pPr>
    </w:p>
    <w:p w14:paraId="452083F5" w14:textId="0306730C" w:rsidR="008650DC" w:rsidRDefault="008650DC" w:rsidP="008650DC">
      <w:pPr>
        <w:tabs>
          <w:tab w:val="clear" w:pos="369"/>
          <w:tab w:val="left" w:pos="720"/>
          <w:tab w:val="left" w:pos="1080"/>
          <w:tab w:val="left" w:pos="2340"/>
          <w:tab w:val="left" w:pos="3330"/>
        </w:tabs>
      </w:pPr>
      <w:r>
        <w:tab/>
        <w:t xml:space="preserve">c. </w:t>
      </w:r>
      <w:r>
        <w:tab/>
      </w:r>
      <w:r w:rsidRPr="005B1C97">
        <w:rPr>
          <w:rFonts w:ascii="Doulos SIL" w:hAnsi="Doulos SIL"/>
          <w:i/>
          <w:color w:val="0000FF"/>
        </w:rPr>
        <w:t>ààⁿ</w:t>
      </w:r>
      <w:r w:rsidRPr="005B1C97">
        <w:rPr>
          <w:rFonts w:ascii="Doulos SIL" w:hAnsi="Doulos SIL"/>
          <w:i/>
          <w:color w:val="0000FF"/>
        </w:rPr>
        <w:tab/>
        <w:t>búʔú</w:t>
      </w:r>
      <w:r w:rsidRPr="005B1C97">
        <w:rPr>
          <w:rFonts w:ascii="Doulos SIL" w:hAnsi="Doulos SIL"/>
          <w:i/>
          <w:color w:val="0000FF"/>
        </w:rPr>
        <w:tab/>
        <w:t>mùʔú-nū</w:t>
      </w:r>
    </w:p>
    <w:p w14:paraId="29783AC6" w14:textId="5EF1A780" w:rsidR="008650DC" w:rsidRDefault="008650DC" w:rsidP="008650DC">
      <w:pPr>
        <w:tabs>
          <w:tab w:val="clear" w:pos="369"/>
          <w:tab w:val="left" w:pos="720"/>
          <w:tab w:val="left" w:pos="1080"/>
          <w:tab w:val="left" w:pos="2340"/>
          <w:tab w:val="left" w:pos="3330"/>
        </w:tabs>
      </w:pPr>
      <w:r>
        <w:tab/>
      </w:r>
      <w:r>
        <w:tab/>
        <w:t>3PlHum</w:t>
      </w:r>
      <w:r>
        <w:tab/>
        <w:t>and</w:t>
      </w:r>
      <w:r>
        <w:tab/>
        <w:t>1Pl-Indep</w:t>
      </w:r>
    </w:p>
    <w:p w14:paraId="0473863E" w14:textId="539C1B2E" w:rsidR="008650DC" w:rsidRDefault="008650DC" w:rsidP="008650DC">
      <w:pPr>
        <w:tabs>
          <w:tab w:val="clear" w:pos="369"/>
          <w:tab w:val="left" w:pos="720"/>
          <w:tab w:val="left" w:pos="1080"/>
        </w:tabs>
      </w:pPr>
      <w:r>
        <w:tab/>
      </w:r>
      <w:r>
        <w:tab/>
        <w:t>‘they and us’</w:t>
      </w:r>
    </w:p>
    <w:p w14:paraId="26CB9964" w14:textId="77777777" w:rsidR="008650DC" w:rsidRDefault="008650DC" w:rsidP="008650DC">
      <w:pPr>
        <w:tabs>
          <w:tab w:val="clear" w:pos="369"/>
          <w:tab w:val="left" w:pos="720"/>
          <w:tab w:val="left" w:pos="1080"/>
        </w:tabs>
      </w:pPr>
    </w:p>
    <w:p w14:paraId="6BC85775" w14:textId="0E8F0025" w:rsidR="008650DC" w:rsidRDefault="008650DC" w:rsidP="008650DC">
      <w:pPr>
        <w:tabs>
          <w:tab w:val="clear" w:pos="369"/>
          <w:tab w:val="left" w:pos="720"/>
          <w:tab w:val="left" w:pos="1080"/>
          <w:tab w:val="left" w:pos="2340"/>
          <w:tab w:val="left" w:pos="3330"/>
        </w:tabs>
      </w:pPr>
      <w:r>
        <w:tab/>
        <w:t>d.</w:t>
      </w:r>
      <w:r>
        <w:tab/>
      </w:r>
      <w:r w:rsidRPr="005B1C97">
        <w:rPr>
          <w:rFonts w:ascii="Doulos SIL" w:hAnsi="Doulos SIL"/>
          <w:i/>
          <w:color w:val="0000FF"/>
        </w:rPr>
        <w:t>mùʔ</w:t>
      </w:r>
      <w:r w:rsidR="005B4A6A" w:rsidRPr="005B1C97">
        <w:rPr>
          <w:rFonts w:ascii="Doulos SIL" w:hAnsi="Doulos SIL"/>
          <w:i/>
          <w:color w:val="0000FF"/>
        </w:rPr>
        <w:t>ù</w:t>
      </w:r>
      <w:r w:rsidRPr="005B1C97">
        <w:rPr>
          <w:rFonts w:ascii="Doulos SIL" w:hAnsi="Doulos SIL"/>
          <w:i/>
          <w:color w:val="0000FF"/>
        </w:rPr>
        <w:t>ⁿ</w:t>
      </w:r>
      <w:r w:rsidRPr="005B1C97">
        <w:rPr>
          <w:rFonts w:ascii="Doulos SIL" w:hAnsi="Doulos SIL"/>
          <w:i/>
          <w:color w:val="0000FF"/>
        </w:rPr>
        <w:tab/>
        <w:t>búʔú</w:t>
      </w:r>
      <w:r w:rsidRPr="005B1C97">
        <w:rPr>
          <w:rFonts w:ascii="Doulos SIL" w:hAnsi="Doulos SIL"/>
          <w:i/>
          <w:color w:val="0000FF"/>
        </w:rPr>
        <w:tab/>
        <w:t>ēē-nū</w:t>
      </w:r>
    </w:p>
    <w:p w14:paraId="688C651D" w14:textId="19B75BD4" w:rsidR="008650DC" w:rsidRDefault="008650DC" w:rsidP="008650DC">
      <w:pPr>
        <w:tabs>
          <w:tab w:val="clear" w:pos="369"/>
          <w:tab w:val="left" w:pos="720"/>
          <w:tab w:val="left" w:pos="1080"/>
          <w:tab w:val="left" w:pos="2340"/>
          <w:tab w:val="left" w:pos="3330"/>
        </w:tabs>
      </w:pPr>
      <w:r>
        <w:tab/>
      </w:r>
      <w:r>
        <w:tab/>
        <w:t>1Pl</w:t>
      </w:r>
      <w:r>
        <w:tab/>
        <w:t>and</w:t>
      </w:r>
      <w:r>
        <w:tab/>
        <w:t>2Pl-Indep</w:t>
      </w:r>
    </w:p>
    <w:p w14:paraId="6D0FFF05" w14:textId="05BCDDCB" w:rsidR="008650DC" w:rsidRDefault="008650DC" w:rsidP="008650DC">
      <w:pPr>
        <w:tabs>
          <w:tab w:val="clear" w:pos="369"/>
          <w:tab w:val="left" w:pos="720"/>
          <w:tab w:val="left" w:pos="1080"/>
        </w:tabs>
      </w:pPr>
      <w:r>
        <w:tab/>
      </w:r>
      <w:r>
        <w:tab/>
        <w:t>‘we and you-Pl’</w:t>
      </w:r>
      <w:r w:rsidR="005B4A6A">
        <w:t xml:space="preserve"> (also variant with </w:t>
      </w:r>
      <w:r w:rsidR="005B4A6A" w:rsidRPr="005B1C97">
        <w:rPr>
          <w:rFonts w:ascii="Doulos SIL" w:hAnsi="Doulos SIL"/>
          <w:i/>
          <w:color w:val="0000FF"/>
        </w:rPr>
        <w:t>mùʔúⁿ</w:t>
      </w:r>
      <w:r w:rsidR="005B4A6A">
        <w:t xml:space="preserve"> )</w:t>
      </w:r>
    </w:p>
    <w:p w14:paraId="399577A8" w14:textId="77777777" w:rsidR="005B4A6A" w:rsidRDefault="005B4A6A" w:rsidP="008650DC">
      <w:pPr>
        <w:tabs>
          <w:tab w:val="clear" w:pos="369"/>
          <w:tab w:val="left" w:pos="720"/>
          <w:tab w:val="left" w:pos="1080"/>
        </w:tabs>
      </w:pPr>
    </w:p>
    <w:p w14:paraId="361C49BD" w14:textId="3AC7CFFC" w:rsidR="005B4A6A" w:rsidRDefault="005B4A6A" w:rsidP="005B4A6A">
      <w:pPr>
        <w:tabs>
          <w:tab w:val="clear" w:pos="369"/>
          <w:tab w:val="left" w:pos="720"/>
          <w:tab w:val="left" w:pos="1080"/>
          <w:tab w:val="left" w:pos="2340"/>
          <w:tab w:val="left" w:pos="3330"/>
        </w:tabs>
      </w:pPr>
      <w:r>
        <w:tab/>
        <w:t>e.</w:t>
      </w:r>
      <w:r>
        <w:tab/>
      </w:r>
      <w:r w:rsidRPr="005B1C97">
        <w:rPr>
          <w:rFonts w:ascii="Doulos SIL" w:hAnsi="Doulos SIL"/>
          <w:i/>
          <w:color w:val="0000FF"/>
        </w:rPr>
        <w:t>ámádù</w:t>
      </w:r>
      <w:r w:rsidRPr="005B1C97">
        <w:rPr>
          <w:rFonts w:ascii="Doulos SIL" w:hAnsi="Doulos SIL"/>
          <w:i/>
          <w:color w:val="0000FF"/>
        </w:rPr>
        <w:tab/>
        <w:t>búʔú</w:t>
      </w:r>
      <w:r w:rsidRPr="005B1C97">
        <w:rPr>
          <w:rFonts w:ascii="Doulos SIL" w:hAnsi="Doulos SIL"/>
          <w:i/>
          <w:color w:val="0000FF"/>
        </w:rPr>
        <w:tab/>
        <w:t>mā-n</w:t>
      </w:r>
    </w:p>
    <w:p w14:paraId="1E82B81D" w14:textId="36223D08" w:rsidR="005B4A6A" w:rsidRDefault="005B4A6A" w:rsidP="005B4A6A">
      <w:pPr>
        <w:tabs>
          <w:tab w:val="clear" w:pos="369"/>
          <w:tab w:val="left" w:pos="720"/>
          <w:tab w:val="left" w:pos="1080"/>
          <w:tab w:val="left" w:pos="2340"/>
          <w:tab w:val="left" w:pos="3330"/>
        </w:tabs>
      </w:pPr>
      <w:r>
        <w:tab/>
      </w:r>
      <w:r>
        <w:tab/>
        <w:t>A</w:t>
      </w:r>
      <w:r>
        <w:tab/>
        <w:t>and</w:t>
      </w:r>
      <w:r>
        <w:tab/>
        <w:t>1Sg</w:t>
      </w:r>
    </w:p>
    <w:p w14:paraId="17DDE18B" w14:textId="17FB8431" w:rsidR="005B4A6A" w:rsidRPr="005B4A6A" w:rsidRDefault="005B4A6A" w:rsidP="008650DC">
      <w:pPr>
        <w:tabs>
          <w:tab w:val="clear" w:pos="369"/>
          <w:tab w:val="left" w:pos="720"/>
          <w:tab w:val="left" w:pos="1080"/>
        </w:tabs>
      </w:pPr>
      <w:r>
        <w:tab/>
      </w:r>
      <w:r>
        <w:tab/>
        <w:t>‘Amadou and me’</w:t>
      </w:r>
    </w:p>
    <w:p w14:paraId="0E33ED54" w14:textId="77777777" w:rsidR="008650DC" w:rsidRDefault="008650DC" w:rsidP="00FF675C"/>
    <w:p w14:paraId="556021F9" w14:textId="77777777" w:rsidR="00FF675C" w:rsidRPr="00FF675C" w:rsidRDefault="00FF675C" w:rsidP="00FF675C"/>
    <w:p w14:paraId="53AAEE43" w14:textId="77777777" w:rsidR="00BA6685" w:rsidRPr="00907F4E" w:rsidRDefault="00566B03" w:rsidP="00BA6685">
      <w:pPr>
        <w:pStyle w:val="Heading4"/>
      </w:pPr>
      <w:bookmarkStart w:id="994" w:name="_Toc508434650"/>
      <w:bookmarkStart w:id="995" w:name="_Toc508942794"/>
      <w:bookmarkStart w:id="996" w:name="_Toc508943394"/>
      <w:bookmarkStart w:id="997" w:name="_Toc78375696"/>
      <w:bookmarkStart w:id="998" w:name="_Toc79405800"/>
      <w:bookmarkStart w:id="999" w:name="_Toc337412038"/>
      <w:r w:rsidRPr="00907F4E">
        <w:t xml:space="preserve">Ordering of </w:t>
      </w:r>
      <w:bookmarkEnd w:id="994"/>
      <w:bookmarkEnd w:id="995"/>
      <w:bookmarkEnd w:id="996"/>
      <w:bookmarkEnd w:id="997"/>
      <w:bookmarkEnd w:id="998"/>
      <w:r w:rsidRPr="00907F4E">
        <w:t>coordinands</w:t>
      </w:r>
      <w:bookmarkEnd w:id="999"/>
    </w:p>
    <w:p w14:paraId="0CDADF2B" w14:textId="77777777" w:rsidR="00BA6685" w:rsidRPr="00907F4E" w:rsidRDefault="00566B03" w:rsidP="00BA6685">
      <w:pPr>
        <w:pStyle w:val="Heading4"/>
      </w:pPr>
      <w:bookmarkStart w:id="1000" w:name="_Toc508434652"/>
      <w:bookmarkStart w:id="1001" w:name="_Toc508942796"/>
      <w:bookmarkStart w:id="1002" w:name="_Toc508943396"/>
      <w:bookmarkStart w:id="1003" w:name="_Toc78375698"/>
      <w:bookmarkStart w:id="1004" w:name="_Toc79405802"/>
      <w:bookmarkStart w:id="1005" w:name="_Toc337412039"/>
      <w:r w:rsidRPr="00907F4E">
        <w:t>Conjunction with final summative quantifier</w:t>
      </w:r>
      <w:bookmarkEnd w:id="1000"/>
      <w:bookmarkEnd w:id="1001"/>
      <w:bookmarkEnd w:id="1002"/>
      <w:bookmarkEnd w:id="1003"/>
      <w:bookmarkEnd w:id="1004"/>
      <w:bookmarkEnd w:id="1005"/>
    </w:p>
    <w:p w14:paraId="5EC5F97D" w14:textId="029BA6DB" w:rsidR="00BA6685" w:rsidRPr="00482223" w:rsidRDefault="00BA6685" w:rsidP="00BA6685">
      <w:pPr>
        <w:pStyle w:val="Heading4"/>
      </w:pPr>
      <w:bookmarkStart w:id="1006" w:name="_Toc337412040"/>
      <w:r>
        <w:t>‘</w:t>
      </w:r>
      <w:r w:rsidR="00566B03" w:rsidRPr="00907F4E">
        <w:t>X and Y</w:t>
      </w:r>
      <w:r>
        <w:t>’</w:t>
      </w:r>
      <w:r w:rsidR="00566B03" w:rsidRPr="00907F4E">
        <w:t xml:space="preserve"> with a modifier or postposition</w:t>
      </w:r>
      <w:bookmarkEnd w:id="1006"/>
    </w:p>
    <w:p w14:paraId="60591928" w14:textId="77777777" w:rsidR="00BA6685" w:rsidRPr="001936B6" w:rsidRDefault="00566B03" w:rsidP="00BA6685">
      <w:pPr>
        <w:rPr>
          <w:i/>
          <w:color w:val="993300"/>
        </w:rPr>
      </w:pPr>
      <w:r w:rsidRPr="001936B6">
        <w:rPr>
          <w:i/>
          <w:color w:val="993300"/>
        </w:rPr>
        <w:t>possessor (prenominal and, if present in the language, postnominal)</w:t>
      </w:r>
    </w:p>
    <w:p w14:paraId="5527002D" w14:textId="7A5FEB37"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My sheep and (my) goats have died.</w:t>
      </w:r>
      <w:r w:rsidR="00BA6685">
        <w:rPr>
          <w:i/>
          <w:color w:val="993300"/>
        </w:rPr>
        <w:t>’</w:t>
      </w:r>
    </w:p>
    <w:p w14:paraId="543EB230" w14:textId="5C4F4601"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Seydou</w:t>
      </w:r>
      <w:r w:rsidR="00BA6685">
        <w:rPr>
          <w:i/>
          <w:color w:val="993300"/>
        </w:rPr>
        <w:t>’</w:t>
      </w:r>
      <w:r w:rsidRPr="001936B6">
        <w:rPr>
          <w:i/>
          <w:color w:val="993300"/>
        </w:rPr>
        <w:t>s sheep and (his) goats have died.</w:t>
      </w:r>
      <w:r w:rsidR="00BA6685">
        <w:rPr>
          <w:i/>
          <w:color w:val="993300"/>
        </w:rPr>
        <w:t>’</w:t>
      </w:r>
    </w:p>
    <w:p w14:paraId="0446AE3D" w14:textId="77777777" w:rsidR="00BA6685" w:rsidRPr="002D209A" w:rsidRDefault="00566B03" w:rsidP="00BA6685">
      <w:r w:rsidRPr="001936B6">
        <w:rPr>
          <w:i/>
          <w:color w:val="993300"/>
        </w:rPr>
        <w:tab/>
      </w:r>
      <w:r w:rsidRPr="001936B6">
        <w:rPr>
          <w:i/>
          <w:color w:val="993300"/>
        </w:rPr>
        <w:tab/>
        <w:t>[is possessor repeated?]</w:t>
      </w:r>
    </w:p>
    <w:p w14:paraId="269702A0" w14:textId="77777777" w:rsidR="00BA6685" w:rsidRPr="002D209A" w:rsidRDefault="00BA6685" w:rsidP="00BA6685"/>
    <w:p w14:paraId="0A4C6AE7" w14:textId="77777777" w:rsidR="00BA6685" w:rsidRPr="001936B6" w:rsidRDefault="00566B03" w:rsidP="00BA6685">
      <w:pPr>
        <w:rPr>
          <w:i/>
          <w:color w:val="993300"/>
        </w:rPr>
      </w:pPr>
      <w:r w:rsidRPr="001936B6">
        <w:rPr>
          <w:i/>
          <w:color w:val="993300"/>
        </w:rPr>
        <w:t>adjective</w:t>
      </w:r>
    </w:p>
    <w:p w14:paraId="30ADCAEE" w14:textId="15C3F9B7"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I only buy plump sheep and (plump) goats.</w:t>
      </w:r>
      <w:r w:rsidR="00BA6685">
        <w:rPr>
          <w:i/>
          <w:color w:val="993300"/>
        </w:rPr>
        <w:t>’</w:t>
      </w:r>
    </w:p>
    <w:p w14:paraId="164EC9FB" w14:textId="77777777" w:rsidR="00BA6685" w:rsidRPr="002D209A" w:rsidRDefault="00566B03" w:rsidP="00BA6685">
      <w:r w:rsidRPr="001936B6">
        <w:rPr>
          <w:i/>
          <w:color w:val="993300"/>
        </w:rPr>
        <w:tab/>
      </w:r>
      <w:r w:rsidRPr="001936B6">
        <w:rPr>
          <w:i/>
          <w:color w:val="993300"/>
        </w:rPr>
        <w:tab/>
        <w:t>[is adjective normally repeated in this context?]</w:t>
      </w:r>
    </w:p>
    <w:p w14:paraId="67A75A87" w14:textId="77777777" w:rsidR="00BA6685" w:rsidRPr="002D209A" w:rsidRDefault="00BA6685" w:rsidP="00BA6685"/>
    <w:p w14:paraId="1A48DDAA" w14:textId="77777777" w:rsidR="00BA6685" w:rsidRPr="001936B6" w:rsidRDefault="00566B03" w:rsidP="00BA6685">
      <w:pPr>
        <w:rPr>
          <w:i/>
          <w:color w:val="993300"/>
        </w:rPr>
      </w:pPr>
      <w:r w:rsidRPr="001936B6">
        <w:rPr>
          <w:i/>
          <w:color w:val="993300"/>
        </w:rPr>
        <w:t>numeral</w:t>
      </w:r>
    </w:p>
    <w:p w14:paraId="786C7675" w14:textId="0D20E7FC"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I sold three sheep and (three) goats.</w:t>
      </w:r>
      <w:r w:rsidR="00BA6685">
        <w:rPr>
          <w:i/>
          <w:color w:val="993300"/>
        </w:rPr>
        <w:t>’</w:t>
      </w:r>
    </w:p>
    <w:p w14:paraId="74094D14" w14:textId="77777777" w:rsidR="00BA6685" w:rsidRPr="002D209A" w:rsidRDefault="00566B03" w:rsidP="00BA6685">
      <w:r w:rsidRPr="001936B6">
        <w:rPr>
          <w:i/>
          <w:color w:val="993300"/>
        </w:rPr>
        <w:tab/>
      </w:r>
      <w:r w:rsidRPr="001936B6">
        <w:rPr>
          <w:i/>
          <w:color w:val="993300"/>
        </w:rPr>
        <w:tab/>
        <w:t>[numeral is normally repeated]</w:t>
      </w:r>
    </w:p>
    <w:p w14:paraId="23DEEBBB" w14:textId="77777777" w:rsidR="00BA6685" w:rsidRPr="002D209A" w:rsidRDefault="00BA6685" w:rsidP="00BA6685"/>
    <w:p w14:paraId="3A063B54" w14:textId="77777777" w:rsidR="00BA6685" w:rsidRPr="001936B6" w:rsidRDefault="00566B03" w:rsidP="00BA6685">
      <w:pPr>
        <w:rPr>
          <w:i/>
          <w:color w:val="993300"/>
        </w:rPr>
      </w:pPr>
      <w:r w:rsidRPr="001936B6">
        <w:rPr>
          <w:i/>
          <w:color w:val="993300"/>
        </w:rPr>
        <w:t>determiner (demonstrative, definite)</w:t>
      </w:r>
    </w:p>
    <w:p w14:paraId="1C1EC98E" w14:textId="53193AF8"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These sheep and (these) goats are sick.</w:t>
      </w:r>
      <w:r w:rsidR="00BA6685">
        <w:rPr>
          <w:i/>
          <w:color w:val="993300"/>
        </w:rPr>
        <w:t>’</w:t>
      </w:r>
    </w:p>
    <w:p w14:paraId="6426FD5D" w14:textId="6A2944F9"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The sheep and (the) goats are sick.</w:t>
      </w:r>
      <w:r w:rsidR="00BA6685">
        <w:rPr>
          <w:i/>
          <w:color w:val="993300"/>
        </w:rPr>
        <w:t>’</w:t>
      </w:r>
    </w:p>
    <w:p w14:paraId="46D2BC24" w14:textId="77777777" w:rsidR="00BA6685" w:rsidRPr="002D209A" w:rsidRDefault="00566B03" w:rsidP="00BA6685">
      <w:r w:rsidRPr="001936B6">
        <w:rPr>
          <w:i/>
          <w:color w:val="993300"/>
        </w:rPr>
        <w:tab/>
      </w:r>
      <w:r w:rsidRPr="001936B6">
        <w:rPr>
          <w:i/>
          <w:color w:val="993300"/>
        </w:rPr>
        <w:tab/>
        <w:t>[is determiner normally repeated ?]</w:t>
      </w:r>
    </w:p>
    <w:p w14:paraId="1D888560" w14:textId="77777777" w:rsidR="00BA6685" w:rsidRPr="002D209A" w:rsidRDefault="00BA6685" w:rsidP="00BA6685"/>
    <w:p w14:paraId="1971749E" w14:textId="3D2BFA67" w:rsidR="00BA6685" w:rsidRPr="001936B6" w:rsidRDefault="00BA6685" w:rsidP="00BA6685">
      <w:pPr>
        <w:rPr>
          <w:i/>
          <w:color w:val="993300"/>
        </w:rPr>
      </w:pPr>
      <w:r>
        <w:rPr>
          <w:i/>
          <w:color w:val="993300"/>
        </w:rPr>
        <w:t>‘</w:t>
      </w:r>
      <w:r w:rsidR="00566B03" w:rsidRPr="001936B6">
        <w:rPr>
          <w:i/>
          <w:color w:val="993300"/>
        </w:rPr>
        <w:t>all</w:t>
      </w:r>
      <w:r>
        <w:rPr>
          <w:i/>
          <w:color w:val="993300"/>
        </w:rPr>
        <w:t>’</w:t>
      </w:r>
    </w:p>
    <w:p w14:paraId="3093827A" w14:textId="53798BCC"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All the men and (all the) women will come.</w:t>
      </w:r>
      <w:r w:rsidR="00BA6685">
        <w:rPr>
          <w:i/>
          <w:color w:val="993300"/>
        </w:rPr>
        <w:t>’</w:t>
      </w:r>
    </w:p>
    <w:p w14:paraId="26015B30" w14:textId="6DDBFFB0" w:rsidR="00BA6685" w:rsidRPr="001936B6" w:rsidRDefault="00566B03" w:rsidP="00BA6685">
      <w:pPr>
        <w:rPr>
          <w:i/>
          <w:color w:val="993300"/>
        </w:rPr>
      </w:pPr>
      <w:r w:rsidRPr="001936B6">
        <w:rPr>
          <w:i/>
          <w:color w:val="993300"/>
        </w:rPr>
        <w:tab/>
      </w:r>
      <w:r w:rsidRPr="001936B6">
        <w:rPr>
          <w:i/>
          <w:color w:val="993300"/>
        </w:rPr>
        <w:tab/>
        <w:t>[</w:t>
      </w:r>
      <w:r w:rsidR="00BA6685">
        <w:rPr>
          <w:i/>
          <w:color w:val="993300"/>
        </w:rPr>
        <w:t>‘</w:t>
      </w:r>
      <w:r w:rsidRPr="001936B6">
        <w:rPr>
          <w:i/>
          <w:color w:val="993300"/>
        </w:rPr>
        <w:t>all</w:t>
      </w:r>
      <w:r w:rsidR="00BA6685">
        <w:rPr>
          <w:i/>
          <w:color w:val="993300"/>
        </w:rPr>
        <w:t>’</w:t>
      </w:r>
      <w:r w:rsidRPr="001936B6">
        <w:rPr>
          <w:i/>
          <w:color w:val="993300"/>
        </w:rPr>
        <w:t xml:space="preserve"> repeated?]</w:t>
      </w:r>
    </w:p>
    <w:p w14:paraId="1D140440" w14:textId="72E681AA" w:rsidR="00BA6685" w:rsidRPr="002D209A" w:rsidRDefault="00566B03" w:rsidP="00BA6685">
      <w:r w:rsidRPr="001936B6">
        <w:rPr>
          <w:i/>
          <w:color w:val="993300"/>
        </w:rPr>
        <w:tab/>
      </w:r>
      <w:r w:rsidRPr="001936B6">
        <w:rPr>
          <w:i/>
          <w:color w:val="993300"/>
        </w:rPr>
        <w:tab/>
        <w:t xml:space="preserve">[distinguish the true </w:t>
      </w:r>
      <w:r w:rsidR="00BA6685">
        <w:rPr>
          <w:i/>
          <w:color w:val="993300"/>
        </w:rPr>
        <w:t>‘</w:t>
      </w:r>
      <w:r w:rsidRPr="001936B6">
        <w:rPr>
          <w:i/>
          <w:color w:val="993300"/>
        </w:rPr>
        <w:t>all</w:t>
      </w:r>
      <w:r w:rsidR="00BA6685">
        <w:rPr>
          <w:i/>
          <w:color w:val="993300"/>
        </w:rPr>
        <w:t>’</w:t>
      </w:r>
      <w:r w:rsidRPr="001936B6">
        <w:rPr>
          <w:i/>
          <w:color w:val="993300"/>
        </w:rPr>
        <w:t xml:space="preserve"> sense from the use of </w:t>
      </w:r>
      <w:r w:rsidR="00BA6685">
        <w:rPr>
          <w:i/>
          <w:color w:val="993300"/>
        </w:rPr>
        <w:t>‘</w:t>
      </w:r>
      <w:r w:rsidRPr="001936B6">
        <w:rPr>
          <w:i/>
          <w:color w:val="993300"/>
        </w:rPr>
        <w:t>all</w:t>
      </w:r>
      <w:r w:rsidR="00BA6685">
        <w:rPr>
          <w:i/>
          <w:color w:val="993300"/>
        </w:rPr>
        <w:t>’</w:t>
      </w:r>
      <w:r w:rsidRPr="001936B6">
        <w:rPr>
          <w:i/>
          <w:color w:val="993300"/>
        </w:rPr>
        <w:t xml:space="preserve"> to indicate the end of a lengthy conjoined NP, perhaps involving singular or mass NPs]</w:t>
      </w:r>
    </w:p>
    <w:p w14:paraId="23F3CD7D" w14:textId="77777777" w:rsidR="00BA6685" w:rsidRPr="002D209A" w:rsidRDefault="00BA6685" w:rsidP="00BA6685"/>
    <w:p w14:paraId="5B1EFDC3" w14:textId="77777777" w:rsidR="00BA6685" w:rsidRPr="001936B6" w:rsidRDefault="00566B03" w:rsidP="00BA6685">
      <w:pPr>
        <w:rPr>
          <w:i/>
          <w:color w:val="993300"/>
        </w:rPr>
      </w:pPr>
      <w:r w:rsidRPr="001936B6">
        <w:rPr>
          <w:i/>
          <w:color w:val="993300"/>
        </w:rPr>
        <w:t>Accusative</w:t>
      </w:r>
    </w:p>
    <w:p w14:paraId="4EFA1B5F" w14:textId="02C6AC2E"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We saw the men and the women.</w:t>
      </w:r>
      <w:r w:rsidR="00BA6685">
        <w:rPr>
          <w:i/>
          <w:color w:val="993300"/>
        </w:rPr>
        <w:t>’</w:t>
      </w:r>
    </w:p>
    <w:p w14:paraId="6BF8FD2D" w14:textId="77777777" w:rsidR="00BA6685" w:rsidRPr="002D209A" w:rsidRDefault="00566B03" w:rsidP="00BA6685">
      <w:r w:rsidRPr="001936B6">
        <w:rPr>
          <w:i/>
          <w:color w:val="993300"/>
        </w:rPr>
        <w:tab/>
      </w:r>
      <w:r w:rsidRPr="001936B6">
        <w:rPr>
          <w:i/>
          <w:color w:val="993300"/>
        </w:rPr>
        <w:tab/>
        <w:t>[if Accusative morpheme present in the language, where does it occur?]</w:t>
      </w:r>
    </w:p>
    <w:p w14:paraId="4A15963E" w14:textId="77777777" w:rsidR="00BA6685" w:rsidRPr="002D209A" w:rsidRDefault="00BA6685" w:rsidP="00BA6685"/>
    <w:p w14:paraId="39319BC5" w14:textId="77777777" w:rsidR="00BA6685" w:rsidRPr="001936B6" w:rsidRDefault="00566B03" w:rsidP="00BA6685">
      <w:pPr>
        <w:rPr>
          <w:i/>
          <w:color w:val="993300"/>
        </w:rPr>
      </w:pPr>
      <w:r w:rsidRPr="001936B6">
        <w:rPr>
          <w:i/>
          <w:color w:val="993300"/>
        </w:rPr>
        <w:t>postposition</w:t>
      </w:r>
    </w:p>
    <w:p w14:paraId="3F31A6D7" w14:textId="375043BB" w:rsidR="00BA6685" w:rsidRPr="001936B6" w:rsidRDefault="00566B03" w:rsidP="00BA6685">
      <w:pPr>
        <w:rPr>
          <w:i/>
          <w:color w:val="993300"/>
        </w:rPr>
      </w:pPr>
      <w:r w:rsidRPr="001936B6">
        <w:rPr>
          <w:i/>
          <w:color w:val="993300"/>
        </w:rPr>
        <w:lastRenderedPageBreak/>
        <w:tab/>
      </w:r>
      <w:r w:rsidR="00BA6685">
        <w:rPr>
          <w:i/>
          <w:color w:val="993300"/>
        </w:rPr>
        <w:t>‘</w:t>
      </w:r>
      <w:r w:rsidRPr="001936B6">
        <w:rPr>
          <w:i/>
          <w:color w:val="993300"/>
        </w:rPr>
        <w:t>I gave the millet [to [the men and the women]]</w:t>
      </w:r>
      <w:r w:rsidR="00BA6685">
        <w:rPr>
          <w:i/>
          <w:color w:val="993300"/>
        </w:rPr>
        <w:t>’</w:t>
      </w:r>
    </w:p>
    <w:p w14:paraId="6EDA4A83" w14:textId="3D0244B1" w:rsidR="00BA6685" w:rsidRPr="002D209A" w:rsidRDefault="00566B03" w:rsidP="00BA6685">
      <w:r w:rsidRPr="001936B6">
        <w:rPr>
          <w:i/>
          <w:color w:val="993300"/>
        </w:rPr>
        <w:tab/>
      </w:r>
      <w:r w:rsidRPr="001936B6">
        <w:rPr>
          <w:i/>
          <w:color w:val="993300"/>
        </w:rPr>
        <w:tab/>
        <w:t xml:space="preserve">[dative postposition repeated: </w:t>
      </w:r>
      <w:r w:rsidR="00BA6685">
        <w:rPr>
          <w:i/>
          <w:color w:val="993300"/>
        </w:rPr>
        <w:t>‘</w:t>
      </w:r>
      <w:r w:rsidRPr="001936B6">
        <w:rPr>
          <w:i/>
          <w:color w:val="993300"/>
        </w:rPr>
        <w:t>to the men and to the women</w:t>
      </w:r>
      <w:r w:rsidR="00BA6685">
        <w:rPr>
          <w:i/>
          <w:color w:val="993300"/>
        </w:rPr>
        <w:t>’</w:t>
      </w:r>
      <w:r w:rsidRPr="001936B6">
        <w:rPr>
          <w:i/>
          <w:color w:val="993300"/>
        </w:rPr>
        <w:t xml:space="preserve"> ?]</w:t>
      </w:r>
    </w:p>
    <w:p w14:paraId="47697D93" w14:textId="77777777" w:rsidR="00BA6685" w:rsidRPr="002D209A" w:rsidRDefault="00BA6685" w:rsidP="00BA6685"/>
    <w:p w14:paraId="35033F27" w14:textId="7E35A32D" w:rsidR="00BA6685" w:rsidRPr="002D209A" w:rsidRDefault="00566B03" w:rsidP="00BA6685">
      <w:r w:rsidRPr="00DE33B3">
        <w:rPr>
          <w:i/>
          <w:color w:val="993300"/>
        </w:rPr>
        <w:tab/>
        <w:t xml:space="preserve">Conjoined NP </w:t>
      </w:r>
      <w:r w:rsidR="00BA6685">
        <w:rPr>
          <w:i/>
          <w:color w:val="993300"/>
        </w:rPr>
        <w:t>‘</w:t>
      </w:r>
      <w:r w:rsidRPr="00DE33B3">
        <w:rPr>
          <w:i/>
          <w:color w:val="993300"/>
        </w:rPr>
        <w:t>X and Y</w:t>
      </w:r>
      <w:r w:rsidR="00BA6685">
        <w:rPr>
          <w:i/>
          <w:color w:val="993300"/>
        </w:rPr>
        <w:t>’</w:t>
      </w:r>
      <w:r w:rsidRPr="00DE33B3">
        <w:rPr>
          <w:i/>
          <w:color w:val="993300"/>
        </w:rPr>
        <w:t xml:space="preserve"> as relative-clause head NP </w:t>
      </w:r>
      <w:r w:rsidR="007C5333">
        <w:rPr>
          <w:i/>
          <w:color w:val="993300"/>
        </w:rPr>
        <w:t>(chapter 14)</w:t>
      </w:r>
    </w:p>
    <w:p w14:paraId="589A9156" w14:textId="77777777" w:rsidR="00BA6685" w:rsidRPr="002D209A" w:rsidRDefault="00BA6685" w:rsidP="00BA6685"/>
    <w:p w14:paraId="3CC665BC" w14:textId="77777777" w:rsidR="00BA6685" w:rsidRPr="001936B6" w:rsidRDefault="00BA6685" w:rsidP="00BA6685">
      <w:pPr>
        <w:rPr>
          <w:color w:val="993300"/>
        </w:rPr>
      </w:pPr>
    </w:p>
    <w:p w14:paraId="2239C0CE" w14:textId="2D0FFE51" w:rsidR="00BA6685" w:rsidRDefault="00566B03" w:rsidP="00BA6685">
      <w:pPr>
        <w:pStyle w:val="Heading3"/>
      </w:pPr>
      <w:bookmarkStart w:id="1007" w:name="_Toc508434656"/>
      <w:bookmarkStart w:id="1008" w:name="_Toc508942800"/>
      <w:bookmarkStart w:id="1009" w:name="_Toc508943400"/>
      <w:bookmarkStart w:id="1010" w:name="_Toc78375702"/>
      <w:bookmarkStart w:id="1011" w:name="_Toc79405805"/>
      <w:bookmarkStart w:id="1012" w:name="_Toc337412041"/>
      <w:r>
        <w:t>“Conjunction” of verbs or VP</w:t>
      </w:r>
      <w:r w:rsidR="00BA6685">
        <w:t>’</w:t>
      </w:r>
      <w:r>
        <w:t>s</w:t>
      </w:r>
      <w:bookmarkEnd w:id="1007"/>
      <w:bookmarkEnd w:id="1008"/>
      <w:bookmarkEnd w:id="1009"/>
      <w:bookmarkEnd w:id="1010"/>
      <w:bookmarkEnd w:id="1011"/>
      <w:bookmarkEnd w:id="1012"/>
    </w:p>
    <w:p w14:paraId="34F28A40" w14:textId="77777777" w:rsidR="00BA6685" w:rsidRDefault="00566B03" w:rsidP="00BA6685">
      <w:pPr>
        <w:pStyle w:val="Heading2"/>
      </w:pPr>
      <w:bookmarkStart w:id="1013" w:name="_Toc508434657"/>
      <w:bookmarkStart w:id="1014" w:name="_Toc508942801"/>
      <w:bookmarkStart w:id="1015" w:name="_Toc508943401"/>
      <w:bookmarkStart w:id="1016" w:name="_Toc78375703"/>
      <w:bookmarkStart w:id="1017" w:name="_Toc79405806"/>
      <w:bookmarkStart w:id="1018" w:name="_Toc337412042"/>
      <w:r>
        <w:t>Disjunction</w:t>
      </w:r>
      <w:bookmarkEnd w:id="1013"/>
      <w:bookmarkEnd w:id="1014"/>
      <w:bookmarkEnd w:id="1015"/>
      <w:bookmarkEnd w:id="1016"/>
      <w:bookmarkEnd w:id="1017"/>
      <w:bookmarkEnd w:id="1018"/>
    </w:p>
    <w:p w14:paraId="76E62E96" w14:textId="3CC1C365" w:rsidR="00BA6685" w:rsidRDefault="007C5333" w:rsidP="00BA6685">
      <w:pPr>
        <w:pStyle w:val="Heading3"/>
      </w:pPr>
      <w:bookmarkStart w:id="1019" w:name="_Toc508434658"/>
      <w:bookmarkStart w:id="1020" w:name="_Toc508942802"/>
      <w:bookmarkStart w:id="1021" w:name="_Toc508943402"/>
      <w:bookmarkStart w:id="1022" w:name="_Toc78375704"/>
      <w:bookmarkStart w:id="1023" w:name="_Toc79405807"/>
      <w:r>
        <w:t xml:space="preserve"> </w:t>
      </w:r>
      <w:bookmarkStart w:id="1024" w:name="_Toc337412043"/>
      <w:r w:rsidR="00BA6685">
        <w:t>‘</w:t>
      </w:r>
      <w:r w:rsidR="00566B03" w:rsidRPr="001339B0">
        <w:rPr>
          <w:color w:val="FF0000"/>
        </w:rPr>
        <w:t>Or</w:t>
      </w:r>
      <w:r w:rsidR="00BA6685">
        <w:t>’</w:t>
      </w:r>
      <w:r w:rsidR="00566B03">
        <w:t xml:space="preserve"> (</w:t>
      </w:r>
      <w:r w:rsidR="00566B03" w:rsidRPr="00DE33B3">
        <w:rPr>
          <w:rFonts w:ascii="Doulos SIL" w:hAnsi="Doulos SIL"/>
          <w:i/>
          <w:color w:val="0000FF"/>
        </w:rPr>
        <w:t>ŋŋŋ</w:t>
      </w:r>
      <w:r w:rsidR="00566B03">
        <w:t>)</w:t>
      </w:r>
      <w:bookmarkEnd w:id="1019"/>
      <w:bookmarkEnd w:id="1020"/>
      <w:bookmarkEnd w:id="1021"/>
      <w:bookmarkEnd w:id="1022"/>
      <w:bookmarkEnd w:id="1023"/>
      <w:bookmarkEnd w:id="1024"/>
    </w:p>
    <w:p w14:paraId="2DF3E6DF" w14:textId="77777777" w:rsidR="00BA6685" w:rsidRDefault="00566B03" w:rsidP="00BA6685">
      <w:pPr>
        <w:pStyle w:val="Heading3"/>
      </w:pPr>
      <w:bookmarkStart w:id="1025" w:name="_Toc508434660"/>
      <w:bookmarkStart w:id="1026" w:name="_Toc508942804"/>
      <w:bookmarkStart w:id="1027" w:name="_Toc508943404"/>
      <w:bookmarkStart w:id="1028" w:name="_Toc78375706"/>
      <w:bookmarkStart w:id="1029" w:name="_Toc79405809"/>
      <w:bookmarkStart w:id="1030" w:name="_Toc337412044"/>
      <w:r>
        <w:t>Clause-level disjunction</w:t>
      </w:r>
      <w:bookmarkEnd w:id="1025"/>
      <w:bookmarkEnd w:id="1026"/>
      <w:bookmarkEnd w:id="1027"/>
      <w:bookmarkEnd w:id="1028"/>
      <w:bookmarkEnd w:id="1029"/>
      <w:bookmarkEnd w:id="1030"/>
    </w:p>
    <w:p w14:paraId="218CD1FA" w14:textId="77777777" w:rsidR="00A42B19" w:rsidRDefault="00A42B19">
      <w:pPr>
        <w:tabs>
          <w:tab w:val="clear" w:pos="369"/>
        </w:tabs>
        <w:spacing w:line="240" w:lineRule="auto"/>
        <w:jc w:val="left"/>
        <w:rPr>
          <w:b/>
          <w:kern w:val="32"/>
          <w:sz w:val="30"/>
        </w:rPr>
      </w:pPr>
      <w:bookmarkStart w:id="1031" w:name="_Toc505157717"/>
      <w:bookmarkStart w:id="1032" w:name="_Toc505157816"/>
      <w:bookmarkStart w:id="1033" w:name="_Toc508942806"/>
      <w:bookmarkStart w:id="1034" w:name="_Toc508943406"/>
      <w:bookmarkStart w:id="1035" w:name="_Toc518622925"/>
      <w:bookmarkStart w:id="1036" w:name="_Toc78375707"/>
      <w:bookmarkStart w:id="1037" w:name="_Toc79405810"/>
      <w:bookmarkStart w:id="1038" w:name="_Toc508434661"/>
      <w:bookmarkStart w:id="1039" w:name="_Toc508942805"/>
      <w:bookmarkStart w:id="1040" w:name="_Toc508943405"/>
      <w:r>
        <w:br w:type="page"/>
      </w:r>
    </w:p>
    <w:p w14:paraId="79833E28" w14:textId="2CD5CFAC" w:rsidR="00BA6685" w:rsidRDefault="00566B03" w:rsidP="00BA6685">
      <w:pPr>
        <w:pStyle w:val="Heading1"/>
      </w:pPr>
      <w:bookmarkStart w:id="1041" w:name="_Toc337412045"/>
      <w:r w:rsidRPr="00C51FD6">
        <w:lastRenderedPageBreak/>
        <w:t>Postpositions and adverbials</w:t>
      </w:r>
      <w:bookmarkEnd w:id="1031"/>
      <w:bookmarkEnd w:id="1032"/>
      <w:bookmarkEnd w:id="1033"/>
      <w:bookmarkEnd w:id="1034"/>
      <w:bookmarkEnd w:id="1035"/>
      <w:bookmarkEnd w:id="1036"/>
      <w:bookmarkEnd w:id="1037"/>
      <w:bookmarkEnd w:id="1041"/>
    </w:p>
    <w:p w14:paraId="3994E956" w14:textId="2FD44ED3" w:rsidR="00781D21" w:rsidRPr="00781D21" w:rsidRDefault="00781D21" w:rsidP="00781D21">
      <w:r>
        <w:t>Jalkunan has a full set of postpositions, which combine with preceding NPs to form postverbal adverbial phrases of various types. The NP occurs without its word-final nominal suffix. Before an L</w:t>
      </w:r>
      <w:r>
        <w:noBreakHyphen/>
        <w:t>toned postposition, a noun ending in two or more L</w:t>
      </w:r>
      <w:r>
        <w:noBreakHyphen/>
        <w:t xml:space="preserve"> or M</w:t>
      </w:r>
      <w:r>
        <w:noBreakHyphen/>
        <w:t>toned moras is subject to Final Tone-Raising.</w:t>
      </w:r>
    </w:p>
    <w:p w14:paraId="1B5141ED" w14:textId="6EF7AFBC" w:rsidR="00BA6685" w:rsidRDefault="00566B03" w:rsidP="00BA6685">
      <w:pPr>
        <w:pStyle w:val="Heading2"/>
      </w:pPr>
      <w:bookmarkStart w:id="1042" w:name="_Toc518622930"/>
      <w:bookmarkStart w:id="1043" w:name="_Toc78375709"/>
      <w:bookmarkStart w:id="1044" w:name="_Toc79405812"/>
      <w:bookmarkStart w:id="1045" w:name="_Toc337412046"/>
      <w:r>
        <w:t xml:space="preserve">Dative and </w:t>
      </w:r>
      <w:bookmarkEnd w:id="1042"/>
      <w:bookmarkEnd w:id="1043"/>
      <w:bookmarkEnd w:id="1044"/>
      <w:r w:rsidR="00E972CF">
        <w:t>benefactive</w:t>
      </w:r>
      <w:bookmarkEnd w:id="1045"/>
    </w:p>
    <w:p w14:paraId="37C2621B" w14:textId="38BB884D" w:rsidR="00781D21" w:rsidRPr="00781D21" w:rsidRDefault="00781D21" w:rsidP="00781D21">
      <w:pPr>
        <w:pStyle w:val="Heading3"/>
      </w:pPr>
      <w:bookmarkStart w:id="1046" w:name="_Toc337412047"/>
      <w:r>
        <w:t>No dative postposition with ‘give’ or ‘show’</w:t>
      </w:r>
      <w:bookmarkEnd w:id="1046"/>
    </w:p>
    <w:p w14:paraId="4899D79B" w14:textId="77777777" w:rsidR="00E972CF" w:rsidRDefault="00E972CF" w:rsidP="00E972CF">
      <w:r>
        <w:t>There is no dative postposition for the indirect object (recipient) of ‘give’ or ‘show’. The indirect object is expressed by a bare postverbal NP.</w:t>
      </w:r>
    </w:p>
    <w:p w14:paraId="50F12D80" w14:textId="77777777" w:rsidR="00E972CF" w:rsidRDefault="00E972CF" w:rsidP="00E972CF"/>
    <w:p w14:paraId="4F6B5952" w14:textId="77777777" w:rsidR="00E972CF" w:rsidRDefault="00E972CF" w:rsidP="00E972CF">
      <w:pPr>
        <w:tabs>
          <w:tab w:val="clear" w:pos="369"/>
          <w:tab w:val="left" w:pos="720"/>
          <w:tab w:val="left" w:pos="1080"/>
          <w:tab w:val="left" w:pos="1890"/>
          <w:tab w:val="left" w:pos="2790"/>
          <w:tab w:val="left" w:pos="3870"/>
        </w:tabs>
      </w:pPr>
      <w:r>
        <w:t>(xx1)</w:t>
      </w:r>
      <w:r>
        <w:tab/>
        <w:t>a.</w:t>
      </w:r>
      <w:r>
        <w:tab/>
      </w:r>
      <w:r w:rsidRPr="00F302F8">
        <w:rPr>
          <w:rFonts w:ascii="Doulos SIL" w:hAnsi="Doulos SIL"/>
          <w:i/>
          <w:color w:val="0000FF"/>
        </w:rPr>
        <w:t>mā</w:t>
      </w:r>
      <w:r w:rsidRPr="00F302F8">
        <w:rPr>
          <w:rFonts w:ascii="Doulos SIL" w:hAnsi="Doulos SIL"/>
          <w:i/>
          <w:color w:val="0000FF"/>
        </w:rPr>
        <w:tab/>
        <w:t>wár̄</w:t>
      </w:r>
      <w:r w:rsidRPr="00F302F8">
        <w:rPr>
          <w:rFonts w:ascii="Doulos SIL" w:hAnsi="Doulos SIL"/>
          <w:i/>
          <w:color w:val="0000FF"/>
        </w:rPr>
        <w:tab/>
        <w:t>bìlí</w:t>
      </w:r>
      <w:r w:rsidRPr="00F302F8">
        <w:rPr>
          <w:rFonts w:ascii="Doulos SIL" w:hAnsi="Doulos SIL"/>
          <w:i/>
          <w:color w:val="0000FF"/>
        </w:rPr>
        <w:tab/>
        <w:t>zàkí</w:t>
      </w:r>
    </w:p>
    <w:p w14:paraId="644E861D" w14:textId="77777777" w:rsidR="00E972CF" w:rsidRDefault="00E972CF" w:rsidP="00E972CF">
      <w:pPr>
        <w:tabs>
          <w:tab w:val="clear" w:pos="369"/>
          <w:tab w:val="left" w:pos="720"/>
          <w:tab w:val="left" w:pos="1080"/>
          <w:tab w:val="left" w:pos="1890"/>
          <w:tab w:val="left" w:pos="2790"/>
          <w:tab w:val="left" w:pos="3870"/>
        </w:tabs>
      </w:pPr>
      <w:r>
        <w:tab/>
      </w:r>
      <w:r>
        <w:tab/>
        <w:t>1Sg</w:t>
      </w:r>
      <w:r>
        <w:tab/>
        <w:t>money</w:t>
      </w:r>
      <w:r>
        <w:tab/>
        <w:t>give.Pfv</w:t>
      </w:r>
      <w:r>
        <w:tab/>
      </w:r>
      <w:r w:rsidRPr="0027093E">
        <w:rPr>
          <w:b/>
        </w:rPr>
        <w:t>Z</w:t>
      </w:r>
    </w:p>
    <w:p w14:paraId="337BF2E2" w14:textId="77777777" w:rsidR="00E972CF" w:rsidRDefault="00E972CF" w:rsidP="00E972CF">
      <w:pPr>
        <w:tabs>
          <w:tab w:val="clear" w:pos="369"/>
          <w:tab w:val="left" w:pos="720"/>
          <w:tab w:val="left" w:pos="1080"/>
        </w:tabs>
      </w:pPr>
      <w:r>
        <w:tab/>
      </w:r>
      <w:r>
        <w:tab/>
        <w:t>‘I gave the money to Zaki.’</w:t>
      </w:r>
    </w:p>
    <w:p w14:paraId="3521949B" w14:textId="77777777" w:rsidR="00E972CF" w:rsidRDefault="00E972CF" w:rsidP="00E972CF">
      <w:pPr>
        <w:tabs>
          <w:tab w:val="clear" w:pos="369"/>
          <w:tab w:val="left" w:pos="720"/>
          <w:tab w:val="left" w:pos="1080"/>
        </w:tabs>
      </w:pPr>
    </w:p>
    <w:p w14:paraId="644EC33E" w14:textId="77777777" w:rsidR="00E972CF" w:rsidRPr="00F302F8" w:rsidRDefault="00E972CF" w:rsidP="00E972CF">
      <w:pPr>
        <w:tabs>
          <w:tab w:val="clear" w:pos="369"/>
          <w:tab w:val="left" w:pos="720"/>
          <w:tab w:val="left" w:pos="1080"/>
          <w:tab w:val="left" w:pos="1980"/>
          <w:tab w:val="left" w:pos="2970"/>
          <w:tab w:val="left" w:pos="4320"/>
        </w:tabs>
        <w:rPr>
          <w:rFonts w:ascii="Doulos SIL" w:hAnsi="Doulos SIL"/>
          <w:i/>
          <w:color w:val="0000FF"/>
        </w:rPr>
      </w:pPr>
      <w:r>
        <w:tab/>
        <w:t>b.</w:t>
      </w:r>
      <w:r>
        <w:tab/>
      </w:r>
      <w:r w:rsidRPr="00F302F8">
        <w:rPr>
          <w:rFonts w:ascii="Doulos SIL" w:hAnsi="Doulos SIL"/>
          <w:i/>
          <w:color w:val="0000FF"/>
        </w:rPr>
        <w:t>mā</w:t>
      </w:r>
      <w:r w:rsidRPr="00F302F8">
        <w:rPr>
          <w:rFonts w:ascii="Doulos SIL" w:hAnsi="Doulos SIL"/>
          <w:i/>
          <w:color w:val="0000FF"/>
        </w:rPr>
        <w:tab/>
        <w:t>wár̄</w:t>
      </w:r>
      <w:r w:rsidRPr="00F302F8">
        <w:rPr>
          <w:rFonts w:ascii="Doulos SIL" w:hAnsi="Doulos SIL"/>
          <w:i/>
          <w:color w:val="0000FF"/>
        </w:rPr>
        <w:tab/>
        <w:t>bìlì</w:t>
      </w:r>
      <w:r w:rsidRPr="00F302F8">
        <w:rPr>
          <w:rFonts w:ascii="Doulos SIL" w:hAnsi="Doulos SIL"/>
          <w:i/>
          <w:color w:val="0000FF"/>
        </w:rPr>
        <w:tab/>
        <w:t>wɔ̄-n</w:t>
      </w:r>
    </w:p>
    <w:p w14:paraId="3CA4FF8F" w14:textId="77777777" w:rsidR="00E972CF" w:rsidRDefault="00E972CF" w:rsidP="00E972CF">
      <w:pPr>
        <w:tabs>
          <w:tab w:val="clear" w:pos="369"/>
          <w:tab w:val="left" w:pos="720"/>
          <w:tab w:val="left" w:pos="1080"/>
          <w:tab w:val="left" w:pos="1980"/>
          <w:tab w:val="left" w:pos="2970"/>
          <w:tab w:val="left" w:pos="4320"/>
        </w:tabs>
      </w:pPr>
      <w:r>
        <w:tab/>
      </w:r>
      <w:r>
        <w:tab/>
        <w:t>1Sg</w:t>
      </w:r>
      <w:r>
        <w:tab/>
        <w:t>money</w:t>
      </w:r>
      <w:r>
        <w:tab/>
        <w:t>give.Pfv</w:t>
      </w:r>
      <w:r>
        <w:tab/>
      </w:r>
      <w:r w:rsidRPr="0027093E">
        <w:rPr>
          <w:b/>
        </w:rPr>
        <w:t>2Sg-Indep</w:t>
      </w:r>
    </w:p>
    <w:p w14:paraId="20ECE938" w14:textId="77777777" w:rsidR="00E972CF" w:rsidRDefault="00E972CF" w:rsidP="00E972CF">
      <w:pPr>
        <w:tabs>
          <w:tab w:val="clear" w:pos="369"/>
          <w:tab w:val="left" w:pos="720"/>
          <w:tab w:val="left" w:pos="1080"/>
        </w:tabs>
      </w:pPr>
      <w:r>
        <w:tab/>
      </w:r>
      <w:r>
        <w:tab/>
        <w:t>‘I gave you-Sg the money.’</w:t>
      </w:r>
    </w:p>
    <w:p w14:paraId="3BBBBBC5" w14:textId="77777777" w:rsidR="00E972CF" w:rsidRDefault="00E972CF" w:rsidP="00E972CF">
      <w:pPr>
        <w:tabs>
          <w:tab w:val="clear" w:pos="369"/>
          <w:tab w:val="left" w:pos="720"/>
          <w:tab w:val="left" w:pos="1080"/>
        </w:tabs>
      </w:pPr>
    </w:p>
    <w:p w14:paraId="2C1F57C6" w14:textId="737D4E9E" w:rsidR="00E972CF" w:rsidRDefault="00E972CF" w:rsidP="00E972CF">
      <w:pPr>
        <w:tabs>
          <w:tab w:val="clear" w:pos="369"/>
          <w:tab w:val="left" w:pos="720"/>
          <w:tab w:val="left" w:pos="1080"/>
          <w:tab w:val="left" w:pos="1710"/>
          <w:tab w:val="left" w:pos="2610"/>
          <w:tab w:val="left" w:pos="3870"/>
          <w:tab w:val="left" w:pos="4680"/>
        </w:tabs>
      </w:pPr>
      <w:r>
        <w:tab/>
        <w:t>c.</w:t>
      </w:r>
      <w:r>
        <w:tab/>
      </w:r>
      <w:r w:rsidRPr="00F302F8">
        <w:rPr>
          <w:rFonts w:ascii="Doulos SIL" w:hAnsi="Doulos SIL"/>
          <w:i/>
          <w:color w:val="0000FF"/>
        </w:rPr>
        <w:t>mā</w:t>
      </w:r>
      <w:r w:rsidRPr="00F302F8">
        <w:rPr>
          <w:rFonts w:ascii="Doulos SIL" w:hAnsi="Doulos SIL"/>
          <w:i/>
          <w:color w:val="0000FF"/>
        </w:rPr>
        <w:tab/>
        <w:t>sàá</w:t>
      </w:r>
      <w:r w:rsidRPr="00F302F8">
        <w:rPr>
          <w:rFonts w:ascii="Doulos SIL" w:hAnsi="Doulos SIL"/>
          <w:i/>
          <w:color w:val="0000FF"/>
        </w:rPr>
        <w:tab/>
        <w:t>dùdɔ̀l</w:t>
      </w:r>
      <w:r w:rsidRPr="00F302F8">
        <w:rPr>
          <w:rFonts w:ascii="Doulos SIL" w:hAnsi="Doulos SIL"/>
          <w:i/>
          <w:color w:val="0000FF"/>
        </w:rPr>
        <w:tab/>
        <w:t>[</w:t>
      </w:r>
      <w:r w:rsidR="00C372AB">
        <w:rPr>
          <w:rFonts w:ascii="Doulos SIL" w:hAnsi="Doulos SIL"/>
          <w:i/>
          <w:color w:val="0000FF"/>
        </w:rPr>
        <w:t>āⁿ</w:t>
      </w:r>
      <w:r w:rsidRPr="00F302F8">
        <w:rPr>
          <w:rFonts w:ascii="Doulos SIL" w:hAnsi="Doulos SIL"/>
          <w:i/>
          <w:color w:val="0000FF"/>
        </w:rPr>
        <w:tab/>
        <w:t>j</w:t>
      </w:r>
      <w:r w:rsidR="00C372AB">
        <w:rPr>
          <w:rFonts w:ascii="Doulos SIL" w:hAnsi="Doulos SIL"/>
          <w:i/>
          <w:color w:val="0000FF"/>
        </w:rPr>
        <w:t>ɛ̄-nā</w:t>
      </w:r>
      <w:r w:rsidRPr="00F302F8">
        <w:rPr>
          <w:rFonts w:ascii="Doulos SIL" w:hAnsi="Doulos SIL"/>
          <w:i/>
          <w:color w:val="0000FF"/>
        </w:rPr>
        <w:t>]</w:t>
      </w:r>
    </w:p>
    <w:p w14:paraId="49770D49" w14:textId="77777777" w:rsidR="00E972CF" w:rsidRDefault="00E972CF" w:rsidP="00E972CF">
      <w:pPr>
        <w:tabs>
          <w:tab w:val="clear" w:pos="369"/>
          <w:tab w:val="left" w:pos="720"/>
          <w:tab w:val="left" w:pos="1080"/>
          <w:tab w:val="left" w:pos="1710"/>
          <w:tab w:val="left" w:pos="2610"/>
          <w:tab w:val="left" w:pos="3870"/>
          <w:tab w:val="left" w:pos="4680"/>
        </w:tabs>
      </w:pPr>
      <w:r>
        <w:tab/>
      </w:r>
      <w:r>
        <w:tab/>
        <w:t>1Sg</w:t>
      </w:r>
      <w:r>
        <w:tab/>
        <w:t>house</w:t>
      </w:r>
      <w:r>
        <w:tab/>
        <w:t>show.Pfv</w:t>
      </w:r>
      <w:r>
        <w:tab/>
      </w:r>
      <w:r w:rsidRPr="0027093E">
        <w:rPr>
          <w:b/>
        </w:rPr>
        <w:t>[1Sg</w:t>
      </w:r>
      <w:r w:rsidRPr="0027093E">
        <w:rPr>
          <w:b/>
        </w:rPr>
        <w:tab/>
        <w:t>father-Nom]</w:t>
      </w:r>
    </w:p>
    <w:p w14:paraId="774598DC" w14:textId="77777777" w:rsidR="00E972CF" w:rsidRDefault="00E972CF" w:rsidP="00E972CF">
      <w:pPr>
        <w:tabs>
          <w:tab w:val="clear" w:pos="369"/>
          <w:tab w:val="left" w:pos="720"/>
          <w:tab w:val="left" w:pos="1080"/>
        </w:tabs>
      </w:pPr>
      <w:r>
        <w:tab/>
      </w:r>
      <w:r>
        <w:tab/>
        <w:t>‘I showed the house to my father.’</w:t>
      </w:r>
    </w:p>
    <w:p w14:paraId="44062CFA" w14:textId="77777777" w:rsidR="00E972CF" w:rsidRDefault="00E972CF" w:rsidP="00E972CF"/>
    <w:p w14:paraId="5785F1CB" w14:textId="77777777" w:rsidR="00E972CF" w:rsidRPr="00E972CF" w:rsidRDefault="00E972CF" w:rsidP="00E972CF"/>
    <w:p w14:paraId="175AD660" w14:textId="12398E98" w:rsidR="00BA6685" w:rsidRDefault="00566B03" w:rsidP="00BA6685">
      <w:pPr>
        <w:pStyle w:val="Heading3"/>
      </w:pPr>
      <w:bookmarkStart w:id="1047" w:name="_Toc505157720"/>
      <w:bookmarkStart w:id="1048" w:name="_Toc505157819"/>
      <w:bookmarkStart w:id="1049" w:name="_Toc508942811"/>
      <w:bookmarkStart w:id="1050" w:name="_Toc508943411"/>
      <w:bookmarkStart w:id="1051" w:name="_Toc518622931"/>
      <w:bookmarkStart w:id="1052" w:name="_Toc78375710"/>
      <w:bookmarkStart w:id="1053" w:name="_Toc79405813"/>
      <w:bookmarkStart w:id="1054" w:name="_Toc337412048"/>
      <w:r>
        <w:t>Dative</w:t>
      </w:r>
      <w:bookmarkEnd w:id="1047"/>
      <w:bookmarkEnd w:id="1048"/>
      <w:bookmarkEnd w:id="1049"/>
      <w:bookmarkEnd w:id="1050"/>
      <w:r>
        <w:t xml:space="preserve"> </w:t>
      </w:r>
      <w:bookmarkEnd w:id="1051"/>
      <w:bookmarkEnd w:id="1052"/>
      <w:bookmarkEnd w:id="1053"/>
      <w:r w:rsidR="00E972CF">
        <w:rPr>
          <w:rFonts w:ascii="Doulos SIL" w:hAnsi="Doulos SIL"/>
          <w:i/>
          <w:color w:val="0000FF"/>
        </w:rPr>
        <w:t>mà</w:t>
      </w:r>
      <w:r>
        <w:t xml:space="preserve"> </w:t>
      </w:r>
      <w:r w:rsidR="00604EBD">
        <w:t xml:space="preserve">(non-3Sg </w:t>
      </w:r>
      <w:r w:rsidR="00604EBD" w:rsidRPr="00F76BA8">
        <w:rPr>
          <w:rFonts w:ascii="Doulos SIL" w:hAnsi="Doulos SIL"/>
          <w:i/>
          <w:color w:val="0000FF"/>
        </w:rPr>
        <w:t>má</w:t>
      </w:r>
      <w:r w:rsidR="00604EBD">
        <w:t xml:space="preserve"> )</w:t>
      </w:r>
      <w:r w:rsidR="001339B0">
        <w:t xml:space="preserve"> after ‘say’</w:t>
      </w:r>
      <w:bookmarkEnd w:id="1054"/>
    </w:p>
    <w:p w14:paraId="27D455FC" w14:textId="22464A92" w:rsidR="00B86E52" w:rsidRDefault="00B86E52" w:rsidP="00B86E52">
      <w:r>
        <w:t xml:space="preserve">Dative postposition </w:t>
      </w:r>
      <w:r w:rsidRPr="00F302F8">
        <w:rPr>
          <w:rFonts w:ascii="Doulos SIL" w:hAnsi="Doulos SIL"/>
          <w:i/>
          <w:color w:val="0000FF"/>
        </w:rPr>
        <w:t>mà</w:t>
      </w:r>
      <w:r>
        <w:t xml:space="preserve"> occurs with the indirect object of ‘say’. </w:t>
      </w:r>
    </w:p>
    <w:p w14:paraId="76393F10" w14:textId="77777777" w:rsidR="00B86E52" w:rsidRDefault="00B86E52" w:rsidP="00B86E52"/>
    <w:p w14:paraId="5A9A063F" w14:textId="5E07DFED" w:rsidR="0000673C" w:rsidRDefault="00E972CF" w:rsidP="00E972CF">
      <w:pPr>
        <w:tabs>
          <w:tab w:val="clear" w:pos="369"/>
          <w:tab w:val="left" w:pos="720"/>
          <w:tab w:val="left" w:pos="1080"/>
          <w:tab w:val="left" w:pos="1800"/>
          <w:tab w:val="left" w:pos="3420"/>
          <w:tab w:val="left" w:pos="4320"/>
          <w:tab w:val="left" w:pos="5220"/>
          <w:tab w:val="left" w:pos="6300"/>
        </w:tabs>
      </w:pPr>
      <w:r>
        <w:t>(xx1</w:t>
      </w:r>
      <w:r w:rsidR="00B86E52">
        <w:t>)</w:t>
      </w:r>
      <w:r w:rsidR="00B86E52">
        <w:tab/>
        <w:t>a</w:t>
      </w:r>
      <w:r w:rsidR="0000673C">
        <w:t>.</w:t>
      </w:r>
      <w:r w:rsidR="0000673C">
        <w:tab/>
      </w:r>
      <w:r w:rsidR="0000673C" w:rsidRPr="00F302F8">
        <w:rPr>
          <w:rFonts w:ascii="Doulos SIL" w:hAnsi="Doulos SIL"/>
          <w:i/>
          <w:color w:val="0000FF"/>
        </w:rPr>
        <w:t>mā</w:t>
      </w:r>
      <w:r w:rsidR="0000673C" w:rsidRPr="00F302F8">
        <w:rPr>
          <w:rFonts w:ascii="Doulos SIL" w:hAnsi="Doulos SIL"/>
          <w:i/>
          <w:color w:val="0000FF"/>
        </w:rPr>
        <w:tab/>
      </w:r>
      <w:r w:rsidRPr="00F302F8">
        <w:rPr>
          <w:rFonts w:ascii="Doulos SIL" w:hAnsi="Doulos SIL"/>
          <w:i/>
          <w:color w:val="0000FF"/>
        </w:rPr>
        <w:t>[</w:t>
      </w:r>
      <w:r w:rsidR="0000673C" w:rsidRPr="00F302F8">
        <w:rPr>
          <w:rFonts w:ascii="Doulos SIL" w:hAnsi="Doulos SIL"/>
          <w:i/>
          <w:color w:val="0000FF"/>
        </w:rPr>
        <w:t>n-í</w:t>
      </w:r>
      <w:r w:rsidR="0000673C" w:rsidRPr="00F302F8">
        <w:rPr>
          <w:rFonts w:ascii="Doulos SIL" w:hAnsi="Doulos SIL"/>
          <w:i/>
          <w:color w:val="0000FF"/>
        </w:rPr>
        <w:tab/>
        <w:t>bùʔù</w:t>
      </w:r>
      <w:r w:rsidRPr="00F302F8">
        <w:rPr>
          <w:rFonts w:ascii="Doulos SIL" w:hAnsi="Doulos SIL"/>
          <w:i/>
          <w:color w:val="0000FF"/>
        </w:rPr>
        <w:t>]</w:t>
      </w:r>
      <w:r w:rsidR="0000673C" w:rsidRPr="00F302F8">
        <w:rPr>
          <w:rFonts w:ascii="Doulos SIL" w:hAnsi="Doulos SIL"/>
          <w:i/>
          <w:color w:val="0000FF"/>
        </w:rPr>
        <w:tab/>
        <w:t>tɔ́ʔɛ̀</w:t>
      </w:r>
      <w:r w:rsidR="0000673C" w:rsidRPr="00F302F8">
        <w:rPr>
          <w:rFonts w:ascii="Doulos SIL" w:hAnsi="Doulos SIL"/>
          <w:i/>
          <w:color w:val="0000FF"/>
        </w:rPr>
        <w:tab/>
        <w:t>[bákàrì</w:t>
      </w:r>
      <w:r w:rsidR="0000673C" w:rsidRPr="00F302F8">
        <w:rPr>
          <w:rFonts w:ascii="Doulos SIL" w:hAnsi="Doulos SIL"/>
          <w:i/>
          <w:color w:val="0000FF"/>
        </w:rPr>
        <w:tab/>
        <w:t>mà]</w:t>
      </w:r>
    </w:p>
    <w:p w14:paraId="618951AA" w14:textId="7C5F4628" w:rsidR="0000673C" w:rsidRDefault="0000673C" w:rsidP="00E972CF">
      <w:pPr>
        <w:tabs>
          <w:tab w:val="clear" w:pos="369"/>
          <w:tab w:val="left" w:pos="720"/>
          <w:tab w:val="left" w:pos="1080"/>
          <w:tab w:val="left" w:pos="1800"/>
          <w:tab w:val="left" w:pos="3420"/>
          <w:tab w:val="left" w:pos="4320"/>
          <w:tab w:val="left" w:pos="5220"/>
          <w:tab w:val="left" w:pos="6300"/>
        </w:tabs>
      </w:pPr>
      <w:r>
        <w:tab/>
      </w:r>
      <w:r>
        <w:tab/>
        <w:t>1Sg</w:t>
      </w:r>
      <w:r>
        <w:tab/>
      </w:r>
      <w:r w:rsidR="00E972CF">
        <w:t>[Obj-3SgNonh</w:t>
      </w:r>
      <w:r>
        <w:tab/>
        <w:t>all</w:t>
      </w:r>
      <w:r w:rsidR="00E972CF">
        <w:t>]</w:t>
      </w:r>
      <w:r>
        <w:tab/>
        <w:t>say.Pfv</w:t>
      </w:r>
      <w:r>
        <w:tab/>
        <w:t>[B</w:t>
      </w:r>
      <w:r>
        <w:tab/>
      </w:r>
      <w:r w:rsidRPr="00B86E52">
        <w:rPr>
          <w:b/>
        </w:rPr>
        <w:t>Dat</w:t>
      </w:r>
      <w:r>
        <w:t>]</w:t>
      </w:r>
    </w:p>
    <w:p w14:paraId="0EF8A725" w14:textId="39910412" w:rsidR="0000673C" w:rsidRDefault="0000673C" w:rsidP="0000673C">
      <w:pPr>
        <w:tabs>
          <w:tab w:val="clear" w:pos="369"/>
          <w:tab w:val="left" w:pos="720"/>
          <w:tab w:val="left" w:pos="1080"/>
        </w:tabs>
      </w:pPr>
      <w:r>
        <w:tab/>
      </w:r>
      <w:r>
        <w:tab/>
        <w:t xml:space="preserve">‘I told </w:t>
      </w:r>
      <w:r w:rsidR="00E972CF">
        <w:t>it all (=everything</w:t>
      </w:r>
      <w:r>
        <w:t xml:space="preserve"> to Bakari.’</w:t>
      </w:r>
    </w:p>
    <w:p w14:paraId="5DC7A5B7" w14:textId="77777777" w:rsidR="00604EBD" w:rsidRDefault="00604EBD" w:rsidP="00604EBD">
      <w:pPr>
        <w:tabs>
          <w:tab w:val="clear" w:pos="369"/>
          <w:tab w:val="left" w:pos="720"/>
          <w:tab w:val="left" w:pos="1080"/>
        </w:tabs>
      </w:pPr>
    </w:p>
    <w:p w14:paraId="4F2D36DF" w14:textId="122EB7B9" w:rsidR="00604EBD" w:rsidRDefault="00604EBD" w:rsidP="00604EBD">
      <w:pPr>
        <w:tabs>
          <w:tab w:val="clear" w:pos="369"/>
          <w:tab w:val="left" w:pos="720"/>
          <w:tab w:val="left" w:pos="1080"/>
          <w:tab w:val="left" w:pos="1800"/>
          <w:tab w:val="left" w:pos="2790"/>
          <w:tab w:val="left" w:pos="3870"/>
          <w:tab w:val="left" w:pos="4950"/>
          <w:tab w:val="left" w:pos="5850"/>
        </w:tabs>
      </w:pPr>
      <w:r>
        <w:tab/>
        <w:t>b.</w:t>
      </w:r>
      <w:r>
        <w:tab/>
      </w:r>
      <w:r w:rsidRPr="00F302F8">
        <w:rPr>
          <w:rFonts w:ascii="Doulos SIL" w:hAnsi="Doulos SIL"/>
          <w:i/>
          <w:color w:val="0000FF"/>
        </w:rPr>
        <w:t>mā</w:t>
      </w:r>
      <w:r w:rsidRPr="00F302F8">
        <w:rPr>
          <w:rFonts w:ascii="Doulos SIL" w:hAnsi="Doulos SIL"/>
          <w:i/>
          <w:color w:val="0000FF"/>
        </w:rPr>
        <w:tab/>
        <w:t>síní</w:t>
      </w:r>
      <w:r w:rsidRPr="00F302F8">
        <w:rPr>
          <w:rFonts w:ascii="Doulos SIL" w:hAnsi="Doulos SIL"/>
          <w:i/>
          <w:color w:val="0000FF"/>
        </w:rPr>
        <w:tab/>
        <w:t>tɔ̀ʔɛ̀</w:t>
      </w:r>
      <w:r w:rsidRPr="00F302F8">
        <w:rPr>
          <w:rFonts w:ascii="Doulos SIL" w:hAnsi="Doulos SIL"/>
          <w:i/>
          <w:color w:val="0000FF"/>
        </w:rPr>
        <w:tab/>
        <w:t>[ɲáāⁿ</w:t>
      </w:r>
      <w:r w:rsidRPr="00F302F8">
        <w:rPr>
          <w:rFonts w:ascii="Doulos SIL" w:hAnsi="Doulos SIL"/>
          <w:i/>
          <w:color w:val="0000FF"/>
        </w:rPr>
        <w:tab/>
        <w:t>mà]=n</w:t>
      </w:r>
      <w:r>
        <w:rPr>
          <w:rFonts w:ascii="Doulos SIL" w:hAnsi="Doulos SIL"/>
          <w:i/>
          <w:color w:val="0000FF"/>
        </w:rPr>
        <w:t>ɛ̄</w:t>
      </w:r>
      <w:r w:rsidRPr="00F302F8">
        <w:rPr>
          <w:rFonts w:ascii="Doulos SIL" w:hAnsi="Doulos SIL"/>
          <w:i/>
          <w:color w:val="0000FF"/>
        </w:rPr>
        <w:t>ʔ</w:t>
      </w:r>
    </w:p>
    <w:p w14:paraId="149ED73D" w14:textId="77777777" w:rsidR="00604EBD" w:rsidRDefault="00604EBD" w:rsidP="00604EBD">
      <w:pPr>
        <w:tabs>
          <w:tab w:val="clear" w:pos="369"/>
          <w:tab w:val="left" w:pos="720"/>
          <w:tab w:val="left" w:pos="1080"/>
          <w:tab w:val="left" w:pos="1800"/>
          <w:tab w:val="left" w:pos="2790"/>
          <w:tab w:val="left" w:pos="3870"/>
          <w:tab w:val="left" w:pos="4950"/>
          <w:tab w:val="left" w:pos="5850"/>
        </w:tabs>
      </w:pPr>
      <w:r>
        <w:tab/>
      </w:r>
      <w:r>
        <w:tab/>
        <w:t>1Sg</w:t>
      </w:r>
      <w:r>
        <w:tab/>
        <w:t>anything</w:t>
      </w:r>
      <w:r>
        <w:tab/>
        <w:t>say.Pfv</w:t>
      </w:r>
      <w:r>
        <w:tab/>
        <w:t>[woman</w:t>
      </w:r>
      <w:r>
        <w:tab/>
      </w:r>
      <w:r w:rsidRPr="0027093E">
        <w:rPr>
          <w:b/>
        </w:rPr>
        <w:t>Dat</w:t>
      </w:r>
      <w:r>
        <w:t>]=Neg</w:t>
      </w:r>
      <w:r>
        <w:tab/>
      </w:r>
    </w:p>
    <w:p w14:paraId="2CB40AEA" w14:textId="77777777" w:rsidR="00604EBD" w:rsidRDefault="00604EBD" w:rsidP="00604EBD">
      <w:pPr>
        <w:tabs>
          <w:tab w:val="clear" w:pos="369"/>
          <w:tab w:val="left" w:pos="720"/>
          <w:tab w:val="left" w:pos="1080"/>
        </w:tabs>
      </w:pPr>
      <w:r>
        <w:tab/>
      </w:r>
      <w:r>
        <w:tab/>
        <w:t xml:space="preserve">‘I didn’t say anything to the woman.’ (&lt; </w:t>
      </w:r>
      <w:r w:rsidRPr="00F302F8">
        <w:rPr>
          <w:rFonts w:ascii="Doulos SIL" w:hAnsi="Doulos SIL"/>
          <w:i/>
          <w:color w:val="0000FF"/>
        </w:rPr>
        <w:t>sínī</w:t>
      </w:r>
      <w:r>
        <w:t xml:space="preserve"> )</w:t>
      </w:r>
    </w:p>
    <w:p w14:paraId="1190CD78" w14:textId="77777777" w:rsidR="001568B0" w:rsidRDefault="001568B0" w:rsidP="0000673C">
      <w:pPr>
        <w:tabs>
          <w:tab w:val="clear" w:pos="369"/>
          <w:tab w:val="left" w:pos="720"/>
          <w:tab w:val="left" w:pos="1080"/>
        </w:tabs>
      </w:pPr>
    </w:p>
    <w:p w14:paraId="7B273E05" w14:textId="2F5D22BF" w:rsidR="001568B0" w:rsidRDefault="00604EBD" w:rsidP="00604EBD">
      <w:pPr>
        <w:tabs>
          <w:tab w:val="clear" w:pos="369"/>
          <w:tab w:val="left" w:pos="720"/>
          <w:tab w:val="left" w:pos="1080"/>
          <w:tab w:val="left" w:pos="1800"/>
          <w:tab w:val="left" w:pos="2790"/>
          <w:tab w:val="left" w:pos="3870"/>
          <w:tab w:val="left" w:pos="5670"/>
        </w:tabs>
      </w:pPr>
      <w:r>
        <w:tab/>
        <w:t>c</w:t>
      </w:r>
      <w:r w:rsidR="001568B0">
        <w:t>.</w:t>
      </w:r>
      <w:r w:rsidR="001568B0">
        <w:tab/>
      </w:r>
      <w:r w:rsidR="001568B0" w:rsidRPr="00F302F8">
        <w:rPr>
          <w:rFonts w:ascii="Doulos SIL" w:hAnsi="Doulos SIL"/>
          <w:i/>
          <w:color w:val="0000FF"/>
        </w:rPr>
        <w:t>mā</w:t>
      </w:r>
      <w:r w:rsidR="001568B0" w:rsidRPr="00F302F8">
        <w:rPr>
          <w:rFonts w:ascii="Doulos SIL" w:hAnsi="Doulos SIL"/>
          <w:i/>
          <w:color w:val="0000FF"/>
        </w:rPr>
        <w:tab/>
        <w:t>síní</w:t>
      </w:r>
      <w:r w:rsidR="001568B0" w:rsidRPr="00F302F8">
        <w:rPr>
          <w:rFonts w:ascii="Doulos SIL" w:hAnsi="Doulos SIL"/>
          <w:i/>
          <w:color w:val="0000FF"/>
        </w:rPr>
        <w:tab/>
        <w:t>tɔ̀ʔɛ̀</w:t>
      </w:r>
      <w:r w:rsidR="001568B0" w:rsidRPr="00F302F8">
        <w:rPr>
          <w:rFonts w:ascii="Doulos SIL" w:hAnsi="Doulos SIL"/>
          <w:i/>
          <w:color w:val="0000FF"/>
        </w:rPr>
        <w:tab/>
        <w:t>[ɲ</w:t>
      </w:r>
      <w:r>
        <w:rPr>
          <w:rFonts w:ascii="Doulos SIL" w:hAnsi="Doulos SIL"/>
          <w:i/>
          <w:color w:val="0000FF"/>
        </w:rPr>
        <w:t>áā-nà-àⁿ</w:t>
      </w:r>
      <w:r>
        <w:rPr>
          <w:rFonts w:ascii="Doulos SIL" w:hAnsi="Doulos SIL"/>
          <w:i/>
          <w:color w:val="0000FF"/>
        </w:rPr>
        <w:tab/>
        <w:t>má</w:t>
      </w:r>
      <w:r w:rsidR="0027093E" w:rsidRPr="00F302F8">
        <w:rPr>
          <w:rFonts w:ascii="Doulos SIL" w:hAnsi="Doulos SIL"/>
          <w:i/>
          <w:color w:val="0000FF"/>
        </w:rPr>
        <w:t>]=</w:t>
      </w:r>
      <w:r w:rsidR="001568B0" w:rsidRPr="00F302F8">
        <w:rPr>
          <w:rFonts w:ascii="Doulos SIL" w:hAnsi="Doulos SIL"/>
          <w:i/>
          <w:color w:val="0000FF"/>
        </w:rPr>
        <w:t>nɛ́ʔ</w:t>
      </w:r>
    </w:p>
    <w:p w14:paraId="463C0630" w14:textId="230AC5F7" w:rsidR="001568B0" w:rsidRDefault="001568B0" w:rsidP="00604EBD">
      <w:pPr>
        <w:tabs>
          <w:tab w:val="clear" w:pos="369"/>
          <w:tab w:val="left" w:pos="720"/>
          <w:tab w:val="left" w:pos="1080"/>
          <w:tab w:val="left" w:pos="1800"/>
          <w:tab w:val="left" w:pos="2790"/>
          <w:tab w:val="left" w:pos="3870"/>
          <w:tab w:val="left" w:pos="5670"/>
        </w:tabs>
      </w:pPr>
      <w:r>
        <w:lastRenderedPageBreak/>
        <w:tab/>
      </w:r>
      <w:r>
        <w:tab/>
        <w:t>1Sg</w:t>
      </w:r>
      <w:r>
        <w:tab/>
      </w:r>
      <w:r w:rsidR="0027093E">
        <w:t>any</w:t>
      </w:r>
      <w:r>
        <w:t>thing</w:t>
      </w:r>
      <w:r>
        <w:tab/>
        <w:t>say.Pfv</w:t>
      </w:r>
      <w:r>
        <w:tab/>
        <w:t>[woman</w:t>
      </w:r>
      <w:r w:rsidR="00604EBD">
        <w:t>-Nom-Pl</w:t>
      </w:r>
      <w:r>
        <w:tab/>
      </w:r>
      <w:r w:rsidRPr="0027093E">
        <w:rPr>
          <w:b/>
        </w:rPr>
        <w:t>Dat</w:t>
      </w:r>
      <w:r>
        <w:t>]</w:t>
      </w:r>
      <w:r w:rsidR="0027093E">
        <w:t>=Neg</w:t>
      </w:r>
      <w:r>
        <w:tab/>
      </w:r>
    </w:p>
    <w:p w14:paraId="6378EA4C" w14:textId="76322EBC" w:rsidR="00B86E52" w:rsidRDefault="001568B0" w:rsidP="00781D21">
      <w:pPr>
        <w:tabs>
          <w:tab w:val="clear" w:pos="369"/>
          <w:tab w:val="left" w:pos="720"/>
          <w:tab w:val="left" w:pos="1080"/>
        </w:tabs>
      </w:pPr>
      <w:r>
        <w:tab/>
      </w:r>
      <w:r>
        <w:tab/>
        <w:t>‘I</w:t>
      </w:r>
      <w:r w:rsidR="00604EBD">
        <w:t xml:space="preserve"> didn’t say anything to the wome</w:t>
      </w:r>
      <w:r>
        <w:t>n.’</w:t>
      </w:r>
    </w:p>
    <w:p w14:paraId="28FE81AC" w14:textId="77777777" w:rsidR="00E972CF" w:rsidRDefault="00E972CF" w:rsidP="00E972CF"/>
    <w:p w14:paraId="3FFE7069" w14:textId="299E5CDE" w:rsidR="000032D0" w:rsidRDefault="000032D0" w:rsidP="00E972CF">
      <w:r>
        <w:t xml:space="preserve">For </w:t>
      </w:r>
      <w:r w:rsidRPr="00861523">
        <w:rPr>
          <w:rFonts w:ascii="Doulos SIL" w:hAnsi="Doulos SIL"/>
          <w:i/>
          <w:color w:val="0000FF"/>
        </w:rPr>
        <w:t>mà</w:t>
      </w:r>
      <w:r>
        <w:t xml:space="preserve"> as a spatial postposition ‘on’, see §8.3.2.4.</w:t>
      </w:r>
    </w:p>
    <w:p w14:paraId="17B22E13" w14:textId="77777777" w:rsidR="000032D0" w:rsidRDefault="000032D0" w:rsidP="00E972CF"/>
    <w:p w14:paraId="46C17E72" w14:textId="77777777" w:rsidR="00E972CF" w:rsidRPr="00E972CF" w:rsidRDefault="00E972CF" w:rsidP="00E972CF"/>
    <w:p w14:paraId="081CC8E3" w14:textId="12B3C956" w:rsidR="00E972CF" w:rsidRDefault="00E972CF" w:rsidP="00E972CF">
      <w:pPr>
        <w:pStyle w:val="Heading3"/>
      </w:pPr>
      <w:bookmarkStart w:id="1055" w:name="_Toc337412049"/>
      <w:r>
        <w:t xml:space="preserve">Benefactive </w:t>
      </w:r>
      <w:r>
        <w:rPr>
          <w:rFonts w:ascii="Doulos SIL" w:hAnsi="Doulos SIL"/>
          <w:i/>
          <w:color w:val="0000FF"/>
        </w:rPr>
        <w:t>kɛ̄ⁿ</w:t>
      </w:r>
      <w:bookmarkEnd w:id="1055"/>
      <w:r>
        <w:t xml:space="preserve"> </w:t>
      </w:r>
    </w:p>
    <w:p w14:paraId="3E5C67B5" w14:textId="225D1CBF" w:rsidR="00E972CF" w:rsidRDefault="00781D21" w:rsidP="00E972CF">
      <w:r>
        <w:t>The complement of this</w:t>
      </w:r>
      <w:r w:rsidR="00E972CF">
        <w:t xml:space="preserve"> postposition </w:t>
      </w:r>
      <w:r>
        <w:t>is</w:t>
      </w:r>
      <w:r w:rsidR="00E972CF">
        <w:t xml:space="preserve"> an NP </w:t>
      </w:r>
      <w:r>
        <w:t>denoting</w:t>
      </w:r>
      <w:r w:rsidR="00E972CF">
        <w:t xml:space="preserve"> to the beneficiary of an action.</w:t>
      </w:r>
    </w:p>
    <w:p w14:paraId="452025F9" w14:textId="6DD238A3" w:rsidR="001339B0" w:rsidRPr="001339B0" w:rsidRDefault="001339B0" w:rsidP="00E972CF">
      <w:pPr>
        <w:rPr>
          <w:color w:val="FF0000"/>
        </w:rPr>
      </w:pPr>
      <w:r w:rsidRPr="001339B0">
        <w:rPr>
          <w:color w:val="FF0000"/>
        </w:rPr>
        <w:t>tone</w:t>
      </w:r>
      <w:r>
        <w:rPr>
          <w:color w:val="FF0000"/>
        </w:rPr>
        <w:t xml:space="preserve"> after L-toned noun (</w:t>
      </w:r>
      <w:r w:rsidRPr="00DB18E3">
        <w:rPr>
          <w:rFonts w:ascii="Doulos SIL" w:hAnsi="Doulos SIL"/>
          <w:i/>
          <w:color w:val="0000FF"/>
        </w:rPr>
        <w:t>lɛ̀bɛ̀</w:t>
      </w:r>
      <w:r>
        <w:rPr>
          <w:color w:val="FF0000"/>
        </w:rPr>
        <w:t xml:space="preserve"> ‘pigeon’, </w:t>
      </w:r>
      <w:r w:rsidRPr="00DB18E3">
        <w:rPr>
          <w:rFonts w:ascii="Doulos SIL" w:hAnsi="Doulos SIL"/>
          <w:i/>
          <w:color w:val="0000FF"/>
        </w:rPr>
        <w:t>mɛ̀ʔɛ̀ⁿ</w:t>
      </w:r>
      <w:r>
        <w:rPr>
          <w:color w:val="FF0000"/>
        </w:rPr>
        <w:t xml:space="preserve"> ‘person’)</w:t>
      </w:r>
      <w:r w:rsidRPr="001339B0">
        <w:rPr>
          <w:color w:val="FF0000"/>
        </w:rPr>
        <w:tab/>
      </w:r>
    </w:p>
    <w:p w14:paraId="163FB1F9" w14:textId="77777777" w:rsidR="00E972CF" w:rsidRDefault="00E972CF" w:rsidP="00E972CF"/>
    <w:p w14:paraId="30C1454B" w14:textId="468014FB" w:rsidR="00B86E52" w:rsidRPr="00F302F8" w:rsidRDefault="00E972CF" w:rsidP="00B86E52">
      <w:pPr>
        <w:tabs>
          <w:tab w:val="clear" w:pos="369"/>
          <w:tab w:val="left" w:pos="720"/>
          <w:tab w:val="left" w:pos="1080"/>
          <w:tab w:val="left" w:pos="1890"/>
          <w:tab w:val="left" w:pos="3060"/>
          <w:tab w:val="left" w:pos="3780"/>
          <w:tab w:val="left" w:pos="4590"/>
          <w:tab w:val="left" w:pos="5310"/>
        </w:tabs>
        <w:rPr>
          <w:rFonts w:ascii="Doulos SIL" w:hAnsi="Doulos SIL"/>
          <w:i/>
          <w:color w:val="0000FF"/>
        </w:rPr>
      </w:pPr>
      <w:r>
        <w:t>(xx1)</w:t>
      </w:r>
      <w:r>
        <w:tab/>
        <w:t>a</w:t>
      </w:r>
      <w:r w:rsidR="00B86E52">
        <w:t>.</w:t>
      </w:r>
      <w:r w:rsidR="00B86E52">
        <w:tab/>
      </w:r>
      <w:r w:rsidR="00B86E52" w:rsidRPr="00F302F8">
        <w:rPr>
          <w:rFonts w:ascii="Doulos SIL" w:hAnsi="Doulos SIL"/>
          <w:i/>
          <w:color w:val="0000FF"/>
        </w:rPr>
        <w:t>wō</w:t>
      </w:r>
      <w:r w:rsidR="00B86E52" w:rsidRPr="00F302F8">
        <w:rPr>
          <w:rFonts w:ascii="Doulos SIL" w:hAnsi="Doulos SIL"/>
          <w:i/>
          <w:color w:val="0000FF"/>
        </w:rPr>
        <w:tab/>
        <w:t>sɛ́</w:t>
      </w:r>
      <w:r w:rsidR="00B86E52" w:rsidRPr="00F302F8">
        <w:rPr>
          <w:rFonts w:ascii="Doulos SIL" w:hAnsi="Doulos SIL"/>
          <w:i/>
          <w:color w:val="0000FF"/>
        </w:rPr>
        <w:tab/>
        <w:t>[tē</w:t>
      </w:r>
      <w:r w:rsidR="00B86E52" w:rsidRPr="00F302F8">
        <w:rPr>
          <w:rFonts w:ascii="Doulos SIL" w:hAnsi="Doulos SIL"/>
          <w:i/>
          <w:color w:val="0000FF"/>
        </w:rPr>
        <w:tab/>
        <w:t>dɛ̀]</w:t>
      </w:r>
      <w:r w:rsidR="00B86E52" w:rsidRPr="00F302F8">
        <w:rPr>
          <w:rFonts w:ascii="Doulos SIL" w:hAnsi="Doulos SIL"/>
          <w:i/>
          <w:color w:val="0000FF"/>
        </w:rPr>
        <w:tab/>
        <w:t>[mā</w:t>
      </w:r>
      <w:r w:rsidR="00B86E52" w:rsidRPr="00F302F8">
        <w:rPr>
          <w:rFonts w:ascii="Doulos SIL" w:hAnsi="Doulos SIL"/>
          <w:i/>
          <w:color w:val="0000FF"/>
        </w:rPr>
        <w:tab/>
        <w:t>kɛ̄ⁿ]</w:t>
      </w:r>
    </w:p>
    <w:p w14:paraId="78780B91" w14:textId="5070D448" w:rsidR="00B86E52" w:rsidRDefault="00B86E52" w:rsidP="00B86E52">
      <w:pPr>
        <w:tabs>
          <w:tab w:val="clear" w:pos="369"/>
          <w:tab w:val="left" w:pos="720"/>
          <w:tab w:val="left" w:pos="1080"/>
          <w:tab w:val="left" w:pos="1890"/>
          <w:tab w:val="left" w:pos="3060"/>
          <w:tab w:val="left" w:pos="3780"/>
          <w:tab w:val="left" w:pos="4590"/>
          <w:tab w:val="left" w:pos="5310"/>
        </w:tabs>
      </w:pPr>
      <w:r>
        <w:tab/>
      </w:r>
      <w:r>
        <w:tab/>
        <w:t>2Sg</w:t>
      </w:r>
      <w:r>
        <w:tab/>
        <w:t>come.Pfv</w:t>
      </w:r>
      <w:r>
        <w:tab/>
        <w:t>[tea</w:t>
      </w:r>
      <w:r>
        <w:tab/>
        <w:t>with]</w:t>
      </w:r>
      <w:r>
        <w:tab/>
        <w:t>[1Sg</w:t>
      </w:r>
      <w:r>
        <w:tab/>
      </w:r>
      <w:r w:rsidR="00E972CF">
        <w:rPr>
          <w:b/>
        </w:rPr>
        <w:t>Ben</w:t>
      </w:r>
      <w:r>
        <w:t>]</w:t>
      </w:r>
    </w:p>
    <w:p w14:paraId="7C71CD9A" w14:textId="53B6F436" w:rsidR="00B86E52" w:rsidRDefault="00B86E52" w:rsidP="0000673C">
      <w:pPr>
        <w:tabs>
          <w:tab w:val="clear" w:pos="369"/>
          <w:tab w:val="left" w:pos="720"/>
          <w:tab w:val="left" w:pos="1080"/>
        </w:tabs>
      </w:pPr>
      <w:r>
        <w:tab/>
      </w:r>
      <w:r>
        <w:tab/>
        <w:t>‘You-Sg brought me some/the tea.’</w:t>
      </w:r>
    </w:p>
    <w:p w14:paraId="2CC390E3" w14:textId="77777777" w:rsidR="00B86E52" w:rsidRDefault="00B86E52" w:rsidP="0000673C">
      <w:pPr>
        <w:tabs>
          <w:tab w:val="clear" w:pos="369"/>
          <w:tab w:val="left" w:pos="720"/>
          <w:tab w:val="left" w:pos="1080"/>
        </w:tabs>
      </w:pPr>
    </w:p>
    <w:p w14:paraId="2F1E8D27" w14:textId="4219E2FD" w:rsidR="001339B0" w:rsidRPr="001339B0" w:rsidRDefault="001339B0" w:rsidP="0000673C">
      <w:pPr>
        <w:tabs>
          <w:tab w:val="clear" w:pos="369"/>
          <w:tab w:val="left" w:pos="720"/>
          <w:tab w:val="left" w:pos="1080"/>
        </w:tabs>
        <w:rPr>
          <w:color w:val="FF0000"/>
        </w:rPr>
      </w:pPr>
      <w:r w:rsidRPr="001339B0">
        <w:rPr>
          <w:color w:val="FF0000"/>
        </w:rPr>
        <w:t>downstep?</w:t>
      </w:r>
      <w:r w:rsidRPr="001339B0">
        <w:rPr>
          <w:color w:val="FF0000"/>
        </w:rPr>
        <w:tab/>
      </w:r>
    </w:p>
    <w:p w14:paraId="659A2310" w14:textId="4C608D6E" w:rsidR="00B86E52" w:rsidRDefault="00E972CF" w:rsidP="00B86E52">
      <w:pPr>
        <w:tabs>
          <w:tab w:val="clear" w:pos="369"/>
          <w:tab w:val="left" w:pos="720"/>
          <w:tab w:val="left" w:pos="1080"/>
          <w:tab w:val="left" w:pos="1980"/>
          <w:tab w:val="left" w:pos="3510"/>
          <w:tab w:val="left" w:pos="4410"/>
          <w:tab w:val="left" w:pos="5580"/>
        </w:tabs>
      </w:pPr>
      <w:r>
        <w:tab/>
        <w:t>b</w:t>
      </w:r>
      <w:r w:rsidR="00B86E52">
        <w:t>.</w:t>
      </w:r>
      <w:r w:rsidR="00B86E52">
        <w:tab/>
      </w:r>
      <w:r w:rsidR="00B86E52" w:rsidRPr="00F302F8">
        <w:rPr>
          <w:rFonts w:ascii="Doulos SIL" w:hAnsi="Doulos SIL"/>
          <w:i/>
          <w:color w:val="0000FF"/>
        </w:rPr>
        <w:t>mā</w:t>
      </w:r>
      <w:r w:rsidR="00B86E52" w:rsidRPr="00F302F8">
        <w:rPr>
          <w:rFonts w:ascii="Doulos SIL" w:hAnsi="Doulos SIL"/>
          <w:i/>
          <w:color w:val="0000FF"/>
        </w:rPr>
        <w:tab/>
        <w:t>bāā-rá</w:t>
      </w:r>
      <w:r w:rsidR="00B86E52" w:rsidRPr="00F302F8">
        <w:rPr>
          <w:rFonts w:ascii="Doulos SIL" w:hAnsi="Doulos SIL"/>
          <w:i/>
          <w:color w:val="0000FF"/>
        </w:rPr>
        <w:tab/>
        <w:t>mèyà</w:t>
      </w:r>
      <w:r w:rsidR="00B86E52" w:rsidRPr="00F302F8">
        <w:rPr>
          <w:rFonts w:ascii="Doulos SIL" w:hAnsi="Doulos SIL"/>
          <w:i/>
          <w:color w:val="0000FF"/>
        </w:rPr>
        <w:tab/>
        <w:t>[ámádú</w:t>
      </w:r>
      <w:r w:rsidR="00B86E52" w:rsidRPr="00F302F8">
        <w:rPr>
          <w:rFonts w:ascii="Doulos SIL" w:hAnsi="Doulos SIL"/>
          <w:i/>
          <w:color w:val="0000FF"/>
        </w:rPr>
        <w:tab/>
        <w:t>k</w:t>
      </w:r>
      <w:r w:rsidR="001339B0">
        <w:rPr>
          <w:rFonts w:ascii="Doulos SIL" w:hAnsi="Doulos SIL"/>
          <w:i/>
          <w:color w:val="0000FF"/>
        </w:rPr>
        <w:t>ɛ́</w:t>
      </w:r>
      <w:r w:rsidR="00B86E52" w:rsidRPr="00F302F8">
        <w:rPr>
          <w:rFonts w:ascii="Doulos SIL" w:hAnsi="Doulos SIL"/>
          <w:i/>
          <w:color w:val="0000FF"/>
        </w:rPr>
        <w:t>ⁿ]</w:t>
      </w:r>
    </w:p>
    <w:p w14:paraId="22C64F1C" w14:textId="19D8A7FD" w:rsidR="00B86E52" w:rsidRDefault="00B86E52" w:rsidP="00B86E52">
      <w:pPr>
        <w:tabs>
          <w:tab w:val="clear" w:pos="369"/>
          <w:tab w:val="left" w:pos="720"/>
          <w:tab w:val="left" w:pos="1080"/>
          <w:tab w:val="left" w:pos="1980"/>
          <w:tab w:val="left" w:pos="3510"/>
          <w:tab w:val="left" w:pos="4410"/>
          <w:tab w:val="left" w:pos="5580"/>
        </w:tabs>
      </w:pPr>
      <w:r>
        <w:tab/>
      </w:r>
      <w:r>
        <w:tab/>
        <w:t>1Sg</w:t>
      </w:r>
      <w:r>
        <w:tab/>
        <w:t>work(n)-Nom</w:t>
      </w:r>
      <w:r>
        <w:tab/>
        <w:t>do.Ipfv</w:t>
      </w:r>
      <w:r>
        <w:tab/>
        <w:t>[A</w:t>
      </w:r>
      <w:r>
        <w:tab/>
      </w:r>
      <w:r w:rsidR="00E972CF">
        <w:rPr>
          <w:b/>
        </w:rPr>
        <w:t>Ben</w:t>
      </w:r>
      <w:r>
        <w:t>]</w:t>
      </w:r>
    </w:p>
    <w:p w14:paraId="186A3F16" w14:textId="3B6B1032" w:rsidR="0000673C" w:rsidRPr="0000673C" w:rsidRDefault="00B86E52" w:rsidP="00E972CF">
      <w:pPr>
        <w:tabs>
          <w:tab w:val="clear" w:pos="369"/>
          <w:tab w:val="left" w:pos="720"/>
          <w:tab w:val="left" w:pos="1080"/>
        </w:tabs>
      </w:pPr>
      <w:r>
        <w:tab/>
      </w:r>
      <w:r>
        <w:tab/>
        <w:t>‘I work for Amadou.’</w:t>
      </w:r>
    </w:p>
    <w:p w14:paraId="74005E9C" w14:textId="77777777" w:rsidR="00EB7FF2" w:rsidRDefault="00566B03" w:rsidP="00E972CF">
      <w:pPr>
        <w:pStyle w:val="Heading2"/>
      </w:pPr>
      <w:bookmarkStart w:id="1056" w:name="_Toc337412050"/>
      <w:bookmarkStart w:id="1057" w:name="_Toc518622932"/>
      <w:bookmarkStart w:id="1058" w:name="_Toc78375711"/>
      <w:bookmarkStart w:id="1059" w:name="_Toc79405814"/>
      <w:r>
        <w:t>Instrumental</w:t>
      </w:r>
      <w:r w:rsidR="00EB7FF2">
        <w:t xml:space="preserve"> and comitative</w:t>
      </w:r>
      <w:bookmarkEnd w:id="1056"/>
    </w:p>
    <w:p w14:paraId="15E16B07" w14:textId="287DF9FA" w:rsidR="00BA6685" w:rsidRDefault="00EB7FF2" w:rsidP="00EB7FF2">
      <w:pPr>
        <w:pStyle w:val="Heading3"/>
      </w:pPr>
      <w:bookmarkStart w:id="1060" w:name="_Toc337412051"/>
      <w:r>
        <w:t>Instrumental</w:t>
      </w:r>
      <w:r w:rsidR="00566B03">
        <w:t xml:space="preserve"> </w:t>
      </w:r>
      <w:r w:rsidR="0027093E" w:rsidRPr="00F302F8">
        <w:rPr>
          <w:rFonts w:ascii="Doulos SIL" w:hAnsi="Doulos SIL"/>
          <w:i/>
          <w:color w:val="0000FF"/>
        </w:rPr>
        <w:t>dɛ̀</w:t>
      </w:r>
      <w:r w:rsidR="00566B03">
        <w:t xml:space="preserve"> </w:t>
      </w:r>
      <w:bookmarkEnd w:id="1057"/>
      <w:bookmarkEnd w:id="1058"/>
      <w:bookmarkEnd w:id="1059"/>
      <w:r w:rsidR="00604EBD">
        <w:t xml:space="preserve">(non-3Sg </w:t>
      </w:r>
      <w:r w:rsidR="00604EBD" w:rsidRPr="00F76BA8">
        <w:rPr>
          <w:rFonts w:ascii="Doulos SIL" w:hAnsi="Doulos SIL"/>
          <w:i/>
          <w:color w:val="0000FF"/>
        </w:rPr>
        <w:t>dɛ́</w:t>
      </w:r>
      <w:r w:rsidR="00604EBD">
        <w:t xml:space="preserve"> )</w:t>
      </w:r>
      <w:bookmarkEnd w:id="1060"/>
    </w:p>
    <w:p w14:paraId="3987A25A" w14:textId="39E99C11" w:rsidR="0000673C" w:rsidRDefault="0027093E" w:rsidP="0000673C">
      <w:r>
        <w:t>In (xx1)</w:t>
      </w:r>
      <w:r w:rsidR="00781D21">
        <w:t xml:space="preserve">, the complement of </w:t>
      </w:r>
      <w:r w:rsidR="00781D21" w:rsidRPr="00F302F8">
        <w:rPr>
          <w:rFonts w:ascii="Doulos SIL" w:hAnsi="Doulos SIL"/>
          <w:i/>
          <w:color w:val="0000FF"/>
        </w:rPr>
        <w:t>dɛ̀</w:t>
      </w:r>
      <w:r w:rsidR="00781D21">
        <w:t xml:space="preserve"> denotes an instrument. </w:t>
      </w:r>
    </w:p>
    <w:p w14:paraId="4C58B21F" w14:textId="77777777" w:rsidR="0027093E" w:rsidRDefault="0027093E" w:rsidP="0000673C"/>
    <w:p w14:paraId="236C2406" w14:textId="65F0B19C" w:rsidR="0000673C" w:rsidRDefault="001568B0" w:rsidP="001568B0">
      <w:pPr>
        <w:tabs>
          <w:tab w:val="clear" w:pos="369"/>
          <w:tab w:val="left" w:pos="720"/>
          <w:tab w:val="left" w:pos="1080"/>
          <w:tab w:val="left" w:pos="2070"/>
          <w:tab w:val="left" w:pos="3060"/>
          <w:tab w:val="left" w:pos="4140"/>
          <w:tab w:val="left" w:pos="5040"/>
        </w:tabs>
      </w:pPr>
      <w:r>
        <w:t>(xx1)</w:t>
      </w:r>
      <w:r>
        <w:tab/>
        <w:t>a.</w:t>
      </w:r>
      <w:r>
        <w:tab/>
      </w:r>
      <w:r w:rsidRPr="00F302F8">
        <w:rPr>
          <w:rFonts w:ascii="Doulos SIL" w:hAnsi="Doulos SIL"/>
          <w:i/>
          <w:color w:val="0000FF"/>
        </w:rPr>
        <w:t>mùʔùⁿ</w:t>
      </w:r>
      <w:r w:rsidRPr="00F302F8">
        <w:rPr>
          <w:rFonts w:ascii="Doulos SIL" w:hAnsi="Doulos SIL"/>
          <w:i/>
          <w:color w:val="0000FF"/>
        </w:rPr>
        <w:tab/>
        <w:t>gbāá</w:t>
      </w:r>
      <w:r w:rsidRPr="00F302F8">
        <w:rPr>
          <w:rFonts w:ascii="Doulos SIL" w:hAnsi="Doulos SIL"/>
          <w:i/>
          <w:color w:val="0000FF"/>
        </w:rPr>
        <w:tab/>
        <w:t>bègé</w:t>
      </w:r>
      <w:r w:rsidRPr="00F302F8">
        <w:rPr>
          <w:rFonts w:ascii="Doulos SIL" w:hAnsi="Doulos SIL"/>
          <w:i/>
          <w:color w:val="0000FF"/>
        </w:rPr>
        <w:tab/>
        <w:t>[jén</w:t>
      </w:r>
      <w:r w:rsidRPr="00F302F8">
        <w:rPr>
          <w:rFonts w:ascii="Doulos SIL" w:hAnsi="Doulos SIL"/>
          <w:i/>
          <w:color w:val="0000FF"/>
        </w:rPr>
        <w:tab/>
        <w:t>dɛ̀]</w:t>
      </w:r>
    </w:p>
    <w:p w14:paraId="0D0C3974" w14:textId="75DBAF95" w:rsidR="001568B0" w:rsidRDefault="001568B0" w:rsidP="001568B0">
      <w:pPr>
        <w:tabs>
          <w:tab w:val="clear" w:pos="369"/>
          <w:tab w:val="left" w:pos="720"/>
          <w:tab w:val="left" w:pos="1080"/>
          <w:tab w:val="left" w:pos="2070"/>
          <w:tab w:val="left" w:pos="3060"/>
          <w:tab w:val="left" w:pos="4140"/>
          <w:tab w:val="left" w:pos="5040"/>
        </w:tabs>
      </w:pPr>
      <w:r>
        <w:tab/>
      </w:r>
      <w:r>
        <w:tab/>
        <w:t>1Pl</w:t>
      </w:r>
      <w:r>
        <w:tab/>
        <w:t>stick</w:t>
      </w:r>
      <w:r>
        <w:tab/>
        <w:t>cut.Pfv</w:t>
      </w:r>
      <w:r>
        <w:tab/>
        <w:t>[ax</w:t>
      </w:r>
      <w:r>
        <w:tab/>
      </w:r>
      <w:r w:rsidR="00781D21" w:rsidRPr="00781D21">
        <w:rPr>
          <w:b/>
        </w:rPr>
        <w:t>Inst</w:t>
      </w:r>
      <w:r>
        <w:t>]</w:t>
      </w:r>
    </w:p>
    <w:p w14:paraId="376C67F3" w14:textId="5BDE88F8" w:rsidR="001568B0" w:rsidRDefault="001568B0" w:rsidP="001568B0">
      <w:pPr>
        <w:tabs>
          <w:tab w:val="clear" w:pos="369"/>
          <w:tab w:val="left" w:pos="720"/>
          <w:tab w:val="left" w:pos="1080"/>
        </w:tabs>
      </w:pPr>
      <w:r>
        <w:tab/>
      </w:r>
      <w:r>
        <w:tab/>
        <w:t xml:space="preserve">‘We </w:t>
      </w:r>
      <w:r w:rsidR="0027093E">
        <w:t>chopped</w:t>
      </w:r>
      <w:r>
        <w:t xml:space="preserve"> the wood with an ax.’</w:t>
      </w:r>
    </w:p>
    <w:p w14:paraId="132D8E46" w14:textId="77777777" w:rsidR="0027093E" w:rsidRDefault="0027093E" w:rsidP="001568B0">
      <w:pPr>
        <w:tabs>
          <w:tab w:val="clear" w:pos="369"/>
          <w:tab w:val="left" w:pos="720"/>
          <w:tab w:val="left" w:pos="1080"/>
        </w:tabs>
      </w:pPr>
    </w:p>
    <w:p w14:paraId="55B7CB1A" w14:textId="3D6732E9" w:rsidR="0027093E" w:rsidRDefault="0027093E" w:rsidP="0027093E">
      <w:pPr>
        <w:tabs>
          <w:tab w:val="clear" w:pos="369"/>
          <w:tab w:val="left" w:pos="720"/>
          <w:tab w:val="left" w:pos="1080"/>
          <w:tab w:val="left" w:pos="1980"/>
          <w:tab w:val="left" w:pos="2880"/>
          <w:tab w:val="left" w:pos="3960"/>
          <w:tab w:val="left" w:pos="4950"/>
        </w:tabs>
      </w:pPr>
      <w:r>
        <w:tab/>
        <w:t>b.</w:t>
      </w:r>
      <w:r>
        <w:tab/>
      </w:r>
      <w:r w:rsidRPr="00F302F8">
        <w:rPr>
          <w:rFonts w:ascii="Doulos SIL" w:hAnsi="Doulos SIL"/>
          <w:i/>
          <w:color w:val="0000FF"/>
        </w:rPr>
        <w:t>mā</w:t>
      </w:r>
      <w:r w:rsidRPr="00F302F8">
        <w:rPr>
          <w:rFonts w:ascii="Doulos SIL" w:hAnsi="Doulos SIL"/>
          <w:i/>
          <w:color w:val="0000FF"/>
        </w:rPr>
        <w:tab/>
        <w:t>kàá</w:t>
      </w:r>
      <w:r w:rsidRPr="00F302F8">
        <w:rPr>
          <w:rFonts w:ascii="Doulos SIL" w:hAnsi="Doulos SIL"/>
          <w:i/>
          <w:color w:val="0000FF"/>
        </w:rPr>
        <w:tab/>
        <w:t>bàʔrà</w:t>
      </w:r>
      <w:r w:rsidRPr="00F302F8">
        <w:rPr>
          <w:rFonts w:ascii="Doulos SIL" w:hAnsi="Doulos SIL"/>
          <w:i/>
          <w:color w:val="0000FF"/>
        </w:rPr>
        <w:tab/>
        <w:t>[kùkú</w:t>
      </w:r>
      <w:r w:rsidRPr="00F302F8">
        <w:rPr>
          <w:rFonts w:ascii="Doulos SIL" w:hAnsi="Doulos SIL"/>
          <w:i/>
          <w:color w:val="0000FF"/>
        </w:rPr>
        <w:tab/>
        <w:t>dɛ̀]</w:t>
      </w:r>
    </w:p>
    <w:p w14:paraId="784D0289" w14:textId="57773511" w:rsidR="0027093E" w:rsidRDefault="0027093E" w:rsidP="0027093E">
      <w:pPr>
        <w:tabs>
          <w:tab w:val="clear" w:pos="369"/>
          <w:tab w:val="left" w:pos="720"/>
          <w:tab w:val="left" w:pos="1080"/>
          <w:tab w:val="left" w:pos="1980"/>
          <w:tab w:val="left" w:pos="2880"/>
          <w:tab w:val="left" w:pos="3960"/>
          <w:tab w:val="left" w:pos="4950"/>
        </w:tabs>
      </w:pPr>
      <w:r>
        <w:tab/>
      </w:r>
      <w:r>
        <w:tab/>
        <w:t>1Sg</w:t>
      </w:r>
      <w:r>
        <w:tab/>
        <w:t>snake</w:t>
      </w:r>
      <w:r>
        <w:tab/>
        <w:t>hit.Ipfv</w:t>
      </w:r>
      <w:r>
        <w:tab/>
        <w:t>[stone</w:t>
      </w:r>
      <w:r>
        <w:tab/>
      </w:r>
      <w:r w:rsidR="00781D21" w:rsidRPr="00781D21">
        <w:rPr>
          <w:b/>
        </w:rPr>
        <w:t>Inst</w:t>
      </w:r>
      <w:r>
        <w:t>]</w:t>
      </w:r>
    </w:p>
    <w:p w14:paraId="0698E87E" w14:textId="0767F0FE" w:rsidR="0027093E" w:rsidRDefault="0027093E" w:rsidP="001568B0">
      <w:pPr>
        <w:tabs>
          <w:tab w:val="clear" w:pos="369"/>
          <w:tab w:val="left" w:pos="720"/>
          <w:tab w:val="left" w:pos="1080"/>
        </w:tabs>
      </w:pPr>
      <w:r>
        <w:tab/>
      </w:r>
      <w:r>
        <w:tab/>
        <w:t xml:space="preserve">‘I </w:t>
      </w:r>
      <w:r w:rsidR="00781D21">
        <w:t>hit-Present</w:t>
      </w:r>
      <w:r>
        <w:t xml:space="preserve"> the snake with a stone.’</w:t>
      </w:r>
      <w:r w:rsidR="00781D21">
        <w:t xml:space="preserve"> (&lt; </w:t>
      </w:r>
      <w:r w:rsidR="00781D21" w:rsidRPr="00F302F8">
        <w:rPr>
          <w:rFonts w:ascii="Doulos SIL" w:hAnsi="Doulos SIL"/>
          <w:i/>
          <w:color w:val="0000FF"/>
        </w:rPr>
        <w:t>kùkù</w:t>
      </w:r>
      <w:r w:rsidR="00781D21">
        <w:t xml:space="preserve"> )</w:t>
      </w:r>
    </w:p>
    <w:p w14:paraId="34489490" w14:textId="77777777" w:rsidR="00781D21" w:rsidRDefault="00781D21" w:rsidP="001568B0">
      <w:pPr>
        <w:tabs>
          <w:tab w:val="clear" w:pos="369"/>
          <w:tab w:val="left" w:pos="720"/>
          <w:tab w:val="left" w:pos="1080"/>
        </w:tabs>
      </w:pPr>
    </w:p>
    <w:p w14:paraId="5F7824AA" w14:textId="69BAF7C2" w:rsidR="00781D21" w:rsidRDefault="00781D21" w:rsidP="00781D21">
      <w:pPr>
        <w:tabs>
          <w:tab w:val="clear" w:pos="369"/>
          <w:tab w:val="left" w:pos="720"/>
          <w:tab w:val="left" w:pos="1080"/>
          <w:tab w:val="left" w:pos="1890"/>
          <w:tab w:val="left" w:pos="3060"/>
          <w:tab w:val="left" w:pos="3870"/>
        </w:tabs>
      </w:pPr>
      <w:r>
        <w:tab/>
        <w:t>c.</w:t>
      </w:r>
      <w:r>
        <w:tab/>
      </w:r>
      <w:r w:rsidRPr="00F302F8">
        <w:rPr>
          <w:rFonts w:ascii="Doulos SIL" w:hAnsi="Doulos SIL"/>
          <w:i/>
          <w:color w:val="0000FF"/>
        </w:rPr>
        <w:t>ààⁿ</w:t>
      </w:r>
      <w:r w:rsidRPr="00F302F8">
        <w:rPr>
          <w:rFonts w:ascii="Doulos SIL" w:hAnsi="Doulos SIL"/>
          <w:i/>
          <w:color w:val="0000FF"/>
        </w:rPr>
        <w:tab/>
        <w:t>sɔ́ɛ́</w:t>
      </w:r>
      <w:r w:rsidRPr="00F302F8">
        <w:rPr>
          <w:rFonts w:ascii="Doulos SIL" w:hAnsi="Doulos SIL"/>
          <w:i/>
          <w:color w:val="0000FF"/>
        </w:rPr>
        <w:tab/>
        <w:t>[fàgá</w:t>
      </w:r>
      <w:r w:rsidRPr="00F302F8">
        <w:rPr>
          <w:rFonts w:ascii="Doulos SIL" w:hAnsi="Doulos SIL"/>
          <w:i/>
          <w:color w:val="0000FF"/>
        </w:rPr>
        <w:tab/>
        <w:t>dɛ̀]</w:t>
      </w:r>
    </w:p>
    <w:p w14:paraId="59688E3B" w14:textId="58854E19" w:rsidR="00781D21" w:rsidRDefault="00781D21" w:rsidP="00781D21">
      <w:pPr>
        <w:tabs>
          <w:tab w:val="clear" w:pos="369"/>
          <w:tab w:val="left" w:pos="720"/>
          <w:tab w:val="left" w:pos="1080"/>
          <w:tab w:val="left" w:pos="1890"/>
          <w:tab w:val="left" w:pos="3060"/>
          <w:tab w:val="left" w:pos="3870"/>
        </w:tabs>
      </w:pPr>
      <w:r>
        <w:tab/>
      </w:r>
      <w:r>
        <w:tab/>
        <w:t>3Pl</w:t>
      </w:r>
      <w:r>
        <w:tab/>
        <w:t>enter.Pfv</w:t>
      </w:r>
      <w:r>
        <w:tab/>
        <w:t>[force</w:t>
      </w:r>
      <w:r>
        <w:tab/>
      </w:r>
      <w:r w:rsidRPr="00781D21">
        <w:rPr>
          <w:b/>
        </w:rPr>
        <w:t>Inst</w:t>
      </w:r>
      <w:r>
        <w:t>]</w:t>
      </w:r>
    </w:p>
    <w:p w14:paraId="06FDA646" w14:textId="5C41F759" w:rsidR="00781D21" w:rsidRPr="00781D21" w:rsidRDefault="00781D21" w:rsidP="001568B0">
      <w:pPr>
        <w:tabs>
          <w:tab w:val="clear" w:pos="369"/>
          <w:tab w:val="left" w:pos="720"/>
          <w:tab w:val="left" w:pos="1080"/>
        </w:tabs>
      </w:pPr>
      <w:r>
        <w:tab/>
      </w:r>
      <w:r>
        <w:tab/>
        <w:t xml:space="preserve">‘They entered by force.’ (= ‘They barged in.’) (&lt; </w:t>
      </w:r>
      <w:r w:rsidRPr="00F302F8">
        <w:rPr>
          <w:rFonts w:ascii="Doulos SIL" w:hAnsi="Doulos SIL"/>
          <w:i/>
          <w:color w:val="0000FF"/>
        </w:rPr>
        <w:t>fàgà</w:t>
      </w:r>
      <w:r>
        <w:t xml:space="preserve"> )</w:t>
      </w:r>
    </w:p>
    <w:p w14:paraId="5DDAAB66" w14:textId="77777777" w:rsidR="001568B0" w:rsidRDefault="001568B0" w:rsidP="00781D21"/>
    <w:p w14:paraId="60C923A0" w14:textId="3D3861BD" w:rsidR="00EB7FF2" w:rsidRDefault="00EB7FF2" w:rsidP="00781D21">
      <w:r>
        <w:t>This postposition is also usual in the ‘bring’ and ‘take (there)’ constructions. The verb is intransitive ‘come’ or ‘go’, followed by a PP with dɛ̀ denoting the theme (the transported entity).</w:t>
      </w:r>
    </w:p>
    <w:p w14:paraId="370A532C" w14:textId="77777777" w:rsidR="00EB7FF2" w:rsidRDefault="00EB7FF2" w:rsidP="00781D21"/>
    <w:p w14:paraId="22258BB7" w14:textId="7CE9B618" w:rsidR="00EB7FF2" w:rsidRDefault="00EB7FF2" w:rsidP="00EB7FF2">
      <w:pPr>
        <w:tabs>
          <w:tab w:val="clear" w:pos="369"/>
          <w:tab w:val="left" w:pos="720"/>
          <w:tab w:val="left" w:pos="1080"/>
          <w:tab w:val="left" w:pos="2520"/>
          <w:tab w:val="left" w:pos="3420"/>
        </w:tabs>
      </w:pPr>
      <w:r>
        <w:t>(xx2)</w:t>
      </w:r>
      <w:r>
        <w:tab/>
        <w:t>a.</w:t>
      </w:r>
      <w:r>
        <w:tab/>
      </w:r>
      <w:r w:rsidRPr="00F302F8">
        <w:rPr>
          <w:rFonts w:ascii="Doulos SIL" w:hAnsi="Doulos SIL"/>
          <w:i/>
          <w:color w:val="0000FF"/>
        </w:rPr>
        <w:t>sā</w:t>
      </w:r>
      <w:r w:rsidRPr="00F302F8">
        <w:rPr>
          <w:rFonts w:ascii="Doulos SIL" w:hAnsi="Doulos SIL"/>
          <w:i/>
          <w:color w:val="0000FF"/>
        </w:rPr>
        <w:tab/>
        <w:t>[té</w:t>
      </w:r>
      <w:r w:rsidRPr="00F302F8">
        <w:rPr>
          <w:rFonts w:ascii="Doulos SIL" w:hAnsi="Doulos SIL"/>
          <w:i/>
          <w:color w:val="0000FF"/>
        </w:rPr>
        <w:tab/>
        <w:t>dɛ̀]</w:t>
      </w:r>
    </w:p>
    <w:p w14:paraId="4339010A" w14:textId="544F2B87" w:rsidR="00EB7FF2" w:rsidRDefault="00EB7FF2" w:rsidP="00EB7FF2">
      <w:pPr>
        <w:tabs>
          <w:tab w:val="clear" w:pos="369"/>
          <w:tab w:val="left" w:pos="720"/>
          <w:tab w:val="left" w:pos="1080"/>
          <w:tab w:val="left" w:pos="2520"/>
          <w:tab w:val="left" w:pos="3420"/>
        </w:tabs>
      </w:pPr>
      <w:r>
        <w:lastRenderedPageBreak/>
        <w:tab/>
      </w:r>
      <w:r>
        <w:tab/>
        <w:t>come.Imprt</w:t>
      </w:r>
      <w:r>
        <w:tab/>
        <w:t>[tea</w:t>
      </w:r>
      <w:r>
        <w:tab/>
      </w:r>
      <w:r w:rsidRPr="00B9158C">
        <w:rPr>
          <w:b/>
        </w:rPr>
        <w:t>Inst</w:t>
      </w:r>
      <w:r>
        <w:t>]</w:t>
      </w:r>
    </w:p>
    <w:p w14:paraId="5E8CA2D2" w14:textId="1F347670" w:rsidR="00EB7FF2" w:rsidRDefault="00EB7FF2" w:rsidP="00EB7FF2">
      <w:pPr>
        <w:tabs>
          <w:tab w:val="clear" w:pos="369"/>
          <w:tab w:val="left" w:pos="720"/>
          <w:tab w:val="left" w:pos="1080"/>
        </w:tabs>
      </w:pPr>
      <w:r>
        <w:tab/>
      </w:r>
      <w:r>
        <w:tab/>
        <w:t>‘Bring the tea!’</w:t>
      </w:r>
    </w:p>
    <w:p w14:paraId="3AB06B19" w14:textId="77777777" w:rsidR="00EB7FF2" w:rsidRDefault="00EB7FF2" w:rsidP="00EB7FF2">
      <w:pPr>
        <w:tabs>
          <w:tab w:val="clear" w:pos="369"/>
          <w:tab w:val="left" w:pos="720"/>
          <w:tab w:val="left" w:pos="1080"/>
        </w:tabs>
      </w:pPr>
    </w:p>
    <w:p w14:paraId="1D0971B4" w14:textId="4BC41EEC" w:rsidR="00EB7FF2" w:rsidRDefault="00EB7FF2" w:rsidP="00F302F8">
      <w:pPr>
        <w:keepNext/>
        <w:tabs>
          <w:tab w:val="clear" w:pos="369"/>
          <w:tab w:val="left" w:pos="720"/>
          <w:tab w:val="left" w:pos="1080"/>
          <w:tab w:val="left" w:pos="2250"/>
          <w:tab w:val="left" w:pos="2880"/>
          <w:tab w:val="left" w:pos="3510"/>
          <w:tab w:val="left" w:pos="4410"/>
          <w:tab w:val="left" w:pos="5310"/>
          <w:tab w:val="left" w:pos="6030"/>
        </w:tabs>
      </w:pPr>
      <w:r>
        <w:tab/>
        <w:t>b.</w:t>
      </w:r>
      <w:r>
        <w:tab/>
      </w:r>
      <w:r w:rsidR="00B9158C" w:rsidRPr="00F302F8">
        <w:rPr>
          <w:rFonts w:ascii="Doulos SIL" w:hAnsi="Doulos SIL"/>
          <w:i/>
          <w:color w:val="0000FF"/>
        </w:rPr>
        <w:t>sīnì</w:t>
      </w:r>
      <w:r w:rsidR="00B9158C" w:rsidRPr="00F302F8">
        <w:rPr>
          <w:rFonts w:ascii="Doulos SIL" w:hAnsi="Doulos SIL"/>
          <w:i/>
          <w:color w:val="0000FF"/>
        </w:rPr>
        <w:tab/>
        <w:t>má</w:t>
      </w:r>
      <w:r w:rsidRPr="00F302F8">
        <w:rPr>
          <w:rFonts w:ascii="Doulos SIL" w:hAnsi="Doulos SIL"/>
          <w:i/>
          <w:color w:val="0000FF"/>
        </w:rPr>
        <w:tab/>
        <w:t>sà</w:t>
      </w:r>
      <w:r w:rsidRPr="00F302F8">
        <w:rPr>
          <w:rFonts w:ascii="Doulos SIL" w:hAnsi="Doulos SIL"/>
          <w:i/>
          <w:color w:val="0000FF"/>
        </w:rPr>
        <w:tab/>
        <w:t>tāʔā</w:t>
      </w:r>
      <w:r w:rsidRPr="00F302F8">
        <w:rPr>
          <w:rFonts w:ascii="Doulos SIL" w:hAnsi="Doulos SIL"/>
          <w:i/>
          <w:color w:val="0000FF"/>
        </w:rPr>
        <w:tab/>
        <w:t>[tàgá</w:t>
      </w:r>
      <w:r w:rsidRPr="00F302F8">
        <w:rPr>
          <w:rFonts w:ascii="Doulos SIL" w:hAnsi="Doulos SIL"/>
          <w:i/>
          <w:color w:val="0000FF"/>
        </w:rPr>
        <w:tab/>
        <w:t>dɛ̀]</w:t>
      </w:r>
      <w:r w:rsidRPr="00F302F8">
        <w:rPr>
          <w:rFonts w:ascii="Doulos SIL" w:hAnsi="Doulos SIL"/>
          <w:i/>
          <w:color w:val="0000FF"/>
        </w:rPr>
        <w:tab/>
        <w:t>jí-nà</w:t>
      </w:r>
    </w:p>
    <w:p w14:paraId="195E20A7" w14:textId="46F93210" w:rsidR="00EB7FF2" w:rsidRDefault="00EB7FF2" w:rsidP="00F302F8">
      <w:pPr>
        <w:keepNext/>
        <w:tabs>
          <w:tab w:val="clear" w:pos="369"/>
          <w:tab w:val="left" w:pos="720"/>
          <w:tab w:val="left" w:pos="1080"/>
          <w:tab w:val="left" w:pos="2250"/>
          <w:tab w:val="left" w:pos="2880"/>
          <w:tab w:val="left" w:pos="3510"/>
          <w:tab w:val="left" w:pos="4410"/>
          <w:tab w:val="left" w:pos="5310"/>
          <w:tab w:val="left" w:pos="6030"/>
        </w:tabs>
      </w:pPr>
      <w:r>
        <w:tab/>
      </w:r>
      <w:r>
        <w:tab/>
        <w:t>tomorrow</w:t>
      </w:r>
      <w:r>
        <w:tab/>
        <w:t>1Sg</w:t>
      </w:r>
      <w:r>
        <w:tab/>
        <w:t>Fut</w:t>
      </w:r>
      <w:r>
        <w:tab/>
        <w:t>go.Ipfv</w:t>
      </w:r>
      <w:r>
        <w:tab/>
        <w:t>[sheep</w:t>
      </w:r>
      <w:r>
        <w:tab/>
      </w:r>
      <w:r w:rsidRPr="00B9158C">
        <w:rPr>
          <w:b/>
        </w:rPr>
        <w:t>Inst</w:t>
      </w:r>
      <w:r>
        <w:t>]</w:t>
      </w:r>
      <w:r>
        <w:tab/>
        <w:t>market-Nom</w:t>
      </w:r>
    </w:p>
    <w:p w14:paraId="09E23ADF" w14:textId="4C966BFF" w:rsidR="00EB7FF2" w:rsidRDefault="00EB7FF2" w:rsidP="00EB7FF2">
      <w:pPr>
        <w:tabs>
          <w:tab w:val="clear" w:pos="369"/>
          <w:tab w:val="left" w:pos="720"/>
          <w:tab w:val="left" w:pos="1080"/>
        </w:tabs>
      </w:pPr>
      <w:r>
        <w:tab/>
      </w:r>
      <w:r>
        <w:tab/>
        <w:t>‘Tomorrow I will take (=convey) the sheep-Sg to the market.’</w:t>
      </w:r>
    </w:p>
    <w:p w14:paraId="1F68A378" w14:textId="77777777" w:rsidR="00EB7FF2" w:rsidRDefault="00EB7FF2" w:rsidP="00781D21"/>
    <w:p w14:paraId="7A06B0A8" w14:textId="0C0FEA6D" w:rsidR="00604EBD" w:rsidRDefault="00604EBD" w:rsidP="00781D21">
      <w:r>
        <w:t xml:space="preserve">The non-3Sg form is </w:t>
      </w:r>
      <w:r w:rsidRPr="00F76BA8">
        <w:rPr>
          <w:rFonts w:ascii="Doulos SIL" w:hAnsi="Doulos SIL"/>
          <w:i/>
          <w:color w:val="0000FF"/>
        </w:rPr>
        <w:t>dɛ́</w:t>
      </w:r>
      <w:r>
        <w:t xml:space="preserve">, as in </w:t>
      </w:r>
      <w:r w:rsidRPr="00F76BA8">
        <w:rPr>
          <w:rFonts w:ascii="Doulos SIL" w:hAnsi="Doulos SIL"/>
          <w:i/>
          <w:color w:val="0000FF"/>
        </w:rPr>
        <w:t>tàgà-rá-àⁿ dɛ́</w:t>
      </w:r>
      <w:r>
        <w:t xml:space="preserve"> ‘with the sheep-Pl’.</w:t>
      </w:r>
    </w:p>
    <w:p w14:paraId="59A107C6" w14:textId="77777777" w:rsidR="00604EBD" w:rsidRDefault="00604EBD" w:rsidP="00781D21"/>
    <w:p w14:paraId="02C377D8" w14:textId="77777777" w:rsidR="00EB7FF2" w:rsidRDefault="00EB7FF2" w:rsidP="00781D21"/>
    <w:p w14:paraId="1F776587" w14:textId="77408F39" w:rsidR="00EB7FF2" w:rsidRDefault="00EB7FF2" w:rsidP="00EB7FF2">
      <w:pPr>
        <w:pStyle w:val="Heading3"/>
      </w:pPr>
      <w:bookmarkStart w:id="1061" w:name="_Toc337412052"/>
      <w:r>
        <w:t xml:space="preserve">Comitative </w:t>
      </w:r>
      <w:r w:rsidRPr="00F302F8">
        <w:rPr>
          <w:rFonts w:ascii="Doulos SIL" w:hAnsi="Doulos SIL"/>
          <w:i/>
          <w:color w:val="0000FF"/>
        </w:rPr>
        <w:t>dò</w:t>
      </w:r>
      <w:bookmarkEnd w:id="1061"/>
      <w:r>
        <w:t xml:space="preserve"> </w:t>
      </w:r>
    </w:p>
    <w:p w14:paraId="3D2523FD" w14:textId="30FC7960" w:rsidR="00EB7FF2" w:rsidRDefault="00EB7FF2" w:rsidP="00781D21">
      <w:r>
        <w:t xml:space="preserve">This postposition </w:t>
      </w:r>
      <w:r w:rsidRPr="00F302F8">
        <w:rPr>
          <w:rFonts w:ascii="Doulos SIL" w:hAnsi="Doulos SIL"/>
          <w:i/>
          <w:color w:val="0000FF"/>
        </w:rPr>
        <w:t>dò</w:t>
      </w:r>
      <w:r>
        <w:t xml:space="preserve"> normally takes a human complement, denoting accompaniment. </w:t>
      </w:r>
    </w:p>
    <w:p w14:paraId="15591978" w14:textId="77777777" w:rsidR="00781D21" w:rsidRDefault="00781D21" w:rsidP="00781D21"/>
    <w:p w14:paraId="1632D921" w14:textId="1E632225" w:rsidR="00781D21" w:rsidRDefault="00781D21" w:rsidP="00EB7FF2">
      <w:pPr>
        <w:tabs>
          <w:tab w:val="clear" w:pos="369"/>
          <w:tab w:val="left" w:pos="720"/>
          <w:tab w:val="left" w:pos="1080"/>
          <w:tab w:val="left" w:pos="1890"/>
          <w:tab w:val="left" w:pos="2880"/>
          <w:tab w:val="left" w:pos="3960"/>
          <w:tab w:val="left" w:pos="4950"/>
        </w:tabs>
      </w:pPr>
      <w:r>
        <w:t>(xx2)</w:t>
      </w:r>
      <w:r>
        <w:tab/>
        <w:t>a.</w:t>
      </w:r>
      <w:r>
        <w:tab/>
      </w:r>
      <w:r w:rsidRPr="00F302F8">
        <w:rPr>
          <w:rFonts w:ascii="Doulos SIL" w:hAnsi="Doulos SIL"/>
          <w:i/>
          <w:color w:val="0000FF"/>
        </w:rPr>
        <w:t>mā</w:t>
      </w:r>
      <w:r w:rsidRPr="00F302F8">
        <w:rPr>
          <w:rFonts w:ascii="Doulos SIL" w:hAnsi="Doulos SIL"/>
          <w:i/>
          <w:color w:val="0000FF"/>
        </w:rPr>
        <w:tab/>
        <w:t>bāārá</w:t>
      </w:r>
      <w:r w:rsidRPr="00F302F8">
        <w:rPr>
          <w:rFonts w:ascii="Doulos SIL" w:hAnsi="Doulos SIL"/>
          <w:i/>
          <w:color w:val="0000FF"/>
        </w:rPr>
        <w:tab/>
        <w:t>mèyà</w:t>
      </w:r>
      <w:r w:rsidRPr="00F302F8">
        <w:rPr>
          <w:rFonts w:ascii="Doulos SIL" w:hAnsi="Doulos SIL"/>
          <w:i/>
          <w:color w:val="0000FF"/>
        </w:rPr>
        <w:tab/>
        <w:t>[zàkí</w:t>
      </w:r>
      <w:r w:rsidRPr="00F302F8">
        <w:rPr>
          <w:rFonts w:ascii="Doulos SIL" w:hAnsi="Doulos SIL"/>
          <w:i/>
          <w:color w:val="0000FF"/>
        </w:rPr>
        <w:tab/>
        <w:t>dò]</w:t>
      </w:r>
    </w:p>
    <w:p w14:paraId="5518402F" w14:textId="21195ADF" w:rsidR="00781D21" w:rsidRDefault="00EB7FF2" w:rsidP="00EB7FF2">
      <w:pPr>
        <w:tabs>
          <w:tab w:val="clear" w:pos="369"/>
          <w:tab w:val="left" w:pos="720"/>
          <w:tab w:val="left" w:pos="1080"/>
          <w:tab w:val="left" w:pos="1890"/>
          <w:tab w:val="left" w:pos="2880"/>
          <w:tab w:val="left" w:pos="3960"/>
          <w:tab w:val="left" w:pos="4950"/>
        </w:tabs>
      </w:pPr>
      <w:r>
        <w:tab/>
      </w:r>
      <w:r>
        <w:tab/>
        <w:t>1Sg</w:t>
      </w:r>
      <w:r>
        <w:tab/>
        <w:t>work(n)</w:t>
      </w:r>
      <w:r>
        <w:tab/>
        <w:t>do.Prog</w:t>
      </w:r>
      <w:r w:rsidR="00781D21">
        <w:tab/>
        <w:t>[Z</w:t>
      </w:r>
      <w:r w:rsidR="00781D21">
        <w:tab/>
      </w:r>
      <w:r w:rsidRPr="00EB7FF2">
        <w:rPr>
          <w:b/>
        </w:rPr>
        <w:t>Comit</w:t>
      </w:r>
      <w:r w:rsidR="00781D21">
        <w:t>]</w:t>
      </w:r>
    </w:p>
    <w:p w14:paraId="42E7559C" w14:textId="2D173E92" w:rsidR="00EB7FF2" w:rsidRDefault="00EB7FF2" w:rsidP="001568B0">
      <w:pPr>
        <w:tabs>
          <w:tab w:val="clear" w:pos="369"/>
          <w:tab w:val="left" w:pos="720"/>
          <w:tab w:val="left" w:pos="1080"/>
        </w:tabs>
      </w:pPr>
      <w:r>
        <w:tab/>
      </w:r>
      <w:r>
        <w:tab/>
        <w:t>‘I work with Zaki.’</w:t>
      </w:r>
      <w:r w:rsidR="00E65587">
        <w:t xml:space="preserve"> (&lt; </w:t>
      </w:r>
      <w:r w:rsidR="00E65587" w:rsidRPr="00F302F8">
        <w:rPr>
          <w:rFonts w:ascii="Doulos SIL" w:hAnsi="Doulos SIL"/>
          <w:i/>
          <w:color w:val="0000FF"/>
        </w:rPr>
        <w:t>bāārā</w:t>
      </w:r>
      <w:r w:rsidR="00E65587">
        <w:t xml:space="preserve"> )</w:t>
      </w:r>
    </w:p>
    <w:p w14:paraId="58CB44DB" w14:textId="77777777" w:rsidR="00EB7FF2" w:rsidRDefault="00EB7FF2" w:rsidP="001568B0">
      <w:pPr>
        <w:tabs>
          <w:tab w:val="clear" w:pos="369"/>
          <w:tab w:val="left" w:pos="720"/>
          <w:tab w:val="left" w:pos="1080"/>
        </w:tabs>
      </w:pPr>
    </w:p>
    <w:p w14:paraId="091D7D73" w14:textId="4528AFF3" w:rsidR="00EB7FF2" w:rsidRPr="00F302F8" w:rsidRDefault="00EB7FF2" w:rsidP="00EB7FF2">
      <w:pPr>
        <w:tabs>
          <w:tab w:val="clear" w:pos="369"/>
          <w:tab w:val="left" w:pos="720"/>
          <w:tab w:val="left" w:pos="1080"/>
          <w:tab w:val="left" w:pos="2070"/>
          <w:tab w:val="left" w:pos="3150"/>
          <w:tab w:val="left" w:pos="3960"/>
        </w:tabs>
        <w:rPr>
          <w:rFonts w:ascii="Doulos SIL" w:hAnsi="Doulos SIL"/>
          <w:i/>
          <w:color w:val="0000FF"/>
        </w:rPr>
      </w:pPr>
      <w:r>
        <w:tab/>
        <w:t>b.</w:t>
      </w:r>
      <w:r>
        <w:tab/>
      </w:r>
      <w:r w:rsidRPr="00F302F8">
        <w:rPr>
          <w:rFonts w:ascii="Doulos SIL" w:hAnsi="Doulos SIL"/>
          <w:i/>
          <w:color w:val="0000FF"/>
        </w:rPr>
        <w:t>bákàrì</w:t>
      </w:r>
      <w:r w:rsidRPr="00F302F8">
        <w:rPr>
          <w:rFonts w:ascii="Doulos SIL" w:hAnsi="Doulos SIL"/>
          <w:i/>
          <w:color w:val="0000FF"/>
        </w:rPr>
        <w:tab/>
        <w:t>tèʔè-yá</w:t>
      </w:r>
      <w:r w:rsidRPr="00F302F8">
        <w:rPr>
          <w:rFonts w:ascii="Doulos SIL" w:hAnsi="Doulos SIL"/>
          <w:i/>
          <w:color w:val="0000FF"/>
        </w:rPr>
        <w:tab/>
        <w:t>[mā</w:t>
      </w:r>
      <w:r w:rsidRPr="00F302F8">
        <w:rPr>
          <w:rFonts w:ascii="Doulos SIL" w:hAnsi="Doulos SIL"/>
          <w:i/>
          <w:color w:val="0000FF"/>
        </w:rPr>
        <w:tab/>
        <w:t>dò]</w:t>
      </w:r>
    </w:p>
    <w:p w14:paraId="11A4D233" w14:textId="22CF4383" w:rsidR="00EB7FF2" w:rsidRDefault="00EB7FF2" w:rsidP="00EB7FF2">
      <w:pPr>
        <w:tabs>
          <w:tab w:val="clear" w:pos="369"/>
          <w:tab w:val="left" w:pos="720"/>
          <w:tab w:val="left" w:pos="1080"/>
          <w:tab w:val="left" w:pos="2070"/>
          <w:tab w:val="left" w:pos="3150"/>
          <w:tab w:val="left" w:pos="3960"/>
        </w:tabs>
      </w:pPr>
      <w:r>
        <w:tab/>
      </w:r>
      <w:r>
        <w:tab/>
        <w:t>B</w:t>
      </w:r>
      <w:r>
        <w:tab/>
        <w:t>go.Prog</w:t>
      </w:r>
      <w:r>
        <w:tab/>
        <w:t>[1Sg</w:t>
      </w:r>
      <w:r>
        <w:tab/>
      </w:r>
      <w:r w:rsidRPr="00EB7FF2">
        <w:rPr>
          <w:b/>
        </w:rPr>
        <w:t>Comit</w:t>
      </w:r>
      <w:r>
        <w:t>]</w:t>
      </w:r>
    </w:p>
    <w:p w14:paraId="045DCCBD" w14:textId="25EE977D" w:rsidR="00EB7FF2" w:rsidRPr="00EB7FF2" w:rsidRDefault="00EB7FF2" w:rsidP="001568B0">
      <w:pPr>
        <w:tabs>
          <w:tab w:val="clear" w:pos="369"/>
          <w:tab w:val="left" w:pos="720"/>
          <w:tab w:val="left" w:pos="1080"/>
        </w:tabs>
      </w:pPr>
      <w:r>
        <w:tab/>
      </w:r>
      <w:r>
        <w:tab/>
        <w:t>‘Bakari is going (on a trip) with me.’</w:t>
      </w:r>
    </w:p>
    <w:p w14:paraId="0D5295C6" w14:textId="77777777" w:rsidR="00781D21" w:rsidRDefault="00781D21" w:rsidP="001568B0">
      <w:pPr>
        <w:tabs>
          <w:tab w:val="clear" w:pos="369"/>
          <w:tab w:val="left" w:pos="720"/>
          <w:tab w:val="left" w:pos="1080"/>
        </w:tabs>
      </w:pPr>
    </w:p>
    <w:p w14:paraId="62F4ECD6" w14:textId="77777777" w:rsidR="00BA6685" w:rsidRDefault="00566B03" w:rsidP="00BA6685">
      <w:pPr>
        <w:pStyle w:val="Heading2"/>
      </w:pPr>
      <w:bookmarkStart w:id="1062" w:name="_Toc505157723"/>
      <w:bookmarkStart w:id="1063" w:name="_Toc505157822"/>
      <w:bookmarkStart w:id="1064" w:name="_Toc508942814"/>
      <w:bookmarkStart w:id="1065" w:name="_Toc508943414"/>
      <w:bookmarkStart w:id="1066" w:name="_Toc518622933"/>
      <w:bookmarkStart w:id="1067" w:name="_Toc78375712"/>
      <w:bookmarkStart w:id="1068" w:name="_Toc79405815"/>
      <w:bookmarkStart w:id="1069" w:name="_Toc337412053"/>
      <w:r>
        <w:t>Locational postpositions</w:t>
      </w:r>
      <w:bookmarkEnd w:id="1062"/>
      <w:bookmarkEnd w:id="1063"/>
      <w:bookmarkEnd w:id="1064"/>
      <w:bookmarkEnd w:id="1065"/>
      <w:bookmarkEnd w:id="1066"/>
      <w:bookmarkEnd w:id="1067"/>
      <w:bookmarkEnd w:id="1068"/>
      <w:bookmarkEnd w:id="1069"/>
    </w:p>
    <w:p w14:paraId="692EC374" w14:textId="77777777" w:rsidR="00BA6685" w:rsidRDefault="00566B03" w:rsidP="00BA6685">
      <w:pPr>
        <w:pStyle w:val="Heading3"/>
      </w:pPr>
      <w:bookmarkStart w:id="1070" w:name="_Toc505157724"/>
      <w:bookmarkStart w:id="1071" w:name="_Toc505157823"/>
      <w:bookmarkStart w:id="1072" w:name="_Toc508942815"/>
      <w:bookmarkStart w:id="1073" w:name="_Toc508943415"/>
      <w:bookmarkStart w:id="1074" w:name="_Toc518622934"/>
      <w:bookmarkStart w:id="1075" w:name="_Toc78375713"/>
      <w:bookmarkStart w:id="1076" w:name="_Toc79405816"/>
      <w:bookmarkStart w:id="1077" w:name="_Toc337412054"/>
      <w:r>
        <w:t>Locative, allative, and ablative functions</w:t>
      </w:r>
      <w:bookmarkEnd w:id="1070"/>
      <w:bookmarkEnd w:id="1071"/>
      <w:bookmarkEnd w:id="1072"/>
      <w:bookmarkEnd w:id="1073"/>
      <w:bookmarkEnd w:id="1074"/>
      <w:bookmarkEnd w:id="1075"/>
      <w:bookmarkEnd w:id="1076"/>
      <w:bookmarkEnd w:id="1077"/>
    </w:p>
    <w:p w14:paraId="1402B18C" w14:textId="5110379F" w:rsidR="00A60E36" w:rsidRPr="00A60E36" w:rsidRDefault="00A60E36" w:rsidP="00A60E36">
      <w:r>
        <w:t>As generally in languages of the zone, the distinction between static locative (‘in’, ‘at’, ‘on’), allative (‘to’), and ablative (‘from’) is expressed by verbs and other predicates, not by PPs. (xx1a</w:t>
      </w:r>
      <w:r>
        <w:noBreakHyphen/>
        <w:t xml:space="preserve">c) illustrate this for the postposition tɔ̀ ‘in’. </w:t>
      </w:r>
    </w:p>
    <w:p w14:paraId="5EEB354F" w14:textId="77777777" w:rsidR="00A60E36" w:rsidRDefault="00A60E36" w:rsidP="00A60E36"/>
    <w:p w14:paraId="006900D4" w14:textId="02B0E840" w:rsidR="00A60E36" w:rsidRPr="00F302F8" w:rsidRDefault="00A60E36" w:rsidP="00A60E36">
      <w:pPr>
        <w:tabs>
          <w:tab w:val="clear" w:pos="369"/>
          <w:tab w:val="left" w:pos="720"/>
          <w:tab w:val="left" w:pos="1080"/>
          <w:tab w:val="left" w:pos="2340"/>
          <w:tab w:val="left" w:pos="3510"/>
        </w:tabs>
        <w:rPr>
          <w:rFonts w:ascii="Doulos SIL" w:hAnsi="Doulos SIL"/>
          <w:i/>
          <w:color w:val="0000FF"/>
        </w:rPr>
      </w:pPr>
      <w:r>
        <w:t>(xx1)</w:t>
      </w:r>
      <w:r>
        <w:tab/>
        <w:t>a.</w:t>
      </w:r>
      <w:r>
        <w:tab/>
      </w:r>
      <w:r w:rsidRPr="00F302F8">
        <w:rPr>
          <w:rFonts w:ascii="Doulos SIL" w:hAnsi="Doulos SIL"/>
          <w:i/>
          <w:color w:val="0000FF"/>
        </w:rPr>
        <w:t>má=</w:t>
      </w:r>
      <w:r w:rsidRPr="00F302F8">
        <w:rPr>
          <w:rFonts w:ascii="Doulos SIL" w:hAnsi="Doulos SIL"/>
          <w:i/>
          <w:color w:val="0000FF"/>
        </w:rPr>
        <w:sym w:font="Symbol" w:char="F0C6"/>
      </w:r>
      <w:r w:rsidRPr="00F302F8">
        <w:rPr>
          <w:rFonts w:ascii="Doulos SIL" w:hAnsi="Doulos SIL"/>
          <w:i/>
          <w:color w:val="0000FF"/>
        </w:rPr>
        <w:tab/>
        <w:t>[sàá</w:t>
      </w:r>
      <w:r w:rsidRPr="00F302F8">
        <w:rPr>
          <w:rFonts w:ascii="Doulos SIL" w:hAnsi="Doulos SIL"/>
          <w:i/>
          <w:color w:val="0000FF"/>
        </w:rPr>
        <w:tab/>
        <w:t>tɔ̀]</w:t>
      </w:r>
    </w:p>
    <w:p w14:paraId="31C21BA0" w14:textId="78D0CCAB" w:rsidR="00A60E36" w:rsidRPr="00604EBD" w:rsidRDefault="00A60E36" w:rsidP="00A60E36">
      <w:pPr>
        <w:tabs>
          <w:tab w:val="clear" w:pos="369"/>
          <w:tab w:val="left" w:pos="720"/>
          <w:tab w:val="left" w:pos="1080"/>
          <w:tab w:val="left" w:pos="2340"/>
          <w:tab w:val="left" w:pos="3510"/>
        </w:tabs>
      </w:pPr>
      <w:r w:rsidRPr="00604EBD">
        <w:tab/>
      </w:r>
      <w:r w:rsidRPr="00604EBD">
        <w:tab/>
        <w:t>1Sg=be</w:t>
      </w:r>
      <w:r w:rsidRPr="00604EBD">
        <w:tab/>
        <w:t>[house</w:t>
      </w:r>
      <w:r w:rsidRPr="00604EBD">
        <w:tab/>
        <w:t>in]</w:t>
      </w:r>
    </w:p>
    <w:p w14:paraId="57CA9C04" w14:textId="1AE45C94" w:rsidR="00A60E36" w:rsidRPr="00604EBD" w:rsidRDefault="00A60E36" w:rsidP="00A60E36">
      <w:pPr>
        <w:tabs>
          <w:tab w:val="clear" w:pos="369"/>
          <w:tab w:val="left" w:pos="720"/>
          <w:tab w:val="left" w:pos="1080"/>
        </w:tabs>
      </w:pPr>
      <w:r w:rsidRPr="00604EBD">
        <w:tab/>
      </w:r>
      <w:r w:rsidRPr="00604EBD">
        <w:tab/>
        <w:t>‘I am in the house.’</w:t>
      </w:r>
      <w:r w:rsidR="00604EBD">
        <w:t xml:space="preserve"> (&lt; </w:t>
      </w:r>
      <w:r w:rsidR="00604EBD" w:rsidRPr="00F76BA8">
        <w:rPr>
          <w:rFonts w:ascii="Doulos SIL" w:hAnsi="Doulos SIL"/>
          <w:i/>
          <w:color w:val="0000FF"/>
        </w:rPr>
        <w:t>sàà</w:t>
      </w:r>
      <w:r w:rsidR="00604EBD">
        <w:t xml:space="preserve"> )</w:t>
      </w:r>
    </w:p>
    <w:p w14:paraId="70B6B7E5" w14:textId="77777777" w:rsidR="00A60E36" w:rsidRPr="00604EBD" w:rsidRDefault="00A60E36" w:rsidP="00A60E36">
      <w:pPr>
        <w:tabs>
          <w:tab w:val="clear" w:pos="369"/>
          <w:tab w:val="left" w:pos="720"/>
          <w:tab w:val="left" w:pos="1080"/>
        </w:tabs>
      </w:pPr>
    </w:p>
    <w:p w14:paraId="2CB9AF79" w14:textId="153BBF7C" w:rsidR="00A60E36" w:rsidRPr="00F302F8" w:rsidRDefault="00A60E36" w:rsidP="00A60E36">
      <w:pPr>
        <w:tabs>
          <w:tab w:val="clear" w:pos="369"/>
          <w:tab w:val="left" w:pos="720"/>
          <w:tab w:val="left" w:pos="1080"/>
          <w:tab w:val="left" w:pos="2070"/>
          <w:tab w:val="left" w:pos="3330"/>
          <w:tab w:val="left" w:pos="4590"/>
        </w:tabs>
        <w:rPr>
          <w:rFonts w:ascii="Doulos SIL" w:hAnsi="Doulos SIL"/>
          <w:i/>
          <w:color w:val="0000FF"/>
        </w:rPr>
      </w:pPr>
      <w:r w:rsidRPr="00604EBD">
        <w:tab/>
        <w:t>b.</w:t>
      </w:r>
      <w:r w:rsidRPr="00604EBD">
        <w:tab/>
      </w:r>
      <w:r w:rsidRPr="00F302F8">
        <w:rPr>
          <w:rFonts w:ascii="Doulos SIL" w:hAnsi="Doulos SIL"/>
          <w:i/>
          <w:color w:val="0000FF"/>
        </w:rPr>
        <w:t>mà</w:t>
      </w:r>
      <w:r w:rsidRPr="00F302F8">
        <w:rPr>
          <w:rFonts w:ascii="Doulos SIL" w:hAnsi="Doulos SIL"/>
          <w:i/>
          <w:color w:val="0000FF"/>
        </w:rPr>
        <w:tab/>
        <w:t>sɔ́</w:t>
      </w:r>
      <w:r w:rsidRPr="00F302F8">
        <w:rPr>
          <w:rFonts w:ascii="Doulos SIL" w:hAnsi="Doulos SIL"/>
          <w:i/>
          <w:color w:val="0000FF"/>
        </w:rPr>
        <w:tab/>
        <w:t>[sàá</w:t>
      </w:r>
      <w:r w:rsidRPr="00F302F8">
        <w:rPr>
          <w:rFonts w:ascii="Doulos SIL" w:hAnsi="Doulos SIL"/>
          <w:i/>
          <w:color w:val="0000FF"/>
        </w:rPr>
        <w:tab/>
        <w:t>tɔ̀]</w:t>
      </w:r>
    </w:p>
    <w:p w14:paraId="7B44B0B3" w14:textId="67DDE381" w:rsidR="00A60E36" w:rsidRPr="00604EBD" w:rsidRDefault="00A60E36" w:rsidP="00A60E36">
      <w:pPr>
        <w:tabs>
          <w:tab w:val="clear" w:pos="369"/>
          <w:tab w:val="left" w:pos="720"/>
          <w:tab w:val="left" w:pos="1080"/>
          <w:tab w:val="left" w:pos="2070"/>
          <w:tab w:val="left" w:pos="3330"/>
          <w:tab w:val="left" w:pos="4590"/>
        </w:tabs>
      </w:pPr>
      <w:r w:rsidRPr="00604EBD">
        <w:tab/>
      </w:r>
      <w:r w:rsidRPr="00604EBD">
        <w:tab/>
        <w:t>1Sg</w:t>
      </w:r>
      <w:r w:rsidRPr="00604EBD">
        <w:tab/>
        <w:t>enter.Pfv</w:t>
      </w:r>
      <w:r w:rsidRPr="00604EBD">
        <w:tab/>
        <w:t>[house</w:t>
      </w:r>
      <w:r w:rsidRPr="00604EBD">
        <w:tab/>
        <w:t>in]</w:t>
      </w:r>
    </w:p>
    <w:p w14:paraId="7D48C430" w14:textId="2E02FCF1" w:rsidR="00A60E36" w:rsidRPr="00F302F8" w:rsidRDefault="00A60E36" w:rsidP="00A60E36">
      <w:pPr>
        <w:tabs>
          <w:tab w:val="clear" w:pos="369"/>
          <w:tab w:val="left" w:pos="720"/>
          <w:tab w:val="left" w:pos="1080"/>
        </w:tabs>
        <w:rPr>
          <w:rFonts w:ascii="Doulos SIL" w:hAnsi="Doulos SIL"/>
          <w:i/>
          <w:color w:val="0000FF"/>
        </w:rPr>
      </w:pPr>
      <w:r w:rsidRPr="00604EBD">
        <w:tab/>
      </w:r>
      <w:r w:rsidRPr="00604EBD">
        <w:tab/>
        <w:t>‘I went into the house.’ (&lt;</w:t>
      </w:r>
      <w:r w:rsidRPr="00604EBD">
        <w:rPr>
          <w:rFonts w:ascii="Doulos SIL" w:hAnsi="Doulos SIL"/>
          <w:i/>
          <w:color w:val="0000FF"/>
        </w:rPr>
        <w:t xml:space="preserve"> </w:t>
      </w:r>
      <w:r w:rsidRPr="00F302F8">
        <w:rPr>
          <w:rFonts w:ascii="Doulos SIL" w:hAnsi="Doulos SIL"/>
          <w:i/>
          <w:color w:val="0000FF"/>
        </w:rPr>
        <w:t>sɔ́ɛ́</w:t>
      </w:r>
      <w:r w:rsidR="00604EBD">
        <w:t xml:space="preserve">, </w:t>
      </w:r>
      <w:r w:rsidR="00604EBD" w:rsidRPr="00F76BA8">
        <w:rPr>
          <w:rFonts w:ascii="Doulos SIL" w:hAnsi="Doulos SIL"/>
          <w:i/>
          <w:color w:val="0000FF"/>
        </w:rPr>
        <w:t>sàà</w:t>
      </w:r>
      <w:r w:rsidR="00604EBD">
        <w:t xml:space="preserve"> )</w:t>
      </w:r>
    </w:p>
    <w:p w14:paraId="568FE7B3" w14:textId="77777777" w:rsidR="00A60E36" w:rsidRPr="00604EBD" w:rsidRDefault="00A60E36" w:rsidP="00A60E36">
      <w:pPr>
        <w:tabs>
          <w:tab w:val="clear" w:pos="369"/>
          <w:tab w:val="left" w:pos="720"/>
          <w:tab w:val="left" w:pos="1080"/>
        </w:tabs>
      </w:pPr>
    </w:p>
    <w:p w14:paraId="69B8A26E" w14:textId="249FB78B" w:rsidR="00A60E36" w:rsidRPr="00F302F8" w:rsidRDefault="00A60E36" w:rsidP="00A60E36">
      <w:pPr>
        <w:tabs>
          <w:tab w:val="clear" w:pos="369"/>
          <w:tab w:val="left" w:pos="720"/>
          <w:tab w:val="left" w:pos="1080"/>
          <w:tab w:val="left" w:pos="1980"/>
          <w:tab w:val="left" w:pos="3240"/>
          <w:tab w:val="left" w:pos="4410"/>
        </w:tabs>
        <w:rPr>
          <w:rFonts w:ascii="Doulos SIL" w:hAnsi="Doulos SIL"/>
          <w:i/>
          <w:color w:val="0000FF"/>
        </w:rPr>
      </w:pPr>
      <w:r w:rsidRPr="00604EBD">
        <w:tab/>
        <w:t>c.</w:t>
      </w:r>
      <w:r w:rsidRPr="00F302F8">
        <w:rPr>
          <w:rFonts w:ascii="Doulos SIL" w:hAnsi="Doulos SIL"/>
          <w:i/>
          <w:color w:val="0000FF"/>
        </w:rPr>
        <w:tab/>
        <w:t>mà</w:t>
      </w:r>
      <w:r w:rsidRPr="00F302F8">
        <w:rPr>
          <w:rFonts w:ascii="Doulos SIL" w:hAnsi="Doulos SIL"/>
          <w:i/>
          <w:color w:val="0000FF"/>
        </w:rPr>
        <w:tab/>
        <w:t>bɔ́</w:t>
      </w:r>
      <w:r w:rsidRPr="00F302F8">
        <w:rPr>
          <w:rFonts w:ascii="Doulos SIL" w:hAnsi="Doulos SIL"/>
          <w:i/>
          <w:color w:val="0000FF"/>
        </w:rPr>
        <w:tab/>
        <w:t>[sàá</w:t>
      </w:r>
      <w:r w:rsidRPr="00F302F8">
        <w:rPr>
          <w:rFonts w:ascii="Doulos SIL" w:hAnsi="Doulos SIL"/>
          <w:i/>
          <w:color w:val="0000FF"/>
        </w:rPr>
        <w:tab/>
        <w:t>tɔ̀]</w:t>
      </w:r>
    </w:p>
    <w:p w14:paraId="2FEFFBE8" w14:textId="78BFF3BC" w:rsidR="00A60E36" w:rsidRPr="00604EBD" w:rsidRDefault="00A60E36" w:rsidP="00A60E36">
      <w:pPr>
        <w:tabs>
          <w:tab w:val="clear" w:pos="369"/>
          <w:tab w:val="left" w:pos="720"/>
          <w:tab w:val="left" w:pos="1080"/>
          <w:tab w:val="left" w:pos="1980"/>
          <w:tab w:val="left" w:pos="3240"/>
          <w:tab w:val="left" w:pos="4410"/>
        </w:tabs>
      </w:pPr>
      <w:r w:rsidRPr="00604EBD">
        <w:tab/>
      </w:r>
      <w:r w:rsidRPr="00604EBD">
        <w:tab/>
        <w:t>1Sg</w:t>
      </w:r>
      <w:r w:rsidRPr="00604EBD">
        <w:tab/>
        <w:t>exit.Pfv</w:t>
      </w:r>
      <w:r w:rsidRPr="00604EBD">
        <w:tab/>
        <w:t>[house</w:t>
      </w:r>
      <w:r w:rsidRPr="00604EBD">
        <w:tab/>
        <w:t>in]</w:t>
      </w:r>
    </w:p>
    <w:p w14:paraId="343F3ACF" w14:textId="1E1731DC" w:rsidR="00A60E36" w:rsidRPr="00604EBD" w:rsidRDefault="00A60E36" w:rsidP="00A60E36">
      <w:pPr>
        <w:tabs>
          <w:tab w:val="clear" w:pos="369"/>
          <w:tab w:val="left" w:pos="720"/>
          <w:tab w:val="left" w:pos="1080"/>
        </w:tabs>
      </w:pPr>
      <w:r w:rsidRPr="00604EBD">
        <w:tab/>
      </w:r>
      <w:r w:rsidRPr="00604EBD">
        <w:tab/>
        <w:t>‘I went out from the house.’ (&lt;</w:t>
      </w:r>
      <w:r w:rsidRPr="00604EBD">
        <w:rPr>
          <w:rFonts w:ascii="Doulos SIL" w:hAnsi="Doulos SIL"/>
          <w:i/>
          <w:color w:val="0000FF"/>
        </w:rPr>
        <w:t xml:space="preserve"> </w:t>
      </w:r>
      <w:r w:rsidRPr="00F302F8">
        <w:rPr>
          <w:rFonts w:ascii="Doulos SIL" w:hAnsi="Doulos SIL"/>
          <w:i/>
          <w:color w:val="0000FF"/>
        </w:rPr>
        <w:t>bɔ́ɛ́</w:t>
      </w:r>
      <w:r w:rsidR="00604EBD" w:rsidRPr="00F76BA8">
        <w:rPr>
          <w:rFonts w:ascii="Doulos SIL" w:hAnsi="Doulos SIL"/>
          <w:i/>
          <w:color w:val="0000FF"/>
        </w:rPr>
        <w:t>, sàà</w:t>
      </w:r>
      <w:r w:rsidR="00604EBD">
        <w:t xml:space="preserve"> )</w:t>
      </w:r>
    </w:p>
    <w:p w14:paraId="5751726C" w14:textId="77777777" w:rsidR="00A60E36" w:rsidRDefault="00A60E36" w:rsidP="00A60E36"/>
    <w:p w14:paraId="6FC83137" w14:textId="77777777" w:rsidR="00E65587" w:rsidRPr="00A60E36" w:rsidRDefault="00E65587" w:rsidP="00A60E36"/>
    <w:p w14:paraId="37582776" w14:textId="5EC3313F" w:rsidR="00E65587" w:rsidRDefault="00E65587" w:rsidP="00E65587">
      <w:pPr>
        <w:pStyle w:val="Heading3"/>
      </w:pPr>
      <w:bookmarkStart w:id="1078" w:name="_Toc337412055"/>
      <w:r>
        <w:lastRenderedPageBreak/>
        <w:t>Simple locative postpositions</w:t>
      </w:r>
      <w:bookmarkEnd w:id="1078"/>
    </w:p>
    <w:p w14:paraId="01452FC8" w14:textId="5646C2BA" w:rsidR="00E65587" w:rsidRDefault="00E65587" w:rsidP="00E65587">
      <w:pPr>
        <w:pStyle w:val="Heading4"/>
      </w:pPr>
      <w:bookmarkStart w:id="1079" w:name="_Toc337412056"/>
      <w:r>
        <w:t>Temporal adverbs and place names without a postposition</w:t>
      </w:r>
      <w:bookmarkEnd w:id="1079"/>
    </w:p>
    <w:p w14:paraId="4CAE5A8E" w14:textId="546CCE96" w:rsidR="00E65587" w:rsidRDefault="00E65587" w:rsidP="00E65587">
      <w:r>
        <w:t>Simple temporal adverbs like ‘at night’ and ‘during the dry season’ are expressed with postverbal nouns, with their nominal suffix but without a postposition (xx1a</w:t>
      </w:r>
      <w:r>
        <w:noBreakHyphen/>
        <w:t>b).</w:t>
      </w:r>
    </w:p>
    <w:p w14:paraId="57D4C5C9" w14:textId="77777777" w:rsidR="00E65587" w:rsidRDefault="00E65587" w:rsidP="00E65587"/>
    <w:p w14:paraId="18B4A5CF" w14:textId="3E5DA9A3" w:rsidR="00E65587" w:rsidRDefault="00E65587" w:rsidP="00604EBD">
      <w:pPr>
        <w:keepNext/>
        <w:tabs>
          <w:tab w:val="clear" w:pos="369"/>
          <w:tab w:val="left" w:pos="720"/>
          <w:tab w:val="left" w:pos="1080"/>
          <w:tab w:val="left" w:pos="1890"/>
          <w:tab w:val="left" w:pos="2970"/>
          <w:tab w:val="left" w:pos="3960"/>
        </w:tabs>
      </w:pPr>
      <w:r>
        <w:t>(xx1)</w:t>
      </w:r>
      <w:r>
        <w:tab/>
        <w:t>a.</w:t>
      </w:r>
      <w:r>
        <w:tab/>
      </w:r>
      <w:r w:rsidRPr="00F302F8">
        <w:rPr>
          <w:rFonts w:ascii="Doulos SIL" w:hAnsi="Doulos SIL"/>
          <w:i/>
          <w:color w:val="0000FF"/>
        </w:rPr>
        <w:t>má</w:t>
      </w:r>
      <w:r w:rsidRPr="00F302F8">
        <w:rPr>
          <w:rFonts w:ascii="Doulos SIL" w:hAnsi="Doulos SIL"/>
          <w:i/>
          <w:color w:val="0000FF"/>
        </w:rPr>
        <w:tab/>
        <w:t>bāārā</w:t>
      </w:r>
      <w:r w:rsidRPr="00F302F8">
        <w:rPr>
          <w:rFonts w:ascii="Doulos SIL" w:hAnsi="Doulos SIL"/>
          <w:i/>
          <w:color w:val="0000FF"/>
        </w:rPr>
        <w:tab/>
        <w:t>ma᷇ⁿ</w:t>
      </w:r>
      <w:r w:rsidRPr="00F302F8">
        <w:rPr>
          <w:rFonts w:ascii="Doulos SIL" w:hAnsi="Doulos SIL"/>
          <w:i/>
          <w:color w:val="0000FF"/>
        </w:rPr>
        <w:tab/>
        <w:t>kùmàyèlémà-nà=nɛ́ʔ</w:t>
      </w:r>
    </w:p>
    <w:p w14:paraId="6549BE5A" w14:textId="77777777" w:rsidR="00E65587" w:rsidRDefault="00E65587" w:rsidP="00604EBD">
      <w:pPr>
        <w:keepNext/>
        <w:tabs>
          <w:tab w:val="clear" w:pos="369"/>
          <w:tab w:val="left" w:pos="720"/>
          <w:tab w:val="left" w:pos="1080"/>
          <w:tab w:val="left" w:pos="1890"/>
          <w:tab w:val="left" w:pos="2970"/>
          <w:tab w:val="left" w:pos="3960"/>
        </w:tabs>
      </w:pPr>
      <w:r>
        <w:tab/>
      </w:r>
      <w:r>
        <w:tab/>
        <w:t>1Sg</w:t>
      </w:r>
      <w:r>
        <w:tab/>
        <w:t>work(n)</w:t>
      </w:r>
      <w:r>
        <w:tab/>
        <w:t>do.Ipfv</w:t>
      </w:r>
      <w:r>
        <w:tab/>
        <w:t>dry.season-Nom=Neg</w:t>
      </w:r>
    </w:p>
    <w:p w14:paraId="59187FD3" w14:textId="77777777" w:rsidR="00E65587" w:rsidRDefault="00E65587" w:rsidP="00E65587">
      <w:pPr>
        <w:tabs>
          <w:tab w:val="clear" w:pos="369"/>
          <w:tab w:val="left" w:pos="720"/>
          <w:tab w:val="left" w:pos="1080"/>
        </w:tabs>
      </w:pPr>
      <w:r>
        <w:tab/>
      </w:r>
      <w:r>
        <w:tab/>
        <w:t>‘I don’t work in (during) the dry season.’</w:t>
      </w:r>
    </w:p>
    <w:p w14:paraId="1BECA888" w14:textId="77777777" w:rsidR="00E65587" w:rsidRDefault="00E65587" w:rsidP="00E65587">
      <w:pPr>
        <w:tabs>
          <w:tab w:val="clear" w:pos="369"/>
          <w:tab w:val="left" w:pos="720"/>
          <w:tab w:val="left" w:pos="1080"/>
        </w:tabs>
      </w:pPr>
    </w:p>
    <w:p w14:paraId="610A2BF1" w14:textId="77777777" w:rsidR="00E65587" w:rsidRDefault="00E65587" w:rsidP="00E65587">
      <w:pPr>
        <w:tabs>
          <w:tab w:val="clear" w:pos="369"/>
          <w:tab w:val="left" w:pos="720"/>
          <w:tab w:val="left" w:pos="1080"/>
          <w:tab w:val="left" w:pos="1980"/>
          <w:tab w:val="left" w:pos="3150"/>
          <w:tab w:val="left" w:pos="4140"/>
        </w:tabs>
      </w:pPr>
      <w:r>
        <w:tab/>
        <w:t>b.</w:t>
      </w:r>
      <w:r>
        <w:tab/>
      </w:r>
      <w:r w:rsidRPr="00F302F8">
        <w:rPr>
          <w:rFonts w:ascii="Doulos SIL" w:hAnsi="Doulos SIL"/>
          <w:i/>
          <w:color w:val="0000FF"/>
        </w:rPr>
        <w:t>zàkí</w:t>
      </w:r>
      <w:r w:rsidRPr="00F302F8">
        <w:rPr>
          <w:rFonts w:ascii="Doulos SIL" w:hAnsi="Doulos SIL"/>
          <w:i/>
          <w:color w:val="0000FF"/>
        </w:rPr>
        <w:tab/>
        <w:t>bāārā</w:t>
      </w:r>
      <w:r w:rsidRPr="00F302F8">
        <w:rPr>
          <w:rFonts w:ascii="Doulos SIL" w:hAnsi="Doulos SIL"/>
          <w:i/>
          <w:color w:val="0000FF"/>
        </w:rPr>
        <w:tab/>
        <w:t>màⁿ</w:t>
      </w:r>
      <w:r w:rsidRPr="00F302F8">
        <w:rPr>
          <w:rFonts w:ascii="Doulos SIL" w:hAnsi="Doulos SIL"/>
          <w:i/>
          <w:color w:val="0000FF"/>
        </w:rPr>
        <w:tab/>
        <w:t>kóʔn̄-nà</w:t>
      </w:r>
    </w:p>
    <w:p w14:paraId="5E44A1C7" w14:textId="77777777" w:rsidR="00E65587" w:rsidRDefault="00E65587" w:rsidP="00E65587">
      <w:pPr>
        <w:tabs>
          <w:tab w:val="clear" w:pos="369"/>
          <w:tab w:val="left" w:pos="720"/>
          <w:tab w:val="left" w:pos="1080"/>
          <w:tab w:val="left" w:pos="1980"/>
          <w:tab w:val="left" w:pos="3150"/>
          <w:tab w:val="left" w:pos="4140"/>
        </w:tabs>
      </w:pPr>
      <w:r>
        <w:tab/>
      </w:r>
      <w:r>
        <w:tab/>
        <w:t>Z</w:t>
      </w:r>
      <w:r>
        <w:tab/>
        <w:t>work(n)</w:t>
      </w:r>
      <w:r>
        <w:tab/>
        <w:t>do.Ipfv</w:t>
      </w:r>
      <w:r>
        <w:tab/>
        <w:t>night-Nom</w:t>
      </w:r>
    </w:p>
    <w:p w14:paraId="09FF3859" w14:textId="77777777" w:rsidR="00E65587" w:rsidRPr="006526E6" w:rsidRDefault="00E65587" w:rsidP="00E65587">
      <w:pPr>
        <w:tabs>
          <w:tab w:val="clear" w:pos="369"/>
          <w:tab w:val="left" w:pos="720"/>
          <w:tab w:val="left" w:pos="1080"/>
        </w:tabs>
      </w:pPr>
      <w:r>
        <w:tab/>
      </w:r>
      <w:r>
        <w:tab/>
        <w:t>‘Zaki works at night.’</w:t>
      </w:r>
    </w:p>
    <w:p w14:paraId="1F2154C6" w14:textId="77777777" w:rsidR="00E65587" w:rsidRDefault="00E65587" w:rsidP="00E65587"/>
    <w:p w14:paraId="5CBDEA5F" w14:textId="6D3E3A37" w:rsidR="00E65587" w:rsidRDefault="00E65587" w:rsidP="00E65587">
      <w:pPr>
        <w:tabs>
          <w:tab w:val="clear" w:pos="369"/>
          <w:tab w:val="left" w:pos="720"/>
          <w:tab w:val="left" w:pos="1080"/>
        </w:tabs>
      </w:pPr>
      <w:r>
        <w:t xml:space="preserve">Place names likewise generally occur without a postposition, as with the village/city names in (xx2). However, </w:t>
      </w:r>
      <w:r w:rsidRPr="00F302F8">
        <w:rPr>
          <w:rFonts w:ascii="Doulos SIL" w:hAnsi="Doulos SIL"/>
          <w:i/>
          <w:color w:val="0000FF"/>
        </w:rPr>
        <w:t>jálsá</w:t>
      </w:r>
      <w:r w:rsidRPr="00F302F8">
        <w:rPr>
          <w:rFonts w:ascii="Doulos SIL" w:hAnsi="Doulos SIL"/>
          <w:i/>
          <w:color w:val="0000FF"/>
        </w:rPr>
        <w:noBreakHyphen/>
        <w:t>dù</w:t>
      </w:r>
      <w:r>
        <w:t xml:space="preserve"> ‘Blédougou’ may end in a frozen locative ending. </w:t>
      </w:r>
    </w:p>
    <w:p w14:paraId="7CD5326C" w14:textId="77777777" w:rsidR="00E65587" w:rsidRDefault="00E65587" w:rsidP="00E65587">
      <w:pPr>
        <w:tabs>
          <w:tab w:val="clear" w:pos="369"/>
          <w:tab w:val="left" w:pos="720"/>
          <w:tab w:val="left" w:pos="1080"/>
        </w:tabs>
      </w:pPr>
    </w:p>
    <w:p w14:paraId="19FC595D" w14:textId="3175C929" w:rsidR="00E65587" w:rsidRPr="00F302F8" w:rsidRDefault="00E65587" w:rsidP="00E65587">
      <w:pPr>
        <w:tabs>
          <w:tab w:val="clear" w:pos="369"/>
          <w:tab w:val="left" w:pos="720"/>
          <w:tab w:val="left" w:pos="1080"/>
          <w:tab w:val="left" w:pos="2520"/>
        </w:tabs>
        <w:rPr>
          <w:rFonts w:ascii="Doulos SIL" w:hAnsi="Doulos SIL"/>
          <w:i/>
          <w:color w:val="0000FF"/>
        </w:rPr>
      </w:pPr>
      <w:r>
        <w:t>(xx2)</w:t>
      </w:r>
      <w:r>
        <w:tab/>
      </w:r>
      <w:r w:rsidRPr="00F302F8">
        <w:rPr>
          <w:rFonts w:ascii="Doulos SIL" w:hAnsi="Doulos SIL"/>
          <w:i/>
          <w:color w:val="0000FF"/>
        </w:rPr>
        <w:t>má=</w:t>
      </w:r>
      <w:r w:rsidRPr="00F302F8">
        <w:rPr>
          <w:rFonts w:ascii="Doulos SIL" w:hAnsi="Doulos SIL"/>
          <w:i/>
          <w:color w:val="0000FF"/>
        </w:rPr>
        <w:sym w:font="Symbol" w:char="F0C6"/>
      </w:r>
      <w:r w:rsidRPr="00F302F8">
        <w:rPr>
          <w:rFonts w:ascii="Doulos SIL" w:hAnsi="Doulos SIL"/>
          <w:i/>
          <w:color w:val="0000FF"/>
        </w:rPr>
        <w:tab/>
        <w:t>jálsá-dù / bɔ̀bɔ́</w:t>
      </w:r>
    </w:p>
    <w:p w14:paraId="00FD0FA5" w14:textId="77777777" w:rsidR="00E65587" w:rsidRDefault="00E65587" w:rsidP="00E65587">
      <w:pPr>
        <w:tabs>
          <w:tab w:val="clear" w:pos="369"/>
          <w:tab w:val="left" w:pos="720"/>
          <w:tab w:val="left" w:pos="1080"/>
          <w:tab w:val="left" w:pos="2520"/>
        </w:tabs>
      </w:pPr>
      <w:r>
        <w:tab/>
        <w:t>1Sg=be</w:t>
      </w:r>
      <w:r>
        <w:tab/>
        <w:t>Blédougou / Bobo</w:t>
      </w:r>
    </w:p>
    <w:p w14:paraId="074DCBAA" w14:textId="77777777" w:rsidR="00E65587" w:rsidRPr="00E65587" w:rsidRDefault="00E65587" w:rsidP="00E65587">
      <w:pPr>
        <w:tabs>
          <w:tab w:val="clear" w:pos="369"/>
          <w:tab w:val="left" w:pos="720"/>
          <w:tab w:val="left" w:pos="1080"/>
        </w:tabs>
      </w:pPr>
      <w:r>
        <w:tab/>
        <w:t>‘I am in Blédougou / Bobo Dioulasso.’</w:t>
      </w:r>
    </w:p>
    <w:p w14:paraId="4E8AFE5E" w14:textId="77777777" w:rsidR="00E65587" w:rsidRDefault="00E65587" w:rsidP="00E65587"/>
    <w:p w14:paraId="2A259A48" w14:textId="451C16AF" w:rsidR="00E65587" w:rsidRDefault="00E65587" w:rsidP="00E65587">
      <w:r>
        <w:t xml:space="preserve">One term for ‘village’ is </w:t>
      </w:r>
      <w:r w:rsidRPr="00F302F8">
        <w:rPr>
          <w:rFonts w:ascii="Doulos SIL" w:hAnsi="Doulos SIL"/>
          <w:i/>
          <w:color w:val="0000FF"/>
        </w:rPr>
        <w:t>kúnú</w:t>
      </w:r>
      <w:r>
        <w:t xml:space="preserve">. The suffixed form </w:t>
      </w:r>
      <w:r w:rsidRPr="00F302F8">
        <w:rPr>
          <w:rFonts w:ascii="Doulos SIL" w:hAnsi="Doulos SIL"/>
          <w:i/>
          <w:color w:val="0000FF"/>
        </w:rPr>
        <w:t>kún-ná</w:t>
      </w:r>
      <w:r>
        <w:t xml:space="preserve"> can function as a locational without a postposition.</w:t>
      </w:r>
    </w:p>
    <w:p w14:paraId="301A2406" w14:textId="77777777" w:rsidR="00E65587" w:rsidRDefault="00E65587" w:rsidP="00E65587"/>
    <w:p w14:paraId="1337EBCF" w14:textId="1D0E15D5" w:rsidR="00E65587" w:rsidRPr="00F302F8" w:rsidRDefault="00E65587" w:rsidP="00E65587">
      <w:pPr>
        <w:tabs>
          <w:tab w:val="clear" w:pos="369"/>
          <w:tab w:val="left" w:pos="720"/>
          <w:tab w:val="left" w:pos="1080"/>
          <w:tab w:val="left" w:pos="2520"/>
        </w:tabs>
        <w:rPr>
          <w:rFonts w:ascii="Doulos SIL" w:hAnsi="Doulos SIL"/>
          <w:i/>
          <w:color w:val="0000FF"/>
        </w:rPr>
      </w:pPr>
      <w:r>
        <w:t>(xx3)</w:t>
      </w:r>
      <w:r>
        <w:tab/>
      </w:r>
      <w:r w:rsidRPr="00F302F8">
        <w:rPr>
          <w:rFonts w:ascii="Doulos SIL" w:hAnsi="Doulos SIL"/>
          <w:i/>
          <w:color w:val="0000FF"/>
        </w:rPr>
        <w:t>má=</w:t>
      </w:r>
      <w:r w:rsidRPr="00F302F8">
        <w:rPr>
          <w:rFonts w:ascii="Doulos SIL" w:hAnsi="Doulos SIL"/>
          <w:i/>
          <w:color w:val="0000FF"/>
        </w:rPr>
        <w:sym w:font="Symbol" w:char="F0C6"/>
      </w:r>
      <w:r w:rsidRPr="00F302F8">
        <w:rPr>
          <w:rFonts w:ascii="Doulos SIL" w:hAnsi="Doulos SIL"/>
          <w:i/>
          <w:color w:val="0000FF"/>
        </w:rPr>
        <w:tab/>
        <w:t>kún-ná</w:t>
      </w:r>
    </w:p>
    <w:p w14:paraId="635E21A3" w14:textId="7BA877BE" w:rsidR="00E65587" w:rsidRDefault="00E65587" w:rsidP="00E65587">
      <w:pPr>
        <w:tabs>
          <w:tab w:val="clear" w:pos="369"/>
          <w:tab w:val="left" w:pos="720"/>
          <w:tab w:val="left" w:pos="1080"/>
          <w:tab w:val="left" w:pos="2520"/>
        </w:tabs>
      </w:pPr>
      <w:r>
        <w:tab/>
        <w:t>1Sg=be</w:t>
      </w:r>
      <w:r>
        <w:tab/>
        <w:t>village-Nom</w:t>
      </w:r>
    </w:p>
    <w:p w14:paraId="2D3D6852" w14:textId="2C315E00" w:rsidR="00E65587" w:rsidRPr="00E65587" w:rsidRDefault="00E65587" w:rsidP="00E65587">
      <w:pPr>
        <w:tabs>
          <w:tab w:val="clear" w:pos="369"/>
          <w:tab w:val="left" w:pos="720"/>
          <w:tab w:val="left" w:pos="1080"/>
        </w:tabs>
      </w:pPr>
      <w:r>
        <w:tab/>
        <w:t>‘I am in in the village.’</w:t>
      </w:r>
    </w:p>
    <w:p w14:paraId="1FBF9393" w14:textId="77777777" w:rsidR="00E65587" w:rsidRDefault="00E65587" w:rsidP="00E65587"/>
    <w:p w14:paraId="5A8F75FD" w14:textId="77777777" w:rsidR="00E65587" w:rsidRPr="00E65587" w:rsidRDefault="00E65587" w:rsidP="00E65587"/>
    <w:p w14:paraId="5739398F" w14:textId="6B3C5E18" w:rsidR="00BA6685" w:rsidRDefault="00566B03" w:rsidP="00E65587">
      <w:pPr>
        <w:pStyle w:val="Heading4"/>
      </w:pPr>
      <w:bookmarkStart w:id="1080" w:name="_Toc505157726"/>
      <w:bookmarkStart w:id="1081" w:name="_Toc505157825"/>
      <w:bookmarkStart w:id="1082" w:name="_Toc508942817"/>
      <w:bookmarkStart w:id="1083" w:name="_Toc508943417"/>
      <w:bookmarkStart w:id="1084" w:name="_Toc518622936"/>
      <w:bookmarkStart w:id="1085" w:name="_Toc78375715"/>
      <w:bookmarkStart w:id="1086" w:name="_Toc79405818"/>
      <w:bookmarkStart w:id="1087" w:name="_Toc337412057"/>
      <w:r>
        <w:t xml:space="preserve">Locative </w:t>
      </w:r>
      <w:r w:rsidR="00A60E36" w:rsidRPr="00F302F8">
        <w:rPr>
          <w:rFonts w:ascii="Doulos SIL" w:hAnsi="Doulos SIL"/>
          <w:i/>
          <w:color w:val="0000FF"/>
        </w:rPr>
        <w:t>tɔ̀</w:t>
      </w:r>
      <w:r w:rsidR="00A60E36">
        <w:t xml:space="preserve"> </w:t>
      </w:r>
      <w:r w:rsidR="00604EBD">
        <w:t xml:space="preserve">(non-3Sg </w:t>
      </w:r>
      <w:r w:rsidR="00604EBD" w:rsidRPr="00F76BA8">
        <w:rPr>
          <w:rFonts w:ascii="Doulos SIL" w:hAnsi="Doulos SIL"/>
          <w:i/>
          <w:color w:val="0000FF"/>
        </w:rPr>
        <w:t>tɔ́</w:t>
      </w:r>
      <w:r w:rsidR="00604EBD">
        <w:t xml:space="preserve"> )</w:t>
      </w:r>
      <w:r w:rsidR="00BA6685">
        <w:t>‘</w:t>
      </w:r>
      <w:r w:rsidR="00A60E36">
        <w:t>in</w:t>
      </w:r>
      <w:r w:rsidR="00BA6685">
        <w:t>’</w:t>
      </w:r>
      <w:bookmarkEnd w:id="1080"/>
      <w:bookmarkEnd w:id="1081"/>
      <w:bookmarkEnd w:id="1082"/>
      <w:bookmarkEnd w:id="1083"/>
      <w:bookmarkEnd w:id="1084"/>
      <w:bookmarkEnd w:id="1085"/>
      <w:bookmarkEnd w:id="1086"/>
      <w:bookmarkEnd w:id="1087"/>
    </w:p>
    <w:p w14:paraId="06AEBF0B" w14:textId="0EE5A926" w:rsidR="0000673C" w:rsidRDefault="00A60E36" w:rsidP="0000673C">
      <w:r>
        <w:t xml:space="preserve">This postposition places the moveable entity (trajector) inside a container or other bounded space. </w:t>
      </w:r>
      <w:r w:rsidR="006526E6">
        <w:t>In addition to (xx1a</w:t>
      </w:r>
      <w:r w:rsidR="006526E6">
        <w:noBreakHyphen/>
        <w:t>b) see also the examples in §8.3.1 above.</w:t>
      </w:r>
    </w:p>
    <w:p w14:paraId="487367F1" w14:textId="77777777" w:rsidR="00A60E36" w:rsidRDefault="00A60E36" w:rsidP="0000673C"/>
    <w:p w14:paraId="18CA8663" w14:textId="12CC1DA2" w:rsidR="00A60E36" w:rsidRPr="00F302F8" w:rsidRDefault="006526E6" w:rsidP="00A60E36">
      <w:pPr>
        <w:tabs>
          <w:tab w:val="clear" w:pos="369"/>
          <w:tab w:val="left" w:pos="720"/>
          <w:tab w:val="left" w:pos="1080"/>
          <w:tab w:val="left" w:pos="1800"/>
          <w:tab w:val="left" w:pos="2700"/>
          <w:tab w:val="left" w:pos="3870"/>
          <w:tab w:val="left" w:pos="4950"/>
        </w:tabs>
        <w:rPr>
          <w:rFonts w:ascii="Doulos SIL" w:hAnsi="Doulos SIL"/>
          <w:i/>
          <w:color w:val="0000FF"/>
        </w:rPr>
      </w:pPr>
      <w:r>
        <w:t>(xx1)</w:t>
      </w:r>
      <w:r w:rsidR="00A60E36">
        <w:tab/>
        <w:t>a.</w:t>
      </w:r>
      <w:r w:rsidR="00A60E36">
        <w:tab/>
      </w:r>
      <w:r w:rsidR="00A60E36" w:rsidRPr="00F302F8">
        <w:rPr>
          <w:rFonts w:ascii="Doulos SIL" w:hAnsi="Doulos SIL"/>
          <w:i/>
          <w:color w:val="0000FF"/>
        </w:rPr>
        <w:t>mā</w:t>
      </w:r>
      <w:r w:rsidR="00A60E36" w:rsidRPr="00F302F8">
        <w:rPr>
          <w:rFonts w:ascii="Doulos SIL" w:hAnsi="Doulos SIL"/>
          <w:i/>
          <w:color w:val="0000FF"/>
        </w:rPr>
        <w:tab/>
        <w:t>kɔ</w:t>
      </w:r>
      <w:r w:rsidRPr="00F302F8">
        <w:rPr>
          <w:rFonts w:ascii="Doulos SIL" w:hAnsi="Doulos SIL"/>
          <w:i/>
          <w:color w:val="0000FF"/>
        </w:rPr>
        <w:t>᷇</w:t>
      </w:r>
      <w:r w:rsidR="00A60E36" w:rsidRPr="00F302F8">
        <w:rPr>
          <w:rFonts w:ascii="Doulos SIL" w:hAnsi="Doulos SIL"/>
          <w:i/>
          <w:color w:val="0000FF"/>
        </w:rPr>
        <w:t>ⁿ</w:t>
      </w:r>
      <w:r w:rsidR="00A60E36" w:rsidRPr="00F302F8">
        <w:rPr>
          <w:rFonts w:ascii="Doulos SIL" w:hAnsi="Doulos SIL"/>
          <w:i/>
          <w:color w:val="0000FF"/>
        </w:rPr>
        <w:tab/>
        <w:t>sɔ̀</w:t>
      </w:r>
      <w:r w:rsidR="00A60E36" w:rsidRPr="00F302F8">
        <w:rPr>
          <w:rFonts w:ascii="Doulos SIL" w:hAnsi="Doulos SIL"/>
          <w:i/>
          <w:color w:val="0000FF"/>
        </w:rPr>
        <w:tab/>
        <w:t>[bɔ̀ɔ̀rɔ́</w:t>
      </w:r>
      <w:r w:rsidR="00A60E36" w:rsidRPr="00F302F8">
        <w:rPr>
          <w:rFonts w:ascii="Doulos SIL" w:hAnsi="Doulos SIL"/>
          <w:i/>
          <w:color w:val="0000FF"/>
        </w:rPr>
        <w:tab/>
        <w:t>tɔ̀]</w:t>
      </w:r>
    </w:p>
    <w:p w14:paraId="570A7E90" w14:textId="6063B292" w:rsidR="00A60E36" w:rsidRDefault="00A60E36" w:rsidP="00A60E36">
      <w:pPr>
        <w:tabs>
          <w:tab w:val="clear" w:pos="369"/>
          <w:tab w:val="left" w:pos="720"/>
          <w:tab w:val="left" w:pos="1080"/>
          <w:tab w:val="left" w:pos="1800"/>
          <w:tab w:val="left" w:pos="2700"/>
          <w:tab w:val="left" w:pos="3870"/>
          <w:tab w:val="left" w:pos="4950"/>
        </w:tabs>
      </w:pPr>
      <w:r>
        <w:tab/>
      </w:r>
      <w:r>
        <w:tab/>
        <w:t>1Sg</w:t>
      </w:r>
      <w:r>
        <w:tab/>
        <w:t>honey</w:t>
      </w:r>
      <w:r>
        <w:tab/>
        <w:t>put.Pfv</w:t>
      </w:r>
      <w:r>
        <w:tab/>
        <w:t>[sack</w:t>
      </w:r>
      <w:r>
        <w:tab/>
        <w:t>in]</w:t>
      </w:r>
    </w:p>
    <w:p w14:paraId="3946EDB9" w14:textId="5B7F4453" w:rsidR="00A60E36" w:rsidRPr="00A60E36" w:rsidRDefault="00A60E36" w:rsidP="00A60E36">
      <w:pPr>
        <w:tabs>
          <w:tab w:val="clear" w:pos="369"/>
          <w:tab w:val="left" w:pos="720"/>
          <w:tab w:val="left" w:pos="1080"/>
        </w:tabs>
      </w:pPr>
      <w:r>
        <w:tab/>
      </w:r>
      <w:r>
        <w:tab/>
        <w:t>‘I put the honey in the sack.’</w:t>
      </w:r>
    </w:p>
    <w:p w14:paraId="2C924F7E" w14:textId="77777777" w:rsidR="00A60E36" w:rsidRDefault="00A60E36" w:rsidP="0027093E">
      <w:pPr>
        <w:tabs>
          <w:tab w:val="clear" w:pos="369"/>
          <w:tab w:val="left" w:pos="720"/>
          <w:tab w:val="left" w:pos="1080"/>
          <w:tab w:val="left" w:pos="1800"/>
          <w:tab w:val="left" w:pos="3330"/>
          <w:tab w:val="left" w:pos="4140"/>
          <w:tab w:val="left" w:pos="5040"/>
          <w:tab w:val="left" w:pos="5850"/>
        </w:tabs>
      </w:pPr>
    </w:p>
    <w:p w14:paraId="0A7A945E" w14:textId="2DDCB2C3" w:rsidR="0027093E" w:rsidRDefault="0027093E" w:rsidP="00E65587">
      <w:pPr>
        <w:tabs>
          <w:tab w:val="clear" w:pos="369"/>
          <w:tab w:val="left" w:pos="720"/>
          <w:tab w:val="left" w:pos="1080"/>
          <w:tab w:val="left" w:pos="1800"/>
          <w:tab w:val="left" w:pos="3330"/>
          <w:tab w:val="left" w:pos="4140"/>
          <w:tab w:val="left" w:pos="5130"/>
          <w:tab w:val="left" w:pos="6030"/>
        </w:tabs>
      </w:pPr>
      <w:r>
        <w:tab/>
        <w:t>b.</w:t>
      </w:r>
      <w:r>
        <w:tab/>
      </w:r>
      <w:r w:rsidR="005C5D89">
        <w:rPr>
          <w:rFonts w:ascii="Doulos SIL" w:hAnsi="Doulos SIL"/>
          <w:i/>
          <w:color w:val="0000FF"/>
        </w:rPr>
        <w:t>mā</w:t>
      </w:r>
      <w:r w:rsidR="005C5D89">
        <w:rPr>
          <w:rFonts w:ascii="Doulos SIL" w:hAnsi="Doulos SIL"/>
          <w:i/>
          <w:color w:val="0000FF"/>
        </w:rPr>
        <w:tab/>
        <w:t>n</w:t>
      </w:r>
      <w:r w:rsidRPr="00F302F8">
        <w:rPr>
          <w:rFonts w:ascii="Doulos SIL" w:hAnsi="Doulos SIL"/>
          <w:i/>
          <w:color w:val="0000FF"/>
        </w:rPr>
        <w:t>í</w:t>
      </w:r>
      <w:r w:rsidRPr="00F302F8">
        <w:rPr>
          <w:rFonts w:ascii="Doulos SIL" w:hAnsi="Doulos SIL"/>
          <w:i/>
          <w:color w:val="0000FF"/>
        </w:rPr>
        <w:tab/>
        <w:t>wɛ̀ɛ́</w:t>
      </w:r>
      <w:r w:rsidRPr="00F302F8">
        <w:rPr>
          <w:rFonts w:ascii="Doulos SIL" w:hAnsi="Doulos SIL"/>
          <w:i/>
          <w:color w:val="0000FF"/>
        </w:rPr>
        <w:tab/>
        <w:t>bààⁿfɔ́rɔ̀</w:t>
      </w:r>
      <w:r w:rsidRPr="00F302F8">
        <w:rPr>
          <w:rFonts w:ascii="Doulos SIL" w:hAnsi="Doulos SIL"/>
          <w:i/>
          <w:color w:val="0000FF"/>
        </w:rPr>
        <w:tab/>
        <w:t>[káár</w:t>
      </w:r>
      <w:r w:rsidRPr="00F302F8">
        <w:rPr>
          <w:rFonts w:ascii="Doulos SIL" w:hAnsi="Doulos SIL"/>
          <w:i/>
          <w:color w:val="0000FF"/>
        </w:rPr>
        <w:tab/>
        <w:t>tɔ̀]</w:t>
      </w:r>
    </w:p>
    <w:p w14:paraId="1B9A8F20" w14:textId="77777777" w:rsidR="0027093E" w:rsidRDefault="0027093E" w:rsidP="00E65587">
      <w:pPr>
        <w:tabs>
          <w:tab w:val="clear" w:pos="369"/>
          <w:tab w:val="left" w:pos="720"/>
          <w:tab w:val="left" w:pos="1080"/>
          <w:tab w:val="left" w:pos="1800"/>
          <w:tab w:val="left" w:pos="3330"/>
          <w:tab w:val="left" w:pos="4140"/>
          <w:tab w:val="left" w:pos="5130"/>
          <w:tab w:val="left" w:pos="6030"/>
        </w:tabs>
      </w:pPr>
      <w:r>
        <w:tab/>
      </w:r>
      <w:r>
        <w:tab/>
        <w:t>1Sg</w:t>
      </w:r>
      <w:r>
        <w:tab/>
        <w:t>3SgNonhObj</w:t>
      </w:r>
      <w:r>
        <w:tab/>
        <w:t>go.Pfv</w:t>
      </w:r>
      <w:r>
        <w:tab/>
        <w:t>B</w:t>
      </w:r>
      <w:r>
        <w:tab/>
        <w:t>[bus</w:t>
      </w:r>
      <w:r>
        <w:tab/>
      </w:r>
      <w:r w:rsidRPr="0027093E">
        <w:rPr>
          <w:b/>
        </w:rPr>
        <w:t>in</w:t>
      </w:r>
      <w:r>
        <w:t>]</w:t>
      </w:r>
    </w:p>
    <w:p w14:paraId="13718237" w14:textId="1BC5ED4E" w:rsidR="0027093E" w:rsidRDefault="0027093E" w:rsidP="0027093E">
      <w:pPr>
        <w:tabs>
          <w:tab w:val="clear" w:pos="369"/>
          <w:tab w:val="left" w:pos="720"/>
          <w:tab w:val="left" w:pos="1080"/>
        </w:tabs>
      </w:pPr>
      <w:r>
        <w:tab/>
      </w:r>
      <w:r>
        <w:tab/>
        <w:t>‘I went to Banfora by (=in the) bus.’</w:t>
      </w:r>
    </w:p>
    <w:p w14:paraId="7E06C271" w14:textId="77777777" w:rsidR="00E65587" w:rsidRDefault="00E65587" w:rsidP="0027093E">
      <w:pPr>
        <w:tabs>
          <w:tab w:val="clear" w:pos="369"/>
          <w:tab w:val="left" w:pos="720"/>
          <w:tab w:val="left" w:pos="1080"/>
        </w:tabs>
      </w:pPr>
    </w:p>
    <w:p w14:paraId="645E5279" w14:textId="3A2B0EDC" w:rsidR="00E65587" w:rsidRPr="00F302F8" w:rsidRDefault="00E65587" w:rsidP="00AE4047">
      <w:pPr>
        <w:tabs>
          <w:tab w:val="clear" w:pos="369"/>
          <w:tab w:val="left" w:pos="720"/>
          <w:tab w:val="left" w:pos="1080"/>
          <w:tab w:val="left" w:pos="2160"/>
          <w:tab w:val="left" w:pos="3600"/>
        </w:tabs>
        <w:rPr>
          <w:rFonts w:ascii="Doulos SIL" w:hAnsi="Doulos SIL"/>
          <w:i/>
          <w:color w:val="0000FF"/>
        </w:rPr>
      </w:pPr>
      <w:r>
        <w:tab/>
      </w:r>
      <w:r w:rsidRPr="00E65587">
        <w:t>c.</w:t>
      </w:r>
      <w:r w:rsidRPr="00E65587">
        <w:tab/>
      </w:r>
      <w:r w:rsidRPr="00F302F8">
        <w:rPr>
          <w:rFonts w:ascii="Doulos SIL" w:hAnsi="Doulos SIL"/>
          <w:i/>
          <w:color w:val="0000FF"/>
        </w:rPr>
        <w:t>má</w:t>
      </w:r>
      <w:r w:rsidRPr="00F302F8">
        <w:rPr>
          <w:rFonts w:ascii="Doulos SIL" w:hAnsi="Doulos SIL"/>
          <w:i/>
          <w:color w:val="0000FF"/>
        </w:rPr>
        <w:tab/>
        <w:t>[kál-á</w:t>
      </w:r>
      <w:r w:rsidRPr="00F302F8">
        <w:rPr>
          <w:rFonts w:ascii="Doulos SIL" w:hAnsi="Doulos SIL"/>
          <w:i/>
          <w:color w:val="0000FF"/>
        </w:rPr>
        <w:tab/>
        <w:t>tɔ̀]</w:t>
      </w:r>
    </w:p>
    <w:p w14:paraId="20E5D9D4" w14:textId="0DC4EA66" w:rsidR="00E65587" w:rsidRDefault="00E65587" w:rsidP="00AE4047">
      <w:pPr>
        <w:tabs>
          <w:tab w:val="clear" w:pos="369"/>
          <w:tab w:val="left" w:pos="720"/>
          <w:tab w:val="left" w:pos="1080"/>
          <w:tab w:val="left" w:pos="2160"/>
          <w:tab w:val="left" w:pos="3600"/>
        </w:tabs>
      </w:pPr>
      <w:r>
        <w:tab/>
      </w:r>
      <w:r>
        <w:tab/>
        <w:t>1Sg=be</w:t>
      </w:r>
      <w:r>
        <w:tab/>
        <w:t>[home-Nom</w:t>
      </w:r>
      <w:r>
        <w:tab/>
        <w:t>in]</w:t>
      </w:r>
    </w:p>
    <w:p w14:paraId="45E56E4A" w14:textId="00A4F2DF" w:rsidR="00E65587" w:rsidRPr="00E65587" w:rsidRDefault="00E65587" w:rsidP="0027093E">
      <w:pPr>
        <w:tabs>
          <w:tab w:val="clear" w:pos="369"/>
          <w:tab w:val="left" w:pos="720"/>
          <w:tab w:val="left" w:pos="1080"/>
        </w:tabs>
      </w:pPr>
      <w:r>
        <w:lastRenderedPageBreak/>
        <w:tab/>
      </w:r>
      <w:r>
        <w:tab/>
        <w:t>‘I am at home.’</w:t>
      </w:r>
    </w:p>
    <w:p w14:paraId="5F41E54E" w14:textId="77777777" w:rsidR="00E65587" w:rsidRDefault="00E65587" w:rsidP="00E65587"/>
    <w:p w14:paraId="168A4F85" w14:textId="3CBDF237" w:rsidR="00604EBD" w:rsidRDefault="00604EBD" w:rsidP="00E65587">
      <w:r>
        <w:t>Like other postpositions, this one has a form with H</w:t>
      </w:r>
      <w:r>
        <w:noBreakHyphen/>
        <w:t xml:space="preserve">toned initial after non-3Sg NPs and pronouns. Compare </w:t>
      </w:r>
      <w:r w:rsidRPr="00F76BA8">
        <w:rPr>
          <w:rFonts w:ascii="Doulos SIL" w:hAnsi="Doulos SIL"/>
          <w:i/>
          <w:color w:val="0000FF"/>
        </w:rPr>
        <w:t>bɔ̀ɔ̀rɔ́ tɔ̀</w:t>
      </w:r>
      <w:r>
        <w:t xml:space="preserve"> ‘in the sack’ in (xx1a) above with its plural in (xx2).</w:t>
      </w:r>
    </w:p>
    <w:p w14:paraId="6E337EE2" w14:textId="77777777" w:rsidR="00604EBD" w:rsidRDefault="00604EBD" w:rsidP="00E65587"/>
    <w:p w14:paraId="489783EF" w14:textId="2495A1D9" w:rsidR="00604EBD" w:rsidRDefault="00604EBD" w:rsidP="00604EBD">
      <w:pPr>
        <w:keepNext/>
        <w:tabs>
          <w:tab w:val="clear" w:pos="369"/>
          <w:tab w:val="left" w:pos="720"/>
          <w:tab w:val="left" w:pos="2340"/>
        </w:tabs>
      </w:pPr>
      <w:r>
        <w:t>(xx2)</w:t>
      </w:r>
      <w:r>
        <w:tab/>
      </w:r>
      <w:r w:rsidRPr="00F76BA8">
        <w:rPr>
          <w:rFonts w:ascii="Doulos SIL" w:hAnsi="Doulos SIL"/>
          <w:i/>
          <w:color w:val="0000FF"/>
        </w:rPr>
        <w:t>bɔ̀ɔ̀-rɔ́-ɔ̀ⁿ</w:t>
      </w:r>
      <w:r w:rsidRPr="00F76BA8">
        <w:rPr>
          <w:rFonts w:ascii="Doulos SIL" w:hAnsi="Doulos SIL"/>
          <w:i/>
          <w:color w:val="0000FF"/>
        </w:rPr>
        <w:tab/>
        <w:t>tɔ́</w:t>
      </w:r>
    </w:p>
    <w:p w14:paraId="5E01FCB9" w14:textId="1C3CBB8E" w:rsidR="00604EBD" w:rsidRDefault="00604EBD" w:rsidP="00604EBD">
      <w:pPr>
        <w:keepNext/>
        <w:tabs>
          <w:tab w:val="clear" w:pos="369"/>
          <w:tab w:val="left" w:pos="720"/>
          <w:tab w:val="left" w:pos="2340"/>
        </w:tabs>
      </w:pPr>
      <w:r>
        <w:tab/>
        <w:t>sack-Nom-Pl</w:t>
      </w:r>
      <w:r>
        <w:tab/>
        <w:t>in</w:t>
      </w:r>
    </w:p>
    <w:p w14:paraId="0D492FC2" w14:textId="09C5E9B6" w:rsidR="00604EBD" w:rsidRPr="00604EBD" w:rsidRDefault="00604EBD" w:rsidP="00604EBD">
      <w:pPr>
        <w:tabs>
          <w:tab w:val="clear" w:pos="369"/>
          <w:tab w:val="left" w:pos="720"/>
          <w:tab w:val="left" w:pos="2340"/>
        </w:tabs>
      </w:pPr>
      <w:r>
        <w:tab/>
        <w:t>‘in (the) sacks’</w:t>
      </w:r>
    </w:p>
    <w:p w14:paraId="77AD4DF3" w14:textId="03EBA9B7" w:rsidR="00604EBD" w:rsidRDefault="00604EBD" w:rsidP="00E65587">
      <w:r>
        <w:tab/>
      </w:r>
      <w:r>
        <w:tab/>
      </w:r>
    </w:p>
    <w:p w14:paraId="0DE40A08" w14:textId="77777777" w:rsidR="00E65587" w:rsidRPr="00E65587" w:rsidRDefault="00E65587" w:rsidP="00E65587"/>
    <w:p w14:paraId="00619AF8" w14:textId="02DA864F" w:rsidR="00E65587" w:rsidRDefault="00E65587" w:rsidP="00E65587">
      <w:pPr>
        <w:pStyle w:val="Heading4"/>
      </w:pPr>
      <w:bookmarkStart w:id="1088" w:name="_Toc337412058"/>
      <w:r>
        <w:t xml:space="preserve">Locative </w:t>
      </w:r>
      <w:r w:rsidRPr="00F302F8">
        <w:rPr>
          <w:rFonts w:ascii="Doulos SIL" w:hAnsi="Doulos SIL"/>
          <w:i/>
          <w:color w:val="0000FF"/>
        </w:rPr>
        <w:t>dù</w:t>
      </w:r>
      <w:r>
        <w:t xml:space="preserve"> </w:t>
      </w:r>
      <w:r w:rsidR="00604EBD">
        <w:t xml:space="preserve">(non-3Sg </w:t>
      </w:r>
      <w:r w:rsidR="00604EBD" w:rsidRPr="00F76BA8">
        <w:rPr>
          <w:rFonts w:ascii="Doulos SIL" w:hAnsi="Doulos SIL"/>
          <w:i/>
          <w:color w:val="0000FF"/>
        </w:rPr>
        <w:t>dú</w:t>
      </w:r>
      <w:r w:rsidR="00604EBD">
        <w:t xml:space="preserve"> ) </w:t>
      </w:r>
      <w:r>
        <w:t>‘in</w:t>
      </w:r>
      <w:r w:rsidR="00604EBD">
        <w:t>, inside of’</w:t>
      </w:r>
      <w:bookmarkEnd w:id="1088"/>
    </w:p>
    <w:p w14:paraId="090C9F64" w14:textId="77D6CDD9" w:rsidR="00E65587" w:rsidRDefault="00E65587" w:rsidP="00E65587">
      <w:r>
        <w:t xml:space="preserve">This postposition combines with </w:t>
      </w:r>
      <w:r w:rsidR="00AE4047">
        <w:t xml:space="preserve">nouns that denote an enclosing field (not a container as such). Examples are in (xx1). </w:t>
      </w:r>
    </w:p>
    <w:p w14:paraId="2D1C3FDD" w14:textId="77777777" w:rsidR="00E65587" w:rsidRDefault="00E65587" w:rsidP="00E65587"/>
    <w:p w14:paraId="06A3F785" w14:textId="4453F823" w:rsidR="00AE4047" w:rsidRDefault="00E65587" w:rsidP="00AE4047">
      <w:pPr>
        <w:keepNext/>
        <w:tabs>
          <w:tab w:val="clear" w:pos="369"/>
          <w:tab w:val="left" w:pos="720"/>
          <w:tab w:val="left" w:pos="1080"/>
          <w:tab w:val="left" w:pos="2700"/>
          <w:tab w:val="left" w:pos="5130"/>
        </w:tabs>
      </w:pPr>
      <w:r>
        <w:t>(xx1)</w:t>
      </w:r>
      <w:r w:rsidR="00AE4047">
        <w:tab/>
        <w:t>locative</w:t>
      </w:r>
      <w:r w:rsidR="00AE4047">
        <w:tab/>
        <w:t>gloss</w:t>
      </w:r>
      <w:r w:rsidR="00AE4047">
        <w:tab/>
        <w:t>noun</w:t>
      </w:r>
    </w:p>
    <w:p w14:paraId="5AECAA74" w14:textId="77777777" w:rsidR="00AE4047" w:rsidRDefault="00AE4047" w:rsidP="00AE4047">
      <w:pPr>
        <w:keepNext/>
        <w:tabs>
          <w:tab w:val="clear" w:pos="369"/>
          <w:tab w:val="left" w:pos="720"/>
          <w:tab w:val="left" w:pos="1080"/>
          <w:tab w:val="left" w:pos="2700"/>
          <w:tab w:val="left" w:pos="5130"/>
        </w:tabs>
      </w:pPr>
    </w:p>
    <w:p w14:paraId="0FF55DF6" w14:textId="5B5B5C31" w:rsidR="00E65587" w:rsidRPr="00F302F8" w:rsidRDefault="00E65587" w:rsidP="00AE4047">
      <w:pPr>
        <w:keepNext/>
        <w:tabs>
          <w:tab w:val="clear" w:pos="369"/>
          <w:tab w:val="left" w:pos="720"/>
          <w:tab w:val="left" w:pos="1080"/>
          <w:tab w:val="left" w:pos="2700"/>
          <w:tab w:val="left" w:pos="5130"/>
        </w:tabs>
        <w:rPr>
          <w:rFonts w:ascii="Doulos SIL" w:hAnsi="Doulos SIL"/>
          <w:i/>
          <w:color w:val="0000FF"/>
        </w:rPr>
      </w:pPr>
      <w:r>
        <w:tab/>
      </w:r>
      <w:r w:rsidRPr="00F302F8">
        <w:rPr>
          <w:rFonts w:ascii="Doulos SIL" w:hAnsi="Doulos SIL"/>
          <w:i/>
          <w:color w:val="0000FF"/>
        </w:rPr>
        <w:t>kàáⁿ dù</w:t>
      </w:r>
      <w:r>
        <w:tab/>
        <w:t>‘in the bush (outback)’</w:t>
      </w:r>
      <w:r>
        <w:tab/>
      </w:r>
      <w:r w:rsidRPr="00F302F8">
        <w:rPr>
          <w:rFonts w:ascii="Doulos SIL" w:hAnsi="Doulos SIL"/>
          <w:i/>
          <w:color w:val="0000FF"/>
        </w:rPr>
        <w:t>kààⁿ</w:t>
      </w:r>
    </w:p>
    <w:p w14:paraId="5F2EDD41" w14:textId="68E94098" w:rsidR="00E65587" w:rsidRDefault="00E65587" w:rsidP="00AE4047">
      <w:pPr>
        <w:keepNext/>
        <w:tabs>
          <w:tab w:val="clear" w:pos="369"/>
          <w:tab w:val="left" w:pos="720"/>
          <w:tab w:val="left" w:pos="1080"/>
          <w:tab w:val="left" w:pos="2700"/>
          <w:tab w:val="left" w:pos="5130"/>
        </w:tabs>
      </w:pPr>
      <w:r>
        <w:tab/>
      </w:r>
      <w:r w:rsidRPr="00F302F8">
        <w:rPr>
          <w:rFonts w:ascii="Doulos SIL" w:hAnsi="Doulos SIL"/>
          <w:i/>
          <w:color w:val="0000FF"/>
        </w:rPr>
        <w:t>mùúⁿ dù</w:t>
      </w:r>
      <w:r w:rsidRPr="00F302F8">
        <w:rPr>
          <w:rFonts w:ascii="Doulos SIL" w:hAnsi="Doulos SIL"/>
          <w:i/>
          <w:color w:val="0000FF"/>
        </w:rPr>
        <w:tab/>
      </w:r>
      <w:r>
        <w:t>‘in the field’</w:t>
      </w:r>
      <w:r w:rsidR="00AE4047">
        <w:tab/>
      </w:r>
      <w:r w:rsidR="00AE4047" w:rsidRPr="00F302F8">
        <w:rPr>
          <w:rFonts w:ascii="Doulos SIL" w:hAnsi="Doulos SIL"/>
          <w:i/>
          <w:color w:val="0000FF"/>
        </w:rPr>
        <w:t>mùùⁿ</w:t>
      </w:r>
    </w:p>
    <w:p w14:paraId="2C2B1952" w14:textId="576003AC" w:rsidR="00AE4047" w:rsidRPr="00F302F8" w:rsidRDefault="00AE4047" w:rsidP="00AE4047">
      <w:pPr>
        <w:keepNext/>
        <w:tabs>
          <w:tab w:val="clear" w:pos="369"/>
          <w:tab w:val="left" w:pos="720"/>
          <w:tab w:val="left" w:pos="1080"/>
          <w:tab w:val="left" w:pos="2700"/>
          <w:tab w:val="left" w:pos="5130"/>
        </w:tabs>
        <w:rPr>
          <w:rFonts w:ascii="Doulos SIL" w:hAnsi="Doulos SIL"/>
          <w:i/>
          <w:color w:val="0000FF"/>
        </w:rPr>
      </w:pPr>
      <w:r>
        <w:tab/>
      </w:r>
      <w:r w:rsidRPr="00F302F8">
        <w:rPr>
          <w:rFonts w:ascii="Doulos SIL" w:hAnsi="Doulos SIL"/>
          <w:i/>
          <w:color w:val="0000FF"/>
        </w:rPr>
        <w:t>yí dù</w:t>
      </w:r>
      <w:r>
        <w:tab/>
        <w:t>‘in the water’</w:t>
      </w:r>
      <w:r>
        <w:tab/>
      </w:r>
      <w:r w:rsidRPr="00F302F8">
        <w:rPr>
          <w:rFonts w:ascii="Doulos SIL" w:hAnsi="Doulos SIL"/>
          <w:i/>
          <w:color w:val="0000FF"/>
        </w:rPr>
        <w:t>yí</w:t>
      </w:r>
    </w:p>
    <w:p w14:paraId="4CBCF182" w14:textId="1979D260" w:rsidR="00AE4047" w:rsidRPr="00AE4047" w:rsidRDefault="00AE4047" w:rsidP="00AE4047">
      <w:pPr>
        <w:tabs>
          <w:tab w:val="clear" w:pos="369"/>
          <w:tab w:val="left" w:pos="720"/>
          <w:tab w:val="left" w:pos="1080"/>
          <w:tab w:val="left" w:pos="2700"/>
          <w:tab w:val="left" w:pos="5130"/>
        </w:tabs>
      </w:pPr>
      <w:r>
        <w:tab/>
      </w:r>
      <w:r w:rsidRPr="00F302F8">
        <w:rPr>
          <w:rFonts w:ascii="Doulos SIL" w:hAnsi="Doulos SIL"/>
          <w:i/>
          <w:color w:val="0000FF"/>
        </w:rPr>
        <w:t>yēgē-kūⁿ dù</w:t>
      </w:r>
      <w:r>
        <w:tab/>
        <w:t>‘in the tree’</w:t>
      </w:r>
      <w:r>
        <w:tab/>
      </w:r>
      <w:r w:rsidRPr="00F302F8">
        <w:rPr>
          <w:rFonts w:ascii="Doulos SIL" w:hAnsi="Doulos SIL"/>
          <w:i/>
          <w:color w:val="0000FF"/>
        </w:rPr>
        <w:t>yēgē-kūⁿ</w:t>
      </w:r>
      <w:r>
        <w:tab/>
      </w:r>
    </w:p>
    <w:p w14:paraId="5A307297" w14:textId="0FA8F0E9" w:rsidR="00E65587" w:rsidRDefault="00E65587" w:rsidP="00E65587">
      <w:pPr>
        <w:tabs>
          <w:tab w:val="clear" w:pos="369"/>
          <w:tab w:val="left" w:pos="720"/>
          <w:tab w:val="left" w:pos="1080"/>
        </w:tabs>
      </w:pPr>
      <w:r>
        <w:tab/>
      </w:r>
    </w:p>
    <w:p w14:paraId="425F4FA7" w14:textId="559DF408" w:rsidR="00604EBD" w:rsidRDefault="00604EBD" w:rsidP="00E65587">
      <w:pPr>
        <w:tabs>
          <w:tab w:val="clear" w:pos="369"/>
          <w:tab w:val="left" w:pos="720"/>
          <w:tab w:val="left" w:pos="1080"/>
        </w:tabs>
      </w:pPr>
      <w:r>
        <w:t xml:space="preserve">The non-3Sg variant </w:t>
      </w:r>
      <w:r w:rsidRPr="00F76BA8">
        <w:rPr>
          <w:rFonts w:ascii="Doulos SIL" w:hAnsi="Doulos SIL"/>
          <w:i/>
          <w:color w:val="0000FF"/>
        </w:rPr>
        <w:t>dú</w:t>
      </w:r>
      <w:r>
        <w:t xml:space="preserve"> occurs in </w:t>
      </w:r>
      <w:r w:rsidRPr="00F76BA8">
        <w:rPr>
          <w:rFonts w:ascii="Doulos SIL" w:hAnsi="Doulos SIL"/>
          <w:i/>
          <w:color w:val="0000FF"/>
        </w:rPr>
        <w:t>mùù-ná-àⁿ dú</w:t>
      </w:r>
      <w:r>
        <w:t xml:space="preserve"> ‘in the fields’.</w:t>
      </w:r>
    </w:p>
    <w:p w14:paraId="0A4C8E77" w14:textId="77777777" w:rsidR="00604EBD" w:rsidRPr="00E65587" w:rsidRDefault="00604EBD" w:rsidP="00E65587">
      <w:pPr>
        <w:tabs>
          <w:tab w:val="clear" w:pos="369"/>
          <w:tab w:val="left" w:pos="720"/>
          <w:tab w:val="left" w:pos="1080"/>
        </w:tabs>
      </w:pPr>
    </w:p>
    <w:p w14:paraId="19FC3F1A" w14:textId="77777777" w:rsidR="00E65587" w:rsidRDefault="00E65587" w:rsidP="0000673C"/>
    <w:p w14:paraId="0BA68761" w14:textId="145F3A5A" w:rsidR="00AE4047" w:rsidRDefault="00AE4047" w:rsidP="00AE4047">
      <w:pPr>
        <w:pStyle w:val="Heading4"/>
      </w:pPr>
      <w:bookmarkStart w:id="1089" w:name="_Toc337412059"/>
      <w:r>
        <w:t xml:space="preserve">Locative </w:t>
      </w:r>
      <w:r w:rsidRPr="00F302F8">
        <w:rPr>
          <w:rFonts w:ascii="Doulos SIL" w:hAnsi="Doulos SIL"/>
          <w:i/>
          <w:color w:val="0000FF"/>
        </w:rPr>
        <w:t>mà</w:t>
      </w:r>
      <w:r>
        <w:t xml:space="preserve"> </w:t>
      </w:r>
      <w:r w:rsidR="00604EBD">
        <w:t xml:space="preserve">(non-3Sg </w:t>
      </w:r>
      <w:r w:rsidR="00604EBD" w:rsidRPr="00F76BA8">
        <w:rPr>
          <w:rFonts w:ascii="Doulos SIL" w:hAnsi="Doulos SIL"/>
          <w:i/>
          <w:color w:val="0000FF"/>
        </w:rPr>
        <w:t>má</w:t>
      </w:r>
      <w:r w:rsidR="00604EBD">
        <w:t xml:space="preserve"> ) </w:t>
      </w:r>
      <w:r>
        <w:t>‘on’</w:t>
      </w:r>
      <w:bookmarkEnd w:id="1089"/>
    </w:p>
    <w:p w14:paraId="1A1407AD" w14:textId="67B11431" w:rsidR="00AE4047" w:rsidRDefault="000032D0" w:rsidP="0000673C">
      <w:r>
        <w:t>This postposition described position on</w:t>
      </w:r>
      <w:r w:rsidR="0006102D">
        <w:t>, or motion onto or from,</w:t>
      </w:r>
      <w:r>
        <w:t xml:space="preserve"> a horizontal or vertical surface, or on a large object that can be thought of as having a surface.</w:t>
      </w:r>
    </w:p>
    <w:p w14:paraId="103F1F2E" w14:textId="77777777" w:rsidR="000032D0" w:rsidRDefault="000032D0" w:rsidP="0000673C"/>
    <w:p w14:paraId="0D7739B7" w14:textId="4EADDB78" w:rsidR="00AE4047" w:rsidRDefault="000032D0" w:rsidP="00AE4047">
      <w:pPr>
        <w:tabs>
          <w:tab w:val="clear" w:pos="369"/>
          <w:tab w:val="left" w:pos="720"/>
          <w:tab w:val="left" w:pos="1080"/>
          <w:tab w:val="left" w:pos="2790"/>
          <w:tab w:val="left" w:pos="3780"/>
        </w:tabs>
      </w:pPr>
      <w:r>
        <w:t>(xx1)</w:t>
      </w:r>
      <w:r w:rsidR="00AE4047">
        <w:tab/>
        <w:t>a.</w:t>
      </w:r>
      <w:r w:rsidR="00AE4047">
        <w:tab/>
      </w:r>
      <w:r w:rsidR="00AE4047" w:rsidRPr="00F302F8">
        <w:rPr>
          <w:rFonts w:ascii="Doulos SIL" w:hAnsi="Doulos SIL"/>
          <w:i/>
          <w:color w:val="0000FF"/>
        </w:rPr>
        <w:t>kùgù-rá</w:t>
      </w:r>
      <w:r w:rsidR="007A60BB" w:rsidRPr="00B81077">
        <w:rPr>
          <w:rFonts w:ascii="Doulos SIL" w:hAnsi="Doulos SIL"/>
          <w:i/>
          <w:color w:val="0000FF"/>
        </w:rPr>
        <w:t>=</w:t>
      </w:r>
      <w:r w:rsidR="007A60BB" w:rsidRPr="00B81077">
        <w:rPr>
          <w:rFonts w:ascii="Doulos SIL" w:hAnsi="Doulos SIL"/>
          <w:i/>
          <w:color w:val="0000FF"/>
        </w:rPr>
        <w:sym w:font="Symbol" w:char="F0C6"/>
      </w:r>
      <w:r w:rsidR="00AE4047" w:rsidRPr="00F302F8">
        <w:rPr>
          <w:rFonts w:ascii="Doulos SIL" w:hAnsi="Doulos SIL"/>
          <w:i/>
          <w:color w:val="0000FF"/>
        </w:rPr>
        <w:tab/>
        <w:t>[dàʔàlí</w:t>
      </w:r>
      <w:r w:rsidR="00AE4047" w:rsidRPr="00F302F8">
        <w:rPr>
          <w:rFonts w:ascii="Doulos SIL" w:hAnsi="Doulos SIL"/>
          <w:i/>
          <w:color w:val="0000FF"/>
        </w:rPr>
        <w:tab/>
        <w:t>mà]</w:t>
      </w:r>
    </w:p>
    <w:p w14:paraId="6DF46D15" w14:textId="7D60F355" w:rsidR="00AE4047" w:rsidRDefault="00AE4047" w:rsidP="00AE4047">
      <w:pPr>
        <w:tabs>
          <w:tab w:val="clear" w:pos="369"/>
          <w:tab w:val="left" w:pos="720"/>
          <w:tab w:val="left" w:pos="1080"/>
          <w:tab w:val="left" w:pos="2790"/>
          <w:tab w:val="left" w:pos="3780"/>
        </w:tabs>
      </w:pPr>
      <w:r>
        <w:tab/>
      </w:r>
      <w:r>
        <w:tab/>
        <w:t>stone-Nom=be</w:t>
      </w:r>
      <w:r>
        <w:tab/>
        <w:t>[mat</w:t>
      </w:r>
      <w:r>
        <w:tab/>
        <w:t>on]</w:t>
      </w:r>
    </w:p>
    <w:p w14:paraId="3355CB31" w14:textId="39BB4908" w:rsidR="00AE4047" w:rsidRDefault="00AE4047" w:rsidP="00AE4047">
      <w:pPr>
        <w:tabs>
          <w:tab w:val="clear" w:pos="369"/>
          <w:tab w:val="left" w:pos="720"/>
          <w:tab w:val="left" w:pos="1080"/>
        </w:tabs>
      </w:pPr>
      <w:r>
        <w:tab/>
      </w:r>
      <w:r>
        <w:tab/>
        <w:t>‘The stone is on the mat.’</w:t>
      </w:r>
    </w:p>
    <w:p w14:paraId="60ED7DF6" w14:textId="77777777" w:rsidR="00AE4047" w:rsidRDefault="00AE4047" w:rsidP="00AE4047">
      <w:pPr>
        <w:tabs>
          <w:tab w:val="clear" w:pos="369"/>
          <w:tab w:val="left" w:pos="720"/>
          <w:tab w:val="left" w:pos="1080"/>
        </w:tabs>
      </w:pPr>
    </w:p>
    <w:p w14:paraId="12064034" w14:textId="643C1BE4" w:rsidR="00AE4047" w:rsidRDefault="00AE4047" w:rsidP="00AE4047">
      <w:pPr>
        <w:tabs>
          <w:tab w:val="clear" w:pos="369"/>
          <w:tab w:val="left" w:pos="720"/>
          <w:tab w:val="left" w:pos="1080"/>
          <w:tab w:val="left" w:pos="2160"/>
          <w:tab w:val="left" w:pos="3330"/>
          <w:tab w:val="left" w:pos="4230"/>
        </w:tabs>
      </w:pPr>
      <w:r>
        <w:tab/>
        <w:t>b.</w:t>
      </w:r>
      <w:r>
        <w:tab/>
      </w:r>
      <w:r w:rsidRPr="00F302F8">
        <w:rPr>
          <w:rFonts w:ascii="Doulos SIL" w:hAnsi="Doulos SIL"/>
          <w:i/>
          <w:color w:val="0000FF"/>
        </w:rPr>
        <w:t>zàkí</w:t>
      </w:r>
      <w:r w:rsidRPr="00F302F8">
        <w:rPr>
          <w:rFonts w:ascii="Doulos SIL" w:hAnsi="Doulos SIL"/>
          <w:i/>
          <w:color w:val="0000FF"/>
        </w:rPr>
        <w:tab/>
        <w:t>séʔní</w:t>
      </w:r>
      <w:r w:rsidRPr="00F302F8">
        <w:rPr>
          <w:rFonts w:ascii="Doulos SIL" w:hAnsi="Doulos SIL"/>
          <w:i/>
          <w:color w:val="0000FF"/>
        </w:rPr>
        <w:tab/>
        <w:t>[kùgú</w:t>
      </w:r>
      <w:r w:rsidRPr="00F302F8">
        <w:rPr>
          <w:rFonts w:ascii="Doulos SIL" w:hAnsi="Doulos SIL"/>
          <w:i/>
          <w:color w:val="0000FF"/>
        </w:rPr>
        <w:tab/>
        <w:t>mà]</w:t>
      </w:r>
    </w:p>
    <w:p w14:paraId="7106E99E" w14:textId="7D4DD34E" w:rsidR="00AE4047" w:rsidRDefault="00AE4047" w:rsidP="00AE4047">
      <w:pPr>
        <w:tabs>
          <w:tab w:val="clear" w:pos="369"/>
          <w:tab w:val="left" w:pos="720"/>
          <w:tab w:val="left" w:pos="1080"/>
          <w:tab w:val="left" w:pos="2160"/>
          <w:tab w:val="left" w:pos="3330"/>
          <w:tab w:val="left" w:pos="4230"/>
        </w:tabs>
      </w:pPr>
      <w:r>
        <w:tab/>
      </w:r>
      <w:r>
        <w:tab/>
        <w:t>Z</w:t>
      </w:r>
      <w:r>
        <w:tab/>
        <w:t>sit.Pfv</w:t>
      </w:r>
      <w:r>
        <w:tab/>
        <w:t>[stone</w:t>
      </w:r>
      <w:r>
        <w:tab/>
        <w:t>on]</w:t>
      </w:r>
    </w:p>
    <w:p w14:paraId="20F8A139" w14:textId="3B0D2FE2" w:rsidR="00AE4047" w:rsidRDefault="00AE4047" w:rsidP="00AE4047">
      <w:pPr>
        <w:tabs>
          <w:tab w:val="clear" w:pos="369"/>
          <w:tab w:val="left" w:pos="720"/>
          <w:tab w:val="left" w:pos="1080"/>
        </w:tabs>
      </w:pPr>
      <w:r>
        <w:tab/>
      </w:r>
      <w:r>
        <w:tab/>
        <w:t>‘Zaki is sitting on a rock.’</w:t>
      </w:r>
    </w:p>
    <w:p w14:paraId="07202991" w14:textId="77777777" w:rsidR="002B11EE" w:rsidRDefault="002B11EE" w:rsidP="00AE4047">
      <w:pPr>
        <w:tabs>
          <w:tab w:val="clear" w:pos="369"/>
          <w:tab w:val="left" w:pos="720"/>
          <w:tab w:val="left" w:pos="1080"/>
        </w:tabs>
      </w:pPr>
    </w:p>
    <w:p w14:paraId="77E74164" w14:textId="0D788B8B" w:rsidR="002B11EE" w:rsidRDefault="002B11EE" w:rsidP="002B11EE">
      <w:pPr>
        <w:tabs>
          <w:tab w:val="clear" w:pos="369"/>
          <w:tab w:val="left" w:pos="720"/>
          <w:tab w:val="left" w:pos="1080"/>
          <w:tab w:val="left" w:pos="2880"/>
          <w:tab w:val="left" w:pos="3960"/>
        </w:tabs>
      </w:pPr>
      <w:r>
        <w:tab/>
        <w:t>c.</w:t>
      </w:r>
      <w:r>
        <w:tab/>
      </w:r>
      <w:r w:rsidRPr="00F302F8">
        <w:rPr>
          <w:rFonts w:ascii="Doulos SIL" w:hAnsi="Doulos SIL"/>
          <w:i/>
          <w:color w:val="0000FF"/>
        </w:rPr>
        <w:t>sīŋāān-ná</w:t>
      </w:r>
      <w:r w:rsidR="0006102D">
        <w:rPr>
          <w:rFonts w:ascii="Doulos SIL" w:hAnsi="Doulos SIL"/>
          <w:i/>
          <w:color w:val="0000FF"/>
        </w:rPr>
        <w:t>=</w:t>
      </w:r>
      <w:r w:rsidR="0006102D">
        <w:rPr>
          <w:rFonts w:ascii="Doulos SIL" w:hAnsi="Doulos SIL"/>
          <w:i/>
          <w:color w:val="0000FF"/>
        </w:rPr>
        <w:sym w:font="Symbol" w:char="F0C6"/>
      </w:r>
      <w:r w:rsidRPr="00F302F8">
        <w:rPr>
          <w:rFonts w:ascii="Doulos SIL" w:hAnsi="Doulos SIL"/>
          <w:i/>
          <w:color w:val="0000FF"/>
        </w:rPr>
        <w:tab/>
        <w:t>[sàà</w:t>
      </w:r>
      <w:r w:rsidR="0006102D">
        <w:rPr>
          <w:rFonts w:ascii="Doulos SIL" w:hAnsi="Doulos SIL"/>
          <w:i/>
          <w:color w:val="0000FF"/>
        </w:rPr>
        <w:t>-</w:t>
      </w:r>
      <w:r w:rsidRPr="00F302F8">
        <w:rPr>
          <w:rFonts w:ascii="Doulos SIL" w:hAnsi="Doulos SIL"/>
          <w:i/>
          <w:color w:val="0000FF"/>
        </w:rPr>
        <w:t>gúⁿ</w:t>
      </w:r>
      <w:r w:rsidRPr="00F302F8">
        <w:rPr>
          <w:rFonts w:ascii="Doulos SIL" w:hAnsi="Doulos SIL"/>
          <w:i/>
          <w:color w:val="0000FF"/>
        </w:rPr>
        <w:tab/>
        <w:t>mà]</w:t>
      </w:r>
    </w:p>
    <w:p w14:paraId="6D128E2B" w14:textId="146BFB90" w:rsidR="002B11EE" w:rsidRDefault="002B11EE" w:rsidP="002B11EE">
      <w:pPr>
        <w:tabs>
          <w:tab w:val="clear" w:pos="369"/>
          <w:tab w:val="left" w:pos="720"/>
          <w:tab w:val="left" w:pos="1080"/>
          <w:tab w:val="left" w:pos="2880"/>
          <w:tab w:val="left" w:pos="3960"/>
        </w:tabs>
      </w:pPr>
      <w:r>
        <w:tab/>
      </w:r>
      <w:r>
        <w:tab/>
        <w:t>gecko-Nom=be</w:t>
      </w:r>
      <w:r>
        <w:tab/>
        <w:t>[wall</w:t>
      </w:r>
      <w:r>
        <w:tab/>
        <w:t>on]</w:t>
      </w:r>
    </w:p>
    <w:p w14:paraId="7BE508F2" w14:textId="28EC830B" w:rsidR="002B11EE" w:rsidRDefault="002B11EE" w:rsidP="00AE4047">
      <w:pPr>
        <w:tabs>
          <w:tab w:val="clear" w:pos="369"/>
          <w:tab w:val="left" w:pos="720"/>
          <w:tab w:val="left" w:pos="1080"/>
        </w:tabs>
      </w:pPr>
      <w:r>
        <w:tab/>
      </w:r>
      <w:r>
        <w:tab/>
        <w:t>‘The gecko is on the wall.’</w:t>
      </w:r>
    </w:p>
    <w:p w14:paraId="0F608B4C" w14:textId="77777777" w:rsidR="0006102D" w:rsidRDefault="0006102D" w:rsidP="00AE4047">
      <w:pPr>
        <w:tabs>
          <w:tab w:val="clear" w:pos="369"/>
          <w:tab w:val="left" w:pos="720"/>
          <w:tab w:val="left" w:pos="1080"/>
        </w:tabs>
      </w:pPr>
    </w:p>
    <w:p w14:paraId="05CCA0E1" w14:textId="348D3F3D" w:rsidR="0006102D" w:rsidRDefault="0006102D" w:rsidP="0006102D">
      <w:pPr>
        <w:tabs>
          <w:tab w:val="clear" w:pos="369"/>
          <w:tab w:val="left" w:pos="720"/>
          <w:tab w:val="left" w:pos="1080"/>
          <w:tab w:val="left" w:pos="2070"/>
          <w:tab w:val="left" w:pos="3240"/>
          <w:tab w:val="left" w:pos="4230"/>
        </w:tabs>
      </w:pPr>
      <w:r>
        <w:tab/>
        <w:t>d.</w:t>
      </w:r>
      <w:r>
        <w:tab/>
      </w:r>
      <w:r w:rsidRPr="00B81077">
        <w:rPr>
          <w:rFonts w:ascii="Doulos SIL" w:hAnsi="Doulos SIL"/>
          <w:i/>
          <w:color w:val="0000FF"/>
        </w:rPr>
        <w:t>kùkú</w:t>
      </w:r>
      <w:r w:rsidRPr="00B81077">
        <w:rPr>
          <w:rFonts w:ascii="Doulos SIL" w:hAnsi="Doulos SIL"/>
          <w:i/>
          <w:color w:val="0000FF"/>
        </w:rPr>
        <w:tab/>
        <w:t>bɛ̀</w:t>
      </w:r>
      <w:r w:rsidR="00604EBD">
        <w:rPr>
          <w:rFonts w:ascii="Doulos SIL" w:hAnsi="Doulos SIL"/>
          <w:i/>
          <w:color w:val="0000FF"/>
        </w:rPr>
        <w:tab/>
        <w:t>[mā</w:t>
      </w:r>
      <w:r w:rsidR="00604EBD">
        <w:rPr>
          <w:rFonts w:ascii="Doulos SIL" w:hAnsi="Doulos SIL"/>
          <w:i/>
          <w:color w:val="0000FF"/>
        </w:rPr>
        <w:tab/>
        <w:t>mā</w:t>
      </w:r>
      <w:r w:rsidRPr="00B81077">
        <w:rPr>
          <w:rFonts w:ascii="Doulos SIL" w:hAnsi="Doulos SIL"/>
          <w:i/>
          <w:color w:val="0000FF"/>
        </w:rPr>
        <w:t>]</w:t>
      </w:r>
    </w:p>
    <w:p w14:paraId="568EFB9E" w14:textId="385E34CF" w:rsidR="0006102D" w:rsidRDefault="0006102D" w:rsidP="0006102D">
      <w:pPr>
        <w:tabs>
          <w:tab w:val="clear" w:pos="369"/>
          <w:tab w:val="left" w:pos="720"/>
          <w:tab w:val="left" w:pos="1080"/>
          <w:tab w:val="left" w:pos="2070"/>
          <w:tab w:val="left" w:pos="3240"/>
          <w:tab w:val="left" w:pos="4230"/>
        </w:tabs>
      </w:pPr>
      <w:r>
        <w:tab/>
      </w:r>
      <w:r>
        <w:tab/>
        <w:t>stone</w:t>
      </w:r>
      <w:r>
        <w:tab/>
        <w:t>fall.Pfv</w:t>
      </w:r>
      <w:r>
        <w:tab/>
        <w:t>[1Sg</w:t>
      </w:r>
      <w:r>
        <w:tab/>
        <w:t>on]</w:t>
      </w:r>
    </w:p>
    <w:p w14:paraId="111CAE10" w14:textId="11B2A535" w:rsidR="0006102D" w:rsidRDefault="0006102D" w:rsidP="00AE4047">
      <w:pPr>
        <w:tabs>
          <w:tab w:val="clear" w:pos="369"/>
          <w:tab w:val="left" w:pos="720"/>
          <w:tab w:val="left" w:pos="1080"/>
        </w:tabs>
      </w:pPr>
      <w:r>
        <w:tab/>
      </w:r>
      <w:r>
        <w:tab/>
        <w:t xml:space="preserve">‘The stone fell on me.’ (&lt; </w:t>
      </w:r>
      <w:r w:rsidRPr="00F76BA8">
        <w:rPr>
          <w:rFonts w:ascii="Doulos SIL" w:hAnsi="Doulos SIL"/>
          <w:i/>
          <w:color w:val="0000FF"/>
        </w:rPr>
        <w:t>bɛ̌</w:t>
      </w:r>
      <w:r>
        <w:t xml:space="preserve"> )</w:t>
      </w:r>
    </w:p>
    <w:p w14:paraId="45FE3C95" w14:textId="77777777" w:rsidR="00604EBD" w:rsidRDefault="00604EBD" w:rsidP="00AE4047">
      <w:pPr>
        <w:tabs>
          <w:tab w:val="clear" w:pos="369"/>
          <w:tab w:val="left" w:pos="720"/>
          <w:tab w:val="left" w:pos="1080"/>
        </w:tabs>
      </w:pPr>
    </w:p>
    <w:p w14:paraId="4566FC4A" w14:textId="58403B2B" w:rsidR="00604EBD" w:rsidRPr="00F76BA8" w:rsidRDefault="00604EBD" w:rsidP="00604EBD">
      <w:pPr>
        <w:tabs>
          <w:tab w:val="clear" w:pos="369"/>
          <w:tab w:val="left" w:pos="720"/>
          <w:tab w:val="left" w:pos="1080"/>
          <w:tab w:val="left" w:pos="2790"/>
        </w:tabs>
        <w:rPr>
          <w:rFonts w:ascii="Doulos SIL" w:hAnsi="Doulos SIL"/>
          <w:i/>
          <w:color w:val="0000FF"/>
        </w:rPr>
      </w:pPr>
      <w:r>
        <w:tab/>
        <w:t>e.</w:t>
      </w:r>
      <w:r>
        <w:tab/>
      </w:r>
      <w:r w:rsidRPr="00F76BA8">
        <w:rPr>
          <w:rFonts w:ascii="Doulos SIL" w:hAnsi="Doulos SIL"/>
          <w:i/>
          <w:color w:val="0000FF"/>
        </w:rPr>
        <w:t>kùkù-rá-àⁿ</w:t>
      </w:r>
      <w:r w:rsidRPr="00F76BA8">
        <w:rPr>
          <w:rFonts w:ascii="Doulos SIL" w:hAnsi="Doulos SIL"/>
          <w:i/>
          <w:color w:val="0000FF"/>
        </w:rPr>
        <w:tab/>
        <w:t>má</w:t>
      </w:r>
    </w:p>
    <w:p w14:paraId="332AB7C4" w14:textId="782D2D75" w:rsidR="00604EBD" w:rsidRDefault="00604EBD" w:rsidP="00604EBD">
      <w:pPr>
        <w:tabs>
          <w:tab w:val="clear" w:pos="369"/>
          <w:tab w:val="left" w:pos="720"/>
          <w:tab w:val="left" w:pos="1080"/>
          <w:tab w:val="left" w:pos="2790"/>
        </w:tabs>
      </w:pPr>
      <w:r>
        <w:tab/>
      </w:r>
      <w:r>
        <w:tab/>
        <w:t>stone-Nom-Pl</w:t>
      </w:r>
      <w:r>
        <w:tab/>
        <w:t>on</w:t>
      </w:r>
    </w:p>
    <w:p w14:paraId="08D89733" w14:textId="5C7F9831" w:rsidR="00604EBD" w:rsidRPr="0006102D" w:rsidRDefault="00604EBD" w:rsidP="00AE4047">
      <w:pPr>
        <w:tabs>
          <w:tab w:val="clear" w:pos="369"/>
          <w:tab w:val="left" w:pos="720"/>
          <w:tab w:val="left" w:pos="1080"/>
        </w:tabs>
      </w:pPr>
      <w:r>
        <w:tab/>
      </w:r>
      <w:r>
        <w:tab/>
        <w:t>‘on the stones’</w:t>
      </w:r>
    </w:p>
    <w:p w14:paraId="31EDC7FF" w14:textId="77777777" w:rsidR="00AE4047" w:rsidRDefault="00AE4047" w:rsidP="0000673C"/>
    <w:p w14:paraId="199FCE1F" w14:textId="39670382" w:rsidR="000032D0" w:rsidRDefault="000032D0" w:rsidP="0000673C">
      <w:r>
        <w:t xml:space="preserve">For dative use of </w:t>
      </w:r>
      <w:r w:rsidRPr="00F302F8">
        <w:rPr>
          <w:rFonts w:ascii="Doulos SIL" w:hAnsi="Doulos SIL"/>
          <w:i/>
          <w:color w:val="0000FF"/>
        </w:rPr>
        <w:t>mà</w:t>
      </w:r>
      <w:r>
        <w:t xml:space="preserve"> with ‘say’, see §8.1.2. </w:t>
      </w:r>
    </w:p>
    <w:p w14:paraId="64EB007E" w14:textId="77777777" w:rsidR="000032D0" w:rsidRDefault="000032D0" w:rsidP="0000673C"/>
    <w:p w14:paraId="77F198A9" w14:textId="77777777" w:rsidR="0027093E" w:rsidRPr="0000673C" w:rsidRDefault="0027093E" w:rsidP="0000673C"/>
    <w:p w14:paraId="30C5ABD9" w14:textId="7812B85D" w:rsidR="00BA6685" w:rsidRDefault="0006102D" w:rsidP="00BA6685">
      <w:pPr>
        <w:pStyle w:val="Heading3"/>
      </w:pPr>
      <w:bookmarkStart w:id="1090" w:name="_Toc508942820"/>
      <w:bookmarkStart w:id="1091" w:name="_Toc508943420"/>
      <w:bookmarkStart w:id="1092" w:name="_Toc518622938"/>
      <w:bookmarkStart w:id="1093" w:name="_Toc78375718"/>
      <w:bookmarkStart w:id="1094" w:name="_Toc79405821"/>
      <w:bookmarkStart w:id="1095" w:name="_Toc337412060"/>
      <w:r>
        <w:rPr>
          <w:rFonts w:ascii="Doulos SIL" w:hAnsi="Doulos SIL"/>
          <w:i/>
          <w:color w:val="0000FF"/>
        </w:rPr>
        <w:t>glà</w:t>
      </w:r>
      <w:r>
        <w:t xml:space="preserve"> </w:t>
      </w:r>
      <w:r w:rsidR="00F0391D">
        <w:t>(</w:t>
      </w:r>
      <w:r w:rsidR="00604EBD">
        <w:t>non-3Sg</w:t>
      </w:r>
      <w:r w:rsidR="006C3440">
        <w:t xml:space="preserve"> </w:t>
      </w:r>
      <w:r w:rsidR="006C3440" w:rsidRPr="00B81077">
        <w:rPr>
          <w:rFonts w:ascii="Doulos SIL" w:hAnsi="Doulos SIL"/>
          <w:i/>
          <w:color w:val="0000FF"/>
        </w:rPr>
        <w:t>glá</w:t>
      </w:r>
      <w:r w:rsidR="00F0391D">
        <w:t> )</w:t>
      </w:r>
      <w:r w:rsidR="006C3440">
        <w:t xml:space="preserve"> </w:t>
      </w:r>
      <w:r w:rsidR="00BA6685">
        <w:t>‘</w:t>
      </w:r>
      <w:r w:rsidR="006C3440">
        <w:t>n</w:t>
      </w:r>
      <w:r>
        <w:t>ext to</w:t>
      </w:r>
      <w:r w:rsidR="00BA6685">
        <w:t>’</w:t>
      </w:r>
      <w:bookmarkEnd w:id="1090"/>
      <w:bookmarkEnd w:id="1091"/>
      <w:bookmarkEnd w:id="1092"/>
      <w:bookmarkEnd w:id="1093"/>
      <w:bookmarkEnd w:id="1094"/>
      <w:bookmarkEnd w:id="1095"/>
    </w:p>
    <w:p w14:paraId="3B18A4AD" w14:textId="2084FAEE" w:rsidR="0006102D" w:rsidRDefault="0006102D" w:rsidP="0006102D">
      <w:r>
        <w:t>This postposition denotes position very close to the landmark. It need not be to the side of the landmark (so I gloss ‘next to’ rather than ‘beside’). The postposition is L</w:t>
      </w:r>
      <w:r>
        <w:noBreakHyphen/>
        <w:t>toned after singular nouns (of any tone melody) as shown by Final Tone-Raising on a preceding L- or M-toned noun</w:t>
      </w:r>
      <w:r w:rsidR="006C3440">
        <w:t xml:space="preserve"> (xx1)</w:t>
      </w:r>
      <w:r>
        <w:t xml:space="preserve">. </w:t>
      </w:r>
    </w:p>
    <w:p w14:paraId="1C0152B6" w14:textId="77777777" w:rsidR="0006102D" w:rsidRDefault="0006102D" w:rsidP="0006102D"/>
    <w:p w14:paraId="0DF15FBB" w14:textId="22F9C63A" w:rsidR="0006102D" w:rsidRDefault="0006102D" w:rsidP="0006102D">
      <w:pPr>
        <w:tabs>
          <w:tab w:val="clear" w:pos="369"/>
          <w:tab w:val="left" w:pos="720"/>
          <w:tab w:val="left" w:pos="1440"/>
          <w:tab w:val="left" w:pos="2340"/>
          <w:tab w:val="left" w:pos="3600"/>
          <w:tab w:val="left" w:pos="4950"/>
        </w:tabs>
      </w:pPr>
      <w:r>
        <w:t>(xx1)</w:t>
      </w:r>
      <w:r>
        <w:tab/>
        <w:t>tones</w:t>
      </w:r>
      <w:r>
        <w:tab/>
        <w:t>noun</w:t>
      </w:r>
      <w:r>
        <w:tab/>
        <w:t>gloss</w:t>
      </w:r>
      <w:r>
        <w:tab/>
        <w:t>PP</w:t>
      </w:r>
      <w:r>
        <w:tab/>
        <w:t>gloss</w:t>
      </w:r>
    </w:p>
    <w:p w14:paraId="0DB63AC8" w14:textId="77777777" w:rsidR="0006102D" w:rsidRDefault="0006102D" w:rsidP="0006102D">
      <w:pPr>
        <w:tabs>
          <w:tab w:val="clear" w:pos="369"/>
          <w:tab w:val="left" w:pos="720"/>
          <w:tab w:val="left" w:pos="1440"/>
          <w:tab w:val="left" w:pos="2340"/>
          <w:tab w:val="left" w:pos="3600"/>
          <w:tab w:val="left" w:pos="4950"/>
        </w:tabs>
      </w:pPr>
    </w:p>
    <w:p w14:paraId="175C46F6" w14:textId="2C38C4D4" w:rsidR="0006102D" w:rsidRDefault="0006102D" w:rsidP="0006102D">
      <w:pPr>
        <w:tabs>
          <w:tab w:val="clear" w:pos="369"/>
          <w:tab w:val="left" w:pos="720"/>
          <w:tab w:val="left" w:pos="1440"/>
          <w:tab w:val="left" w:pos="2340"/>
          <w:tab w:val="left" w:pos="3600"/>
          <w:tab w:val="left" w:pos="4950"/>
        </w:tabs>
      </w:pPr>
      <w:r>
        <w:tab/>
        <w:t>/L/</w:t>
      </w:r>
      <w:r>
        <w:tab/>
      </w:r>
      <w:r w:rsidRPr="00B81077">
        <w:rPr>
          <w:rFonts w:ascii="Doulos SIL" w:hAnsi="Doulos SIL"/>
          <w:i/>
          <w:color w:val="0000FF"/>
        </w:rPr>
        <w:t>sàà</w:t>
      </w:r>
      <w:r>
        <w:tab/>
        <w:t>‘house’</w:t>
      </w:r>
      <w:r>
        <w:tab/>
      </w:r>
      <w:r w:rsidRPr="00B81077">
        <w:rPr>
          <w:rFonts w:ascii="Doulos SIL" w:hAnsi="Doulos SIL"/>
          <w:i/>
          <w:color w:val="0000FF"/>
        </w:rPr>
        <w:t>sàá glà</w:t>
      </w:r>
      <w:r>
        <w:tab/>
        <w:t>‘next to the house’</w:t>
      </w:r>
    </w:p>
    <w:p w14:paraId="32D72282" w14:textId="728DE1BC" w:rsidR="0006102D" w:rsidRDefault="0006102D" w:rsidP="0006102D">
      <w:pPr>
        <w:tabs>
          <w:tab w:val="clear" w:pos="369"/>
          <w:tab w:val="left" w:pos="720"/>
          <w:tab w:val="left" w:pos="1440"/>
          <w:tab w:val="left" w:pos="2340"/>
          <w:tab w:val="left" w:pos="3600"/>
          <w:tab w:val="left" w:pos="4950"/>
        </w:tabs>
      </w:pPr>
      <w:r>
        <w:tab/>
        <w:t xml:space="preserve">/M/ </w:t>
      </w:r>
      <w:r>
        <w:tab/>
      </w:r>
      <w:r w:rsidRPr="00B81077">
        <w:rPr>
          <w:rFonts w:ascii="Doulos SIL" w:hAnsi="Doulos SIL"/>
          <w:i/>
          <w:color w:val="0000FF"/>
        </w:rPr>
        <w:t>gbāā</w:t>
      </w:r>
      <w:r w:rsidRPr="00B81077">
        <w:rPr>
          <w:rFonts w:ascii="Doulos SIL" w:hAnsi="Doulos SIL"/>
          <w:i/>
          <w:color w:val="0000FF"/>
        </w:rPr>
        <w:tab/>
      </w:r>
      <w:r>
        <w:t>‘stick’</w:t>
      </w:r>
      <w:r w:rsidRPr="00B81077">
        <w:rPr>
          <w:rFonts w:ascii="Doulos SIL" w:hAnsi="Doulos SIL"/>
          <w:i/>
          <w:color w:val="0000FF"/>
        </w:rPr>
        <w:tab/>
        <w:t>gbāá glà</w:t>
      </w:r>
      <w:r>
        <w:tab/>
        <w:t>‘next to the stick’</w:t>
      </w:r>
    </w:p>
    <w:p w14:paraId="4F89A051" w14:textId="22D53FA2" w:rsidR="0006102D" w:rsidRPr="0006102D" w:rsidRDefault="0006102D" w:rsidP="0006102D">
      <w:pPr>
        <w:tabs>
          <w:tab w:val="clear" w:pos="369"/>
          <w:tab w:val="left" w:pos="720"/>
          <w:tab w:val="left" w:pos="1440"/>
          <w:tab w:val="left" w:pos="2340"/>
          <w:tab w:val="left" w:pos="3600"/>
          <w:tab w:val="left" w:pos="4950"/>
        </w:tabs>
      </w:pPr>
      <w:r>
        <w:tab/>
        <w:t>/H/</w:t>
      </w:r>
      <w:r>
        <w:tab/>
      </w:r>
      <w:r w:rsidRPr="00B81077">
        <w:rPr>
          <w:rFonts w:ascii="Doulos SIL" w:hAnsi="Doulos SIL"/>
          <w:i/>
          <w:color w:val="0000FF"/>
        </w:rPr>
        <w:t>yíʔé</w:t>
      </w:r>
      <w:r w:rsidRPr="00B81077">
        <w:rPr>
          <w:rFonts w:ascii="Doulos SIL" w:hAnsi="Doulos SIL"/>
          <w:i/>
          <w:color w:val="0000FF"/>
        </w:rPr>
        <w:tab/>
      </w:r>
      <w:r w:rsidRPr="0006102D">
        <w:t>‘fish’</w:t>
      </w:r>
      <w:r w:rsidRPr="00B81077">
        <w:rPr>
          <w:rFonts w:ascii="Doulos SIL" w:hAnsi="Doulos SIL"/>
          <w:i/>
          <w:color w:val="0000FF"/>
        </w:rPr>
        <w:tab/>
        <w:t>yíʔé glà</w:t>
      </w:r>
      <w:r>
        <w:tab/>
        <w:t>‘next to the fish’</w:t>
      </w:r>
    </w:p>
    <w:p w14:paraId="4A1AFBD8" w14:textId="77777777" w:rsidR="0006102D" w:rsidRDefault="0006102D" w:rsidP="0006102D"/>
    <w:p w14:paraId="385C9BC3" w14:textId="244E4446" w:rsidR="0006102D" w:rsidRDefault="0006102D" w:rsidP="0006102D">
      <w:r>
        <w:t>After a plural NP</w:t>
      </w:r>
      <w:r w:rsidR="00604EBD">
        <w:t xml:space="preserve"> </w:t>
      </w:r>
      <w:r>
        <w:t>the postposition is H</w:t>
      </w:r>
      <w:r>
        <w:noBreakHyphen/>
        <w:t xml:space="preserve">toned </w:t>
      </w:r>
      <w:r w:rsidRPr="00F76BA8">
        <w:rPr>
          <w:rFonts w:ascii="Doulos SIL" w:hAnsi="Doulos SIL"/>
          <w:i/>
          <w:color w:val="0000FF"/>
        </w:rPr>
        <w:t>glá</w:t>
      </w:r>
      <w:r>
        <w:t>.</w:t>
      </w:r>
    </w:p>
    <w:p w14:paraId="0117CDC2" w14:textId="77777777" w:rsidR="0006102D" w:rsidRDefault="0006102D" w:rsidP="0006102D"/>
    <w:p w14:paraId="093D3F1B" w14:textId="4B71C1C4" w:rsidR="0006102D" w:rsidRDefault="0006102D" w:rsidP="0006102D">
      <w:pPr>
        <w:tabs>
          <w:tab w:val="clear" w:pos="369"/>
          <w:tab w:val="left" w:pos="720"/>
          <w:tab w:val="left" w:pos="1080"/>
          <w:tab w:val="left" w:pos="2790"/>
        </w:tabs>
      </w:pPr>
      <w:r>
        <w:t>(xx2)</w:t>
      </w:r>
      <w:r>
        <w:tab/>
      </w:r>
      <w:r w:rsidRPr="00B81077">
        <w:rPr>
          <w:rFonts w:ascii="Doulos SIL" w:hAnsi="Doulos SIL"/>
          <w:i/>
          <w:color w:val="0000FF"/>
        </w:rPr>
        <w:t>gbāā-rá-àⁿ</w:t>
      </w:r>
      <w:r w:rsidRPr="00B81077">
        <w:rPr>
          <w:rFonts w:ascii="Doulos SIL" w:hAnsi="Doulos SIL"/>
          <w:i/>
          <w:color w:val="0000FF"/>
        </w:rPr>
        <w:tab/>
        <w:t>glá</w:t>
      </w:r>
    </w:p>
    <w:p w14:paraId="66234A6D" w14:textId="6E923101" w:rsidR="0006102D" w:rsidRDefault="0006102D" w:rsidP="0006102D">
      <w:pPr>
        <w:tabs>
          <w:tab w:val="clear" w:pos="369"/>
          <w:tab w:val="left" w:pos="720"/>
          <w:tab w:val="left" w:pos="1080"/>
          <w:tab w:val="left" w:pos="2790"/>
        </w:tabs>
      </w:pPr>
      <w:r>
        <w:tab/>
        <w:t>stick-Nom-Pl</w:t>
      </w:r>
      <w:r>
        <w:tab/>
        <w:t>next.to</w:t>
      </w:r>
    </w:p>
    <w:p w14:paraId="72EB29B6" w14:textId="3F114BA0" w:rsidR="0006102D" w:rsidRPr="0006102D" w:rsidRDefault="0006102D" w:rsidP="0006102D">
      <w:pPr>
        <w:tabs>
          <w:tab w:val="clear" w:pos="369"/>
          <w:tab w:val="left" w:pos="720"/>
          <w:tab w:val="left" w:pos="1080"/>
        </w:tabs>
      </w:pPr>
      <w:r>
        <w:tab/>
        <w:t>‘next to the sticks’</w:t>
      </w:r>
    </w:p>
    <w:p w14:paraId="53D05829" w14:textId="77777777" w:rsidR="0006102D" w:rsidRDefault="0006102D" w:rsidP="0006102D"/>
    <w:p w14:paraId="4D4A1D26" w14:textId="57C7CE3A" w:rsidR="0006102D" w:rsidRDefault="0006102D" w:rsidP="0006102D">
      <w:r>
        <w:t>Pronominal examples are in (xx3). The M</w:t>
      </w:r>
      <w:r>
        <w:noBreakHyphen/>
        <w:t>toned pronouns spread the M</w:t>
      </w:r>
      <w:r>
        <w:noBreakHyphen/>
        <w:t>tone into the postposition (xx3a). The remaining pronouns follow the singular/plural division seen in nouns (xx3b</w:t>
      </w:r>
      <w:r>
        <w:noBreakHyphen/>
        <w:t>c).</w:t>
      </w:r>
    </w:p>
    <w:p w14:paraId="252F9284" w14:textId="77777777" w:rsidR="0006102D" w:rsidRDefault="0006102D" w:rsidP="0006102D"/>
    <w:p w14:paraId="2D148787" w14:textId="2EF6A6F6" w:rsidR="0006102D" w:rsidRDefault="0006102D" w:rsidP="0006102D">
      <w:pPr>
        <w:tabs>
          <w:tab w:val="clear" w:pos="369"/>
          <w:tab w:val="left" w:pos="720"/>
          <w:tab w:val="left" w:pos="1080"/>
          <w:tab w:val="left" w:pos="2520"/>
        </w:tabs>
      </w:pPr>
      <w:r>
        <w:t>(xx3)</w:t>
      </w:r>
      <w:r>
        <w:tab/>
        <w:t>a.</w:t>
      </w:r>
      <w:r>
        <w:tab/>
      </w:r>
      <w:r w:rsidRPr="008747EE">
        <w:rPr>
          <w:rFonts w:ascii="Doulos SIL" w:hAnsi="Doulos SIL"/>
          <w:i/>
          <w:color w:val="0000FF"/>
        </w:rPr>
        <w:t>mā glā</w:t>
      </w:r>
      <w:r>
        <w:tab/>
        <w:t>‘next to me’</w:t>
      </w:r>
    </w:p>
    <w:p w14:paraId="33BC5D8D" w14:textId="2DB5C8C0" w:rsidR="0006102D" w:rsidRDefault="0006102D" w:rsidP="0006102D">
      <w:pPr>
        <w:tabs>
          <w:tab w:val="clear" w:pos="369"/>
          <w:tab w:val="left" w:pos="720"/>
          <w:tab w:val="left" w:pos="1080"/>
          <w:tab w:val="left" w:pos="2520"/>
        </w:tabs>
      </w:pPr>
      <w:r>
        <w:tab/>
      </w:r>
      <w:r>
        <w:tab/>
      </w:r>
      <w:r w:rsidRPr="008747EE">
        <w:rPr>
          <w:rFonts w:ascii="Doulos SIL" w:hAnsi="Doulos SIL"/>
          <w:i/>
          <w:color w:val="0000FF"/>
        </w:rPr>
        <w:t>wō glā</w:t>
      </w:r>
      <w:r>
        <w:tab/>
        <w:t>‘next to you-Sg’</w:t>
      </w:r>
    </w:p>
    <w:p w14:paraId="6710348E" w14:textId="731F4CFD" w:rsidR="0006102D" w:rsidRDefault="0006102D" w:rsidP="0006102D">
      <w:pPr>
        <w:tabs>
          <w:tab w:val="clear" w:pos="369"/>
          <w:tab w:val="left" w:pos="720"/>
          <w:tab w:val="left" w:pos="1080"/>
          <w:tab w:val="left" w:pos="2520"/>
        </w:tabs>
      </w:pPr>
      <w:r>
        <w:tab/>
      </w:r>
      <w:r>
        <w:tab/>
      </w:r>
      <w:r w:rsidRPr="00B81077">
        <w:rPr>
          <w:rFonts w:ascii="Doulos SIL" w:hAnsi="Doulos SIL"/>
          <w:i/>
          <w:color w:val="0000FF"/>
        </w:rPr>
        <w:t>ēēⁿ glā</w:t>
      </w:r>
      <w:r>
        <w:tab/>
        <w:t>‘next to you-Pl</w:t>
      </w:r>
    </w:p>
    <w:p w14:paraId="0B882585" w14:textId="77777777" w:rsidR="0006102D" w:rsidRDefault="0006102D" w:rsidP="0006102D">
      <w:pPr>
        <w:tabs>
          <w:tab w:val="clear" w:pos="369"/>
          <w:tab w:val="left" w:pos="720"/>
          <w:tab w:val="left" w:pos="1080"/>
          <w:tab w:val="left" w:pos="2520"/>
        </w:tabs>
      </w:pPr>
    </w:p>
    <w:p w14:paraId="011417D1" w14:textId="3A999F49" w:rsidR="0006102D" w:rsidRDefault="0006102D" w:rsidP="0006102D">
      <w:pPr>
        <w:tabs>
          <w:tab w:val="clear" w:pos="369"/>
          <w:tab w:val="left" w:pos="720"/>
          <w:tab w:val="left" w:pos="1080"/>
          <w:tab w:val="left" w:pos="2520"/>
        </w:tabs>
      </w:pPr>
      <w:r>
        <w:tab/>
        <w:t>b.</w:t>
      </w:r>
      <w:r>
        <w:tab/>
      </w:r>
      <w:r w:rsidRPr="00B81077">
        <w:rPr>
          <w:rFonts w:ascii="Doulos SIL" w:hAnsi="Doulos SIL"/>
          <w:i/>
          <w:color w:val="0000FF"/>
        </w:rPr>
        <w:t>mùʔùⁿ glá</w:t>
      </w:r>
      <w:r>
        <w:tab/>
        <w:t>‘next to us’</w:t>
      </w:r>
    </w:p>
    <w:p w14:paraId="5AD20222" w14:textId="06ED08EB" w:rsidR="0006102D" w:rsidRPr="0006102D" w:rsidRDefault="0006102D" w:rsidP="0006102D">
      <w:pPr>
        <w:tabs>
          <w:tab w:val="clear" w:pos="369"/>
          <w:tab w:val="left" w:pos="720"/>
          <w:tab w:val="left" w:pos="1080"/>
          <w:tab w:val="left" w:pos="2520"/>
        </w:tabs>
      </w:pPr>
      <w:r>
        <w:tab/>
      </w:r>
      <w:r>
        <w:tab/>
      </w:r>
      <w:r w:rsidRPr="00B81077">
        <w:rPr>
          <w:rFonts w:ascii="Doulos SIL" w:hAnsi="Doulos SIL"/>
          <w:i/>
          <w:color w:val="0000FF"/>
        </w:rPr>
        <w:t>ààⁿ glá</w:t>
      </w:r>
      <w:r>
        <w:tab/>
        <w:t>‘next to them (human)’</w:t>
      </w:r>
    </w:p>
    <w:p w14:paraId="76BF78FB" w14:textId="00F56DC1" w:rsidR="0006102D" w:rsidRPr="0006102D" w:rsidRDefault="0006102D" w:rsidP="0006102D">
      <w:pPr>
        <w:tabs>
          <w:tab w:val="clear" w:pos="369"/>
          <w:tab w:val="left" w:pos="720"/>
          <w:tab w:val="left" w:pos="1080"/>
          <w:tab w:val="left" w:pos="2520"/>
        </w:tabs>
      </w:pPr>
      <w:r>
        <w:tab/>
      </w:r>
      <w:r>
        <w:tab/>
      </w:r>
      <w:r w:rsidRPr="00B81077">
        <w:rPr>
          <w:rFonts w:ascii="Doulos SIL" w:hAnsi="Doulos SIL"/>
          <w:i/>
          <w:color w:val="0000FF"/>
        </w:rPr>
        <w:t>èèⁿ glá</w:t>
      </w:r>
      <w:r>
        <w:tab/>
        <w:t>‘next to them (nonhuman)’</w:t>
      </w:r>
    </w:p>
    <w:p w14:paraId="0AB4B81E" w14:textId="77777777" w:rsidR="0006102D" w:rsidRDefault="0006102D" w:rsidP="0006102D">
      <w:pPr>
        <w:tabs>
          <w:tab w:val="clear" w:pos="369"/>
          <w:tab w:val="left" w:pos="720"/>
          <w:tab w:val="left" w:pos="1080"/>
          <w:tab w:val="left" w:pos="2520"/>
        </w:tabs>
      </w:pPr>
    </w:p>
    <w:p w14:paraId="5207FAF0" w14:textId="6E664F3D" w:rsidR="0006102D" w:rsidRDefault="0006102D" w:rsidP="0006102D">
      <w:pPr>
        <w:tabs>
          <w:tab w:val="clear" w:pos="369"/>
          <w:tab w:val="left" w:pos="720"/>
          <w:tab w:val="left" w:pos="1080"/>
          <w:tab w:val="left" w:pos="2520"/>
        </w:tabs>
      </w:pPr>
      <w:r>
        <w:tab/>
        <w:t>c.</w:t>
      </w:r>
      <w:r>
        <w:tab/>
      </w:r>
      <w:r w:rsidRPr="00B81077">
        <w:rPr>
          <w:rFonts w:ascii="Doulos SIL" w:hAnsi="Doulos SIL"/>
          <w:i/>
          <w:color w:val="0000FF"/>
        </w:rPr>
        <w:t>à glà</w:t>
      </w:r>
      <w:r>
        <w:tab/>
        <w:t>‘next to him/her’</w:t>
      </w:r>
    </w:p>
    <w:p w14:paraId="67979E56" w14:textId="60F7359F" w:rsidR="0006102D" w:rsidRDefault="0006102D" w:rsidP="0006102D">
      <w:pPr>
        <w:tabs>
          <w:tab w:val="clear" w:pos="369"/>
          <w:tab w:val="left" w:pos="720"/>
          <w:tab w:val="left" w:pos="1080"/>
          <w:tab w:val="left" w:pos="2520"/>
        </w:tabs>
      </w:pPr>
      <w:r>
        <w:tab/>
      </w:r>
      <w:r>
        <w:tab/>
      </w:r>
      <w:r w:rsidRPr="00F76BA8">
        <w:rPr>
          <w:rFonts w:ascii="Doulos SIL" w:hAnsi="Doulos SIL"/>
          <w:i/>
          <w:color w:val="0000FF"/>
        </w:rPr>
        <w:t>è glà</w:t>
      </w:r>
      <w:r>
        <w:tab/>
        <w:t>‘next to it’</w:t>
      </w:r>
    </w:p>
    <w:p w14:paraId="0B243591" w14:textId="77777777" w:rsidR="0006102D" w:rsidRDefault="0006102D" w:rsidP="0006102D">
      <w:pPr>
        <w:tabs>
          <w:tab w:val="clear" w:pos="369"/>
          <w:tab w:val="left" w:pos="720"/>
          <w:tab w:val="left" w:pos="1080"/>
        </w:tabs>
      </w:pPr>
    </w:p>
    <w:p w14:paraId="7E03E866" w14:textId="6459FE0E" w:rsidR="0006102D" w:rsidRDefault="006C3440" w:rsidP="0006102D">
      <w:r>
        <w:t>Examples are in (xx4).</w:t>
      </w:r>
    </w:p>
    <w:p w14:paraId="6B74582B" w14:textId="77777777" w:rsidR="006C3440" w:rsidRDefault="006C3440" w:rsidP="0006102D"/>
    <w:p w14:paraId="76F79F0A" w14:textId="3CA1B470" w:rsidR="0006102D" w:rsidRPr="008747EE" w:rsidRDefault="006C3440" w:rsidP="00D945FE">
      <w:pPr>
        <w:tabs>
          <w:tab w:val="clear" w:pos="369"/>
          <w:tab w:val="left" w:pos="720"/>
          <w:tab w:val="left" w:pos="1080"/>
          <w:tab w:val="left" w:pos="2430"/>
          <w:tab w:val="left" w:pos="3420"/>
        </w:tabs>
        <w:rPr>
          <w:rFonts w:ascii="Doulos SIL" w:hAnsi="Doulos SIL"/>
          <w:i/>
          <w:color w:val="0000FF"/>
        </w:rPr>
      </w:pPr>
      <w:r>
        <w:t>(xx4</w:t>
      </w:r>
      <w:r w:rsidR="0006102D">
        <w:t>)</w:t>
      </w:r>
      <w:r w:rsidR="0006102D">
        <w:tab/>
        <w:t>a.</w:t>
      </w:r>
      <w:r w:rsidR="0006102D">
        <w:tab/>
      </w:r>
      <w:r w:rsidR="0006102D" w:rsidRPr="008747EE">
        <w:rPr>
          <w:rFonts w:ascii="Doulos SIL" w:hAnsi="Doulos SIL"/>
          <w:i/>
          <w:color w:val="0000FF"/>
        </w:rPr>
        <w:t>bákàrí=</w:t>
      </w:r>
      <w:r w:rsidR="0006102D" w:rsidRPr="008747EE">
        <w:rPr>
          <w:rFonts w:ascii="Doulos SIL" w:hAnsi="Doulos SIL"/>
          <w:i/>
          <w:color w:val="0000FF"/>
        </w:rPr>
        <w:sym w:font="Symbol" w:char="F0C6"/>
      </w:r>
      <w:r w:rsidR="0006102D" w:rsidRPr="008747EE">
        <w:rPr>
          <w:rFonts w:ascii="Doulos SIL" w:hAnsi="Doulos SIL"/>
          <w:i/>
          <w:color w:val="0000FF"/>
        </w:rPr>
        <w:tab/>
        <w:t>[mā</w:t>
      </w:r>
      <w:r w:rsidR="0006102D" w:rsidRPr="008747EE">
        <w:rPr>
          <w:rFonts w:ascii="Doulos SIL" w:hAnsi="Doulos SIL"/>
          <w:i/>
          <w:color w:val="0000FF"/>
        </w:rPr>
        <w:tab/>
        <w:t>glā]</w:t>
      </w:r>
    </w:p>
    <w:p w14:paraId="149D4AEE" w14:textId="71C117F5" w:rsidR="0006102D" w:rsidRDefault="0006102D" w:rsidP="00D945FE">
      <w:pPr>
        <w:tabs>
          <w:tab w:val="clear" w:pos="369"/>
          <w:tab w:val="left" w:pos="720"/>
          <w:tab w:val="left" w:pos="1080"/>
          <w:tab w:val="left" w:pos="2430"/>
          <w:tab w:val="left" w:pos="3420"/>
        </w:tabs>
      </w:pPr>
      <w:r>
        <w:lastRenderedPageBreak/>
        <w:tab/>
      </w:r>
      <w:r>
        <w:tab/>
        <w:t>B=be</w:t>
      </w:r>
      <w:r>
        <w:tab/>
        <w:t>[1Sg</w:t>
      </w:r>
      <w:r>
        <w:tab/>
        <w:t>next.to]</w:t>
      </w:r>
    </w:p>
    <w:p w14:paraId="71504F85" w14:textId="77777777" w:rsidR="0006102D" w:rsidRDefault="0006102D" w:rsidP="0006102D">
      <w:pPr>
        <w:tabs>
          <w:tab w:val="clear" w:pos="369"/>
          <w:tab w:val="left" w:pos="720"/>
          <w:tab w:val="left" w:pos="1080"/>
        </w:tabs>
      </w:pPr>
      <w:r>
        <w:tab/>
      </w:r>
      <w:r>
        <w:tab/>
        <w:t>‘Bakari is next to me.’</w:t>
      </w:r>
    </w:p>
    <w:p w14:paraId="273F7D62" w14:textId="77777777" w:rsidR="0006102D" w:rsidRDefault="0006102D" w:rsidP="0006102D">
      <w:pPr>
        <w:tabs>
          <w:tab w:val="clear" w:pos="369"/>
          <w:tab w:val="left" w:pos="720"/>
          <w:tab w:val="left" w:pos="1080"/>
        </w:tabs>
      </w:pPr>
    </w:p>
    <w:p w14:paraId="49B9EB2C" w14:textId="48C69962" w:rsidR="0006102D" w:rsidRDefault="0006102D" w:rsidP="006C3440">
      <w:pPr>
        <w:tabs>
          <w:tab w:val="clear" w:pos="369"/>
          <w:tab w:val="left" w:pos="720"/>
          <w:tab w:val="left" w:pos="1080"/>
          <w:tab w:val="left" w:pos="2610"/>
          <w:tab w:val="left" w:pos="3780"/>
          <w:tab w:val="left" w:pos="4950"/>
        </w:tabs>
      </w:pPr>
      <w:r>
        <w:tab/>
        <w:t>b.</w:t>
      </w:r>
      <w:r>
        <w:tab/>
      </w:r>
      <w:r w:rsidRPr="00B81077">
        <w:rPr>
          <w:rFonts w:ascii="Doulos SIL" w:hAnsi="Doulos SIL"/>
          <w:i/>
          <w:color w:val="0000FF"/>
        </w:rPr>
        <w:t>è</w:t>
      </w:r>
      <w:r w:rsidRPr="00B81077">
        <w:rPr>
          <w:rFonts w:ascii="Doulos SIL" w:hAnsi="Doulos SIL"/>
          <w:i/>
          <w:color w:val="0000FF"/>
        </w:rPr>
        <w:tab/>
        <w:t>sáʔá</w:t>
      </w:r>
      <w:r w:rsidRPr="00B81077">
        <w:rPr>
          <w:rFonts w:ascii="Doulos SIL" w:hAnsi="Doulos SIL"/>
          <w:i/>
          <w:color w:val="0000FF"/>
        </w:rPr>
        <w:tab/>
        <w:t>[bákàrì</w:t>
      </w:r>
      <w:r w:rsidRPr="00B81077">
        <w:rPr>
          <w:rFonts w:ascii="Doulos SIL" w:hAnsi="Doulos SIL"/>
          <w:i/>
          <w:color w:val="0000FF"/>
        </w:rPr>
        <w:tab/>
        <w:t>glà</w:t>
      </w:r>
      <w:r>
        <w:t>]</w:t>
      </w:r>
    </w:p>
    <w:p w14:paraId="05F725B6" w14:textId="186CBAF9" w:rsidR="0006102D" w:rsidRDefault="0006102D" w:rsidP="006C3440">
      <w:pPr>
        <w:tabs>
          <w:tab w:val="clear" w:pos="369"/>
          <w:tab w:val="left" w:pos="720"/>
          <w:tab w:val="left" w:pos="1080"/>
          <w:tab w:val="left" w:pos="2610"/>
          <w:tab w:val="left" w:pos="3780"/>
          <w:tab w:val="left" w:pos="4950"/>
        </w:tabs>
      </w:pPr>
      <w:r>
        <w:tab/>
      </w:r>
      <w:r>
        <w:tab/>
        <w:t>3SgNonhObj</w:t>
      </w:r>
      <w:r>
        <w:tab/>
        <w:t>sit.Imprt</w:t>
      </w:r>
      <w:r>
        <w:tab/>
        <w:t>[B</w:t>
      </w:r>
      <w:r>
        <w:tab/>
        <w:t>next to]</w:t>
      </w:r>
    </w:p>
    <w:p w14:paraId="694CBFF4" w14:textId="0D4B5905" w:rsidR="0006102D" w:rsidRDefault="0006102D" w:rsidP="0006102D">
      <w:pPr>
        <w:tabs>
          <w:tab w:val="clear" w:pos="369"/>
          <w:tab w:val="left" w:pos="720"/>
          <w:tab w:val="left" w:pos="1080"/>
        </w:tabs>
      </w:pPr>
      <w:r>
        <w:tab/>
      </w:r>
      <w:r>
        <w:tab/>
        <w:t>‘</w:t>
      </w:r>
      <w:r w:rsidR="006C3440">
        <w:t>Sit down next to Bakari!’ (‘sit’ is pseudo-transitive)</w:t>
      </w:r>
    </w:p>
    <w:p w14:paraId="0AFBFF2C" w14:textId="77777777" w:rsidR="006C3440" w:rsidRPr="0006102D" w:rsidRDefault="006C3440" w:rsidP="0006102D">
      <w:pPr>
        <w:tabs>
          <w:tab w:val="clear" w:pos="369"/>
          <w:tab w:val="left" w:pos="720"/>
          <w:tab w:val="left" w:pos="1080"/>
        </w:tabs>
      </w:pPr>
    </w:p>
    <w:p w14:paraId="2F4D0A61" w14:textId="13B0EAC1" w:rsidR="0006102D" w:rsidRDefault="006C3440" w:rsidP="0006102D">
      <w:r>
        <w:t xml:space="preserve">One could argue for a representation </w:t>
      </w:r>
      <w:r w:rsidRPr="00B81077">
        <w:rPr>
          <w:rFonts w:ascii="Doulos SIL" w:hAnsi="Doulos SIL"/>
          <w:i/>
          <w:color w:val="0000FF"/>
        </w:rPr>
        <w:t>gìlà</w:t>
      </w:r>
      <w:r>
        <w:t>. If so, syncope to glà is more or less automatic.</w:t>
      </w:r>
    </w:p>
    <w:p w14:paraId="39940155" w14:textId="77777777" w:rsidR="0006102D" w:rsidRDefault="0006102D" w:rsidP="0006102D"/>
    <w:p w14:paraId="052AAD35" w14:textId="77777777" w:rsidR="006C3440" w:rsidRPr="0006102D" w:rsidRDefault="006C3440" w:rsidP="0006102D"/>
    <w:p w14:paraId="60539B68" w14:textId="6474A892" w:rsidR="00BA6685" w:rsidRDefault="00E928E8" w:rsidP="00BA6685">
      <w:pPr>
        <w:pStyle w:val="Heading3"/>
      </w:pPr>
      <w:bookmarkStart w:id="1096" w:name="_Toc505157729"/>
      <w:bookmarkStart w:id="1097" w:name="_Toc505157828"/>
      <w:bookmarkStart w:id="1098" w:name="_Toc508942821"/>
      <w:bookmarkStart w:id="1099" w:name="_Toc508943421"/>
      <w:bookmarkStart w:id="1100" w:name="_Toc518622939"/>
      <w:bookmarkStart w:id="1101" w:name="_Toc78375719"/>
      <w:bookmarkStart w:id="1102" w:name="_Toc79405822"/>
      <w:bookmarkStart w:id="1103" w:name="_Toc337412061"/>
      <w:r w:rsidRPr="00B81077">
        <w:rPr>
          <w:rFonts w:ascii="Doulos SIL" w:hAnsi="Doulos SIL"/>
          <w:i/>
          <w:color w:val="0000FF"/>
        </w:rPr>
        <w:t>kìnà</w:t>
      </w:r>
      <w:r w:rsidR="007C5333">
        <w:t xml:space="preserve"> </w:t>
      </w:r>
      <w:r w:rsidR="00F0391D">
        <w:t>(</w:t>
      </w:r>
      <w:r w:rsidR="00604EBD">
        <w:t>non-3Sg</w:t>
      </w:r>
      <w:r w:rsidR="00F0391D">
        <w:t xml:space="preserve"> </w:t>
      </w:r>
      <w:r w:rsidR="00F0391D" w:rsidRPr="00B81077">
        <w:rPr>
          <w:rFonts w:ascii="Doulos SIL" w:hAnsi="Doulos SIL"/>
          <w:i/>
          <w:color w:val="0000FF"/>
        </w:rPr>
        <w:t>kíná</w:t>
      </w:r>
      <w:r w:rsidR="00F0391D">
        <w:t xml:space="preserve"> ) </w:t>
      </w:r>
      <w:r w:rsidR="00BA6685">
        <w:t>‘</w:t>
      </w:r>
      <w:r>
        <w:t>i</w:t>
      </w:r>
      <w:r w:rsidR="00566B03">
        <w:t>n front of</w:t>
      </w:r>
      <w:r w:rsidR="00BA6685">
        <w:t>’</w:t>
      </w:r>
      <w:bookmarkEnd w:id="1096"/>
      <w:bookmarkEnd w:id="1097"/>
      <w:bookmarkEnd w:id="1098"/>
      <w:bookmarkEnd w:id="1099"/>
      <w:bookmarkEnd w:id="1100"/>
      <w:bookmarkEnd w:id="1101"/>
      <w:bookmarkEnd w:id="1102"/>
      <w:bookmarkEnd w:id="1103"/>
    </w:p>
    <w:p w14:paraId="3E8DE2DF" w14:textId="7663FF45" w:rsidR="00E928E8" w:rsidRPr="00E928E8" w:rsidRDefault="00E928E8" w:rsidP="0000673C">
      <w:r>
        <w:t>M</w:t>
      </w:r>
      <w:r>
        <w:noBreakHyphen/>
        <w:t>toned pronouns (1Sg, 2Sg, 2Pl) spread the M</w:t>
      </w:r>
      <w:r>
        <w:noBreakHyphen/>
        <w:t xml:space="preserve">tone into the postposition (1Sg </w:t>
      </w:r>
      <w:r w:rsidRPr="00B81077">
        <w:rPr>
          <w:rFonts w:ascii="Doulos SIL" w:hAnsi="Doulos SIL"/>
          <w:i/>
          <w:color w:val="0000FF"/>
        </w:rPr>
        <w:t>mā kīnā</w:t>
      </w:r>
      <w:r>
        <w:t xml:space="preserve">, 2Sg </w:t>
      </w:r>
      <w:r w:rsidRPr="00B81077">
        <w:rPr>
          <w:rFonts w:ascii="Doulos SIL" w:hAnsi="Doulos SIL"/>
          <w:i/>
          <w:color w:val="0000FF"/>
        </w:rPr>
        <w:t>wō kīnā</w:t>
      </w:r>
      <w:r>
        <w:t xml:space="preserve">, 2Pl </w:t>
      </w:r>
      <w:r w:rsidRPr="00B81077">
        <w:rPr>
          <w:rFonts w:ascii="Doulos SIL" w:hAnsi="Doulos SIL"/>
          <w:i/>
          <w:color w:val="0000FF"/>
        </w:rPr>
        <w:t>ēēⁿ kīnā</w:t>
      </w:r>
      <w:r>
        <w:t xml:space="preserve"> ). For other pronouns, and for all nouns, the form is </w:t>
      </w:r>
      <w:r w:rsidRPr="00B81077">
        <w:rPr>
          <w:rFonts w:ascii="Doulos SIL" w:hAnsi="Doulos SIL"/>
          <w:i/>
          <w:color w:val="0000FF"/>
        </w:rPr>
        <w:t>kìnà</w:t>
      </w:r>
      <w:r>
        <w:t xml:space="preserve"> after a singular, and </w:t>
      </w:r>
      <w:r w:rsidRPr="00B81077">
        <w:rPr>
          <w:rFonts w:ascii="Doulos SIL" w:hAnsi="Doulos SIL"/>
          <w:i/>
          <w:color w:val="0000FF"/>
        </w:rPr>
        <w:t>kíná</w:t>
      </w:r>
      <w:r w:rsidR="00604EBD">
        <w:t xml:space="preserve"> after a plural.</w:t>
      </w:r>
    </w:p>
    <w:p w14:paraId="3614E1FB" w14:textId="77777777" w:rsidR="00E928E8" w:rsidRDefault="00E928E8" w:rsidP="0000673C"/>
    <w:p w14:paraId="5A2E355F" w14:textId="614C6D4E" w:rsidR="00E928E8" w:rsidRPr="00B81077" w:rsidRDefault="00E928E8" w:rsidP="007A60BB">
      <w:pPr>
        <w:tabs>
          <w:tab w:val="clear" w:pos="369"/>
          <w:tab w:val="left" w:pos="720"/>
          <w:tab w:val="left" w:pos="1080"/>
          <w:tab w:val="left" w:pos="2430"/>
          <w:tab w:val="left" w:pos="3600"/>
        </w:tabs>
        <w:rPr>
          <w:rFonts w:ascii="Doulos SIL" w:hAnsi="Doulos SIL"/>
          <w:i/>
          <w:color w:val="0000FF"/>
        </w:rPr>
      </w:pPr>
      <w:r>
        <w:t>(xx1)</w:t>
      </w:r>
      <w:r>
        <w:tab/>
        <w:t>a.</w:t>
      </w:r>
      <w:r>
        <w:tab/>
      </w:r>
      <w:r w:rsidRPr="00B81077">
        <w:rPr>
          <w:rFonts w:ascii="Doulos SIL" w:hAnsi="Doulos SIL"/>
          <w:i/>
          <w:color w:val="0000FF"/>
        </w:rPr>
        <w:t>má</w:t>
      </w:r>
      <w:r w:rsidR="007A60BB" w:rsidRPr="00B81077">
        <w:rPr>
          <w:rFonts w:ascii="Doulos SIL" w:hAnsi="Doulos SIL"/>
          <w:i/>
          <w:color w:val="0000FF"/>
        </w:rPr>
        <w:t>=</w:t>
      </w:r>
      <w:r w:rsidR="007A60BB" w:rsidRPr="00B81077">
        <w:rPr>
          <w:rFonts w:ascii="Doulos SIL" w:hAnsi="Doulos SIL"/>
          <w:i/>
          <w:color w:val="0000FF"/>
        </w:rPr>
        <w:sym w:font="Symbol" w:char="F0C6"/>
      </w:r>
      <w:r w:rsidRPr="00B81077">
        <w:rPr>
          <w:rFonts w:ascii="Doulos SIL" w:hAnsi="Doulos SIL"/>
          <w:i/>
          <w:color w:val="0000FF"/>
        </w:rPr>
        <w:tab/>
        <w:t>[sàá</w:t>
      </w:r>
      <w:r w:rsidRPr="00B81077">
        <w:rPr>
          <w:rFonts w:ascii="Doulos SIL" w:hAnsi="Doulos SIL"/>
          <w:i/>
          <w:color w:val="0000FF"/>
        </w:rPr>
        <w:tab/>
        <w:t>kìnà]</w:t>
      </w:r>
    </w:p>
    <w:p w14:paraId="304F8129" w14:textId="40555495" w:rsidR="00E928E8" w:rsidRPr="00D945FE" w:rsidRDefault="00E928E8" w:rsidP="007A60BB">
      <w:pPr>
        <w:tabs>
          <w:tab w:val="clear" w:pos="369"/>
          <w:tab w:val="left" w:pos="720"/>
          <w:tab w:val="left" w:pos="1080"/>
          <w:tab w:val="left" w:pos="2430"/>
          <w:tab w:val="left" w:pos="3600"/>
        </w:tabs>
      </w:pPr>
      <w:r w:rsidRPr="00D945FE">
        <w:tab/>
      </w:r>
      <w:r w:rsidRPr="00D945FE">
        <w:tab/>
        <w:t>1Sg</w:t>
      </w:r>
      <w:r w:rsidR="007A60BB" w:rsidRPr="00D945FE">
        <w:t>=be</w:t>
      </w:r>
      <w:r w:rsidRPr="00D945FE">
        <w:tab/>
        <w:t>[house</w:t>
      </w:r>
      <w:r w:rsidRPr="00D945FE">
        <w:tab/>
        <w:t>in.front.of]</w:t>
      </w:r>
    </w:p>
    <w:p w14:paraId="3D47AFE2" w14:textId="4F0B5B1E" w:rsidR="00E928E8" w:rsidRPr="00D945FE" w:rsidRDefault="00E928E8" w:rsidP="00E928E8">
      <w:pPr>
        <w:tabs>
          <w:tab w:val="clear" w:pos="369"/>
          <w:tab w:val="left" w:pos="720"/>
          <w:tab w:val="left" w:pos="1080"/>
        </w:tabs>
      </w:pPr>
      <w:r w:rsidRPr="00D945FE">
        <w:tab/>
      </w:r>
      <w:r w:rsidRPr="00D945FE">
        <w:tab/>
        <w:t>‘I am in front of the house.’</w:t>
      </w:r>
    </w:p>
    <w:p w14:paraId="01B37F6B" w14:textId="77777777" w:rsidR="00E928E8" w:rsidRPr="00D945FE" w:rsidRDefault="00E928E8" w:rsidP="00E928E8">
      <w:pPr>
        <w:tabs>
          <w:tab w:val="clear" w:pos="369"/>
          <w:tab w:val="left" w:pos="720"/>
          <w:tab w:val="left" w:pos="1080"/>
        </w:tabs>
      </w:pPr>
    </w:p>
    <w:p w14:paraId="5E2BE677" w14:textId="249AB591" w:rsidR="00E928E8" w:rsidRPr="00B81077" w:rsidRDefault="00E928E8" w:rsidP="007A60BB">
      <w:pPr>
        <w:tabs>
          <w:tab w:val="clear" w:pos="369"/>
          <w:tab w:val="left" w:pos="720"/>
          <w:tab w:val="left" w:pos="1080"/>
          <w:tab w:val="left" w:pos="2250"/>
          <w:tab w:val="left" w:pos="4320"/>
        </w:tabs>
        <w:rPr>
          <w:rFonts w:ascii="Doulos SIL" w:hAnsi="Doulos SIL"/>
          <w:i/>
          <w:color w:val="0000FF"/>
        </w:rPr>
      </w:pPr>
      <w:r w:rsidRPr="00D945FE">
        <w:tab/>
        <w:t>b.</w:t>
      </w:r>
      <w:r w:rsidRPr="00D945FE">
        <w:tab/>
      </w:r>
      <w:r w:rsidRPr="00B81077">
        <w:rPr>
          <w:rFonts w:ascii="Doulos SIL" w:hAnsi="Doulos SIL"/>
          <w:i/>
          <w:color w:val="0000FF"/>
        </w:rPr>
        <w:t>má</w:t>
      </w:r>
      <w:r w:rsidR="007A60BB" w:rsidRPr="00B81077">
        <w:rPr>
          <w:rFonts w:ascii="Doulos SIL" w:hAnsi="Doulos SIL"/>
          <w:i/>
          <w:color w:val="0000FF"/>
        </w:rPr>
        <w:t>=</w:t>
      </w:r>
      <w:r w:rsidR="007A60BB" w:rsidRPr="00B81077">
        <w:rPr>
          <w:rFonts w:ascii="Doulos SIL" w:hAnsi="Doulos SIL"/>
          <w:i/>
          <w:color w:val="0000FF"/>
        </w:rPr>
        <w:sym w:font="Symbol" w:char="F0C6"/>
      </w:r>
      <w:r w:rsidRPr="00B81077">
        <w:rPr>
          <w:rFonts w:ascii="Doulos SIL" w:hAnsi="Doulos SIL"/>
          <w:i/>
          <w:color w:val="0000FF"/>
        </w:rPr>
        <w:tab/>
        <w:t>[ɲáā-nà-àⁿ</w:t>
      </w:r>
      <w:r w:rsidRPr="00B81077">
        <w:rPr>
          <w:rFonts w:ascii="Doulos SIL" w:hAnsi="Doulos SIL"/>
          <w:i/>
          <w:color w:val="0000FF"/>
        </w:rPr>
        <w:tab/>
        <w:t>kíná]</w:t>
      </w:r>
    </w:p>
    <w:p w14:paraId="32DD8501" w14:textId="15EA3B59" w:rsidR="00E928E8" w:rsidRPr="00D945FE" w:rsidRDefault="00E928E8" w:rsidP="007A60BB">
      <w:pPr>
        <w:tabs>
          <w:tab w:val="clear" w:pos="369"/>
          <w:tab w:val="left" w:pos="720"/>
          <w:tab w:val="left" w:pos="1080"/>
          <w:tab w:val="left" w:pos="2250"/>
          <w:tab w:val="left" w:pos="4320"/>
        </w:tabs>
      </w:pPr>
      <w:r w:rsidRPr="00D945FE">
        <w:tab/>
      </w:r>
      <w:r w:rsidRPr="00D945FE">
        <w:tab/>
        <w:t>1Sg</w:t>
      </w:r>
      <w:r w:rsidR="007A60BB" w:rsidRPr="00D945FE">
        <w:t>=be</w:t>
      </w:r>
      <w:r w:rsidRPr="00D945FE">
        <w:tab/>
        <w:t>[woman-Nom-Pl</w:t>
      </w:r>
      <w:r w:rsidRPr="00D945FE">
        <w:tab/>
        <w:t>in.front.of]</w:t>
      </w:r>
    </w:p>
    <w:p w14:paraId="7ED70EC2" w14:textId="50F1E4B0" w:rsidR="00E928E8" w:rsidRPr="00D945FE" w:rsidRDefault="00E928E8" w:rsidP="00E928E8">
      <w:pPr>
        <w:tabs>
          <w:tab w:val="clear" w:pos="369"/>
          <w:tab w:val="left" w:pos="720"/>
          <w:tab w:val="left" w:pos="1080"/>
        </w:tabs>
      </w:pPr>
      <w:r w:rsidRPr="00D945FE">
        <w:tab/>
      </w:r>
      <w:r w:rsidRPr="00D945FE">
        <w:tab/>
        <w:t>‘I am in front of the women.’</w:t>
      </w:r>
    </w:p>
    <w:p w14:paraId="6ADF03F5" w14:textId="77777777" w:rsidR="00E928E8" w:rsidRPr="00D945FE" w:rsidRDefault="00E928E8" w:rsidP="00E928E8">
      <w:pPr>
        <w:tabs>
          <w:tab w:val="clear" w:pos="369"/>
          <w:tab w:val="left" w:pos="720"/>
          <w:tab w:val="left" w:pos="1080"/>
        </w:tabs>
      </w:pPr>
    </w:p>
    <w:p w14:paraId="08A7CDE9" w14:textId="185B4BE5" w:rsidR="00E928E8" w:rsidRPr="00B81077" w:rsidRDefault="00E928E8" w:rsidP="00E928E8">
      <w:pPr>
        <w:tabs>
          <w:tab w:val="clear" w:pos="369"/>
          <w:tab w:val="left" w:pos="720"/>
          <w:tab w:val="left" w:pos="1080"/>
          <w:tab w:val="left" w:pos="2610"/>
          <w:tab w:val="left" w:pos="3780"/>
          <w:tab w:val="left" w:pos="4770"/>
        </w:tabs>
        <w:rPr>
          <w:rFonts w:ascii="Doulos SIL" w:hAnsi="Doulos SIL"/>
          <w:i/>
          <w:color w:val="0000FF"/>
        </w:rPr>
      </w:pPr>
      <w:r w:rsidRPr="00D945FE">
        <w:tab/>
        <w:t>c.</w:t>
      </w:r>
      <w:r w:rsidRPr="00D945FE">
        <w:tab/>
      </w:r>
      <w:r w:rsidRPr="00B81077">
        <w:rPr>
          <w:rFonts w:ascii="Doulos SIL" w:hAnsi="Doulos SIL"/>
          <w:i/>
          <w:color w:val="0000FF"/>
        </w:rPr>
        <w:t>è</w:t>
      </w:r>
      <w:r w:rsidRPr="00B81077">
        <w:rPr>
          <w:rFonts w:ascii="Doulos SIL" w:hAnsi="Doulos SIL"/>
          <w:i/>
          <w:color w:val="0000FF"/>
        </w:rPr>
        <w:tab/>
        <w:t>sáʔá</w:t>
      </w:r>
      <w:r w:rsidRPr="00B81077">
        <w:rPr>
          <w:rFonts w:ascii="Doulos SIL" w:hAnsi="Doulos SIL"/>
          <w:i/>
          <w:color w:val="0000FF"/>
        </w:rPr>
        <w:tab/>
        <w:t>[mā</w:t>
      </w:r>
      <w:r w:rsidRPr="00B81077">
        <w:rPr>
          <w:rFonts w:ascii="Doulos SIL" w:hAnsi="Doulos SIL"/>
          <w:i/>
          <w:color w:val="0000FF"/>
        </w:rPr>
        <w:tab/>
        <w:t>kīnā]</w:t>
      </w:r>
    </w:p>
    <w:p w14:paraId="4F8E1227" w14:textId="0438FAB2" w:rsidR="00E928E8" w:rsidRDefault="00E928E8" w:rsidP="00E928E8">
      <w:pPr>
        <w:tabs>
          <w:tab w:val="clear" w:pos="369"/>
          <w:tab w:val="left" w:pos="720"/>
          <w:tab w:val="left" w:pos="1080"/>
          <w:tab w:val="left" w:pos="2610"/>
          <w:tab w:val="left" w:pos="3780"/>
          <w:tab w:val="left" w:pos="4770"/>
        </w:tabs>
      </w:pPr>
      <w:r w:rsidRPr="00B81077">
        <w:rPr>
          <w:rFonts w:ascii="Doulos SIL" w:hAnsi="Doulos SIL"/>
          <w:i/>
          <w:color w:val="0000FF"/>
        </w:rPr>
        <w:tab/>
      </w:r>
      <w:r w:rsidRPr="00B81077">
        <w:rPr>
          <w:rFonts w:ascii="Doulos SIL" w:hAnsi="Doulos SIL"/>
          <w:i/>
          <w:color w:val="0000FF"/>
        </w:rPr>
        <w:tab/>
      </w:r>
      <w:r>
        <w:t>3SgNonhObj</w:t>
      </w:r>
      <w:r>
        <w:tab/>
        <w:t>sit.Imprt</w:t>
      </w:r>
      <w:r>
        <w:tab/>
        <w:t>[1Sg</w:t>
      </w:r>
      <w:r>
        <w:tab/>
        <w:t>in.front.of]</w:t>
      </w:r>
    </w:p>
    <w:p w14:paraId="056B661C" w14:textId="6A3641F9" w:rsidR="00E928E8" w:rsidRPr="00B81077" w:rsidRDefault="00E928E8" w:rsidP="00E928E8">
      <w:pPr>
        <w:tabs>
          <w:tab w:val="clear" w:pos="369"/>
          <w:tab w:val="left" w:pos="720"/>
          <w:tab w:val="left" w:pos="1080"/>
        </w:tabs>
        <w:rPr>
          <w:rFonts w:ascii="Doulos SIL" w:hAnsi="Doulos SIL"/>
          <w:i/>
          <w:color w:val="0000FF"/>
        </w:rPr>
      </w:pPr>
      <w:r>
        <w:tab/>
      </w:r>
      <w:r>
        <w:tab/>
        <w:t>‘Sit down in front of me!’</w:t>
      </w:r>
    </w:p>
    <w:p w14:paraId="760AF44B" w14:textId="77777777" w:rsidR="00E928E8" w:rsidRDefault="00E928E8" w:rsidP="0000673C"/>
    <w:p w14:paraId="28FCE079" w14:textId="72F1CFCD" w:rsidR="00E928E8" w:rsidRDefault="00E928E8" w:rsidP="00E928E8">
      <w:r>
        <w:t>This postposition is most felicitous when the landmark has a front-back orientation (person, animal, house). However, it can be used with unoriented landmarks (a tree, a well) to denote position relative to the axis linking the landmark to an observer’s position. (xx2) would make sense if the 3Sg referent is close to the well but on such an observational axis.</w:t>
      </w:r>
    </w:p>
    <w:p w14:paraId="00937200" w14:textId="77777777" w:rsidR="00E928E8" w:rsidRDefault="00E928E8" w:rsidP="00E928E8"/>
    <w:p w14:paraId="33891E4D" w14:textId="2713A46B" w:rsidR="00E928E8" w:rsidRDefault="00E928E8" w:rsidP="00E928E8">
      <w:pPr>
        <w:tabs>
          <w:tab w:val="clear" w:pos="369"/>
          <w:tab w:val="left" w:pos="720"/>
          <w:tab w:val="left" w:pos="2340"/>
          <w:tab w:val="left" w:pos="3600"/>
        </w:tabs>
      </w:pPr>
      <w:r>
        <w:t>(xx2)</w:t>
      </w:r>
      <w:r>
        <w:tab/>
      </w:r>
      <w:r w:rsidRPr="00B81077">
        <w:rPr>
          <w:rFonts w:ascii="Doulos SIL" w:hAnsi="Doulos SIL"/>
          <w:i/>
          <w:color w:val="0000FF"/>
        </w:rPr>
        <w:t>á=</w:t>
      </w:r>
      <w:r w:rsidRPr="00B81077">
        <w:rPr>
          <w:rFonts w:ascii="Doulos SIL" w:hAnsi="Doulos SIL"/>
          <w:i/>
          <w:color w:val="0000FF"/>
        </w:rPr>
        <w:sym w:font="Symbol" w:char="F0C6"/>
      </w:r>
      <w:r w:rsidRPr="00B81077">
        <w:rPr>
          <w:rFonts w:ascii="Doulos SIL" w:hAnsi="Doulos SIL"/>
          <w:i/>
          <w:color w:val="0000FF"/>
        </w:rPr>
        <w:tab/>
        <w:t>[kɔ̀líⁿ</w:t>
      </w:r>
      <w:r w:rsidRPr="00B81077">
        <w:rPr>
          <w:rFonts w:ascii="Doulos SIL" w:hAnsi="Doulos SIL"/>
          <w:i/>
          <w:color w:val="0000FF"/>
        </w:rPr>
        <w:tab/>
        <w:t>kìnà]</w:t>
      </w:r>
    </w:p>
    <w:p w14:paraId="37975871" w14:textId="4ABA89A2" w:rsidR="00E928E8" w:rsidRDefault="00E928E8" w:rsidP="00E928E8">
      <w:pPr>
        <w:tabs>
          <w:tab w:val="clear" w:pos="369"/>
          <w:tab w:val="left" w:pos="720"/>
          <w:tab w:val="left" w:pos="2340"/>
          <w:tab w:val="left" w:pos="3600"/>
        </w:tabs>
      </w:pPr>
      <w:r>
        <w:tab/>
        <w:t>3SgHum=be</w:t>
      </w:r>
      <w:r>
        <w:tab/>
        <w:t>[well(n)</w:t>
      </w:r>
      <w:r>
        <w:tab/>
        <w:t>in.front.of]</w:t>
      </w:r>
    </w:p>
    <w:p w14:paraId="70DF89E8" w14:textId="4D260B64" w:rsidR="00E928E8" w:rsidRDefault="00E928E8" w:rsidP="00E928E8">
      <w:pPr>
        <w:tabs>
          <w:tab w:val="clear" w:pos="369"/>
          <w:tab w:val="left" w:pos="720"/>
        </w:tabs>
      </w:pPr>
      <w:r>
        <w:tab/>
        <w:t xml:space="preserve">‘He/She is in front of the well.’ (&lt; </w:t>
      </w:r>
      <w:r w:rsidRPr="00B81077">
        <w:rPr>
          <w:rFonts w:ascii="Doulos SIL" w:hAnsi="Doulos SIL"/>
          <w:i/>
          <w:color w:val="0000FF"/>
        </w:rPr>
        <w:t>kɔ̀lìⁿ</w:t>
      </w:r>
      <w:r>
        <w:t xml:space="preserve"> )</w:t>
      </w:r>
    </w:p>
    <w:p w14:paraId="5D03F70F" w14:textId="77777777" w:rsidR="00E928E8" w:rsidRDefault="00E928E8" w:rsidP="0000673C"/>
    <w:p w14:paraId="53B8126F" w14:textId="77777777" w:rsidR="0024731E" w:rsidRPr="0000673C" w:rsidRDefault="0024731E" w:rsidP="0000673C"/>
    <w:p w14:paraId="3F31FBB3" w14:textId="54FCBB24" w:rsidR="007A60BB" w:rsidRDefault="007A60BB" w:rsidP="007A60BB">
      <w:pPr>
        <w:pStyle w:val="Heading3"/>
      </w:pPr>
      <w:bookmarkStart w:id="1104" w:name="_Toc505157730"/>
      <w:bookmarkStart w:id="1105" w:name="_Toc505157829"/>
      <w:bookmarkStart w:id="1106" w:name="_Toc508942822"/>
      <w:bookmarkStart w:id="1107" w:name="_Toc508943422"/>
      <w:bookmarkStart w:id="1108" w:name="_Toc518622940"/>
      <w:bookmarkStart w:id="1109" w:name="_Toc78375720"/>
      <w:bookmarkStart w:id="1110" w:name="_Toc79405823"/>
      <w:bookmarkStart w:id="1111" w:name="_Toc337412062"/>
      <w:r w:rsidRPr="00B81077">
        <w:rPr>
          <w:rFonts w:ascii="Doulos SIL" w:hAnsi="Doulos SIL"/>
          <w:i/>
          <w:color w:val="0000FF"/>
        </w:rPr>
        <w:t>kùtɔ́rɔ́ mà</w:t>
      </w:r>
      <w:r w:rsidR="007C5333">
        <w:t xml:space="preserve"> </w:t>
      </w:r>
      <w:r w:rsidR="00F0391D">
        <w:t>(</w:t>
      </w:r>
      <w:r w:rsidR="00604EBD">
        <w:t>non-3Sg</w:t>
      </w:r>
      <w:r>
        <w:t xml:space="preserve"> </w:t>
      </w:r>
      <w:r w:rsidRPr="00F76BA8">
        <w:rPr>
          <w:rFonts w:ascii="Doulos SIL" w:hAnsi="Doulos SIL"/>
          <w:i/>
          <w:color w:val="0000FF"/>
        </w:rPr>
        <w:t>kútɔ́rɔ́ mà</w:t>
      </w:r>
      <w:r w:rsidR="00F0391D">
        <w:t xml:space="preserve"> )</w:t>
      </w:r>
      <w:r>
        <w:t xml:space="preserve"> </w:t>
      </w:r>
      <w:r w:rsidR="00BA6685">
        <w:t>‘</w:t>
      </w:r>
      <w:r>
        <w:t>b</w:t>
      </w:r>
      <w:r w:rsidR="00566B03">
        <w:t>ehin</w:t>
      </w:r>
      <w:bookmarkEnd w:id="1104"/>
      <w:bookmarkEnd w:id="1105"/>
      <w:bookmarkEnd w:id="1106"/>
      <w:bookmarkEnd w:id="1107"/>
      <w:bookmarkEnd w:id="1108"/>
      <w:bookmarkEnd w:id="1109"/>
      <w:bookmarkEnd w:id="1110"/>
      <w:r>
        <w:t>d’</w:t>
      </w:r>
      <w:bookmarkEnd w:id="1111"/>
      <w:r>
        <w:t xml:space="preserve"> </w:t>
      </w:r>
    </w:p>
    <w:p w14:paraId="6489A16F" w14:textId="6479F7DE" w:rsidR="007A60BB" w:rsidRDefault="007A60BB" w:rsidP="007A60BB">
      <w:r>
        <w:t xml:space="preserve">This is a complex postposition combining </w:t>
      </w:r>
      <w:r w:rsidRPr="00B81077">
        <w:rPr>
          <w:rFonts w:ascii="Doulos SIL" w:hAnsi="Doulos SIL"/>
          <w:i/>
          <w:color w:val="0000FF"/>
        </w:rPr>
        <w:t>mà</w:t>
      </w:r>
      <w:r>
        <w:t xml:space="preserve"> ‘on’ with a stem </w:t>
      </w:r>
      <w:r w:rsidRPr="00B81077">
        <w:rPr>
          <w:rFonts w:ascii="Doulos SIL" w:hAnsi="Doulos SIL"/>
          <w:i/>
          <w:color w:val="0000FF"/>
        </w:rPr>
        <w:t>kùtɔ́rɔ́</w:t>
      </w:r>
      <w:r>
        <w:t xml:space="preserve">, variants </w:t>
      </w:r>
      <w:r w:rsidRPr="00B81077">
        <w:rPr>
          <w:rFonts w:ascii="Doulos SIL" w:hAnsi="Doulos SIL"/>
          <w:i/>
          <w:color w:val="0000FF"/>
        </w:rPr>
        <w:t>kūtɔ̄rɔ̄</w:t>
      </w:r>
      <w:r>
        <w:t xml:space="preserve"> (after M</w:t>
      </w:r>
      <w:r>
        <w:noBreakHyphen/>
        <w:t xml:space="preserve">toned pronoun) and </w:t>
      </w:r>
      <w:r w:rsidRPr="00B81077">
        <w:rPr>
          <w:rFonts w:ascii="Doulos SIL" w:hAnsi="Doulos SIL"/>
          <w:i/>
          <w:color w:val="0000FF"/>
        </w:rPr>
        <w:t>kútɔ́rɔ́</w:t>
      </w:r>
      <w:r>
        <w:t xml:space="preserve"> (after other plural pronouns and all plural nonpronominal NPs). One suspects that </w:t>
      </w:r>
      <w:r w:rsidRPr="00F76BA8">
        <w:rPr>
          <w:rFonts w:ascii="Doulos SIL" w:hAnsi="Doulos SIL"/>
          <w:i/>
          <w:color w:val="0000FF"/>
        </w:rPr>
        <w:t>kùtɔ́rɔ́</w:t>
      </w:r>
      <w:r>
        <w:t xml:space="preserve"> originated as a noun meaning ‘back </w:t>
      </w:r>
      <w:r>
        <w:lastRenderedPageBreak/>
        <w:t xml:space="preserve">(of body)’ or ‘base’. Its historical relationships to </w:t>
      </w:r>
      <w:r w:rsidRPr="00B81077">
        <w:rPr>
          <w:rFonts w:ascii="Doulos SIL" w:hAnsi="Doulos SIL"/>
          <w:i/>
          <w:color w:val="0000FF"/>
        </w:rPr>
        <w:t>kóō</w:t>
      </w:r>
      <w:r>
        <w:t xml:space="preserve"> ‘back (of body)’ and to the final in </w:t>
      </w:r>
      <w:r w:rsidRPr="00B81077">
        <w:rPr>
          <w:rFonts w:ascii="Doulos SIL" w:hAnsi="Doulos SIL"/>
          <w:i/>
          <w:color w:val="0000FF"/>
        </w:rPr>
        <w:t>tàá-kùdù</w:t>
      </w:r>
      <w:r>
        <w:t xml:space="preserve"> ‘foundation (of house)’ are unclear.</w:t>
      </w:r>
    </w:p>
    <w:p w14:paraId="6A6BFF1B" w14:textId="77777777" w:rsidR="007A60BB" w:rsidRPr="007A60BB" w:rsidRDefault="007A60BB" w:rsidP="007A60BB"/>
    <w:p w14:paraId="1BF4EF06" w14:textId="6C62DC4F" w:rsidR="007A60BB" w:rsidRPr="00B81077" w:rsidRDefault="007A60BB" w:rsidP="007A60BB">
      <w:pPr>
        <w:tabs>
          <w:tab w:val="clear" w:pos="369"/>
          <w:tab w:val="left" w:pos="720"/>
          <w:tab w:val="left" w:pos="1080"/>
          <w:tab w:val="left" w:pos="2250"/>
          <w:tab w:val="left" w:pos="3600"/>
          <w:tab w:val="left" w:pos="4680"/>
        </w:tabs>
        <w:rPr>
          <w:rFonts w:ascii="Doulos SIL" w:hAnsi="Doulos SIL"/>
          <w:i/>
          <w:color w:val="0000FF"/>
        </w:rPr>
      </w:pPr>
      <w:r>
        <w:t>(xx1)</w:t>
      </w:r>
      <w:r>
        <w:tab/>
        <w:t>a.</w:t>
      </w:r>
      <w:r>
        <w:tab/>
      </w:r>
      <w:r w:rsidRPr="00B81077">
        <w:rPr>
          <w:rFonts w:ascii="Doulos SIL" w:hAnsi="Doulos SIL"/>
          <w:i/>
          <w:color w:val="0000FF"/>
        </w:rPr>
        <w:t>má=</w:t>
      </w:r>
      <w:r w:rsidRPr="00B81077">
        <w:rPr>
          <w:rFonts w:ascii="Doulos SIL" w:hAnsi="Doulos SIL"/>
          <w:i/>
          <w:color w:val="0000FF"/>
        </w:rPr>
        <w:sym w:font="Symbol" w:char="F0C6"/>
      </w:r>
      <w:r w:rsidRPr="00B81077">
        <w:rPr>
          <w:rFonts w:ascii="Doulos SIL" w:hAnsi="Doulos SIL"/>
          <w:i/>
          <w:color w:val="0000FF"/>
        </w:rPr>
        <w:tab/>
        <w:t>[[sàá</w:t>
      </w:r>
      <w:r w:rsidRPr="00B81077">
        <w:rPr>
          <w:rFonts w:ascii="Doulos SIL" w:hAnsi="Doulos SIL"/>
          <w:i/>
          <w:color w:val="0000FF"/>
        </w:rPr>
        <w:tab/>
        <w:t>kùtɔ́rɔ́]</w:t>
      </w:r>
      <w:r w:rsidRPr="00B81077">
        <w:rPr>
          <w:rFonts w:ascii="Doulos SIL" w:hAnsi="Doulos SIL"/>
          <w:i/>
          <w:color w:val="0000FF"/>
        </w:rPr>
        <w:tab/>
        <w:t>mà]</w:t>
      </w:r>
    </w:p>
    <w:p w14:paraId="1E827606" w14:textId="587D7DB5" w:rsidR="007A60BB" w:rsidRPr="00604EBD" w:rsidRDefault="007A60BB" w:rsidP="007A60BB">
      <w:pPr>
        <w:tabs>
          <w:tab w:val="clear" w:pos="369"/>
          <w:tab w:val="left" w:pos="720"/>
          <w:tab w:val="left" w:pos="1080"/>
          <w:tab w:val="left" w:pos="2250"/>
          <w:tab w:val="left" w:pos="3600"/>
          <w:tab w:val="left" w:pos="4680"/>
        </w:tabs>
      </w:pPr>
      <w:r w:rsidRPr="00604EBD">
        <w:tab/>
      </w:r>
      <w:r w:rsidRPr="00604EBD">
        <w:tab/>
        <w:t>1Sg=be</w:t>
      </w:r>
      <w:r w:rsidRPr="00604EBD">
        <w:tab/>
        <w:t>[[house</w:t>
      </w:r>
      <w:r w:rsidRPr="00604EBD">
        <w:tab/>
        <w:t>behind]</w:t>
      </w:r>
      <w:r w:rsidRPr="00604EBD">
        <w:tab/>
        <w:t>on]</w:t>
      </w:r>
    </w:p>
    <w:p w14:paraId="0DF68A8A" w14:textId="77777777" w:rsidR="007A60BB" w:rsidRPr="00604EBD" w:rsidRDefault="007A60BB" w:rsidP="007A60BB">
      <w:pPr>
        <w:tabs>
          <w:tab w:val="clear" w:pos="369"/>
          <w:tab w:val="left" w:pos="720"/>
          <w:tab w:val="left" w:pos="1080"/>
        </w:tabs>
      </w:pPr>
      <w:r w:rsidRPr="00604EBD">
        <w:tab/>
      </w:r>
      <w:r w:rsidRPr="00604EBD">
        <w:tab/>
        <w:t>‘I am in front of the house.’</w:t>
      </w:r>
    </w:p>
    <w:p w14:paraId="462D991D" w14:textId="77777777" w:rsidR="007A60BB" w:rsidRPr="00604EBD" w:rsidRDefault="007A60BB" w:rsidP="007A60BB">
      <w:pPr>
        <w:tabs>
          <w:tab w:val="clear" w:pos="369"/>
          <w:tab w:val="left" w:pos="720"/>
          <w:tab w:val="left" w:pos="1080"/>
        </w:tabs>
      </w:pPr>
    </w:p>
    <w:p w14:paraId="5E57C43A" w14:textId="55F37F2D" w:rsidR="007A60BB" w:rsidRPr="00B81077" w:rsidRDefault="007A60BB" w:rsidP="007A60BB">
      <w:pPr>
        <w:tabs>
          <w:tab w:val="clear" w:pos="369"/>
          <w:tab w:val="left" w:pos="720"/>
          <w:tab w:val="left" w:pos="1080"/>
          <w:tab w:val="left" w:pos="2070"/>
          <w:tab w:val="left" w:pos="4050"/>
        </w:tabs>
        <w:rPr>
          <w:rFonts w:ascii="Doulos SIL" w:hAnsi="Doulos SIL"/>
          <w:i/>
          <w:color w:val="0000FF"/>
        </w:rPr>
      </w:pPr>
      <w:r w:rsidRPr="00604EBD">
        <w:tab/>
        <w:t>b.</w:t>
      </w:r>
      <w:r w:rsidRPr="00604EBD">
        <w:tab/>
      </w:r>
      <w:r w:rsidRPr="00B81077">
        <w:rPr>
          <w:rFonts w:ascii="Doulos SIL" w:hAnsi="Doulos SIL"/>
          <w:i/>
          <w:color w:val="0000FF"/>
        </w:rPr>
        <w:t>má=</w:t>
      </w:r>
      <w:r w:rsidRPr="00B81077">
        <w:rPr>
          <w:rFonts w:ascii="Doulos SIL" w:hAnsi="Doulos SIL"/>
          <w:i/>
          <w:color w:val="0000FF"/>
        </w:rPr>
        <w:sym w:font="Symbol" w:char="F0C6"/>
      </w:r>
      <w:r w:rsidRPr="00B81077">
        <w:rPr>
          <w:rFonts w:ascii="Doulos SIL" w:hAnsi="Doulos SIL"/>
          <w:i/>
          <w:color w:val="0000FF"/>
        </w:rPr>
        <w:tab/>
        <w:t>[[ɲáā-nà-àⁿ</w:t>
      </w:r>
      <w:r w:rsidRPr="00B81077">
        <w:rPr>
          <w:rFonts w:ascii="Doulos SIL" w:hAnsi="Doulos SIL"/>
          <w:i/>
          <w:color w:val="0000FF"/>
        </w:rPr>
        <w:tab/>
        <w:t>kútɔ́rɔ́]</w:t>
      </w:r>
      <w:r w:rsidRPr="00B81077">
        <w:rPr>
          <w:rFonts w:ascii="Doulos SIL" w:hAnsi="Doulos SIL"/>
          <w:i/>
          <w:color w:val="0000FF"/>
        </w:rPr>
        <w:tab/>
        <w:t>mà]</w:t>
      </w:r>
    </w:p>
    <w:p w14:paraId="680FC4FA" w14:textId="5D01631B" w:rsidR="007A60BB" w:rsidRPr="00604EBD" w:rsidRDefault="007A60BB" w:rsidP="007A60BB">
      <w:pPr>
        <w:tabs>
          <w:tab w:val="clear" w:pos="369"/>
          <w:tab w:val="left" w:pos="720"/>
          <w:tab w:val="left" w:pos="1080"/>
          <w:tab w:val="left" w:pos="2070"/>
          <w:tab w:val="left" w:pos="4050"/>
        </w:tabs>
      </w:pPr>
      <w:r w:rsidRPr="00604EBD">
        <w:tab/>
      </w:r>
      <w:r w:rsidRPr="00604EBD">
        <w:tab/>
        <w:t>1Sg=be</w:t>
      </w:r>
      <w:r w:rsidRPr="00604EBD">
        <w:tab/>
        <w:t>[[woman-Nom-Pl</w:t>
      </w:r>
      <w:r w:rsidRPr="00604EBD">
        <w:tab/>
        <w:t>behind]</w:t>
      </w:r>
      <w:r w:rsidRPr="00604EBD">
        <w:tab/>
        <w:t>on]</w:t>
      </w:r>
    </w:p>
    <w:p w14:paraId="400497D7" w14:textId="77777777" w:rsidR="007A60BB" w:rsidRPr="00604EBD" w:rsidRDefault="007A60BB" w:rsidP="007A60BB">
      <w:pPr>
        <w:tabs>
          <w:tab w:val="clear" w:pos="369"/>
          <w:tab w:val="left" w:pos="720"/>
          <w:tab w:val="left" w:pos="1080"/>
        </w:tabs>
      </w:pPr>
      <w:r w:rsidRPr="00604EBD">
        <w:tab/>
      </w:r>
      <w:r w:rsidRPr="00604EBD">
        <w:tab/>
        <w:t>‘I am in front of the women.’</w:t>
      </w:r>
    </w:p>
    <w:p w14:paraId="0B41F7F6" w14:textId="77777777" w:rsidR="007A60BB" w:rsidRPr="00604EBD" w:rsidRDefault="007A60BB" w:rsidP="007A60BB">
      <w:pPr>
        <w:tabs>
          <w:tab w:val="clear" w:pos="369"/>
          <w:tab w:val="left" w:pos="720"/>
          <w:tab w:val="left" w:pos="1080"/>
        </w:tabs>
      </w:pPr>
    </w:p>
    <w:p w14:paraId="7CD25E92" w14:textId="551740B9" w:rsidR="007A60BB" w:rsidRPr="00B81077" w:rsidRDefault="007A60BB" w:rsidP="007A60BB">
      <w:pPr>
        <w:tabs>
          <w:tab w:val="clear" w:pos="369"/>
          <w:tab w:val="left" w:pos="720"/>
          <w:tab w:val="left" w:pos="1080"/>
          <w:tab w:val="left" w:pos="2610"/>
          <w:tab w:val="left" w:pos="3780"/>
          <w:tab w:val="left" w:pos="4770"/>
        </w:tabs>
        <w:rPr>
          <w:rFonts w:ascii="Doulos SIL" w:hAnsi="Doulos SIL"/>
          <w:i/>
          <w:color w:val="0000FF"/>
        </w:rPr>
      </w:pPr>
      <w:r w:rsidRPr="00604EBD">
        <w:tab/>
        <w:t>c.</w:t>
      </w:r>
      <w:r w:rsidRPr="00604EBD">
        <w:tab/>
      </w:r>
      <w:r w:rsidRPr="00B81077">
        <w:rPr>
          <w:rFonts w:ascii="Doulos SIL" w:hAnsi="Doulos SIL"/>
          <w:i/>
          <w:color w:val="0000FF"/>
        </w:rPr>
        <w:t>è</w:t>
      </w:r>
      <w:r w:rsidRPr="00B81077">
        <w:rPr>
          <w:rFonts w:ascii="Doulos SIL" w:hAnsi="Doulos SIL"/>
          <w:i/>
          <w:color w:val="0000FF"/>
        </w:rPr>
        <w:tab/>
        <w:t>sáʔá</w:t>
      </w:r>
      <w:r w:rsidRPr="00B81077">
        <w:rPr>
          <w:rFonts w:ascii="Doulos SIL" w:hAnsi="Doulos SIL"/>
          <w:i/>
          <w:color w:val="0000FF"/>
        </w:rPr>
        <w:tab/>
        <w:t>[[mā</w:t>
      </w:r>
      <w:r w:rsidRPr="00B81077">
        <w:rPr>
          <w:rFonts w:ascii="Doulos SIL" w:hAnsi="Doulos SIL"/>
          <w:i/>
          <w:color w:val="0000FF"/>
        </w:rPr>
        <w:tab/>
        <w:t>kūtɔ̄rɔ̄]</w:t>
      </w:r>
      <w:r w:rsidRPr="00B81077">
        <w:rPr>
          <w:rFonts w:ascii="Doulos SIL" w:hAnsi="Doulos SIL"/>
          <w:i/>
          <w:color w:val="0000FF"/>
        </w:rPr>
        <w:tab/>
        <w:t>mà]</w:t>
      </w:r>
    </w:p>
    <w:p w14:paraId="2D830ED0" w14:textId="12FB7DD6" w:rsidR="007A60BB" w:rsidRPr="00604EBD" w:rsidRDefault="007A60BB" w:rsidP="007A60BB">
      <w:pPr>
        <w:tabs>
          <w:tab w:val="clear" w:pos="369"/>
          <w:tab w:val="left" w:pos="720"/>
          <w:tab w:val="left" w:pos="1080"/>
          <w:tab w:val="left" w:pos="2610"/>
          <w:tab w:val="left" w:pos="3780"/>
          <w:tab w:val="left" w:pos="4770"/>
        </w:tabs>
      </w:pPr>
      <w:r w:rsidRPr="00B81077">
        <w:rPr>
          <w:rFonts w:ascii="Doulos SIL" w:hAnsi="Doulos SIL"/>
          <w:i/>
          <w:color w:val="0000FF"/>
        </w:rPr>
        <w:tab/>
      </w:r>
      <w:r w:rsidRPr="00B81077">
        <w:rPr>
          <w:rFonts w:ascii="Doulos SIL" w:hAnsi="Doulos SIL"/>
          <w:i/>
          <w:color w:val="0000FF"/>
        </w:rPr>
        <w:tab/>
      </w:r>
      <w:r>
        <w:t>3SgNonhObj</w:t>
      </w:r>
      <w:r>
        <w:tab/>
        <w:t>sit.Imprt</w:t>
      </w:r>
      <w:r>
        <w:tab/>
        <w:t>[[</w:t>
      </w:r>
      <w:r w:rsidRPr="00604EBD">
        <w:t>1Sg</w:t>
      </w:r>
      <w:r w:rsidRPr="00604EBD">
        <w:tab/>
        <w:t>behind]</w:t>
      </w:r>
      <w:r w:rsidRPr="00604EBD">
        <w:tab/>
        <w:t>on]</w:t>
      </w:r>
    </w:p>
    <w:p w14:paraId="17DBFA23" w14:textId="2D86446B" w:rsidR="007A60BB" w:rsidRPr="00B81077" w:rsidRDefault="007A60BB" w:rsidP="007A60BB">
      <w:pPr>
        <w:tabs>
          <w:tab w:val="clear" w:pos="369"/>
          <w:tab w:val="left" w:pos="720"/>
          <w:tab w:val="left" w:pos="1080"/>
        </w:tabs>
        <w:rPr>
          <w:rFonts w:ascii="Doulos SIL" w:hAnsi="Doulos SIL"/>
          <w:i/>
          <w:color w:val="0000FF"/>
        </w:rPr>
      </w:pPr>
      <w:r>
        <w:tab/>
      </w:r>
      <w:r>
        <w:tab/>
        <w:t>‘Sit down behind me!’</w:t>
      </w:r>
    </w:p>
    <w:p w14:paraId="7288EF6B" w14:textId="77777777" w:rsidR="0024731E" w:rsidRDefault="0024731E" w:rsidP="007A60BB"/>
    <w:p w14:paraId="40ACEB28" w14:textId="77777777" w:rsidR="007A60BB" w:rsidRPr="007A60BB" w:rsidRDefault="007A60BB" w:rsidP="007A60BB"/>
    <w:p w14:paraId="24033876" w14:textId="223BC7DE" w:rsidR="007A60BB" w:rsidRDefault="007A60BB" w:rsidP="007A60BB">
      <w:pPr>
        <w:pStyle w:val="Heading3"/>
      </w:pPr>
      <w:bookmarkStart w:id="1112" w:name="_Toc337412063"/>
      <w:r w:rsidRPr="00B81077">
        <w:rPr>
          <w:rFonts w:ascii="Doulos SIL" w:hAnsi="Doulos SIL"/>
          <w:i/>
          <w:color w:val="0000FF"/>
        </w:rPr>
        <w:t>gbɔ̀lɔ̀kɔ̀</w:t>
      </w:r>
      <w:r w:rsidR="00F0391D">
        <w:t xml:space="preserve"> (</w:t>
      </w:r>
      <w:r w:rsidR="00604EBD">
        <w:t>non-3Sg</w:t>
      </w:r>
      <w:r>
        <w:t xml:space="preserve"> </w:t>
      </w:r>
      <w:r w:rsidRPr="00B81077">
        <w:rPr>
          <w:rFonts w:ascii="Doulos SIL" w:hAnsi="Doulos SIL"/>
          <w:i/>
          <w:color w:val="0000FF"/>
        </w:rPr>
        <w:t>gbɔ́lɔ́kɔ́</w:t>
      </w:r>
      <w:r w:rsidR="00F0391D">
        <w:t xml:space="preserve"> )</w:t>
      </w:r>
      <w:r>
        <w:t xml:space="preserve"> ‘over/above’ or ‘on top of’</w:t>
      </w:r>
      <w:bookmarkEnd w:id="1112"/>
    </w:p>
    <w:p w14:paraId="5C8FB447" w14:textId="4B5D5E0D" w:rsidR="007A60BB" w:rsidRDefault="007A60BB" w:rsidP="007A60BB">
      <w:r>
        <w:t>This postposition is L</w:t>
      </w:r>
      <w:r>
        <w:noBreakHyphen/>
        <w:t xml:space="preserve">toned </w:t>
      </w:r>
      <w:r w:rsidRPr="00B81077">
        <w:rPr>
          <w:rFonts w:ascii="Doulos SIL" w:hAnsi="Doulos SIL"/>
          <w:i/>
          <w:color w:val="0000FF"/>
        </w:rPr>
        <w:t>gbɔ̀lɔ̀kɔ̀</w:t>
      </w:r>
      <w:r>
        <w:t xml:space="preserve">, becoming </w:t>
      </w:r>
      <w:r w:rsidRPr="00F76BA8">
        <w:rPr>
          <w:rFonts w:ascii="Doulos SIL" w:hAnsi="Doulos SIL"/>
          <w:i/>
          <w:color w:val="0000FF"/>
        </w:rPr>
        <w:t>gbɔ̄lɔ̄kɔ̄</w:t>
      </w:r>
      <w:r>
        <w:t xml:space="preserve"> after M</w:t>
      </w:r>
      <w:r>
        <w:noBreakHyphen/>
        <w:t xml:space="preserve">toned pronominal (e.g. </w:t>
      </w:r>
      <w:r w:rsidRPr="00B81077">
        <w:rPr>
          <w:rFonts w:ascii="Doulos SIL" w:hAnsi="Doulos SIL"/>
          <w:i/>
          <w:color w:val="0000FF"/>
        </w:rPr>
        <w:t>mā gbɔ̄lɔ̄kɔ̄</w:t>
      </w:r>
      <w:r>
        <w:t xml:space="preserve"> ‘above me’) and </w:t>
      </w:r>
      <w:r w:rsidRPr="00B81077">
        <w:rPr>
          <w:rFonts w:ascii="Doulos SIL" w:hAnsi="Doulos SIL"/>
          <w:i/>
          <w:color w:val="0000FF"/>
        </w:rPr>
        <w:t>gbɔ́lɔ́kɔ́</w:t>
      </w:r>
      <w:r>
        <w:t xml:space="preserve"> after other plural pronouns and nonpronominal NPs. </w:t>
      </w:r>
      <w:r w:rsidR="006D3B78">
        <w:t>The sense can be ‘over/above X’, denoting position on a vertical axis passing through the landmark X but no contact, or ‘on top of X’, involving contact.</w:t>
      </w:r>
    </w:p>
    <w:p w14:paraId="656F571E" w14:textId="77777777" w:rsidR="007A60BB" w:rsidRDefault="007A60BB" w:rsidP="007A60BB"/>
    <w:p w14:paraId="7B6E18C0" w14:textId="36CE9631" w:rsidR="007A60BB" w:rsidRDefault="007A60BB" w:rsidP="00E24223">
      <w:pPr>
        <w:tabs>
          <w:tab w:val="clear" w:pos="369"/>
          <w:tab w:val="left" w:pos="720"/>
          <w:tab w:val="left" w:pos="1080"/>
          <w:tab w:val="left" w:pos="2970"/>
          <w:tab w:val="left" w:pos="3960"/>
        </w:tabs>
      </w:pPr>
      <w:r>
        <w:t>(xx1)</w:t>
      </w:r>
      <w:r>
        <w:tab/>
        <w:t>a.</w:t>
      </w:r>
      <w:r>
        <w:tab/>
      </w:r>
      <w:r w:rsidRPr="00B81077">
        <w:rPr>
          <w:rFonts w:ascii="Doulos SIL" w:hAnsi="Doulos SIL"/>
          <w:i/>
          <w:color w:val="0000FF"/>
        </w:rPr>
        <w:t>kɔ̀-nɔ́-ɔ̄ⁿ=</w:t>
      </w:r>
      <w:r w:rsidRPr="00B81077">
        <w:rPr>
          <w:rFonts w:ascii="Doulos SIL" w:hAnsi="Doulos SIL"/>
          <w:i/>
          <w:color w:val="0000FF"/>
        </w:rPr>
        <w:sym w:font="Symbol" w:char="F0C6"/>
      </w:r>
      <w:r w:rsidRPr="00B81077">
        <w:rPr>
          <w:rFonts w:ascii="Doulos SIL" w:hAnsi="Doulos SIL"/>
          <w:i/>
          <w:color w:val="0000FF"/>
        </w:rPr>
        <w:tab/>
        <w:t>[sàá</w:t>
      </w:r>
      <w:r w:rsidRPr="00B81077">
        <w:rPr>
          <w:rFonts w:ascii="Doulos SIL" w:hAnsi="Doulos SIL"/>
          <w:i/>
          <w:color w:val="0000FF"/>
        </w:rPr>
        <w:tab/>
        <w:t>gbɔ̀lɔ̀kɔ̀]</w:t>
      </w:r>
    </w:p>
    <w:p w14:paraId="2E64B496" w14:textId="5F2A35F1" w:rsidR="007A60BB" w:rsidRDefault="007A60BB" w:rsidP="00E24223">
      <w:pPr>
        <w:tabs>
          <w:tab w:val="clear" w:pos="369"/>
          <w:tab w:val="left" w:pos="720"/>
          <w:tab w:val="left" w:pos="1080"/>
          <w:tab w:val="left" w:pos="2970"/>
          <w:tab w:val="left" w:pos="3960"/>
        </w:tabs>
      </w:pPr>
      <w:r>
        <w:tab/>
      </w:r>
      <w:r>
        <w:tab/>
        <w:t>bird-Nom-Pl=be</w:t>
      </w:r>
      <w:r>
        <w:tab/>
        <w:t>[house</w:t>
      </w:r>
      <w:r>
        <w:tab/>
        <w:t>above]</w:t>
      </w:r>
    </w:p>
    <w:p w14:paraId="35357730" w14:textId="03E6720F" w:rsidR="007A60BB" w:rsidRPr="007A60BB" w:rsidRDefault="007A60BB" w:rsidP="007A60BB">
      <w:pPr>
        <w:tabs>
          <w:tab w:val="clear" w:pos="369"/>
          <w:tab w:val="left" w:pos="720"/>
          <w:tab w:val="left" w:pos="1080"/>
        </w:tabs>
      </w:pPr>
      <w:r>
        <w:tab/>
      </w:r>
      <w:r>
        <w:tab/>
        <w:t>‘The birds are (in flight) over the house.’</w:t>
      </w:r>
    </w:p>
    <w:p w14:paraId="538F814E" w14:textId="77777777" w:rsidR="007A60BB" w:rsidRDefault="007A60BB" w:rsidP="007A60BB">
      <w:pPr>
        <w:tabs>
          <w:tab w:val="clear" w:pos="369"/>
          <w:tab w:val="left" w:pos="720"/>
          <w:tab w:val="left" w:pos="1080"/>
          <w:tab w:val="left" w:pos="2970"/>
        </w:tabs>
      </w:pPr>
    </w:p>
    <w:p w14:paraId="1E342E3F" w14:textId="1C96B63D" w:rsidR="007A60BB" w:rsidRDefault="007A60BB" w:rsidP="007A60BB">
      <w:pPr>
        <w:tabs>
          <w:tab w:val="clear" w:pos="369"/>
          <w:tab w:val="left" w:pos="720"/>
          <w:tab w:val="left" w:pos="1080"/>
          <w:tab w:val="left" w:pos="2970"/>
          <w:tab w:val="left" w:pos="4770"/>
        </w:tabs>
      </w:pPr>
      <w:r>
        <w:tab/>
        <w:t>b.</w:t>
      </w:r>
      <w:r>
        <w:tab/>
      </w:r>
      <w:r w:rsidRPr="00B81077">
        <w:rPr>
          <w:rFonts w:ascii="Doulos SIL" w:hAnsi="Doulos SIL"/>
          <w:i/>
          <w:color w:val="0000FF"/>
        </w:rPr>
        <w:t>kɔ̀-nɔ́-ɔ̄ⁿ=</w:t>
      </w:r>
      <w:r w:rsidRPr="00B81077">
        <w:rPr>
          <w:rFonts w:ascii="Doulos SIL" w:hAnsi="Doulos SIL"/>
          <w:i/>
          <w:color w:val="0000FF"/>
        </w:rPr>
        <w:sym w:font="Symbol" w:char="F0C6"/>
      </w:r>
      <w:r w:rsidRPr="00B81077">
        <w:rPr>
          <w:rFonts w:ascii="Doulos SIL" w:hAnsi="Doulos SIL"/>
          <w:i/>
          <w:color w:val="0000FF"/>
        </w:rPr>
        <w:tab/>
        <w:t>[sàà-rá-àⁿ</w:t>
      </w:r>
      <w:r w:rsidRPr="00B81077">
        <w:rPr>
          <w:rFonts w:ascii="Doulos SIL" w:hAnsi="Doulos SIL"/>
          <w:i/>
          <w:color w:val="0000FF"/>
        </w:rPr>
        <w:tab/>
        <w:t>gbɔ́lɔ́kɔ́]</w:t>
      </w:r>
    </w:p>
    <w:p w14:paraId="52DEE24E" w14:textId="21C402BA" w:rsidR="007A60BB" w:rsidRDefault="007A60BB" w:rsidP="007A60BB">
      <w:pPr>
        <w:tabs>
          <w:tab w:val="clear" w:pos="369"/>
          <w:tab w:val="left" w:pos="720"/>
          <w:tab w:val="left" w:pos="1080"/>
          <w:tab w:val="left" w:pos="2970"/>
          <w:tab w:val="left" w:pos="4770"/>
        </w:tabs>
      </w:pPr>
      <w:r>
        <w:tab/>
      </w:r>
      <w:r>
        <w:tab/>
        <w:t>bird-Nom-Pl=be</w:t>
      </w:r>
      <w:r>
        <w:tab/>
        <w:t>[house-Nom-Pl</w:t>
      </w:r>
      <w:r>
        <w:tab/>
        <w:t>above]</w:t>
      </w:r>
    </w:p>
    <w:p w14:paraId="4B9CA5C0" w14:textId="77A95091" w:rsidR="007A60BB" w:rsidRDefault="007A60BB" w:rsidP="007A60BB">
      <w:pPr>
        <w:tabs>
          <w:tab w:val="clear" w:pos="369"/>
          <w:tab w:val="left" w:pos="720"/>
          <w:tab w:val="left" w:pos="1080"/>
        </w:tabs>
      </w:pPr>
      <w:r>
        <w:tab/>
      </w:r>
      <w:r>
        <w:tab/>
        <w:t>‘The birds are (in flight) over the houses.’</w:t>
      </w:r>
    </w:p>
    <w:p w14:paraId="5B1248EA" w14:textId="77777777" w:rsidR="007A60BB" w:rsidRDefault="007A60BB" w:rsidP="007A60BB">
      <w:pPr>
        <w:tabs>
          <w:tab w:val="clear" w:pos="369"/>
          <w:tab w:val="left" w:pos="720"/>
          <w:tab w:val="left" w:pos="1080"/>
        </w:tabs>
      </w:pPr>
    </w:p>
    <w:p w14:paraId="67841937" w14:textId="49C04E8E" w:rsidR="007A60BB" w:rsidRPr="00B81077" w:rsidRDefault="007A60BB" w:rsidP="006D3B78">
      <w:pPr>
        <w:tabs>
          <w:tab w:val="clear" w:pos="369"/>
          <w:tab w:val="left" w:pos="720"/>
          <w:tab w:val="left" w:pos="1080"/>
          <w:tab w:val="left" w:pos="2070"/>
          <w:tab w:val="left" w:pos="3600"/>
          <w:tab w:val="left" w:pos="4590"/>
        </w:tabs>
        <w:rPr>
          <w:rFonts w:ascii="Doulos SIL" w:hAnsi="Doulos SIL"/>
          <w:i/>
          <w:color w:val="0000FF"/>
        </w:rPr>
      </w:pPr>
      <w:r>
        <w:tab/>
        <w:t>c.</w:t>
      </w:r>
      <w:r>
        <w:tab/>
      </w:r>
      <w:r w:rsidRPr="00B81077">
        <w:rPr>
          <w:rFonts w:ascii="Doulos SIL" w:hAnsi="Doulos SIL"/>
          <w:i/>
          <w:color w:val="0000FF"/>
        </w:rPr>
        <w:t>bákàr</w:t>
      </w:r>
      <w:r w:rsidRPr="00B81077">
        <w:rPr>
          <w:rFonts w:ascii="Doulos SIL" w:hAnsi="Doulos SIL"/>
          <w:i/>
          <w:color w:val="0000FF"/>
        </w:rPr>
        <w:tab/>
        <w:t>sìdánī</w:t>
      </w:r>
      <w:r w:rsidRPr="00B81077">
        <w:rPr>
          <w:rFonts w:ascii="Doulos SIL" w:hAnsi="Doulos SIL"/>
          <w:i/>
          <w:color w:val="0000FF"/>
        </w:rPr>
        <w:tab/>
        <w:t>[sàá</w:t>
      </w:r>
      <w:r w:rsidRPr="00B81077">
        <w:rPr>
          <w:rFonts w:ascii="Doulos SIL" w:hAnsi="Doulos SIL"/>
          <w:i/>
          <w:color w:val="0000FF"/>
        </w:rPr>
        <w:tab/>
        <w:t>gbɔ̀lɔ̀kɔ̀]</w:t>
      </w:r>
    </w:p>
    <w:p w14:paraId="1892FA41" w14:textId="3C5D44D1" w:rsidR="007A60BB" w:rsidRDefault="007A60BB" w:rsidP="006D3B78">
      <w:pPr>
        <w:tabs>
          <w:tab w:val="clear" w:pos="369"/>
          <w:tab w:val="left" w:pos="720"/>
          <w:tab w:val="left" w:pos="1080"/>
          <w:tab w:val="left" w:pos="2070"/>
          <w:tab w:val="left" w:pos="3600"/>
          <w:tab w:val="left" w:pos="4590"/>
        </w:tabs>
      </w:pPr>
      <w:r>
        <w:tab/>
      </w:r>
      <w:r>
        <w:tab/>
        <w:t>B</w:t>
      </w:r>
      <w:r>
        <w:tab/>
        <w:t>ascend.Pfv</w:t>
      </w:r>
      <w:r>
        <w:tab/>
        <w:t>[house</w:t>
      </w:r>
      <w:r>
        <w:tab/>
      </w:r>
      <w:r w:rsidR="006D3B78">
        <w:t>on.top.of]</w:t>
      </w:r>
    </w:p>
    <w:p w14:paraId="7192862F" w14:textId="0FAB218E" w:rsidR="007A60BB" w:rsidRPr="007A60BB" w:rsidRDefault="007A60BB" w:rsidP="007A60BB">
      <w:pPr>
        <w:tabs>
          <w:tab w:val="clear" w:pos="369"/>
          <w:tab w:val="left" w:pos="720"/>
          <w:tab w:val="left" w:pos="1080"/>
        </w:tabs>
      </w:pPr>
      <w:r>
        <w:tab/>
      </w:r>
      <w:r>
        <w:tab/>
        <w:t>‘B has gone up onto the house (=the roof).’</w:t>
      </w:r>
    </w:p>
    <w:p w14:paraId="4B64C257" w14:textId="77777777" w:rsidR="007A60BB" w:rsidRDefault="007A60BB" w:rsidP="007A60BB"/>
    <w:p w14:paraId="73805CEB" w14:textId="77777777" w:rsidR="007A60BB" w:rsidRPr="007A60BB" w:rsidRDefault="007A60BB" w:rsidP="007A60BB"/>
    <w:p w14:paraId="4AF7913C" w14:textId="13EADA28" w:rsidR="00BA6685" w:rsidRDefault="00F0391D" w:rsidP="00BA6685">
      <w:pPr>
        <w:pStyle w:val="Heading3"/>
      </w:pPr>
      <w:bookmarkStart w:id="1113" w:name="_Toc505157732"/>
      <w:bookmarkStart w:id="1114" w:name="_Toc505157831"/>
      <w:bookmarkStart w:id="1115" w:name="_Toc508942824"/>
      <w:bookmarkStart w:id="1116" w:name="_Toc508943424"/>
      <w:bookmarkStart w:id="1117" w:name="_Toc337412064"/>
      <w:bookmarkStart w:id="1118" w:name="_Toc518622941"/>
      <w:bookmarkStart w:id="1119" w:name="_Toc78375721"/>
      <w:bookmarkStart w:id="1120" w:name="_Toc79405824"/>
      <w:r w:rsidRPr="00B81077">
        <w:rPr>
          <w:rFonts w:ascii="Doulos SIL" w:hAnsi="Doulos SIL"/>
          <w:i/>
          <w:color w:val="0000FF"/>
        </w:rPr>
        <w:t>kùtɔ̀</w:t>
      </w:r>
      <w:r>
        <w:t xml:space="preserve"> (plural </w:t>
      </w:r>
      <w:r w:rsidRPr="00B81077">
        <w:rPr>
          <w:rFonts w:ascii="Doulos SIL" w:hAnsi="Doulos SIL"/>
          <w:i/>
          <w:color w:val="0000FF"/>
        </w:rPr>
        <w:t>kútɔ́</w:t>
      </w:r>
      <w:r>
        <w:t xml:space="preserve"> )</w:t>
      </w:r>
      <w:r w:rsidR="007C5333">
        <w:t xml:space="preserve"> </w:t>
      </w:r>
      <w:r w:rsidR="00BA6685">
        <w:t>‘</w:t>
      </w:r>
      <w:r>
        <w:t>under</w:t>
      </w:r>
      <w:r w:rsidR="00BA6685">
        <w:t>’</w:t>
      </w:r>
      <w:bookmarkEnd w:id="1113"/>
      <w:bookmarkEnd w:id="1114"/>
      <w:bookmarkEnd w:id="1115"/>
      <w:bookmarkEnd w:id="1116"/>
      <w:bookmarkEnd w:id="1117"/>
      <w:r w:rsidR="00566B03">
        <w:t xml:space="preserve"> </w:t>
      </w:r>
      <w:bookmarkEnd w:id="1118"/>
      <w:bookmarkEnd w:id="1119"/>
      <w:bookmarkEnd w:id="1120"/>
    </w:p>
    <w:p w14:paraId="7279BE97" w14:textId="313CAF4B" w:rsidR="00F0391D" w:rsidRDefault="00F0391D" w:rsidP="00F0391D">
      <w:r>
        <w:t xml:space="preserve">This postposition is </w:t>
      </w:r>
      <w:r w:rsidRPr="00B81077">
        <w:rPr>
          <w:rFonts w:ascii="Doulos SIL" w:hAnsi="Doulos SIL"/>
          <w:i/>
          <w:color w:val="0000FF"/>
        </w:rPr>
        <w:t>kùtɔ̀</w:t>
      </w:r>
      <w:r>
        <w:t>, becoming kūtɔ̄ after an M</w:t>
      </w:r>
      <w:r>
        <w:noBreakHyphen/>
        <w:t>toned pronoun (</w:t>
      </w:r>
      <w:r w:rsidRPr="00F76BA8">
        <w:rPr>
          <w:rFonts w:ascii="Doulos SIL" w:hAnsi="Doulos SIL"/>
          <w:i/>
          <w:color w:val="0000FF"/>
        </w:rPr>
        <w:t>mā kūtɔ̄</w:t>
      </w:r>
      <w:r>
        <w:t xml:space="preserve"> ‘under me’) and </w:t>
      </w:r>
      <w:r w:rsidRPr="00F76BA8">
        <w:rPr>
          <w:rFonts w:ascii="Doulos SIL" w:hAnsi="Doulos SIL"/>
          <w:i/>
          <w:color w:val="0000FF"/>
        </w:rPr>
        <w:t>kútɔ́</w:t>
      </w:r>
      <w:r>
        <w:t xml:space="preserve"> after other plural pronouns </w:t>
      </w:r>
      <w:r w:rsidR="00604EBD">
        <w:t xml:space="preserve">and </w:t>
      </w:r>
      <w:r>
        <w:t>NPs.</w:t>
      </w:r>
    </w:p>
    <w:p w14:paraId="6F39305D" w14:textId="77777777" w:rsidR="00F0391D" w:rsidRDefault="00F0391D" w:rsidP="00F0391D"/>
    <w:p w14:paraId="450DA445" w14:textId="595822DD" w:rsidR="00F0391D" w:rsidRDefault="00F0391D" w:rsidP="00604EBD">
      <w:pPr>
        <w:tabs>
          <w:tab w:val="clear" w:pos="369"/>
          <w:tab w:val="left" w:pos="720"/>
          <w:tab w:val="left" w:pos="1080"/>
          <w:tab w:val="left" w:pos="2790"/>
          <w:tab w:val="left" w:pos="3960"/>
        </w:tabs>
      </w:pPr>
      <w:r>
        <w:t>(xx1)</w:t>
      </w:r>
      <w:r>
        <w:tab/>
        <w:t>a.</w:t>
      </w:r>
      <w:r>
        <w:tab/>
      </w:r>
      <w:r w:rsidRPr="00B81077">
        <w:rPr>
          <w:rFonts w:ascii="Doulos SIL" w:hAnsi="Doulos SIL"/>
          <w:i/>
          <w:color w:val="0000FF"/>
        </w:rPr>
        <w:t>kùgù-rá=</w:t>
      </w:r>
      <w:r w:rsidRPr="00B81077">
        <w:rPr>
          <w:rFonts w:ascii="Doulos SIL" w:hAnsi="Doulos SIL"/>
          <w:i/>
          <w:color w:val="0000FF"/>
        </w:rPr>
        <w:sym w:font="Symbol" w:char="F0C6"/>
      </w:r>
      <w:r w:rsidRPr="00B81077">
        <w:rPr>
          <w:rFonts w:ascii="Doulos SIL" w:hAnsi="Doulos SIL"/>
          <w:i/>
          <w:color w:val="0000FF"/>
        </w:rPr>
        <w:tab/>
        <w:t>[dàʔàlí</w:t>
      </w:r>
      <w:r w:rsidRPr="00B81077">
        <w:rPr>
          <w:rFonts w:ascii="Doulos SIL" w:hAnsi="Doulos SIL"/>
          <w:i/>
          <w:color w:val="0000FF"/>
        </w:rPr>
        <w:tab/>
        <w:t>kùtɔ̀]</w:t>
      </w:r>
    </w:p>
    <w:p w14:paraId="253E5B44" w14:textId="17E6DDD8" w:rsidR="00F0391D" w:rsidRDefault="00F0391D" w:rsidP="00604EBD">
      <w:pPr>
        <w:tabs>
          <w:tab w:val="clear" w:pos="369"/>
          <w:tab w:val="left" w:pos="720"/>
          <w:tab w:val="left" w:pos="1080"/>
          <w:tab w:val="left" w:pos="2790"/>
          <w:tab w:val="left" w:pos="3960"/>
        </w:tabs>
      </w:pPr>
      <w:r>
        <w:tab/>
      </w:r>
      <w:r>
        <w:tab/>
        <w:t>stone-Nom=be</w:t>
      </w:r>
      <w:r>
        <w:tab/>
        <w:t>[mat</w:t>
      </w:r>
      <w:r>
        <w:tab/>
        <w:t>under]</w:t>
      </w:r>
    </w:p>
    <w:p w14:paraId="034C0EF7" w14:textId="3035414B" w:rsidR="00F0391D" w:rsidRDefault="00F0391D" w:rsidP="00F0391D">
      <w:pPr>
        <w:tabs>
          <w:tab w:val="clear" w:pos="369"/>
          <w:tab w:val="left" w:pos="720"/>
          <w:tab w:val="left" w:pos="1080"/>
        </w:tabs>
      </w:pPr>
      <w:r>
        <w:tab/>
      </w:r>
      <w:r>
        <w:tab/>
        <w:t>‘The stone is under the mat.’</w:t>
      </w:r>
    </w:p>
    <w:p w14:paraId="0616B07E" w14:textId="77777777" w:rsidR="00F0391D" w:rsidRDefault="00F0391D" w:rsidP="00F0391D">
      <w:pPr>
        <w:tabs>
          <w:tab w:val="clear" w:pos="369"/>
          <w:tab w:val="left" w:pos="720"/>
          <w:tab w:val="left" w:pos="1080"/>
        </w:tabs>
      </w:pPr>
    </w:p>
    <w:p w14:paraId="1C5CFC9A" w14:textId="13E688F8" w:rsidR="00F0391D" w:rsidRDefault="00F0391D" w:rsidP="00604EBD">
      <w:pPr>
        <w:tabs>
          <w:tab w:val="clear" w:pos="369"/>
          <w:tab w:val="left" w:pos="720"/>
          <w:tab w:val="left" w:pos="1080"/>
          <w:tab w:val="left" w:pos="2790"/>
          <w:tab w:val="left" w:pos="4230"/>
        </w:tabs>
      </w:pPr>
      <w:r>
        <w:tab/>
        <w:t>b.</w:t>
      </w:r>
      <w:r>
        <w:tab/>
      </w:r>
      <w:r w:rsidRPr="00B81077">
        <w:rPr>
          <w:rFonts w:ascii="Doulos SIL" w:hAnsi="Doulos SIL"/>
          <w:i/>
          <w:color w:val="0000FF"/>
        </w:rPr>
        <w:t>kùgù-rá=āⁿ</w:t>
      </w:r>
      <w:r w:rsidRPr="00B81077">
        <w:rPr>
          <w:rFonts w:ascii="Doulos SIL" w:hAnsi="Doulos SIL"/>
          <w:i/>
          <w:color w:val="0000FF"/>
        </w:rPr>
        <w:tab/>
        <w:t>[dàʔàl-lá-àⁿ</w:t>
      </w:r>
      <w:r w:rsidRPr="00B81077">
        <w:rPr>
          <w:rFonts w:ascii="Doulos SIL" w:hAnsi="Doulos SIL"/>
          <w:i/>
          <w:color w:val="0000FF"/>
        </w:rPr>
        <w:tab/>
        <w:t>kútɔ́]</w:t>
      </w:r>
    </w:p>
    <w:p w14:paraId="36535991" w14:textId="77777777" w:rsidR="00F0391D" w:rsidRDefault="00F0391D" w:rsidP="00604EBD">
      <w:pPr>
        <w:tabs>
          <w:tab w:val="clear" w:pos="369"/>
          <w:tab w:val="left" w:pos="720"/>
          <w:tab w:val="left" w:pos="1080"/>
          <w:tab w:val="left" w:pos="2790"/>
          <w:tab w:val="left" w:pos="4230"/>
        </w:tabs>
      </w:pPr>
      <w:r>
        <w:tab/>
      </w:r>
      <w:r>
        <w:tab/>
        <w:t>stone-Nom=be</w:t>
      </w:r>
      <w:r>
        <w:tab/>
        <w:t>[mat</w:t>
      </w:r>
      <w:r>
        <w:tab/>
        <w:t>under]</w:t>
      </w:r>
    </w:p>
    <w:p w14:paraId="369FDD4D" w14:textId="41B3EDFF" w:rsidR="00F0391D" w:rsidRDefault="00F0391D" w:rsidP="00F0391D">
      <w:pPr>
        <w:tabs>
          <w:tab w:val="clear" w:pos="369"/>
          <w:tab w:val="left" w:pos="720"/>
          <w:tab w:val="left" w:pos="1080"/>
        </w:tabs>
      </w:pPr>
      <w:r>
        <w:tab/>
      </w:r>
      <w:r>
        <w:tab/>
        <w:t>‘The stones are under the mats.’</w:t>
      </w:r>
    </w:p>
    <w:p w14:paraId="3763BB8A" w14:textId="77777777" w:rsidR="00F0391D" w:rsidRDefault="00F0391D" w:rsidP="00F0391D"/>
    <w:p w14:paraId="480679F2" w14:textId="77777777" w:rsidR="005E7F0C" w:rsidRDefault="005E7F0C" w:rsidP="00F0391D"/>
    <w:p w14:paraId="429DD8E9" w14:textId="399FF1A8" w:rsidR="005E7F0C" w:rsidRDefault="005E7F0C" w:rsidP="005E7F0C">
      <w:pPr>
        <w:pStyle w:val="Heading3"/>
      </w:pPr>
      <w:bookmarkStart w:id="1121" w:name="_Toc337412065"/>
      <w:r w:rsidRPr="008747EE">
        <w:rPr>
          <w:rFonts w:ascii="Doulos SIL" w:hAnsi="Doulos SIL"/>
          <w:i/>
          <w:color w:val="0000FF"/>
        </w:rPr>
        <w:t>kɛ̀ⁿ</w:t>
      </w:r>
      <w:r>
        <w:t xml:space="preserve"> (non-3Sg </w:t>
      </w:r>
      <w:r w:rsidRPr="008747EE">
        <w:rPr>
          <w:rFonts w:ascii="Doulos SIL" w:hAnsi="Doulos SIL"/>
          <w:i/>
          <w:color w:val="0000FF"/>
        </w:rPr>
        <w:t>kɛ́ⁿ</w:t>
      </w:r>
      <w:r>
        <w:t xml:space="preserve"> ) ‘chez’</w:t>
      </w:r>
      <w:bookmarkEnd w:id="1121"/>
    </w:p>
    <w:p w14:paraId="3C9747B9" w14:textId="33DDD051" w:rsidR="005E7F0C" w:rsidRDefault="005E7F0C" w:rsidP="00F0391D">
      <w:r>
        <w:t>This postposition means ‘chez X’, i.e. ‘at the house/place of X’.</w:t>
      </w:r>
    </w:p>
    <w:p w14:paraId="5F8D810D" w14:textId="77777777" w:rsidR="005E7F0C" w:rsidRDefault="005E7F0C" w:rsidP="00F0391D"/>
    <w:p w14:paraId="529CB074" w14:textId="1E922A55" w:rsidR="005E7F0C" w:rsidRDefault="005E7F0C" w:rsidP="005E7F0C">
      <w:pPr>
        <w:tabs>
          <w:tab w:val="clear" w:pos="369"/>
          <w:tab w:val="left" w:pos="720"/>
          <w:tab w:val="left" w:pos="1080"/>
          <w:tab w:val="left" w:pos="2160"/>
          <w:tab w:val="left" w:pos="2880"/>
          <w:tab w:val="left" w:pos="3780"/>
        </w:tabs>
      </w:pPr>
      <w:r>
        <w:t>(xx1)</w:t>
      </w:r>
      <w:r>
        <w:tab/>
        <w:t>a.</w:t>
      </w:r>
      <w:r>
        <w:tab/>
      </w:r>
      <w:r w:rsidRPr="008747EE">
        <w:rPr>
          <w:rFonts w:ascii="Doulos SIL" w:hAnsi="Doulos SIL"/>
          <w:i/>
          <w:color w:val="0000FF"/>
        </w:rPr>
        <w:t>mùʔúⁿ</w:t>
      </w:r>
      <w:r w:rsidRPr="008747EE">
        <w:rPr>
          <w:rFonts w:ascii="Doulos SIL" w:hAnsi="Doulos SIL"/>
          <w:i/>
          <w:color w:val="0000FF"/>
        </w:rPr>
        <w:tab/>
        <w:t>wà</w:t>
      </w:r>
      <w:r w:rsidRPr="008747EE">
        <w:rPr>
          <w:rFonts w:ascii="Doulos SIL" w:hAnsi="Doulos SIL"/>
          <w:i/>
          <w:color w:val="0000FF"/>
        </w:rPr>
        <w:tab/>
        <w:t>[zàkíì</w:t>
      </w:r>
      <w:r w:rsidRPr="008747EE">
        <w:rPr>
          <w:rFonts w:ascii="Doulos SIL" w:hAnsi="Doulos SIL"/>
          <w:i/>
          <w:color w:val="0000FF"/>
        </w:rPr>
        <w:tab/>
        <w:t>kɛ̀ⁿ]</w:t>
      </w:r>
    </w:p>
    <w:p w14:paraId="686EB38D" w14:textId="3F66781D" w:rsidR="005E7F0C" w:rsidRDefault="005E7F0C" w:rsidP="005E7F0C">
      <w:pPr>
        <w:tabs>
          <w:tab w:val="clear" w:pos="369"/>
          <w:tab w:val="left" w:pos="720"/>
          <w:tab w:val="left" w:pos="1080"/>
          <w:tab w:val="left" w:pos="2160"/>
          <w:tab w:val="left" w:pos="2880"/>
          <w:tab w:val="left" w:pos="3780"/>
        </w:tabs>
      </w:pPr>
      <w:r>
        <w:tab/>
      </w:r>
      <w:r>
        <w:tab/>
        <w:t>1Pl</w:t>
      </w:r>
      <w:r>
        <w:tab/>
        <w:t>go</w:t>
      </w:r>
      <w:r>
        <w:tab/>
        <w:t>[Z</w:t>
      </w:r>
      <w:r>
        <w:tab/>
        <w:t>chez]</w:t>
      </w:r>
    </w:p>
    <w:p w14:paraId="4BB76393" w14:textId="6DF8425A" w:rsidR="005E7F0C" w:rsidRDefault="005E7F0C" w:rsidP="005E7F0C">
      <w:pPr>
        <w:tabs>
          <w:tab w:val="clear" w:pos="369"/>
          <w:tab w:val="left" w:pos="720"/>
          <w:tab w:val="left" w:pos="1080"/>
        </w:tabs>
      </w:pPr>
      <w:r>
        <w:tab/>
      </w:r>
      <w:r>
        <w:tab/>
        <w:t>‘Let’s go to Zaki’s place!’</w:t>
      </w:r>
    </w:p>
    <w:p w14:paraId="591ACF8B" w14:textId="77777777" w:rsidR="005E7F0C" w:rsidRDefault="005E7F0C" w:rsidP="005E7F0C">
      <w:pPr>
        <w:tabs>
          <w:tab w:val="clear" w:pos="369"/>
          <w:tab w:val="left" w:pos="720"/>
          <w:tab w:val="left" w:pos="1080"/>
        </w:tabs>
      </w:pPr>
    </w:p>
    <w:p w14:paraId="4A9592F3" w14:textId="5E3B70C3" w:rsidR="005E7F0C" w:rsidRPr="008747EE" w:rsidRDefault="005E7F0C" w:rsidP="005E7F0C">
      <w:pPr>
        <w:tabs>
          <w:tab w:val="clear" w:pos="369"/>
          <w:tab w:val="left" w:pos="720"/>
          <w:tab w:val="left" w:pos="1080"/>
          <w:tab w:val="left" w:pos="1980"/>
          <w:tab w:val="left" w:pos="3690"/>
        </w:tabs>
        <w:rPr>
          <w:rFonts w:ascii="Doulos SIL" w:hAnsi="Doulos SIL"/>
          <w:i/>
          <w:color w:val="0000FF"/>
        </w:rPr>
      </w:pPr>
      <w:r>
        <w:tab/>
        <w:t>b.</w:t>
      </w:r>
      <w:r>
        <w:tab/>
      </w:r>
      <w:r w:rsidRPr="008747EE">
        <w:rPr>
          <w:rFonts w:ascii="Doulos SIL" w:hAnsi="Doulos SIL"/>
          <w:i/>
          <w:color w:val="0000FF"/>
        </w:rPr>
        <w:t>[dí</w:t>
      </w:r>
      <w:r w:rsidRPr="008747EE">
        <w:rPr>
          <w:rFonts w:ascii="Doulos SIL" w:hAnsi="Doulos SIL"/>
          <w:i/>
          <w:color w:val="0000FF"/>
        </w:rPr>
        <w:tab/>
        <w:t>kpɛ́ʔr-à-àⁿ]</w:t>
      </w:r>
      <w:r w:rsidRPr="008747EE">
        <w:rPr>
          <w:rFonts w:ascii="Doulos SIL" w:hAnsi="Doulos SIL"/>
          <w:i/>
          <w:color w:val="0000FF"/>
        </w:rPr>
        <w:tab/>
        <w:t>kɛ́ⁿ</w:t>
      </w:r>
    </w:p>
    <w:p w14:paraId="034BDAB2" w14:textId="2961DB42" w:rsidR="005E7F0C" w:rsidRDefault="005E7F0C" w:rsidP="005E7F0C">
      <w:pPr>
        <w:tabs>
          <w:tab w:val="clear" w:pos="369"/>
          <w:tab w:val="left" w:pos="720"/>
          <w:tab w:val="left" w:pos="1080"/>
          <w:tab w:val="left" w:pos="1980"/>
          <w:tab w:val="left" w:pos="3690"/>
        </w:tabs>
      </w:pPr>
      <w:r>
        <w:tab/>
      </w:r>
      <w:r>
        <w:tab/>
        <w:t>[child</w:t>
      </w:r>
      <w:r>
        <w:tab/>
        <w:t>young-Nom-Pl]</w:t>
      </w:r>
      <w:r>
        <w:tab/>
        <w:t>chez</w:t>
      </w:r>
    </w:p>
    <w:p w14:paraId="7498ED9F" w14:textId="6E0AE94D" w:rsidR="005E7F0C" w:rsidRPr="005E7F0C" w:rsidRDefault="005E7F0C" w:rsidP="005E7F0C">
      <w:pPr>
        <w:tabs>
          <w:tab w:val="clear" w:pos="369"/>
          <w:tab w:val="left" w:pos="720"/>
          <w:tab w:val="left" w:pos="1080"/>
        </w:tabs>
      </w:pPr>
      <w:r>
        <w:tab/>
      </w:r>
      <w:r>
        <w:tab/>
        <w:t>‘at the children’s place’</w:t>
      </w:r>
      <w:r>
        <w:tab/>
      </w:r>
    </w:p>
    <w:p w14:paraId="12A75F53" w14:textId="77777777" w:rsidR="005E7F0C" w:rsidRDefault="005E7F0C" w:rsidP="00F0391D"/>
    <w:p w14:paraId="4391A256" w14:textId="77777777" w:rsidR="00F0391D" w:rsidRPr="00F0391D" w:rsidRDefault="00F0391D" w:rsidP="00F0391D"/>
    <w:p w14:paraId="7C5D2785" w14:textId="17C8E4D9" w:rsidR="00BA6685" w:rsidRDefault="00F0391D" w:rsidP="00BA6685">
      <w:pPr>
        <w:pStyle w:val="Heading3"/>
      </w:pPr>
      <w:bookmarkStart w:id="1122" w:name="_Toc508942826"/>
      <w:bookmarkStart w:id="1123" w:name="_Toc508943426"/>
      <w:bookmarkStart w:id="1124" w:name="_Toc518622942"/>
      <w:bookmarkStart w:id="1125" w:name="_Toc78375722"/>
      <w:bookmarkStart w:id="1126" w:name="_Toc79405825"/>
      <w:bookmarkStart w:id="1127" w:name="_Toc337412066"/>
      <w:r w:rsidRPr="001161C8">
        <w:rPr>
          <w:rFonts w:ascii="Doulos SIL" w:hAnsi="Doulos SIL"/>
          <w:i/>
          <w:color w:val="0000FF"/>
        </w:rPr>
        <w:t>fúúlú</w:t>
      </w:r>
      <w:r w:rsidR="007C5333">
        <w:t xml:space="preserve"> </w:t>
      </w:r>
      <w:r w:rsidR="00BA6685">
        <w:t>‘</w:t>
      </w:r>
      <w:r>
        <w:t>b</w:t>
      </w:r>
      <w:r w:rsidR="00566B03">
        <w:t>etween</w:t>
      </w:r>
      <w:r w:rsidR="00BA6685">
        <w:t>’</w:t>
      </w:r>
      <w:bookmarkEnd w:id="1122"/>
      <w:bookmarkEnd w:id="1123"/>
      <w:bookmarkEnd w:id="1124"/>
      <w:bookmarkEnd w:id="1125"/>
      <w:bookmarkEnd w:id="1126"/>
      <w:bookmarkEnd w:id="1127"/>
    </w:p>
    <w:p w14:paraId="35DBB627" w14:textId="218CC0D0" w:rsidR="00F0391D" w:rsidRDefault="00F0391D" w:rsidP="00F0391D">
      <w:r>
        <w:t>This postposition appears to require a plural landmark, whether a simple plural pronoun or noun or the conjunction of two singulars. The form is therefore always H</w:t>
      </w:r>
      <w:r>
        <w:noBreakHyphen/>
        <w:t xml:space="preserve">toned </w:t>
      </w:r>
      <w:r w:rsidRPr="00B81077">
        <w:rPr>
          <w:rFonts w:ascii="Doulos SIL" w:hAnsi="Doulos SIL"/>
          <w:i/>
          <w:color w:val="0000FF"/>
        </w:rPr>
        <w:t>fúúlú</w:t>
      </w:r>
      <w:r>
        <w:t xml:space="preserve">. </w:t>
      </w:r>
    </w:p>
    <w:p w14:paraId="110028C9" w14:textId="77777777" w:rsidR="00F0391D" w:rsidRDefault="00F0391D" w:rsidP="00F0391D"/>
    <w:p w14:paraId="48E7C48B" w14:textId="1D63FF61" w:rsidR="00F0391D" w:rsidRPr="00B81077" w:rsidRDefault="00F0391D" w:rsidP="00F0391D">
      <w:pPr>
        <w:tabs>
          <w:tab w:val="clear" w:pos="369"/>
          <w:tab w:val="left" w:pos="720"/>
          <w:tab w:val="left" w:pos="1080"/>
          <w:tab w:val="left" w:pos="2160"/>
          <w:tab w:val="left" w:pos="3240"/>
          <w:tab w:val="left" w:pos="4500"/>
        </w:tabs>
        <w:rPr>
          <w:rFonts w:ascii="Doulos SIL" w:hAnsi="Doulos SIL"/>
          <w:i/>
          <w:color w:val="0000FF"/>
        </w:rPr>
      </w:pPr>
      <w:r>
        <w:tab/>
        <w:t>a.</w:t>
      </w:r>
      <w:r>
        <w:tab/>
      </w:r>
      <w:r w:rsidRPr="00B81077">
        <w:rPr>
          <w:rFonts w:ascii="Doulos SIL" w:hAnsi="Doulos SIL"/>
          <w:i/>
          <w:color w:val="0000FF"/>
        </w:rPr>
        <w:t>[mā</w:t>
      </w:r>
      <w:r w:rsidRPr="00B81077">
        <w:rPr>
          <w:rFonts w:ascii="Doulos SIL" w:hAnsi="Doulos SIL"/>
          <w:i/>
          <w:color w:val="0000FF"/>
        </w:rPr>
        <w:tab/>
        <w:t>búʔú</w:t>
      </w:r>
      <w:r w:rsidRPr="00B81077">
        <w:rPr>
          <w:rFonts w:ascii="Doulos SIL" w:hAnsi="Doulos SIL"/>
          <w:i/>
          <w:color w:val="0000FF"/>
        </w:rPr>
        <w:tab/>
        <w:t>wō]</w:t>
      </w:r>
      <w:r w:rsidRPr="00B81077">
        <w:rPr>
          <w:rFonts w:ascii="Doulos SIL" w:hAnsi="Doulos SIL"/>
          <w:i/>
          <w:color w:val="0000FF"/>
        </w:rPr>
        <w:tab/>
        <w:t>fúúlú</w:t>
      </w:r>
    </w:p>
    <w:p w14:paraId="41EA8D89" w14:textId="064E627B" w:rsidR="00F0391D" w:rsidRDefault="00F0391D" w:rsidP="00F0391D">
      <w:pPr>
        <w:tabs>
          <w:tab w:val="clear" w:pos="369"/>
          <w:tab w:val="left" w:pos="720"/>
          <w:tab w:val="left" w:pos="1080"/>
          <w:tab w:val="left" w:pos="2160"/>
          <w:tab w:val="left" w:pos="3240"/>
          <w:tab w:val="left" w:pos="4500"/>
        </w:tabs>
      </w:pPr>
      <w:r>
        <w:tab/>
      </w:r>
      <w:r>
        <w:tab/>
        <w:t>[1Sg</w:t>
      </w:r>
      <w:r>
        <w:tab/>
        <w:t>and</w:t>
      </w:r>
      <w:r>
        <w:tab/>
        <w:t>2Sg]</w:t>
      </w:r>
      <w:r>
        <w:tab/>
        <w:t>between</w:t>
      </w:r>
    </w:p>
    <w:p w14:paraId="5E448926" w14:textId="3A029D1F" w:rsidR="00F0391D" w:rsidRDefault="00F0391D" w:rsidP="00F0391D">
      <w:pPr>
        <w:tabs>
          <w:tab w:val="clear" w:pos="369"/>
          <w:tab w:val="left" w:pos="720"/>
          <w:tab w:val="left" w:pos="1080"/>
        </w:tabs>
      </w:pPr>
      <w:r>
        <w:tab/>
      </w:r>
      <w:r>
        <w:tab/>
        <w:t>‘between you-Sg and me’</w:t>
      </w:r>
    </w:p>
    <w:p w14:paraId="115279A5" w14:textId="77777777" w:rsidR="00F0391D" w:rsidRDefault="00F0391D" w:rsidP="00F0391D">
      <w:pPr>
        <w:tabs>
          <w:tab w:val="clear" w:pos="369"/>
          <w:tab w:val="left" w:pos="720"/>
          <w:tab w:val="left" w:pos="1080"/>
        </w:tabs>
      </w:pPr>
    </w:p>
    <w:p w14:paraId="24115814" w14:textId="3F44BE6A" w:rsidR="00F0391D" w:rsidRDefault="00F0391D" w:rsidP="00F0391D">
      <w:pPr>
        <w:tabs>
          <w:tab w:val="clear" w:pos="369"/>
          <w:tab w:val="left" w:pos="720"/>
          <w:tab w:val="left" w:pos="1080"/>
          <w:tab w:val="left" w:pos="2160"/>
        </w:tabs>
      </w:pPr>
      <w:r>
        <w:tab/>
        <w:t>b.</w:t>
      </w:r>
      <w:r>
        <w:tab/>
      </w:r>
      <w:r w:rsidRPr="00B81077">
        <w:rPr>
          <w:rFonts w:ascii="Doulos SIL" w:hAnsi="Doulos SIL"/>
          <w:i/>
          <w:color w:val="0000FF"/>
        </w:rPr>
        <w:t>mùʔùⁿ</w:t>
      </w:r>
      <w:r w:rsidRPr="00B81077">
        <w:rPr>
          <w:rFonts w:ascii="Doulos SIL" w:hAnsi="Doulos SIL"/>
          <w:i/>
          <w:color w:val="0000FF"/>
        </w:rPr>
        <w:tab/>
        <w:t>fúúlú</w:t>
      </w:r>
    </w:p>
    <w:p w14:paraId="4B49C57E" w14:textId="3C2E3929" w:rsidR="00F0391D" w:rsidRDefault="00F0391D" w:rsidP="00F0391D">
      <w:pPr>
        <w:tabs>
          <w:tab w:val="clear" w:pos="369"/>
          <w:tab w:val="left" w:pos="720"/>
          <w:tab w:val="left" w:pos="1080"/>
          <w:tab w:val="left" w:pos="2160"/>
        </w:tabs>
      </w:pPr>
      <w:r>
        <w:tab/>
      </w:r>
      <w:r>
        <w:tab/>
        <w:t>1Pl</w:t>
      </w:r>
      <w:r>
        <w:tab/>
        <w:t>between</w:t>
      </w:r>
    </w:p>
    <w:p w14:paraId="682A5C92" w14:textId="5A97C9E8" w:rsidR="00F0391D" w:rsidRDefault="00F0391D" w:rsidP="00F0391D">
      <w:pPr>
        <w:tabs>
          <w:tab w:val="clear" w:pos="369"/>
          <w:tab w:val="left" w:pos="720"/>
          <w:tab w:val="left" w:pos="1080"/>
        </w:tabs>
      </w:pPr>
      <w:r>
        <w:tab/>
      </w:r>
      <w:r>
        <w:tab/>
        <w:t>‘between us’</w:t>
      </w:r>
    </w:p>
    <w:p w14:paraId="0C299E1B" w14:textId="77777777" w:rsidR="00F0391D" w:rsidRDefault="00F0391D" w:rsidP="00F0391D">
      <w:pPr>
        <w:tabs>
          <w:tab w:val="clear" w:pos="369"/>
          <w:tab w:val="left" w:pos="720"/>
          <w:tab w:val="left" w:pos="1080"/>
        </w:tabs>
      </w:pPr>
    </w:p>
    <w:p w14:paraId="33A31699" w14:textId="51FD99B2" w:rsidR="00F0391D" w:rsidRPr="00B81077" w:rsidRDefault="00F0391D" w:rsidP="00F0391D">
      <w:pPr>
        <w:tabs>
          <w:tab w:val="clear" w:pos="369"/>
          <w:tab w:val="left" w:pos="720"/>
          <w:tab w:val="left" w:pos="1080"/>
          <w:tab w:val="left" w:pos="1800"/>
          <w:tab w:val="left" w:pos="2610"/>
          <w:tab w:val="left" w:pos="3600"/>
        </w:tabs>
        <w:rPr>
          <w:rFonts w:ascii="Doulos SIL" w:hAnsi="Doulos SIL"/>
          <w:i/>
          <w:color w:val="0000FF"/>
        </w:rPr>
      </w:pPr>
      <w:r>
        <w:tab/>
        <w:t>c.</w:t>
      </w:r>
      <w:r>
        <w:tab/>
      </w:r>
      <w:r w:rsidRPr="00B81077">
        <w:rPr>
          <w:rFonts w:ascii="Doulos SIL" w:hAnsi="Doulos SIL"/>
          <w:i/>
          <w:color w:val="0000FF"/>
        </w:rPr>
        <w:t>[zàkí</w:t>
      </w:r>
      <w:r w:rsidRPr="00B81077">
        <w:rPr>
          <w:rFonts w:ascii="Doulos SIL" w:hAnsi="Doulos SIL"/>
          <w:i/>
          <w:color w:val="0000FF"/>
        </w:rPr>
        <w:tab/>
        <w:t>bùʔù</w:t>
      </w:r>
      <w:r w:rsidRPr="00B81077">
        <w:rPr>
          <w:rFonts w:ascii="Doulos SIL" w:hAnsi="Doulos SIL"/>
          <w:i/>
          <w:color w:val="0000FF"/>
        </w:rPr>
        <w:tab/>
        <w:t>bákàrì]</w:t>
      </w:r>
      <w:r w:rsidRPr="00B81077">
        <w:rPr>
          <w:rFonts w:ascii="Doulos SIL" w:hAnsi="Doulos SIL"/>
          <w:i/>
          <w:color w:val="0000FF"/>
        </w:rPr>
        <w:tab/>
        <w:t>fúúlú</w:t>
      </w:r>
    </w:p>
    <w:p w14:paraId="08FE31FC" w14:textId="1AD04EBD" w:rsidR="00F0391D" w:rsidRDefault="00F0391D" w:rsidP="00F0391D">
      <w:pPr>
        <w:tabs>
          <w:tab w:val="clear" w:pos="369"/>
          <w:tab w:val="left" w:pos="720"/>
          <w:tab w:val="left" w:pos="1080"/>
          <w:tab w:val="left" w:pos="1800"/>
          <w:tab w:val="left" w:pos="2610"/>
          <w:tab w:val="left" w:pos="3600"/>
        </w:tabs>
      </w:pPr>
      <w:r>
        <w:tab/>
      </w:r>
      <w:r>
        <w:tab/>
        <w:t>[Z</w:t>
      </w:r>
      <w:r>
        <w:tab/>
        <w:t>and</w:t>
      </w:r>
      <w:r>
        <w:tab/>
        <w:t>B]</w:t>
      </w:r>
      <w:r>
        <w:tab/>
        <w:t>between</w:t>
      </w:r>
    </w:p>
    <w:p w14:paraId="7E6BE22F" w14:textId="5FB788F6" w:rsidR="00F0391D" w:rsidRDefault="0024731E" w:rsidP="0024731E">
      <w:pPr>
        <w:tabs>
          <w:tab w:val="clear" w:pos="369"/>
          <w:tab w:val="left" w:pos="720"/>
          <w:tab w:val="left" w:pos="1080"/>
        </w:tabs>
      </w:pPr>
      <w:r>
        <w:tab/>
      </w:r>
      <w:r>
        <w:tab/>
        <w:t>‘between Zari and Bakari’</w:t>
      </w:r>
    </w:p>
    <w:p w14:paraId="41323C81" w14:textId="77777777" w:rsidR="00F0391D" w:rsidRDefault="00F0391D" w:rsidP="00F0391D"/>
    <w:p w14:paraId="3F47EEB7" w14:textId="77777777" w:rsidR="00F0391D" w:rsidRPr="00F0391D" w:rsidRDefault="00F0391D" w:rsidP="00F0391D"/>
    <w:p w14:paraId="459DB1C1" w14:textId="094FBDCF" w:rsidR="00F0391D" w:rsidRDefault="00F0391D" w:rsidP="00F0391D">
      <w:pPr>
        <w:pStyle w:val="Heading3"/>
      </w:pPr>
      <w:bookmarkStart w:id="1128" w:name="_Toc337412067"/>
      <w:r w:rsidRPr="00B81077">
        <w:rPr>
          <w:rFonts w:ascii="Doulos SIL" w:hAnsi="Doulos SIL"/>
          <w:i/>
          <w:color w:val="0000FF"/>
        </w:rPr>
        <w:t>cɛ̌ŋgɔ̀-rɔ̀</w:t>
      </w:r>
      <w:r>
        <w:t xml:space="preserve"> </w:t>
      </w:r>
      <w:r w:rsidR="006B5FA8">
        <w:t>(</w:t>
      </w:r>
      <w:r w:rsidR="00604EBD">
        <w:t>non-3Sg</w:t>
      </w:r>
      <w:r w:rsidR="006B5FA8">
        <w:t xml:space="preserve"> </w:t>
      </w:r>
      <w:r w:rsidR="006B5FA8" w:rsidRPr="006B5FA8">
        <w:rPr>
          <w:rFonts w:ascii="Doulos SIL" w:hAnsi="Doulos SIL"/>
          <w:i/>
          <w:color w:val="0000FF"/>
        </w:rPr>
        <w:t>cɛ́ŋgɔ̀-rɔ̀</w:t>
      </w:r>
      <w:r w:rsidR="006B5FA8">
        <w:t xml:space="preserve"> ) </w:t>
      </w:r>
      <w:r>
        <w:t>‘in the middle of’</w:t>
      </w:r>
      <w:bookmarkEnd w:id="1128"/>
    </w:p>
    <w:p w14:paraId="6CEA4D69" w14:textId="1AD9F4B1" w:rsidR="00F0391D" w:rsidRPr="00F0391D" w:rsidRDefault="00F0391D" w:rsidP="00F0391D">
      <w:r>
        <w:t xml:space="preserve">‘In the middle of X’ is expressed by a possessed form of </w:t>
      </w:r>
      <w:r w:rsidRPr="00B81077">
        <w:rPr>
          <w:rFonts w:ascii="Doulos SIL" w:hAnsi="Doulos SIL"/>
          <w:i/>
          <w:color w:val="0000FF"/>
        </w:rPr>
        <w:t>cɛ́ŋgɔ̀</w:t>
      </w:r>
      <w:r>
        <w:t xml:space="preserve"> ~ </w:t>
      </w:r>
      <w:r w:rsidRPr="00B81077">
        <w:rPr>
          <w:rFonts w:ascii="Doulos SIL" w:hAnsi="Doulos SIL"/>
          <w:i/>
          <w:color w:val="0000FF"/>
        </w:rPr>
        <w:t>cɛ́ŋŋɔ̀</w:t>
      </w:r>
      <w:r>
        <w:t xml:space="preserve"> ‘middle’</w:t>
      </w:r>
      <w:r w:rsidR="006B5FA8">
        <w:t>, ending in its nominal suffix,</w:t>
      </w:r>
      <w:r>
        <w:t xml:space="preserve"> rather </w:t>
      </w:r>
      <w:r w:rsidR="006B5FA8">
        <w:t xml:space="preserve">by </w:t>
      </w:r>
      <w:r>
        <w:t xml:space="preserve">than a PP as such. The </w:t>
      </w:r>
      <w:r w:rsidRPr="00B81077">
        <w:rPr>
          <w:rFonts w:ascii="Doulos SIL" w:hAnsi="Doulos SIL"/>
          <w:i/>
          <w:color w:val="0000FF"/>
        </w:rPr>
        <w:t>g</w:t>
      </w:r>
      <w:r>
        <w:t xml:space="preserve"> is often elided, but if so the nasal is prolonged</w:t>
      </w:r>
      <w:r w:rsidR="0066729F">
        <w:t xml:space="preserve"> and the metrical shape is preserved</w:t>
      </w:r>
      <w:r>
        <w:t>.</w:t>
      </w:r>
      <w:r w:rsidR="0066729F">
        <w:t xml:space="preserve"> The suffixed form</w:t>
      </w:r>
      <w:r>
        <w:t xml:space="preserve"> </w:t>
      </w:r>
      <w:r w:rsidRPr="00B81077">
        <w:rPr>
          <w:rFonts w:ascii="Doulos SIL" w:hAnsi="Doulos SIL"/>
          <w:i/>
          <w:color w:val="0000FF"/>
        </w:rPr>
        <w:t>cɛ́ŋgɔ̀</w:t>
      </w:r>
      <w:r w:rsidRPr="00B81077">
        <w:rPr>
          <w:rFonts w:ascii="Doulos SIL" w:hAnsi="Doulos SIL"/>
          <w:i/>
          <w:color w:val="0000FF"/>
        </w:rPr>
        <w:noBreakHyphen/>
        <w:t>rɔ̀</w:t>
      </w:r>
      <w:r>
        <w:t xml:space="preserve"> ~ </w:t>
      </w:r>
      <w:r w:rsidRPr="00B81077">
        <w:rPr>
          <w:rFonts w:ascii="Doulos SIL" w:hAnsi="Doulos SIL"/>
          <w:i/>
          <w:color w:val="0000FF"/>
        </w:rPr>
        <w:t>cɛ́ŋŋɔ̀</w:t>
      </w:r>
      <w:r w:rsidRPr="00B81077">
        <w:rPr>
          <w:rFonts w:ascii="Doulos SIL" w:hAnsi="Doulos SIL"/>
          <w:i/>
          <w:color w:val="0000FF"/>
        </w:rPr>
        <w:noBreakHyphen/>
        <w:t>rɔ̀</w:t>
      </w:r>
      <w:r>
        <w:t xml:space="preserve"> always has suffixal </w:t>
      </w:r>
      <w:r w:rsidRPr="00B81077">
        <w:rPr>
          <w:rFonts w:ascii="Doulos SIL" w:hAnsi="Doulos SIL"/>
          <w:i/>
          <w:color w:val="0000FF"/>
        </w:rPr>
        <w:t>r</w:t>
      </w:r>
      <w:r>
        <w:t xml:space="preserve"> rather than nasalized </w:t>
      </w:r>
      <w:r w:rsidRPr="00B81077">
        <w:rPr>
          <w:rFonts w:ascii="Doulos SIL" w:hAnsi="Doulos SIL"/>
          <w:i/>
          <w:color w:val="0000FF"/>
        </w:rPr>
        <w:t>n</w:t>
      </w:r>
      <w:r w:rsidR="0066729F">
        <w:t>.</w:t>
      </w:r>
    </w:p>
    <w:p w14:paraId="48B2C2DC" w14:textId="77777777" w:rsidR="00F0391D" w:rsidRDefault="00F0391D" w:rsidP="00F0391D"/>
    <w:p w14:paraId="7FE202B6" w14:textId="7BE140AA" w:rsidR="00F0391D" w:rsidRDefault="00F0391D" w:rsidP="00F0391D">
      <w:pPr>
        <w:tabs>
          <w:tab w:val="clear" w:pos="369"/>
          <w:tab w:val="left" w:pos="720"/>
          <w:tab w:val="left" w:pos="1080"/>
          <w:tab w:val="left" w:pos="2340"/>
        </w:tabs>
      </w:pPr>
      <w:r>
        <w:lastRenderedPageBreak/>
        <w:t>(xx1)</w:t>
      </w:r>
      <w:r>
        <w:tab/>
        <w:t>a.</w:t>
      </w:r>
      <w:r>
        <w:tab/>
      </w:r>
      <w:r w:rsidRPr="00B81077">
        <w:rPr>
          <w:rFonts w:ascii="Doulos SIL" w:hAnsi="Doulos SIL"/>
          <w:i/>
          <w:color w:val="0000FF"/>
        </w:rPr>
        <w:t>cálā</w:t>
      </w:r>
      <w:r w:rsidRPr="00B81077">
        <w:rPr>
          <w:rFonts w:ascii="Doulos SIL" w:hAnsi="Doulos SIL"/>
          <w:i/>
          <w:color w:val="0000FF"/>
        </w:rPr>
        <w:tab/>
        <w:t>cɛ̀ŋ́gɔ̀-rɔ̀</w:t>
      </w:r>
    </w:p>
    <w:p w14:paraId="54057BC8" w14:textId="2B1E0FFF" w:rsidR="00F0391D" w:rsidRDefault="00F0391D" w:rsidP="00F0391D">
      <w:pPr>
        <w:tabs>
          <w:tab w:val="clear" w:pos="369"/>
          <w:tab w:val="left" w:pos="720"/>
          <w:tab w:val="left" w:pos="1080"/>
          <w:tab w:val="left" w:pos="2340"/>
        </w:tabs>
      </w:pPr>
      <w:r>
        <w:tab/>
      </w:r>
      <w:r>
        <w:tab/>
        <w:t>road</w:t>
      </w:r>
      <w:r>
        <w:tab/>
        <w:t>middle-Nom</w:t>
      </w:r>
    </w:p>
    <w:p w14:paraId="41A5B5D3" w14:textId="3B58758A" w:rsidR="00F0391D" w:rsidRDefault="00F0391D" w:rsidP="00F0391D">
      <w:pPr>
        <w:tabs>
          <w:tab w:val="clear" w:pos="369"/>
          <w:tab w:val="left" w:pos="720"/>
          <w:tab w:val="left" w:pos="1080"/>
        </w:tabs>
      </w:pPr>
      <w:r>
        <w:tab/>
      </w:r>
      <w:r>
        <w:tab/>
        <w:t>‘in the middle of the road’</w:t>
      </w:r>
    </w:p>
    <w:p w14:paraId="0B7AA85B" w14:textId="77777777" w:rsidR="00F0391D" w:rsidRDefault="00F0391D" w:rsidP="00F0391D">
      <w:pPr>
        <w:tabs>
          <w:tab w:val="clear" w:pos="369"/>
          <w:tab w:val="left" w:pos="720"/>
          <w:tab w:val="left" w:pos="1080"/>
        </w:tabs>
      </w:pPr>
    </w:p>
    <w:p w14:paraId="7B99626D" w14:textId="3A76C2AC" w:rsidR="00F0391D" w:rsidRPr="006B5FA8" w:rsidRDefault="00F0391D" w:rsidP="00F0391D">
      <w:pPr>
        <w:tabs>
          <w:tab w:val="clear" w:pos="369"/>
          <w:tab w:val="left" w:pos="720"/>
          <w:tab w:val="left" w:pos="1080"/>
          <w:tab w:val="left" w:pos="2790"/>
        </w:tabs>
        <w:rPr>
          <w:rFonts w:ascii="Doulos SIL" w:hAnsi="Doulos SIL"/>
          <w:i/>
          <w:color w:val="0000FF"/>
        </w:rPr>
      </w:pPr>
      <w:r>
        <w:tab/>
      </w:r>
      <w:r w:rsidRPr="006B5FA8">
        <w:t>b.</w:t>
      </w:r>
      <w:r w:rsidRPr="006B5FA8">
        <w:tab/>
      </w:r>
      <w:r w:rsidRPr="006B5FA8">
        <w:rPr>
          <w:rFonts w:ascii="Doulos SIL" w:hAnsi="Doulos SIL"/>
          <w:i/>
          <w:color w:val="0000FF"/>
        </w:rPr>
        <w:t>cál-à-àⁿ</w:t>
      </w:r>
      <w:r w:rsidRPr="006B5FA8">
        <w:rPr>
          <w:rFonts w:ascii="Doulos SIL" w:hAnsi="Doulos SIL"/>
          <w:i/>
          <w:color w:val="0000FF"/>
        </w:rPr>
        <w:tab/>
        <w:t>cɛ́ŋgɔ̀-rɔ̀</w:t>
      </w:r>
    </w:p>
    <w:p w14:paraId="2F3B6490" w14:textId="05DB3985" w:rsidR="00F0391D" w:rsidRPr="006B5FA8" w:rsidRDefault="00F0391D" w:rsidP="00F0391D">
      <w:pPr>
        <w:tabs>
          <w:tab w:val="clear" w:pos="369"/>
          <w:tab w:val="left" w:pos="720"/>
          <w:tab w:val="left" w:pos="1080"/>
          <w:tab w:val="left" w:pos="2790"/>
        </w:tabs>
      </w:pPr>
      <w:r w:rsidRPr="006B5FA8">
        <w:tab/>
      </w:r>
      <w:r w:rsidRPr="006B5FA8">
        <w:tab/>
        <w:t>road-Nom-Pl</w:t>
      </w:r>
      <w:r w:rsidRPr="006B5FA8">
        <w:tab/>
        <w:t>middle-Nom</w:t>
      </w:r>
    </w:p>
    <w:p w14:paraId="79171706" w14:textId="088FC07D" w:rsidR="00F0391D" w:rsidRDefault="00F0391D" w:rsidP="00F0391D">
      <w:pPr>
        <w:tabs>
          <w:tab w:val="clear" w:pos="369"/>
          <w:tab w:val="left" w:pos="720"/>
          <w:tab w:val="left" w:pos="1080"/>
        </w:tabs>
      </w:pPr>
      <w:r w:rsidRPr="006B5FA8">
        <w:tab/>
      </w:r>
      <w:r w:rsidRPr="006B5FA8">
        <w:tab/>
        <w:t>‘in the middle(s) of the roads’</w:t>
      </w:r>
    </w:p>
    <w:p w14:paraId="151B27A8" w14:textId="77777777" w:rsidR="00E24223" w:rsidRDefault="00E24223" w:rsidP="00E24223"/>
    <w:p w14:paraId="4DCD1D0A" w14:textId="77777777" w:rsidR="00E24223" w:rsidRPr="00F0391D" w:rsidRDefault="00E24223" w:rsidP="00E24223"/>
    <w:p w14:paraId="6A1EC1FF" w14:textId="50DFEDA3" w:rsidR="0024731E" w:rsidRDefault="0024731E" w:rsidP="0024731E">
      <w:pPr>
        <w:pStyle w:val="Heading3"/>
      </w:pPr>
      <w:bookmarkStart w:id="1129" w:name="_Toc337412068"/>
      <w:bookmarkStart w:id="1130" w:name="_Toc505157734"/>
      <w:bookmarkStart w:id="1131" w:name="_Toc505157833"/>
      <w:bookmarkStart w:id="1132" w:name="_Toc508942827"/>
      <w:bookmarkStart w:id="1133" w:name="_Toc508943427"/>
      <w:bookmarkStart w:id="1134" w:name="_Toc518622943"/>
      <w:bookmarkStart w:id="1135" w:name="_Toc78375723"/>
      <w:r>
        <w:t>Temporal use</w:t>
      </w:r>
      <w:r w:rsidR="00E24223">
        <w:t>s</w:t>
      </w:r>
      <w:r>
        <w:t xml:space="preserve"> of </w:t>
      </w:r>
      <w:r w:rsidR="00E24223">
        <w:t>‘in front of’ and ‘behind’</w:t>
      </w:r>
      <w:bookmarkEnd w:id="1129"/>
    </w:p>
    <w:p w14:paraId="6CCE7D45" w14:textId="2EE1B22F" w:rsidR="00B81C50" w:rsidRDefault="00B81C50" w:rsidP="00B81C50">
      <w:r>
        <w:t>‘In front of’ can mean ‘before’, and ‘behind’ can mean ‘after’, when combined with an NP used as a temporal reference point.</w:t>
      </w:r>
    </w:p>
    <w:p w14:paraId="07AF1A5B" w14:textId="77777777" w:rsidR="00B81C50" w:rsidRDefault="00B81C50" w:rsidP="00B81C50"/>
    <w:p w14:paraId="48A8B33B" w14:textId="2F3FB7F2" w:rsidR="00B81C50" w:rsidRPr="00537163" w:rsidRDefault="00B81C50" w:rsidP="00B81C50">
      <w:pPr>
        <w:tabs>
          <w:tab w:val="clear" w:pos="369"/>
          <w:tab w:val="left" w:pos="720"/>
          <w:tab w:val="left" w:pos="1080"/>
          <w:tab w:val="left" w:pos="2340"/>
        </w:tabs>
        <w:rPr>
          <w:rFonts w:ascii="Doulos SIL" w:hAnsi="Doulos SIL"/>
          <w:i/>
          <w:color w:val="0000FF"/>
        </w:rPr>
      </w:pPr>
      <w:r>
        <w:t>(xx1)</w:t>
      </w:r>
      <w:r>
        <w:tab/>
        <w:t>a.</w:t>
      </w:r>
      <w:r>
        <w:tab/>
      </w:r>
      <w:r w:rsidRPr="00537163">
        <w:rPr>
          <w:rFonts w:ascii="Doulos SIL" w:hAnsi="Doulos SIL"/>
          <w:i/>
          <w:color w:val="0000FF"/>
        </w:rPr>
        <w:t>sér̄</w:t>
      </w:r>
      <w:r w:rsidRPr="00537163">
        <w:rPr>
          <w:rFonts w:ascii="Doulos SIL" w:hAnsi="Doulos SIL"/>
          <w:i/>
          <w:color w:val="0000FF"/>
        </w:rPr>
        <w:tab/>
        <w:t>kìnà</w:t>
      </w:r>
    </w:p>
    <w:p w14:paraId="237D8D1E" w14:textId="3102D5E2" w:rsidR="00B81C50" w:rsidRPr="00B81C50" w:rsidRDefault="00B81C50" w:rsidP="00B81C50">
      <w:pPr>
        <w:tabs>
          <w:tab w:val="clear" w:pos="369"/>
          <w:tab w:val="left" w:pos="720"/>
          <w:tab w:val="left" w:pos="1080"/>
          <w:tab w:val="left" w:pos="2340"/>
        </w:tabs>
      </w:pPr>
      <w:r>
        <w:tab/>
      </w:r>
      <w:r>
        <w:tab/>
        <w:t>prayer</w:t>
      </w:r>
      <w:r>
        <w:tab/>
        <w:t>in.front.of</w:t>
      </w:r>
    </w:p>
    <w:p w14:paraId="3A8078C2" w14:textId="453259D8" w:rsidR="00B81C50" w:rsidRPr="00B81C50" w:rsidRDefault="00B81C50" w:rsidP="00B81C50">
      <w:pPr>
        <w:tabs>
          <w:tab w:val="clear" w:pos="369"/>
          <w:tab w:val="left" w:pos="720"/>
          <w:tab w:val="left" w:pos="1080"/>
        </w:tabs>
      </w:pPr>
      <w:r>
        <w:tab/>
      </w:r>
      <w:r>
        <w:tab/>
        <w:t>‘before the prayer’</w:t>
      </w:r>
    </w:p>
    <w:p w14:paraId="6AB650B9" w14:textId="77777777" w:rsidR="00B81C50" w:rsidRDefault="00B81C50" w:rsidP="00B81C50">
      <w:pPr>
        <w:tabs>
          <w:tab w:val="clear" w:pos="369"/>
          <w:tab w:val="left" w:pos="720"/>
          <w:tab w:val="left" w:pos="1080"/>
        </w:tabs>
      </w:pPr>
    </w:p>
    <w:p w14:paraId="15AC9D2A" w14:textId="67DEE672" w:rsidR="00B81C50" w:rsidRDefault="00B81C50" w:rsidP="00B81C50">
      <w:pPr>
        <w:tabs>
          <w:tab w:val="clear" w:pos="369"/>
          <w:tab w:val="left" w:pos="720"/>
          <w:tab w:val="left" w:pos="1080"/>
          <w:tab w:val="left" w:pos="2070"/>
          <w:tab w:val="left" w:pos="3150"/>
        </w:tabs>
      </w:pPr>
      <w:r>
        <w:tab/>
        <w:t>b.</w:t>
      </w:r>
      <w:r>
        <w:tab/>
      </w:r>
      <w:r w:rsidRPr="00B81077">
        <w:rPr>
          <w:rFonts w:ascii="Doulos SIL" w:hAnsi="Doulos SIL"/>
          <w:i/>
          <w:color w:val="0000FF"/>
        </w:rPr>
        <w:t>[sér</w:t>
      </w:r>
      <w:r w:rsidRPr="00B81077">
        <w:rPr>
          <w:rFonts w:ascii="Doulos SIL" w:hAnsi="Doulos SIL"/>
          <w:i/>
          <w:color w:val="0000FF"/>
        </w:rPr>
        <w:tab/>
        <w:t>kùtɔ́rɔ́]</w:t>
      </w:r>
      <w:r w:rsidRPr="00B81077">
        <w:rPr>
          <w:rFonts w:ascii="Doulos SIL" w:hAnsi="Doulos SIL"/>
          <w:i/>
          <w:color w:val="0000FF"/>
        </w:rPr>
        <w:tab/>
        <w:t>mà</w:t>
      </w:r>
    </w:p>
    <w:p w14:paraId="6D3B8A70" w14:textId="0DEAAED2" w:rsidR="00B81C50" w:rsidRDefault="00B81C50" w:rsidP="00B81C50">
      <w:pPr>
        <w:tabs>
          <w:tab w:val="clear" w:pos="369"/>
          <w:tab w:val="left" w:pos="720"/>
          <w:tab w:val="left" w:pos="1080"/>
          <w:tab w:val="left" w:pos="2070"/>
          <w:tab w:val="left" w:pos="3150"/>
        </w:tabs>
      </w:pPr>
      <w:r>
        <w:tab/>
      </w:r>
      <w:r>
        <w:tab/>
        <w:t>[prayer</w:t>
      </w:r>
      <w:r>
        <w:tab/>
        <w:t>behind]</w:t>
      </w:r>
      <w:r>
        <w:tab/>
        <w:t>on</w:t>
      </w:r>
    </w:p>
    <w:p w14:paraId="203AE187" w14:textId="76102F3B" w:rsidR="00B81C50" w:rsidRPr="00B81C50" w:rsidRDefault="00B81C50" w:rsidP="00B81C50">
      <w:pPr>
        <w:tabs>
          <w:tab w:val="clear" w:pos="369"/>
          <w:tab w:val="left" w:pos="720"/>
          <w:tab w:val="left" w:pos="1080"/>
        </w:tabs>
      </w:pPr>
      <w:r>
        <w:tab/>
      </w:r>
      <w:r>
        <w:tab/>
        <w:t>‘after the prayer’</w:t>
      </w:r>
    </w:p>
    <w:p w14:paraId="3905363E" w14:textId="77777777" w:rsidR="0024731E" w:rsidRDefault="0024731E" w:rsidP="0024731E"/>
    <w:p w14:paraId="7E811F7D" w14:textId="4D24ACBC" w:rsidR="00E24223" w:rsidRDefault="00E24223" w:rsidP="0024731E">
      <w:r>
        <w:t xml:space="preserve">‘Over’ and ‘under’ are not attested in a temporal (or abstract quantitative) sense, as in ‘over (=more than)’ or ‘under (=less than)’ a quantity. </w:t>
      </w:r>
    </w:p>
    <w:p w14:paraId="13E0D190" w14:textId="368CF8C0" w:rsidR="00B81C50" w:rsidRDefault="00E24223" w:rsidP="0024731E">
      <w:r>
        <w:tab/>
      </w:r>
    </w:p>
    <w:p w14:paraId="2E241845" w14:textId="77777777" w:rsidR="00E24223" w:rsidRPr="00F0391D" w:rsidRDefault="00E24223" w:rsidP="00E24223"/>
    <w:p w14:paraId="39C3D1D4" w14:textId="2F2F1625" w:rsidR="00E24223" w:rsidRDefault="00E24223" w:rsidP="00E24223">
      <w:pPr>
        <w:pStyle w:val="Heading3"/>
      </w:pPr>
      <w:bookmarkStart w:id="1136" w:name="_Toc79405826"/>
      <w:r>
        <w:t xml:space="preserve"> </w:t>
      </w:r>
      <w:bookmarkStart w:id="1137" w:name="_Toc337412069"/>
      <w:r w:rsidR="006B5FA8" w:rsidRPr="00537163">
        <w:rPr>
          <w:rFonts w:ascii="Doulos SIL" w:hAnsi="Doulos SIL"/>
          <w:i/>
          <w:color w:val="0000FF"/>
        </w:rPr>
        <w:t>fó</w:t>
      </w:r>
      <w:r w:rsidR="006B5FA8">
        <w:t xml:space="preserve"> </w:t>
      </w:r>
      <w:r>
        <w:t>‘</w:t>
      </w:r>
      <w:r w:rsidR="006B5FA8">
        <w:t>until/all the way to</w:t>
      </w:r>
      <w:r>
        <w:t>’</w:t>
      </w:r>
      <w:bookmarkEnd w:id="1136"/>
      <w:bookmarkEnd w:id="1137"/>
    </w:p>
    <w:p w14:paraId="0961B700" w14:textId="354B8DA1" w:rsidR="00E24223" w:rsidRDefault="006B5FA8" w:rsidP="00E24223">
      <w:r w:rsidRPr="00537163">
        <w:rPr>
          <w:rFonts w:ascii="Doulos SIL" w:hAnsi="Doulos SIL"/>
          <w:i/>
          <w:color w:val="0000FF"/>
        </w:rPr>
        <w:t>fó</w:t>
      </w:r>
      <w:r>
        <w:t xml:space="preserve"> precedes rather than follows the adverb or NP that it has scope over. </w:t>
      </w:r>
      <w:r w:rsidR="00323CBD">
        <w:t>The sense may be spatial (‘all the way to’) or temporal (‘until’). It is often emphatic.</w:t>
      </w:r>
    </w:p>
    <w:p w14:paraId="04B63287" w14:textId="77777777" w:rsidR="00E24223" w:rsidRDefault="00E24223" w:rsidP="00E24223"/>
    <w:p w14:paraId="5CBD0902" w14:textId="70B48A3C" w:rsidR="00E24223" w:rsidRDefault="00E24223" w:rsidP="006E4092">
      <w:pPr>
        <w:tabs>
          <w:tab w:val="clear" w:pos="369"/>
          <w:tab w:val="left" w:pos="720"/>
          <w:tab w:val="left" w:pos="1080"/>
          <w:tab w:val="left" w:pos="1980"/>
          <w:tab w:val="left" w:pos="2970"/>
          <w:tab w:val="left" w:pos="4140"/>
          <w:tab w:val="left" w:pos="5040"/>
        </w:tabs>
      </w:pPr>
      <w:r>
        <w:t>(xx1)</w:t>
      </w:r>
      <w:r>
        <w:tab/>
      </w:r>
      <w:r w:rsidR="006B5FA8">
        <w:t>a.</w:t>
      </w:r>
      <w:r w:rsidR="006B5FA8">
        <w:tab/>
      </w:r>
      <w:r w:rsidR="006E4092" w:rsidRPr="00B81077">
        <w:rPr>
          <w:rFonts w:ascii="Doulos SIL" w:hAnsi="Doulos SIL"/>
          <w:i/>
          <w:color w:val="0000FF"/>
        </w:rPr>
        <w:t>mā</w:t>
      </w:r>
      <w:r w:rsidR="006E4092" w:rsidRPr="00B81077">
        <w:rPr>
          <w:rFonts w:ascii="Doulos SIL" w:hAnsi="Doulos SIL"/>
          <w:i/>
          <w:color w:val="0000FF"/>
        </w:rPr>
        <w:tab/>
        <w:t>fídī</w:t>
      </w:r>
      <w:r w:rsidR="006E4092" w:rsidRPr="00B81077">
        <w:rPr>
          <w:rFonts w:ascii="Doulos SIL" w:hAnsi="Doulos SIL"/>
          <w:i/>
          <w:color w:val="0000FF"/>
        </w:rPr>
        <w:tab/>
        <w:t>bààⁿfɔ́rɔ̀</w:t>
      </w:r>
      <w:r w:rsidR="006E4092" w:rsidRPr="00B81077">
        <w:rPr>
          <w:rFonts w:ascii="Doulos SIL" w:hAnsi="Doulos SIL"/>
          <w:i/>
          <w:color w:val="0000FF"/>
        </w:rPr>
        <w:tab/>
        <w:t>[fó</w:t>
      </w:r>
      <w:r w:rsidR="006E4092" w:rsidRPr="00B81077">
        <w:rPr>
          <w:rFonts w:ascii="Doulos SIL" w:hAnsi="Doulos SIL"/>
          <w:i/>
          <w:color w:val="0000FF"/>
        </w:rPr>
        <w:tab/>
        <w:t>jàlsà-dù]</w:t>
      </w:r>
    </w:p>
    <w:p w14:paraId="140BD6DC" w14:textId="592805D9" w:rsidR="006E4092" w:rsidRDefault="006E4092" w:rsidP="006E4092">
      <w:pPr>
        <w:tabs>
          <w:tab w:val="clear" w:pos="369"/>
          <w:tab w:val="left" w:pos="720"/>
          <w:tab w:val="left" w:pos="1080"/>
          <w:tab w:val="left" w:pos="1980"/>
          <w:tab w:val="left" w:pos="2970"/>
          <w:tab w:val="left" w:pos="4140"/>
          <w:tab w:val="left" w:pos="5040"/>
        </w:tabs>
      </w:pPr>
      <w:r>
        <w:tab/>
      </w:r>
      <w:r w:rsidR="006B5FA8">
        <w:tab/>
      </w:r>
      <w:r>
        <w:t>1Sg</w:t>
      </w:r>
      <w:r>
        <w:tab/>
        <w:t>run.Pfv</w:t>
      </w:r>
      <w:r>
        <w:tab/>
        <w:t>Ba</w:t>
      </w:r>
      <w:r>
        <w:tab/>
        <w:t>[</w:t>
      </w:r>
      <w:r w:rsidRPr="00323CBD">
        <w:rPr>
          <w:b/>
        </w:rPr>
        <w:t>until</w:t>
      </w:r>
      <w:r>
        <w:tab/>
        <w:t>Bl]</w:t>
      </w:r>
    </w:p>
    <w:p w14:paraId="11EF95A9" w14:textId="2E852578" w:rsidR="006E4092" w:rsidRDefault="006E4092" w:rsidP="00E24223">
      <w:pPr>
        <w:tabs>
          <w:tab w:val="clear" w:pos="369"/>
          <w:tab w:val="left" w:pos="720"/>
          <w:tab w:val="left" w:pos="1080"/>
        </w:tabs>
      </w:pPr>
      <w:r>
        <w:tab/>
      </w:r>
      <w:r w:rsidR="006B5FA8">
        <w:tab/>
      </w:r>
      <w:r>
        <w:t xml:space="preserve">‘I ran from Banfora (city) </w:t>
      </w:r>
      <w:r w:rsidR="00323CBD">
        <w:t xml:space="preserve">all the way </w:t>
      </w:r>
      <w:r>
        <w:t>to Blédougou.’</w:t>
      </w:r>
    </w:p>
    <w:p w14:paraId="7FFD10C5" w14:textId="77777777" w:rsidR="006B5FA8" w:rsidRDefault="006B5FA8" w:rsidP="00E24223">
      <w:pPr>
        <w:tabs>
          <w:tab w:val="clear" w:pos="369"/>
          <w:tab w:val="left" w:pos="720"/>
          <w:tab w:val="left" w:pos="1080"/>
        </w:tabs>
      </w:pPr>
    </w:p>
    <w:p w14:paraId="2A7958C4" w14:textId="0F668873" w:rsidR="006B5FA8" w:rsidRDefault="006B5FA8" w:rsidP="006B5FA8">
      <w:pPr>
        <w:tabs>
          <w:tab w:val="clear" w:pos="369"/>
          <w:tab w:val="left" w:pos="720"/>
          <w:tab w:val="left" w:pos="1080"/>
          <w:tab w:val="left" w:pos="1980"/>
          <w:tab w:val="left" w:pos="2790"/>
          <w:tab w:val="left" w:pos="3870"/>
          <w:tab w:val="left" w:pos="4950"/>
        </w:tabs>
      </w:pPr>
      <w:r>
        <w:tab/>
        <w:t>b.</w:t>
      </w:r>
      <w:r>
        <w:tab/>
      </w:r>
      <w:r w:rsidRPr="00537163">
        <w:rPr>
          <w:rFonts w:ascii="Doulos SIL" w:hAnsi="Doulos SIL"/>
          <w:i/>
          <w:color w:val="0000FF"/>
        </w:rPr>
        <w:t>mùʔúⁿ</w:t>
      </w:r>
      <w:r w:rsidRPr="00537163">
        <w:rPr>
          <w:rFonts w:ascii="Doulos SIL" w:hAnsi="Doulos SIL"/>
          <w:i/>
          <w:color w:val="0000FF"/>
        </w:rPr>
        <w:tab/>
        <w:t>sà</w:t>
      </w:r>
      <w:r w:rsidRPr="00537163">
        <w:rPr>
          <w:rFonts w:ascii="Doulos SIL" w:hAnsi="Doulos SIL"/>
          <w:i/>
          <w:color w:val="0000FF"/>
        </w:rPr>
        <w:tab/>
        <w:t>wál</w:t>
      </w:r>
      <w:r w:rsidRPr="00537163">
        <w:rPr>
          <w:rFonts w:ascii="Doulos SIL" w:hAnsi="Doulos SIL"/>
          <w:i/>
          <w:color w:val="0000FF"/>
        </w:rPr>
        <w:tab/>
        <w:t>màà</w:t>
      </w:r>
      <w:r w:rsidRPr="00537163">
        <w:rPr>
          <w:rFonts w:ascii="Doulos SIL" w:hAnsi="Doulos SIL"/>
          <w:i/>
          <w:color w:val="0000FF"/>
        </w:rPr>
        <w:tab/>
        <w:t>[fó</w:t>
      </w:r>
      <w:r w:rsidRPr="00537163">
        <w:rPr>
          <w:rFonts w:ascii="Doulos SIL" w:hAnsi="Doulos SIL"/>
          <w:i/>
          <w:color w:val="0000FF"/>
        </w:rPr>
        <w:tab/>
        <w:t>síní]</w:t>
      </w:r>
    </w:p>
    <w:p w14:paraId="6B8D52C1" w14:textId="3C4E0B68" w:rsidR="006B5FA8" w:rsidRDefault="006B5FA8" w:rsidP="006B5FA8">
      <w:pPr>
        <w:tabs>
          <w:tab w:val="clear" w:pos="369"/>
          <w:tab w:val="left" w:pos="720"/>
          <w:tab w:val="left" w:pos="1080"/>
          <w:tab w:val="left" w:pos="1980"/>
          <w:tab w:val="left" w:pos="2790"/>
          <w:tab w:val="left" w:pos="3870"/>
          <w:tab w:val="left" w:pos="4950"/>
        </w:tabs>
      </w:pPr>
      <w:r>
        <w:tab/>
      </w:r>
      <w:r>
        <w:tab/>
        <w:t>1Pl</w:t>
      </w:r>
      <w:r>
        <w:tab/>
        <w:t>Fut</w:t>
      </w:r>
      <w:r>
        <w:tab/>
        <w:t>work(n)</w:t>
      </w:r>
      <w:r>
        <w:tab/>
        <w:t>do.Ipfv</w:t>
      </w:r>
      <w:r>
        <w:tab/>
        <w:t>[</w:t>
      </w:r>
      <w:r w:rsidRPr="00323CBD">
        <w:rPr>
          <w:b/>
        </w:rPr>
        <w:t>until</w:t>
      </w:r>
      <w:r>
        <w:tab/>
        <w:t>tomorrow]</w:t>
      </w:r>
    </w:p>
    <w:p w14:paraId="0CD0AB73" w14:textId="2DDFCAEE" w:rsidR="006B5FA8" w:rsidRPr="006B5FA8" w:rsidRDefault="006B5FA8" w:rsidP="00E24223">
      <w:pPr>
        <w:tabs>
          <w:tab w:val="clear" w:pos="369"/>
          <w:tab w:val="left" w:pos="720"/>
          <w:tab w:val="left" w:pos="1080"/>
        </w:tabs>
      </w:pPr>
      <w:r>
        <w:tab/>
      </w:r>
      <w:r>
        <w:tab/>
        <w:t>‘We’ll work until tomorrow.’</w:t>
      </w:r>
    </w:p>
    <w:p w14:paraId="5B0F72C2" w14:textId="77777777" w:rsidR="00E24223" w:rsidRPr="00E24223" w:rsidRDefault="00E24223" w:rsidP="00E24223"/>
    <w:p w14:paraId="285585CA" w14:textId="77777777" w:rsidR="00E24223" w:rsidRDefault="00E24223" w:rsidP="00E24223"/>
    <w:p w14:paraId="73FA4CB4" w14:textId="2C7E97A6" w:rsidR="00E24223" w:rsidRDefault="00E24223" w:rsidP="00E24223">
      <w:pPr>
        <w:pStyle w:val="Heading3"/>
      </w:pPr>
      <w:bookmarkStart w:id="1138" w:name="_Toc337412070"/>
      <w:r w:rsidRPr="00B81077">
        <w:rPr>
          <w:rFonts w:ascii="Doulos SIL" w:hAnsi="Doulos SIL"/>
          <w:i/>
          <w:color w:val="0000FF"/>
        </w:rPr>
        <w:t>fùùrù</w:t>
      </w:r>
      <w:r>
        <w:t xml:space="preserve"> ‘within (time span)’</w:t>
      </w:r>
      <w:bookmarkEnd w:id="1138"/>
    </w:p>
    <w:p w14:paraId="1A29B102" w14:textId="798C12EC" w:rsidR="00E24223" w:rsidRPr="00E24223" w:rsidRDefault="00E24223" w:rsidP="00E24223">
      <w:r>
        <w:t xml:space="preserve">This morpheme is not strictly speaking a postposition and does not show tone variation. It occurs in temporal phrases beginning with a temporal adverb meaning </w:t>
      </w:r>
      <w:r>
        <w:lastRenderedPageBreak/>
        <w:t xml:space="preserve">‘from now, hence(forth)’, such as </w:t>
      </w:r>
      <w:r w:rsidRPr="00537163">
        <w:rPr>
          <w:rFonts w:ascii="Doulos SIL" w:hAnsi="Doulos SIL"/>
          <w:i/>
          <w:color w:val="0000FF"/>
        </w:rPr>
        <w:t>sánī</w:t>
      </w:r>
      <w:r>
        <w:t xml:space="preserve"> or </w:t>
      </w:r>
      <w:r w:rsidRPr="00537163">
        <w:rPr>
          <w:rFonts w:ascii="Doulos SIL" w:hAnsi="Doulos SIL"/>
          <w:i/>
          <w:color w:val="0000FF"/>
        </w:rPr>
        <w:t>yàní</w:t>
      </w:r>
      <w:r>
        <w:t xml:space="preserve">, continuing with an NP denoting a duration, and ending with </w:t>
      </w:r>
      <w:r w:rsidRPr="00B81077">
        <w:rPr>
          <w:rFonts w:ascii="Doulos SIL" w:hAnsi="Doulos SIL"/>
          <w:i/>
          <w:color w:val="0000FF"/>
        </w:rPr>
        <w:t>fùùrù</w:t>
      </w:r>
      <w:r>
        <w:t xml:space="preserve">. </w:t>
      </w:r>
    </w:p>
    <w:p w14:paraId="6D364041" w14:textId="77777777" w:rsidR="00E24223" w:rsidRDefault="00E24223" w:rsidP="00E24223"/>
    <w:p w14:paraId="554BF01A" w14:textId="3A6A9A94" w:rsidR="00E24223" w:rsidRPr="00B81077" w:rsidRDefault="00E24223" w:rsidP="006B5FA8">
      <w:pPr>
        <w:tabs>
          <w:tab w:val="clear" w:pos="369"/>
          <w:tab w:val="left" w:pos="720"/>
          <w:tab w:val="left" w:pos="1080"/>
          <w:tab w:val="left" w:pos="1890"/>
          <w:tab w:val="left" w:pos="2610"/>
          <w:tab w:val="left" w:pos="3600"/>
          <w:tab w:val="left" w:pos="4410"/>
          <w:tab w:val="left" w:pos="4860"/>
          <w:tab w:val="left" w:pos="5850"/>
          <w:tab w:val="left" w:pos="6660"/>
        </w:tabs>
        <w:rPr>
          <w:rFonts w:ascii="Doulos SIL" w:hAnsi="Doulos SIL"/>
          <w:i/>
          <w:color w:val="0000FF"/>
        </w:rPr>
      </w:pPr>
      <w:r>
        <w:t>(xx1)</w:t>
      </w:r>
      <w:r>
        <w:tab/>
        <w:t>a.</w:t>
      </w:r>
      <w:r>
        <w:tab/>
      </w:r>
      <w:r w:rsidRPr="00B81077">
        <w:rPr>
          <w:rFonts w:ascii="Doulos SIL" w:hAnsi="Doulos SIL"/>
          <w:i/>
          <w:color w:val="0000FF"/>
        </w:rPr>
        <w:t>mùʔúⁿ</w:t>
      </w:r>
      <w:r w:rsidRPr="00B81077">
        <w:rPr>
          <w:rFonts w:ascii="Doulos SIL" w:hAnsi="Doulos SIL"/>
          <w:i/>
          <w:color w:val="0000FF"/>
        </w:rPr>
        <w:tab/>
        <w:t>sà</w:t>
      </w:r>
      <w:r w:rsidRPr="00B81077">
        <w:rPr>
          <w:rFonts w:ascii="Doulos SIL" w:hAnsi="Doulos SIL"/>
          <w:i/>
          <w:color w:val="0000FF"/>
        </w:rPr>
        <w:tab/>
        <w:t>kwé</w:t>
      </w:r>
      <w:r w:rsidR="006B5FA8">
        <w:rPr>
          <w:rFonts w:ascii="Doulos SIL" w:hAnsi="Doulos SIL"/>
          <w:i/>
          <w:color w:val="0000FF"/>
        </w:rPr>
        <w:t>ē</w:t>
      </w:r>
      <w:r w:rsidRPr="00B81077">
        <w:rPr>
          <w:rFonts w:ascii="Doulos SIL" w:hAnsi="Doulos SIL"/>
          <w:i/>
          <w:color w:val="0000FF"/>
        </w:rPr>
        <w:t>ⁿ</w:t>
      </w:r>
      <w:r w:rsidRPr="00B81077">
        <w:rPr>
          <w:rFonts w:ascii="Doulos SIL" w:hAnsi="Doulos SIL"/>
          <w:i/>
          <w:color w:val="0000FF"/>
        </w:rPr>
        <w:tab/>
        <w:t>bègé</w:t>
      </w:r>
      <w:r w:rsidRPr="00B81077">
        <w:rPr>
          <w:rFonts w:ascii="Doulos SIL" w:hAnsi="Doulos SIL"/>
          <w:i/>
          <w:color w:val="0000FF"/>
        </w:rPr>
        <w:tab/>
        <w:t>màà]</w:t>
      </w:r>
    </w:p>
    <w:p w14:paraId="5D470443" w14:textId="77777777" w:rsidR="00E24223" w:rsidRDefault="00E24223" w:rsidP="006B5FA8">
      <w:pPr>
        <w:tabs>
          <w:tab w:val="clear" w:pos="369"/>
          <w:tab w:val="left" w:pos="720"/>
          <w:tab w:val="left" w:pos="1080"/>
          <w:tab w:val="left" w:pos="1890"/>
          <w:tab w:val="left" w:pos="2610"/>
          <w:tab w:val="left" w:pos="3600"/>
          <w:tab w:val="left" w:pos="4410"/>
          <w:tab w:val="left" w:pos="4860"/>
          <w:tab w:val="left" w:pos="5850"/>
          <w:tab w:val="left" w:pos="6660"/>
        </w:tabs>
      </w:pPr>
      <w:r>
        <w:tab/>
      </w:r>
      <w:r>
        <w:tab/>
        <w:t>1Pl</w:t>
      </w:r>
      <w:r>
        <w:tab/>
        <w:t>Prog</w:t>
      </w:r>
      <w:r>
        <w:tab/>
        <w:t>crops</w:t>
      </w:r>
      <w:r>
        <w:tab/>
        <w:t>cut</w:t>
      </w:r>
      <w:r>
        <w:tab/>
      </w:r>
      <w:r w:rsidRPr="00B81C50">
        <w:t>do</w:t>
      </w:r>
      <w:r>
        <w:t>.Ipfv]</w:t>
      </w:r>
    </w:p>
    <w:p w14:paraId="087B70FC" w14:textId="77777777" w:rsidR="00E24223" w:rsidRDefault="00E24223" w:rsidP="00323CBD">
      <w:pPr>
        <w:tabs>
          <w:tab w:val="clear" w:pos="369"/>
          <w:tab w:val="left" w:pos="720"/>
          <w:tab w:val="left" w:pos="1080"/>
          <w:tab w:val="left" w:pos="2250"/>
          <w:tab w:val="left" w:pos="3150"/>
          <w:tab w:val="left" w:pos="4770"/>
          <w:tab w:val="left" w:pos="4860"/>
          <w:tab w:val="left" w:pos="5850"/>
          <w:tab w:val="left" w:pos="6660"/>
        </w:tabs>
      </w:pPr>
      <w:r w:rsidRPr="00B81077">
        <w:rPr>
          <w:rFonts w:ascii="Doulos SIL" w:hAnsi="Doulos SIL"/>
          <w:i/>
          <w:color w:val="0000FF"/>
        </w:rPr>
        <w:tab/>
      </w:r>
      <w:r w:rsidRPr="00B81077">
        <w:rPr>
          <w:rFonts w:ascii="Doulos SIL" w:hAnsi="Doulos SIL"/>
          <w:i/>
          <w:color w:val="0000FF"/>
        </w:rPr>
        <w:tab/>
        <w:t>sánī</w:t>
      </w:r>
      <w:r w:rsidRPr="00B81077">
        <w:rPr>
          <w:rFonts w:ascii="Doulos SIL" w:hAnsi="Doulos SIL"/>
          <w:i/>
          <w:color w:val="0000FF"/>
        </w:rPr>
        <w:tab/>
        <w:t>[[yēé</w:t>
      </w:r>
      <w:r w:rsidRPr="00B81077">
        <w:rPr>
          <w:rFonts w:ascii="Doulos SIL" w:hAnsi="Doulos SIL"/>
          <w:i/>
          <w:color w:val="0000FF"/>
        </w:rPr>
        <w:tab/>
        <w:t>kpèn-dáā]</w:t>
      </w:r>
      <w:r w:rsidRPr="00B81077">
        <w:rPr>
          <w:rFonts w:ascii="Doulos SIL" w:hAnsi="Doulos SIL"/>
          <w:i/>
          <w:color w:val="0000FF"/>
        </w:rPr>
        <w:tab/>
        <w:t>fùùrù]</w:t>
      </w:r>
    </w:p>
    <w:p w14:paraId="02AA2394" w14:textId="77777777" w:rsidR="00E24223" w:rsidRDefault="00E24223" w:rsidP="00323CBD">
      <w:pPr>
        <w:tabs>
          <w:tab w:val="clear" w:pos="369"/>
          <w:tab w:val="left" w:pos="720"/>
          <w:tab w:val="left" w:pos="1080"/>
          <w:tab w:val="left" w:pos="2250"/>
          <w:tab w:val="left" w:pos="3150"/>
          <w:tab w:val="left" w:pos="4770"/>
          <w:tab w:val="left" w:pos="4860"/>
          <w:tab w:val="left" w:pos="5850"/>
          <w:tab w:val="left" w:pos="6660"/>
        </w:tabs>
      </w:pPr>
      <w:r>
        <w:tab/>
      </w:r>
      <w:r>
        <w:tab/>
        <w:t>from.now</w:t>
      </w:r>
      <w:r>
        <w:tab/>
        <w:t>[[month</w:t>
      </w:r>
      <w:r>
        <w:tab/>
        <w:t>end(v)-Nom]</w:t>
      </w:r>
      <w:r>
        <w:tab/>
        <w:t>until]</w:t>
      </w:r>
    </w:p>
    <w:p w14:paraId="5423A8CD" w14:textId="77777777" w:rsidR="00E24223" w:rsidRDefault="00E24223" w:rsidP="00E24223">
      <w:pPr>
        <w:tabs>
          <w:tab w:val="clear" w:pos="369"/>
          <w:tab w:val="left" w:pos="720"/>
          <w:tab w:val="left" w:pos="1080"/>
          <w:tab w:val="left" w:pos="1890"/>
          <w:tab w:val="left" w:pos="2610"/>
          <w:tab w:val="left" w:pos="3330"/>
          <w:tab w:val="left" w:pos="4050"/>
          <w:tab w:val="left" w:pos="4680"/>
          <w:tab w:val="left" w:pos="5400"/>
          <w:tab w:val="left" w:pos="5940"/>
        </w:tabs>
      </w:pPr>
      <w:r>
        <w:tab/>
      </w:r>
      <w:r>
        <w:tab/>
        <w:t>‘We’ll harvest the crops within a month from now.’</w:t>
      </w:r>
    </w:p>
    <w:p w14:paraId="770F979D" w14:textId="77777777" w:rsidR="00E24223" w:rsidRDefault="00E24223" w:rsidP="00E24223">
      <w:pPr>
        <w:tabs>
          <w:tab w:val="clear" w:pos="369"/>
          <w:tab w:val="left" w:pos="720"/>
          <w:tab w:val="left" w:pos="1080"/>
          <w:tab w:val="left" w:pos="2250"/>
          <w:tab w:val="left" w:pos="3240"/>
          <w:tab w:val="left" w:pos="4050"/>
          <w:tab w:val="left" w:pos="4860"/>
          <w:tab w:val="left" w:pos="5940"/>
        </w:tabs>
      </w:pPr>
    </w:p>
    <w:p w14:paraId="2C385C65" w14:textId="2A6E0EF3" w:rsidR="00E24223" w:rsidRPr="00B81077" w:rsidRDefault="00E24223" w:rsidP="00E24223">
      <w:pPr>
        <w:tabs>
          <w:tab w:val="clear" w:pos="369"/>
          <w:tab w:val="left" w:pos="720"/>
          <w:tab w:val="left" w:pos="1080"/>
          <w:tab w:val="left" w:pos="2250"/>
          <w:tab w:val="left" w:pos="4230"/>
          <w:tab w:val="left" w:pos="5130"/>
          <w:tab w:val="left" w:pos="5940"/>
        </w:tabs>
        <w:rPr>
          <w:rFonts w:ascii="Doulos SIL" w:hAnsi="Doulos SIL"/>
          <w:i/>
          <w:color w:val="0000FF"/>
        </w:rPr>
      </w:pPr>
      <w:r>
        <w:tab/>
        <w:t>b.</w:t>
      </w:r>
      <w:r>
        <w:tab/>
      </w:r>
      <w:r w:rsidRPr="00B81077">
        <w:rPr>
          <w:rFonts w:ascii="Doulos SIL" w:hAnsi="Doulos SIL"/>
          <w:i/>
          <w:color w:val="0000FF"/>
        </w:rPr>
        <w:t>má</w:t>
      </w:r>
      <w:r w:rsidRPr="00B81077">
        <w:rPr>
          <w:rFonts w:ascii="Doulos SIL" w:hAnsi="Doulos SIL"/>
          <w:i/>
          <w:color w:val="0000FF"/>
        </w:rPr>
        <w:tab/>
        <w:t>sī-ì</w:t>
      </w:r>
      <w:r w:rsidRPr="00B81077">
        <w:rPr>
          <w:rFonts w:ascii="Doulos SIL" w:hAnsi="Doulos SIL"/>
          <w:i/>
          <w:color w:val="0000FF"/>
        </w:rPr>
        <w:tab/>
        <w:t>wàá</w:t>
      </w:r>
      <w:r w:rsidRPr="00B81077">
        <w:rPr>
          <w:rFonts w:ascii="Doulos SIL" w:hAnsi="Doulos SIL"/>
          <w:i/>
          <w:color w:val="0000FF"/>
        </w:rPr>
        <w:tab/>
        <w:t>kúnú</w:t>
      </w:r>
    </w:p>
    <w:p w14:paraId="093D59FF" w14:textId="49F9FA2E" w:rsidR="00E24223" w:rsidRDefault="00E24223" w:rsidP="00E24223">
      <w:pPr>
        <w:tabs>
          <w:tab w:val="clear" w:pos="369"/>
          <w:tab w:val="left" w:pos="720"/>
          <w:tab w:val="left" w:pos="1080"/>
          <w:tab w:val="left" w:pos="2250"/>
          <w:tab w:val="left" w:pos="4230"/>
          <w:tab w:val="left" w:pos="5130"/>
          <w:tab w:val="left" w:pos="5940"/>
        </w:tabs>
      </w:pPr>
      <w:r>
        <w:tab/>
      </w:r>
      <w:r>
        <w:tab/>
        <w:t>1Sg</w:t>
      </w:r>
      <w:r>
        <w:tab/>
        <w:t>Prog-3SgNonhObj</w:t>
      </w:r>
      <w:r>
        <w:tab/>
        <w:t>go.Ipfv</w:t>
      </w:r>
      <w:r>
        <w:tab/>
        <w:t>village</w:t>
      </w:r>
    </w:p>
    <w:p w14:paraId="11B2542C" w14:textId="7218580D" w:rsidR="00E24223" w:rsidRDefault="00E24223" w:rsidP="00E24223">
      <w:pPr>
        <w:tabs>
          <w:tab w:val="clear" w:pos="369"/>
          <w:tab w:val="left" w:pos="720"/>
          <w:tab w:val="left" w:pos="1080"/>
          <w:tab w:val="left" w:pos="2250"/>
          <w:tab w:val="left" w:pos="3240"/>
          <w:tab w:val="left" w:pos="4050"/>
          <w:tab w:val="left" w:pos="4860"/>
          <w:tab w:val="left" w:pos="5940"/>
        </w:tabs>
      </w:pPr>
      <w:r>
        <w:tab/>
      </w:r>
      <w:r>
        <w:tab/>
      </w:r>
      <w:r w:rsidRPr="00B81077">
        <w:rPr>
          <w:rFonts w:ascii="Doulos SIL" w:hAnsi="Doulos SIL"/>
          <w:i/>
          <w:color w:val="0000FF"/>
        </w:rPr>
        <w:t>yàní</w:t>
      </w:r>
      <w:r w:rsidRPr="00537163">
        <w:rPr>
          <w:rFonts w:ascii="Doulos SIL" w:hAnsi="Doulos SIL"/>
          <w:i/>
          <w:color w:val="0000FF"/>
        </w:rPr>
        <w:tab/>
      </w:r>
      <w:r w:rsidR="00323CBD" w:rsidRPr="00537163">
        <w:rPr>
          <w:rFonts w:ascii="Doulos SIL" w:hAnsi="Doulos SIL"/>
          <w:i/>
          <w:color w:val="0000FF"/>
        </w:rPr>
        <w:t>[</w:t>
      </w:r>
      <w:r w:rsidRPr="00537163">
        <w:rPr>
          <w:rFonts w:ascii="Doulos SIL" w:hAnsi="Doulos SIL"/>
          <w:i/>
          <w:color w:val="0000FF"/>
        </w:rPr>
        <w:t>kpásòʔò</w:t>
      </w:r>
      <w:r w:rsidRPr="00537163">
        <w:rPr>
          <w:rFonts w:ascii="Doulos SIL" w:hAnsi="Doulos SIL"/>
          <w:i/>
          <w:color w:val="0000FF"/>
        </w:rPr>
        <w:tab/>
        <w:t>flā</w:t>
      </w:r>
      <w:r w:rsidR="00323CBD" w:rsidRPr="00537163">
        <w:rPr>
          <w:rFonts w:ascii="Doulos SIL" w:hAnsi="Doulos SIL"/>
          <w:i/>
          <w:color w:val="0000FF"/>
        </w:rPr>
        <w:t>]</w:t>
      </w:r>
      <w:r w:rsidRPr="00537163">
        <w:rPr>
          <w:rFonts w:ascii="Doulos SIL" w:hAnsi="Doulos SIL"/>
          <w:i/>
          <w:color w:val="0000FF"/>
        </w:rPr>
        <w:tab/>
        <w:t>fùùrù</w:t>
      </w:r>
    </w:p>
    <w:p w14:paraId="0153C8DF" w14:textId="77777777" w:rsidR="00E24223" w:rsidRPr="00E24223" w:rsidRDefault="00E24223" w:rsidP="00E24223">
      <w:pPr>
        <w:tabs>
          <w:tab w:val="clear" w:pos="369"/>
          <w:tab w:val="left" w:pos="720"/>
          <w:tab w:val="left" w:pos="1080"/>
          <w:tab w:val="left" w:pos="2250"/>
          <w:tab w:val="left" w:pos="3240"/>
          <w:tab w:val="left" w:pos="4050"/>
          <w:tab w:val="left" w:pos="4860"/>
          <w:tab w:val="left" w:pos="5940"/>
        </w:tabs>
      </w:pPr>
      <w:r>
        <w:tab/>
      </w:r>
      <w:r>
        <w:tab/>
        <w:t>from.now</w:t>
      </w:r>
      <w:r>
        <w:tab/>
        <w:t>[week</w:t>
      </w:r>
      <w:r>
        <w:tab/>
        <w:t>two]</w:t>
      </w:r>
      <w:r>
        <w:tab/>
        <w:t>until</w:t>
      </w:r>
      <w:r>
        <w:tab/>
      </w:r>
    </w:p>
    <w:p w14:paraId="0FBD25B9" w14:textId="2A820842" w:rsidR="0000673C" w:rsidRPr="0000673C" w:rsidRDefault="00E24223" w:rsidP="00604EBD">
      <w:pPr>
        <w:tabs>
          <w:tab w:val="clear" w:pos="369"/>
          <w:tab w:val="left" w:pos="720"/>
          <w:tab w:val="left" w:pos="1080"/>
          <w:tab w:val="left" w:pos="1890"/>
          <w:tab w:val="left" w:pos="2610"/>
          <w:tab w:val="left" w:pos="3330"/>
          <w:tab w:val="left" w:pos="4050"/>
          <w:tab w:val="left" w:pos="4680"/>
          <w:tab w:val="left" w:pos="5400"/>
          <w:tab w:val="left" w:pos="5940"/>
        </w:tabs>
      </w:pPr>
      <w:r>
        <w:t>.</w:t>
      </w:r>
      <w:r>
        <w:tab/>
      </w:r>
      <w:r>
        <w:tab/>
        <w:t>‘I will go to the village within two weeks.’</w:t>
      </w:r>
    </w:p>
    <w:p w14:paraId="1CD8F152" w14:textId="541CF705" w:rsidR="00BA6685" w:rsidRDefault="00566B03" w:rsidP="00BA6685">
      <w:pPr>
        <w:pStyle w:val="Heading2"/>
      </w:pPr>
      <w:bookmarkStart w:id="1139" w:name="_Toc79405827"/>
      <w:bookmarkStart w:id="1140" w:name="_Toc337412071"/>
      <w:r>
        <w:t xml:space="preserve">Purposive-Causal </w:t>
      </w:r>
      <w:r w:rsidR="00BA6685">
        <w:t>‘</w:t>
      </w:r>
      <w:r>
        <w:t>for</w:t>
      </w:r>
      <w:r w:rsidR="00BA6685">
        <w:t>’</w:t>
      </w:r>
      <w:r>
        <w:t xml:space="preserve"> </w:t>
      </w:r>
      <w:bookmarkEnd w:id="1130"/>
      <w:bookmarkEnd w:id="1131"/>
      <w:bookmarkEnd w:id="1132"/>
      <w:bookmarkEnd w:id="1133"/>
      <w:r>
        <w:t>(</w:t>
      </w:r>
      <w:r w:rsidRPr="00DE33B3">
        <w:rPr>
          <w:rFonts w:ascii="Doulos SIL" w:hAnsi="Doulos SIL"/>
          <w:i/>
          <w:color w:val="0000FF"/>
        </w:rPr>
        <w:t>ŋŋŋ</w:t>
      </w:r>
      <w:r>
        <w:t>)</w:t>
      </w:r>
      <w:bookmarkEnd w:id="1134"/>
      <w:bookmarkEnd w:id="1135"/>
      <w:bookmarkEnd w:id="1139"/>
      <w:bookmarkEnd w:id="1140"/>
      <w:r>
        <w:t xml:space="preserve"> </w:t>
      </w:r>
    </w:p>
    <w:p w14:paraId="2040C375" w14:textId="77777777" w:rsidR="00BA6685" w:rsidRDefault="00566B03" w:rsidP="00BA6685">
      <w:pPr>
        <w:pStyle w:val="Heading2"/>
      </w:pPr>
      <w:bookmarkStart w:id="1141" w:name="_Toc505157735"/>
      <w:bookmarkStart w:id="1142" w:name="_Toc505157834"/>
      <w:bookmarkStart w:id="1143" w:name="_Toc508942828"/>
      <w:bookmarkStart w:id="1144" w:name="_Toc508943428"/>
      <w:bookmarkStart w:id="1145" w:name="_Toc518622944"/>
      <w:bookmarkStart w:id="1146" w:name="_Toc78375724"/>
      <w:bookmarkStart w:id="1147" w:name="_Toc79405828"/>
      <w:bookmarkStart w:id="1148" w:name="_Toc337412072"/>
      <w:r>
        <w:t>Other adverbs (or equivalents)</w:t>
      </w:r>
      <w:bookmarkEnd w:id="1141"/>
      <w:bookmarkEnd w:id="1142"/>
      <w:bookmarkEnd w:id="1143"/>
      <w:bookmarkEnd w:id="1144"/>
      <w:bookmarkEnd w:id="1145"/>
      <w:bookmarkEnd w:id="1146"/>
      <w:bookmarkEnd w:id="1147"/>
      <w:bookmarkEnd w:id="1148"/>
    </w:p>
    <w:p w14:paraId="6F971E11" w14:textId="1EE7D156" w:rsidR="00BA6685" w:rsidRDefault="00566B03" w:rsidP="00BA6685">
      <w:pPr>
        <w:pStyle w:val="Heading3"/>
      </w:pPr>
      <w:bookmarkStart w:id="1149" w:name="_Toc508942829"/>
      <w:bookmarkStart w:id="1150" w:name="_Toc508943429"/>
      <w:bookmarkStart w:id="1151" w:name="_Toc518622945"/>
      <w:bookmarkStart w:id="1152" w:name="_Toc78375725"/>
      <w:bookmarkStart w:id="1153" w:name="_Toc79405829"/>
      <w:bookmarkStart w:id="1154" w:name="_Toc337412073"/>
      <w:r>
        <w:t>Similarity (</w:t>
      </w:r>
      <w:r w:rsidRPr="00DE33B3">
        <w:rPr>
          <w:rFonts w:ascii="Doulos SIL" w:hAnsi="Doulos SIL"/>
          <w:i/>
          <w:color w:val="0000FF"/>
        </w:rPr>
        <w:t>ŋŋŋ</w:t>
      </w:r>
      <w:r>
        <w:t xml:space="preserve"> </w:t>
      </w:r>
      <w:r w:rsidR="00BA6685">
        <w:t>‘</w:t>
      </w:r>
      <w:r>
        <w:t>like</w:t>
      </w:r>
      <w:r w:rsidR="00BA6685">
        <w:t>’</w:t>
      </w:r>
      <w:r>
        <w:t>)</w:t>
      </w:r>
      <w:bookmarkEnd w:id="1149"/>
      <w:bookmarkEnd w:id="1150"/>
      <w:bookmarkEnd w:id="1151"/>
      <w:bookmarkEnd w:id="1152"/>
      <w:bookmarkEnd w:id="1153"/>
      <w:bookmarkEnd w:id="1154"/>
    </w:p>
    <w:p w14:paraId="1F623172" w14:textId="233944C7" w:rsidR="00BA6685" w:rsidRDefault="00566B03" w:rsidP="00BA6685">
      <w:pPr>
        <w:pStyle w:val="Heading3"/>
      </w:pPr>
      <w:bookmarkStart w:id="1155" w:name="_Toc518622946"/>
      <w:bookmarkStart w:id="1156" w:name="_Toc78375726"/>
      <w:bookmarkStart w:id="1157" w:name="_Toc79405830"/>
      <w:bookmarkStart w:id="1158" w:name="_Toc337412074"/>
      <w:r>
        <w:t>Extent (</w:t>
      </w:r>
      <w:r w:rsidR="00BA6685">
        <w:t>‘</w:t>
      </w:r>
      <w:r>
        <w:t>a lot</w:t>
      </w:r>
      <w:r w:rsidR="00BA6685">
        <w:t>’</w:t>
      </w:r>
      <w:r>
        <w:t xml:space="preserve">, </w:t>
      </w:r>
      <w:r w:rsidR="00BA6685">
        <w:t>‘</w:t>
      </w:r>
      <w:r>
        <w:t>a little</w:t>
      </w:r>
      <w:r w:rsidR="00BA6685">
        <w:t>’</w:t>
      </w:r>
      <w:r>
        <w:t>)</w:t>
      </w:r>
      <w:bookmarkEnd w:id="1155"/>
      <w:bookmarkEnd w:id="1156"/>
      <w:bookmarkEnd w:id="1157"/>
      <w:bookmarkEnd w:id="1158"/>
    </w:p>
    <w:p w14:paraId="50A311D5" w14:textId="77777777" w:rsidR="00BA6685" w:rsidRDefault="00566B03" w:rsidP="00BA6685">
      <w:pPr>
        <w:pStyle w:val="Heading3"/>
      </w:pPr>
      <w:bookmarkStart w:id="1159" w:name="_Toc505157744"/>
      <w:bookmarkStart w:id="1160" w:name="_Toc505157843"/>
      <w:bookmarkStart w:id="1161" w:name="_Toc508942831"/>
      <w:bookmarkStart w:id="1162" w:name="_Toc508943431"/>
      <w:bookmarkStart w:id="1163" w:name="_Toc518622947"/>
      <w:bookmarkStart w:id="1164" w:name="_Toc78375727"/>
      <w:bookmarkStart w:id="1165" w:name="_Toc79405831"/>
      <w:bookmarkStart w:id="1166" w:name="_Toc337412075"/>
      <w:r>
        <w:t>Specificity</w:t>
      </w:r>
      <w:bookmarkEnd w:id="1159"/>
      <w:bookmarkEnd w:id="1160"/>
      <w:bookmarkEnd w:id="1161"/>
      <w:bookmarkEnd w:id="1162"/>
      <w:bookmarkEnd w:id="1163"/>
      <w:bookmarkEnd w:id="1164"/>
      <w:bookmarkEnd w:id="1165"/>
      <w:bookmarkEnd w:id="1166"/>
    </w:p>
    <w:p w14:paraId="1AEFEA6E" w14:textId="1C46E6AA" w:rsidR="00BA6685" w:rsidRDefault="00BA6685" w:rsidP="00BA6685">
      <w:pPr>
        <w:pStyle w:val="Heading4"/>
      </w:pPr>
      <w:bookmarkStart w:id="1167" w:name="_Toc508942832"/>
      <w:bookmarkStart w:id="1168" w:name="_Toc508943432"/>
      <w:bookmarkStart w:id="1169" w:name="_Toc518622948"/>
      <w:bookmarkStart w:id="1170" w:name="_Toc78375728"/>
      <w:bookmarkStart w:id="1171" w:name="_Toc79405832"/>
      <w:bookmarkStart w:id="1172" w:name="_Toc337412076"/>
      <w:r>
        <w:t>‘</w:t>
      </w:r>
      <w:r w:rsidR="00566B03">
        <w:t>Approximately</w:t>
      </w:r>
      <w:r>
        <w:t>’</w:t>
      </w:r>
      <w:bookmarkEnd w:id="1167"/>
      <w:bookmarkEnd w:id="1168"/>
      <w:bookmarkEnd w:id="1169"/>
      <w:bookmarkEnd w:id="1170"/>
      <w:bookmarkEnd w:id="1171"/>
      <w:r w:rsidR="00566B03">
        <w:t xml:space="preserve"> (</w:t>
      </w:r>
      <w:r w:rsidR="00566B03" w:rsidRPr="00DE33B3">
        <w:rPr>
          <w:rFonts w:ascii="Doulos SIL" w:hAnsi="Doulos SIL"/>
          <w:i/>
          <w:color w:val="0000FF"/>
        </w:rPr>
        <w:t>ŋŋŋ</w:t>
      </w:r>
      <w:r w:rsidR="00566B03">
        <w:t>)</w:t>
      </w:r>
      <w:bookmarkEnd w:id="1172"/>
    </w:p>
    <w:p w14:paraId="57F30DCD" w14:textId="2FDC7BB8" w:rsidR="00BA6685" w:rsidRDefault="007C5333" w:rsidP="00BA6685">
      <w:pPr>
        <w:pStyle w:val="Heading4"/>
      </w:pPr>
      <w:bookmarkStart w:id="1173" w:name="_Toc508942833"/>
      <w:bookmarkStart w:id="1174" w:name="_Toc508943433"/>
      <w:bookmarkStart w:id="1175" w:name="_Toc518622949"/>
      <w:bookmarkStart w:id="1176" w:name="_Toc78375729"/>
      <w:bookmarkStart w:id="1177" w:name="_Toc79405833"/>
      <w:r>
        <w:t xml:space="preserve"> </w:t>
      </w:r>
      <w:bookmarkStart w:id="1178" w:name="_Toc337412077"/>
      <w:r w:rsidR="00BA6685">
        <w:t>‘</w:t>
      </w:r>
      <w:r w:rsidR="00566B03">
        <w:t>Exactly</w:t>
      </w:r>
      <w:r w:rsidR="00BA6685">
        <w:t>’</w:t>
      </w:r>
      <w:bookmarkEnd w:id="1173"/>
      <w:bookmarkEnd w:id="1174"/>
      <w:bookmarkEnd w:id="1175"/>
      <w:r w:rsidR="00566B03">
        <w:t xml:space="preserve"> (</w:t>
      </w:r>
      <w:r w:rsidR="00566B03" w:rsidRPr="00DE33B3">
        <w:rPr>
          <w:rFonts w:ascii="Doulos SIL" w:hAnsi="Doulos SIL"/>
          <w:i/>
          <w:color w:val="0000FF"/>
        </w:rPr>
        <w:t>ŋŋŋ</w:t>
      </w:r>
      <w:r w:rsidR="00566B03">
        <w:t xml:space="preserve">, </w:t>
      </w:r>
      <w:r w:rsidR="00566B03" w:rsidRPr="00DE33B3">
        <w:rPr>
          <w:rFonts w:ascii="Doulos SIL" w:hAnsi="Doulos SIL"/>
          <w:i/>
          <w:color w:val="0000FF"/>
        </w:rPr>
        <w:t>ŋŋŋ</w:t>
      </w:r>
      <w:r w:rsidR="00566B03">
        <w:t xml:space="preserve">, </w:t>
      </w:r>
      <w:r w:rsidR="00566B03" w:rsidRPr="00DE33B3">
        <w:rPr>
          <w:rFonts w:ascii="Doulos SIL" w:hAnsi="Doulos SIL"/>
          <w:i/>
          <w:color w:val="0000FF"/>
        </w:rPr>
        <w:t>ŋŋŋ</w:t>
      </w:r>
      <w:r w:rsidR="00566B03">
        <w:t>)</w:t>
      </w:r>
      <w:bookmarkEnd w:id="1176"/>
      <w:bookmarkEnd w:id="1177"/>
      <w:bookmarkEnd w:id="1178"/>
    </w:p>
    <w:p w14:paraId="3A1B8B09" w14:textId="69BE1F2D" w:rsidR="00BA6685" w:rsidRDefault="007C5333" w:rsidP="00BA6685">
      <w:pPr>
        <w:pStyle w:val="Heading4"/>
      </w:pPr>
      <w:bookmarkStart w:id="1179" w:name="_Toc508942834"/>
      <w:bookmarkStart w:id="1180" w:name="_Toc508943434"/>
      <w:bookmarkStart w:id="1181" w:name="_Toc518622950"/>
      <w:bookmarkStart w:id="1182" w:name="_Toc78375730"/>
      <w:bookmarkStart w:id="1183" w:name="_Toc79405834"/>
      <w:r>
        <w:t xml:space="preserve"> </w:t>
      </w:r>
      <w:bookmarkStart w:id="1184" w:name="_Toc337412078"/>
      <w:r w:rsidR="00BA6685">
        <w:t>‘</w:t>
      </w:r>
      <w:r w:rsidR="00566B03">
        <w:t>Specifically</w:t>
      </w:r>
      <w:r w:rsidR="00BA6685">
        <w:t>’</w:t>
      </w:r>
      <w:bookmarkEnd w:id="1179"/>
      <w:bookmarkEnd w:id="1180"/>
      <w:bookmarkEnd w:id="1181"/>
      <w:r w:rsidR="00566B03">
        <w:t xml:space="preserve"> (</w:t>
      </w:r>
      <w:r w:rsidR="00566B03" w:rsidRPr="00DE33B3">
        <w:rPr>
          <w:rFonts w:ascii="Doulos SIL" w:hAnsi="Doulos SIL"/>
          <w:i/>
          <w:color w:val="0000FF"/>
        </w:rPr>
        <w:t>ŋŋŋ</w:t>
      </w:r>
      <w:r w:rsidR="00566B03">
        <w:t>)</w:t>
      </w:r>
      <w:bookmarkEnd w:id="1182"/>
      <w:bookmarkEnd w:id="1183"/>
      <w:bookmarkEnd w:id="1184"/>
    </w:p>
    <w:p w14:paraId="26649E66" w14:textId="77777777" w:rsidR="00BA6685" w:rsidRDefault="00566B03" w:rsidP="00BA6685">
      <w:pPr>
        <w:pStyle w:val="Heading3"/>
      </w:pPr>
      <w:bookmarkStart w:id="1185" w:name="_Toc505157745"/>
      <w:bookmarkStart w:id="1186" w:name="_Toc505157844"/>
      <w:bookmarkStart w:id="1187" w:name="_Toc508942835"/>
      <w:bookmarkStart w:id="1188" w:name="_Toc508943435"/>
      <w:bookmarkStart w:id="1189" w:name="_Toc518622951"/>
      <w:bookmarkStart w:id="1190" w:name="_Toc78375731"/>
      <w:bookmarkStart w:id="1191" w:name="_Toc79405835"/>
      <w:bookmarkStart w:id="1192" w:name="_Toc337412079"/>
      <w:r>
        <w:t>Evaluati</w:t>
      </w:r>
      <w:bookmarkEnd w:id="1185"/>
      <w:bookmarkEnd w:id="1186"/>
      <w:r>
        <w:t>on</w:t>
      </w:r>
      <w:bookmarkEnd w:id="1187"/>
      <w:bookmarkEnd w:id="1188"/>
      <w:bookmarkEnd w:id="1189"/>
      <w:bookmarkEnd w:id="1190"/>
      <w:bookmarkEnd w:id="1191"/>
      <w:bookmarkEnd w:id="1192"/>
    </w:p>
    <w:p w14:paraId="6284816B" w14:textId="77777777" w:rsidR="00861523" w:rsidRPr="00861523" w:rsidRDefault="00861523" w:rsidP="00861523"/>
    <w:p w14:paraId="7D1D86A4" w14:textId="64CD108E" w:rsidR="00BA6685" w:rsidRDefault="00BA6685" w:rsidP="00BA6685">
      <w:pPr>
        <w:pStyle w:val="Heading4"/>
      </w:pPr>
      <w:bookmarkStart w:id="1193" w:name="_Toc508942836"/>
      <w:bookmarkStart w:id="1194" w:name="_Toc508943436"/>
      <w:bookmarkStart w:id="1195" w:name="_Toc518622952"/>
      <w:bookmarkStart w:id="1196" w:name="_Toc78375732"/>
      <w:bookmarkStart w:id="1197" w:name="_Toc79405836"/>
      <w:bookmarkStart w:id="1198" w:name="_Toc337412080"/>
      <w:r>
        <w:t>‘</w:t>
      </w:r>
      <w:r w:rsidR="00566B03">
        <w:t>Well</w:t>
      </w:r>
      <w:r>
        <w:t>’</w:t>
      </w:r>
      <w:r w:rsidR="00566B03">
        <w:t xml:space="preserve"> and </w:t>
      </w:r>
      <w:r>
        <w:t>‘</w:t>
      </w:r>
      <w:r w:rsidR="00566B03">
        <w:t>badly</w:t>
      </w:r>
      <w:r>
        <w:t>’</w:t>
      </w:r>
      <w:bookmarkEnd w:id="1193"/>
      <w:bookmarkEnd w:id="1194"/>
      <w:bookmarkEnd w:id="1195"/>
      <w:bookmarkEnd w:id="1196"/>
      <w:bookmarkEnd w:id="1197"/>
      <w:bookmarkEnd w:id="1198"/>
    </w:p>
    <w:p w14:paraId="14C6422E" w14:textId="1A5E4352" w:rsidR="00BA6685" w:rsidRDefault="007C5333" w:rsidP="00BA6685">
      <w:pPr>
        <w:pStyle w:val="Heading4"/>
      </w:pPr>
      <w:bookmarkStart w:id="1199" w:name="_Toc508942837"/>
      <w:bookmarkStart w:id="1200" w:name="_Toc508943437"/>
      <w:bookmarkStart w:id="1201" w:name="_Toc518622953"/>
      <w:bookmarkStart w:id="1202" w:name="_Toc78375733"/>
      <w:bookmarkStart w:id="1203" w:name="_Toc79405837"/>
      <w:r>
        <w:t xml:space="preserve"> </w:t>
      </w:r>
      <w:bookmarkStart w:id="1204" w:name="_Toc337412081"/>
      <w:r w:rsidR="00BA6685">
        <w:t>‘</w:t>
      </w:r>
      <w:r w:rsidR="00566B03">
        <w:t>Proper, right, (socially) normal</w:t>
      </w:r>
      <w:r w:rsidR="00BA6685">
        <w:t>’</w:t>
      </w:r>
      <w:bookmarkEnd w:id="1199"/>
      <w:bookmarkEnd w:id="1200"/>
      <w:bookmarkEnd w:id="1201"/>
      <w:bookmarkEnd w:id="1202"/>
      <w:bookmarkEnd w:id="1203"/>
      <w:r w:rsidR="00566B03">
        <w:t xml:space="preserve"> (</w:t>
      </w:r>
      <w:r w:rsidR="00566B03" w:rsidRPr="00DE33B3">
        <w:rPr>
          <w:rFonts w:ascii="Doulos SIL" w:hAnsi="Doulos SIL"/>
          <w:i/>
          <w:color w:val="0000FF"/>
        </w:rPr>
        <w:t>ŋŋŋ</w:t>
      </w:r>
      <w:r w:rsidR="00566B03">
        <w:t>)</w:t>
      </w:r>
      <w:bookmarkEnd w:id="1204"/>
    </w:p>
    <w:p w14:paraId="64B50E80" w14:textId="77777777" w:rsidR="00BA6685" w:rsidRDefault="00566B03" w:rsidP="00BA6685">
      <w:pPr>
        <w:pStyle w:val="Heading3"/>
      </w:pPr>
      <w:bookmarkStart w:id="1205" w:name="_Toc505157747"/>
      <w:bookmarkStart w:id="1206" w:name="_Toc505157846"/>
      <w:bookmarkStart w:id="1207" w:name="_Toc508942839"/>
      <w:bookmarkStart w:id="1208" w:name="_Toc508943439"/>
      <w:bookmarkStart w:id="1209" w:name="_Toc518622955"/>
      <w:bookmarkStart w:id="1210" w:name="_Toc78375735"/>
      <w:bookmarkStart w:id="1211" w:name="_Toc79405839"/>
      <w:bookmarkStart w:id="1212" w:name="_Toc337412082"/>
      <w:r>
        <w:t>Manner</w:t>
      </w:r>
      <w:bookmarkEnd w:id="1205"/>
      <w:bookmarkEnd w:id="1206"/>
      <w:bookmarkEnd w:id="1207"/>
      <w:bookmarkEnd w:id="1208"/>
      <w:bookmarkEnd w:id="1209"/>
      <w:bookmarkEnd w:id="1210"/>
      <w:bookmarkEnd w:id="1211"/>
      <w:r>
        <w:t xml:space="preserve"> adverbs</w:t>
      </w:r>
      <w:bookmarkEnd w:id="1212"/>
    </w:p>
    <w:p w14:paraId="665CF1B0" w14:textId="77777777" w:rsidR="0000673C" w:rsidRPr="0000673C" w:rsidRDefault="0000673C" w:rsidP="0000673C"/>
    <w:p w14:paraId="386BC638" w14:textId="77777777" w:rsidR="00BA6685" w:rsidRDefault="00566B03" w:rsidP="00BA6685">
      <w:pPr>
        <w:pStyle w:val="Heading3"/>
      </w:pPr>
      <w:bookmarkStart w:id="1213" w:name="_Toc505157748"/>
      <w:bookmarkStart w:id="1214" w:name="_Toc505157847"/>
      <w:bookmarkStart w:id="1215" w:name="_Toc508942840"/>
      <w:bookmarkStart w:id="1216" w:name="_Toc508943440"/>
      <w:bookmarkStart w:id="1217" w:name="_Toc518622956"/>
      <w:bookmarkStart w:id="1218" w:name="_Toc78375736"/>
      <w:bookmarkStart w:id="1219" w:name="_Toc79405840"/>
      <w:bookmarkStart w:id="1220" w:name="_Toc337412083"/>
      <w:r>
        <w:lastRenderedPageBreak/>
        <w:t>Spatiotemporal adverbials</w:t>
      </w:r>
      <w:bookmarkEnd w:id="1213"/>
      <w:bookmarkEnd w:id="1214"/>
      <w:bookmarkEnd w:id="1215"/>
      <w:bookmarkEnd w:id="1216"/>
      <w:bookmarkEnd w:id="1217"/>
      <w:bookmarkEnd w:id="1218"/>
      <w:bookmarkEnd w:id="1219"/>
      <w:bookmarkEnd w:id="1220"/>
    </w:p>
    <w:p w14:paraId="19A02FEF" w14:textId="77777777" w:rsidR="00BA6685" w:rsidRDefault="00566B03" w:rsidP="00BA6685">
      <w:pPr>
        <w:pStyle w:val="Heading4"/>
      </w:pPr>
      <w:bookmarkStart w:id="1221" w:name="_Toc508942841"/>
      <w:bookmarkStart w:id="1222" w:name="_Toc508943441"/>
      <w:bookmarkStart w:id="1223" w:name="_Toc518622957"/>
      <w:bookmarkStart w:id="1224" w:name="_Toc78375737"/>
      <w:bookmarkStart w:id="1225" w:name="_Toc79405841"/>
      <w:bookmarkStart w:id="1226" w:name="_Toc337412084"/>
      <w:r>
        <w:t>Temporal adverbs</w:t>
      </w:r>
      <w:bookmarkEnd w:id="1221"/>
      <w:bookmarkEnd w:id="1222"/>
      <w:bookmarkEnd w:id="1223"/>
      <w:bookmarkEnd w:id="1224"/>
      <w:bookmarkEnd w:id="1225"/>
      <w:bookmarkEnd w:id="1226"/>
    </w:p>
    <w:p w14:paraId="315B9248" w14:textId="77777777" w:rsidR="00BA6685" w:rsidRPr="002D209A" w:rsidRDefault="00566B03" w:rsidP="00BA6685">
      <w:r w:rsidRPr="007C5333">
        <w:t>Some of the major temporal adverbs are in (xx1).</w:t>
      </w:r>
    </w:p>
    <w:p w14:paraId="21079F50" w14:textId="77777777" w:rsidR="00BA6685" w:rsidRPr="00323CBD" w:rsidRDefault="00BA6685" w:rsidP="00BA6685"/>
    <w:p w14:paraId="3C777AA8" w14:textId="2BA18105" w:rsidR="00BA6685" w:rsidRPr="00323CBD" w:rsidRDefault="00566B03" w:rsidP="00F3212C">
      <w:pPr>
        <w:tabs>
          <w:tab w:val="clear" w:pos="369"/>
          <w:tab w:val="left" w:pos="720"/>
          <w:tab w:val="left" w:pos="1080"/>
          <w:tab w:val="left" w:pos="3600"/>
        </w:tabs>
        <w:ind w:left="3600" w:hanging="3600"/>
      </w:pPr>
      <w:r w:rsidRPr="00323CBD">
        <w:t>(xx1)</w:t>
      </w:r>
      <w:r w:rsidRPr="00323CBD">
        <w:tab/>
        <w:t>a.</w:t>
      </w:r>
      <w:r w:rsidRPr="00323CBD">
        <w:tab/>
      </w:r>
      <w:r w:rsidR="00323CBD" w:rsidRPr="00537163">
        <w:rPr>
          <w:rFonts w:ascii="Doulos SIL" w:hAnsi="Doulos SIL"/>
          <w:i/>
          <w:color w:val="0000FF"/>
        </w:rPr>
        <w:t>fî</w:t>
      </w:r>
      <w:r w:rsidRPr="00323CBD">
        <w:tab/>
      </w:r>
      <w:r w:rsidR="00BA6685" w:rsidRPr="00323CBD">
        <w:t>‘</w:t>
      </w:r>
      <w:r w:rsidRPr="00323CBD">
        <w:t>today; nowadays</w:t>
      </w:r>
      <w:r w:rsidR="00BA6685" w:rsidRPr="00323CBD">
        <w:t>’</w:t>
      </w:r>
    </w:p>
    <w:p w14:paraId="4EA95A85" w14:textId="41CDC3A6" w:rsidR="00BA6685" w:rsidRPr="00323CBD" w:rsidRDefault="00323CBD" w:rsidP="00F3212C">
      <w:pPr>
        <w:tabs>
          <w:tab w:val="clear" w:pos="369"/>
          <w:tab w:val="left" w:pos="720"/>
          <w:tab w:val="left" w:pos="1080"/>
          <w:tab w:val="left" w:pos="3600"/>
        </w:tabs>
        <w:ind w:left="3600" w:hanging="3600"/>
      </w:pPr>
      <w:r>
        <w:tab/>
      </w:r>
      <w:r>
        <w:tab/>
      </w:r>
      <w:r w:rsidR="00566B03" w:rsidRPr="00537163">
        <w:rPr>
          <w:rFonts w:ascii="Doulos SIL" w:hAnsi="Doulos SIL"/>
          <w:i/>
          <w:color w:val="0000FF"/>
        </w:rPr>
        <w:t>ŋŋŋ</w:t>
      </w:r>
      <w:r w:rsidR="00566B03" w:rsidRPr="00323CBD">
        <w:tab/>
      </w:r>
      <w:r w:rsidR="00BA6685" w:rsidRPr="00323CBD">
        <w:t>‘</w:t>
      </w:r>
      <w:r w:rsidR="00566B03" w:rsidRPr="00323CBD">
        <w:t>again</w:t>
      </w:r>
      <w:r w:rsidR="00BA6685" w:rsidRPr="00323CBD">
        <w:t>’</w:t>
      </w:r>
    </w:p>
    <w:p w14:paraId="520271D6" w14:textId="359DC191" w:rsidR="00BA6685" w:rsidRPr="00323CBD" w:rsidRDefault="00566B03" w:rsidP="00F3212C">
      <w:pPr>
        <w:tabs>
          <w:tab w:val="clear" w:pos="369"/>
          <w:tab w:val="left" w:pos="720"/>
          <w:tab w:val="left" w:pos="1080"/>
          <w:tab w:val="left" w:pos="3600"/>
        </w:tabs>
        <w:ind w:left="3600" w:hanging="3600"/>
      </w:pPr>
      <w:r w:rsidRPr="00323CBD">
        <w:tab/>
      </w:r>
      <w:r w:rsidRPr="00323CBD">
        <w:tab/>
      </w:r>
      <w:r w:rsidR="00323CBD" w:rsidRPr="00537163">
        <w:rPr>
          <w:rFonts w:ascii="Doulos SIL" w:hAnsi="Doulos SIL"/>
          <w:i/>
          <w:color w:val="0000FF"/>
        </w:rPr>
        <w:t>lô</w:t>
      </w:r>
      <w:r w:rsidRPr="00323CBD">
        <w:tab/>
      </w:r>
      <w:r w:rsidR="00BA6685" w:rsidRPr="00323CBD">
        <w:t>‘</w:t>
      </w:r>
      <w:r w:rsidRPr="00323CBD">
        <w:t>yesterday; formerly, in the old days</w:t>
      </w:r>
      <w:r w:rsidR="00BA6685" w:rsidRPr="00323CBD">
        <w:t>’</w:t>
      </w:r>
    </w:p>
    <w:p w14:paraId="42D6108F" w14:textId="674D3365" w:rsidR="00BA6685" w:rsidRPr="00323CBD" w:rsidRDefault="00566B03" w:rsidP="00F3212C">
      <w:pPr>
        <w:tabs>
          <w:tab w:val="clear" w:pos="369"/>
          <w:tab w:val="left" w:pos="720"/>
          <w:tab w:val="left" w:pos="1080"/>
          <w:tab w:val="left" w:pos="3600"/>
        </w:tabs>
        <w:ind w:left="3600" w:hanging="3600"/>
      </w:pPr>
      <w:r w:rsidRPr="00323CBD">
        <w:tab/>
      </w:r>
      <w:r w:rsidRPr="00323CBD">
        <w:tab/>
      </w:r>
      <w:r w:rsidR="00F3212C" w:rsidRPr="00537163">
        <w:rPr>
          <w:rFonts w:ascii="Doulos SIL" w:hAnsi="Doulos SIL"/>
          <w:i/>
          <w:color w:val="0000FF"/>
        </w:rPr>
        <w:t>wòsɔ́ʔɔ̄ⁿ tɔ̀</w:t>
      </w:r>
      <w:r w:rsidRPr="00323CBD">
        <w:tab/>
      </w:r>
      <w:r w:rsidR="00BA6685" w:rsidRPr="00323CBD">
        <w:t>‘</w:t>
      </w:r>
      <w:r w:rsidRPr="00323CBD">
        <w:t>day before yesterday</w:t>
      </w:r>
      <w:r w:rsidR="00BA6685" w:rsidRPr="00323CBD">
        <w:t>’</w:t>
      </w:r>
    </w:p>
    <w:p w14:paraId="43DADFDD" w14:textId="2497EFED" w:rsidR="00F3212C" w:rsidRPr="00323CBD" w:rsidRDefault="00F3212C" w:rsidP="00F3212C">
      <w:pPr>
        <w:tabs>
          <w:tab w:val="clear" w:pos="369"/>
          <w:tab w:val="left" w:pos="720"/>
          <w:tab w:val="left" w:pos="1080"/>
          <w:tab w:val="left" w:pos="3600"/>
        </w:tabs>
        <w:ind w:left="3600" w:hanging="3600"/>
      </w:pPr>
      <w:r w:rsidRPr="00323CBD">
        <w:tab/>
      </w:r>
      <w:r w:rsidRPr="00323CBD">
        <w:tab/>
      </w:r>
      <w:r w:rsidRPr="00537163">
        <w:rPr>
          <w:rFonts w:ascii="Doulos SIL" w:hAnsi="Doulos SIL"/>
          <w:i/>
          <w:color w:val="0000FF"/>
        </w:rPr>
        <w:t>wòsɔ́ʔɔ̄ⁿ tó→ dè</w:t>
      </w:r>
      <w:r w:rsidRPr="00323CBD">
        <w:tab/>
        <w:t>‘</w:t>
      </w:r>
      <w:r w:rsidR="00372B64">
        <w:t>a few/several days ago’</w:t>
      </w:r>
    </w:p>
    <w:p w14:paraId="2946146B" w14:textId="0E609AB1" w:rsidR="00BA6685" w:rsidRPr="00323CBD" w:rsidRDefault="00566B03" w:rsidP="00F3212C">
      <w:pPr>
        <w:tabs>
          <w:tab w:val="clear" w:pos="369"/>
          <w:tab w:val="left" w:pos="720"/>
          <w:tab w:val="left" w:pos="1080"/>
          <w:tab w:val="left" w:pos="3600"/>
        </w:tabs>
        <w:ind w:left="3600" w:hanging="3600"/>
      </w:pPr>
      <w:r w:rsidRPr="00323CBD">
        <w:tab/>
      </w:r>
      <w:r w:rsidRPr="00323CBD">
        <w:tab/>
      </w:r>
      <w:r w:rsidR="00323CBD" w:rsidRPr="00537163">
        <w:rPr>
          <w:rFonts w:ascii="Doulos SIL" w:hAnsi="Doulos SIL"/>
          <w:i/>
          <w:color w:val="0000FF"/>
        </w:rPr>
        <w:t>káā tɔ̀</w:t>
      </w:r>
      <w:r w:rsidRPr="00323CBD">
        <w:tab/>
      </w:r>
      <w:r w:rsidR="00BA6685" w:rsidRPr="00323CBD">
        <w:t>‘</w:t>
      </w:r>
      <w:r w:rsidRPr="00323CBD">
        <w:t>now</w:t>
      </w:r>
      <w:r w:rsidR="00BA6685" w:rsidRPr="00323CBD">
        <w:t>’</w:t>
      </w:r>
    </w:p>
    <w:p w14:paraId="5D76342F" w14:textId="6BEAC3EE" w:rsidR="00323CBD" w:rsidRPr="00323CBD" w:rsidRDefault="00323CBD" w:rsidP="00F3212C">
      <w:pPr>
        <w:tabs>
          <w:tab w:val="clear" w:pos="369"/>
          <w:tab w:val="left" w:pos="720"/>
          <w:tab w:val="left" w:pos="1080"/>
          <w:tab w:val="left" w:pos="3600"/>
        </w:tabs>
        <w:ind w:left="3600" w:hanging="3600"/>
      </w:pPr>
      <w:r w:rsidRPr="00323CBD">
        <w:tab/>
      </w:r>
      <w:r w:rsidRPr="00323CBD">
        <w:tab/>
      </w:r>
      <w:r w:rsidRPr="00537163">
        <w:rPr>
          <w:rFonts w:ascii="Doulos SIL" w:hAnsi="Doulos SIL"/>
          <w:i/>
          <w:color w:val="0000FF"/>
        </w:rPr>
        <w:t>sísàⁿ</w:t>
      </w:r>
      <w:r w:rsidRPr="00323CBD">
        <w:tab/>
        <w:t>‘now’</w:t>
      </w:r>
      <w:r>
        <w:t xml:space="preserve"> (&lt; Jula)</w:t>
      </w:r>
    </w:p>
    <w:p w14:paraId="008A17E1" w14:textId="77777777" w:rsidR="00BA6685" w:rsidRPr="00323CBD" w:rsidRDefault="00BA6685" w:rsidP="00F3212C">
      <w:pPr>
        <w:tabs>
          <w:tab w:val="clear" w:pos="369"/>
          <w:tab w:val="left" w:pos="720"/>
          <w:tab w:val="left" w:pos="1080"/>
          <w:tab w:val="left" w:pos="3600"/>
        </w:tabs>
        <w:ind w:left="3600" w:hanging="3600"/>
      </w:pPr>
    </w:p>
    <w:p w14:paraId="4CC2BF65" w14:textId="21E9A7DC" w:rsidR="00BA6685" w:rsidRPr="00323CBD" w:rsidRDefault="00566B03" w:rsidP="00F3212C">
      <w:pPr>
        <w:tabs>
          <w:tab w:val="clear" w:pos="369"/>
          <w:tab w:val="left" w:pos="720"/>
          <w:tab w:val="left" w:pos="1080"/>
          <w:tab w:val="left" w:pos="3600"/>
        </w:tabs>
        <w:ind w:left="3600" w:hanging="3600"/>
      </w:pPr>
      <w:r w:rsidRPr="00323CBD">
        <w:tab/>
        <w:t>b.</w:t>
      </w:r>
      <w:r w:rsidRPr="00323CBD">
        <w:tab/>
      </w:r>
      <w:r w:rsidR="00323CBD" w:rsidRPr="00537163">
        <w:rPr>
          <w:rFonts w:ascii="Doulos SIL" w:hAnsi="Doulos SIL"/>
          <w:i/>
          <w:color w:val="0000FF"/>
        </w:rPr>
        <w:t>síní</w:t>
      </w:r>
      <w:r w:rsidRPr="00323CBD">
        <w:tab/>
      </w:r>
      <w:r w:rsidR="00BA6685" w:rsidRPr="00323CBD">
        <w:t>‘</w:t>
      </w:r>
      <w:r w:rsidRPr="00323CBD">
        <w:t>tomorrow; in the future</w:t>
      </w:r>
      <w:r w:rsidR="00BA6685" w:rsidRPr="00323CBD">
        <w:t>’</w:t>
      </w:r>
    </w:p>
    <w:p w14:paraId="6635696C" w14:textId="38F84226" w:rsidR="00BA6685" w:rsidRPr="00323CBD" w:rsidRDefault="00566B03" w:rsidP="00F3212C">
      <w:pPr>
        <w:tabs>
          <w:tab w:val="clear" w:pos="369"/>
          <w:tab w:val="left" w:pos="720"/>
          <w:tab w:val="left" w:pos="1080"/>
          <w:tab w:val="left" w:pos="3600"/>
        </w:tabs>
        <w:ind w:left="3600" w:hanging="3600"/>
      </w:pPr>
      <w:r w:rsidRPr="00323CBD">
        <w:tab/>
      </w:r>
      <w:r w:rsidRPr="00323CBD">
        <w:tab/>
      </w:r>
      <w:r w:rsidR="00372B64" w:rsidRPr="00537163">
        <w:rPr>
          <w:rFonts w:ascii="Doulos SIL" w:hAnsi="Doulos SIL"/>
          <w:i/>
          <w:color w:val="0000FF"/>
        </w:rPr>
        <w:t>síní kɛ́nɛ́</w:t>
      </w:r>
      <w:r w:rsidRPr="00323CBD">
        <w:tab/>
      </w:r>
      <w:r w:rsidR="00BA6685" w:rsidRPr="00323CBD">
        <w:t>‘</w:t>
      </w:r>
      <w:r w:rsidRPr="00323CBD">
        <w:t>day after tomorrow</w:t>
      </w:r>
      <w:r w:rsidR="00BA6685" w:rsidRPr="00323CBD">
        <w:t>’</w:t>
      </w:r>
    </w:p>
    <w:p w14:paraId="2A1A3079" w14:textId="543D8810" w:rsidR="00BA6685" w:rsidRPr="00323CBD" w:rsidRDefault="00566B03" w:rsidP="00F3212C">
      <w:pPr>
        <w:tabs>
          <w:tab w:val="clear" w:pos="369"/>
          <w:tab w:val="left" w:pos="720"/>
          <w:tab w:val="left" w:pos="1080"/>
          <w:tab w:val="left" w:pos="3600"/>
        </w:tabs>
        <w:ind w:left="3600" w:hanging="3600"/>
      </w:pPr>
      <w:r w:rsidRPr="00323CBD">
        <w:tab/>
      </w:r>
      <w:r w:rsidRPr="00323CBD">
        <w:tab/>
      </w:r>
      <w:r w:rsidR="00372B64" w:rsidRPr="00537163">
        <w:rPr>
          <w:rFonts w:ascii="Doulos SIL" w:hAnsi="Doulos SIL"/>
          <w:i/>
          <w:color w:val="0000FF"/>
        </w:rPr>
        <w:t>síní kɛ́nɛ́ kùdɔ́rɔ̀-mà</w:t>
      </w:r>
      <w:r w:rsidRPr="00323CBD">
        <w:tab/>
      </w:r>
      <w:r w:rsidR="00BA6685" w:rsidRPr="00323CBD">
        <w:t>‘</w:t>
      </w:r>
      <w:r w:rsidRPr="00323CBD">
        <w:t>second day after tomorrow</w:t>
      </w:r>
      <w:r w:rsidR="00BA6685" w:rsidRPr="00323CBD">
        <w:t>’</w:t>
      </w:r>
      <w:r w:rsidRPr="00323CBD">
        <w:t xml:space="preserve"> (third from today)</w:t>
      </w:r>
    </w:p>
    <w:p w14:paraId="70387D04" w14:textId="77777777" w:rsidR="00BA6685" w:rsidRPr="00323CBD" w:rsidRDefault="00BA6685" w:rsidP="00F3212C">
      <w:pPr>
        <w:tabs>
          <w:tab w:val="clear" w:pos="369"/>
          <w:tab w:val="left" w:pos="720"/>
          <w:tab w:val="left" w:pos="1080"/>
          <w:tab w:val="left" w:pos="3600"/>
        </w:tabs>
        <w:ind w:left="3600" w:hanging="3600"/>
      </w:pPr>
    </w:p>
    <w:p w14:paraId="4220ED9A" w14:textId="0033423B" w:rsidR="00BA6685" w:rsidRDefault="00566B03" w:rsidP="00F3212C">
      <w:pPr>
        <w:tabs>
          <w:tab w:val="clear" w:pos="369"/>
          <w:tab w:val="left" w:pos="720"/>
          <w:tab w:val="left" w:pos="1080"/>
          <w:tab w:val="left" w:pos="3600"/>
        </w:tabs>
        <w:ind w:left="3600" w:hanging="3600"/>
      </w:pPr>
      <w:r w:rsidRPr="00323CBD">
        <w:tab/>
        <w:t>c.</w:t>
      </w:r>
      <w:r w:rsidRPr="00323CBD">
        <w:tab/>
      </w:r>
      <w:r w:rsidR="00372B64" w:rsidRPr="00537163">
        <w:rPr>
          <w:rFonts w:ascii="Doulos SIL" w:hAnsi="Doulos SIL"/>
          <w:i/>
          <w:color w:val="0000FF"/>
        </w:rPr>
        <w:t>bùlù</w:t>
      </w:r>
      <w:r w:rsidRPr="00323CBD">
        <w:tab/>
      </w:r>
      <w:r w:rsidR="00BA6685" w:rsidRPr="00323CBD">
        <w:t>‘</w:t>
      </w:r>
      <w:r w:rsidRPr="00323CBD">
        <w:t>last year</w:t>
      </w:r>
      <w:r w:rsidR="00BA6685" w:rsidRPr="00323CBD">
        <w:t>’</w:t>
      </w:r>
    </w:p>
    <w:p w14:paraId="1474BFAB" w14:textId="73DC10A4" w:rsidR="00372B64" w:rsidRPr="00372B64" w:rsidRDefault="00372B64" w:rsidP="00F3212C">
      <w:pPr>
        <w:tabs>
          <w:tab w:val="clear" w:pos="369"/>
          <w:tab w:val="left" w:pos="720"/>
          <w:tab w:val="left" w:pos="1080"/>
          <w:tab w:val="left" w:pos="3600"/>
        </w:tabs>
        <w:ind w:left="3600" w:hanging="3600"/>
      </w:pPr>
      <w:r>
        <w:tab/>
      </w:r>
      <w:r>
        <w:tab/>
      </w:r>
      <w:r w:rsidRPr="00537163">
        <w:rPr>
          <w:rFonts w:ascii="Doulos SIL" w:hAnsi="Doulos SIL"/>
          <w:i/>
          <w:color w:val="0000FF"/>
        </w:rPr>
        <w:t>wò ɲɛ́ɛ̀ mà é→ dè</w:t>
      </w:r>
      <w:r>
        <w:tab/>
        <w:t>‘a few/several years ago’</w:t>
      </w:r>
    </w:p>
    <w:p w14:paraId="0447FD33" w14:textId="6F390E38" w:rsidR="00BA6685" w:rsidRPr="00323CBD" w:rsidRDefault="00566B03" w:rsidP="00F3212C">
      <w:pPr>
        <w:tabs>
          <w:tab w:val="clear" w:pos="369"/>
          <w:tab w:val="left" w:pos="720"/>
          <w:tab w:val="left" w:pos="1080"/>
          <w:tab w:val="left" w:pos="3600"/>
        </w:tabs>
        <w:ind w:left="3600" w:hanging="3600"/>
      </w:pPr>
      <w:r w:rsidRPr="00323CBD">
        <w:tab/>
      </w:r>
      <w:r w:rsidRPr="00323CBD">
        <w:tab/>
      </w:r>
      <w:r w:rsidR="00372B64" w:rsidRPr="00537163">
        <w:rPr>
          <w:rFonts w:ascii="Doulos SIL" w:hAnsi="Doulos SIL"/>
          <w:i/>
          <w:color w:val="0000FF"/>
        </w:rPr>
        <w:t>ɲɛ̄ɛ̄-wè</w:t>
      </w:r>
      <w:r w:rsidRPr="00323CBD">
        <w:tab/>
      </w:r>
      <w:r w:rsidR="00BA6685" w:rsidRPr="00323CBD">
        <w:t>‘</w:t>
      </w:r>
      <w:r w:rsidRPr="00323CBD">
        <w:t>next year</w:t>
      </w:r>
      <w:r w:rsidR="00BA6685" w:rsidRPr="00323CBD">
        <w:t>’</w:t>
      </w:r>
    </w:p>
    <w:p w14:paraId="58C92F3E" w14:textId="611907A2" w:rsidR="00BA6685" w:rsidRPr="00323CBD" w:rsidRDefault="00566B03" w:rsidP="00F3212C">
      <w:pPr>
        <w:tabs>
          <w:tab w:val="clear" w:pos="369"/>
          <w:tab w:val="left" w:pos="720"/>
          <w:tab w:val="left" w:pos="1080"/>
          <w:tab w:val="left" w:pos="3600"/>
        </w:tabs>
        <w:ind w:left="3600" w:hanging="3600"/>
      </w:pPr>
      <w:r w:rsidRPr="00323CBD">
        <w:tab/>
      </w:r>
      <w:r w:rsidRPr="00323CBD">
        <w:tab/>
      </w:r>
      <w:r w:rsidR="00372B64" w:rsidRPr="00537163">
        <w:rPr>
          <w:rFonts w:ascii="Doulos SIL" w:hAnsi="Doulos SIL"/>
          <w:i/>
          <w:color w:val="0000FF"/>
        </w:rPr>
        <w:t>ɲìnà</w:t>
      </w:r>
      <w:r w:rsidRPr="00323CBD">
        <w:tab/>
      </w:r>
      <w:r w:rsidR="00BA6685" w:rsidRPr="00323CBD">
        <w:t>‘</w:t>
      </w:r>
      <w:r w:rsidRPr="00323CBD">
        <w:t>this year</w:t>
      </w:r>
      <w:r w:rsidR="00BA6685" w:rsidRPr="00323CBD">
        <w:t>’</w:t>
      </w:r>
    </w:p>
    <w:p w14:paraId="392653B0" w14:textId="77777777" w:rsidR="00BA6685" w:rsidRPr="00323CBD" w:rsidRDefault="00BA6685" w:rsidP="00323CBD"/>
    <w:p w14:paraId="062E2A96" w14:textId="1F1C6225" w:rsidR="00E24223" w:rsidRPr="00B81077" w:rsidRDefault="00E24223" w:rsidP="00E24223">
      <w:pPr>
        <w:tabs>
          <w:tab w:val="clear" w:pos="369"/>
          <w:tab w:val="left" w:pos="720"/>
          <w:tab w:val="left" w:pos="1080"/>
          <w:tab w:val="left" w:pos="2070"/>
          <w:tab w:val="left" w:pos="2880"/>
          <w:tab w:val="left" w:pos="3780"/>
          <w:tab w:val="left" w:pos="4590"/>
          <w:tab w:val="left" w:pos="5850"/>
          <w:tab w:val="left" w:pos="6660"/>
        </w:tabs>
        <w:rPr>
          <w:rFonts w:ascii="Doulos SIL" w:hAnsi="Doulos SIL"/>
          <w:i/>
          <w:color w:val="0000FF"/>
        </w:rPr>
      </w:pPr>
      <w:r>
        <w:t>(xx2)</w:t>
      </w:r>
      <w:r>
        <w:tab/>
        <w:t>a.</w:t>
      </w:r>
      <w:r>
        <w:tab/>
      </w:r>
      <w:r w:rsidRPr="00B81077">
        <w:rPr>
          <w:rFonts w:ascii="Doulos SIL" w:hAnsi="Doulos SIL"/>
          <w:i/>
          <w:color w:val="0000FF"/>
        </w:rPr>
        <w:t>[mùʔúⁿ</w:t>
      </w:r>
      <w:r w:rsidRPr="00B81077">
        <w:rPr>
          <w:rFonts w:ascii="Doulos SIL" w:hAnsi="Doulos SIL"/>
          <w:i/>
          <w:color w:val="0000FF"/>
        </w:rPr>
        <w:tab/>
        <w:t>sà</w:t>
      </w:r>
      <w:r w:rsidRPr="00B81077">
        <w:rPr>
          <w:rFonts w:ascii="Doulos SIL" w:hAnsi="Doulos SIL"/>
          <w:i/>
          <w:color w:val="0000FF"/>
        </w:rPr>
        <w:tab/>
        <w:t>kwé</w:t>
      </w:r>
      <w:r w:rsidR="000D2A44">
        <w:rPr>
          <w:rFonts w:ascii="Doulos SIL" w:hAnsi="Doulos SIL"/>
          <w:i/>
          <w:color w:val="0000FF"/>
        </w:rPr>
        <w:t>é</w:t>
      </w:r>
      <w:r w:rsidRPr="00B81077">
        <w:rPr>
          <w:rFonts w:ascii="Doulos SIL" w:hAnsi="Doulos SIL"/>
          <w:i/>
          <w:color w:val="0000FF"/>
        </w:rPr>
        <w:t>ⁿ</w:t>
      </w:r>
      <w:r w:rsidRPr="00B81077">
        <w:rPr>
          <w:rFonts w:ascii="Doulos SIL" w:hAnsi="Doulos SIL"/>
          <w:i/>
          <w:color w:val="0000FF"/>
        </w:rPr>
        <w:tab/>
        <w:t>bègé</w:t>
      </w:r>
      <w:r w:rsidRPr="00B81077">
        <w:rPr>
          <w:rFonts w:ascii="Doulos SIL" w:hAnsi="Doulos SIL"/>
          <w:i/>
          <w:color w:val="0000FF"/>
        </w:rPr>
        <w:tab/>
        <w:t>màà]</w:t>
      </w:r>
    </w:p>
    <w:p w14:paraId="34246ACD" w14:textId="77777777" w:rsidR="00E24223" w:rsidRDefault="00E24223" w:rsidP="00E24223">
      <w:pPr>
        <w:tabs>
          <w:tab w:val="clear" w:pos="369"/>
          <w:tab w:val="left" w:pos="720"/>
          <w:tab w:val="left" w:pos="1080"/>
          <w:tab w:val="left" w:pos="2070"/>
          <w:tab w:val="left" w:pos="2880"/>
          <w:tab w:val="left" w:pos="3780"/>
          <w:tab w:val="left" w:pos="4590"/>
          <w:tab w:val="left" w:pos="5850"/>
          <w:tab w:val="left" w:pos="6660"/>
        </w:tabs>
      </w:pPr>
      <w:r>
        <w:tab/>
      </w:r>
      <w:r>
        <w:tab/>
        <w:t>[1Pl</w:t>
      </w:r>
      <w:r>
        <w:tab/>
        <w:t>Prog</w:t>
      </w:r>
      <w:r>
        <w:tab/>
        <w:t>crops</w:t>
      </w:r>
      <w:r>
        <w:tab/>
        <w:t>cut</w:t>
      </w:r>
      <w:r>
        <w:tab/>
      </w:r>
      <w:r w:rsidRPr="00B81C50">
        <w:t>do</w:t>
      </w:r>
      <w:r>
        <w:t>.Ipfv]</w:t>
      </w:r>
    </w:p>
    <w:p w14:paraId="7421F7B0" w14:textId="77777777" w:rsidR="00E24223" w:rsidRDefault="00E24223" w:rsidP="00E24223">
      <w:pPr>
        <w:tabs>
          <w:tab w:val="clear" w:pos="369"/>
          <w:tab w:val="left" w:pos="720"/>
          <w:tab w:val="left" w:pos="1080"/>
          <w:tab w:val="left" w:pos="2340"/>
          <w:tab w:val="left" w:pos="3330"/>
          <w:tab w:val="left" w:pos="4050"/>
          <w:tab w:val="left" w:pos="4860"/>
          <w:tab w:val="left" w:pos="5850"/>
          <w:tab w:val="left" w:pos="6660"/>
        </w:tabs>
      </w:pPr>
      <w:r w:rsidRPr="00B81077">
        <w:rPr>
          <w:rFonts w:ascii="Doulos SIL" w:hAnsi="Doulos SIL"/>
          <w:i/>
          <w:color w:val="0000FF"/>
        </w:rPr>
        <w:tab/>
      </w:r>
      <w:r w:rsidRPr="00B81077">
        <w:rPr>
          <w:rFonts w:ascii="Doulos SIL" w:hAnsi="Doulos SIL"/>
          <w:i/>
          <w:color w:val="0000FF"/>
        </w:rPr>
        <w:tab/>
        <w:t>ɲàní</w:t>
      </w:r>
      <w:r w:rsidRPr="00B81077">
        <w:rPr>
          <w:rFonts w:ascii="Doulos SIL" w:hAnsi="Doulos SIL"/>
          <w:i/>
          <w:color w:val="0000FF"/>
        </w:rPr>
        <w:tab/>
        <w:t>[yēē</w:t>
      </w:r>
      <w:r w:rsidRPr="00B81077">
        <w:rPr>
          <w:rFonts w:ascii="Doulos SIL" w:hAnsi="Doulos SIL"/>
          <w:i/>
          <w:color w:val="0000FF"/>
        </w:rPr>
        <w:tab/>
        <w:t>dúlì]</w:t>
      </w:r>
    </w:p>
    <w:p w14:paraId="56280423" w14:textId="77777777" w:rsidR="00E24223" w:rsidRDefault="00E24223" w:rsidP="00E24223">
      <w:pPr>
        <w:tabs>
          <w:tab w:val="clear" w:pos="369"/>
          <w:tab w:val="left" w:pos="720"/>
          <w:tab w:val="left" w:pos="1080"/>
          <w:tab w:val="left" w:pos="2340"/>
          <w:tab w:val="left" w:pos="3330"/>
          <w:tab w:val="left" w:pos="4050"/>
          <w:tab w:val="left" w:pos="4860"/>
          <w:tab w:val="left" w:pos="5850"/>
          <w:tab w:val="left" w:pos="6660"/>
        </w:tabs>
      </w:pPr>
      <w:r>
        <w:tab/>
      </w:r>
      <w:r>
        <w:tab/>
        <w:t>from.now</w:t>
      </w:r>
      <w:r>
        <w:tab/>
        <w:t>[month</w:t>
      </w:r>
      <w:r>
        <w:tab/>
        <w:t>one]</w:t>
      </w:r>
    </w:p>
    <w:p w14:paraId="58338D74" w14:textId="77777777" w:rsidR="00E24223" w:rsidRDefault="00E24223" w:rsidP="00E24223">
      <w:pPr>
        <w:tabs>
          <w:tab w:val="clear" w:pos="369"/>
          <w:tab w:val="left" w:pos="720"/>
          <w:tab w:val="left" w:pos="1080"/>
          <w:tab w:val="left" w:pos="1890"/>
          <w:tab w:val="left" w:pos="2610"/>
          <w:tab w:val="left" w:pos="3330"/>
          <w:tab w:val="left" w:pos="4050"/>
          <w:tab w:val="left" w:pos="4680"/>
          <w:tab w:val="left" w:pos="5400"/>
          <w:tab w:val="left" w:pos="5940"/>
        </w:tabs>
      </w:pPr>
      <w:r>
        <w:tab/>
      </w:r>
      <w:r>
        <w:tab/>
        <w:t>‘We’ll harvest the crops one month from now.’</w:t>
      </w:r>
    </w:p>
    <w:p w14:paraId="4CC673B5" w14:textId="77777777" w:rsidR="00E24223" w:rsidRDefault="00E24223" w:rsidP="00E24223">
      <w:pPr>
        <w:tabs>
          <w:tab w:val="clear" w:pos="369"/>
          <w:tab w:val="left" w:pos="720"/>
          <w:tab w:val="left" w:pos="1080"/>
          <w:tab w:val="left" w:pos="1890"/>
          <w:tab w:val="left" w:pos="2610"/>
          <w:tab w:val="left" w:pos="3330"/>
          <w:tab w:val="left" w:pos="4050"/>
          <w:tab w:val="left" w:pos="4680"/>
          <w:tab w:val="left" w:pos="5400"/>
          <w:tab w:val="left" w:pos="5940"/>
        </w:tabs>
      </w:pPr>
    </w:p>
    <w:p w14:paraId="1C130F82" w14:textId="77777777" w:rsidR="00E24223" w:rsidRDefault="00E24223" w:rsidP="00E24223">
      <w:pPr>
        <w:tabs>
          <w:tab w:val="clear" w:pos="369"/>
          <w:tab w:val="left" w:pos="720"/>
          <w:tab w:val="left" w:pos="1080"/>
          <w:tab w:val="left" w:pos="1890"/>
          <w:tab w:val="left" w:pos="2610"/>
          <w:tab w:val="left" w:pos="3330"/>
          <w:tab w:val="left" w:pos="4050"/>
          <w:tab w:val="left" w:pos="4680"/>
          <w:tab w:val="left" w:pos="5400"/>
          <w:tab w:val="left" w:pos="5940"/>
        </w:tabs>
      </w:pPr>
    </w:p>
    <w:p w14:paraId="2246B316" w14:textId="77777777" w:rsidR="00E24223" w:rsidRDefault="00E24223" w:rsidP="000D2A44">
      <w:pPr>
        <w:tabs>
          <w:tab w:val="clear" w:pos="369"/>
          <w:tab w:val="left" w:pos="720"/>
          <w:tab w:val="left" w:pos="1080"/>
          <w:tab w:val="left" w:pos="1890"/>
          <w:tab w:val="left" w:pos="2610"/>
          <w:tab w:val="left" w:pos="3330"/>
          <w:tab w:val="left" w:pos="4050"/>
          <w:tab w:val="left" w:pos="4680"/>
          <w:tab w:val="left" w:pos="5400"/>
          <w:tab w:val="left" w:pos="5940"/>
        </w:tabs>
        <w:ind w:left="1080" w:hanging="1080"/>
      </w:pPr>
      <w:r>
        <w:tab/>
        <w:t>c.</w:t>
      </w:r>
      <w:r>
        <w:tab/>
      </w:r>
      <w:r w:rsidRPr="00B81077">
        <w:rPr>
          <w:rFonts w:ascii="Doulos SIL" w:hAnsi="Doulos SIL"/>
          <w:i/>
          <w:color w:val="0000FF"/>
        </w:rPr>
        <w:t>[mùʔúⁿ</w:t>
      </w:r>
      <w:r w:rsidRPr="00B81077">
        <w:rPr>
          <w:rFonts w:ascii="Doulos SIL" w:hAnsi="Doulos SIL"/>
          <w:i/>
          <w:color w:val="0000FF"/>
        </w:rPr>
        <w:tab/>
        <w:t>sà</w:t>
      </w:r>
      <w:r w:rsidRPr="00B81077">
        <w:rPr>
          <w:rFonts w:ascii="Doulos SIL" w:hAnsi="Doulos SIL"/>
          <w:i/>
          <w:color w:val="0000FF"/>
        </w:rPr>
        <w:tab/>
        <w:t>wálí</w:t>
      </w:r>
      <w:r w:rsidRPr="00B81077">
        <w:rPr>
          <w:rFonts w:ascii="Doulos SIL" w:hAnsi="Doulos SIL"/>
          <w:i/>
          <w:color w:val="0000FF"/>
        </w:rPr>
        <w:tab/>
        <w:t>màà]</w:t>
      </w:r>
      <w:r>
        <w:tab/>
      </w:r>
    </w:p>
    <w:p w14:paraId="0D512A10" w14:textId="77777777" w:rsidR="00E24223" w:rsidRDefault="00E24223" w:rsidP="000D2A44">
      <w:pPr>
        <w:tabs>
          <w:tab w:val="clear" w:pos="369"/>
          <w:tab w:val="left" w:pos="720"/>
          <w:tab w:val="left" w:pos="1080"/>
          <w:tab w:val="left" w:pos="1890"/>
          <w:tab w:val="left" w:pos="2610"/>
          <w:tab w:val="left" w:pos="3330"/>
          <w:tab w:val="left" w:pos="4050"/>
          <w:tab w:val="left" w:pos="4680"/>
          <w:tab w:val="left" w:pos="5400"/>
          <w:tab w:val="left" w:pos="5940"/>
        </w:tabs>
        <w:ind w:left="1080" w:hanging="1080"/>
      </w:pPr>
      <w:r>
        <w:tab/>
      </w:r>
      <w:r>
        <w:tab/>
        <w:t>[1Pl</w:t>
      </w:r>
      <w:r>
        <w:tab/>
        <w:t>Prog</w:t>
      </w:r>
      <w:r>
        <w:tab/>
        <w:t>work(n)</w:t>
      </w:r>
      <w:r>
        <w:tab/>
        <w:t>do.Ipfv</w:t>
      </w:r>
      <w:r>
        <w:tab/>
        <w:t>do</w:t>
      </w:r>
    </w:p>
    <w:p w14:paraId="7DC75DD5" w14:textId="15FF9772" w:rsidR="00E24223" w:rsidRPr="00B81077" w:rsidRDefault="00E24223" w:rsidP="000D2A44">
      <w:pPr>
        <w:tabs>
          <w:tab w:val="clear" w:pos="369"/>
          <w:tab w:val="left" w:pos="720"/>
          <w:tab w:val="left" w:pos="1080"/>
          <w:tab w:val="left" w:pos="2250"/>
          <w:tab w:val="left" w:pos="3240"/>
          <w:tab w:val="left" w:pos="4050"/>
          <w:tab w:val="left" w:pos="4860"/>
          <w:tab w:val="left" w:pos="5940"/>
        </w:tabs>
        <w:ind w:left="1080" w:hanging="1080"/>
        <w:rPr>
          <w:rFonts w:ascii="Doulos SIL" w:hAnsi="Doulos SIL"/>
          <w:i/>
          <w:color w:val="0000FF"/>
        </w:rPr>
      </w:pPr>
      <w:r>
        <w:tab/>
      </w:r>
      <w:r>
        <w:tab/>
      </w:r>
      <w:r w:rsidRPr="00B81077">
        <w:rPr>
          <w:rFonts w:ascii="Doulos SIL" w:hAnsi="Doulos SIL"/>
          <w:i/>
          <w:color w:val="0000FF"/>
        </w:rPr>
        <w:t>ɲánì</w:t>
      </w:r>
      <w:r w:rsidRPr="00B81077">
        <w:rPr>
          <w:rFonts w:ascii="Doulos SIL" w:hAnsi="Doulos SIL"/>
          <w:i/>
          <w:color w:val="0000FF"/>
        </w:rPr>
        <w:tab/>
        <w:t>[yēē</w:t>
      </w:r>
      <w:r w:rsidRPr="00B81077">
        <w:rPr>
          <w:rFonts w:ascii="Doulos SIL" w:hAnsi="Doulos SIL"/>
          <w:i/>
          <w:color w:val="0000FF"/>
        </w:rPr>
        <w:tab/>
        <w:t>dúlì]</w:t>
      </w:r>
      <w:r w:rsidRPr="00B81077">
        <w:rPr>
          <w:rFonts w:ascii="Doulos SIL" w:hAnsi="Doulos SIL"/>
          <w:i/>
          <w:color w:val="0000FF"/>
        </w:rPr>
        <w:tab/>
        <w:t>tú</w:t>
      </w:r>
      <w:r w:rsidRPr="00B81077">
        <w:rPr>
          <w:rFonts w:ascii="Doulos SIL" w:hAnsi="Doulos SIL"/>
          <w:i/>
          <w:color w:val="0000FF"/>
        </w:rPr>
        <w:tab/>
        <w:t>[kpásòʔr̀</w:t>
      </w:r>
      <w:r w:rsidRPr="00B81077">
        <w:rPr>
          <w:rFonts w:ascii="Doulos SIL" w:hAnsi="Doulos SIL"/>
          <w:i/>
          <w:color w:val="0000FF"/>
        </w:rPr>
        <w:tab/>
        <w:t>flā]</w:t>
      </w:r>
    </w:p>
    <w:p w14:paraId="6467B328" w14:textId="77777777" w:rsidR="00E24223" w:rsidRDefault="00E24223" w:rsidP="000D2A44">
      <w:pPr>
        <w:tabs>
          <w:tab w:val="clear" w:pos="369"/>
          <w:tab w:val="left" w:pos="720"/>
          <w:tab w:val="left" w:pos="1080"/>
          <w:tab w:val="left" w:pos="2250"/>
          <w:tab w:val="left" w:pos="3240"/>
          <w:tab w:val="left" w:pos="4050"/>
          <w:tab w:val="left" w:pos="4860"/>
          <w:tab w:val="left" w:pos="5940"/>
        </w:tabs>
        <w:ind w:left="1080" w:hanging="1080"/>
      </w:pPr>
      <w:r>
        <w:tab/>
      </w:r>
      <w:r>
        <w:tab/>
        <w:t>from.now</w:t>
      </w:r>
      <w:r>
        <w:tab/>
        <w:t>[month</w:t>
      </w:r>
      <w:r>
        <w:tab/>
        <w:t>one]</w:t>
      </w:r>
      <w:r>
        <w:tab/>
        <w:t>plus</w:t>
      </w:r>
      <w:r>
        <w:tab/>
        <w:t>[week</w:t>
      </w:r>
      <w:r>
        <w:tab/>
        <w:t>two]</w:t>
      </w:r>
    </w:p>
    <w:p w14:paraId="7950EC41" w14:textId="1BD1396D" w:rsidR="00E24223" w:rsidRDefault="00E24223" w:rsidP="000D2A44">
      <w:pPr>
        <w:tabs>
          <w:tab w:val="clear" w:pos="369"/>
          <w:tab w:val="left" w:pos="720"/>
          <w:tab w:val="left" w:pos="1080"/>
          <w:tab w:val="left" w:pos="2250"/>
          <w:tab w:val="left" w:pos="3240"/>
          <w:tab w:val="left" w:pos="4050"/>
          <w:tab w:val="left" w:pos="4860"/>
          <w:tab w:val="left" w:pos="5940"/>
        </w:tabs>
        <w:ind w:left="1080" w:hanging="1080"/>
      </w:pPr>
      <w:r>
        <w:tab/>
      </w:r>
      <w:r>
        <w:tab/>
        <w:t>‘We’ll do the work in a month plus a couple of weeks</w:t>
      </w:r>
      <w:r w:rsidR="000D2A44">
        <w:t xml:space="preserve"> (=a month and a half)</w:t>
      </w:r>
      <w:r>
        <w:t xml:space="preserve"> from now.’</w:t>
      </w:r>
    </w:p>
    <w:p w14:paraId="6091EC45" w14:textId="77777777" w:rsidR="00E24223" w:rsidRDefault="00E24223" w:rsidP="00BA6685">
      <w:pPr>
        <w:rPr>
          <w:color w:val="993300"/>
        </w:rPr>
      </w:pPr>
    </w:p>
    <w:p w14:paraId="5921F12D" w14:textId="77777777" w:rsidR="00E24223" w:rsidRPr="001936B6" w:rsidRDefault="00E24223" w:rsidP="00BA6685">
      <w:pPr>
        <w:rPr>
          <w:color w:val="993300"/>
        </w:rPr>
      </w:pPr>
    </w:p>
    <w:p w14:paraId="5F110890" w14:textId="06E6F413" w:rsidR="00BA6685" w:rsidRDefault="00BA6685" w:rsidP="00BA6685">
      <w:pPr>
        <w:pStyle w:val="Heading4"/>
      </w:pPr>
      <w:bookmarkStart w:id="1227" w:name="_Toc505157749"/>
      <w:bookmarkStart w:id="1228" w:name="_Toc505157848"/>
      <w:bookmarkStart w:id="1229" w:name="_Toc508942842"/>
      <w:bookmarkStart w:id="1230" w:name="_Toc508943442"/>
      <w:bookmarkStart w:id="1231" w:name="_Toc518622958"/>
      <w:bookmarkStart w:id="1232" w:name="_Toc78375738"/>
      <w:bookmarkStart w:id="1233" w:name="_Toc79405842"/>
      <w:bookmarkStart w:id="1234" w:name="_Toc337412085"/>
      <w:r>
        <w:t>‘</w:t>
      </w:r>
      <w:r w:rsidR="00566B03">
        <w:t>First</w:t>
      </w:r>
      <w:r>
        <w:t>’</w:t>
      </w:r>
      <w:bookmarkEnd w:id="1227"/>
      <w:bookmarkEnd w:id="1228"/>
      <w:bookmarkEnd w:id="1229"/>
      <w:bookmarkEnd w:id="1230"/>
      <w:bookmarkEnd w:id="1231"/>
      <w:bookmarkEnd w:id="1232"/>
      <w:r w:rsidR="00566B03">
        <w:t xml:space="preserve"> (</w:t>
      </w:r>
      <w:r w:rsidR="00566B03" w:rsidRPr="00DE33B3">
        <w:rPr>
          <w:rFonts w:ascii="Doulos SIL" w:hAnsi="Doulos SIL"/>
          <w:i/>
          <w:color w:val="0000FF"/>
        </w:rPr>
        <w:t>ŋŋŋ</w:t>
      </w:r>
      <w:r w:rsidR="00566B03">
        <w:t>)</w:t>
      </w:r>
      <w:bookmarkEnd w:id="1233"/>
      <w:bookmarkEnd w:id="1234"/>
    </w:p>
    <w:p w14:paraId="3DCDC00B" w14:textId="77777777" w:rsidR="00BA6685" w:rsidRDefault="00566B03" w:rsidP="00BA6685">
      <w:pPr>
        <w:pStyle w:val="Heading4"/>
      </w:pPr>
      <w:bookmarkStart w:id="1235" w:name="_Toc508942843"/>
      <w:bookmarkStart w:id="1236" w:name="_Toc508943443"/>
      <w:bookmarkStart w:id="1237" w:name="_Toc518622959"/>
      <w:bookmarkStart w:id="1238" w:name="_Toc78375739"/>
      <w:bookmarkStart w:id="1239" w:name="_Toc79405843"/>
      <w:bookmarkStart w:id="1240" w:name="_Toc337412086"/>
      <w:r>
        <w:t>Spatial adverbs</w:t>
      </w:r>
      <w:bookmarkEnd w:id="1235"/>
      <w:bookmarkEnd w:id="1236"/>
      <w:bookmarkEnd w:id="1237"/>
      <w:bookmarkEnd w:id="1238"/>
      <w:bookmarkEnd w:id="1239"/>
      <w:bookmarkEnd w:id="1240"/>
    </w:p>
    <w:p w14:paraId="194D3D5D" w14:textId="77777777" w:rsidR="00BA6685" w:rsidRPr="002D209A" w:rsidRDefault="00566B03" w:rsidP="00BA6685">
      <w:r w:rsidRPr="007C5333">
        <w:t>The following are the main spatial adverbs.</w:t>
      </w:r>
    </w:p>
    <w:p w14:paraId="4337EAAF" w14:textId="77777777" w:rsidR="00BA6685" w:rsidRPr="002D209A" w:rsidRDefault="00BA6685" w:rsidP="00BA6685"/>
    <w:p w14:paraId="53330381" w14:textId="25A3CE5C" w:rsidR="00BA6685" w:rsidRPr="00482223" w:rsidRDefault="00566B03" w:rsidP="00BA6685">
      <w:pPr>
        <w:pStyle w:val="exampleabc"/>
        <w:tabs>
          <w:tab w:val="left" w:pos="3420"/>
          <w:tab w:val="left" w:pos="5220"/>
        </w:tabs>
        <w:rPr>
          <w:i/>
          <w:color w:val="993300"/>
        </w:rPr>
      </w:pPr>
      <w:r w:rsidRPr="00482223">
        <w:rPr>
          <w:i/>
          <w:color w:val="993300"/>
        </w:rPr>
        <w:lastRenderedPageBreak/>
        <w:t>(xx1)</w:t>
      </w:r>
      <w:r w:rsidRPr="00482223">
        <w:rPr>
          <w:i/>
          <w:color w:val="993300"/>
        </w:rPr>
        <w:tab/>
        <w:t>a.</w:t>
      </w:r>
      <w:r w:rsidRPr="00482223">
        <w:rPr>
          <w:i/>
          <w:color w:val="993300"/>
        </w:rPr>
        <w:tab/>
      </w:r>
      <w:r w:rsidRPr="00482223">
        <w:rPr>
          <w:rFonts w:ascii="Doulos SIL" w:hAnsi="Doulos SIL"/>
          <w:i/>
          <w:color w:val="0000FF"/>
        </w:rPr>
        <w:t>ŋŋŋ</w:t>
      </w:r>
      <w:r w:rsidRPr="00482223">
        <w:rPr>
          <w:i/>
          <w:color w:val="993300"/>
        </w:rPr>
        <w:tab/>
      </w:r>
      <w:r w:rsidR="00BA6685">
        <w:rPr>
          <w:i/>
          <w:color w:val="993300"/>
        </w:rPr>
        <w:t>‘</w:t>
      </w:r>
      <w:r w:rsidRPr="00482223">
        <w:rPr>
          <w:i/>
          <w:color w:val="993300"/>
        </w:rPr>
        <w:t>above, top, summit</w:t>
      </w:r>
      <w:r w:rsidR="00BA6685">
        <w:rPr>
          <w:i/>
          <w:color w:val="993300"/>
        </w:rPr>
        <w:t>’</w:t>
      </w:r>
      <w:r w:rsidRPr="00482223">
        <w:rPr>
          <w:i/>
          <w:color w:val="993300"/>
        </w:rPr>
        <w:tab/>
      </w:r>
    </w:p>
    <w:p w14:paraId="671A5416" w14:textId="5CC20478" w:rsidR="00BA6685" w:rsidRPr="002D209A" w:rsidRDefault="00566B03" w:rsidP="00BA6685">
      <w:pPr>
        <w:pStyle w:val="exampleabc"/>
        <w:tabs>
          <w:tab w:val="left" w:pos="3420"/>
          <w:tab w:val="left" w:pos="5220"/>
        </w:tabs>
      </w:pPr>
      <w:r w:rsidRPr="00482223">
        <w:rPr>
          <w:i/>
          <w:color w:val="993300"/>
        </w:rPr>
        <w:tab/>
      </w:r>
      <w:r w:rsidRPr="00482223">
        <w:rPr>
          <w:i/>
          <w:color w:val="993300"/>
        </w:rPr>
        <w:tab/>
      </w:r>
      <w:r w:rsidRPr="00482223">
        <w:rPr>
          <w:rFonts w:ascii="Doulos SIL" w:hAnsi="Doulos SIL"/>
          <w:i/>
          <w:color w:val="0000FF"/>
        </w:rPr>
        <w:t>ŋŋŋ</w:t>
      </w:r>
      <w:r w:rsidRPr="00482223">
        <w:rPr>
          <w:i/>
          <w:color w:val="993300"/>
        </w:rPr>
        <w:tab/>
      </w:r>
      <w:r w:rsidR="00BA6685">
        <w:rPr>
          <w:i/>
          <w:color w:val="993300"/>
        </w:rPr>
        <w:t>‘</w:t>
      </w:r>
      <w:r w:rsidRPr="00482223">
        <w:rPr>
          <w:i/>
          <w:color w:val="993300"/>
        </w:rPr>
        <w:t>below, bottom, down</w:t>
      </w:r>
      <w:r w:rsidR="00BA6685">
        <w:rPr>
          <w:i/>
          <w:color w:val="993300"/>
        </w:rPr>
        <w:t>’</w:t>
      </w:r>
    </w:p>
    <w:p w14:paraId="7818C33B" w14:textId="77777777" w:rsidR="00BA6685" w:rsidRPr="002D209A" w:rsidRDefault="00BA6685" w:rsidP="00BA6685">
      <w:pPr>
        <w:pStyle w:val="exampleabc"/>
        <w:tabs>
          <w:tab w:val="left" w:pos="3420"/>
          <w:tab w:val="left" w:pos="5220"/>
        </w:tabs>
      </w:pPr>
    </w:p>
    <w:p w14:paraId="69069635" w14:textId="50482133" w:rsidR="00BA6685" w:rsidRPr="00482223" w:rsidRDefault="00566B03" w:rsidP="00BA6685">
      <w:pPr>
        <w:pStyle w:val="exampleabc"/>
        <w:tabs>
          <w:tab w:val="left" w:pos="3420"/>
          <w:tab w:val="left" w:pos="5220"/>
        </w:tabs>
        <w:rPr>
          <w:i/>
          <w:color w:val="993300"/>
        </w:rPr>
      </w:pPr>
      <w:r w:rsidRPr="00482223">
        <w:rPr>
          <w:i/>
          <w:color w:val="993300"/>
        </w:rPr>
        <w:tab/>
        <w:t>b.</w:t>
      </w:r>
      <w:r w:rsidRPr="00482223">
        <w:rPr>
          <w:i/>
          <w:color w:val="993300"/>
        </w:rPr>
        <w:tab/>
      </w:r>
      <w:r w:rsidRPr="00482223">
        <w:rPr>
          <w:rFonts w:ascii="Doulos SIL" w:hAnsi="Doulos SIL"/>
          <w:i/>
          <w:color w:val="0000FF"/>
        </w:rPr>
        <w:t>ŋŋŋ</w:t>
      </w:r>
      <w:r w:rsidRPr="00482223">
        <w:rPr>
          <w:i/>
          <w:color w:val="993300"/>
        </w:rPr>
        <w:tab/>
      </w:r>
      <w:r w:rsidR="00BA6685">
        <w:rPr>
          <w:i/>
          <w:color w:val="993300"/>
        </w:rPr>
        <w:t>‘</w:t>
      </w:r>
      <w:r w:rsidRPr="00482223">
        <w:rPr>
          <w:i/>
          <w:color w:val="993300"/>
        </w:rPr>
        <w:t>east</w:t>
      </w:r>
      <w:r w:rsidR="00BA6685">
        <w:rPr>
          <w:i/>
          <w:color w:val="993300"/>
        </w:rPr>
        <w:t>’</w:t>
      </w:r>
    </w:p>
    <w:p w14:paraId="3CBD5F1F" w14:textId="284203C6" w:rsidR="00BA6685" w:rsidRPr="00482223" w:rsidRDefault="00566B03" w:rsidP="00BA6685">
      <w:pPr>
        <w:pStyle w:val="exampleabc"/>
        <w:tabs>
          <w:tab w:val="left" w:pos="3420"/>
          <w:tab w:val="left" w:pos="5220"/>
        </w:tabs>
        <w:rPr>
          <w:i/>
          <w:color w:val="993300"/>
        </w:rPr>
      </w:pPr>
      <w:r w:rsidRPr="00482223">
        <w:rPr>
          <w:i/>
          <w:color w:val="993300"/>
        </w:rPr>
        <w:tab/>
      </w:r>
      <w:r w:rsidRPr="00482223">
        <w:rPr>
          <w:i/>
          <w:color w:val="993300"/>
        </w:rPr>
        <w:tab/>
      </w:r>
      <w:r w:rsidRPr="00482223">
        <w:rPr>
          <w:rFonts w:ascii="Doulos SIL" w:hAnsi="Doulos SIL"/>
          <w:i/>
          <w:color w:val="0000FF"/>
        </w:rPr>
        <w:t>ŋŋŋ</w:t>
      </w:r>
      <w:r w:rsidRPr="00482223">
        <w:rPr>
          <w:i/>
          <w:color w:val="993300"/>
        </w:rPr>
        <w:tab/>
      </w:r>
      <w:r w:rsidR="00BA6685">
        <w:rPr>
          <w:i/>
          <w:color w:val="993300"/>
        </w:rPr>
        <w:t>‘</w:t>
      </w:r>
      <w:r w:rsidRPr="00482223">
        <w:rPr>
          <w:i/>
          <w:color w:val="993300"/>
        </w:rPr>
        <w:t>west</w:t>
      </w:r>
      <w:r w:rsidR="00BA6685">
        <w:rPr>
          <w:i/>
          <w:color w:val="993300"/>
        </w:rPr>
        <w:t>’</w:t>
      </w:r>
    </w:p>
    <w:p w14:paraId="47F7095E" w14:textId="0362FDF5" w:rsidR="00BA6685" w:rsidRPr="00482223" w:rsidRDefault="00566B03" w:rsidP="00BA6685">
      <w:pPr>
        <w:pStyle w:val="exampleabc"/>
        <w:tabs>
          <w:tab w:val="left" w:pos="3420"/>
          <w:tab w:val="left" w:pos="5220"/>
        </w:tabs>
        <w:rPr>
          <w:i/>
          <w:color w:val="993300"/>
        </w:rPr>
      </w:pPr>
      <w:r w:rsidRPr="00482223">
        <w:rPr>
          <w:i/>
          <w:color w:val="993300"/>
        </w:rPr>
        <w:tab/>
      </w:r>
      <w:r w:rsidRPr="00482223">
        <w:rPr>
          <w:i/>
          <w:color w:val="993300"/>
        </w:rPr>
        <w:tab/>
      </w:r>
      <w:r w:rsidRPr="00482223">
        <w:rPr>
          <w:rFonts w:ascii="Doulos SIL" w:hAnsi="Doulos SIL"/>
          <w:i/>
          <w:color w:val="0000FF"/>
        </w:rPr>
        <w:t>ŋŋŋ</w:t>
      </w:r>
      <w:r w:rsidRPr="00482223">
        <w:rPr>
          <w:i/>
          <w:color w:val="993300"/>
        </w:rPr>
        <w:tab/>
      </w:r>
      <w:r w:rsidR="00BA6685">
        <w:rPr>
          <w:i/>
          <w:color w:val="993300"/>
        </w:rPr>
        <w:t>‘</w:t>
      </w:r>
      <w:r w:rsidRPr="00482223">
        <w:rPr>
          <w:i/>
          <w:color w:val="993300"/>
        </w:rPr>
        <w:t>south</w:t>
      </w:r>
      <w:r w:rsidR="00BA6685">
        <w:rPr>
          <w:i/>
          <w:color w:val="993300"/>
        </w:rPr>
        <w:t>’</w:t>
      </w:r>
      <w:r w:rsidRPr="00482223">
        <w:rPr>
          <w:i/>
          <w:color w:val="993300"/>
        </w:rPr>
        <w:tab/>
      </w:r>
    </w:p>
    <w:p w14:paraId="6B2F4492" w14:textId="1DC33AB8" w:rsidR="00BA6685" w:rsidRPr="002D209A" w:rsidRDefault="00566B03" w:rsidP="00BA6685">
      <w:pPr>
        <w:pStyle w:val="exampleabc"/>
        <w:tabs>
          <w:tab w:val="left" w:pos="3420"/>
          <w:tab w:val="left" w:pos="5220"/>
        </w:tabs>
      </w:pPr>
      <w:r w:rsidRPr="00482223">
        <w:rPr>
          <w:i/>
          <w:color w:val="993300"/>
        </w:rPr>
        <w:tab/>
      </w:r>
      <w:r w:rsidRPr="00482223">
        <w:rPr>
          <w:i/>
          <w:color w:val="993300"/>
        </w:rPr>
        <w:tab/>
      </w:r>
      <w:r w:rsidRPr="00482223">
        <w:rPr>
          <w:rFonts w:ascii="Doulos SIL" w:hAnsi="Doulos SIL"/>
          <w:i/>
          <w:color w:val="0000FF"/>
        </w:rPr>
        <w:t>ŋŋŋ</w:t>
      </w:r>
      <w:r w:rsidRPr="00482223">
        <w:rPr>
          <w:i/>
          <w:color w:val="993300"/>
        </w:rPr>
        <w:tab/>
      </w:r>
      <w:r w:rsidR="00BA6685">
        <w:rPr>
          <w:i/>
          <w:color w:val="993300"/>
        </w:rPr>
        <w:t>‘</w:t>
      </w:r>
      <w:r w:rsidRPr="00482223">
        <w:rPr>
          <w:i/>
          <w:color w:val="993300"/>
        </w:rPr>
        <w:t>north</w:t>
      </w:r>
      <w:r w:rsidR="00BA6685">
        <w:rPr>
          <w:i/>
          <w:color w:val="993300"/>
        </w:rPr>
        <w:t>’</w:t>
      </w:r>
    </w:p>
    <w:p w14:paraId="0F6684AF" w14:textId="77777777" w:rsidR="00BA6685" w:rsidRPr="002D209A" w:rsidRDefault="00BA6685" w:rsidP="00BA6685">
      <w:pPr>
        <w:pStyle w:val="exampleabc"/>
        <w:tabs>
          <w:tab w:val="left" w:pos="3420"/>
          <w:tab w:val="left" w:pos="5220"/>
        </w:tabs>
      </w:pPr>
    </w:p>
    <w:p w14:paraId="6AFCF9ED" w14:textId="6A769F31" w:rsidR="00BA6685" w:rsidRPr="00482223" w:rsidRDefault="00566B03" w:rsidP="00BA6685">
      <w:pPr>
        <w:pStyle w:val="exampleabc"/>
        <w:tabs>
          <w:tab w:val="left" w:pos="3420"/>
          <w:tab w:val="left" w:pos="5220"/>
        </w:tabs>
        <w:rPr>
          <w:i/>
          <w:color w:val="993300"/>
        </w:rPr>
      </w:pPr>
      <w:r w:rsidRPr="00482223">
        <w:rPr>
          <w:i/>
          <w:color w:val="993300"/>
        </w:rPr>
        <w:tab/>
        <w:t>c.</w:t>
      </w:r>
      <w:r w:rsidRPr="00482223">
        <w:rPr>
          <w:i/>
          <w:color w:val="993300"/>
        </w:rPr>
        <w:tab/>
      </w:r>
      <w:r w:rsidRPr="00482223">
        <w:rPr>
          <w:rFonts w:ascii="Doulos SIL" w:hAnsi="Doulos SIL"/>
          <w:i/>
          <w:color w:val="0000FF"/>
        </w:rPr>
        <w:t>ŋŋŋ</w:t>
      </w:r>
      <w:r w:rsidRPr="00482223">
        <w:rPr>
          <w:i/>
          <w:color w:val="993300"/>
        </w:rPr>
        <w:tab/>
      </w:r>
      <w:r w:rsidR="00BA6685">
        <w:rPr>
          <w:i/>
          <w:color w:val="993300"/>
        </w:rPr>
        <w:t>‘</w:t>
      </w:r>
      <w:r w:rsidRPr="00482223">
        <w:rPr>
          <w:i/>
          <w:color w:val="993300"/>
        </w:rPr>
        <w:t>going backward, in reverse</w:t>
      </w:r>
      <w:r w:rsidR="00BA6685">
        <w:rPr>
          <w:i/>
          <w:color w:val="993300"/>
        </w:rPr>
        <w:t>’</w:t>
      </w:r>
    </w:p>
    <w:p w14:paraId="060CD676" w14:textId="432BEA24" w:rsidR="00BA6685" w:rsidRPr="00482223" w:rsidRDefault="00566B03" w:rsidP="00BA6685">
      <w:pPr>
        <w:pStyle w:val="exampleabc"/>
        <w:tabs>
          <w:tab w:val="left" w:pos="3420"/>
          <w:tab w:val="left" w:pos="5220"/>
        </w:tabs>
        <w:rPr>
          <w:i/>
          <w:color w:val="993300"/>
        </w:rPr>
      </w:pPr>
      <w:r w:rsidRPr="00482223">
        <w:rPr>
          <w:i/>
          <w:color w:val="993300"/>
        </w:rPr>
        <w:tab/>
      </w:r>
      <w:r w:rsidRPr="00482223">
        <w:rPr>
          <w:i/>
          <w:color w:val="993300"/>
        </w:rPr>
        <w:tab/>
      </w:r>
      <w:r w:rsidRPr="00482223">
        <w:rPr>
          <w:rFonts w:ascii="Doulos SIL" w:hAnsi="Doulos SIL"/>
          <w:i/>
          <w:color w:val="0000FF"/>
        </w:rPr>
        <w:t>ŋŋŋ</w:t>
      </w:r>
      <w:r w:rsidRPr="00482223">
        <w:rPr>
          <w:i/>
          <w:color w:val="993300"/>
        </w:rPr>
        <w:tab/>
      </w:r>
      <w:r w:rsidR="00BA6685">
        <w:rPr>
          <w:i/>
          <w:color w:val="993300"/>
        </w:rPr>
        <w:t>‘</w:t>
      </w:r>
      <w:r w:rsidRPr="00482223">
        <w:rPr>
          <w:i/>
          <w:color w:val="993300"/>
        </w:rPr>
        <w:t>in the rear</w:t>
      </w:r>
      <w:r w:rsidR="00BA6685">
        <w:rPr>
          <w:i/>
          <w:color w:val="993300"/>
        </w:rPr>
        <w:t>’</w:t>
      </w:r>
    </w:p>
    <w:p w14:paraId="358C2CEF" w14:textId="178CE5F2" w:rsidR="00BA6685" w:rsidRPr="002D209A" w:rsidRDefault="00566B03" w:rsidP="00BA6685">
      <w:pPr>
        <w:pStyle w:val="exampleabc"/>
        <w:tabs>
          <w:tab w:val="left" w:pos="3420"/>
          <w:tab w:val="left" w:pos="5220"/>
        </w:tabs>
      </w:pPr>
      <w:r w:rsidRPr="00482223">
        <w:rPr>
          <w:i/>
          <w:color w:val="993300"/>
        </w:rPr>
        <w:tab/>
      </w:r>
      <w:r w:rsidRPr="00482223">
        <w:rPr>
          <w:i/>
          <w:color w:val="993300"/>
        </w:rPr>
        <w:tab/>
      </w:r>
      <w:r w:rsidRPr="00482223">
        <w:rPr>
          <w:rFonts w:ascii="Doulos SIL" w:hAnsi="Doulos SIL"/>
          <w:i/>
          <w:color w:val="0000FF"/>
        </w:rPr>
        <w:t>ŋŋŋ</w:t>
      </w:r>
      <w:r w:rsidRPr="00482223">
        <w:rPr>
          <w:i/>
          <w:color w:val="993300"/>
        </w:rPr>
        <w:tab/>
      </w:r>
      <w:r w:rsidR="00BA6685">
        <w:rPr>
          <w:i/>
          <w:color w:val="993300"/>
        </w:rPr>
        <w:t>‘</w:t>
      </w:r>
      <w:r w:rsidRPr="00482223">
        <w:rPr>
          <w:i/>
          <w:color w:val="993300"/>
        </w:rPr>
        <w:t>forward; in front</w:t>
      </w:r>
      <w:r w:rsidR="00BA6685">
        <w:rPr>
          <w:i/>
          <w:color w:val="993300"/>
        </w:rPr>
        <w:t>’</w:t>
      </w:r>
      <w:r w:rsidRPr="00482223">
        <w:rPr>
          <w:i/>
          <w:color w:val="993300"/>
        </w:rPr>
        <w:t xml:space="preserve"> </w:t>
      </w:r>
    </w:p>
    <w:p w14:paraId="5DA48BEA" w14:textId="77777777" w:rsidR="00BA6685" w:rsidRPr="002D209A" w:rsidRDefault="00BA6685" w:rsidP="00BA6685"/>
    <w:p w14:paraId="741FCAC9" w14:textId="5FD1DFC2" w:rsidR="00BA6685" w:rsidRPr="002D209A" w:rsidRDefault="00BA6685" w:rsidP="00BA6685">
      <w:r>
        <w:rPr>
          <w:i/>
          <w:color w:val="993300"/>
        </w:rPr>
        <w:t>‘</w:t>
      </w:r>
      <w:r w:rsidR="00566B03" w:rsidRPr="001936B6">
        <w:rPr>
          <w:i/>
          <w:color w:val="993300"/>
        </w:rPr>
        <w:t>left</w:t>
      </w:r>
      <w:r>
        <w:rPr>
          <w:i/>
          <w:color w:val="993300"/>
        </w:rPr>
        <w:t>’</w:t>
      </w:r>
      <w:r w:rsidR="00566B03" w:rsidRPr="001936B6">
        <w:rPr>
          <w:i/>
          <w:color w:val="993300"/>
        </w:rPr>
        <w:t xml:space="preserve"> and </w:t>
      </w:r>
      <w:r>
        <w:rPr>
          <w:i/>
          <w:color w:val="993300"/>
        </w:rPr>
        <w:t>‘</w:t>
      </w:r>
      <w:r w:rsidR="00566B03" w:rsidRPr="001936B6">
        <w:rPr>
          <w:i/>
          <w:color w:val="993300"/>
        </w:rPr>
        <w:t>right</w:t>
      </w:r>
      <w:r>
        <w:rPr>
          <w:i/>
          <w:color w:val="993300"/>
        </w:rPr>
        <w:t>’</w:t>
      </w:r>
      <w:r w:rsidR="00566B03" w:rsidRPr="001936B6">
        <w:rPr>
          <w:i/>
          <w:color w:val="993300"/>
        </w:rPr>
        <w:t xml:space="preserve"> </w:t>
      </w:r>
    </w:p>
    <w:p w14:paraId="02B377B6" w14:textId="77777777" w:rsidR="00BA6685" w:rsidRPr="002D209A" w:rsidRDefault="00BA6685" w:rsidP="00BA6685"/>
    <w:p w14:paraId="3A0429CE" w14:textId="77777777" w:rsidR="00BA6685" w:rsidRPr="001936B6" w:rsidRDefault="00BA6685" w:rsidP="00BA6685">
      <w:pPr>
        <w:rPr>
          <w:color w:val="993300"/>
        </w:rPr>
      </w:pPr>
    </w:p>
    <w:p w14:paraId="4CC48F84" w14:textId="77777777" w:rsidR="00BA6685" w:rsidRDefault="00566B03" w:rsidP="00BA6685">
      <w:pPr>
        <w:pStyle w:val="Heading3"/>
      </w:pPr>
      <w:bookmarkStart w:id="1241" w:name="_Toc505157752"/>
      <w:bookmarkStart w:id="1242" w:name="_Toc505157851"/>
      <w:bookmarkStart w:id="1243" w:name="_Toc508942844"/>
      <w:bookmarkStart w:id="1244" w:name="_Toc508943444"/>
      <w:bookmarkStart w:id="1245" w:name="_Toc518622960"/>
      <w:bookmarkStart w:id="1246" w:name="_Toc78375740"/>
      <w:bookmarkStart w:id="1247" w:name="_Toc79405844"/>
      <w:bookmarkStart w:id="1248" w:name="_Toc337412087"/>
      <w:r>
        <w:t xml:space="preserve">Expressive </w:t>
      </w:r>
      <w:bookmarkEnd w:id="1241"/>
      <w:bookmarkEnd w:id="1242"/>
      <w:bookmarkEnd w:id="1243"/>
      <w:bookmarkEnd w:id="1244"/>
      <w:bookmarkEnd w:id="1245"/>
      <w:bookmarkEnd w:id="1246"/>
      <w:bookmarkEnd w:id="1247"/>
      <w:r>
        <w:t>adverbials (EAs)</w:t>
      </w:r>
      <w:bookmarkEnd w:id="1248"/>
    </w:p>
    <w:p w14:paraId="1A4006CD" w14:textId="3D5B2EAC" w:rsidR="00BA6685" w:rsidRPr="00114EDB" w:rsidRDefault="007C5333" w:rsidP="00BA6685">
      <w:pPr>
        <w:pStyle w:val="Heading3"/>
      </w:pPr>
      <w:bookmarkStart w:id="1249" w:name="_Toc78375619"/>
      <w:bookmarkStart w:id="1250" w:name="_Toc79405724"/>
      <w:r w:rsidRPr="00114EDB">
        <w:t xml:space="preserve"> </w:t>
      </w:r>
      <w:bookmarkStart w:id="1251" w:name="_Toc337412088"/>
      <w:r w:rsidR="00BA6685">
        <w:t>‘</w:t>
      </w:r>
      <w:r w:rsidR="00566B03" w:rsidRPr="00114EDB">
        <w:t>Flat</w:t>
      </w:r>
      <w:bookmarkEnd w:id="1249"/>
      <w:bookmarkEnd w:id="1250"/>
      <w:r w:rsidR="00566B03" w:rsidRPr="00114EDB">
        <w:t xml:space="preserve"> and wide</w:t>
      </w:r>
      <w:r w:rsidR="00BA6685">
        <w:t>’</w:t>
      </w:r>
      <w:bookmarkEnd w:id="1251"/>
    </w:p>
    <w:p w14:paraId="33CBCE1F" w14:textId="267B9439" w:rsidR="00BA6685" w:rsidRDefault="007C5333" w:rsidP="00BA6685">
      <w:pPr>
        <w:pStyle w:val="Heading4"/>
      </w:pPr>
      <w:bookmarkStart w:id="1252" w:name="_Toc505157753"/>
      <w:bookmarkStart w:id="1253" w:name="_Toc505157852"/>
      <w:bookmarkStart w:id="1254" w:name="_Toc508942845"/>
      <w:bookmarkStart w:id="1255" w:name="_Toc508943445"/>
      <w:bookmarkStart w:id="1256" w:name="_Toc518622961"/>
      <w:bookmarkStart w:id="1257" w:name="_Toc78375741"/>
      <w:bookmarkStart w:id="1258" w:name="_Toc79405845"/>
      <w:r>
        <w:t xml:space="preserve"> </w:t>
      </w:r>
      <w:bookmarkStart w:id="1259" w:name="_Toc337412089"/>
      <w:r w:rsidR="00BA6685">
        <w:t>‘</w:t>
      </w:r>
      <w:r w:rsidR="00566B03">
        <w:t>Straight</w:t>
      </w:r>
      <w:r w:rsidR="00BA6685">
        <w:t>’</w:t>
      </w:r>
      <w:bookmarkEnd w:id="1252"/>
      <w:bookmarkEnd w:id="1253"/>
      <w:bookmarkEnd w:id="1254"/>
      <w:bookmarkEnd w:id="1255"/>
      <w:bookmarkEnd w:id="1256"/>
      <w:bookmarkEnd w:id="1257"/>
      <w:bookmarkEnd w:id="1258"/>
      <w:r w:rsidR="00566B03">
        <w:t xml:space="preserve"> (</w:t>
      </w:r>
      <w:r w:rsidR="00566B03" w:rsidRPr="00DE33B3">
        <w:rPr>
          <w:rFonts w:ascii="Doulos SIL" w:hAnsi="Doulos SIL"/>
          <w:i/>
          <w:color w:val="0000FF"/>
        </w:rPr>
        <w:t>ŋŋŋ</w:t>
      </w:r>
      <w:r w:rsidR="00566B03">
        <w:t>)</w:t>
      </w:r>
      <w:bookmarkEnd w:id="1259"/>
    </w:p>
    <w:p w14:paraId="41776D71" w14:textId="393BF11A" w:rsidR="00BA6685" w:rsidRDefault="007C5333" w:rsidP="00BA6685">
      <w:pPr>
        <w:pStyle w:val="Heading4"/>
      </w:pPr>
      <w:bookmarkStart w:id="1260" w:name="_Toc505157754"/>
      <w:bookmarkStart w:id="1261" w:name="_Toc505157853"/>
      <w:bookmarkStart w:id="1262" w:name="_Toc508942846"/>
      <w:bookmarkStart w:id="1263" w:name="_Toc508943446"/>
      <w:bookmarkStart w:id="1264" w:name="_Toc518622962"/>
      <w:bookmarkStart w:id="1265" w:name="_Toc78375742"/>
      <w:bookmarkStart w:id="1266" w:name="_Toc79405846"/>
      <w:r>
        <w:t xml:space="preserve"> </w:t>
      </w:r>
      <w:bookmarkStart w:id="1267" w:name="_Toc337412090"/>
      <w:r w:rsidR="00BA6685">
        <w:t>‘</w:t>
      </w:r>
      <w:r w:rsidR="00566B03">
        <w:t>Apart, separate</w:t>
      </w:r>
      <w:r w:rsidR="00BA6685">
        <w:t>’</w:t>
      </w:r>
      <w:bookmarkEnd w:id="1260"/>
      <w:bookmarkEnd w:id="1261"/>
      <w:bookmarkEnd w:id="1262"/>
      <w:bookmarkEnd w:id="1263"/>
      <w:bookmarkEnd w:id="1264"/>
      <w:bookmarkEnd w:id="1265"/>
      <w:bookmarkEnd w:id="1266"/>
      <w:r w:rsidR="00566B03">
        <w:t xml:space="preserve"> (</w:t>
      </w:r>
      <w:r w:rsidR="00566B03" w:rsidRPr="00DE33B3">
        <w:rPr>
          <w:rFonts w:ascii="Doulos SIL" w:hAnsi="Doulos SIL"/>
          <w:i/>
          <w:color w:val="0000FF"/>
        </w:rPr>
        <w:t>ŋŋŋ</w:t>
      </w:r>
      <w:r w:rsidR="00566B03">
        <w:t>)</w:t>
      </w:r>
      <w:bookmarkEnd w:id="1267"/>
    </w:p>
    <w:p w14:paraId="7ACCD26B" w14:textId="36B27177" w:rsidR="00BA6685" w:rsidRDefault="007C5333" w:rsidP="00BA6685">
      <w:pPr>
        <w:pStyle w:val="Heading4"/>
      </w:pPr>
      <w:bookmarkStart w:id="1268" w:name="_Toc505157755"/>
      <w:bookmarkStart w:id="1269" w:name="_Toc505157854"/>
      <w:bookmarkStart w:id="1270" w:name="_Toc508942847"/>
      <w:bookmarkStart w:id="1271" w:name="_Toc508943447"/>
      <w:bookmarkStart w:id="1272" w:name="_Toc518622963"/>
      <w:bookmarkStart w:id="1273" w:name="_Toc78375743"/>
      <w:bookmarkStart w:id="1274" w:name="_Toc79405847"/>
      <w:r>
        <w:t xml:space="preserve"> </w:t>
      </w:r>
      <w:bookmarkStart w:id="1275" w:name="_Toc337412091"/>
      <w:r w:rsidR="00BA6685">
        <w:t>‘</w:t>
      </w:r>
      <w:bookmarkEnd w:id="1268"/>
      <w:bookmarkEnd w:id="1269"/>
      <w:r w:rsidR="00566B03">
        <w:t>Always</w:t>
      </w:r>
      <w:r w:rsidR="00BA6685">
        <w:t>’</w:t>
      </w:r>
      <w:r w:rsidR="00566B03">
        <w:t xml:space="preserve"> (</w:t>
      </w:r>
      <w:r w:rsidR="00566B03" w:rsidRPr="00DE33B3">
        <w:rPr>
          <w:rFonts w:ascii="Doulos SIL" w:hAnsi="Doulos SIL"/>
          <w:i/>
          <w:color w:val="0000FF"/>
        </w:rPr>
        <w:t>ŋŋŋ</w:t>
      </w:r>
      <w:r w:rsidR="00566B03">
        <w:t xml:space="preserve">), </w:t>
      </w:r>
      <w:r w:rsidR="00BA6685">
        <w:t>‘</w:t>
      </w:r>
      <w:r w:rsidR="00566B03">
        <w:t>never</w:t>
      </w:r>
      <w:r w:rsidR="00BA6685">
        <w:t>’</w:t>
      </w:r>
      <w:bookmarkEnd w:id="1270"/>
      <w:bookmarkEnd w:id="1271"/>
      <w:bookmarkEnd w:id="1272"/>
      <w:bookmarkEnd w:id="1273"/>
      <w:bookmarkEnd w:id="1274"/>
      <w:r w:rsidR="00566B03">
        <w:t xml:space="preserve"> (</w:t>
      </w:r>
      <w:r w:rsidR="00566B03" w:rsidRPr="00DE33B3">
        <w:rPr>
          <w:rFonts w:ascii="Doulos SIL" w:hAnsi="Doulos SIL"/>
          <w:i/>
          <w:color w:val="0000FF"/>
        </w:rPr>
        <w:t>ŋŋŋ</w:t>
      </w:r>
      <w:r w:rsidR="00566B03">
        <w:t>)</w:t>
      </w:r>
      <w:bookmarkEnd w:id="1275"/>
    </w:p>
    <w:p w14:paraId="35380F9F" w14:textId="6F3EADF5" w:rsidR="00BA6685" w:rsidRDefault="007C5333" w:rsidP="00BA6685">
      <w:pPr>
        <w:pStyle w:val="Heading4"/>
      </w:pPr>
      <w:bookmarkStart w:id="1276" w:name="_Toc505157751"/>
      <w:bookmarkStart w:id="1277" w:name="_Toc505157850"/>
      <w:bookmarkStart w:id="1278" w:name="_Toc508942849"/>
      <w:bookmarkStart w:id="1279" w:name="_Toc508943449"/>
      <w:bookmarkStart w:id="1280" w:name="_Toc518622965"/>
      <w:bookmarkStart w:id="1281" w:name="_Toc78375745"/>
      <w:bookmarkStart w:id="1282" w:name="_Toc79405848"/>
      <w:r>
        <w:t xml:space="preserve"> </w:t>
      </w:r>
      <w:bookmarkStart w:id="1283" w:name="_Toc337412092"/>
      <w:r w:rsidR="00BA6685">
        <w:t>‘</w:t>
      </w:r>
      <w:r w:rsidR="00566B03">
        <w:t>Exclusively, together</w:t>
      </w:r>
      <w:r w:rsidR="00BA6685">
        <w:t>’</w:t>
      </w:r>
      <w:r w:rsidR="00566B03">
        <w:t xml:space="preserve"> (</w:t>
      </w:r>
      <w:r w:rsidR="00566B03" w:rsidRPr="00DE33B3">
        <w:rPr>
          <w:rFonts w:ascii="Doulos SIL" w:hAnsi="Doulos SIL"/>
          <w:i/>
          <w:color w:val="0000FF"/>
        </w:rPr>
        <w:t>ŋŋŋ</w:t>
      </w:r>
      <w:r w:rsidR="00566B03">
        <w:t>)</w:t>
      </w:r>
      <w:bookmarkEnd w:id="1276"/>
      <w:bookmarkEnd w:id="1277"/>
      <w:bookmarkEnd w:id="1278"/>
      <w:bookmarkEnd w:id="1279"/>
      <w:bookmarkEnd w:id="1280"/>
      <w:bookmarkEnd w:id="1281"/>
      <w:bookmarkEnd w:id="1282"/>
      <w:bookmarkEnd w:id="1283"/>
    </w:p>
    <w:p w14:paraId="4059263D" w14:textId="1293F85A" w:rsidR="00BA6685" w:rsidRDefault="007C5333" w:rsidP="00BA6685">
      <w:pPr>
        <w:pStyle w:val="Heading4"/>
      </w:pPr>
      <w:bookmarkStart w:id="1284" w:name="_Toc508942851"/>
      <w:bookmarkStart w:id="1285" w:name="_Toc508943451"/>
      <w:bookmarkStart w:id="1286" w:name="_Toc518622967"/>
      <w:bookmarkStart w:id="1287" w:name="_Toc78375747"/>
      <w:bookmarkStart w:id="1288" w:name="_Toc79405849"/>
      <w:r>
        <w:t xml:space="preserve"> </w:t>
      </w:r>
      <w:bookmarkStart w:id="1289" w:name="_Toc337412093"/>
      <w:r w:rsidR="00BA6685">
        <w:t>‘</w:t>
      </w:r>
      <w:r w:rsidR="00566B03">
        <w:t>All, entirely</w:t>
      </w:r>
      <w:r w:rsidR="00BA6685">
        <w:t>’</w:t>
      </w:r>
      <w:r w:rsidR="00566B03">
        <w:t xml:space="preserve"> (</w:t>
      </w:r>
      <w:bookmarkEnd w:id="1284"/>
      <w:bookmarkEnd w:id="1285"/>
      <w:bookmarkEnd w:id="1286"/>
      <w:bookmarkEnd w:id="1287"/>
      <w:r w:rsidR="00566B03" w:rsidRPr="00DE33B3">
        <w:rPr>
          <w:rFonts w:ascii="Doulos SIL" w:hAnsi="Doulos SIL"/>
          <w:i/>
          <w:color w:val="0000FF"/>
        </w:rPr>
        <w:t>ŋŋŋ</w:t>
      </w:r>
      <w:r w:rsidR="00566B03">
        <w:t>)</w:t>
      </w:r>
      <w:bookmarkEnd w:id="1288"/>
      <w:bookmarkEnd w:id="1289"/>
    </w:p>
    <w:p w14:paraId="4A658B04" w14:textId="77777777" w:rsidR="00BA6685" w:rsidRDefault="00566B03" w:rsidP="00BA6685">
      <w:pPr>
        <w:pStyle w:val="Heading3"/>
      </w:pPr>
      <w:bookmarkStart w:id="1290" w:name="_Toc508942852"/>
      <w:bookmarkStart w:id="1291" w:name="_Toc508943452"/>
      <w:bookmarkStart w:id="1292" w:name="_Toc518622968"/>
      <w:bookmarkStart w:id="1293" w:name="_Toc78375748"/>
      <w:bookmarkStart w:id="1294" w:name="_Toc79405850"/>
      <w:bookmarkStart w:id="1295" w:name="_Toc337412094"/>
      <w:bookmarkStart w:id="1296" w:name="_Toc508434707"/>
      <w:bookmarkStart w:id="1297" w:name="_Toc508942856"/>
      <w:bookmarkStart w:id="1298" w:name="_Toc508943456"/>
      <w:bookmarkStart w:id="1299" w:name="_Toc508942853"/>
      <w:bookmarkStart w:id="1300" w:name="_Toc508943453"/>
      <w:bookmarkStart w:id="1301" w:name="_Toc518622969"/>
      <w:r>
        <w:t>Reduplicated (iterated) adverbials</w:t>
      </w:r>
      <w:bookmarkEnd w:id="1290"/>
      <w:bookmarkEnd w:id="1291"/>
      <w:bookmarkEnd w:id="1292"/>
      <w:bookmarkEnd w:id="1293"/>
      <w:bookmarkEnd w:id="1294"/>
      <w:bookmarkEnd w:id="1295"/>
    </w:p>
    <w:p w14:paraId="3492FE22" w14:textId="77777777" w:rsidR="00BA6685" w:rsidRDefault="00566B03" w:rsidP="00BA6685">
      <w:pPr>
        <w:pStyle w:val="Heading4"/>
      </w:pPr>
      <w:bookmarkStart w:id="1302" w:name="_Toc505157756"/>
      <w:bookmarkStart w:id="1303" w:name="_Toc505157855"/>
      <w:bookmarkStart w:id="1304" w:name="_Toc78375749"/>
      <w:bookmarkStart w:id="1305" w:name="_Toc79405851"/>
      <w:bookmarkStart w:id="1306" w:name="_Toc337412095"/>
      <w:r>
        <w:t xml:space="preserve">Distributive adverbial </w:t>
      </w:r>
      <w:bookmarkEnd w:id="1302"/>
      <w:bookmarkEnd w:id="1303"/>
      <w:r>
        <w:t>iteration</w:t>
      </w:r>
      <w:bookmarkEnd w:id="1304"/>
      <w:bookmarkEnd w:id="1305"/>
      <w:bookmarkEnd w:id="1306"/>
    </w:p>
    <w:p w14:paraId="6D36564C" w14:textId="1872E19B" w:rsidR="00BA6685" w:rsidRDefault="007C5333" w:rsidP="00BA6685">
      <w:pPr>
        <w:pStyle w:val="Heading4"/>
      </w:pPr>
      <w:bookmarkStart w:id="1307" w:name="_Toc508942854"/>
      <w:bookmarkStart w:id="1308" w:name="_Toc508943454"/>
      <w:bookmarkStart w:id="1309" w:name="_Toc518622970"/>
      <w:bookmarkStart w:id="1310" w:name="_Toc78375750"/>
      <w:bookmarkStart w:id="1311" w:name="_Toc79405852"/>
      <w:r>
        <w:t xml:space="preserve"> </w:t>
      </w:r>
      <w:bookmarkStart w:id="1312" w:name="_Toc337412096"/>
      <w:r w:rsidR="00BA6685">
        <w:t>‘</w:t>
      </w:r>
      <w:r w:rsidR="00566B03">
        <w:t>Scattered, here and there</w:t>
      </w:r>
      <w:r w:rsidR="00BA6685">
        <w:t>’</w:t>
      </w:r>
      <w:r w:rsidR="00566B03">
        <w:t xml:space="preserve"> (</w:t>
      </w:r>
      <w:r w:rsidR="00566B03" w:rsidRPr="00DE33B3">
        <w:rPr>
          <w:rFonts w:ascii="Doulos SIL" w:hAnsi="Doulos SIL"/>
          <w:i/>
          <w:color w:val="0000FF"/>
        </w:rPr>
        <w:t>ŋŋŋ</w:t>
      </w:r>
      <w:r w:rsidR="00566B03">
        <w:t>)</w:t>
      </w:r>
      <w:bookmarkEnd w:id="1307"/>
      <w:bookmarkEnd w:id="1308"/>
      <w:bookmarkEnd w:id="1309"/>
      <w:bookmarkEnd w:id="1310"/>
      <w:bookmarkEnd w:id="1311"/>
      <w:bookmarkEnd w:id="1312"/>
    </w:p>
    <w:p w14:paraId="59119092" w14:textId="77777777" w:rsidR="00A42B19" w:rsidRDefault="00A42B19">
      <w:pPr>
        <w:tabs>
          <w:tab w:val="clear" w:pos="369"/>
        </w:tabs>
        <w:spacing w:line="240" w:lineRule="auto"/>
        <w:jc w:val="left"/>
        <w:rPr>
          <w:b/>
          <w:kern w:val="32"/>
          <w:sz w:val="30"/>
        </w:rPr>
      </w:pPr>
      <w:bookmarkStart w:id="1313" w:name="_Toc508434706"/>
      <w:bookmarkStart w:id="1314" w:name="_Toc508942855"/>
      <w:bookmarkStart w:id="1315" w:name="_Toc508943455"/>
      <w:bookmarkStart w:id="1316" w:name="_Toc78375751"/>
      <w:bookmarkStart w:id="1317" w:name="_Toc79405853"/>
      <w:bookmarkEnd w:id="1296"/>
      <w:bookmarkEnd w:id="1297"/>
      <w:bookmarkEnd w:id="1298"/>
      <w:r>
        <w:br w:type="page"/>
      </w:r>
    </w:p>
    <w:p w14:paraId="1FE57A79" w14:textId="2E644E03" w:rsidR="00BA6685" w:rsidRPr="00C51FD6" w:rsidRDefault="00566B03" w:rsidP="00BA6685">
      <w:pPr>
        <w:pStyle w:val="Heading1"/>
      </w:pPr>
      <w:bookmarkStart w:id="1318" w:name="_Toc337412097"/>
      <w:r w:rsidRPr="00C51FD6">
        <w:lastRenderedPageBreak/>
        <w:t>Verbal derivation</w:t>
      </w:r>
      <w:bookmarkEnd w:id="1313"/>
      <w:bookmarkEnd w:id="1314"/>
      <w:bookmarkEnd w:id="1315"/>
      <w:bookmarkEnd w:id="1316"/>
      <w:bookmarkEnd w:id="1317"/>
      <w:bookmarkEnd w:id="1318"/>
    </w:p>
    <w:p w14:paraId="09552F26" w14:textId="7E7B8F19" w:rsidR="00BA6685" w:rsidRDefault="00566B03" w:rsidP="00BA6685">
      <w:pPr>
        <w:pStyle w:val="Heading2"/>
      </w:pPr>
      <w:bookmarkStart w:id="1319" w:name="_Toc78375752"/>
      <w:bookmarkStart w:id="1320" w:name="_Toc79405854"/>
      <w:bookmarkStart w:id="1321" w:name="_Toc337412098"/>
      <w:r>
        <w:t xml:space="preserve">Reversive verbs </w:t>
      </w:r>
      <w:bookmarkEnd w:id="1319"/>
      <w:bookmarkEnd w:id="1320"/>
      <w:r w:rsidR="008C3773">
        <w:t>absent</w:t>
      </w:r>
      <w:bookmarkEnd w:id="1321"/>
    </w:p>
    <w:p w14:paraId="29A6C90C" w14:textId="3EEDFFC7" w:rsidR="008C3773" w:rsidRPr="008C3773" w:rsidRDefault="008C3773" w:rsidP="008C3773">
      <w:r>
        <w:t xml:space="preserve">No reversive derivation or productive reversive phrase type was observed. </w:t>
      </w:r>
      <w:r w:rsidR="00090B5D">
        <w:t xml:space="preserve">Reversive-like senses are expressed by dedicated lexical items or by semantic extensions. </w:t>
      </w:r>
      <w:r>
        <w:t xml:space="preserve">Both ‘unlock’ and ‘open (door)’ are phrased as </w:t>
      </w:r>
      <w:r w:rsidRPr="001339B0">
        <w:rPr>
          <w:rFonts w:ascii="Doulos SIL" w:hAnsi="Doulos SIL"/>
          <w:i/>
          <w:color w:val="0000FF"/>
        </w:rPr>
        <w:t>dɛ̀</w:t>
      </w:r>
      <w:r w:rsidR="00090B5D" w:rsidRPr="001339B0">
        <w:rPr>
          <w:rFonts w:ascii="Doulos SIL" w:hAnsi="Doulos SIL"/>
          <w:i/>
          <w:color w:val="0000FF"/>
        </w:rPr>
        <w:t>ɛ̂</w:t>
      </w:r>
      <w:r w:rsidR="00090B5D">
        <w:t xml:space="preserve"> ‘open (door)’, which can also be used in the sense ‘uncover, remove blanket from (sb)’.</w:t>
      </w:r>
      <w:r>
        <w:t xml:space="preserve"> ‘Take out’ is simply the transitive use of ‘exit, go out’, with no derivational morpheme. There is a </w:t>
      </w:r>
      <w:r w:rsidR="00090B5D">
        <w:t>dedicated</w:t>
      </w:r>
      <w:r>
        <w:t xml:space="preserve"> lexical item for ‘untie’ (</w:t>
      </w:r>
      <w:r w:rsidRPr="001339B0">
        <w:rPr>
          <w:rFonts w:ascii="Doulos SIL" w:hAnsi="Doulos SIL"/>
          <w:i/>
          <w:color w:val="0000FF"/>
        </w:rPr>
        <w:t>fɛ̀ɛ̀nàà</w:t>
      </w:r>
      <w:r>
        <w:t> ), used as reversive for the phonologically unrelated ‘tie, bind’ (</w:t>
      </w:r>
      <w:r w:rsidRPr="001339B0">
        <w:rPr>
          <w:rFonts w:ascii="Doulos SIL" w:hAnsi="Doulos SIL"/>
          <w:i/>
          <w:color w:val="0000FF"/>
        </w:rPr>
        <w:t>kùlɔ́nà </w:t>
      </w:r>
      <w:r>
        <w:t xml:space="preserve">) </w:t>
      </w:r>
      <w:r w:rsidR="00090B5D">
        <w:t>as well as</w:t>
      </w:r>
      <w:r>
        <w:t xml:space="preserve"> ‘hobble (animal, with rope)’ (</w:t>
      </w:r>
      <w:r w:rsidRPr="001339B0">
        <w:rPr>
          <w:rFonts w:ascii="Doulos SIL" w:hAnsi="Doulos SIL"/>
          <w:i/>
          <w:color w:val="0000FF"/>
        </w:rPr>
        <w:t>fìrìkíyà </w:t>
      </w:r>
      <w:r>
        <w:t xml:space="preserve">). </w:t>
      </w:r>
    </w:p>
    <w:p w14:paraId="06CE2BE2" w14:textId="6891D444" w:rsidR="00BA6685" w:rsidRDefault="000D3705" w:rsidP="00BA6685">
      <w:pPr>
        <w:pStyle w:val="Heading2"/>
      </w:pPr>
      <w:bookmarkStart w:id="1322" w:name="_Toc337412099"/>
      <w:r>
        <w:t>Morphological causative absent</w:t>
      </w:r>
      <w:bookmarkEnd w:id="1322"/>
    </w:p>
    <w:p w14:paraId="618F9FEE" w14:textId="43812B32" w:rsidR="00DB50A4" w:rsidRDefault="000D3705" w:rsidP="00DB50A4">
      <w:r>
        <w:t>There is no productive morphological causative. For alternations, using the same ambi</w:t>
      </w:r>
      <w:r>
        <w:noBreakHyphen/>
        <w:t>valent verbs, like intransitive ‘fall’ and transitive ‘knock down’, see §9.xxx below.</w:t>
      </w:r>
    </w:p>
    <w:p w14:paraId="2D62D48F" w14:textId="453D9DE4" w:rsidR="000D3705" w:rsidRDefault="000D3705" w:rsidP="00DB50A4">
      <w:r>
        <w:tab/>
        <w:t xml:space="preserve">If no simple lexical item can express the sense intended, a periphrastic causative using the verb ‘put down’ (imperfective </w:t>
      </w:r>
      <w:r w:rsidRPr="001339B0">
        <w:rPr>
          <w:rFonts w:ascii="Doulos SIL" w:hAnsi="Doulos SIL"/>
          <w:i/>
          <w:color w:val="0000FF"/>
        </w:rPr>
        <w:t>bàà</w:t>
      </w:r>
      <w:r>
        <w:t xml:space="preserve"> ) and a postverbal nominalized verb can be used.</w:t>
      </w:r>
    </w:p>
    <w:p w14:paraId="5DF74640" w14:textId="77777777" w:rsidR="00DB50A4" w:rsidRDefault="00DB50A4" w:rsidP="00DB50A4"/>
    <w:p w14:paraId="724EE874" w14:textId="1691096E" w:rsidR="00DB50A4" w:rsidRDefault="000D3705" w:rsidP="000D3705">
      <w:pPr>
        <w:tabs>
          <w:tab w:val="clear" w:pos="369"/>
          <w:tab w:val="left" w:pos="720"/>
          <w:tab w:val="left" w:pos="1440"/>
          <w:tab w:val="left" w:pos="2970"/>
          <w:tab w:val="left" w:pos="4050"/>
        </w:tabs>
      </w:pPr>
      <w:r>
        <w:t>(xx1)</w:t>
      </w:r>
      <w:r>
        <w:tab/>
      </w:r>
      <w:r w:rsidRPr="001339B0">
        <w:rPr>
          <w:rFonts w:ascii="Doulos SIL" w:hAnsi="Doulos SIL"/>
          <w:i/>
          <w:color w:val="0000FF"/>
        </w:rPr>
        <w:t>mā</w:t>
      </w:r>
      <w:r w:rsidRPr="001339B0">
        <w:rPr>
          <w:rFonts w:ascii="Doulos SIL" w:hAnsi="Doulos SIL"/>
          <w:i/>
          <w:color w:val="0000FF"/>
        </w:rPr>
        <w:tab/>
        <w:t>ná</w:t>
      </w:r>
      <w:r w:rsidRPr="001339B0">
        <w:rPr>
          <w:rFonts w:ascii="Doulos SIL" w:hAnsi="Doulos SIL"/>
          <w:i/>
          <w:color w:val="0000FF"/>
        </w:rPr>
        <w:tab/>
        <w:t>bɛ̀</w:t>
      </w:r>
      <w:r w:rsidRPr="001339B0">
        <w:rPr>
          <w:rFonts w:ascii="Doulos SIL" w:hAnsi="Doulos SIL"/>
          <w:i/>
          <w:color w:val="0000FF"/>
        </w:rPr>
        <w:tab/>
        <w:t>fìdì-rá</w:t>
      </w:r>
    </w:p>
    <w:p w14:paraId="38ED23B8" w14:textId="4F97F76E" w:rsidR="000D3705" w:rsidRDefault="000D3705" w:rsidP="000D3705">
      <w:pPr>
        <w:tabs>
          <w:tab w:val="clear" w:pos="369"/>
          <w:tab w:val="left" w:pos="720"/>
          <w:tab w:val="left" w:pos="1440"/>
          <w:tab w:val="left" w:pos="2970"/>
          <w:tab w:val="left" w:pos="4050"/>
        </w:tabs>
      </w:pPr>
      <w:r>
        <w:tab/>
        <w:t>1Sg</w:t>
      </w:r>
      <w:r>
        <w:tab/>
        <w:t>3SgHumObj</w:t>
      </w:r>
      <w:r>
        <w:tab/>
        <w:t>put.down</w:t>
      </w:r>
      <w:r>
        <w:tab/>
        <w:t>running(n)-Nom</w:t>
      </w:r>
    </w:p>
    <w:p w14:paraId="5AC0EE4D" w14:textId="30387C65" w:rsidR="000D3705" w:rsidRPr="000D3705" w:rsidRDefault="000D3705" w:rsidP="000D3705">
      <w:pPr>
        <w:tabs>
          <w:tab w:val="clear" w:pos="369"/>
          <w:tab w:val="left" w:pos="720"/>
        </w:tabs>
      </w:pPr>
      <w:r>
        <w:tab/>
        <w:t>‘I made him/her run.’</w:t>
      </w:r>
    </w:p>
    <w:p w14:paraId="48DEB5B5" w14:textId="4F55CCC7" w:rsidR="00BA6685" w:rsidRDefault="000D3705" w:rsidP="00BA6685">
      <w:pPr>
        <w:pStyle w:val="Heading2"/>
      </w:pPr>
      <w:bookmarkStart w:id="1323" w:name="_Toc78375757"/>
      <w:bookmarkStart w:id="1324" w:name="_Toc79405859"/>
      <w:bookmarkStart w:id="1325" w:name="_Toc337412100"/>
      <w:r>
        <w:t>Morphological p</w:t>
      </w:r>
      <w:r w:rsidR="00566B03">
        <w:t xml:space="preserve">assive </w:t>
      </w:r>
      <w:bookmarkEnd w:id="1323"/>
      <w:bookmarkEnd w:id="1324"/>
      <w:r>
        <w:t>absent</w:t>
      </w:r>
      <w:bookmarkEnd w:id="1325"/>
    </w:p>
    <w:p w14:paraId="299DD000" w14:textId="3779B3CA" w:rsidR="000D3705" w:rsidRDefault="000D3705" w:rsidP="000D3705">
      <w:r>
        <w:t>There is likewise no morphological passive derivation. If a specific agent is overt, it is the subject. There is no difference in Jalkunan between ‘I was robbed by the bus driver’ and ‘The bus driver robbed me.’ Nonspecific agency is expressed by ‘they’ as subject (xx1).</w:t>
      </w:r>
    </w:p>
    <w:p w14:paraId="50EF998E" w14:textId="77777777" w:rsidR="000D3705" w:rsidRPr="000D3705" w:rsidRDefault="000D3705" w:rsidP="000D3705"/>
    <w:p w14:paraId="4D34FE91" w14:textId="55A1F33F" w:rsidR="000D3705" w:rsidRPr="001339B0" w:rsidRDefault="000D3705" w:rsidP="000D3705">
      <w:pPr>
        <w:tabs>
          <w:tab w:val="clear" w:pos="369"/>
          <w:tab w:val="left" w:pos="720"/>
        </w:tabs>
        <w:rPr>
          <w:rFonts w:ascii="Doulos SIL" w:hAnsi="Doulos SIL"/>
          <w:i/>
          <w:color w:val="0000FF"/>
        </w:rPr>
      </w:pPr>
      <w:r>
        <w:t>(xx1)</w:t>
      </w:r>
      <w:r>
        <w:tab/>
      </w:r>
      <w:r w:rsidRPr="001339B0">
        <w:rPr>
          <w:rFonts w:ascii="Doulos SIL" w:hAnsi="Doulos SIL"/>
          <w:i/>
          <w:color w:val="0000FF"/>
        </w:rPr>
        <w:t>ààⁿ</w:t>
      </w:r>
      <w:r w:rsidRPr="001339B0">
        <w:rPr>
          <w:rFonts w:ascii="Doulos SIL" w:hAnsi="Doulos SIL"/>
          <w:i/>
          <w:color w:val="0000FF"/>
        </w:rPr>
        <w:tab/>
        <w:t>mā</w:t>
      </w:r>
      <w:r w:rsidRPr="001339B0">
        <w:rPr>
          <w:rFonts w:ascii="Doulos SIL" w:hAnsi="Doulos SIL"/>
          <w:i/>
          <w:color w:val="0000FF"/>
        </w:rPr>
        <w:tab/>
        <w:t>jɔ́ɛ̀ⁿ</w:t>
      </w:r>
    </w:p>
    <w:p w14:paraId="40FD8D15" w14:textId="1E45F4AD" w:rsidR="000D3705" w:rsidRDefault="000D3705" w:rsidP="000D3705">
      <w:pPr>
        <w:tabs>
          <w:tab w:val="clear" w:pos="369"/>
          <w:tab w:val="left" w:pos="720"/>
        </w:tabs>
      </w:pPr>
      <w:r>
        <w:tab/>
        <w:t>3Pl</w:t>
      </w:r>
      <w:r>
        <w:tab/>
        <w:t>1Sg</w:t>
      </w:r>
      <w:r>
        <w:tab/>
        <w:t>rob.Pfv</w:t>
      </w:r>
    </w:p>
    <w:p w14:paraId="0891297D" w14:textId="52F30D7F" w:rsidR="0078202D" w:rsidRPr="0078202D" w:rsidRDefault="000D3705" w:rsidP="000D3705">
      <w:pPr>
        <w:tabs>
          <w:tab w:val="clear" w:pos="369"/>
          <w:tab w:val="left" w:pos="720"/>
        </w:tabs>
      </w:pPr>
      <w:r>
        <w:tab/>
        <w:t>‘I was robbed.’ (“They robbed me.”)</w:t>
      </w:r>
    </w:p>
    <w:p w14:paraId="1EB53594" w14:textId="53F0A335" w:rsidR="00BA6685" w:rsidRDefault="00566B03" w:rsidP="00BA6685">
      <w:pPr>
        <w:pStyle w:val="Heading2"/>
      </w:pPr>
      <w:bookmarkStart w:id="1326" w:name="_Toc508434711"/>
      <w:bookmarkStart w:id="1327" w:name="_Toc508942860"/>
      <w:bookmarkStart w:id="1328" w:name="_Toc508943460"/>
      <w:bookmarkStart w:id="1329" w:name="_Toc78375759"/>
      <w:bookmarkStart w:id="1330" w:name="_Toc79405861"/>
      <w:bookmarkStart w:id="1331" w:name="_Toc337412101"/>
      <w:r>
        <w:lastRenderedPageBreak/>
        <w:t xml:space="preserve">Ambi-valent </w:t>
      </w:r>
      <w:r w:rsidR="00D23902">
        <w:t xml:space="preserve">(labile) </w:t>
      </w:r>
      <w:r>
        <w:t>verbs without suffixal derivation</w:t>
      </w:r>
      <w:bookmarkEnd w:id="1326"/>
      <w:bookmarkEnd w:id="1327"/>
      <w:bookmarkEnd w:id="1328"/>
      <w:bookmarkEnd w:id="1329"/>
      <w:bookmarkEnd w:id="1330"/>
      <w:bookmarkEnd w:id="1331"/>
    </w:p>
    <w:p w14:paraId="251D315F" w14:textId="00F182EF" w:rsidR="00D23902" w:rsidRDefault="00D23902" w:rsidP="00D23902">
      <w:r>
        <w:t>Ambi-valent (or labile) verbs can be used intransitively and transitively. Since transitive objects are always nonzero, the existence of a preverbal object is sufficient to indicate transitive status of the verb. Such verbs are very common in Jalkunan. ‘Fall’ and ‘cause to fall, knock down’ are exemplified in (xx1).</w:t>
      </w:r>
    </w:p>
    <w:p w14:paraId="3753DC21" w14:textId="77777777" w:rsidR="00D23902" w:rsidRDefault="00D23902" w:rsidP="00D23902"/>
    <w:p w14:paraId="2730B3EF" w14:textId="77777777" w:rsidR="00D23902" w:rsidRDefault="00D23902" w:rsidP="00D23902">
      <w:pPr>
        <w:tabs>
          <w:tab w:val="clear" w:pos="369"/>
          <w:tab w:val="left" w:pos="720"/>
          <w:tab w:val="left" w:pos="1080"/>
          <w:tab w:val="left" w:pos="2520"/>
        </w:tabs>
      </w:pPr>
      <w:r>
        <w:t>(xx1)</w:t>
      </w:r>
      <w:r>
        <w:tab/>
        <w:t>a.</w:t>
      </w:r>
      <w:r>
        <w:tab/>
      </w:r>
      <w:r w:rsidRPr="001339B0">
        <w:rPr>
          <w:rFonts w:ascii="Doulos SIL" w:hAnsi="Doulos SIL"/>
          <w:i/>
          <w:color w:val="0000FF"/>
        </w:rPr>
        <w:t>à</w:t>
      </w:r>
      <w:r w:rsidRPr="001339B0">
        <w:rPr>
          <w:rFonts w:ascii="Doulos SIL" w:hAnsi="Doulos SIL"/>
          <w:i/>
          <w:color w:val="0000FF"/>
        </w:rPr>
        <w:tab/>
        <w:t>bɛ̌</w:t>
      </w:r>
    </w:p>
    <w:p w14:paraId="1273986A" w14:textId="77777777" w:rsidR="00D23902" w:rsidRDefault="00D23902" w:rsidP="00D23902">
      <w:pPr>
        <w:tabs>
          <w:tab w:val="clear" w:pos="369"/>
          <w:tab w:val="left" w:pos="720"/>
          <w:tab w:val="left" w:pos="1080"/>
          <w:tab w:val="left" w:pos="2520"/>
        </w:tabs>
      </w:pPr>
      <w:r>
        <w:tab/>
      </w:r>
      <w:r>
        <w:tab/>
        <w:t>3SgHum</w:t>
      </w:r>
      <w:r>
        <w:tab/>
        <w:t>fall.Pfv</w:t>
      </w:r>
    </w:p>
    <w:p w14:paraId="77AAE402" w14:textId="77777777" w:rsidR="00D23902" w:rsidRDefault="00D23902" w:rsidP="00D23902">
      <w:pPr>
        <w:tabs>
          <w:tab w:val="clear" w:pos="369"/>
          <w:tab w:val="left" w:pos="720"/>
          <w:tab w:val="left" w:pos="1080"/>
        </w:tabs>
      </w:pPr>
      <w:r>
        <w:tab/>
      </w:r>
      <w:r>
        <w:tab/>
        <w:t>‘He/She fell.’</w:t>
      </w:r>
    </w:p>
    <w:p w14:paraId="71FA2832" w14:textId="77777777" w:rsidR="00D23902" w:rsidRDefault="00D23902" w:rsidP="00D23902">
      <w:pPr>
        <w:tabs>
          <w:tab w:val="clear" w:pos="369"/>
          <w:tab w:val="left" w:pos="720"/>
          <w:tab w:val="left" w:pos="1080"/>
        </w:tabs>
      </w:pPr>
    </w:p>
    <w:p w14:paraId="24E4EF97" w14:textId="77777777" w:rsidR="00D23902" w:rsidRPr="001339B0" w:rsidRDefault="00D23902" w:rsidP="00D23902">
      <w:pPr>
        <w:tabs>
          <w:tab w:val="clear" w:pos="369"/>
          <w:tab w:val="left" w:pos="720"/>
          <w:tab w:val="left" w:pos="1080"/>
          <w:tab w:val="left" w:pos="1800"/>
          <w:tab w:val="left" w:pos="3150"/>
        </w:tabs>
        <w:rPr>
          <w:rFonts w:ascii="Doulos SIL" w:hAnsi="Doulos SIL"/>
          <w:i/>
          <w:color w:val="0000FF"/>
        </w:rPr>
      </w:pPr>
      <w:r>
        <w:tab/>
        <w:t>b.</w:t>
      </w:r>
      <w:r>
        <w:tab/>
      </w:r>
      <w:r w:rsidRPr="001339B0">
        <w:rPr>
          <w:rFonts w:ascii="Doulos SIL" w:hAnsi="Doulos SIL"/>
          <w:i/>
          <w:color w:val="0000FF"/>
        </w:rPr>
        <w:t>mā</w:t>
      </w:r>
      <w:r w:rsidRPr="001339B0">
        <w:rPr>
          <w:rFonts w:ascii="Doulos SIL" w:hAnsi="Doulos SIL"/>
          <w:i/>
          <w:color w:val="0000FF"/>
        </w:rPr>
        <w:tab/>
        <w:t>ná</w:t>
      </w:r>
      <w:r w:rsidRPr="001339B0">
        <w:rPr>
          <w:rFonts w:ascii="Doulos SIL" w:hAnsi="Doulos SIL"/>
          <w:i/>
          <w:color w:val="0000FF"/>
        </w:rPr>
        <w:tab/>
        <w:t>bɛ̌</w:t>
      </w:r>
    </w:p>
    <w:p w14:paraId="7DC83D35" w14:textId="77777777" w:rsidR="00D23902" w:rsidRDefault="00D23902" w:rsidP="00D23902">
      <w:pPr>
        <w:tabs>
          <w:tab w:val="clear" w:pos="369"/>
          <w:tab w:val="left" w:pos="720"/>
          <w:tab w:val="left" w:pos="1080"/>
          <w:tab w:val="left" w:pos="1800"/>
          <w:tab w:val="left" w:pos="3150"/>
        </w:tabs>
      </w:pPr>
      <w:r>
        <w:tab/>
      </w:r>
      <w:r>
        <w:tab/>
        <w:t>1Sg</w:t>
      </w:r>
      <w:r>
        <w:tab/>
        <w:t>3SgHumOjb</w:t>
      </w:r>
      <w:r>
        <w:tab/>
        <w:t>fall.Pfv</w:t>
      </w:r>
    </w:p>
    <w:p w14:paraId="05E113CB" w14:textId="77777777" w:rsidR="00D23902" w:rsidRDefault="00D23902" w:rsidP="00D23902">
      <w:pPr>
        <w:tabs>
          <w:tab w:val="clear" w:pos="369"/>
          <w:tab w:val="left" w:pos="720"/>
          <w:tab w:val="left" w:pos="1080"/>
        </w:tabs>
      </w:pPr>
      <w:r>
        <w:tab/>
      </w:r>
      <w:r>
        <w:tab/>
        <w:t>‘I made him/her fall.’</w:t>
      </w:r>
    </w:p>
    <w:p w14:paraId="6BFBD629" w14:textId="77777777" w:rsidR="00D23902" w:rsidRDefault="00D23902" w:rsidP="00D23902"/>
    <w:p w14:paraId="58D0C105" w14:textId="1080B8C6" w:rsidR="00D23902" w:rsidRDefault="00D23902" w:rsidP="00D23902">
      <w:r>
        <w:t>Some of the most common ambi-valent verbs are in (xx2). In the “verb” column the forms given are perfective, then imperfective. If the imperfectiv</w:t>
      </w:r>
      <w:r w:rsidR="00CD3D41">
        <w:t>e is M- or H</w:t>
      </w:r>
      <w:r w:rsidR="00CD3D41">
        <w:noBreakHyphen/>
      </w:r>
      <w:r>
        <w:t>toned in the intransitive it becomes L</w:t>
      </w:r>
      <w:r>
        <w:noBreakHyphen/>
        <w:t xml:space="preserve">toned (shown in parentheses) in the transitive. </w:t>
      </w:r>
    </w:p>
    <w:p w14:paraId="57E14951" w14:textId="77777777" w:rsidR="00D23902" w:rsidRDefault="00D23902" w:rsidP="00D23902"/>
    <w:p w14:paraId="78C6A03C" w14:textId="2DC4DD2A" w:rsidR="00D23902" w:rsidRDefault="00D23902" w:rsidP="00D23902">
      <w:pPr>
        <w:tabs>
          <w:tab w:val="clear" w:pos="369"/>
          <w:tab w:val="left" w:pos="720"/>
          <w:tab w:val="left" w:pos="2790"/>
          <w:tab w:val="left" w:pos="4860"/>
        </w:tabs>
      </w:pPr>
      <w:r>
        <w:t>(xx2)</w:t>
      </w:r>
      <w:r>
        <w:tab/>
        <w:t>Pfv / Ipfv</w:t>
      </w:r>
      <w:r>
        <w:tab/>
        <w:t>gloss (intr)</w:t>
      </w:r>
      <w:r>
        <w:tab/>
        <w:t>gloss (tr)</w:t>
      </w:r>
    </w:p>
    <w:p w14:paraId="032CBF69" w14:textId="77777777" w:rsidR="00D23902" w:rsidRDefault="00D23902" w:rsidP="00D23902">
      <w:pPr>
        <w:tabs>
          <w:tab w:val="clear" w:pos="369"/>
          <w:tab w:val="left" w:pos="720"/>
          <w:tab w:val="left" w:pos="2790"/>
          <w:tab w:val="left" w:pos="4860"/>
        </w:tabs>
      </w:pPr>
    </w:p>
    <w:p w14:paraId="34E711A3" w14:textId="3928572E" w:rsidR="00D23902" w:rsidRDefault="00D23902" w:rsidP="00D23902">
      <w:pPr>
        <w:tabs>
          <w:tab w:val="clear" w:pos="369"/>
          <w:tab w:val="left" w:pos="720"/>
          <w:tab w:val="left" w:pos="2790"/>
          <w:tab w:val="left" w:pos="4860"/>
        </w:tabs>
      </w:pPr>
      <w:r>
        <w:tab/>
      </w:r>
      <w:r w:rsidRPr="001339B0">
        <w:rPr>
          <w:rFonts w:ascii="Doulos SIL" w:hAnsi="Doulos SIL"/>
          <w:i/>
          <w:color w:val="0000FF"/>
        </w:rPr>
        <w:t xml:space="preserve">bɛ̌ </w:t>
      </w:r>
      <w:r w:rsidRPr="00D23902">
        <w:t>/</w:t>
      </w:r>
      <w:r w:rsidRPr="001339B0">
        <w:rPr>
          <w:rFonts w:ascii="Doulos SIL" w:hAnsi="Doulos SIL"/>
          <w:i/>
          <w:color w:val="0000FF"/>
        </w:rPr>
        <w:t xml:space="preserve"> bàà</w:t>
      </w:r>
      <w:r>
        <w:tab/>
        <w:t>‘fall’</w:t>
      </w:r>
      <w:r>
        <w:tab/>
        <w:t>‘knock down, put down’</w:t>
      </w:r>
    </w:p>
    <w:p w14:paraId="5BA557F0" w14:textId="0DFF2C15" w:rsidR="00D23902" w:rsidRDefault="00D23902" w:rsidP="00D23902">
      <w:pPr>
        <w:tabs>
          <w:tab w:val="clear" w:pos="369"/>
          <w:tab w:val="left" w:pos="720"/>
          <w:tab w:val="left" w:pos="2790"/>
          <w:tab w:val="left" w:pos="4860"/>
        </w:tabs>
      </w:pPr>
      <w:r>
        <w:tab/>
      </w:r>
      <w:r w:rsidRPr="001339B0">
        <w:rPr>
          <w:rFonts w:ascii="Doulos SIL" w:hAnsi="Doulos SIL"/>
          <w:i/>
          <w:color w:val="0000FF"/>
        </w:rPr>
        <w:t>bɔ̀ɛ́</w:t>
      </w:r>
      <w:r>
        <w:t xml:space="preserve"> / </w:t>
      </w:r>
      <w:r w:rsidRPr="001339B0">
        <w:rPr>
          <w:rFonts w:ascii="Doulos SIL" w:hAnsi="Doulos SIL"/>
          <w:i/>
          <w:color w:val="0000FF"/>
        </w:rPr>
        <w:t>bɔ̄ɔ̄</w:t>
      </w:r>
      <w:r>
        <w:t xml:space="preserve"> </w:t>
      </w:r>
      <w:r w:rsidRPr="001339B0">
        <w:rPr>
          <w:rFonts w:ascii="Doulos SIL" w:hAnsi="Doulos SIL"/>
          <w:i/>
          <w:color w:val="0000FF"/>
        </w:rPr>
        <w:t>(bɔ̀ɔ̀)</w:t>
      </w:r>
      <w:r w:rsidRPr="00D23902">
        <w:tab/>
        <w:t>‘exit</w:t>
      </w:r>
      <w:r>
        <w:t>, go out’</w:t>
      </w:r>
      <w:r>
        <w:tab/>
        <w:t>‘take out’</w:t>
      </w:r>
    </w:p>
    <w:p w14:paraId="4ACD44C0" w14:textId="529872AC" w:rsidR="00D23902" w:rsidRDefault="00D23902" w:rsidP="00D23902">
      <w:pPr>
        <w:tabs>
          <w:tab w:val="clear" w:pos="369"/>
          <w:tab w:val="left" w:pos="720"/>
          <w:tab w:val="left" w:pos="2790"/>
          <w:tab w:val="left" w:pos="4860"/>
        </w:tabs>
      </w:pPr>
      <w:r>
        <w:tab/>
      </w:r>
      <w:r w:rsidRPr="001339B0">
        <w:rPr>
          <w:rFonts w:ascii="Doulos SIL" w:hAnsi="Doulos SIL"/>
          <w:i/>
          <w:color w:val="0000FF"/>
        </w:rPr>
        <w:t>sɔ̀ɛ́</w:t>
      </w:r>
      <w:r>
        <w:t xml:space="preserve"> / </w:t>
      </w:r>
      <w:r w:rsidRPr="001339B0">
        <w:rPr>
          <w:rFonts w:ascii="Doulos SIL" w:hAnsi="Doulos SIL"/>
          <w:i/>
          <w:color w:val="0000FF"/>
        </w:rPr>
        <w:t>sɔ̄ɔ̄</w:t>
      </w:r>
      <w:r>
        <w:t xml:space="preserve"> </w:t>
      </w:r>
      <w:r w:rsidRPr="001339B0">
        <w:rPr>
          <w:rFonts w:ascii="Doulos SIL" w:hAnsi="Doulos SIL"/>
          <w:i/>
          <w:color w:val="0000FF"/>
        </w:rPr>
        <w:t>(sɔ̀ɔ̀)</w:t>
      </w:r>
      <w:r w:rsidRPr="00D23902">
        <w:tab/>
        <w:t>‘</w:t>
      </w:r>
      <w:r>
        <w:t>enter’</w:t>
      </w:r>
      <w:r>
        <w:tab/>
        <w:t>‘put in’</w:t>
      </w:r>
    </w:p>
    <w:p w14:paraId="7D2F11E0" w14:textId="68341B5A" w:rsidR="00D23902" w:rsidRDefault="00D23902" w:rsidP="00D23902">
      <w:pPr>
        <w:tabs>
          <w:tab w:val="clear" w:pos="369"/>
          <w:tab w:val="left" w:pos="720"/>
          <w:tab w:val="left" w:pos="2790"/>
          <w:tab w:val="left" w:pos="4860"/>
        </w:tabs>
      </w:pPr>
      <w:r>
        <w:tab/>
      </w:r>
      <w:r w:rsidRPr="001339B0">
        <w:rPr>
          <w:rFonts w:ascii="Doulos SIL" w:hAnsi="Doulos SIL"/>
          <w:i/>
          <w:color w:val="0000FF"/>
        </w:rPr>
        <w:t>kpɛ̌ⁿ</w:t>
      </w:r>
      <w:r>
        <w:t xml:space="preserve"> / </w:t>
      </w:r>
      <w:r w:rsidRPr="001339B0">
        <w:rPr>
          <w:rFonts w:ascii="Doulos SIL" w:hAnsi="Doulos SIL"/>
          <w:i/>
          <w:color w:val="0000FF"/>
        </w:rPr>
        <w:t>kpāāⁿ (kpààⁿ)</w:t>
      </w:r>
      <w:r>
        <w:tab/>
        <w:t>‘die’</w:t>
      </w:r>
      <w:r>
        <w:tab/>
        <w:t>‘kill’</w:t>
      </w:r>
    </w:p>
    <w:p w14:paraId="5159950E" w14:textId="488F15B1" w:rsidR="000D3705" w:rsidRDefault="000D3705" w:rsidP="00D23902">
      <w:pPr>
        <w:tabs>
          <w:tab w:val="clear" w:pos="369"/>
          <w:tab w:val="left" w:pos="720"/>
          <w:tab w:val="left" w:pos="2790"/>
          <w:tab w:val="left" w:pos="4860"/>
        </w:tabs>
      </w:pPr>
      <w:r>
        <w:tab/>
      </w:r>
      <w:r w:rsidRPr="001339B0">
        <w:rPr>
          <w:rFonts w:ascii="Doulos SIL" w:hAnsi="Doulos SIL"/>
          <w:i/>
          <w:color w:val="0000FF"/>
        </w:rPr>
        <w:t>kàʔrí</w:t>
      </w:r>
      <w:r>
        <w:t xml:space="preserve"> / </w:t>
      </w:r>
      <w:r w:rsidRPr="001339B0">
        <w:rPr>
          <w:rFonts w:ascii="Doulos SIL" w:hAnsi="Doulos SIL"/>
          <w:i/>
          <w:color w:val="0000FF"/>
        </w:rPr>
        <w:t>káʔrá (kàʔrà)</w:t>
      </w:r>
      <w:r>
        <w:tab/>
        <w:t>‘snap, be broken’</w:t>
      </w:r>
      <w:r>
        <w:tab/>
        <w:t>‘snap, break (sth)’</w:t>
      </w:r>
    </w:p>
    <w:p w14:paraId="4C38C006" w14:textId="0071C0BB" w:rsidR="00D23902" w:rsidRDefault="00CD3D41" w:rsidP="00CD3D41">
      <w:pPr>
        <w:tabs>
          <w:tab w:val="clear" w:pos="369"/>
          <w:tab w:val="left" w:pos="720"/>
          <w:tab w:val="left" w:pos="2790"/>
          <w:tab w:val="left" w:pos="4860"/>
        </w:tabs>
      </w:pPr>
      <w:r>
        <w:tab/>
      </w:r>
      <w:r w:rsidRPr="001339B0">
        <w:rPr>
          <w:rFonts w:ascii="Doulos SIL" w:hAnsi="Doulos SIL"/>
          <w:i/>
          <w:color w:val="0000FF"/>
        </w:rPr>
        <w:t>bìí</w:t>
      </w:r>
      <w:r>
        <w:t xml:space="preserve"> / </w:t>
      </w:r>
      <w:r w:rsidRPr="001339B0">
        <w:rPr>
          <w:rFonts w:ascii="Doulos SIL" w:hAnsi="Doulos SIL"/>
          <w:i/>
          <w:color w:val="0000FF"/>
        </w:rPr>
        <w:t>byɛ́ (byɛ̀)</w:t>
      </w:r>
      <w:r>
        <w:tab/>
        <w:t>‘(fire) be lit’</w:t>
      </w:r>
      <w:r>
        <w:tab/>
        <w:t>‘light (fire)’</w:t>
      </w:r>
    </w:p>
    <w:p w14:paraId="1477DC35" w14:textId="77777777" w:rsidR="00BA6685" w:rsidRDefault="00566B03" w:rsidP="00BA6685">
      <w:pPr>
        <w:pStyle w:val="Heading2"/>
      </w:pPr>
      <w:bookmarkStart w:id="1332" w:name="_Toc508434712"/>
      <w:bookmarkStart w:id="1333" w:name="_Toc508942861"/>
      <w:bookmarkStart w:id="1334" w:name="_Toc508943461"/>
      <w:bookmarkStart w:id="1335" w:name="_Toc78375760"/>
      <w:bookmarkStart w:id="1336" w:name="_Toc79405862"/>
      <w:bookmarkStart w:id="1337" w:name="_Toc337412102"/>
      <w:r>
        <w:t>Deadjectival inchoative and factitive verbs</w:t>
      </w:r>
      <w:bookmarkEnd w:id="1332"/>
      <w:bookmarkEnd w:id="1333"/>
      <w:bookmarkEnd w:id="1334"/>
      <w:bookmarkEnd w:id="1335"/>
      <w:bookmarkEnd w:id="1336"/>
      <w:bookmarkEnd w:id="1337"/>
    </w:p>
    <w:p w14:paraId="26FB88EC" w14:textId="12593A06" w:rsidR="00CD3D41" w:rsidRDefault="00E5291A" w:rsidP="00CD3D41">
      <w:r>
        <w:t xml:space="preserve">Most basic adjectives have an associated verb that can be used as inchoative (‘X become ADJ’) or factitive (‘Y make X become ADJ’). </w:t>
      </w:r>
      <w:r w:rsidR="000F0963">
        <w:t>Using the imperfective as citation form for the verbs, we see that factitives differ from inchoatives, if at all, only in shifting to L</w:t>
      </w:r>
      <w:r w:rsidR="000F0963">
        <w:noBreakHyphen/>
        <w:t xml:space="preserve">toned form (in the imperfective). </w:t>
      </w:r>
    </w:p>
    <w:p w14:paraId="01486031" w14:textId="77777777" w:rsidR="00E5291A" w:rsidRDefault="00E5291A" w:rsidP="00CD3D41"/>
    <w:p w14:paraId="509EF8B0" w14:textId="632975B0" w:rsidR="00E5291A" w:rsidRDefault="00E5291A" w:rsidP="00E5291A">
      <w:pPr>
        <w:tabs>
          <w:tab w:val="clear" w:pos="369"/>
          <w:tab w:val="left" w:pos="720"/>
          <w:tab w:val="left" w:pos="1080"/>
          <w:tab w:val="left" w:pos="2700"/>
          <w:tab w:val="left" w:pos="4320"/>
          <w:tab w:val="left" w:pos="5580"/>
        </w:tabs>
      </w:pPr>
      <w:r>
        <w:t>(xx1)</w:t>
      </w:r>
      <w:r>
        <w:tab/>
      </w:r>
      <w:r>
        <w:tab/>
        <w:t>adjective</w:t>
      </w:r>
      <w:r>
        <w:tab/>
        <w:t>gloss</w:t>
      </w:r>
      <w:r>
        <w:tab/>
        <w:t xml:space="preserve">inchoative </w:t>
      </w:r>
      <w:r w:rsidR="00302CA5">
        <w:t>(</w:t>
      </w:r>
      <w:r>
        <w:t>factitive</w:t>
      </w:r>
      <w:r w:rsidR="00302CA5">
        <w:t>)</w:t>
      </w:r>
    </w:p>
    <w:p w14:paraId="09E0623B" w14:textId="77777777" w:rsidR="00E5291A" w:rsidRDefault="00E5291A" w:rsidP="00E5291A">
      <w:pPr>
        <w:tabs>
          <w:tab w:val="clear" w:pos="369"/>
          <w:tab w:val="left" w:pos="720"/>
          <w:tab w:val="left" w:pos="1080"/>
          <w:tab w:val="left" w:pos="2700"/>
          <w:tab w:val="left" w:pos="4320"/>
          <w:tab w:val="left" w:pos="5580"/>
        </w:tabs>
      </w:pPr>
    </w:p>
    <w:p w14:paraId="574671D1" w14:textId="0887E0A8" w:rsidR="00302CA5" w:rsidRDefault="00E5291A" w:rsidP="00E5291A">
      <w:pPr>
        <w:tabs>
          <w:tab w:val="clear" w:pos="369"/>
          <w:tab w:val="left" w:pos="720"/>
          <w:tab w:val="left" w:pos="1080"/>
          <w:tab w:val="left" w:pos="2700"/>
          <w:tab w:val="left" w:pos="4320"/>
          <w:tab w:val="left" w:pos="5580"/>
        </w:tabs>
      </w:pPr>
      <w:r>
        <w:tab/>
        <w:t>a.</w:t>
      </w:r>
      <w:r w:rsidR="00302CA5">
        <w:t xml:space="preserve"> clearly related</w:t>
      </w:r>
    </w:p>
    <w:p w14:paraId="66B163F8" w14:textId="3E56A06B" w:rsidR="00E5291A" w:rsidRPr="00E5291A" w:rsidRDefault="00302CA5" w:rsidP="00E5291A">
      <w:pPr>
        <w:tabs>
          <w:tab w:val="clear" w:pos="369"/>
          <w:tab w:val="left" w:pos="720"/>
          <w:tab w:val="left" w:pos="1080"/>
          <w:tab w:val="left" w:pos="2700"/>
          <w:tab w:val="left" w:pos="4320"/>
          <w:tab w:val="left" w:pos="5580"/>
        </w:tabs>
      </w:pPr>
      <w:r>
        <w:tab/>
      </w:r>
      <w:r w:rsidR="00E5291A">
        <w:tab/>
      </w:r>
      <w:r w:rsidR="00E5291A" w:rsidRPr="001339B0">
        <w:rPr>
          <w:rFonts w:ascii="Doulos SIL" w:hAnsi="Doulos SIL"/>
          <w:i/>
          <w:color w:val="0000FF"/>
        </w:rPr>
        <w:t>kpēē</w:t>
      </w:r>
      <w:r w:rsidR="00E5291A">
        <w:tab/>
        <w:t>‘white’</w:t>
      </w:r>
      <w:r w:rsidR="00E5291A">
        <w:tab/>
      </w:r>
      <w:r w:rsidR="00E5291A" w:rsidRPr="001339B0">
        <w:rPr>
          <w:rFonts w:ascii="Doulos SIL" w:hAnsi="Doulos SIL"/>
          <w:i/>
          <w:color w:val="0000FF"/>
        </w:rPr>
        <w:t>kpɛ̄</w:t>
      </w:r>
      <w:r w:rsidRPr="001339B0">
        <w:rPr>
          <w:rFonts w:ascii="Doulos SIL" w:hAnsi="Doulos SIL"/>
          <w:i/>
          <w:color w:val="0000FF"/>
        </w:rPr>
        <w:t>ɛ̄ (kpɛ̀ɛ̀)</w:t>
      </w:r>
    </w:p>
    <w:p w14:paraId="12DC9446" w14:textId="63346247" w:rsidR="00E5291A" w:rsidRPr="00E5291A" w:rsidRDefault="00E5291A" w:rsidP="00E5291A">
      <w:pPr>
        <w:tabs>
          <w:tab w:val="clear" w:pos="369"/>
          <w:tab w:val="left" w:pos="720"/>
          <w:tab w:val="left" w:pos="1080"/>
          <w:tab w:val="left" w:pos="2700"/>
          <w:tab w:val="left" w:pos="4320"/>
          <w:tab w:val="left" w:pos="5580"/>
        </w:tabs>
      </w:pPr>
      <w:r>
        <w:tab/>
      </w:r>
      <w:r>
        <w:tab/>
      </w:r>
      <w:r w:rsidRPr="001339B0">
        <w:rPr>
          <w:rFonts w:ascii="Doulos SIL" w:hAnsi="Doulos SIL"/>
          <w:i/>
          <w:color w:val="0000FF"/>
        </w:rPr>
        <w:t>kānā</w:t>
      </w:r>
      <w:r>
        <w:tab/>
        <w:t>‘red’</w:t>
      </w:r>
      <w:r>
        <w:tab/>
      </w:r>
      <w:r w:rsidR="00302CA5" w:rsidRPr="001339B0">
        <w:rPr>
          <w:rFonts w:ascii="Doulos SIL" w:hAnsi="Doulos SIL"/>
          <w:i/>
          <w:color w:val="0000FF"/>
        </w:rPr>
        <w:t>kānā</w:t>
      </w:r>
      <w:r w:rsidRPr="001339B0">
        <w:rPr>
          <w:rFonts w:ascii="Doulos SIL" w:hAnsi="Doulos SIL"/>
          <w:i/>
          <w:color w:val="0000FF"/>
        </w:rPr>
        <w:t>nā</w:t>
      </w:r>
      <w:r w:rsidR="00302CA5">
        <w:t xml:space="preserve"> ~ </w:t>
      </w:r>
      <w:r w:rsidR="00302CA5" w:rsidRPr="001339B0">
        <w:rPr>
          <w:rFonts w:ascii="Doulos SIL" w:hAnsi="Doulos SIL"/>
          <w:i/>
          <w:color w:val="0000FF"/>
        </w:rPr>
        <w:t>kānnā (kànnà)</w:t>
      </w:r>
    </w:p>
    <w:p w14:paraId="0F59B197" w14:textId="79BCEF53" w:rsidR="00E5291A" w:rsidRDefault="00E5291A" w:rsidP="00E5291A">
      <w:pPr>
        <w:tabs>
          <w:tab w:val="clear" w:pos="369"/>
          <w:tab w:val="left" w:pos="720"/>
          <w:tab w:val="left" w:pos="1080"/>
          <w:tab w:val="left" w:pos="2700"/>
          <w:tab w:val="left" w:pos="4320"/>
          <w:tab w:val="left" w:pos="5580"/>
        </w:tabs>
      </w:pPr>
      <w:r>
        <w:tab/>
      </w:r>
      <w:r>
        <w:tab/>
      </w:r>
      <w:r w:rsidRPr="001339B0">
        <w:rPr>
          <w:rFonts w:ascii="Doulos SIL" w:hAnsi="Doulos SIL"/>
          <w:i/>
          <w:color w:val="0000FF"/>
        </w:rPr>
        <w:t>gbɔ̀ʔɔ̀</w:t>
      </w:r>
      <w:r>
        <w:t xml:space="preserve"> ~ </w:t>
      </w:r>
      <w:r w:rsidRPr="001339B0">
        <w:rPr>
          <w:rFonts w:ascii="Doulos SIL" w:hAnsi="Doulos SIL"/>
          <w:i/>
          <w:color w:val="0000FF"/>
        </w:rPr>
        <w:t>gboʔò</w:t>
      </w:r>
      <w:r>
        <w:tab/>
        <w:t>‘black’</w:t>
      </w:r>
      <w:r>
        <w:tab/>
      </w:r>
      <w:r w:rsidRPr="001339B0">
        <w:rPr>
          <w:rFonts w:ascii="Doulos SIL" w:hAnsi="Doulos SIL"/>
          <w:i/>
          <w:color w:val="0000FF"/>
        </w:rPr>
        <w:t>gbɔ̀ʔɔ̀</w:t>
      </w:r>
      <w:r w:rsidR="00302CA5" w:rsidRPr="001339B0">
        <w:rPr>
          <w:rFonts w:ascii="Doulos SIL" w:hAnsi="Doulos SIL"/>
          <w:i/>
          <w:color w:val="0000FF"/>
        </w:rPr>
        <w:t xml:space="preserve"> (gbɔ̀ʔɔ̀)</w:t>
      </w:r>
    </w:p>
    <w:p w14:paraId="75B0AF65" w14:textId="19A0960A" w:rsidR="00302CA5" w:rsidRDefault="00302CA5" w:rsidP="00E5291A">
      <w:pPr>
        <w:tabs>
          <w:tab w:val="clear" w:pos="369"/>
          <w:tab w:val="left" w:pos="720"/>
          <w:tab w:val="left" w:pos="1080"/>
          <w:tab w:val="left" w:pos="2700"/>
          <w:tab w:val="left" w:pos="4320"/>
          <w:tab w:val="left" w:pos="5580"/>
        </w:tabs>
      </w:pPr>
      <w:r>
        <w:tab/>
      </w:r>
      <w:r>
        <w:tab/>
      </w:r>
      <w:r w:rsidRPr="001339B0">
        <w:rPr>
          <w:rFonts w:ascii="Doulos SIL" w:hAnsi="Doulos SIL"/>
          <w:i/>
          <w:color w:val="0000FF"/>
        </w:rPr>
        <w:t>ɲɛ́</w:t>
      </w:r>
      <w:r>
        <w:tab/>
        <w:t>‘good’</w:t>
      </w:r>
      <w:r>
        <w:tab/>
      </w:r>
      <w:r w:rsidRPr="001339B0">
        <w:rPr>
          <w:rFonts w:ascii="Doulos SIL" w:hAnsi="Doulos SIL"/>
          <w:i/>
          <w:color w:val="0000FF"/>
        </w:rPr>
        <w:t>ɲàánà (ɲàánà)</w:t>
      </w:r>
    </w:p>
    <w:p w14:paraId="39EDEF28" w14:textId="0F314598" w:rsidR="00302CA5" w:rsidRDefault="00302CA5" w:rsidP="00E5291A">
      <w:pPr>
        <w:tabs>
          <w:tab w:val="clear" w:pos="369"/>
          <w:tab w:val="left" w:pos="720"/>
          <w:tab w:val="left" w:pos="1080"/>
          <w:tab w:val="left" w:pos="2700"/>
          <w:tab w:val="left" w:pos="4320"/>
          <w:tab w:val="left" w:pos="5580"/>
        </w:tabs>
      </w:pPr>
      <w:r>
        <w:tab/>
      </w:r>
      <w:r>
        <w:tab/>
      </w:r>
      <w:r w:rsidRPr="001339B0">
        <w:rPr>
          <w:rFonts w:ascii="Doulos SIL" w:hAnsi="Doulos SIL"/>
          <w:i/>
          <w:color w:val="0000FF"/>
        </w:rPr>
        <w:t>gbáʔálá</w:t>
      </w:r>
      <w:r>
        <w:tab/>
        <w:t>‘thin’</w:t>
      </w:r>
      <w:r>
        <w:tab/>
      </w:r>
      <w:r w:rsidRPr="001339B0">
        <w:rPr>
          <w:rFonts w:ascii="Doulos SIL" w:hAnsi="Doulos SIL"/>
          <w:i/>
          <w:color w:val="0000FF"/>
        </w:rPr>
        <w:t>gbàʔàlánà</w:t>
      </w:r>
    </w:p>
    <w:p w14:paraId="0A770395" w14:textId="151C4366" w:rsidR="00302CA5" w:rsidRPr="001339B0" w:rsidRDefault="00302CA5" w:rsidP="00E5291A">
      <w:pPr>
        <w:tabs>
          <w:tab w:val="clear" w:pos="369"/>
          <w:tab w:val="left" w:pos="720"/>
          <w:tab w:val="left" w:pos="1080"/>
          <w:tab w:val="left" w:pos="2700"/>
          <w:tab w:val="left" w:pos="4320"/>
          <w:tab w:val="left" w:pos="5580"/>
        </w:tabs>
        <w:rPr>
          <w:rFonts w:ascii="Doulos SIL" w:hAnsi="Doulos SIL"/>
          <w:i/>
          <w:color w:val="0000FF"/>
        </w:rPr>
      </w:pPr>
      <w:r>
        <w:tab/>
      </w:r>
      <w:r>
        <w:tab/>
      </w:r>
      <w:r w:rsidRPr="001339B0">
        <w:rPr>
          <w:rFonts w:ascii="Doulos SIL" w:hAnsi="Doulos SIL"/>
          <w:i/>
          <w:color w:val="0000FF"/>
        </w:rPr>
        <w:t>kúmā</w:t>
      </w:r>
      <w:r>
        <w:tab/>
        <w:t>‘cold’</w:t>
      </w:r>
      <w:r>
        <w:tab/>
      </w:r>
      <w:r w:rsidRPr="001339B0">
        <w:rPr>
          <w:rFonts w:ascii="Doulos SIL" w:hAnsi="Doulos SIL"/>
          <w:i/>
          <w:color w:val="0000FF"/>
        </w:rPr>
        <w:t>kúmàⁿ (kùmàⁿ)</w:t>
      </w:r>
    </w:p>
    <w:p w14:paraId="65731F61" w14:textId="484743D9" w:rsidR="000F0963" w:rsidRPr="001339B0" w:rsidRDefault="000F0963" w:rsidP="00E5291A">
      <w:pPr>
        <w:tabs>
          <w:tab w:val="clear" w:pos="369"/>
          <w:tab w:val="left" w:pos="720"/>
          <w:tab w:val="left" w:pos="1080"/>
          <w:tab w:val="left" w:pos="2700"/>
          <w:tab w:val="left" w:pos="4320"/>
          <w:tab w:val="left" w:pos="5580"/>
        </w:tabs>
        <w:rPr>
          <w:rFonts w:ascii="Doulos SIL" w:hAnsi="Doulos SIL"/>
          <w:i/>
          <w:color w:val="0000FF"/>
        </w:rPr>
      </w:pPr>
      <w:r w:rsidRPr="001339B0">
        <w:rPr>
          <w:rFonts w:ascii="Doulos SIL" w:hAnsi="Doulos SIL"/>
          <w:i/>
          <w:color w:val="0000FF"/>
        </w:rPr>
        <w:lastRenderedPageBreak/>
        <w:tab/>
      </w:r>
      <w:r w:rsidRPr="001339B0">
        <w:rPr>
          <w:rFonts w:ascii="Doulos SIL" w:hAnsi="Doulos SIL"/>
          <w:i/>
          <w:color w:val="0000FF"/>
        </w:rPr>
        <w:tab/>
        <w:t>kítā</w:t>
      </w:r>
      <w:r>
        <w:tab/>
        <w:t>‘bad’</w:t>
      </w:r>
      <w:r>
        <w:tab/>
      </w:r>
      <w:r w:rsidRPr="001339B0">
        <w:rPr>
          <w:rFonts w:ascii="Doulos SIL" w:hAnsi="Doulos SIL"/>
          <w:i/>
          <w:color w:val="0000FF"/>
        </w:rPr>
        <w:t>kìtàlíyà (kìtàlíyà)</w:t>
      </w:r>
    </w:p>
    <w:p w14:paraId="7CCFC439" w14:textId="01959554" w:rsidR="00B46D3B" w:rsidRPr="001339B0" w:rsidRDefault="00B46D3B" w:rsidP="00E5291A">
      <w:pPr>
        <w:tabs>
          <w:tab w:val="clear" w:pos="369"/>
          <w:tab w:val="left" w:pos="720"/>
          <w:tab w:val="left" w:pos="1080"/>
          <w:tab w:val="left" w:pos="2700"/>
          <w:tab w:val="left" w:pos="4320"/>
          <w:tab w:val="left" w:pos="5580"/>
        </w:tabs>
        <w:rPr>
          <w:rFonts w:ascii="Doulos SIL" w:hAnsi="Doulos SIL"/>
          <w:i/>
          <w:color w:val="0000FF"/>
        </w:rPr>
      </w:pPr>
      <w:r w:rsidRPr="001339B0">
        <w:rPr>
          <w:rFonts w:ascii="Doulos SIL" w:hAnsi="Doulos SIL"/>
          <w:i/>
          <w:color w:val="0000FF"/>
        </w:rPr>
        <w:tab/>
      </w:r>
      <w:r w:rsidRPr="001339B0">
        <w:rPr>
          <w:rFonts w:ascii="Doulos SIL" w:hAnsi="Doulos SIL"/>
          <w:i/>
          <w:color w:val="0000FF"/>
        </w:rPr>
        <w:tab/>
        <w:t>gúnī</w:t>
      </w:r>
      <w:r>
        <w:tab/>
        <w:t>‘short’</w:t>
      </w:r>
      <w:r>
        <w:tab/>
      </w:r>
      <w:r w:rsidRPr="001339B0">
        <w:rPr>
          <w:rFonts w:ascii="Doulos SIL" w:hAnsi="Doulos SIL"/>
          <w:i/>
          <w:color w:val="0000FF"/>
        </w:rPr>
        <w:t>gùnò (gùnò)</w:t>
      </w:r>
    </w:p>
    <w:p w14:paraId="63AA6FB1" w14:textId="77777777" w:rsidR="00302CA5" w:rsidRDefault="00302CA5" w:rsidP="00302CA5">
      <w:pPr>
        <w:tabs>
          <w:tab w:val="clear" w:pos="369"/>
          <w:tab w:val="left" w:pos="720"/>
          <w:tab w:val="left" w:pos="1080"/>
          <w:tab w:val="left" w:pos="2700"/>
          <w:tab w:val="left" w:pos="4320"/>
          <w:tab w:val="left" w:pos="5580"/>
        </w:tabs>
      </w:pPr>
    </w:p>
    <w:p w14:paraId="43B9B134" w14:textId="74AA089F" w:rsidR="00302CA5" w:rsidRDefault="00B46D3B" w:rsidP="00E5291A">
      <w:pPr>
        <w:tabs>
          <w:tab w:val="clear" w:pos="369"/>
          <w:tab w:val="left" w:pos="720"/>
          <w:tab w:val="left" w:pos="1080"/>
          <w:tab w:val="left" w:pos="2700"/>
          <w:tab w:val="left" w:pos="4320"/>
          <w:tab w:val="left" w:pos="5580"/>
        </w:tabs>
      </w:pPr>
      <w:r>
        <w:tab/>
        <w:t>b</w:t>
      </w:r>
      <w:r w:rsidR="00302CA5">
        <w:t>. suppletive</w:t>
      </w:r>
      <w:r w:rsidR="000F0963">
        <w:t xml:space="preserve"> or doubtfully related</w:t>
      </w:r>
    </w:p>
    <w:p w14:paraId="05F1C461" w14:textId="241B262B" w:rsidR="00302CA5" w:rsidRPr="001339B0" w:rsidRDefault="00302CA5" w:rsidP="00E5291A">
      <w:pPr>
        <w:tabs>
          <w:tab w:val="clear" w:pos="369"/>
          <w:tab w:val="left" w:pos="720"/>
          <w:tab w:val="left" w:pos="1080"/>
          <w:tab w:val="left" w:pos="2700"/>
          <w:tab w:val="left" w:pos="4320"/>
          <w:tab w:val="left" w:pos="5580"/>
        </w:tabs>
        <w:rPr>
          <w:rFonts w:ascii="Doulos SIL" w:hAnsi="Doulos SIL"/>
          <w:i/>
          <w:color w:val="0000FF"/>
        </w:rPr>
      </w:pPr>
      <w:r>
        <w:tab/>
      </w:r>
      <w:r>
        <w:tab/>
      </w:r>
      <w:r w:rsidRPr="001339B0">
        <w:rPr>
          <w:rFonts w:ascii="Doulos SIL" w:hAnsi="Doulos SIL"/>
          <w:i/>
          <w:color w:val="0000FF"/>
        </w:rPr>
        <w:t>táā</w:t>
      </w:r>
      <w:r>
        <w:tab/>
        <w:t>‘hot’</w:t>
      </w:r>
      <w:r>
        <w:tab/>
      </w:r>
      <w:r w:rsidRPr="001339B0">
        <w:rPr>
          <w:rFonts w:ascii="Doulos SIL" w:hAnsi="Doulos SIL"/>
          <w:i/>
          <w:color w:val="0000FF"/>
        </w:rPr>
        <w:t>dɛ̀ɛ̀</w:t>
      </w:r>
      <w:r w:rsidR="00B46D3B" w:rsidRPr="001339B0">
        <w:rPr>
          <w:rFonts w:ascii="Doulos SIL" w:hAnsi="Doulos SIL"/>
          <w:i/>
          <w:color w:val="0000FF"/>
        </w:rPr>
        <w:t xml:space="preserve"> (dɛ̀ɛ̀)</w:t>
      </w:r>
    </w:p>
    <w:p w14:paraId="31C940F6" w14:textId="77777777" w:rsidR="000F0963" w:rsidRPr="00E5291A" w:rsidRDefault="000F0963" w:rsidP="000F0963">
      <w:pPr>
        <w:tabs>
          <w:tab w:val="clear" w:pos="369"/>
          <w:tab w:val="left" w:pos="720"/>
          <w:tab w:val="left" w:pos="1080"/>
          <w:tab w:val="left" w:pos="2700"/>
          <w:tab w:val="left" w:pos="4320"/>
          <w:tab w:val="left" w:pos="5580"/>
        </w:tabs>
      </w:pPr>
      <w:r>
        <w:tab/>
      </w:r>
      <w:r>
        <w:tab/>
      </w:r>
      <w:r w:rsidRPr="001339B0">
        <w:rPr>
          <w:rFonts w:ascii="Doulos SIL" w:hAnsi="Doulos SIL"/>
          <w:i/>
          <w:color w:val="0000FF"/>
        </w:rPr>
        <w:t>súmááⁿ</w:t>
      </w:r>
      <w:r>
        <w:tab/>
        <w:t>‘long’</w:t>
      </w:r>
      <w:r>
        <w:tab/>
      </w:r>
      <w:r w:rsidRPr="001339B0">
        <w:rPr>
          <w:rFonts w:ascii="Doulos SIL" w:hAnsi="Doulos SIL"/>
          <w:i/>
          <w:color w:val="0000FF"/>
        </w:rPr>
        <w:t>sɔ̀ɔ̀ⁿbàà (sɔ̀ɔ̀ⁿbàà)</w:t>
      </w:r>
    </w:p>
    <w:p w14:paraId="50337CD0" w14:textId="77777777" w:rsidR="000F0963" w:rsidRPr="001339B0" w:rsidRDefault="00E5291A" w:rsidP="00E5291A">
      <w:pPr>
        <w:tabs>
          <w:tab w:val="clear" w:pos="369"/>
          <w:tab w:val="left" w:pos="720"/>
          <w:tab w:val="left" w:pos="1080"/>
          <w:tab w:val="left" w:pos="2700"/>
          <w:tab w:val="left" w:pos="4320"/>
          <w:tab w:val="left" w:pos="5580"/>
        </w:tabs>
        <w:rPr>
          <w:rFonts w:ascii="Doulos SIL" w:hAnsi="Doulos SIL"/>
          <w:i/>
          <w:color w:val="0000FF"/>
        </w:rPr>
      </w:pPr>
      <w:r>
        <w:tab/>
      </w:r>
      <w:r>
        <w:tab/>
      </w:r>
      <w:r w:rsidRPr="001339B0">
        <w:rPr>
          <w:rFonts w:ascii="Doulos SIL" w:hAnsi="Doulos SIL"/>
          <w:i/>
          <w:color w:val="0000FF"/>
        </w:rPr>
        <w:t>kútɔ̄</w:t>
      </w:r>
      <w:r>
        <w:tab/>
        <w:t>‘old’</w:t>
      </w:r>
      <w:r w:rsidRPr="00E5291A">
        <w:t xml:space="preserve"> </w:t>
      </w:r>
      <w:r>
        <w:tab/>
      </w:r>
      <w:r w:rsidR="000F0963" w:rsidRPr="001339B0">
        <w:rPr>
          <w:rFonts w:ascii="Doulos SIL" w:hAnsi="Doulos SIL"/>
          <w:i/>
          <w:color w:val="0000FF"/>
        </w:rPr>
        <w:t>kɔ̀ʔrìyáà</w:t>
      </w:r>
    </w:p>
    <w:p w14:paraId="659A0FCD" w14:textId="77777777" w:rsidR="00E5291A" w:rsidRDefault="00E5291A" w:rsidP="00E5291A"/>
    <w:p w14:paraId="625D14AC" w14:textId="5A759623" w:rsidR="00E5291A" w:rsidRDefault="00E5291A" w:rsidP="00E5291A">
      <w:r>
        <w:t>A number of other verbs also denote intransitive change</w:t>
      </w:r>
      <w:r w:rsidR="006B25FD">
        <w:t>s</w:t>
      </w:r>
      <w:r>
        <w:t xml:space="preserve"> of state, but do not correspond to any of the few true </w:t>
      </w:r>
      <w:r w:rsidR="006B25FD">
        <w:t xml:space="preserve">(morphologically simple) </w:t>
      </w:r>
      <w:r>
        <w:t xml:space="preserve">adjectives in the language. </w:t>
      </w:r>
      <w:r w:rsidR="006B25FD">
        <w:t>One can, however, use relative clauses based on such verbs as nominal modifiers.</w:t>
      </w:r>
    </w:p>
    <w:p w14:paraId="0711155A" w14:textId="77777777" w:rsidR="00E5291A" w:rsidRPr="00E5291A" w:rsidRDefault="00E5291A" w:rsidP="00E5291A"/>
    <w:p w14:paraId="436CC934" w14:textId="64098BE3" w:rsidR="00B46D3B" w:rsidRDefault="00E5291A" w:rsidP="00B46D3B">
      <w:pPr>
        <w:tabs>
          <w:tab w:val="clear" w:pos="369"/>
          <w:tab w:val="left" w:pos="720"/>
          <w:tab w:val="left" w:pos="1080"/>
          <w:tab w:val="left" w:pos="4140"/>
          <w:tab w:val="left" w:pos="5580"/>
        </w:tabs>
      </w:pPr>
      <w:r>
        <w:t>(xx2)</w:t>
      </w:r>
      <w:r w:rsidR="00B46D3B">
        <w:tab/>
      </w:r>
      <w:r w:rsidR="00B46D3B">
        <w:tab/>
        <w:t>inchoative (factitive)</w:t>
      </w:r>
      <w:r w:rsidR="00B46D3B">
        <w:tab/>
        <w:t>gloss</w:t>
      </w:r>
    </w:p>
    <w:p w14:paraId="3B05AEA4" w14:textId="77777777" w:rsidR="00B46D3B" w:rsidRDefault="00B46D3B" w:rsidP="00B46D3B">
      <w:pPr>
        <w:tabs>
          <w:tab w:val="clear" w:pos="369"/>
          <w:tab w:val="left" w:pos="720"/>
          <w:tab w:val="left" w:pos="1080"/>
          <w:tab w:val="left" w:pos="4140"/>
          <w:tab w:val="left" w:pos="5580"/>
        </w:tabs>
      </w:pPr>
    </w:p>
    <w:p w14:paraId="0D0437FF" w14:textId="3F6FB1D2" w:rsidR="00E5291A" w:rsidRPr="00E5291A" w:rsidRDefault="00E5291A" w:rsidP="00B46D3B">
      <w:pPr>
        <w:tabs>
          <w:tab w:val="clear" w:pos="369"/>
          <w:tab w:val="left" w:pos="720"/>
          <w:tab w:val="left" w:pos="1080"/>
          <w:tab w:val="left" w:pos="4140"/>
          <w:tab w:val="left" w:pos="5580"/>
        </w:tabs>
      </w:pPr>
      <w:r>
        <w:tab/>
      </w:r>
      <w:r>
        <w:tab/>
      </w:r>
      <w:r w:rsidR="00B46D3B" w:rsidRPr="001339B0">
        <w:rPr>
          <w:rFonts w:ascii="Doulos SIL" w:hAnsi="Doulos SIL"/>
          <w:i/>
          <w:color w:val="0000FF"/>
        </w:rPr>
        <w:t>ɲīʔɛ̄nāā (ɲìʔɛ̀nàà)</w:t>
      </w:r>
      <w:r w:rsidR="00B46D3B">
        <w:tab/>
      </w:r>
      <w:r>
        <w:t>‘become wet’</w:t>
      </w:r>
    </w:p>
    <w:p w14:paraId="75E4F2E5" w14:textId="44D8F4EE" w:rsidR="00E5291A" w:rsidRPr="00E5291A" w:rsidRDefault="00E5291A" w:rsidP="00B46D3B">
      <w:pPr>
        <w:tabs>
          <w:tab w:val="clear" w:pos="369"/>
          <w:tab w:val="left" w:pos="720"/>
          <w:tab w:val="left" w:pos="1080"/>
          <w:tab w:val="left" w:pos="4140"/>
          <w:tab w:val="left" w:pos="5580"/>
        </w:tabs>
      </w:pPr>
      <w:r>
        <w:tab/>
      </w:r>
      <w:r>
        <w:tab/>
      </w:r>
      <w:r w:rsidR="00B46D3B" w:rsidRPr="001339B0">
        <w:rPr>
          <w:rFonts w:ascii="Doulos SIL" w:hAnsi="Doulos SIL"/>
          <w:i/>
          <w:color w:val="0000FF"/>
        </w:rPr>
        <w:t>dóʔó</w:t>
      </w:r>
      <w:r w:rsidRPr="001339B0">
        <w:rPr>
          <w:rFonts w:ascii="Doulos SIL" w:hAnsi="Doulos SIL"/>
          <w:i/>
          <w:color w:val="0000FF"/>
        </w:rPr>
        <w:t>yáà</w:t>
      </w:r>
      <w:r w:rsidR="00B46D3B" w:rsidRPr="001339B0">
        <w:rPr>
          <w:rFonts w:ascii="Doulos SIL" w:hAnsi="Doulos SIL"/>
          <w:i/>
          <w:color w:val="0000FF"/>
        </w:rPr>
        <w:t xml:space="preserve"> (dòʔòyáà)</w:t>
      </w:r>
      <w:r w:rsidR="00B46D3B">
        <w:tab/>
      </w:r>
      <w:r>
        <w:t>‘shrink, become small’</w:t>
      </w:r>
    </w:p>
    <w:p w14:paraId="2AFA7C58" w14:textId="1609A9A8" w:rsidR="00E5291A" w:rsidRDefault="00E5291A" w:rsidP="00B46D3B">
      <w:pPr>
        <w:tabs>
          <w:tab w:val="clear" w:pos="369"/>
          <w:tab w:val="left" w:pos="720"/>
          <w:tab w:val="left" w:pos="1080"/>
          <w:tab w:val="left" w:pos="4140"/>
          <w:tab w:val="left" w:pos="5580"/>
        </w:tabs>
      </w:pPr>
      <w:r>
        <w:tab/>
      </w:r>
      <w:r>
        <w:tab/>
      </w:r>
      <w:r w:rsidRPr="001339B0">
        <w:rPr>
          <w:rFonts w:ascii="Doulos SIL" w:hAnsi="Doulos SIL"/>
          <w:i/>
          <w:color w:val="0000FF"/>
        </w:rPr>
        <w:t>tɔ̀lɔ̀</w:t>
      </w:r>
      <w:r w:rsidR="00B46D3B">
        <w:tab/>
      </w:r>
      <w:r>
        <w:t>‘rot’</w:t>
      </w:r>
    </w:p>
    <w:p w14:paraId="2051A7EC" w14:textId="74DE78F2" w:rsidR="006B25FD" w:rsidRPr="00E5291A" w:rsidRDefault="006B25FD" w:rsidP="00B46D3B">
      <w:pPr>
        <w:tabs>
          <w:tab w:val="clear" w:pos="369"/>
          <w:tab w:val="left" w:pos="720"/>
          <w:tab w:val="left" w:pos="1080"/>
          <w:tab w:val="left" w:pos="4140"/>
          <w:tab w:val="left" w:pos="5580"/>
        </w:tabs>
      </w:pPr>
      <w:r>
        <w:tab/>
      </w:r>
      <w:r>
        <w:tab/>
      </w:r>
      <w:r w:rsidRPr="001339B0">
        <w:rPr>
          <w:rFonts w:ascii="Doulos SIL" w:hAnsi="Doulos SIL"/>
          <w:i/>
          <w:color w:val="0000FF"/>
        </w:rPr>
        <w:t>jáá (jàà)</w:t>
      </w:r>
      <w:r>
        <w:tab/>
        <w:t>‘become sweet, delicious’</w:t>
      </w:r>
    </w:p>
    <w:p w14:paraId="0C2E56DC" w14:textId="2EE4ABA9" w:rsidR="00E5291A" w:rsidRDefault="00E5291A" w:rsidP="00B46D3B">
      <w:pPr>
        <w:tabs>
          <w:tab w:val="clear" w:pos="369"/>
          <w:tab w:val="left" w:pos="720"/>
          <w:tab w:val="left" w:pos="1080"/>
          <w:tab w:val="left" w:pos="4140"/>
          <w:tab w:val="left" w:pos="5580"/>
        </w:tabs>
      </w:pPr>
      <w:r>
        <w:tab/>
      </w:r>
      <w:r>
        <w:tab/>
      </w:r>
      <w:r w:rsidRPr="001339B0">
        <w:rPr>
          <w:rFonts w:ascii="Doulos SIL" w:hAnsi="Doulos SIL"/>
          <w:i/>
          <w:color w:val="0000FF"/>
        </w:rPr>
        <w:t>kónó</w:t>
      </w:r>
      <w:r w:rsidR="00B46D3B">
        <w:t xml:space="preserve"> (kònò)</w:t>
      </w:r>
      <w:r w:rsidR="00B46D3B">
        <w:tab/>
      </w:r>
      <w:r>
        <w:t>‘grow, become big, widen’</w:t>
      </w:r>
    </w:p>
    <w:p w14:paraId="09FC62DC" w14:textId="4BBD9793" w:rsidR="00B46D3B" w:rsidRDefault="00B46D3B" w:rsidP="00B46D3B">
      <w:pPr>
        <w:tabs>
          <w:tab w:val="clear" w:pos="369"/>
          <w:tab w:val="left" w:pos="720"/>
          <w:tab w:val="left" w:pos="1080"/>
          <w:tab w:val="left" w:pos="4140"/>
          <w:tab w:val="left" w:pos="5580"/>
        </w:tabs>
        <w:rPr>
          <w:rFonts w:eastAsia="Times New Roman"/>
          <w:iCs/>
          <w:szCs w:val="22"/>
        </w:rPr>
      </w:pPr>
      <w:r>
        <w:tab/>
      </w:r>
      <w:r>
        <w:tab/>
      </w:r>
      <w:r w:rsidRPr="001339B0">
        <w:rPr>
          <w:rFonts w:ascii="Doulos SIL" w:eastAsia="Times New Roman" w:hAnsi="Doulos SIL"/>
          <w:i/>
          <w:iCs/>
          <w:color w:val="0000FF"/>
          <w:szCs w:val="22"/>
        </w:rPr>
        <w:t>gbàʔàlánà</w:t>
      </w:r>
      <w:r>
        <w:rPr>
          <w:rFonts w:eastAsia="Times New Roman"/>
          <w:iCs/>
          <w:szCs w:val="22"/>
        </w:rPr>
        <w:tab/>
        <w:t>‘dry off’</w:t>
      </w:r>
    </w:p>
    <w:p w14:paraId="40941185" w14:textId="1F60482D" w:rsidR="00B46D3B" w:rsidRDefault="00B46D3B" w:rsidP="00B46D3B">
      <w:pPr>
        <w:tabs>
          <w:tab w:val="clear" w:pos="369"/>
          <w:tab w:val="left" w:pos="720"/>
          <w:tab w:val="left" w:pos="1080"/>
          <w:tab w:val="left" w:pos="4140"/>
          <w:tab w:val="left" w:pos="5580"/>
        </w:tabs>
        <w:rPr>
          <w:rFonts w:eastAsia="Times New Roman"/>
          <w:iCs/>
          <w:szCs w:val="22"/>
        </w:rPr>
      </w:pPr>
      <w:r>
        <w:rPr>
          <w:rFonts w:eastAsia="Times New Roman"/>
          <w:iCs/>
          <w:szCs w:val="22"/>
        </w:rPr>
        <w:tab/>
      </w:r>
      <w:r>
        <w:rPr>
          <w:rFonts w:eastAsia="Times New Roman"/>
          <w:iCs/>
          <w:szCs w:val="22"/>
        </w:rPr>
        <w:tab/>
      </w:r>
      <w:r w:rsidRPr="001339B0">
        <w:rPr>
          <w:rFonts w:ascii="Doulos SIL" w:eastAsia="Times New Roman" w:hAnsi="Doulos SIL"/>
          <w:i/>
          <w:iCs/>
          <w:color w:val="0000FF"/>
          <w:szCs w:val="22"/>
        </w:rPr>
        <w:t>gbàà</w:t>
      </w:r>
      <w:r>
        <w:rPr>
          <w:rFonts w:eastAsia="Times New Roman"/>
          <w:iCs/>
          <w:szCs w:val="22"/>
        </w:rPr>
        <w:tab/>
        <w:t>‘become difficult or expensive’</w:t>
      </w:r>
    </w:p>
    <w:p w14:paraId="1DCD2B4B" w14:textId="2402F3DA" w:rsidR="006B25FD" w:rsidRDefault="006B25FD" w:rsidP="00B46D3B">
      <w:pPr>
        <w:tabs>
          <w:tab w:val="clear" w:pos="369"/>
          <w:tab w:val="left" w:pos="720"/>
          <w:tab w:val="left" w:pos="1080"/>
          <w:tab w:val="left" w:pos="4140"/>
          <w:tab w:val="left" w:pos="5580"/>
        </w:tabs>
        <w:rPr>
          <w:rFonts w:eastAsia="Times New Roman"/>
          <w:iCs/>
          <w:szCs w:val="22"/>
        </w:rPr>
      </w:pPr>
      <w:r>
        <w:rPr>
          <w:rFonts w:eastAsia="Times New Roman"/>
          <w:iCs/>
          <w:szCs w:val="22"/>
        </w:rPr>
        <w:tab/>
      </w:r>
      <w:r>
        <w:rPr>
          <w:rFonts w:eastAsia="Times New Roman"/>
          <w:iCs/>
          <w:szCs w:val="22"/>
        </w:rPr>
        <w:tab/>
      </w:r>
      <w:r w:rsidRPr="001339B0">
        <w:rPr>
          <w:rFonts w:ascii="Doulos SIL" w:eastAsia="Times New Roman" w:hAnsi="Doulos SIL"/>
          <w:i/>
          <w:iCs/>
          <w:color w:val="0000FF"/>
          <w:szCs w:val="22"/>
        </w:rPr>
        <w:t>nɛ̀ɛ̀bàà</w:t>
      </w:r>
      <w:r>
        <w:rPr>
          <w:rFonts w:eastAsia="Times New Roman"/>
          <w:iCs/>
          <w:szCs w:val="22"/>
        </w:rPr>
        <w:tab/>
        <w:t>‘become bitter(-tasting)’</w:t>
      </w:r>
    </w:p>
    <w:p w14:paraId="15D2C74A" w14:textId="77FC6792" w:rsidR="006B25FD" w:rsidRPr="00B46D3B" w:rsidRDefault="006B25FD" w:rsidP="00B46D3B">
      <w:pPr>
        <w:tabs>
          <w:tab w:val="clear" w:pos="369"/>
          <w:tab w:val="left" w:pos="720"/>
          <w:tab w:val="left" w:pos="1080"/>
          <w:tab w:val="left" w:pos="4140"/>
          <w:tab w:val="left" w:pos="5580"/>
        </w:tabs>
      </w:pPr>
      <w:r>
        <w:rPr>
          <w:rFonts w:eastAsia="Times New Roman"/>
          <w:iCs/>
          <w:szCs w:val="22"/>
        </w:rPr>
        <w:tab/>
      </w:r>
      <w:r>
        <w:rPr>
          <w:rFonts w:eastAsia="Times New Roman"/>
          <w:iCs/>
          <w:szCs w:val="22"/>
        </w:rPr>
        <w:tab/>
      </w:r>
      <w:r w:rsidRPr="001339B0">
        <w:rPr>
          <w:rFonts w:ascii="Doulos SIL" w:eastAsia="Times New Roman" w:hAnsi="Doulos SIL"/>
          <w:i/>
          <w:iCs/>
          <w:color w:val="0000FF"/>
          <w:szCs w:val="22"/>
        </w:rPr>
        <w:t>ŋùnɔ̀</w:t>
      </w:r>
      <w:r>
        <w:rPr>
          <w:rFonts w:eastAsia="Times New Roman"/>
          <w:iCs/>
          <w:szCs w:val="22"/>
        </w:rPr>
        <w:tab/>
        <w:t>‘become sour’</w:t>
      </w:r>
    </w:p>
    <w:bookmarkEnd w:id="1038"/>
    <w:bookmarkEnd w:id="1039"/>
    <w:bookmarkEnd w:id="1040"/>
    <w:bookmarkEnd w:id="1299"/>
    <w:bookmarkEnd w:id="1300"/>
    <w:bookmarkEnd w:id="1301"/>
    <w:p w14:paraId="7625D887" w14:textId="77777777" w:rsidR="00A42B19" w:rsidRDefault="00A42B19">
      <w:pPr>
        <w:tabs>
          <w:tab w:val="clear" w:pos="369"/>
        </w:tabs>
        <w:spacing w:line="240" w:lineRule="auto"/>
        <w:jc w:val="left"/>
        <w:rPr>
          <w:b/>
          <w:kern w:val="32"/>
          <w:sz w:val="30"/>
        </w:rPr>
      </w:pPr>
      <w:r>
        <w:br w:type="page"/>
      </w:r>
    </w:p>
    <w:p w14:paraId="1B52F2BC" w14:textId="24F09893" w:rsidR="00BA6685" w:rsidRPr="007C5333" w:rsidRDefault="00A42B19" w:rsidP="00B16B37">
      <w:pPr>
        <w:pStyle w:val="Heading1"/>
      </w:pPr>
      <w:r>
        <w:lastRenderedPageBreak/>
        <w:t xml:space="preserve"> </w:t>
      </w:r>
      <w:bookmarkStart w:id="1338" w:name="_Toc337412103"/>
      <w:r w:rsidR="00B16B37">
        <w:t>Verbal inflection</w:t>
      </w:r>
      <w:bookmarkEnd w:id="1338"/>
    </w:p>
    <w:p w14:paraId="2C61D6BB" w14:textId="77777777" w:rsidR="00C7502A" w:rsidRDefault="00C7502A" w:rsidP="00C7502A">
      <w:pPr>
        <w:pStyle w:val="Heading2"/>
        <w:numPr>
          <w:ilvl w:val="1"/>
          <w:numId w:val="1"/>
        </w:numPr>
        <w:tabs>
          <w:tab w:val="clear" w:pos="720"/>
          <w:tab w:val="num" w:pos="576"/>
        </w:tabs>
        <w:ind w:left="576" w:hanging="576"/>
      </w:pPr>
      <w:bookmarkStart w:id="1339" w:name="_Toc508942866"/>
      <w:bookmarkStart w:id="1340" w:name="_Toc508943466"/>
      <w:bookmarkStart w:id="1341" w:name="_Toc518533253"/>
      <w:bookmarkStart w:id="1342" w:name="_Toc78375765"/>
      <w:bookmarkStart w:id="1343" w:name="_Toc79405867"/>
      <w:bookmarkStart w:id="1344" w:name="_Toc167069708"/>
      <w:bookmarkStart w:id="1345" w:name="_Toc337412104"/>
      <w:r>
        <w:t>Inflection of regular indicative verbs</w:t>
      </w:r>
      <w:bookmarkEnd w:id="1339"/>
      <w:bookmarkEnd w:id="1340"/>
      <w:bookmarkEnd w:id="1341"/>
      <w:bookmarkEnd w:id="1342"/>
      <w:bookmarkEnd w:id="1343"/>
      <w:bookmarkEnd w:id="1344"/>
      <w:bookmarkEnd w:id="1345"/>
    </w:p>
    <w:p w14:paraId="43B3B73A" w14:textId="48CDD316" w:rsidR="00C7502A" w:rsidRDefault="00FF675C" w:rsidP="00C7502A">
      <w:pPr>
        <w:pStyle w:val="Heading3"/>
        <w:numPr>
          <w:ilvl w:val="2"/>
          <w:numId w:val="1"/>
        </w:numPr>
        <w:ind w:left="720" w:hanging="720"/>
      </w:pPr>
      <w:bookmarkStart w:id="1346" w:name="_Toc337412105"/>
      <w:r>
        <w:t>Valency</w:t>
      </w:r>
      <w:bookmarkEnd w:id="1346"/>
    </w:p>
    <w:p w14:paraId="5577556A" w14:textId="60EF98CA" w:rsidR="00931D16" w:rsidRDefault="00FF675C" w:rsidP="00931D16">
      <w:pPr>
        <w:pStyle w:val="Heading4"/>
      </w:pPr>
      <w:bookmarkStart w:id="1347" w:name="_Toc337412106"/>
      <w:r>
        <w:t>Intransitive and transitive</w:t>
      </w:r>
      <w:bookmarkEnd w:id="1347"/>
    </w:p>
    <w:p w14:paraId="5B40AA56" w14:textId="3B2C83EE" w:rsidR="00931D16" w:rsidRDefault="00931D16" w:rsidP="00931D16">
      <w:r>
        <w:t>For purposes of this chapter, the relevant distinction is between intransitive verbs (defined here as verbs that do not take a preverbal object) and transitive verbs (those that do take a preverbal object). Given this definition, intransitives are distinctive in that they may directly follow the subject without an intervening inflectional morpheme or object NP, namely in the perfective. Similarly, they may occur clause-initially, namely in the imperative. For a more complex and syntactically oriented presentation of valency, see §11.xxx.</w:t>
      </w:r>
    </w:p>
    <w:p w14:paraId="544C3131" w14:textId="13DC5B92" w:rsidR="00FF675C" w:rsidRDefault="00FF675C" w:rsidP="00FF675C">
      <w:r>
        <w:tab/>
        <w:t>Some verbs that translate as transitive, and that normally take a postverbal complement of some sort, are (morphologically) intransitive. In (xx1a</w:t>
      </w:r>
      <w:r>
        <w:noBreakHyphen/>
        <w:t>b), the “object” takes the form of a postverbal PP. In (xx1c</w:t>
      </w:r>
      <w:r>
        <w:noBreakHyphen/>
        <w:t>d), the verbs normally require an NP object, but it appears postverbally (with no postposition). The forms are imperative.</w:t>
      </w:r>
    </w:p>
    <w:p w14:paraId="0A07FBF2" w14:textId="77777777" w:rsidR="00FF675C" w:rsidRDefault="00FF675C" w:rsidP="00FF675C"/>
    <w:p w14:paraId="6F592FE7" w14:textId="2E385D17" w:rsidR="00FF675C" w:rsidRDefault="00FF675C" w:rsidP="00FF675C">
      <w:pPr>
        <w:tabs>
          <w:tab w:val="clear" w:pos="369"/>
          <w:tab w:val="left" w:pos="720"/>
          <w:tab w:val="left" w:pos="1080"/>
          <w:tab w:val="left" w:pos="2790"/>
          <w:tab w:val="left" w:pos="3870"/>
        </w:tabs>
      </w:pPr>
      <w:r>
        <w:t xml:space="preserve">(xx1) </w:t>
      </w:r>
      <w:r>
        <w:tab/>
        <w:t>a.</w:t>
      </w:r>
      <w:r>
        <w:tab/>
      </w:r>
      <w:r w:rsidRPr="00C549F0">
        <w:rPr>
          <w:rFonts w:ascii="Doulos SIL" w:hAnsi="Doulos SIL"/>
          <w:i/>
          <w:color w:val="0000FF"/>
        </w:rPr>
        <w:t>sā</w:t>
      </w:r>
      <w:r w:rsidRPr="00C549F0">
        <w:rPr>
          <w:rFonts w:ascii="Doulos SIL" w:hAnsi="Doulos SIL"/>
          <w:i/>
          <w:color w:val="0000FF"/>
        </w:rPr>
        <w:tab/>
        <w:t>[sùkár̄</w:t>
      </w:r>
      <w:r w:rsidRPr="00C549F0">
        <w:rPr>
          <w:rFonts w:ascii="Doulos SIL" w:hAnsi="Doulos SIL"/>
          <w:i/>
          <w:color w:val="0000FF"/>
        </w:rPr>
        <w:tab/>
        <w:t>dɛ̀]</w:t>
      </w:r>
    </w:p>
    <w:p w14:paraId="4B8FAB93" w14:textId="77777777" w:rsidR="00FF675C" w:rsidRDefault="00FF675C" w:rsidP="00FF675C">
      <w:pPr>
        <w:tabs>
          <w:tab w:val="clear" w:pos="369"/>
          <w:tab w:val="left" w:pos="720"/>
          <w:tab w:val="left" w:pos="1080"/>
          <w:tab w:val="left" w:pos="2790"/>
          <w:tab w:val="left" w:pos="3870"/>
        </w:tabs>
      </w:pPr>
      <w:r>
        <w:tab/>
      </w:r>
      <w:r>
        <w:tab/>
        <w:t>come.Imprt</w:t>
      </w:r>
      <w:r>
        <w:tab/>
        <w:t>[sugar</w:t>
      </w:r>
      <w:r>
        <w:tab/>
        <w:t>with]</w:t>
      </w:r>
    </w:p>
    <w:p w14:paraId="61B60D94" w14:textId="77777777" w:rsidR="00FF675C" w:rsidRDefault="00FF675C" w:rsidP="00FF675C">
      <w:pPr>
        <w:tabs>
          <w:tab w:val="clear" w:pos="369"/>
          <w:tab w:val="left" w:pos="720"/>
          <w:tab w:val="left" w:pos="1080"/>
          <w:tab w:val="left" w:pos="2880"/>
        </w:tabs>
      </w:pPr>
      <w:r>
        <w:tab/>
      </w:r>
      <w:r>
        <w:tab/>
        <w:t>‘Bring (the) sugar!’</w:t>
      </w:r>
    </w:p>
    <w:p w14:paraId="2033C52D" w14:textId="77777777" w:rsidR="00FF675C" w:rsidRDefault="00FF675C" w:rsidP="00FF675C">
      <w:pPr>
        <w:tabs>
          <w:tab w:val="clear" w:pos="369"/>
          <w:tab w:val="left" w:pos="720"/>
          <w:tab w:val="left" w:pos="1080"/>
          <w:tab w:val="left" w:pos="2880"/>
        </w:tabs>
      </w:pPr>
    </w:p>
    <w:p w14:paraId="7D202417" w14:textId="77777777" w:rsidR="00FF675C" w:rsidRDefault="00FF675C" w:rsidP="00FF675C">
      <w:pPr>
        <w:tabs>
          <w:tab w:val="clear" w:pos="369"/>
          <w:tab w:val="left" w:pos="720"/>
          <w:tab w:val="left" w:pos="1080"/>
          <w:tab w:val="left" w:pos="2790"/>
          <w:tab w:val="left" w:pos="3870"/>
        </w:tabs>
      </w:pPr>
      <w:r>
        <w:tab/>
        <w:t>b.</w:t>
      </w:r>
      <w:r>
        <w:tab/>
      </w:r>
      <w:r w:rsidRPr="00C549F0">
        <w:rPr>
          <w:rFonts w:ascii="Doulos SIL" w:hAnsi="Doulos SIL"/>
          <w:i/>
          <w:color w:val="0000FF"/>
        </w:rPr>
        <w:t>bī</w:t>
      </w:r>
      <w:r w:rsidRPr="00C549F0">
        <w:rPr>
          <w:rFonts w:ascii="Doulos SIL" w:hAnsi="Doulos SIL"/>
          <w:i/>
          <w:color w:val="0000FF"/>
        </w:rPr>
        <w:tab/>
        <w:t>[gbāá</w:t>
      </w:r>
      <w:r w:rsidRPr="00C549F0">
        <w:rPr>
          <w:rFonts w:ascii="Doulos SIL" w:hAnsi="Doulos SIL"/>
          <w:i/>
          <w:color w:val="0000FF"/>
        </w:rPr>
        <w:tab/>
        <w:t>dɛ̀]</w:t>
      </w:r>
    </w:p>
    <w:p w14:paraId="551570E7" w14:textId="77777777" w:rsidR="00FF675C" w:rsidRDefault="00FF675C" w:rsidP="00FF675C">
      <w:pPr>
        <w:tabs>
          <w:tab w:val="clear" w:pos="369"/>
          <w:tab w:val="left" w:pos="720"/>
          <w:tab w:val="left" w:pos="1080"/>
          <w:tab w:val="left" w:pos="2790"/>
          <w:tab w:val="left" w:pos="3870"/>
        </w:tabs>
      </w:pPr>
      <w:r>
        <w:tab/>
      </w:r>
      <w:r>
        <w:tab/>
        <w:t>hold.Imprt</w:t>
      </w:r>
      <w:r>
        <w:tab/>
        <w:t>[stick</w:t>
      </w:r>
      <w:r>
        <w:tab/>
        <w:t>with]</w:t>
      </w:r>
    </w:p>
    <w:p w14:paraId="32993326" w14:textId="77777777" w:rsidR="00FF675C" w:rsidRDefault="00FF675C" w:rsidP="00FF675C">
      <w:pPr>
        <w:tabs>
          <w:tab w:val="clear" w:pos="369"/>
          <w:tab w:val="left" w:pos="720"/>
          <w:tab w:val="left" w:pos="1080"/>
          <w:tab w:val="left" w:pos="2880"/>
        </w:tabs>
      </w:pPr>
      <w:r>
        <w:tab/>
      </w:r>
      <w:r>
        <w:tab/>
        <w:t>‘Hold the stick!’</w:t>
      </w:r>
    </w:p>
    <w:p w14:paraId="3A4BFB7E" w14:textId="77777777" w:rsidR="00FF675C" w:rsidRDefault="00FF675C" w:rsidP="00FF675C">
      <w:pPr>
        <w:tabs>
          <w:tab w:val="clear" w:pos="369"/>
          <w:tab w:val="left" w:pos="720"/>
          <w:tab w:val="left" w:pos="1080"/>
        </w:tabs>
      </w:pPr>
    </w:p>
    <w:p w14:paraId="0FFBDD94" w14:textId="77777777" w:rsidR="00FF675C" w:rsidRDefault="00FF675C" w:rsidP="00FF675C">
      <w:pPr>
        <w:tabs>
          <w:tab w:val="clear" w:pos="369"/>
          <w:tab w:val="left" w:pos="720"/>
          <w:tab w:val="left" w:pos="1080"/>
          <w:tab w:val="left" w:pos="2790"/>
        </w:tabs>
      </w:pPr>
      <w:r>
        <w:tab/>
        <w:t>c.</w:t>
      </w:r>
      <w:r>
        <w:tab/>
      </w:r>
      <w:r w:rsidRPr="00C549F0">
        <w:rPr>
          <w:rFonts w:ascii="Doulos SIL" w:hAnsi="Doulos SIL"/>
          <w:i/>
          <w:color w:val="0000FF"/>
        </w:rPr>
        <w:t>bàlì</w:t>
      </w:r>
      <w:r w:rsidRPr="00C549F0">
        <w:rPr>
          <w:rFonts w:ascii="Doulos SIL" w:hAnsi="Doulos SIL"/>
          <w:i/>
          <w:color w:val="0000FF"/>
        </w:rPr>
        <w:tab/>
        <w:t>wár̄-rà</w:t>
      </w:r>
    </w:p>
    <w:p w14:paraId="4C703136" w14:textId="77777777" w:rsidR="00FF675C" w:rsidRDefault="00FF675C" w:rsidP="00FF675C">
      <w:pPr>
        <w:tabs>
          <w:tab w:val="clear" w:pos="369"/>
          <w:tab w:val="left" w:pos="720"/>
          <w:tab w:val="left" w:pos="1080"/>
          <w:tab w:val="left" w:pos="2790"/>
        </w:tabs>
      </w:pPr>
      <w:r>
        <w:tab/>
      </w:r>
      <w:r>
        <w:tab/>
        <w:t>accept.Imprt</w:t>
      </w:r>
      <w:r>
        <w:tab/>
        <w:t>money-Nom</w:t>
      </w:r>
    </w:p>
    <w:p w14:paraId="071CB22C" w14:textId="77777777" w:rsidR="00FF675C" w:rsidRDefault="00FF675C" w:rsidP="00FF675C">
      <w:pPr>
        <w:tabs>
          <w:tab w:val="clear" w:pos="369"/>
          <w:tab w:val="left" w:pos="720"/>
          <w:tab w:val="left" w:pos="1080"/>
        </w:tabs>
      </w:pPr>
      <w:r>
        <w:tab/>
      </w:r>
      <w:r>
        <w:tab/>
        <w:t>‘Take (accept) the money!’</w:t>
      </w:r>
    </w:p>
    <w:p w14:paraId="72EBF562" w14:textId="77777777" w:rsidR="00FF675C" w:rsidRDefault="00FF675C" w:rsidP="00FF675C">
      <w:pPr>
        <w:tabs>
          <w:tab w:val="clear" w:pos="369"/>
          <w:tab w:val="left" w:pos="720"/>
          <w:tab w:val="left" w:pos="1080"/>
        </w:tabs>
      </w:pPr>
    </w:p>
    <w:p w14:paraId="6131A1AB" w14:textId="77777777" w:rsidR="00FF675C" w:rsidRPr="00C549F0" w:rsidRDefault="00FF675C" w:rsidP="00FF675C">
      <w:pPr>
        <w:tabs>
          <w:tab w:val="clear" w:pos="369"/>
          <w:tab w:val="left" w:pos="720"/>
          <w:tab w:val="left" w:pos="1080"/>
          <w:tab w:val="left" w:pos="2790"/>
        </w:tabs>
        <w:rPr>
          <w:rFonts w:ascii="Doulos SIL" w:hAnsi="Doulos SIL"/>
          <w:i/>
          <w:color w:val="0000FF"/>
        </w:rPr>
      </w:pPr>
      <w:r>
        <w:tab/>
        <w:t>d.</w:t>
      </w:r>
      <w:r>
        <w:tab/>
      </w:r>
      <w:r w:rsidRPr="00C549F0">
        <w:rPr>
          <w:rFonts w:ascii="Doulos SIL" w:hAnsi="Doulos SIL"/>
          <w:i/>
          <w:color w:val="0000FF"/>
        </w:rPr>
        <w:t>báʔrī</w:t>
      </w:r>
      <w:r w:rsidRPr="00C549F0">
        <w:rPr>
          <w:rFonts w:ascii="Doulos SIL" w:hAnsi="Doulos SIL"/>
          <w:i/>
          <w:color w:val="0000FF"/>
        </w:rPr>
        <w:tab/>
        <w:t>dàʔàl-lá</w:t>
      </w:r>
    </w:p>
    <w:p w14:paraId="4813FAB5" w14:textId="77777777" w:rsidR="00FF675C" w:rsidRDefault="00FF675C" w:rsidP="00FF675C">
      <w:pPr>
        <w:tabs>
          <w:tab w:val="clear" w:pos="369"/>
          <w:tab w:val="left" w:pos="720"/>
          <w:tab w:val="left" w:pos="1080"/>
          <w:tab w:val="left" w:pos="2790"/>
        </w:tabs>
      </w:pPr>
      <w:r>
        <w:tab/>
      </w:r>
      <w:r>
        <w:tab/>
        <w:t>touch.Imprt</w:t>
      </w:r>
      <w:r>
        <w:tab/>
        <w:t>mat-Nom</w:t>
      </w:r>
    </w:p>
    <w:p w14:paraId="4185C693" w14:textId="77777777" w:rsidR="00FF675C" w:rsidRPr="000C0D66" w:rsidRDefault="00FF675C" w:rsidP="00FF675C">
      <w:pPr>
        <w:tabs>
          <w:tab w:val="clear" w:pos="369"/>
          <w:tab w:val="left" w:pos="720"/>
          <w:tab w:val="left" w:pos="1080"/>
        </w:tabs>
      </w:pPr>
      <w:r>
        <w:tab/>
      </w:r>
      <w:r>
        <w:tab/>
        <w:t>‘Touch the mat!’</w:t>
      </w:r>
    </w:p>
    <w:p w14:paraId="441FC08E" w14:textId="77777777" w:rsidR="00FF675C" w:rsidRDefault="00FF675C" w:rsidP="00FF675C"/>
    <w:p w14:paraId="7F1F2E9C" w14:textId="77777777" w:rsidR="00FF675C" w:rsidRDefault="00FF675C" w:rsidP="00FF675C"/>
    <w:p w14:paraId="07B1A8D7" w14:textId="0638888E" w:rsidR="00FF675C" w:rsidRDefault="00FF675C" w:rsidP="00FF675C">
      <w:pPr>
        <w:pStyle w:val="Heading4"/>
      </w:pPr>
      <w:bookmarkStart w:id="1348" w:name="_Toc337412107"/>
      <w:r>
        <w:lastRenderedPageBreak/>
        <w:t>Pseudo-transitive verbs</w:t>
      </w:r>
      <w:bookmarkEnd w:id="1348"/>
    </w:p>
    <w:p w14:paraId="20B223EA" w14:textId="0725BAB6" w:rsidR="00931D16" w:rsidRDefault="007547A9" w:rsidP="00931D16">
      <w:r>
        <w:t xml:space="preserve">There are two verbs translatable as ‘go’. One of these is </w:t>
      </w:r>
      <w:r w:rsidRPr="008E7480">
        <w:rPr>
          <w:rFonts w:ascii="Doulos SIL" w:hAnsi="Doulos SIL"/>
          <w:i/>
          <w:color w:val="0000FF"/>
        </w:rPr>
        <w:t>táʔá</w:t>
      </w:r>
      <w:r>
        <w:t xml:space="preserve">, whose morphosyntax is that of a simple intransitive verb. The other is </w:t>
      </w:r>
      <w:r w:rsidRPr="008E7480">
        <w:rPr>
          <w:rFonts w:ascii="Doulos SIL" w:hAnsi="Doulos SIL"/>
          <w:i/>
          <w:color w:val="0000FF"/>
        </w:rPr>
        <w:t>wàá</w:t>
      </w:r>
      <w:r>
        <w:t>, which takes an obligatory nonhuman 3Sg object. The distinction can be observed in the imperative, where only wàá takes an obligatory object pronoun.</w:t>
      </w:r>
    </w:p>
    <w:p w14:paraId="1A536C26" w14:textId="77777777" w:rsidR="00931D16" w:rsidRDefault="00931D16" w:rsidP="00931D16"/>
    <w:p w14:paraId="0A9C7173" w14:textId="00FA75ED" w:rsidR="007E0CE9" w:rsidRDefault="00931D16" w:rsidP="007E0CE9">
      <w:pPr>
        <w:tabs>
          <w:tab w:val="clear" w:pos="369"/>
          <w:tab w:val="left" w:pos="720"/>
          <w:tab w:val="left" w:pos="1080"/>
          <w:tab w:val="left" w:pos="2880"/>
          <w:tab w:val="left" w:pos="4680"/>
        </w:tabs>
      </w:pPr>
      <w:r>
        <w:t>(xx1)</w:t>
      </w:r>
      <w:r w:rsidR="007E0CE9">
        <w:tab/>
      </w:r>
      <w:r w:rsidR="007E0CE9">
        <w:tab/>
        <w:t>verb</w:t>
      </w:r>
      <w:r w:rsidR="00110497">
        <w:t xml:space="preserve"> (Sg Pfv)</w:t>
      </w:r>
      <w:r w:rsidR="007E0CE9">
        <w:tab/>
        <w:t>gloss</w:t>
      </w:r>
      <w:r w:rsidR="007E0CE9">
        <w:tab/>
        <w:t>imperative</w:t>
      </w:r>
    </w:p>
    <w:p w14:paraId="0B97E56F" w14:textId="77777777" w:rsidR="007E0CE9" w:rsidRDefault="007E0CE9" w:rsidP="007E0CE9">
      <w:pPr>
        <w:tabs>
          <w:tab w:val="clear" w:pos="369"/>
          <w:tab w:val="left" w:pos="720"/>
          <w:tab w:val="left" w:pos="1080"/>
          <w:tab w:val="left" w:pos="2880"/>
          <w:tab w:val="left" w:pos="4680"/>
        </w:tabs>
      </w:pPr>
    </w:p>
    <w:p w14:paraId="011D030D" w14:textId="2F35F0E4" w:rsidR="00931D16" w:rsidRDefault="00931D16" w:rsidP="007E0CE9">
      <w:pPr>
        <w:tabs>
          <w:tab w:val="clear" w:pos="369"/>
          <w:tab w:val="left" w:pos="720"/>
          <w:tab w:val="left" w:pos="1080"/>
          <w:tab w:val="left" w:pos="2880"/>
          <w:tab w:val="left" w:pos="4680"/>
        </w:tabs>
      </w:pPr>
      <w:r>
        <w:tab/>
        <w:t>a.</w:t>
      </w:r>
      <w:r>
        <w:tab/>
      </w:r>
      <w:r w:rsidRPr="00C549F0">
        <w:rPr>
          <w:rFonts w:ascii="Doulos SIL" w:hAnsi="Doulos SIL"/>
          <w:i/>
          <w:color w:val="0000FF"/>
        </w:rPr>
        <w:t>w</w:t>
      </w:r>
      <w:r w:rsidR="007547A9">
        <w:rPr>
          <w:rFonts w:ascii="Doulos SIL" w:hAnsi="Doulos SIL"/>
          <w:i/>
          <w:color w:val="0000FF"/>
        </w:rPr>
        <w:t>àá</w:t>
      </w:r>
      <w:r>
        <w:tab/>
        <w:t>‘go’</w:t>
      </w:r>
      <w:r w:rsidR="007E0CE9">
        <w:tab/>
      </w:r>
      <w:r w:rsidR="007E0CE9" w:rsidRPr="00C549F0">
        <w:rPr>
          <w:rFonts w:ascii="Doulos SIL" w:hAnsi="Doulos SIL"/>
          <w:i/>
          <w:color w:val="0000FF"/>
        </w:rPr>
        <w:t>è wǎ</w:t>
      </w:r>
    </w:p>
    <w:p w14:paraId="1426BC35" w14:textId="6F6B954E" w:rsidR="007547A9" w:rsidRPr="008E7480" w:rsidRDefault="007547A9" w:rsidP="007E0CE9">
      <w:pPr>
        <w:tabs>
          <w:tab w:val="clear" w:pos="369"/>
          <w:tab w:val="left" w:pos="720"/>
          <w:tab w:val="left" w:pos="1080"/>
          <w:tab w:val="left" w:pos="2880"/>
          <w:tab w:val="left" w:pos="4680"/>
        </w:tabs>
        <w:rPr>
          <w:rFonts w:ascii="Doulos SIL" w:hAnsi="Doulos SIL"/>
          <w:i/>
          <w:color w:val="0000FF"/>
        </w:rPr>
      </w:pPr>
      <w:r>
        <w:tab/>
        <w:t>b.</w:t>
      </w:r>
      <w:r>
        <w:tab/>
      </w:r>
      <w:r w:rsidRPr="008E7480">
        <w:rPr>
          <w:rFonts w:ascii="Doulos SIL" w:hAnsi="Doulos SIL"/>
          <w:i/>
          <w:color w:val="0000FF"/>
        </w:rPr>
        <w:t>táʔá</w:t>
      </w:r>
      <w:r>
        <w:tab/>
        <w:t>‘go’</w:t>
      </w:r>
      <w:r>
        <w:tab/>
      </w:r>
      <w:r w:rsidRPr="008E7480">
        <w:rPr>
          <w:rFonts w:ascii="Doulos SIL" w:hAnsi="Doulos SIL"/>
          <w:i/>
          <w:color w:val="0000FF"/>
        </w:rPr>
        <w:t>táʔá</w:t>
      </w:r>
    </w:p>
    <w:p w14:paraId="7A99DB43" w14:textId="77777777" w:rsidR="0042007A" w:rsidRDefault="0042007A" w:rsidP="00FF675C"/>
    <w:p w14:paraId="1993D587" w14:textId="77777777" w:rsidR="00FF675C" w:rsidRDefault="00FF675C" w:rsidP="00FF675C"/>
    <w:p w14:paraId="045148C7" w14:textId="4D787B42" w:rsidR="00FF675C" w:rsidRDefault="00E7190D" w:rsidP="00FF675C">
      <w:r>
        <w:t>The pro-</w:t>
      </w:r>
      <w:r w:rsidR="00FF675C">
        <w:t xml:space="preserve">forma nonhuman 3Sg </w:t>
      </w:r>
      <w:r>
        <w:t>“</w:t>
      </w:r>
      <w:r w:rsidR="00FF675C">
        <w:t>object</w:t>
      </w:r>
      <w:r>
        <w:t>”</w:t>
      </w:r>
      <w:r w:rsidR="00FF675C">
        <w:t xml:space="preserve"> </w:t>
      </w:r>
      <w:r w:rsidR="007D6011">
        <w:t xml:space="preserve">of a pseudo-transitive </w:t>
      </w:r>
      <w:r w:rsidR="00FF675C">
        <w:t>occurs in some but not all syntactic environments. The perfective aspect</w:t>
      </w:r>
      <w:r w:rsidR="007D6011">
        <w:t xml:space="preserve"> conjugations</w:t>
      </w:r>
      <w:r w:rsidR="00FF675C">
        <w:t xml:space="preserve"> of pseudo-transitive ‘go’, true intransitive ‘come’, and true transitive ‘hit’ (here with a true nonhuman 3Sg object) are in (xx3). The pseudo-transitive has an overt nonhuman 3Sg object </w:t>
      </w:r>
      <w:r w:rsidR="001161C8">
        <w:rPr>
          <w:rFonts w:ascii="Doulos SIL" w:hAnsi="Doulos SIL"/>
          <w:i/>
          <w:color w:val="0000FF"/>
        </w:rPr>
        <w:t>n</w:t>
      </w:r>
      <w:r w:rsidR="00FF675C" w:rsidRPr="005B1C97">
        <w:rPr>
          <w:rFonts w:ascii="Doulos SIL" w:hAnsi="Doulos SIL"/>
          <w:i/>
          <w:color w:val="0000FF"/>
        </w:rPr>
        <w:t>í</w:t>
      </w:r>
      <w:r w:rsidR="00FF675C">
        <w:t xml:space="preserve"> only in (xx3a) for 1Sg and 2Sg subject, where it </w:t>
      </w:r>
      <w:r w:rsidR="007D6011">
        <w:t>aligns with</w:t>
      </w:r>
      <w:r w:rsidR="00FF675C">
        <w:t xml:space="preserve"> the transitive. With other subject categories, the pseudo-transitive has no overt object and </w:t>
      </w:r>
      <w:r w:rsidR="007D6011">
        <w:t>aligns with</w:t>
      </w:r>
      <w:r w:rsidR="00FF675C">
        <w:t xml:space="preserve"> the intransitive paradigm (xx3b).</w:t>
      </w:r>
    </w:p>
    <w:p w14:paraId="25F2097E" w14:textId="77777777" w:rsidR="00FF675C" w:rsidRDefault="00FF675C" w:rsidP="00FF675C"/>
    <w:p w14:paraId="5162F3F3" w14:textId="5030AC23" w:rsidR="00FF675C" w:rsidRDefault="00FF675C" w:rsidP="00FF675C">
      <w:pPr>
        <w:keepNext/>
        <w:tabs>
          <w:tab w:val="clear" w:pos="369"/>
          <w:tab w:val="left" w:pos="720"/>
          <w:tab w:val="left" w:pos="1080"/>
          <w:tab w:val="left" w:pos="2340"/>
          <w:tab w:val="left" w:pos="3780"/>
          <w:tab w:val="left" w:pos="5040"/>
        </w:tabs>
      </w:pPr>
      <w:r>
        <w:t>(xx3)</w:t>
      </w:r>
      <w:r>
        <w:tab/>
      </w:r>
      <w:r>
        <w:tab/>
        <w:t>subject</w:t>
      </w:r>
      <w:r>
        <w:tab/>
        <w:t>‘go’</w:t>
      </w:r>
      <w:r>
        <w:tab/>
        <w:t>‘come’</w:t>
      </w:r>
      <w:r>
        <w:tab/>
        <w:t>‘hit it’</w:t>
      </w:r>
    </w:p>
    <w:p w14:paraId="17DC5A7D" w14:textId="77777777" w:rsidR="00FF675C" w:rsidRDefault="00FF675C" w:rsidP="00FF675C">
      <w:pPr>
        <w:keepNext/>
        <w:tabs>
          <w:tab w:val="clear" w:pos="369"/>
          <w:tab w:val="left" w:pos="720"/>
          <w:tab w:val="left" w:pos="1080"/>
          <w:tab w:val="left" w:pos="2340"/>
          <w:tab w:val="left" w:pos="3780"/>
          <w:tab w:val="left" w:pos="5040"/>
        </w:tabs>
      </w:pPr>
    </w:p>
    <w:p w14:paraId="19EF6A6B" w14:textId="5AB1E8EA" w:rsidR="00FF675C" w:rsidRDefault="00FF675C" w:rsidP="00FF675C">
      <w:pPr>
        <w:keepNext/>
        <w:tabs>
          <w:tab w:val="clear" w:pos="369"/>
          <w:tab w:val="left" w:pos="720"/>
          <w:tab w:val="left" w:pos="1080"/>
          <w:tab w:val="left" w:pos="2340"/>
          <w:tab w:val="left" w:pos="3780"/>
          <w:tab w:val="left" w:pos="5040"/>
        </w:tabs>
      </w:pPr>
      <w:r>
        <w:tab/>
        <w:t>a. 1Sg/2Sg</w:t>
      </w:r>
    </w:p>
    <w:p w14:paraId="7B8820E2" w14:textId="09257CF2" w:rsidR="00FF675C" w:rsidRDefault="00FF675C" w:rsidP="00FF675C">
      <w:pPr>
        <w:keepNext/>
        <w:tabs>
          <w:tab w:val="clear" w:pos="369"/>
          <w:tab w:val="left" w:pos="720"/>
          <w:tab w:val="left" w:pos="1080"/>
          <w:tab w:val="left" w:pos="2340"/>
          <w:tab w:val="left" w:pos="3780"/>
          <w:tab w:val="left" w:pos="5040"/>
        </w:tabs>
      </w:pPr>
      <w:r>
        <w:tab/>
      </w:r>
      <w:r>
        <w:tab/>
        <w:t>1Sg</w:t>
      </w:r>
      <w:r>
        <w:tab/>
      </w:r>
      <w:r w:rsidR="001161C8">
        <w:rPr>
          <w:rFonts w:ascii="Doulos SIL" w:hAnsi="Doulos SIL"/>
          <w:i/>
          <w:color w:val="0000FF"/>
        </w:rPr>
        <w:t>mā n</w:t>
      </w:r>
      <w:r w:rsidRPr="005B1C97">
        <w:rPr>
          <w:rFonts w:ascii="Doulos SIL" w:hAnsi="Doulos SIL"/>
          <w:i/>
          <w:color w:val="0000FF"/>
        </w:rPr>
        <w:t>í wěē</w:t>
      </w:r>
      <w:r w:rsidRPr="005B1C97">
        <w:rPr>
          <w:rFonts w:ascii="Doulos SIL" w:hAnsi="Doulos SIL"/>
          <w:i/>
          <w:color w:val="0000FF"/>
        </w:rPr>
        <w:tab/>
        <w:t>mā sɛ́</w:t>
      </w:r>
      <w:r w:rsidRPr="005B1C97">
        <w:rPr>
          <w:rFonts w:ascii="Doulos SIL" w:hAnsi="Doulos SIL"/>
          <w:i/>
          <w:color w:val="0000FF"/>
        </w:rPr>
        <w:tab/>
        <w:t xml:space="preserve">mā </w:t>
      </w:r>
      <w:r w:rsidR="001161C8">
        <w:rPr>
          <w:rFonts w:ascii="Doulos SIL" w:hAnsi="Doulos SIL"/>
          <w:i/>
          <w:color w:val="0000FF"/>
        </w:rPr>
        <w:t>n</w:t>
      </w:r>
      <w:r w:rsidRPr="005B1C97">
        <w:rPr>
          <w:rFonts w:ascii="Doulos SIL" w:hAnsi="Doulos SIL"/>
          <w:i/>
          <w:color w:val="0000FF"/>
        </w:rPr>
        <w:t>í bàʔrí</w:t>
      </w:r>
    </w:p>
    <w:p w14:paraId="3B320C8A" w14:textId="611171A9" w:rsidR="00FF675C" w:rsidRDefault="00FF675C" w:rsidP="00FF675C">
      <w:pPr>
        <w:tabs>
          <w:tab w:val="clear" w:pos="369"/>
          <w:tab w:val="left" w:pos="720"/>
          <w:tab w:val="left" w:pos="1080"/>
          <w:tab w:val="left" w:pos="2340"/>
          <w:tab w:val="left" w:pos="3780"/>
          <w:tab w:val="left" w:pos="5040"/>
        </w:tabs>
      </w:pPr>
      <w:r>
        <w:tab/>
      </w:r>
      <w:r>
        <w:tab/>
        <w:t>2Sg</w:t>
      </w:r>
      <w:r>
        <w:tab/>
      </w:r>
      <w:r w:rsidR="001161C8">
        <w:rPr>
          <w:rFonts w:ascii="Doulos SIL" w:hAnsi="Doulos SIL"/>
          <w:i/>
          <w:color w:val="0000FF"/>
        </w:rPr>
        <w:t>wō n</w:t>
      </w:r>
      <w:r w:rsidRPr="005B1C97">
        <w:rPr>
          <w:rFonts w:ascii="Doulos SIL" w:hAnsi="Doulos SIL"/>
          <w:i/>
          <w:color w:val="0000FF"/>
        </w:rPr>
        <w:t>í wěē</w:t>
      </w:r>
      <w:r w:rsidRPr="005B1C97">
        <w:rPr>
          <w:rFonts w:ascii="Doulos SIL" w:hAnsi="Doulos SIL"/>
          <w:i/>
          <w:color w:val="0000FF"/>
        </w:rPr>
        <w:tab/>
        <w:t>wō sɛ́</w:t>
      </w:r>
      <w:r w:rsidR="001161C8">
        <w:rPr>
          <w:rFonts w:ascii="Doulos SIL" w:hAnsi="Doulos SIL"/>
          <w:i/>
          <w:color w:val="0000FF"/>
        </w:rPr>
        <w:tab/>
        <w:t>wō n</w:t>
      </w:r>
      <w:r w:rsidRPr="005B1C97">
        <w:rPr>
          <w:rFonts w:ascii="Doulos SIL" w:hAnsi="Doulos SIL"/>
          <w:i/>
          <w:color w:val="0000FF"/>
        </w:rPr>
        <w:t>í bàʔrí</w:t>
      </w:r>
    </w:p>
    <w:p w14:paraId="74C6328C" w14:textId="77777777" w:rsidR="00FF675C" w:rsidRDefault="00FF675C" w:rsidP="00FF675C">
      <w:pPr>
        <w:tabs>
          <w:tab w:val="clear" w:pos="369"/>
          <w:tab w:val="left" w:pos="720"/>
          <w:tab w:val="left" w:pos="1080"/>
          <w:tab w:val="left" w:pos="2340"/>
          <w:tab w:val="left" w:pos="3780"/>
          <w:tab w:val="left" w:pos="5040"/>
        </w:tabs>
      </w:pPr>
    </w:p>
    <w:p w14:paraId="76413AA3" w14:textId="010E16AC" w:rsidR="00FF675C" w:rsidRDefault="00FF675C" w:rsidP="00FF675C">
      <w:pPr>
        <w:tabs>
          <w:tab w:val="clear" w:pos="369"/>
          <w:tab w:val="left" w:pos="720"/>
          <w:tab w:val="left" w:pos="1080"/>
          <w:tab w:val="left" w:pos="2340"/>
          <w:tab w:val="left" w:pos="3780"/>
          <w:tab w:val="left" w:pos="5040"/>
        </w:tabs>
      </w:pPr>
      <w:r>
        <w:tab/>
        <w:t>b. other</w:t>
      </w:r>
    </w:p>
    <w:p w14:paraId="728E1613" w14:textId="20DD15BE" w:rsidR="00FF675C" w:rsidRDefault="00FF675C" w:rsidP="00FF675C">
      <w:pPr>
        <w:tabs>
          <w:tab w:val="clear" w:pos="369"/>
          <w:tab w:val="left" w:pos="720"/>
          <w:tab w:val="left" w:pos="1080"/>
          <w:tab w:val="left" w:pos="2340"/>
          <w:tab w:val="left" w:pos="3780"/>
          <w:tab w:val="left" w:pos="5040"/>
        </w:tabs>
      </w:pPr>
      <w:r>
        <w:tab/>
      </w:r>
      <w:r>
        <w:tab/>
        <w:t>1Pl</w:t>
      </w:r>
      <w:r>
        <w:tab/>
      </w:r>
      <w:r w:rsidRPr="005B1C97">
        <w:rPr>
          <w:rFonts w:ascii="Doulos SIL" w:hAnsi="Doulos SIL"/>
          <w:i/>
          <w:color w:val="0000FF"/>
        </w:rPr>
        <w:t>mùʔúⁿ wěē</w:t>
      </w:r>
      <w:r w:rsidRPr="005B1C97">
        <w:rPr>
          <w:rFonts w:ascii="Doulos SIL" w:hAnsi="Doulos SIL"/>
          <w:i/>
          <w:color w:val="0000FF"/>
        </w:rPr>
        <w:tab/>
        <w:t>mùʔùⁿ sɛ́</w:t>
      </w:r>
      <w:r w:rsidRPr="005B1C97">
        <w:rPr>
          <w:rFonts w:ascii="Doulos SIL" w:hAnsi="Doulos SIL"/>
          <w:i/>
          <w:color w:val="0000FF"/>
        </w:rPr>
        <w:tab/>
        <w:t>mùʔ</w:t>
      </w:r>
      <w:r w:rsidR="001161C8">
        <w:rPr>
          <w:rFonts w:ascii="Doulos SIL" w:hAnsi="Doulos SIL"/>
          <w:i/>
          <w:color w:val="0000FF"/>
        </w:rPr>
        <w:t>ùⁿ n</w:t>
      </w:r>
      <w:r w:rsidRPr="005B1C97">
        <w:rPr>
          <w:rFonts w:ascii="Doulos SIL" w:hAnsi="Doulos SIL"/>
          <w:i/>
          <w:color w:val="0000FF"/>
        </w:rPr>
        <w:t>í bàʔrí</w:t>
      </w:r>
    </w:p>
    <w:p w14:paraId="20D780D6" w14:textId="6A798172" w:rsidR="00FF675C" w:rsidRPr="005B1C97" w:rsidRDefault="00FF675C" w:rsidP="00FF675C">
      <w:pPr>
        <w:tabs>
          <w:tab w:val="clear" w:pos="369"/>
          <w:tab w:val="left" w:pos="720"/>
          <w:tab w:val="left" w:pos="1080"/>
          <w:tab w:val="left" w:pos="2340"/>
          <w:tab w:val="left" w:pos="3780"/>
          <w:tab w:val="left" w:pos="5040"/>
        </w:tabs>
        <w:rPr>
          <w:rFonts w:ascii="Doulos SIL" w:hAnsi="Doulos SIL"/>
          <w:i/>
          <w:color w:val="0000FF"/>
        </w:rPr>
      </w:pPr>
      <w:r>
        <w:tab/>
      </w:r>
      <w:r>
        <w:tab/>
        <w:t>2Pl</w:t>
      </w:r>
      <w:r>
        <w:tab/>
      </w:r>
      <w:r w:rsidRPr="005B1C97">
        <w:rPr>
          <w:rFonts w:ascii="Doulos SIL" w:hAnsi="Doulos SIL"/>
          <w:i/>
          <w:color w:val="0000FF"/>
        </w:rPr>
        <w:t>ēēⁿ wěē</w:t>
      </w:r>
      <w:r w:rsidRPr="005B1C97">
        <w:rPr>
          <w:rFonts w:ascii="Doulos SIL" w:hAnsi="Doulos SIL"/>
          <w:i/>
          <w:color w:val="0000FF"/>
        </w:rPr>
        <w:tab/>
        <w:t>ēēⁿ sɛ́</w:t>
      </w:r>
      <w:r w:rsidR="001161C8">
        <w:rPr>
          <w:rFonts w:ascii="Doulos SIL" w:hAnsi="Doulos SIL"/>
          <w:i/>
          <w:color w:val="0000FF"/>
        </w:rPr>
        <w:tab/>
        <w:t>ēēⁿ n</w:t>
      </w:r>
      <w:r w:rsidRPr="005B1C97">
        <w:rPr>
          <w:rFonts w:ascii="Doulos SIL" w:hAnsi="Doulos SIL"/>
          <w:i/>
          <w:color w:val="0000FF"/>
        </w:rPr>
        <w:t>í bàʔrí</w:t>
      </w:r>
    </w:p>
    <w:p w14:paraId="28F79FA5" w14:textId="765B0585" w:rsidR="00FF675C" w:rsidRPr="005B1C97" w:rsidRDefault="00FF675C" w:rsidP="00FF675C">
      <w:pPr>
        <w:tabs>
          <w:tab w:val="clear" w:pos="369"/>
          <w:tab w:val="left" w:pos="720"/>
          <w:tab w:val="left" w:pos="1080"/>
          <w:tab w:val="left" w:pos="2340"/>
          <w:tab w:val="left" w:pos="3780"/>
          <w:tab w:val="left" w:pos="5040"/>
        </w:tabs>
        <w:rPr>
          <w:rFonts w:ascii="Doulos SIL" w:hAnsi="Doulos SIL"/>
          <w:i/>
          <w:color w:val="0000FF"/>
        </w:rPr>
      </w:pPr>
      <w:r w:rsidRPr="00E7190D">
        <w:tab/>
      </w:r>
      <w:r w:rsidRPr="00E7190D">
        <w:tab/>
        <w:t>3SgHum</w:t>
      </w:r>
      <w:r w:rsidRPr="00E7190D">
        <w:tab/>
      </w:r>
      <w:r w:rsidRPr="005B1C97">
        <w:rPr>
          <w:rFonts w:ascii="Doulos SIL" w:hAnsi="Doulos SIL"/>
          <w:i/>
          <w:color w:val="0000FF"/>
        </w:rPr>
        <w:t>ā wěē</w:t>
      </w:r>
      <w:r w:rsidRPr="005B1C97">
        <w:rPr>
          <w:rFonts w:ascii="Doulos SIL" w:hAnsi="Doulos SIL"/>
          <w:i/>
          <w:color w:val="0000FF"/>
        </w:rPr>
        <w:tab/>
        <w:t>ā sɛ̌</w:t>
      </w:r>
      <w:r w:rsidR="001161C8">
        <w:rPr>
          <w:rFonts w:ascii="Doulos SIL" w:hAnsi="Doulos SIL"/>
          <w:i/>
          <w:color w:val="0000FF"/>
        </w:rPr>
        <w:tab/>
        <w:t>à n</w:t>
      </w:r>
      <w:r w:rsidRPr="005B1C97">
        <w:rPr>
          <w:rFonts w:ascii="Doulos SIL" w:hAnsi="Doulos SIL"/>
          <w:i/>
          <w:color w:val="0000FF"/>
        </w:rPr>
        <w:t>í bàʔrí</w:t>
      </w:r>
    </w:p>
    <w:p w14:paraId="699A4EC1" w14:textId="32657C27" w:rsidR="00FF675C" w:rsidRPr="005B1C97" w:rsidRDefault="00FF675C" w:rsidP="00FF675C">
      <w:pPr>
        <w:tabs>
          <w:tab w:val="clear" w:pos="369"/>
          <w:tab w:val="left" w:pos="720"/>
          <w:tab w:val="left" w:pos="1080"/>
          <w:tab w:val="left" w:pos="2340"/>
          <w:tab w:val="left" w:pos="3780"/>
          <w:tab w:val="left" w:pos="5040"/>
        </w:tabs>
        <w:rPr>
          <w:rFonts w:ascii="Doulos SIL" w:hAnsi="Doulos SIL"/>
          <w:i/>
          <w:color w:val="0000FF"/>
        </w:rPr>
      </w:pPr>
      <w:r w:rsidRPr="00E7190D">
        <w:tab/>
      </w:r>
      <w:r w:rsidRPr="00E7190D">
        <w:tab/>
        <w:t>3SgNonh</w:t>
      </w:r>
      <w:r w:rsidRPr="00E7190D">
        <w:tab/>
      </w:r>
      <w:r w:rsidRPr="005B1C97">
        <w:rPr>
          <w:rFonts w:ascii="Doulos SIL" w:hAnsi="Doulos SIL"/>
          <w:i/>
          <w:color w:val="0000FF"/>
        </w:rPr>
        <w:t>ē wěē</w:t>
      </w:r>
      <w:r w:rsidRPr="005B1C97">
        <w:rPr>
          <w:rFonts w:ascii="Doulos SIL" w:hAnsi="Doulos SIL"/>
          <w:i/>
          <w:color w:val="0000FF"/>
        </w:rPr>
        <w:tab/>
        <w:t>ē sɛ̌</w:t>
      </w:r>
      <w:r w:rsidR="001161C8">
        <w:rPr>
          <w:rFonts w:ascii="Doulos SIL" w:hAnsi="Doulos SIL"/>
          <w:i/>
          <w:color w:val="0000FF"/>
        </w:rPr>
        <w:tab/>
        <w:t>è n</w:t>
      </w:r>
      <w:r w:rsidRPr="005B1C97">
        <w:rPr>
          <w:rFonts w:ascii="Doulos SIL" w:hAnsi="Doulos SIL"/>
          <w:i/>
          <w:color w:val="0000FF"/>
        </w:rPr>
        <w:t>í bàʔrí</w:t>
      </w:r>
    </w:p>
    <w:p w14:paraId="09D50FE4" w14:textId="398C83C1" w:rsidR="00FF675C" w:rsidRPr="00FF675C" w:rsidRDefault="00FF675C" w:rsidP="00FF675C">
      <w:pPr>
        <w:tabs>
          <w:tab w:val="clear" w:pos="369"/>
          <w:tab w:val="left" w:pos="720"/>
          <w:tab w:val="left" w:pos="1080"/>
          <w:tab w:val="left" w:pos="2340"/>
          <w:tab w:val="left" w:pos="3780"/>
          <w:tab w:val="left" w:pos="5040"/>
        </w:tabs>
      </w:pPr>
      <w:r>
        <w:tab/>
      </w:r>
      <w:r>
        <w:tab/>
        <w:t>3PlHum</w:t>
      </w:r>
      <w:r>
        <w:tab/>
      </w:r>
      <w:r w:rsidRPr="005B1C97">
        <w:rPr>
          <w:rFonts w:ascii="Doulos SIL" w:hAnsi="Doulos SIL"/>
          <w:i/>
          <w:color w:val="0000FF"/>
        </w:rPr>
        <w:t>àáⁿ wěē</w:t>
      </w:r>
      <w:r w:rsidRPr="005B1C97">
        <w:rPr>
          <w:rFonts w:ascii="Doulos SIL" w:hAnsi="Doulos SIL"/>
          <w:i/>
          <w:color w:val="0000FF"/>
        </w:rPr>
        <w:tab/>
        <w:t>ààⁿ sɛ́</w:t>
      </w:r>
      <w:r w:rsidR="001161C8">
        <w:rPr>
          <w:rFonts w:ascii="Doulos SIL" w:hAnsi="Doulos SIL"/>
          <w:i/>
          <w:color w:val="0000FF"/>
        </w:rPr>
        <w:tab/>
        <w:t>ààⁿ n</w:t>
      </w:r>
      <w:r w:rsidRPr="005B1C97">
        <w:rPr>
          <w:rFonts w:ascii="Doulos SIL" w:hAnsi="Doulos SIL"/>
          <w:i/>
          <w:color w:val="0000FF"/>
        </w:rPr>
        <w:t>í bàʔrí</w:t>
      </w:r>
    </w:p>
    <w:p w14:paraId="427A1063" w14:textId="5280F286" w:rsidR="00FF675C" w:rsidRDefault="00FF675C" w:rsidP="00FF675C">
      <w:pPr>
        <w:tabs>
          <w:tab w:val="clear" w:pos="369"/>
          <w:tab w:val="left" w:pos="720"/>
          <w:tab w:val="left" w:pos="1080"/>
          <w:tab w:val="left" w:pos="2340"/>
          <w:tab w:val="left" w:pos="3780"/>
          <w:tab w:val="left" w:pos="5040"/>
        </w:tabs>
      </w:pPr>
      <w:r>
        <w:tab/>
      </w:r>
      <w:r>
        <w:tab/>
        <w:t>3PlNonh</w:t>
      </w:r>
      <w:r>
        <w:tab/>
      </w:r>
      <w:r w:rsidRPr="005B1C97">
        <w:rPr>
          <w:rFonts w:ascii="Doulos SIL" w:hAnsi="Doulos SIL"/>
          <w:i/>
          <w:color w:val="0000FF"/>
        </w:rPr>
        <w:t>èéⁿ wěē</w:t>
      </w:r>
      <w:r w:rsidRPr="005B1C97">
        <w:rPr>
          <w:rFonts w:ascii="Doulos SIL" w:hAnsi="Doulos SIL"/>
          <w:i/>
          <w:color w:val="0000FF"/>
        </w:rPr>
        <w:tab/>
        <w:t>èèⁿ sɛ́</w:t>
      </w:r>
      <w:r w:rsidR="001161C8">
        <w:rPr>
          <w:rFonts w:ascii="Doulos SIL" w:hAnsi="Doulos SIL"/>
          <w:i/>
          <w:color w:val="0000FF"/>
        </w:rPr>
        <w:tab/>
        <w:t>èèⁿ n</w:t>
      </w:r>
      <w:r w:rsidRPr="005B1C97">
        <w:rPr>
          <w:rFonts w:ascii="Doulos SIL" w:hAnsi="Doulos SIL"/>
          <w:i/>
          <w:color w:val="0000FF"/>
        </w:rPr>
        <w:t>í bàʔrí</w:t>
      </w:r>
    </w:p>
    <w:p w14:paraId="3D61B616" w14:textId="77777777" w:rsidR="00FF675C" w:rsidRDefault="00FF675C" w:rsidP="00FF675C"/>
    <w:p w14:paraId="1197B30B" w14:textId="5901229E" w:rsidR="00FF675C" w:rsidRDefault="00FF675C" w:rsidP="00FF675C">
      <w:r>
        <w:t xml:space="preserve">The object marker also occurs before a perfective pseudo-transitive verb when directly preceded by a nonpronominal NP, provided that the NP can end in the nominal suffix (if so, the suffix is obligatory). Pseudo-tranistive (xx3a) has the same morphology as true transitive (xx3b). In both, the nonhuman 3Sg object pronoun takes the allomorph </w:t>
      </w:r>
      <w:r w:rsidRPr="005B1C97">
        <w:rPr>
          <w:rFonts w:ascii="Doulos SIL" w:hAnsi="Doulos SIL"/>
          <w:i/>
          <w:color w:val="0000FF"/>
        </w:rPr>
        <w:t>ēⁿ</w:t>
      </w:r>
      <w:r>
        <w:t>, which contracts with the vowel of the nominal suffix. The pronoun is transcribed as a clitic, and is not separately pronounceable.</w:t>
      </w:r>
    </w:p>
    <w:p w14:paraId="5E01D1F3" w14:textId="77777777" w:rsidR="00FF675C" w:rsidRDefault="00FF675C" w:rsidP="00FF675C"/>
    <w:p w14:paraId="2AE17336" w14:textId="386F20AA" w:rsidR="00FF675C" w:rsidRDefault="00FF675C" w:rsidP="00FF675C">
      <w:pPr>
        <w:tabs>
          <w:tab w:val="clear" w:pos="369"/>
          <w:tab w:val="left" w:pos="720"/>
          <w:tab w:val="left" w:pos="1080"/>
          <w:tab w:val="left" w:pos="3870"/>
        </w:tabs>
      </w:pPr>
      <w:r>
        <w:t>(xx3)</w:t>
      </w:r>
      <w:r>
        <w:tab/>
        <w:t>a.</w:t>
      </w:r>
      <w:r>
        <w:tab/>
      </w:r>
      <w:r w:rsidRPr="005B1C97">
        <w:rPr>
          <w:rFonts w:ascii="Doulos SIL" w:hAnsi="Doulos SIL"/>
          <w:i/>
          <w:color w:val="0000FF"/>
        </w:rPr>
        <w:t>dí-ré=ēⁿ</w:t>
      </w:r>
      <w:r w:rsidRPr="005B1C97">
        <w:rPr>
          <w:rFonts w:ascii="Doulos SIL" w:hAnsi="Doulos SIL"/>
          <w:i/>
          <w:color w:val="0000FF"/>
        </w:rPr>
        <w:tab/>
        <w:t>wěē</w:t>
      </w:r>
    </w:p>
    <w:p w14:paraId="114F19AF" w14:textId="652F47AC" w:rsidR="00FF675C" w:rsidRDefault="00FF675C" w:rsidP="00FF675C">
      <w:pPr>
        <w:tabs>
          <w:tab w:val="clear" w:pos="369"/>
          <w:tab w:val="left" w:pos="720"/>
          <w:tab w:val="left" w:pos="1080"/>
          <w:tab w:val="left" w:pos="3870"/>
        </w:tabs>
      </w:pPr>
      <w:r>
        <w:tab/>
      </w:r>
      <w:r>
        <w:tab/>
        <w:t>child-Nom=3SgNonh</w:t>
      </w:r>
      <w:r>
        <w:tab/>
        <w:t>go.Pfv</w:t>
      </w:r>
    </w:p>
    <w:p w14:paraId="6262B415" w14:textId="53E6526B" w:rsidR="00FF675C" w:rsidRDefault="00FF675C" w:rsidP="00931D16">
      <w:pPr>
        <w:tabs>
          <w:tab w:val="clear" w:pos="369"/>
          <w:tab w:val="left" w:pos="720"/>
          <w:tab w:val="left" w:pos="1080"/>
          <w:tab w:val="left" w:pos="2880"/>
        </w:tabs>
      </w:pPr>
      <w:r>
        <w:tab/>
      </w:r>
      <w:r>
        <w:tab/>
        <w:t xml:space="preserve">‘The child went.’ (&lt; </w:t>
      </w:r>
      <w:r w:rsidRPr="005B1C97">
        <w:rPr>
          <w:rFonts w:ascii="Doulos SIL" w:hAnsi="Doulos SIL"/>
          <w:i/>
          <w:color w:val="0000FF"/>
        </w:rPr>
        <w:t>dí-rá</w:t>
      </w:r>
      <w:r>
        <w:t xml:space="preserve"> )</w:t>
      </w:r>
    </w:p>
    <w:p w14:paraId="569735C4" w14:textId="77777777" w:rsidR="00FF675C" w:rsidRDefault="00FF675C" w:rsidP="00931D16">
      <w:pPr>
        <w:tabs>
          <w:tab w:val="clear" w:pos="369"/>
          <w:tab w:val="left" w:pos="720"/>
          <w:tab w:val="left" w:pos="1080"/>
          <w:tab w:val="left" w:pos="2880"/>
        </w:tabs>
      </w:pPr>
    </w:p>
    <w:p w14:paraId="01F684D6" w14:textId="05C34655" w:rsidR="00FF675C" w:rsidRPr="005B1C97" w:rsidRDefault="00FF675C" w:rsidP="00FF675C">
      <w:pPr>
        <w:tabs>
          <w:tab w:val="clear" w:pos="369"/>
          <w:tab w:val="left" w:pos="720"/>
          <w:tab w:val="left" w:pos="1080"/>
          <w:tab w:val="left" w:pos="3870"/>
        </w:tabs>
        <w:rPr>
          <w:rFonts w:ascii="Doulos SIL" w:hAnsi="Doulos SIL"/>
          <w:i/>
          <w:color w:val="0000FF"/>
        </w:rPr>
      </w:pPr>
      <w:r>
        <w:tab/>
        <w:t>b.</w:t>
      </w:r>
      <w:r>
        <w:tab/>
      </w:r>
      <w:r w:rsidRPr="005B1C97">
        <w:rPr>
          <w:rFonts w:ascii="Doulos SIL" w:hAnsi="Doulos SIL"/>
          <w:i/>
          <w:color w:val="0000FF"/>
        </w:rPr>
        <w:t>dí-rá=ēⁿ</w:t>
      </w:r>
      <w:r w:rsidRPr="005B1C97">
        <w:rPr>
          <w:rFonts w:ascii="Doulos SIL" w:hAnsi="Doulos SIL"/>
          <w:i/>
          <w:color w:val="0000FF"/>
        </w:rPr>
        <w:tab/>
        <w:t>bàʔríī</w:t>
      </w:r>
    </w:p>
    <w:p w14:paraId="69D21712" w14:textId="1827DBF7" w:rsidR="00FF675C" w:rsidRDefault="00FF675C" w:rsidP="00FF675C">
      <w:pPr>
        <w:tabs>
          <w:tab w:val="clear" w:pos="369"/>
          <w:tab w:val="left" w:pos="720"/>
          <w:tab w:val="left" w:pos="1080"/>
          <w:tab w:val="left" w:pos="3870"/>
        </w:tabs>
      </w:pPr>
      <w:r w:rsidRPr="005B1C97">
        <w:rPr>
          <w:rFonts w:ascii="Doulos SIL" w:hAnsi="Doulos SIL"/>
          <w:i/>
          <w:color w:val="0000FF"/>
        </w:rPr>
        <w:tab/>
      </w:r>
      <w:r w:rsidRPr="005B1C97">
        <w:rPr>
          <w:rFonts w:ascii="Doulos SIL" w:hAnsi="Doulos SIL"/>
          <w:i/>
          <w:color w:val="0000FF"/>
        </w:rPr>
        <w:tab/>
      </w:r>
      <w:r>
        <w:t>child-Nom=3SgNonh</w:t>
      </w:r>
      <w:r>
        <w:tab/>
        <w:t>go.Pfv</w:t>
      </w:r>
    </w:p>
    <w:p w14:paraId="3D185718" w14:textId="437D6B8F" w:rsidR="00FF675C" w:rsidRDefault="00FF675C" w:rsidP="00FF675C">
      <w:pPr>
        <w:tabs>
          <w:tab w:val="clear" w:pos="369"/>
          <w:tab w:val="left" w:pos="720"/>
          <w:tab w:val="left" w:pos="1080"/>
          <w:tab w:val="left" w:pos="2880"/>
        </w:tabs>
      </w:pPr>
      <w:r>
        <w:tab/>
      </w:r>
      <w:r>
        <w:tab/>
        <w:t xml:space="preserve">‘The child hit it.’ (&lt; </w:t>
      </w:r>
      <w:r w:rsidRPr="005B1C97">
        <w:rPr>
          <w:rFonts w:ascii="Doulos SIL" w:hAnsi="Doulos SIL"/>
          <w:i/>
          <w:color w:val="0000FF"/>
        </w:rPr>
        <w:t>dí-rá</w:t>
      </w:r>
      <w:r>
        <w:t xml:space="preserve"> )</w:t>
      </w:r>
    </w:p>
    <w:p w14:paraId="3E79B6A2" w14:textId="42583C83" w:rsidR="00FF675C" w:rsidRDefault="00FF675C" w:rsidP="00931D16">
      <w:pPr>
        <w:tabs>
          <w:tab w:val="clear" w:pos="369"/>
          <w:tab w:val="left" w:pos="720"/>
          <w:tab w:val="left" w:pos="1080"/>
          <w:tab w:val="left" w:pos="2880"/>
        </w:tabs>
      </w:pPr>
    </w:p>
    <w:p w14:paraId="1B99F805" w14:textId="7F955422" w:rsidR="00FF675C" w:rsidRDefault="00FF675C" w:rsidP="00931D16">
      <w:pPr>
        <w:tabs>
          <w:tab w:val="clear" w:pos="369"/>
          <w:tab w:val="left" w:pos="720"/>
          <w:tab w:val="left" w:pos="1080"/>
          <w:tab w:val="left" w:pos="2880"/>
        </w:tabs>
      </w:pPr>
      <w:r>
        <w:t>The structure in (xx3a) is repeated in (xx4a), where an adjective is added to the subject noun. This is because adjectives can take the nominal suffix, which in this construction is obligatory. By contrast, noun-numeral sequences (xx4b) and personal names (xx4c) do not have the nominal affix as subject NPs, and there is no nonhuman 3Sg object marker between them and pseudo-transitives.</w:t>
      </w:r>
    </w:p>
    <w:p w14:paraId="7CCC8B83" w14:textId="77777777" w:rsidR="00FF675C" w:rsidRDefault="00FF675C" w:rsidP="00931D16">
      <w:pPr>
        <w:tabs>
          <w:tab w:val="clear" w:pos="369"/>
          <w:tab w:val="left" w:pos="720"/>
          <w:tab w:val="left" w:pos="1080"/>
          <w:tab w:val="left" w:pos="2880"/>
        </w:tabs>
      </w:pPr>
    </w:p>
    <w:p w14:paraId="48AACE07" w14:textId="551F5CBB" w:rsidR="00FF675C" w:rsidRDefault="00FF675C" w:rsidP="00FF675C">
      <w:pPr>
        <w:tabs>
          <w:tab w:val="clear" w:pos="369"/>
          <w:tab w:val="left" w:pos="720"/>
          <w:tab w:val="left" w:pos="1080"/>
          <w:tab w:val="left" w:pos="2340"/>
          <w:tab w:val="left" w:pos="4320"/>
        </w:tabs>
      </w:pPr>
      <w:r>
        <w:t>(xx4)</w:t>
      </w:r>
      <w:r>
        <w:tab/>
        <w:t>a.</w:t>
      </w:r>
      <w:r>
        <w:tab/>
      </w:r>
      <w:r w:rsidRPr="005B1C97">
        <w:rPr>
          <w:rFonts w:ascii="Doulos SIL" w:hAnsi="Doulos SIL"/>
          <w:i/>
          <w:color w:val="0000FF"/>
        </w:rPr>
        <w:t>[tàgà</w:t>
      </w:r>
      <w:r w:rsidRPr="005B1C97">
        <w:rPr>
          <w:rFonts w:ascii="Doulos SIL" w:hAnsi="Doulos SIL"/>
          <w:i/>
          <w:color w:val="0000FF"/>
        </w:rPr>
        <w:tab/>
        <w:t>gbɔ́rē]=ēⁿ</w:t>
      </w:r>
      <w:r w:rsidRPr="005B1C97">
        <w:rPr>
          <w:rFonts w:ascii="Doulos SIL" w:hAnsi="Doulos SIL"/>
          <w:i/>
          <w:color w:val="0000FF"/>
        </w:rPr>
        <w:tab/>
        <w:t>wěē</w:t>
      </w:r>
    </w:p>
    <w:p w14:paraId="274CB894" w14:textId="0D32E296" w:rsidR="00FF675C" w:rsidRDefault="00FF675C" w:rsidP="00FF675C">
      <w:pPr>
        <w:tabs>
          <w:tab w:val="clear" w:pos="369"/>
          <w:tab w:val="left" w:pos="720"/>
          <w:tab w:val="left" w:pos="1080"/>
          <w:tab w:val="left" w:pos="2340"/>
          <w:tab w:val="left" w:pos="4320"/>
        </w:tabs>
      </w:pPr>
      <w:r>
        <w:tab/>
      </w:r>
      <w:r>
        <w:tab/>
        <w:t>[sheep</w:t>
      </w:r>
      <w:r>
        <w:tab/>
        <w:t>big]=3SgNonh</w:t>
      </w:r>
      <w:r>
        <w:tab/>
        <w:t>go.Pfv</w:t>
      </w:r>
    </w:p>
    <w:p w14:paraId="742B3F80" w14:textId="49479865" w:rsidR="00FF675C" w:rsidRDefault="00FF675C" w:rsidP="00931D16">
      <w:pPr>
        <w:tabs>
          <w:tab w:val="clear" w:pos="369"/>
          <w:tab w:val="left" w:pos="720"/>
          <w:tab w:val="left" w:pos="1080"/>
          <w:tab w:val="left" w:pos="2880"/>
        </w:tabs>
      </w:pPr>
      <w:r>
        <w:tab/>
      </w:r>
      <w:r>
        <w:tab/>
        <w:t>‘The big sheep-Sg went.’</w:t>
      </w:r>
    </w:p>
    <w:p w14:paraId="5AAE23F8" w14:textId="77777777" w:rsidR="00FF675C" w:rsidRDefault="00FF675C" w:rsidP="00931D16">
      <w:pPr>
        <w:tabs>
          <w:tab w:val="clear" w:pos="369"/>
          <w:tab w:val="left" w:pos="720"/>
          <w:tab w:val="left" w:pos="1080"/>
          <w:tab w:val="left" w:pos="2880"/>
        </w:tabs>
      </w:pPr>
    </w:p>
    <w:p w14:paraId="65A6D3A8" w14:textId="0C808FD5" w:rsidR="00FF675C" w:rsidRDefault="00FF675C" w:rsidP="00FF675C">
      <w:pPr>
        <w:tabs>
          <w:tab w:val="clear" w:pos="369"/>
          <w:tab w:val="left" w:pos="720"/>
          <w:tab w:val="left" w:pos="1080"/>
          <w:tab w:val="left" w:pos="2520"/>
          <w:tab w:val="left" w:pos="3510"/>
        </w:tabs>
      </w:pPr>
      <w:r>
        <w:tab/>
        <w:t>b.</w:t>
      </w:r>
      <w:r>
        <w:tab/>
      </w:r>
      <w:r w:rsidRPr="005B1C97">
        <w:rPr>
          <w:rFonts w:ascii="Doulos SIL" w:hAnsi="Doulos SIL"/>
          <w:i/>
          <w:color w:val="0000FF"/>
        </w:rPr>
        <w:t>[tàgà</w:t>
      </w:r>
      <w:r w:rsidRPr="005B1C97">
        <w:rPr>
          <w:rFonts w:ascii="Doulos SIL" w:hAnsi="Doulos SIL"/>
          <w:i/>
          <w:color w:val="0000FF"/>
        </w:rPr>
        <w:tab/>
        <w:t>flā]</w:t>
      </w:r>
      <w:r w:rsidRPr="005B1C97">
        <w:rPr>
          <w:rFonts w:ascii="Doulos SIL" w:hAnsi="Doulos SIL"/>
          <w:i/>
          <w:color w:val="0000FF"/>
        </w:rPr>
        <w:tab/>
        <w:t>wěē</w:t>
      </w:r>
    </w:p>
    <w:p w14:paraId="7AE1F2C8" w14:textId="0F9910EA" w:rsidR="00FF675C" w:rsidRDefault="00FF675C" w:rsidP="00FF675C">
      <w:pPr>
        <w:tabs>
          <w:tab w:val="clear" w:pos="369"/>
          <w:tab w:val="left" w:pos="720"/>
          <w:tab w:val="left" w:pos="1080"/>
          <w:tab w:val="left" w:pos="2520"/>
          <w:tab w:val="left" w:pos="3510"/>
        </w:tabs>
      </w:pPr>
      <w:r>
        <w:tab/>
      </w:r>
      <w:r>
        <w:tab/>
        <w:t>[sheep</w:t>
      </w:r>
      <w:r>
        <w:tab/>
        <w:t>two]</w:t>
      </w:r>
      <w:r>
        <w:tab/>
        <w:t>go.Pfv</w:t>
      </w:r>
    </w:p>
    <w:p w14:paraId="269DD249" w14:textId="062F2A7E" w:rsidR="00FF675C" w:rsidRDefault="00FF675C" w:rsidP="00931D16">
      <w:pPr>
        <w:tabs>
          <w:tab w:val="clear" w:pos="369"/>
          <w:tab w:val="left" w:pos="720"/>
          <w:tab w:val="left" w:pos="1080"/>
          <w:tab w:val="left" w:pos="2880"/>
        </w:tabs>
      </w:pPr>
      <w:r>
        <w:tab/>
      </w:r>
      <w:r>
        <w:tab/>
        <w:t>‘Two sheep went.’</w:t>
      </w:r>
    </w:p>
    <w:p w14:paraId="5A7DE7E2" w14:textId="77777777" w:rsidR="00FF675C" w:rsidRDefault="00FF675C" w:rsidP="00931D16">
      <w:pPr>
        <w:tabs>
          <w:tab w:val="clear" w:pos="369"/>
          <w:tab w:val="left" w:pos="720"/>
          <w:tab w:val="left" w:pos="1080"/>
          <w:tab w:val="left" w:pos="2880"/>
        </w:tabs>
      </w:pPr>
    </w:p>
    <w:p w14:paraId="2B35A737" w14:textId="7C636DD8" w:rsidR="00FF675C" w:rsidRDefault="00FF675C" w:rsidP="00931D16">
      <w:pPr>
        <w:tabs>
          <w:tab w:val="clear" w:pos="369"/>
          <w:tab w:val="left" w:pos="720"/>
          <w:tab w:val="left" w:pos="1080"/>
          <w:tab w:val="left" w:pos="2880"/>
        </w:tabs>
      </w:pPr>
      <w:r>
        <w:tab/>
        <w:t>c.</w:t>
      </w:r>
      <w:r>
        <w:tab/>
      </w:r>
      <w:r w:rsidRPr="005B1C97">
        <w:rPr>
          <w:rFonts w:ascii="Doulos SIL" w:hAnsi="Doulos SIL"/>
          <w:i/>
          <w:color w:val="0000FF"/>
        </w:rPr>
        <w:t>àmàdú</w:t>
      </w:r>
      <w:r w:rsidRPr="005B1C97">
        <w:rPr>
          <w:rFonts w:ascii="Doulos SIL" w:hAnsi="Doulos SIL"/>
          <w:i/>
          <w:color w:val="0000FF"/>
        </w:rPr>
        <w:tab/>
        <w:t>wěē</w:t>
      </w:r>
    </w:p>
    <w:p w14:paraId="0D79E28B" w14:textId="343F3188" w:rsidR="00FF675C" w:rsidRDefault="00FF675C" w:rsidP="00931D16">
      <w:pPr>
        <w:tabs>
          <w:tab w:val="clear" w:pos="369"/>
          <w:tab w:val="left" w:pos="720"/>
          <w:tab w:val="left" w:pos="1080"/>
          <w:tab w:val="left" w:pos="2880"/>
        </w:tabs>
      </w:pPr>
      <w:r>
        <w:tab/>
      </w:r>
      <w:r>
        <w:tab/>
        <w:t>A</w:t>
      </w:r>
      <w:r>
        <w:tab/>
        <w:t>go.Pfv</w:t>
      </w:r>
    </w:p>
    <w:p w14:paraId="462FD65B" w14:textId="18B34AD4" w:rsidR="00FF675C" w:rsidRPr="00FF675C" w:rsidRDefault="00FF675C" w:rsidP="00931D16">
      <w:pPr>
        <w:tabs>
          <w:tab w:val="clear" w:pos="369"/>
          <w:tab w:val="left" w:pos="720"/>
          <w:tab w:val="left" w:pos="1080"/>
          <w:tab w:val="left" w:pos="2880"/>
        </w:tabs>
      </w:pPr>
      <w:r>
        <w:tab/>
      </w:r>
      <w:r>
        <w:tab/>
        <w:t>‘Amadou went.’</w:t>
      </w:r>
    </w:p>
    <w:p w14:paraId="4E164D93" w14:textId="77777777" w:rsidR="00FF675C" w:rsidRDefault="00FF675C" w:rsidP="00FF675C"/>
    <w:p w14:paraId="1EC98A46" w14:textId="6D2EBACE" w:rsidR="00FF675C" w:rsidRDefault="00FF675C" w:rsidP="00FF675C">
      <w:r>
        <w:t xml:space="preserve">When the verb is preceded by a nonzero inflectional particle, the pro forma nonhuman 3Sg object is again obligatory before a pseudo-transitive (xx5a). Compare true intransitive (xx5b). </w:t>
      </w:r>
    </w:p>
    <w:p w14:paraId="0CEDC5FA" w14:textId="77777777" w:rsidR="00FF675C" w:rsidRDefault="00FF675C" w:rsidP="00FF675C"/>
    <w:p w14:paraId="18D0B00F" w14:textId="252D84D1" w:rsidR="00FF675C" w:rsidRPr="00D10660" w:rsidRDefault="00FF675C" w:rsidP="00FF675C">
      <w:pPr>
        <w:tabs>
          <w:tab w:val="clear" w:pos="369"/>
          <w:tab w:val="left" w:pos="720"/>
          <w:tab w:val="left" w:pos="1080"/>
          <w:tab w:val="left" w:pos="2880"/>
          <w:tab w:val="left" w:pos="4500"/>
        </w:tabs>
        <w:rPr>
          <w:rFonts w:ascii="Doulos SIL" w:hAnsi="Doulos SIL"/>
          <w:i/>
          <w:color w:val="0000FF"/>
        </w:rPr>
      </w:pPr>
      <w:r>
        <w:t>(xx5)</w:t>
      </w:r>
      <w:r>
        <w:tab/>
        <w:t>a.</w:t>
      </w:r>
      <w:r>
        <w:tab/>
      </w:r>
      <w:r w:rsidRPr="005B1C97">
        <w:rPr>
          <w:rFonts w:ascii="Doulos SIL" w:hAnsi="Doulos SIL"/>
          <w:i/>
          <w:color w:val="0000FF"/>
        </w:rPr>
        <w:t>dí-rá</w:t>
      </w:r>
      <w:r w:rsidRPr="005B1C97">
        <w:rPr>
          <w:rFonts w:ascii="Doulos SIL" w:hAnsi="Doulos SIL"/>
          <w:i/>
          <w:color w:val="0000FF"/>
        </w:rPr>
        <w:tab/>
        <w:t>sī-ì</w:t>
      </w:r>
      <w:r w:rsidRPr="005B1C97">
        <w:rPr>
          <w:rFonts w:ascii="Doulos SIL" w:hAnsi="Doulos SIL"/>
          <w:i/>
          <w:color w:val="0000FF"/>
        </w:rPr>
        <w:tab/>
      </w:r>
      <w:r w:rsidR="00D10660">
        <w:rPr>
          <w:rFonts w:ascii="Doulos SIL" w:hAnsi="Doulos SIL"/>
          <w:i/>
          <w:color w:val="0000FF"/>
        </w:rPr>
        <w:t>wàá</w:t>
      </w:r>
    </w:p>
    <w:p w14:paraId="79624E99" w14:textId="253FBF09" w:rsidR="00FF675C" w:rsidRDefault="00FF675C" w:rsidP="00FF675C">
      <w:pPr>
        <w:tabs>
          <w:tab w:val="clear" w:pos="369"/>
          <w:tab w:val="left" w:pos="720"/>
          <w:tab w:val="left" w:pos="1080"/>
          <w:tab w:val="left" w:pos="2880"/>
          <w:tab w:val="left" w:pos="4500"/>
        </w:tabs>
      </w:pPr>
      <w:r>
        <w:tab/>
      </w:r>
      <w:r>
        <w:tab/>
        <w:t>child-Nom</w:t>
      </w:r>
      <w:r>
        <w:tab/>
        <w:t>Fut-3SgNonh</w:t>
      </w:r>
      <w:r>
        <w:tab/>
        <w:t>go.Ipfv</w:t>
      </w:r>
    </w:p>
    <w:p w14:paraId="6C0C0C46" w14:textId="3952A914" w:rsidR="00FF675C" w:rsidRDefault="00FF675C" w:rsidP="00931D16">
      <w:pPr>
        <w:tabs>
          <w:tab w:val="clear" w:pos="369"/>
          <w:tab w:val="left" w:pos="720"/>
          <w:tab w:val="left" w:pos="1080"/>
          <w:tab w:val="left" w:pos="2880"/>
        </w:tabs>
      </w:pPr>
      <w:r>
        <w:tab/>
      </w:r>
      <w:r>
        <w:tab/>
        <w:t>‘The child will go.’</w:t>
      </w:r>
    </w:p>
    <w:p w14:paraId="332D3C02" w14:textId="77777777" w:rsidR="00FF675C" w:rsidRDefault="00FF675C" w:rsidP="00931D16">
      <w:pPr>
        <w:tabs>
          <w:tab w:val="clear" w:pos="369"/>
          <w:tab w:val="left" w:pos="720"/>
          <w:tab w:val="left" w:pos="1080"/>
          <w:tab w:val="left" w:pos="2880"/>
        </w:tabs>
      </w:pPr>
    </w:p>
    <w:p w14:paraId="6963E719" w14:textId="23DAE602" w:rsidR="00FF675C" w:rsidRPr="005B1C97" w:rsidRDefault="00FF675C" w:rsidP="00931D16">
      <w:pPr>
        <w:tabs>
          <w:tab w:val="clear" w:pos="369"/>
          <w:tab w:val="left" w:pos="720"/>
          <w:tab w:val="left" w:pos="1080"/>
          <w:tab w:val="left" w:pos="2880"/>
        </w:tabs>
        <w:rPr>
          <w:rFonts w:ascii="Doulos SIL" w:hAnsi="Doulos SIL"/>
          <w:i/>
          <w:color w:val="0000FF"/>
        </w:rPr>
      </w:pPr>
      <w:r>
        <w:tab/>
        <w:t>b.</w:t>
      </w:r>
      <w:r>
        <w:tab/>
      </w:r>
      <w:r w:rsidR="002C2DAD">
        <w:rPr>
          <w:rFonts w:ascii="Doulos SIL" w:hAnsi="Doulos SIL"/>
          <w:i/>
          <w:color w:val="0000FF"/>
        </w:rPr>
        <w:t>dí-rá</w:t>
      </w:r>
      <w:r w:rsidR="002C2DAD">
        <w:rPr>
          <w:rFonts w:ascii="Doulos SIL" w:hAnsi="Doulos SIL"/>
          <w:i/>
          <w:color w:val="0000FF"/>
        </w:rPr>
        <w:tab/>
        <w:t>sà</w:t>
      </w:r>
      <w:r w:rsidR="002C2DAD">
        <w:rPr>
          <w:rFonts w:ascii="Doulos SIL" w:hAnsi="Doulos SIL"/>
          <w:i/>
          <w:color w:val="0000FF"/>
        </w:rPr>
        <w:tab/>
      </w:r>
      <w:r w:rsidR="002C2DAD" w:rsidRPr="00D10660">
        <w:rPr>
          <w:rFonts w:ascii="Doulos SIL" w:hAnsi="Doulos SIL"/>
          <w:i/>
          <w:color w:val="0000FF"/>
        </w:rPr>
        <w:t>sá</w:t>
      </w:r>
      <w:r w:rsidR="00D10660" w:rsidRPr="00D10660">
        <w:rPr>
          <w:rFonts w:ascii="Doulos SIL" w:hAnsi="Doulos SIL"/>
          <w:i/>
          <w:color w:val="0000FF"/>
        </w:rPr>
        <w:t>á</w:t>
      </w:r>
    </w:p>
    <w:p w14:paraId="34C173F6" w14:textId="261BCD67" w:rsidR="00FF675C" w:rsidRDefault="00FF675C" w:rsidP="00931D16">
      <w:pPr>
        <w:tabs>
          <w:tab w:val="clear" w:pos="369"/>
          <w:tab w:val="left" w:pos="720"/>
          <w:tab w:val="left" w:pos="1080"/>
          <w:tab w:val="left" w:pos="2880"/>
        </w:tabs>
      </w:pPr>
      <w:r>
        <w:tab/>
      </w:r>
      <w:r>
        <w:tab/>
        <w:t>child-Nom</w:t>
      </w:r>
      <w:r>
        <w:tab/>
        <w:t>Fut</w:t>
      </w:r>
      <w:r>
        <w:tab/>
        <w:t>come.Ipfv</w:t>
      </w:r>
    </w:p>
    <w:p w14:paraId="7EAF4CA2" w14:textId="24464E81" w:rsidR="00FF675C" w:rsidRPr="00FF675C" w:rsidRDefault="00FF675C" w:rsidP="00931D16">
      <w:pPr>
        <w:tabs>
          <w:tab w:val="clear" w:pos="369"/>
          <w:tab w:val="left" w:pos="720"/>
          <w:tab w:val="left" w:pos="1080"/>
          <w:tab w:val="left" w:pos="2880"/>
        </w:tabs>
      </w:pPr>
      <w:r>
        <w:tab/>
      </w:r>
      <w:r>
        <w:tab/>
        <w:t>‘The child will come.’</w:t>
      </w:r>
    </w:p>
    <w:p w14:paraId="3BA94ACC" w14:textId="77777777" w:rsidR="00FF675C" w:rsidRDefault="00FF675C" w:rsidP="00931D16">
      <w:pPr>
        <w:tabs>
          <w:tab w:val="clear" w:pos="369"/>
          <w:tab w:val="left" w:pos="720"/>
          <w:tab w:val="left" w:pos="1080"/>
          <w:tab w:val="left" w:pos="2880"/>
        </w:tabs>
      </w:pPr>
    </w:p>
    <w:p w14:paraId="0611C8CF" w14:textId="77777777" w:rsidR="007547A9" w:rsidRDefault="007547A9" w:rsidP="00931D16">
      <w:pPr>
        <w:tabs>
          <w:tab w:val="clear" w:pos="369"/>
          <w:tab w:val="left" w:pos="720"/>
          <w:tab w:val="left" w:pos="1080"/>
          <w:tab w:val="left" w:pos="2880"/>
        </w:tabs>
      </w:pPr>
    </w:p>
    <w:p w14:paraId="157AAD10" w14:textId="6639DEB9" w:rsidR="007547A9" w:rsidRDefault="007547A9" w:rsidP="007547A9">
      <w:pPr>
        <w:pStyle w:val="Heading4"/>
      </w:pPr>
      <w:bookmarkStart w:id="1349" w:name="_Toc337412108"/>
      <w:r>
        <w:t>Pseudo-reflexive (middle) verbs</w:t>
      </w:r>
      <w:bookmarkEnd w:id="1349"/>
    </w:p>
    <w:p w14:paraId="1E4E0506" w14:textId="09FEA047" w:rsidR="007547A9" w:rsidRDefault="007547A9" w:rsidP="007547A9">
      <w:r>
        <w:t xml:space="preserve">These verbs have an obligatory object coindexed to the subject. They resemble pseudo-reflexive verbs in Romance languages. </w:t>
      </w:r>
    </w:p>
    <w:p w14:paraId="32237239" w14:textId="77777777" w:rsidR="007547A9" w:rsidRDefault="007547A9" w:rsidP="007547A9"/>
    <w:p w14:paraId="14E1D3A5" w14:textId="77777777" w:rsidR="007547A9" w:rsidRDefault="007547A9" w:rsidP="007547A9">
      <w:pPr>
        <w:tabs>
          <w:tab w:val="clear" w:pos="369"/>
          <w:tab w:val="left" w:pos="720"/>
          <w:tab w:val="left" w:pos="1080"/>
          <w:tab w:val="left" w:pos="2880"/>
          <w:tab w:val="left" w:pos="4680"/>
        </w:tabs>
      </w:pPr>
      <w:r>
        <w:t>(xx1)</w:t>
      </w:r>
      <w:r>
        <w:tab/>
      </w:r>
      <w:r>
        <w:tab/>
        <w:t>verb (Sg Pfv)</w:t>
      </w:r>
      <w:r>
        <w:tab/>
        <w:t>gloss</w:t>
      </w:r>
      <w:r>
        <w:tab/>
        <w:t>imperative</w:t>
      </w:r>
    </w:p>
    <w:p w14:paraId="368119BD" w14:textId="77777777" w:rsidR="007547A9" w:rsidRDefault="007547A9" w:rsidP="007547A9">
      <w:pPr>
        <w:tabs>
          <w:tab w:val="clear" w:pos="369"/>
          <w:tab w:val="left" w:pos="720"/>
          <w:tab w:val="left" w:pos="1080"/>
          <w:tab w:val="left" w:pos="2880"/>
          <w:tab w:val="left" w:pos="4680"/>
        </w:tabs>
      </w:pPr>
    </w:p>
    <w:p w14:paraId="11C5355D" w14:textId="77777777" w:rsidR="007547A9" w:rsidRDefault="007547A9" w:rsidP="007547A9">
      <w:pPr>
        <w:tabs>
          <w:tab w:val="clear" w:pos="369"/>
          <w:tab w:val="left" w:pos="720"/>
          <w:tab w:val="left" w:pos="1080"/>
          <w:tab w:val="left" w:pos="2880"/>
          <w:tab w:val="left" w:pos="4680"/>
        </w:tabs>
      </w:pPr>
      <w:r>
        <w:tab/>
        <w:t>a. motion</w:t>
      </w:r>
    </w:p>
    <w:p w14:paraId="01017817" w14:textId="77777777" w:rsidR="007547A9" w:rsidRPr="00C549F0" w:rsidRDefault="007547A9" w:rsidP="007547A9">
      <w:pPr>
        <w:tabs>
          <w:tab w:val="clear" w:pos="369"/>
          <w:tab w:val="left" w:pos="720"/>
          <w:tab w:val="left" w:pos="1080"/>
          <w:tab w:val="left" w:pos="2880"/>
          <w:tab w:val="left" w:pos="4680"/>
        </w:tabs>
        <w:rPr>
          <w:rFonts w:ascii="Doulos SIL" w:hAnsi="Doulos SIL"/>
          <w:i/>
          <w:color w:val="0000FF"/>
        </w:rPr>
      </w:pPr>
      <w:r>
        <w:tab/>
      </w:r>
      <w:r>
        <w:tab/>
      </w:r>
      <w:r w:rsidRPr="00C549F0">
        <w:rPr>
          <w:rFonts w:ascii="Doulos SIL" w:hAnsi="Doulos SIL"/>
          <w:i/>
          <w:color w:val="0000FF"/>
        </w:rPr>
        <w:t>jɔ̄ʔrɔ̄</w:t>
      </w:r>
      <w:r>
        <w:tab/>
        <w:t>‘jump’</w:t>
      </w:r>
      <w:r>
        <w:tab/>
      </w:r>
      <w:r w:rsidRPr="00C549F0">
        <w:rPr>
          <w:rFonts w:ascii="Doulos SIL" w:hAnsi="Doulos SIL"/>
          <w:i/>
          <w:color w:val="0000FF"/>
        </w:rPr>
        <w:t>ē jɔ̄ʔrī</w:t>
      </w:r>
    </w:p>
    <w:p w14:paraId="3068C241" w14:textId="77777777" w:rsidR="007547A9" w:rsidRDefault="007547A9" w:rsidP="007547A9">
      <w:pPr>
        <w:tabs>
          <w:tab w:val="clear" w:pos="369"/>
          <w:tab w:val="left" w:pos="720"/>
          <w:tab w:val="left" w:pos="1080"/>
          <w:tab w:val="left" w:pos="2880"/>
          <w:tab w:val="left" w:pos="4680"/>
        </w:tabs>
      </w:pPr>
      <w:r>
        <w:lastRenderedPageBreak/>
        <w:tab/>
      </w:r>
      <w:r>
        <w:tab/>
      </w:r>
      <w:r>
        <w:rPr>
          <w:rFonts w:ascii="Doulos SIL" w:hAnsi="Doulos SIL"/>
          <w:i/>
          <w:color w:val="0000FF"/>
        </w:rPr>
        <w:t>k</w:t>
      </w:r>
      <w:r w:rsidRPr="00C549F0">
        <w:rPr>
          <w:rFonts w:ascii="Doulos SIL" w:hAnsi="Doulos SIL"/>
          <w:i/>
          <w:color w:val="0000FF"/>
        </w:rPr>
        <w:t>īyāⁿ</w:t>
      </w:r>
      <w:r>
        <w:tab/>
        <w:t>‘fly away’</w:t>
      </w:r>
      <w:r>
        <w:tab/>
      </w:r>
      <w:r w:rsidRPr="00C549F0">
        <w:rPr>
          <w:rFonts w:ascii="Doulos SIL" w:hAnsi="Doulos SIL"/>
          <w:i/>
          <w:color w:val="0000FF"/>
        </w:rPr>
        <w:t>ē kìⁿ</w:t>
      </w:r>
      <w:r>
        <w:tab/>
      </w:r>
    </w:p>
    <w:p w14:paraId="3DF0FE6C" w14:textId="77777777" w:rsidR="007547A9" w:rsidRPr="00CB1C09" w:rsidRDefault="007547A9" w:rsidP="007547A9">
      <w:pPr>
        <w:tabs>
          <w:tab w:val="clear" w:pos="369"/>
          <w:tab w:val="left" w:pos="720"/>
          <w:tab w:val="left" w:pos="1080"/>
          <w:tab w:val="left" w:pos="2880"/>
          <w:tab w:val="left" w:pos="4680"/>
        </w:tabs>
        <w:rPr>
          <w:rFonts w:ascii="Doulos SIL" w:hAnsi="Doulos SIL"/>
          <w:i/>
          <w:color w:val="0000FF"/>
        </w:rPr>
      </w:pPr>
      <w:r>
        <w:tab/>
      </w:r>
      <w:r>
        <w:tab/>
      </w:r>
      <w:r w:rsidRPr="00CB1C09">
        <w:rPr>
          <w:rFonts w:ascii="Doulos SIL" w:hAnsi="Doulos SIL"/>
          <w:i/>
          <w:color w:val="0000FF"/>
        </w:rPr>
        <w:t>mùńnà</w:t>
      </w:r>
      <w:r>
        <w:tab/>
        <w:t>‘crawl’</w:t>
      </w:r>
      <w:r>
        <w:tab/>
      </w:r>
      <w:r w:rsidRPr="00CB1C09">
        <w:rPr>
          <w:rFonts w:ascii="Doulos SIL" w:hAnsi="Doulos SIL"/>
          <w:i/>
          <w:color w:val="0000FF"/>
        </w:rPr>
        <w:t>ē mūnī</w:t>
      </w:r>
    </w:p>
    <w:p w14:paraId="615D4D29" w14:textId="77777777" w:rsidR="007547A9" w:rsidRDefault="007547A9" w:rsidP="007547A9">
      <w:pPr>
        <w:tabs>
          <w:tab w:val="clear" w:pos="369"/>
          <w:tab w:val="left" w:pos="720"/>
          <w:tab w:val="left" w:pos="1080"/>
          <w:tab w:val="left" w:pos="2880"/>
          <w:tab w:val="left" w:pos="4680"/>
        </w:tabs>
      </w:pPr>
    </w:p>
    <w:p w14:paraId="536610D5" w14:textId="77777777" w:rsidR="007547A9" w:rsidRPr="00931D16" w:rsidRDefault="007547A9" w:rsidP="007547A9">
      <w:pPr>
        <w:tabs>
          <w:tab w:val="clear" w:pos="369"/>
          <w:tab w:val="left" w:pos="720"/>
          <w:tab w:val="left" w:pos="1080"/>
          <w:tab w:val="left" w:pos="2880"/>
          <w:tab w:val="left" w:pos="4680"/>
        </w:tabs>
      </w:pPr>
      <w:r>
        <w:tab/>
        <w:t>b. stance</w:t>
      </w:r>
    </w:p>
    <w:p w14:paraId="0DA0ADA6" w14:textId="77777777" w:rsidR="007547A9" w:rsidRDefault="007547A9" w:rsidP="007547A9">
      <w:pPr>
        <w:tabs>
          <w:tab w:val="clear" w:pos="369"/>
          <w:tab w:val="left" w:pos="720"/>
          <w:tab w:val="left" w:pos="1080"/>
          <w:tab w:val="left" w:pos="2880"/>
          <w:tab w:val="left" w:pos="4680"/>
        </w:tabs>
      </w:pPr>
      <w:r>
        <w:tab/>
      </w:r>
      <w:r>
        <w:tab/>
      </w:r>
      <w:r w:rsidRPr="00C549F0">
        <w:rPr>
          <w:rFonts w:ascii="Doulos SIL" w:hAnsi="Doulos SIL"/>
          <w:i/>
          <w:color w:val="0000FF"/>
        </w:rPr>
        <w:t>sā</w:t>
      </w:r>
      <w:r>
        <w:tab/>
        <w:t>‘lie down’</w:t>
      </w:r>
      <w:r>
        <w:tab/>
      </w:r>
      <w:r w:rsidRPr="00C549F0">
        <w:rPr>
          <w:rFonts w:ascii="Doulos SIL" w:hAnsi="Doulos SIL"/>
          <w:i/>
          <w:color w:val="0000FF"/>
        </w:rPr>
        <w:t>ē sā</w:t>
      </w:r>
    </w:p>
    <w:p w14:paraId="68326CDA" w14:textId="77777777" w:rsidR="007547A9" w:rsidRDefault="007547A9" w:rsidP="007547A9">
      <w:pPr>
        <w:tabs>
          <w:tab w:val="clear" w:pos="369"/>
          <w:tab w:val="left" w:pos="720"/>
          <w:tab w:val="left" w:pos="1080"/>
          <w:tab w:val="left" w:pos="2880"/>
          <w:tab w:val="left" w:pos="4680"/>
        </w:tabs>
      </w:pPr>
      <w:r>
        <w:tab/>
      </w:r>
      <w:r>
        <w:tab/>
      </w:r>
      <w:r w:rsidRPr="00C549F0">
        <w:rPr>
          <w:rFonts w:ascii="Doulos SIL" w:hAnsi="Doulos SIL"/>
          <w:i/>
          <w:color w:val="0000FF"/>
        </w:rPr>
        <w:t>bālā</w:t>
      </w:r>
      <w:r>
        <w:tab/>
        <w:t>‘stand; stop’</w:t>
      </w:r>
      <w:r>
        <w:tab/>
      </w:r>
      <w:r w:rsidRPr="00C549F0">
        <w:rPr>
          <w:rFonts w:ascii="Doulos SIL" w:hAnsi="Doulos SIL"/>
          <w:i/>
          <w:color w:val="0000FF"/>
        </w:rPr>
        <w:t>ē bāl</w:t>
      </w:r>
    </w:p>
    <w:p w14:paraId="7186E632" w14:textId="77777777" w:rsidR="007547A9" w:rsidRDefault="007547A9" w:rsidP="007547A9">
      <w:pPr>
        <w:tabs>
          <w:tab w:val="clear" w:pos="369"/>
          <w:tab w:val="left" w:pos="720"/>
          <w:tab w:val="left" w:pos="1080"/>
          <w:tab w:val="left" w:pos="2880"/>
          <w:tab w:val="left" w:pos="4680"/>
        </w:tabs>
      </w:pPr>
      <w:r>
        <w:tab/>
      </w:r>
      <w:r>
        <w:tab/>
      </w:r>
      <w:r w:rsidRPr="00C549F0">
        <w:rPr>
          <w:rFonts w:ascii="Doulos SIL" w:hAnsi="Doulos SIL"/>
          <w:i/>
          <w:color w:val="0000FF"/>
        </w:rPr>
        <w:t>sàʔà</w:t>
      </w:r>
      <w:r>
        <w:tab/>
        <w:t>‘sit’</w:t>
      </w:r>
      <w:r>
        <w:tab/>
      </w:r>
      <w:r w:rsidRPr="00C549F0">
        <w:rPr>
          <w:rFonts w:ascii="Doulos SIL" w:hAnsi="Doulos SIL"/>
          <w:i/>
          <w:color w:val="0000FF"/>
        </w:rPr>
        <w:t>ē sāʔā</w:t>
      </w:r>
    </w:p>
    <w:p w14:paraId="5F3A07CB" w14:textId="77777777" w:rsidR="007547A9" w:rsidRDefault="007547A9" w:rsidP="007547A9">
      <w:pPr>
        <w:tabs>
          <w:tab w:val="clear" w:pos="369"/>
          <w:tab w:val="left" w:pos="720"/>
          <w:tab w:val="left" w:pos="1080"/>
          <w:tab w:val="left" w:pos="2880"/>
          <w:tab w:val="left" w:pos="4680"/>
        </w:tabs>
      </w:pPr>
      <w:r>
        <w:tab/>
      </w:r>
      <w:r>
        <w:tab/>
      </w:r>
      <w:r w:rsidRPr="00C549F0">
        <w:rPr>
          <w:rFonts w:ascii="Doulos SIL" w:hAnsi="Doulos SIL"/>
          <w:i/>
          <w:color w:val="0000FF"/>
        </w:rPr>
        <w:t>cónjólà</w:t>
      </w:r>
      <w:r>
        <w:tab/>
        <w:t>‘squat’</w:t>
      </w:r>
      <w:r>
        <w:tab/>
      </w:r>
      <w:r w:rsidRPr="00C549F0">
        <w:rPr>
          <w:rFonts w:ascii="Doulos SIL" w:hAnsi="Doulos SIL"/>
          <w:i/>
          <w:color w:val="0000FF"/>
        </w:rPr>
        <w:t>ē cōnjōlō</w:t>
      </w:r>
    </w:p>
    <w:p w14:paraId="5049EBDC" w14:textId="77777777" w:rsidR="007547A9" w:rsidRDefault="007547A9" w:rsidP="007547A9">
      <w:pPr>
        <w:tabs>
          <w:tab w:val="clear" w:pos="369"/>
          <w:tab w:val="left" w:pos="720"/>
          <w:tab w:val="left" w:pos="1080"/>
          <w:tab w:val="left" w:pos="2880"/>
          <w:tab w:val="left" w:pos="4680"/>
        </w:tabs>
      </w:pPr>
      <w:r>
        <w:tab/>
      </w:r>
      <w:r>
        <w:tab/>
      </w:r>
      <w:r w:rsidRPr="00C549F0">
        <w:rPr>
          <w:rFonts w:ascii="Doulos SIL" w:hAnsi="Doulos SIL"/>
          <w:i/>
          <w:color w:val="0000FF"/>
        </w:rPr>
        <w:t>sóⁿsóʔrà</w:t>
      </w:r>
      <w:r>
        <w:tab/>
        <w:t>‘squat’</w:t>
      </w:r>
      <w:r>
        <w:tab/>
      </w:r>
      <w:r w:rsidRPr="00C549F0">
        <w:rPr>
          <w:rFonts w:ascii="Doulos SIL" w:hAnsi="Doulos SIL"/>
          <w:i/>
          <w:color w:val="0000FF"/>
        </w:rPr>
        <w:t>ē sōⁿsōʔrī</w:t>
      </w:r>
    </w:p>
    <w:p w14:paraId="3EEA2D17" w14:textId="77777777" w:rsidR="007547A9" w:rsidRDefault="007547A9" w:rsidP="007547A9">
      <w:pPr>
        <w:tabs>
          <w:tab w:val="clear" w:pos="369"/>
          <w:tab w:val="left" w:pos="720"/>
          <w:tab w:val="left" w:pos="1080"/>
          <w:tab w:val="left" w:pos="2880"/>
          <w:tab w:val="left" w:pos="4680"/>
        </w:tabs>
      </w:pPr>
      <w:r>
        <w:tab/>
      </w:r>
      <w:r>
        <w:tab/>
      </w:r>
      <w:r w:rsidRPr="007B6EE4">
        <w:rPr>
          <w:rFonts w:ascii="Doulos SIL" w:hAnsi="Doulos SIL"/>
          <w:i/>
          <w:color w:val="0000FF"/>
        </w:rPr>
        <w:t>mààséyā</w:t>
      </w:r>
      <w:r>
        <w:tab/>
        <w:t>‘bow, bend over’</w:t>
      </w:r>
      <w:r>
        <w:tab/>
      </w:r>
      <w:r w:rsidRPr="00C549F0">
        <w:rPr>
          <w:rFonts w:ascii="Doulos SIL" w:hAnsi="Doulos SIL"/>
          <w:i/>
          <w:color w:val="0000FF"/>
        </w:rPr>
        <w:t>ē máāsā</w:t>
      </w:r>
    </w:p>
    <w:p w14:paraId="38D0A0D9" w14:textId="77777777" w:rsidR="007547A9" w:rsidRDefault="007547A9" w:rsidP="007547A9"/>
    <w:p w14:paraId="36B78856" w14:textId="1E5F258D" w:rsidR="007547A9" w:rsidRDefault="007547A9" w:rsidP="007547A9">
      <w:pPr>
        <w:tabs>
          <w:tab w:val="clear" w:pos="369"/>
          <w:tab w:val="left" w:pos="720"/>
          <w:tab w:val="left" w:pos="1080"/>
          <w:tab w:val="left" w:pos="2880"/>
        </w:tabs>
      </w:pPr>
      <w:r>
        <w:t>This pseudo-reflexive pattern is regular for basic stance verbs. However, most basic motion verbs are simple intransitives. For example, their imperatives occur with no preverbal morphemes (xx2).</w:t>
      </w:r>
    </w:p>
    <w:p w14:paraId="39F62D79" w14:textId="77777777" w:rsidR="007547A9" w:rsidRDefault="007547A9" w:rsidP="007547A9">
      <w:pPr>
        <w:tabs>
          <w:tab w:val="clear" w:pos="369"/>
          <w:tab w:val="left" w:pos="720"/>
          <w:tab w:val="left" w:pos="1080"/>
          <w:tab w:val="left" w:pos="2880"/>
        </w:tabs>
      </w:pPr>
    </w:p>
    <w:p w14:paraId="343B59D1" w14:textId="77777777" w:rsidR="007547A9" w:rsidRDefault="007547A9" w:rsidP="007547A9">
      <w:pPr>
        <w:tabs>
          <w:tab w:val="clear" w:pos="369"/>
          <w:tab w:val="left" w:pos="720"/>
          <w:tab w:val="left" w:pos="1080"/>
          <w:tab w:val="left" w:pos="2880"/>
          <w:tab w:val="left" w:pos="4680"/>
        </w:tabs>
      </w:pPr>
      <w:r>
        <w:t>(xx2)</w:t>
      </w:r>
      <w:r>
        <w:tab/>
      </w:r>
      <w:r>
        <w:tab/>
        <w:t>verb</w:t>
      </w:r>
      <w:r>
        <w:tab/>
        <w:t>gloss</w:t>
      </w:r>
      <w:r>
        <w:tab/>
        <w:t>imperative</w:t>
      </w:r>
    </w:p>
    <w:p w14:paraId="63F17F1D" w14:textId="77777777" w:rsidR="007547A9" w:rsidRDefault="007547A9" w:rsidP="007547A9">
      <w:pPr>
        <w:tabs>
          <w:tab w:val="clear" w:pos="369"/>
          <w:tab w:val="left" w:pos="720"/>
          <w:tab w:val="left" w:pos="1080"/>
          <w:tab w:val="left" w:pos="2880"/>
          <w:tab w:val="left" w:pos="4680"/>
        </w:tabs>
      </w:pPr>
    </w:p>
    <w:p w14:paraId="42A673B8" w14:textId="69BEAA4C" w:rsidR="007547A9" w:rsidRPr="00C549F0" w:rsidRDefault="007547A9" w:rsidP="007547A9">
      <w:pPr>
        <w:tabs>
          <w:tab w:val="clear" w:pos="369"/>
          <w:tab w:val="left" w:pos="720"/>
          <w:tab w:val="left" w:pos="1080"/>
          <w:tab w:val="left" w:pos="2880"/>
          <w:tab w:val="left" w:pos="4680"/>
        </w:tabs>
        <w:rPr>
          <w:rFonts w:ascii="Doulos SIL" w:hAnsi="Doulos SIL"/>
          <w:i/>
          <w:color w:val="0000FF"/>
        </w:rPr>
      </w:pPr>
      <w:r>
        <w:tab/>
      </w:r>
      <w:r>
        <w:tab/>
      </w:r>
      <w:r w:rsidR="009F2C2C">
        <w:rPr>
          <w:rFonts w:ascii="Doulos SIL" w:hAnsi="Doulos SIL"/>
          <w:i/>
          <w:color w:val="0000FF"/>
        </w:rPr>
        <w:t>sáá</w:t>
      </w:r>
      <w:r>
        <w:tab/>
        <w:t>‘come’</w:t>
      </w:r>
      <w:r>
        <w:tab/>
      </w:r>
      <w:r w:rsidRPr="00C549F0">
        <w:rPr>
          <w:rFonts w:ascii="Doulos SIL" w:hAnsi="Doulos SIL"/>
          <w:i/>
          <w:color w:val="0000FF"/>
        </w:rPr>
        <w:t>sā</w:t>
      </w:r>
    </w:p>
    <w:p w14:paraId="06B2412C" w14:textId="17323943" w:rsidR="007547A9" w:rsidRPr="00C549F0" w:rsidRDefault="007547A9" w:rsidP="007547A9">
      <w:pPr>
        <w:tabs>
          <w:tab w:val="clear" w:pos="369"/>
          <w:tab w:val="left" w:pos="720"/>
          <w:tab w:val="left" w:pos="1080"/>
          <w:tab w:val="left" w:pos="2880"/>
          <w:tab w:val="left" w:pos="4680"/>
        </w:tabs>
        <w:rPr>
          <w:rFonts w:ascii="Doulos SIL" w:hAnsi="Doulos SIL"/>
          <w:i/>
          <w:color w:val="0000FF"/>
        </w:rPr>
      </w:pPr>
      <w:r>
        <w:tab/>
      </w:r>
      <w:r>
        <w:tab/>
      </w:r>
      <w:r w:rsidRPr="00C549F0">
        <w:rPr>
          <w:rFonts w:ascii="Doulos SIL" w:hAnsi="Doulos SIL"/>
          <w:i/>
          <w:color w:val="0000FF"/>
        </w:rPr>
        <w:t>b</w:t>
      </w:r>
      <w:r w:rsidR="009F2C2C">
        <w:rPr>
          <w:rFonts w:ascii="Doulos SIL" w:hAnsi="Doulos SIL"/>
          <w:i/>
          <w:color w:val="0000FF"/>
        </w:rPr>
        <w:t>ɔ́ɔ́</w:t>
      </w:r>
      <w:r>
        <w:tab/>
        <w:t>‘exit’</w:t>
      </w:r>
      <w:r>
        <w:tab/>
      </w:r>
      <w:r w:rsidRPr="00C549F0">
        <w:rPr>
          <w:rFonts w:ascii="Doulos SIL" w:hAnsi="Doulos SIL"/>
          <w:i/>
          <w:color w:val="0000FF"/>
        </w:rPr>
        <w:t>bɔ̄</w:t>
      </w:r>
    </w:p>
    <w:p w14:paraId="7F7AFAF7" w14:textId="6E983F7B" w:rsidR="007547A9" w:rsidRPr="00C549F0" w:rsidRDefault="007547A9" w:rsidP="007547A9">
      <w:pPr>
        <w:tabs>
          <w:tab w:val="clear" w:pos="369"/>
          <w:tab w:val="left" w:pos="720"/>
          <w:tab w:val="left" w:pos="1080"/>
          <w:tab w:val="left" w:pos="2880"/>
          <w:tab w:val="left" w:pos="4680"/>
        </w:tabs>
        <w:rPr>
          <w:rFonts w:ascii="Doulos SIL" w:hAnsi="Doulos SIL"/>
          <w:i/>
          <w:color w:val="0000FF"/>
        </w:rPr>
      </w:pPr>
      <w:r>
        <w:tab/>
      </w:r>
      <w:r>
        <w:tab/>
      </w:r>
      <w:r w:rsidRPr="00C549F0">
        <w:rPr>
          <w:rFonts w:ascii="Doulos SIL" w:hAnsi="Doulos SIL"/>
          <w:i/>
          <w:color w:val="0000FF"/>
        </w:rPr>
        <w:t>s</w:t>
      </w:r>
      <w:r w:rsidR="009F2C2C">
        <w:rPr>
          <w:rFonts w:ascii="Doulos SIL" w:hAnsi="Doulos SIL"/>
          <w:i/>
          <w:color w:val="0000FF"/>
        </w:rPr>
        <w:t>ɔ́ɔ́</w:t>
      </w:r>
      <w:r>
        <w:tab/>
        <w:t>‘enter’</w:t>
      </w:r>
      <w:r>
        <w:tab/>
      </w:r>
      <w:r w:rsidRPr="00C549F0">
        <w:rPr>
          <w:rFonts w:ascii="Doulos SIL" w:hAnsi="Doulos SIL"/>
          <w:i/>
          <w:color w:val="0000FF"/>
        </w:rPr>
        <w:t>sɔ̄</w:t>
      </w:r>
    </w:p>
    <w:p w14:paraId="2BFAC899" w14:textId="77777777" w:rsidR="007547A9" w:rsidRPr="00C549F0" w:rsidRDefault="007547A9" w:rsidP="007547A9">
      <w:pPr>
        <w:tabs>
          <w:tab w:val="clear" w:pos="369"/>
          <w:tab w:val="left" w:pos="720"/>
          <w:tab w:val="left" w:pos="1080"/>
          <w:tab w:val="left" w:pos="2880"/>
          <w:tab w:val="left" w:pos="4680"/>
        </w:tabs>
        <w:rPr>
          <w:rFonts w:ascii="Doulos SIL" w:hAnsi="Doulos SIL"/>
          <w:i/>
          <w:color w:val="0000FF"/>
        </w:rPr>
      </w:pPr>
      <w:r>
        <w:tab/>
      </w:r>
      <w:r>
        <w:tab/>
      </w:r>
      <w:r w:rsidRPr="00C549F0">
        <w:rPr>
          <w:rFonts w:ascii="Doulos SIL" w:hAnsi="Doulos SIL"/>
          <w:i/>
          <w:color w:val="0000FF"/>
        </w:rPr>
        <w:t>sìdánà</w:t>
      </w:r>
      <w:r>
        <w:tab/>
        <w:t>‘ascend’</w:t>
      </w:r>
      <w:r>
        <w:tab/>
      </w:r>
      <w:r w:rsidRPr="00C549F0">
        <w:rPr>
          <w:rFonts w:ascii="Doulos SIL" w:hAnsi="Doulos SIL"/>
          <w:i/>
          <w:color w:val="0000FF"/>
        </w:rPr>
        <w:t>sìdá</w:t>
      </w:r>
    </w:p>
    <w:p w14:paraId="4EEE5A97" w14:textId="77777777" w:rsidR="007547A9" w:rsidRPr="00C549F0" w:rsidRDefault="007547A9" w:rsidP="007547A9">
      <w:pPr>
        <w:tabs>
          <w:tab w:val="clear" w:pos="369"/>
          <w:tab w:val="left" w:pos="720"/>
          <w:tab w:val="left" w:pos="1080"/>
          <w:tab w:val="left" w:pos="2880"/>
          <w:tab w:val="left" w:pos="4680"/>
        </w:tabs>
        <w:rPr>
          <w:rFonts w:ascii="Doulos SIL" w:hAnsi="Doulos SIL"/>
          <w:i/>
          <w:color w:val="0000FF"/>
        </w:rPr>
      </w:pPr>
      <w:r>
        <w:tab/>
      </w:r>
      <w:r>
        <w:tab/>
      </w:r>
      <w:r w:rsidRPr="00C549F0">
        <w:rPr>
          <w:rFonts w:ascii="Doulos SIL" w:hAnsi="Doulos SIL"/>
          <w:i/>
          <w:color w:val="0000FF"/>
        </w:rPr>
        <w:t>jàʔánà</w:t>
      </w:r>
      <w:r>
        <w:tab/>
        <w:t>‘descend’</w:t>
      </w:r>
      <w:r>
        <w:tab/>
      </w:r>
      <w:r w:rsidRPr="00C549F0">
        <w:rPr>
          <w:rFonts w:ascii="Doulos SIL" w:hAnsi="Doulos SIL"/>
          <w:i/>
          <w:color w:val="0000FF"/>
        </w:rPr>
        <w:t>jàʔáⁿ</w:t>
      </w:r>
    </w:p>
    <w:p w14:paraId="291637DC" w14:textId="77777777" w:rsidR="007547A9" w:rsidRPr="00C549F0" w:rsidRDefault="007547A9" w:rsidP="007547A9">
      <w:pPr>
        <w:tabs>
          <w:tab w:val="clear" w:pos="369"/>
          <w:tab w:val="left" w:pos="720"/>
          <w:tab w:val="left" w:pos="1080"/>
          <w:tab w:val="left" w:pos="2880"/>
          <w:tab w:val="left" w:pos="4680"/>
        </w:tabs>
        <w:rPr>
          <w:rFonts w:ascii="Doulos SIL" w:hAnsi="Doulos SIL"/>
          <w:i/>
          <w:color w:val="0000FF"/>
        </w:rPr>
      </w:pPr>
      <w:r>
        <w:tab/>
      </w:r>
      <w:r>
        <w:tab/>
      </w:r>
      <w:r w:rsidRPr="00C549F0">
        <w:rPr>
          <w:rFonts w:ascii="Doulos SIL" w:hAnsi="Doulos SIL"/>
          <w:i/>
          <w:color w:val="0000FF"/>
        </w:rPr>
        <w:t>fìdɛ̀</w:t>
      </w:r>
      <w:r>
        <w:tab/>
        <w:t>‘run’</w:t>
      </w:r>
      <w:r>
        <w:tab/>
      </w:r>
      <w:r w:rsidRPr="00C549F0">
        <w:rPr>
          <w:rFonts w:ascii="Doulos SIL" w:hAnsi="Doulos SIL"/>
          <w:i/>
          <w:color w:val="0000FF"/>
        </w:rPr>
        <w:t>fìdì</w:t>
      </w:r>
    </w:p>
    <w:p w14:paraId="5469C711" w14:textId="77777777" w:rsidR="007547A9" w:rsidRPr="00C549F0" w:rsidRDefault="007547A9" w:rsidP="007547A9">
      <w:pPr>
        <w:tabs>
          <w:tab w:val="clear" w:pos="369"/>
          <w:tab w:val="left" w:pos="720"/>
          <w:tab w:val="left" w:pos="1080"/>
          <w:tab w:val="left" w:pos="2880"/>
          <w:tab w:val="left" w:pos="4680"/>
        </w:tabs>
        <w:rPr>
          <w:rFonts w:ascii="Doulos SIL" w:hAnsi="Doulos SIL"/>
          <w:i/>
          <w:color w:val="0000FF"/>
        </w:rPr>
      </w:pPr>
      <w:r>
        <w:tab/>
      </w:r>
      <w:r>
        <w:tab/>
      </w:r>
      <w:r w:rsidRPr="00C549F0">
        <w:rPr>
          <w:rFonts w:ascii="Doulos SIL" w:hAnsi="Doulos SIL"/>
          <w:i/>
          <w:color w:val="0000FF"/>
        </w:rPr>
        <w:t>kìyà</w:t>
      </w:r>
      <w:r>
        <w:tab/>
        <w:t>‘arrive’</w:t>
      </w:r>
      <w:r>
        <w:tab/>
      </w:r>
      <w:r w:rsidRPr="00C549F0">
        <w:rPr>
          <w:rFonts w:ascii="Doulos SIL" w:hAnsi="Doulos SIL"/>
          <w:i/>
          <w:color w:val="0000FF"/>
        </w:rPr>
        <w:t>kī</w:t>
      </w:r>
    </w:p>
    <w:p w14:paraId="73516ACA" w14:textId="77777777" w:rsidR="007547A9" w:rsidRPr="00FF675C" w:rsidRDefault="007547A9" w:rsidP="00931D16">
      <w:pPr>
        <w:tabs>
          <w:tab w:val="clear" w:pos="369"/>
          <w:tab w:val="left" w:pos="720"/>
          <w:tab w:val="left" w:pos="1080"/>
          <w:tab w:val="left" w:pos="2880"/>
        </w:tabs>
      </w:pPr>
    </w:p>
    <w:p w14:paraId="34ED2193" w14:textId="77777777" w:rsidR="00931D16" w:rsidRPr="00FF675C" w:rsidRDefault="00931D16" w:rsidP="00931D16"/>
    <w:p w14:paraId="60891472" w14:textId="48A0AF1E" w:rsidR="00C7502A" w:rsidRDefault="003476F0" w:rsidP="00C7502A">
      <w:pPr>
        <w:pStyle w:val="Heading3"/>
        <w:numPr>
          <w:ilvl w:val="2"/>
          <w:numId w:val="1"/>
        </w:numPr>
        <w:ind w:left="720" w:hanging="720"/>
      </w:pPr>
      <w:bookmarkStart w:id="1350" w:name="_Toc337412109"/>
      <w:r>
        <w:t>Structure of verbal paradigms</w:t>
      </w:r>
      <w:bookmarkEnd w:id="1350"/>
    </w:p>
    <w:p w14:paraId="23DACE19" w14:textId="1B327085" w:rsidR="009F2C2C" w:rsidRDefault="009F2C2C" w:rsidP="009F2C2C">
      <w:pPr>
        <w:pStyle w:val="Heading4"/>
      </w:pPr>
      <w:bookmarkStart w:id="1351" w:name="_Toc337412110"/>
      <w:r>
        <w:t>Stem alternations</w:t>
      </w:r>
      <w:r w:rsidR="00B13215">
        <w:t xml:space="preserve"> for intransitive verbs</w:t>
      </w:r>
      <w:bookmarkEnd w:id="1351"/>
    </w:p>
    <w:p w14:paraId="6B8FDFD1" w14:textId="637182E5" w:rsidR="009F2C2C" w:rsidRDefault="009F2C2C" w:rsidP="009F2C2C">
      <w:r>
        <w:t xml:space="preserve">Each verb has four basic stems: perfective, imperfective, progressive, and imperative. The progressive has a suffix </w:t>
      </w:r>
      <w:r w:rsidRPr="00B8501F">
        <w:rPr>
          <w:rFonts w:ascii="Doulos SIL" w:hAnsi="Doulos SIL"/>
          <w:i/>
          <w:color w:val="0000FF"/>
        </w:rPr>
        <w:noBreakHyphen/>
        <w:t>yá</w:t>
      </w:r>
      <w:r>
        <w:t xml:space="preserve">. The three other stems have less transparently affixal structure, but differ chiefly in their final segment(s), especially the final vowel. We can posit a primary perfective/imperfective split, and think of the imperative as (usually) a shortened form of the imperfective. </w:t>
      </w:r>
    </w:p>
    <w:p w14:paraId="61C84D8A" w14:textId="5262E991" w:rsidR="009F2C2C" w:rsidRDefault="009F2C2C" w:rsidP="009F2C2C">
      <w:r>
        <w:tab/>
      </w:r>
      <w:r w:rsidR="008C6AB1">
        <w:t>Additional tonal variants are created by interactions with preceding NPs (including pronouns). This applies to all stems of transitive verbs, and to perfectives of intransitives. By contrast, imperfective and progressive forms of intransitive verbs are always immediately preceded by an inflectional morpheme, which does not affect verb tones. Imperative forms of intransitives are clause-initial. For intransitives, therefore, no NP-induced tonal effects on verbs occur except for perfectives.</w:t>
      </w:r>
    </w:p>
    <w:p w14:paraId="4D84FF9A" w14:textId="5CCBA1F7" w:rsidR="008C6AB1" w:rsidRDefault="008C6AB1" w:rsidP="009F2C2C">
      <w:r>
        <w:tab/>
        <w:t xml:space="preserve">Further tonal and segmental modifications are created by tone sandhi and some other processes involving a following negative enclitic or by a following word. Such details are presented elsewhere.  </w:t>
      </w:r>
    </w:p>
    <w:p w14:paraId="1FC6FEC2" w14:textId="106186F4" w:rsidR="008C6AB1" w:rsidRDefault="008C6AB1" w:rsidP="009F2C2C">
      <w:r>
        <w:lastRenderedPageBreak/>
        <w:tab/>
        <w:t xml:space="preserve">Examples of intransitive paradigms </w:t>
      </w:r>
      <w:r w:rsidR="00776DA2">
        <w:t xml:space="preserve">follow. (xx1) has perfectives ending in </w:t>
      </w:r>
      <w:r w:rsidR="00776DA2" w:rsidRPr="00B8501F">
        <w:rPr>
          <w:rFonts w:ascii="Doulos SIL" w:hAnsi="Doulos SIL"/>
          <w:i/>
          <w:color w:val="0000FF"/>
        </w:rPr>
        <w:t>e</w:t>
      </w:r>
      <w:r w:rsidR="00776DA2">
        <w:t xml:space="preserve"> or </w:t>
      </w:r>
      <w:r w:rsidR="00776DA2" w:rsidRPr="00B8501F">
        <w:rPr>
          <w:rFonts w:ascii="Doulos SIL" w:hAnsi="Doulos SIL"/>
          <w:i/>
          <w:color w:val="0000FF"/>
        </w:rPr>
        <w:t>ɛ</w:t>
      </w:r>
      <w:r w:rsidR="00776DA2">
        <w:t xml:space="preserve"> (E</w:t>
      </w:r>
      <w:r w:rsidR="00776DA2">
        <w:noBreakHyphen/>
        <w:t>stem).</w:t>
      </w:r>
      <w:r>
        <w:t xml:space="preserve"> For perfectives, the tonal form that follows a non-3Sg NP is under the one that follows a 3Sg NP. </w:t>
      </w:r>
    </w:p>
    <w:p w14:paraId="12D77293" w14:textId="77777777" w:rsidR="008C6AB1" w:rsidRDefault="008C6AB1" w:rsidP="009F2C2C"/>
    <w:p w14:paraId="364E2806" w14:textId="367A4310" w:rsidR="00B13215" w:rsidRDefault="008C6AB1" w:rsidP="008C6AB1">
      <w:pPr>
        <w:tabs>
          <w:tab w:val="clear" w:pos="369"/>
          <w:tab w:val="left" w:pos="720"/>
          <w:tab w:val="left" w:pos="1080"/>
          <w:tab w:val="left" w:pos="2160"/>
          <w:tab w:val="left" w:pos="3330"/>
          <w:tab w:val="left" w:pos="4320"/>
          <w:tab w:val="left" w:pos="5580"/>
        </w:tabs>
      </w:pPr>
      <w:r>
        <w:t>(xx1)</w:t>
      </w:r>
      <w:r w:rsidR="00B13215">
        <w:tab/>
        <w:t>Intransitives (E-stem perfective)</w:t>
      </w:r>
    </w:p>
    <w:p w14:paraId="2438EA1E" w14:textId="77777777" w:rsidR="00B13215" w:rsidRDefault="00B13215" w:rsidP="008C6AB1">
      <w:pPr>
        <w:tabs>
          <w:tab w:val="clear" w:pos="369"/>
          <w:tab w:val="left" w:pos="720"/>
          <w:tab w:val="left" w:pos="1080"/>
          <w:tab w:val="left" w:pos="2160"/>
          <w:tab w:val="left" w:pos="3330"/>
          <w:tab w:val="left" w:pos="4320"/>
          <w:tab w:val="left" w:pos="5580"/>
        </w:tabs>
      </w:pPr>
    </w:p>
    <w:p w14:paraId="6E533F7A" w14:textId="6F622BD8" w:rsidR="008C6AB1" w:rsidRDefault="008C6AB1" w:rsidP="008C6AB1">
      <w:pPr>
        <w:tabs>
          <w:tab w:val="clear" w:pos="369"/>
          <w:tab w:val="left" w:pos="720"/>
          <w:tab w:val="left" w:pos="1080"/>
          <w:tab w:val="left" w:pos="2160"/>
          <w:tab w:val="left" w:pos="3330"/>
          <w:tab w:val="left" w:pos="4320"/>
          <w:tab w:val="left" w:pos="5580"/>
        </w:tabs>
      </w:pPr>
      <w:r>
        <w:tab/>
      </w:r>
      <w:r>
        <w:tab/>
        <w:t>Pfv</w:t>
      </w:r>
      <w:r>
        <w:tab/>
        <w:t>Ipfv</w:t>
      </w:r>
      <w:r>
        <w:tab/>
        <w:t>Imprt</w:t>
      </w:r>
      <w:r>
        <w:tab/>
        <w:t>Prog</w:t>
      </w:r>
      <w:r>
        <w:tab/>
        <w:t>gloss</w:t>
      </w:r>
    </w:p>
    <w:p w14:paraId="37A73F23" w14:textId="77777777" w:rsidR="008C6AB1" w:rsidRDefault="008C6AB1" w:rsidP="008C6AB1">
      <w:pPr>
        <w:tabs>
          <w:tab w:val="clear" w:pos="369"/>
          <w:tab w:val="left" w:pos="720"/>
          <w:tab w:val="left" w:pos="1080"/>
          <w:tab w:val="left" w:pos="2160"/>
          <w:tab w:val="left" w:pos="3330"/>
          <w:tab w:val="left" w:pos="4320"/>
          <w:tab w:val="left" w:pos="5580"/>
        </w:tabs>
      </w:pPr>
    </w:p>
    <w:p w14:paraId="2A39F9FD" w14:textId="770FDB2B" w:rsidR="00672E10" w:rsidRPr="00776DA2" w:rsidRDefault="00672E10" w:rsidP="00672E10">
      <w:pPr>
        <w:tabs>
          <w:tab w:val="clear" w:pos="369"/>
          <w:tab w:val="left" w:pos="720"/>
          <w:tab w:val="left" w:pos="1080"/>
          <w:tab w:val="left" w:pos="2160"/>
          <w:tab w:val="left" w:pos="3330"/>
          <w:tab w:val="left" w:pos="4320"/>
          <w:tab w:val="left" w:pos="5580"/>
        </w:tabs>
      </w:pPr>
      <w:r>
        <w:tab/>
      </w:r>
      <w:r>
        <w:tab/>
      </w:r>
      <w:r w:rsidRPr="00B8501F">
        <w:rPr>
          <w:rFonts w:ascii="Doulos SIL" w:hAnsi="Doulos SIL"/>
          <w:i/>
          <w:color w:val="0000FF"/>
        </w:rPr>
        <w:t>c</w:t>
      </w:r>
      <w:r w:rsidR="009842C3" w:rsidRPr="00B8501F">
        <w:rPr>
          <w:rFonts w:ascii="Doulos SIL" w:hAnsi="Doulos SIL"/>
          <w:i/>
          <w:color w:val="0000FF"/>
        </w:rPr>
        <w:t>ɛ̀ɛ́</w:t>
      </w:r>
      <w:r w:rsidRPr="00B8501F">
        <w:rPr>
          <w:rFonts w:ascii="Doulos SIL" w:hAnsi="Doulos SIL"/>
          <w:i/>
          <w:color w:val="0000FF"/>
        </w:rPr>
        <w:tab/>
        <w:t>cáá</w:t>
      </w:r>
      <w:r w:rsidRPr="00B8501F">
        <w:rPr>
          <w:rFonts w:ascii="Doulos SIL" w:hAnsi="Doulos SIL"/>
          <w:i/>
          <w:color w:val="0000FF"/>
        </w:rPr>
        <w:tab/>
      </w:r>
      <w:r>
        <w:t>—</w:t>
      </w:r>
      <w:r w:rsidRPr="00B8501F">
        <w:rPr>
          <w:rFonts w:ascii="Doulos SIL" w:hAnsi="Doulos SIL"/>
          <w:i/>
          <w:color w:val="0000FF"/>
        </w:rPr>
        <w:tab/>
      </w:r>
      <w:r w:rsidR="00F56CE0" w:rsidRPr="00B8501F">
        <w:rPr>
          <w:rFonts w:ascii="Doulos SIL" w:hAnsi="Doulos SIL"/>
          <w:i/>
          <w:color w:val="0000FF"/>
        </w:rPr>
        <w:t>cé-yá</w:t>
      </w:r>
      <w:r w:rsidRPr="00B8501F">
        <w:rPr>
          <w:rFonts w:ascii="Doulos SIL" w:hAnsi="Doulos SIL"/>
          <w:i/>
          <w:color w:val="0000FF"/>
        </w:rPr>
        <w:tab/>
      </w:r>
      <w:r>
        <w:t>‘ripen, harden’</w:t>
      </w:r>
    </w:p>
    <w:p w14:paraId="0D381F34" w14:textId="77777777" w:rsidR="00672E10" w:rsidRDefault="00672E10" w:rsidP="00672E10">
      <w:pPr>
        <w:tabs>
          <w:tab w:val="clear" w:pos="369"/>
          <w:tab w:val="left" w:pos="720"/>
          <w:tab w:val="left" w:pos="1080"/>
          <w:tab w:val="left" w:pos="2160"/>
          <w:tab w:val="left" w:pos="3330"/>
          <w:tab w:val="left" w:pos="4320"/>
          <w:tab w:val="left" w:pos="5580"/>
        </w:tabs>
      </w:pPr>
      <w:r>
        <w:tab/>
      </w:r>
      <w:r>
        <w:tab/>
        <w:t xml:space="preserve">  </w:t>
      </w:r>
      <w:r w:rsidRPr="00B8501F">
        <w:rPr>
          <w:rFonts w:ascii="Doulos SIL" w:hAnsi="Doulos SIL"/>
          <w:i/>
          <w:color w:val="0000FF"/>
        </w:rPr>
        <w:t>cɛ́</w:t>
      </w:r>
    </w:p>
    <w:p w14:paraId="39847646" w14:textId="0F7F645A" w:rsidR="00672E10" w:rsidRPr="00776DA2" w:rsidRDefault="00672E10" w:rsidP="00672E10">
      <w:pPr>
        <w:tabs>
          <w:tab w:val="clear" w:pos="369"/>
          <w:tab w:val="left" w:pos="720"/>
          <w:tab w:val="left" w:pos="1080"/>
          <w:tab w:val="left" w:pos="2160"/>
          <w:tab w:val="left" w:pos="3330"/>
          <w:tab w:val="left" w:pos="4320"/>
          <w:tab w:val="left" w:pos="5580"/>
        </w:tabs>
      </w:pPr>
      <w:r>
        <w:tab/>
      </w:r>
      <w:r>
        <w:tab/>
      </w:r>
      <w:r w:rsidRPr="00B8501F">
        <w:rPr>
          <w:rFonts w:ascii="Doulos SIL" w:hAnsi="Doulos SIL"/>
          <w:i/>
          <w:color w:val="0000FF"/>
        </w:rPr>
        <w:t>gb</w:t>
      </w:r>
      <w:r w:rsidR="009842C3" w:rsidRPr="00B8501F">
        <w:rPr>
          <w:rFonts w:ascii="Doulos SIL" w:hAnsi="Doulos SIL"/>
          <w:i/>
          <w:color w:val="0000FF"/>
        </w:rPr>
        <w:t>ɛ̀ɛ́</w:t>
      </w:r>
      <w:r w:rsidRPr="00B8501F">
        <w:rPr>
          <w:rFonts w:ascii="Doulos SIL" w:hAnsi="Doulos SIL"/>
          <w:i/>
          <w:color w:val="0000FF"/>
        </w:rPr>
        <w:tab/>
        <w:t>gbàà</w:t>
      </w:r>
      <w:r w:rsidRPr="00B8501F">
        <w:rPr>
          <w:rFonts w:ascii="Doulos SIL" w:hAnsi="Doulos SIL"/>
          <w:i/>
          <w:color w:val="0000FF"/>
        </w:rPr>
        <w:tab/>
      </w:r>
      <w:r>
        <w:t>—</w:t>
      </w:r>
      <w:r w:rsidRPr="00B8501F">
        <w:rPr>
          <w:rFonts w:ascii="Doulos SIL" w:hAnsi="Doulos SIL"/>
          <w:i/>
          <w:color w:val="0000FF"/>
        </w:rPr>
        <w:tab/>
      </w:r>
      <w:r w:rsidR="00BA71CF" w:rsidRPr="00B8501F">
        <w:rPr>
          <w:rFonts w:ascii="Doulos SIL" w:hAnsi="Doulos SIL"/>
          <w:i/>
          <w:color w:val="0000FF"/>
        </w:rPr>
        <w:t>gbè-yá</w:t>
      </w:r>
      <w:r w:rsidRPr="00B8501F">
        <w:rPr>
          <w:rFonts w:ascii="Doulos SIL" w:hAnsi="Doulos SIL"/>
          <w:i/>
          <w:color w:val="0000FF"/>
        </w:rPr>
        <w:tab/>
      </w:r>
      <w:r>
        <w:t>‘become difficult’</w:t>
      </w:r>
    </w:p>
    <w:p w14:paraId="29BA27A2" w14:textId="3A61A278" w:rsidR="00672E10" w:rsidRDefault="00672E10" w:rsidP="00672E10">
      <w:pPr>
        <w:tabs>
          <w:tab w:val="clear" w:pos="369"/>
          <w:tab w:val="left" w:pos="720"/>
          <w:tab w:val="left" w:pos="1080"/>
          <w:tab w:val="left" w:pos="2160"/>
          <w:tab w:val="left" w:pos="3330"/>
          <w:tab w:val="left" w:pos="4320"/>
          <w:tab w:val="left" w:pos="5580"/>
        </w:tabs>
      </w:pPr>
      <w:r>
        <w:tab/>
      </w:r>
      <w:r>
        <w:tab/>
        <w:t xml:space="preserve">  </w:t>
      </w:r>
      <w:r w:rsidRPr="00B8501F">
        <w:rPr>
          <w:rFonts w:ascii="Doulos SIL" w:hAnsi="Doulos SIL"/>
          <w:i/>
          <w:color w:val="0000FF"/>
        </w:rPr>
        <w:t>gbɛ́</w:t>
      </w:r>
    </w:p>
    <w:p w14:paraId="7E9F2F2D" w14:textId="0E19A86D" w:rsidR="007B5745" w:rsidRPr="00776DA2" w:rsidRDefault="007B5745" w:rsidP="007B5745">
      <w:pPr>
        <w:tabs>
          <w:tab w:val="clear" w:pos="369"/>
          <w:tab w:val="left" w:pos="720"/>
          <w:tab w:val="left" w:pos="1080"/>
          <w:tab w:val="left" w:pos="2160"/>
          <w:tab w:val="left" w:pos="3330"/>
          <w:tab w:val="left" w:pos="4320"/>
          <w:tab w:val="left" w:pos="5580"/>
        </w:tabs>
      </w:pPr>
      <w:r>
        <w:tab/>
      </w:r>
      <w:r>
        <w:tab/>
      </w:r>
      <w:r w:rsidR="00672E10" w:rsidRPr="00B8501F">
        <w:rPr>
          <w:rFonts w:ascii="Doulos SIL" w:hAnsi="Doulos SIL"/>
          <w:i/>
          <w:color w:val="0000FF"/>
        </w:rPr>
        <w:t>j</w:t>
      </w:r>
      <w:r w:rsidR="009842C3" w:rsidRPr="00B8501F">
        <w:rPr>
          <w:rFonts w:ascii="Doulos SIL" w:hAnsi="Doulos SIL"/>
          <w:i/>
          <w:color w:val="0000FF"/>
        </w:rPr>
        <w:t>ɛ̀ɛ́</w:t>
      </w:r>
      <w:r w:rsidR="00672E10" w:rsidRPr="00B8501F">
        <w:rPr>
          <w:rFonts w:ascii="Doulos SIL" w:hAnsi="Doulos SIL"/>
          <w:i/>
          <w:color w:val="0000FF"/>
        </w:rPr>
        <w:tab/>
        <w:t>j</w:t>
      </w:r>
      <w:r w:rsidRPr="00B8501F">
        <w:rPr>
          <w:rFonts w:ascii="Doulos SIL" w:hAnsi="Doulos SIL"/>
          <w:i/>
          <w:color w:val="0000FF"/>
        </w:rPr>
        <w:t>áá</w:t>
      </w:r>
      <w:r w:rsidRPr="00B8501F">
        <w:rPr>
          <w:rFonts w:ascii="Doulos SIL" w:hAnsi="Doulos SIL"/>
          <w:i/>
          <w:color w:val="0000FF"/>
        </w:rPr>
        <w:tab/>
      </w:r>
      <w:r>
        <w:t>—</w:t>
      </w:r>
      <w:r w:rsidRPr="00B8501F">
        <w:rPr>
          <w:rFonts w:ascii="Doulos SIL" w:hAnsi="Doulos SIL"/>
          <w:i/>
          <w:color w:val="0000FF"/>
        </w:rPr>
        <w:tab/>
      </w:r>
      <w:r w:rsidR="00F56CE0" w:rsidRPr="00B8501F">
        <w:rPr>
          <w:rFonts w:ascii="Doulos SIL" w:hAnsi="Doulos SIL"/>
          <w:i/>
          <w:color w:val="0000FF"/>
        </w:rPr>
        <w:t>jé-yá</w:t>
      </w:r>
      <w:r w:rsidRPr="00B8501F">
        <w:rPr>
          <w:rFonts w:ascii="Doulos SIL" w:hAnsi="Doulos SIL"/>
          <w:i/>
          <w:color w:val="0000FF"/>
        </w:rPr>
        <w:tab/>
      </w:r>
      <w:r>
        <w:t>‘</w:t>
      </w:r>
      <w:r w:rsidR="00672E10">
        <w:t>become sweet’</w:t>
      </w:r>
    </w:p>
    <w:p w14:paraId="3BE1C2B7" w14:textId="5D3CE686" w:rsidR="007B5745" w:rsidRDefault="007B5745" w:rsidP="007B5745">
      <w:pPr>
        <w:tabs>
          <w:tab w:val="clear" w:pos="369"/>
          <w:tab w:val="left" w:pos="720"/>
          <w:tab w:val="left" w:pos="1080"/>
          <w:tab w:val="left" w:pos="2160"/>
          <w:tab w:val="left" w:pos="3330"/>
          <w:tab w:val="left" w:pos="4320"/>
          <w:tab w:val="left" w:pos="5580"/>
        </w:tabs>
      </w:pPr>
      <w:r>
        <w:tab/>
      </w:r>
      <w:r>
        <w:tab/>
      </w:r>
      <w:r w:rsidR="005767D5">
        <w:t xml:space="preserve">  </w:t>
      </w:r>
      <w:r w:rsidR="00672E10" w:rsidRPr="00B8501F">
        <w:rPr>
          <w:rFonts w:ascii="Doulos SIL" w:hAnsi="Doulos SIL"/>
          <w:i/>
          <w:color w:val="0000FF"/>
        </w:rPr>
        <w:t>j</w:t>
      </w:r>
      <w:r w:rsidRPr="00B8501F">
        <w:rPr>
          <w:rFonts w:ascii="Doulos SIL" w:hAnsi="Doulos SIL"/>
          <w:i/>
          <w:color w:val="0000FF"/>
        </w:rPr>
        <w:t>ɛ́</w:t>
      </w:r>
      <w:r w:rsidR="00D10660" w:rsidRPr="00B8501F">
        <w:rPr>
          <w:rFonts w:ascii="Doulos SIL" w:hAnsi="Doulos SIL"/>
          <w:i/>
          <w:color w:val="0000FF"/>
        </w:rPr>
        <w:t>ɛ́</w:t>
      </w:r>
    </w:p>
    <w:p w14:paraId="54E7ABD5" w14:textId="0A17774D" w:rsidR="005767D5" w:rsidRPr="00776DA2" w:rsidRDefault="005767D5" w:rsidP="005767D5">
      <w:pPr>
        <w:tabs>
          <w:tab w:val="clear" w:pos="369"/>
          <w:tab w:val="left" w:pos="720"/>
          <w:tab w:val="left" w:pos="1080"/>
          <w:tab w:val="left" w:pos="2160"/>
          <w:tab w:val="left" w:pos="3330"/>
          <w:tab w:val="left" w:pos="4320"/>
          <w:tab w:val="left" w:pos="5580"/>
        </w:tabs>
      </w:pPr>
      <w:r>
        <w:tab/>
      </w:r>
      <w:r>
        <w:tab/>
      </w:r>
      <w:r w:rsidRPr="00B8501F">
        <w:rPr>
          <w:rFonts w:ascii="Doulos SIL" w:hAnsi="Doulos SIL"/>
          <w:i/>
          <w:color w:val="0000FF"/>
        </w:rPr>
        <w:t>s</w:t>
      </w:r>
      <w:r w:rsidR="009842C3" w:rsidRPr="00B8501F">
        <w:rPr>
          <w:rFonts w:ascii="Doulos SIL" w:hAnsi="Doulos SIL"/>
          <w:i/>
          <w:color w:val="0000FF"/>
        </w:rPr>
        <w:t>ɛ̀ɛ́</w:t>
      </w:r>
      <w:r w:rsidRPr="00B8501F">
        <w:rPr>
          <w:rFonts w:ascii="Doulos SIL" w:hAnsi="Doulos SIL"/>
          <w:i/>
          <w:color w:val="0000FF"/>
        </w:rPr>
        <w:tab/>
        <w:t>sáá</w:t>
      </w:r>
      <w:r w:rsidRPr="00B8501F">
        <w:rPr>
          <w:rFonts w:ascii="Doulos SIL" w:hAnsi="Doulos SIL"/>
          <w:i/>
          <w:color w:val="0000FF"/>
        </w:rPr>
        <w:tab/>
        <w:t>sā</w:t>
      </w:r>
      <w:r w:rsidRPr="00B8501F">
        <w:rPr>
          <w:rFonts w:ascii="Doulos SIL" w:hAnsi="Doulos SIL"/>
          <w:i/>
          <w:color w:val="0000FF"/>
        </w:rPr>
        <w:tab/>
      </w:r>
      <w:r w:rsidR="00F56CE0" w:rsidRPr="00B8501F">
        <w:rPr>
          <w:rFonts w:ascii="Doulos SIL" w:hAnsi="Doulos SIL"/>
          <w:i/>
          <w:color w:val="0000FF"/>
        </w:rPr>
        <w:t>sé-yá</w:t>
      </w:r>
      <w:r w:rsidRPr="00B8501F">
        <w:rPr>
          <w:rFonts w:ascii="Doulos SIL" w:hAnsi="Doulos SIL"/>
          <w:i/>
          <w:color w:val="0000FF"/>
        </w:rPr>
        <w:tab/>
      </w:r>
      <w:r>
        <w:t>‘</w:t>
      </w:r>
      <w:r w:rsidR="00672E10">
        <w:t>come’</w:t>
      </w:r>
    </w:p>
    <w:p w14:paraId="56B7E438" w14:textId="21CCC0AB" w:rsidR="005767D5" w:rsidRDefault="005767D5" w:rsidP="005767D5">
      <w:pPr>
        <w:tabs>
          <w:tab w:val="clear" w:pos="369"/>
          <w:tab w:val="left" w:pos="720"/>
          <w:tab w:val="left" w:pos="1080"/>
          <w:tab w:val="left" w:pos="2160"/>
          <w:tab w:val="left" w:pos="3330"/>
          <w:tab w:val="left" w:pos="4320"/>
          <w:tab w:val="left" w:pos="5580"/>
        </w:tabs>
      </w:pPr>
      <w:r>
        <w:tab/>
      </w:r>
      <w:r>
        <w:tab/>
        <w:t xml:space="preserve">  </w:t>
      </w:r>
      <w:r w:rsidRPr="00B8501F">
        <w:rPr>
          <w:rFonts w:ascii="Doulos SIL" w:hAnsi="Doulos SIL"/>
          <w:i/>
          <w:color w:val="0000FF"/>
        </w:rPr>
        <w:t>sɛ́</w:t>
      </w:r>
      <w:r w:rsidR="00D10660" w:rsidRPr="00B8501F">
        <w:rPr>
          <w:rFonts w:ascii="Doulos SIL" w:hAnsi="Doulos SIL"/>
          <w:i/>
          <w:color w:val="0000FF"/>
        </w:rPr>
        <w:t>ɛ́</w:t>
      </w:r>
    </w:p>
    <w:p w14:paraId="2088B79E" w14:textId="1ADDA4E3" w:rsidR="005767D5" w:rsidRPr="00776DA2" w:rsidRDefault="005767D5" w:rsidP="005767D5">
      <w:pPr>
        <w:tabs>
          <w:tab w:val="clear" w:pos="369"/>
          <w:tab w:val="left" w:pos="720"/>
          <w:tab w:val="left" w:pos="1080"/>
          <w:tab w:val="left" w:pos="2160"/>
          <w:tab w:val="left" w:pos="3330"/>
          <w:tab w:val="left" w:pos="4320"/>
          <w:tab w:val="left" w:pos="5580"/>
        </w:tabs>
      </w:pPr>
      <w:r>
        <w:tab/>
      </w:r>
      <w:r>
        <w:tab/>
      </w:r>
      <w:r w:rsidRPr="00B8501F">
        <w:rPr>
          <w:rFonts w:ascii="Doulos SIL" w:hAnsi="Doulos SIL"/>
          <w:i/>
          <w:color w:val="0000FF"/>
        </w:rPr>
        <w:t>kp</w:t>
      </w:r>
      <w:r w:rsidR="009842C3" w:rsidRPr="00B8501F">
        <w:rPr>
          <w:rFonts w:ascii="Doulos SIL" w:hAnsi="Doulos SIL"/>
          <w:i/>
          <w:color w:val="0000FF"/>
        </w:rPr>
        <w:t>ɛ̀ɛ́</w:t>
      </w:r>
      <w:r w:rsidRPr="00B8501F">
        <w:rPr>
          <w:rFonts w:ascii="Doulos SIL" w:hAnsi="Doulos SIL"/>
          <w:i/>
          <w:color w:val="0000FF"/>
        </w:rPr>
        <w:t>ⁿ</w:t>
      </w:r>
      <w:r w:rsidRPr="00B8501F">
        <w:rPr>
          <w:rFonts w:ascii="Doulos SIL" w:hAnsi="Doulos SIL"/>
          <w:i/>
          <w:color w:val="0000FF"/>
        </w:rPr>
        <w:tab/>
        <w:t>kpááⁿ</w:t>
      </w:r>
      <w:r w:rsidRPr="00B8501F">
        <w:rPr>
          <w:rFonts w:ascii="Doulos SIL" w:hAnsi="Doulos SIL"/>
          <w:i/>
          <w:color w:val="0000FF"/>
        </w:rPr>
        <w:tab/>
        <w:t>kpāⁿ</w:t>
      </w:r>
      <w:r w:rsidRPr="00B8501F">
        <w:rPr>
          <w:rFonts w:ascii="Doulos SIL" w:hAnsi="Doulos SIL"/>
          <w:i/>
          <w:color w:val="0000FF"/>
        </w:rPr>
        <w:tab/>
      </w:r>
      <w:r w:rsidR="00571851" w:rsidRPr="00B8501F">
        <w:rPr>
          <w:rFonts w:ascii="Doulos SIL" w:hAnsi="Doulos SIL"/>
          <w:i/>
          <w:color w:val="0000FF"/>
        </w:rPr>
        <w:t>kpéⁿ-yá</w:t>
      </w:r>
      <w:r w:rsidRPr="00B8501F">
        <w:rPr>
          <w:rFonts w:ascii="Doulos SIL" w:hAnsi="Doulos SIL"/>
          <w:i/>
          <w:color w:val="0000FF"/>
        </w:rPr>
        <w:tab/>
      </w:r>
      <w:r>
        <w:t>‘exit’</w:t>
      </w:r>
    </w:p>
    <w:p w14:paraId="37F8D954" w14:textId="1BE78621" w:rsidR="005767D5" w:rsidRPr="00B8501F" w:rsidRDefault="005767D5" w:rsidP="005767D5">
      <w:pPr>
        <w:tabs>
          <w:tab w:val="clear" w:pos="369"/>
          <w:tab w:val="left" w:pos="720"/>
          <w:tab w:val="left" w:pos="1080"/>
          <w:tab w:val="left" w:pos="2160"/>
          <w:tab w:val="left" w:pos="3330"/>
          <w:tab w:val="left" w:pos="4320"/>
          <w:tab w:val="left" w:pos="5580"/>
        </w:tabs>
        <w:rPr>
          <w:rFonts w:ascii="Doulos SIL" w:hAnsi="Doulos SIL"/>
          <w:i/>
          <w:color w:val="0000FF"/>
        </w:rPr>
      </w:pPr>
      <w:r>
        <w:tab/>
      </w:r>
      <w:r>
        <w:tab/>
        <w:t xml:space="preserve">  </w:t>
      </w:r>
      <w:r w:rsidRPr="00B8501F">
        <w:rPr>
          <w:rFonts w:ascii="Doulos SIL" w:hAnsi="Doulos SIL"/>
          <w:i/>
          <w:color w:val="0000FF"/>
        </w:rPr>
        <w:t>kpɛ́</w:t>
      </w:r>
      <w:r w:rsidR="00D10660" w:rsidRPr="00B8501F">
        <w:rPr>
          <w:rFonts w:ascii="Doulos SIL" w:hAnsi="Doulos SIL"/>
          <w:i/>
          <w:color w:val="0000FF"/>
        </w:rPr>
        <w:t>ɛ́</w:t>
      </w:r>
      <w:r w:rsidRPr="00B8501F">
        <w:rPr>
          <w:rFonts w:ascii="Doulos SIL" w:hAnsi="Doulos SIL"/>
          <w:i/>
          <w:color w:val="0000FF"/>
        </w:rPr>
        <w:t>ⁿ</w:t>
      </w:r>
    </w:p>
    <w:p w14:paraId="60B63671" w14:textId="1AD01D47" w:rsidR="005767D5" w:rsidRPr="00776DA2" w:rsidRDefault="005767D5" w:rsidP="005767D5">
      <w:pPr>
        <w:tabs>
          <w:tab w:val="clear" w:pos="369"/>
          <w:tab w:val="left" w:pos="720"/>
          <w:tab w:val="left" w:pos="1080"/>
          <w:tab w:val="left" w:pos="2160"/>
          <w:tab w:val="left" w:pos="3330"/>
          <w:tab w:val="left" w:pos="4320"/>
          <w:tab w:val="left" w:pos="5580"/>
        </w:tabs>
      </w:pPr>
      <w:r>
        <w:tab/>
      </w:r>
      <w:r>
        <w:tab/>
      </w:r>
      <w:r w:rsidRPr="00B8501F">
        <w:rPr>
          <w:rFonts w:ascii="Doulos SIL" w:hAnsi="Doulos SIL"/>
          <w:i/>
          <w:color w:val="0000FF"/>
        </w:rPr>
        <w:t>b</w:t>
      </w:r>
      <w:r w:rsidR="009842C3" w:rsidRPr="00B8501F">
        <w:rPr>
          <w:rFonts w:ascii="Doulos SIL" w:hAnsi="Doulos SIL"/>
          <w:i/>
          <w:color w:val="0000FF"/>
        </w:rPr>
        <w:t>ɛ̀ɛ́</w:t>
      </w:r>
      <w:r w:rsidRPr="00B8501F">
        <w:rPr>
          <w:rFonts w:ascii="Doulos SIL" w:hAnsi="Doulos SIL"/>
          <w:i/>
          <w:color w:val="0000FF"/>
        </w:rPr>
        <w:tab/>
        <w:t>bàà</w:t>
      </w:r>
      <w:r w:rsidRPr="00B8501F">
        <w:rPr>
          <w:rFonts w:ascii="Doulos SIL" w:hAnsi="Doulos SIL"/>
          <w:i/>
          <w:color w:val="0000FF"/>
        </w:rPr>
        <w:tab/>
        <w:t>bà</w:t>
      </w:r>
      <w:r w:rsidRPr="00B8501F">
        <w:rPr>
          <w:rFonts w:ascii="Doulos SIL" w:hAnsi="Doulos SIL"/>
          <w:i/>
          <w:color w:val="0000FF"/>
        </w:rPr>
        <w:tab/>
      </w:r>
      <w:r w:rsidR="00F56CE0" w:rsidRPr="00B8501F">
        <w:rPr>
          <w:rFonts w:ascii="Doulos SIL" w:hAnsi="Doulos SIL"/>
          <w:i/>
          <w:color w:val="0000FF"/>
        </w:rPr>
        <w:t>bè-yá</w:t>
      </w:r>
      <w:r w:rsidRPr="00B8501F">
        <w:rPr>
          <w:rFonts w:ascii="Doulos SIL" w:hAnsi="Doulos SIL"/>
          <w:i/>
          <w:color w:val="0000FF"/>
        </w:rPr>
        <w:tab/>
      </w:r>
      <w:r>
        <w:t>‘fall’</w:t>
      </w:r>
    </w:p>
    <w:p w14:paraId="49537F77" w14:textId="5F0C75CA" w:rsidR="005767D5" w:rsidRPr="00B8501F" w:rsidRDefault="005767D5" w:rsidP="005767D5">
      <w:pPr>
        <w:tabs>
          <w:tab w:val="clear" w:pos="369"/>
          <w:tab w:val="left" w:pos="720"/>
          <w:tab w:val="left" w:pos="1080"/>
          <w:tab w:val="left" w:pos="2160"/>
          <w:tab w:val="left" w:pos="3330"/>
          <w:tab w:val="left" w:pos="4320"/>
          <w:tab w:val="left" w:pos="5580"/>
        </w:tabs>
        <w:rPr>
          <w:rFonts w:ascii="Doulos SIL" w:hAnsi="Doulos SIL"/>
          <w:i/>
          <w:color w:val="0000FF"/>
        </w:rPr>
      </w:pPr>
      <w:r>
        <w:tab/>
      </w:r>
      <w:r>
        <w:tab/>
        <w:t xml:space="preserve">  </w:t>
      </w:r>
      <w:r w:rsidRPr="00B8501F">
        <w:rPr>
          <w:rFonts w:ascii="Doulos SIL" w:hAnsi="Doulos SIL"/>
          <w:i/>
          <w:color w:val="0000FF"/>
        </w:rPr>
        <w:t>bɛ́</w:t>
      </w:r>
      <w:r w:rsidR="00D10660" w:rsidRPr="00B8501F">
        <w:rPr>
          <w:rFonts w:ascii="Doulos SIL" w:hAnsi="Doulos SIL"/>
          <w:i/>
          <w:color w:val="0000FF"/>
        </w:rPr>
        <w:t>ɛ́</w:t>
      </w:r>
    </w:p>
    <w:p w14:paraId="2F864803" w14:textId="25B5F8D7" w:rsidR="00672E10" w:rsidRPr="00776DA2" w:rsidRDefault="00672E10" w:rsidP="00672E10">
      <w:pPr>
        <w:tabs>
          <w:tab w:val="clear" w:pos="369"/>
          <w:tab w:val="left" w:pos="720"/>
          <w:tab w:val="left" w:pos="1080"/>
          <w:tab w:val="left" w:pos="2160"/>
          <w:tab w:val="left" w:pos="3330"/>
          <w:tab w:val="left" w:pos="4320"/>
          <w:tab w:val="left" w:pos="5580"/>
        </w:tabs>
      </w:pPr>
      <w:r>
        <w:tab/>
      </w:r>
      <w:r>
        <w:tab/>
      </w:r>
      <w:r w:rsidRPr="00B8501F">
        <w:rPr>
          <w:rFonts w:ascii="Doulos SIL" w:hAnsi="Doulos SIL"/>
          <w:i/>
          <w:color w:val="0000FF"/>
        </w:rPr>
        <w:t>kp</w:t>
      </w:r>
      <w:r w:rsidR="009842C3" w:rsidRPr="00B8501F">
        <w:rPr>
          <w:rFonts w:ascii="Doulos SIL" w:hAnsi="Doulos SIL"/>
          <w:i/>
          <w:color w:val="0000FF"/>
        </w:rPr>
        <w:t>ɛ̀ɛ́</w:t>
      </w:r>
      <w:r w:rsidRPr="00B8501F">
        <w:rPr>
          <w:rFonts w:ascii="Doulos SIL" w:hAnsi="Doulos SIL"/>
          <w:i/>
          <w:color w:val="0000FF"/>
        </w:rPr>
        <w:tab/>
        <w:t>kp</w:t>
      </w:r>
      <w:r w:rsidR="003002E9" w:rsidRPr="00B8501F">
        <w:rPr>
          <w:rFonts w:ascii="Doulos SIL" w:hAnsi="Doulos SIL"/>
          <w:i/>
          <w:color w:val="0000FF"/>
        </w:rPr>
        <w:t>ɛ́ɛ́</w:t>
      </w:r>
      <w:r w:rsidRPr="00B8501F">
        <w:rPr>
          <w:rFonts w:ascii="Doulos SIL" w:hAnsi="Doulos SIL"/>
          <w:i/>
          <w:color w:val="0000FF"/>
        </w:rPr>
        <w:tab/>
        <w:t>kpɛ̌</w:t>
      </w:r>
      <w:r w:rsidRPr="00B8501F">
        <w:rPr>
          <w:rFonts w:ascii="Doulos SIL" w:hAnsi="Doulos SIL"/>
          <w:i/>
          <w:color w:val="0000FF"/>
        </w:rPr>
        <w:tab/>
      </w:r>
      <w:r w:rsidR="00F56CE0" w:rsidRPr="00B8501F">
        <w:rPr>
          <w:rFonts w:ascii="Doulos SIL" w:hAnsi="Doulos SIL"/>
          <w:i/>
          <w:color w:val="0000FF"/>
        </w:rPr>
        <w:t>kpé-yá</w:t>
      </w:r>
      <w:r w:rsidRPr="00B8501F">
        <w:rPr>
          <w:rFonts w:ascii="Doulos SIL" w:hAnsi="Doulos SIL"/>
          <w:i/>
          <w:color w:val="0000FF"/>
        </w:rPr>
        <w:tab/>
      </w:r>
      <w:r>
        <w:t>‘turn white’</w:t>
      </w:r>
    </w:p>
    <w:p w14:paraId="4D8570F5" w14:textId="44388CC0" w:rsidR="00672E10" w:rsidRPr="00B8501F" w:rsidRDefault="00672E10" w:rsidP="00672E10">
      <w:pPr>
        <w:tabs>
          <w:tab w:val="clear" w:pos="369"/>
          <w:tab w:val="left" w:pos="720"/>
          <w:tab w:val="left" w:pos="1080"/>
          <w:tab w:val="left" w:pos="2160"/>
          <w:tab w:val="left" w:pos="3330"/>
          <w:tab w:val="left" w:pos="4320"/>
          <w:tab w:val="left" w:pos="5580"/>
        </w:tabs>
        <w:rPr>
          <w:rFonts w:ascii="Doulos SIL" w:hAnsi="Doulos SIL"/>
          <w:i/>
          <w:color w:val="0000FF"/>
        </w:rPr>
      </w:pPr>
      <w:r>
        <w:tab/>
      </w:r>
      <w:r>
        <w:tab/>
        <w:t xml:space="preserve">  </w:t>
      </w:r>
      <w:r w:rsidRPr="00B8501F">
        <w:rPr>
          <w:rFonts w:ascii="Doulos SIL" w:hAnsi="Doulos SIL"/>
          <w:i/>
          <w:color w:val="0000FF"/>
        </w:rPr>
        <w:t>kpɛ́</w:t>
      </w:r>
      <w:r w:rsidR="00D10660" w:rsidRPr="00B8501F">
        <w:rPr>
          <w:rFonts w:ascii="Doulos SIL" w:hAnsi="Doulos SIL"/>
          <w:i/>
          <w:color w:val="0000FF"/>
        </w:rPr>
        <w:t>ɛ́</w:t>
      </w:r>
    </w:p>
    <w:p w14:paraId="75CC77E4" w14:textId="12B8E828" w:rsidR="00672E10" w:rsidRPr="00776DA2" w:rsidRDefault="00672E10" w:rsidP="00672E10">
      <w:pPr>
        <w:tabs>
          <w:tab w:val="clear" w:pos="369"/>
          <w:tab w:val="left" w:pos="720"/>
          <w:tab w:val="left" w:pos="1080"/>
          <w:tab w:val="left" w:pos="2160"/>
          <w:tab w:val="left" w:pos="3330"/>
          <w:tab w:val="left" w:pos="4320"/>
          <w:tab w:val="left" w:pos="5580"/>
        </w:tabs>
      </w:pPr>
      <w:r>
        <w:tab/>
      </w:r>
      <w:r>
        <w:tab/>
      </w:r>
      <w:r w:rsidRPr="00B8501F">
        <w:rPr>
          <w:rFonts w:ascii="Doulos SIL" w:hAnsi="Doulos SIL"/>
          <w:i/>
          <w:color w:val="0000FF"/>
        </w:rPr>
        <w:t>d</w:t>
      </w:r>
      <w:r w:rsidR="009842C3" w:rsidRPr="00B8501F">
        <w:rPr>
          <w:rFonts w:ascii="Doulos SIL" w:hAnsi="Doulos SIL"/>
          <w:i/>
          <w:color w:val="0000FF"/>
        </w:rPr>
        <w:t>ɛ̀ɛ́</w:t>
      </w:r>
      <w:r w:rsidRPr="00B8501F">
        <w:rPr>
          <w:rFonts w:ascii="Doulos SIL" w:hAnsi="Doulos SIL"/>
          <w:i/>
          <w:color w:val="0000FF"/>
        </w:rPr>
        <w:tab/>
        <w:t>dɛ̀ɛ̀</w:t>
      </w:r>
      <w:r w:rsidRPr="00B8501F">
        <w:rPr>
          <w:rFonts w:ascii="Doulos SIL" w:hAnsi="Doulos SIL"/>
          <w:i/>
          <w:color w:val="0000FF"/>
        </w:rPr>
        <w:tab/>
      </w:r>
      <w:r>
        <w:t>dɛ̌</w:t>
      </w:r>
      <w:r w:rsidRPr="00B8501F">
        <w:rPr>
          <w:rFonts w:ascii="Doulos SIL" w:hAnsi="Doulos SIL"/>
          <w:i/>
          <w:color w:val="0000FF"/>
        </w:rPr>
        <w:tab/>
      </w:r>
      <w:r w:rsidR="00571851" w:rsidRPr="00B8501F">
        <w:rPr>
          <w:rFonts w:ascii="Doulos SIL" w:hAnsi="Doulos SIL"/>
          <w:i/>
          <w:color w:val="0000FF"/>
        </w:rPr>
        <w:t>dè-yá</w:t>
      </w:r>
      <w:r w:rsidRPr="00B8501F">
        <w:rPr>
          <w:rFonts w:ascii="Doulos SIL" w:hAnsi="Doulos SIL"/>
          <w:i/>
          <w:color w:val="0000FF"/>
        </w:rPr>
        <w:tab/>
      </w:r>
      <w:r>
        <w:t>‘get hot’</w:t>
      </w:r>
    </w:p>
    <w:p w14:paraId="40204CC8" w14:textId="6CE5A746" w:rsidR="00672E10" w:rsidRDefault="00672E10" w:rsidP="00672E10">
      <w:pPr>
        <w:tabs>
          <w:tab w:val="clear" w:pos="369"/>
          <w:tab w:val="left" w:pos="720"/>
          <w:tab w:val="left" w:pos="1080"/>
          <w:tab w:val="left" w:pos="2160"/>
          <w:tab w:val="left" w:pos="3330"/>
          <w:tab w:val="left" w:pos="4320"/>
          <w:tab w:val="left" w:pos="5580"/>
        </w:tabs>
      </w:pPr>
      <w:r>
        <w:tab/>
      </w:r>
      <w:r>
        <w:tab/>
        <w:t xml:space="preserve">  </w:t>
      </w:r>
      <w:r w:rsidRPr="00B8501F">
        <w:rPr>
          <w:rFonts w:ascii="Doulos SIL" w:hAnsi="Doulos SIL"/>
          <w:i/>
          <w:color w:val="0000FF"/>
        </w:rPr>
        <w:t>dɛ́</w:t>
      </w:r>
      <w:r w:rsidR="00D10660" w:rsidRPr="00B8501F">
        <w:rPr>
          <w:rFonts w:ascii="Doulos SIL" w:hAnsi="Doulos SIL"/>
          <w:i/>
          <w:color w:val="0000FF"/>
        </w:rPr>
        <w:t>ɛ́</w:t>
      </w:r>
    </w:p>
    <w:p w14:paraId="4E21CE7C" w14:textId="1B6A90AB" w:rsidR="005767D5" w:rsidRPr="00776DA2" w:rsidRDefault="005767D5" w:rsidP="005767D5">
      <w:pPr>
        <w:tabs>
          <w:tab w:val="clear" w:pos="369"/>
          <w:tab w:val="left" w:pos="720"/>
          <w:tab w:val="left" w:pos="1080"/>
          <w:tab w:val="left" w:pos="2160"/>
          <w:tab w:val="left" w:pos="3330"/>
          <w:tab w:val="left" w:pos="4320"/>
          <w:tab w:val="left" w:pos="5580"/>
        </w:tabs>
      </w:pPr>
      <w:r>
        <w:tab/>
      </w:r>
      <w:r>
        <w:tab/>
      </w:r>
      <w:r w:rsidRPr="00B8501F">
        <w:rPr>
          <w:rFonts w:ascii="Doulos SIL" w:hAnsi="Doulos SIL"/>
          <w:i/>
          <w:color w:val="0000FF"/>
        </w:rPr>
        <w:t>bɔ̀ɛ́</w:t>
      </w:r>
      <w:r w:rsidRPr="00B8501F">
        <w:rPr>
          <w:rFonts w:ascii="Doulos SIL" w:hAnsi="Doulos SIL"/>
          <w:i/>
          <w:color w:val="0000FF"/>
        </w:rPr>
        <w:tab/>
        <w:t>bɔ́ɔ́</w:t>
      </w:r>
      <w:r w:rsidRPr="00B8501F">
        <w:rPr>
          <w:rFonts w:ascii="Doulos SIL" w:hAnsi="Doulos SIL"/>
          <w:i/>
          <w:color w:val="0000FF"/>
        </w:rPr>
        <w:tab/>
        <w:t>bɔ̄</w:t>
      </w:r>
      <w:r w:rsidRPr="00B8501F">
        <w:rPr>
          <w:rFonts w:ascii="Doulos SIL" w:hAnsi="Doulos SIL"/>
          <w:i/>
          <w:color w:val="0000FF"/>
        </w:rPr>
        <w:tab/>
      </w:r>
      <w:r w:rsidR="00571851" w:rsidRPr="00B8501F">
        <w:rPr>
          <w:rFonts w:ascii="Doulos SIL" w:hAnsi="Doulos SIL"/>
          <w:i/>
          <w:color w:val="0000FF"/>
        </w:rPr>
        <w:t>bó-yá</w:t>
      </w:r>
      <w:r w:rsidRPr="00B8501F">
        <w:rPr>
          <w:rFonts w:ascii="Doulos SIL" w:hAnsi="Doulos SIL"/>
          <w:i/>
          <w:color w:val="0000FF"/>
        </w:rPr>
        <w:tab/>
      </w:r>
      <w:r>
        <w:t>‘exit’</w:t>
      </w:r>
    </w:p>
    <w:p w14:paraId="01FB4617" w14:textId="5416067B" w:rsidR="005767D5" w:rsidRPr="00B8501F" w:rsidRDefault="005767D5" w:rsidP="005767D5">
      <w:pPr>
        <w:tabs>
          <w:tab w:val="clear" w:pos="369"/>
          <w:tab w:val="left" w:pos="720"/>
          <w:tab w:val="left" w:pos="1080"/>
          <w:tab w:val="left" w:pos="2160"/>
          <w:tab w:val="left" w:pos="3330"/>
          <w:tab w:val="left" w:pos="4320"/>
          <w:tab w:val="left" w:pos="5580"/>
        </w:tabs>
        <w:rPr>
          <w:rFonts w:ascii="Doulos SIL" w:hAnsi="Doulos SIL"/>
          <w:i/>
          <w:color w:val="0000FF"/>
        </w:rPr>
      </w:pPr>
      <w:r>
        <w:tab/>
      </w:r>
      <w:r>
        <w:tab/>
        <w:t xml:space="preserve">  </w:t>
      </w:r>
      <w:r w:rsidRPr="00B8501F">
        <w:rPr>
          <w:rFonts w:ascii="Doulos SIL" w:hAnsi="Doulos SIL"/>
          <w:i/>
          <w:color w:val="0000FF"/>
        </w:rPr>
        <w:t>bɔ́ɛ́</w:t>
      </w:r>
    </w:p>
    <w:p w14:paraId="33F003D2" w14:textId="3E6B7353" w:rsidR="004D0123" w:rsidRPr="00776DA2" w:rsidRDefault="004D0123" w:rsidP="004D0123">
      <w:pPr>
        <w:tabs>
          <w:tab w:val="clear" w:pos="369"/>
          <w:tab w:val="left" w:pos="720"/>
          <w:tab w:val="left" w:pos="1080"/>
          <w:tab w:val="left" w:pos="2160"/>
          <w:tab w:val="left" w:pos="3330"/>
          <w:tab w:val="left" w:pos="4320"/>
          <w:tab w:val="left" w:pos="5580"/>
        </w:tabs>
      </w:pPr>
      <w:r>
        <w:tab/>
      </w:r>
      <w:r>
        <w:tab/>
      </w:r>
      <w:r w:rsidR="005767D5" w:rsidRPr="00B8501F">
        <w:rPr>
          <w:rFonts w:ascii="Doulos SIL" w:hAnsi="Doulos SIL"/>
          <w:i/>
          <w:color w:val="0000FF"/>
        </w:rPr>
        <w:t>s</w:t>
      </w:r>
      <w:r w:rsidRPr="00B8501F">
        <w:rPr>
          <w:rFonts w:ascii="Doulos SIL" w:hAnsi="Doulos SIL"/>
          <w:i/>
          <w:color w:val="0000FF"/>
        </w:rPr>
        <w:t>ɔ̀ɛ́</w:t>
      </w:r>
      <w:r w:rsidR="005767D5" w:rsidRPr="00B8501F">
        <w:rPr>
          <w:rFonts w:ascii="Doulos SIL" w:hAnsi="Doulos SIL"/>
          <w:i/>
          <w:color w:val="0000FF"/>
        </w:rPr>
        <w:tab/>
        <w:t>s</w:t>
      </w:r>
      <w:r w:rsidRPr="00B8501F">
        <w:rPr>
          <w:rFonts w:ascii="Doulos SIL" w:hAnsi="Doulos SIL"/>
          <w:i/>
          <w:color w:val="0000FF"/>
        </w:rPr>
        <w:t>ɔ́ɔ́</w:t>
      </w:r>
      <w:r w:rsidR="005767D5" w:rsidRPr="00B8501F">
        <w:rPr>
          <w:rFonts w:ascii="Doulos SIL" w:hAnsi="Doulos SIL"/>
          <w:i/>
          <w:color w:val="0000FF"/>
        </w:rPr>
        <w:tab/>
        <w:t>s</w:t>
      </w:r>
      <w:r w:rsidRPr="00B8501F">
        <w:rPr>
          <w:rFonts w:ascii="Doulos SIL" w:hAnsi="Doulos SIL"/>
          <w:i/>
          <w:color w:val="0000FF"/>
        </w:rPr>
        <w:t>ɔ̄</w:t>
      </w:r>
      <w:r w:rsidRPr="00B8501F">
        <w:rPr>
          <w:rFonts w:ascii="Doulos SIL" w:hAnsi="Doulos SIL"/>
          <w:i/>
          <w:color w:val="0000FF"/>
        </w:rPr>
        <w:tab/>
      </w:r>
      <w:r w:rsidR="00571851" w:rsidRPr="00B8501F">
        <w:rPr>
          <w:rFonts w:ascii="Doulos SIL" w:hAnsi="Doulos SIL"/>
          <w:i/>
          <w:color w:val="0000FF"/>
        </w:rPr>
        <w:t>só-yá</w:t>
      </w:r>
      <w:r w:rsidRPr="00B8501F">
        <w:rPr>
          <w:rFonts w:ascii="Doulos SIL" w:hAnsi="Doulos SIL"/>
          <w:i/>
          <w:color w:val="0000FF"/>
        </w:rPr>
        <w:tab/>
      </w:r>
      <w:r>
        <w:t>‘</w:t>
      </w:r>
      <w:r w:rsidR="005767D5">
        <w:t>enter</w:t>
      </w:r>
      <w:r>
        <w:t>’</w:t>
      </w:r>
    </w:p>
    <w:p w14:paraId="19CF4E28" w14:textId="6C037ADE" w:rsidR="004D0123" w:rsidRPr="00B8501F" w:rsidRDefault="004D0123" w:rsidP="004D0123">
      <w:pPr>
        <w:tabs>
          <w:tab w:val="clear" w:pos="369"/>
          <w:tab w:val="left" w:pos="720"/>
          <w:tab w:val="left" w:pos="1080"/>
          <w:tab w:val="left" w:pos="2160"/>
          <w:tab w:val="left" w:pos="3330"/>
          <w:tab w:val="left" w:pos="4320"/>
          <w:tab w:val="left" w:pos="5580"/>
        </w:tabs>
        <w:rPr>
          <w:rFonts w:ascii="Doulos SIL" w:hAnsi="Doulos SIL"/>
          <w:i/>
          <w:color w:val="0000FF"/>
        </w:rPr>
      </w:pPr>
      <w:r>
        <w:tab/>
      </w:r>
      <w:r>
        <w:tab/>
      </w:r>
      <w:r w:rsidR="005767D5">
        <w:t xml:space="preserve">  </w:t>
      </w:r>
      <w:r w:rsidR="005767D5" w:rsidRPr="00B8501F">
        <w:rPr>
          <w:rFonts w:ascii="Doulos SIL" w:hAnsi="Doulos SIL"/>
          <w:i/>
          <w:color w:val="0000FF"/>
        </w:rPr>
        <w:t>s</w:t>
      </w:r>
      <w:r w:rsidRPr="00B8501F">
        <w:rPr>
          <w:rFonts w:ascii="Doulos SIL" w:hAnsi="Doulos SIL"/>
          <w:i/>
          <w:color w:val="0000FF"/>
        </w:rPr>
        <w:t>ɔ́ɛ́</w:t>
      </w:r>
    </w:p>
    <w:p w14:paraId="3638092F" w14:textId="09791B87" w:rsidR="00D10660" w:rsidRPr="00776DA2" w:rsidRDefault="00D10660" w:rsidP="00D10660">
      <w:pPr>
        <w:tabs>
          <w:tab w:val="clear" w:pos="369"/>
          <w:tab w:val="left" w:pos="720"/>
          <w:tab w:val="left" w:pos="1080"/>
          <w:tab w:val="left" w:pos="2160"/>
          <w:tab w:val="left" w:pos="3330"/>
          <w:tab w:val="left" w:pos="4320"/>
          <w:tab w:val="left" w:pos="5580"/>
        </w:tabs>
      </w:pPr>
      <w:r>
        <w:tab/>
      </w:r>
      <w:r>
        <w:tab/>
      </w:r>
      <w:r w:rsidR="001E7F93" w:rsidRPr="00B8501F">
        <w:rPr>
          <w:rFonts w:ascii="Doulos SIL" w:hAnsi="Doulos SIL"/>
          <w:i/>
          <w:color w:val="0000FF"/>
        </w:rPr>
        <w:t>kìɛ́</w:t>
      </w:r>
      <w:r w:rsidRPr="00B8501F">
        <w:rPr>
          <w:rFonts w:ascii="Doulos SIL" w:hAnsi="Doulos SIL"/>
          <w:i/>
          <w:color w:val="0000FF"/>
        </w:rPr>
        <w:tab/>
      </w:r>
      <w:r w:rsidR="001E7F93" w:rsidRPr="00B8501F">
        <w:rPr>
          <w:rFonts w:ascii="Doulos SIL" w:hAnsi="Doulos SIL"/>
          <w:i/>
          <w:color w:val="0000FF"/>
        </w:rPr>
        <w:t>ki</w:t>
      </w:r>
      <w:r w:rsidRPr="00B8501F">
        <w:rPr>
          <w:rFonts w:ascii="Doulos SIL" w:hAnsi="Doulos SIL"/>
          <w:i/>
          <w:color w:val="0000FF"/>
        </w:rPr>
        <w:t>ɛ́</w:t>
      </w:r>
      <w:r w:rsidRPr="00B8501F">
        <w:rPr>
          <w:rFonts w:ascii="Doulos SIL" w:hAnsi="Doulos SIL"/>
          <w:i/>
          <w:color w:val="0000FF"/>
        </w:rPr>
        <w:tab/>
        <w:t>kī</w:t>
      </w:r>
      <w:r w:rsidRPr="00B8501F">
        <w:rPr>
          <w:rFonts w:ascii="Doulos SIL" w:hAnsi="Doulos SIL"/>
          <w:i/>
          <w:color w:val="0000FF"/>
        </w:rPr>
        <w:tab/>
      </w:r>
      <w:r w:rsidR="003002E9" w:rsidRPr="00B8501F">
        <w:rPr>
          <w:rFonts w:ascii="Doulos SIL" w:hAnsi="Doulos SIL"/>
          <w:i/>
          <w:color w:val="0000FF"/>
        </w:rPr>
        <w:t>kí-yá</w:t>
      </w:r>
      <w:r w:rsidRPr="00B8501F">
        <w:rPr>
          <w:rFonts w:ascii="Doulos SIL" w:hAnsi="Doulos SIL"/>
          <w:i/>
          <w:color w:val="0000FF"/>
        </w:rPr>
        <w:tab/>
      </w:r>
      <w:r>
        <w:t>‘arrive’</w:t>
      </w:r>
    </w:p>
    <w:p w14:paraId="1EC51F5A" w14:textId="5CAF48DE" w:rsidR="00D10660" w:rsidRPr="00B8501F" w:rsidRDefault="00D10660" w:rsidP="00D10660">
      <w:pPr>
        <w:tabs>
          <w:tab w:val="clear" w:pos="369"/>
          <w:tab w:val="left" w:pos="720"/>
          <w:tab w:val="left" w:pos="1080"/>
          <w:tab w:val="left" w:pos="2160"/>
          <w:tab w:val="left" w:pos="3330"/>
          <w:tab w:val="left" w:pos="4320"/>
          <w:tab w:val="left" w:pos="5580"/>
        </w:tabs>
        <w:rPr>
          <w:rFonts w:ascii="Doulos SIL" w:hAnsi="Doulos SIL"/>
          <w:i/>
          <w:color w:val="0000FF"/>
        </w:rPr>
      </w:pPr>
      <w:r>
        <w:tab/>
      </w:r>
      <w:r>
        <w:tab/>
        <w:t xml:space="preserve">  </w:t>
      </w:r>
      <w:r w:rsidR="001E7F93" w:rsidRPr="00B8501F">
        <w:rPr>
          <w:rFonts w:ascii="Doulos SIL" w:hAnsi="Doulos SIL"/>
          <w:i/>
          <w:color w:val="0000FF"/>
        </w:rPr>
        <w:t>kí</w:t>
      </w:r>
      <w:r w:rsidRPr="00B8501F">
        <w:rPr>
          <w:rFonts w:ascii="Doulos SIL" w:hAnsi="Doulos SIL"/>
          <w:i/>
          <w:color w:val="0000FF"/>
        </w:rPr>
        <w:t>ɛ́</w:t>
      </w:r>
    </w:p>
    <w:p w14:paraId="56317267" w14:textId="5583F6FB" w:rsidR="008C6AB1" w:rsidRDefault="008C6AB1" w:rsidP="008C6AB1">
      <w:pPr>
        <w:tabs>
          <w:tab w:val="clear" w:pos="369"/>
          <w:tab w:val="left" w:pos="720"/>
          <w:tab w:val="left" w:pos="1080"/>
          <w:tab w:val="left" w:pos="2160"/>
          <w:tab w:val="left" w:pos="3330"/>
          <w:tab w:val="left" w:pos="4320"/>
          <w:tab w:val="left" w:pos="5580"/>
        </w:tabs>
      </w:pPr>
      <w:r w:rsidRPr="00B8501F">
        <w:rPr>
          <w:rFonts w:ascii="Doulos SIL" w:hAnsi="Doulos SIL"/>
          <w:i/>
          <w:color w:val="0000FF"/>
        </w:rPr>
        <w:tab/>
      </w:r>
      <w:r w:rsidRPr="00B8501F">
        <w:rPr>
          <w:rFonts w:ascii="Doulos SIL" w:hAnsi="Doulos SIL"/>
          <w:i/>
          <w:color w:val="0000FF"/>
        </w:rPr>
        <w:tab/>
        <w:t>tɛ̀ʔɛ́</w:t>
      </w:r>
      <w:r w:rsidRPr="00B8501F">
        <w:rPr>
          <w:rFonts w:ascii="Doulos SIL" w:hAnsi="Doulos SIL"/>
          <w:i/>
          <w:color w:val="0000FF"/>
        </w:rPr>
        <w:tab/>
        <w:t>táʔá</w:t>
      </w:r>
      <w:r w:rsidRPr="00B8501F">
        <w:rPr>
          <w:rFonts w:ascii="Doulos SIL" w:hAnsi="Doulos SIL"/>
          <w:i/>
          <w:color w:val="0000FF"/>
        </w:rPr>
        <w:tab/>
      </w:r>
      <w:r w:rsidR="00B83123" w:rsidRPr="00B8501F">
        <w:rPr>
          <w:rFonts w:ascii="Doulos SIL" w:hAnsi="Doulos SIL"/>
          <w:i/>
          <w:color w:val="0000FF"/>
        </w:rPr>
        <w:t>tāʔā</w:t>
      </w:r>
      <w:r w:rsidRPr="00B8501F">
        <w:rPr>
          <w:rFonts w:ascii="Doulos SIL" w:hAnsi="Doulos SIL"/>
          <w:i/>
          <w:color w:val="0000FF"/>
        </w:rPr>
        <w:tab/>
      </w:r>
      <w:r w:rsidR="00571851" w:rsidRPr="00B8501F">
        <w:rPr>
          <w:rFonts w:ascii="Doulos SIL" w:hAnsi="Doulos SIL"/>
          <w:i/>
          <w:color w:val="0000FF"/>
        </w:rPr>
        <w:t>tèʔè-yá</w:t>
      </w:r>
      <w:r w:rsidRPr="00B8501F">
        <w:rPr>
          <w:rFonts w:ascii="Doulos SIL" w:hAnsi="Doulos SIL"/>
          <w:i/>
          <w:color w:val="0000FF"/>
        </w:rPr>
        <w:tab/>
      </w:r>
      <w:r w:rsidRPr="008C6AB1">
        <w:t>‘go’</w:t>
      </w:r>
    </w:p>
    <w:p w14:paraId="41FEC983" w14:textId="5808C77F" w:rsidR="008C6AB1" w:rsidRDefault="008C6AB1" w:rsidP="008C6AB1">
      <w:pPr>
        <w:tabs>
          <w:tab w:val="clear" w:pos="369"/>
          <w:tab w:val="left" w:pos="720"/>
          <w:tab w:val="left" w:pos="1080"/>
          <w:tab w:val="left" w:pos="2160"/>
          <w:tab w:val="left" w:pos="3330"/>
          <w:tab w:val="left" w:pos="4320"/>
          <w:tab w:val="left" w:pos="5580"/>
        </w:tabs>
      </w:pPr>
      <w:r>
        <w:tab/>
      </w:r>
      <w:r>
        <w:tab/>
      </w:r>
      <w:r w:rsidR="005767D5">
        <w:t xml:space="preserve">  </w:t>
      </w:r>
      <w:r w:rsidRPr="00B8501F">
        <w:rPr>
          <w:rFonts w:ascii="Doulos SIL" w:hAnsi="Doulos SIL"/>
          <w:i/>
          <w:color w:val="0000FF"/>
        </w:rPr>
        <w:t>tɛ́ʔɛ̄</w:t>
      </w:r>
    </w:p>
    <w:p w14:paraId="1C3B6429" w14:textId="00D87B89" w:rsidR="00571851" w:rsidRDefault="00571851" w:rsidP="00571851">
      <w:pPr>
        <w:tabs>
          <w:tab w:val="clear" w:pos="369"/>
          <w:tab w:val="left" w:pos="720"/>
          <w:tab w:val="left" w:pos="1080"/>
          <w:tab w:val="left" w:pos="2160"/>
          <w:tab w:val="left" w:pos="3330"/>
          <w:tab w:val="left" w:pos="4320"/>
          <w:tab w:val="left" w:pos="5580"/>
        </w:tabs>
      </w:pPr>
      <w:r w:rsidRPr="00B8501F">
        <w:rPr>
          <w:rFonts w:ascii="Doulos SIL" w:hAnsi="Doulos SIL"/>
          <w:i/>
          <w:color w:val="0000FF"/>
        </w:rPr>
        <w:tab/>
      </w:r>
      <w:r w:rsidRPr="00B8501F">
        <w:rPr>
          <w:rFonts w:ascii="Doulos SIL" w:hAnsi="Doulos SIL"/>
          <w:i/>
          <w:color w:val="0000FF"/>
        </w:rPr>
        <w:tab/>
        <w:t>dɛ̀ʔɛ́(ɛ̄)</w:t>
      </w:r>
      <w:r w:rsidRPr="00B8501F">
        <w:rPr>
          <w:rFonts w:ascii="Doulos SIL" w:hAnsi="Doulos SIL"/>
          <w:i/>
          <w:color w:val="0000FF"/>
        </w:rPr>
        <w:tab/>
        <w:t>dàʔà</w:t>
      </w:r>
      <w:r w:rsidRPr="00B8501F">
        <w:rPr>
          <w:rFonts w:ascii="Doulos SIL" w:hAnsi="Doulos SIL"/>
          <w:i/>
          <w:color w:val="0000FF"/>
        </w:rPr>
        <w:tab/>
        <w:t>dàʔà</w:t>
      </w:r>
      <w:r w:rsidRPr="00B8501F">
        <w:rPr>
          <w:rFonts w:ascii="Doulos SIL" w:hAnsi="Doulos SIL"/>
          <w:i/>
          <w:color w:val="0000FF"/>
        </w:rPr>
        <w:tab/>
      </w:r>
      <w:r w:rsidR="00F405AF" w:rsidRPr="00B8501F">
        <w:rPr>
          <w:rFonts w:ascii="Doulos SIL" w:hAnsi="Doulos SIL"/>
          <w:i/>
          <w:color w:val="0000FF"/>
        </w:rPr>
        <w:t>dèʔè-yá</w:t>
      </w:r>
      <w:r w:rsidRPr="00B8501F">
        <w:rPr>
          <w:rFonts w:ascii="Doulos SIL" w:hAnsi="Doulos SIL"/>
          <w:i/>
          <w:color w:val="0000FF"/>
        </w:rPr>
        <w:tab/>
      </w:r>
      <w:r w:rsidRPr="008C6AB1">
        <w:t>‘</w:t>
      </w:r>
      <w:r>
        <w:t>escape’</w:t>
      </w:r>
    </w:p>
    <w:p w14:paraId="2D7E2926" w14:textId="77777777" w:rsidR="00571851" w:rsidRDefault="00571851" w:rsidP="00571851">
      <w:pPr>
        <w:tabs>
          <w:tab w:val="clear" w:pos="369"/>
          <w:tab w:val="left" w:pos="720"/>
          <w:tab w:val="left" w:pos="1080"/>
          <w:tab w:val="left" w:pos="2160"/>
          <w:tab w:val="left" w:pos="3330"/>
          <w:tab w:val="left" w:pos="4320"/>
          <w:tab w:val="left" w:pos="5580"/>
        </w:tabs>
      </w:pPr>
      <w:r>
        <w:tab/>
      </w:r>
      <w:r>
        <w:tab/>
        <w:t xml:space="preserve">  </w:t>
      </w:r>
      <w:r w:rsidRPr="00B8501F">
        <w:rPr>
          <w:rFonts w:ascii="Doulos SIL" w:hAnsi="Doulos SIL"/>
          <w:i/>
          <w:color w:val="0000FF"/>
        </w:rPr>
        <w:t>dɛ́ʔɛ̄(ɛ̄)</w:t>
      </w:r>
    </w:p>
    <w:p w14:paraId="7A74B739" w14:textId="0F2AA31C" w:rsidR="008C6AB1" w:rsidRDefault="008C6AB1" w:rsidP="008C6AB1">
      <w:pPr>
        <w:tabs>
          <w:tab w:val="clear" w:pos="369"/>
          <w:tab w:val="left" w:pos="720"/>
          <w:tab w:val="left" w:pos="1080"/>
          <w:tab w:val="left" w:pos="2160"/>
          <w:tab w:val="left" w:pos="3330"/>
          <w:tab w:val="left" w:pos="4320"/>
          <w:tab w:val="left" w:pos="5580"/>
        </w:tabs>
      </w:pPr>
      <w:r w:rsidRPr="00B8501F">
        <w:rPr>
          <w:rFonts w:ascii="Doulos SIL" w:hAnsi="Doulos SIL"/>
          <w:i/>
          <w:color w:val="0000FF"/>
        </w:rPr>
        <w:tab/>
      </w:r>
      <w:r w:rsidRPr="00B8501F">
        <w:rPr>
          <w:rFonts w:ascii="Doulos SIL" w:hAnsi="Doulos SIL"/>
          <w:i/>
          <w:color w:val="0000FF"/>
        </w:rPr>
        <w:tab/>
      </w:r>
      <w:r w:rsidR="00571851" w:rsidRPr="00B8501F">
        <w:rPr>
          <w:rFonts w:ascii="Doulos SIL" w:hAnsi="Doulos SIL"/>
          <w:i/>
          <w:color w:val="0000FF"/>
        </w:rPr>
        <w:t>kùm</w:t>
      </w:r>
      <w:r w:rsidRPr="00B8501F">
        <w:rPr>
          <w:rFonts w:ascii="Doulos SIL" w:hAnsi="Doulos SIL"/>
          <w:i/>
          <w:color w:val="0000FF"/>
        </w:rPr>
        <w:t>ɛ́</w:t>
      </w:r>
      <w:r w:rsidRPr="00B8501F">
        <w:rPr>
          <w:rFonts w:ascii="Doulos SIL" w:hAnsi="Doulos SIL"/>
          <w:i/>
          <w:color w:val="0000FF"/>
        </w:rPr>
        <w:tab/>
      </w:r>
      <w:r w:rsidR="00571851" w:rsidRPr="00B8501F">
        <w:rPr>
          <w:rFonts w:ascii="Doulos SIL" w:hAnsi="Doulos SIL"/>
          <w:i/>
          <w:color w:val="0000FF"/>
        </w:rPr>
        <w:t>kúmà</w:t>
      </w:r>
      <w:r w:rsidRPr="00B8501F">
        <w:rPr>
          <w:rFonts w:ascii="Doulos SIL" w:hAnsi="Doulos SIL"/>
          <w:i/>
          <w:color w:val="0000FF"/>
        </w:rPr>
        <w:tab/>
      </w:r>
      <w:r w:rsidR="00571851">
        <w:t>—</w:t>
      </w:r>
      <w:r w:rsidRPr="00B8501F">
        <w:rPr>
          <w:rFonts w:ascii="Doulos SIL" w:hAnsi="Doulos SIL"/>
          <w:i/>
          <w:color w:val="0000FF"/>
        </w:rPr>
        <w:tab/>
      </w:r>
      <w:r w:rsidR="00BF7D95" w:rsidRPr="00B8501F">
        <w:rPr>
          <w:rFonts w:ascii="Doulos SIL" w:hAnsi="Doulos SIL"/>
          <w:i/>
          <w:color w:val="0000FF"/>
        </w:rPr>
        <w:t>kùmá-yà</w:t>
      </w:r>
      <w:r w:rsidRPr="00B8501F">
        <w:rPr>
          <w:rFonts w:ascii="Doulos SIL" w:hAnsi="Doulos SIL"/>
          <w:i/>
          <w:color w:val="0000FF"/>
        </w:rPr>
        <w:tab/>
      </w:r>
      <w:r w:rsidRPr="008C6AB1">
        <w:t>‘</w:t>
      </w:r>
      <w:r w:rsidR="00571851">
        <w:t>cool off’</w:t>
      </w:r>
    </w:p>
    <w:p w14:paraId="6F22F119" w14:textId="028B90FD" w:rsidR="008C6AB1" w:rsidRPr="00B8501F" w:rsidRDefault="008C6AB1" w:rsidP="008C6AB1">
      <w:pPr>
        <w:tabs>
          <w:tab w:val="clear" w:pos="369"/>
          <w:tab w:val="left" w:pos="720"/>
          <w:tab w:val="left" w:pos="1080"/>
          <w:tab w:val="left" w:pos="2160"/>
          <w:tab w:val="left" w:pos="3330"/>
          <w:tab w:val="left" w:pos="4320"/>
          <w:tab w:val="left" w:pos="5580"/>
        </w:tabs>
        <w:rPr>
          <w:rFonts w:ascii="Doulos SIL" w:hAnsi="Doulos SIL"/>
          <w:i/>
          <w:color w:val="0000FF"/>
        </w:rPr>
      </w:pPr>
      <w:r>
        <w:tab/>
      </w:r>
      <w:r>
        <w:tab/>
      </w:r>
      <w:r w:rsidR="005767D5">
        <w:t xml:space="preserve">  </w:t>
      </w:r>
      <w:r w:rsidR="00571851" w:rsidRPr="00B8501F">
        <w:rPr>
          <w:rFonts w:ascii="Doulos SIL" w:hAnsi="Doulos SIL"/>
          <w:i/>
          <w:color w:val="0000FF"/>
        </w:rPr>
        <w:t>kúmɛ̄ⁿ</w:t>
      </w:r>
      <w:r w:rsidR="00BF7D95" w:rsidRPr="00B8501F">
        <w:rPr>
          <w:rFonts w:ascii="Doulos SIL" w:hAnsi="Doulos SIL"/>
          <w:i/>
          <w:color w:val="0000FF"/>
        </w:rPr>
        <w:tab/>
      </w:r>
      <w:r w:rsidR="00BF7D95" w:rsidRPr="00B8501F">
        <w:rPr>
          <w:rFonts w:ascii="Doulos SIL" w:hAnsi="Doulos SIL"/>
          <w:i/>
          <w:color w:val="0000FF"/>
        </w:rPr>
        <w:tab/>
      </w:r>
      <w:r w:rsidR="00BF7D95" w:rsidRPr="00B8501F">
        <w:rPr>
          <w:rFonts w:ascii="Doulos SIL" w:hAnsi="Doulos SIL"/>
          <w:i/>
          <w:color w:val="0000FF"/>
        </w:rPr>
        <w:tab/>
      </w:r>
      <w:r w:rsidR="00BF7D95" w:rsidRPr="00BF7D95">
        <w:t xml:space="preserve">~ </w:t>
      </w:r>
      <w:r w:rsidR="00BF7D95" w:rsidRPr="00B8501F">
        <w:rPr>
          <w:rFonts w:ascii="Doulos SIL" w:hAnsi="Doulos SIL"/>
          <w:i/>
          <w:color w:val="0000FF"/>
        </w:rPr>
        <w:t>kùmé-yà</w:t>
      </w:r>
    </w:p>
    <w:p w14:paraId="1AF447C0" w14:textId="0E94F2B0" w:rsidR="00672E10" w:rsidRPr="00B8501F" w:rsidRDefault="00672E10" w:rsidP="00672E10">
      <w:pPr>
        <w:tabs>
          <w:tab w:val="clear" w:pos="369"/>
          <w:tab w:val="left" w:pos="720"/>
          <w:tab w:val="left" w:pos="1080"/>
          <w:tab w:val="left" w:pos="2160"/>
          <w:tab w:val="left" w:pos="3330"/>
          <w:tab w:val="left" w:pos="4320"/>
          <w:tab w:val="left" w:pos="5580"/>
        </w:tabs>
        <w:rPr>
          <w:rFonts w:ascii="Doulos SIL" w:hAnsi="Doulos SIL"/>
          <w:i/>
          <w:color w:val="0000FF"/>
        </w:rPr>
      </w:pPr>
      <w:r>
        <w:tab/>
      </w:r>
      <w:r>
        <w:tab/>
      </w:r>
      <w:r w:rsidRPr="00B8501F">
        <w:rPr>
          <w:rFonts w:ascii="Doulos SIL" w:hAnsi="Doulos SIL"/>
          <w:i/>
          <w:color w:val="0000FF"/>
        </w:rPr>
        <w:t>bèlé(ē)</w:t>
      </w:r>
      <w:r w:rsidRPr="00B8501F">
        <w:rPr>
          <w:rFonts w:ascii="Doulos SIL" w:hAnsi="Doulos SIL"/>
          <w:i/>
          <w:color w:val="0000FF"/>
        </w:rPr>
        <w:tab/>
        <w:t>bɛ́lɛ́</w:t>
      </w:r>
      <w:r w:rsidRPr="00B8501F">
        <w:rPr>
          <w:rFonts w:ascii="Doulos SIL" w:hAnsi="Doulos SIL"/>
          <w:i/>
          <w:color w:val="0000FF"/>
        </w:rPr>
        <w:tab/>
        <w:t>bēlē</w:t>
      </w:r>
      <w:r w:rsidRPr="00B8501F">
        <w:rPr>
          <w:rFonts w:ascii="Doulos SIL" w:hAnsi="Doulos SIL"/>
          <w:i/>
          <w:color w:val="0000FF"/>
        </w:rPr>
        <w:tab/>
      </w:r>
      <w:r w:rsidR="0096145D" w:rsidRPr="00B8501F">
        <w:rPr>
          <w:rFonts w:ascii="Doulos SIL" w:hAnsi="Doulos SIL"/>
          <w:i/>
          <w:color w:val="0000FF"/>
        </w:rPr>
        <w:t>bélé-yá</w:t>
      </w:r>
      <w:r w:rsidRPr="00776DA2">
        <w:tab/>
        <w:t>‘pass’</w:t>
      </w:r>
    </w:p>
    <w:p w14:paraId="2871432E" w14:textId="77777777" w:rsidR="00672E10" w:rsidRPr="00B8501F" w:rsidRDefault="00672E10" w:rsidP="00672E10">
      <w:pPr>
        <w:tabs>
          <w:tab w:val="clear" w:pos="369"/>
          <w:tab w:val="left" w:pos="720"/>
          <w:tab w:val="left" w:pos="1080"/>
          <w:tab w:val="left" w:pos="2160"/>
          <w:tab w:val="left" w:pos="3330"/>
          <w:tab w:val="left" w:pos="4320"/>
          <w:tab w:val="left" w:pos="5580"/>
        </w:tabs>
        <w:rPr>
          <w:rFonts w:ascii="Doulos SIL" w:hAnsi="Doulos SIL"/>
          <w:i/>
          <w:color w:val="0000FF"/>
        </w:rPr>
      </w:pPr>
      <w:r>
        <w:tab/>
      </w:r>
      <w:r>
        <w:tab/>
        <w:t xml:space="preserve">  </w:t>
      </w:r>
      <w:r w:rsidRPr="00B8501F">
        <w:rPr>
          <w:rFonts w:ascii="Doulos SIL" w:hAnsi="Doulos SIL"/>
          <w:i/>
          <w:color w:val="0000FF"/>
        </w:rPr>
        <w:t>bélē(ē)</w:t>
      </w:r>
    </w:p>
    <w:p w14:paraId="7ACB84AE" w14:textId="6B8A5F21" w:rsidR="00672E10" w:rsidRPr="00B8501F" w:rsidRDefault="00672E10" w:rsidP="00672E10">
      <w:pPr>
        <w:tabs>
          <w:tab w:val="clear" w:pos="369"/>
          <w:tab w:val="left" w:pos="720"/>
          <w:tab w:val="left" w:pos="1080"/>
          <w:tab w:val="left" w:pos="2160"/>
          <w:tab w:val="left" w:pos="3330"/>
          <w:tab w:val="left" w:pos="4320"/>
          <w:tab w:val="left" w:pos="5580"/>
        </w:tabs>
        <w:rPr>
          <w:rFonts w:ascii="Doulos SIL" w:hAnsi="Doulos SIL"/>
          <w:i/>
          <w:color w:val="0000FF"/>
        </w:rPr>
      </w:pPr>
      <w:r w:rsidRPr="00B8501F">
        <w:rPr>
          <w:rFonts w:ascii="Doulos SIL" w:hAnsi="Doulos SIL"/>
          <w:i/>
          <w:color w:val="0000FF"/>
        </w:rPr>
        <w:tab/>
      </w:r>
      <w:r w:rsidRPr="00B8501F">
        <w:rPr>
          <w:rFonts w:ascii="Doulos SIL" w:hAnsi="Doulos SIL"/>
          <w:i/>
          <w:color w:val="0000FF"/>
        </w:rPr>
        <w:tab/>
        <w:t>ɲìnɛ́</w:t>
      </w:r>
      <w:r w:rsidRPr="00B8501F">
        <w:rPr>
          <w:rFonts w:ascii="Doulos SIL" w:hAnsi="Doulos SIL"/>
          <w:i/>
          <w:color w:val="0000FF"/>
        </w:rPr>
        <w:tab/>
        <w:t>ɲìnâ</w:t>
      </w:r>
      <w:r w:rsidRPr="00B8501F">
        <w:rPr>
          <w:rFonts w:ascii="Doulos SIL" w:hAnsi="Doulos SIL"/>
          <w:i/>
          <w:color w:val="0000FF"/>
        </w:rPr>
        <w:tab/>
        <w:t>ɲìnà</w:t>
      </w:r>
      <w:r w:rsidR="00571851" w:rsidRPr="00B8501F">
        <w:rPr>
          <w:rFonts w:ascii="Doulos SIL" w:hAnsi="Doulos SIL"/>
          <w:i/>
          <w:color w:val="0000FF"/>
        </w:rPr>
        <w:tab/>
        <w:t>ɲìné-yà</w:t>
      </w:r>
      <w:r w:rsidRPr="00B8501F">
        <w:rPr>
          <w:rFonts w:ascii="Doulos SIL" w:hAnsi="Doulos SIL"/>
          <w:i/>
          <w:color w:val="0000FF"/>
        </w:rPr>
        <w:tab/>
      </w:r>
      <w:r w:rsidRPr="008C6AB1">
        <w:t>‘forget’</w:t>
      </w:r>
    </w:p>
    <w:p w14:paraId="6CAE0A42" w14:textId="77777777" w:rsidR="00672E10" w:rsidRPr="00B8501F" w:rsidRDefault="00672E10" w:rsidP="00672E10">
      <w:pPr>
        <w:tabs>
          <w:tab w:val="clear" w:pos="369"/>
          <w:tab w:val="left" w:pos="720"/>
          <w:tab w:val="left" w:pos="1080"/>
          <w:tab w:val="left" w:pos="2160"/>
          <w:tab w:val="left" w:pos="3330"/>
          <w:tab w:val="left" w:pos="4320"/>
          <w:tab w:val="left" w:pos="5580"/>
        </w:tabs>
        <w:rPr>
          <w:rFonts w:ascii="Doulos SIL" w:hAnsi="Doulos SIL"/>
          <w:i/>
          <w:color w:val="0000FF"/>
        </w:rPr>
      </w:pPr>
      <w:r w:rsidRPr="00B8501F">
        <w:rPr>
          <w:rFonts w:ascii="Doulos SIL" w:hAnsi="Doulos SIL"/>
          <w:i/>
          <w:color w:val="0000FF"/>
        </w:rPr>
        <w:tab/>
      </w:r>
      <w:r w:rsidRPr="00B8501F">
        <w:rPr>
          <w:rFonts w:ascii="Doulos SIL" w:hAnsi="Doulos SIL"/>
          <w:i/>
          <w:color w:val="0000FF"/>
        </w:rPr>
        <w:tab/>
        <w:t xml:space="preserve">  ɲínɛ̄</w:t>
      </w:r>
    </w:p>
    <w:p w14:paraId="6BCC7A56" w14:textId="1C0A555D" w:rsidR="00672E10" w:rsidRDefault="00672E10" w:rsidP="00672E10">
      <w:pPr>
        <w:tabs>
          <w:tab w:val="clear" w:pos="369"/>
          <w:tab w:val="left" w:pos="720"/>
          <w:tab w:val="left" w:pos="1080"/>
          <w:tab w:val="left" w:pos="2160"/>
          <w:tab w:val="left" w:pos="3330"/>
          <w:tab w:val="left" w:pos="4320"/>
          <w:tab w:val="left" w:pos="5580"/>
        </w:tabs>
      </w:pPr>
      <w:r w:rsidRPr="00B8501F">
        <w:rPr>
          <w:rFonts w:ascii="Doulos SIL" w:hAnsi="Doulos SIL"/>
          <w:i/>
          <w:color w:val="0000FF"/>
        </w:rPr>
        <w:tab/>
      </w:r>
      <w:r w:rsidRPr="00B8501F">
        <w:rPr>
          <w:rFonts w:ascii="Doulos SIL" w:hAnsi="Doulos SIL"/>
          <w:i/>
          <w:color w:val="0000FF"/>
        </w:rPr>
        <w:tab/>
        <w:t>gbɔ̀ʔɛ́</w:t>
      </w:r>
      <w:r w:rsidRPr="00B8501F">
        <w:rPr>
          <w:rFonts w:ascii="Doulos SIL" w:hAnsi="Doulos SIL"/>
          <w:i/>
          <w:color w:val="0000FF"/>
        </w:rPr>
        <w:tab/>
        <w:t>gbɔ̀ʔɔ̀</w:t>
      </w:r>
      <w:r w:rsidRPr="00B8501F">
        <w:rPr>
          <w:rFonts w:ascii="Doulos SIL" w:hAnsi="Doulos SIL"/>
          <w:i/>
          <w:color w:val="0000FF"/>
        </w:rPr>
        <w:tab/>
        <w:t>gbɔ̀ʔɔ̀</w:t>
      </w:r>
      <w:r w:rsidRPr="00B8501F">
        <w:rPr>
          <w:rFonts w:ascii="Doulos SIL" w:hAnsi="Doulos SIL"/>
          <w:i/>
          <w:color w:val="0000FF"/>
        </w:rPr>
        <w:tab/>
      </w:r>
      <w:r w:rsidR="007E31E6" w:rsidRPr="00B8501F">
        <w:rPr>
          <w:rFonts w:ascii="Doulos SIL" w:hAnsi="Doulos SIL"/>
          <w:i/>
          <w:color w:val="0000FF"/>
        </w:rPr>
        <w:t>gbòʔò-yá</w:t>
      </w:r>
      <w:r w:rsidRPr="00B8501F">
        <w:rPr>
          <w:rFonts w:ascii="Doulos SIL" w:hAnsi="Doulos SIL"/>
          <w:i/>
          <w:color w:val="0000FF"/>
        </w:rPr>
        <w:tab/>
      </w:r>
      <w:r w:rsidRPr="008C6AB1">
        <w:t>‘</w:t>
      </w:r>
      <w:r>
        <w:t>turn black</w:t>
      </w:r>
      <w:r w:rsidRPr="008C6AB1">
        <w:t>’</w:t>
      </w:r>
    </w:p>
    <w:p w14:paraId="1E7E38E5" w14:textId="77777777" w:rsidR="00672E10" w:rsidRDefault="00672E10" w:rsidP="00672E10">
      <w:pPr>
        <w:tabs>
          <w:tab w:val="clear" w:pos="369"/>
          <w:tab w:val="left" w:pos="720"/>
          <w:tab w:val="left" w:pos="1080"/>
          <w:tab w:val="left" w:pos="2160"/>
          <w:tab w:val="left" w:pos="3330"/>
          <w:tab w:val="left" w:pos="4320"/>
          <w:tab w:val="left" w:pos="5580"/>
        </w:tabs>
      </w:pPr>
      <w:r>
        <w:tab/>
      </w:r>
      <w:r>
        <w:tab/>
        <w:t xml:space="preserve">  </w:t>
      </w:r>
      <w:r w:rsidRPr="00B8501F">
        <w:rPr>
          <w:rFonts w:ascii="Doulos SIL" w:hAnsi="Doulos SIL"/>
          <w:i/>
          <w:color w:val="0000FF"/>
        </w:rPr>
        <w:t>gbɔ́ʔɛ̄</w:t>
      </w:r>
    </w:p>
    <w:p w14:paraId="3716BB94" w14:textId="4D7552E3" w:rsidR="00672E10" w:rsidRPr="00B8501F" w:rsidRDefault="00672E10" w:rsidP="00672E10">
      <w:pPr>
        <w:tabs>
          <w:tab w:val="clear" w:pos="369"/>
          <w:tab w:val="left" w:pos="720"/>
          <w:tab w:val="left" w:pos="1080"/>
          <w:tab w:val="left" w:pos="2160"/>
          <w:tab w:val="left" w:pos="3330"/>
          <w:tab w:val="left" w:pos="4320"/>
          <w:tab w:val="left" w:pos="5580"/>
        </w:tabs>
        <w:rPr>
          <w:rFonts w:ascii="Doulos SIL" w:hAnsi="Doulos SIL"/>
          <w:i/>
          <w:color w:val="0000FF"/>
        </w:rPr>
      </w:pPr>
      <w:r>
        <w:tab/>
      </w:r>
      <w:r>
        <w:tab/>
      </w:r>
      <w:r w:rsidRPr="00B8501F">
        <w:rPr>
          <w:rFonts w:ascii="Doulos SIL" w:hAnsi="Doulos SIL"/>
          <w:i/>
          <w:color w:val="0000FF"/>
        </w:rPr>
        <w:t>tòló(ē)</w:t>
      </w:r>
      <w:r w:rsidRPr="00B8501F">
        <w:rPr>
          <w:rFonts w:ascii="Doulos SIL" w:hAnsi="Doulos SIL"/>
          <w:i/>
          <w:color w:val="0000FF"/>
        </w:rPr>
        <w:tab/>
        <w:t>tɔ̀lɔ̀</w:t>
      </w:r>
      <w:r w:rsidRPr="00B8501F">
        <w:rPr>
          <w:rFonts w:ascii="Doulos SIL" w:hAnsi="Doulos SIL"/>
          <w:i/>
          <w:color w:val="0000FF"/>
        </w:rPr>
        <w:tab/>
      </w:r>
      <w:r w:rsidR="00E01A49" w:rsidRPr="00B8501F">
        <w:rPr>
          <w:rFonts w:ascii="Doulos SIL" w:hAnsi="Doulos SIL"/>
          <w:i/>
          <w:color w:val="0000FF"/>
        </w:rPr>
        <w:t>tólò</w:t>
      </w:r>
      <w:r w:rsidRPr="00B8501F">
        <w:rPr>
          <w:rFonts w:ascii="Doulos SIL" w:hAnsi="Doulos SIL"/>
          <w:i/>
          <w:color w:val="0000FF"/>
        </w:rPr>
        <w:tab/>
      </w:r>
      <w:r w:rsidR="007E31E6" w:rsidRPr="00B8501F">
        <w:rPr>
          <w:rFonts w:ascii="Doulos SIL" w:hAnsi="Doulos SIL"/>
          <w:i/>
          <w:color w:val="0000FF"/>
        </w:rPr>
        <w:t>tòlò-yá</w:t>
      </w:r>
      <w:r w:rsidRPr="00776DA2">
        <w:tab/>
        <w:t>‘</w:t>
      </w:r>
      <w:r>
        <w:t>rot</w:t>
      </w:r>
      <w:r w:rsidRPr="00776DA2">
        <w:t>’</w:t>
      </w:r>
    </w:p>
    <w:p w14:paraId="7E26F627" w14:textId="1222D52F" w:rsidR="00672E10" w:rsidRPr="00B8501F" w:rsidRDefault="00672E10" w:rsidP="00672E10">
      <w:pPr>
        <w:tabs>
          <w:tab w:val="clear" w:pos="369"/>
          <w:tab w:val="left" w:pos="720"/>
          <w:tab w:val="left" w:pos="1080"/>
          <w:tab w:val="left" w:pos="2160"/>
          <w:tab w:val="left" w:pos="3330"/>
          <w:tab w:val="left" w:pos="4320"/>
          <w:tab w:val="left" w:pos="5580"/>
        </w:tabs>
        <w:rPr>
          <w:rFonts w:ascii="Doulos SIL" w:hAnsi="Doulos SIL"/>
          <w:i/>
          <w:color w:val="0000FF"/>
        </w:rPr>
      </w:pPr>
      <w:r>
        <w:tab/>
      </w:r>
      <w:r>
        <w:tab/>
        <w:t xml:space="preserve">  </w:t>
      </w:r>
      <w:r w:rsidRPr="00B8501F">
        <w:rPr>
          <w:rFonts w:ascii="Doulos SIL" w:hAnsi="Doulos SIL"/>
          <w:i/>
          <w:color w:val="0000FF"/>
        </w:rPr>
        <w:t>tólē</w:t>
      </w:r>
    </w:p>
    <w:p w14:paraId="64B807F4" w14:textId="60E96C1B" w:rsidR="00571851" w:rsidRDefault="00571851" w:rsidP="00571851">
      <w:pPr>
        <w:tabs>
          <w:tab w:val="clear" w:pos="369"/>
          <w:tab w:val="left" w:pos="720"/>
          <w:tab w:val="left" w:pos="1080"/>
          <w:tab w:val="left" w:pos="2160"/>
          <w:tab w:val="left" w:pos="3330"/>
          <w:tab w:val="left" w:pos="4320"/>
          <w:tab w:val="left" w:pos="5580"/>
        </w:tabs>
      </w:pPr>
      <w:r>
        <w:lastRenderedPageBreak/>
        <w:tab/>
      </w:r>
      <w:r>
        <w:tab/>
      </w:r>
      <w:r w:rsidRPr="00B8501F">
        <w:rPr>
          <w:rFonts w:ascii="Doulos SIL" w:hAnsi="Doulos SIL"/>
          <w:i/>
          <w:color w:val="0000FF"/>
        </w:rPr>
        <w:t>jìímɛ̄</w:t>
      </w:r>
      <w:r w:rsidRPr="00B8501F">
        <w:rPr>
          <w:rFonts w:ascii="Doulos SIL" w:hAnsi="Doulos SIL"/>
          <w:i/>
          <w:color w:val="0000FF"/>
        </w:rPr>
        <w:tab/>
      </w:r>
      <w:r w:rsidR="00124268" w:rsidRPr="00B8501F">
        <w:rPr>
          <w:rFonts w:ascii="Doulos SIL" w:hAnsi="Doulos SIL"/>
          <w:i/>
          <w:color w:val="0000FF"/>
        </w:rPr>
        <w:t>jìímàà</w:t>
      </w:r>
      <w:r w:rsidR="00124268" w:rsidRPr="00B8501F">
        <w:rPr>
          <w:rFonts w:ascii="Doulos SIL" w:hAnsi="Doulos SIL"/>
          <w:i/>
          <w:color w:val="0000FF"/>
        </w:rPr>
        <w:tab/>
        <w:t>jìímà</w:t>
      </w:r>
      <w:r w:rsidR="00124268" w:rsidRPr="00B8501F">
        <w:rPr>
          <w:rFonts w:ascii="Doulos SIL" w:hAnsi="Doulos SIL"/>
          <w:i/>
          <w:color w:val="0000FF"/>
        </w:rPr>
        <w:tab/>
        <w:t>jìímè-yà</w:t>
      </w:r>
      <w:r w:rsidRPr="00B8501F">
        <w:rPr>
          <w:rFonts w:ascii="Doulos SIL" w:hAnsi="Doulos SIL"/>
          <w:i/>
          <w:color w:val="0000FF"/>
        </w:rPr>
        <w:tab/>
      </w:r>
      <w:r>
        <w:t>‘</w:t>
      </w:r>
      <w:r w:rsidR="00124268">
        <w:t>weep’</w:t>
      </w:r>
    </w:p>
    <w:p w14:paraId="03160D29" w14:textId="004BC1AF" w:rsidR="00571851" w:rsidRPr="00B8501F" w:rsidRDefault="00571851" w:rsidP="00571851">
      <w:pPr>
        <w:tabs>
          <w:tab w:val="clear" w:pos="369"/>
          <w:tab w:val="left" w:pos="720"/>
          <w:tab w:val="left" w:pos="1080"/>
          <w:tab w:val="left" w:pos="2160"/>
          <w:tab w:val="left" w:pos="3330"/>
          <w:tab w:val="left" w:pos="4320"/>
          <w:tab w:val="left" w:pos="5580"/>
        </w:tabs>
        <w:rPr>
          <w:rFonts w:ascii="Doulos SIL" w:hAnsi="Doulos SIL"/>
          <w:i/>
          <w:color w:val="0000FF"/>
        </w:rPr>
      </w:pPr>
      <w:r>
        <w:tab/>
      </w:r>
      <w:r>
        <w:tab/>
        <w:t xml:space="preserve">  </w:t>
      </w:r>
      <w:r w:rsidRPr="00B8501F">
        <w:rPr>
          <w:rFonts w:ascii="Doulos SIL" w:hAnsi="Doulos SIL"/>
          <w:i/>
          <w:color w:val="0000FF"/>
        </w:rPr>
        <w:t>jíímɛ̄</w:t>
      </w:r>
    </w:p>
    <w:p w14:paraId="51882C8D" w14:textId="3AD8A4DB" w:rsidR="00672E10" w:rsidRDefault="00672E10" w:rsidP="00672E10">
      <w:pPr>
        <w:tabs>
          <w:tab w:val="clear" w:pos="369"/>
          <w:tab w:val="left" w:pos="720"/>
          <w:tab w:val="left" w:pos="1080"/>
          <w:tab w:val="left" w:pos="2160"/>
          <w:tab w:val="left" w:pos="3330"/>
          <w:tab w:val="left" w:pos="4320"/>
          <w:tab w:val="left" w:pos="5580"/>
        </w:tabs>
      </w:pPr>
      <w:r>
        <w:tab/>
      </w:r>
      <w:r>
        <w:tab/>
      </w:r>
      <w:r w:rsidRPr="00B8501F">
        <w:rPr>
          <w:rFonts w:ascii="Doulos SIL" w:hAnsi="Doulos SIL"/>
          <w:i/>
          <w:color w:val="0000FF"/>
        </w:rPr>
        <w:t>bànɛ́ʔɛ̄ⁿ</w:t>
      </w:r>
      <w:r w:rsidRPr="00B8501F">
        <w:rPr>
          <w:rFonts w:ascii="Doulos SIL" w:hAnsi="Doulos SIL"/>
          <w:i/>
          <w:color w:val="0000FF"/>
        </w:rPr>
        <w:tab/>
        <w:t>bánɛ́ʔɛ̄ⁿ</w:t>
      </w:r>
      <w:r w:rsidRPr="00B8501F">
        <w:rPr>
          <w:rFonts w:ascii="Doulos SIL" w:hAnsi="Doulos SIL"/>
          <w:i/>
          <w:color w:val="0000FF"/>
        </w:rPr>
        <w:tab/>
        <w:t>bànáʔàⁿ</w:t>
      </w:r>
      <w:r w:rsidRPr="00B8501F">
        <w:rPr>
          <w:rFonts w:ascii="Doulos SIL" w:hAnsi="Doulos SIL"/>
          <w:i/>
          <w:color w:val="0000FF"/>
        </w:rPr>
        <w:tab/>
      </w:r>
      <w:r w:rsidR="00610770" w:rsidRPr="00B8501F">
        <w:rPr>
          <w:rFonts w:ascii="Doulos SIL" w:hAnsi="Doulos SIL"/>
          <w:i/>
          <w:color w:val="0000FF"/>
        </w:rPr>
        <w:t>bànéʔé-yà</w:t>
      </w:r>
      <w:r w:rsidRPr="00B8501F">
        <w:rPr>
          <w:rFonts w:ascii="Doulos SIL" w:hAnsi="Doulos SIL"/>
          <w:i/>
          <w:color w:val="0000FF"/>
        </w:rPr>
        <w:tab/>
      </w:r>
      <w:r>
        <w:t>‘get tired’</w:t>
      </w:r>
    </w:p>
    <w:p w14:paraId="70220020" w14:textId="77777777" w:rsidR="00672E10" w:rsidRPr="00B8501F" w:rsidRDefault="00672E10" w:rsidP="00672E10">
      <w:pPr>
        <w:tabs>
          <w:tab w:val="clear" w:pos="369"/>
          <w:tab w:val="left" w:pos="720"/>
          <w:tab w:val="left" w:pos="1080"/>
          <w:tab w:val="left" w:pos="2160"/>
          <w:tab w:val="left" w:pos="3330"/>
          <w:tab w:val="left" w:pos="4320"/>
          <w:tab w:val="left" w:pos="5580"/>
        </w:tabs>
        <w:rPr>
          <w:rFonts w:ascii="Doulos SIL" w:hAnsi="Doulos SIL"/>
          <w:i/>
          <w:color w:val="0000FF"/>
        </w:rPr>
      </w:pPr>
      <w:r>
        <w:tab/>
      </w:r>
      <w:r>
        <w:tab/>
        <w:t xml:space="preserve">  </w:t>
      </w:r>
      <w:r w:rsidRPr="00B8501F">
        <w:rPr>
          <w:rFonts w:ascii="Doulos SIL" w:hAnsi="Doulos SIL"/>
          <w:i/>
          <w:color w:val="0000FF"/>
        </w:rPr>
        <w:t>bánɛ́ʔɛ̄ⁿ</w:t>
      </w:r>
    </w:p>
    <w:p w14:paraId="407B5C44" w14:textId="0839B017" w:rsidR="00672E10" w:rsidRDefault="00672E10" w:rsidP="00672E10">
      <w:pPr>
        <w:tabs>
          <w:tab w:val="clear" w:pos="369"/>
          <w:tab w:val="left" w:pos="720"/>
          <w:tab w:val="left" w:pos="1080"/>
          <w:tab w:val="left" w:pos="2160"/>
          <w:tab w:val="left" w:pos="3330"/>
          <w:tab w:val="left" w:pos="4320"/>
          <w:tab w:val="left" w:pos="5580"/>
        </w:tabs>
      </w:pPr>
      <w:r>
        <w:tab/>
      </w:r>
      <w:r>
        <w:tab/>
      </w:r>
      <w:r w:rsidRPr="00B8501F">
        <w:rPr>
          <w:rFonts w:ascii="Doulos SIL" w:hAnsi="Doulos SIL"/>
          <w:i/>
          <w:color w:val="0000FF"/>
        </w:rPr>
        <w:t>dòʔòyéē</w:t>
      </w:r>
      <w:r w:rsidRPr="00B8501F">
        <w:rPr>
          <w:rFonts w:ascii="Doulos SIL" w:hAnsi="Doulos SIL"/>
          <w:i/>
          <w:color w:val="0000FF"/>
        </w:rPr>
        <w:tab/>
        <w:t>dóʔóyáà</w:t>
      </w:r>
      <w:r w:rsidRPr="00B8501F">
        <w:rPr>
          <w:rFonts w:ascii="Doulos SIL" w:hAnsi="Doulos SIL"/>
          <w:i/>
          <w:color w:val="0000FF"/>
        </w:rPr>
        <w:tab/>
        <w:t>dóʔ</w:t>
      </w:r>
      <w:r w:rsidR="00610770" w:rsidRPr="00B8501F">
        <w:rPr>
          <w:rFonts w:ascii="Doulos SIL" w:hAnsi="Doulos SIL"/>
          <w:i/>
          <w:color w:val="0000FF"/>
        </w:rPr>
        <w:t>óyà</w:t>
      </w:r>
      <w:r w:rsidRPr="00B8501F">
        <w:rPr>
          <w:rFonts w:ascii="Doulos SIL" w:hAnsi="Doulos SIL"/>
          <w:i/>
          <w:color w:val="0000FF"/>
        </w:rPr>
        <w:tab/>
      </w:r>
      <w:r w:rsidR="00610770" w:rsidRPr="00B8501F">
        <w:rPr>
          <w:rFonts w:ascii="Doulos SIL" w:hAnsi="Doulos SIL"/>
          <w:i/>
          <w:color w:val="0000FF"/>
        </w:rPr>
        <w:t>dóʔóyé-yà</w:t>
      </w:r>
      <w:r w:rsidRPr="00B8501F">
        <w:rPr>
          <w:rFonts w:ascii="Doulos SIL" w:hAnsi="Doulos SIL"/>
          <w:i/>
          <w:color w:val="0000FF"/>
        </w:rPr>
        <w:tab/>
      </w:r>
      <w:r>
        <w:t>‘shrink’</w:t>
      </w:r>
    </w:p>
    <w:p w14:paraId="578F65FB" w14:textId="77777777" w:rsidR="00672E10" w:rsidRPr="00B8501F" w:rsidRDefault="00672E10" w:rsidP="00672E10">
      <w:pPr>
        <w:tabs>
          <w:tab w:val="clear" w:pos="369"/>
          <w:tab w:val="left" w:pos="720"/>
          <w:tab w:val="left" w:pos="1080"/>
          <w:tab w:val="left" w:pos="2160"/>
          <w:tab w:val="left" w:pos="3330"/>
          <w:tab w:val="left" w:pos="4320"/>
          <w:tab w:val="left" w:pos="5580"/>
        </w:tabs>
        <w:rPr>
          <w:rFonts w:ascii="Doulos SIL" w:hAnsi="Doulos SIL"/>
          <w:i/>
          <w:color w:val="0000FF"/>
        </w:rPr>
      </w:pPr>
      <w:r>
        <w:tab/>
      </w:r>
      <w:r>
        <w:tab/>
        <w:t xml:space="preserve">  </w:t>
      </w:r>
      <w:r w:rsidRPr="00B8501F">
        <w:rPr>
          <w:rFonts w:ascii="Doulos SIL" w:hAnsi="Doulos SIL"/>
          <w:i/>
          <w:color w:val="0000FF"/>
        </w:rPr>
        <w:t>dóʔóyéē</w:t>
      </w:r>
    </w:p>
    <w:p w14:paraId="3F698CEB" w14:textId="0D1EE9D2" w:rsidR="00776DA2" w:rsidRDefault="00776DA2" w:rsidP="008C6AB1">
      <w:pPr>
        <w:tabs>
          <w:tab w:val="clear" w:pos="369"/>
          <w:tab w:val="left" w:pos="720"/>
          <w:tab w:val="left" w:pos="1080"/>
          <w:tab w:val="left" w:pos="2160"/>
          <w:tab w:val="left" w:pos="3330"/>
          <w:tab w:val="left" w:pos="4320"/>
          <w:tab w:val="left" w:pos="5580"/>
        </w:tabs>
      </w:pPr>
      <w:r>
        <w:tab/>
      </w:r>
      <w:r>
        <w:tab/>
      </w:r>
      <w:r w:rsidR="00672E10" w:rsidRPr="00B8501F">
        <w:rPr>
          <w:rFonts w:ascii="Doulos SIL" w:hAnsi="Doulos SIL"/>
          <w:i/>
          <w:color w:val="0000FF"/>
        </w:rPr>
        <w:t>kɔ̀ʔrìyéē</w:t>
      </w:r>
      <w:r w:rsidRPr="00B8501F">
        <w:rPr>
          <w:rFonts w:ascii="Doulos SIL" w:hAnsi="Doulos SIL"/>
          <w:i/>
          <w:color w:val="0000FF"/>
        </w:rPr>
        <w:tab/>
      </w:r>
      <w:r w:rsidR="00672E10" w:rsidRPr="00B8501F">
        <w:rPr>
          <w:rFonts w:ascii="Doulos SIL" w:hAnsi="Doulos SIL"/>
          <w:i/>
          <w:color w:val="0000FF"/>
        </w:rPr>
        <w:t>kɔ̀ʔrìyáà</w:t>
      </w:r>
      <w:r w:rsidRPr="00B8501F">
        <w:rPr>
          <w:rFonts w:ascii="Doulos SIL" w:hAnsi="Doulos SIL"/>
          <w:i/>
          <w:color w:val="0000FF"/>
        </w:rPr>
        <w:tab/>
      </w:r>
      <w:r w:rsidR="00672E10" w:rsidRPr="00B8501F">
        <w:rPr>
          <w:rFonts w:ascii="Doulos SIL" w:hAnsi="Doulos SIL"/>
          <w:i/>
          <w:color w:val="0000FF"/>
        </w:rPr>
        <w:t>kɔ̀ʔrìyá</w:t>
      </w:r>
      <w:r w:rsidRPr="00B8501F">
        <w:rPr>
          <w:rFonts w:ascii="Doulos SIL" w:hAnsi="Doulos SIL"/>
          <w:i/>
          <w:color w:val="0000FF"/>
        </w:rPr>
        <w:tab/>
      </w:r>
      <w:r w:rsidR="00610770" w:rsidRPr="00B8501F">
        <w:rPr>
          <w:rFonts w:ascii="Doulos SIL" w:hAnsi="Doulos SIL"/>
          <w:i/>
          <w:color w:val="0000FF"/>
        </w:rPr>
        <w:t>kɔ̀ʔrìyé-yà</w:t>
      </w:r>
      <w:r w:rsidRPr="00B8501F">
        <w:rPr>
          <w:rFonts w:ascii="Doulos SIL" w:hAnsi="Doulos SIL"/>
          <w:i/>
          <w:color w:val="0000FF"/>
        </w:rPr>
        <w:tab/>
      </w:r>
      <w:r>
        <w:t>‘</w:t>
      </w:r>
      <w:r w:rsidR="00672E10">
        <w:t>grow old’</w:t>
      </w:r>
    </w:p>
    <w:p w14:paraId="275127FD" w14:textId="12A6229B" w:rsidR="00776DA2" w:rsidRPr="00B8501F" w:rsidRDefault="00776DA2" w:rsidP="008C6AB1">
      <w:pPr>
        <w:tabs>
          <w:tab w:val="clear" w:pos="369"/>
          <w:tab w:val="left" w:pos="720"/>
          <w:tab w:val="left" w:pos="1080"/>
          <w:tab w:val="left" w:pos="2160"/>
          <w:tab w:val="left" w:pos="3330"/>
          <w:tab w:val="left" w:pos="4320"/>
          <w:tab w:val="left" w:pos="5580"/>
        </w:tabs>
        <w:rPr>
          <w:rFonts w:ascii="Doulos SIL" w:hAnsi="Doulos SIL"/>
          <w:i/>
          <w:color w:val="0000FF"/>
        </w:rPr>
      </w:pPr>
      <w:r>
        <w:tab/>
      </w:r>
      <w:r>
        <w:tab/>
      </w:r>
      <w:r w:rsidR="005767D5">
        <w:t xml:space="preserve">  </w:t>
      </w:r>
      <w:r w:rsidR="00672E10" w:rsidRPr="00B8501F">
        <w:rPr>
          <w:rFonts w:ascii="Doulos SIL" w:hAnsi="Doulos SIL"/>
          <w:i/>
          <w:color w:val="0000FF"/>
        </w:rPr>
        <w:t>kɔ́ʔríyéē</w:t>
      </w:r>
    </w:p>
    <w:p w14:paraId="52811825" w14:textId="77777777" w:rsidR="008C6AB1" w:rsidRDefault="008C6AB1" w:rsidP="00776DA2"/>
    <w:p w14:paraId="1397FFBC" w14:textId="530F16D0" w:rsidR="00776DA2" w:rsidRDefault="00776DA2" w:rsidP="00776DA2">
      <w:r>
        <w:t xml:space="preserve">The intransitives in (xx2) have perfectives ending in </w:t>
      </w:r>
      <w:r w:rsidRPr="00B8501F">
        <w:rPr>
          <w:rFonts w:ascii="Doulos SIL" w:hAnsi="Doulos SIL"/>
          <w:i/>
          <w:color w:val="0000FF"/>
        </w:rPr>
        <w:t>i</w:t>
      </w:r>
      <w:r>
        <w:t xml:space="preserve"> (I</w:t>
      </w:r>
      <w:r>
        <w:noBreakHyphen/>
        <w:t xml:space="preserve">stem). </w:t>
      </w:r>
    </w:p>
    <w:p w14:paraId="493A9D99" w14:textId="77777777" w:rsidR="00776DA2" w:rsidRDefault="00776DA2" w:rsidP="00776DA2"/>
    <w:p w14:paraId="0B6B7F34" w14:textId="14509566" w:rsidR="00B13215" w:rsidRDefault="00776DA2" w:rsidP="00776DA2">
      <w:pPr>
        <w:tabs>
          <w:tab w:val="clear" w:pos="369"/>
          <w:tab w:val="left" w:pos="720"/>
          <w:tab w:val="left" w:pos="1080"/>
          <w:tab w:val="left" w:pos="2160"/>
          <w:tab w:val="left" w:pos="3330"/>
          <w:tab w:val="left" w:pos="4320"/>
          <w:tab w:val="left" w:pos="5580"/>
        </w:tabs>
      </w:pPr>
      <w:r>
        <w:t>(xx2)</w:t>
      </w:r>
      <w:r w:rsidR="00B13215">
        <w:tab/>
        <w:t>Intransitives (I-stem perfective)</w:t>
      </w:r>
    </w:p>
    <w:p w14:paraId="1108A938" w14:textId="77777777" w:rsidR="00B13215" w:rsidRDefault="00B13215" w:rsidP="00776DA2">
      <w:pPr>
        <w:tabs>
          <w:tab w:val="clear" w:pos="369"/>
          <w:tab w:val="left" w:pos="720"/>
          <w:tab w:val="left" w:pos="1080"/>
          <w:tab w:val="left" w:pos="2160"/>
          <w:tab w:val="left" w:pos="3330"/>
          <w:tab w:val="left" w:pos="4320"/>
          <w:tab w:val="left" w:pos="5580"/>
        </w:tabs>
      </w:pPr>
    </w:p>
    <w:p w14:paraId="2DF8B92E" w14:textId="35FB9ED2" w:rsidR="00776DA2" w:rsidRDefault="00776DA2" w:rsidP="00776DA2">
      <w:pPr>
        <w:tabs>
          <w:tab w:val="clear" w:pos="369"/>
          <w:tab w:val="left" w:pos="720"/>
          <w:tab w:val="left" w:pos="1080"/>
          <w:tab w:val="left" w:pos="2160"/>
          <w:tab w:val="left" w:pos="3330"/>
          <w:tab w:val="left" w:pos="4320"/>
          <w:tab w:val="left" w:pos="5580"/>
        </w:tabs>
      </w:pPr>
      <w:r>
        <w:tab/>
      </w:r>
      <w:r>
        <w:tab/>
        <w:t>Pfv</w:t>
      </w:r>
      <w:r>
        <w:tab/>
        <w:t>Ipfv</w:t>
      </w:r>
      <w:r>
        <w:tab/>
        <w:t>Imprt</w:t>
      </w:r>
      <w:r>
        <w:tab/>
        <w:t>Prog</w:t>
      </w:r>
      <w:r>
        <w:tab/>
        <w:t>gloss</w:t>
      </w:r>
    </w:p>
    <w:p w14:paraId="39E4E40A" w14:textId="77777777" w:rsidR="00776DA2" w:rsidRDefault="00776DA2" w:rsidP="00776DA2">
      <w:pPr>
        <w:tabs>
          <w:tab w:val="clear" w:pos="369"/>
          <w:tab w:val="left" w:pos="720"/>
          <w:tab w:val="left" w:pos="1080"/>
          <w:tab w:val="left" w:pos="2160"/>
          <w:tab w:val="left" w:pos="3330"/>
          <w:tab w:val="left" w:pos="4320"/>
          <w:tab w:val="left" w:pos="5580"/>
        </w:tabs>
      </w:pPr>
    </w:p>
    <w:p w14:paraId="335F4BC2" w14:textId="77777777" w:rsidR="005B1124" w:rsidRPr="00776DA2" w:rsidRDefault="005B1124" w:rsidP="005B1124">
      <w:pPr>
        <w:tabs>
          <w:tab w:val="clear" w:pos="369"/>
          <w:tab w:val="left" w:pos="720"/>
          <w:tab w:val="left" w:pos="1080"/>
          <w:tab w:val="left" w:pos="2160"/>
          <w:tab w:val="left" w:pos="3330"/>
          <w:tab w:val="left" w:pos="4320"/>
          <w:tab w:val="left" w:pos="5580"/>
        </w:tabs>
      </w:pPr>
      <w:r>
        <w:tab/>
      </w:r>
      <w:r>
        <w:tab/>
      </w:r>
      <w:r w:rsidRPr="00B8501F">
        <w:rPr>
          <w:rFonts w:ascii="Doulos SIL" w:hAnsi="Doulos SIL"/>
          <w:i/>
          <w:color w:val="0000FF"/>
        </w:rPr>
        <w:t>bìí</w:t>
      </w:r>
      <w:r w:rsidRPr="00B8501F">
        <w:rPr>
          <w:rFonts w:ascii="Doulos SIL" w:hAnsi="Doulos SIL"/>
          <w:i/>
          <w:color w:val="0000FF"/>
        </w:rPr>
        <w:tab/>
        <w:t>bíɛ́</w:t>
      </w:r>
      <w:r w:rsidRPr="00B8501F">
        <w:rPr>
          <w:rFonts w:ascii="Doulos SIL" w:hAnsi="Doulos SIL"/>
          <w:i/>
          <w:color w:val="0000FF"/>
        </w:rPr>
        <w:tab/>
      </w:r>
      <w:r>
        <w:t>—</w:t>
      </w:r>
      <w:r w:rsidRPr="00B8501F">
        <w:rPr>
          <w:rFonts w:ascii="Doulos SIL" w:hAnsi="Doulos SIL"/>
          <w:i/>
          <w:color w:val="0000FF"/>
        </w:rPr>
        <w:tab/>
        <w:t>bí-yá</w:t>
      </w:r>
      <w:r w:rsidRPr="00B8501F">
        <w:rPr>
          <w:rFonts w:ascii="Doulos SIL" w:hAnsi="Doulos SIL"/>
          <w:i/>
          <w:color w:val="0000FF"/>
        </w:rPr>
        <w:tab/>
      </w:r>
      <w:r>
        <w:t>‘be lit’</w:t>
      </w:r>
    </w:p>
    <w:p w14:paraId="69EA15A9" w14:textId="77777777" w:rsidR="005B1124" w:rsidRPr="00B8501F" w:rsidRDefault="005B1124" w:rsidP="005B1124">
      <w:pPr>
        <w:tabs>
          <w:tab w:val="clear" w:pos="369"/>
          <w:tab w:val="left" w:pos="720"/>
          <w:tab w:val="left" w:pos="1080"/>
          <w:tab w:val="left" w:pos="2160"/>
          <w:tab w:val="left" w:pos="3330"/>
          <w:tab w:val="left" w:pos="4320"/>
          <w:tab w:val="left" w:pos="5580"/>
        </w:tabs>
        <w:rPr>
          <w:rFonts w:ascii="Doulos SIL" w:hAnsi="Doulos SIL"/>
          <w:i/>
          <w:color w:val="0000FF"/>
        </w:rPr>
      </w:pPr>
      <w:r>
        <w:tab/>
      </w:r>
      <w:r>
        <w:tab/>
        <w:t xml:space="preserve">  bíī</w:t>
      </w:r>
    </w:p>
    <w:p w14:paraId="3E445F19" w14:textId="3549B372" w:rsidR="008C6AB1" w:rsidRDefault="008C6AB1" w:rsidP="008C6AB1">
      <w:pPr>
        <w:tabs>
          <w:tab w:val="clear" w:pos="369"/>
          <w:tab w:val="left" w:pos="720"/>
          <w:tab w:val="left" w:pos="1080"/>
          <w:tab w:val="left" w:pos="2160"/>
          <w:tab w:val="left" w:pos="3330"/>
          <w:tab w:val="left" w:pos="4320"/>
          <w:tab w:val="left" w:pos="5580"/>
        </w:tabs>
      </w:pPr>
      <w:r w:rsidRPr="00B8501F">
        <w:rPr>
          <w:rFonts w:ascii="Doulos SIL" w:hAnsi="Doulos SIL"/>
          <w:i/>
          <w:color w:val="0000FF"/>
        </w:rPr>
        <w:tab/>
      </w:r>
      <w:r w:rsidRPr="00B8501F">
        <w:rPr>
          <w:rFonts w:ascii="Doulos SIL" w:hAnsi="Doulos SIL"/>
          <w:i/>
          <w:color w:val="0000FF"/>
        </w:rPr>
        <w:tab/>
        <w:t>bùlí</w:t>
      </w:r>
      <w:r w:rsidR="00571851" w:rsidRPr="00B8501F">
        <w:rPr>
          <w:rFonts w:ascii="Doulos SIL" w:hAnsi="Doulos SIL"/>
          <w:i/>
          <w:color w:val="0000FF"/>
        </w:rPr>
        <w:t>(ī)</w:t>
      </w:r>
      <w:r w:rsidRPr="00B8501F">
        <w:rPr>
          <w:rFonts w:ascii="Doulos SIL" w:hAnsi="Doulos SIL"/>
          <w:i/>
          <w:color w:val="0000FF"/>
        </w:rPr>
        <w:tab/>
        <w:t>búlɔ́</w:t>
      </w:r>
      <w:r w:rsidRPr="00B8501F">
        <w:rPr>
          <w:rFonts w:ascii="Doulos SIL" w:hAnsi="Doulos SIL"/>
          <w:i/>
          <w:color w:val="0000FF"/>
        </w:rPr>
        <w:tab/>
        <w:t>būlū</w:t>
      </w:r>
      <w:r w:rsidRPr="00B8501F">
        <w:rPr>
          <w:rFonts w:ascii="Doulos SIL" w:hAnsi="Doulos SIL"/>
          <w:i/>
          <w:color w:val="0000FF"/>
        </w:rPr>
        <w:tab/>
      </w:r>
      <w:r w:rsidR="00571851" w:rsidRPr="00B8501F">
        <w:rPr>
          <w:rFonts w:ascii="Doulos SIL" w:hAnsi="Doulos SIL"/>
          <w:i/>
          <w:color w:val="0000FF"/>
        </w:rPr>
        <w:t>búlú-yá</w:t>
      </w:r>
      <w:r w:rsidRPr="00776DA2">
        <w:tab/>
        <w:t>‘go back’</w:t>
      </w:r>
    </w:p>
    <w:p w14:paraId="60010810" w14:textId="41EED506" w:rsidR="008C6AB1" w:rsidRPr="00B8501F" w:rsidRDefault="008C6AB1" w:rsidP="008C6AB1">
      <w:pPr>
        <w:tabs>
          <w:tab w:val="clear" w:pos="369"/>
          <w:tab w:val="left" w:pos="720"/>
          <w:tab w:val="left" w:pos="1080"/>
          <w:tab w:val="left" w:pos="2160"/>
          <w:tab w:val="left" w:pos="3330"/>
          <w:tab w:val="left" w:pos="4320"/>
          <w:tab w:val="left" w:pos="5580"/>
        </w:tabs>
        <w:rPr>
          <w:rFonts w:ascii="Doulos SIL" w:hAnsi="Doulos SIL"/>
          <w:i/>
          <w:color w:val="0000FF"/>
        </w:rPr>
      </w:pPr>
      <w:r>
        <w:tab/>
      </w:r>
      <w:r>
        <w:tab/>
      </w:r>
      <w:r w:rsidR="005767D5">
        <w:t xml:space="preserve">  </w:t>
      </w:r>
      <w:r w:rsidRPr="00B8501F">
        <w:rPr>
          <w:rFonts w:ascii="Doulos SIL" w:hAnsi="Doulos SIL"/>
          <w:i/>
          <w:color w:val="0000FF"/>
        </w:rPr>
        <w:t>búlī</w:t>
      </w:r>
      <w:r w:rsidR="00571851" w:rsidRPr="00B8501F">
        <w:rPr>
          <w:rFonts w:ascii="Doulos SIL" w:hAnsi="Doulos SIL"/>
          <w:i/>
          <w:color w:val="0000FF"/>
        </w:rPr>
        <w:t>(ī)</w:t>
      </w:r>
    </w:p>
    <w:p w14:paraId="6AC54911" w14:textId="05AA776A" w:rsidR="008C6AB1" w:rsidRPr="00776DA2" w:rsidRDefault="008C6AB1" w:rsidP="008C6AB1">
      <w:pPr>
        <w:tabs>
          <w:tab w:val="clear" w:pos="369"/>
          <w:tab w:val="left" w:pos="720"/>
          <w:tab w:val="left" w:pos="1080"/>
          <w:tab w:val="left" w:pos="2160"/>
          <w:tab w:val="left" w:pos="3330"/>
          <w:tab w:val="left" w:pos="4320"/>
          <w:tab w:val="left" w:pos="5580"/>
        </w:tabs>
      </w:pPr>
      <w:r>
        <w:tab/>
      </w:r>
      <w:r>
        <w:tab/>
      </w:r>
      <w:r w:rsidRPr="00B8501F">
        <w:rPr>
          <w:rFonts w:ascii="Doulos SIL" w:hAnsi="Doulos SIL"/>
          <w:i/>
          <w:color w:val="0000FF"/>
        </w:rPr>
        <w:t>dìbí</w:t>
      </w:r>
      <w:r w:rsidRPr="00B8501F">
        <w:rPr>
          <w:rFonts w:ascii="Doulos SIL" w:hAnsi="Doulos SIL"/>
          <w:i/>
          <w:color w:val="0000FF"/>
        </w:rPr>
        <w:tab/>
      </w:r>
      <w:r w:rsidR="005B1124" w:rsidRPr="00B8501F">
        <w:rPr>
          <w:rFonts w:ascii="Doulos SIL" w:hAnsi="Doulos SIL"/>
          <w:i/>
          <w:color w:val="0000FF"/>
        </w:rPr>
        <w:t>dí</w:t>
      </w:r>
      <w:r w:rsidRPr="00B8501F">
        <w:rPr>
          <w:rFonts w:ascii="Doulos SIL" w:hAnsi="Doulos SIL"/>
          <w:i/>
          <w:color w:val="0000FF"/>
        </w:rPr>
        <w:t>bɛ́</w:t>
      </w:r>
      <w:r>
        <w:tab/>
        <w:t>—</w:t>
      </w:r>
      <w:r w:rsidRPr="00B8501F">
        <w:rPr>
          <w:rFonts w:ascii="Doulos SIL" w:hAnsi="Doulos SIL"/>
          <w:i/>
          <w:color w:val="0000FF"/>
        </w:rPr>
        <w:tab/>
      </w:r>
      <w:r w:rsidR="005B1124" w:rsidRPr="00B8501F">
        <w:rPr>
          <w:rFonts w:ascii="Doulos SIL" w:hAnsi="Doulos SIL"/>
          <w:i/>
          <w:color w:val="0000FF"/>
        </w:rPr>
        <w:t>díbí-yá</w:t>
      </w:r>
      <w:r w:rsidRPr="00776DA2">
        <w:tab/>
        <w:t>‘be extinguished’</w:t>
      </w:r>
    </w:p>
    <w:p w14:paraId="2AF829C3" w14:textId="6C3D17AE" w:rsidR="008C6AB1" w:rsidRPr="00B8501F" w:rsidRDefault="008C6AB1" w:rsidP="008C6AB1">
      <w:pPr>
        <w:tabs>
          <w:tab w:val="clear" w:pos="369"/>
          <w:tab w:val="left" w:pos="720"/>
          <w:tab w:val="left" w:pos="1080"/>
          <w:tab w:val="left" w:pos="2160"/>
          <w:tab w:val="left" w:pos="3330"/>
          <w:tab w:val="left" w:pos="4320"/>
          <w:tab w:val="left" w:pos="5580"/>
        </w:tabs>
        <w:rPr>
          <w:rFonts w:ascii="Doulos SIL" w:hAnsi="Doulos SIL"/>
          <w:i/>
          <w:color w:val="0000FF"/>
        </w:rPr>
      </w:pPr>
      <w:r w:rsidRPr="00B8501F">
        <w:rPr>
          <w:rFonts w:ascii="Doulos SIL" w:hAnsi="Doulos SIL"/>
          <w:i/>
          <w:color w:val="0000FF"/>
        </w:rPr>
        <w:tab/>
      </w:r>
      <w:r w:rsidRPr="00B8501F">
        <w:rPr>
          <w:rFonts w:ascii="Doulos SIL" w:hAnsi="Doulos SIL"/>
          <w:i/>
          <w:color w:val="0000FF"/>
        </w:rPr>
        <w:tab/>
      </w:r>
      <w:r w:rsidR="005767D5" w:rsidRPr="00B8501F">
        <w:rPr>
          <w:rFonts w:ascii="Doulos SIL" w:hAnsi="Doulos SIL"/>
          <w:i/>
          <w:color w:val="0000FF"/>
        </w:rPr>
        <w:t xml:space="preserve">  </w:t>
      </w:r>
      <w:r w:rsidRPr="00B8501F">
        <w:rPr>
          <w:rFonts w:ascii="Doulos SIL" w:hAnsi="Doulos SIL"/>
          <w:i/>
          <w:color w:val="0000FF"/>
        </w:rPr>
        <w:t>díbī</w:t>
      </w:r>
    </w:p>
    <w:p w14:paraId="29FFBC38" w14:textId="2DAEDE6E" w:rsidR="00672E10" w:rsidRDefault="00672E10" w:rsidP="00672E10">
      <w:pPr>
        <w:tabs>
          <w:tab w:val="clear" w:pos="369"/>
          <w:tab w:val="left" w:pos="720"/>
          <w:tab w:val="left" w:pos="1080"/>
          <w:tab w:val="left" w:pos="2160"/>
          <w:tab w:val="left" w:pos="3330"/>
          <w:tab w:val="left" w:pos="4320"/>
          <w:tab w:val="left" w:pos="5580"/>
        </w:tabs>
      </w:pPr>
      <w:r w:rsidRPr="00B8501F">
        <w:rPr>
          <w:rFonts w:ascii="Doulos SIL" w:hAnsi="Doulos SIL"/>
          <w:i/>
          <w:color w:val="0000FF"/>
        </w:rPr>
        <w:tab/>
      </w:r>
      <w:r w:rsidRPr="00B8501F">
        <w:rPr>
          <w:rFonts w:ascii="Doulos SIL" w:hAnsi="Doulos SIL"/>
          <w:i/>
          <w:color w:val="0000FF"/>
        </w:rPr>
        <w:tab/>
        <w:t>fìdí</w:t>
      </w:r>
      <w:r w:rsidRPr="00B8501F">
        <w:rPr>
          <w:rFonts w:ascii="Doulos SIL" w:hAnsi="Doulos SIL"/>
          <w:i/>
          <w:color w:val="0000FF"/>
        </w:rPr>
        <w:tab/>
        <w:t>fìdɛ̂</w:t>
      </w:r>
      <w:r w:rsidRPr="00B8501F">
        <w:rPr>
          <w:rFonts w:ascii="Doulos SIL" w:hAnsi="Doulos SIL"/>
          <w:i/>
          <w:color w:val="0000FF"/>
        </w:rPr>
        <w:tab/>
        <w:t>fìdí</w:t>
      </w:r>
      <w:r w:rsidRPr="00B8501F">
        <w:rPr>
          <w:rFonts w:ascii="Doulos SIL" w:hAnsi="Doulos SIL"/>
          <w:i/>
          <w:color w:val="0000FF"/>
        </w:rPr>
        <w:tab/>
      </w:r>
      <w:r w:rsidR="00571851" w:rsidRPr="00B8501F">
        <w:rPr>
          <w:rFonts w:ascii="Doulos SIL" w:hAnsi="Doulos SIL"/>
          <w:i/>
          <w:color w:val="0000FF"/>
        </w:rPr>
        <w:t>fìdí-yà</w:t>
      </w:r>
      <w:r w:rsidRPr="00B8501F">
        <w:rPr>
          <w:rFonts w:ascii="Doulos SIL" w:hAnsi="Doulos SIL"/>
          <w:i/>
          <w:color w:val="0000FF"/>
        </w:rPr>
        <w:tab/>
      </w:r>
      <w:r>
        <w:t>‘run’</w:t>
      </w:r>
    </w:p>
    <w:p w14:paraId="52E477E6" w14:textId="77777777" w:rsidR="00672E10" w:rsidRDefault="00672E10" w:rsidP="00672E10">
      <w:pPr>
        <w:tabs>
          <w:tab w:val="clear" w:pos="369"/>
          <w:tab w:val="left" w:pos="720"/>
          <w:tab w:val="left" w:pos="1080"/>
          <w:tab w:val="left" w:pos="2160"/>
          <w:tab w:val="left" w:pos="3330"/>
          <w:tab w:val="left" w:pos="4320"/>
          <w:tab w:val="left" w:pos="5580"/>
        </w:tabs>
      </w:pPr>
      <w:r>
        <w:tab/>
      </w:r>
      <w:r>
        <w:tab/>
        <w:t xml:space="preserve">  </w:t>
      </w:r>
      <w:r w:rsidRPr="00B8501F">
        <w:rPr>
          <w:rFonts w:ascii="Doulos SIL" w:hAnsi="Doulos SIL"/>
          <w:i/>
          <w:color w:val="0000FF"/>
        </w:rPr>
        <w:t>fídī</w:t>
      </w:r>
      <w:r>
        <w:tab/>
      </w:r>
    </w:p>
    <w:p w14:paraId="3A48586F" w14:textId="1DFBF7DB" w:rsidR="008C6AB1" w:rsidRDefault="008C6AB1" w:rsidP="008C6AB1">
      <w:pPr>
        <w:tabs>
          <w:tab w:val="clear" w:pos="369"/>
          <w:tab w:val="left" w:pos="720"/>
          <w:tab w:val="left" w:pos="1080"/>
          <w:tab w:val="left" w:pos="2160"/>
          <w:tab w:val="left" w:pos="3330"/>
          <w:tab w:val="left" w:pos="4320"/>
          <w:tab w:val="left" w:pos="5580"/>
        </w:tabs>
      </w:pPr>
      <w:r w:rsidRPr="00B8501F">
        <w:rPr>
          <w:rFonts w:ascii="Doulos SIL" w:hAnsi="Doulos SIL"/>
          <w:i/>
          <w:color w:val="0000FF"/>
        </w:rPr>
        <w:tab/>
      </w:r>
      <w:r w:rsidRPr="00B8501F">
        <w:rPr>
          <w:rFonts w:ascii="Doulos SIL" w:hAnsi="Doulos SIL"/>
          <w:i/>
          <w:color w:val="0000FF"/>
        </w:rPr>
        <w:tab/>
      </w:r>
      <w:r w:rsidR="00672E10" w:rsidRPr="00B8501F">
        <w:rPr>
          <w:rFonts w:ascii="Doulos SIL" w:hAnsi="Doulos SIL"/>
          <w:i/>
          <w:color w:val="0000FF"/>
        </w:rPr>
        <w:t>kòní</w:t>
      </w:r>
      <w:r w:rsidRPr="00B8501F">
        <w:rPr>
          <w:rFonts w:ascii="Doulos SIL" w:hAnsi="Doulos SIL"/>
          <w:i/>
          <w:color w:val="0000FF"/>
        </w:rPr>
        <w:tab/>
      </w:r>
      <w:r w:rsidR="00672E10" w:rsidRPr="00B8501F">
        <w:rPr>
          <w:rFonts w:ascii="Doulos SIL" w:hAnsi="Doulos SIL"/>
          <w:i/>
          <w:color w:val="0000FF"/>
        </w:rPr>
        <w:t>kónó</w:t>
      </w:r>
      <w:r w:rsidRPr="00B8501F">
        <w:rPr>
          <w:rFonts w:ascii="Doulos SIL" w:hAnsi="Doulos SIL"/>
          <w:i/>
          <w:color w:val="0000FF"/>
        </w:rPr>
        <w:tab/>
      </w:r>
      <w:r w:rsidR="005B1124" w:rsidRPr="00B8501F">
        <w:rPr>
          <w:rFonts w:ascii="Doulos SIL" w:hAnsi="Doulos SIL"/>
          <w:i/>
          <w:color w:val="0000FF"/>
        </w:rPr>
        <w:t>kō</w:t>
      </w:r>
      <w:r w:rsidRPr="00B8501F">
        <w:rPr>
          <w:rFonts w:ascii="Doulos SIL" w:hAnsi="Doulos SIL"/>
          <w:i/>
          <w:color w:val="0000FF"/>
        </w:rPr>
        <w:tab/>
      </w:r>
      <w:r w:rsidR="005B1124" w:rsidRPr="00B8501F">
        <w:rPr>
          <w:rFonts w:ascii="Doulos SIL" w:hAnsi="Doulos SIL"/>
          <w:i/>
          <w:color w:val="0000FF"/>
        </w:rPr>
        <w:t>kóní-yá</w:t>
      </w:r>
      <w:r w:rsidRPr="00B8501F">
        <w:rPr>
          <w:rFonts w:ascii="Doulos SIL" w:hAnsi="Doulos SIL"/>
          <w:i/>
          <w:color w:val="0000FF"/>
        </w:rPr>
        <w:tab/>
      </w:r>
      <w:r>
        <w:t>‘</w:t>
      </w:r>
      <w:r w:rsidR="00672E10">
        <w:t>grow</w:t>
      </w:r>
      <w:r>
        <w:t>’</w:t>
      </w:r>
    </w:p>
    <w:p w14:paraId="74E29DC5" w14:textId="4790A4B3" w:rsidR="008C6AB1" w:rsidRDefault="008C6AB1" w:rsidP="008C6AB1">
      <w:pPr>
        <w:tabs>
          <w:tab w:val="clear" w:pos="369"/>
          <w:tab w:val="left" w:pos="720"/>
          <w:tab w:val="left" w:pos="1080"/>
          <w:tab w:val="left" w:pos="2160"/>
          <w:tab w:val="left" w:pos="3330"/>
          <w:tab w:val="left" w:pos="4320"/>
          <w:tab w:val="left" w:pos="5580"/>
        </w:tabs>
      </w:pPr>
      <w:r>
        <w:tab/>
      </w:r>
      <w:r>
        <w:tab/>
      </w:r>
      <w:r w:rsidR="005767D5">
        <w:t xml:space="preserve">  </w:t>
      </w:r>
      <w:r w:rsidR="00672E10" w:rsidRPr="00B8501F">
        <w:rPr>
          <w:rFonts w:ascii="Doulos SIL" w:hAnsi="Doulos SIL"/>
          <w:i/>
          <w:color w:val="0000FF"/>
        </w:rPr>
        <w:t>kónī</w:t>
      </w:r>
      <w:r w:rsidR="00776DA2">
        <w:tab/>
      </w:r>
    </w:p>
    <w:p w14:paraId="3E28464E" w14:textId="47B3D5D2" w:rsidR="00571851" w:rsidRDefault="00571851" w:rsidP="00571851">
      <w:pPr>
        <w:tabs>
          <w:tab w:val="clear" w:pos="369"/>
          <w:tab w:val="left" w:pos="720"/>
          <w:tab w:val="left" w:pos="1080"/>
          <w:tab w:val="left" w:pos="2160"/>
          <w:tab w:val="left" w:pos="3330"/>
          <w:tab w:val="left" w:pos="4320"/>
          <w:tab w:val="left" w:pos="5580"/>
        </w:tabs>
      </w:pPr>
      <w:r w:rsidRPr="00B8501F">
        <w:rPr>
          <w:rFonts w:ascii="Doulos SIL" w:hAnsi="Doulos SIL"/>
          <w:i/>
          <w:color w:val="0000FF"/>
        </w:rPr>
        <w:tab/>
      </w:r>
      <w:r w:rsidRPr="00B8501F">
        <w:rPr>
          <w:rFonts w:ascii="Doulos SIL" w:hAnsi="Doulos SIL"/>
          <w:i/>
          <w:color w:val="0000FF"/>
        </w:rPr>
        <w:tab/>
        <w:t>gùníī</w:t>
      </w:r>
      <w:r w:rsidRPr="00B8501F">
        <w:rPr>
          <w:rFonts w:ascii="Doulos SIL" w:hAnsi="Doulos SIL"/>
          <w:i/>
          <w:color w:val="0000FF"/>
        </w:rPr>
        <w:tab/>
        <w:t>gùnò</w:t>
      </w:r>
      <w:r w:rsidRPr="00B8501F">
        <w:rPr>
          <w:rFonts w:ascii="Doulos SIL" w:hAnsi="Doulos SIL"/>
          <w:i/>
          <w:color w:val="0000FF"/>
        </w:rPr>
        <w:tab/>
        <w:t>gǔⁿ</w:t>
      </w:r>
      <w:r w:rsidRPr="00B8501F">
        <w:rPr>
          <w:rFonts w:ascii="Doulos SIL" w:hAnsi="Doulos SIL"/>
          <w:i/>
          <w:color w:val="0000FF"/>
        </w:rPr>
        <w:tab/>
      </w:r>
      <w:r w:rsidR="005B1124" w:rsidRPr="00B8501F">
        <w:rPr>
          <w:rFonts w:ascii="Doulos SIL" w:hAnsi="Doulos SIL"/>
          <w:i/>
          <w:color w:val="0000FF"/>
        </w:rPr>
        <w:t>gùnì-yá</w:t>
      </w:r>
      <w:r w:rsidRPr="00B8501F">
        <w:rPr>
          <w:rFonts w:ascii="Doulos SIL" w:hAnsi="Doulos SIL"/>
          <w:i/>
          <w:color w:val="0000FF"/>
        </w:rPr>
        <w:tab/>
      </w:r>
      <w:r>
        <w:t>‘become short’</w:t>
      </w:r>
    </w:p>
    <w:p w14:paraId="2A1E000B" w14:textId="77777777" w:rsidR="00571851" w:rsidRDefault="00571851" w:rsidP="00571851">
      <w:pPr>
        <w:tabs>
          <w:tab w:val="clear" w:pos="369"/>
          <w:tab w:val="left" w:pos="720"/>
          <w:tab w:val="left" w:pos="1080"/>
          <w:tab w:val="left" w:pos="2160"/>
          <w:tab w:val="left" w:pos="3330"/>
          <w:tab w:val="left" w:pos="4320"/>
          <w:tab w:val="left" w:pos="5580"/>
        </w:tabs>
      </w:pPr>
      <w:r>
        <w:tab/>
      </w:r>
      <w:r>
        <w:tab/>
        <w:t xml:space="preserve">  </w:t>
      </w:r>
      <w:r w:rsidRPr="00B8501F">
        <w:rPr>
          <w:rFonts w:ascii="Doulos SIL" w:hAnsi="Doulos SIL"/>
          <w:i/>
          <w:color w:val="0000FF"/>
        </w:rPr>
        <w:t>gúníī</w:t>
      </w:r>
      <w:r>
        <w:tab/>
      </w:r>
    </w:p>
    <w:p w14:paraId="6B438C03" w14:textId="1C43F31E" w:rsidR="00672E10" w:rsidRDefault="00672E10" w:rsidP="00672E10">
      <w:pPr>
        <w:tabs>
          <w:tab w:val="clear" w:pos="369"/>
          <w:tab w:val="left" w:pos="720"/>
          <w:tab w:val="left" w:pos="1080"/>
          <w:tab w:val="left" w:pos="2160"/>
          <w:tab w:val="left" w:pos="3330"/>
          <w:tab w:val="left" w:pos="4320"/>
          <w:tab w:val="left" w:pos="5580"/>
        </w:tabs>
      </w:pPr>
      <w:r w:rsidRPr="00B8501F">
        <w:rPr>
          <w:rFonts w:ascii="Doulos SIL" w:hAnsi="Doulos SIL"/>
          <w:i/>
          <w:color w:val="0000FF"/>
        </w:rPr>
        <w:tab/>
      </w:r>
      <w:r w:rsidRPr="00B8501F">
        <w:rPr>
          <w:rFonts w:ascii="Doulos SIL" w:hAnsi="Doulos SIL"/>
          <w:i/>
          <w:color w:val="0000FF"/>
        </w:rPr>
        <w:tab/>
      </w:r>
      <w:r w:rsidR="00571851" w:rsidRPr="00B8501F">
        <w:rPr>
          <w:rFonts w:ascii="Doulos SIL" w:hAnsi="Doulos SIL"/>
          <w:i/>
          <w:color w:val="0000FF"/>
        </w:rPr>
        <w:t>ŋ</w:t>
      </w:r>
      <w:r w:rsidRPr="00B8501F">
        <w:rPr>
          <w:rFonts w:ascii="Doulos SIL" w:hAnsi="Doulos SIL"/>
          <w:i/>
          <w:color w:val="0000FF"/>
        </w:rPr>
        <w:t>ùníī</w:t>
      </w:r>
      <w:r w:rsidRPr="00B8501F">
        <w:rPr>
          <w:rFonts w:ascii="Doulos SIL" w:hAnsi="Doulos SIL"/>
          <w:i/>
          <w:color w:val="0000FF"/>
        </w:rPr>
        <w:tab/>
      </w:r>
      <w:r w:rsidR="00571851" w:rsidRPr="00B8501F">
        <w:rPr>
          <w:rFonts w:ascii="Doulos SIL" w:hAnsi="Doulos SIL"/>
          <w:i/>
          <w:color w:val="0000FF"/>
        </w:rPr>
        <w:t>ŋùnɔ̀</w:t>
      </w:r>
      <w:r w:rsidRPr="00B8501F">
        <w:rPr>
          <w:rFonts w:ascii="Doulos SIL" w:hAnsi="Doulos SIL"/>
          <w:i/>
          <w:color w:val="0000FF"/>
        </w:rPr>
        <w:tab/>
      </w:r>
      <w:r w:rsidR="00571851">
        <w:t>—</w:t>
      </w:r>
      <w:r w:rsidR="005B1124" w:rsidRPr="00B8501F">
        <w:rPr>
          <w:rFonts w:ascii="Doulos SIL" w:hAnsi="Doulos SIL"/>
          <w:i/>
          <w:color w:val="0000FF"/>
        </w:rPr>
        <w:tab/>
        <w:t>ŋùnì-yá</w:t>
      </w:r>
      <w:r w:rsidRPr="00B8501F">
        <w:rPr>
          <w:rFonts w:ascii="Doulos SIL" w:hAnsi="Doulos SIL"/>
          <w:i/>
          <w:color w:val="0000FF"/>
        </w:rPr>
        <w:tab/>
      </w:r>
      <w:r>
        <w:t xml:space="preserve">‘become </w:t>
      </w:r>
      <w:r w:rsidR="00571851">
        <w:t>sour’</w:t>
      </w:r>
    </w:p>
    <w:p w14:paraId="195F2DE0" w14:textId="1DBE5C2F" w:rsidR="00672E10" w:rsidRDefault="00672E10" w:rsidP="00672E10">
      <w:pPr>
        <w:tabs>
          <w:tab w:val="clear" w:pos="369"/>
          <w:tab w:val="left" w:pos="720"/>
          <w:tab w:val="left" w:pos="1080"/>
          <w:tab w:val="left" w:pos="2160"/>
          <w:tab w:val="left" w:pos="3330"/>
          <w:tab w:val="left" w:pos="4320"/>
          <w:tab w:val="left" w:pos="5580"/>
        </w:tabs>
      </w:pPr>
      <w:r>
        <w:tab/>
      </w:r>
      <w:r>
        <w:tab/>
        <w:t xml:space="preserve">  </w:t>
      </w:r>
      <w:r w:rsidR="00571851" w:rsidRPr="00B8501F">
        <w:rPr>
          <w:rFonts w:ascii="Doulos SIL" w:hAnsi="Doulos SIL"/>
          <w:i/>
          <w:color w:val="0000FF"/>
        </w:rPr>
        <w:t>ŋ</w:t>
      </w:r>
      <w:r w:rsidRPr="00B8501F">
        <w:rPr>
          <w:rFonts w:ascii="Doulos SIL" w:hAnsi="Doulos SIL"/>
          <w:i/>
          <w:color w:val="0000FF"/>
        </w:rPr>
        <w:t>úníī</w:t>
      </w:r>
      <w:r>
        <w:tab/>
      </w:r>
    </w:p>
    <w:p w14:paraId="162F391C" w14:textId="64E5A150" w:rsidR="00672E10" w:rsidRDefault="00672E10" w:rsidP="00672E10">
      <w:pPr>
        <w:tabs>
          <w:tab w:val="clear" w:pos="369"/>
          <w:tab w:val="left" w:pos="720"/>
          <w:tab w:val="left" w:pos="1080"/>
          <w:tab w:val="left" w:pos="2160"/>
          <w:tab w:val="left" w:pos="3330"/>
          <w:tab w:val="left" w:pos="4320"/>
          <w:tab w:val="left" w:pos="5580"/>
        </w:tabs>
      </w:pPr>
      <w:r>
        <w:tab/>
      </w:r>
      <w:r>
        <w:tab/>
      </w:r>
      <w:r w:rsidRPr="00B8501F">
        <w:rPr>
          <w:rFonts w:ascii="Doulos SIL" w:hAnsi="Doulos SIL"/>
          <w:i/>
          <w:color w:val="0000FF"/>
        </w:rPr>
        <w:t>ɲàánī</w:t>
      </w:r>
      <w:r w:rsidRPr="00B8501F">
        <w:rPr>
          <w:rFonts w:ascii="Doulos SIL" w:hAnsi="Doulos SIL"/>
          <w:i/>
          <w:color w:val="0000FF"/>
        </w:rPr>
        <w:tab/>
        <w:t>ɲàánà</w:t>
      </w:r>
      <w:r w:rsidRPr="00B8501F">
        <w:rPr>
          <w:rFonts w:ascii="Doulos SIL" w:hAnsi="Doulos SIL"/>
          <w:i/>
          <w:color w:val="0000FF"/>
        </w:rPr>
        <w:tab/>
        <w:t>ɲǎ</w:t>
      </w:r>
      <w:r w:rsidRPr="00B8501F">
        <w:rPr>
          <w:rFonts w:ascii="Doulos SIL" w:hAnsi="Doulos SIL"/>
          <w:i/>
          <w:color w:val="0000FF"/>
        </w:rPr>
        <w:tab/>
      </w:r>
      <w:r w:rsidR="005B1124" w:rsidRPr="00B8501F">
        <w:rPr>
          <w:rFonts w:ascii="Doulos SIL" w:hAnsi="Doulos SIL"/>
          <w:i/>
          <w:color w:val="0000FF"/>
        </w:rPr>
        <w:t>ɲ</w:t>
      </w:r>
      <w:r w:rsidR="00124268" w:rsidRPr="00B8501F">
        <w:rPr>
          <w:rFonts w:ascii="Doulos SIL" w:hAnsi="Doulos SIL"/>
          <w:i/>
          <w:color w:val="0000FF"/>
        </w:rPr>
        <w:t>àánì-yà</w:t>
      </w:r>
      <w:r w:rsidRPr="00B8501F">
        <w:rPr>
          <w:rFonts w:ascii="Doulos SIL" w:hAnsi="Doulos SIL"/>
          <w:i/>
          <w:color w:val="0000FF"/>
        </w:rPr>
        <w:tab/>
      </w:r>
      <w:r>
        <w:t>‘improve’</w:t>
      </w:r>
    </w:p>
    <w:p w14:paraId="2CAE9DB9" w14:textId="793F9CE4" w:rsidR="00672E10" w:rsidRPr="00B8501F" w:rsidRDefault="00672E10" w:rsidP="00672E10">
      <w:pPr>
        <w:tabs>
          <w:tab w:val="clear" w:pos="369"/>
          <w:tab w:val="left" w:pos="720"/>
          <w:tab w:val="left" w:pos="1080"/>
          <w:tab w:val="left" w:pos="2160"/>
          <w:tab w:val="left" w:pos="3330"/>
          <w:tab w:val="left" w:pos="4320"/>
          <w:tab w:val="left" w:pos="5580"/>
        </w:tabs>
        <w:rPr>
          <w:rFonts w:ascii="Doulos SIL" w:hAnsi="Doulos SIL"/>
          <w:i/>
          <w:color w:val="0000FF"/>
        </w:rPr>
      </w:pPr>
      <w:r>
        <w:tab/>
      </w:r>
      <w:r>
        <w:tab/>
      </w:r>
      <w:r w:rsidRPr="00B8501F">
        <w:rPr>
          <w:rFonts w:ascii="Doulos SIL" w:hAnsi="Doulos SIL"/>
          <w:i/>
          <w:color w:val="0000FF"/>
        </w:rPr>
        <w:t xml:space="preserve">  ɲáánī</w:t>
      </w:r>
    </w:p>
    <w:p w14:paraId="384027F2" w14:textId="35102805" w:rsidR="006A442D" w:rsidRDefault="006A442D" w:rsidP="006A442D">
      <w:pPr>
        <w:tabs>
          <w:tab w:val="clear" w:pos="369"/>
          <w:tab w:val="left" w:pos="720"/>
          <w:tab w:val="left" w:pos="1080"/>
          <w:tab w:val="left" w:pos="2160"/>
          <w:tab w:val="left" w:pos="3330"/>
          <w:tab w:val="left" w:pos="4320"/>
          <w:tab w:val="left" w:pos="5580"/>
        </w:tabs>
      </w:pPr>
      <w:r>
        <w:tab/>
      </w:r>
      <w:r>
        <w:tab/>
      </w:r>
      <w:r w:rsidRPr="00B8501F">
        <w:rPr>
          <w:rFonts w:ascii="Doulos SIL" w:hAnsi="Doulos SIL"/>
          <w:i/>
          <w:color w:val="0000FF"/>
        </w:rPr>
        <w:t>mììlíī</w:t>
      </w:r>
      <w:r w:rsidRPr="00B8501F">
        <w:rPr>
          <w:rFonts w:ascii="Doulos SIL" w:hAnsi="Doulos SIL"/>
          <w:i/>
          <w:color w:val="0000FF"/>
        </w:rPr>
        <w:tab/>
        <w:t>míílíyà</w:t>
      </w:r>
      <w:r w:rsidRPr="00B8501F">
        <w:rPr>
          <w:rFonts w:ascii="Doulos SIL" w:hAnsi="Doulos SIL"/>
          <w:i/>
          <w:color w:val="0000FF"/>
        </w:rPr>
        <w:tab/>
        <w:t>mīīlī</w:t>
      </w:r>
      <w:r w:rsidRPr="00B8501F">
        <w:rPr>
          <w:rFonts w:ascii="Doulos SIL" w:hAnsi="Doulos SIL"/>
          <w:i/>
          <w:color w:val="0000FF"/>
        </w:rPr>
        <w:tab/>
      </w:r>
      <w:r w:rsidR="005F566E" w:rsidRPr="00B8501F">
        <w:rPr>
          <w:rFonts w:ascii="Doulos SIL" w:hAnsi="Doulos SIL"/>
          <w:i/>
          <w:color w:val="0000FF"/>
        </w:rPr>
        <w:t>míílí-ya</w:t>
      </w:r>
      <w:r w:rsidR="00F50BD6" w:rsidRPr="00B8501F">
        <w:rPr>
          <w:rFonts w:ascii="Doulos SIL" w:hAnsi="Doulos SIL"/>
          <w:i/>
          <w:color w:val="0000FF"/>
        </w:rPr>
        <w:t>̀</w:t>
      </w:r>
      <w:r w:rsidRPr="00B8501F">
        <w:rPr>
          <w:rFonts w:ascii="Doulos SIL" w:hAnsi="Doulos SIL"/>
          <w:i/>
          <w:color w:val="0000FF"/>
        </w:rPr>
        <w:tab/>
      </w:r>
      <w:r>
        <w:t>‘think’</w:t>
      </w:r>
    </w:p>
    <w:p w14:paraId="10492ED5" w14:textId="0ACC416F" w:rsidR="006A442D" w:rsidRDefault="006A442D" w:rsidP="006A442D">
      <w:pPr>
        <w:tabs>
          <w:tab w:val="clear" w:pos="369"/>
          <w:tab w:val="left" w:pos="720"/>
          <w:tab w:val="left" w:pos="1080"/>
          <w:tab w:val="left" w:pos="2160"/>
          <w:tab w:val="left" w:pos="3330"/>
          <w:tab w:val="left" w:pos="4320"/>
          <w:tab w:val="left" w:pos="5580"/>
        </w:tabs>
      </w:pPr>
      <w:r>
        <w:tab/>
      </w:r>
      <w:r>
        <w:tab/>
        <w:t xml:space="preserve">  míílíī</w:t>
      </w:r>
    </w:p>
    <w:p w14:paraId="77067968" w14:textId="0C62B790" w:rsidR="00776DA2" w:rsidRDefault="00776DA2" w:rsidP="008C6AB1">
      <w:pPr>
        <w:tabs>
          <w:tab w:val="clear" w:pos="369"/>
          <w:tab w:val="left" w:pos="720"/>
          <w:tab w:val="left" w:pos="1080"/>
          <w:tab w:val="left" w:pos="2160"/>
          <w:tab w:val="left" w:pos="3330"/>
          <w:tab w:val="left" w:pos="4320"/>
          <w:tab w:val="left" w:pos="5580"/>
        </w:tabs>
      </w:pPr>
      <w:r>
        <w:tab/>
      </w:r>
      <w:r>
        <w:tab/>
      </w:r>
      <w:r w:rsidRPr="00B8501F">
        <w:rPr>
          <w:rFonts w:ascii="Doulos SIL" w:hAnsi="Doulos SIL"/>
          <w:i/>
          <w:color w:val="0000FF"/>
        </w:rPr>
        <w:t>jàʔánī</w:t>
      </w:r>
      <w:r w:rsidRPr="00B8501F">
        <w:rPr>
          <w:rFonts w:ascii="Doulos SIL" w:hAnsi="Doulos SIL"/>
          <w:i/>
          <w:color w:val="0000FF"/>
        </w:rPr>
        <w:tab/>
        <w:t>jàʔánà</w:t>
      </w:r>
      <w:r w:rsidRPr="00B8501F">
        <w:rPr>
          <w:rFonts w:ascii="Doulos SIL" w:hAnsi="Doulos SIL"/>
          <w:i/>
          <w:color w:val="0000FF"/>
        </w:rPr>
        <w:tab/>
        <w:t>jàʔáⁿ</w:t>
      </w:r>
      <w:r w:rsidRPr="00B8501F">
        <w:rPr>
          <w:rFonts w:ascii="Doulos SIL" w:hAnsi="Doulos SIL"/>
          <w:i/>
          <w:color w:val="0000FF"/>
        </w:rPr>
        <w:tab/>
      </w:r>
      <w:r w:rsidR="005B1124" w:rsidRPr="00B8501F">
        <w:rPr>
          <w:rFonts w:ascii="Doulos SIL" w:hAnsi="Doulos SIL"/>
          <w:i/>
          <w:color w:val="0000FF"/>
        </w:rPr>
        <w:t>jàʔ</w:t>
      </w:r>
      <w:r w:rsidR="00124268" w:rsidRPr="00B8501F">
        <w:rPr>
          <w:rFonts w:ascii="Doulos SIL" w:hAnsi="Doulos SIL"/>
          <w:i/>
          <w:color w:val="0000FF"/>
        </w:rPr>
        <w:t>ánì-yà</w:t>
      </w:r>
      <w:r w:rsidRPr="00B8501F">
        <w:rPr>
          <w:rFonts w:ascii="Doulos SIL" w:hAnsi="Doulos SIL"/>
          <w:i/>
          <w:color w:val="0000FF"/>
        </w:rPr>
        <w:tab/>
      </w:r>
      <w:r>
        <w:t>‘descend’</w:t>
      </w:r>
    </w:p>
    <w:p w14:paraId="42658A3C" w14:textId="012FEB92" w:rsidR="00776DA2" w:rsidRDefault="00776DA2" w:rsidP="008C6AB1">
      <w:pPr>
        <w:tabs>
          <w:tab w:val="clear" w:pos="369"/>
          <w:tab w:val="left" w:pos="720"/>
          <w:tab w:val="left" w:pos="1080"/>
          <w:tab w:val="left" w:pos="2160"/>
          <w:tab w:val="left" w:pos="3330"/>
          <w:tab w:val="left" w:pos="4320"/>
          <w:tab w:val="left" w:pos="5580"/>
        </w:tabs>
      </w:pPr>
      <w:r>
        <w:tab/>
      </w:r>
      <w:r>
        <w:tab/>
      </w:r>
      <w:r w:rsidR="005767D5">
        <w:t xml:space="preserve">  </w:t>
      </w:r>
      <w:r w:rsidRPr="00B8501F">
        <w:rPr>
          <w:rFonts w:ascii="Doulos SIL" w:hAnsi="Doulos SIL"/>
          <w:i/>
          <w:color w:val="0000FF"/>
        </w:rPr>
        <w:t>jáʔánī</w:t>
      </w:r>
    </w:p>
    <w:p w14:paraId="1A6DA3D3" w14:textId="5EF7D29C" w:rsidR="00571851" w:rsidRDefault="00571851" w:rsidP="00571851">
      <w:pPr>
        <w:tabs>
          <w:tab w:val="clear" w:pos="369"/>
          <w:tab w:val="left" w:pos="720"/>
          <w:tab w:val="left" w:pos="1080"/>
          <w:tab w:val="left" w:pos="2160"/>
          <w:tab w:val="left" w:pos="3330"/>
          <w:tab w:val="left" w:pos="4320"/>
          <w:tab w:val="left" w:pos="5580"/>
        </w:tabs>
      </w:pPr>
      <w:r>
        <w:tab/>
      </w:r>
      <w:r>
        <w:tab/>
      </w:r>
      <w:r w:rsidRPr="00B8501F">
        <w:rPr>
          <w:rFonts w:ascii="Doulos SIL" w:hAnsi="Doulos SIL"/>
          <w:i/>
          <w:color w:val="0000FF"/>
        </w:rPr>
        <w:t>sìdánī</w:t>
      </w:r>
      <w:r w:rsidRPr="00B8501F">
        <w:rPr>
          <w:rFonts w:ascii="Doulos SIL" w:hAnsi="Doulos SIL"/>
          <w:i/>
          <w:color w:val="0000FF"/>
        </w:rPr>
        <w:tab/>
        <w:t>sìdánà</w:t>
      </w:r>
      <w:r w:rsidRPr="00B8501F">
        <w:rPr>
          <w:rFonts w:ascii="Doulos SIL" w:hAnsi="Doulos SIL"/>
          <w:i/>
          <w:color w:val="0000FF"/>
        </w:rPr>
        <w:tab/>
        <w:t>sìdá</w:t>
      </w:r>
      <w:r w:rsidRPr="00B8501F">
        <w:rPr>
          <w:rFonts w:ascii="Doulos SIL" w:hAnsi="Doulos SIL"/>
          <w:i/>
          <w:color w:val="0000FF"/>
        </w:rPr>
        <w:tab/>
      </w:r>
      <w:r w:rsidR="00124268" w:rsidRPr="00B8501F">
        <w:rPr>
          <w:rFonts w:ascii="Doulos SIL" w:hAnsi="Doulos SIL"/>
          <w:i/>
          <w:color w:val="0000FF"/>
        </w:rPr>
        <w:t>sìdánì-yà</w:t>
      </w:r>
      <w:r w:rsidRPr="00B8501F">
        <w:rPr>
          <w:rFonts w:ascii="Doulos SIL" w:hAnsi="Doulos SIL"/>
          <w:i/>
          <w:color w:val="0000FF"/>
        </w:rPr>
        <w:tab/>
      </w:r>
      <w:r>
        <w:t>‘ascend’</w:t>
      </w:r>
    </w:p>
    <w:p w14:paraId="7B32A30D" w14:textId="77777777" w:rsidR="00571851" w:rsidRPr="00B8501F" w:rsidRDefault="00571851" w:rsidP="00571851">
      <w:pPr>
        <w:tabs>
          <w:tab w:val="clear" w:pos="369"/>
          <w:tab w:val="left" w:pos="720"/>
          <w:tab w:val="left" w:pos="1080"/>
          <w:tab w:val="left" w:pos="2160"/>
          <w:tab w:val="left" w:pos="3330"/>
          <w:tab w:val="left" w:pos="4320"/>
          <w:tab w:val="left" w:pos="5580"/>
        </w:tabs>
        <w:rPr>
          <w:rFonts w:ascii="Doulos SIL" w:hAnsi="Doulos SIL"/>
          <w:i/>
          <w:color w:val="0000FF"/>
        </w:rPr>
      </w:pPr>
      <w:r>
        <w:tab/>
      </w:r>
      <w:r>
        <w:tab/>
        <w:t xml:space="preserve">  </w:t>
      </w:r>
      <w:r w:rsidRPr="00B8501F">
        <w:rPr>
          <w:rFonts w:ascii="Doulos SIL" w:hAnsi="Doulos SIL"/>
          <w:i/>
          <w:color w:val="0000FF"/>
        </w:rPr>
        <w:t>sídánī</w:t>
      </w:r>
    </w:p>
    <w:p w14:paraId="3AAAF862" w14:textId="7DEAC616" w:rsidR="00672E10" w:rsidRDefault="00672E10" w:rsidP="00672E10">
      <w:pPr>
        <w:tabs>
          <w:tab w:val="clear" w:pos="369"/>
          <w:tab w:val="left" w:pos="720"/>
          <w:tab w:val="left" w:pos="1080"/>
          <w:tab w:val="left" w:pos="2160"/>
          <w:tab w:val="left" w:pos="3330"/>
          <w:tab w:val="left" w:pos="4320"/>
          <w:tab w:val="left" w:pos="5580"/>
        </w:tabs>
      </w:pPr>
      <w:r>
        <w:tab/>
      </w:r>
      <w:r>
        <w:tab/>
      </w:r>
      <w:r w:rsidR="00571851" w:rsidRPr="00B8501F">
        <w:rPr>
          <w:rFonts w:ascii="Doulos SIL" w:hAnsi="Doulos SIL"/>
          <w:i/>
          <w:color w:val="0000FF"/>
        </w:rPr>
        <w:t>kànàní</w:t>
      </w:r>
      <w:r w:rsidRPr="00B8501F">
        <w:rPr>
          <w:rFonts w:ascii="Doulos SIL" w:hAnsi="Doulos SIL"/>
          <w:i/>
          <w:color w:val="0000FF"/>
        </w:rPr>
        <w:tab/>
      </w:r>
      <w:r w:rsidR="00C03EE4" w:rsidRPr="00B8501F">
        <w:rPr>
          <w:rFonts w:ascii="Doulos SIL" w:hAnsi="Doulos SIL"/>
          <w:i/>
          <w:color w:val="0000FF"/>
        </w:rPr>
        <w:t>kán(á</w:t>
      </w:r>
      <w:r w:rsidR="00571851" w:rsidRPr="00B8501F">
        <w:rPr>
          <w:rFonts w:ascii="Doulos SIL" w:hAnsi="Doulos SIL"/>
          <w:i/>
          <w:color w:val="0000FF"/>
        </w:rPr>
        <w:t>)na</w:t>
      </w:r>
      <w:r w:rsidR="00C03EE4" w:rsidRPr="00B8501F">
        <w:rPr>
          <w:rFonts w:ascii="Doulos SIL" w:hAnsi="Doulos SIL"/>
          <w:i/>
          <w:color w:val="0000FF"/>
        </w:rPr>
        <w:t>́</w:t>
      </w:r>
      <w:r w:rsidRPr="00B8501F">
        <w:rPr>
          <w:rFonts w:ascii="Doulos SIL" w:hAnsi="Doulos SIL"/>
          <w:i/>
          <w:color w:val="0000FF"/>
        </w:rPr>
        <w:tab/>
      </w:r>
      <w:r w:rsidR="00571851">
        <w:t>—</w:t>
      </w:r>
      <w:r w:rsidRPr="00B8501F">
        <w:rPr>
          <w:rFonts w:ascii="Doulos SIL" w:hAnsi="Doulos SIL"/>
          <w:i/>
          <w:color w:val="0000FF"/>
        </w:rPr>
        <w:tab/>
      </w:r>
      <w:r w:rsidR="00C03EE4" w:rsidRPr="00B8501F">
        <w:rPr>
          <w:rFonts w:ascii="Doulos SIL" w:hAnsi="Doulos SIL"/>
          <w:i/>
          <w:color w:val="0000FF"/>
        </w:rPr>
        <w:t>kánání-yá</w:t>
      </w:r>
      <w:r w:rsidRPr="00B8501F">
        <w:rPr>
          <w:rFonts w:ascii="Doulos SIL" w:hAnsi="Doulos SIL"/>
          <w:i/>
          <w:color w:val="0000FF"/>
        </w:rPr>
        <w:tab/>
      </w:r>
      <w:r>
        <w:t>‘</w:t>
      </w:r>
      <w:r w:rsidR="00571851">
        <w:t>turn red’</w:t>
      </w:r>
    </w:p>
    <w:p w14:paraId="4C07905B" w14:textId="70A6CA3D" w:rsidR="00672E10" w:rsidRPr="00B8501F" w:rsidRDefault="00672E10" w:rsidP="00672E10">
      <w:pPr>
        <w:tabs>
          <w:tab w:val="clear" w:pos="369"/>
          <w:tab w:val="left" w:pos="720"/>
          <w:tab w:val="left" w:pos="1080"/>
          <w:tab w:val="left" w:pos="2160"/>
          <w:tab w:val="left" w:pos="3330"/>
          <w:tab w:val="left" w:pos="4320"/>
          <w:tab w:val="left" w:pos="5580"/>
        </w:tabs>
        <w:rPr>
          <w:rFonts w:ascii="Doulos SIL" w:hAnsi="Doulos SIL"/>
          <w:i/>
          <w:color w:val="0000FF"/>
        </w:rPr>
      </w:pPr>
      <w:r>
        <w:tab/>
      </w:r>
      <w:r>
        <w:tab/>
        <w:t xml:space="preserve">  </w:t>
      </w:r>
      <w:r w:rsidR="00571851" w:rsidRPr="00B8501F">
        <w:rPr>
          <w:rFonts w:ascii="Doulos SIL" w:hAnsi="Doulos SIL"/>
          <w:i/>
          <w:color w:val="0000FF"/>
        </w:rPr>
        <w:t>kánání</w:t>
      </w:r>
    </w:p>
    <w:p w14:paraId="243F79B2" w14:textId="64FAD5B6" w:rsidR="00672E10" w:rsidRDefault="00672E10" w:rsidP="00672E10">
      <w:pPr>
        <w:tabs>
          <w:tab w:val="clear" w:pos="369"/>
          <w:tab w:val="left" w:pos="720"/>
          <w:tab w:val="left" w:pos="1080"/>
          <w:tab w:val="left" w:pos="2160"/>
          <w:tab w:val="left" w:pos="3330"/>
          <w:tab w:val="left" w:pos="4320"/>
          <w:tab w:val="left" w:pos="5580"/>
        </w:tabs>
      </w:pPr>
      <w:r>
        <w:tab/>
      </w:r>
      <w:r>
        <w:tab/>
      </w:r>
      <w:r w:rsidRPr="00B8501F">
        <w:rPr>
          <w:rFonts w:ascii="Doulos SIL" w:hAnsi="Doulos SIL"/>
          <w:i/>
          <w:color w:val="0000FF"/>
        </w:rPr>
        <w:t>kìtàlíī</w:t>
      </w:r>
      <w:r w:rsidRPr="00B8501F">
        <w:rPr>
          <w:rFonts w:ascii="Doulos SIL" w:hAnsi="Doulos SIL"/>
          <w:i/>
          <w:color w:val="0000FF"/>
        </w:rPr>
        <w:tab/>
        <w:t>kìtàlíyà</w:t>
      </w:r>
      <w:r w:rsidRPr="00B8501F">
        <w:rPr>
          <w:rFonts w:ascii="Doulos SIL" w:hAnsi="Doulos SIL"/>
          <w:i/>
          <w:color w:val="0000FF"/>
        </w:rPr>
        <w:tab/>
      </w:r>
      <w:r>
        <w:t>—</w:t>
      </w:r>
      <w:r w:rsidRPr="00B8501F">
        <w:rPr>
          <w:rFonts w:ascii="Doulos SIL" w:hAnsi="Doulos SIL"/>
          <w:i/>
          <w:color w:val="0000FF"/>
        </w:rPr>
        <w:tab/>
      </w:r>
      <w:r w:rsidR="00CE70D1" w:rsidRPr="00B8501F">
        <w:rPr>
          <w:rFonts w:ascii="Doulos SIL" w:hAnsi="Doulos SIL"/>
          <w:i/>
          <w:color w:val="0000FF"/>
        </w:rPr>
        <w:t>kìtàlí-yà</w:t>
      </w:r>
      <w:r w:rsidRPr="00B8501F">
        <w:rPr>
          <w:rFonts w:ascii="Doulos SIL" w:hAnsi="Doulos SIL"/>
          <w:i/>
          <w:color w:val="0000FF"/>
        </w:rPr>
        <w:tab/>
      </w:r>
      <w:r>
        <w:t>‘worsen’</w:t>
      </w:r>
    </w:p>
    <w:p w14:paraId="322C6E2B" w14:textId="29A5EF21" w:rsidR="00672E10" w:rsidRPr="00B8501F" w:rsidRDefault="00672E10" w:rsidP="00672E10">
      <w:pPr>
        <w:tabs>
          <w:tab w:val="clear" w:pos="369"/>
          <w:tab w:val="left" w:pos="720"/>
          <w:tab w:val="left" w:pos="1080"/>
          <w:tab w:val="left" w:pos="2160"/>
          <w:tab w:val="left" w:pos="3330"/>
          <w:tab w:val="left" w:pos="4320"/>
          <w:tab w:val="left" w:pos="5580"/>
        </w:tabs>
        <w:rPr>
          <w:rFonts w:ascii="Doulos SIL" w:hAnsi="Doulos SIL"/>
          <w:i/>
          <w:color w:val="0000FF"/>
        </w:rPr>
      </w:pPr>
      <w:r>
        <w:tab/>
      </w:r>
      <w:r>
        <w:tab/>
        <w:t xml:space="preserve">  </w:t>
      </w:r>
      <w:r w:rsidRPr="00B8501F">
        <w:rPr>
          <w:rFonts w:ascii="Doulos SIL" w:hAnsi="Doulos SIL"/>
          <w:i/>
          <w:color w:val="0000FF"/>
        </w:rPr>
        <w:t>kítálíī</w:t>
      </w:r>
    </w:p>
    <w:p w14:paraId="73F799C5" w14:textId="5EC2ECFF" w:rsidR="00776DA2" w:rsidRDefault="00776DA2" w:rsidP="008C6AB1">
      <w:pPr>
        <w:tabs>
          <w:tab w:val="clear" w:pos="369"/>
          <w:tab w:val="left" w:pos="720"/>
          <w:tab w:val="left" w:pos="1080"/>
          <w:tab w:val="left" w:pos="2160"/>
          <w:tab w:val="left" w:pos="3330"/>
          <w:tab w:val="left" w:pos="4320"/>
          <w:tab w:val="left" w:pos="5580"/>
        </w:tabs>
      </w:pPr>
      <w:r>
        <w:tab/>
      </w:r>
      <w:r>
        <w:tab/>
      </w:r>
      <w:r w:rsidR="00672E10" w:rsidRPr="00B8501F">
        <w:rPr>
          <w:rFonts w:ascii="Doulos SIL" w:hAnsi="Doulos SIL"/>
          <w:i/>
          <w:color w:val="0000FF"/>
        </w:rPr>
        <w:t>gbàʔàl</w:t>
      </w:r>
      <w:r w:rsidRPr="00B8501F">
        <w:rPr>
          <w:rFonts w:ascii="Doulos SIL" w:hAnsi="Doulos SIL"/>
          <w:i/>
          <w:color w:val="0000FF"/>
        </w:rPr>
        <w:t>ánī</w:t>
      </w:r>
      <w:r w:rsidRPr="00B8501F">
        <w:rPr>
          <w:rFonts w:ascii="Doulos SIL" w:hAnsi="Doulos SIL"/>
          <w:i/>
          <w:color w:val="0000FF"/>
        </w:rPr>
        <w:tab/>
      </w:r>
      <w:r w:rsidR="00672E10" w:rsidRPr="00B8501F">
        <w:rPr>
          <w:rFonts w:ascii="Doulos SIL" w:hAnsi="Doulos SIL"/>
          <w:i/>
          <w:color w:val="0000FF"/>
        </w:rPr>
        <w:t>gbàʔàlá</w:t>
      </w:r>
      <w:r w:rsidRPr="00B8501F">
        <w:rPr>
          <w:rFonts w:ascii="Doulos SIL" w:hAnsi="Doulos SIL"/>
          <w:i/>
          <w:color w:val="0000FF"/>
        </w:rPr>
        <w:t>nà</w:t>
      </w:r>
      <w:r w:rsidRPr="00B8501F">
        <w:rPr>
          <w:rFonts w:ascii="Doulos SIL" w:hAnsi="Doulos SIL"/>
          <w:i/>
          <w:color w:val="0000FF"/>
        </w:rPr>
        <w:tab/>
      </w:r>
      <w:r w:rsidR="00672E10" w:rsidRPr="00B8501F">
        <w:rPr>
          <w:rFonts w:ascii="Doulos SIL" w:hAnsi="Doulos SIL"/>
          <w:i/>
          <w:color w:val="0000FF"/>
        </w:rPr>
        <w:t>gbàʔàlá</w:t>
      </w:r>
      <w:r w:rsidRPr="00B8501F">
        <w:rPr>
          <w:rFonts w:ascii="Doulos SIL" w:hAnsi="Doulos SIL"/>
          <w:i/>
          <w:color w:val="0000FF"/>
        </w:rPr>
        <w:tab/>
      </w:r>
      <w:r w:rsidR="00CE70D1" w:rsidRPr="00B8501F">
        <w:rPr>
          <w:rFonts w:ascii="Doulos SIL" w:hAnsi="Doulos SIL"/>
          <w:i/>
          <w:color w:val="0000FF"/>
        </w:rPr>
        <w:t>gbàʔàlání-yà</w:t>
      </w:r>
      <w:r w:rsidRPr="00B8501F">
        <w:rPr>
          <w:rFonts w:ascii="Doulos SIL" w:hAnsi="Doulos SIL"/>
          <w:i/>
          <w:color w:val="0000FF"/>
        </w:rPr>
        <w:tab/>
      </w:r>
      <w:r>
        <w:t>‘</w:t>
      </w:r>
      <w:r w:rsidR="00672E10">
        <w:t>become thin; dry</w:t>
      </w:r>
      <w:r>
        <w:t>’</w:t>
      </w:r>
    </w:p>
    <w:p w14:paraId="2347F306" w14:textId="021F2C52" w:rsidR="00776DA2" w:rsidRPr="00B8501F" w:rsidRDefault="00776DA2" w:rsidP="008C6AB1">
      <w:pPr>
        <w:tabs>
          <w:tab w:val="clear" w:pos="369"/>
          <w:tab w:val="left" w:pos="720"/>
          <w:tab w:val="left" w:pos="1080"/>
          <w:tab w:val="left" w:pos="2160"/>
          <w:tab w:val="left" w:pos="3330"/>
          <w:tab w:val="left" w:pos="4320"/>
          <w:tab w:val="left" w:pos="5580"/>
        </w:tabs>
        <w:rPr>
          <w:rFonts w:ascii="Doulos SIL" w:hAnsi="Doulos SIL"/>
          <w:i/>
          <w:color w:val="0000FF"/>
        </w:rPr>
      </w:pPr>
      <w:r>
        <w:tab/>
      </w:r>
      <w:r>
        <w:tab/>
      </w:r>
      <w:r w:rsidR="005767D5">
        <w:t xml:space="preserve">  </w:t>
      </w:r>
      <w:r w:rsidR="00672E10" w:rsidRPr="00B8501F">
        <w:rPr>
          <w:rFonts w:ascii="Doulos SIL" w:hAnsi="Doulos SIL"/>
          <w:i/>
          <w:color w:val="0000FF"/>
        </w:rPr>
        <w:t>gbáʔál</w:t>
      </w:r>
      <w:r w:rsidRPr="00B8501F">
        <w:rPr>
          <w:rFonts w:ascii="Doulos SIL" w:hAnsi="Doulos SIL"/>
          <w:i/>
          <w:color w:val="0000FF"/>
        </w:rPr>
        <w:t>ánī</w:t>
      </w:r>
    </w:p>
    <w:p w14:paraId="76221421" w14:textId="77777777" w:rsidR="008C6AB1" w:rsidRDefault="008C6AB1" w:rsidP="00B13215"/>
    <w:p w14:paraId="59A7DB6E" w14:textId="424FD6DA" w:rsidR="00753ED1" w:rsidRDefault="00753ED1" w:rsidP="00B13215">
      <w:r>
        <w:lastRenderedPageBreak/>
        <w:t>(xx3) gives fuller sets of forms for a few intransitives, including negative forms.</w:t>
      </w:r>
    </w:p>
    <w:p w14:paraId="1A434AEE" w14:textId="77777777" w:rsidR="00753ED1" w:rsidRDefault="00753ED1" w:rsidP="00B13215"/>
    <w:p w14:paraId="680A5576" w14:textId="77777777" w:rsidR="00753ED1" w:rsidRDefault="00753ED1" w:rsidP="00753ED1">
      <w:pPr>
        <w:tabs>
          <w:tab w:val="clear" w:pos="369"/>
          <w:tab w:val="left" w:pos="720"/>
          <w:tab w:val="left" w:pos="990"/>
          <w:tab w:val="left" w:pos="2430"/>
          <w:tab w:val="left" w:pos="2700"/>
          <w:tab w:val="left" w:pos="4140"/>
          <w:tab w:val="left" w:pos="4410"/>
          <w:tab w:val="left" w:pos="5760"/>
          <w:tab w:val="left" w:pos="6030"/>
        </w:tabs>
      </w:pPr>
      <w:r>
        <w:t>(xx1)</w:t>
      </w:r>
      <w:r>
        <w:tab/>
        <w:t>category</w:t>
      </w:r>
      <w:r>
        <w:tab/>
        <w:t>‘come’</w:t>
      </w:r>
      <w:r>
        <w:tab/>
        <w:t>‘fall’</w:t>
      </w:r>
      <w:r>
        <w:tab/>
        <w:t>‘descend’</w:t>
      </w:r>
    </w:p>
    <w:p w14:paraId="6F7D8F9E" w14:textId="77777777" w:rsidR="00753ED1" w:rsidRDefault="00753ED1" w:rsidP="00753ED1">
      <w:pPr>
        <w:tabs>
          <w:tab w:val="clear" w:pos="369"/>
          <w:tab w:val="left" w:pos="720"/>
          <w:tab w:val="left" w:pos="990"/>
          <w:tab w:val="left" w:pos="2430"/>
          <w:tab w:val="left" w:pos="2700"/>
          <w:tab w:val="left" w:pos="4140"/>
          <w:tab w:val="left" w:pos="4410"/>
          <w:tab w:val="left" w:pos="5760"/>
          <w:tab w:val="left" w:pos="6030"/>
        </w:tabs>
      </w:pPr>
    </w:p>
    <w:p w14:paraId="3EFB94FD" w14:textId="08C0036A" w:rsidR="00753ED1" w:rsidRPr="00305E8A" w:rsidRDefault="00753ED1" w:rsidP="00753ED1">
      <w:pPr>
        <w:tabs>
          <w:tab w:val="clear" w:pos="369"/>
          <w:tab w:val="left" w:pos="720"/>
          <w:tab w:val="left" w:pos="990"/>
          <w:tab w:val="left" w:pos="2430"/>
          <w:tab w:val="left" w:pos="2700"/>
          <w:tab w:val="left" w:pos="4140"/>
          <w:tab w:val="left" w:pos="4410"/>
          <w:tab w:val="left" w:pos="5760"/>
          <w:tab w:val="left" w:pos="6030"/>
        </w:tabs>
        <w:rPr>
          <w:rFonts w:ascii="Doulos SIL" w:hAnsi="Doulos SIL"/>
          <w:i/>
          <w:color w:val="0000FF"/>
        </w:rPr>
      </w:pPr>
      <w:r>
        <w:tab/>
        <w:t>Pfv +3Sg</w:t>
      </w:r>
      <w:r>
        <w:tab/>
      </w:r>
      <w:r w:rsidRPr="00305E8A">
        <w:rPr>
          <w:rFonts w:ascii="Doulos SIL" w:hAnsi="Doulos SIL"/>
          <w:i/>
          <w:color w:val="0000FF"/>
        </w:rPr>
        <w:t>s</w:t>
      </w:r>
      <w:r>
        <w:rPr>
          <w:rFonts w:ascii="Doulos SIL" w:hAnsi="Doulos SIL"/>
          <w:i/>
          <w:color w:val="0000FF"/>
        </w:rPr>
        <w:t>ɛ̀ɛ́</w:t>
      </w:r>
      <w:r w:rsidRPr="00305E8A">
        <w:rPr>
          <w:rFonts w:ascii="Doulos SIL" w:hAnsi="Doulos SIL"/>
          <w:i/>
          <w:color w:val="0000FF"/>
        </w:rPr>
        <w:tab/>
        <w:t>b</w:t>
      </w:r>
      <w:r>
        <w:rPr>
          <w:rFonts w:ascii="Doulos SIL" w:hAnsi="Doulos SIL"/>
          <w:i/>
          <w:color w:val="0000FF"/>
        </w:rPr>
        <w:t>ɛ̀ɛ́</w:t>
      </w:r>
      <w:r w:rsidRPr="00305E8A">
        <w:rPr>
          <w:rFonts w:ascii="Doulos SIL" w:hAnsi="Doulos SIL"/>
          <w:i/>
          <w:color w:val="0000FF"/>
        </w:rPr>
        <w:tab/>
        <w:t>jàʔánī</w:t>
      </w:r>
    </w:p>
    <w:p w14:paraId="548F79A9" w14:textId="1FBD5254" w:rsidR="00753ED1" w:rsidRDefault="00753ED1" w:rsidP="00753ED1">
      <w:pPr>
        <w:tabs>
          <w:tab w:val="clear" w:pos="369"/>
          <w:tab w:val="left" w:pos="720"/>
          <w:tab w:val="left" w:pos="990"/>
          <w:tab w:val="left" w:pos="2430"/>
          <w:tab w:val="left" w:pos="2700"/>
          <w:tab w:val="left" w:pos="4140"/>
          <w:tab w:val="left" w:pos="4410"/>
          <w:tab w:val="left" w:pos="5760"/>
          <w:tab w:val="left" w:pos="6030"/>
        </w:tabs>
      </w:pPr>
      <w:r>
        <w:tab/>
      </w:r>
      <w:r>
        <w:tab/>
        <w:t xml:space="preserve">Pfv </w:t>
      </w:r>
      <w:r w:rsidR="004D588B">
        <w:t>+3Sg Neg</w:t>
      </w:r>
      <w:r>
        <w:tab/>
      </w:r>
      <w:r>
        <w:tab/>
      </w:r>
      <w:r w:rsidRPr="007A6758">
        <w:rPr>
          <w:rFonts w:ascii="Doulos SIL" w:hAnsi="Doulos SIL"/>
          <w:i/>
          <w:color w:val="0000FF"/>
        </w:rPr>
        <w:t>sèè=rēʔ</w:t>
      </w:r>
      <w:r w:rsidRPr="00305E8A">
        <w:rPr>
          <w:rFonts w:ascii="Doulos SIL" w:hAnsi="Doulos SIL"/>
          <w:i/>
          <w:color w:val="0000FF"/>
        </w:rPr>
        <w:tab/>
      </w:r>
      <w:r w:rsidRPr="00305E8A">
        <w:rPr>
          <w:rFonts w:ascii="Doulos SIL" w:hAnsi="Doulos SIL"/>
          <w:i/>
          <w:color w:val="0000FF"/>
        </w:rPr>
        <w:tab/>
        <w:t>bɛ̀ɛ̀=r</w:t>
      </w:r>
      <w:r>
        <w:rPr>
          <w:rFonts w:ascii="Doulos SIL" w:hAnsi="Doulos SIL"/>
          <w:i/>
          <w:color w:val="0000FF"/>
        </w:rPr>
        <w:t>ɛ̄</w:t>
      </w:r>
      <w:r w:rsidRPr="00305E8A">
        <w:rPr>
          <w:rFonts w:ascii="Doulos SIL" w:hAnsi="Doulos SIL"/>
          <w:i/>
          <w:color w:val="0000FF"/>
        </w:rPr>
        <w:t>ʔ</w:t>
      </w:r>
      <w:r w:rsidRPr="00305E8A">
        <w:rPr>
          <w:rFonts w:ascii="Doulos SIL" w:hAnsi="Doulos SIL"/>
          <w:i/>
          <w:color w:val="0000FF"/>
        </w:rPr>
        <w:tab/>
      </w:r>
      <w:r w:rsidRPr="00305E8A">
        <w:rPr>
          <w:rFonts w:ascii="Doulos SIL" w:hAnsi="Doulos SIL"/>
          <w:i/>
          <w:color w:val="0000FF"/>
        </w:rPr>
        <w:tab/>
        <w:t>jàʔán=nēʔ</w:t>
      </w:r>
    </w:p>
    <w:p w14:paraId="75DB0082" w14:textId="14756D22" w:rsidR="007A6758" w:rsidRPr="00B8501F" w:rsidRDefault="007A6758" w:rsidP="00753ED1">
      <w:pPr>
        <w:tabs>
          <w:tab w:val="clear" w:pos="369"/>
          <w:tab w:val="left" w:pos="720"/>
          <w:tab w:val="left" w:pos="990"/>
          <w:tab w:val="left" w:pos="2430"/>
          <w:tab w:val="left" w:pos="2700"/>
          <w:tab w:val="left" w:pos="4140"/>
          <w:tab w:val="left" w:pos="4410"/>
          <w:tab w:val="left" w:pos="5760"/>
          <w:tab w:val="left" w:pos="6030"/>
        </w:tabs>
        <w:rPr>
          <w:rFonts w:ascii="Doulos SIL" w:hAnsi="Doulos SIL"/>
          <w:i/>
          <w:color w:val="0000FF"/>
        </w:rPr>
      </w:pPr>
      <w:r>
        <w:tab/>
      </w:r>
      <w:r>
        <w:tab/>
      </w:r>
      <w:r>
        <w:tab/>
      </w:r>
      <w:r>
        <w:tab/>
        <w:t xml:space="preserve">~ </w:t>
      </w:r>
      <w:r w:rsidRPr="00B8501F">
        <w:rPr>
          <w:rFonts w:ascii="Doulos SIL" w:hAnsi="Doulos SIL"/>
          <w:i/>
          <w:color w:val="0000FF"/>
        </w:rPr>
        <w:t>sɛ̀ɛ̀=rɛ̄ʔ</w:t>
      </w:r>
    </w:p>
    <w:p w14:paraId="1F3B3ABD" w14:textId="6792E09E" w:rsidR="00753ED1" w:rsidRDefault="00753ED1" w:rsidP="00753ED1">
      <w:pPr>
        <w:tabs>
          <w:tab w:val="clear" w:pos="369"/>
          <w:tab w:val="left" w:pos="720"/>
          <w:tab w:val="left" w:pos="990"/>
          <w:tab w:val="left" w:pos="2430"/>
          <w:tab w:val="left" w:pos="2700"/>
          <w:tab w:val="left" w:pos="4140"/>
          <w:tab w:val="left" w:pos="4410"/>
          <w:tab w:val="left" w:pos="5760"/>
          <w:tab w:val="left" w:pos="6030"/>
        </w:tabs>
      </w:pPr>
      <w:r>
        <w:tab/>
        <w:t>Pfv -3Sg</w:t>
      </w:r>
      <w:r>
        <w:tab/>
      </w:r>
      <w:r w:rsidRPr="00305E8A">
        <w:rPr>
          <w:rFonts w:ascii="Doulos SIL" w:hAnsi="Doulos SIL"/>
          <w:i/>
          <w:color w:val="0000FF"/>
        </w:rPr>
        <w:t>sɛ́</w:t>
      </w:r>
      <w:r>
        <w:rPr>
          <w:rFonts w:ascii="Doulos SIL" w:hAnsi="Doulos SIL"/>
          <w:i/>
          <w:color w:val="0000FF"/>
        </w:rPr>
        <w:t>ɛ́</w:t>
      </w:r>
      <w:r w:rsidRPr="00305E8A">
        <w:rPr>
          <w:rFonts w:ascii="Doulos SIL" w:hAnsi="Doulos SIL"/>
          <w:i/>
          <w:color w:val="0000FF"/>
        </w:rPr>
        <w:tab/>
        <w:t>bɛ́</w:t>
      </w:r>
      <w:r>
        <w:rPr>
          <w:rFonts w:ascii="Doulos SIL" w:hAnsi="Doulos SIL"/>
          <w:i/>
          <w:color w:val="0000FF"/>
        </w:rPr>
        <w:t>ɛ́</w:t>
      </w:r>
      <w:r w:rsidRPr="00305E8A">
        <w:rPr>
          <w:rFonts w:ascii="Doulos SIL" w:hAnsi="Doulos SIL"/>
          <w:i/>
          <w:color w:val="0000FF"/>
        </w:rPr>
        <w:tab/>
        <w:t>jáʔánī</w:t>
      </w:r>
    </w:p>
    <w:p w14:paraId="3E491F2E" w14:textId="7F7CE477" w:rsidR="00753ED1" w:rsidRDefault="00753ED1" w:rsidP="00753ED1">
      <w:pPr>
        <w:tabs>
          <w:tab w:val="clear" w:pos="369"/>
          <w:tab w:val="left" w:pos="720"/>
          <w:tab w:val="left" w:pos="990"/>
          <w:tab w:val="left" w:pos="2430"/>
          <w:tab w:val="left" w:pos="2700"/>
          <w:tab w:val="left" w:pos="4140"/>
          <w:tab w:val="left" w:pos="4410"/>
          <w:tab w:val="left" w:pos="5760"/>
          <w:tab w:val="left" w:pos="6030"/>
        </w:tabs>
      </w:pPr>
      <w:r>
        <w:tab/>
      </w:r>
      <w:r>
        <w:tab/>
        <w:t xml:space="preserve">Pfv </w:t>
      </w:r>
      <w:r w:rsidR="004D588B">
        <w:t>-3Sg Neg</w:t>
      </w:r>
      <w:r>
        <w:tab/>
      </w:r>
      <w:r>
        <w:tab/>
      </w:r>
      <w:r w:rsidRPr="007A6758">
        <w:rPr>
          <w:rFonts w:ascii="Doulos SIL" w:hAnsi="Doulos SIL"/>
          <w:i/>
          <w:color w:val="0000FF"/>
        </w:rPr>
        <w:t>séé=rēʔ</w:t>
      </w:r>
      <w:r w:rsidRPr="00305E8A">
        <w:rPr>
          <w:rFonts w:ascii="Doulos SIL" w:hAnsi="Doulos SIL"/>
          <w:i/>
          <w:color w:val="0000FF"/>
        </w:rPr>
        <w:tab/>
      </w:r>
      <w:r w:rsidRPr="00305E8A">
        <w:rPr>
          <w:rFonts w:ascii="Doulos SIL" w:hAnsi="Doulos SIL"/>
          <w:i/>
          <w:color w:val="0000FF"/>
        </w:rPr>
        <w:tab/>
        <w:t>bɛ́ɛ́=r</w:t>
      </w:r>
      <w:r>
        <w:rPr>
          <w:rFonts w:ascii="Doulos SIL" w:hAnsi="Doulos SIL"/>
          <w:i/>
          <w:color w:val="0000FF"/>
        </w:rPr>
        <w:t>ɛ̄</w:t>
      </w:r>
      <w:r w:rsidRPr="00305E8A">
        <w:rPr>
          <w:rFonts w:ascii="Doulos SIL" w:hAnsi="Doulos SIL"/>
          <w:i/>
          <w:color w:val="0000FF"/>
        </w:rPr>
        <w:t>ʔ</w:t>
      </w:r>
      <w:r w:rsidRPr="00305E8A">
        <w:rPr>
          <w:rFonts w:ascii="Doulos SIL" w:hAnsi="Doulos SIL"/>
          <w:i/>
          <w:color w:val="0000FF"/>
        </w:rPr>
        <w:tab/>
      </w:r>
      <w:r w:rsidRPr="00305E8A">
        <w:rPr>
          <w:rFonts w:ascii="Doulos SIL" w:hAnsi="Doulos SIL"/>
          <w:i/>
          <w:color w:val="0000FF"/>
        </w:rPr>
        <w:tab/>
        <w:t>jáʔán=nēʔ</w:t>
      </w:r>
    </w:p>
    <w:p w14:paraId="2ADDFA44" w14:textId="7D449CD5" w:rsidR="007A6758" w:rsidRPr="004D588B" w:rsidRDefault="007A6758" w:rsidP="007A6758">
      <w:pPr>
        <w:tabs>
          <w:tab w:val="clear" w:pos="369"/>
          <w:tab w:val="left" w:pos="720"/>
          <w:tab w:val="left" w:pos="990"/>
          <w:tab w:val="left" w:pos="2430"/>
          <w:tab w:val="left" w:pos="2700"/>
          <w:tab w:val="left" w:pos="4140"/>
          <w:tab w:val="left" w:pos="4410"/>
          <w:tab w:val="left" w:pos="5760"/>
          <w:tab w:val="left" w:pos="6030"/>
        </w:tabs>
      </w:pPr>
      <w:r>
        <w:tab/>
      </w:r>
      <w:r>
        <w:tab/>
      </w:r>
      <w:r>
        <w:tab/>
      </w:r>
      <w:r>
        <w:tab/>
        <w:t xml:space="preserve">~ </w:t>
      </w:r>
      <w:r w:rsidRPr="00B8501F">
        <w:rPr>
          <w:rFonts w:ascii="Doulos SIL" w:hAnsi="Doulos SIL"/>
          <w:i/>
          <w:color w:val="0000FF"/>
        </w:rPr>
        <w:t>sɛ́ɛ́=rɛ̄ʔ</w:t>
      </w:r>
      <w:r w:rsidR="004D588B" w:rsidRPr="00B8501F">
        <w:rPr>
          <w:rFonts w:ascii="Doulos SIL" w:hAnsi="Doulos SIL"/>
          <w:i/>
          <w:color w:val="0000FF"/>
        </w:rPr>
        <w:tab/>
      </w:r>
      <w:r w:rsidR="004D588B" w:rsidRPr="00B8501F">
        <w:rPr>
          <w:rFonts w:ascii="Doulos SIL" w:hAnsi="Doulos SIL"/>
          <w:i/>
          <w:color w:val="0000FF"/>
        </w:rPr>
        <w:tab/>
      </w:r>
      <w:r w:rsidR="004D588B">
        <w:t xml:space="preserve">~ </w:t>
      </w:r>
      <w:r w:rsidR="004D588B" w:rsidRPr="00B8501F">
        <w:rPr>
          <w:rFonts w:ascii="Doulos SIL" w:hAnsi="Doulos SIL"/>
          <w:i/>
          <w:color w:val="0000FF"/>
        </w:rPr>
        <w:t>béé=rēʔ</w:t>
      </w:r>
    </w:p>
    <w:p w14:paraId="163DFC3C" w14:textId="3F5D6C00" w:rsidR="00753ED1" w:rsidRDefault="00753ED1" w:rsidP="00753ED1">
      <w:pPr>
        <w:tabs>
          <w:tab w:val="clear" w:pos="369"/>
          <w:tab w:val="left" w:pos="720"/>
          <w:tab w:val="left" w:pos="990"/>
          <w:tab w:val="left" w:pos="2430"/>
          <w:tab w:val="left" w:pos="2700"/>
          <w:tab w:val="left" w:pos="4140"/>
          <w:tab w:val="left" w:pos="4410"/>
          <w:tab w:val="left" w:pos="5760"/>
          <w:tab w:val="left" w:pos="6030"/>
        </w:tabs>
      </w:pPr>
      <w:r>
        <w:tab/>
        <w:t>Ipfv</w:t>
      </w:r>
      <w:r>
        <w:tab/>
      </w:r>
      <w:r>
        <w:rPr>
          <w:rFonts w:ascii="Doulos SIL" w:hAnsi="Doulos SIL"/>
          <w:i/>
          <w:color w:val="0000FF"/>
        </w:rPr>
        <w:t>sáá</w:t>
      </w:r>
      <w:r w:rsidRPr="00305E8A">
        <w:rPr>
          <w:rFonts w:ascii="Doulos SIL" w:hAnsi="Doulos SIL"/>
          <w:i/>
          <w:color w:val="0000FF"/>
        </w:rPr>
        <w:tab/>
        <w:t>bàà</w:t>
      </w:r>
      <w:r w:rsidRPr="00305E8A">
        <w:rPr>
          <w:rFonts w:ascii="Doulos SIL" w:hAnsi="Doulos SIL"/>
          <w:i/>
          <w:color w:val="0000FF"/>
        </w:rPr>
        <w:tab/>
        <w:t>jàʔánà</w:t>
      </w:r>
    </w:p>
    <w:p w14:paraId="63023913" w14:textId="6C95B33C" w:rsidR="00753ED1" w:rsidRPr="00305E8A" w:rsidRDefault="00753ED1" w:rsidP="00753ED1">
      <w:pPr>
        <w:tabs>
          <w:tab w:val="clear" w:pos="369"/>
          <w:tab w:val="left" w:pos="720"/>
          <w:tab w:val="left" w:pos="990"/>
          <w:tab w:val="left" w:pos="2430"/>
          <w:tab w:val="left" w:pos="2700"/>
          <w:tab w:val="left" w:pos="4140"/>
          <w:tab w:val="left" w:pos="4410"/>
          <w:tab w:val="left" w:pos="5760"/>
          <w:tab w:val="left" w:pos="6030"/>
        </w:tabs>
        <w:rPr>
          <w:rFonts w:ascii="Doulos SIL" w:hAnsi="Doulos SIL"/>
          <w:i/>
          <w:color w:val="0000FF"/>
        </w:rPr>
      </w:pPr>
      <w:r>
        <w:tab/>
      </w:r>
      <w:r>
        <w:tab/>
        <w:t>Ipfv Neg</w:t>
      </w:r>
      <w:r>
        <w:tab/>
      </w:r>
      <w:r>
        <w:tab/>
      </w:r>
      <w:r>
        <w:rPr>
          <w:rFonts w:ascii="Doulos SIL" w:hAnsi="Doulos SIL"/>
          <w:i/>
          <w:color w:val="0000FF"/>
        </w:rPr>
        <w:t>sáá</w:t>
      </w:r>
      <w:r w:rsidRPr="00305E8A">
        <w:rPr>
          <w:rFonts w:ascii="Doulos SIL" w:hAnsi="Doulos SIL"/>
          <w:i/>
          <w:color w:val="0000FF"/>
        </w:rPr>
        <w:t>=r</w:t>
      </w:r>
      <w:r>
        <w:rPr>
          <w:rFonts w:ascii="Doulos SIL" w:hAnsi="Doulos SIL"/>
          <w:i/>
          <w:color w:val="0000FF"/>
        </w:rPr>
        <w:t>ɛ̄</w:t>
      </w:r>
      <w:r w:rsidRPr="00305E8A">
        <w:rPr>
          <w:rFonts w:ascii="Doulos SIL" w:hAnsi="Doulos SIL"/>
          <w:i/>
          <w:color w:val="0000FF"/>
        </w:rPr>
        <w:t>ʔ</w:t>
      </w:r>
      <w:r w:rsidRPr="00305E8A">
        <w:rPr>
          <w:rFonts w:ascii="Doulos SIL" w:hAnsi="Doulos SIL"/>
          <w:i/>
          <w:color w:val="0000FF"/>
        </w:rPr>
        <w:tab/>
      </w:r>
      <w:r w:rsidRPr="00305E8A">
        <w:rPr>
          <w:rFonts w:ascii="Doulos SIL" w:hAnsi="Doulos SIL"/>
          <w:i/>
          <w:color w:val="0000FF"/>
        </w:rPr>
        <w:tab/>
        <w:t>bàà=r</w:t>
      </w:r>
      <w:r>
        <w:rPr>
          <w:rFonts w:ascii="Doulos SIL" w:hAnsi="Doulos SIL"/>
          <w:i/>
          <w:color w:val="0000FF"/>
        </w:rPr>
        <w:t>ɛ̄</w:t>
      </w:r>
      <w:r w:rsidRPr="00305E8A">
        <w:rPr>
          <w:rFonts w:ascii="Doulos SIL" w:hAnsi="Doulos SIL"/>
          <w:i/>
          <w:color w:val="0000FF"/>
        </w:rPr>
        <w:t>ʔ</w:t>
      </w:r>
      <w:r w:rsidRPr="00305E8A">
        <w:rPr>
          <w:rFonts w:ascii="Doulos SIL" w:hAnsi="Doulos SIL"/>
          <w:i/>
          <w:color w:val="0000FF"/>
        </w:rPr>
        <w:tab/>
      </w:r>
      <w:r w:rsidRPr="00305E8A">
        <w:rPr>
          <w:rFonts w:ascii="Doulos SIL" w:hAnsi="Doulos SIL"/>
          <w:i/>
          <w:color w:val="0000FF"/>
        </w:rPr>
        <w:tab/>
        <w:t>jàʔ</w:t>
      </w:r>
      <w:r>
        <w:rPr>
          <w:rFonts w:ascii="Doulos SIL" w:hAnsi="Doulos SIL"/>
          <w:i/>
          <w:color w:val="0000FF"/>
        </w:rPr>
        <w:t>ánà=nɛ̄</w:t>
      </w:r>
      <w:r w:rsidRPr="00305E8A">
        <w:rPr>
          <w:rFonts w:ascii="Doulos SIL" w:hAnsi="Doulos SIL"/>
          <w:i/>
          <w:color w:val="0000FF"/>
        </w:rPr>
        <w:t>ʔ</w:t>
      </w:r>
    </w:p>
    <w:p w14:paraId="5FA1F6BA" w14:textId="17D90E28" w:rsidR="004D588B" w:rsidRPr="00305E8A" w:rsidRDefault="004D588B" w:rsidP="004D588B">
      <w:pPr>
        <w:tabs>
          <w:tab w:val="clear" w:pos="369"/>
          <w:tab w:val="left" w:pos="720"/>
          <w:tab w:val="left" w:pos="990"/>
          <w:tab w:val="left" w:pos="2430"/>
          <w:tab w:val="left" w:pos="2700"/>
          <w:tab w:val="left" w:pos="4140"/>
          <w:tab w:val="left" w:pos="4410"/>
          <w:tab w:val="left" w:pos="5760"/>
          <w:tab w:val="left" w:pos="6030"/>
        </w:tabs>
        <w:rPr>
          <w:rFonts w:ascii="Doulos SIL" w:hAnsi="Doulos SIL"/>
          <w:i/>
          <w:color w:val="0000FF"/>
        </w:rPr>
      </w:pPr>
      <w:r>
        <w:tab/>
        <w:t>Prog</w:t>
      </w:r>
      <w:r>
        <w:tab/>
      </w:r>
      <w:r>
        <w:rPr>
          <w:rFonts w:ascii="Doulos SIL" w:hAnsi="Doulos SIL"/>
          <w:i/>
          <w:color w:val="0000FF"/>
        </w:rPr>
        <w:t>sé-yá</w:t>
      </w:r>
      <w:r w:rsidRPr="00305E8A">
        <w:rPr>
          <w:rFonts w:ascii="Doulos SIL" w:hAnsi="Doulos SIL"/>
          <w:i/>
          <w:color w:val="0000FF"/>
        </w:rPr>
        <w:tab/>
      </w:r>
      <w:r>
        <w:rPr>
          <w:rFonts w:ascii="Doulos SIL" w:hAnsi="Doulos SIL"/>
          <w:i/>
          <w:color w:val="0000FF"/>
        </w:rPr>
        <w:t>bè-rá</w:t>
      </w:r>
      <w:r w:rsidRPr="00305E8A">
        <w:rPr>
          <w:rFonts w:ascii="Doulos SIL" w:hAnsi="Doulos SIL"/>
          <w:i/>
          <w:color w:val="0000FF"/>
        </w:rPr>
        <w:tab/>
      </w:r>
      <w:r w:rsidRPr="00B8501F">
        <w:rPr>
          <w:rFonts w:ascii="Doulos SIL" w:hAnsi="Doulos SIL"/>
          <w:i/>
          <w:color w:val="0000FF"/>
        </w:rPr>
        <w:t>jàʔánì-yà</w:t>
      </w:r>
    </w:p>
    <w:p w14:paraId="6383208C" w14:textId="335500E9" w:rsidR="004D588B" w:rsidRPr="00B8501F" w:rsidRDefault="004D588B" w:rsidP="004D588B">
      <w:pPr>
        <w:tabs>
          <w:tab w:val="clear" w:pos="369"/>
          <w:tab w:val="left" w:pos="720"/>
          <w:tab w:val="left" w:pos="990"/>
          <w:tab w:val="left" w:pos="2430"/>
          <w:tab w:val="left" w:pos="2700"/>
          <w:tab w:val="left" w:pos="4140"/>
          <w:tab w:val="left" w:pos="4410"/>
          <w:tab w:val="left" w:pos="5760"/>
          <w:tab w:val="left" w:pos="6030"/>
        </w:tabs>
        <w:rPr>
          <w:rFonts w:ascii="Doulos SIL" w:hAnsi="Doulos SIL"/>
          <w:i/>
          <w:color w:val="0000FF"/>
        </w:rPr>
      </w:pPr>
      <w:r>
        <w:tab/>
      </w:r>
      <w:r>
        <w:tab/>
        <w:t>Prog Neg</w:t>
      </w:r>
      <w:r>
        <w:tab/>
      </w:r>
      <w:r>
        <w:tab/>
      </w:r>
      <w:r>
        <w:rPr>
          <w:rFonts w:ascii="Doulos SIL" w:hAnsi="Doulos SIL"/>
          <w:i/>
          <w:color w:val="0000FF"/>
        </w:rPr>
        <w:t>sé-yá</w:t>
      </w:r>
      <w:r w:rsidRPr="00305E8A">
        <w:rPr>
          <w:rFonts w:ascii="Doulos SIL" w:hAnsi="Doulos SIL"/>
          <w:i/>
          <w:color w:val="0000FF"/>
        </w:rPr>
        <w:t>=rɛ̄ʔ</w:t>
      </w:r>
      <w:r w:rsidRPr="00305E8A">
        <w:rPr>
          <w:rFonts w:ascii="Doulos SIL" w:hAnsi="Doulos SIL"/>
          <w:i/>
          <w:color w:val="0000FF"/>
        </w:rPr>
        <w:tab/>
      </w:r>
      <w:r w:rsidRPr="00305E8A">
        <w:rPr>
          <w:rFonts w:ascii="Doulos SIL" w:hAnsi="Doulos SIL"/>
          <w:i/>
          <w:color w:val="0000FF"/>
        </w:rPr>
        <w:tab/>
      </w:r>
      <w:r>
        <w:rPr>
          <w:rFonts w:ascii="Doulos SIL" w:hAnsi="Doulos SIL"/>
          <w:i/>
          <w:color w:val="0000FF"/>
        </w:rPr>
        <w:t>bè-yá</w:t>
      </w:r>
      <w:r w:rsidRPr="00305E8A">
        <w:rPr>
          <w:rFonts w:ascii="Doulos SIL" w:hAnsi="Doulos SIL"/>
          <w:i/>
          <w:color w:val="0000FF"/>
        </w:rPr>
        <w:t>=r</w:t>
      </w:r>
      <w:r>
        <w:rPr>
          <w:rFonts w:ascii="Doulos SIL" w:hAnsi="Doulos SIL"/>
          <w:i/>
          <w:color w:val="0000FF"/>
        </w:rPr>
        <w:t>ɛ̄</w:t>
      </w:r>
      <w:r w:rsidRPr="00305E8A">
        <w:rPr>
          <w:rFonts w:ascii="Doulos SIL" w:hAnsi="Doulos SIL"/>
          <w:i/>
          <w:color w:val="0000FF"/>
        </w:rPr>
        <w:t>ʔ</w:t>
      </w:r>
      <w:r w:rsidRPr="00305E8A">
        <w:rPr>
          <w:rFonts w:ascii="Doulos SIL" w:hAnsi="Doulos SIL"/>
          <w:i/>
          <w:color w:val="0000FF"/>
        </w:rPr>
        <w:tab/>
      </w:r>
      <w:r w:rsidRPr="00305E8A">
        <w:rPr>
          <w:rFonts w:ascii="Doulos SIL" w:hAnsi="Doulos SIL"/>
          <w:i/>
          <w:color w:val="0000FF"/>
        </w:rPr>
        <w:tab/>
      </w:r>
      <w:r w:rsidRPr="00B8501F">
        <w:rPr>
          <w:rFonts w:ascii="Doulos SIL" w:hAnsi="Doulos SIL"/>
          <w:i/>
          <w:color w:val="0000FF"/>
        </w:rPr>
        <w:t>jàʔánì-yà=rɛ̄ʔ</w:t>
      </w:r>
    </w:p>
    <w:p w14:paraId="67547F57" w14:textId="44A034C5" w:rsidR="00753ED1" w:rsidRPr="00305E8A" w:rsidRDefault="00753ED1" w:rsidP="00753ED1">
      <w:pPr>
        <w:tabs>
          <w:tab w:val="clear" w:pos="369"/>
          <w:tab w:val="left" w:pos="720"/>
          <w:tab w:val="left" w:pos="990"/>
          <w:tab w:val="left" w:pos="2430"/>
          <w:tab w:val="left" w:pos="2700"/>
          <w:tab w:val="left" w:pos="4140"/>
          <w:tab w:val="left" w:pos="4410"/>
          <w:tab w:val="left" w:pos="5760"/>
          <w:tab w:val="left" w:pos="6030"/>
        </w:tabs>
        <w:rPr>
          <w:rFonts w:ascii="Doulos SIL" w:hAnsi="Doulos SIL"/>
          <w:i/>
          <w:color w:val="0000FF"/>
        </w:rPr>
      </w:pPr>
      <w:r>
        <w:tab/>
        <w:t>Imprt</w:t>
      </w:r>
      <w:r>
        <w:tab/>
      </w:r>
      <w:r w:rsidRPr="00305E8A">
        <w:rPr>
          <w:rFonts w:ascii="Doulos SIL" w:hAnsi="Doulos SIL"/>
          <w:i/>
          <w:color w:val="0000FF"/>
        </w:rPr>
        <w:t>sā</w:t>
      </w:r>
      <w:r w:rsidRPr="00305E8A">
        <w:rPr>
          <w:rFonts w:ascii="Doulos SIL" w:hAnsi="Doulos SIL"/>
          <w:i/>
          <w:color w:val="0000FF"/>
        </w:rPr>
        <w:tab/>
      </w:r>
      <w:r w:rsidRPr="00305E8A">
        <w:rPr>
          <w:rFonts w:ascii="Doulos SIL" w:hAnsi="Doulos SIL"/>
          <w:i/>
          <w:color w:val="0000FF"/>
        </w:rPr>
        <w:tab/>
        <w:t>bà</w:t>
      </w:r>
      <w:r w:rsidRPr="00305E8A">
        <w:rPr>
          <w:rFonts w:ascii="Doulos SIL" w:hAnsi="Doulos SIL"/>
          <w:i/>
          <w:color w:val="0000FF"/>
        </w:rPr>
        <w:tab/>
      </w:r>
      <w:r w:rsidRPr="00305E8A">
        <w:rPr>
          <w:rFonts w:ascii="Doulos SIL" w:hAnsi="Doulos SIL"/>
          <w:i/>
          <w:color w:val="0000FF"/>
        </w:rPr>
        <w:tab/>
        <w:t>jàʔáⁿ</w:t>
      </w:r>
    </w:p>
    <w:p w14:paraId="2FA62CF5" w14:textId="39F13408" w:rsidR="00753ED1" w:rsidRDefault="00753ED1" w:rsidP="00753ED1">
      <w:pPr>
        <w:tabs>
          <w:tab w:val="clear" w:pos="369"/>
          <w:tab w:val="left" w:pos="720"/>
          <w:tab w:val="left" w:pos="990"/>
          <w:tab w:val="left" w:pos="2430"/>
          <w:tab w:val="left" w:pos="2700"/>
          <w:tab w:val="left" w:pos="4140"/>
          <w:tab w:val="left" w:pos="4410"/>
          <w:tab w:val="left" w:pos="5760"/>
          <w:tab w:val="left" w:pos="6030"/>
        </w:tabs>
      </w:pPr>
      <w:r>
        <w:tab/>
      </w:r>
      <w:r>
        <w:tab/>
        <w:t>Proh</w:t>
      </w:r>
      <w:r>
        <w:tab/>
      </w:r>
      <w:r>
        <w:tab/>
      </w:r>
      <w:r w:rsidRPr="00305E8A">
        <w:rPr>
          <w:rFonts w:ascii="Doulos SIL" w:hAnsi="Doulos SIL"/>
          <w:i/>
          <w:color w:val="0000FF"/>
        </w:rPr>
        <w:t>bí sā=rɛ̄ʔ</w:t>
      </w:r>
      <w:r w:rsidRPr="00305E8A">
        <w:rPr>
          <w:rFonts w:ascii="Doulos SIL" w:hAnsi="Doulos SIL"/>
          <w:i/>
          <w:color w:val="0000FF"/>
        </w:rPr>
        <w:tab/>
      </w:r>
      <w:r w:rsidRPr="00305E8A">
        <w:rPr>
          <w:rFonts w:ascii="Doulos SIL" w:hAnsi="Doulos SIL"/>
          <w:i/>
          <w:color w:val="0000FF"/>
        </w:rPr>
        <w:tab/>
        <w:t>bí bà=r</w:t>
      </w:r>
      <w:r>
        <w:rPr>
          <w:rFonts w:ascii="Doulos SIL" w:hAnsi="Doulos SIL"/>
          <w:i/>
          <w:color w:val="0000FF"/>
        </w:rPr>
        <w:t>ɛ̄</w:t>
      </w:r>
      <w:r w:rsidRPr="00305E8A">
        <w:rPr>
          <w:rFonts w:ascii="Doulos SIL" w:hAnsi="Doulos SIL"/>
          <w:i/>
          <w:color w:val="0000FF"/>
        </w:rPr>
        <w:t>ʔ</w:t>
      </w:r>
      <w:r w:rsidRPr="00305E8A">
        <w:rPr>
          <w:rFonts w:ascii="Doulos SIL" w:hAnsi="Doulos SIL"/>
          <w:i/>
          <w:color w:val="0000FF"/>
        </w:rPr>
        <w:tab/>
      </w:r>
      <w:r w:rsidRPr="00305E8A">
        <w:rPr>
          <w:rFonts w:ascii="Doulos SIL" w:hAnsi="Doulos SIL"/>
          <w:i/>
          <w:color w:val="0000FF"/>
        </w:rPr>
        <w:tab/>
        <w:t>bí jàʔà=n</w:t>
      </w:r>
      <w:r>
        <w:rPr>
          <w:rFonts w:ascii="Doulos SIL" w:hAnsi="Doulos SIL"/>
          <w:i/>
          <w:color w:val="0000FF"/>
        </w:rPr>
        <w:t>ɛ̄</w:t>
      </w:r>
      <w:r w:rsidRPr="00305E8A">
        <w:rPr>
          <w:rFonts w:ascii="Doulos SIL" w:hAnsi="Doulos SIL"/>
          <w:i/>
          <w:color w:val="0000FF"/>
        </w:rPr>
        <w:t>ʔ</w:t>
      </w:r>
    </w:p>
    <w:p w14:paraId="1517929E" w14:textId="77777777" w:rsidR="00753ED1" w:rsidRDefault="00753ED1" w:rsidP="00753ED1">
      <w:pPr>
        <w:tabs>
          <w:tab w:val="clear" w:pos="369"/>
          <w:tab w:val="left" w:pos="720"/>
          <w:tab w:val="left" w:pos="990"/>
          <w:tab w:val="left" w:pos="2430"/>
          <w:tab w:val="left" w:pos="2700"/>
          <w:tab w:val="left" w:pos="4140"/>
          <w:tab w:val="left" w:pos="4410"/>
          <w:tab w:val="left" w:pos="5760"/>
          <w:tab w:val="left" w:pos="6030"/>
        </w:tabs>
      </w:pPr>
      <w:r>
        <w:tab/>
        <w:t>Imprt Pl</w:t>
      </w:r>
      <w:r>
        <w:tab/>
      </w:r>
      <w:r w:rsidRPr="00305E8A">
        <w:rPr>
          <w:rFonts w:ascii="Doulos SIL" w:hAnsi="Doulos SIL"/>
          <w:i/>
          <w:color w:val="0000FF"/>
        </w:rPr>
        <w:t>ēēⁿ sā</w:t>
      </w:r>
      <w:r w:rsidRPr="00305E8A">
        <w:rPr>
          <w:rFonts w:ascii="Doulos SIL" w:hAnsi="Doulos SIL"/>
          <w:i/>
          <w:color w:val="0000FF"/>
        </w:rPr>
        <w:tab/>
        <w:t>ēēⁿ bā</w:t>
      </w:r>
      <w:r w:rsidRPr="00305E8A">
        <w:rPr>
          <w:rFonts w:ascii="Doulos SIL" w:hAnsi="Doulos SIL"/>
          <w:i/>
          <w:color w:val="0000FF"/>
        </w:rPr>
        <w:tab/>
        <w:t>ēēⁿ jāʔāⁿ</w:t>
      </w:r>
    </w:p>
    <w:p w14:paraId="4460622F" w14:textId="004C268F" w:rsidR="00753ED1" w:rsidRDefault="00753ED1" w:rsidP="00753ED1">
      <w:pPr>
        <w:tabs>
          <w:tab w:val="clear" w:pos="369"/>
          <w:tab w:val="left" w:pos="720"/>
          <w:tab w:val="left" w:pos="990"/>
          <w:tab w:val="left" w:pos="2430"/>
          <w:tab w:val="left" w:pos="2700"/>
          <w:tab w:val="left" w:pos="4140"/>
          <w:tab w:val="left" w:pos="4410"/>
          <w:tab w:val="left" w:pos="5760"/>
          <w:tab w:val="left" w:pos="6030"/>
        </w:tabs>
      </w:pPr>
      <w:r>
        <w:tab/>
      </w:r>
      <w:r>
        <w:tab/>
        <w:t>Proh Pl</w:t>
      </w:r>
      <w:r>
        <w:tab/>
      </w:r>
      <w:r>
        <w:tab/>
      </w:r>
      <w:r w:rsidRPr="00305E8A">
        <w:rPr>
          <w:rFonts w:ascii="Doulos SIL" w:hAnsi="Doulos SIL"/>
          <w:i/>
          <w:color w:val="0000FF"/>
        </w:rPr>
        <w:t>ēēⁿ bí sā=rɛ̄ʔ</w:t>
      </w:r>
      <w:r w:rsidRPr="00305E8A">
        <w:rPr>
          <w:rFonts w:ascii="Doulos SIL" w:hAnsi="Doulos SIL"/>
          <w:i/>
          <w:color w:val="0000FF"/>
        </w:rPr>
        <w:tab/>
      </w:r>
      <w:r w:rsidRPr="00305E8A">
        <w:rPr>
          <w:rFonts w:ascii="Doulos SIL" w:hAnsi="Doulos SIL"/>
          <w:i/>
          <w:color w:val="0000FF"/>
        </w:rPr>
        <w:tab/>
        <w:t>ēēⁿ bí bà=r</w:t>
      </w:r>
      <w:r>
        <w:rPr>
          <w:rFonts w:ascii="Doulos SIL" w:hAnsi="Doulos SIL"/>
          <w:i/>
          <w:color w:val="0000FF"/>
        </w:rPr>
        <w:t>ɛ̄</w:t>
      </w:r>
      <w:r w:rsidRPr="00305E8A">
        <w:rPr>
          <w:rFonts w:ascii="Doulos SIL" w:hAnsi="Doulos SIL"/>
          <w:i/>
          <w:color w:val="0000FF"/>
        </w:rPr>
        <w:t>ʔ</w:t>
      </w:r>
      <w:r w:rsidRPr="00305E8A">
        <w:rPr>
          <w:rFonts w:ascii="Doulos SIL" w:hAnsi="Doulos SIL"/>
          <w:i/>
          <w:color w:val="0000FF"/>
        </w:rPr>
        <w:tab/>
      </w:r>
      <w:r w:rsidRPr="00305E8A">
        <w:rPr>
          <w:rFonts w:ascii="Doulos SIL" w:hAnsi="Doulos SIL"/>
          <w:i/>
          <w:color w:val="0000FF"/>
        </w:rPr>
        <w:tab/>
        <w:t>ēēⁿ bí jàʔà=n</w:t>
      </w:r>
      <w:r>
        <w:rPr>
          <w:rFonts w:ascii="Doulos SIL" w:hAnsi="Doulos SIL"/>
          <w:i/>
          <w:color w:val="0000FF"/>
        </w:rPr>
        <w:t>ɛ̄</w:t>
      </w:r>
      <w:r w:rsidRPr="00305E8A">
        <w:rPr>
          <w:rFonts w:ascii="Doulos SIL" w:hAnsi="Doulos SIL"/>
          <w:i/>
          <w:color w:val="0000FF"/>
        </w:rPr>
        <w:t>ʔ</w:t>
      </w:r>
    </w:p>
    <w:p w14:paraId="229E5931" w14:textId="562CAFAA" w:rsidR="00753ED1" w:rsidRPr="00753ED1" w:rsidRDefault="00753ED1" w:rsidP="00753ED1">
      <w:pPr>
        <w:tabs>
          <w:tab w:val="clear" w:pos="369"/>
          <w:tab w:val="left" w:pos="720"/>
          <w:tab w:val="left" w:pos="990"/>
          <w:tab w:val="left" w:pos="2430"/>
          <w:tab w:val="left" w:pos="2700"/>
          <w:tab w:val="left" w:pos="4140"/>
          <w:tab w:val="left" w:pos="4410"/>
          <w:tab w:val="left" w:pos="5760"/>
          <w:tab w:val="left" w:pos="6030"/>
        </w:tabs>
        <w:rPr>
          <w:rFonts w:ascii="Doulos SIL" w:hAnsi="Doulos SIL"/>
          <w:i/>
          <w:color w:val="0000FF"/>
        </w:rPr>
      </w:pPr>
      <w:r>
        <w:tab/>
        <w:t>Verbal noun</w:t>
      </w:r>
      <w:r>
        <w:tab/>
      </w:r>
      <w:r w:rsidRPr="00305E8A">
        <w:rPr>
          <w:rFonts w:ascii="Doulos SIL" w:hAnsi="Doulos SIL"/>
          <w:i/>
          <w:color w:val="0000FF"/>
        </w:rPr>
        <w:t>sēē</w:t>
      </w:r>
      <w:r w:rsidRPr="00305E8A">
        <w:rPr>
          <w:rFonts w:ascii="Doulos SIL" w:hAnsi="Doulos SIL"/>
          <w:i/>
          <w:color w:val="0000FF"/>
        </w:rPr>
        <w:tab/>
        <w:t>bó bà</w:t>
      </w:r>
      <w:r w:rsidRPr="00305E8A">
        <w:rPr>
          <w:rFonts w:ascii="Doulos SIL" w:hAnsi="Doulos SIL"/>
          <w:i/>
          <w:color w:val="0000FF"/>
        </w:rPr>
        <w:tab/>
        <w:t>jāʔ</w:t>
      </w:r>
      <w:r>
        <w:rPr>
          <w:rFonts w:ascii="Doulos SIL" w:hAnsi="Doulos SIL"/>
          <w:i/>
          <w:color w:val="0000FF"/>
        </w:rPr>
        <w:t>ānī</w:t>
      </w:r>
    </w:p>
    <w:p w14:paraId="2FD06047" w14:textId="77777777" w:rsidR="00753ED1" w:rsidRDefault="00753ED1" w:rsidP="00B13215"/>
    <w:p w14:paraId="04F759D8" w14:textId="77777777" w:rsidR="00B13215" w:rsidRDefault="00B13215" w:rsidP="00B13215"/>
    <w:p w14:paraId="769CFA40" w14:textId="560B75DB" w:rsidR="00B13215" w:rsidRDefault="00B13215" w:rsidP="00B13215">
      <w:pPr>
        <w:pStyle w:val="Heading4"/>
      </w:pPr>
      <w:bookmarkStart w:id="1352" w:name="_Toc337412111"/>
      <w:r>
        <w:t>Stem alternations for transitive verbs</w:t>
      </w:r>
      <w:bookmarkEnd w:id="1352"/>
    </w:p>
    <w:p w14:paraId="146B2A94" w14:textId="72BCBBCB" w:rsidR="008C6AB1" w:rsidRPr="008C6AB1" w:rsidRDefault="00B13215" w:rsidP="00B13215">
      <w:r>
        <w:t>Transitive verbs have paradigms similar to those described above for intransitives. However, all of their forms (including imperfective, progressive, and imperative) are preceded by NPs and therefore have two tonal variants, one with initial L</w:t>
      </w:r>
      <w:r>
        <w:noBreakHyphen/>
        <w:t>tone and the other with initial H</w:t>
      </w:r>
      <w:r>
        <w:noBreakHyphen/>
        <w:t xml:space="preserve">tone. The difference between intransitives and transitives is striking in the imperfectives, for example. Intransitives (including monosyllabics and </w:t>
      </w:r>
      <w:r w:rsidRPr="00B8501F">
        <w:rPr>
          <w:rFonts w:ascii="Doulos SIL" w:hAnsi="Doulos SIL"/>
          <w:i/>
          <w:color w:val="0000FF"/>
        </w:rPr>
        <w:t>CvCv</w:t>
      </w:r>
      <w:r>
        <w:t xml:space="preserve">) have a single imperfective form, whose tone is lexically assigned. Transitives monosyllabics and most </w:t>
      </w:r>
      <w:r w:rsidRPr="00B8501F">
        <w:rPr>
          <w:rFonts w:ascii="Doulos SIL" w:hAnsi="Doulos SIL"/>
          <w:i/>
          <w:color w:val="0000FF"/>
        </w:rPr>
        <w:t>CvCv</w:t>
      </w:r>
      <w:r w:rsidRPr="004D588B">
        <w:t xml:space="preserve"> </w:t>
      </w:r>
      <w:r>
        <w:t>stems have predictable L</w:t>
      </w:r>
      <w:r>
        <w:noBreakHyphen/>
        <w:t>toned and H</w:t>
      </w:r>
      <w:r>
        <w:noBreakHyphen/>
        <w:t>toned forms, correlated with the category of the preceding NP. Many transitives of these light shapes therefore have no lexically specified tones. However, heavier stems</w:t>
      </w:r>
      <w:r w:rsidR="004D588B">
        <w:t xml:space="preserve"> such as </w:t>
      </w:r>
      <w:r w:rsidR="004D588B" w:rsidRPr="00B8501F">
        <w:rPr>
          <w:rFonts w:ascii="Doulos SIL" w:hAnsi="Doulos SIL"/>
          <w:i/>
          <w:color w:val="0000FF"/>
        </w:rPr>
        <w:t>CvvCv</w:t>
      </w:r>
      <w:r w:rsidR="004D588B">
        <w:t xml:space="preserve"> and </w:t>
      </w:r>
      <w:r w:rsidR="004D588B" w:rsidRPr="00B8501F">
        <w:rPr>
          <w:rFonts w:ascii="Doulos SIL" w:hAnsi="Doulos SIL"/>
          <w:i/>
          <w:color w:val="0000FF"/>
        </w:rPr>
        <w:t>CvCvCv</w:t>
      </w:r>
      <w:r w:rsidR="004D588B">
        <w:t xml:space="preserve"> do</w:t>
      </w:r>
      <w:r>
        <w:t xml:space="preserve"> have </w:t>
      </w:r>
      <w:r w:rsidR="004D588B">
        <w:t>lexically specified</w:t>
      </w:r>
      <w:r>
        <w:t xml:space="preserve"> tones in noninitial syllables.</w:t>
      </w:r>
    </w:p>
    <w:p w14:paraId="0D66F309" w14:textId="483CA999" w:rsidR="008C6AB1" w:rsidRPr="00B8501F" w:rsidRDefault="008C6AB1" w:rsidP="00B13215">
      <w:pPr>
        <w:rPr>
          <w:rFonts w:ascii="Doulos SIL" w:hAnsi="Doulos SIL"/>
          <w:i/>
          <w:color w:val="0000FF"/>
        </w:rPr>
      </w:pPr>
    </w:p>
    <w:p w14:paraId="18C59EC8" w14:textId="688DA1A1" w:rsidR="00B13215" w:rsidRDefault="004D588B" w:rsidP="00B13215">
      <w:pPr>
        <w:tabs>
          <w:tab w:val="clear" w:pos="369"/>
          <w:tab w:val="left" w:pos="720"/>
          <w:tab w:val="left" w:pos="1080"/>
          <w:tab w:val="left" w:pos="2160"/>
          <w:tab w:val="left" w:pos="3330"/>
          <w:tab w:val="left" w:pos="4320"/>
          <w:tab w:val="left" w:pos="5580"/>
        </w:tabs>
      </w:pPr>
      <w:r>
        <w:t>(xx1</w:t>
      </w:r>
      <w:r w:rsidR="00B13215">
        <w:t>)</w:t>
      </w:r>
      <w:r w:rsidR="00B13215">
        <w:tab/>
        <w:t>Transitives (E-stem perfective)</w:t>
      </w:r>
    </w:p>
    <w:p w14:paraId="70692529" w14:textId="77777777" w:rsidR="00B13215" w:rsidRDefault="00B13215" w:rsidP="00B13215">
      <w:pPr>
        <w:tabs>
          <w:tab w:val="clear" w:pos="369"/>
          <w:tab w:val="left" w:pos="720"/>
          <w:tab w:val="left" w:pos="1080"/>
          <w:tab w:val="left" w:pos="2160"/>
          <w:tab w:val="left" w:pos="3330"/>
          <w:tab w:val="left" w:pos="4320"/>
          <w:tab w:val="left" w:pos="5580"/>
        </w:tabs>
      </w:pPr>
    </w:p>
    <w:p w14:paraId="0CC3932E" w14:textId="77777777" w:rsidR="00B13215" w:rsidRDefault="00B13215" w:rsidP="00B13215">
      <w:pPr>
        <w:tabs>
          <w:tab w:val="clear" w:pos="369"/>
          <w:tab w:val="left" w:pos="720"/>
          <w:tab w:val="left" w:pos="1080"/>
          <w:tab w:val="left" w:pos="2160"/>
          <w:tab w:val="left" w:pos="3330"/>
          <w:tab w:val="left" w:pos="4320"/>
          <w:tab w:val="left" w:pos="5580"/>
        </w:tabs>
      </w:pPr>
      <w:r>
        <w:tab/>
      </w:r>
      <w:r>
        <w:tab/>
        <w:t>Pfv</w:t>
      </w:r>
      <w:r>
        <w:tab/>
        <w:t>Ipfv</w:t>
      </w:r>
      <w:r>
        <w:tab/>
        <w:t>Imprt</w:t>
      </w:r>
      <w:r>
        <w:tab/>
        <w:t>Prog</w:t>
      </w:r>
      <w:r>
        <w:tab/>
        <w:t>gloss</w:t>
      </w:r>
    </w:p>
    <w:p w14:paraId="45F1F3CC" w14:textId="77777777" w:rsidR="00B13215" w:rsidRDefault="00B13215" w:rsidP="00B13215">
      <w:pPr>
        <w:tabs>
          <w:tab w:val="clear" w:pos="369"/>
          <w:tab w:val="left" w:pos="720"/>
          <w:tab w:val="left" w:pos="1080"/>
          <w:tab w:val="left" w:pos="2160"/>
          <w:tab w:val="left" w:pos="3330"/>
          <w:tab w:val="left" w:pos="4320"/>
          <w:tab w:val="left" w:pos="5580"/>
        </w:tabs>
      </w:pPr>
    </w:p>
    <w:p w14:paraId="37DB97D8" w14:textId="2B829D90" w:rsidR="004743C3" w:rsidRPr="00776DA2" w:rsidRDefault="004743C3" w:rsidP="004743C3">
      <w:pPr>
        <w:tabs>
          <w:tab w:val="clear" w:pos="369"/>
          <w:tab w:val="left" w:pos="720"/>
          <w:tab w:val="left" w:pos="1080"/>
          <w:tab w:val="left" w:pos="2160"/>
          <w:tab w:val="left" w:pos="3330"/>
          <w:tab w:val="left" w:pos="4320"/>
          <w:tab w:val="left" w:pos="5580"/>
        </w:tabs>
      </w:pPr>
      <w:r>
        <w:tab/>
      </w:r>
      <w:r>
        <w:tab/>
      </w:r>
      <w:r w:rsidRPr="00B8501F">
        <w:rPr>
          <w:rFonts w:ascii="Doulos SIL" w:hAnsi="Doulos SIL"/>
          <w:i/>
          <w:color w:val="0000FF"/>
        </w:rPr>
        <w:t>bɛ̀ɛ́</w:t>
      </w:r>
      <w:r w:rsidRPr="00B8501F">
        <w:rPr>
          <w:rFonts w:ascii="Doulos SIL" w:hAnsi="Doulos SIL"/>
          <w:i/>
          <w:color w:val="0000FF"/>
        </w:rPr>
        <w:tab/>
        <w:t>bàà</w:t>
      </w:r>
      <w:r w:rsidRPr="00B8501F">
        <w:rPr>
          <w:rFonts w:ascii="Doulos SIL" w:hAnsi="Doulos SIL"/>
          <w:i/>
          <w:color w:val="0000FF"/>
        </w:rPr>
        <w:tab/>
        <w:t>bǎ</w:t>
      </w:r>
      <w:r w:rsidRPr="00B8501F">
        <w:rPr>
          <w:rFonts w:ascii="Doulos SIL" w:hAnsi="Doulos SIL"/>
          <w:i/>
          <w:color w:val="0000FF"/>
        </w:rPr>
        <w:tab/>
      </w:r>
      <w:r w:rsidR="005F566E" w:rsidRPr="00B8501F">
        <w:rPr>
          <w:rFonts w:ascii="Doulos SIL" w:hAnsi="Doulos SIL"/>
          <w:i/>
          <w:color w:val="0000FF"/>
        </w:rPr>
        <w:t>bè-yá</w:t>
      </w:r>
      <w:r w:rsidRPr="00753ED1">
        <w:tab/>
      </w:r>
      <w:r>
        <w:t>‘put down’</w:t>
      </w:r>
    </w:p>
    <w:p w14:paraId="7E5CFA5A" w14:textId="3C82C1FE" w:rsidR="004743C3" w:rsidRDefault="004743C3" w:rsidP="004743C3">
      <w:pPr>
        <w:tabs>
          <w:tab w:val="clear" w:pos="369"/>
          <w:tab w:val="left" w:pos="720"/>
          <w:tab w:val="left" w:pos="1080"/>
          <w:tab w:val="left" w:pos="2160"/>
          <w:tab w:val="left" w:pos="3330"/>
          <w:tab w:val="left" w:pos="4320"/>
          <w:tab w:val="left" w:pos="5580"/>
        </w:tabs>
      </w:pPr>
      <w:r>
        <w:tab/>
      </w:r>
      <w:r>
        <w:tab/>
        <w:t xml:space="preserve">  </w:t>
      </w:r>
      <w:r w:rsidRPr="00B8501F">
        <w:rPr>
          <w:rFonts w:ascii="Doulos SIL" w:hAnsi="Doulos SIL"/>
          <w:i/>
          <w:color w:val="0000FF"/>
        </w:rPr>
        <w:t>bɛ́ɛ́</w:t>
      </w:r>
      <w:r w:rsidRPr="00B8501F">
        <w:rPr>
          <w:rFonts w:ascii="Doulos SIL" w:hAnsi="Doulos SIL"/>
          <w:i/>
          <w:color w:val="0000FF"/>
        </w:rPr>
        <w:tab/>
        <w:t xml:space="preserve">  báá</w:t>
      </w:r>
      <w:r w:rsidRPr="00B8501F">
        <w:rPr>
          <w:rFonts w:ascii="Doulos SIL" w:hAnsi="Doulos SIL"/>
          <w:i/>
          <w:color w:val="0000FF"/>
        </w:rPr>
        <w:tab/>
        <w:t xml:space="preserve">  bá</w:t>
      </w:r>
      <w:r w:rsidRPr="00B8501F">
        <w:rPr>
          <w:rFonts w:ascii="Doulos SIL" w:hAnsi="Doulos SIL"/>
          <w:i/>
          <w:color w:val="0000FF"/>
        </w:rPr>
        <w:tab/>
        <w:t xml:space="preserve">  </w:t>
      </w:r>
      <w:r w:rsidR="005F566E" w:rsidRPr="00B8501F">
        <w:rPr>
          <w:rFonts w:ascii="Doulos SIL" w:hAnsi="Doulos SIL"/>
          <w:i/>
          <w:color w:val="0000FF"/>
        </w:rPr>
        <w:t>bé-yā</w:t>
      </w:r>
    </w:p>
    <w:p w14:paraId="6B4B0BBB" w14:textId="4085CE56" w:rsidR="004743C3" w:rsidRPr="00776DA2" w:rsidRDefault="004743C3" w:rsidP="004743C3">
      <w:pPr>
        <w:tabs>
          <w:tab w:val="clear" w:pos="369"/>
          <w:tab w:val="left" w:pos="720"/>
          <w:tab w:val="left" w:pos="1080"/>
          <w:tab w:val="left" w:pos="2160"/>
          <w:tab w:val="left" w:pos="3330"/>
          <w:tab w:val="left" w:pos="4320"/>
          <w:tab w:val="left" w:pos="5580"/>
        </w:tabs>
      </w:pPr>
      <w:r>
        <w:tab/>
      </w:r>
      <w:r>
        <w:tab/>
      </w:r>
      <w:r w:rsidRPr="00B8501F">
        <w:rPr>
          <w:rFonts w:ascii="Doulos SIL" w:hAnsi="Doulos SIL"/>
          <w:i/>
          <w:color w:val="0000FF"/>
        </w:rPr>
        <w:t>jɛ̀ɛ́</w:t>
      </w:r>
      <w:r w:rsidRPr="00B8501F">
        <w:rPr>
          <w:rFonts w:ascii="Doulos SIL" w:hAnsi="Doulos SIL"/>
          <w:i/>
          <w:color w:val="0000FF"/>
        </w:rPr>
        <w:tab/>
        <w:t>jàà</w:t>
      </w:r>
      <w:r w:rsidRPr="00B8501F">
        <w:rPr>
          <w:rFonts w:ascii="Doulos SIL" w:hAnsi="Doulos SIL"/>
          <w:i/>
          <w:color w:val="0000FF"/>
        </w:rPr>
        <w:tab/>
        <w:t>jǎ</w:t>
      </w:r>
      <w:r w:rsidRPr="00B8501F">
        <w:rPr>
          <w:rFonts w:ascii="Doulos SIL" w:hAnsi="Doulos SIL"/>
          <w:i/>
          <w:color w:val="0000FF"/>
        </w:rPr>
        <w:tab/>
      </w:r>
      <w:r w:rsidR="005F566E" w:rsidRPr="00B8501F">
        <w:rPr>
          <w:rFonts w:ascii="Doulos SIL" w:hAnsi="Doulos SIL"/>
          <w:i/>
          <w:color w:val="0000FF"/>
        </w:rPr>
        <w:t>jè-yá</w:t>
      </w:r>
      <w:r w:rsidRPr="00753ED1">
        <w:tab/>
      </w:r>
      <w:r>
        <w:t>‘sweeten’</w:t>
      </w:r>
    </w:p>
    <w:p w14:paraId="390E079C" w14:textId="0CE675BC" w:rsidR="004743C3" w:rsidRDefault="004743C3" w:rsidP="004743C3">
      <w:pPr>
        <w:tabs>
          <w:tab w:val="clear" w:pos="369"/>
          <w:tab w:val="left" w:pos="720"/>
          <w:tab w:val="left" w:pos="1080"/>
          <w:tab w:val="left" w:pos="2160"/>
          <w:tab w:val="left" w:pos="3330"/>
          <w:tab w:val="left" w:pos="4320"/>
          <w:tab w:val="left" w:pos="5580"/>
        </w:tabs>
      </w:pPr>
      <w:r>
        <w:tab/>
      </w:r>
      <w:r>
        <w:tab/>
        <w:t xml:space="preserve">  </w:t>
      </w:r>
      <w:r w:rsidRPr="00B8501F">
        <w:rPr>
          <w:rFonts w:ascii="Doulos SIL" w:hAnsi="Doulos SIL"/>
          <w:i/>
          <w:color w:val="0000FF"/>
        </w:rPr>
        <w:t>jɛ́ɛ́</w:t>
      </w:r>
      <w:r w:rsidR="005F566E" w:rsidRPr="00B8501F">
        <w:rPr>
          <w:rFonts w:ascii="Doulos SIL" w:hAnsi="Doulos SIL"/>
          <w:i/>
          <w:color w:val="0000FF"/>
        </w:rPr>
        <w:tab/>
        <w:t xml:space="preserve">  jáá</w:t>
      </w:r>
      <w:r w:rsidR="005F566E" w:rsidRPr="00B8501F">
        <w:rPr>
          <w:rFonts w:ascii="Doulos SIL" w:hAnsi="Doulos SIL"/>
          <w:i/>
          <w:color w:val="0000FF"/>
        </w:rPr>
        <w:tab/>
        <w:t xml:space="preserve">  já</w:t>
      </w:r>
      <w:r w:rsidR="005F566E" w:rsidRPr="00B8501F">
        <w:rPr>
          <w:rFonts w:ascii="Doulos SIL" w:hAnsi="Doulos SIL"/>
          <w:i/>
          <w:color w:val="0000FF"/>
        </w:rPr>
        <w:tab/>
        <w:t xml:space="preserve">  jé-yā</w:t>
      </w:r>
    </w:p>
    <w:p w14:paraId="40F24D92" w14:textId="7E1E2B18" w:rsidR="005B108D" w:rsidRPr="00776DA2" w:rsidRDefault="005B108D" w:rsidP="005B108D">
      <w:pPr>
        <w:tabs>
          <w:tab w:val="clear" w:pos="369"/>
          <w:tab w:val="left" w:pos="720"/>
          <w:tab w:val="left" w:pos="1080"/>
          <w:tab w:val="left" w:pos="2160"/>
          <w:tab w:val="left" w:pos="3330"/>
          <w:tab w:val="left" w:pos="4320"/>
          <w:tab w:val="left" w:pos="5580"/>
        </w:tabs>
      </w:pPr>
      <w:r>
        <w:tab/>
      </w:r>
      <w:r>
        <w:tab/>
      </w:r>
      <w:r w:rsidRPr="00B8501F">
        <w:rPr>
          <w:rFonts w:ascii="Doulos SIL" w:hAnsi="Doulos SIL"/>
          <w:i/>
          <w:color w:val="0000FF"/>
        </w:rPr>
        <w:t>dɛ̀ɛ́</w:t>
      </w:r>
      <w:r w:rsidRPr="00B8501F">
        <w:rPr>
          <w:rFonts w:ascii="Doulos SIL" w:hAnsi="Doulos SIL"/>
          <w:i/>
          <w:color w:val="0000FF"/>
        </w:rPr>
        <w:tab/>
        <w:t>dɛ̀ɛ̀</w:t>
      </w:r>
      <w:r w:rsidRPr="00B8501F">
        <w:rPr>
          <w:rFonts w:ascii="Doulos SIL" w:hAnsi="Doulos SIL"/>
          <w:i/>
          <w:color w:val="0000FF"/>
        </w:rPr>
        <w:tab/>
        <w:t>dɛ̌</w:t>
      </w:r>
      <w:r w:rsidRPr="00B8501F">
        <w:rPr>
          <w:rFonts w:ascii="Doulos SIL" w:hAnsi="Doulos SIL"/>
          <w:i/>
          <w:color w:val="0000FF"/>
        </w:rPr>
        <w:tab/>
      </w:r>
      <w:r w:rsidR="00F50BD6" w:rsidRPr="00B8501F">
        <w:rPr>
          <w:rFonts w:ascii="Doulos SIL" w:hAnsi="Doulos SIL"/>
          <w:i/>
          <w:color w:val="0000FF"/>
        </w:rPr>
        <w:t>dè-yá</w:t>
      </w:r>
      <w:r w:rsidRPr="00753ED1">
        <w:tab/>
      </w:r>
      <w:r>
        <w:t>‘heat (sth)’</w:t>
      </w:r>
    </w:p>
    <w:p w14:paraId="2A96B3BB" w14:textId="602520D6" w:rsidR="005B108D" w:rsidRDefault="005B108D" w:rsidP="005B108D">
      <w:pPr>
        <w:tabs>
          <w:tab w:val="clear" w:pos="369"/>
          <w:tab w:val="left" w:pos="720"/>
          <w:tab w:val="left" w:pos="1080"/>
          <w:tab w:val="left" w:pos="2160"/>
          <w:tab w:val="left" w:pos="3330"/>
          <w:tab w:val="left" w:pos="4320"/>
          <w:tab w:val="left" w:pos="5580"/>
        </w:tabs>
      </w:pPr>
      <w:r>
        <w:tab/>
      </w:r>
      <w:r>
        <w:tab/>
        <w:t xml:space="preserve">  </w:t>
      </w:r>
      <w:r w:rsidRPr="00B8501F">
        <w:rPr>
          <w:rFonts w:ascii="Doulos SIL" w:hAnsi="Doulos SIL"/>
          <w:i/>
          <w:color w:val="0000FF"/>
        </w:rPr>
        <w:t>dɛ́ɛ́</w:t>
      </w:r>
      <w:r w:rsidRPr="00B8501F">
        <w:rPr>
          <w:rFonts w:ascii="Doulos SIL" w:hAnsi="Doulos SIL"/>
          <w:i/>
          <w:color w:val="0000FF"/>
        </w:rPr>
        <w:tab/>
        <w:t xml:space="preserve">  dɛ́ɛ́</w:t>
      </w:r>
      <w:r w:rsidRPr="00B8501F">
        <w:rPr>
          <w:rFonts w:ascii="Doulos SIL" w:hAnsi="Doulos SIL"/>
          <w:i/>
          <w:color w:val="0000FF"/>
        </w:rPr>
        <w:tab/>
        <w:t xml:space="preserve">  dɛ́</w:t>
      </w:r>
      <w:r w:rsidRPr="00B8501F">
        <w:rPr>
          <w:rFonts w:ascii="Doulos SIL" w:hAnsi="Doulos SIL"/>
          <w:i/>
          <w:color w:val="0000FF"/>
        </w:rPr>
        <w:tab/>
        <w:t xml:space="preserve">  </w:t>
      </w:r>
      <w:r w:rsidR="00F50BD6" w:rsidRPr="00B8501F">
        <w:rPr>
          <w:rFonts w:ascii="Doulos SIL" w:hAnsi="Doulos SIL"/>
          <w:i/>
          <w:color w:val="0000FF"/>
        </w:rPr>
        <w:t>dé-yā</w:t>
      </w:r>
    </w:p>
    <w:p w14:paraId="6A46BD1E" w14:textId="6B691FAB" w:rsidR="004743C3" w:rsidRPr="00776DA2" w:rsidRDefault="004743C3" w:rsidP="004743C3">
      <w:pPr>
        <w:tabs>
          <w:tab w:val="clear" w:pos="369"/>
          <w:tab w:val="left" w:pos="720"/>
          <w:tab w:val="left" w:pos="1080"/>
          <w:tab w:val="left" w:pos="2160"/>
          <w:tab w:val="left" w:pos="3330"/>
          <w:tab w:val="left" w:pos="4320"/>
          <w:tab w:val="left" w:pos="5580"/>
        </w:tabs>
      </w:pPr>
      <w:r>
        <w:tab/>
      </w:r>
      <w:r>
        <w:tab/>
      </w:r>
      <w:r w:rsidR="005B108D" w:rsidRPr="00B8501F">
        <w:rPr>
          <w:rFonts w:ascii="Doulos SIL" w:hAnsi="Doulos SIL"/>
          <w:i/>
          <w:color w:val="0000FF"/>
        </w:rPr>
        <w:t>m</w:t>
      </w:r>
      <w:r w:rsidRPr="00B8501F">
        <w:rPr>
          <w:rFonts w:ascii="Doulos SIL" w:hAnsi="Doulos SIL"/>
          <w:i/>
          <w:color w:val="0000FF"/>
        </w:rPr>
        <w:t>ɛ̀ɛ́</w:t>
      </w:r>
      <w:r w:rsidRPr="00B8501F">
        <w:rPr>
          <w:rFonts w:ascii="Doulos SIL" w:hAnsi="Doulos SIL"/>
          <w:i/>
          <w:color w:val="0000FF"/>
        </w:rPr>
        <w:tab/>
      </w:r>
      <w:r w:rsidR="005B108D" w:rsidRPr="00B8501F">
        <w:rPr>
          <w:rFonts w:ascii="Doulos SIL" w:hAnsi="Doulos SIL"/>
          <w:i/>
          <w:color w:val="0000FF"/>
        </w:rPr>
        <w:t>m</w:t>
      </w:r>
      <w:r w:rsidRPr="00B8501F">
        <w:rPr>
          <w:rFonts w:ascii="Doulos SIL" w:hAnsi="Doulos SIL"/>
          <w:i/>
          <w:color w:val="0000FF"/>
        </w:rPr>
        <w:t>ɛ̀ɛ̀</w:t>
      </w:r>
      <w:r w:rsidRPr="00B8501F">
        <w:rPr>
          <w:rFonts w:ascii="Doulos SIL" w:hAnsi="Doulos SIL"/>
          <w:i/>
          <w:color w:val="0000FF"/>
        </w:rPr>
        <w:tab/>
      </w:r>
      <w:r w:rsidR="005B108D" w:rsidRPr="00B8501F">
        <w:rPr>
          <w:rFonts w:ascii="Doulos SIL" w:hAnsi="Doulos SIL"/>
          <w:i/>
          <w:color w:val="0000FF"/>
        </w:rPr>
        <w:t>m</w:t>
      </w:r>
      <w:r w:rsidRPr="00B8501F">
        <w:rPr>
          <w:rFonts w:ascii="Doulos SIL" w:hAnsi="Doulos SIL"/>
          <w:i/>
          <w:color w:val="0000FF"/>
        </w:rPr>
        <w:t>ɛ̌</w:t>
      </w:r>
      <w:r w:rsidRPr="00B8501F">
        <w:rPr>
          <w:rFonts w:ascii="Doulos SIL" w:hAnsi="Doulos SIL"/>
          <w:i/>
          <w:color w:val="0000FF"/>
        </w:rPr>
        <w:tab/>
      </w:r>
      <w:r w:rsidR="00F50BD6" w:rsidRPr="00B8501F">
        <w:rPr>
          <w:rFonts w:ascii="Doulos SIL" w:hAnsi="Doulos SIL"/>
          <w:i/>
          <w:color w:val="0000FF"/>
        </w:rPr>
        <w:t>mè-yá</w:t>
      </w:r>
      <w:r w:rsidRPr="00753ED1">
        <w:tab/>
      </w:r>
      <w:r>
        <w:t>‘</w:t>
      </w:r>
      <w:r w:rsidR="005B108D">
        <w:t>hear</w:t>
      </w:r>
      <w:r>
        <w:t>’</w:t>
      </w:r>
    </w:p>
    <w:p w14:paraId="36D212BF" w14:textId="65FB966D" w:rsidR="004743C3" w:rsidRDefault="004743C3" w:rsidP="004743C3">
      <w:pPr>
        <w:tabs>
          <w:tab w:val="clear" w:pos="369"/>
          <w:tab w:val="left" w:pos="720"/>
          <w:tab w:val="left" w:pos="1080"/>
          <w:tab w:val="left" w:pos="2160"/>
          <w:tab w:val="left" w:pos="3330"/>
          <w:tab w:val="left" w:pos="4320"/>
          <w:tab w:val="left" w:pos="5580"/>
        </w:tabs>
      </w:pPr>
      <w:r>
        <w:lastRenderedPageBreak/>
        <w:tab/>
      </w:r>
      <w:r>
        <w:tab/>
        <w:t xml:space="preserve">  </w:t>
      </w:r>
      <w:r w:rsidR="005B108D" w:rsidRPr="00B8501F">
        <w:rPr>
          <w:rFonts w:ascii="Doulos SIL" w:hAnsi="Doulos SIL"/>
          <w:i/>
          <w:color w:val="0000FF"/>
        </w:rPr>
        <w:t>m</w:t>
      </w:r>
      <w:r w:rsidRPr="00B8501F">
        <w:rPr>
          <w:rFonts w:ascii="Doulos SIL" w:hAnsi="Doulos SIL"/>
          <w:i/>
          <w:color w:val="0000FF"/>
        </w:rPr>
        <w:t>ɛ́ɛ́</w:t>
      </w:r>
      <w:r w:rsidRPr="00B8501F">
        <w:rPr>
          <w:rFonts w:ascii="Doulos SIL" w:hAnsi="Doulos SIL"/>
          <w:i/>
          <w:color w:val="0000FF"/>
        </w:rPr>
        <w:tab/>
        <w:t xml:space="preserve">  </w:t>
      </w:r>
      <w:r w:rsidR="005B108D" w:rsidRPr="00B8501F">
        <w:rPr>
          <w:rFonts w:ascii="Doulos SIL" w:hAnsi="Doulos SIL"/>
          <w:i/>
          <w:color w:val="0000FF"/>
        </w:rPr>
        <w:t>m</w:t>
      </w:r>
      <w:r w:rsidRPr="00B8501F">
        <w:rPr>
          <w:rFonts w:ascii="Doulos SIL" w:hAnsi="Doulos SIL"/>
          <w:i/>
          <w:color w:val="0000FF"/>
        </w:rPr>
        <w:t>ɛ́ɛ́</w:t>
      </w:r>
      <w:r w:rsidRPr="00B8501F">
        <w:rPr>
          <w:rFonts w:ascii="Doulos SIL" w:hAnsi="Doulos SIL"/>
          <w:i/>
          <w:color w:val="0000FF"/>
        </w:rPr>
        <w:tab/>
        <w:t xml:space="preserve">  </w:t>
      </w:r>
      <w:r w:rsidR="005B108D" w:rsidRPr="00B8501F">
        <w:rPr>
          <w:rFonts w:ascii="Doulos SIL" w:hAnsi="Doulos SIL"/>
          <w:i/>
          <w:color w:val="0000FF"/>
        </w:rPr>
        <w:t>m</w:t>
      </w:r>
      <w:r w:rsidRPr="00B8501F">
        <w:rPr>
          <w:rFonts w:ascii="Doulos SIL" w:hAnsi="Doulos SIL"/>
          <w:i/>
          <w:color w:val="0000FF"/>
        </w:rPr>
        <w:t>ɛ́</w:t>
      </w:r>
      <w:r w:rsidRPr="00B8501F">
        <w:rPr>
          <w:rFonts w:ascii="Doulos SIL" w:hAnsi="Doulos SIL"/>
          <w:i/>
          <w:color w:val="0000FF"/>
        </w:rPr>
        <w:tab/>
        <w:t xml:space="preserve">  </w:t>
      </w:r>
      <w:r w:rsidR="00F50BD6" w:rsidRPr="00B8501F">
        <w:rPr>
          <w:rFonts w:ascii="Doulos SIL" w:hAnsi="Doulos SIL"/>
          <w:i/>
          <w:color w:val="0000FF"/>
        </w:rPr>
        <w:t>mé-yā</w:t>
      </w:r>
    </w:p>
    <w:p w14:paraId="5095F2D8" w14:textId="45770C39" w:rsidR="005002F9" w:rsidRPr="00776DA2" w:rsidRDefault="005002F9" w:rsidP="005002F9">
      <w:pPr>
        <w:tabs>
          <w:tab w:val="clear" w:pos="369"/>
          <w:tab w:val="left" w:pos="720"/>
          <w:tab w:val="left" w:pos="1080"/>
          <w:tab w:val="left" w:pos="2160"/>
          <w:tab w:val="left" w:pos="3330"/>
          <w:tab w:val="left" w:pos="4320"/>
          <w:tab w:val="left" w:pos="5580"/>
        </w:tabs>
      </w:pPr>
      <w:r>
        <w:tab/>
      </w:r>
      <w:r>
        <w:tab/>
      </w:r>
      <w:r w:rsidRPr="00B8501F">
        <w:rPr>
          <w:rFonts w:ascii="Doulos SIL" w:hAnsi="Doulos SIL"/>
          <w:i/>
          <w:color w:val="0000FF"/>
        </w:rPr>
        <w:t>bɔ̀ɛ́</w:t>
      </w:r>
      <w:r w:rsidRPr="00B8501F">
        <w:rPr>
          <w:rFonts w:ascii="Doulos SIL" w:hAnsi="Doulos SIL"/>
          <w:i/>
          <w:color w:val="0000FF"/>
        </w:rPr>
        <w:tab/>
        <w:t>bɔ̀ɔ̀</w:t>
      </w:r>
      <w:r w:rsidRPr="00B8501F">
        <w:rPr>
          <w:rFonts w:ascii="Doulos SIL" w:hAnsi="Doulos SIL"/>
          <w:i/>
          <w:color w:val="0000FF"/>
        </w:rPr>
        <w:tab/>
        <w:t>bɔ̌</w:t>
      </w:r>
      <w:r w:rsidRPr="00B8501F">
        <w:rPr>
          <w:rFonts w:ascii="Doulos SIL" w:hAnsi="Doulos SIL"/>
          <w:i/>
          <w:color w:val="0000FF"/>
        </w:rPr>
        <w:tab/>
      </w:r>
      <w:r w:rsidR="00F50BD6" w:rsidRPr="00B8501F">
        <w:rPr>
          <w:rFonts w:ascii="Doulos SIL" w:hAnsi="Doulos SIL"/>
          <w:i/>
          <w:color w:val="0000FF"/>
        </w:rPr>
        <w:t>bò-yá</w:t>
      </w:r>
      <w:r w:rsidRPr="00753ED1">
        <w:tab/>
      </w:r>
      <w:r>
        <w:t>‘remove’</w:t>
      </w:r>
    </w:p>
    <w:p w14:paraId="23922DD9" w14:textId="41F8F33E" w:rsidR="005002F9" w:rsidRDefault="005002F9" w:rsidP="005002F9">
      <w:pPr>
        <w:tabs>
          <w:tab w:val="clear" w:pos="369"/>
          <w:tab w:val="left" w:pos="720"/>
          <w:tab w:val="left" w:pos="1080"/>
          <w:tab w:val="left" w:pos="2160"/>
          <w:tab w:val="left" w:pos="3330"/>
          <w:tab w:val="left" w:pos="4320"/>
          <w:tab w:val="left" w:pos="5580"/>
        </w:tabs>
      </w:pPr>
      <w:r>
        <w:tab/>
      </w:r>
      <w:r>
        <w:tab/>
        <w:t xml:space="preserve">  </w:t>
      </w:r>
      <w:r w:rsidRPr="00B8501F">
        <w:rPr>
          <w:rFonts w:ascii="Doulos SIL" w:hAnsi="Doulos SIL"/>
          <w:i/>
          <w:color w:val="0000FF"/>
        </w:rPr>
        <w:t>bɔ́ɛ́</w:t>
      </w:r>
      <w:r w:rsidRPr="00B8501F">
        <w:rPr>
          <w:rFonts w:ascii="Doulos SIL" w:hAnsi="Doulos SIL"/>
          <w:i/>
          <w:color w:val="0000FF"/>
        </w:rPr>
        <w:tab/>
        <w:t xml:space="preserve">  bɔ́ɔ́</w:t>
      </w:r>
      <w:r w:rsidRPr="00B8501F">
        <w:rPr>
          <w:rFonts w:ascii="Doulos SIL" w:hAnsi="Doulos SIL"/>
          <w:i/>
          <w:color w:val="0000FF"/>
        </w:rPr>
        <w:tab/>
        <w:t xml:space="preserve">  bɔ́</w:t>
      </w:r>
      <w:r w:rsidRPr="00B8501F">
        <w:rPr>
          <w:rFonts w:ascii="Doulos SIL" w:hAnsi="Doulos SIL"/>
          <w:i/>
          <w:color w:val="0000FF"/>
        </w:rPr>
        <w:tab/>
        <w:t xml:space="preserve">  </w:t>
      </w:r>
      <w:r w:rsidR="00F50BD6" w:rsidRPr="00B8501F">
        <w:rPr>
          <w:rFonts w:ascii="Doulos SIL" w:hAnsi="Doulos SIL"/>
          <w:i/>
          <w:color w:val="0000FF"/>
        </w:rPr>
        <w:t>bó-yā</w:t>
      </w:r>
    </w:p>
    <w:p w14:paraId="3391AB55" w14:textId="21D84BD9" w:rsidR="005002F9" w:rsidRPr="00F50BD6" w:rsidRDefault="005002F9" w:rsidP="005002F9">
      <w:pPr>
        <w:tabs>
          <w:tab w:val="clear" w:pos="369"/>
          <w:tab w:val="left" w:pos="720"/>
          <w:tab w:val="left" w:pos="1080"/>
          <w:tab w:val="left" w:pos="2160"/>
          <w:tab w:val="left" w:pos="3330"/>
          <w:tab w:val="left" w:pos="4320"/>
          <w:tab w:val="left" w:pos="5580"/>
        </w:tabs>
      </w:pPr>
      <w:r>
        <w:tab/>
      </w:r>
      <w:r>
        <w:tab/>
      </w:r>
      <w:r w:rsidRPr="00B8501F">
        <w:rPr>
          <w:rFonts w:ascii="Doulos SIL" w:hAnsi="Doulos SIL"/>
          <w:i/>
          <w:color w:val="0000FF"/>
        </w:rPr>
        <w:t>mɔ̀ɛ́</w:t>
      </w:r>
      <w:r w:rsidRPr="00B8501F">
        <w:rPr>
          <w:rFonts w:ascii="Doulos SIL" w:hAnsi="Doulos SIL"/>
          <w:i/>
          <w:color w:val="0000FF"/>
        </w:rPr>
        <w:tab/>
        <w:t>mɔ̀ɔ̀</w:t>
      </w:r>
      <w:r w:rsidRPr="00B8501F">
        <w:rPr>
          <w:rFonts w:ascii="Doulos SIL" w:hAnsi="Doulos SIL"/>
          <w:i/>
          <w:color w:val="0000FF"/>
        </w:rPr>
        <w:tab/>
        <w:t>m</w:t>
      </w:r>
      <w:r w:rsidR="00F50BD6" w:rsidRPr="00B8501F">
        <w:rPr>
          <w:rFonts w:ascii="Doulos SIL" w:hAnsi="Doulos SIL"/>
          <w:i/>
          <w:color w:val="0000FF"/>
        </w:rPr>
        <w:t>ɔ̀ɔ́</w:t>
      </w:r>
      <w:r w:rsidRPr="00B8501F">
        <w:rPr>
          <w:rFonts w:ascii="Doulos SIL" w:hAnsi="Doulos SIL"/>
          <w:i/>
          <w:color w:val="0000FF"/>
        </w:rPr>
        <w:tab/>
      </w:r>
      <w:r w:rsidR="00F50BD6" w:rsidRPr="00B8501F">
        <w:rPr>
          <w:rFonts w:ascii="Doulos SIL" w:hAnsi="Doulos SIL"/>
          <w:i/>
          <w:color w:val="0000FF"/>
        </w:rPr>
        <w:t>mò-yá</w:t>
      </w:r>
      <w:r w:rsidRPr="00F50BD6">
        <w:tab/>
        <w:t>‘rub’</w:t>
      </w:r>
    </w:p>
    <w:p w14:paraId="7666A36F" w14:textId="3187F3E0" w:rsidR="005002F9" w:rsidRDefault="005002F9" w:rsidP="005002F9">
      <w:pPr>
        <w:tabs>
          <w:tab w:val="clear" w:pos="369"/>
          <w:tab w:val="left" w:pos="720"/>
          <w:tab w:val="left" w:pos="1080"/>
          <w:tab w:val="left" w:pos="2160"/>
          <w:tab w:val="left" w:pos="3330"/>
          <w:tab w:val="left" w:pos="4320"/>
          <w:tab w:val="left" w:pos="5580"/>
        </w:tabs>
      </w:pPr>
      <w:r w:rsidRPr="00F50BD6">
        <w:tab/>
      </w:r>
      <w:r w:rsidRPr="00F50BD6">
        <w:tab/>
        <w:t xml:space="preserve">  </w:t>
      </w:r>
      <w:r w:rsidRPr="00B8501F">
        <w:rPr>
          <w:rFonts w:ascii="Doulos SIL" w:hAnsi="Doulos SIL"/>
          <w:i/>
          <w:color w:val="0000FF"/>
        </w:rPr>
        <w:t>mɔ́ɛ́</w:t>
      </w:r>
      <w:r w:rsidRPr="00B8501F">
        <w:rPr>
          <w:rFonts w:ascii="Doulos SIL" w:hAnsi="Doulos SIL"/>
          <w:i/>
          <w:color w:val="0000FF"/>
        </w:rPr>
        <w:tab/>
        <w:t xml:space="preserve">  mɔ́ɔ́</w:t>
      </w:r>
      <w:r w:rsidRPr="00B8501F">
        <w:rPr>
          <w:rFonts w:ascii="Doulos SIL" w:hAnsi="Doulos SIL"/>
          <w:i/>
          <w:color w:val="0000FF"/>
        </w:rPr>
        <w:tab/>
        <w:t xml:space="preserve">  mɔ́</w:t>
      </w:r>
      <w:r w:rsidR="00F50BD6" w:rsidRPr="00B8501F">
        <w:rPr>
          <w:rFonts w:ascii="Doulos SIL" w:hAnsi="Doulos SIL"/>
          <w:i/>
          <w:color w:val="0000FF"/>
        </w:rPr>
        <w:t>ɔ́</w:t>
      </w:r>
      <w:r w:rsidRPr="00B8501F">
        <w:rPr>
          <w:rFonts w:ascii="Doulos SIL" w:hAnsi="Doulos SIL"/>
          <w:i/>
          <w:color w:val="0000FF"/>
        </w:rPr>
        <w:tab/>
        <w:t xml:space="preserve">  </w:t>
      </w:r>
      <w:r w:rsidR="00F50BD6" w:rsidRPr="00B8501F">
        <w:rPr>
          <w:rFonts w:ascii="Doulos SIL" w:hAnsi="Doulos SIL"/>
          <w:i/>
          <w:color w:val="0000FF"/>
        </w:rPr>
        <w:t>mó-yā</w:t>
      </w:r>
    </w:p>
    <w:p w14:paraId="704CEEFB" w14:textId="32A46CAE" w:rsidR="00753ED1" w:rsidRPr="00776DA2" w:rsidRDefault="00753ED1" w:rsidP="00753ED1">
      <w:pPr>
        <w:tabs>
          <w:tab w:val="clear" w:pos="369"/>
          <w:tab w:val="left" w:pos="720"/>
          <w:tab w:val="left" w:pos="1080"/>
          <w:tab w:val="left" w:pos="2160"/>
          <w:tab w:val="left" w:pos="3330"/>
          <w:tab w:val="left" w:pos="4320"/>
          <w:tab w:val="left" w:pos="5580"/>
        </w:tabs>
      </w:pPr>
      <w:r>
        <w:tab/>
      </w:r>
      <w:r>
        <w:tab/>
      </w:r>
      <w:r w:rsidR="004743C3" w:rsidRPr="00B8501F">
        <w:rPr>
          <w:rFonts w:ascii="Doulos SIL" w:hAnsi="Doulos SIL"/>
          <w:i/>
          <w:color w:val="0000FF"/>
        </w:rPr>
        <w:t>j</w:t>
      </w:r>
      <w:r w:rsidR="00F50BD6" w:rsidRPr="00B8501F">
        <w:rPr>
          <w:rFonts w:ascii="Doulos SIL" w:hAnsi="Doulos SIL"/>
          <w:i/>
          <w:color w:val="0000FF"/>
        </w:rPr>
        <w:t>ì</w:t>
      </w:r>
      <w:r w:rsidR="004743C3" w:rsidRPr="00B8501F">
        <w:rPr>
          <w:rFonts w:ascii="Doulos SIL" w:hAnsi="Doulos SIL"/>
          <w:i/>
          <w:color w:val="0000FF"/>
        </w:rPr>
        <w:t>ɛ́</w:t>
      </w:r>
      <w:r w:rsidRPr="00B8501F">
        <w:rPr>
          <w:rFonts w:ascii="Doulos SIL" w:hAnsi="Doulos SIL"/>
          <w:i/>
          <w:color w:val="0000FF"/>
        </w:rPr>
        <w:tab/>
      </w:r>
      <w:r w:rsidR="00F50BD6" w:rsidRPr="00B8501F">
        <w:rPr>
          <w:rFonts w:ascii="Doulos SIL" w:hAnsi="Doulos SIL"/>
          <w:i/>
          <w:color w:val="0000FF"/>
        </w:rPr>
        <w:t>jìɛ̀</w:t>
      </w:r>
      <w:r w:rsidRPr="00B8501F">
        <w:rPr>
          <w:rFonts w:ascii="Doulos SIL" w:hAnsi="Doulos SIL"/>
          <w:i/>
          <w:color w:val="0000FF"/>
        </w:rPr>
        <w:tab/>
      </w:r>
      <w:r w:rsidR="00F50BD6" w:rsidRPr="00B8501F">
        <w:rPr>
          <w:rFonts w:ascii="Doulos SIL" w:hAnsi="Doulos SIL"/>
          <w:i/>
          <w:color w:val="0000FF"/>
        </w:rPr>
        <w:t>jǐ</w:t>
      </w:r>
      <w:r w:rsidRPr="00B8501F">
        <w:rPr>
          <w:rFonts w:ascii="Doulos SIL" w:hAnsi="Doulos SIL"/>
          <w:i/>
          <w:color w:val="0000FF"/>
        </w:rPr>
        <w:tab/>
      </w:r>
      <w:r w:rsidR="00F50BD6" w:rsidRPr="00B8501F">
        <w:rPr>
          <w:rFonts w:ascii="Doulos SIL" w:hAnsi="Doulos SIL"/>
          <w:i/>
          <w:color w:val="0000FF"/>
        </w:rPr>
        <w:t>jì-yá</w:t>
      </w:r>
      <w:r w:rsidRPr="00753ED1">
        <w:tab/>
      </w:r>
      <w:r>
        <w:t>‘</w:t>
      </w:r>
      <w:r w:rsidR="004743C3">
        <w:t>see’</w:t>
      </w:r>
    </w:p>
    <w:p w14:paraId="52790479" w14:textId="43E69E74" w:rsidR="00753ED1" w:rsidRDefault="00753ED1" w:rsidP="00753ED1">
      <w:pPr>
        <w:tabs>
          <w:tab w:val="clear" w:pos="369"/>
          <w:tab w:val="left" w:pos="720"/>
          <w:tab w:val="left" w:pos="1080"/>
          <w:tab w:val="left" w:pos="2160"/>
          <w:tab w:val="left" w:pos="3330"/>
          <w:tab w:val="left" w:pos="4320"/>
          <w:tab w:val="left" w:pos="5580"/>
        </w:tabs>
      </w:pPr>
      <w:r>
        <w:tab/>
      </w:r>
      <w:r>
        <w:tab/>
        <w:t xml:space="preserve">  </w:t>
      </w:r>
      <w:r w:rsidR="004743C3" w:rsidRPr="00B8501F">
        <w:rPr>
          <w:rFonts w:ascii="Doulos SIL" w:hAnsi="Doulos SIL"/>
          <w:i/>
          <w:color w:val="0000FF"/>
        </w:rPr>
        <w:t>j</w:t>
      </w:r>
      <w:r w:rsidR="00F50BD6" w:rsidRPr="00B8501F">
        <w:rPr>
          <w:rFonts w:ascii="Doulos SIL" w:hAnsi="Doulos SIL"/>
          <w:i/>
          <w:color w:val="0000FF"/>
        </w:rPr>
        <w:t>í</w:t>
      </w:r>
      <w:r w:rsidR="004743C3" w:rsidRPr="00B8501F">
        <w:rPr>
          <w:rFonts w:ascii="Doulos SIL" w:hAnsi="Doulos SIL"/>
          <w:i/>
          <w:color w:val="0000FF"/>
        </w:rPr>
        <w:t>ɛ́</w:t>
      </w:r>
      <w:r w:rsidRPr="00B8501F">
        <w:rPr>
          <w:rFonts w:ascii="Doulos SIL" w:hAnsi="Doulos SIL"/>
          <w:i/>
          <w:color w:val="0000FF"/>
        </w:rPr>
        <w:tab/>
        <w:t xml:space="preserve">  </w:t>
      </w:r>
      <w:r w:rsidR="00F50BD6" w:rsidRPr="00B8501F">
        <w:rPr>
          <w:rFonts w:ascii="Doulos SIL" w:hAnsi="Doulos SIL"/>
          <w:i/>
          <w:color w:val="0000FF"/>
        </w:rPr>
        <w:t>jíɛ́</w:t>
      </w:r>
      <w:r w:rsidRPr="00B8501F">
        <w:rPr>
          <w:rFonts w:ascii="Doulos SIL" w:hAnsi="Doulos SIL"/>
          <w:i/>
          <w:color w:val="0000FF"/>
        </w:rPr>
        <w:tab/>
        <w:t xml:space="preserve">  </w:t>
      </w:r>
      <w:r w:rsidR="00F50BD6" w:rsidRPr="00B8501F">
        <w:rPr>
          <w:rFonts w:ascii="Doulos SIL" w:hAnsi="Doulos SIL"/>
          <w:i/>
          <w:color w:val="0000FF"/>
        </w:rPr>
        <w:t>jí</w:t>
      </w:r>
      <w:r w:rsidRPr="00B8501F">
        <w:rPr>
          <w:rFonts w:ascii="Doulos SIL" w:hAnsi="Doulos SIL"/>
          <w:i/>
          <w:color w:val="0000FF"/>
        </w:rPr>
        <w:tab/>
        <w:t xml:space="preserve">  </w:t>
      </w:r>
      <w:r w:rsidR="00F50BD6" w:rsidRPr="00B8501F">
        <w:rPr>
          <w:rFonts w:ascii="Doulos SIL" w:hAnsi="Doulos SIL"/>
          <w:i/>
          <w:color w:val="0000FF"/>
        </w:rPr>
        <w:t>jí-yā</w:t>
      </w:r>
    </w:p>
    <w:p w14:paraId="38BCF402" w14:textId="5CB1F61D" w:rsidR="005002F9" w:rsidRPr="00776DA2" w:rsidRDefault="005002F9" w:rsidP="005002F9">
      <w:pPr>
        <w:tabs>
          <w:tab w:val="clear" w:pos="369"/>
          <w:tab w:val="left" w:pos="720"/>
          <w:tab w:val="left" w:pos="1080"/>
          <w:tab w:val="left" w:pos="2160"/>
          <w:tab w:val="left" w:pos="3330"/>
          <w:tab w:val="left" w:pos="4320"/>
          <w:tab w:val="left" w:pos="5580"/>
        </w:tabs>
      </w:pPr>
      <w:r>
        <w:tab/>
      </w:r>
      <w:r>
        <w:tab/>
      </w:r>
      <w:r w:rsidRPr="00B8501F">
        <w:rPr>
          <w:rFonts w:ascii="Doulos SIL" w:hAnsi="Doulos SIL"/>
          <w:i/>
          <w:color w:val="0000FF"/>
        </w:rPr>
        <w:t>dɔ̀ɛ́ⁿ</w:t>
      </w:r>
      <w:r w:rsidRPr="00B8501F">
        <w:rPr>
          <w:rFonts w:ascii="Doulos SIL" w:hAnsi="Doulos SIL"/>
          <w:i/>
          <w:color w:val="0000FF"/>
        </w:rPr>
        <w:tab/>
        <w:t>dɔ̀ɔ̂ⁿ</w:t>
      </w:r>
      <w:r w:rsidRPr="00B8501F">
        <w:rPr>
          <w:rFonts w:ascii="Doulos SIL" w:hAnsi="Doulos SIL"/>
          <w:i/>
          <w:color w:val="0000FF"/>
        </w:rPr>
        <w:tab/>
        <w:t>d</w:t>
      </w:r>
      <w:r w:rsidR="00275690" w:rsidRPr="00B8501F">
        <w:rPr>
          <w:rFonts w:ascii="Doulos SIL" w:hAnsi="Doulos SIL"/>
          <w:i/>
          <w:color w:val="0000FF"/>
        </w:rPr>
        <w:t>ɔ̀ɔ́</w:t>
      </w:r>
      <w:r w:rsidRPr="00B8501F">
        <w:rPr>
          <w:rFonts w:ascii="Doulos SIL" w:hAnsi="Doulos SIL"/>
          <w:i/>
          <w:color w:val="0000FF"/>
        </w:rPr>
        <w:t>ⁿ</w:t>
      </w:r>
      <w:r w:rsidRPr="00B8501F">
        <w:rPr>
          <w:rFonts w:ascii="Doulos SIL" w:hAnsi="Doulos SIL"/>
          <w:i/>
          <w:color w:val="0000FF"/>
        </w:rPr>
        <w:tab/>
      </w:r>
      <w:r w:rsidR="00CE6BB0" w:rsidRPr="00B8501F">
        <w:rPr>
          <w:rFonts w:ascii="Doulos SIL" w:hAnsi="Doulos SIL"/>
          <w:i/>
          <w:color w:val="0000FF"/>
        </w:rPr>
        <w:t>dò</w:t>
      </w:r>
      <w:r w:rsidR="00275690" w:rsidRPr="00B8501F">
        <w:rPr>
          <w:rFonts w:ascii="Doulos SIL" w:hAnsi="Doulos SIL"/>
          <w:i/>
          <w:color w:val="0000FF"/>
        </w:rPr>
        <w:t>ⁿ</w:t>
      </w:r>
      <w:r w:rsidR="00CE6BB0" w:rsidRPr="00B8501F">
        <w:rPr>
          <w:rFonts w:ascii="Doulos SIL" w:hAnsi="Doulos SIL"/>
          <w:i/>
          <w:color w:val="0000FF"/>
        </w:rPr>
        <w:t>-yá</w:t>
      </w:r>
      <w:r w:rsidRPr="00753ED1">
        <w:tab/>
      </w:r>
      <w:r>
        <w:t>‘step on’</w:t>
      </w:r>
    </w:p>
    <w:p w14:paraId="43E9BC7B" w14:textId="0BBB1F7E" w:rsidR="005002F9" w:rsidRDefault="005002F9" w:rsidP="005002F9">
      <w:pPr>
        <w:tabs>
          <w:tab w:val="clear" w:pos="369"/>
          <w:tab w:val="left" w:pos="720"/>
          <w:tab w:val="left" w:pos="1080"/>
          <w:tab w:val="left" w:pos="2160"/>
          <w:tab w:val="left" w:pos="3330"/>
          <w:tab w:val="left" w:pos="4320"/>
          <w:tab w:val="left" w:pos="5580"/>
        </w:tabs>
      </w:pPr>
      <w:r>
        <w:tab/>
      </w:r>
      <w:r>
        <w:tab/>
        <w:t xml:space="preserve">  </w:t>
      </w:r>
      <w:r w:rsidRPr="00B8501F">
        <w:rPr>
          <w:rFonts w:ascii="Doulos SIL" w:hAnsi="Doulos SIL"/>
          <w:i/>
          <w:color w:val="0000FF"/>
        </w:rPr>
        <w:t>dɔ́ɛ̄ⁿ</w:t>
      </w:r>
      <w:r w:rsidRPr="00B8501F">
        <w:rPr>
          <w:rFonts w:ascii="Doulos SIL" w:hAnsi="Doulos SIL"/>
          <w:i/>
          <w:color w:val="0000FF"/>
        </w:rPr>
        <w:tab/>
        <w:t xml:space="preserve">  dɔ́ɔ̂ⁿ</w:t>
      </w:r>
      <w:r w:rsidRPr="00B8501F">
        <w:rPr>
          <w:rFonts w:ascii="Doulos SIL" w:hAnsi="Doulos SIL"/>
          <w:i/>
          <w:color w:val="0000FF"/>
        </w:rPr>
        <w:tab/>
        <w:t xml:space="preserve">  dɔ́</w:t>
      </w:r>
      <w:r w:rsidR="00275690" w:rsidRPr="00B8501F">
        <w:rPr>
          <w:rFonts w:ascii="Doulos SIL" w:hAnsi="Doulos SIL"/>
          <w:i/>
          <w:color w:val="0000FF"/>
        </w:rPr>
        <w:t>ɔ́</w:t>
      </w:r>
      <w:r w:rsidRPr="00B8501F">
        <w:rPr>
          <w:rFonts w:ascii="Doulos SIL" w:hAnsi="Doulos SIL"/>
          <w:i/>
          <w:color w:val="0000FF"/>
        </w:rPr>
        <w:t>ⁿ</w:t>
      </w:r>
      <w:r w:rsidRPr="00B8501F">
        <w:rPr>
          <w:rFonts w:ascii="Doulos SIL" w:hAnsi="Doulos SIL"/>
          <w:i/>
          <w:color w:val="0000FF"/>
        </w:rPr>
        <w:tab/>
        <w:t xml:space="preserve">  </w:t>
      </w:r>
      <w:r w:rsidR="00275690" w:rsidRPr="00B8501F">
        <w:rPr>
          <w:rFonts w:ascii="Doulos SIL" w:hAnsi="Doulos SIL"/>
          <w:i/>
          <w:color w:val="0000FF"/>
        </w:rPr>
        <w:t>dóⁿ-yā</w:t>
      </w:r>
    </w:p>
    <w:p w14:paraId="3AA2AD51" w14:textId="3E989997" w:rsidR="005002F9" w:rsidRPr="00776DA2" w:rsidRDefault="005002F9" w:rsidP="005002F9">
      <w:pPr>
        <w:tabs>
          <w:tab w:val="clear" w:pos="369"/>
          <w:tab w:val="left" w:pos="720"/>
          <w:tab w:val="left" w:pos="1080"/>
          <w:tab w:val="left" w:pos="2160"/>
          <w:tab w:val="left" w:pos="3330"/>
          <w:tab w:val="left" w:pos="4320"/>
          <w:tab w:val="left" w:pos="5580"/>
        </w:tabs>
      </w:pPr>
      <w:r>
        <w:tab/>
      </w:r>
      <w:r>
        <w:tab/>
      </w:r>
      <w:r w:rsidRPr="00B8501F">
        <w:rPr>
          <w:rFonts w:ascii="Doulos SIL" w:hAnsi="Doulos SIL"/>
          <w:i/>
          <w:color w:val="0000FF"/>
        </w:rPr>
        <w:t>jɔ̀ɛ́ⁿ</w:t>
      </w:r>
      <w:r w:rsidRPr="00B8501F">
        <w:rPr>
          <w:rFonts w:ascii="Doulos SIL" w:hAnsi="Doulos SIL"/>
          <w:i/>
          <w:color w:val="0000FF"/>
        </w:rPr>
        <w:tab/>
        <w:t>jɔ̀ɔ̂ⁿ</w:t>
      </w:r>
      <w:r w:rsidRPr="00B8501F">
        <w:rPr>
          <w:rFonts w:ascii="Doulos SIL" w:hAnsi="Doulos SIL"/>
          <w:i/>
          <w:color w:val="0000FF"/>
        </w:rPr>
        <w:tab/>
        <w:t>j</w:t>
      </w:r>
      <w:r w:rsidR="003F78E8" w:rsidRPr="00B8501F">
        <w:rPr>
          <w:rFonts w:ascii="Doulos SIL" w:hAnsi="Doulos SIL"/>
          <w:i/>
          <w:color w:val="0000FF"/>
        </w:rPr>
        <w:t>ɔ̀ɔ́</w:t>
      </w:r>
      <w:r w:rsidRPr="00B8501F">
        <w:rPr>
          <w:rFonts w:ascii="Doulos SIL" w:hAnsi="Doulos SIL"/>
          <w:i/>
          <w:color w:val="0000FF"/>
        </w:rPr>
        <w:t>ⁿ</w:t>
      </w:r>
      <w:r w:rsidRPr="00B8501F">
        <w:rPr>
          <w:rFonts w:ascii="Doulos SIL" w:hAnsi="Doulos SIL"/>
          <w:i/>
          <w:color w:val="0000FF"/>
        </w:rPr>
        <w:tab/>
      </w:r>
      <w:r w:rsidR="00CE6BB0" w:rsidRPr="00B8501F">
        <w:rPr>
          <w:rFonts w:ascii="Doulos SIL" w:hAnsi="Doulos SIL"/>
          <w:i/>
          <w:color w:val="0000FF"/>
        </w:rPr>
        <w:t>jòⁿ-yá</w:t>
      </w:r>
      <w:r w:rsidRPr="00753ED1">
        <w:tab/>
      </w:r>
      <w:r>
        <w:t>‘rob’</w:t>
      </w:r>
    </w:p>
    <w:p w14:paraId="0DDFE27B" w14:textId="2F44691A" w:rsidR="005002F9" w:rsidRDefault="005002F9" w:rsidP="005002F9">
      <w:pPr>
        <w:tabs>
          <w:tab w:val="clear" w:pos="369"/>
          <w:tab w:val="left" w:pos="720"/>
          <w:tab w:val="left" w:pos="1080"/>
          <w:tab w:val="left" w:pos="2160"/>
          <w:tab w:val="left" w:pos="3330"/>
          <w:tab w:val="left" w:pos="4320"/>
          <w:tab w:val="left" w:pos="5580"/>
        </w:tabs>
      </w:pPr>
      <w:r>
        <w:tab/>
      </w:r>
      <w:r>
        <w:tab/>
        <w:t xml:space="preserve">  </w:t>
      </w:r>
      <w:r w:rsidRPr="00B8501F">
        <w:rPr>
          <w:rFonts w:ascii="Doulos SIL" w:hAnsi="Doulos SIL"/>
          <w:i/>
          <w:color w:val="0000FF"/>
        </w:rPr>
        <w:t>jɔ́ɛ̄ⁿ</w:t>
      </w:r>
      <w:r w:rsidRPr="00B8501F">
        <w:rPr>
          <w:rFonts w:ascii="Doulos SIL" w:hAnsi="Doulos SIL"/>
          <w:i/>
          <w:color w:val="0000FF"/>
        </w:rPr>
        <w:tab/>
        <w:t xml:space="preserve">  jɔ́ɔ̂ⁿ</w:t>
      </w:r>
      <w:r w:rsidRPr="00B8501F">
        <w:rPr>
          <w:rFonts w:ascii="Doulos SIL" w:hAnsi="Doulos SIL"/>
          <w:i/>
          <w:color w:val="0000FF"/>
        </w:rPr>
        <w:tab/>
        <w:t xml:space="preserve">  jɔ́</w:t>
      </w:r>
      <w:r w:rsidR="003F78E8" w:rsidRPr="00B8501F">
        <w:rPr>
          <w:rFonts w:ascii="Doulos SIL" w:hAnsi="Doulos SIL"/>
          <w:i/>
          <w:color w:val="0000FF"/>
        </w:rPr>
        <w:t>ɔ́</w:t>
      </w:r>
      <w:r w:rsidRPr="00B8501F">
        <w:rPr>
          <w:rFonts w:ascii="Doulos SIL" w:hAnsi="Doulos SIL"/>
          <w:i/>
          <w:color w:val="0000FF"/>
        </w:rPr>
        <w:t>ⁿ</w:t>
      </w:r>
      <w:r w:rsidRPr="00B8501F">
        <w:rPr>
          <w:rFonts w:ascii="Doulos SIL" w:hAnsi="Doulos SIL"/>
          <w:i/>
          <w:color w:val="0000FF"/>
        </w:rPr>
        <w:tab/>
        <w:t xml:space="preserve">  </w:t>
      </w:r>
      <w:r w:rsidR="003F78E8" w:rsidRPr="00B8501F">
        <w:rPr>
          <w:rFonts w:ascii="Doulos SIL" w:hAnsi="Doulos SIL"/>
          <w:i/>
          <w:color w:val="0000FF"/>
        </w:rPr>
        <w:t>jó</w:t>
      </w:r>
      <w:r w:rsidR="00CE6BB0" w:rsidRPr="00B8501F">
        <w:rPr>
          <w:rFonts w:ascii="Doulos SIL" w:hAnsi="Doulos SIL"/>
          <w:i/>
          <w:color w:val="0000FF"/>
        </w:rPr>
        <w:t>ⁿ-yā</w:t>
      </w:r>
    </w:p>
    <w:p w14:paraId="64E1CA7B" w14:textId="77777777" w:rsidR="00CE6BB0" w:rsidRPr="00776DA2" w:rsidRDefault="00CE6BB0" w:rsidP="00CE6BB0">
      <w:pPr>
        <w:tabs>
          <w:tab w:val="clear" w:pos="369"/>
          <w:tab w:val="left" w:pos="720"/>
          <w:tab w:val="left" w:pos="1080"/>
          <w:tab w:val="left" w:pos="2160"/>
          <w:tab w:val="left" w:pos="3330"/>
          <w:tab w:val="left" w:pos="4320"/>
          <w:tab w:val="left" w:pos="5580"/>
        </w:tabs>
      </w:pPr>
      <w:r>
        <w:tab/>
      </w:r>
      <w:r>
        <w:tab/>
      </w:r>
      <w:r w:rsidRPr="00B8501F">
        <w:rPr>
          <w:rFonts w:ascii="Doulos SIL" w:hAnsi="Doulos SIL"/>
          <w:i/>
          <w:color w:val="0000FF"/>
        </w:rPr>
        <w:t>yěē</w:t>
      </w:r>
      <w:r w:rsidRPr="00B8501F">
        <w:rPr>
          <w:rFonts w:ascii="Doulos SIL" w:hAnsi="Doulos SIL"/>
          <w:i/>
          <w:color w:val="0000FF"/>
        </w:rPr>
        <w:tab/>
        <w:t>yɛ̀ɛ̂</w:t>
      </w:r>
      <w:r w:rsidRPr="00B8501F">
        <w:rPr>
          <w:rFonts w:ascii="Doulos SIL" w:hAnsi="Doulos SIL"/>
          <w:i/>
          <w:color w:val="0000FF"/>
        </w:rPr>
        <w:tab/>
        <w:t>yèé</w:t>
      </w:r>
      <w:r w:rsidRPr="00B8501F">
        <w:rPr>
          <w:rFonts w:ascii="Doulos SIL" w:hAnsi="Doulos SIL"/>
          <w:i/>
          <w:color w:val="0000FF"/>
        </w:rPr>
        <w:tab/>
        <w:t>yè-yá</w:t>
      </w:r>
      <w:r w:rsidRPr="00753ED1">
        <w:tab/>
      </w:r>
      <w:r>
        <w:t>‘send (sb)’</w:t>
      </w:r>
    </w:p>
    <w:p w14:paraId="4521BAEF" w14:textId="77777777" w:rsidR="00CE6BB0" w:rsidRDefault="00CE6BB0" w:rsidP="00CE6BB0">
      <w:pPr>
        <w:tabs>
          <w:tab w:val="clear" w:pos="369"/>
          <w:tab w:val="left" w:pos="720"/>
          <w:tab w:val="left" w:pos="1080"/>
          <w:tab w:val="left" w:pos="2160"/>
          <w:tab w:val="left" w:pos="3330"/>
          <w:tab w:val="left" w:pos="4320"/>
          <w:tab w:val="left" w:pos="5580"/>
        </w:tabs>
      </w:pPr>
      <w:r>
        <w:tab/>
      </w:r>
      <w:r>
        <w:tab/>
        <w:t xml:space="preserve">  </w:t>
      </w:r>
      <w:r w:rsidRPr="00B8501F">
        <w:rPr>
          <w:rFonts w:ascii="Doulos SIL" w:hAnsi="Doulos SIL"/>
          <w:i/>
          <w:color w:val="0000FF"/>
        </w:rPr>
        <w:t>yéē</w:t>
      </w:r>
      <w:r w:rsidRPr="00B8501F">
        <w:rPr>
          <w:rFonts w:ascii="Doulos SIL" w:hAnsi="Doulos SIL"/>
          <w:i/>
          <w:color w:val="0000FF"/>
        </w:rPr>
        <w:tab/>
        <w:t xml:space="preserve">  yɛ́ɛ̂</w:t>
      </w:r>
      <w:r w:rsidRPr="00B8501F">
        <w:rPr>
          <w:rFonts w:ascii="Doulos SIL" w:hAnsi="Doulos SIL"/>
          <w:i/>
          <w:color w:val="0000FF"/>
        </w:rPr>
        <w:tab/>
        <w:t xml:space="preserve">  yéé</w:t>
      </w:r>
      <w:r w:rsidRPr="00B8501F">
        <w:rPr>
          <w:rFonts w:ascii="Doulos SIL" w:hAnsi="Doulos SIL"/>
          <w:i/>
          <w:color w:val="0000FF"/>
        </w:rPr>
        <w:tab/>
        <w:t xml:space="preserve">  yé-yā</w:t>
      </w:r>
    </w:p>
    <w:p w14:paraId="2E2DC5B4" w14:textId="452642C9" w:rsidR="00753ED1" w:rsidRPr="00776DA2" w:rsidRDefault="00753ED1" w:rsidP="00753ED1">
      <w:pPr>
        <w:tabs>
          <w:tab w:val="clear" w:pos="369"/>
          <w:tab w:val="left" w:pos="720"/>
          <w:tab w:val="left" w:pos="1080"/>
          <w:tab w:val="left" w:pos="2160"/>
          <w:tab w:val="left" w:pos="3330"/>
          <w:tab w:val="left" w:pos="4320"/>
          <w:tab w:val="left" w:pos="5580"/>
        </w:tabs>
      </w:pPr>
      <w:r>
        <w:tab/>
      </w:r>
      <w:r>
        <w:tab/>
      </w:r>
      <w:r w:rsidR="00CE6BB0" w:rsidRPr="00B8501F">
        <w:rPr>
          <w:rFonts w:ascii="Doulos SIL" w:hAnsi="Doulos SIL"/>
          <w:i/>
          <w:color w:val="0000FF"/>
        </w:rPr>
        <w:t>fìɛ́</w:t>
      </w:r>
      <w:r w:rsidRPr="00B8501F">
        <w:rPr>
          <w:rFonts w:ascii="Doulos SIL" w:hAnsi="Doulos SIL"/>
          <w:i/>
          <w:color w:val="0000FF"/>
        </w:rPr>
        <w:tab/>
      </w:r>
      <w:r w:rsidR="00CE6BB0" w:rsidRPr="00B8501F">
        <w:rPr>
          <w:rFonts w:ascii="Doulos SIL" w:hAnsi="Doulos SIL"/>
          <w:i/>
          <w:color w:val="0000FF"/>
        </w:rPr>
        <w:t>fìɛ̂</w:t>
      </w:r>
      <w:r w:rsidRPr="00B8501F">
        <w:rPr>
          <w:rFonts w:ascii="Doulos SIL" w:hAnsi="Doulos SIL"/>
          <w:i/>
          <w:color w:val="0000FF"/>
        </w:rPr>
        <w:tab/>
      </w:r>
      <w:r w:rsidR="00CE6BB0" w:rsidRPr="00B8501F">
        <w:rPr>
          <w:rFonts w:ascii="Doulos SIL" w:hAnsi="Doulos SIL"/>
          <w:i/>
          <w:color w:val="0000FF"/>
        </w:rPr>
        <w:t>fìɛ́</w:t>
      </w:r>
      <w:r w:rsidRPr="00B8501F">
        <w:rPr>
          <w:rFonts w:ascii="Doulos SIL" w:hAnsi="Doulos SIL"/>
          <w:i/>
          <w:color w:val="0000FF"/>
        </w:rPr>
        <w:tab/>
      </w:r>
      <w:r w:rsidR="00CE6BB0" w:rsidRPr="00B8501F">
        <w:rPr>
          <w:rFonts w:ascii="Doulos SIL" w:hAnsi="Doulos SIL"/>
          <w:i/>
          <w:color w:val="0000FF"/>
        </w:rPr>
        <w:t>fè-yá</w:t>
      </w:r>
      <w:r w:rsidRPr="00753ED1">
        <w:tab/>
      </w:r>
      <w:r>
        <w:t>‘</w:t>
      </w:r>
      <w:r w:rsidR="005002F9">
        <w:t>send (sb)’</w:t>
      </w:r>
    </w:p>
    <w:p w14:paraId="2D0645CF" w14:textId="64AA3CD1" w:rsidR="00753ED1" w:rsidRDefault="00753ED1" w:rsidP="00753ED1">
      <w:pPr>
        <w:tabs>
          <w:tab w:val="clear" w:pos="369"/>
          <w:tab w:val="left" w:pos="720"/>
          <w:tab w:val="left" w:pos="1080"/>
          <w:tab w:val="left" w:pos="2160"/>
          <w:tab w:val="left" w:pos="3330"/>
          <w:tab w:val="left" w:pos="4320"/>
          <w:tab w:val="left" w:pos="5580"/>
        </w:tabs>
      </w:pPr>
      <w:r>
        <w:tab/>
      </w:r>
      <w:r>
        <w:tab/>
        <w:t xml:space="preserve">  </w:t>
      </w:r>
      <w:r w:rsidR="00CE6BB0" w:rsidRPr="00B8501F">
        <w:rPr>
          <w:rFonts w:ascii="Doulos SIL" w:hAnsi="Doulos SIL"/>
          <w:i/>
          <w:color w:val="0000FF"/>
        </w:rPr>
        <w:t>fíɛ̄</w:t>
      </w:r>
      <w:r w:rsidR="005002F9" w:rsidRPr="00B8501F">
        <w:rPr>
          <w:rFonts w:ascii="Doulos SIL" w:hAnsi="Doulos SIL"/>
          <w:i/>
          <w:color w:val="0000FF"/>
        </w:rPr>
        <w:tab/>
        <w:t xml:space="preserve">  </w:t>
      </w:r>
      <w:r w:rsidR="00CE6BB0" w:rsidRPr="00B8501F">
        <w:rPr>
          <w:rFonts w:ascii="Doulos SIL" w:hAnsi="Doulos SIL"/>
          <w:i/>
          <w:color w:val="0000FF"/>
        </w:rPr>
        <w:t>fíɛ̂</w:t>
      </w:r>
      <w:r w:rsidRPr="00B8501F">
        <w:rPr>
          <w:rFonts w:ascii="Doulos SIL" w:hAnsi="Doulos SIL"/>
          <w:i/>
          <w:color w:val="0000FF"/>
        </w:rPr>
        <w:tab/>
        <w:t xml:space="preserve">  </w:t>
      </w:r>
      <w:r w:rsidR="00CE6BB0" w:rsidRPr="00B8501F">
        <w:rPr>
          <w:rFonts w:ascii="Doulos SIL" w:hAnsi="Doulos SIL"/>
          <w:i/>
          <w:color w:val="0000FF"/>
        </w:rPr>
        <w:t>fíɛ́</w:t>
      </w:r>
      <w:r w:rsidRPr="00B8501F">
        <w:rPr>
          <w:rFonts w:ascii="Doulos SIL" w:hAnsi="Doulos SIL"/>
          <w:i/>
          <w:color w:val="0000FF"/>
        </w:rPr>
        <w:tab/>
        <w:t xml:space="preserve">  </w:t>
      </w:r>
      <w:r w:rsidR="00CE6BB0" w:rsidRPr="00B8501F">
        <w:rPr>
          <w:rFonts w:ascii="Doulos SIL" w:hAnsi="Doulos SIL"/>
          <w:i/>
          <w:color w:val="0000FF"/>
        </w:rPr>
        <w:t>fé-yā</w:t>
      </w:r>
    </w:p>
    <w:p w14:paraId="05BF7871" w14:textId="77777777" w:rsidR="009F2C2C" w:rsidRDefault="009F2C2C" w:rsidP="00B13215"/>
    <w:p w14:paraId="5140CF53" w14:textId="3F496E6C" w:rsidR="003476F0" w:rsidRDefault="004D588B" w:rsidP="003476F0">
      <w:r>
        <w:t>Similar paradigms for transitive verbs with I</w:t>
      </w:r>
      <w:r>
        <w:noBreakHyphen/>
        <w:t xml:space="preserve">stem perfectives are in (xx2). </w:t>
      </w:r>
    </w:p>
    <w:p w14:paraId="4D7D4BF6" w14:textId="77777777" w:rsidR="004D588B" w:rsidRDefault="004D588B" w:rsidP="003476F0"/>
    <w:p w14:paraId="7BD455D9" w14:textId="3DBB02F8" w:rsidR="00753ED1" w:rsidRDefault="004D588B" w:rsidP="00753ED1">
      <w:pPr>
        <w:tabs>
          <w:tab w:val="clear" w:pos="369"/>
          <w:tab w:val="left" w:pos="720"/>
          <w:tab w:val="left" w:pos="1080"/>
          <w:tab w:val="left" w:pos="2160"/>
          <w:tab w:val="left" w:pos="3330"/>
          <w:tab w:val="left" w:pos="4320"/>
          <w:tab w:val="left" w:pos="5580"/>
        </w:tabs>
      </w:pPr>
      <w:r>
        <w:t>(xx2</w:t>
      </w:r>
      <w:r w:rsidR="00753ED1">
        <w:t>)</w:t>
      </w:r>
      <w:r w:rsidR="00753ED1">
        <w:tab/>
        <w:t>Transitives (I-stem perfective)</w:t>
      </w:r>
    </w:p>
    <w:p w14:paraId="1BEE570D" w14:textId="77777777" w:rsidR="00753ED1" w:rsidRDefault="00753ED1" w:rsidP="00753ED1">
      <w:pPr>
        <w:tabs>
          <w:tab w:val="clear" w:pos="369"/>
          <w:tab w:val="left" w:pos="720"/>
          <w:tab w:val="left" w:pos="1080"/>
          <w:tab w:val="left" w:pos="2160"/>
          <w:tab w:val="left" w:pos="3330"/>
          <w:tab w:val="left" w:pos="4320"/>
          <w:tab w:val="left" w:pos="5580"/>
        </w:tabs>
      </w:pPr>
    </w:p>
    <w:p w14:paraId="218E52E2" w14:textId="77777777" w:rsidR="00753ED1" w:rsidRDefault="00753ED1" w:rsidP="00753ED1">
      <w:pPr>
        <w:tabs>
          <w:tab w:val="clear" w:pos="369"/>
          <w:tab w:val="left" w:pos="720"/>
          <w:tab w:val="left" w:pos="1080"/>
          <w:tab w:val="left" w:pos="2160"/>
          <w:tab w:val="left" w:pos="3330"/>
          <w:tab w:val="left" w:pos="4320"/>
          <w:tab w:val="left" w:pos="5580"/>
        </w:tabs>
      </w:pPr>
      <w:r>
        <w:tab/>
      </w:r>
      <w:r>
        <w:tab/>
        <w:t>Pfv</w:t>
      </w:r>
      <w:r>
        <w:tab/>
        <w:t>Ipfv</w:t>
      </w:r>
      <w:r>
        <w:tab/>
        <w:t>Imprt</w:t>
      </w:r>
      <w:r>
        <w:tab/>
        <w:t>Prog</w:t>
      </w:r>
      <w:r>
        <w:tab/>
        <w:t>gloss</w:t>
      </w:r>
    </w:p>
    <w:p w14:paraId="6C0E74AD" w14:textId="77777777" w:rsidR="00753ED1" w:rsidRDefault="00753ED1" w:rsidP="00753ED1">
      <w:pPr>
        <w:tabs>
          <w:tab w:val="clear" w:pos="369"/>
          <w:tab w:val="left" w:pos="720"/>
          <w:tab w:val="left" w:pos="1080"/>
          <w:tab w:val="left" w:pos="2160"/>
          <w:tab w:val="left" w:pos="3330"/>
          <w:tab w:val="left" w:pos="4320"/>
          <w:tab w:val="left" w:pos="5580"/>
        </w:tabs>
      </w:pPr>
    </w:p>
    <w:p w14:paraId="61080913" w14:textId="24B1E04E" w:rsidR="005002F9" w:rsidRPr="00776DA2" w:rsidRDefault="005002F9" w:rsidP="005002F9">
      <w:pPr>
        <w:tabs>
          <w:tab w:val="clear" w:pos="369"/>
          <w:tab w:val="left" w:pos="720"/>
          <w:tab w:val="left" w:pos="1080"/>
          <w:tab w:val="left" w:pos="2160"/>
          <w:tab w:val="left" w:pos="3330"/>
          <w:tab w:val="left" w:pos="4320"/>
          <w:tab w:val="left" w:pos="5580"/>
        </w:tabs>
      </w:pPr>
      <w:r>
        <w:tab/>
      </w:r>
      <w:r>
        <w:tab/>
      </w:r>
      <w:r w:rsidRPr="00B8501F">
        <w:rPr>
          <w:rFonts w:ascii="Doulos SIL" w:hAnsi="Doulos SIL"/>
          <w:i/>
          <w:color w:val="0000FF"/>
        </w:rPr>
        <w:t>kìí</w:t>
      </w:r>
      <w:r w:rsidRPr="00B8501F">
        <w:rPr>
          <w:rFonts w:ascii="Doulos SIL" w:hAnsi="Doulos SIL"/>
          <w:i/>
          <w:color w:val="0000FF"/>
        </w:rPr>
        <w:tab/>
      </w:r>
      <w:r w:rsidR="00782697" w:rsidRPr="00B8501F">
        <w:rPr>
          <w:rFonts w:ascii="Doulos SIL" w:hAnsi="Doulos SIL"/>
          <w:i/>
          <w:color w:val="0000FF"/>
        </w:rPr>
        <w:t>kì</w:t>
      </w:r>
      <w:r w:rsidRPr="00B8501F">
        <w:rPr>
          <w:rFonts w:ascii="Doulos SIL" w:hAnsi="Doulos SIL"/>
          <w:i/>
          <w:color w:val="0000FF"/>
        </w:rPr>
        <w:t>ɛ̀</w:t>
      </w:r>
      <w:r w:rsidRPr="00B8501F">
        <w:rPr>
          <w:rFonts w:ascii="Doulos SIL" w:hAnsi="Doulos SIL"/>
          <w:i/>
          <w:color w:val="0000FF"/>
        </w:rPr>
        <w:tab/>
      </w:r>
      <w:r w:rsidR="00782697" w:rsidRPr="00B8501F">
        <w:rPr>
          <w:rFonts w:ascii="Doulos SIL" w:hAnsi="Doulos SIL"/>
          <w:i/>
          <w:color w:val="0000FF"/>
        </w:rPr>
        <w:t>kìí</w:t>
      </w:r>
      <w:r w:rsidRPr="00B8501F">
        <w:rPr>
          <w:rFonts w:ascii="Doulos SIL" w:hAnsi="Doulos SIL"/>
          <w:i/>
          <w:color w:val="0000FF"/>
        </w:rPr>
        <w:tab/>
      </w:r>
      <w:r w:rsidR="00782697" w:rsidRPr="00B8501F">
        <w:rPr>
          <w:rFonts w:ascii="Doulos SIL" w:hAnsi="Doulos SIL"/>
          <w:i/>
          <w:color w:val="0000FF"/>
        </w:rPr>
        <w:t>kì-yá</w:t>
      </w:r>
      <w:r w:rsidRPr="00753ED1">
        <w:tab/>
      </w:r>
      <w:r>
        <w:t>‘sow’</w:t>
      </w:r>
    </w:p>
    <w:p w14:paraId="0C50F892" w14:textId="54698CBC" w:rsidR="005002F9" w:rsidRDefault="005002F9" w:rsidP="005002F9">
      <w:pPr>
        <w:tabs>
          <w:tab w:val="clear" w:pos="369"/>
          <w:tab w:val="left" w:pos="720"/>
          <w:tab w:val="left" w:pos="1080"/>
          <w:tab w:val="left" w:pos="2160"/>
          <w:tab w:val="left" w:pos="3330"/>
          <w:tab w:val="left" w:pos="4320"/>
          <w:tab w:val="left" w:pos="5580"/>
        </w:tabs>
      </w:pPr>
      <w:r>
        <w:tab/>
      </w:r>
      <w:r>
        <w:tab/>
        <w:t xml:space="preserve">  </w:t>
      </w:r>
      <w:r w:rsidRPr="00B8501F">
        <w:rPr>
          <w:rFonts w:ascii="Doulos SIL" w:hAnsi="Doulos SIL"/>
          <w:i/>
          <w:color w:val="0000FF"/>
        </w:rPr>
        <w:t>kíī</w:t>
      </w:r>
      <w:r w:rsidRPr="00B8501F">
        <w:rPr>
          <w:rFonts w:ascii="Doulos SIL" w:hAnsi="Doulos SIL"/>
          <w:i/>
          <w:color w:val="0000FF"/>
        </w:rPr>
        <w:tab/>
        <w:t xml:space="preserve">  </w:t>
      </w:r>
      <w:r w:rsidR="00782697" w:rsidRPr="00B8501F">
        <w:rPr>
          <w:rFonts w:ascii="Doulos SIL" w:hAnsi="Doulos SIL"/>
          <w:i/>
          <w:color w:val="0000FF"/>
        </w:rPr>
        <w:t>kí</w:t>
      </w:r>
      <w:r w:rsidRPr="00B8501F">
        <w:rPr>
          <w:rFonts w:ascii="Doulos SIL" w:hAnsi="Doulos SIL"/>
          <w:i/>
          <w:color w:val="0000FF"/>
        </w:rPr>
        <w:t>ɛ́</w:t>
      </w:r>
      <w:r w:rsidRPr="00B8501F">
        <w:rPr>
          <w:rFonts w:ascii="Doulos SIL" w:hAnsi="Doulos SIL"/>
          <w:i/>
          <w:color w:val="0000FF"/>
        </w:rPr>
        <w:tab/>
        <w:t xml:space="preserve">  kí</w:t>
      </w:r>
      <w:r w:rsidR="00782697" w:rsidRPr="00B8501F">
        <w:rPr>
          <w:rFonts w:ascii="Doulos SIL" w:hAnsi="Doulos SIL"/>
          <w:i/>
          <w:color w:val="0000FF"/>
        </w:rPr>
        <w:t>í</w:t>
      </w:r>
      <w:r w:rsidRPr="00B8501F">
        <w:rPr>
          <w:rFonts w:ascii="Doulos SIL" w:hAnsi="Doulos SIL"/>
          <w:i/>
          <w:color w:val="0000FF"/>
        </w:rPr>
        <w:tab/>
        <w:t xml:space="preserve">  </w:t>
      </w:r>
      <w:r w:rsidR="00782697" w:rsidRPr="00B8501F">
        <w:rPr>
          <w:rFonts w:ascii="Doulos SIL" w:hAnsi="Doulos SIL"/>
          <w:i/>
          <w:color w:val="0000FF"/>
        </w:rPr>
        <w:t>kí-yā</w:t>
      </w:r>
    </w:p>
    <w:p w14:paraId="4C279B5F" w14:textId="16D4D2E6" w:rsidR="004743C3" w:rsidRPr="00776DA2" w:rsidRDefault="004743C3" w:rsidP="004743C3">
      <w:pPr>
        <w:tabs>
          <w:tab w:val="clear" w:pos="369"/>
          <w:tab w:val="left" w:pos="720"/>
          <w:tab w:val="left" w:pos="1080"/>
          <w:tab w:val="left" w:pos="2160"/>
          <w:tab w:val="left" w:pos="3330"/>
          <w:tab w:val="left" w:pos="4320"/>
          <w:tab w:val="left" w:pos="5580"/>
        </w:tabs>
      </w:pPr>
      <w:r>
        <w:tab/>
      </w:r>
      <w:r>
        <w:tab/>
      </w:r>
      <w:r w:rsidR="005002F9" w:rsidRPr="00B8501F">
        <w:rPr>
          <w:rFonts w:ascii="Doulos SIL" w:hAnsi="Doulos SIL"/>
          <w:i/>
          <w:color w:val="0000FF"/>
        </w:rPr>
        <w:t>m</w:t>
      </w:r>
      <w:r w:rsidRPr="00B8501F">
        <w:rPr>
          <w:rFonts w:ascii="Doulos SIL" w:hAnsi="Doulos SIL"/>
          <w:i/>
          <w:color w:val="0000FF"/>
        </w:rPr>
        <w:t>ìí</w:t>
      </w:r>
      <w:r w:rsidRPr="00B8501F">
        <w:rPr>
          <w:rFonts w:ascii="Doulos SIL" w:hAnsi="Doulos SIL"/>
          <w:i/>
          <w:color w:val="0000FF"/>
        </w:rPr>
        <w:tab/>
      </w:r>
      <w:r w:rsidR="005002F9" w:rsidRPr="00B8501F">
        <w:rPr>
          <w:rFonts w:ascii="Doulos SIL" w:hAnsi="Doulos SIL"/>
          <w:i/>
          <w:color w:val="0000FF"/>
        </w:rPr>
        <w:t>m</w:t>
      </w:r>
      <w:r w:rsidR="00782697" w:rsidRPr="00B8501F">
        <w:rPr>
          <w:rFonts w:ascii="Doulos SIL" w:hAnsi="Doulos SIL"/>
          <w:i/>
          <w:color w:val="0000FF"/>
        </w:rPr>
        <w:t>ì</w:t>
      </w:r>
      <w:r w:rsidRPr="00B8501F">
        <w:rPr>
          <w:rFonts w:ascii="Doulos SIL" w:hAnsi="Doulos SIL"/>
          <w:i/>
          <w:color w:val="0000FF"/>
        </w:rPr>
        <w:t>ɛ̀</w:t>
      </w:r>
      <w:r w:rsidRPr="00B8501F">
        <w:rPr>
          <w:rFonts w:ascii="Doulos SIL" w:hAnsi="Doulos SIL"/>
          <w:i/>
          <w:color w:val="0000FF"/>
        </w:rPr>
        <w:tab/>
      </w:r>
      <w:r w:rsidR="005002F9" w:rsidRPr="00B8501F">
        <w:rPr>
          <w:rFonts w:ascii="Doulos SIL" w:hAnsi="Doulos SIL"/>
          <w:i/>
          <w:color w:val="0000FF"/>
        </w:rPr>
        <w:t>m</w:t>
      </w:r>
      <w:r w:rsidRPr="00B8501F">
        <w:rPr>
          <w:rFonts w:ascii="Doulos SIL" w:hAnsi="Doulos SIL"/>
          <w:i/>
          <w:color w:val="0000FF"/>
        </w:rPr>
        <w:t>ǐ</w:t>
      </w:r>
      <w:r w:rsidRPr="00B8501F">
        <w:rPr>
          <w:rFonts w:ascii="Doulos SIL" w:hAnsi="Doulos SIL"/>
          <w:i/>
          <w:color w:val="0000FF"/>
        </w:rPr>
        <w:tab/>
      </w:r>
      <w:r w:rsidR="00782697" w:rsidRPr="00B8501F">
        <w:rPr>
          <w:rFonts w:ascii="Doulos SIL" w:hAnsi="Doulos SIL"/>
          <w:i/>
          <w:color w:val="0000FF"/>
        </w:rPr>
        <w:t>mì-yá</w:t>
      </w:r>
      <w:r w:rsidRPr="00753ED1">
        <w:tab/>
      </w:r>
      <w:r>
        <w:t>‘</w:t>
      </w:r>
      <w:r w:rsidR="005002F9">
        <w:t>drink’</w:t>
      </w:r>
    </w:p>
    <w:p w14:paraId="268071CA" w14:textId="06678DC3" w:rsidR="004743C3" w:rsidRDefault="004743C3" w:rsidP="004743C3">
      <w:pPr>
        <w:tabs>
          <w:tab w:val="clear" w:pos="369"/>
          <w:tab w:val="left" w:pos="720"/>
          <w:tab w:val="left" w:pos="1080"/>
          <w:tab w:val="left" w:pos="2160"/>
          <w:tab w:val="left" w:pos="3330"/>
          <w:tab w:val="left" w:pos="4320"/>
          <w:tab w:val="left" w:pos="5580"/>
        </w:tabs>
      </w:pPr>
      <w:r>
        <w:tab/>
      </w:r>
      <w:r>
        <w:tab/>
        <w:t xml:space="preserve">  </w:t>
      </w:r>
      <w:r w:rsidR="005002F9" w:rsidRPr="00B8501F">
        <w:rPr>
          <w:rFonts w:ascii="Doulos SIL" w:hAnsi="Doulos SIL"/>
          <w:i/>
          <w:color w:val="0000FF"/>
        </w:rPr>
        <w:t>m</w:t>
      </w:r>
      <w:r w:rsidRPr="00B8501F">
        <w:rPr>
          <w:rFonts w:ascii="Doulos SIL" w:hAnsi="Doulos SIL"/>
          <w:i/>
          <w:color w:val="0000FF"/>
        </w:rPr>
        <w:t>íī</w:t>
      </w:r>
      <w:r w:rsidRPr="00B8501F">
        <w:rPr>
          <w:rFonts w:ascii="Doulos SIL" w:hAnsi="Doulos SIL"/>
          <w:i/>
          <w:color w:val="0000FF"/>
        </w:rPr>
        <w:tab/>
        <w:t xml:space="preserve">  </w:t>
      </w:r>
      <w:r w:rsidR="005002F9" w:rsidRPr="00B8501F">
        <w:rPr>
          <w:rFonts w:ascii="Doulos SIL" w:hAnsi="Doulos SIL"/>
          <w:i/>
          <w:color w:val="0000FF"/>
        </w:rPr>
        <w:t>m</w:t>
      </w:r>
      <w:r w:rsidR="00782697" w:rsidRPr="00B8501F">
        <w:rPr>
          <w:rFonts w:ascii="Doulos SIL" w:hAnsi="Doulos SIL"/>
          <w:i/>
          <w:color w:val="0000FF"/>
        </w:rPr>
        <w:t>í</w:t>
      </w:r>
      <w:r w:rsidRPr="00B8501F">
        <w:rPr>
          <w:rFonts w:ascii="Doulos SIL" w:hAnsi="Doulos SIL"/>
          <w:i/>
          <w:color w:val="0000FF"/>
        </w:rPr>
        <w:t>ɛ́</w:t>
      </w:r>
      <w:r w:rsidRPr="00B8501F">
        <w:rPr>
          <w:rFonts w:ascii="Doulos SIL" w:hAnsi="Doulos SIL"/>
          <w:i/>
          <w:color w:val="0000FF"/>
        </w:rPr>
        <w:tab/>
        <w:t xml:space="preserve">  </w:t>
      </w:r>
      <w:r w:rsidR="005002F9" w:rsidRPr="00B8501F">
        <w:rPr>
          <w:rFonts w:ascii="Doulos SIL" w:hAnsi="Doulos SIL"/>
          <w:i/>
          <w:color w:val="0000FF"/>
        </w:rPr>
        <w:t>m</w:t>
      </w:r>
      <w:r w:rsidRPr="00B8501F">
        <w:rPr>
          <w:rFonts w:ascii="Doulos SIL" w:hAnsi="Doulos SIL"/>
          <w:i/>
          <w:color w:val="0000FF"/>
        </w:rPr>
        <w:t>í</w:t>
      </w:r>
      <w:r w:rsidRPr="00B8501F">
        <w:rPr>
          <w:rFonts w:ascii="Doulos SIL" w:hAnsi="Doulos SIL"/>
          <w:i/>
          <w:color w:val="0000FF"/>
        </w:rPr>
        <w:tab/>
        <w:t xml:space="preserve">  </w:t>
      </w:r>
      <w:r w:rsidR="00782697" w:rsidRPr="00B8501F">
        <w:rPr>
          <w:rFonts w:ascii="Doulos SIL" w:hAnsi="Doulos SIL"/>
          <w:i/>
          <w:color w:val="0000FF"/>
        </w:rPr>
        <w:t>mí-yā</w:t>
      </w:r>
    </w:p>
    <w:p w14:paraId="17E50A52" w14:textId="2BE812C3" w:rsidR="005002F9" w:rsidRPr="00776DA2" w:rsidRDefault="005002F9" w:rsidP="005002F9">
      <w:pPr>
        <w:tabs>
          <w:tab w:val="clear" w:pos="369"/>
          <w:tab w:val="left" w:pos="720"/>
          <w:tab w:val="left" w:pos="1080"/>
          <w:tab w:val="left" w:pos="2160"/>
          <w:tab w:val="left" w:pos="3330"/>
          <w:tab w:val="left" w:pos="4320"/>
          <w:tab w:val="left" w:pos="5580"/>
        </w:tabs>
      </w:pPr>
      <w:r>
        <w:tab/>
      </w:r>
      <w:r>
        <w:tab/>
      </w:r>
      <w:r w:rsidRPr="00B8501F">
        <w:rPr>
          <w:rFonts w:ascii="Doulos SIL" w:hAnsi="Doulos SIL"/>
          <w:i/>
          <w:color w:val="0000FF"/>
        </w:rPr>
        <w:t>dèéī</w:t>
      </w:r>
      <w:r w:rsidRPr="00B8501F">
        <w:rPr>
          <w:rFonts w:ascii="Doulos SIL" w:hAnsi="Doulos SIL"/>
          <w:i/>
          <w:color w:val="0000FF"/>
        </w:rPr>
        <w:tab/>
        <w:t>dɛ̀ɛ̂</w:t>
      </w:r>
      <w:r w:rsidRPr="00B8501F">
        <w:rPr>
          <w:rFonts w:ascii="Doulos SIL" w:hAnsi="Doulos SIL"/>
          <w:i/>
          <w:color w:val="0000FF"/>
        </w:rPr>
        <w:tab/>
      </w:r>
      <w:r w:rsidR="00CE6BB0" w:rsidRPr="00B8501F">
        <w:rPr>
          <w:rFonts w:ascii="Doulos SIL" w:hAnsi="Doulos SIL"/>
          <w:i/>
          <w:color w:val="0000FF"/>
        </w:rPr>
        <w:t>dèí</w:t>
      </w:r>
      <w:r w:rsidR="00CE6BB0">
        <w:t xml:space="preserve"> ~ </w:t>
      </w:r>
      <w:r w:rsidR="00CE6BB0" w:rsidRPr="00B8501F">
        <w:rPr>
          <w:rFonts w:ascii="Doulos SIL" w:hAnsi="Doulos SIL"/>
          <w:i/>
          <w:color w:val="0000FF"/>
        </w:rPr>
        <w:t>dèé</w:t>
      </w:r>
      <w:r w:rsidRPr="00B8501F">
        <w:rPr>
          <w:rFonts w:ascii="Doulos SIL" w:hAnsi="Doulos SIL"/>
          <w:i/>
          <w:color w:val="0000FF"/>
        </w:rPr>
        <w:tab/>
      </w:r>
      <w:r w:rsidR="00782697" w:rsidRPr="00B8501F">
        <w:rPr>
          <w:rFonts w:ascii="Doulos SIL" w:hAnsi="Doulos SIL"/>
          <w:i/>
          <w:color w:val="0000FF"/>
        </w:rPr>
        <w:t>dè-yá</w:t>
      </w:r>
      <w:r w:rsidRPr="00753ED1">
        <w:tab/>
      </w:r>
      <w:r>
        <w:t>‘open’</w:t>
      </w:r>
    </w:p>
    <w:p w14:paraId="48C9A842" w14:textId="31F6C4F8" w:rsidR="005002F9" w:rsidRDefault="005002F9" w:rsidP="005002F9">
      <w:pPr>
        <w:tabs>
          <w:tab w:val="clear" w:pos="369"/>
          <w:tab w:val="left" w:pos="720"/>
          <w:tab w:val="left" w:pos="1080"/>
          <w:tab w:val="left" w:pos="2160"/>
          <w:tab w:val="left" w:pos="3330"/>
          <w:tab w:val="left" w:pos="4320"/>
          <w:tab w:val="left" w:pos="5580"/>
        </w:tabs>
      </w:pPr>
      <w:r>
        <w:tab/>
      </w:r>
      <w:r>
        <w:tab/>
        <w:t xml:space="preserve">  </w:t>
      </w:r>
      <w:r w:rsidRPr="00B8501F">
        <w:rPr>
          <w:rFonts w:ascii="Doulos SIL" w:hAnsi="Doulos SIL"/>
          <w:i/>
          <w:color w:val="0000FF"/>
        </w:rPr>
        <w:t>dééī</w:t>
      </w:r>
      <w:r w:rsidRPr="00B8501F">
        <w:rPr>
          <w:rFonts w:ascii="Doulos SIL" w:hAnsi="Doulos SIL"/>
          <w:i/>
          <w:color w:val="0000FF"/>
        </w:rPr>
        <w:tab/>
        <w:t xml:space="preserve">  dɛ́ɛ̂</w:t>
      </w:r>
      <w:r w:rsidRPr="00B8501F">
        <w:rPr>
          <w:rFonts w:ascii="Doulos SIL" w:hAnsi="Doulos SIL"/>
          <w:i/>
          <w:color w:val="0000FF"/>
        </w:rPr>
        <w:tab/>
        <w:t xml:space="preserve">  </w:t>
      </w:r>
      <w:r w:rsidR="00CE6BB0" w:rsidRPr="00B8501F">
        <w:rPr>
          <w:rFonts w:ascii="Doulos SIL" w:hAnsi="Doulos SIL"/>
          <w:i/>
          <w:color w:val="0000FF"/>
        </w:rPr>
        <w:t>déí ~ déé</w:t>
      </w:r>
      <w:r w:rsidRPr="00B8501F">
        <w:rPr>
          <w:rFonts w:ascii="Doulos SIL" w:hAnsi="Doulos SIL"/>
          <w:i/>
          <w:color w:val="0000FF"/>
        </w:rPr>
        <w:tab/>
        <w:t xml:space="preserve">  </w:t>
      </w:r>
      <w:r w:rsidR="00782697" w:rsidRPr="00B8501F">
        <w:rPr>
          <w:rFonts w:ascii="Doulos SIL" w:hAnsi="Doulos SIL"/>
          <w:i/>
          <w:color w:val="0000FF"/>
        </w:rPr>
        <w:t>dé-yā</w:t>
      </w:r>
    </w:p>
    <w:p w14:paraId="221184D6" w14:textId="2DFC67A8" w:rsidR="001348EC" w:rsidRPr="00776DA2" w:rsidRDefault="001348EC" w:rsidP="001348EC">
      <w:pPr>
        <w:tabs>
          <w:tab w:val="clear" w:pos="369"/>
          <w:tab w:val="left" w:pos="720"/>
          <w:tab w:val="left" w:pos="1080"/>
          <w:tab w:val="left" w:pos="2160"/>
          <w:tab w:val="left" w:pos="3330"/>
          <w:tab w:val="left" w:pos="4320"/>
          <w:tab w:val="left" w:pos="5580"/>
        </w:tabs>
      </w:pPr>
      <w:r>
        <w:tab/>
      </w:r>
      <w:r>
        <w:tab/>
      </w:r>
      <w:r w:rsidRPr="00B8501F">
        <w:rPr>
          <w:rFonts w:ascii="Doulos SIL" w:hAnsi="Doulos SIL"/>
          <w:i/>
          <w:color w:val="0000FF"/>
        </w:rPr>
        <w:t>kèéī</w:t>
      </w:r>
      <w:r w:rsidRPr="00B8501F">
        <w:rPr>
          <w:rFonts w:ascii="Doulos SIL" w:hAnsi="Doulos SIL"/>
          <w:i/>
          <w:color w:val="0000FF"/>
        </w:rPr>
        <w:tab/>
        <w:t>kɛ̀ɛ̀</w:t>
      </w:r>
      <w:r w:rsidRPr="00B8501F">
        <w:rPr>
          <w:rFonts w:ascii="Doulos SIL" w:hAnsi="Doulos SIL"/>
          <w:i/>
          <w:color w:val="0000FF"/>
        </w:rPr>
        <w:tab/>
        <w:t>kèé</w:t>
      </w:r>
      <w:r w:rsidRPr="00B8501F">
        <w:rPr>
          <w:rFonts w:ascii="Doulos SIL" w:hAnsi="Doulos SIL"/>
          <w:i/>
          <w:color w:val="0000FF"/>
        </w:rPr>
        <w:tab/>
        <w:t>kè-yá</w:t>
      </w:r>
      <w:r w:rsidRPr="00753ED1">
        <w:tab/>
      </w:r>
      <w:r>
        <w:t>‘call’</w:t>
      </w:r>
    </w:p>
    <w:p w14:paraId="1521C3C9" w14:textId="6B76FA01" w:rsidR="001348EC" w:rsidRDefault="001348EC" w:rsidP="001348EC">
      <w:pPr>
        <w:tabs>
          <w:tab w:val="clear" w:pos="369"/>
          <w:tab w:val="left" w:pos="720"/>
          <w:tab w:val="left" w:pos="1080"/>
          <w:tab w:val="left" w:pos="2160"/>
          <w:tab w:val="left" w:pos="3330"/>
          <w:tab w:val="left" w:pos="4320"/>
          <w:tab w:val="left" w:pos="5580"/>
        </w:tabs>
      </w:pPr>
      <w:r>
        <w:tab/>
      </w:r>
      <w:r>
        <w:tab/>
        <w:t xml:space="preserve">  </w:t>
      </w:r>
      <w:r w:rsidRPr="00B8501F">
        <w:rPr>
          <w:rFonts w:ascii="Doulos SIL" w:hAnsi="Doulos SIL"/>
          <w:i/>
          <w:color w:val="0000FF"/>
        </w:rPr>
        <w:t>kéēī</w:t>
      </w:r>
      <w:r w:rsidRPr="00B8501F">
        <w:rPr>
          <w:rFonts w:ascii="Doulos SIL" w:hAnsi="Doulos SIL"/>
          <w:i/>
          <w:color w:val="0000FF"/>
        </w:rPr>
        <w:tab/>
        <w:t xml:space="preserve">  kɛ́ɛ́</w:t>
      </w:r>
      <w:r w:rsidRPr="00B8501F">
        <w:rPr>
          <w:rFonts w:ascii="Doulos SIL" w:hAnsi="Doulos SIL"/>
          <w:i/>
          <w:color w:val="0000FF"/>
        </w:rPr>
        <w:tab/>
        <w:t xml:space="preserve">  kéé</w:t>
      </w:r>
      <w:r w:rsidRPr="00B8501F">
        <w:rPr>
          <w:rFonts w:ascii="Doulos SIL" w:hAnsi="Doulos SIL"/>
          <w:i/>
          <w:color w:val="0000FF"/>
        </w:rPr>
        <w:tab/>
        <w:t xml:space="preserve">  ké-yā</w:t>
      </w:r>
    </w:p>
    <w:p w14:paraId="50CE8BD6" w14:textId="607530F5" w:rsidR="00753ED1" w:rsidRPr="00776DA2" w:rsidRDefault="00753ED1" w:rsidP="00753ED1">
      <w:pPr>
        <w:tabs>
          <w:tab w:val="clear" w:pos="369"/>
          <w:tab w:val="left" w:pos="720"/>
          <w:tab w:val="left" w:pos="1080"/>
          <w:tab w:val="left" w:pos="2160"/>
          <w:tab w:val="left" w:pos="3330"/>
          <w:tab w:val="left" w:pos="4320"/>
          <w:tab w:val="left" w:pos="5580"/>
        </w:tabs>
      </w:pPr>
      <w:r>
        <w:tab/>
      </w:r>
      <w:r>
        <w:tab/>
      </w:r>
      <w:r w:rsidRPr="00B8501F">
        <w:rPr>
          <w:rFonts w:ascii="Doulos SIL" w:hAnsi="Doulos SIL"/>
          <w:i/>
          <w:color w:val="0000FF"/>
        </w:rPr>
        <w:t>jùlí</w:t>
      </w:r>
      <w:r w:rsidRPr="00B8501F">
        <w:rPr>
          <w:rFonts w:ascii="Doulos SIL" w:hAnsi="Doulos SIL"/>
          <w:i/>
          <w:color w:val="0000FF"/>
        </w:rPr>
        <w:tab/>
        <w:t>jùlɔ̀</w:t>
      </w:r>
      <w:r w:rsidRPr="00B8501F">
        <w:rPr>
          <w:rFonts w:ascii="Doulos SIL" w:hAnsi="Doulos SIL"/>
          <w:i/>
          <w:color w:val="0000FF"/>
        </w:rPr>
        <w:tab/>
        <w:t>jùlí</w:t>
      </w:r>
      <w:r w:rsidRPr="00B8501F">
        <w:rPr>
          <w:rFonts w:ascii="Doulos SIL" w:hAnsi="Doulos SIL"/>
          <w:i/>
          <w:color w:val="0000FF"/>
        </w:rPr>
        <w:tab/>
      </w:r>
      <w:r w:rsidR="00CE6BB0" w:rsidRPr="00B8501F">
        <w:rPr>
          <w:rFonts w:ascii="Doulos SIL" w:hAnsi="Doulos SIL"/>
          <w:i/>
          <w:color w:val="0000FF"/>
        </w:rPr>
        <w:t>jùlì-yá</w:t>
      </w:r>
      <w:r w:rsidRPr="00753ED1">
        <w:tab/>
      </w:r>
      <w:r>
        <w:t>‘</w:t>
      </w:r>
      <w:r w:rsidR="006259D4">
        <w:t>push’</w:t>
      </w:r>
    </w:p>
    <w:p w14:paraId="1ED78256" w14:textId="0D017D37" w:rsidR="00753ED1" w:rsidRDefault="00753ED1" w:rsidP="00753ED1">
      <w:pPr>
        <w:tabs>
          <w:tab w:val="clear" w:pos="369"/>
          <w:tab w:val="left" w:pos="720"/>
          <w:tab w:val="left" w:pos="1080"/>
          <w:tab w:val="left" w:pos="2160"/>
          <w:tab w:val="left" w:pos="3330"/>
          <w:tab w:val="left" w:pos="4320"/>
          <w:tab w:val="left" w:pos="5580"/>
        </w:tabs>
      </w:pPr>
      <w:r>
        <w:tab/>
      </w:r>
      <w:r>
        <w:tab/>
        <w:t xml:space="preserve">  </w:t>
      </w:r>
      <w:r w:rsidRPr="00B8501F">
        <w:rPr>
          <w:rFonts w:ascii="Doulos SIL" w:hAnsi="Doulos SIL"/>
          <w:i/>
          <w:color w:val="0000FF"/>
        </w:rPr>
        <w:t>júlī</w:t>
      </w:r>
      <w:r w:rsidRPr="00B8501F">
        <w:rPr>
          <w:rFonts w:ascii="Doulos SIL" w:hAnsi="Doulos SIL"/>
          <w:i/>
          <w:color w:val="0000FF"/>
        </w:rPr>
        <w:tab/>
        <w:t xml:space="preserve">  júlɔ́</w:t>
      </w:r>
      <w:r w:rsidRPr="00B8501F">
        <w:rPr>
          <w:rFonts w:ascii="Doulos SIL" w:hAnsi="Doulos SIL"/>
          <w:i/>
          <w:color w:val="0000FF"/>
        </w:rPr>
        <w:tab/>
        <w:t xml:space="preserve">  júlí</w:t>
      </w:r>
      <w:r w:rsidRPr="00B8501F">
        <w:rPr>
          <w:rFonts w:ascii="Doulos SIL" w:hAnsi="Doulos SIL"/>
          <w:i/>
          <w:color w:val="0000FF"/>
        </w:rPr>
        <w:tab/>
        <w:t xml:space="preserve">  </w:t>
      </w:r>
      <w:r w:rsidR="00CE6BB0" w:rsidRPr="00B8501F">
        <w:rPr>
          <w:rFonts w:ascii="Doulos SIL" w:hAnsi="Doulos SIL"/>
          <w:i/>
          <w:color w:val="0000FF"/>
        </w:rPr>
        <w:t>júlí-yā</w:t>
      </w:r>
    </w:p>
    <w:p w14:paraId="73B41ABC" w14:textId="50EC8B3A" w:rsidR="00753ED1" w:rsidRPr="00776DA2" w:rsidRDefault="00753ED1" w:rsidP="00753ED1">
      <w:pPr>
        <w:tabs>
          <w:tab w:val="clear" w:pos="369"/>
          <w:tab w:val="left" w:pos="720"/>
          <w:tab w:val="left" w:pos="1080"/>
          <w:tab w:val="left" w:pos="2160"/>
          <w:tab w:val="left" w:pos="3330"/>
          <w:tab w:val="left" w:pos="4320"/>
          <w:tab w:val="left" w:pos="5580"/>
        </w:tabs>
      </w:pPr>
      <w:r>
        <w:tab/>
      </w:r>
      <w:r>
        <w:tab/>
      </w:r>
      <w:r w:rsidR="00CE6BB0" w:rsidRPr="00B8501F">
        <w:rPr>
          <w:rFonts w:ascii="Doulos SIL" w:hAnsi="Doulos SIL"/>
          <w:i/>
          <w:color w:val="0000FF"/>
        </w:rPr>
        <w:t>b</w:t>
      </w:r>
      <w:r w:rsidRPr="00B8501F">
        <w:rPr>
          <w:rFonts w:ascii="Doulos SIL" w:hAnsi="Doulos SIL"/>
          <w:i/>
          <w:color w:val="0000FF"/>
        </w:rPr>
        <w:t>àʔrí</w:t>
      </w:r>
      <w:r w:rsidRPr="00B8501F">
        <w:rPr>
          <w:rFonts w:ascii="Doulos SIL" w:hAnsi="Doulos SIL"/>
          <w:i/>
          <w:color w:val="0000FF"/>
        </w:rPr>
        <w:tab/>
      </w:r>
      <w:r w:rsidR="00CE6BB0" w:rsidRPr="00B8501F">
        <w:rPr>
          <w:rFonts w:ascii="Doulos SIL" w:hAnsi="Doulos SIL"/>
          <w:i/>
          <w:color w:val="0000FF"/>
        </w:rPr>
        <w:t>b</w:t>
      </w:r>
      <w:r w:rsidRPr="00B8501F">
        <w:rPr>
          <w:rFonts w:ascii="Doulos SIL" w:hAnsi="Doulos SIL"/>
          <w:i/>
          <w:color w:val="0000FF"/>
        </w:rPr>
        <w:t>àʔrà</w:t>
      </w:r>
      <w:r w:rsidRPr="00B8501F">
        <w:rPr>
          <w:rFonts w:ascii="Doulos SIL" w:hAnsi="Doulos SIL"/>
          <w:i/>
          <w:color w:val="0000FF"/>
        </w:rPr>
        <w:tab/>
      </w:r>
      <w:r w:rsidR="00CE6BB0" w:rsidRPr="00B8501F">
        <w:rPr>
          <w:rFonts w:ascii="Doulos SIL" w:hAnsi="Doulos SIL"/>
          <w:i/>
          <w:color w:val="0000FF"/>
        </w:rPr>
        <w:t>b</w:t>
      </w:r>
      <w:r w:rsidRPr="00B8501F">
        <w:rPr>
          <w:rFonts w:ascii="Doulos SIL" w:hAnsi="Doulos SIL"/>
          <w:i/>
          <w:color w:val="0000FF"/>
        </w:rPr>
        <w:t>àʔrí</w:t>
      </w:r>
      <w:r w:rsidRPr="00B8501F">
        <w:rPr>
          <w:rFonts w:ascii="Doulos SIL" w:hAnsi="Doulos SIL"/>
          <w:i/>
          <w:color w:val="0000FF"/>
        </w:rPr>
        <w:tab/>
      </w:r>
      <w:r w:rsidR="00CE6BB0" w:rsidRPr="00B8501F">
        <w:rPr>
          <w:rFonts w:ascii="Doulos SIL" w:hAnsi="Doulos SIL"/>
          <w:i/>
          <w:color w:val="0000FF"/>
        </w:rPr>
        <w:t>bàʔrì-yá</w:t>
      </w:r>
      <w:r w:rsidRPr="00753ED1">
        <w:tab/>
      </w:r>
      <w:r>
        <w:t>‘hit’</w:t>
      </w:r>
    </w:p>
    <w:p w14:paraId="5F728C5D" w14:textId="40CD6515" w:rsidR="00753ED1" w:rsidRDefault="00753ED1" w:rsidP="00753ED1">
      <w:pPr>
        <w:tabs>
          <w:tab w:val="clear" w:pos="369"/>
          <w:tab w:val="left" w:pos="720"/>
          <w:tab w:val="left" w:pos="1080"/>
          <w:tab w:val="left" w:pos="2160"/>
          <w:tab w:val="left" w:pos="3330"/>
          <w:tab w:val="left" w:pos="4320"/>
          <w:tab w:val="left" w:pos="5580"/>
        </w:tabs>
      </w:pPr>
      <w:r>
        <w:tab/>
      </w:r>
      <w:r>
        <w:tab/>
        <w:t xml:space="preserve">  </w:t>
      </w:r>
      <w:r w:rsidR="00CE6BB0" w:rsidRPr="00B8501F">
        <w:rPr>
          <w:rFonts w:ascii="Doulos SIL" w:hAnsi="Doulos SIL"/>
          <w:i/>
          <w:color w:val="0000FF"/>
        </w:rPr>
        <w:t>b</w:t>
      </w:r>
      <w:r w:rsidRPr="00B8501F">
        <w:rPr>
          <w:rFonts w:ascii="Doulos SIL" w:hAnsi="Doulos SIL"/>
          <w:i/>
          <w:color w:val="0000FF"/>
        </w:rPr>
        <w:t>áʔrī</w:t>
      </w:r>
      <w:r w:rsidRPr="00B8501F">
        <w:rPr>
          <w:rFonts w:ascii="Doulos SIL" w:hAnsi="Doulos SIL"/>
          <w:i/>
          <w:color w:val="0000FF"/>
        </w:rPr>
        <w:tab/>
        <w:t xml:space="preserve">  </w:t>
      </w:r>
      <w:r w:rsidR="00CE6BB0" w:rsidRPr="00B8501F">
        <w:rPr>
          <w:rFonts w:ascii="Doulos SIL" w:hAnsi="Doulos SIL"/>
          <w:i/>
          <w:color w:val="0000FF"/>
        </w:rPr>
        <w:t>b</w:t>
      </w:r>
      <w:r w:rsidRPr="00B8501F">
        <w:rPr>
          <w:rFonts w:ascii="Doulos SIL" w:hAnsi="Doulos SIL"/>
          <w:i/>
          <w:color w:val="0000FF"/>
        </w:rPr>
        <w:t>áʔrá</w:t>
      </w:r>
      <w:r w:rsidRPr="00B8501F">
        <w:rPr>
          <w:rFonts w:ascii="Doulos SIL" w:hAnsi="Doulos SIL"/>
          <w:i/>
          <w:color w:val="0000FF"/>
        </w:rPr>
        <w:tab/>
        <w:t xml:space="preserve">  </w:t>
      </w:r>
      <w:r w:rsidR="00CE6BB0" w:rsidRPr="00B8501F">
        <w:rPr>
          <w:rFonts w:ascii="Doulos SIL" w:hAnsi="Doulos SIL"/>
          <w:i/>
          <w:color w:val="0000FF"/>
        </w:rPr>
        <w:t>b</w:t>
      </w:r>
      <w:r w:rsidRPr="00B8501F">
        <w:rPr>
          <w:rFonts w:ascii="Doulos SIL" w:hAnsi="Doulos SIL"/>
          <w:i/>
          <w:color w:val="0000FF"/>
        </w:rPr>
        <w:t>áʔrí</w:t>
      </w:r>
      <w:r w:rsidRPr="00B8501F">
        <w:rPr>
          <w:rFonts w:ascii="Doulos SIL" w:hAnsi="Doulos SIL"/>
          <w:i/>
          <w:color w:val="0000FF"/>
        </w:rPr>
        <w:tab/>
        <w:t xml:space="preserve">  </w:t>
      </w:r>
      <w:r w:rsidR="00CE6BB0" w:rsidRPr="00B8501F">
        <w:rPr>
          <w:rFonts w:ascii="Doulos SIL" w:hAnsi="Doulos SIL"/>
          <w:i/>
          <w:color w:val="0000FF"/>
        </w:rPr>
        <w:t>báʔrí-yā</w:t>
      </w:r>
    </w:p>
    <w:p w14:paraId="25F508CA" w14:textId="1BC4E6C8" w:rsidR="00753ED1" w:rsidRPr="00776DA2" w:rsidRDefault="00753ED1" w:rsidP="00753ED1">
      <w:pPr>
        <w:tabs>
          <w:tab w:val="clear" w:pos="369"/>
          <w:tab w:val="left" w:pos="720"/>
          <w:tab w:val="left" w:pos="1080"/>
          <w:tab w:val="left" w:pos="2160"/>
          <w:tab w:val="left" w:pos="3330"/>
          <w:tab w:val="left" w:pos="4320"/>
          <w:tab w:val="left" w:pos="5580"/>
        </w:tabs>
      </w:pPr>
      <w:r>
        <w:tab/>
      </w:r>
      <w:r>
        <w:tab/>
      </w:r>
      <w:r w:rsidR="005002F9" w:rsidRPr="00B8501F">
        <w:rPr>
          <w:rFonts w:ascii="Doulos SIL" w:hAnsi="Doulos SIL"/>
          <w:i/>
          <w:color w:val="0000FF"/>
        </w:rPr>
        <w:t>sìní</w:t>
      </w:r>
      <w:r w:rsidRPr="00B8501F">
        <w:rPr>
          <w:rFonts w:ascii="Doulos SIL" w:hAnsi="Doulos SIL"/>
          <w:i/>
          <w:color w:val="0000FF"/>
        </w:rPr>
        <w:tab/>
      </w:r>
      <w:r w:rsidR="005002F9" w:rsidRPr="00B8501F">
        <w:rPr>
          <w:rFonts w:ascii="Doulos SIL" w:hAnsi="Doulos SIL"/>
          <w:i/>
          <w:color w:val="0000FF"/>
        </w:rPr>
        <w:t>sìnà</w:t>
      </w:r>
      <w:r w:rsidRPr="00B8501F">
        <w:rPr>
          <w:rFonts w:ascii="Doulos SIL" w:hAnsi="Doulos SIL"/>
          <w:i/>
          <w:color w:val="0000FF"/>
        </w:rPr>
        <w:tab/>
      </w:r>
      <w:r w:rsidR="005002F9" w:rsidRPr="00B8501F">
        <w:rPr>
          <w:rFonts w:ascii="Doulos SIL" w:hAnsi="Doulos SIL"/>
          <w:i/>
          <w:color w:val="0000FF"/>
        </w:rPr>
        <w:t>sǐⁿ</w:t>
      </w:r>
      <w:r w:rsidRPr="00B8501F">
        <w:rPr>
          <w:rFonts w:ascii="Doulos SIL" w:hAnsi="Doulos SIL"/>
          <w:i/>
          <w:color w:val="0000FF"/>
        </w:rPr>
        <w:tab/>
      </w:r>
      <w:r w:rsidR="00124268" w:rsidRPr="00B8501F">
        <w:rPr>
          <w:rFonts w:ascii="Doulos SIL" w:hAnsi="Doulos SIL"/>
          <w:i/>
          <w:color w:val="0000FF"/>
        </w:rPr>
        <w:t>sìnì-yá</w:t>
      </w:r>
      <w:r w:rsidRPr="00753ED1">
        <w:tab/>
      </w:r>
      <w:r>
        <w:t>‘</w:t>
      </w:r>
      <w:r w:rsidR="005002F9">
        <w:t>dig</w:t>
      </w:r>
      <w:r>
        <w:t>’</w:t>
      </w:r>
    </w:p>
    <w:p w14:paraId="445EF550" w14:textId="46D9D22B" w:rsidR="00753ED1" w:rsidRDefault="00753ED1" w:rsidP="00753ED1">
      <w:pPr>
        <w:tabs>
          <w:tab w:val="clear" w:pos="369"/>
          <w:tab w:val="left" w:pos="720"/>
          <w:tab w:val="left" w:pos="1080"/>
          <w:tab w:val="left" w:pos="2160"/>
          <w:tab w:val="left" w:pos="3330"/>
          <w:tab w:val="left" w:pos="4320"/>
          <w:tab w:val="left" w:pos="5580"/>
        </w:tabs>
      </w:pPr>
      <w:r>
        <w:tab/>
      </w:r>
      <w:r>
        <w:tab/>
      </w:r>
      <w:r w:rsidRPr="00B8501F">
        <w:rPr>
          <w:rFonts w:ascii="Doulos SIL" w:hAnsi="Doulos SIL"/>
          <w:i/>
          <w:color w:val="0000FF"/>
        </w:rPr>
        <w:t xml:space="preserve">  </w:t>
      </w:r>
      <w:r w:rsidR="005002F9" w:rsidRPr="00B8501F">
        <w:rPr>
          <w:rFonts w:ascii="Doulos SIL" w:hAnsi="Doulos SIL"/>
          <w:i/>
          <w:color w:val="0000FF"/>
        </w:rPr>
        <w:t>sínī</w:t>
      </w:r>
      <w:r w:rsidRPr="00B8501F">
        <w:rPr>
          <w:rFonts w:ascii="Doulos SIL" w:hAnsi="Doulos SIL"/>
          <w:i/>
          <w:color w:val="0000FF"/>
        </w:rPr>
        <w:tab/>
        <w:t xml:space="preserve">  </w:t>
      </w:r>
      <w:r w:rsidR="005002F9" w:rsidRPr="00B8501F">
        <w:rPr>
          <w:rFonts w:ascii="Doulos SIL" w:hAnsi="Doulos SIL"/>
          <w:i/>
          <w:color w:val="0000FF"/>
        </w:rPr>
        <w:t>síná</w:t>
      </w:r>
      <w:r w:rsidRPr="00B8501F">
        <w:rPr>
          <w:rFonts w:ascii="Doulos SIL" w:hAnsi="Doulos SIL"/>
          <w:i/>
          <w:color w:val="0000FF"/>
        </w:rPr>
        <w:tab/>
        <w:t xml:space="preserve">  </w:t>
      </w:r>
      <w:r w:rsidR="005002F9" w:rsidRPr="00B8501F">
        <w:rPr>
          <w:rFonts w:ascii="Doulos SIL" w:hAnsi="Doulos SIL"/>
          <w:i/>
          <w:color w:val="0000FF"/>
        </w:rPr>
        <w:t>síⁿ</w:t>
      </w:r>
      <w:r w:rsidRPr="00B8501F">
        <w:rPr>
          <w:rFonts w:ascii="Doulos SIL" w:hAnsi="Doulos SIL"/>
          <w:i/>
          <w:color w:val="0000FF"/>
        </w:rPr>
        <w:tab/>
        <w:t xml:space="preserve">  </w:t>
      </w:r>
      <w:r w:rsidR="00124268" w:rsidRPr="00B8501F">
        <w:rPr>
          <w:rFonts w:ascii="Doulos SIL" w:hAnsi="Doulos SIL"/>
          <w:i/>
          <w:color w:val="0000FF"/>
        </w:rPr>
        <w:t>síní-yā</w:t>
      </w:r>
    </w:p>
    <w:p w14:paraId="45574DC6" w14:textId="4F2FF7DA" w:rsidR="0045024F" w:rsidRPr="00124268" w:rsidRDefault="0045024F" w:rsidP="0045024F">
      <w:pPr>
        <w:tabs>
          <w:tab w:val="clear" w:pos="369"/>
          <w:tab w:val="left" w:pos="720"/>
          <w:tab w:val="left" w:pos="1080"/>
          <w:tab w:val="left" w:pos="2160"/>
          <w:tab w:val="left" w:pos="3330"/>
          <w:tab w:val="left" w:pos="4320"/>
          <w:tab w:val="left" w:pos="5580"/>
        </w:tabs>
      </w:pPr>
      <w:r>
        <w:tab/>
      </w:r>
      <w:r>
        <w:tab/>
      </w:r>
      <w:r w:rsidRPr="00B8501F">
        <w:rPr>
          <w:rFonts w:ascii="Doulos SIL" w:hAnsi="Doulos SIL"/>
          <w:i/>
          <w:color w:val="0000FF"/>
        </w:rPr>
        <w:t>fààlíī</w:t>
      </w:r>
      <w:r w:rsidRPr="00B8501F">
        <w:rPr>
          <w:rFonts w:ascii="Doulos SIL" w:hAnsi="Doulos SIL"/>
          <w:i/>
          <w:color w:val="0000FF"/>
        </w:rPr>
        <w:tab/>
        <w:t>fààlà</w:t>
      </w:r>
      <w:r w:rsidRPr="00B8501F">
        <w:rPr>
          <w:rFonts w:ascii="Doulos SIL" w:hAnsi="Doulos SIL"/>
          <w:i/>
          <w:color w:val="0000FF"/>
        </w:rPr>
        <w:tab/>
      </w:r>
      <w:r w:rsidR="00124268" w:rsidRPr="00B8501F">
        <w:rPr>
          <w:rFonts w:ascii="Doulos SIL" w:hAnsi="Doulos SIL"/>
          <w:i/>
          <w:color w:val="0000FF"/>
        </w:rPr>
        <w:t>fààlí</w:t>
      </w:r>
      <w:r w:rsidRPr="00B8501F">
        <w:rPr>
          <w:rFonts w:ascii="Doulos SIL" w:hAnsi="Doulos SIL"/>
          <w:i/>
          <w:color w:val="0000FF"/>
        </w:rPr>
        <w:tab/>
      </w:r>
      <w:r w:rsidR="00124268" w:rsidRPr="00B8501F">
        <w:rPr>
          <w:rFonts w:ascii="Doulos SIL" w:hAnsi="Doulos SIL"/>
          <w:i/>
          <w:color w:val="0000FF"/>
        </w:rPr>
        <w:t>fààlí-yà</w:t>
      </w:r>
      <w:r w:rsidRPr="00124268">
        <w:tab/>
        <w:t>‘gather up’</w:t>
      </w:r>
    </w:p>
    <w:p w14:paraId="414F7DA5" w14:textId="55BFCDE3" w:rsidR="0045024F" w:rsidRDefault="0045024F" w:rsidP="0045024F">
      <w:pPr>
        <w:tabs>
          <w:tab w:val="clear" w:pos="369"/>
          <w:tab w:val="left" w:pos="720"/>
          <w:tab w:val="left" w:pos="1080"/>
          <w:tab w:val="left" w:pos="2160"/>
          <w:tab w:val="left" w:pos="3330"/>
          <w:tab w:val="left" w:pos="4320"/>
          <w:tab w:val="left" w:pos="5580"/>
        </w:tabs>
      </w:pPr>
      <w:r w:rsidRPr="00124268">
        <w:tab/>
      </w:r>
      <w:r w:rsidRPr="00124268">
        <w:tab/>
        <w:t xml:space="preserve">  </w:t>
      </w:r>
      <w:r w:rsidRPr="00B8501F">
        <w:rPr>
          <w:rFonts w:ascii="Doulos SIL" w:hAnsi="Doulos SIL"/>
          <w:i/>
          <w:color w:val="0000FF"/>
        </w:rPr>
        <w:t>fáálíī</w:t>
      </w:r>
      <w:r w:rsidRPr="00B8501F">
        <w:rPr>
          <w:rFonts w:ascii="Doulos SIL" w:hAnsi="Doulos SIL"/>
          <w:i/>
          <w:color w:val="0000FF"/>
        </w:rPr>
        <w:tab/>
        <w:t xml:space="preserve">  fáálá</w:t>
      </w:r>
      <w:r w:rsidRPr="00B8501F">
        <w:rPr>
          <w:rFonts w:ascii="Doulos SIL" w:hAnsi="Doulos SIL"/>
          <w:i/>
          <w:color w:val="0000FF"/>
        </w:rPr>
        <w:tab/>
        <w:t xml:space="preserve">  </w:t>
      </w:r>
      <w:r w:rsidR="00124268" w:rsidRPr="00B8501F">
        <w:rPr>
          <w:rFonts w:ascii="Doulos SIL" w:hAnsi="Doulos SIL"/>
          <w:i/>
          <w:color w:val="0000FF"/>
        </w:rPr>
        <w:t>fáálí</w:t>
      </w:r>
      <w:r w:rsidRPr="00B8501F">
        <w:rPr>
          <w:rFonts w:ascii="Doulos SIL" w:hAnsi="Doulos SIL"/>
          <w:i/>
          <w:color w:val="0000FF"/>
        </w:rPr>
        <w:tab/>
        <w:t xml:space="preserve">  </w:t>
      </w:r>
      <w:r w:rsidR="00124268" w:rsidRPr="00B8501F">
        <w:rPr>
          <w:rFonts w:ascii="Doulos SIL" w:hAnsi="Doulos SIL"/>
          <w:i/>
          <w:color w:val="0000FF"/>
        </w:rPr>
        <w:t>fáálí-yà</w:t>
      </w:r>
    </w:p>
    <w:p w14:paraId="1C64C605" w14:textId="65055A30" w:rsidR="003D0DB6" w:rsidRPr="00776DA2" w:rsidRDefault="003D0DB6" w:rsidP="003D0DB6">
      <w:pPr>
        <w:tabs>
          <w:tab w:val="clear" w:pos="369"/>
          <w:tab w:val="left" w:pos="720"/>
          <w:tab w:val="left" w:pos="1080"/>
          <w:tab w:val="left" w:pos="2160"/>
          <w:tab w:val="left" w:pos="3330"/>
          <w:tab w:val="left" w:pos="4320"/>
          <w:tab w:val="left" w:pos="5580"/>
        </w:tabs>
      </w:pPr>
      <w:r>
        <w:tab/>
      </w:r>
      <w:r>
        <w:tab/>
      </w:r>
      <w:r w:rsidRPr="00B8501F">
        <w:rPr>
          <w:rFonts w:ascii="Doulos SIL" w:hAnsi="Doulos SIL"/>
          <w:i/>
          <w:color w:val="0000FF"/>
        </w:rPr>
        <w:t>sɛ̀ɛ̀ní</w:t>
      </w:r>
      <w:r w:rsidRPr="00B8501F">
        <w:rPr>
          <w:rFonts w:ascii="Doulos SIL" w:hAnsi="Doulos SIL"/>
          <w:i/>
          <w:color w:val="0000FF"/>
        </w:rPr>
        <w:tab/>
        <w:t>sɛ̀ɛ̀nà</w:t>
      </w:r>
      <w:r w:rsidRPr="00B8501F">
        <w:rPr>
          <w:rFonts w:ascii="Doulos SIL" w:hAnsi="Doulos SIL"/>
          <w:i/>
          <w:color w:val="0000FF"/>
        </w:rPr>
        <w:tab/>
        <w:t>s</w:t>
      </w:r>
      <w:r w:rsidR="00124268" w:rsidRPr="00B8501F">
        <w:rPr>
          <w:rFonts w:ascii="Doulos SIL" w:hAnsi="Doulos SIL"/>
          <w:i/>
          <w:color w:val="0000FF"/>
        </w:rPr>
        <w:t>ɛ̀ɛ́</w:t>
      </w:r>
      <w:r w:rsidRPr="00B8501F">
        <w:rPr>
          <w:rFonts w:ascii="Doulos SIL" w:hAnsi="Doulos SIL"/>
          <w:i/>
          <w:color w:val="0000FF"/>
        </w:rPr>
        <w:t>ⁿ</w:t>
      </w:r>
      <w:r w:rsidRPr="00B8501F">
        <w:rPr>
          <w:rFonts w:ascii="Doulos SIL" w:hAnsi="Doulos SIL"/>
          <w:i/>
          <w:color w:val="0000FF"/>
        </w:rPr>
        <w:tab/>
        <w:t>sɛ̀ɛ̀nì-yá</w:t>
      </w:r>
      <w:r w:rsidRPr="00753ED1">
        <w:tab/>
      </w:r>
      <w:r>
        <w:t>‘collect wood’</w:t>
      </w:r>
    </w:p>
    <w:p w14:paraId="610D5D3F" w14:textId="3E26D640" w:rsidR="003D0DB6" w:rsidRDefault="003D0DB6" w:rsidP="003D0DB6">
      <w:pPr>
        <w:tabs>
          <w:tab w:val="clear" w:pos="369"/>
          <w:tab w:val="left" w:pos="720"/>
          <w:tab w:val="left" w:pos="1080"/>
          <w:tab w:val="left" w:pos="2160"/>
          <w:tab w:val="left" w:pos="3330"/>
          <w:tab w:val="left" w:pos="4320"/>
          <w:tab w:val="left" w:pos="5580"/>
        </w:tabs>
      </w:pPr>
      <w:r>
        <w:tab/>
      </w:r>
      <w:r>
        <w:tab/>
        <w:t xml:space="preserve">  </w:t>
      </w:r>
      <w:r w:rsidRPr="00B8501F">
        <w:rPr>
          <w:rFonts w:ascii="Doulos SIL" w:hAnsi="Doulos SIL"/>
          <w:i/>
          <w:color w:val="0000FF"/>
        </w:rPr>
        <w:t>séénī</w:t>
      </w:r>
      <w:r w:rsidRPr="00B8501F">
        <w:rPr>
          <w:rFonts w:ascii="Doulos SIL" w:hAnsi="Doulos SIL"/>
          <w:i/>
          <w:color w:val="0000FF"/>
        </w:rPr>
        <w:tab/>
        <w:t xml:space="preserve">  sɛ́ɛ́ná</w:t>
      </w:r>
      <w:r w:rsidRPr="00B8501F">
        <w:rPr>
          <w:rFonts w:ascii="Doulos SIL" w:hAnsi="Doulos SIL"/>
          <w:i/>
          <w:color w:val="0000FF"/>
        </w:rPr>
        <w:tab/>
        <w:t xml:space="preserve">  sɛ́ɛ́ⁿ</w:t>
      </w:r>
      <w:r w:rsidRPr="00B8501F">
        <w:rPr>
          <w:rFonts w:ascii="Doulos SIL" w:hAnsi="Doulos SIL"/>
          <w:i/>
          <w:color w:val="0000FF"/>
        </w:rPr>
        <w:tab/>
        <w:t xml:space="preserve">  </w:t>
      </w:r>
      <w:r w:rsidR="004D588B" w:rsidRPr="00B8501F">
        <w:rPr>
          <w:rFonts w:ascii="Doulos SIL" w:hAnsi="Doulos SIL"/>
          <w:i/>
          <w:color w:val="0000FF"/>
        </w:rPr>
        <w:t>sɛ́ɛ́ní-yā</w:t>
      </w:r>
    </w:p>
    <w:p w14:paraId="09F5E64B" w14:textId="3962E6EE" w:rsidR="00753ED1" w:rsidRPr="00776DA2" w:rsidRDefault="00753ED1" w:rsidP="00753ED1">
      <w:pPr>
        <w:tabs>
          <w:tab w:val="clear" w:pos="369"/>
          <w:tab w:val="left" w:pos="720"/>
          <w:tab w:val="left" w:pos="1080"/>
          <w:tab w:val="left" w:pos="2160"/>
          <w:tab w:val="left" w:pos="3330"/>
          <w:tab w:val="left" w:pos="4320"/>
          <w:tab w:val="left" w:pos="5580"/>
        </w:tabs>
      </w:pPr>
      <w:r>
        <w:tab/>
      </w:r>
      <w:r>
        <w:tab/>
      </w:r>
      <w:r w:rsidR="005002F9" w:rsidRPr="00B8501F">
        <w:rPr>
          <w:rFonts w:ascii="Doulos SIL" w:hAnsi="Doulos SIL"/>
          <w:i/>
          <w:color w:val="0000FF"/>
        </w:rPr>
        <w:t>kùlɔ́nì</w:t>
      </w:r>
      <w:r w:rsidRPr="00B8501F">
        <w:rPr>
          <w:rFonts w:ascii="Doulos SIL" w:hAnsi="Doulos SIL"/>
          <w:i/>
          <w:color w:val="0000FF"/>
        </w:rPr>
        <w:tab/>
      </w:r>
      <w:r w:rsidR="005002F9" w:rsidRPr="00B8501F">
        <w:rPr>
          <w:rFonts w:ascii="Doulos SIL" w:hAnsi="Doulos SIL"/>
          <w:i/>
          <w:color w:val="0000FF"/>
        </w:rPr>
        <w:t>kùlɔ́nɔ̀</w:t>
      </w:r>
      <w:r w:rsidRPr="00B8501F">
        <w:rPr>
          <w:rFonts w:ascii="Doulos SIL" w:hAnsi="Doulos SIL"/>
          <w:i/>
          <w:color w:val="0000FF"/>
        </w:rPr>
        <w:tab/>
      </w:r>
      <w:r w:rsidR="005002F9" w:rsidRPr="00B8501F">
        <w:rPr>
          <w:rFonts w:ascii="Doulos SIL" w:hAnsi="Doulos SIL"/>
          <w:i/>
          <w:color w:val="0000FF"/>
        </w:rPr>
        <w:t>kùlɔ́</w:t>
      </w:r>
      <w:r w:rsidRPr="00B8501F">
        <w:rPr>
          <w:rFonts w:ascii="Doulos SIL" w:hAnsi="Doulos SIL"/>
          <w:i/>
          <w:color w:val="0000FF"/>
        </w:rPr>
        <w:tab/>
      </w:r>
      <w:r w:rsidR="00124268" w:rsidRPr="00B8501F">
        <w:rPr>
          <w:rFonts w:ascii="Doulos SIL" w:hAnsi="Doulos SIL"/>
          <w:i/>
          <w:color w:val="0000FF"/>
        </w:rPr>
        <w:t>kùlɔ́nì-yà</w:t>
      </w:r>
      <w:r w:rsidRPr="00753ED1">
        <w:tab/>
      </w:r>
      <w:r>
        <w:t>‘</w:t>
      </w:r>
      <w:r w:rsidR="005002F9">
        <w:t>tie’</w:t>
      </w:r>
    </w:p>
    <w:p w14:paraId="399071C3" w14:textId="1669900F" w:rsidR="00753ED1" w:rsidRDefault="00753ED1" w:rsidP="00753ED1">
      <w:pPr>
        <w:tabs>
          <w:tab w:val="clear" w:pos="369"/>
          <w:tab w:val="left" w:pos="720"/>
          <w:tab w:val="left" w:pos="1080"/>
          <w:tab w:val="left" w:pos="2160"/>
          <w:tab w:val="left" w:pos="3330"/>
          <w:tab w:val="left" w:pos="4320"/>
          <w:tab w:val="left" w:pos="5580"/>
        </w:tabs>
      </w:pPr>
      <w:r>
        <w:tab/>
      </w:r>
      <w:r>
        <w:tab/>
        <w:t xml:space="preserve">  </w:t>
      </w:r>
      <w:r w:rsidR="005002F9" w:rsidRPr="00B8501F">
        <w:rPr>
          <w:rFonts w:ascii="Doulos SIL" w:hAnsi="Doulos SIL"/>
          <w:i/>
          <w:color w:val="0000FF"/>
        </w:rPr>
        <w:t>kúlɔ́nì</w:t>
      </w:r>
      <w:r w:rsidRPr="00B8501F">
        <w:rPr>
          <w:rFonts w:ascii="Doulos SIL" w:hAnsi="Doulos SIL"/>
          <w:i/>
          <w:color w:val="0000FF"/>
        </w:rPr>
        <w:tab/>
        <w:t xml:space="preserve">  </w:t>
      </w:r>
      <w:r w:rsidR="005002F9" w:rsidRPr="00B8501F">
        <w:rPr>
          <w:rFonts w:ascii="Doulos SIL" w:hAnsi="Doulos SIL"/>
          <w:i/>
          <w:color w:val="0000FF"/>
        </w:rPr>
        <w:t>kúlɔ́nɔ̀</w:t>
      </w:r>
      <w:r w:rsidRPr="00B8501F">
        <w:rPr>
          <w:rFonts w:ascii="Doulos SIL" w:hAnsi="Doulos SIL"/>
          <w:i/>
          <w:color w:val="0000FF"/>
        </w:rPr>
        <w:tab/>
        <w:t xml:space="preserve">  </w:t>
      </w:r>
      <w:r w:rsidR="005002F9" w:rsidRPr="00B8501F">
        <w:rPr>
          <w:rFonts w:ascii="Doulos SIL" w:hAnsi="Doulos SIL"/>
          <w:i/>
          <w:color w:val="0000FF"/>
        </w:rPr>
        <w:t>kúlɔ́</w:t>
      </w:r>
      <w:r w:rsidRPr="00B8501F">
        <w:rPr>
          <w:rFonts w:ascii="Doulos SIL" w:hAnsi="Doulos SIL"/>
          <w:i/>
          <w:color w:val="0000FF"/>
        </w:rPr>
        <w:tab/>
        <w:t xml:space="preserve">  </w:t>
      </w:r>
      <w:r w:rsidR="00124268" w:rsidRPr="00B8501F">
        <w:rPr>
          <w:rFonts w:ascii="Doulos SIL" w:hAnsi="Doulos SIL"/>
          <w:i/>
          <w:color w:val="0000FF"/>
        </w:rPr>
        <w:t>kúlɔ́nì-yà</w:t>
      </w:r>
    </w:p>
    <w:p w14:paraId="75690740" w14:textId="13C37AE6" w:rsidR="00753ED1" w:rsidRPr="00776DA2" w:rsidRDefault="00753ED1" w:rsidP="00753ED1">
      <w:pPr>
        <w:tabs>
          <w:tab w:val="clear" w:pos="369"/>
          <w:tab w:val="left" w:pos="720"/>
          <w:tab w:val="left" w:pos="1080"/>
          <w:tab w:val="left" w:pos="2160"/>
          <w:tab w:val="left" w:pos="3330"/>
          <w:tab w:val="left" w:pos="4320"/>
          <w:tab w:val="left" w:pos="5580"/>
        </w:tabs>
      </w:pPr>
      <w:r>
        <w:tab/>
      </w:r>
      <w:r>
        <w:tab/>
      </w:r>
      <w:r w:rsidR="005002F9" w:rsidRPr="00B8501F">
        <w:rPr>
          <w:rFonts w:ascii="Doulos SIL" w:hAnsi="Doulos SIL"/>
          <w:i/>
          <w:color w:val="0000FF"/>
        </w:rPr>
        <w:t>dìmìní</w:t>
      </w:r>
      <w:r w:rsidRPr="00B8501F">
        <w:rPr>
          <w:rFonts w:ascii="Doulos SIL" w:hAnsi="Doulos SIL"/>
          <w:i/>
          <w:color w:val="0000FF"/>
        </w:rPr>
        <w:tab/>
      </w:r>
      <w:r w:rsidR="005002F9" w:rsidRPr="00B8501F">
        <w:rPr>
          <w:rFonts w:ascii="Doulos SIL" w:hAnsi="Doulos SIL"/>
          <w:i/>
          <w:color w:val="0000FF"/>
        </w:rPr>
        <w:t>dìmìnàà</w:t>
      </w:r>
      <w:r w:rsidRPr="00B8501F">
        <w:rPr>
          <w:rFonts w:ascii="Doulos SIL" w:hAnsi="Doulos SIL"/>
          <w:i/>
          <w:color w:val="0000FF"/>
        </w:rPr>
        <w:tab/>
      </w:r>
      <w:r w:rsidR="00124268" w:rsidRPr="00B8501F">
        <w:rPr>
          <w:rFonts w:ascii="Doulos SIL" w:hAnsi="Doulos SIL"/>
          <w:i/>
          <w:color w:val="0000FF"/>
        </w:rPr>
        <w:t>dìmí</w:t>
      </w:r>
      <w:r w:rsidRPr="00B8501F">
        <w:rPr>
          <w:rFonts w:ascii="Doulos SIL" w:hAnsi="Doulos SIL"/>
          <w:i/>
          <w:color w:val="0000FF"/>
        </w:rPr>
        <w:tab/>
      </w:r>
      <w:r w:rsidR="00124268" w:rsidRPr="00B8501F">
        <w:rPr>
          <w:rFonts w:ascii="Doulos SIL" w:hAnsi="Doulos SIL"/>
          <w:i/>
          <w:color w:val="0000FF"/>
        </w:rPr>
        <w:t>dìmìnì-yá</w:t>
      </w:r>
      <w:r w:rsidRPr="00753ED1">
        <w:tab/>
      </w:r>
      <w:r>
        <w:t>‘</w:t>
      </w:r>
      <w:r w:rsidR="005002F9">
        <w:t>hurt (sb)’</w:t>
      </w:r>
    </w:p>
    <w:p w14:paraId="5948120B" w14:textId="53D391A3" w:rsidR="00753ED1" w:rsidRDefault="00753ED1" w:rsidP="00753ED1">
      <w:pPr>
        <w:tabs>
          <w:tab w:val="clear" w:pos="369"/>
          <w:tab w:val="left" w:pos="720"/>
          <w:tab w:val="left" w:pos="1080"/>
          <w:tab w:val="left" w:pos="2160"/>
          <w:tab w:val="left" w:pos="3330"/>
          <w:tab w:val="left" w:pos="4320"/>
          <w:tab w:val="left" w:pos="5580"/>
        </w:tabs>
      </w:pPr>
      <w:r>
        <w:tab/>
      </w:r>
      <w:r>
        <w:tab/>
        <w:t xml:space="preserve">  </w:t>
      </w:r>
      <w:r w:rsidR="005002F9" w:rsidRPr="00B8501F">
        <w:rPr>
          <w:rFonts w:ascii="Doulos SIL" w:hAnsi="Doulos SIL"/>
          <w:i/>
          <w:color w:val="0000FF"/>
        </w:rPr>
        <w:t>dímíní</w:t>
      </w:r>
      <w:r w:rsidRPr="00B8501F">
        <w:rPr>
          <w:rFonts w:ascii="Doulos SIL" w:hAnsi="Doulos SIL"/>
          <w:i/>
          <w:color w:val="0000FF"/>
        </w:rPr>
        <w:tab/>
        <w:t xml:space="preserve">  </w:t>
      </w:r>
      <w:r w:rsidR="005002F9" w:rsidRPr="00B8501F">
        <w:rPr>
          <w:rFonts w:ascii="Doulos SIL" w:hAnsi="Doulos SIL"/>
          <w:i/>
          <w:color w:val="0000FF"/>
        </w:rPr>
        <w:t>dímínáá</w:t>
      </w:r>
      <w:r w:rsidRPr="00B8501F">
        <w:rPr>
          <w:rFonts w:ascii="Doulos SIL" w:hAnsi="Doulos SIL"/>
          <w:i/>
          <w:color w:val="0000FF"/>
        </w:rPr>
        <w:tab/>
        <w:t xml:space="preserve">  </w:t>
      </w:r>
      <w:r w:rsidR="005002F9" w:rsidRPr="00B8501F">
        <w:rPr>
          <w:rFonts w:ascii="Doulos SIL" w:hAnsi="Doulos SIL"/>
          <w:i/>
          <w:color w:val="0000FF"/>
        </w:rPr>
        <w:t>dímí</w:t>
      </w:r>
      <w:r w:rsidRPr="00B8501F">
        <w:rPr>
          <w:rFonts w:ascii="Doulos SIL" w:hAnsi="Doulos SIL"/>
          <w:i/>
          <w:color w:val="0000FF"/>
        </w:rPr>
        <w:tab/>
        <w:t xml:space="preserve">  </w:t>
      </w:r>
      <w:r w:rsidR="00124268" w:rsidRPr="00B8501F">
        <w:rPr>
          <w:rFonts w:ascii="Doulos SIL" w:hAnsi="Doulos SIL"/>
          <w:i/>
          <w:color w:val="0000FF"/>
        </w:rPr>
        <w:t>dímíní-yā</w:t>
      </w:r>
    </w:p>
    <w:p w14:paraId="4CB2A0EC" w14:textId="77777777" w:rsidR="00753ED1" w:rsidRDefault="00753ED1" w:rsidP="003476F0"/>
    <w:p w14:paraId="6D83199E" w14:textId="6D3436BA" w:rsidR="004346EB" w:rsidRDefault="004D588B" w:rsidP="003476F0">
      <w:r>
        <w:t>A few</w:t>
      </w:r>
      <w:r w:rsidR="004346EB">
        <w:t xml:space="preserve"> </w:t>
      </w:r>
      <w:r>
        <w:t xml:space="preserve">fuller </w:t>
      </w:r>
      <w:r w:rsidR="004346EB">
        <w:t>transitive paradigms</w:t>
      </w:r>
      <w:r>
        <w:t xml:space="preserve"> including negative forms</w:t>
      </w:r>
      <w:r w:rsidR="004346EB">
        <w:t xml:space="preserve"> are in (xx2). ‘Put is the same stem as ‘fal</w:t>
      </w:r>
      <w:r>
        <w:t>l’ in (xx1) above, i.e. it is one of many</w:t>
      </w:r>
      <w:r w:rsidR="004346EB">
        <w:t xml:space="preserve"> ambi</w:t>
      </w:r>
      <w:r w:rsidR="004346EB">
        <w:noBreakHyphen/>
        <w:t>valent (labile)</w:t>
      </w:r>
      <w:r>
        <w:t xml:space="preserve"> stems. I</w:t>
      </w:r>
      <w:r w:rsidR="00C86CA2">
        <w:t xml:space="preserve">n the sense ‘put down’ it is not accompanied by the noun </w:t>
      </w:r>
      <w:r w:rsidR="00C86CA2" w:rsidRPr="00305E8A">
        <w:rPr>
          <w:rFonts w:ascii="Doulos SIL" w:hAnsi="Doulos SIL"/>
          <w:i/>
          <w:color w:val="0000FF"/>
        </w:rPr>
        <w:t>bó</w:t>
      </w:r>
      <w:r w:rsidR="00C86CA2">
        <w:t xml:space="preserve"> a</w:t>
      </w:r>
      <w:r>
        <w:t>nd has a different verbal noun.</w:t>
      </w:r>
    </w:p>
    <w:p w14:paraId="597AA6BA" w14:textId="77777777" w:rsidR="004346EB" w:rsidRDefault="004346EB" w:rsidP="003476F0"/>
    <w:p w14:paraId="21BB82E8" w14:textId="7024BF98" w:rsidR="002B732F" w:rsidRDefault="004D588B" w:rsidP="002B732F">
      <w:pPr>
        <w:tabs>
          <w:tab w:val="clear" w:pos="369"/>
          <w:tab w:val="left" w:pos="720"/>
          <w:tab w:val="left" w:pos="990"/>
          <w:tab w:val="left" w:pos="2430"/>
          <w:tab w:val="left" w:pos="2700"/>
          <w:tab w:val="left" w:pos="4140"/>
          <w:tab w:val="left" w:pos="4410"/>
          <w:tab w:val="left" w:pos="5760"/>
          <w:tab w:val="left" w:pos="6030"/>
        </w:tabs>
      </w:pPr>
      <w:r>
        <w:t>(xx3</w:t>
      </w:r>
      <w:r w:rsidR="002B732F">
        <w:t>)</w:t>
      </w:r>
      <w:r w:rsidR="002B732F">
        <w:tab/>
        <w:t>category</w:t>
      </w:r>
      <w:r w:rsidR="002B732F">
        <w:tab/>
        <w:t>‘</w:t>
      </w:r>
      <w:r w:rsidR="004346EB">
        <w:t>taste</w:t>
      </w:r>
      <w:r w:rsidR="002B732F">
        <w:t>’</w:t>
      </w:r>
      <w:r w:rsidR="002B732F">
        <w:tab/>
        <w:t>‘put down’</w:t>
      </w:r>
      <w:r w:rsidR="002B732F">
        <w:tab/>
        <w:t>‘push’</w:t>
      </w:r>
    </w:p>
    <w:p w14:paraId="3199C58A" w14:textId="77777777" w:rsidR="002B732F" w:rsidRDefault="002B732F" w:rsidP="002B732F">
      <w:pPr>
        <w:tabs>
          <w:tab w:val="clear" w:pos="369"/>
          <w:tab w:val="left" w:pos="720"/>
          <w:tab w:val="left" w:pos="990"/>
          <w:tab w:val="left" w:pos="2430"/>
          <w:tab w:val="left" w:pos="2700"/>
          <w:tab w:val="left" w:pos="4140"/>
          <w:tab w:val="left" w:pos="4410"/>
          <w:tab w:val="left" w:pos="5760"/>
          <w:tab w:val="left" w:pos="6030"/>
        </w:tabs>
      </w:pPr>
    </w:p>
    <w:p w14:paraId="733C0F01" w14:textId="1B657DFE" w:rsidR="002B732F" w:rsidRPr="00305E8A" w:rsidRDefault="002B732F" w:rsidP="002B732F">
      <w:pPr>
        <w:tabs>
          <w:tab w:val="clear" w:pos="369"/>
          <w:tab w:val="left" w:pos="720"/>
          <w:tab w:val="left" w:pos="990"/>
          <w:tab w:val="left" w:pos="2430"/>
          <w:tab w:val="left" w:pos="2700"/>
          <w:tab w:val="left" w:pos="4140"/>
          <w:tab w:val="left" w:pos="4410"/>
          <w:tab w:val="left" w:pos="5760"/>
          <w:tab w:val="left" w:pos="6030"/>
        </w:tabs>
        <w:rPr>
          <w:rFonts w:ascii="Doulos SIL" w:hAnsi="Doulos SIL"/>
          <w:i/>
          <w:color w:val="0000FF"/>
        </w:rPr>
      </w:pPr>
      <w:r>
        <w:tab/>
        <w:t xml:space="preserve">Pfv </w:t>
      </w:r>
      <w:r w:rsidR="004D588B">
        <w:t>+3</w:t>
      </w:r>
      <w:r>
        <w:t>Sg</w:t>
      </w:r>
      <w:r>
        <w:tab/>
      </w:r>
      <w:r w:rsidR="004346EB" w:rsidRPr="00305E8A">
        <w:rPr>
          <w:rFonts w:ascii="Doulos SIL" w:hAnsi="Doulos SIL"/>
          <w:i/>
          <w:color w:val="0000FF"/>
        </w:rPr>
        <w:t>nɛ̀nɛ́ɛ̄</w:t>
      </w:r>
      <w:r w:rsidRPr="00305E8A">
        <w:rPr>
          <w:rFonts w:ascii="Doulos SIL" w:hAnsi="Doulos SIL"/>
          <w:i/>
          <w:color w:val="0000FF"/>
        </w:rPr>
        <w:tab/>
        <w:t>b</w:t>
      </w:r>
      <w:r w:rsidR="00D10660">
        <w:rPr>
          <w:rFonts w:ascii="Doulos SIL" w:hAnsi="Doulos SIL"/>
          <w:i/>
          <w:color w:val="0000FF"/>
        </w:rPr>
        <w:t>ɛ̀ɛ́</w:t>
      </w:r>
      <w:r w:rsidRPr="00305E8A">
        <w:rPr>
          <w:rFonts w:ascii="Doulos SIL" w:hAnsi="Doulos SIL"/>
          <w:i/>
          <w:color w:val="0000FF"/>
        </w:rPr>
        <w:tab/>
        <w:t>jùlí</w:t>
      </w:r>
      <w:r w:rsidRPr="00305E8A">
        <w:rPr>
          <w:rFonts w:ascii="Doulos SIL" w:hAnsi="Doulos SIL"/>
          <w:i/>
          <w:color w:val="0000FF"/>
        </w:rPr>
        <w:tab/>
      </w:r>
    </w:p>
    <w:p w14:paraId="62188B54" w14:textId="13AFFEE4" w:rsidR="002B732F" w:rsidRDefault="002B732F" w:rsidP="002B732F">
      <w:pPr>
        <w:tabs>
          <w:tab w:val="clear" w:pos="369"/>
          <w:tab w:val="left" w:pos="720"/>
          <w:tab w:val="left" w:pos="990"/>
          <w:tab w:val="left" w:pos="2430"/>
          <w:tab w:val="left" w:pos="2700"/>
          <w:tab w:val="left" w:pos="4140"/>
          <w:tab w:val="left" w:pos="4410"/>
          <w:tab w:val="left" w:pos="5760"/>
          <w:tab w:val="left" w:pos="6030"/>
        </w:tabs>
      </w:pPr>
      <w:r>
        <w:tab/>
      </w:r>
      <w:r>
        <w:tab/>
        <w:t xml:space="preserve">Pfv Neg </w:t>
      </w:r>
      <w:r w:rsidR="004D588B">
        <w:t>+3Sg</w:t>
      </w:r>
      <w:r>
        <w:tab/>
      </w:r>
      <w:r>
        <w:tab/>
      </w:r>
      <w:r w:rsidR="00F67D46" w:rsidRPr="00305E8A">
        <w:rPr>
          <w:rFonts w:ascii="Doulos SIL" w:hAnsi="Doulos SIL"/>
          <w:i/>
          <w:color w:val="0000FF"/>
        </w:rPr>
        <w:t>nɛ̀nɛ́ɛ̄=nɛ̄ʔ</w:t>
      </w:r>
      <w:r w:rsidRPr="00305E8A">
        <w:rPr>
          <w:rFonts w:ascii="Doulos SIL" w:hAnsi="Doulos SIL"/>
          <w:i/>
          <w:color w:val="0000FF"/>
        </w:rPr>
        <w:tab/>
      </w:r>
      <w:r w:rsidRPr="00305E8A">
        <w:rPr>
          <w:rFonts w:ascii="Doulos SIL" w:hAnsi="Doulos SIL"/>
          <w:i/>
          <w:color w:val="0000FF"/>
        </w:rPr>
        <w:tab/>
      </w:r>
      <w:r w:rsidR="00421494" w:rsidRPr="00305E8A">
        <w:rPr>
          <w:rFonts w:ascii="Doulos SIL" w:hAnsi="Doulos SIL"/>
          <w:i/>
          <w:color w:val="0000FF"/>
        </w:rPr>
        <w:t>bɛ̀ɛ̀=rɛ́ʔ</w:t>
      </w:r>
      <w:r w:rsidRPr="00305E8A">
        <w:rPr>
          <w:rFonts w:ascii="Doulos SIL" w:hAnsi="Doulos SIL"/>
          <w:i/>
          <w:color w:val="0000FF"/>
        </w:rPr>
        <w:tab/>
      </w:r>
      <w:r w:rsidRPr="00305E8A">
        <w:rPr>
          <w:rFonts w:ascii="Doulos SIL" w:hAnsi="Doulos SIL"/>
          <w:i/>
          <w:color w:val="0000FF"/>
        </w:rPr>
        <w:tab/>
      </w:r>
      <w:r w:rsidR="00404663" w:rsidRPr="00305E8A">
        <w:rPr>
          <w:rFonts w:ascii="Doulos SIL" w:hAnsi="Doulos SIL"/>
          <w:i/>
          <w:color w:val="0000FF"/>
        </w:rPr>
        <w:t>jǔl=lēʔ</w:t>
      </w:r>
    </w:p>
    <w:p w14:paraId="62A5F9FE" w14:textId="3C95249B" w:rsidR="002B732F" w:rsidRDefault="002B732F" w:rsidP="002B732F">
      <w:pPr>
        <w:tabs>
          <w:tab w:val="clear" w:pos="369"/>
          <w:tab w:val="left" w:pos="720"/>
          <w:tab w:val="left" w:pos="990"/>
          <w:tab w:val="left" w:pos="2430"/>
          <w:tab w:val="left" w:pos="2700"/>
          <w:tab w:val="left" w:pos="4140"/>
          <w:tab w:val="left" w:pos="4410"/>
          <w:tab w:val="left" w:pos="5760"/>
          <w:tab w:val="left" w:pos="6030"/>
        </w:tabs>
      </w:pPr>
      <w:r>
        <w:tab/>
        <w:t xml:space="preserve">Pfv </w:t>
      </w:r>
      <w:r w:rsidR="004D588B">
        <w:t>-3Sg</w:t>
      </w:r>
      <w:r>
        <w:tab/>
      </w:r>
      <w:r w:rsidR="004346EB" w:rsidRPr="00305E8A">
        <w:rPr>
          <w:rFonts w:ascii="Doulos SIL" w:hAnsi="Doulos SIL"/>
          <w:i/>
          <w:color w:val="0000FF"/>
        </w:rPr>
        <w:t>nɛ́nɛ́ɛ̄</w:t>
      </w:r>
      <w:r w:rsidRPr="00305E8A">
        <w:rPr>
          <w:rFonts w:ascii="Doulos SIL" w:hAnsi="Doulos SIL"/>
          <w:i/>
          <w:color w:val="0000FF"/>
        </w:rPr>
        <w:tab/>
        <w:t>bɛ́</w:t>
      </w:r>
      <w:r w:rsidR="00D10660">
        <w:rPr>
          <w:rFonts w:ascii="Doulos SIL" w:hAnsi="Doulos SIL"/>
          <w:i/>
          <w:color w:val="0000FF"/>
        </w:rPr>
        <w:t>ɛ́</w:t>
      </w:r>
      <w:r w:rsidRPr="00305E8A">
        <w:rPr>
          <w:rFonts w:ascii="Doulos SIL" w:hAnsi="Doulos SIL"/>
          <w:i/>
          <w:color w:val="0000FF"/>
        </w:rPr>
        <w:tab/>
        <w:t>júlī</w:t>
      </w:r>
    </w:p>
    <w:p w14:paraId="1474755F" w14:textId="78D2C808" w:rsidR="002B732F" w:rsidRDefault="002B732F" w:rsidP="002B732F">
      <w:pPr>
        <w:tabs>
          <w:tab w:val="clear" w:pos="369"/>
          <w:tab w:val="left" w:pos="720"/>
          <w:tab w:val="left" w:pos="990"/>
          <w:tab w:val="left" w:pos="2430"/>
          <w:tab w:val="left" w:pos="2700"/>
          <w:tab w:val="left" w:pos="4140"/>
          <w:tab w:val="left" w:pos="4410"/>
          <w:tab w:val="left" w:pos="5760"/>
          <w:tab w:val="left" w:pos="6030"/>
        </w:tabs>
      </w:pPr>
      <w:r>
        <w:tab/>
      </w:r>
      <w:r>
        <w:tab/>
        <w:t xml:space="preserve">Pfv Neg </w:t>
      </w:r>
      <w:r w:rsidR="004D588B">
        <w:t>-3Sg</w:t>
      </w:r>
      <w:r>
        <w:tab/>
      </w:r>
      <w:r>
        <w:tab/>
      </w:r>
      <w:r w:rsidR="00F67D46" w:rsidRPr="00305E8A">
        <w:rPr>
          <w:rFonts w:ascii="Doulos SIL" w:hAnsi="Doulos SIL"/>
          <w:i/>
          <w:color w:val="0000FF"/>
        </w:rPr>
        <w:t>nɛ́nɛ́ɛ̄=nɛ̄ʔ</w:t>
      </w:r>
      <w:r w:rsidRPr="00305E8A">
        <w:rPr>
          <w:rFonts w:ascii="Doulos SIL" w:hAnsi="Doulos SIL"/>
          <w:i/>
          <w:color w:val="0000FF"/>
        </w:rPr>
        <w:tab/>
      </w:r>
      <w:r w:rsidRPr="00305E8A">
        <w:rPr>
          <w:rFonts w:ascii="Doulos SIL" w:hAnsi="Doulos SIL"/>
          <w:i/>
          <w:color w:val="0000FF"/>
        </w:rPr>
        <w:tab/>
      </w:r>
      <w:r w:rsidR="00421494" w:rsidRPr="00305E8A">
        <w:rPr>
          <w:rFonts w:ascii="Doulos SIL" w:hAnsi="Doulos SIL"/>
          <w:i/>
          <w:color w:val="0000FF"/>
        </w:rPr>
        <w:t>bɛ́ɛ́=rɛ́ʔ</w:t>
      </w:r>
      <w:r w:rsidRPr="00305E8A">
        <w:rPr>
          <w:rFonts w:ascii="Doulos SIL" w:hAnsi="Doulos SIL"/>
          <w:i/>
          <w:color w:val="0000FF"/>
        </w:rPr>
        <w:tab/>
      </w:r>
      <w:r w:rsidRPr="00305E8A">
        <w:rPr>
          <w:rFonts w:ascii="Doulos SIL" w:hAnsi="Doulos SIL"/>
          <w:i/>
          <w:color w:val="0000FF"/>
        </w:rPr>
        <w:tab/>
      </w:r>
      <w:r w:rsidR="00404663" w:rsidRPr="00305E8A">
        <w:rPr>
          <w:rFonts w:ascii="Doulos SIL" w:hAnsi="Doulos SIL"/>
          <w:i/>
          <w:color w:val="0000FF"/>
        </w:rPr>
        <w:t>júl=lēʔ</w:t>
      </w:r>
    </w:p>
    <w:p w14:paraId="6E1556B9" w14:textId="1FA3D4F4" w:rsidR="002B732F" w:rsidRDefault="002B732F" w:rsidP="002B732F">
      <w:pPr>
        <w:tabs>
          <w:tab w:val="clear" w:pos="369"/>
          <w:tab w:val="left" w:pos="720"/>
          <w:tab w:val="left" w:pos="990"/>
          <w:tab w:val="left" w:pos="2430"/>
          <w:tab w:val="left" w:pos="2700"/>
          <w:tab w:val="left" w:pos="4140"/>
          <w:tab w:val="left" w:pos="4410"/>
          <w:tab w:val="left" w:pos="5760"/>
          <w:tab w:val="left" w:pos="6030"/>
        </w:tabs>
      </w:pPr>
      <w:r>
        <w:tab/>
        <w:t xml:space="preserve">Ipfv </w:t>
      </w:r>
      <w:r w:rsidR="004D588B">
        <w:t>+3Sg</w:t>
      </w:r>
      <w:r>
        <w:tab/>
      </w:r>
      <w:r w:rsidR="004346EB" w:rsidRPr="00305E8A">
        <w:rPr>
          <w:rFonts w:ascii="Doulos SIL" w:hAnsi="Doulos SIL"/>
          <w:i/>
          <w:color w:val="0000FF"/>
        </w:rPr>
        <w:t>nɛ̀n</w:t>
      </w:r>
      <w:r w:rsidR="00A43E33" w:rsidRPr="00305E8A">
        <w:rPr>
          <w:rFonts w:ascii="Doulos SIL" w:hAnsi="Doulos SIL"/>
          <w:i/>
          <w:color w:val="0000FF"/>
        </w:rPr>
        <w:t>ɛ́ɛ̀</w:t>
      </w:r>
      <w:r w:rsidR="00421494" w:rsidRPr="00305E8A">
        <w:rPr>
          <w:rFonts w:ascii="Doulos SIL" w:hAnsi="Doulos SIL"/>
          <w:i/>
          <w:color w:val="0000FF"/>
        </w:rPr>
        <w:tab/>
      </w:r>
      <w:r w:rsidRPr="00305E8A">
        <w:rPr>
          <w:rFonts w:ascii="Doulos SIL" w:hAnsi="Doulos SIL"/>
          <w:i/>
          <w:color w:val="0000FF"/>
        </w:rPr>
        <w:t>bàà</w:t>
      </w:r>
      <w:r w:rsidRPr="00305E8A">
        <w:rPr>
          <w:rFonts w:ascii="Doulos SIL" w:hAnsi="Doulos SIL"/>
          <w:i/>
          <w:color w:val="0000FF"/>
        </w:rPr>
        <w:tab/>
      </w:r>
      <w:r w:rsidR="004346EB" w:rsidRPr="00305E8A">
        <w:rPr>
          <w:rFonts w:ascii="Doulos SIL" w:hAnsi="Doulos SIL"/>
          <w:i/>
          <w:color w:val="0000FF"/>
        </w:rPr>
        <w:t>jùlɔ̀</w:t>
      </w:r>
    </w:p>
    <w:p w14:paraId="43ACD817" w14:textId="6104DBFD" w:rsidR="002B732F" w:rsidRPr="00305E8A" w:rsidRDefault="002B732F" w:rsidP="002B732F">
      <w:pPr>
        <w:tabs>
          <w:tab w:val="clear" w:pos="369"/>
          <w:tab w:val="left" w:pos="720"/>
          <w:tab w:val="left" w:pos="990"/>
          <w:tab w:val="left" w:pos="2430"/>
          <w:tab w:val="left" w:pos="2700"/>
          <w:tab w:val="left" w:pos="4140"/>
          <w:tab w:val="left" w:pos="4410"/>
          <w:tab w:val="left" w:pos="5760"/>
          <w:tab w:val="left" w:pos="6030"/>
        </w:tabs>
        <w:rPr>
          <w:rFonts w:ascii="Doulos SIL" w:hAnsi="Doulos SIL"/>
          <w:i/>
          <w:color w:val="0000FF"/>
        </w:rPr>
      </w:pPr>
      <w:r>
        <w:tab/>
      </w:r>
      <w:r>
        <w:tab/>
        <w:t xml:space="preserve">Ipfv </w:t>
      </w:r>
      <w:r w:rsidR="004D588B">
        <w:t xml:space="preserve">+3Sg </w:t>
      </w:r>
      <w:r>
        <w:t>Neg</w:t>
      </w:r>
      <w:r>
        <w:tab/>
      </w:r>
      <w:r>
        <w:tab/>
      </w:r>
      <w:r w:rsidR="00A43E33" w:rsidRPr="00305E8A">
        <w:rPr>
          <w:rFonts w:ascii="Doulos SIL" w:hAnsi="Doulos SIL"/>
          <w:i/>
          <w:color w:val="0000FF"/>
        </w:rPr>
        <w:t>nɛ̀nɛ́ɛ̀=nɛ̄ʔ</w:t>
      </w:r>
      <w:r w:rsidRPr="00305E8A">
        <w:rPr>
          <w:rFonts w:ascii="Doulos SIL" w:hAnsi="Doulos SIL"/>
          <w:i/>
          <w:color w:val="0000FF"/>
        </w:rPr>
        <w:tab/>
      </w:r>
      <w:r w:rsidRPr="00305E8A">
        <w:rPr>
          <w:rFonts w:ascii="Doulos SIL" w:hAnsi="Doulos SIL"/>
          <w:i/>
          <w:color w:val="0000FF"/>
        </w:rPr>
        <w:tab/>
      </w:r>
      <w:r w:rsidR="00421494" w:rsidRPr="00305E8A">
        <w:rPr>
          <w:rFonts w:ascii="Doulos SIL" w:hAnsi="Doulos SIL"/>
          <w:i/>
          <w:color w:val="0000FF"/>
        </w:rPr>
        <w:t>bàà=rɛ́ʔ</w:t>
      </w:r>
      <w:r w:rsidRPr="00305E8A">
        <w:rPr>
          <w:rFonts w:ascii="Doulos SIL" w:hAnsi="Doulos SIL"/>
          <w:i/>
          <w:color w:val="0000FF"/>
        </w:rPr>
        <w:tab/>
      </w:r>
      <w:r w:rsidRPr="00305E8A">
        <w:rPr>
          <w:rFonts w:ascii="Doulos SIL" w:hAnsi="Doulos SIL"/>
          <w:i/>
          <w:color w:val="0000FF"/>
        </w:rPr>
        <w:tab/>
      </w:r>
      <w:r w:rsidR="00DF2961" w:rsidRPr="00305E8A">
        <w:rPr>
          <w:rFonts w:ascii="Doulos SIL" w:hAnsi="Doulos SIL"/>
          <w:i/>
          <w:color w:val="0000FF"/>
        </w:rPr>
        <w:t>jùlɔ̀=rɛ́ʔ</w:t>
      </w:r>
    </w:p>
    <w:p w14:paraId="52C766CC" w14:textId="55C576D5" w:rsidR="002B732F" w:rsidRDefault="004D588B" w:rsidP="002B732F">
      <w:pPr>
        <w:tabs>
          <w:tab w:val="clear" w:pos="369"/>
          <w:tab w:val="left" w:pos="720"/>
          <w:tab w:val="left" w:pos="990"/>
          <w:tab w:val="left" w:pos="2430"/>
          <w:tab w:val="left" w:pos="2700"/>
          <w:tab w:val="left" w:pos="4140"/>
          <w:tab w:val="left" w:pos="4410"/>
          <w:tab w:val="left" w:pos="5760"/>
          <w:tab w:val="left" w:pos="6030"/>
        </w:tabs>
      </w:pPr>
      <w:r>
        <w:tab/>
        <w:t>Ipfv -3Sg</w:t>
      </w:r>
      <w:r w:rsidR="002B732F">
        <w:tab/>
      </w:r>
      <w:r w:rsidR="00A01254" w:rsidRPr="00305E8A">
        <w:rPr>
          <w:rFonts w:ascii="Doulos SIL" w:hAnsi="Doulos SIL"/>
          <w:i/>
          <w:color w:val="0000FF"/>
        </w:rPr>
        <w:t>nɛ̀nɛ́ɛ̀</w:t>
      </w:r>
      <w:r w:rsidR="002B732F" w:rsidRPr="00305E8A">
        <w:rPr>
          <w:rFonts w:ascii="Doulos SIL" w:hAnsi="Doulos SIL"/>
          <w:i/>
          <w:color w:val="0000FF"/>
        </w:rPr>
        <w:tab/>
      </w:r>
      <w:r w:rsidR="00421494" w:rsidRPr="00305E8A">
        <w:rPr>
          <w:rFonts w:ascii="Doulos SIL" w:hAnsi="Doulos SIL"/>
          <w:i/>
          <w:color w:val="0000FF"/>
        </w:rPr>
        <w:t>báá</w:t>
      </w:r>
      <w:r w:rsidR="00DF2961" w:rsidRPr="00305E8A">
        <w:rPr>
          <w:rFonts w:ascii="Doulos SIL" w:hAnsi="Doulos SIL"/>
          <w:i/>
          <w:color w:val="0000FF"/>
        </w:rPr>
        <w:tab/>
        <w:t>júlɔ́</w:t>
      </w:r>
    </w:p>
    <w:p w14:paraId="46BF7D2C" w14:textId="3E293089" w:rsidR="002B732F" w:rsidRPr="00305E8A" w:rsidRDefault="002B732F" w:rsidP="002B732F">
      <w:pPr>
        <w:tabs>
          <w:tab w:val="clear" w:pos="369"/>
          <w:tab w:val="left" w:pos="720"/>
          <w:tab w:val="left" w:pos="990"/>
          <w:tab w:val="left" w:pos="2430"/>
          <w:tab w:val="left" w:pos="2700"/>
          <w:tab w:val="left" w:pos="4140"/>
          <w:tab w:val="left" w:pos="4410"/>
          <w:tab w:val="left" w:pos="5760"/>
          <w:tab w:val="left" w:pos="6030"/>
        </w:tabs>
        <w:rPr>
          <w:rFonts w:ascii="Doulos SIL" w:hAnsi="Doulos SIL"/>
          <w:i/>
          <w:color w:val="0000FF"/>
        </w:rPr>
      </w:pPr>
      <w:r>
        <w:tab/>
      </w:r>
      <w:r>
        <w:tab/>
        <w:t xml:space="preserve">Ipfv </w:t>
      </w:r>
      <w:r w:rsidR="004D588B">
        <w:t>-3Sg</w:t>
      </w:r>
      <w:r>
        <w:t xml:space="preserve"> Neg</w:t>
      </w:r>
      <w:r>
        <w:tab/>
      </w:r>
      <w:r>
        <w:tab/>
      </w:r>
      <w:r w:rsidR="00A01254" w:rsidRPr="00305E8A">
        <w:rPr>
          <w:rFonts w:ascii="Doulos SIL" w:hAnsi="Doulos SIL"/>
          <w:i/>
          <w:color w:val="0000FF"/>
        </w:rPr>
        <w:t>nɛ́nɛ́ɛ̀=nɛ̄ʔ</w:t>
      </w:r>
      <w:r w:rsidRPr="00305E8A">
        <w:rPr>
          <w:rFonts w:ascii="Doulos SIL" w:hAnsi="Doulos SIL"/>
          <w:i/>
          <w:color w:val="0000FF"/>
        </w:rPr>
        <w:tab/>
      </w:r>
      <w:r w:rsidR="00E45EE8" w:rsidRPr="00305E8A">
        <w:rPr>
          <w:rFonts w:ascii="Doulos SIL" w:hAnsi="Doulos SIL"/>
          <w:i/>
          <w:color w:val="0000FF"/>
        </w:rPr>
        <w:tab/>
      </w:r>
      <w:r w:rsidR="00421494" w:rsidRPr="00305E8A">
        <w:rPr>
          <w:rFonts w:ascii="Doulos SIL" w:hAnsi="Doulos SIL"/>
          <w:i/>
          <w:color w:val="0000FF"/>
        </w:rPr>
        <w:t>báá=rɛ̄ʔ</w:t>
      </w:r>
      <w:r w:rsidRPr="00305E8A">
        <w:rPr>
          <w:rFonts w:ascii="Doulos SIL" w:hAnsi="Doulos SIL"/>
          <w:i/>
          <w:color w:val="0000FF"/>
        </w:rPr>
        <w:tab/>
      </w:r>
      <w:r w:rsidRPr="00305E8A">
        <w:rPr>
          <w:rFonts w:ascii="Doulos SIL" w:hAnsi="Doulos SIL"/>
          <w:i/>
          <w:color w:val="0000FF"/>
        </w:rPr>
        <w:tab/>
      </w:r>
      <w:r w:rsidR="00DF2961" w:rsidRPr="00305E8A">
        <w:rPr>
          <w:rFonts w:ascii="Doulos SIL" w:hAnsi="Doulos SIL"/>
          <w:i/>
          <w:color w:val="0000FF"/>
        </w:rPr>
        <w:t>júlɔ́=rɛ̄ʔ</w:t>
      </w:r>
    </w:p>
    <w:p w14:paraId="276E3D40" w14:textId="1835E407" w:rsidR="004D588B" w:rsidRPr="00B8501F" w:rsidRDefault="004D588B" w:rsidP="004D588B">
      <w:pPr>
        <w:tabs>
          <w:tab w:val="clear" w:pos="369"/>
          <w:tab w:val="left" w:pos="720"/>
          <w:tab w:val="left" w:pos="990"/>
          <w:tab w:val="left" w:pos="2430"/>
          <w:tab w:val="left" w:pos="2700"/>
          <w:tab w:val="left" w:pos="4140"/>
          <w:tab w:val="left" w:pos="4410"/>
          <w:tab w:val="left" w:pos="5760"/>
          <w:tab w:val="left" w:pos="6030"/>
        </w:tabs>
        <w:rPr>
          <w:rFonts w:ascii="Doulos SIL" w:hAnsi="Doulos SIL"/>
          <w:i/>
          <w:color w:val="0000FF"/>
        </w:rPr>
      </w:pPr>
      <w:r>
        <w:tab/>
        <w:t>Prog +3Sg</w:t>
      </w:r>
      <w:r w:rsidRPr="00B8501F">
        <w:rPr>
          <w:rFonts w:ascii="Doulos SIL" w:hAnsi="Doulos SIL"/>
          <w:i/>
          <w:color w:val="0000FF"/>
        </w:rPr>
        <w:tab/>
      </w:r>
      <w:r w:rsidR="00E8226F" w:rsidRPr="00B8501F">
        <w:rPr>
          <w:rFonts w:ascii="Doulos SIL" w:hAnsi="Doulos SIL"/>
          <w:i/>
          <w:color w:val="0000FF"/>
        </w:rPr>
        <w:t>nèné-yā</w:t>
      </w:r>
      <w:r w:rsidRPr="00B8501F">
        <w:rPr>
          <w:rFonts w:ascii="Doulos SIL" w:hAnsi="Doulos SIL"/>
          <w:i/>
          <w:color w:val="0000FF"/>
        </w:rPr>
        <w:tab/>
        <w:t>bè-yá</w:t>
      </w:r>
      <w:r w:rsidRPr="00B8501F">
        <w:rPr>
          <w:rFonts w:ascii="Doulos SIL" w:hAnsi="Doulos SIL"/>
          <w:i/>
          <w:color w:val="0000FF"/>
        </w:rPr>
        <w:tab/>
        <w:t>jùlì-yá</w:t>
      </w:r>
    </w:p>
    <w:p w14:paraId="4B308A6E" w14:textId="2A95C695" w:rsidR="004D588B" w:rsidRPr="00B8501F" w:rsidRDefault="004D588B" w:rsidP="004D588B">
      <w:pPr>
        <w:tabs>
          <w:tab w:val="clear" w:pos="369"/>
          <w:tab w:val="left" w:pos="720"/>
          <w:tab w:val="left" w:pos="990"/>
          <w:tab w:val="left" w:pos="2430"/>
          <w:tab w:val="left" w:pos="2700"/>
          <w:tab w:val="left" w:pos="4140"/>
          <w:tab w:val="left" w:pos="4410"/>
          <w:tab w:val="left" w:pos="5760"/>
          <w:tab w:val="left" w:pos="6030"/>
        </w:tabs>
        <w:rPr>
          <w:rFonts w:ascii="Doulos SIL" w:hAnsi="Doulos SIL"/>
          <w:i/>
          <w:color w:val="0000FF"/>
        </w:rPr>
      </w:pPr>
      <w:r>
        <w:tab/>
      </w:r>
      <w:r>
        <w:tab/>
        <w:t>Prog +3Sg Neg</w:t>
      </w:r>
      <w:r>
        <w:tab/>
      </w:r>
      <w:r>
        <w:tab/>
      </w:r>
      <w:r w:rsidR="00E8226F" w:rsidRPr="00B8501F">
        <w:rPr>
          <w:rFonts w:ascii="Doulos SIL" w:hAnsi="Doulos SIL"/>
          <w:i/>
          <w:color w:val="0000FF"/>
        </w:rPr>
        <w:t>nèné-yā</w:t>
      </w:r>
      <w:r w:rsidRPr="00B8501F">
        <w:rPr>
          <w:rFonts w:ascii="Doulos SIL" w:hAnsi="Doulos SIL"/>
          <w:i/>
          <w:color w:val="0000FF"/>
        </w:rPr>
        <w:t>=rɛ̄ʔ</w:t>
      </w:r>
      <w:r w:rsidRPr="00B8501F">
        <w:rPr>
          <w:rFonts w:ascii="Doulos SIL" w:hAnsi="Doulos SIL"/>
          <w:i/>
          <w:color w:val="0000FF"/>
        </w:rPr>
        <w:tab/>
      </w:r>
      <w:r w:rsidRPr="00B8501F">
        <w:rPr>
          <w:rFonts w:ascii="Doulos SIL" w:hAnsi="Doulos SIL"/>
          <w:i/>
          <w:color w:val="0000FF"/>
        </w:rPr>
        <w:tab/>
        <w:t>bè-yá=rɛ̄ʔ</w:t>
      </w:r>
      <w:r w:rsidRPr="00B8501F">
        <w:rPr>
          <w:rFonts w:ascii="Doulos SIL" w:hAnsi="Doulos SIL"/>
          <w:i/>
          <w:color w:val="0000FF"/>
        </w:rPr>
        <w:tab/>
      </w:r>
      <w:r w:rsidRPr="00B8501F">
        <w:rPr>
          <w:rFonts w:ascii="Doulos SIL" w:hAnsi="Doulos SIL"/>
          <w:i/>
          <w:color w:val="0000FF"/>
        </w:rPr>
        <w:tab/>
        <w:t>jùlì-yá=rɛ̄ʔ</w:t>
      </w:r>
    </w:p>
    <w:p w14:paraId="24D1B066" w14:textId="2A465819" w:rsidR="004D588B" w:rsidRPr="00B8501F" w:rsidRDefault="004D588B" w:rsidP="002B732F">
      <w:pPr>
        <w:tabs>
          <w:tab w:val="clear" w:pos="369"/>
          <w:tab w:val="left" w:pos="720"/>
          <w:tab w:val="left" w:pos="990"/>
          <w:tab w:val="left" w:pos="2430"/>
          <w:tab w:val="left" w:pos="2700"/>
          <w:tab w:val="left" w:pos="4140"/>
          <w:tab w:val="left" w:pos="4410"/>
          <w:tab w:val="left" w:pos="5760"/>
          <w:tab w:val="left" w:pos="6030"/>
        </w:tabs>
        <w:rPr>
          <w:rFonts w:ascii="Doulos SIL" w:hAnsi="Doulos SIL"/>
          <w:i/>
          <w:color w:val="0000FF"/>
        </w:rPr>
      </w:pPr>
      <w:r>
        <w:tab/>
        <w:t>Prog -3Sg</w:t>
      </w:r>
      <w:r w:rsidR="00E8226F" w:rsidRPr="00B8501F">
        <w:rPr>
          <w:rFonts w:ascii="Doulos SIL" w:hAnsi="Doulos SIL"/>
          <w:i/>
          <w:color w:val="0000FF"/>
        </w:rPr>
        <w:tab/>
        <w:t>néné-yā</w:t>
      </w:r>
      <w:r w:rsidRPr="00B8501F">
        <w:rPr>
          <w:rFonts w:ascii="Doulos SIL" w:hAnsi="Doulos SIL"/>
          <w:i/>
          <w:color w:val="0000FF"/>
        </w:rPr>
        <w:tab/>
        <w:t>bé-yā</w:t>
      </w:r>
      <w:r w:rsidRPr="00B8501F">
        <w:rPr>
          <w:rFonts w:ascii="Doulos SIL" w:hAnsi="Doulos SIL"/>
          <w:i/>
          <w:color w:val="0000FF"/>
        </w:rPr>
        <w:tab/>
        <w:t>júlí-yā</w:t>
      </w:r>
    </w:p>
    <w:p w14:paraId="1B68F4B3" w14:textId="1025E253" w:rsidR="004D588B" w:rsidRPr="00B8501F" w:rsidRDefault="004D588B" w:rsidP="002B732F">
      <w:pPr>
        <w:tabs>
          <w:tab w:val="clear" w:pos="369"/>
          <w:tab w:val="left" w:pos="720"/>
          <w:tab w:val="left" w:pos="990"/>
          <w:tab w:val="left" w:pos="2430"/>
          <w:tab w:val="left" w:pos="2700"/>
          <w:tab w:val="left" w:pos="4140"/>
          <w:tab w:val="left" w:pos="4410"/>
          <w:tab w:val="left" w:pos="5760"/>
          <w:tab w:val="left" w:pos="6030"/>
        </w:tabs>
        <w:rPr>
          <w:rFonts w:ascii="Doulos SIL" w:hAnsi="Doulos SIL"/>
          <w:i/>
          <w:color w:val="0000FF"/>
        </w:rPr>
      </w:pPr>
      <w:r>
        <w:tab/>
      </w:r>
      <w:r>
        <w:tab/>
        <w:t>Prog -3Sg Neg</w:t>
      </w:r>
      <w:r w:rsidRPr="00B8501F">
        <w:rPr>
          <w:rFonts w:ascii="Doulos SIL" w:hAnsi="Doulos SIL"/>
          <w:i/>
          <w:color w:val="0000FF"/>
        </w:rPr>
        <w:tab/>
      </w:r>
      <w:r w:rsidRPr="00B8501F">
        <w:rPr>
          <w:rFonts w:ascii="Doulos SIL" w:hAnsi="Doulos SIL"/>
          <w:i/>
          <w:color w:val="0000FF"/>
        </w:rPr>
        <w:tab/>
      </w:r>
      <w:r w:rsidR="00E8226F" w:rsidRPr="00B8501F">
        <w:rPr>
          <w:rFonts w:ascii="Doulos SIL" w:hAnsi="Doulos SIL"/>
          <w:i/>
          <w:color w:val="0000FF"/>
        </w:rPr>
        <w:t>néné-yā</w:t>
      </w:r>
      <w:r w:rsidRPr="00B8501F">
        <w:rPr>
          <w:rFonts w:ascii="Doulos SIL" w:hAnsi="Doulos SIL"/>
          <w:i/>
          <w:color w:val="0000FF"/>
        </w:rPr>
        <w:t>=rɛ̄ʔ</w:t>
      </w:r>
      <w:r w:rsidRPr="00B8501F">
        <w:rPr>
          <w:rFonts w:ascii="Doulos SIL" w:hAnsi="Doulos SIL"/>
          <w:i/>
          <w:color w:val="0000FF"/>
        </w:rPr>
        <w:tab/>
      </w:r>
      <w:r w:rsidRPr="00B8501F">
        <w:rPr>
          <w:rFonts w:ascii="Doulos SIL" w:hAnsi="Doulos SIL"/>
          <w:i/>
          <w:color w:val="0000FF"/>
        </w:rPr>
        <w:tab/>
      </w:r>
      <w:r w:rsidR="00E8226F" w:rsidRPr="00B8501F">
        <w:rPr>
          <w:rFonts w:ascii="Doulos SIL" w:hAnsi="Doulos SIL"/>
          <w:i/>
          <w:color w:val="0000FF"/>
        </w:rPr>
        <w:t>bé-yā</w:t>
      </w:r>
      <w:r w:rsidRPr="00B8501F">
        <w:rPr>
          <w:rFonts w:ascii="Doulos SIL" w:hAnsi="Doulos SIL"/>
          <w:i/>
          <w:color w:val="0000FF"/>
        </w:rPr>
        <w:t>=rɛ̄ʔ</w:t>
      </w:r>
      <w:r w:rsidRPr="00B8501F">
        <w:rPr>
          <w:rFonts w:ascii="Doulos SIL" w:hAnsi="Doulos SIL"/>
          <w:i/>
          <w:color w:val="0000FF"/>
        </w:rPr>
        <w:tab/>
      </w:r>
      <w:r w:rsidRPr="00B8501F">
        <w:rPr>
          <w:rFonts w:ascii="Doulos SIL" w:hAnsi="Doulos SIL"/>
          <w:i/>
          <w:color w:val="0000FF"/>
        </w:rPr>
        <w:tab/>
      </w:r>
      <w:r w:rsidR="00E8226F" w:rsidRPr="00B8501F">
        <w:rPr>
          <w:rFonts w:ascii="Doulos SIL" w:hAnsi="Doulos SIL"/>
          <w:i/>
          <w:color w:val="0000FF"/>
        </w:rPr>
        <w:t>júlí-yā</w:t>
      </w:r>
      <w:r w:rsidRPr="00B8501F">
        <w:rPr>
          <w:rFonts w:ascii="Doulos SIL" w:hAnsi="Doulos SIL"/>
          <w:i/>
          <w:color w:val="0000FF"/>
        </w:rPr>
        <w:t>=rɛ̄ʔ</w:t>
      </w:r>
    </w:p>
    <w:p w14:paraId="3B31CB64" w14:textId="1CBFEE8B" w:rsidR="002B732F" w:rsidRPr="00305E8A" w:rsidRDefault="002B732F" w:rsidP="002B732F">
      <w:pPr>
        <w:tabs>
          <w:tab w:val="clear" w:pos="369"/>
          <w:tab w:val="left" w:pos="720"/>
          <w:tab w:val="left" w:pos="990"/>
          <w:tab w:val="left" w:pos="2430"/>
          <w:tab w:val="left" w:pos="2700"/>
          <w:tab w:val="left" w:pos="4140"/>
          <w:tab w:val="left" w:pos="4410"/>
          <w:tab w:val="left" w:pos="5760"/>
          <w:tab w:val="left" w:pos="6030"/>
        </w:tabs>
        <w:rPr>
          <w:rFonts w:ascii="Doulos SIL" w:hAnsi="Doulos SIL"/>
          <w:i/>
          <w:color w:val="0000FF"/>
        </w:rPr>
      </w:pPr>
      <w:r>
        <w:tab/>
        <w:t xml:space="preserve">Imprt </w:t>
      </w:r>
      <w:r w:rsidR="004D588B">
        <w:t>-3Sg</w:t>
      </w:r>
      <w:r>
        <w:tab/>
      </w:r>
      <w:r w:rsidR="00A01254" w:rsidRPr="00305E8A">
        <w:rPr>
          <w:rFonts w:ascii="Doulos SIL" w:hAnsi="Doulos SIL"/>
          <w:i/>
          <w:color w:val="0000FF"/>
        </w:rPr>
        <w:t>nɛ̀nɛ́</w:t>
      </w:r>
      <w:r w:rsidRPr="00305E8A">
        <w:rPr>
          <w:rFonts w:ascii="Doulos SIL" w:hAnsi="Doulos SIL"/>
          <w:i/>
          <w:color w:val="0000FF"/>
        </w:rPr>
        <w:tab/>
      </w:r>
      <w:r w:rsidR="00C86CA2" w:rsidRPr="00305E8A">
        <w:rPr>
          <w:rFonts w:ascii="Doulos SIL" w:hAnsi="Doulos SIL"/>
          <w:i/>
          <w:color w:val="0000FF"/>
        </w:rPr>
        <w:t>bà</w:t>
      </w:r>
      <w:r w:rsidRPr="00305E8A">
        <w:rPr>
          <w:rFonts w:ascii="Doulos SIL" w:hAnsi="Doulos SIL"/>
          <w:i/>
          <w:color w:val="0000FF"/>
        </w:rPr>
        <w:tab/>
      </w:r>
      <w:r w:rsidRPr="00305E8A">
        <w:rPr>
          <w:rFonts w:ascii="Doulos SIL" w:hAnsi="Doulos SIL"/>
          <w:i/>
          <w:color w:val="0000FF"/>
        </w:rPr>
        <w:tab/>
      </w:r>
      <w:r w:rsidR="001412B1" w:rsidRPr="00305E8A">
        <w:rPr>
          <w:rFonts w:ascii="Doulos SIL" w:hAnsi="Doulos SIL"/>
          <w:i/>
          <w:color w:val="0000FF"/>
        </w:rPr>
        <w:t>jùlí</w:t>
      </w:r>
    </w:p>
    <w:p w14:paraId="00547CF8" w14:textId="4D37DD86" w:rsidR="002B732F" w:rsidRDefault="002B732F" w:rsidP="002B732F">
      <w:pPr>
        <w:tabs>
          <w:tab w:val="clear" w:pos="369"/>
          <w:tab w:val="left" w:pos="720"/>
          <w:tab w:val="left" w:pos="990"/>
          <w:tab w:val="left" w:pos="2430"/>
          <w:tab w:val="left" w:pos="2700"/>
          <w:tab w:val="left" w:pos="4140"/>
          <w:tab w:val="left" w:pos="4410"/>
          <w:tab w:val="left" w:pos="5760"/>
          <w:tab w:val="left" w:pos="6030"/>
        </w:tabs>
      </w:pPr>
      <w:r>
        <w:tab/>
      </w:r>
      <w:r>
        <w:tab/>
        <w:t xml:space="preserve">Proh </w:t>
      </w:r>
      <w:r w:rsidR="004D588B">
        <w:t>Sg</w:t>
      </w:r>
      <w:r>
        <w:tab/>
      </w:r>
      <w:r>
        <w:tab/>
      </w:r>
      <w:r w:rsidR="00A01254" w:rsidRPr="00305E8A">
        <w:rPr>
          <w:rFonts w:ascii="Doulos SIL" w:hAnsi="Doulos SIL"/>
          <w:i/>
          <w:color w:val="0000FF"/>
        </w:rPr>
        <w:t>nɛ̀nɛ́=nɛ̄ʔ</w:t>
      </w:r>
      <w:r w:rsidRPr="00305E8A">
        <w:rPr>
          <w:rFonts w:ascii="Doulos SIL" w:hAnsi="Doulos SIL"/>
          <w:i/>
          <w:color w:val="0000FF"/>
        </w:rPr>
        <w:tab/>
      </w:r>
      <w:r w:rsidRPr="00305E8A">
        <w:rPr>
          <w:rFonts w:ascii="Doulos SIL" w:hAnsi="Doulos SIL"/>
          <w:i/>
          <w:color w:val="0000FF"/>
        </w:rPr>
        <w:tab/>
      </w:r>
      <w:r w:rsidR="00C86CA2" w:rsidRPr="00305E8A">
        <w:rPr>
          <w:rFonts w:ascii="Doulos SIL" w:hAnsi="Doulos SIL"/>
          <w:i/>
          <w:color w:val="0000FF"/>
        </w:rPr>
        <w:t>bà=rɛ́ʔ</w:t>
      </w:r>
      <w:r w:rsidRPr="00305E8A">
        <w:rPr>
          <w:rFonts w:ascii="Doulos SIL" w:hAnsi="Doulos SIL"/>
          <w:i/>
          <w:color w:val="0000FF"/>
        </w:rPr>
        <w:tab/>
      </w:r>
      <w:r w:rsidRPr="00305E8A">
        <w:rPr>
          <w:rFonts w:ascii="Doulos SIL" w:hAnsi="Doulos SIL"/>
          <w:i/>
          <w:color w:val="0000FF"/>
        </w:rPr>
        <w:tab/>
      </w:r>
      <w:r w:rsidR="001412B1" w:rsidRPr="00305E8A">
        <w:rPr>
          <w:rFonts w:ascii="Doulos SIL" w:hAnsi="Doulos SIL"/>
          <w:i/>
          <w:color w:val="0000FF"/>
        </w:rPr>
        <w:t>jùl=léʔ</w:t>
      </w:r>
    </w:p>
    <w:p w14:paraId="444AEE11" w14:textId="0FE98F10" w:rsidR="002B732F" w:rsidRDefault="002B732F" w:rsidP="002B732F">
      <w:pPr>
        <w:tabs>
          <w:tab w:val="clear" w:pos="369"/>
          <w:tab w:val="left" w:pos="720"/>
          <w:tab w:val="left" w:pos="990"/>
          <w:tab w:val="left" w:pos="2430"/>
          <w:tab w:val="left" w:pos="2700"/>
          <w:tab w:val="left" w:pos="4140"/>
          <w:tab w:val="left" w:pos="4410"/>
          <w:tab w:val="left" w:pos="5760"/>
          <w:tab w:val="left" w:pos="6030"/>
        </w:tabs>
      </w:pPr>
      <w:r>
        <w:tab/>
        <w:t>Imprt Pl</w:t>
      </w:r>
      <w:r>
        <w:tab/>
      </w:r>
      <w:r w:rsidR="00E45EE8" w:rsidRPr="00305E8A">
        <w:rPr>
          <w:rFonts w:ascii="Doulos SIL" w:hAnsi="Doulos SIL"/>
          <w:i/>
          <w:color w:val="0000FF"/>
        </w:rPr>
        <w:t>nɛ́nɛ́</w:t>
      </w:r>
      <w:r w:rsidR="00E45EE8" w:rsidRPr="00305E8A">
        <w:rPr>
          <w:rFonts w:ascii="Doulos SIL" w:hAnsi="Doulos SIL"/>
          <w:i/>
          <w:color w:val="0000FF"/>
        </w:rPr>
        <w:tab/>
      </w:r>
      <w:r w:rsidR="00C86CA2" w:rsidRPr="00305E8A">
        <w:rPr>
          <w:rFonts w:ascii="Doulos SIL" w:hAnsi="Doulos SIL"/>
          <w:i/>
          <w:color w:val="0000FF"/>
        </w:rPr>
        <w:t>bá</w:t>
      </w:r>
      <w:r w:rsidR="00E45EE8" w:rsidRPr="00305E8A">
        <w:rPr>
          <w:rFonts w:ascii="Doulos SIL" w:hAnsi="Doulos SIL"/>
          <w:i/>
          <w:color w:val="0000FF"/>
        </w:rPr>
        <w:tab/>
      </w:r>
      <w:r w:rsidR="00E45EE8" w:rsidRPr="00305E8A">
        <w:rPr>
          <w:rFonts w:ascii="Doulos SIL" w:hAnsi="Doulos SIL"/>
          <w:i/>
          <w:color w:val="0000FF"/>
        </w:rPr>
        <w:tab/>
      </w:r>
      <w:r w:rsidR="001412B1" w:rsidRPr="00305E8A">
        <w:rPr>
          <w:rFonts w:ascii="Doulos SIL" w:hAnsi="Doulos SIL"/>
          <w:i/>
          <w:color w:val="0000FF"/>
        </w:rPr>
        <w:t>júlí</w:t>
      </w:r>
    </w:p>
    <w:p w14:paraId="099BCFF5" w14:textId="2E5B0147" w:rsidR="002B732F" w:rsidRDefault="002B732F" w:rsidP="002B732F">
      <w:pPr>
        <w:tabs>
          <w:tab w:val="clear" w:pos="369"/>
          <w:tab w:val="left" w:pos="720"/>
          <w:tab w:val="left" w:pos="990"/>
          <w:tab w:val="left" w:pos="2430"/>
          <w:tab w:val="left" w:pos="2700"/>
          <w:tab w:val="left" w:pos="4140"/>
          <w:tab w:val="left" w:pos="4410"/>
          <w:tab w:val="left" w:pos="5760"/>
          <w:tab w:val="left" w:pos="6030"/>
        </w:tabs>
      </w:pPr>
      <w:r>
        <w:tab/>
      </w:r>
      <w:r>
        <w:tab/>
        <w:t>Proh Pl</w:t>
      </w:r>
      <w:r>
        <w:tab/>
      </w:r>
      <w:r>
        <w:tab/>
      </w:r>
      <w:r w:rsidR="00E45EE8" w:rsidRPr="00305E8A">
        <w:rPr>
          <w:rFonts w:ascii="Doulos SIL" w:hAnsi="Doulos SIL"/>
          <w:i/>
          <w:color w:val="0000FF"/>
        </w:rPr>
        <w:t>nɛ́nɛ́=nɛ̄ʔ</w:t>
      </w:r>
      <w:r w:rsidRPr="00305E8A">
        <w:rPr>
          <w:rFonts w:ascii="Doulos SIL" w:hAnsi="Doulos SIL"/>
          <w:i/>
          <w:color w:val="0000FF"/>
        </w:rPr>
        <w:tab/>
      </w:r>
      <w:r w:rsidRPr="00305E8A">
        <w:rPr>
          <w:rFonts w:ascii="Doulos SIL" w:hAnsi="Doulos SIL"/>
          <w:i/>
          <w:color w:val="0000FF"/>
        </w:rPr>
        <w:tab/>
      </w:r>
      <w:r w:rsidR="00C86CA2" w:rsidRPr="00305E8A">
        <w:rPr>
          <w:rFonts w:ascii="Doulos SIL" w:hAnsi="Doulos SIL"/>
          <w:i/>
          <w:color w:val="0000FF"/>
        </w:rPr>
        <w:t>bá=rɛ̄ʔ</w:t>
      </w:r>
      <w:r w:rsidRPr="00305E8A">
        <w:rPr>
          <w:rFonts w:ascii="Doulos SIL" w:hAnsi="Doulos SIL"/>
          <w:i/>
          <w:color w:val="0000FF"/>
        </w:rPr>
        <w:tab/>
      </w:r>
      <w:r w:rsidRPr="00305E8A">
        <w:rPr>
          <w:rFonts w:ascii="Doulos SIL" w:hAnsi="Doulos SIL"/>
          <w:i/>
          <w:color w:val="0000FF"/>
        </w:rPr>
        <w:tab/>
      </w:r>
      <w:r w:rsidR="001412B1" w:rsidRPr="00305E8A">
        <w:rPr>
          <w:rFonts w:ascii="Doulos SIL" w:hAnsi="Doulos SIL"/>
          <w:i/>
          <w:color w:val="0000FF"/>
        </w:rPr>
        <w:t>júl=lēʔ</w:t>
      </w:r>
    </w:p>
    <w:p w14:paraId="39859A55" w14:textId="4B13267F" w:rsidR="002B732F" w:rsidRPr="00305E8A" w:rsidRDefault="002B732F" w:rsidP="002B732F">
      <w:pPr>
        <w:tabs>
          <w:tab w:val="clear" w:pos="369"/>
          <w:tab w:val="left" w:pos="720"/>
          <w:tab w:val="left" w:pos="990"/>
          <w:tab w:val="left" w:pos="2430"/>
          <w:tab w:val="left" w:pos="2700"/>
          <w:tab w:val="left" w:pos="4140"/>
          <w:tab w:val="left" w:pos="4410"/>
          <w:tab w:val="left" w:pos="5760"/>
          <w:tab w:val="left" w:pos="6030"/>
        </w:tabs>
        <w:rPr>
          <w:rFonts w:ascii="Doulos SIL" w:hAnsi="Doulos SIL"/>
          <w:i/>
          <w:color w:val="0000FF"/>
        </w:rPr>
      </w:pPr>
      <w:r>
        <w:tab/>
        <w:t>VblN</w:t>
      </w:r>
      <w:r>
        <w:tab/>
      </w:r>
      <w:r w:rsidR="00E45EE8" w:rsidRPr="00305E8A">
        <w:rPr>
          <w:rFonts w:ascii="Doulos SIL" w:hAnsi="Doulos SIL"/>
          <w:i/>
          <w:color w:val="0000FF"/>
        </w:rPr>
        <w:t>nɛ́nɛ́ɛ̄</w:t>
      </w:r>
      <w:r w:rsidR="00E45EE8" w:rsidRPr="00305E8A">
        <w:rPr>
          <w:rFonts w:ascii="Doulos SIL" w:hAnsi="Doulos SIL"/>
          <w:i/>
          <w:color w:val="0000FF"/>
        </w:rPr>
        <w:tab/>
      </w:r>
      <w:r w:rsidR="00C86CA2" w:rsidRPr="00305E8A">
        <w:rPr>
          <w:rFonts w:ascii="Doulos SIL" w:hAnsi="Doulos SIL"/>
          <w:i/>
          <w:color w:val="0000FF"/>
        </w:rPr>
        <w:t>bēē</w:t>
      </w:r>
      <w:r w:rsidRPr="00305E8A">
        <w:rPr>
          <w:rFonts w:ascii="Doulos SIL" w:hAnsi="Doulos SIL"/>
          <w:i/>
          <w:color w:val="0000FF"/>
        </w:rPr>
        <w:tab/>
      </w:r>
      <w:r w:rsidR="001412B1" w:rsidRPr="00305E8A">
        <w:rPr>
          <w:rFonts w:ascii="Doulos SIL" w:hAnsi="Doulos SIL"/>
          <w:i/>
          <w:color w:val="0000FF"/>
        </w:rPr>
        <w:t>júlí</w:t>
      </w:r>
    </w:p>
    <w:p w14:paraId="45C3402A" w14:textId="77777777" w:rsidR="004D588B" w:rsidRDefault="004D588B" w:rsidP="004D588B"/>
    <w:p w14:paraId="6E816E63" w14:textId="77777777" w:rsidR="004D588B" w:rsidRDefault="004D588B" w:rsidP="004D588B"/>
    <w:p w14:paraId="7674B1B7" w14:textId="2E47560D" w:rsidR="004D588B" w:rsidRDefault="004D588B" w:rsidP="004D588B">
      <w:pPr>
        <w:pStyle w:val="Heading4"/>
      </w:pPr>
      <w:bookmarkStart w:id="1353" w:name="_Toc337412112"/>
      <w:r>
        <w:t>Analysis of verb-stem alternations</w:t>
      </w:r>
      <w:bookmarkEnd w:id="1353"/>
    </w:p>
    <w:p w14:paraId="2EFE38A0" w14:textId="011E89B8" w:rsidR="00753ED1" w:rsidRDefault="004D588B" w:rsidP="004D588B">
      <w:r>
        <w:t>The imperfective is the best option for a citation form, since it often has lexical information that is masked in the other forms. For example, a final vowel in the imperfective may be converted to a front vowel in the perfective and clipped off in the imperative. For intransitives, the tone of the imperfective is also unpredictable and therefore lexically specified, while that of the perfective in particular is determined by the preceding NP.</w:t>
      </w:r>
    </w:p>
    <w:p w14:paraId="2D525828" w14:textId="6AA40352" w:rsidR="004D588B" w:rsidRDefault="004D588B" w:rsidP="004D588B">
      <w:r>
        <w:tab/>
        <w:t>Relevant inflectional morphemes</w:t>
      </w:r>
      <w:r w:rsidR="00B8501F">
        <w:t xml:space="preserve"> that can occur next to the verb</w:t>
      </w:r>
      <w:r>
        <w:t xml:space="preserve"> are</w:t>
      </w:r>
      <w:r w:rsidR="00B8501F">
        <w:t xml:space="preserve"> </w:t>
      </w:r>
      <w:r>
        <w:t xml:space="preserve">post-subject </w:t>
      </w:r>
      <w:r w:rsidR="00B8501F">
        <w:t>inflectional morphemes and the negative enclitic</w:t>
      </w:r>
      <w:r>
        <w:t xml:space="preserve">. The post-subject </w:t>
      </w:r>
      <w:r w:rsidR="00B8501F">
        <w:t>morphemes</w:t>
      </w:r>
      <w:r>
        <w:t xml:space="preserve"> are future </w:t>
      </w:r>
      <w:r w:rsidRPr="00B8501F">
        <w:rPr>
          <w:rFonts w:ascii="Doulos SIL" w:hAnsi="Doulos SIL"/>
          <w:i/>
          <w:color w:val="0000FF"/>
        </w:rPr>
        <w:t>sà</w:t>
      </w:r>
      <w:r w:rsidR="00B8501F">
        <w:t xml:space="preserve"> (and variants), imperfective /H+</w:t>
      </w:r>
      <w:r w:rsidR="00B8501F" w:rsidRPr="00B8501F">
        <w:rPr>
          <w:rFonts w:ascii="Doulos SIL" w:hAnsi="Doulos SIL"/>
          <w:color w:val="008000"/>
        </w:rPr>
        <w:t>=</w:t>
      </w:r>
      <w:r w:rsidR="00B8501F" w:rsidRPr="00B8501F">
        <w:rPr>
          <w:rFonts w:ascii="Doulos SIL" w:hAnsi="Doulos SIL"/>
          <w:color w:val="008000"/>
        </w:rPr>
        <w:sym w:font="Symbol" w:char="F0C6"/>
      </w:r>
      <w:r w:rsidR="00B8501F">
        <w:t>/, and</w:t>
      </w:r>
      <w:r>
        <w:t xml:space="preserve"> prohibitive </w:t>
      </w:r>
      <w:r w:rsidRPr="00B8501F">
        <w:rPr>
          <w:rFonts w:ascii="Doulos SIL" w:hAnsi="Doulos SIL"/>
          <w:i/>
          <w:color w:val="0000FF"/>
        </w:rPr>
        <w:t>bí</w:t>
      </w:r>
      <w:r>
        <w:t xml:space="preserve">. They are adjacent to intransitive verbs but are separated from transitive verbs by the object. The negative enclitic is added to the final word of the clause, which is often (but not always) the verb. </w:t>
      </w:r>
    </w:p>
    <w:p w14:paraId="05B74E28" w14:textId="3934AE71" w:rsidR="004D588B" w:rsidRDefault="004D588B" w:rsidP="004D588B">
      <w:r>
        <w:tab/>
      </w:r>
      <w:r w:rsidR="00B8501F">
        <w:t xml:space="preserve">The post-subject particles do not interact tonally with the verb. </w:t>
      </w:r>
      <w:r>
        <w:t xml:space="preserve">Addition of the negative enclitic directly to the verb is useful in checking the latter’s vowel length and tone. However, the enclitic does induce </w:t>
      </w:r>
      <w:r w:rsidR="00B8501F">
        <w:t>small</w:t>
      </w:r>
      <w:r>
        <w:t xml:space="preserve"> phonological changes in the verb form. First, a final-syllable diphthong in the perfective like </w:t>
      </w:r>
      <w:r w:rsidRPr="00B8501F">
        <w:rPr>
          <w:rFonts w:ascii="Doulos SIL" w:hAnsi="Doulos SIL"/>
          <w:i/>
          <w:color w:val="0000FF"/>
        </w:rPr>
        <w:t>ɔɛ</w:t>
      </w:r>
      <w:r>
        <w:t xml:space="preserve"> or </w:t>
      </w:r>
      <w:r w:rsidRPr="00B8501F">
        <w:rPr>
          <w:rFonts w:ascii="Doulos SIL" w:hAnsi="Doulos SIL"/>
          <w:i/>
          <w:color w:val="0000FF"/>
        </w:rPr>
        <w:t>oi</w:t>
      </w:r>
      <w:r>
        <w:t xml:space="preserve"> is </w:t>
      </w:r>
      <w:r>
        <w:lastRenderedPageBreak/>
        <w:t xml:space="preserve">monophthongized before the negative enclitic. Second, especially in light (bimoraic) verbs, </w:t>
      </w:r>
      <w:r>
        <w:noBreakHyphen/>
        <w:t xml:space="preserve">ATR vowels are optionally shifted to +ATR, which then also induces ATR Harmony on the enclitic. Both of these phenomena are illustrated by </w:t>
      </w:r>
      <w:r w:rsidRPr="00B8501F">
        <w:rPr>
          <w:rFonts w:ascii="Doulos SIL" w:hAnsi="Doulos SIL"/>
          <w:i/>
          <w:color w:val="0000FF"/>
        </w:rPr>
        <w:t>bɔ̀ɛ́</w:t>
      </w:r>
      <w:r>
        <w:t xml:space="preserve"> ‘exited’ becoming negative </w:t>
      </w:r>
      <w:r w:rsidRPr="00B8501F">
        <w:rPr>
          <w:rFonts w:ascii="Doulos SIL" w:hAnsi="Doulos SIL"/>
          <w:i/>
          <w:color w:val="0000FF"/>
        </w:rPr>
        <w:t>bɔ̀ɔ̀=rɛ̄ʔ</w:t>
      </w:r>
      <w:r>
        <w:t xml:space="preserve"> varying with </w:t>
      </w:r>
      <w:r w:rsidRPr="00B8501F">
        <w:rPr>
          <w:rFonts w:ascii="Doulos SIL" w:hAnsi="Doulos SIL"/>
          <w:i/>
          <w:color w:val="0000FF"/>
        </w:rPr>
        <w:t>bòò=rēʔ</w:t>
      </w:r>
      <w:r>
        <w:t xml:space="preserve"> ‘did not exit’.</w:t>
      </w:r>
    </w:p>
    <w:p w14:paraId="66C4D7A6" w14:textId="68BC4F14" w:rsidR="004D588B" w:rsidRDefault="004D588B" w:rsidP="004D588B">
      <w:r>
        <w:tab/>
        <w:t>The perfective stem ends in a front vowel {</w:t>
      </w:r>
      <w:r w:rsidRPr="00305E8A">
        <w:rPr>
          <w:rFonts w:ascii="Doulos SIL" w:hAnsi="Doulos SIL"/>
          <w:i/>
          <w:color w:val="0000FF"/>
        </w:rPr>
        <w:t>i e ɛ</w:t>
      </w:r>
      <w:r>
        <w:t xml:space="preserve">}, though as just seen this vowel is sometimes masked by Monophthongization before the negative enclitic. The imperfective normally ends in a low or </w:t>
      </w:r>
      <w:r>
        <w:noBreakHyphen/>
        <w:t>ATR vowel from the set {</w:t>
      </w:r>
      <w:r w:rsidRPr="00B8501F">
        <w:rPr>
          <w:rFonts w:ascii="Doulos SIL" w:hAnsi="Doulos SIL"/>
          <w:i/>
          <w:color w:val="0000FF"/>
        </w:rPr>
        <w:t>ɛ a ɔ</w:t>
      </w:r>
      <w:r>
        <w:t xml:space="preserve">}, rarely +ATR </w:t>
      </w:r>
      <w:r w:rsidRPr="00B8501F">
        <w:rPr>
          <w:rFonts w:ascii="Doulos SIL" w:hAnsi="Doulos SIL"/>
          <w:i/>
          <w:color w:val="0000FF"/>
        </w:rPr>
        <w:t>o</w:t>
      </w:r>
      <w:r>
        <w:t xml:space="preserve">. All known verbs with </w:t>
      </w:r>
      <w:r w:rsidRPr="00B8501F">
        <w:rPr>
          <w:rFonts w:ascii="Doulos SIL" w:hAnsi="Doulos SIL"/>
          <w:i/>
          <w:color w:val="0000FF"/>
        </w:rPr>
        <w:t>e</w:t>
      </w:r>
      <w:r>
        <w:t xml:space="preserve"> in the perfective and imperative, and most with </w:t>
      </w:r>
      <w:r w:rsidRPr="00B8501F">
        <w:rPr>
          <w:rFonts w:ascii="Doulos SIL" w:hAnsi="Doulos SIL"/>
          <w:i/>
          <w:color w:val="0000FF"/>
        </w:rPr>
        <w:t>o</w:t>
      </w:r>
      <w:r>
        <w:t xml:space="preserve"> in the perfective and imperative, shift this vowel to the </w:t>
      </w:r>
      <w:r>
        <w:noBreakHyphen/>
        <w:t xml:space="preserve">ATR </w:t>
      </w:r>
      <w:r w:rsidR="00686928">
        <w:t xml:space="preserve">counterpart in the imperfective (xx1). </w:t>
      </w:r>
      <w:r w:rsidR="00B904E0">
        <w:t xml:space="preserve">In (xx1), all verb forms are of the +3Sg tonal type if transitive, or if perfective intransitive. However, our focus here is on vowel qualities. </w:t>
      </w:r>
    </w:p>
    <w:p w14:paraId="59663185" w14:textId="77777777" w:rsidR="004D588B" w:rsidRDefault="004D588B" w:rsidP="00686928"/>
    <w:p w14:paraId="7249DB20" w14:textId="4FE76119" w:rsidR="00686928" w:rsidRDefault="00686928" w:rsidP="00B904E0">
      <w:pPr>
        <w:tabs>
          <w:tab w:val="clear" w:pos="369"/>
          <w:tab w:val="left" w:pos="720"/>
          <w:tab w:val="left" w:pos="1080"/>
          <w:tab w:val="left" w:pos="2430"/>
          <w:tab w:val="left" w:pos="3690"/>
          <w:tab w:val="left" w:pos="5580"/>
        </w:tabs>
        <w:jc w:val="left"/>
      </w:pPr>
      <w:r>
        <w:t>(xx1)</w:t>
      </w:r>
      <w:r>
        <w:tab/>
      </w:r>
      <w:r>
        <w:tab/>
        <w:t>imperative</w:t>
      </w:r>
      <w:r>
        <w:tab/>
        <w:t>perfective</w:t>
      </w:r>
      <w:r>
        <w:tab/>
        <w:t>imperfective</w:t>
      </w:r>
      <w:r>
        <w:tab/>
        <w:t>gloss</w:t>
      </w:r>
    </w:p>
    <w:p w14:paraId="3CB365DD" w14:textId="77777777" w:rsidR="00686928" w:rsidRDefault="00686928" w:rsidP="00B904E0">
      <w:pPr>
        <w:tabs>
          <w:tab w:val="clear" w:pos="369"/>
          <w:tab w:val="left" w:pos="720"/>
          <w:tab w:val="left" w:pos="1080"/>
          <w:tab w:val="left" w:pos="2430"/>
          <w:tab w:val="left" w:pos="3690"/>
          <w:tab w:val="left" w:pos="5580"/>
        </w:tabs>
        <w:jc w:val="left"/>
      </w:pPr>
    </w:p>
    <w:p w14:paraId="77191655" w14:textId="62459D2D" w:rsidR="00686928" w:rsidRDefault="00686928" w:rsidP="00B904E0">
      <w:pPr>
        <w:tabs>
          <w:tab w:val="clear" w:pos="369"/>
          <w:tab w:val="left" w:pos="720"/>
          <w:tab w:val="left" w:pos="1080"/>
          <w:tab w:val="left" w:pos="2430"/>
          <w:tab w:val="left" w:pos="3690"/>
          <w:tab w:val="left" w:pos="5580"/>
        </w:tabs>
        <w:jc w:val="left"/>
      </w:pPr>
      <w:r>
        <w:tab/>
        <w:t xml:space="preserve">a. shift to </w:t>
      </w:r>
      <w:r>
        <w:noBreakHyphen/>
        <w:t>ATR in imperfective</w:t>
      </w:r>
    </w:p>
    <w:p w14:paraId="4957A48E" w14:textId="5955937B" w:rsidR="00686928" w:rsidRDefault="00686928" w:rsidP="00B904E0">
      <w:pPr>
        <w:tabs>
          <w:tab w:val="clear" w:pos="369"/>
          <w:tab w:val="left" w:pos="720"/>
          <w:tab w:val="left" w:pos="1080"/>
          <w:tab w:val="left" w:pos="2430"/>
          <w:tab w:val="left" w:pos="3690"/>
          <w:tab w:val="left" w:pos="5580"/>
        </w:tabs>
        <w:jc w:val="left"/>
      </w:pPr>
      <w:r>
        <w:tab/>
      </w:r>
      <w:r>
        <w:tab/>
      </w:r>
      <w:r w:rsidRPr="00B8501F">
        <w:rPr>
          <w:rFonts w:ascii="Doulos SIL" w:hAnsi="Doulos SIL"/>
          <w:i/>
          <w:color w:val="0000FF"/>
        </w:rPr>
        <w:t>wě</w:t>
      </w:r>
      <w:r w:rsidRPr="00B8501F">
        <w:rPr>
          <w:rFonts w:ascii="Doulos SIL" w:hAnsi="Doulos SIL"/>
          <w:i/>
          <w:color w:val="0000FF"/>
        </w:rPr>
        <w:tab/>
        <w:t>wěē</w:t>
      </w:r>
      <w:r w:rsidRPr="00B8501F">
        <w:rPr>
          <w:rFonts w:ascii="Doulos SIL" w:hAnsi="Doulos SIL"/>
          <w:i/>
          <w:color w:val="0000FF"/>
        </w:rPr>
        <w:tab/>
        <w:t>wɛ̀ɛ̀</w:t>
      </w:r>
      <w:r w:rsidRPr="00B8501F">
        <w:rPr>
          <w:rFonts w:ascii="Doulos SIL" w:hAnsi="Doulos SIL"/>
          <w:i/>
          <w:color w:val="0000FF"/>
        </w:rPr>
        <w:tab/>
      </w:r>
      <w:r>
        <w:t>‘bathe (sb)’</w:t>
      </w:r>
    </w:p>
    <w:p w14:paraId="4250AA30" w14:textId="4307CB05" w:rsidR="00686928" w:rsidRDefault="00686928" w:rsidP="00B904E0">
      <w:pPr>
        <w:tabs>
          <w:tab w:val="clear" w:pos="369"/>
          <w:tab w:val="left" w:pos="720"/>
          <w:tab w:val="left" w:pos="1080"/>
          <w:tab w:val="left" w:pos="2430"/>
          <w:tab w:val="left" w:pos="3690"/>
          <w:tab w:val="left" w:pos="5580"/>
        </w:tabs>
        <w:jc w:val="left"/>
      </w:pPr>
      <w:r>
        <w:tab/>
      </w:r>
      <w:r>
        <w:tab/>
      </w:r>
      <w:r w:rsidRPr="00B8501F">
        <w:rPr>
          <w:rFonts w:ascii="Doulos SIL" w:hAnsi="Doulos SIL"/>
          <w:i/>
          <w:color w:val="0000FF"/>
        </w:rPr>
        <w:t>tě</w:t>
      </w:r>
      <w:r w:rsidRPr="00B8501F">
        <w:rPr>
          <w:rFonts w:ascii="Doulos SIL" w:hAnsi="Doulos SIL"/>
          <w:i/>
          <w:color w:val="0000FF"/>
        </w:rPr>
        <w:tab/>
        <w:t>těē</w:t>
      </w:r>
      <w:r w:rsidRPr="00B8501F">
        <w:rPr>
          <w:rFonts w:ascii="Doulos SIL" w:hAnsi="Doulos SIL"/>
          <w:i/>
          <w:color w:val="0000FF"/>
        </w:rPr>
        <w:tab/>
        <w:t>tɛ̀ɛ̀</w:t>
      </w:r>
      <w:r>
        <w:tab/>
        <w:t>‘shatter (sth)’</w:t>
      </w:r>
    </w:p>
    <w:p w14:paraId="2B9DBBAC" w14:textId="1D0469E4" w:rsidR="00686928" w:rsidRDefault="00686928" w:rsidP="00B904E0">
      <w:pPr>
        <w:tabs>
          <w:tab w:val="clear" w:pos="369"/>
          <w:tab w:val="left" w:pos="720"/>
          <w:tab w:val="left" w:pos="1080"/>
          <w:tab w:val="left" w:pos="2430"/>
          <w:tab w:val="left" w:pos="3690"/>
          <w:tab w:val="left" w:pos="5580"/>
        </w:tabs>
        <w:jc w:val="left"/>
      </w:pPr>
      <w:r>
        <w:tab/>
      </w:r>
      <w:r>
        <w:tab/>
      </w:r>
      <w:r w:rsidRPr="00B8501F">
        <w:rPr>
          <w:rFonts w:ascii="Doulos SIL" w:hAnsi="Doulos SIL"/>
          <w:i/>
          <w:color w:val="0000FF"/>
        </w:rPr>
        <w:t>yě</w:t>
      </w:r>
      <w:r w:rsidRPr="00B8501F">
        <w:rPr>
          <w:rFonts w:ascii="Doulos SIL" w:hAnsi="Doulos SIL"/>
          <w:i/>
          <w:color w:val="0000FF"/>
        </w:rPr>
        <w:tab/>
        <w:t>yěē</w:t>
      </w:r>
      <w:r w:rsidRPr="00B8501F">
        <w:rPr>
          <w:rFonts w:ascii="Doulos SIL" w:hAnsi="Doulos SIL"/>
          <w:i/>
          <w:color w:val="0000FF"/>
        </w:rPr>
        <w:tab/>
        <w:t>yɛ̀ɛ̂</w:t>
      </w:r>
      <w:r>
        <w:tab/>
        <w:t>‘send on mission’</w:t>
      </w:r>
    </w:p>
    <w:p w14:paraId="5D356CDB" w14:textId="4D5F18F5" w:rsidR="00686928" w:rsidRDefault="00686928" w:rsidP="00B904E0">
      <w:pPr>
        <w:tabs>
          <w:tab w:val="clear" w:pos="369"/>
          <w:tab w:val="left" w:pos="720"/>
          <w:tab w:val="left" w:pos="1080"/>
          <w:tab w:val="left" w:pos="2430"/>
          <w:tab w:val="left" w:pos="3690"/>
          <w:tab w:val="left" w:pos="5580"/>
        </w:tabs>
        <w:jc w:val="left"/>
      </w:pPr>
      <w:r>
        <w:tab/>
      </w:r>
      <w:r>
        <w:tab/>
      </w:r>
      <w:r w:rsidRPr="00B8501F">
        <w:rPr>
          <w:rFonts w:ascii="Doulos SIL" w:hAnsi="Doulos SIL"/>
          <w:i/>
          <w:color w:val="0000FF"/>
        </w:rPr>
        <w:t>dèé</w:t>
      </w:r>
      <w:r w:rsidRPr="00B8501F">
        <w:rPr>
          <w:rFonts w:ascii="Doulos SIL" w:hAnsi="Doulos SIL"/>
          <w:i/>
          <w:color w:val="0000FF"/>
        </w:rPr>
        <w:tab/>
        <w:t>dèéī</w:t>
      </w:r>
      <w:r w:rsidRPr="00B8501F">
        <w:rPr>
          <w:rFonts w:ascii="Doulos SIL" w:hAnsi="Doulos SIL"/>
          <w:i/>
          <w:color w:val="0000FF"/>
        </w:rPr>
        <w:tab/>
        <w:t>dɛ̀ɛ̂</w:t>
      </w:r>
      <w:r>
        <w:tab/>
        <w:t>‘open’</w:t>
      </w:r>
    </w:p>
    <w:p w14:paraId="659DF050" w14:textId="544D53A2" w:rsidR="00686928" w:rsidRDefault="00686928" w:rsidP="00B904E0">
      <w:pPr>
        <w:tabs>
          <w:tab w:val="clear" w:pos="369"/>
          <w:tab w:val="left" w:pos="720"/>
          <w:tab w:val="left" w:pos="1080"/>
          <w:tab w:val="left" w:pos="2430"/>
          <w:tab w:val="left" w:pos="3690"/>
          <w:tab w:val="left" w:pos="5580"/>
        </w:tabs>
        <w:jc w:val="left"/>
      </w:pPr>
      <w:r>
        <w:tab/>
      </w:r>
      <w:r>
        <w:tab/>
      </w:r>
      <w:r w:rsidRPr="00B8501F">
        <w:rPr>
          <w:rFonts w:ascii="Doulos SIL" w:hAnsi="Doulos SIL"/>
          <w:i/>
          <w:color w:val="0000FF"/>
        </w:rPr>
        <w:t>bègé</w:t>
      </w:r>
      <w:r w:rsidRPr="00B8501F">
        <w:rPr>
          <w:rFonts w:ascii="Doulos SIL" w:hAnsi="Doulos SIL"/>
          <w:i/>
          <w:color w:val="0000FF"/>
        </w:rPr>
        <w:tab/>
        <w:t>bègé</w:t>
      </w:r>
      <w:r w:rsidRPr="00B8501F">
        <w:rPr>
          <w:rFonts w:ascii="Doulos SIL" w:hAnsi="Doulos SIL"/>
          <w:i/>
          <w:color w:val="0000FF"/>
        </w:rPr>
        <w:tab/>
        <w:t>bɛ̀gɛ̀</w:t>
      </w:r>
      <w:r w:rsidRPr="00713621">
        <w:tab/>
        <w:t>‘cut’</w:t>
      </w:r>
    </w:p>
    <w:p w14:paraId="5965DC10" w14:textId="766844E3" w:rsidR="00686928" w:rsidRDefault="00686928" w:rsidP="00B904E0">
      <w:pPr>
        <w:tabs>
          <w:tab w:val="clear" w:pos="369"/>
          <w:tab w:val="left" w:pos="720"/>
          <w:tab w:val="left" w:pos="1080"/>
          <w:tab w:val="left" w:pos="2430"/>
          <w:tab w:val="left" w:pos="3690"/>
          <w:tab w:val="left" w:pos="5580"/>
        </w:tabs>
        <w:jc w:val="left"/>
      </w:pPr>
      <w:r>
        <w:tab/>
      </w:r>
      <w:r>
        <w:tab/>
      </w:r>
      <w:r w:rsidRPr="00B8501F">
        <w:rPr>
          <w:rFonts w:ascii="Doulos SIL" w:hAnsi="Doulos SIL"/>
          <w:i/>
          <w:color w:val="0000FF"/>
        </w:rPr>
        <w:t>dàkó</w:t>
      </w:r>
      <w:r w:rsidRPr="00B8501F">
        <w:rPr>
          <w:rFonts w:ascii="Doulos SIL" w:hAnsi="Doulos SIL"/>
          <w:i/>
          <w:color w:val="0000FF"/>
        </w:rPr>
        <w:tab/>
        <w:t>dàkóī</w:t>
      </w:r>
      <w:r w:rsidRPr="00B8501F">
        <w:rPr>
          <w:rFonts w:ascii="Doulos SIL" w:hAnsi="Doulos SIL"/>
          <w:i/>
          <w:color w:val="0000FF"/>
        </w:rPr>
        <w:tab/>
        <w:t>dàkɔ̂</w:t>
      </w:r>
      <w:r>
        <w:tab/>
        <w:t>‘catch (sth thrown)’</w:t>
      </w:r>
    </w:p>
    <w:p w14:paraId="62DC5FE1" w14:textId="77777777" w:rsidR="00686928" w:rsidRDefault="00686928" w:rsidP="00B904E0">
      <w:pPr>
        <w:tabs>
          <w:tab w:val="clear" w:pos="369"/>
          <w:tab w:val="left" w:pos="720"/>
          <w:tab w:val="left" w:pos="1080"/>
          <w:tab w:val="left" w:pos="2430"/>
          <w:tab w:val="left" w:pos="3690"/>
          <w:tab w:val="left" w:pos="5580"/>
        </w:tabs>
        <w:jc w:val="left"/>
      </w:pPr>
    </w:p>
    <w:p w14:paraId="3B57304D" w14:textId="010280F2" w:rsidR="00686928" w:rsidRDefault="00686928" w:rsidP="00B904E0">
      <w:pPr>
        <w:tabs>
          <w:tab w:val="clear" w:pos="369"/>
          <w:tab w:val="left" w:pos="720"/>
          <w:tab w:val="left" w:pos="1080"/>
          <w:tab w:val="left" w:pos="2430"/>
          <w:tab w:val="left" w:pos="3690"/>
          <w:tab w:val="left" w:pos="5580"/>
        </w:tabs>
        <w:jc w:val="left"/>
      </w:pPr>
      <w:r>
        <w:tab/>
        <w:t xml:space="preserve">b. no shift to </w:t>
      </w:r>
      <w:r>
        <w:noBreakHyphen/>
        <w:t>ATR in imperfective</w:t>
      </w:r>
    </w:p>
    <w:p w14:paraId="6CAAEE0D" w14:textId="6FE6ABCD" w:rsidR="00686928" w:rsidRPr="00E8226F" w:rsidRDefault="00686928" w:rsidP="00B904E0">
      <w:pPr>
        <w:tabs>
          <w:tab w:val="clear" w:pos="369"/>
          <w:tab w:val="left" w:pos="720"/>
          <w:tab w:val="left" w:pos="1080"/>
          <w:tab w:val="left" w:pos="2430"/>
          <w:tab w:val="left" w:pos="3690"/>
          <w:tab w:val="left" w:pos="5580"/>
        </w:tabs>
        <w:jc w:val="left"/>
      </w:pPr>
      <w:r w:rsidRPr="00E8226F">
        <w:tab/>
      </w:r>
      <w:r w:rsidRPr="00E8226F">
        <w:tab/>
      </w:r>
      <w:r w:rsidRPr="00B8501F">
        <w:rPr>
          <w:rFonts w:ascii="Doulos SIL" w:hAnsi="Doulos SIL"/>
          <w:i/>
          <w:color w:val="0000FF"/>
        </w:rPr>
        <w:t>kō</w:t>
      </w:r>
      <w:r w:rsidRPr="00B8501F">
        <w:rPr>
          <w:rFonts w:ascii="Doulos SIL" w:hAnsi="Doulos SIL"/>
          <w:i/>
          <w:color w:val="0000FF"/>
        </w:rPr>
        <w:tab/>
        <w:t>kòní</w:t>
      </w:r>
      <w:r w:rsidRPr="00B8501F">
        <w:rPr>
          <w:rFonts w:ascii="Doulos SIL" w:hAnsi="Doulos SIL"/>
          <w:i/>
          <w:color w:val="0000FF"/>
        </w:rPr>
        <w:tab/>
        <w:t>kónó</w:t>
      </w:r>
      <w:r w:rsidRPr="00E8226F">
        <w:tab/>
        <w:t>‘grow’</w:t>
      </w:r>
    </w:p>
    <w:p w14:paraId="370448F6" w14:textId="60CC1316" w:rsidR="00B904E0" w:rsidRPr="00E8226F" w:rsidRDefault="00B904E0" w:rsidP="00B904E0">
      <w:pPr>
        <w:tabs>
          <w:tab w:val="clear" w:pos="369"/>
          <w:tab w:val="left" w:pos="720"/>
          <w:tab w:val="left" w:pos="1080"/>
          <w:tab w:val="left" w:pos="2430"/>
          <w:tab w:val="left" w:pos="3690"/>
          <w:tab w:val="left" w:pos="5580"/>
        </w:tabs>
        <w:jc w:val="left"/>
      </w:pPr>
      <w:r w:rsidRPr="00E8226F">
        <w:tab/>
      </w:r>
      <w:r w:rsidRPr="00E8226F">
        <w:tab/>
      </w:r>
      <w:r w:rsidRPr="00B8501F">
        <w:rPr>
          <w:rFonts w:ascii="Doulos SIL" w:hAnsi="Doulos SIL"/>
          <w:i/>
          <w:color w:val="0000FF"/>
        </w:rPr>
        <w:t>lě</w:t>
      </w:r>
      <w:r w:rsidRPr="00B8501F">
        <w:rPr>
          <w:rFonts w:ascii="Doulos SIL" w:hAnsi="Doulos SIL"/>
          <w:i/>
          <w:color w:val="0000FF"/>
        </w:rPr>
        <w:tab/>
        <w:t>lèní</w:t>
      </w:r>
      <w:r w:rsidRPr="00B8501F">
        <w:rPr>
          <w:rFonts w:ascii="Doulos SIL" w:hAnsi="Doulos SIL"/>
          <w:i/>
          <w:color w:val="0000FF"/>
        </w:rPr>
        <w:tab/>
      </w:r>
      <w:r w:rsidR="00E8226F" w:rsidRPr="00B8501F">
        <w:rPr>
          <w:rFonts w:ascii="Doulos SIL" w:hAnsi="Doulos SIL"/>
          <w:i/>
          <w:color w:val="0000FF"/>
        </w:rPr>
        <w:t>lènà</w:t>
      </w:r>
      <w:r w:rsidRPr="00E8226F">
        <w:tab/>
        <w:t>‘look at’</w:t>
      </w:r>
    </w:p>
    <w:p w14:paraId="1927AE08" w14:textId="3D5AC109" w:rsidR="00686928" w:rsidRPr="00E8226F" w:rsidRDefault="00686928" w:rsidP="00B904E0">
      <w:pPr>
        <w:tabs>
          <w:tab w:val="clear" w:pos="369"/>
          <w:tab w:val="left" w:pos="720"/>
          <w:tab w:val="left" w:pos="1080"/>
          <w:tab w:val="left" w:pos="2430"/>
          <w:tab w:val="left" w:pos="3690"/>
          <w:tab w:val="left" w:pos="5580"/>
        </w:tabs>
        <w:jc w:val="left"/>
      </w:pPr>
      <w:r w:rsidRPr="00E8226F">
        <w:tab/>
      </w:r>
      <w:r w:rsidRPr="00E8226F">
        <w:tab/>
      </w:r>
      <w:r w:rsidR="00B904E0" w:rsidRPr="00B8501F">
        <w:rPr>
          <w:rFonts w:ascii="Doulos SIL" w:hAnsi="Doulos SIL"/>
          <w:i/>
          <w:color w:val="0000FF"/>
        </w:rPr>
        <w:t>sèʔrí</w:t>
      </w:r>
      <w:r w:rsidRPr="00B8501F">
        <w:rPr>
          <w:rFonts w:ascii="Doulos SIL" w:hAnsi="Doulos SIL"/>
          <w:i/>
          <w:color w:val="0000FF"/>
        </w:rPr>
        <w:tab/>
      </w:r>
      <w:r w:rsidR="00B904E0" w:rsidRPr="00B8501F">
        <w:rPr>
          <w:rFonts w:ascii="Doulos SIL" w:hAnsi="Doulos SIL"/>
          <w:i/>
          <w:color w:val="0000FF"/>
        </w:rPr>
        <w:t>sèʔrí</w:t>
      </w:r>
      <w:r w:rsidRPr="00B8501F">
        <w:rPr>
          <w:rFonts w:ascii="Doulos SIL" w:hAnsi="Doulos SIL"/>
          <w:i/>
          <w:color w:val="0000FF"/>
        </w:rPr>
        <w:tab/>
      </w:r>
      <w:r w:rsidR="00B904E0" w:rsidRPr="00B8501F">
        <w:rPr>
          <w:rFonts w:ascii="Doulos SIL" w:hAnsi="Doulos SIL"/>
          <w:i/>
          <w:color w:val="0000FF"/>
        </w:rPr>
        <w:t>sèʔrà</w:t>
      </w:r>
      <w:r w:rsidRPr="00E8226F">
        <w:tab/>
        <w:t>‘</w:t>
      </w:r>
      <w:r w:rsidR="00B904E0" w:rsidRPr="00E8226F">
        <w:t>sweep’</w:t>
      </w:r>
    </w:p>
    <w:p w14:paraId="0E806EEE" w14:textId="77777777" w:rsidR="004D588B" w:rsidRDefault="004D588B" w:rsidP="00686928">
      <w:pPr>
        <w:tabs>
          <w:tab w:val="clear" w:pos="369"/>
          <w:tab w:val="left" w:pos="720"/>
          <w:tab w:val="left" w:pos="1080"/>
          <w:tab w:val="left" w:pos="2430"/>
          <w:tab w:val="left" w:pos="3960"/>
          <w:tab w:val="left" w:pos="5580"/>
        </w:tabs>
      </w:pPr>
    </w:p>
    <w:p w14:paraId="702C573B" w14:textId="21F608C7" w:rsidR="004D588B" w:rsidRDefault="00B904E0" w:rsidP="00686928">
      <w:r>
        <w:t xml:space="preserve">The progressive systematically shifts </w:t>
      </w:r>
      <w:r>
        <w:noBreakHyphen/>
        <w:t xml:space="preserve">ATR vowels to +ATR (in the broad sense, including high vowels). Therefore even stems that have </w:t>
      </w:r>
      <w:r>
        <w:noBreakHyphen/>
        <w:t xml:space="preserve">ATR vowels in the positive imperative, perfective, and imperfective, must shift it to +ATR before progressive </w:t>
      </w:r>
      <w:r w:rsidRPr="00B8501F">
        <w:rPr>
          <w:rFonts w:ascii="Doulos SIL" w:hAnsi="Doulos SIL"/>
          <w:i/>
          <w:color w:val="0000FF"/>
        </w:rPr>
        <w:noBreakHyphen/>
        <w:t>yá</w:t>
      </w:r>
      <w:r>
        <w:t xml:space="preserve">. The known exceptions are multisyllabic verbs with an initial </w:t>
      </w:r>
      <w:r>
        <w:noBreakHyphen/>
        <w:t xml:space="preserve">ATR vowel, and may be morphologically segmentable. </w:t>
      </w:r>
    </w:p>
    <w:p w14:paraId="71F2AFB7" w14:textId="77777777" w:rsidR="00B904E0" w:rsidRDefault="00B904E0" w:rsidP="00686928"/>
    <w:p w14:paraId="3ED280E4" w14:textId="3CEF1208" w:rsidR="00B904E0" w:rsidRDefault="00B904E0" w:rsidP="00B904E0">
      <w:pPr>
        <w:tabs>
          <w:tab w:val="clear" w:pos="369"/>
          <w:tab w:val="left" w:pos="720"/>
          <w:tab w:val="left" w:pos="1080"/>
          <w:tab w:val="left" w:pos="2250"/>
          <w:tab w:val="left" w:pos="3330"/>
          <w:tab w:val="left" w:pos="4680"/>
          <w:tab w:val="left" w:pos="6210"/>
        </w:tabs>
        <w:jc w:val="left"/>
      </w:pPr>
      <w:r>
        <w:t>(xx1)</w:t>
      </w:r>
      <w:r>
        <w:tab/>
      </w:r>
      <w:r>
        <w:tab/>
        <w:t>imperative</w:t>
      </w:r>
      <w:r>
        <w:tab/>
        <w:t>perfective</w:t>
      </w:r>
      <w:r>
        <w:tab/>
        <w:t>imperfective</w:t>
      </w:r>
      <w:r>
        <w:tab/>
        <w:t>progressive</w:t>
      </w:r>
      <w:r>
        <w:tab/>
        <w:t>gloss</w:t>
      </w:r>
    </w:p>
    <w:p w14:paraId="2CA77622" w14:textId="77777777" w:rsidR="00B904E0" w:rsidRDefault="00B904E0" w:rsidP="00B904E0">
      <w:pPr>
        <w:tabs>
          <w:tab w:val="clear" w:pos="369"/>
          <w:tab w:val="left" w:pos="720"/>
          <w:tab w:val="left" w:pos="1080"/>
          <w:tab w:val="left" w:pos="2250"/>
          <w:tab w:val="left" w:pos="3330"/>
          <w:tab w:val="left" w:pos="4680"/>
          <w:tab w:val="left" w:pos="6210"/>
        </w:tabs>
        <w:jc w:val="left"/>
      </w:pPr>
    </w:p>
    <w:p w14:paraId="6E706E04" w14:textId="13588777" w:rsidR="00B904E0" w:rsidRDefault="00B904E0" w:rsidP="00B904E0">
      <w:pPr>
        <w:tabs>
          <w:tab w:val="clear" w:pos="369"/>
          <w:tab w:val="left" w:pos="720"/>
          <w:tab w:val="left" w:pos="1080"/>
          <w:tab w:val="left" w:pos="2250"/>
          <w:tab w:val="left" w:pos="3330"/>
          <w:tab w:val="left" w:pos="4680"/>
          <w:tab w:val="left" w:pos="6210"/>
        </w:tabs>
        <w:jc w:val="left"/>
      </w:pPr>
      <w:r>
        <w:tab/>
        <w:t>a. +ATR in progressive only</w:t>
      </w:r>
    </w:p>
    <w:p w14:paraId="2D0429AB" w14:textId="31224C75" w:rsidR="00B904E0" w:rsidRDefault="00B904E0" w:rsidP="00B904E0">
      <w:pPr>
        <w:tabs>
          <w:tab w:val="clear" w:pos="369"/>
          <w:tab w:val="left" w:pos="720"/>
          <w:tab w:val="left" w:pos="1080"/>
          <w:tab w:val="left" w:pos="2250"/>
          <w:tab w:val="left" w:pos="3330"/>
          <w:tab w:val="left" w:pos="4680"/>
          <w:tab w:val="left" w:pos="6210"/>
        </w:tabs>
        <w:jc w:val="left"/>
      </w:pPr>
      <w:r>
        <w:tab/>
      </w:r>
      <w:r>
        <w:tab/>
      </w:r>
      <w:r w:rsidRPr="00B8501F">
        <w:rPr>
          <w:rFonts w:ascii="Doulos SIL" w:hAnsi="Doulos SIL"/>
          <w:i/>
          <w:color w:val="0000FF"/>
        </w:rPr>
        <w:t>dɛ̌</w:t>
      </w:r>
      <w:r w:rsidRPr="00B8501F">
        <w:rPr>
          <w:rFonts w:ascii="Doulos SIL" w:hAnsi="Doulos SIL"/>
          <w:i/>
          <w:color w:val="0000FF"/>
        </w:rPr>
        <w:tab/>
        <w:t>dɛ̀ɛ́</w:t>
      </w:r>
      <w:r w:rsidRPr="00B8501F">
        <w:rPr>
          <w:rFonts w:ascii="Doulos SIL" w:hAnsi="Doulos SIL"/>
          <w:i/>
          <w:color w:val="0000FF"/>
        </w:rPr>
        <w:tab/>
        <w:t>dɛ̀ɛ̀</w:t>
      </w:r>
      <w:r w:rsidRPr="00B8501F">
        <w:rPr>
          <w:rFonts w:ascii="Doulos SIL" w:hAnsi="Doulos SIL"/>
          <w:i/>
          <w:color w:val="0000FF"/>
        </w:rPr>
        <w:tab/>
        <w:t>dè-yá</w:t>
      </w:r>
      <w:r w:rsidRPr="00B8501F">
        <w:rPr>
          <w:rFonts w:ascii="Doulos SIL" w:hAnsi="Doulos SIL"/>
          <w:i/>
          <w:color w:val="0000FF"/>
        </w:rPr>
        <w:tab/>
      </w:r>
      <w:r>
        <w:t>‘heat (sb)’</w:t>
      </w:r>
    </w:p>
    <w:p w14:paraId="0BDBEDB6" w14:textId="5666515E" w:rsidR="00B904E0" w:rsidRDefault="00B904E0" w:rsidP="00B904E0">
      <w:pPr>
        <w:tabs>
          <w:tab w:val="clear" w:pos="369"/>
          <w:tab w:val="left" w:pos="720"/>
          <w:tab w:val="left" w:pos="1080"/>
          <w:tab w:val="left" w:pos="2250"/>
          <w:tab w:val="left" w:pos="3330"/>
          <w:tab w:val="left" w:pos="4680"/>
          <w:tab w:val="left" w:pos="6210"/>
        </w:tabs>
        <w:jc w:val="left"/>
      </w:pPr>
      <w:r>
        <w:tab/>
      </w:r>
      <w:r>
        <w:tab/>
      </w:r>
      <w:r w:rsidRPr="00B8501F">
        <w:rPr>
          <w:rFonts w:ascii="Doulos SIL" w:hAnsi="Doulos SIL"/>
          <w:i/>
          <w:color w:val="0000FF"/>
        </w:rPr>
        <w:t>mɔ̀ɔ́</w:t>
      </w:r>
      <w:r w:rsidRPr="00B8501F">
        <w:rPr>
          <w:rFonts w:ascii="Doulos SIL" w:hAnsi="Doulos SIL"/>
          <w:i/>
          <w:color w:val="0000FF"/>
        </w:rPr>
        <w:tab/>
        <w:t>mɔ̀ɛ́</w:t>
      </w:r>
      <w:r w:rsidRPr="00B8501F">
        <w:rPr>
          <w:rFonts w:ascii="Doulos SIL" w:hAnsi="Doulos SIL"/>
          <w:i/>
          <w:color w:val="0000FF"/>
        </w:rPr>
        <w:tab/>
        <w:t>mɔ̀ɔ̀</w:t>
      </w:r>
      <w:r w:rsidRPr="00B8501F">
        <w:rPr>
          <w:rFonts w:ascii="Doulos SIL" w:hAnsi="Doulos SIL"/>
          <w:i/>
          <w:color w:val="0000FF"/>
        </w:rPr>
        <w:tab/>
        <w:t>mó-yā</w:t>
      </w:r>
      <w:r>
        <w:tab/>
        <w:t>‘rub’</w:t>
      </w:r>
    </w:p>
    <w:p w14:paraId="2E4C739E" w14:textId="77777777" w:rsidR="00B904E0" w:rsidRDefault="00B904E0" w:rsidP="00B904E0">
      <w:pPr>
        <w:tabs>
          <w:tab w:val="clear" w:pos="369"/>
          <w:tab w:val="left" w:pos="720"/>
          <w:tab w:val="left" w:pos="1080"/>
          <w:tab w:val="left" w:pos="2250"/>
          <w:tab w:val="left" w:pos="3330"/>
          <w:tab w:val="left" w:pos="4680"/>
          <w:tab w:val="left" w:pos="6210"/>
        </w:tabs>
        <w:jc w:val="left"/>
      </w:pPr>
    </w:p>
    <w:p w14:paraId="45FC4087" w14:textId="3C547D38" w:rsidR="00B904E0" w:rsidRDefault="00B904E0" w:rsidP="00B904E0">
      <w:pPr>
        <w:tabs>
          <w:tab w:val="clear" w:pos="369"/>
          <w:tab w:val="left" w:pos="720"/>
          <w:tab w:val="left" w:pos="1080"/>
          <w:tab w:val="left" w:pos="2250"/>
          <w:tab w:val="left" w:pos="3330"/>
          <w:tab w:val="left" w:pos="4680"/>
          <w:tab w:val="left" w:pos="6210"/>
        </w:tabs>
        <w:jc w:val="left"/>
      </w:pPr>
      <w:r>
        <w:tab/>
        <w:t xml:space="preserve">b. initial </w:t>
      </w:r>
      <w:r>
        <w:noBreakHyphen/>
        <w:t>ATR in heavy stem preserved in progressive</w:t>
      </w:r>
    </w:p>
    <w:p w14:paraId="4D7C8058" w14:textId="05833942" w:rsidR="00B904E0" w:rsidRDefault="00B904E0" w:rsidP="00B904E0">
      <w:pPr>
        <w:tabs>
          <w:tab w:val="clear" w:pos="369"/>
          <w:tab w:val="left" w:pos="720"/>
          <w:tab w:val="left" w:pos="1080"/>
          <w:tab w:val="left" w:pos="2250"/>
          <w:tab w:val="left" w:pos="3330"/>
          <w:tab w:val="left" w:pos="4680"/>
          <w:tab w:val="left" w:pos="6210"/>
        </w:tabs>
        <w:jc w:val="left"/>
      </w:pPr>
      <w:r>
        <w:tab/>
      </w:r>
      <w:r>
        <w:tab/>
      </w:r>
      <w:r w:rsidRPr="00B8501F">
        <w:rPr>
          <w:rFonts w:ascii="Doulos SIL" w:hAnsi="Doulos SIL"/>
          <w:i/>
          <w:color w:val="0000FF"/>
        </w:rPr>
        <w:t>kɔ̀ʔrìyá</w:t>
      </w:r>
      <w:r w:rsidRPr="00B8501F">
        <w:rPr>
          <w:rFonts w:ascii="Doulos SIL" w:hAnsi="Doulos SIL"/>
          <w:i/>
          <w:color w:val="0000FF"/>
        </w:rPr>
        <w:tab/>
        <w:t>kɔ̀ʔrìyéē</w:t>
      </w:r>
      <w:r w:rsidRPr="00B8501F">
        <w:rPr>
          <w:rFonts w:ascii="Doulos SIL" w:hAnsi="Doulos SIL"/>
          <w:i/>
          <w:color w:val="0000FF"/>
        </w:rPr>
        <w:tab/>
        <w:t>kɔ̀ʔrìyáà</w:t>
      </w:r>
      <w:r w:rsidRPr="00B8501F">
        <w:rPr>
          <w:rFonts w:ascii="Doulos SIL" w:hAnsi="Doulos SIL"/>
          <w:i/>
          <w:color w:val="0000FF"/>
        </w:rPr>
        <w:tab/>
        <w:t>kɔ̀ʔrìyé-yà</w:t>
      </w:r>
    </w:p>
    <w:p w14:paraId="064C0262" w14:textId="77777777" w:rsidR="00B904E0" w:rsidRDefault="00B904E0" w:rsidP="00686928"/>
    <w:p w14:paraId="7764B78D" w14:textId="1A331FAF" w:rsidR="00E55A35" w:rsidRDefault="00B904E0" w:rsidP="003476F0">
      <w:r>
        <w:t xml:space="preserve">The imperative is usually closely related to the imperfective. However, where the perfective and imperfective diverge in vocalism (simple ATR shift, or perfective </w:t>
      </w:r>
      <w:r w:rsidRPr="00543199">
        <w:rPr>
          <w:rFonts w:ascii="Doulos SIL" w:hAnsi="Doulos SIL"/>
          <w:i/>
          <w:color w:val="0000FF"/>
        </w:rPr>
        <w:t>i</w:t>
      </w:r>
      <w:r>
        <w:t xml:space="preserve"> </w:t>
      </w:r>
      <w:r>
        <w:lastRenderedPageBreak/>
        <w:t xml:space="preserve">versus imperfective </w:t>
      </w:r>
      <w:r>
        <w:noBreakHyphen/>
        <w:t xml:space="preserve">ATR or low vowel), the imperative sides with the perfective. Factoring this out, the imperative is best derived from the imperfective by stem-final reduction (shortening a final long vowel, </w:t>
      </w:r>
      <w:r w:rsidR="00997B15">
        <w:t xml:space="preserve">deleting a final short vowel). </w:t>
      </w:r>
      <w:r w:rsidR="00F25BEE">
        <w:t>See §3.5.3 for fuller discussion.</w:t>
      </w:r>
    </w:p>
    <w:p w14:paraId="79FCDA84" w14:textId="380612D8" w:rsidR="007229D3" w:rsidRDefault="007229D3" w:rsidP="007229D3">
      <w:pPr>
        <w:pStyle w:val="Heading2"/>
      </w:pPr>
      <w:bookmarkStart w:id="1354" w:name="_Toc337412113"/>
      <w:r>
        <w:t>Negation (</w:t>
      </w:r>
      <w:r w:rsidRPr="00DB18E3">
        <w:rPr>
          <w:rFonts w:ascii="Doulos SIL" w:hAnsi="Doulos SIL"/>
          <w:b w:val="0"/>
          <w:i/>
          <w:color w:val="0000FF"/>
        </w:rPr>
        <w:t>=rĒ</w:t>
      </w:r>
      <w:r w:rsidR="00E1638D" w:rsidRPr="00DB18E3">
        <w:rPr>
          <w:rFonts w:ascii="Doulos SIL" w:hAnsi="Doulos SIL"/>
          <w:b w:val="0"/>
          <w:i/>
          <w:color w:val="0000FF"/>
        </w:rPr>
        <w:t xml:space="preserve">ʔ </w:t>
      </w:r>
      <w:r>
        <w:t>)</w:t>
      </w:r>
      <w:bookmarkEnd w:id="1354"/>
    </w:p>
    <w:p w14:paraId="3CC0875F" w14:textId="20153ECA" w:rsidR="007229D3" w:rsidRDefault="007229D3" w:rsidP="007229D3">
      <w:r>
        <w:t xml:space="preserve">The </w:t>
      </w:r>
      <w:r w:rsidR="00DB18E3">
        <w:t xml:space="preserve">all-purpose </w:t>
      </w:r>
      <w:r>
        <w:t xml:space="preserve">negative enclitic </w:t>
      </w:r>
      <w:r>
        <w:rPr>
          <w:rFonts w:ascii="Doulos SIL" w:hAnsi="Doulos SIL"/>
          <w:i/>
          <w:color w:val="0000FF"/>
        </w:rPr>
        <w:t>=</w:t>
      </w:r>
      <w:r w:rsidRPr="00986631">
        <w:rPr>
          <w:rFonts w:ascii="Doulos SIL" w:hAnsi="Doulos SIL"/>
          <w:i/>
          <w:color w:val="0000FF"/>
        </w:rPr>
        <w:t>rɛ</w:t>
      </w:r>
      <w:r>
        <w:rPr>
          <w:rFonts w:ascii="Doulos SIL" w:hAnsi="Doulos SIL"/>
          <w:i/>
          <w:color w:val="0000FF"/>
        </w:rPr>
        <w:t>̄</w:t>
      </w:r>
      <w:r w:rsidR="00E1638D">
        <w:rPr>
          <w:rFonts w:ascii="Doulos SIL" w:hAnsi="Doulos SIL"/>
          <w:i/>
          <w:color w:val="0000FF"/>
        </w:rPr>
        <w:t>ʔ</w:t>
      </w:r>
      <w:r>
        <w:rPr>
          <w:rFonts w:ascii="Doulos SIL" w:hAnsi="Doulos SIL"/>
          <w:i/>
          <w:color w:val="0000FF"/>
        </w:rPr>
        <w:t xml:space="preserve"> </w:t>
      </w:r>
      <w:r>
        <w:t xml:space="preserve"> ~ </w:t>
      </w:r>
      <w:r>
        <w:rPr>
          <w:rFonts w:ascii="Doulos SIL" w:hAnsi="Doulos SIL"/>
          <w:i/>
          <w:color w:val="0000FF"/>
        </w:rPr>
        <w:t>=</w:t>
      </w:r>
      <w:r w:rsidRPr="00986631">
        <w:rPr>
          <w:rFonts w:ascii="Doulos SIL" w:hAnsi="Doulos SIL"/>
          <w:i/>
          <w:color w:val="0000FF"/>
        </w:rPr>
        <w:t>r</w:t>
      </w:r>
      <w:r>
        <w:rPr>
          <w:rFonts w:ascii="Doulos SIL" w:hAnsi="Doulos SIL"/>
          <w:i/>
          <w:color w:val="0000FF"/>
        </w:rPr>
        <w:t>ē</w:t>
      </w:r>
      <w:r w:rsidR="00E1638D">
        <w:rPr>
          <w:rFonts w:ascii="Doulos SIL" w:hAnsi="Doulos SIL"/>
          <w:i/>
          <w:color w:val="0000FF"/>
        </w:rPr>
        <w:t>ʔ</w:t>
      </w:r>
      <w:r>
        <w:t xml:space="preserve"> (or variant, see below)</w:t>
      </w:r>
      <w:r w:rsidR="00F80335">
        <w:t xml:space="preserve"> is used </w:t>
      </w:r>
      <w:r w:rsidR="00DB18E3">
        <w:t>with all types of predicate, including negative imperatives</w:t>
      </w:r>
      <w:r w:rsidR="00F80335">
        <w:t xml:space="preserve"> (prohibitives). The enclitic is hosted by</w:t>
      </w:r>
      <w:r>
        <w:t xml:space="preserve"> the otherwise clause-final word. It is therefore separated from the verb if there is a postverbal constituent such as a bare postverbal NP (xx1a) or a PP (xx1b). </w:t>
      </w:r>
    </w:p>
    <w:p w14:paraId="3F354848" w14:textId="77777777" w:rsidR="007229D3" w:rsidRDefault="007229D3" w:rsidP="007229D3">
      <w:pPr>
        <w:tabs>
          <w:tab w:val="clear" w:pos="369"/>
          <w:tab w:val="left" w:pos="720"/>
          <w:tab w:val="left" w:pos="1080"/>
        </w:tabs>
      </w:pPr>
    </w:p>
    <w:p w14:paraId="7A22C21A" w14:textId="6575F942" w:rsidR="007229D3" w:rsidRPr="00986631" w:rsidRDefault="007229D3" w:rsidP="007229D3">
      <w:pPr>
        <w:tabs>
          <w:tab w:val="clear" w:pos="369"/>
          <w:tab w:val="left" w:pos="720"/>
          <w:tab w:val="left" w:pos="1080"/>
          <w:tab w:val="left" w:pos="1980"/>
          <w:tab w:val="left" w:pos="2970"/>
          <w:tab w:val="left" w:pos="3690"/>
        </w:tabs>
        <w:rPr>
          <w:rFonts w:ascii="Doulos SIL" w:hAnsi="Doulos SIL"/>
          <w:i/>
          <w:color w:val="0000FF"/>
        </w:rPr>
      </w:pPr>
      <w:r>
        <w:t>(xx1)</w:t>
      </w:r>
      <w:r>
        <w:tab/>
        <w:t>a.</w:t>
      </w:r>
      <w:r>
        <w:tab/>
      </w:r>
      <w:r w:rsidRPr="00986631">
        <w:rPr>
          <w:rFonts w:ascii="Doulos SIL" w:hAnsi="Doulos SIL"/>
          <w:i/>
          <w:color w:val="0000FF"/>
        </w:rPr>
        <w:t>mùʔ</w:t>
      </w:r>
      <w:r>
        <w:rPr>
          <w:rFonts w:ascii="Doulos SIL" w:hAnsi="Doulos SIL"/>
          <w:i/>
          <w:color w:val="0000FF"/>
        </w:rPr>
        <w:t>úⁿ</w:t>
      </w:r>
      <w:r w:rsidRPr="00986631">
        <w:rPr>
          <w:rFonts w:ascii="Doulos SIL" w:hAnsi="Doulos SIL"/>
          <w:i/>
          <w:color w:val="0000FF"/>
        </w:rPr>
        <w:tab/>
      </w:r>
      <w:r w:rsidRPr="00543199">
        <w:rPr>
          <w:rFonts w:ascii="Doulos SIL" w:hAnsi="Doulos SIL"/>
          <w:i/>
          <w:color w:val="FF0000"/>
          <w:highlight w:val="yellow"/>
        </w:rPr>
        <w:t>wɛ̌ɛ̀</w:t>
      </w:r>
      <w:r w:rsidR="00543199">
        <w:rPr>
          <w:rFonts w:ascii="Doulos SIL" w:hAnsi="Doulos SIL"/>
          <w:i/>
          <w:color w:val="0000FF"/>
        </w:rPr>
        <w:tab/>
        <w:t>bòbó=rē</w:t>
      </w:r>
      <w:r w:rsidR="00E1638D">
        <w:rPr>
          <w:rFonts w:ascii="Doulos SIL" w:hAnsi="Doulos SIL"/>
          <w:i/>
          <w:color w:val="0000FF"/>
        </w:rPr>
        <w:t>ʔ</w:t>
      </w:r>
    </w:p>
    <w:p w14:paraId="227D5862" w14:textId="178A943E" w:rsidR="007229D3" w:rsidRDefault="00E1638D" w:rsidP="007229D3">
      <w:pPr>
        <w:tabs>
          <w:tab w:val="clear" w:pos="369"/>
          <w:tab w:val="left" w:pos="720"/>
          <w:tab w:val="left" w:pos="1080"/>
          <w:tab w:val="left" w:pos="1980"/>
          <w:tab w:val="left" w:pos="2970"/>
          <w:tab w:val="left" w:pos="3690"/>
        </w:tabs>
      </w:pPr>
      <w:r>
        <w:tab/>
      </w:r>
      <w:r>
        <w:tab/>
        <w:t>1Pl</w:t>
      </w:r>
      <w:r>
        <w:tab/>
        <w:t>go</w:t>
      </w:r>
      <w:r w:rsidR="007229D3">
        <w:t>Pfv</w:t>
      </w:r>
      <w:r w:rsidR="007229D3">
        <w:tab/>
        <w:t>Bobo=</w:t>
      </w:r>
      <w:r w:rsidR="007229D3" w:rsidRPr="00861C23">
        <w:rPr>
          <w:b/>
        </w:rPr>
        <w:t>Neg</w:t>
      </w:r>
    </w:p>
    <w:p w14:paraId="3DB461AC" w14:textId="77777777" w:rsidR="007229D3" w:rsidRPr="006406B7" w:rsidRDefault="007229D3" w:rsidP="007229D3">
      <w:pPr>
        <w:tabs>
          <w:tab w:val="clear" w:pos="369"/>
          <w:tab w:val="left" w:pos="720"/>
          <w:tab w:val="left" w:pos="1080"/>
        </w:tabs>
      </w:pPr>
      <w:r>
        <w:tab/>
      </w:r>
      <w:r>
        <w:tab/>
        <w:t>‘We didn’t go to Bobo (city).’</w:t>
      </w:r>
    </w:p>
    <w:p w14:paraId="058AB252" w14:textId="77777777" w:rsidR="007229D3" w:rsidRDefault="007229D3" w:rsidP="007229D3">
      <w:pPr>
        <w:tabs>
          <w:tab w:val="clear" w:pos="369"/>
          <w:tab w:val="left" w:pos="720"/>
          <w:tab w:val="left" w:pos="1080"/>
          <w:tab w:val="left" w:pos="1800"/>
          <w:tab w:val="left" w:pos="2880"/>
          <w:tab w:val="left" w:pos="3690"/>
          <w:tab w:val="left" w:pos="4590"/>
        </w:tabs>
      </w:pPr>
    </w:p>
    <w:p w14:paraId="0E989ADC" w14:textId="36A33533" w:rsidR="007229D3" w:rsidRPr="00986631" w:rsidRDefault="007229D3" w:rsidP="007229D3">
      <w:pPr>
        <w:tabs>
          <w:tab w:val="clear" w:pos="369"/>
          <w:tab w:val="left" w:pos="720"/>
          <w:tab w:val="left" w:pos="1080"/>
          <w:tab w:val="left" w:pos="1800"/>
          <w:tab w:val="left" w:pos="2880"/>
          <w:tab w:val="left" w:pos="3690"/>
          <w:tab w:val="left" w:pos="4590"/>
        </w:tabs>
        <w:rPr>
          <w:rFonts w:ascii="Doulos SIL" w:hAnsi="Doulos SIL"/>
          <w:i/>
          <w:color w:val="0000FF"/>
        </w:rPr>
      </w:pPr>
      <w:r>
        <w:tab/>
        <w:t>b.</w:t>
      </w:r>
      <w:r>
        <w:tab/>
      </w:r>
      <w:r w:rsidR="00E1638D">
        <w:rPr>
          <w:rFonts w:ascii="Doulos SIL" w:hAnsi="Doulos SIL"/>
          <w:i/>
          <w:color w:val="0000FF"/>
        </w:rPr>
        <w:t>mā</w:t>
      </w:r>
      <w:r w:rsidR="00E1638D">
        <w:rPr>
          <w:rFonts w:ascii="Doulos SIL" w:hAnsi="Doulos SIL"/>
          <w:i/>
          <w:color w:val="0000FF"/>
        </w:rPr>
        <w:tab/>
        <w:t>dō</w:t>
      </w:r>
      <w:r w:rsidR="00543199">
        <w:rPr>
          <w:rFonts w:ascii="Doulos SIL" w:hAnsi="Doulos SIL"/>
          <w:i/>
          <w:color w:val="0000FF"/>
        </w:rPr>
        <w:t>-</w:t>
      </w:r>
      <w:r w:rsidR="00E1638D">
        <w:rPr>
          <w:rFonts w:ascii="Doulos SIL" w:hAnsi="Doulos SIL"/>
          <w:i/>
          <w:color w:val="0000FF"/>
        </w:rPr>
        <w:t>s</w:t>
      </w:r>
      <w:r w:rsidRPr="00986631">
        <w:rPr>
          <w:rFonts w:ascii="Doulos SIL" w:hAnsi="Doulos SIL"/>
          <w:i/>
          <w:color w:val="0000FF"/>
        </w:rPr>
        <w:t>ɛ́</w:t>
      </w:r>
      <w:r>
        <w:rPr>
          <w:rFonts w:ascii="Doulos SIL" w:hAnsi="Doulos SIL"/>
          <w:i/>
          <w:color w:val="0000FF"/>
        </w:rPr>
        <w:tab/>
        <w:t>[kòó</w:t>
      </w:r>
      <w:r>
        <w:rPr>
          <w:rFonts w:ascii="Doulos SIL" w:hAnsi="Doulos SIL"/>
          <w:i/>
          <w:color w:val="0000FF"/>
        </w:rPr>
        <w:tab/>
        <w:t>mà]=</w:t>
      </w:r>
      <w:r w:rsidRPr="00986631">
        <w:rPr>
          <w:rFonts w:ascii="Doulos SIL" w:hAnsi="Doulos SIL"/>
          <w:i/>
          <w:color w:val="0000FF"/>
        </w:rPr>
        <w:t>n</w:t>
      </w:r>
      <w:r>
        <w:rPr>
          <w:rFonts w:ascii="Doulos SIL" w:hAnsi="Doulos SIL"/>
          <w:i/>
          <w:color w:val="0000FF"/>
        </w:rPr>
        <w:t>ɛ̄</w:t>
      </w:r>
      <w:r w:rsidR="00543199">
        <w:rPr>
          <w:rFonts w:ascii="Doulos SIL" w:hAnsi="Doulos SIL"/>
          <w:i/>
          <w:color w:val="0000FF"/>
        </w:rPr>
        <w:t>?</w:t>
      </w:r>
    </w:p>
    <w:p w14:paraId="0F7994EF" w14:textId="05424BF9" w:rsidR="007229D3" w:rsidRDefault="00E1638D" w:rsidP="007229D3">
      <w:pPr>
        <w:tabs>
          <w:tab w:val="clear" w:pos="369"/>
          <w:tab w:val="left" w:pos="720"/>
          <w:tab w:val="left" w:pos="1080"/>
          <w:tab w:val="left" w:pos="1800"/>
          <w:tab w:val="left" w:pos="2880"/>
          <w:tab w:val="left" w:pos="3690"/>
          <w:tab w:val="left" w:pos="4590"/>
        </w:tabs>
      </w:pPr>
      <w:r>
        <w:tab/>
      </w:r>
      <w:r>
        <w:tab/>
        <w:t>1Sg</w:t>
      </w:r>
      <w:r>
        <w:tab/>
        <w:t>add.</w:t>
      </w:r>
      <w:r w:rsidR="007229D3">
        <w:t>Pfv</w:t>
      </w:r>
      <w:r w:rsidR="007229D3">
        <w:tab/>
        <w:t>[salt</w:t>
      </w:r>
      <w:r w:rsidR="007229D3">
        <w:tab/>
        <w:t>on]=</w:t>
      </w:r>
      <w:r w:rsidR="007229D3" w:rsidRPr="00861C23">
        <w:rPr>
          <w:b/>
        </w:rPr>
        <w:t>Neg</w:t>
      </w:r>
    </w:p>
    <w:p w14:paraId="46535257" w14:textId="77777777" w:rsidR="007229D3" w:rsidRDefault="007229D3" w:rsidP="007229D3">
      <w:pPr>
        <w:tabs>
          <w:tab w:val="clear" w:pos="369"/>
          <w:tab w:val="left" w:pos="720"/>
          <w:tab w:val="left" w:pos="1080"/>
        </w:tabs>
      </w:pPr>
      <w:r>
        <w:tab/>
      </w:r>
      <w:r>
        <w:tab/>
        <w:t>‘I didn’t add salt.’</w:t>
      </w:r>
    </w:p>
    <w:p w14:paraId="4C13D48E" w14:textId="77777777" w:rsidR="007229D3" w:rsidRDefault="007229D3" w:rsidP="007229D3"/>
    <w:p w14:paraId="343E9B22" w14:textId="33C85F1B" w:rsidR="007229D3" w:rsidRDefault="007229D3" w:rsidP="007229D3">
      <w:r>
        <w:t>However, since Jalkunan is an S-infl-O-V-X</w:t>
      </w:r>
      <w:r w:rsidR="00B54E29">
        <w:t>-Neg</w:t>
      </w:r>
      <w:r>
        <w:t xml:space="preserve"> language, the postverbal position X is often vacant, and the negative clitic is therefore very often hosted by the verb. The form of the verb, especially perfectives, may itself be sensitive to the presence/absence of the enclitic.</w:t>
      </w:r>
    </w:p>
    <w:p w14:paraId="30D5D057" w14:textId="59CF2524" w:rsidR="007229D3" w:rsidRPr="007229D3" w:rsidRDefault="00DB18E3" w:rsidP="007229D3">
      <w:r>
        <w:tab/>
        <w:t xml:space="preserve">Both the consonant and the vowel </w:t>
      </w:r>
      <w:r w:rsidR="007229D3">
        <w:t xml:space="preserve">of the enclitic are subject to phonological alternations. The citation form </w:t>
      </w:r>
      <w:r w:rsidR="007229D3" w:rsidRPr="00DB18E3">
        <w:rPr>
          <w:rFonts w:ascii="Doulos SIL" w:hAnsi="Doulos SIL"/>
          <w:i/>
          <w:color w:val="0000FF"/>
        </w:rPr>
        <w:t>=rĒ</w:t>
      </w:r>
      <w:r w:rsidR="00E1638D" w:rsidRPr="00DB18E3">
        <w:rPr>
          <w:rFonts w:ascii="Doulos SIL" w:hAnsi="Doulos SIL"/>
          <w:i/>
          <w:color w:val="0000FF"/>
        </w:rPr>
        <w:t>ʔ</w:t>
      </w:r>
      <w:r w:rsidR="007229D3">
        <w:t xml:space="preserve"> takes the tap </w:t>
      </w:r>
      <w:r w:rsidR="007229D3" w:rsidRPr="00DB18E3">
        <w:rPr>
          <w:rFonts w:ascii="Doulos SIL" w:hAnsi="Doulos SIL"/>
          <w:i/>
          <w:color w:val="0000FF"/>
        </w:rPr>
        <w:t>r</w:t>
      </w:r>
      <w:r w:rsidR="007229D3">
        <w:t xml:space="preserve"> as basic, and is neutral as to </w:t>
      </w:r>
      <w:r w:rsidR="007229D3" w:rsidRPr="00DB18E3">
        <w:rPr>
          <w:rFonts w:ascii="Doulos SIL" w:hAnsi="Doulos SIL"/>
          <w:i/>
          <w:color w:val="0000FF"/>
        </w:rPr>
        <w:t>ɛ</w:t>
      </w:r>
      <w:r w:rsidR="007229D3">
        <w:t xml:space="preserve"> versus </w:t>
      </w:r>
      <w:r w:rsidR="007229D3" w:rsidRPr="00DB18E3">
        <w:rPr>
          <w:rFonts w:ascii="Doulos SIL" w:hAnsi="Doulos SIL"/>
          <w:i/>
          <w:color w:val="0000FF"/>
        </w:rPr>
        <w:t>e</w:t>
      </w:r>
      <w:r w:rsidR="007229D3">
        <w:t xml:space="preserve">. Since tap </w:t>
      </w:r>
      <w:r w:rsidR="007229D3" w:rsidRPr="00DB18E3">
        <w:rPr>
          <w:rFonts w:ascii="Doulos SIL" w:hAnsi="Doulos SIL"/>
          <w:i/>
          <w:color w:val="0000FF"/>
        </w:rPr>
        <w:t>r</w:t>
      </w:r>
      <w:r w:rsidR="007229D3">
        <w:t xml:space="preserve"> is not normally allowed word-initially, and since the </w:t>
      </w:r>
      <w:r w:rsidR="007229D3" w:rsidRPr="0097241E">
        <w:rPr>
          <w:rFonts w:ascii="Doulos SIL" w:hAnsi="Doulos SIL"/>
          <w:i/>
          <w:color w:val="0000FF"/>
        </w:rPr>
        <w:t>r</w:t>
      </w:r>
      <w:r w:rsidR="007229D3">
        <w:t xml:space="preserve"> in </w:t>
      </w:r>
      <w:r w:rsidR="007229D3" w:rsidRPr="00DB18E3">
        <w:rPr>
          <w:rFonts w:ascii="Doulos SIL" w:hAnsi="Doulos SIL"/>
          <w:i/>
          <w:color w:val="0000FF"/>
        </w:rPr>
        <w:t>=rĒ</w:t>
      </w:r>
      <w:r w:rsidR="00E1638D" w:rsidRPr="00DB18E3">
        <w:rPr>
          <w:rFonts w:ascii="Doulos SIL" w:hAnsi="Doulos SIL"/>
          <w:i/>
          <w:color w:val="0000FF"/>
        </w:rPr>
        <w:t>ʔ</w:t>
      </w:r>
      <w:r w:rsidR="007229D3">
        <w:t xml:space="preserve"> is subject to the same kind of modifications as seen with nominal suffix </w:t>
      </w:r>
      <w:r w:rsidR="007229D3" w:rsidRPr="00DB18E3">
        <w:rPr>
          <w:rFonts w:ascii="Doulos SIL" w:hAnsi="Doulos SIL"/>
          <w:i/>
          <w:color w:val="0000FF"/>
        </w:rPr>
        <w:noBreakHyphen/>
        <w:t>rà</w:t>
      </w:r>
      <w:r w:rsidR="007229D3">
        <w:t xml:space="preserve"> (and variants), I transcribe the negative morpheme as an enclitic rather than as a free particle.</w:t>
      </w:r>
    </w:p>
    <w:p w14:paraId="6FB02A49" w14:textId="7F4104EB" w:rsidR="007229D3" w:rsidRDefault="007229D3" w:rsidP="007229D3">
      <w:r>
        <w:tab/>
      </w:r>
      <w:r w:rsidRPr="00DB33B2">
        <w:rPr>
          <w:rFonts w:ascii="Doulos SIL" w:hAnsi="Doulos SIL"/>
          <w:i/>
          <w:color w:val="0000FF"/>
        </w:rPr>
        <w:t>r</w:t>
      </w:r>
      <w:r>
        <w:noBreakHyphen/>
        <w:t xml:space="preserve">Nasalization (§3.xxx) converts </w:t>
      </w:r>
      <w:r w:rsidRPr="00DB18E3">
        <w:rPr>
          <w:rFonts w:ascii="Doulos SIL" w:hAnsi="Doulos SIL"/>
          <w:i/>
          <w:color w:val="0000FF"/>
        </w:rPr>
        <w:t>r</w:t>
      </w:r>
      <w:r>
        <w:t xml:space="preserve"> to </w:t>
      </w:r>
      <w:r w:rsidRPr="00DB18E3">
        <w:rPr>
          <w:rFonts w:ascii="Doulos SIL" w:hAnsi="Doulos SIL"/>
          <w:i/>
          <w:color w:val="0000FF"/>
        </w:rPr>
        <w:t>n</w:t>
      </w:r>
      <w:r>
        <w:t xml:space="preserve"> after a nasal syllable, such as </w:t>
      </w:r>
      <w:r w:rsidRPr="00DB18E3">
        <w:rPr>
          <w:rFonts w:ascii="Doulos SIL" w:hAnsi="Doulos SIL"/>
          <w:i/>
          <w:color w:val="0000FF"/>
        </w:rPr>
        <w:t>Na</w:t>
      </w:r>
      <w:r>
        <w:t xml:space="preserve"> or </w:t>
      </w:r>
      <w:r w:rsidRPr="00DB18E3">
        <w:rPr>
          <w:rFonts w:ascii="Doulos SIL" w:hAnsi="Doulos SIL"/>
          <w:i/>
          <w:color w:val="0000FF"/>
        </w:rPr>
        <w:t>Caⁿ</w:t>
      </w:r>
      <w:r>
        <w:t xml:space="preserve">, i.e. after a syllable with nasal consonant onset or one with a nasalized vowel. It also applies when the enclitic directly follows a nasal consonant, though this occurs after apocope of a final vowel and so reduces to the </w:t>
      </w:r>
      <w:r w:rsidRPr="00DB18E3">
        <w:rPr>
          <w:rFonts w:ascii="Doulos SIL" w:hAnsi="Doulos SIL"/>
          <w:i/>
          <w:color w:val="0000FF"/>
        </w:rPr>
        <w:t>Na</w:t>
      </w:r>
      <w:r>
        <w:t xml:space="preserve"> case.</w:t>
      </w:r>
    </w:p>
    <w:p w14:paraId="33C88F7E" w14:textId="77777777" w:rsidR="007229D3" w:rsidRDefault="007229D3" w:rsidP="007229D3"/>
    <w:p w14:paraId="32E13DFF" w14:textId="6EF48E2B" w:rsidR="007229D3" w:rsidRPr="00986631" w:rsidRDefault="007229D3" w:rsidP="00E1638D">
      <w:pPr>
        <w:tabs>
          <w:tab w:val="clear" w:pos="369"/>
          <w:tab w:val="left" w:pos="720"/>
          <w:tab w:val="left" w:pos="1080"/>
          <w:tab w:val="left" w:pos="2160"/>
          <w:tab w:val="left" w:pos="3510"/>
          <w:tab w:val="left" w:pos="4320"/>
          <w:tab w:val="left" w:pos="4860"/>
        </w:tabs>
        <w:rPr>
          <w:rFonts w:ascii="Doulos SIL" w:hAnsi="Doulos SIL"/>
          <w:i/>
          <w:color w:val="0000FF"/>
        </w:rPr>
      </w:pPr>
      <w:r>
        <w:t>(xx1)</w:t>
      </w:r>
      <w:r>
        <w:tab/>
        <w:t>a.</w:t>
      </w:r>
      <w:r>
        <w:tab/>
      </w:r>
      <w:r w:rsidRPr="00986631">
        <w:rPr>
          <w:rFonts w:ascii="Doulos SIL" w:hAnsi="Doulos SIL"/>
          <w:i/>
          <w:color w:val="0000FF"/>
        </w:rPr>
        <w:t>à</w:t>
      </w:r>
      <w:r w:rsidRPr="00986631">
        <w:rPr>
          <w:rFonts w:ascii="Doulos SIL" w:hAnsi="Doulos SIL"/>
          <w:i/>
          <w:color w:val="0000FF"/>
        </w:rPr>
        <w:tab/>
        <w:t>ɲ</w:t>
      </w:r>
      <w:r>
        <w:rPr>
          <w:rFonts w:ascii="Doulos SIL" w:hAnsi="Doulos SIL"/>
          <w:i/>
          <w:color w:val="0000FF"/>
        </w:rPr>
        <w:t>ìn</w:t>
      </w:r>
      <w:r w:rsidRPr="00986631">
        <w:rPr>
          <w:rFonts w:ascii="Doulos SIL" w:hAnsi="Doulos SIL"/>
          <w:i/>
          <w:color w:val="0000FF"/>
        </w:rPr>
        <w:t>ɛ́</w:t>
      </w:r>
      <w:r w:rsidRPr="00986631">
        <w:rPr>
          <w:rFonts w:ascii="Doulos SIL" w:hAnsi="Doulos SIL"/>
          <w:i/>
          <w:color w:val="0000FF"/>
        </w:rPr>
        <w:tab/>
        <w:t>[s</w:t>
      </w:r>
      <w:r w:rsidR="00E1638D">
        <w:rPr>
          <w:rFonts w:ascii="Doulos SIL" w:hAnsi="Doulos SIL"/>
          <w:i/>
          <w:color w:val="0000FF"/>
        </w:rPr>
        <w:t>ì</w:t>
      </w:r>
      <w:r>
        <w:rPr>
          <w:rFonts w:ascii="Doulos SIL" w:hAnsi="Doulos SIL"/>
          <w:i/>
          <w:color w:val="0000FF"/>
        </w:rPr>
        <w:t>bí</w:t>
      </w:r>
      <w:r>
        <w:rPr>
          <w:rFonts w:ascii="Doulos SIL" w:hAnsi="Doulos SIL"/>
          <w:i/>
          <w:color w:val="0000FF"/>
        </w:rPr>
        <w:tab/>
        <w:t>mà]=</w:t>
      </w:r>
      <w:r w:rsidRPr="00986631">
        <w:rPr>
          <w:rFonts w:ascii="Doulos SIL" w:hAnsi="Doulos SIL"/>
          <w:i/>
          <w:color w:val="0000FF"/>
        </w:rPr>
        <w:t>n</w:t>
      </w:r>
      <w:r>
        <w:rPr>
          <w:rFonts w:ascii="Doulos SIL" w:hAnsi="Doulos SIL"/>
          <w:i/>
          <w:color w:val="0000FF"/>
        </w:rPr>
        <w:t>ɛ̄</w:t>
      </w:r>
      <w:r w:rsidR="00E1638D">
        <w:rPr>
          <w:rFonts w:ascii="Doulos SIL" w:hAnsi="Doulos SIL"/>
          <w:i/>
          <w:color w:val="0000FF"/>
        </w:rPr>
        <w:t>ʔ</w:t>
      </w:r>
    </w:p>
    <w:p w14:paraId="06142074" w14:textId="56E57938" w:rsidR="007229D3" w:rsidRDefault="007229D3" w:rsidP="00E1638D">
      <w:pPr>
        <w:tabs>
          <w:tab w:val="clear" w:pos="369"/>
          <w:tab w:val="left" w:pos="720"/>
          <w:tab w:val="left" w:pos="1080"/>
          <w:tab w:val="left" w:pos="2160"/>
          <w:tab w:val="left" w:pos="3510"/>
          <w:tab w:val="left" w:pos="4320"/>
          <w:tab w:val="left" w:pos="4860"/>
        </w:tabs>
      </w:pPr>
      <w:r>
        <w:tab/>
      </w:r>
      <w:r>
        <w:tab/>
        <w:t>3SgH</w:t>
      </w:r>
      <w:r w:rsidR="00E1638D">
        <w:t>um</w:t>
      </w:r>
      <w:r>
        <w:tab/>
        <w:t>forget.Pfv</w:t>
      </w:r>
      <w:r>
        <w:tab/>
        <w:t>[meat</w:t>
      </w:r>
      <w:r>
        <w:tab/>
        <w:t>on]=</w:t>
      </w:r>
      <w:r w:rsidRPr="00861C23">
        <w:rPr>
          <w:b/>
        </w:rPr>
        <w:t>Neg</w:t>
      </w:r>
    </w:p>
    <w:p w14:paraId="4D2DBA30" w14:textId="77777777" w:rsidR="007229D3" w:rsidRDefault="007229D3" w:rsidP="007229D3">
      <w:pPr>
        <w:tabs>
          <w:tab w:val="clear" w:pos="369"/>
          <w:tab w:val="left" w:pos="720"/>
          <w:tab w:val="left" w:pos="1080"/>
        </w:tabs>
      </w:pPr>
      <w:r>
        <w:tab/>
      </w:r>
      <w:r>
        <w:tab/>
        <w:t>‘He/She didn’t forget the meat.’</w:t>
      </w:r>
    </w:p>
    <w:p w14:paraId="02C0BCC3" w14:textId="77777777" w:rsidR="007229D3" w:rsidRDefault="007229D3" w:rsidP="007229D3">
      <w:pPr>
        <w:tabs>
          <w:tab w:val="clear" w:pos="369"/>
          <w:tab w:val="left" w:pos="720"/>
          <w:tab w:val="left" w:pos="1080"/>
        </w:tabs>
      </w:pPr>
    </w:p>
    <w:p w14:paraId="37162BBA" w14:textId="5BCD52F6" w:rsidR="007229D3" w:rsidRDefault="007229D3" w:rsidP="00E1638D">
      <w:pPr>
        <w:tabs>
          <w:tab w:val="clear" w:pos="369"/>
          <w:tab w:val="left" w:pos="720"/>
          <w:tab w:val="left" w:pos="1080"/>
          <w:tab w:val="left" w:pos="2520"/>
        </w:tabs>
      </w:pPr>
      <w:r>
        <w:tab/>
        <w:t>b.</w:t>
      </w:r>
      <w:r>
        <w:tab/>
      </w:r>
      <w:r w:rsidR="00E1638D" w:rsidRPr="00DB18E3">
        <w:rPr>
          <w:rFonts w:ascii="Doulos SIL" w:hAnsi="Doulos SIL"/>
          <w:i/>
          <w:color w:val="0000FF"/>
        </w:rPr>
        <w:t>à</w:t>
      </w:r>
      <w:r w:rsidRPr="00DB18E3">
        <w:rPr>
          <w:rFonts w:ascii="Doulos SIL" w:hAnsi="Doulos SIL"/>
          <w:i/>
          <w:color w:val="0000FF"/>
        </w:rPr>
        <w:tab/>
        <w:t>kp</w:t>
      </w:r>
      <w:r w:rsidR="00E1638D" w:rsidRPr="00DB18E3">
        <w:rPr>
          <w:rFonts w:ascii="Doulos SIL" w:hAnsi="Doulos SIL"/>
          <w:i/>
          <w:color w:val="0000FF"/>
        </w:rPr>
        <w:t>ɛ̀ɛ̀=nɛ̄ʔ</w:t>
      </w:r>
    </w:p>
    <w:p w14:paraId="61A54489" w14:textId="185A83AF" w:rsidR="00E1638D" w:rsidRPr="00E1638D" w:rsidRDefault="00E1638D" w:rsidP="00E1638D">
      <w:pPr>
        <w:tabs>
          <w:tab w:val="clear" w:pos="369"/>
          <w:tab w:val="left" w:pos="720"/>
          <w:tab w:val="left" w:pos="1080"/>
          <w:tab w:val="left" w:pos="2520"/>
        </w:tabs>
      </w:pPr>
      <w:r>
        <w:tab/>
      </w:r>
      <w:r>
        <w:tab/>
        <w:t>3SgHum</w:t>
      </w:r>
      <w:r>
        <w:tab/>
        <w:t>die.Pfv=</w:t>
      </w:r>
      <w:r w:rsidRPr="00E1638D">
        <w:rPr>
          <w:b/>
        </w:rPr>
        <w:t>Neg</w:t>
      </w:r>
    </w:p>
    <w:p w14:paraId="39A48645" w14:textId="079ECA07" w:rsidR="007229D3" w:rsidRDefault="007229D3" w:rsidP="007229D3">
      <w:pPr>
        <w:tabs>
          <w:tab w:val="clear" w:pos="369"/>
          <w:tab w:val="left" w:pos="720"/>
          <w:tab w:val="left" w:pos="1080"/>
        </w:tabs>
      </w:pPr>
      <w:r>
        <w:tab/>
      </w:r>
      <w:r>
        <w:tab/>
        <w:t>‘He/She didn’t die.’</w:t>
      </w:r>
      <w:r w:rsidR="00E1638D">
        <w:t xml:space="preserve"> (&lt; </w:t>
      </w:r>
      <w:r w:rsidR="00E1638D" w:rsidRPr="00DB18E3">
        <w:rPr>
          <w:rFonts w:ascii="Doulos SIL" w:hAnsi="Doulos SIL"/>
          <w:i/>
          <w:color w:val="0000FF"/>
        </w:rPr>
        <w:t>kpɛ̌ⁿ</w:t>
      </w:r>
      <w:r w:rsidR="00E1638D">
        <w:t xml:space="preserve"> )</w:t>
      </w:r>
    </w:p>
    <w:p w14:paraId="30EF2B9A" w14:textId="77777777" w:rsidR="007229D3" w:rsidRDefault="007229D3" w:rsidP="007229D3">
      <w:pPr>
        <w:tabs>
          <w:tab w:val="clear" w:pos="369"/>
          <w:tab w:val="left" w:pos="720"/>
          <w:tab w:val="left" w:pos="1080"/>
        </w:tabs>
      </w:pPr>
    </w:p>
    <w:p w14:paraId="62688A3C" w14:textId="45101857" w:rsidR="007229D3" w:rsidRDefault="007229D3" w:rsidP="00E1638D">
      <w:pPr>
        <w:tabs>
          <w:tab w:val="clear" w:pos="369"/>
          <w:tab w:val="left" w:pos="720"/>
          <w:tab w:val="left" w:pos="1080"/>
          <w:tab w:val="left" w:pos="2970"/>
        </w:tabs>
      </w:pPr>
      <w:r>
        <w:tab/>
        <w:t>c.</w:t>
      </w:r>
      <w:r>
        <w:tab/>
      </w:r>
      <w:r w:rsidR="00E1638D" w:rsidRPr="00DB18E3">
        <w:rPr>
          <w:rFonts w:ascii="Doulos SIL" w:hAnsi="Doulos SIL"/>
          <w:i/>
          <w:color w:val="0000FF"/>
        </w:rPr>
        <w:t>ɲùʔù-nɔ́-ɔ̀ⁿ</w:t>
      </w:r>
      <w:r>
        <w:tab/>
      </w:r>
      <w:r w:rsidR="00E1638D" w:rsidRPr="00DB18E3">
        <w:rPr>
          <w:rFonts w:ascii="Doulos SIL" w:hAnsi="Doulos SIL"/>
          <w:i/>
          <w:color w:val="0000FF"/>
        </w:rPr>
        <w:t>gbá</w:t>
      </w:r>
      <w:r w:rsidRPr="00DB18E3">
        <w:rPr>
          <w:rFonts w:ascii="Doulos SIL" w:hAnsi="Doulos SIL"/>
          <w:i/>
          <w:color w:val="0000FF"/>
        </w:rPr>
        <w:t>ʔ</w:t>
      </w:r>
      <w:r w:rsidR="00E1638D" w:rsidRPr="00DB18E3">
        <w:rPr>
          <w:rFonts w:ascii="Doulos SIL" w:hAnsi="Doulos SIL"/>
          <w:i/>
          <w:color w:val="0000FF"/>
        </w:rPr>
        <w:t>álán=nēʔ</w:t>
      </w:r>
    </w:p>
    <w:p w14:paraId="3FB40AA5" w14:textId="6C4F9B92" w:rsidR="00E1638D" w:rsidRPr="00E1638D" w:rsidRDefault="00E1638D" w:rsidP="00E1638D">
      <w:pPr>
        <w:tabs>
          <w:tab w:val="clear" w:pos="369"/>
          <w:tab w:val="left" w:pos="720"/>
          <w:tab w:val="left" w:pos="1080"/>
          <w:tab w:val="left" w:pos="2970"/>
        </w:tabs>
      </w:pPr>
      <w:r>
        <w:lastRenderedPageBreak/>
        <w:tab/>
      </w:r>
      <w:r>
        <w:tab/>
        <w:t>garmet-Nom-Pl</w:t>
      </w:r>
      <w:r>
        <w:tab/>
        <w:t>dry.off.Pfv=Neg</w:t>
      </w:r>
    </w:p>
    <w:p w14:paraId="75BD5CA1" w14:textId="05EF12E2" w:rsidR="007229D3" w:rsidRDefault="007229D3" w:rsidP="007229D3">
      <w:pPr>
        <w:tabs>
          <w:tab w:val="clear" w:pos="369"/>
          <w:tab w:val="left" w:pos="720"/>
          <w:tab w:val="left" w:pos="1080"/>
        </w:tabs>
      </w:pPr>
      <w:r>
        <w:tab/>
      </w:r>
      <w:r>
        <w:tab/>
        <w:t>‘The clothes didn’t dry.’</w:t>
      </w:r>
      <w:r w:rsidR="00E1638D">
        <w:t xml:space="preserve"> (&lt; </w:t>
      </w:r>
      <w:r w:rsidR="00E1638D" w:rsidRPr="00DB18E3">
        <w:rPr>
          <w:rFonts w:ascii="Doulos SIL" w:hAnsi="Doulos SIL"/>
          <w:i/>
          <w:color w:val="0000FF"/>
        </w:rPr>
        <w:t>gbáʔálánī</w:t>
      </w:r>
      <w:r w:rsidR="00E1638D">
        <w:t xml:space="preserve"> )</w:t>
      </w:r>
    </w:p>
    <w:p w14:paraId="402A7EEA" w14:textId="77777777" w:rsidR="007229D3" w:rsidRDefault="007229D3" w:rsidP="007229D3"/>
    <w:p w14:paraId="0580C796" w14:textId="5A1BB6FA" w:rsidR="007229D3" w:rsidRDefault="007229D3" w:rsidP="007229D3">
      <w:r w:rsidRPr="00DB33B2">
        <w:rPr>
          <w:rFonts w:ascii="Doulos SIL" w:hAnsi="Doulos SIL"/>
          <w:i/>
          <w:color w:val="0000FF"/>
        </w:rPr>
        <w:t>r</w:t>
      </w:r>
      <w:r w:rsidR="00E1638D">
        <w:noBreakHyphen/>
        <w:t>Lateralization (§3.xxx)</w:t>
      </w:r>
      <w:r>
        <w:t xml:space="preserve"> occurs only when the tap </w:t>
      </w:r>
      <w:r w:rsidRPr="0097241E">
        <w:rPr>
          <w:rFonts w:ascii="Doulos SIL" w:hAnsi="Doulos SIL"/>
          <w:i/>
          <w:color w:val="0000FF"/>
        </w:rPr>
        <w:t>r</w:t>
      </w:r>
      <w:r>
        <w:t xml:space="preserve"> is immediately preceded by </w:t>
      </w:r>
      <w:r w:rsidRPr="00DB18E3">
        <w:rPr>
          <w:rFonts w:ascii="Doulos SIL" w:hAnsi="Doulos SIL"/>
          <w:i/>
          <w:color w:val="0000FF"/>
        </w:rPr>
        <w:t>l</w:t>
      </w:r>
      <w:r>
        <w:t xml:space="preserve">, after apocope of a final vowel. The result is an </w:t>
      </w:r>
      <w:r w:rsidRPr="00DB18E3">
        <w:rPr>
          <w:rFonts w:ascii="Doulos SIL" w:hAnsi="Doulos SIL"/>
          <w:i/>
          <w:color w:val="0000FF"/>
        </w:rPr>
        <w:t>ll</w:t>
      </w:r>
      <w:r>
        <w:t xml:space="preserve"> clus</w:t>
      </w:r>
      <w:r w:rsidR="00E1638D">
        <w:t xml:space="preserve">ter over the enclitic boundary (xx2a). </w:t>
      </w:r>
      <w:r w:rsidR="00E331DA">
        <w:t xml:space="preserve">This process also occurs when the expected result after apocope would be </w:t>
      </w:r>
      <w:r w:rsidR="00E331DA" w:rsidRPr="00DB18E3">
        <w:rPr>
          <w:rFonts w:ascii="Doulos SIL" w:hAnsi="Doulos SIL"/>
          <w:i/>
          <w:color w:val="0000FF"/>
        </w:rPr>
        <w:t>rr</w:t>
      </w:r>
      <w:r w:rsidR="00E331DA">
        <w:t xml:space="preserve"> (xx2b). </w:t>
      </w:r>
      <w:r w:rsidR="00DB18E3">
        <w:t xml:space="preserve">Apocope in these examples is optional, so fuller forms like </w:t>
      </w:r>
      <w:r w:rsidR="00DB18E3" w:rsidRPr="0097241E">
        <w:rPr>
          <w:rFonts w:ascii="Doulos SIL" w:hAnsi="Doulos SIL"/>
          <w:i/>
          <w:color w:val="0000FF"/>
        </w:rPr>
        <w:t>bàʔrí=rēʔ</w:t>
      </w:r>
      <w:r w:rsidR="00DB18E3">
        <w:t xml:space="preserve"> are also possible, and preferred in careful speech.</w:t>
      </w:r>
    </w:p>
    <w:p w14:paraId="68E28E95" w14:textId="77777777" w:rsidR="007229D3" w:rsidRDefault="007229D3" w:rsidP="007229D3"/>
    <w:p w14:paraId="615783B5" w14:textId="40D8E98E" w:rsidR="00E1638D" w:rsidRDefault="007229D3" w:rsidP="00E1638D">
      <w:pPr>
        <w:tabs>
          <w:tab w:val="clear" w:pos="369"/>
          <w:tab w:val="left" w:pos="720"/>
          <w:tab w:val="left" w:pos="1080"/>
          <w:tab w:val="left" w:pos="1980"/>
          <w:tab w:val="left" w:pos="3150"/>
        </w:tabs>
      </w:pPr>
      <w:r>
        <w:t>(xx2)</w:t>
      </w:r>
      <w:r>
        <w:tab/>
      </w:r>
      <w:r w:rsidR="00E1638D">
        <w:t>a.</w:t>
      </w:r>
      <w:r w:rsidR="00E1638D">
        <w:tab/>
      </w:r>
      <w:r w:rsidR="00E1638D" w:rsidRPr="00DB18E3">
        <w:rPr>
          <w:rFonts w:ascii="Doulos SIL" w:hAnsi="Doulos SIL"/>
          <w:i/>
          <w:color w:val="0000FF"/>
        </w:rPr>
        <w:t>mā</w:t>
      </w:r>
      <w:r w:rsidR="00E1638D" w:rsidRPr="00DB18E3">
        <w:rPr>
          <w:rFonts w:ascii="Doulos SIL" w:hAnsi="Doulos SIL"/>
          <w:i/>
          <w:color w:val="0000FF"/>
        </w:rPr>
        <w:tab/>
        <w:t>nāàⁿ</w:t>
      </w:r>
      <w:r w:rsidR="00E1638D" w:rsidRPr="00DB18E3">
        <w:rPr>
          <w:rFonts w:ascii="Doulos SIL" w:hAnsi="Doulos SIL"/>
          <w:i/>
          <w:color w:val="0000FF"/>
        </w:rPr>
        <w:tab/>
        <w:t>bál=lēʔ</w:t>
      </w:r>
    </w:p>
    <w:p w14:paraId="5684D354" w14:textId="5C84B4BE" w:rsidR="007229D3" w:rsidRDefault="00E1638D" w:rsidP="00E1638D">
      <w:pPr>
        <w:tabs>
          <w:tab w:val="clear" w:pos="369"/>
          <w:tab w:val="left" w:pos="720"/>
          <w:tab w:val="left" w:pos="1080"/>
          <w:tab w:val="left" w:pos="1980"/>
          <w:tab w:val="left" w:pos="3150"/>
        </w:tabs>
      </w:pPr>
      <w:r>
        <w:tab/>
      </w:r>
      <w:r>
        <w:tab/>
        <w:t>1Sg</w:t>
      </w:r>
      <w:r>
        <w:tab/>
        <w:t>1SgRefl</w:t>
      </w:r>
      <w:r>
        <w:tab/>
        <w:t>stand.Pfv=Neg</w:t>
      </w:r>
      <w:r w:rsidR="007229D3">
        <w:tab/>
      </w:r>
    </w:p>
    <w:p w14:paraId="65026452" w14:textId="6A16B3CA" w:rsidR="007229D3" w:rsidRDefault="00E1638D" w:rsidP="00E1638D">
      <w:pPr>
        <w:tabs>
          <w:tab w:val="clear" w:pos="369"/>
          <w:tab w:val="left" w:pos="720"/>
          <w:tab w:val="left" w:pos="1080"/>
          <w:tab w:val="left" w:pos="1800"/>
          <w:tab w:val="left" w:pos="3150"/>
        </w:tabs>
      </w:pPr>
      <w:r>
        <w:tab/>
      </w:r>
      <w:r>
        <w:tab/>
      </w:r>
      <w:r w:rsidR="007229D3">
        <w:t xml:space="preserve">‘I didn’t stand/stop.’ (&lt; </w:t>
      </w:r>
      <w:r w:rsidRPr="00DB18E3">
        <w:rPr>
          <w:rFonts w:ascii="Doulos SIL" w:hAnsi="Doulos SIL"/>
          <w:i/>
          <w:color w:val="0000FF"/>
        </w:rPr>
        <w:t>bálī</w:t>
      </w:r>
      <w:r w:rsidR="007229D3" w:rsidRPr="00DB18E3">
        <w:rPr>
          <w:rFonts w:ascii="Doulos SIL" w:hAnsi="Doulos SIL"/>
          <w:i/>
          <w:color w:val="0000FF"/>
        </w:rPr>
        <w:t xml:space="preserve"> </w:t>
      </w:r>
      <w:r w:rsidR="007229D3">
        <w:t xml:space="preserve">) </w:t>
      </w:r>
    </w:p>
    <w:p w14:paraId="03FC3343" w14:textId="77777777" w:rsidR="00E1638D" w:rsidRDefault="00E1638D" w:rsidP="00E1638D">
      <w:pPr>
        <w:tabs>
          <w:tab w:val="clear" w:pos="369"/>
          <w:tab w:val="left" w:pos="720"/>
          <w:tab w:val="left" w:pos="1080"/>
          <w:tab w:val="left" w:pos="1800"/>
          <w:tab w:val="left" w:pos="3150"/>
        </w:tabs>
      </w:pPr>
    </w:p>
    <w:p w14:paraId="7D4753DF" w14:textId="6EE26DBE" w:rsidR="00E1638D" w:rsidRDefault="00E1638D" w:rsidP="00E1638D">
      <w:pPr>
        <w:tabs>
          <w:tab w:val="clear" w:pos="369"/>
          <w:tab w:val="left" w:pos="720"/>
          <w:tab w:val="left" w:pos="1080"/>
          <w:tab w:val="left" w:pos="1800"/>
          <w:tab w:val="left" w:pos="3150"/>
        </w:tabs>
      </w:pPr>
      <w:r>
        <w:tab/>
        <w:t>b.</w:t>
      </w:r>
      <w:r>
        <w:tab/>
      </w:r>
      <w:r w:rsidRPr="00DB18E3">
        <w:rPr>
          <w:rFonts w:ascii="Doulos SIL" w:hAnsi="Doulos SIL"/>
          <w:i/>
          <w:color w:val="0000FF"/>
        </w:rPr>
        <w:t>mā</w:t>
      </w:r>
      <w:r w:rsidRPr="00DB18E3">
        <w:rPr>
          <w:rFonts w:ascii="Doulos SIL" w:hAnsi="Doulos SIL"/>
          <w:i/>
          <w:color w:val="0000FF"/>
        </w:rPr>
        <w:tab/>
        <w:t>ná</w:t>
      </w:r>
      <w:r w:rsidRPr="00DB18E3">
        <w:rPr>
          <w:rFonts w:ascii="Doulos SIL" w:hAnsi="Doulos SIL"/>
          <w:i/>
          <w:color w:val="0000FF"/>
        </w:rPr>
        <w:tab/>
        <w:t>bǎʔl=lēʔ</w:t>
      </w:r>
    </w:p>
    <w:p w14:paraId="7F98FC58" w14:textId="789FB0DD" w:rsidR="00E1638D" w:rsidRDefault="00E1638D" w:rsidP="00E1638D">
      <w:pPr>
        <w:tabs>
          <w:tab w:val="clear" w:pos="369"/>
          <w:tab w:val="left" w:pos="720"/>
          <w:tab w:val="left" w:pos="1080"/>
          <w:tab w:val="left" w:pos="1800"/>
          <w:tab w:val="left" w:pos="3150"/>
        </w:tabs>
      </w:pPr>
      <w:r>
        <w:tab/>
      </w:r>
      <w:r>
        <w:tab/>
        <w:t>1Sg</w:t>
      </w:r>
      <w:r>
        <w:tab/>
        <w:t>3SgHum</w:t>
      </w:r>
      <w:r>
        <w:tab/>
        <w:t>hit.Pfv=Neg</w:t>
      </w:r>
    </w:p>
    <w:p w14:paraId="7A2F0354" w14:textId="2BE0B4EB" w:rsidR="00E1638D" w:rsidRPr="00E1638D" w:rsidRDefault="00E1638D" w:rsidP="00E1638D">
      <w:pPr>
        <w:tabs>
          <w:tab w:val="clear" w:pos="369"/>
          <w:tab w:val="left" w:pos="720"/>
          <w:tab w:val="left" w:pos="1080"/>
          <w:tab w:val="left" w:pos="1800"/>
          <w:tab w:val="left" w:pos="3150"/>
        </w:tabs>
      </w:pPr>
      <w:r>
        <w:tab/>
      </w:r>
      <w:r>
        <w:tab/>
        <w:t xml:space="preserve">‘I didn’t hit him/her.’ (&lt; </w:t>
      </w:r>
      <w:r w:rsidRPr="00DB18E3">
        <w:rPr>
          <w:rFonts w:ascii="Doulos SIL" w:hAnsi="Doulos SIL"/>
          <w:i/>
          <w:color w:val="0000FF"/>
        </w:rPr>
        <w:t>bàʔrí</w:t>
      </w:r>
      <w:r>
        <w:t xml:space="preserve"> )</w:t>
      </w:r>
    </w:p>
    <w:p w14:paraId="7D798B20" w14:textId="77777777" w:rsidR="007229D3" w:rsidRDefault="007229D3" w:rsidP="007229D3"/>
    <w:p w14:paraId="602061F5" w14:textId="1F6FC44D" w:rsidR="007229D3" w:rsidRDefault="007229D3" w:rsidP="007229D3">
      <w:r>
        <w:t xml:space="preserve">ATR Harmony (§3.xxx) determines the surface vowel quality of the enclitic, </w:t>
      </w:r>
      <w:r w:rsidRPr="00DB18E3">
        <w:rPr>
          <w:rFonts w:ascii="Doulos SIL" w:hAnsi="Doulos SIL"/>
          <w:i/>
          <w:color w:val="0000FF"/>
        </w:rPr>
        <w:t>ɛ</w:t>
      </w:r>
      <w:r>
        <w:t xml:space="preserve"> or </w:t>
      </w:r>
      <w:r w:rsidRPr="00DB18E3">
        <w:rPr>
          <w:rFonts w:ascii="Doulos SIL" w:hAnsi="Doulos SIL"/>
          <w:i/>
          <w:color w:val="0000FF"/>
        </w:rPr>
        <w:t>e</w:t>
      </w:r>
      <w:r>
        <w:t xml:space="preserve">. However, when the enclitic directly follows a verb, the verb itself </w:t>
      </w:r>
      <w:r w:rsidR="00B8501F">
        <w:t>optionally</w:t>
      </w:r>
      <w:r>
        <w:t xml:space="preserve"> shift</w:t>
      </w:r>
      <w:r w:rsidR="00B8501F">
        <w:t>s</w:t>
      </w:r>
      <w:r>
        <w:t xml:space="preserve"> </w:t>
      </w:r>
      <w:r w:rsidR="00B8501F">
        <w:t xml:space="preserve">from </w:t>
      </w:r>
      <w:r w:rsidR="00B8501F">
        <w:noBreakHyphen/>
        <w:t>ATR to +ATR</w:t>
      </w:r>
      <w:r>
        <w:t xml:space="preserve">. After any such shift, but before apocope, the enclitic has </w:t>
      </w:r>
      <w:r w:rsidRPr="00DB18E3">
        <w:rPr>
          <w:rFonts w:ascii="Doulos SIL" w:hAnsi="Doulos SIL"/>
          <w:i/>
          <w:color w:val="0000FF"/>
        </w:rPr>
        <w:t>ɛ</w:t>
      </w:r>
      <w:r>
        <w:t xml:space="preserve"> after a syllable with {</w:t>
      </w:r>
      <w:r w:rsidRPr="00DB18E3">
        <w:rPr>
          <w:rFonts w:ascii="Doulos SIL" w:hAnsi="Doulos SIL"/>
          <w:i/>
          <w:color w:val="0000FF"/>
        </w:rPr>
        <w:t>a ɛ ɔ</w:t>
      </w:r>
      <w:r>
        <w:t xml:space="preserve">}, and </w:t>
      </w:r>
      <w:r w:rsidRPr="00DB18E3">
        <w:rPr>
          <w:rFonts w:ascii="Doulos SIL" w:hAnsi="Doulos SIL"/>
          <w:i/>
          <w:color w:val="0000FF"/>
        </w:rPr>
        <w:t>e</w:t>
      </w:r>
      <w:r>
        <w:t xml:space="preserve"> after a syllable with {</w:t>
      </w:r>
      <w:r w:rsidRPr="00DB18E3">
        <w:rPr>
          <w:rFonts w:ascii="Doulos SIL" w:hAnsi="Doulos SIL"/>
          <w:i/>
          <w:color w:val="0000FF"/>
        </w:rPr>
        <w:t>i u e o</w:t>
      </w:r>
      <w:r>
        <w:t xml:space="preserve">}. That is, </w:t>
      </w:r>
      <w:r w:rsidRPr="00DB18E3">
        <w:rPr>
          <w:rFonts w:ascii="Doulos SIL" w:hAnsi="Doulos SIL"/>
          <w:i/>
          <w:color w:val="0000FF"/>
        </w:rPr>
        <w:t>a</w:t>
      </w:r>
      <w:r>
        <w:t xml:space="preserve"> is treated as </w:t>
      </w:r>
      <w:r>
        <w:noBreakHyphen/>
        <w:t>ATR and high vowels are treated as +ATR. Apocope of the final word of the host word applies after ATR Harmony.</w:t>
      </w:r>
    </w:p>
    <w:p w14:paraId="6126F64B" w14:textId="77777777" w:rsidR="007229D3" w:rsidRDefault="007229D3" w:rsidP="007229D3"/>
    <w:p w14:paraId="2EC381D3" w14:textId="2440F1A7" w:rsidR="007229D3" w:rsidRDefault="007229D3" w:rsidP="00D362B9">
      <w:pPr>
        <w:tabs>
          <w:tab w:val="clear" w:pos="369"/>
          <w:tab w:val="left" w:pos="720"/>
          <w:tab w:val="left" w:pos="1080"/>
          <w:tab w:val="left" w:pos="2250"/>
          <w:tab w:val="left" w:pos="3690"/>
          <w:tab w:val="left" w:pos="5310"/>
        </w:tabs>
      </w:pPr>
      <w:r>
        <w:t>(xx3)</w:t>
      </w:r>
      <w:r>
        <w:tab/>
        <w:t>host-final V</w:t>
      </w:r>
      <w:r>
        <w:tab/>
        <w:t>positive</w:t>
      </w:r>
      <w:r>
        <w:tab/>
        <w:t>negative</w:t>
      </w:r>
      <w:r>
        <w:tab/>
        <w:t>gloss</w:t>
      </w:r>
    </w:p>
    <w:p w14:paraId="7127F077" w14:textId="77777777" w:rsidR="007229D3" w:rsidRDefault="007229D3" w:rsidP="00D362B9">
      <w:pPr>
        <w:tabs>
          <w:tab w:val="clear" w:pos="369"/>
          <w:tab w:val="left" w:pos="720"/>
          <w:tab w:val="left" w:pos="1080"/>
          <w:tab w:val="left" w:pos="2250"/>
          <w:tab w:val="left" w:pos="3690"/>
          <w:tab w:val="left" w:pos="5310"/>
        </w:tabs>
      </w:pPr>
    </w:p>
    <w:p w14:paraId="6A836736" w14:textId="43E5455D" w:rsidR="007229D3" w:rsidRDefault="007229D3" w:rsidP="00D362B9">
      <w:pPr>
        <w:tabs>
          <w:tab w:val="clear" w:pos="369"/>
          <w:tab w:val="left" w:pos="720"/>
          <w:tab w:val="left" w:pos="1080"/>
          <w:tab w:val="left" w:pos="2250"/>
          <w:tab w:val="left" w:pos="3690"/>
          <w:tab w:val="left" w:pos="5310"/>
        </w:tabs>
      </w:pPr>
      <w:r>
        <w:tab/>
        <w:t xml:space="preserve">a. </w:t>
      </w:r>
      <w:r>
        <w:noBreakHyphen/>
        <w:t>ATR</w:t>
      </w:r>
    </w:p>
    <w:p w14:paraId="755D4D1D" w14:textId="0FAE2556" w:rsidR="007229D3" w:rsidRDefault="007229D3" w:rsidP="00D362B9">
      <w:pPr>
        <w:tabs>
          <w:tab w:val="clear" w:pos="369"/>
          <w:tab w:val="left" w:pos="720"/>
          <w:tab w:val="left" w:pos="1080"/>
          <w:tab w:val="left" w:pos="2250"/>
          <w:tab w:val="left" w:pos="3690"/>
          <w:tab w:val="left" w:pos="5310"/>
        </w:tabs>
      </w:pPr>
      <w:r>
        <w:tab/>
      </w:r>
      <w:r>
        <w:tab/>
      </w:r>
      <w:r w:rsidRPr="008E7480">
        <w:rPr>
          <w:rFonts w:ascii="Doulos SIL" w:hAnsi="Doulos SIL"/>
          <w:i/>
          <w:color w:val="0000FF"/>
        </w:rPr>
        <w:t>a</w:t>
      </w:r>
      <w:r>
        <w:tab/>
      </w:r>
      <w:r w:rsidR="00B84038" w:rsidRPr="00DB18E3">
        <w:rPr>
          <w:rFonts w:ascii="Doulos SIL" w:hAnsi="Doulos SIL"/>
          <w:i/>
          <w:color w:val="0000FF"/>
        </w:rPr>
        <w:t>é</w:t>
      </w:r>
      <w:r w:rsidR="00B54E29" w:rsidRPr="00DB18E3">
        <w:rPr>
          <w:rFonts w:ascii="Doulos SIL" w:hAnsi="Doulos SIL"/>
          <w:i/>
          <w:color w:val="0000FF"/>
        </w:rPr>
        <w:t xml:space="preserve"> </w:t>
      </w:r>
      <w:r w:rsidR="009723A6" w:rsidRPr="00DB18E3">
        <w:rPr>
          <w:rFonts w:ascii="Doulos SIL" w:hAnsi="Doulos SIL"/>
          <w:i/>
          <w:color w:val="0000FF"/>
        </w:rPr>
        <w:t>sà sā</w:t>
      </w:r>
      <w:r w:rsidR="00E331DA" w:rsidRPr="00DB18E3">
        <w:rPr>
          <w:rFonts w:ascii="Doulos SIL" w:hAnsi="Doulos SIL"/>
          <w:i/>
          <w:color w:val="0000FF"/>
        </w:rPr>
        <w:t>ā</w:t>
      </w:r>
      <w:r>
        <w:tab/>
      </w:r>
      <w:r w:rsidR="00E331DA" w:rsidRPr="00DB18E3">
        <w:rPr>
          <w:rFonts w:ascii="Doulos SIL" w:hAnsi="Doulos SIL"/>
          <w:i/>
          <w:color w:val="0000FF"/>
        </w:rPr>
        <w:t>è sá</w:t>
      </w:r>
      <w:r w:rsidR="00B84038" w:rsidRPr="00DB18E3">
        <w:rPr>
          <w:rFonts w:ascii="Doulos SIL" w:hAnsi="Doulos SIL"/>
          <w:i/>
          <w:color w:val="0000FF"/>
        </w:rPr>
        <w:t xml:space="preserve"> </w:t>
      </w:r>
      <w:r w:rsidR="00F25BEE">
        <w:rPr>
          <w:rFonts w:ascii="Doulos SIL" w:hAnsi="Doulos SIL"/>
          <w:i/>
          <w:color w:val="0000FF"/>
        </w:rPr>
        <w:t>ꜜsá</w:t>
      </w:r>
      <w:r w:rsidR="00E331DA" w:rsidRPr="00DB18E3">
        <w:rPr>
          <w:rFonts w:ascii="Doulos SIL" w:hAnsi="Doulos SIL"/>
          <w:i/>
          <w:color w:val="0000FF"/>
        </w:rPr>
        <w:t>á=r</w:t>
      </w:r>
      <w:r w:rsidR="00B84038" w:rsidRPr="00DB18E3">
        <w:rPr>
          <w:rFonts w:ascii="Doulos SIL" w:hAnsi="Doulos SIL"/>
          <w:i/>
          <w:color w:val="0000FF"/>
        </w:rPr>
        <w:t>ɛ̄</w:t>
      </w:r>
      <w:r w:rsidR="00E331DA" w:rsidRPr="00DB18E3">
        <w:rPr>
          <w:rFonts w:ascii="Doulos SIL" w:hAnsi="Doulos SIL"/>
          <w:i/>
          <w:color w:val="0000FF"/>
        </w:rPr>
        <w:t>ʔ</w:t>
      </w:r>
      <w:r>
        <w:tab/>
      </w:r>
      <w:r w:rsidR="009723A6">
        <w:t>‘</w:t>
      </w:r>
      <w:r w:rsidR="00B54E29">
        <w:t xml:space="preserve">it </w:t>
      </w:r>
      <w:r w:rsidR="009723A6">
        <w:t>will (not) come’</w:t>
      </w:r>
    </w:p>
    <w:p w14:paraId="4DA2E94F" w14:textId="2F95B0D8" w:rsidR="007229D3" w:rsidRDefault="007229D3" w:rsidP="00D362B9">
      <w:pPr>
        <w:tabs>
          <w:tab w:val="clear" w:pos="369"/>
          <w:tab w:val="left" w:pos="720"/>
          <w:tab w:val="left" w:pos="1080"/>
          <w:tab w:val="left" w:pos="2250"/>
          <w:tab w:val="left" w:pos="3690"/>
          <w:tab w:val="left" w:pos="5310"/>
        </w:tabs>
      </w:pPr>
      <w:r>
        <w:tab/>
      </w:r>
      <w:r>
        <w:tab/>
      </w:r>
      <w:r w:rsidRPr="008E7480">
        <w:rPr>
          <w:rFonts w:ascii="Doulos SIL" w:hAnsi="Doulos SIL"/>
          <w:i/>
          <w:color w:val="0000FF"/>
        </w:rPr>
        <w:t>ɛ</w:t>
      </w:r>
      <w:r>
        <w:tab/>
      </w:r>
      <w:r w:rsidR="00E331DA" w:rsidRPr="00DB18E3">
        <w:rPr>
          <w:rFonts w:ascii="Doulos SIL" w:hAnsi="Doulos SIL"/>
          <w:i/>
          <w:color w:val="0000FF"/>
        </w:rPr>
        <w:t>mā ní</w:t>
      </w:r>
      <w:r w:rsidR="00B54E29" w:rsidRPr="00DB18E3">
        <w:rPr>
          <w:rFonts w:ascii="Doulos SIL" w:hAnsi="Doulos SIL"/>
          <w:i/>
          <w:color w:val="0000FF"/>
        </w:rPr>
        <w:t xml:space="preserve"> jɛ̌</w:t>
      </w:r>
      <w:r>
        <w:tab/>
      </w:r>
      <w:r w:rsidR="00F25BEE">
        <w:rPr>
          <w:rFonts w:ascii="Doulos SIL" w:hAnsi="Doulos SIL"/>
          <w:i/>
          <w:color w:val="0000FF"/>
        </w:rPr>
        <w:t>mā</w:t>
      </w:r>
      <w:r w:rsidR="00E331DA" w:rsidRPr="00DB18E3">
        <w:rPr>
          <w:rFonts w:ascii="Doulos SIL" w:hAnsi="Doulos SIL"/>
          <w:i/>
          <w:color w:val="0000FF"/>
        </w:rPr>
        <w:t xml:space="preserve"> ní jɛ̀ɛ̀=rɛ̄ʔ</w:t>
      </w:r>
      <w:r>
        <w:tab/>
      </w:r>
      <w:r w:rsidR="009723A6">
        <w:t>‘</w:t>
      </w:r>
      <w:r w:rsidR="00B54E29">
        <w:t xml:space="preserve">I </w:t>
      </w:r>
      <w:r w:rsidR="009723A6">
        <w:t>did (not) see</w:t>
      </w:r>
      <w:r w:rsidR="00B54E29">
        <w:t xml:space="preserve"> it</w:t>
      </w:r>
      <w:r w:rsidR="009723A6">
        <w:t>’</w:t>
      </w:r>
    </w:p>
    <w:p w14:paraId="3F66EF84" w14:textId="7AF0368E" w:rsidR="007229D3" w:rsidRDefault="007229D3" w:rsidP="00D362B9">
      <w:pPr>
        <w:tabs>
          <w:tab w:val="clear" w:pos="369"/>
          <w:tab w:val="left" w:pos="720"/>
          <w:tab w:val="left" w:pos="1080"/>
          <w:tab w:val="left" w:pos="2250"/>
          <w:tab w:val="left" w:pos="3690"/>
          <w:tab w:val="left" w:pos="5310"/>
        </w:tabs>
      </w:pPr>
      <w:r>
        <w:tab/>
      </w:r>
      <w:r>
        <w:tab/>
      </w:r>
      <w:r w:rsidRPr="008E7480">
        <w:rPr>
          <w:rFonts w:ascii="Doulos SIL" w:hAnsi="Doulos SIL"/>
          <w:i/>
          <w:color w:val="0000FF"/>
        </w:rPr>
        <w:t>ɔ</w:t>
      </w:r>
      <w:r>
        <w:tab/>
      </w:r>
      <w:r w:rsidR="00E331DA" w:rsidRPr="00DB18E3">
        <w:rPr>
          <w:rFonts w:ascii="Doulos SIL" w:hAnsi="Doulos SIL"/>
          <w:i/>
          <w:color w:val="0000FF"/>
        </w:rPr>
        <w:t>ē</w:t>
      </w:r>
      <w:r w:rsidR="00B54E29" w:rsidRPr="00DB18E3">
        <w:rPr>
          <w:rFonts w:ascii="Doulos SIL" w:hAnsi="Doulos SIL"/>
          <w:i/>
          <w:color w:val="0000FF"/>
        </w:rPr>
        <w:t xml:space="preserve"> sà tɔ̀lɔ̀</w:t>
      </w:r>
      <w:r>
        <w:tab/>
      </w:r>
      <w:r w:rsidR="00E331DA" w:rsidRPr="00DB18E3">
        <w:rPr>
          <w:rFonts w:ascii="Doulos SIL" w:hAnsi="Doulos SIL"/>
          <w:i/>
          <w:color w:val="0000FF"/>
        </w:rPr>
        <w:t>è sá tɔ̀l=lɛ̄ʔ</w:t>
      </w:r>
      <w:r>
        <w:tab/>
      </w:r>
      <w:r w:rsidR="009723A6">
        <w:t>‘</w:t>
      </w:r>
      <w:r w:rsidR="00B54E29">
        <w:t xml:space="preserve">it </w:t>
      </w:r>
      <w:r w:rsidR="009723A6">
        <w:t xml:space="preserve">will (not) </w:t>
      </w:r>
      <w:r w:rsidR="00B54E29">
        <w:t>rot</w:t>
      </w:r>
      <w:r w:rsidR="009723A6">
        <w:t>’</w:t>
      </w:r>
    </w:p>
    <w:p w14:paraId="7B193611" w14:textId="77777777" w:rsidR="007229D3" w:rsidRDefault="007229D3" w:rsidP="00D362B9">
      <w:pPr>
        <w:tabs>
          <w:tab w:val="clear" w:pos="369"/>
          <w:tab w:val="left" w:pos="720"/>
          <w:tab w:val="left" w:pos="1080"/>
          <w:tab w:val="left" w:pos="2250"/>
          <w:tab w:val="left" w:pos="3690"/>
          <w:tab w:val="left" w:pos="5310"/>
        </w:tabs>
      </w:pPr>
    </w:p>
    <w:p w14:paraId="4DED4911" w14:textId="044183C5" w:rsidR="007229D3" w:rsidRDefault="007229D3" w:rsidP="00D362B9">
      <w:pPr>
        <w:tabs>
          <w:tab w:val="clear" w:pos="369"/>
          <w:tab w:val="left" w:pos="720"/>
          <w:tab w:val="left" w:pos="1080"/>
          <w:tab w:val="left" w:pos="2250"/>
          <w:tab w:val="left" w:pos="3690"/>
          <w:tab w:val="left" w:pos="5310"/>
        </w:tabs>
      </w:pPr>
      <w:r>
        <w:tab/>
        <w:t>b. +ATR</w:t>
      </w:r>
    </w:p>
    <w:p w14:paraId="6068D67C" w14:textId="7204D6BC" w:rsidR="007229D3" w:rsidRDefault="007229D3" w:rsidP="00D362B9">
      <w:pPr>
        <w:tabs>
          <w:tab w:val="clear" w:pos="369"/>
          <w:tab w:val="left" w:pos="720"/>
          <w:tab w:val="left" w:pos="1080"/>
          <w:tab w:val="left" w:pos="2250"/>
          <w:tab w:val="left" w:pos="3690"/>
          <w:tab w:val="left" w:pos="5310"/>
        </w:tabs>
      </w:pPr>
      <w:r>
        <w:tab/>
      </w:r>
      <w:r>
        <w:tab/>
      </w:r>
      <w:r w:rsidRPr="008E7480">
        <w:rPr>
          <w:rFonts w:ascii="Doulos SIL" w:hAnsi="Doulos SIL"/>
          <w:i/>
          <w:color w:val="0000FF"/>
        </w:rPr>
        <w:t>i</w:t>
      </w:r>
      <w:r>
        <w:tab/>
      </w:r>
      <w:r w:rsidR="009723A6" w:rsidRPr="00DB18E3">
        <w:rPr>
          <w:rFonts w:ascii="Doulos SIL" w:hAnsi="Doulos SIL"/>
          <w:i/>
          <w:color w:val="0000FF"/>
        </w:rPr>
        <w:t>ē bālī</w:t>
      </w:r>
      <w:r w:rsidR="009723A6" w:rsidRPr="00DB18E3">
        <w:rPr>
          <w:rFonts w:ascii="Doulos SIL" w:hAnsi="Doulos SIL"/>
          <w:i/>
          <w:color w:val="0000FF"/>
        </w:rPr>
        <w:tab/>
      </w:r>
      <w:r w:rsidR="00E331DA" w:rsidRPr="00DB18E3">
        <w:rPr>
          <w:rFonts w:ascii="Doulos SIL" w:hAnsi="Doulos SIL"/>
          <w:i/>
          <w:color w:val="0000FF"/>
        </w:rPr>
        <w:t>bí=í bāl=lēʔ</w:t>
      </w:r>
      <w:r w:rsidR="009723A6">
        <w:tab/>
        <w:t>‘(don’t) stop!’</w:t>
      </w:r>
    </w:p>
    <w:p w14:paraId="48D891A4" w14:textId="64628216" w:rsidR="009723A6" w:rsidRDefault="009723A6" w:rsidP="00D362B9">
      <w:pPr>
        <w:tabs>
          <w:tab w:val="clear" w:pos="369"/>
          <w:tab w:val="left" w:pos="720"/>
          <w:tab w:val="left" w:pos="1080"/>
          <w:tab w:val="left" w:pos="2250"/>
          <w:tab w:val="left" w:pos="3690"/>
          <w:tab w:val="left" w:pos="5310"/>
        </w:tabs>
      </w:pPr>
      <w:r>
        <w:tab/>
      </w:r>
      <w:r>
        <w:tab/>
      </w:r>
      <w:r>
        <w:tab/>
      </w:r>
      <w:r w:rsidR="00B84038" w:rsidRPr="00543199">
        <w:rPr>
          <w:rFonts w:ascii="Doulos SIL" w:hAnsi="Doulos SIL"/>
          <w:i/>
          <w:color w:val="0000FF"/>
        </w:rPr>
        <w:t>é</w:t>
      </w:r>
      <w:r w:rsidR="00B54E29" w:rsidRPr="00543199">
        <w:rPr>
          <w:rFonts w:ascii="Doulos SIL" w:hAnsi="Doulos SIL"/>
          <w:i/>
          <w:color w:val="0000FF"/>
        </w:rPr>
        <w:t xml:space="preserve"> </w:t>
      </w:r>
      <w:r w:rsidRPr="00543199">
        <w:rPr>
          <w:rFonts w:ascii="Doulos SIL" w:hAnsi="Doulos SIL"/>
          <w:i/>
          <w:color w:val="0000FF"/>
        </w:rPr>
        <w:t>kǐīⁿ</w:t>
      </w:r>
      <w:r>
        <w:tab/>
      </w:r>
      <w:r w:rsidR="00B84038" w:rsidRPr="00DB18E3">
        <w:rPr>
          <w:rFonts w:ascii="Doulos SIL" w:hAnsi="Doulos SIL"/>
          <w:i/>
          <w:color w:val="0000FF"/>
        </w:rPr>
        <w:t>é</w:t>
      </w:r>
      <w:r w:rsidR="00E331DA" w:rsidRPr="00DB18E3">
        <w:rPr>
          <w:rFonts w:ascii="Doulos SIL" w:hAnsi="Doulos SIL"/>
          <w:i/>
          <w:color w:val="0000FF"/>
        </w:rPr>
        <w:t xml:space="preserve"> kìí=nēʔ</w:t>
      </w:r>
      <w:r>
        <w:tab/>
        <w:t>‘</w:t>
      </w:r>
      <w:r w:rsidR="00B54E29">
        <w:t xml:space="preserve">it </w:t>
      </w:r>
      <w:r>
        <w:t>did (not) fly’</w:t>
      </w:r>
    </w:p>
    <w:p w14:paraId="3375D541" w14:textId="6E41B4A4" w:rsidR="007229D3" w:rsidRDefault="007229D3" w:rsidP="00D362B9">
      <w:pPr>
        <w:tabs>
          <w:tab w:val="clear" w:pos="369"/>
          <w:tab w:val="left" w:pos="720"/>
          <w:tab w:val="left" w:pos="1080"/>
          <w:tab w:val="left" w:pos="2250"/>
          <w:tab w:val="left" w:pos="3690"/>
          <w:tab w:val="left" w:pos="5310"/>
        </w:tabs>
      </w:pPr>
      <w:r>
        <w:tab/>
      </w:r>
      <w:r>
        <w:tab/>
      </w:r>
      <w:r w:rsidRPr="008E7480">
        <w:rPr>
          <w:rFonts w:ascii="Doulos SIL" w:hAnsi="Doulos SIL"/>
          <w:i/>
          <w:color w:val="0000FF"/>
        </w:rPr>
        <w:t>u</w:t>
      </w:r>
      <w:r>
        <w:tab/>
      </w:r>
      <w:r w:rsidR="00F80335" w:rsidRPr="00DB18E3">
        <w:rPr>
          <w:rFonts w:ascii="Doulos SIL" w:hAnsi="Doulos SIL"/>
          <w:i/>
          <w:color w:val="0000FF"/>
        </w:rPr>
        <w:t>è kǔⁿ</w:t>
      </w:r>
      <w:r w:rsidR="00F80335">
        <w:tab/>
      </w:r>
      <w:r w:rsidR="00E331DA" w:rsidRPr="00DB18E3">
        <w:rPr>
          <w:rFonts w:ascii="Doulos SIL" w:hAnsi="Doulos SIL"/>
          <w:i/>
          <w:color w:val="0000FF"/>
        </w:rPr>
        <w:t>bí=í kù=nēʔ</w:t>
      </w:r>
      <w:r>
        <w:tab/>
      </w:r>
      <w:r w:rsidR="00F80335">
        <w:t>‘(don’t) eat it!’</w:t>
      </w:r>
    </w:p>
    <w:p w14:paraId="5492500F" w14:textId="48D89167" w:rsidR="00B54E29" w:rsidRDefault="00B54E29" w:rsidP="00D362B9">
      <w:pPr>
        <w:tabs>
          <w:tab w:val="clear" w:pos="369"/>
          <w:tab w:val="left" w:pos="720"/>
          <w:tab w:val="left" w:pos="1080"/>
          <w:tab w:val="left" w:pos="2250"/>
          <w:tab w:val="left" w:pos="3690"/>
          <w:tab w:val="left" w:pos="5310"/>
        </w:tabs>
      </w:pPr>
      <w:r>
        <w:tab/>
      </w:r>
      <w:r>
        <w:tab/>
      </w:r>
      <w:r>
        <w:tab/>
      </w:r>
      <w:r w:rsidRPr="00DB18E3">
        <w:rPr>
          <w:rFonts w:ascii="Doulos SIL" w:hAnsi="Doulos SIL"/>
          <w:i/>
          <w:color w:val="0000FF"/>
        </w:rPr>
        <w:t>è gǔⁿ</w:t>
      </w:r>
      <w:r>
        <w:tab/>
      </w:r>
      <w:r w:rsidR="00E331DA" w:rsidRPr="00DB18E3">
        <w:rPr>
          <w:rFonts w:ascii="Doulos SIL" w:hAnsi="Doulos SIL"/>
          <w:i/>
          <w:color w:val="0000FF"/>
        </w:rPr>
        <w:t>bí=í gù=nēʔ</w:t>
      </w:r>
      <w:r>
        <w:tab/>
        <w:t>‘(don’t</w:t>
      </w:r>
      <w:r w:rsidR="00543199">
        <w:t>)</w:t>
      </w:r>
      <w:r>
        <w:t xml:space="preserve"> shorten it!’</w:t>
      </w:r>
    </w:p>
    <w:p w14:paraId="1C011D25" w14:textId="13DAAE9E" w:rsidR="007229D3" w:rsidRDefault="007229D3" w:rsidP="00D362B9">
      <w:pPr>
        <w:tabs>
          <w:tab w:val="clear" w:pos="369"/>
          <w:tab w:val="left" w:pos="720"/>
          <w:tab w:val="left" w:pos="1080"/>
          <w:tab w:val="left" w:pos="2250"/>
          <w:tab w:val="left" w:pos="3690"/>
          <w:tab w:val="left" w:pos="5310"/>
        </w:tabs>
      </w:pPr>
      <w:r>
        <w:tab/>
      </w:r>
      <w:r>
        <w:tab/>
      </w:r>
      <w:r w:rsidRPr="008E7480">
        <w:rPr>
          <w:rFonts w:ascii="Doulos SIL" w:hAnsi="Doulos SIL"/>
          <w:i/>
          <w:color w:val="0000FF"/>
        </w:rPr>
        <w:t>e</w:t>
      </w:r>
      <w:r>
        <w:tab/>
      </w:r>
      <w:r w:rsidR="00F80335" w:rsidRPr="00DB18E3">
        <w:rPr>
          <w:rFonts w:ascii="Doulos SIL" w:hAnsi="Doulos SIL"/>
          <w:i/>
          <w:color w:val="0000FF"/>
        </w:rPr>
        <w:t>è lě</w:t>
      </w:r>
      <w:r>
        <w:tab/>
      </w:r>
      <w:r w:rsidR="00E331DA" w:rsidRPr="00DB18E3">
        <w:rPr>
          <w:rFonts w:ascii="Doulos SIL" w:hAnsi="Doulos SIL"/>
          <w:i/>
          <w:color w:val="0000FF"/>
        </w:rPr>
        <w:t>bí=í lè=rēʔ</w:t>
      </w:r>
      <w:r>
        <w:tab/>
      </w:r>
      <w:r w:rsidR="00F80335">
        <w:t>‘(don’t) look at it!’</w:t>
      </w:r>
    </w:p>
    <w:p w14:paraId="58263F88" w14:textId="754C1C0B" w:rsidR="00F80335" w:rsidRPr="00F80335" w:rsidRDefault="00F80335" w:rsidP="00D362B9">
      <w:pPr>
        <w:tabs>
          <w:tab w:val="clear" w:pos="369"/>
          <w:tab w:val="left" w:pos="720"/>
          <w:tab w:val="left" w:pos="1080"/>
          <w:tab w:val="left" w:pos="2250"/>
          <w:tab w:val="left" w:pos="3690"/>
          <w:tab w:val="left" w:pos="5310"/>
        </w:tabs>
      </w:pPr>
      <w:r>
        <w:tab/>
      </w:r>
      <w:r>
        <w:tab/>
      </w:r>
      <w:r>
        <w:tab/>
      </w:r>
      <w:r w:rsidR="00B84038" w:rsidRPr="00DB18E3">
        <w:rPr>
          <w:rFonts w:ascii="Doulos SIL" w:hAnsi="Doulos SIL"/>
          <w:i/>
          <w:color w:val="0000FF"/>
        </w:rPr>
        <w:t>é</w:t>
      </w:r>
      <w:r w:rsidRPr="00DB18E3">
        <w:rPr>
          <w:rFonts w:ascii="Doulos SIL" w:hAnsi="Doulos SIL"/>
          <w:i/>
          <w:color w:val="0000FF"/>
        </w:rPr>
        <w:t xml:space="preserve"> wěē</w:t>
      </w:r>
      <w:r>
        <w:tab/>
      </w:r>
      <w:r w:rsidR="00B84038" w:rsidRPr="00DB18E3">
        <w:rPr>
          <w:rFonts w:ascii="Doulos SIL" w:hAnsi="Doulos SIL"/>
          <w:i/>
          <w:color w:val="0000FF"/>
        </w:rPr>
        <w:t>é</w:t>
      </w:r>
      <w:r w:rsidR="00E331DA" w:rsidRPr="00DB18E3">
        <w:rPr>
          <w:rFonts w:ascii="Doulos SIL" w:hAnsi="Doulos SIL"/>
          <w:i/>
          <w:color w:val="0000FF"/>
        </w:rPr>
        <w:t xml:space="preserve"> wèé=rēʔ</w:t>
      </w:r>
      <w:r>
        <w:tab/>
        <w:t>‘</w:t>
      </w:r>
      <w:r w:rsidR="00B54E29">
        <w:t xml:space="preserve">it </w:t>
      </w:r>
      <w:r>
        <w:t>went/didn’t go’</w:t>
      </w:r>
    </w:p>
    <w:p w14:paraId="7E229C47" w14:textId="77777777" w:rsidR="00E331DA" w:rsidRDefault="00E331DA" w:rsidP="00E331DA">
      <w:pPr>
        <w:tabs>
          <w:tab w:val="clear" w:pos="369"/>
          <w:tab w:val="left" w:pos="720"/>
          <w:tab w:val="left" w:pos="1080"/>
          <w:tab w:val="left" w:pos="2250"/>
          <w:tab w:val="left" w:pos="3690"/>
          <w:tab w:val="left" w:pos="5310"/>
        </w:tabs>
      </w:pPr>
      <w:r>
        <w:tab/>
      </w:r>
      <w:r>
        <w:tab/>
      </w:r>
      <w:r>
        <w:tab/>
      </w:r>
      <w:r w:rsidRPr="00DB18E3">
        <w:rPr>
          <w:rFonts w:ascii="Doulos SIL" w:hAnsi="Doulos SIL"/>
          <w:i/>
          <w:color w:val="0000FF"/>
        </w:rPr>
        <w:t>è tòlóē</w:t>
      </w:r>
      <w:r w:rsidRPr="00DB18E3">
        <w:rPr>
          <w:rFonts w:ascii="Doulos SIL" w:hAnsi="Doulos SIL"/>
          <w:i/>
          <w:color w:val="0000FF"/>
        </w:rPr>
        <w:tab/>
        <w:t>è tòló=rēʔ</w:t>
      </w:r>
      <w:r>
        <w:tab/>
        <w:t>‘it rotted’</w:t>
      </w:r>
    </w:p>
    <w:p w14:paraId="1A80BAB3" w14:textId="0E4E537E" w:rsidR="007229D3" w:rsidRDefault="007229D3" w:rsidP="00D362B9">
      <w:pPr>
        <w:tabs>
          <w:tab w:val="clear" w:pos="369"/>
          <w:tab w:val="left" w:pos="720"/>
          <w:tab w:val="left" w:pos="1080"/>
          <w:tab w:val="left" w:pos="2250"/>
          <w:tab w:val="left" w:pos="3690"/>
          <w:tab w:val="left" w:pos="5310"/>
        </w:tabs>
      </w:pPr>
      <w:r>
        <w:tab/>
      </w:r>
      <w:r>
        <w:tab/>
      </w:r>
      <w:r w:rsidRPr="008E7480">
        <w:rPr>
          <w:rFonts w:ascii="Doulos SIL" w:hAnsi="Doulos SIL"/>
          <w:i/>
          <w:color w:val="0000FF"/>
        </w:rPr>
        <w:t>o</w:t>
      </w:r>
      <w:r>
        <w:tab/>
      </w:r>
      <w:r w:rsidR="00F80335" w:rsidRPr="00DB18E3">
        <w:rPr>
          <w:rFonts w:ascii="Doulos SIL" w:hAnsi="Doulos SIL"/>
          <w:i/>
          <w:color w:val="0000FF"/>
        </w:rPr>
        <w:t>è dàkó</w:t>
      </w:r>
      <w:r w:rsidR="00F80335">
        <w:tab/>
      </w:r>
      <w:r w:rsidR="00E331DA" w:rsidRPr="00DB18E3">
        <w:rPr>
          <w:rFonts w:ascii="Doulos SIL" w:hAnsi="Doulos SIL"/>
          <w:i/>
          <w:color w:val="0000FF"/>
        </w:rPr>
        <w:t>bí=í dàkó=rēʔ</w:t>
      </w:r>
      <w:r w:rsidR="00F80335">
        <w:tab/>
        <w:t>‘(don’t) catch it!’</w:t>
      </w:r>
    </w:p>
    <w:p w14:paraId="7467E2AC" w14:textId="77777777" w:rsidR="007229D3" w:rsidRDefault="007229D3" w:rsidP="007229D3">
      <w:pPr>
        <w:tabs>
          <w:tab w:val="clear" w:pos="369"/>
          <w:tab w:val="left" w:pos="720"/>
          <w:tab w:val="left" w:pos="1080"/>
          <w:tab w:val="left" w:pos="2520"/>
          <w:tab w:val="left" w:pos="4140"/>
          <w:tab w:val="left" w:pos="5670"/>
        </w:tabs>
      </w:pPr>
    </w:p>
    <w:p w14:paraId="0F5E66B5" w14:textId="69964E30" w:rsidR="007229D3" w:rsidRDefault="007547A9" w:rsidP="007229D3">
      <w:r>
        <w:t xml:space="preserve">The tone of the enclitic is </w:t>
      </w:r>
      <w:r w:rsidR="00543199">
        <w:t xml:space="preserve">consistently </w:t>
      </w:r>
      <w:r>
        <w:t xml:space="preserve">M. </w:t>
      </w:r>
      <w:r w:rsidR="00543199">
        <w:t xml:space="preserve">Adding the enclitic makes it easy to confirm tonal markings and final vowel length on verbs or other words that host it. </w:t>
      </w:r>
    </w:p>
    <w:p w14:paraId="5EA42C96" w14:textId="77777777" w:rsidR="00B54E29" w:rsidRDefault="00B54E29" w:rsidP="007229D3"/>
    <w:p w14:paraId="5B4F58A6" w14:textId="0595B303" w:rsidR="00B54E29" w:rsidRDefault="00B8501F" w:rsidP="00B8501F">
      <w:pPr>
        <w:tabs>
          <w:tab w:val="clear" w:pos="369"/>
          <w:tab w:val="left" w:pos="720"/>
          <w:tab w:val="left" w:pos="1080"/>
          <w:tab w:val="left" w:pos="1890"/>
          <w:tab w:val="left" w:pos="3510"/>
          <w:tab w:val="left" w:pos="5400"/>
        </w:tabs>
        <w:ind w:left="5400" w:hanging="5400"/>
        <w:jc w:val="left"/>
      </w:pPr>
      <w:r>
        <w:lastRenderedPageBreak/>
        <w:t>(xx4)</w:t>
      </w:r>
      <w:r>
        <w:tab/>
        <w:t>host tones</w:t>
      </w:r>
      <w:r w:rsidR="00B54E29">
        <w:tab/>
        <w:t>positive</w:t>
      </w:r>
      <w:r w:rsidR="00B54E29">
        <w:tab/>
        <w:t>negative</w:t>
      </w:r>
      <w:r w:rsidR="00B54E29">
        <w:tab/>
        <w:t>gloss</w:t>
      </w:r>
    </w:p>
    <w:p w14:paraId="27D44A0C" w14:textId="50A5F1DB" w:rsidR="00B54E29" w:rsidRDefault="00B54E29" w:rsidP="00B8501F">
      <w:pPr>
        <w:tabs>
          <w:tab w:val="clear" w:pos="369"/>
          <w:tab w:val="left" w:pos="720"/>
          <w:tab w:val="left" w:pos="1080"/>
          <w:tab w:val="left" w:pos="1890"/>
          <w:tab w:val="left" w:pos="3510"/>
          <w:tab w:val="left" w:pos="5400"/>
        </w:tabs>
        <w:ind w:left="5400" w:hanging="5400"/>
        <w:jc w:val="left"/>
      </w:pPr>
      <w:r>
        <w:tab/>
      </w:r>
    </w:p>
    <w:p w14:paraId="5723321A" w14:textId="7C4DF706" w:rsidR="00B54E29" w:rsidRDefault="00B54E29" w:rsidP="00B8501F">
      <w:pPr>
        <w:tabs>
          <w:tab w:val="clear" w:pos="369"/>
          <w:tab w:val="left" w:pos="720"/>
          <w:tab w:val="left" w:pos="1080"/>
          <w:tab w:val="left" w:pos="1890"/>
          <w:tab w:val="left" w:pos="3510"/>
          <w:tab w:val="left" w:pos="5400"/>
        </w:tabs>
        <w:ind w:left="5400" w:hanging="5400"/>
        <w:jc w:val="left"/>
      </w:pPr>
      <w:r>
        <w:tab/>
        <w:t>a. monosyllabics</w:t>
      </w:r>
    </w:p>
    <w:p w14:paraId="4DA1F86D" w14:textId="2C194AF9" w:rsidR="00D362B9" w:rsidRDefault="00D362B9" w:rsidP="00B8501F">
      <w:pPr>
        <w:tabs>
          <w:tab w:val="clear" w:pos="369"/>
          <w:tab w:val="left" w:pos="720"/>
          <w:tab w:val="left" w:pos="1080"/>
          <w:tab w:val="left" w:pos="1890"/>
          <w:tab w:val="left" w:pos="3510"/>
          <w:tab w:val="left" w:pos="5400"/>
        </w:tabs>
        <w:ind w:left="5400" w:hanging="5400"/>
        <w:jc w:val="left"/>
      </w:pPr>
      <w:r>
        <w:tab/>
      </w:r>
      <w:r>
        <w:tab/>
        <w:t>H</w:t>
      </w:r>
      <w:r>
        <w:tab/>
      </w:r>
      <w:r w:rsidRPr="00DB18E3">
        <w:rPr>
          <w:rFonts w:ascii="Doulos SIL" w:hAnsi="Doulos SIL"/>
          <w:i/>
          <w:color w:val="0000FF"/>
        </w:rPr>
        <w:t>èèⁿ d</w:t>
      </w:r>
      <w:r w:rsidR="00E331DA" w:rsidRPr="00DB18E3">
        <w:rPr>
          <w:rFonts w:ascii="Doulos SIL" w:hAnsi="Doulos SIL"/>
          <w:i/>
          <w:color w:val="0000FF"/>
        </w:rPr>
        <w:t>ɛ́</w:t>
      </w:r>
      <w:r w:rsidR="00B8501F">
        <w:rPr>
          <w:rFonts w:ascii="Doulos SIL" w:hAnsi="Doulos SIL"/>
          <w:i/>
          <w:color w:val="0000FF"/>
        </w:rPr>
        <w:t>ɛ́</w:t>
      </w:r>
      <w:r>
        <w:tab/>
      </w:r>
      <w:r w:rsidR="00E331DA" w:rsidRPr="00DB18E3">
        <w:rPr>
          <w:rFonts w:ascii="Doulos SIL" w:hAnsi="Doulos SIL"/>
          <w:i/>
          <w:color w:val="0000FF"/>
        </w:rPr>
        <w:t>èèⁿ dɛ́ɛ́=rɛ̄ʔ</w:t>
      </w:r>
      <w:r>
        <w:tab/>
        <w:t>‘they got</w:t>
      </w:r>
      <w:r w:rsidR="009A30A0">
        <w:t>/didn’t get</w:t>
      </w:r>
      <w:r>
        <w:t xml:space="preserve"> hot’</w:t>
      </w:r>
    </w:p>
    <w:p w14:paraId="543CD07C" w14:textId="68D55268" w:rsidR="00E331DA" w:rsidRPr="00E331DA" w:rsidRDefault="00E331DA" w:rsidP="00B8501F">
      <w:pPr>
        <w:tabs>
          <w:tab w:val="clear" w:pos="369"/>
          <w:tab w:val="left" w:pos="720"/>
          <w:tab w:val="left" w:pos="1080"/>
          <w:tab w:val="left" w:pos="1890"/>
          <w:tab w:val="left" w:pos="3510"/>
          <w:tab w:val="left" w:pos="5400"/>
        </w:tabs>
        <w:ind w:left="5400" w:hanging="5400"/>
        <w:jc w:val="left"/>
      </w:pPr>
      <w:r>
        <w:tab/>
      </w:r>
      <w:r>
        <w:tab/>
      </w:r>
      <w:r>
        <w:tab/>
      </w:r>
      <w:r w:rsidRPr="0097241E">
        <w:rPr>
          <w:rFonts w:ascii="Doulos SIL" w:hAnsi="Doulos SIL"/>
          <w:i/>
          <w:color w:val="0000FF"/>
        </w:rPr>
        <w:t>mā náàⁿ j</w:t>
      </w:r>
      <w:r w:rsidR="00B8501F">
        <w:rPr>
          <w:rFonts w:ascii="Doulos SIL" w:hAnsi="Doulos SIL"/>
          <w:i/>
          <w:color w:val="0000FF"/>
        </w:rPr>
        <w:t>í</w:t>
      </w:r>
      <w:r w:rsidRPr="0097241E">
        <w:rPr>
          <w:rFonts w:ascii="Doulos SIL" w:hAnsi="Doulos SIL"/>
          <w:i/>
          <w:color w:val="0000FF"/>
        </w:rPr>
        <w:t>ɛ́</w:t>
      </w:r>
      <w:r>
        <w:tab/>
      </w:r>
      <w:r w:rsidR="00B8501F">
        <w:rPr>
          <w:rFonts w:ascii="Doulos SIL" w:hAnsi="Doulos SIL"/>
          <w:i/>
          <w:color w:val="0000FF"/>
        </w:rPr>
        <w:t>mā náàⁿ jíé</w:t>
      </w:r>
      <w:r w:rsidRPr="0097241E">
        <w:rPr>
          <w:rFonts w:ascii="Doulos SIL" w:hAnsi="Doulos SIL"/>
          <w:i/>
          <w:color w:val="0000FF"/>
        </w:rPr>
        <w:t>=rēʔ</w:t>
      </w:r>
      <w:r>
        <w:tab/>
        <w:t>‘I saw</w:t>
      </w:r>
      <w:r w:rsidR="009A30A0">
        <w:t>/didn’t see</w:t>
      </w:r>
      <w:r>
        <w:t xml:space="preserve"> them’</w:t>
      </w:r>
    </w:p>
    <w:p w14:paraId="29251FCD" w14:textId="3C191EC9" w:rsidR="00B54E29" w:rsidRDefault="00B54E29" w:rsidP="00B8501F">
      <w:pPr>
        <w:tabs>
          <w:tab w:val="clear" w:pos="369"/>
          <w:tab w:val="left" w:pos="720"/>
          <w:tab w:val="left" w:pos="1080"/>
          <w:tab w:val="left" w:pos="1890"/>
          <w:tab w:val="left" w:pos="3510"/>
          <w:tab w:val="left" w:pos="5400"/>
        </w:tabs>
        <w:ind w:left="5400" w:hanging="5400"/>
        <w:jc w:val="left"/>
      </w:pPr>
      <w:r>
        <w:tab/>
      </w:r>
      <w:r>
        <w:tab/>
        <w:t>L</w:t>
      </w:r>
      <w:r>
        <w:tab/>
      </w:r>
      <w:r w:rsidRPr="00DB18E3">
        <w:rPr>
          <w:rFonts w:ascii="Doulos SIL" w:hAnsi="Doulos SIL"/>
          <w:i/>
          <w:color w:val="0000FF"/>
        </w:rPr>
        <w:t>á=</w:t>
      </w:r>
      <w:r w:rsidRPr="00DB18E3">
        <w:rPr>
          <w:rFonts w:ascii="Doulos SIL" w:hAnsi="Doulos SIL"/>
          <w:i/>
          <w:color w:val="0000FF"/>
        </w:rPr>
        <w:sym w:font="Symbol" w:char="F0C6"/>
      </w:r>
      <w:r w:rsidRPr="00DB18E3">
        <w:rPr>
          <w:rFonts w:ascii="Doulos SIL" w:hAnsi="Doulos SIL"/>
          <w:i/>
          <w:color w:val="0000FF"/>
        </w:rPr>
        <w:t xml:space="preserve"> nàà</w:t>
      </w:r>
      <w:r>
        <w:tab/>
      </w:r>
      <w:r w:rsidR="00E331DA" w:rsidRPr="00DB18E3">
        <w:rPr>
          <w:rFonts w:ascii="Doulos SIL" w:hAnsi="Doulos SIL"/>
          <w:i/>
          <w:color w:val="0000FF"/>
        </w:rPr>
        <w:t>á=</w:t>
      </w:r>
      <w:r w:rsidR="00E331DA" w:rsidRPr="00DB18E3">
        <w:rPr>
          <w:rFonts w:ascii="Doulos SIL" w:hAnsi="Doulos SIL"/>
          <w:i/>
          <w:color w:val="0000FF"/>
        </w:rPr>
        <w:sym w:font="Symbol" w:char="F0C6"/>
      </w:r>
      <w:r w:rsidR="00E331DA" w:rsidRPr="00DB18E3">
        <w:rPr>
          <w:rFonts w:ascii="Doulos SIL" w:hAnsi="Doulos SIL"/>
          <w:i/>
          <w:color w:val="0000FF"/>
        </w:rPr>
        <w:t xml:space="preserve"> nàà=nɛ̄ʔ</w:t>
      </w:r>
      <w:r>
        <w:tab/>
        <w:t>‘he</w:t>
      </w:r>
      <w:r w:rsidR="00D362B9">
        <w:t>/she</w:t>
      </w:r>
      <w:r>
        <w:t xml:space="preserve"> is</w:t>
      </w:r>
      <w:r w:rsidR="009A30A0">
        <w:t>(n’t)</w:t>
      </w:r>
      <w:r>
        <w:t xml:space="preserve"> here’</w:t>
      </w:r>
    </w:p>
    <w:p w14:paraId="5CF472DD" w14:textId="2CF46132" w:rsidR="00B54E29" w:rsidRDefault="00B54E29" w:rsidP="00B8501F">
      <w:pPr>
        <w:tabs>
          <w:tab w:val="clear" w:pos="369"/>
          <w:tab w:val="left" w:pos="720"/>
          <w:tab w:val="left" w:pos="1080"/>
          <w:tab w:val="left" w:pos="1890"/>
          <w:tab w:val="left" w:pos="3510"/>
          <w:tab w:val="left" w:pos="5400"/>
        </w:tabs>
        <w:ind w:left="5400" w:hanging="5400"/>
        <w:jc w:val="left"/>
      </w:pPr>
      <w:r>
        <w:tab/>
      </w:r>
      <w:r>
        <w:tab/>
        <w:t>M</w:t>
      </w:r>
      <w:r>
        <w:tab/>
      </w:r>
      <w:r w:rsidR="00B84038" w:rsidRPr="00DB18E3">
        <w:rPr>
          <w:rFonts w:ascii="Doulos SIL" w:hAnsi="Doulos SIL"/>
          <w:i/>
          <w:color w:val="0000FF"/>
        </w:rPr>
        <w:t>á</w:t>
      </w:r>
      <w:r w:rsidR="00B8501F" w:rsidRPr="00FD1DF0">
        <w:rPr>
          <w:rFonts w:ascii="Doulos SIL" w:hAnsi="Doulos SIL"/>
          <w:i/>
          <w:color w:val="0000FF"/>
        </w:rPr>
        <w:t>=</w:t>
      </w:r>
      <w:r w:rsidR="00B8501F" w:rsidRPr="00FD1DF0">
        <w:rPr>
          <w:rFonts w:ascii="Doulos SIL" w:hAnsi="Doulos SIL"/>
          <w:i/>
          <w:color w:val="0000FF"/>
        </w:rPr>
        <w:sym w:font="Symbol" w:char="F0C6"/>
      </w:r>
      <w:r w:rsidRPr="00DB18E3">
        <w:rPr>
          <w:rFonts w:ascii="Doulos SIL" w:hAnsi="Doulos SIL"/>
          <w:i/>
          <w:color w:val="0000FF"/>
        </w:rPr>
        <w:t xml:space="preserve"> sà </w:t>
      </w:r>
      <w:r w:rsidR="0090740F" w:rsidRPr="0090740F">
        <w:rPr>
          <w:rFonts w:ascii="Doulos SIL" w:hAnsi="Doulos SIL"/>
          <w:i/>
          <w:color w:val="0000FF"/>
        </w:rPr>
        <w:t>sáá</w:t>
      </w:r>
      <w:r w:rsidRPr="0090740F">
        <w:rPr>
          <w:rFonts w:ascii="Doulos SIL" w:hAnsi="Doulos SIL"/>
          <w:i/>
          <w:color w:val="0000FF"/>
        </w:rPr>
        <w:tab/>
      </w:r>
      <w:r w:rsidR="00E331DA" w:rsidRPr="00DB18E3">
        <w:rPr>
          <w:rFonts w:ascii="Doulos SIL" w:hAnsi="Doulos SIL"/>
          <w:i/>
          <w:color w:val="0000FF"/>
        </w:rPr>
        <w:t xml:space="preserve">à sá </w:t>
      </w:r>
      <w:r w:rsidR="0090740F">
        <w:rPr>
          <w:rFonts w:ascii="Doulos SIL" w:hAnsi="Doulos SIL"/>
          <w:i/>
          <w:color w:val="0000FF"/>
        </w:rPr>
        <w:t>ꜛ</w:t>
      </w:r>
      <w:r w:rsidR="0090740F" w:rsidRPr="0090740F">
        <w:rPr>
          <w:rFonts w:ascii="Doulos SIL" w:hAnsi="Doulos SIL"/>
          <w:i/>
          <w:color w:val="0000FF"/>
        </w:rPr>
        <w:t>sá</w:t>
      </w:r>
      <w:r w:rsidR="00E331DA" w:rsidRPr="0090740F">
        <w:rPr>
          <w:rFonts w:ascii="Doulos SIL" w:hAnsi="Doulos SIL"/>
          <w:i/>
          <w:color w:val="0000FF"/>
        </w:rPr>
        <w:t>á</w:t>
      </w:r>
      <w:r w:rsidR="00E331DA" w:rsidRPr="00DB18E3">
        <w:rPr>
          <w:rFonts w:ascii="Doulos SIL" w:hAnsi="Doulos SIL"/>
          <w:i/>
          <w:color w:val="0000FF"/>
        </w:rPr>
        <w:t>=r</w:t>
      </w:r>
      <w:r w:rsidR="00B84038" w:rsidRPr="00DB18E3">
        <w:rPr>
          <w:rFonts w:ascii="Doulos SIL" w:hAnsi="Doulos SIL"/>
          <w:i/>
          <w:color w:val="0000FF"/>
        </w:rPr>
        <w:t>ɛ̄</w:t>
      </w:r>
      <w:r w:rsidR="00E331DA" w:rsidRPr="00DB18E3">
        <w:rPr>
          <w:rFonts w:ascii="Doulos SIL" w:hAnsi="Doulos SIL"/>
          <w:i/>
          <w:color w:val="0000FF"/>
        </w:rPr>
        <w:t>ʔ</w:t>
      </w:r>
      <w:r>
        <w:tab/>
        <w:t>‘he</w:t>
      </w:r>
      <w:r w:rsidR="00D362B9">
        <w:t>/she</w:t>
      </w:r>
      <w:r>
        <w:t xml:space="preserve"> will </w:t>
      </w:r>
      <w:r w:rsidR="009A30A0">
        <w:t xml:space="preserve">(not) </w:t>
      </w:r>
      <w:r>
        <w:t>come’</w:t>
      </w:r>
    </w:p>
    <w:p w14:paraId="4A49799B" w14:textId="351022E6" w:rsidR="00E331DA" w:rsidRDefault="00E331DA" w:rsidP="00B8501F">
      <w:pPr>
        <w:tabs>
          <w:tab w:val="clear" w:pos="369"/>
          <w:tab w:val="left" w:pos="720"/>
          <w:tab w:val="left" w:pos="1080"/>
          <w:tab w:val="left" w:pos="1890"/>
          <w:tab w:val="left" w:pos="3510"/>
          <w:tab w:val="left" w:pos="5400"/>
        </w:tabs>
        <w:ind w:left="5400" w:hanging="5400"/>
        <w:jc w:val="left"/>
      </w:pPr>
      <w:r>
        <w:tab/>
      </w:r>
      <w:r>
        <w:tab/>
      </w:r>
      <w:r>
        <w:tab/>
      </w:r>
      <w:r w:rsidR="00B8501F">
        <w:rPr>
          <w:rFonts w:ascii="Doulos SIL" w:hAnsi="Doulos SIL"/>
          <w:i/>
          <w:color w:val="0000FF"/>
        </w:rPr>
        <w:t>má</w:t>
      </w:r>
      <w:r w:rsidR="00B8501F" w:rsidRPr="00FD1DF0">
        <w:rPr>
          <w:rFonts w:ascii="Doulos SIL" w:hAnsi="Doulos SIL"/>
          <w:i/>
          <w:color w:val="0000FF"/>
        </w:rPr>
        <w:t>=</w:t>
      </w:r>
      <w:r w:rsidR="00B8501F" w:rsidRPr="00FD1DF0">
        <w:rPr>
          <w:rFonts w:ascii="Doulos SIL" w:hAnsi="Doulos SIL"/>
          <w:i/>
          <w:color w:val="0000FF"/>
        </w:rPr>
        <w:sym w:font="Symbol" w:char="F0C6"/>
      </w:r>
      <w:r w:rsidRPr="0097241E">
        <w:rPr>
          <w:rFonts w:ascii="Doulos SIL" w:hAnsi="Doulos SIL"/>
          <w:i/>
          <w:color w:val="0000FF"/>
        </w:rPr>
        <w:t xml:space="preserve"> sà </w:t>
      </w:r>
      <w:r w:rsidRPr="0090740F">
        <w:rPr>
          <w:rFonts w:ascii="Doulos SIL" w:hAnsi="Doulos SIL"/>
          <w:i/>
          <w:color w:val="0000FF"/>
        </w:rPr>
        <w:t>sa</w:t>
      </w:r>
      <w:r w:rsidR="0090740F" w:rsidRPr="0090740F">
        <w:rPr>
          <w:rFonts w:ascii="Doulos SIL" w:hAnsi="Doulos SIL"/>
          <w:i/>
          <w:color w:val="0000FF"/>
        </w:rPr>
        <w:t>́á</w:t>
      </w:r>
      <w:r w:rsidRPr="0090740F">
        <w:rPr>
          <w:rFonts w:ascii="Doulos SIL" w:hAnsi="Doulos SIL"/>
          <w:i/>
          <w:color w:val="0000FF"/>
        </w:rPr>
        <w:tab/>
      </w:r>
      <w:r w:rsidRPr="00DB18E3">
        <w:rPr>
          <w:rFonts w:ascii="Doulos SIL" w:hAnsi="Doulos SIL"/>
          <w:i/>
          <w:color w:val="0000FF"/>
        </w:rPr>
        <w:t>mā</w:t>
      </w:r>
      <w:r w:rsidR="009A30A0" w:rsidRPr="00DB18E3">
        <w:rPr>
          <w:rFonts w:ascii="Doulos SIL" w:hAnsi="Doulos SIL"/>
          <w:i/>
          <w:color w:val="0000FF"/>
        </w:rPr>
        <w:t xml:space="preserve"> sà </w:t>
      </w:r>
      <w:r w:rsidR="009A30A0" w:rsidRPr="0090740F">
        <w:rPr>
          <w:rFonts w:ascii="Doulos SIL" w:hAnsi="Doulos SIL"/>
          <w:i/>
          <w:color w:val="0000FF"/>
        </w:rPr>
        <w:t>s</w:t>
      </w:r>
      <w:r w:rsidR="0090740F" w:rsidRPr="0090740F">
        <w:rPr>
          <w:rFonts w:ascii="Doulos SIL" w:hAnsi="Doulos SIL"/>
          <w:i/>
          <w:color w:val="0000FF"/>
        </w:rPr>
        <w:t>á</w:t>
      </w:r>
      <w:r w:rsidRPr="0090740F">
        <w:rPr>
          <w:rFonts w:ascii="Doulos SIL" w:hAnsi="Doulos SIL"/>
          <w:i/>
          <w:color w:val="0000FF"/>
        </w:rPr>
        <w:t>á</w:t>
      </w:r>
      <w:r w:rsidRPr="00DB18E3">
        <w:rPr>
          <w:rFonts w:ascii="Doulos SIL" w:hAnsi="Doulos SIL"/>
          <w:i/>
          <w:color w:val="0000FF"/>
        </w:rPr>
        <w:t>=r</w:t>
      </w:r>
      <w:r w:rsidR="00B84038" w:rsidRPr="00DB18E3">
        <w:rPr>
          <w:rFonts w:ascii="Doulos SIL" w:hAnsi="Doulos SIL"/>
          <w:i/>
          <w:color w:val="0000FF"/>
        </w:rPr>
        <w:t>ɛ̄</w:t>
      </w:r>
      <w:r w:rsidRPr="00DB18E3">
        <w:rPr>
          <w:rFonts w:ascii="Doulos SIL" w:hAnsi="Doulos SIL"/>
          <w:i/>
          <w:color w:val="0000FF"/>
        </w:rPr>
        <w:t>ʔ</w:t>
      </w:r>
      <w:r w:rsidR="009A30A0">
        <w:tab/>
        <w:t>‘I will/won’t come’</w:t>
      </w:r>
    </w:p>
    <w:p w14:paraId="575A38C7" w14:textId="4717A134" w:rsidR="00B84038" w:rsidRPr="00B84038" w:rsidRDefault="00B84038" w:rsidP="00B8501F">
      <w:pPr>
        <w:tabs>
          <w:tab w:val="clear" w:pos="369"/>
          <w:tab w:val="left" w:pos="720"/>
          <w:tab w:val="left" w:pos="1080"/>
          <w:tab w:val="left" w:pos="1890"/>
          <w:tab w:val="left" w:pos="3510"/>
          <w:tab w:val="left" w:pos="5400"/>
        </w:tabs>
        <w:ind w:left="5400" w:hanging="5400"/>
        <w:jc w:val="left"/>
      </w:pPr>
      <w:r>
        <w:tab/>
      </w:r>
      <w:r>
        <w:tab/>
      </w:r>
      <w:r>
        <w:tab/>
      </w:r>
      <w:r w:rsidRPr="0097241E">
        <w:rPr>
          <w:rFonts w:ascii="Doulos SIL" w:hAnsi="Doulos SIL"/>
          <w:i/>
          <w:color w:val="0000FF"/>
        </w:rPr>
        <w:t>á</w:t>
      </w:r>
      <w:r w:rsidR="00B8501F" w:rsidRPr="00FD1DF0">
        <w:rPr>
          <w:rFonts w:ascii="Doulos SIL" w:hAnsi="Doulos SIL"/>
          <w:i/>
          <w:color w:val="0000FF"/>
        </w:rPr>
        <w:t>=</w:t>
      </w:r>
      <w:r w:rsidR="00B8501F" w:rsidRPr="00FD1DF0">
        <w:rPr>
          <w:rFonts w:ascii="Doulos SIL" w:hAnsi="Doulos SIL"/>
          <w:i/>
          <w:color w:val="0000FF"/>
        </w:rPr>
        <w:sym w:font="Symbol" w:char="F0C6"/>
      </w:r>
      <w:r w:rsidRPr="0097241E">
        <w:rPr>
          <w:rFonts w:ascii="Doulos SIL" w:hAnsi="Doulos SIL"/>
          <w:i/>
          <w:color w:val="0000FF"/>
        </w:rPr>
        <w:t xml:space="preserve"> sà </w:t>
      </w:r>
      <w:r w:rsidRPr="004605E9">
        <w:rPr>
          <w:rFonts w:ascii="Doulos SIL" w:hAnsi="Doulos SIL"/>
          <w:i/>
          <w:color w:val="0000FF"/>
        </w:rPr>
        <w:t>b</w:t>
      </w:r>
      <w:r w:rsidR="004605E9" w:rsidRPr="004605E9">
        <w:rPr>
          <w:rFonts w:ascii="Doulos SIL" w:hAnsi="Doulos SIL"/>
          <w:i/>
          <w:color w:val="0000FF"/>
        </w:rPr>
        <w:t>ɔ́</w:t>
      </w:r>
      <w:r w:rsidR="004605E9">
        <w:rPr>
          <w:rFonts w:ascii="Doulos SIL" w:hAnsi="Doulos SIL"/>
          <w:i/>
          <w:color w:val="0000FF"/>
        </w:rPr>
        <w:t>ɔ́</w:t>
      </w:r>
      <w:r>
        <w:tab/>
      </w:r>
      <w:r w:rsidRPr="00DB18E3">
        <w:rPr>
          <w:rFonts w:ascii="Doulos SIL" w:hAnsi="Doulos SIL"/>
          <w:i/>
          <w:color w:val="0000FF"/>
        </w:rPr>
        <w:t xml:space="preserve">à sá </w:t>
      </w:r>
      <w:r w:rsidR="004605E9">
        <w:rPr>
          <w:rFonts w:ascii="Doulos SIL" w:hAnsi="Doulos SIL"/>
          <w:i/>
          <w:color w:val="0000FF"/>
        </w:rPr>
        <w:t>ꜜ</w:t>
      </w:r>
      <w:r w:rsidR="004605E9" w:rsidRPr="004605E9">
        <w:rPr>
          <w:rFonts w:ascii="Doulos SIL" w:hAnsi="Doulos SIL"/>
          <w:i/>
          <w:color w:val="0000FF"/>
        </w:rPr>
        <w:t>bɔ́ɔ́</w:t>
      </w:r>
      <w:r w:rsidRPr="00DB18E3">
        <w:rPr>
          <w:rFonts w:ascii="Doulos SIL" w:hAnsi="Doulos SIL"/>
          <w:i/>
          <w:color w:val="0000FF"/>
        </w:rPr>
        <w:t>=rɛ̄ʔ</w:t>
      </w:r>
      <w:r w:rsidRPr="00DB18E3">
        <w:rPr>
          <w:rFonts w:ascii="Doulos SIL" w:hAnsi="Doulos SIL"/>
          <w:i/>
          <w:color w:val="0000FF"/>
        </w:rPr>
        <w:tab/>
      </w:r>
      <w:r>
        <w:t>‘he/she will (not) exit’</w:t>
      </w:r>
    </w:p>
    <w:p w14:paraId="59E0C9F5" w14:textId="248EE350" w:rsidR="00B54E29" w:rsidRDefault="00B54E29" w:rsidP="00B8501F">
      <w:pPr>
        <w:tabs>
          <w:tab w:val="clear" w:pos="369"/>
          <w:tab w:val="left" w:pos="720"/>
          <w:tab w:val="left" w:pos="1080"/>
          <w:tab w:val="left" w:pos="1890"/>
          <w:tab w:val="left" w:pos="3510"/>
          <w:tab w:val="left" w:pos="5400"/>
        </w:tabs>
        <w:ind w:left="5400" w:hanging="5400"/>
        <w:jc w:val="left"/>
      </w:pPr>
      <w:r>
        <w:tab/>
      </w:r>
      <w:r>
        <w:tab/>
        <w:t>&lt;HM&gt;</w:t>
      </w:r>
      <w:r>
        <w:tab/>
      </w:r>
      <w:r w:rsidRPr="00DB18E3">
        <w:rPr>
          <w:rFonts w:ascii="Doulos SIL" w:hAnsi="Doulos SIL"/>
          <w:i/>
          <w:color w:val="0000FF"/>
        </w:rPr>
        <w:t>èèⁿ bíī</w:t>
      </w:r>
      <w:r>
        <w:tab/>
      </w:r>
      <w:r w:rsidR="009A30A0" w:rsidRPr="00DB18E3">
        <w:rPr>
          <w:rFonts w:ascii="Doulos SIL" w:hAnsi="Doulos SIL"/>
          <w:i/>
          <w:color w:val="0000FF"/>
        </w:rPr>
        <w:t>èèⁿ bíī=rēʔ</w:t>
      </w:r>
      <w:r>
        <w:tab/>
        <w:t>‘they caught</w:t>
      </w:r>
      <w:r w:rsidR="009A30A0">
        <w:t>/didn’t catch</w:t>
      </w:r>
      <w:r>
        <w:t xml:space="preserve"> fire’</w:t>
      </w:r>
    </w:p>
    <w:p w14:paraId="1FB0A7D4" w14:textId="2BBCAC20" w:rsidR="00B54E29" w:rsidRDefault="00B54E29" w:rsidP="00B8501F">
      <w:pPr>
        <w:tabs>
          <w:tab w:val="clear" w:pos="369"/>
          <w:tab w:val="left" w:pos="720"/>
          <w:tab w:val="left" w:pos="1080"/>
          <w:tab w:val="left" w:pos="1890"/>
          <w:tab w:val="left" w:pos="3510"/>
          <w:tab w:val="left" w:pos="5400"/>
        </w:tabs>
        <w:ind w:left="5400" w:hanging="5400"/>
        <w:jc w:val="left"/>
      </w:pPr>
      <w:r>
        <w:tab/>
      </w:r>
      <w:r>
        <w:tab/>
        <w:t>&lt;LH&gt;</w:t>
      </w:r>
      <w:r>
        <w:tab/>
      </w:r>
      <w:r w:rsidRPr="00DB18E3">
        <w:rPr>
          <w:rFonts w:ascii="Doulos SIL" w:hAnsi="Doulos SIL"/>
          <w:i/>
          <w:color w:val="0000FF"/>
        </w:rPr>
        <w:t>è d</w:t>
      </w:r>
      <w:r w:rsidR="00B8501F">
        <w:rPr>
          <w:rFonts w:ascii="Doulos SIL" w:hAnsi="Doulos SIL"/>
          <w:i/>
          <w:color w:val="0000FF"/>
        </w:rPr>
        <w:t>ɛ̀ɛ́</w:t>
      </w:r>
      <w:r>
        <w:tab/>
      </w:r>
      <w:r w:rsidR="00E331DA" w:rsidRPr="0097241E">
        <w:rPr>
          <w:rFonts w:ascii="Doulos SIL" w:hAnsi="Doulos SIL"/>
          <w:i/>
          <w:color w:val="0000FF"/>
        </w:rPr>
        <w:t>è dɛ̀ɛ̀=rɛ̄ʔ</w:t>
      </w:r>
      <w:r>
        <w:tab/>
        <w:t>‘it got</w:t>
      </w:r>
      <w:r w:rsidR="00B84038">
        <w:t>/didn’t get</w:t>
      </w:r>
      <w:r>
        <w:t xml:space="preserve"> hot’</w:t>
      </w:r>
    </w:p>
    <w:p w14:paraId="560AAC19" w14:textId="0FFB4F65" w:rsidR="00B54E29" w:rsidRDefault="00B54E29" w:rsidP="00B8501F">
      <w:pPr>
        <w:tabs>
          <w:tab w:val="clear" w:pos="369"/>
          <w:tab w:val="left" w:pos="720"/>
          <w:tab w:val="left" w:pos="1080"/>
          <w:tab w:val="left" w:pos="1890"/>
          <w:tab w:val="left" w:pos="3510"/>
          <w:tab w:val="left" w:pos="5400"/>
        </w:tabs>
        <w:ind w:left="5400" w:hanging="5400"/>
        <w:jc w:val="left"/>
      </w:pPr>
      <w:r>
        <w:tab/>
      </w:r>
      <w:r>
        <w:tab/>
      </w:r>
      <w:r>
        <w:tab/>
      </w:r>
      <w:r w:rsidRPr="00DB18E3">
        <w:rPr>
          <w:rFonts w:ascii="Doulos SIL" w:hAnsi="Doulos SIL"/>
          <w:i/>
          <w:color w:val="0000FF"/>
        </w:rPr>
        <w:t>è bìí</w:t>
      </w:r>
      <w:r>
        <w:tab/>
      </w:r>
      <w:r w:rsidR="009A30A0" w:rsidRPr="00DB18E3">
        <w:rPr>
          <w:rFonts w:ascii="Doulos SIL" w:hAnsi="Doulos SIL"/>
          <w:i/>
          <w:color w:val="0000FF"/>
        </w:rPr>
        <w:t>è bìí=rēʔ</w:t>
      </w:r>
      <w:r>
        <w:tab/>
        <w:t>‘it caught</w:t>
      </w:r>
      <w:r w:rsidR="00B84038">
        <w:t>/didn’t catch</w:t>
      </w:r>
      <w:r>
        <w:t xml:space="preserve"> fire’</w:t>
      </w:r>
    </w:p>
    <w:p w14:paraId="72900784" w14:textId="77777777" w:rsidR="00B54E29" w:rsidRDefault="00B54E29" w:rsidP="00B8501F">
      <w:pPr>
        <w:tabs>
          <w:tab w:val="clear" w:pos="369"/>
          <w:tab w:val="left" w:pos="720"/>
          <w:tab w:val="left" w:pos="1080"/>
          <w:tab w:val="left" w:pos="1890"/>
          <w:tab w:val="left" w:pos="3510"/>
          <w:tab w:val="left" w:pos="5400"/>
        </w:tabs>
        <w:ind w:left="5400" w:hanging="5400"/>
        <w:jc w:val="left"/>
      </w:pPr>
    </w:p>
    <w:p w14:paraId="1A7D4F69" w14:textId="76EDDB21" w:rsidR="00B54E29" w:rsidRPr="00B54E29" w:rsidRDefault="00B54E29" w:rsidP="00B8501F">
      <w:pPr>
        <w:tabs>
          <w:tab w:val="clear" w:pos="369"/>
          <w:tab w:val="left" w:pos="720"/>
          <w:tab w:val="left" w:pos="1080"/>
          <w:tab w:val="left" w:pos="1890"/>
          <w:tab w:val="left" w:pos="3510"/>
          <w:tab w:val="left" w:pos="5400"/>
        </w:tabs>
        <w:ind w:left="5400" w:hanging="5400"/>
        <w:jc w:val="left"/>
      </w:pPr>
      <w:r>
        <w:tab/>
        <w:t>b. nonmonosyllabics</w:t>
      </w:r>
    </w:p>
    <w:p w14:paraId="22D825D4" w14:textId="1D498A19" w:rsidR="00D362B9" w:rsidRDefault="00D362B9" w:rsidP="00B8501F">
      <w:pPr>
        <w:tabs>
          <w:tab w:val="clear" w:pos="369"/>
          <w:tab w:val="left" w:pos="720"/>
          <w:tab w:val="left" w:pos="1080"/>
          <w:tab w:val="left" w:pos="1890"/>
          <w:tab w:val="left" w:pos="3510"/>
          <w:tab w:val="left" w:pos="5400"/>
        </w:tabs>
        <w:ind w:left="5400" w:hanging="5400"/>
        <w:jc w:val="left"/>
      </w:pPr>
      <w:r>
        <w:tab/>
      </w:r>
      <w:r>
        <w:tab/>
        <w:t>LL</w:t>
      </w:r>
      <w:r>
        <w:tab/>
      </w:r>
      <w:r w:rsidR="00B84038" w:rsidRPr="00DB18E3">
        <w:rPr>
          <w:rFonts w:ascii="Doulos SIL" w:hAnsi="Doulos SIL"/>
          <w:i/>
          <w:color w:val="0000FF"/>
        </w:rPr>
        <w:t xml:space="preserve">é </w:t>
      </w:r>
      <w:r w:rsidR="00B8501F" w:rsidRPr="00FD1DF0">
        <w:rPr>
          <w:rFonts w:ascii="Doulos SIL" w:hAnsi="Doulos SIL"/>
          <w:i/>
          <w:color w:val="0000FF"/>
        </w:rPr>
        <w:t>=</w:t>
      </w:r>
      <w:r w:rsidR="00B8501F" w:rsidRPr="00FD1DF0">
        <w:rPr>
          <w:rFonts w:ascii="Doulos SIL" w:hAnsi="Doulos SIL"/>
          <w:i/>
          <w:color w:val="0000FF"/>
        </w:rPr>
        <w:sym w:font="Symbol" w:char="F0C6"/>
      </w:r>
      <w:r w:rsidR="00B84038" w:rsidRPr="00DB18E3">
        <w:rPr>
          <w:rFonts w:ascii="Doulos SIL" w:hAnsi="Doulos SIL"/>
          <w:i/>
          <w:color w:val="0000FF"/>
        </w:rPr>
        <w:t>sà</w:t>
      </w:r>
      <w:r w:rsidRPr="00DB18E3">
        <w:rPr>
          <w:rFonts w:ascii="Doulos SIL" w:hAnsi="Doulos SIL"/>
          <w:i/>
          <w:color w:val="0000FF"/>
        </w:rPr>
        <w:t xml:space="preserve"> tɔ̀lɔ̀</w:t>
      </w:r>
      <w:r>
        <w:tab/>
      </w:r>
      <w:r w:rsidR="00B84038" w:rsidRPr="00DB18E3">
        <w:rPr>
          <w:rFonts w:ascii="Doulos SIL" w:hAnsi="Doulos SIL"/>
          <w:i/>
          <w:color w:val="0000FF"/>
        </w:rPr>
        <w:t>è sá tòlɔ̀=rɛ̄ʔ</w:t>
      </w:r>
      <w:r>
        <w:tab/>
        <w:t xml:space="preserve">‘it will </w:t>
      </w:r>
      <w:r w:rsidR="00B84038">
        <w:t xml:space="preserve">(not) </w:t>
      </w:r>
      <w:r>
        <w:t>rot’</w:t>
      </w:r>
    </w:p>
    <w:p w14:paraId="50CF30DF" w14:textId="7B8116E1" w:rsidR="00E1638D" w:rsidRDefault="00E1638D" w:rsidP="00B8501F">
      <w:pPr>
        <w:tabs>
          <w:tab w:val="clear" w:pos="369"/>
          <w:tab w:val="left" w:pos="720"/>
          <w:tab w:val="left" w:pos="1080"/>
          <w:tab w:val="left" w:pos="1890"/>
          <w:tab w:val="left" w:pos="3510"/>
          <w:tab w:val="left" w:pos="5400"/>
        </w:tabs>
        <w:ind w:left="5400" w:hanging="5400"/>
        <w:jc w:val="left"/>
      </w:pPr>
      <w:r>
        <w:tab/>
      </w:r>
      <w:r>
        <w:tab/>
        <w:t>HH</w:t>
      </w:r>
      <w:r>
        <w:tab/>
      </w:r>
      <w:r w:rsidRPr="00DB18E3">
        <w:rPr>
          <w:rFonts w:ascii="Doulos SIL" w:hAnsi="Doulos SIL"/>
          <w:i/>
          <w:color w:val="0000FF"/>
        </w:rPr>
        <w:t>sóóló</w:t>
      </w:r>
      <w:r w:rsidR="004605E9">
        <w:rPr>
          <w:rFonts w:ascii="Doulos SIL" w:hAnsi="Doulos SIL"/>
          <w:i/>
          <w:color w:val="0000FF"/>
        </w:rPr>
        <w:t>=è</w:t>
      </w:r>
      <w:r>
        <w:tab/>
      </w:r>
      <w:r w:rsidR="00796222">
        <w:rPr>
          <w:rFonts w:ascii="Doulos SIL" w:hAnsi="Doulos SIL"/>
          <w:i/>
          <w:color w:val="0000FF"/>
        </w:rPr>
        <w:t>sóól</w:t>
      </w:r>
      <w:r w:rsidR="00796222" w:rsidRPr="004605E9">
        <w:rPr>
          <w:rFonts w:ascii="Doulos SIL" w:hAnsi="Doulos SIL"/>
          <w:i/>
          <w:color w:val="0000FF"/>
        </w:rPr>
        <w:t>óó</w:t>
      </w:r>
      <w:r w:rsidR="00B8501F" w:rsidRPr="00FD1DF0">
        <w:rPr>
          <w:rFonts w:ascii="Doulos SIL" w:hAnsi="Doulos SIL"/>
          <w:i/>
          <w:color w:val="0000FF"/>
        </w:rPr>
        <w:t>=</w:t>
      </w:r>
      <w:r w:rsidR="00B8501F" w:rsidRPr="00FD1DF0">
        <w:rPr>
          <w:rFonts w:ascii="Doulos SIL" w:hAnsi="Doulos SIL"/>
          <w:i/>
          <w:color w:val="0000FF"/>
        </w:rPr>
        <w:sym w:font="Symbol" w:char="F0C6"/>
      </w:r>
      <w:r w:rsidR="00796222">
        <w:rPr>
          <w:rFonts w:ascii="Doulos SIL" w:hAnsi="Doulos SIL"/>
          <w:i/>
          <w:color w:val="0000FF"/>
        </w:rPr>
        <w:t>=rē</w:t>
      </w:r>
      <w:r w:rsidR="00B84038" w:rsidRPr="00DB18E3">
        <w:rPr>
          <w:rFonts w:ascii="Doulos SIL" w:hAnsi="Doulos SIL"/>
          <w:i/>
          <w:color w:val="0000FF"/>
        </w:rPr>
        <w:t>ʔ</w:t>
      </w:r>
      <w:r>
        <w:tab/>
        <w:t>‘</w:t>
      </w:r>
      <w:r w:rsidR="00B8501F">
        <w:t xml:space="preserve">it’s </w:t>
      </w:r>
      <w:r w:rsidR="00B84038">
        <w:t xml:space="preserve">(not) </w:t>
      </w:r>
      <w:r>
        <w:t>five’</w:t>
      </w:r>
    </w:p>
    <w:p w14:paraId="3792B84C" w14:textId="0CD346BC" w:rsidR="00E1638D" w:rsidRDefault="00E1638D" w:rsidP="00B8501F">
      <w:pPr>
        <w:tabs>
          <w:tab w:val="clear" w:pos="369"/>
          <w:tab w:val="left" w:pos="720"/>
          <w:tab w:val="left" w:pos="1080"/>
          <w:tab w:val="left" w:pos="1890"/>
          <w:tab w:val="left" w:pos="3510"/>
          <w:tab w:val="left" w:pos="5400"/>
        </w:tabs>
        <w:ind w:left="5400" w:hanging="5400"/>
        <w:jc w:val="left"/>
      </w:pPr>
      <w:r>
        <w:tab/>
      </w:r>
      <w:r>
        <w:tab/>
      </w:r>
      <w:r>
        <w:tab/>
      </w:r>
      <w:r w:rsidRPr="00DB18E3">
        <w:rPr>
          <w:rFonts w:ascii="Doulos SIL" w:hAnsi="Doulos SIL"/>
          <w:i/>
          <w:color w:val="0000FF"/>
        </w:rPr>
        <w:t>yíʔ</w:t>
      </w:r>
      <w:r w:rsidR="004605E9">
        <w:rPr>
          <w:rFonts w:ascii="Doulos SIL" w:hAnsi="Doulos SIL"/>
          <w:i/>
          <w:color w:val="0000FF"/>
        </w:rPr>
        <w:t>é-rɛ́=ɛ̀</w:t>
      </w:r>
      <w:r>
        <w:tab/>
      </w:r>
      <w:r w:rsidR="00B84038" w:rsidRPr="00DB18E3">
        <w:rPr>
          <w:rFonts w:ascii="Doulos SIL" w:hAnsi="Doulos SIL"/>
          <w:i/>
          <w:color w:val="0000FF"/>
        </w:rPr>
        <w:t>yíʔ</w:t>
      </w:r>
      <w:r w:rsidR="00830677" w:rsidRPr="00DB18E3">
        <w:rPr>
          <w:rFonts w:ascii="Doulos SIL" w:hAnsi="Doulos SIL"/>
          <w:i/>
          <w:color w:val="0000FF"/>
        </w:rPr>
        <w:t>é-rá</w:t>
      </w:r>
      <w:r w:rsidR="00B8501F" w:rsidRPr="00FD1DF0">
        <w:rPr>
          <w:rFonts w:ascii="Doulos SIL" w:hAnsi="Doulos SIL"/>
          <w:i/>
          <w:color w:val="0000FF"/>
        </w:rPr>
        <w:t>=</w:t>
      </w:r>
      <w:r w:rsidR="00B8501F" w:rsidRPr="00FD1DF0">
        <w:rPr>
          <w:rFonts w:ascii="Doulos SIL" w:hAnsi="Doulos SIL"/>
          <w:i/>
          <w:color w:val="0000FF"/>
        </w:rPr>
        <w:sym w:font="Symbol" w:char="F0C6"/>
      </w:r>
      <w:r w:rsidR="00830677" w:rsidRPr="00DB18E3">
        <w:rPr>
          <w:rFonts w:ascii="Doulos SIL" w:hAnsi="Doulos SIL"/>
          <w:i/>
          <w:color w:val="0000FF"/>
        </w:rPr>
        <w:t>=r</w:t>
      </w:r>
      <w:r w:rsidR="00796222">
        <w:rPr>
          <w:rFonts w:ascii="Doulos SIL" w:hAnsi="Doulos SIL"/>
          <w:i/>
          <w:color w:val="0000FF"/>
        </w:rPr>
        <w:t>ɛ̄</w:t>
      </w:r>
      <w:r w:rsidR="00B84038" w:rsidRPr="00DB18E3">
        <w:rPr>
          <w:rFonts w:ascii="Doulos SIL" w:hAnsi="Doulos SIL"/>
          <w:i/>
          <w:color w:val="0000FF"/>
        </w:rPr>
        <w:t>ʔ</w:t>
      </w:r>
      <w:r>
        <w:tab/>
        <w:t>‘</w:t>
      </w:r>
      <w:r w:rsidR="00B8501F">
        <w:t xml:space="preserve">it’s </w:t>
      </w:r>
      <w:r w:rsidR="00B84038">
        <w:t>(not)</w:t>
      </w:r>
      <w:r w:rsidR="00B8501F">
        <w:t xml:space="preserve"> a</w:t>
      </w:r>
      <w:r w:rsidR="00B84038">
        <w:t xml:space="preserve"> </w:t>
      </w:r>
      <w:r>
        <w:t>fish’</w:t>
      </w:r>
    </w:p>
    <w:p w14:paraId="12B51AEC" w14:textId="2943AE1C" w:rsidR="00E1638D" w:rsidRDefault="00E1638D" w:rsidP="00B8501F">
      <w:pPr>
        <w:tabs>
          <w:tab w:val="clear" w:pos="369"/>
          <w:tab w:val="left" w:pos="720"/>
          <w:tab w:val="left" w:pos="1080"/>
          <w:tab w:val="left" w:pos="1890"/>
          <w:tab w:val="left" w:pos="3510"/>
          <w:tab w:val="left" w:pos="5400"/>
        </w:tabs>
        <w:ind w:left="5400" w:hanging="5400"/>
        <w:jc w:val="left"/>
      </w:pPr>
      <w:r>
        <w:tab/>
      </w:r>
      <w:r>
        <w:tab/>
      </w:r>
      <w:r>
        <w:tab/>
      </w:r>
      <w:r w:rsidR="00B84038" w:rsidRPr="00DB18E3">
        <w:rPr>
          <w:rFonts w:ascii="Doulos SIL" w:hAnsi="Doulos SIL"/>
          <w:i/>
          <w:color w:val="0000FF"/>
        </w:rPr>
        <w:t>é</w:t>
      </w:r>
      <w:r w:rsidR="00B8501F" w:rsidRPr="00FD1DF0">
        <w:rPr>
          <w:rFonts w:ascii="Doulos SIL" w:hAnsi="Doulos SIL"/>
          <w:i/>
          <w:color w:val="0000FF"/>
        </w:rPr>
        <w:t>=</w:t>
      </w:r>
      <w:r w:rsidR="00B8501F" w:rsidRPr="00FD1DF0">
        <w:rPr>
          <w:rFonts w:ascii="Doulos SIL" w:hAnsi="Doulos SIL"/>
          <w:i/>
          <w:color w:val="0000FF"/>
        </w:rPr>
        <w:sym w:font="Symbol" w:char="F0C6"/>
      </w:r>
      <w:r w:rsidRPr="00DB18E3">
        <w:rPr>
          <w:rFonts w:ascii="Doulos SIL" w:hAnsi="Doulos SIL"/>
          <w:i/>
          <w:color w:val="0000FF"/>
        </w:rPr>
        <w:t xml:space="preserve"> sà kónó</w:t>
      </w:r>
      <w:r>
        <w:tab/>
      </w:r>
      <w:r w:rsidR="00B84038" w:rsidRPr="00DB18E3">
        <w:rPr>
          <w:rFonts w:ascii="Doulos SIL" w:hAnsi="Doulos SIL"/>
          <w:i/>
          <w:color w:val="0000FF"/>
        </w:rPr>
        <w:t xml:space="preserve">è sá </w:t>
      </w:r>
      <w:r w:rsidR="007547A9">
        <w:rPr>
          <w:rFonts w:ascii="Doulos SIL" w:hAnsi="Doulos SIL"/>
          <w:i/>
          <w:color w:val="0000FF"/>
        </w:rPr>
        <w:t>ꜜkónó</w:t>
      </w:r>
      <w:r w:rsidR="00B84038" w:rsidRPr="00DB18E3">
        <w:rPr>
          <w:rFonts w:ascii="Doulos SIL" w:hAnsi="Doulos SIL"/>
          <w:i/>
          <w:color w:val="0000FF"/>
        </w:rPr>
        <w:t>=nēʔ</w:t>
      </w:r>
      <w:r>
        <w:tab/>
        <w:t xml:space="preserve">‘it will </w:t>
      </w:r>
      <w:r w:rsidR="00B84038">
        <w:t>(no</w:t>
      </w:r>
      <w:r w:rsidR="004605E9">
        <w:t>t</w:t>
      </w:r>
      <w:r w:rsidR="00B84038">
        <w:t xml:space="preserve">) </w:t>
      </w:r>
      <w:r w:rsidR="004605E9">
        <w:t>grow</w:t>
      </w:r>
      <w:r>
        <w:t>’</w:t>
      </w:r>
    </w:p>
    <w:p w14:paraId="0E796DA5" w14:textId="05FBEE5F" w:rsidR="00B84038" w:rsidRPr="0097241E" w:rsidRDefault="00B84038" w:rsidP="00B8501F">
      <w:pPr>
        <w:tabs>
          <w:tab w:val="clear" w:pos="369"/>
          <w:tab w:val="left" w:pos="720"/>
          <w:tab w:val="left" w:pos="1080"/>
          <w:tab w:val="left" w:pos="1890"/>
          <w:tab w:val="left" w:pos="3510"/>
          <w:tab w:val="left" w:pos="5400"/>
        </w:tabs>
        <w:ind w:left="5400" w:hanging="5400"/>
        <w:jc w:val="left"/>
      </w:pPr>
      <w:r>
        <w:tab/>
      </w:r>
      <w:r>
        <w:tab/>
        <w:t>MM</w:t>
      </w:r>
      <w:r>
        <w:tab/>
      </w:r>
      <w:r w:rsidR="00830677" w:rsidRPr="00DB18E3">
        <w:rPr>
          <w:rFonts w:ascii="Doulos SIL" w:hAnsi="Doulos SIL"/>
          <w:i/>
          <w:color w:val="0000FF"/>
        </w:rPr>
        <w:t>mī-īló</w:t>
      </w:r>
      <w:r w:rsidR="00B8501F" w:rsidRPr="00FD1DF0">
        <w:rPr>
          <w:rFonts w:ascii="Doulos SIL" w:hAnsi="Doulos SIL"/>
          <w:i/>
          <w:color w:val="0000FF"/>
        </w:rPr>
        <w:t>=</w:t>
      </w:r>
      <w:r w:rsidR="00B8501F" w:rsidRPr="00FD1DF0">
        <w:rPr>
          <w:rFonts w:ascii="Doulos SIL" w:hAnsi="Doulos SIL"/>
          <w:i/>
          <w:color w:val="0000FF"/>
        </w:rPr>
        <w:sym w:font="Symbol" w:char="F0C6"/>
      </w:r>
      <w:r w:rsidR="00830677" w:rsidRPr="00DB18E3">
        <w:rPr>
          <w:rFonts w:ascii="Doulos SIL" w:hAnsi="Doulos SIL"/>
          <w:i/>
          <w:color w:val="0000FF"/>
        </w:rPr>
        <w:t>=è</w:t>
      </w:r>
      <w:r>
        <w:tab/>
      </w:r>
      <w:r w:rsidRPr="00DB18E3">
        <w:rPr>
          <w:rFonts w:ascii="Doulos SIL" w:hAnsi="Doulos SIL"/>
          <w:i/>
          <w:color w:val="0000FF"/>
        </w:rPr>
        <w:t>mī-īló</w:t>
      </w:r>
      <w:r w:rsidR="00B8501F" w:rsidRPr="00FD1DF0">
        <w:rPr>
          <w:rFonts w:ascii="Doulos SIL" w:hAnsi="Doulos SIL"/>
          <w:i/>
          <w:color w:val="0000FF"/>
        </w:rPr>
        <w:t>=</w:t>
      </w:r>
      <w:r w:rsidR="00B8501F" w:rsidRPr="00FD1DF0">
        <w:rPr>
          <w:rFonts w:ascii="Doulos SIL" w:hAnsi="Doulos SIL"/>
          <w:i/>
          <w:color w:val="0000FF"/>
        </w:rPr>
        <w:sym w:font="Symbol" w:char="F0C6"/>
      </w:r>
      <w:r w:rsidRPr="00DB18E3">
        <w:rPr>
          <w:rFonts w:ascii="Doulos SIL" w:hAnsi="Doulos SIL"/>
          <w:i/>
          <w:color w:val="0000FF"/>
        </w:rPr>
        <w:t>=</w:t>
      </w:r>
      <w:r w:rsidR="00796222">
        <w:rPr>
          <w:rFonts w:ascii="Doulos SIL" w:hAnsi="Doulos SIL"/>
          <w:i/>
          <w:color w:val="0000FF"/>
        </w:rPr>
        <w:t>rē</w:t>
      </w:r>
      <w:r w:rsidRPr="00DB18E3">
        <w:rPr>
          <w:rFonts w:ascii="Doulos SIL" w:hAnsi="Doulos SIL"/>
          <w:i/>
          <w:color w:val="0000FF"/>
        </w:rPr>
        <w:t>ʔ</w:t>
      </w:r>
      <w:r w:rsidRPr="0097241E">
        <w:tab/>
        <w:t>‘(not) six’</w:t>
      </w:r>
    </w:p>
    <w:p w14:paraId="48D68502" w14:textId="398D8A35" w:rsidR="00E1638D" w:rsidRDefault="00B84038" w:rsidP="00B8501F">
      <w:pPr>
        <w:tabs>
          <w:tab w:val="clear" w:pos="369"/>
          <w:tab w:val="left" w:pos="720"/>
          <w:tab w:val="left" w:pos="1080"/>
          <w:tab w:val="left" w:pos="1890"/>
          <w:tab w:val="left" w:pos="3510"/>
          <w:tab w:val="left" w:pos="5400"/>
        </w:tabs>
        <w:ind w:left="5400" w:hanging="5400"/>
        <w:jc w:val="left"/>
      </w:pPr>
      <w:r>
        <w:tab/>
      </w:r>
      <w:r>
        <w:tab/>
      </w:r>
      <w:r>
        <w:tab/>
      </w:r>
      <w:r w:rsidRPr="00DB18E3">
        <w:rPr>
          <w:rFonts w:ascii="Doulos SIL" w:hAnsi="Doulos SIL"/>
          <w:i/>
          <w:color w:val="0000FF"/>
        </w:rPr>
        <w:t>jū</w:t>
      </w:r>
      <w:r w:rsidR="00E1638D" w:rsidRPr="00DB18E3">
        <w:rPr>
          <w:rFonts w:ascii="Doulos SIL" w:hAnsi="Doulos SIL"/>
          <w:i/>
          <w:color w:val="0000FF"/>
        </w:rPr>
        <w:t>-r</w:t>
      </w:r>
      <w:r w:rsidRPr="00DB18E3">
        <w:rPr>
          <w:rFonts w:ascii="Doulos SIL" w:hAnsi="Doulos SIL"/>
          <w:i/>
          <w:color w:val="0000FF"/>
        </w:rPr>
        <w:t>ɔ́</w:t>
      </w:r>
      <w:r w:rsidR="00B8501F" w:rsidRPr="00FD1DF0">
        <w:rPr>
          <w:rFonts w:ascii="Doulos SIL" w:hAnsi="Doulos SIL"/>
          <w:i/>
          <w:color w:val="0000FF"/>
        </w:rPr>
        <w:t>=</w:t>
      </w:r>
      <w:r w:rsidR="00B8501F" w:rsidRPr="00FD1DF0">
        <w:rPr>
          <w:rFonts w:ascii="Doulos SIL" w:hAnsi="Doulos SIL"/>
          <w:i/>
          <w:color w:val="0000FF"/>
        </w:rPr>
        <w:sym w:font="Symbol" w:char="F0C6"/>
      </w:r>
      <w:r w:rsidRPr="00DB18E3">
        <w:rPr>
          <w:rFonts w:ascii="Doulos SIL" w:hAnsi="Doulos SIL"/>
          <w:i/>
          <w:color w:val="0000FF"/>
        </w:rPr>
        <w:t>=ɛ̀</w:t>
      </w:r>
      <w:r w:rsidR="00E1638D">
        <w:tab/>
      </w:r>
      <w:r w:rsidRPr="00DB18E3">
        <w:rPr>
          <w:rFonts w:ascii="Doulos SIL" w:hAnsi="Doulos SIL"/>
          <w:i/>
          <w:color w:val="0000FF"/>
        </w:rPr>
        <w:t>jū-rɔ́</w:t>
      </w:r>
      <w:r w:rsidR="00B8501F" w:rsidRPr="00FD1DF0">
        <w:rPr>
          <w:rFonts w:ascii="Doulos SIL" w:hAnsi="Doulos SIL"/>
          <w:i/>
          <w:color w:val="0000FF"/>
        </w:rPr>
        <w:t>=</w:t>
      </w:r>
      <w:r w:rsidR="00B8501F" w:rsidRPr="00FD1DF0">
        <w:rPr>
          <w:rFonts w:ascii="Doulos SIL" w:hAnsi="Doulos SIL"/>
          <w:i/>
          <w:color w:val="0000FF"/>
        </w:rPr>
        <w:sym w:font="Symbol" w:char="F0C6"/>
      </w:r>
      <w:r w:rsidRPr="00DB18E3">
        <w:rPr>
          <w:rFonts w:ascii="Doulos SIL" w:hAnsi="Doulos SIL"/>
          <w:i/>
          <w:color w:val="0000FF"/>
        </w:rPr>
        <w:t>=r</w:t>
      </w:r>
      <w:r w:rsidR="00796222">
        <w:rPr>
          <w:rFonts w:ascii="Doulos SIL" w:hAnsi="Doulos SIL"/>
          <w:i/>
          <w:color w:val="0000FF"/>
        </w:rPr>
        <w:t>ɛ̄</w:t>
      </w:r>
      <w:r w:rsidRPr="00DB18E3">
        <w:rPr>
          <w:rFonts w:ascii="Doulos SIL" w:hAnsi="Doulos SIL"/>
          <w:i/>
          <w:color w:val="0000FF"/>
        </w:rPr>
        <w:t>ʔ</w:t>
      </w:r>
      <w:r w:rsidR="00E1638D">
        <w:tab/>
        <w:t>‘</w:t>
      </w:r>
      <w:r>
        <w:t xml:space="preserve">it is(n’t) </w:t>
      </w:r>
      <w:r w:rsidR="00E1638D">
        <w:t>millet’</w:t>
      </w:r>
    </w:p>
    <w:p w14:paraId="1E9E591B" w14:textId="14AC8596" w:rsidR="00B84038" w:rsidRPr="00B84038" w:rsidRDefault="00B84038" w:rsidP="00B8501F">
      <w:pPr>
        <w:tabs>
          <w:tab w:val="clear" w:pos="369"/>
          <w:tab w:val="left" w:pos="720"/>
          <w:tab w:val="left" w:pos="1080"/>
          <w:tab w:val="left" w:pos="1890"/>
          <w:tab w:val="left" w:pos="3510"/>
          <w:tab w:val="left" w:pos="5400"/>
        </w:tabs>
        <w:ind w:left="5400" w:hanging="5400"/>
        <w:jc w:val="left"/>
      </w:pPr>
      <w:r>
        <w:tab/>
      </w:r>
      <w:r>
        <w:tab/>
      </w:r>
      <w:r>
        <w:tab/>
      </w:r>
      <w:r w:rsidRPr="00DB18E3">
        <w:rPr>
          <w:rFonts w:ascii="Doulos SIL" w:hAnsi="Doulos SIL"/>
          <w:i/>
          <w:color w:val="0000FF"/>
        </w:rPr>
        <w:t>gbāā-rɛ́</w:t>
      </w:r>
      <w:r w:rsidR="00B8501F" w:rsidRPr="00FD1DF0">
        <w:rPr>
          <w:rFonts w:ascii="Doulos SIL" w:hAnsi="Doulos SIL"/>
          <w:i/>
          <w:color w:val="0000FF"/>
        </w:rPr>
        <w:t>=</w:t>
      </w:r>
      <w:r w:rsidR="00B8501F" w:rsidRPr="00FD1DF0">
        <w:rPr>
          <w:rFonts w:ascii="Doulos SIL" w:hAnsi="Doulos SIL"/>
          <w:i/>
          <w:color w:val="0000FF"/>
        </w:rPr>
        <w:sym w:font="Symbol" w:char="F0C6"/>
      </w:r>
      <w:r w:rsidRPr="00DB18E3">
        <w:rPr>
          <w:rFonts w:ascii="Doulos SIL" w:hAnsi="Doulos SIL"/>
          <w:i/>
          <w:color w:val="0000FF"/>
        </w:rPr>
        <w:t>=ɛ̀</w:t>
      </w:r>
      <w:r w:rsidRPr="00DB18E3">
        <w:rPr>
          <w:rFonts w:ascii="Doulos SIL" w:hAnsi="Doulos SIL"/>
          <w:i/>
          <w:color w:val="0000FF"/>
        </w:rPr>
        <w:tab/>
        <w:t>gbāā-rá</w:t>
      </w:r>
      <w:r w:rsidR="00B8501F" w:rsidRPr="00FD1DF0">
        <w:rPr>
          <w:rFonts w:ascii="Doulos SIL" w:hAnsi="Doulos SIL"/>
          <w:i/>
          <w:color w:val="0000FF"/>
        </w:rPr>
        <w:t>=</w:t>
      </w:r>
      <w:r w:rsidR="00B8501F" w:rsidRPr="00FD1DF0">
        <w:rPr>
          <w:rFonts w:ascii="Doulos SIL" w:hAnsi="Doulos SIL"/>
          <w:i/>
          <w:color w:val="0000FF"/>
        </w:rPr>
        <w:sym w:font="Symbol" w:char="F0C6"/>
      </w:r>
      <w:r w:rsidRPr="00DB18E3">
        <w:rPr>
          <w:rFonts w:ascii="Doulos SIL" w:hAnsi="Doulos SIL"/>
          <w:i/>
          <w:color w:val="0000FF"/>
        </w:rPr>
        <w:t>=r</w:t>
      </w:r>
      <w:r w:rsidR="00796222">
        <w:rPr>
          <w:rFonts w:ascii="Doulos SIL" w:hAnsi="Doulos SIL"/>
          <w:i/>
          <w:color w:val="0000FF"/>
        </w:rPr>
        <w:t>ɛ̄</w:t>
      </w:r>
      <w:r w:rsidRPr="00DB18E3">
        <w:rPr>
          <w:rFonts w:ascii="Doulos SIL" w:hAnsi="Doulos SIL"/>
          <w:i/>
          <w:color w:val="0000FF"/>
        </w:rPr>
        <w:t>ʔ</w:t>
      </w:r>
      <w:r>
        <w:tab/>
        <w:t>‘it is(n’t) a stick’</w:t>
      </w:r>
    </w:p>
    <w:p w14:paraId="16297CD0" w14:textId="4EF2089E" w:rsidR="00B54E29" w:rsidRDefault="00B54E29" w:rsidP="00B8501F">
      <w:pPr>
        <w:tabs>
          <w:tab w:val="clear" w:pos="369"/>
          <w:tab w:val="left" w:pos="720"/>
          <w:tab w:val="left" w:pos="1080"/>
          <w:tab w:val="left" w:pos="1890"/>
          <w:tab w:val="left" w:pos="3510"/>
          <w:tab w:val="left" w:pos="5400"/>
        </w:tabs>
        <w:ind w:left="5400" w:hanging="5400"/>
        <w:jc w:val="left"/>
      </w:pPr>
      <w:r>
        <w:tab/>
      </w:r>
      <w:r>
        <w:tab/>
        <w:t>LH</w:t>
      </w:r>
      <w:r>
        <w:tab/>
      </w:r>
      <w:r w:rsidRPr="00DB18E3">
        <w:rPr>
          <w:rFonts w:ascii="Doulos SIL" w:hAnsi="Doulos SIL"/>
          <w:i/>
          <w:color w:val="0000FF"/>
        </w:rPr>
        <w:t>à fìdí</w:t>
      </w:r>
      <w:r>
        <w:tab/>
      </w:r>
      <w:r w:rsidR="00830677" w:rsidRPr="00DB18E3">
        <w:rPr>
          <w:rFonts w:ascii="Doulos SIL" w:hAnsi="Doulos SIL"/>
          <w:i/>
          <w:color w:val="0000FF"/>
        </w:rPr>
        <w:t>à fìdí=rēʔ</w:t>
      </w:r>
      <w:r>
        <w:tab/>
        <w:t>‘he/she ran’</w:t>
      </w:r>
    </w:p>
    <w:p w14:paraId="553C04A2" w14:textId="5C7F249D" w:rsidR="00D362B9" w:rsidRDefault="00D362B9" w:rsidP="00B8501F">
      <w:pPr>
        <w:tabs>
          <w:tab w:val="clear" w:pos="369"/>
          <w:tab w:val="left" w:pos="720"/>
          <w:tab w:val="left" w:pos="1080"/>
          <w:tab w:val="left" w:pos="1890"/>
          <w:tab w:val="left" w:pos="3510"/>
          <w:tab w:val="left" w:pos="5400"/>
        </w:tabs>
        <w:ind w:left="5400" w:hanging="5400"/>
        <w:jc w:val="left"/>
      </w:pPr>
      <w:r>
        <w:tab/>
      </w:r>
      <w:r>
        <w:tab/>
      </w:r>
      <w:r>
        <w:tab/>
      </w:r>
      <w:r w:rsidRPr="00DB18E3">
        <w:rPr>
          <w:rFonts w:ascii="Doulos SIL" w:hAnsi="Doulos SIL"/>
          <w:i/>
          <w:color w:val="0000FF"/>
        </w:rPr>
        <w:t>wùl-á</w:t>
      </w:r>
      <w:r w:rsidR="00B8501F" w:rsidRPr="00FD1DF0">
        <w:rPr>
          <w:rFonts w:ascii="Doulos SIL" w:hAnsi="Doulos SIL"/>
          <w:i/>
          <w:color w:val="0000FF"/>
        </w:rPr>
        <w:t>=</w:t>
      </w:r>
      <w:r w:rsidR="00B8501F" w:rsidRPr="00FD1DF0">
        <w:rPr>
          <w:rFonts w:ascii="Doulos SIL" w:hAnsi="Doulos SIL"/>
          <w:i/>
          <w:color w:val="0000FF"/>
        </w:rPr>
        <w:sym w:font="Symbol" w:char="F0C6"/>
      </w:r>
      <w:r w:rsidR="00830677" w:rsidRPr="00DB18E3">
        <w:rPr>
          <w:rFonts w:ascii="Doulos SIL" w:hAnsi="Doulos SIL"/>
          <w:i/>
          <w:color w:val="0000FF"/>
        </w:rPr>
        <w:t>=ɛ̀</w:t>
      </w:r>
      <w:r>
        <w:tab/>
      </w:r>
      <w:r w:rsidR="00830677" w:rsidRPr="00DB18E3">
        <w:rPr>
          <w:rFonts w:ascii="Doulos SIL" w:hAnsi="Doulos SIL"/>
          <w:i/>
          <w:color w:val="0000FF"/>
        </w:rPr>
        <w:t>wùl-á</w:t>
      </w:r>
      <w:r w:rsidR="00B8501F" w:rsidRPr="00FD1DF0">
        <w:rPr>
          <w:rFonts w:ascii="Doulos SIL" w:hAnsi="Doulos SIL"/>
          <w:i/>
          <w:color w:val="0000FF"/>
        </w:rPr>
        <w:t>=</w:t>
      </w:r>
      <w:r w:rsidR="00B8501F" w:rsidRPr="00FD1DF0">
        <w:rPr>
          <w:rFonts w:ascii="Doulos SIL" w:hAnsi="Doulos SIL"/>
          <w:i/>
          <w:color w:val="0000FF"/>
        </w:rPr>
        <w:sym w:font="Symbol" w:char="F0C6"/>
      </w:r>
      <w:r w:rsidR="00830677" w:rsidRPr="00DB18E3">
        <w:rPr>
          <w:rFonts w:ascii="Doulos SIL" w:hAnsi="Doulos SIL"/>
          <w:i/>
          <w:color w:val="0000FF"/>
        </w:rPr>
        <w:t>=rɛ̄ʔ</w:t>
      </w:r>
      <w:r>
        <w:tab/>
        <w:t>‘</w:t>
      </w:r>
      <w:r w:rsidR="00830677">
        <w:t xml:space="preserve">it is(n’t) a </w:t>
      </w:r>
      <w:r>
        <w:t>dog’</w:t>
      </w:r>
    </w:p>
    <w:p w14:paraId="63C0068D" w14:textId="5158F36B" w:rsidR="00E1638D" w:rsidRDefault="00E1638D" w:rsidP="00B8501F">
      <w:pPr>
        <w:tabs>
          <w:tab w:val="clear" w:pos="369"/>
          <w:tab w:val="left" w:pos="720"/>
          <w:tab w:val="left" w:pos="1080"/>
          <w:tab w:val="left" w:pos="1890"/>
          <w:tab w:val="left" w:pos="3510"/>
          <w:tab w:val="left" w:pos="5400"/>
        </w:tabs>
        <w:ind w:left="5400" w:hanging="5400"/>
        <w:jc w:val="left"/>
      </w:pPr>
      <w:r>
        <w:tab/>
      </w:r>
      <w:r>
        <w:tab/>
      </w:r>
      <w:r>
        <w:tab/>
      </w:r>
      <w:r w:rsidRPr="004605E9">
        <w:rPr>
          <w:rFonts w:ascii="Doulos SIL" w:hAnsi="Doulos SIL"/>
          <w:i/>
          <w:color w:val="0000FF"/>
        </w:rPr>
        <w:t>bòbó</w:t>
      </w:r>
      <w:r w:rsidR="00B8501F" w:rsidRPr="00FD1DF0">
        <w:rPr>
          <w:rFonts w:ascii="Doulos SIL" w:hAnsi="Doulos SIL"/>
          <w:i/>
          <w:color w:val="0000FF"/>
        </w:rPr>
        <w:t>=</w:t>
      </w:r>
      <w:r w:rsidR="00B8501F" w:rsidRPr="00FD1DF0">
        <w:rPr>
          <w:rFonts w:ascii="Doulos SIL" w:hAnsi="Doulos SIL"/>
          <w:i/>
          <w:color w:val="0000FF"/>
        </w:rPr>
        <w:sym w:font="Symbol" w:char="F0C6"/>
      </w:r>
      <w:r w:rsidR="007547A9" w:rsidRPr="004605E9">
        <w:rPr>
          <w:rFonts w:ascii="Doulos SIL" w:hAnsi="Doulos SIL"/>
          <w:i/>
          <w:color w:val="0000FF"/>
        </w:rPr>
        <w:t>=è</w:t>
      </w:r>
      <w:r w:rsidRPr="004605E9">
        <w:rPr>
          <w:rFonts w:ascii="Doulos SIL" w:hAnsi="Doulos SIL"/>
          <w:i/>
          <w:color w:val="0000FF"/>
        </w:rPr>
        <w:tab/>
      </w:r>
      <w:r w:rsidR="00B84038" w:rsidRPr="00DB18E3">
        <w:rPr>
          <w:rFonts w:ascii="Doulos SIL" w:hAnsi="Doulos SIL"/>
          <w:i/>
          <w:color w:val="0000FF"/>
        </w:rPr>
        <w:t>bòbó</w:t>
      </w:r>
      <w:r w:rsidR="00B8501F" w:rsidRPr="00FD1DF0">
        <w:rPr>
          <w:rFonts w:ascii="Doulos SIL" w:hAnsi="Doulos SIL"/>
          <w:i/>
          <w:color w:val="0000FF"/>
        </w:rPr>
        <w:t>=</w:t>
      </w:r>
      <w:r w:rsidR="00B8501F" w:rsidRPr="00FD1DF0">
        <w:rPr>
          <w:rFonts w:ascii="Doulos SIL" w:hAnsi="Doulos SIL"/>
          <w:i/>
          <w:color w:val="0000FF"/>
        </w:rPr>
        <w:sym w:font="Symbol" w:char="F0C6"/>
      </w:r>
      <w:r w:rsidR="00B84038" w:rsidRPr="00DB18E3">
        <w:rPr>
          <w:rFonts w:ascii="Doulos SIL" w:hAnsi="Doulos SIL"/>
          <w:i/>
          <w:color w:val="0000FF"/>
        </w:rPr>
        <w:t>=rēʔ</w:t>
      </w:r>
      <w:r>
        <w:tab/>
        <w:t>‘</w:t>
      </w:r>
      <w:r w:rsidR="007547A9">
        <w:t xml:space="preserve">it is(n’t) </w:t>
      </w:r>
      <w:r>
        <w:t>Bobo Dioulasso</w:t>
      </w:r>
      <w:r w:rsidR="007547A9">
        <w:t xml:space="preserve"> (city)</w:t>
      </w:r>
      <w:r>
        <w:t>’</w:t>
      </w:r>
    </w:p>
    <w:p w14:paraId="4D6C9086" w14:textId="6BC8BE34" w:rsidR="00543199" w:rsidRDefault="00543199" w:rsidP="00543199">
      <w:pPr>
        <w:tabs>
          <w:tab w:val="clear" w:pos="369"/>
          <w:tab w:val="left" w:pos="720"/>
          <w:tab w:val="left" w:pos="1080"/>
          <w:tab w:val="left" w:pos="2250"/>
          <w:tab w:val="left" w:pos="3690"/>
          <w:tab w:val="left" w:pos="5310"/>
        </w:tabs>
      </w:pPr>
      <w:r>
        <w:tab/>
      </w:r>
      <w:r>
        <w:tab/>
      </w:r>
      <w:r>
        <w:tab/>
      </w:r>
    </w:p>
    <w:p w14:paraId="72DCA9F2" w14:textId="735EB2C3" w:rsidR="00B54E29" w:rsidRDefault="00B54E29" w:rsidP="00B8501F">
      <w:pPr>
        <w:tabs>
          <w:tab w:val="clear" w:pos="369"/>
          <w:tab w:val="left" w:pos="720"/>
          <w:tab w:val="left" w:pos="1080"/>
          <w:tab w:val="left" w:pos="1890"/>
          <w:tab w:val="left" w:pos="3510"/>
          <w:tab w:val="left" w:pos="5400"/>
        </w:tabs>
        <w:ind w:left="5400" w:hanging="5400"/>
        <w:jc w:val="left"/>
      </w:pPr>
      <w:r>
        <w:tab/>
      </w:r>
      <w:r>
        <w:tab/>
        <w:t>HM</w:t>
      </w:r>
      <w:r>
        <w:tab/>
      </w:r>
      <w:r w:rsidRPr="00DB18E3">
        <w:rPr>
          <w:rFonts w:ascii="Doulos SIL" w:hAnsi="Doulos SIL"/>
          <w:i/>
          <w:color w:val="0000FF"/>
        </w:rPr>
        <w:t>ààⁿ fídī</w:t>
      </w:r>
      <w:r>
        <w:tab/>
      </w:r>
      <w:r w:rsidR="00830677" w:rsidRPr="00DB18E3">
        <w:rPr>
          <w:rFonts w:ascii="Doulos SIL" w:hAnsi="Doulos SIL"/>
          <w:i/>
          <w:color w:val="0000FF"/>
        </w:rPr>
        <w:t>ààⁿ fídī=rēʔ</w:t>
      </w:r>
      <w:r>
        <w:tab/>
        <w:t>‘they ran’</w:t>
      </w:r>
    </w:p>
    <w:p w14:paraId="06201596" w14:textId="0BAD8D2A" w:rsidR="00D362B9" w:rsidRDefault="00D362B9" w:rsidP="00B8501F">
      <w:pPr>
        <w:tabs>
          <w:tab w:val="clear" w:pos="369"/>
          <w:tab w:val="left" w:pos="720"/>
          <w:tab w:val="left" w:pos="1080"/>
          <w:tab w:val="left" w:pos="1890"/>
          <w:tab w:val="left" w:pos="3510"/>
          <w:tab w:val="left" w:pos="5400"/>
        </w:tabs>
        <w:ind w:left="5400" w:hanging="5400"/>
        <w:jc w:val="left"/>
      </w:pPr>
      <w:r>
        <w:tab/>
      </w:r>
      <w:r>
        <w:tab/>
      </w:r>
      <w:r>
        <w:tab/>
      </w:r>
      <w:r w:rsidRPr="00DB18E3">
        <w:rPr>
          <w:rFonts w:ascii="Doulos SIL" w:hAnsi="Doulos SIL"/>
          <w:i/>
          <w:color w:val="0000FF"/>
        </w:rPr>
        <w:t>è kìtàlíī</w:t>
      </w:r>
      <w:r>
        <w:tab/>
      </w:r>
      <w:r w:rsidR="00830677" w:rsidRPr="00DB18E3">
        <w:rPr>
          <w:rFonts w:ascii="Doulos SIL" w:hAnsi="Doulos SIL"/>
          <w:i/>
          <w:color w:val="0000FF"/>
        </w:rPr>
        <w:t>è kìtàlí=rēʔ</w:t>
      </w:r>
      <w:r>
        <w:tab/>
        <w:t>‘it got worse’</w:t>
      </w:r>
    </w:p>
    <w:p w14:paraId="2317EAAC" w14:textId="085143E7" w:rsidR="00D362B9" w:rsidRDefault="00D362B9" w:rsidP="00B8501F">
      <w:pPr>
        <w:tabs>
          <w:tab w:val="clear" w:pos="369"/>
          <w:tab w:val="left" w:pos="720"/>
          <w:tab w:val="left" w:pos="1080"/>
          <w:tab w:val="left" w:pos="1890"/>
          <w:tab w:val="left" w:pos="3510"/>
          <w:tab w:val="left" w:pos="5400"/>
        </w:tabs>
        <w:ind w:left="5400" w:hanging="5400"/>
        <w:jc w:val="left"/>
      </w:pPr>
      <w:r>
        <w:tab/>
      </w:r>
      <w:r>
        <w:tab/>
      </w:r>
      <w:r>
        <w:tab/>
      </w:r>
      <w:r w:rsidR="00830677" w:rsidRPr="0097241E">
        <w:rPr>
          <w:rFonts w:ascii="Doulos SIL" w:hAnsi="Doulos SIL"/>
          <w:i/>
          <w:color w:val="0000FF"/>
        </w:rPr>
        <w:t>mā</w:t>
      </w:r>
      <w:r w:rsidRPr="0097241E">
        <w:rPr>
          <w:rFonts w:ascii="Doulos SIL" w:hAnsi="Doulos SIL"/>
          <w:i/>
          <w:color w:val="0000FF"/>
        </w:rPr>
        <w:t xml:space="preserve"> ná bàʔríī</w:t>
      </w:r>
      <w:r>
        <w:tab/>
      </w:r>
      <w:r w:rsidR="00830677" w:rsidRPr="00DB18E3">
        <w:rPr>
          <w:rFonts w:ascii="Doulos SIL" w:hAnsi="Doulos SIL"/>
          <w:i/>
          <w:color w:val="0000FF"/>
        </w:rPr>
        <w:t>mā ná bàʔ</w:t>
      </w:r>
      <w:r w:rsidR="007547A9">
        <w:rPr>
          <w:rFonts w:ascii="Doulos SIL" w:hAnsi="Doulos SIL"/>
          <w:i/>
          <w:color w:val="0000FF"/>
        </w:rPr>
        <w:t>rí</w:t>
      </w:r>
      <w:r w:rsidR="00830677" w:rsidRPr="00DB18E3">
        <w:rPr>
          <w:rFonts w:ascii="Doulos SIL" w:hAnsi="Doulos SIL"/>
          <w:i/>
          <w:color w:val="0000FF"/>
        </w:rPr>
        <w:t>=lēʔ</w:t>
      </w:r>
      <w:r>
        <w:tab/>
        <w:t>‘I hit him/her’</w:t>
      </w:r>
    </w:p>
    <w:p w14:paraId="1B5A80E8" w14:textId="41B4D4EA" w:rsidR="00E1638D" w:rsidRPr="00E1638D" w:rsidRDefault="00E1638D" w:rsidP="00B8501F">
      <w:pPr>
        <w:tabs>
          <w:tab w:val="clear" w:pos="369"/>
          <w:tab w:val="left" w:pos="720"/>
          <w:tab w:val="left" w:pos="1080"/>
          <w:tab w:val="left" w:pos="1890"/>
          <w:tab w:val="left" w:pos="3510"/>
          <w:tab w:val="left" w:pos="5400"/>
        </w:tabs>
        <w:ind w:left="5400" w:hanging="5400"/>
        <w:jc w:val="left"/>
      </w:pPr>
      <w:r>
        <w:tab/>
      </w:r>
      <w:r>
        <w:tab/>
        <w:t>HL</w:t>
      </w:r>
      <w:r>
        <w:tab/>
      </w:r>
      <w:r w:rsidRPr="004605E9">
        <w:rPr>
          <w:rFonts w:ascii="Doulos SIL" w:hAnsi="Doulos SIL"/>
          <w:i/>
          <w:color w:val="0000FF"/>
        </w:rPr>
        <w:t>jí-nà</w:t>
      </w:r>
      <w:r w:rsidR="00B8501F" w:rsidRPr="00FD1DF0">
        <w:rPr>
          <w:rFonts w:ascii="Doulos SIL" w:hAnsi="Doulos SIL"/>
          <w:i/>
          <w:color w:val="0000FF"/>
        </w:rPr>
        <w:t>=</w:t>
      </w:r>
      <w:r w:rsidR="00B8501F" w:rsidRPr="00FD1DF0">
        <w:rPr>
          <w:rFonts w:ascii="Doulos SIL" w:hAnsi="Doulos SIL"/>
          <w:i/>
          <w:color w:val="0000FF"/>
        </w:rPr>
        <w:sym w:font="Symbol" w:char="F0C6"/>
      </w:r>
      <w:r w:rsidR="007547A9" w:rsidRPr="004605E9">
        <w:rPr>
          <w:rFonts w:ascii="Doulos SIL" w:hAnsi="Doulos SIL"/>
          <w:i/>
          <w:color w:val="0000FF"/>
        </w:rPr>
        <w:t>=ɛ̀</w:t>
      </w:r>
      <w:r w:rsidRPr="00DB18E3">
        <w:rPr>
          <w:rFonts w:ascii="Doulos SIL" w:hAnsi="Doulos SIL"/>
          <w:i/>
          <w:color w:val="0000FF"/>
        </w:rPr>
        <w:tab/>
      </w:r>
      <w:r w:rsidR="00830677" w:rsidRPr="00DB18E3">
        <w:rPr>
          <w:rFonts w:ascii="Doulos SIL" w:hAnsi="Doulos SIL"/>
          <w:i/>
          <w:color w:val="0000FF"/>
        </w:rPr>
        <w:t>jí-nà</w:t>
      </w:r>
      <w:r w:rsidR="00B8501F" w:rsidRPr="00FD1DF0">
        <w:rPr>
          <w:rFonts w:ascii="Doulos SIL" w:hAnsi="Doulos SIL"/>
          <w:i/>
          <w:color w:val="0000FF"/>
        </w:rPr>
        <w:t>=</w:t>
      </w:r>
      <w:r w:rsidR="00B8501F" w:rsidRPr="00FD1DF0">
        <w:rPr>
          <w:rFonts w:ascii="Doulos SIL" w:hAnsi="Doulos SIL"/>
          <w:i/>
          <w:color w:val="0000FF"/>
        </w:rPr>
        <w:sym w:font="Symbol" w:char="F0C6"/>
      </w:r>
      <w:r w:rsidR="00830677" w:rsidRPr="00DB18E3">
        <w:rPr>
          <w:rFonts w:ascii="Doulos SIL" w:hAnsi="Doulos SIL"/>
          <w:i/>
          <w:color w:val="0000FF"/>
        </w:rPr>
        <w:t>=nɛ̄ʔ</w:t>
      </w:r>
      <w:r>
        <w:tab/>
        <w:t>‘</w:t>
      </w:r>
      <w:r w:rsidR="007547A9">
        <w:t xml:space="preserve">it is(n’t) a </w:t>
      </w:r>
      <w:r>
        <w:t>market’</w:t>
      </w:r>
    </w:p>
    <w:p w14:paraId="5B89D748" w14:textId="77777777" w:rsidR="007229D3" w:rsidRDefault="007229D3" w:rsidP="007229D3"/>
    <w:p w14:paraId="46427788" w14:textId="5F1FF9D8" w:rsidR="00567758" w:rsidRDefault="00567758" w:rsidP="007229D3">
      <w:r>
        <w:t>However, monomoraic &lt;LH&gt; words (certain imperative forms of verbs) flatten to L before the enclitic, since a #</w:t>
      </w:r>
      <w:r w:rsidRPr="00567758">
        <w:rPr>
          <w:rFonts w:ascii="Doulos SIL" w:hAnsi="Doulos SIL"/>
          <w:color w:val="008000"/>
        </w:rPr>
        <w:t>Cv̌Cv̄</w:t>
      </w:r>
      <w:r>
        <w:t xml:space="preserve"> word is not possible. </w:t>
      </w:r>
    </w:p>
    <w:p w14:paraId="28B29ABB" w14:textId="77777777" w:rsidR="00567758" w:rsidRDefault="00567758" w:rsidP="007229D3"/>
    <w:p w14:paraId="68C0B5D9" w14:textId="17309CDA" w:rsidR="00567758" w:rsidRPr="00567758" w:rsidRDefault="00567758" w:rsidP="00567758">
      <w:pPr>
        <w:tabs>
          <w:tab w:val="clear" w:pos="369"/>
          <w:tab w:val="left" w:pos="720"/>
          <w:tab w:val="left" w:pos="2880"/>
          <w:tab w:val="left" w:pos="4770"/>
        </w:tabs>
      </w:pPr>
      <w:r>
        <w:t>(xx5)</w:t>
      </w:r>
      <w:r>
        <w:tab/>
        <w:t>positive imperative</w:t>
      </w:r>
      <w:r>
        <w:tab/>
      </w:r>
      <w:r w:rsidRPr="00DB18E3">
        <w:rPr>
          <w:rFonts w:ascii="Doulos SIL" w:hAnsi="Doulos SIL"/>
          <w:i/>
          <w:color w:val="0000FF"/>
        </w:rPr>
        <w:t>è gǔⁿ</w:t>
      </w:r>
      <w:r>
        <w:tab/>
        <w:t>‘Shorten it!’</w:t>
      </w:r>
    </w:p>
    <w:p w14:paraId="440D32A1" w14:textId="533682D5" w:rsidR="00567758" w:rsidRDefault="00567758" w:rsidP="00567758">
      <w:pPr>
        <w:tabs>
          <w:tab w:val="clear" w:pos="369"/>
          <w:tab w:val="left" w:pos="720"/>
          <w:tab w:val="left" w:pos="2880"/>
          <w:tab w:val="left" w:pos="4770"/>
        </w:tabs>
      </w:pPr>
      <w:r>
        <w:tab/>
        <w:t>prohibitive</w:t>
      </w:r>
      <w:r>
        <w:tab/>
      </w:r>
      <w:r w:rsidRPr="00DB18E3">
        <w:rPr>
          <w:rFonts w:ascii="Doulos SIL" w:hAnsi="Doulos SIL"/>
          <w:i/>
          <w:color w:val="0000FF"/>
        </w:rPr>
        <w:t>bí=í gù=nēʔ</w:t>
      </w:r>
      <w:r>
        <w:tab/>
        <w:t>‘Don’t shorten it!’</w:t>
      </w:r>
    </w:p>
    <w:p w14:paraId="28412987" w14:textId="4334C5E9" w:rsidR="00C7502A" w:rsidRDefault="006761F0" w:rsidP="00C7502A">
      <w:pPr>
        <w:pStyle w:val="Heading2"/>
        <w:numPr>
          <w:ilvl w:val="1"/>
          <w:numId w:val="1"/>
        </w:numPr>
        <w:tabs>
          <w:tab w:val="clear" w:pos="720"/>
        </w:tabs>
      </w:pPr>
      <w:bookmarkStart w:id="1355" w:name="_Toc508942868"/>
      <w:bookmarkStart w:id="1356" w:name="_Toc508943468"/>
      <w:bookmarkStart w:id="1357" w:name="_Toc518533255"/>
      <w:bookmarkStart w:id="1358" w:name="_Toc78375767"/>
      <w:bookmarkStart w:id="1359" w:name="_Toc79405869"/>
      <w:bookmarkStart w:id="1360" w:name="_Toc167069719"/>
      <w:bookmarkStart w:id="1361" w:name="_Toc337412114"/>
      <w:r>
        <w:lastRenderedPageBreak/>
        <w:t>I</w:t>
      </w:r>
      <w:r w:rsidR="00C7502A">
        <w:t xml:space="preserve">ndicative AN </w:t>
      </w:r>
      <w:r w:rsidR="00C7502A" w:rsidRPr="006761F0">
        <w:t>categories</w:t>
      </w:r>
      <w:bookmarkEnd w:id="1355"/>
      <w:bookmarkEnd w:id="1356"/>
      <w:bookmarkEnd w:id="1357"/>
      <w:bookmarkEnd w:id="1358"/>
      <w:bookmarkEnd w:id="1359"/>
      <w:bookmarkEnd w:id="1360"/>
      <w:bookmarkEnd w:id="1361"/>
    </w:p>
    <w:p w14:paraId="66E2E8B9" w14:textId="5A995ED9" w:rsidR="00C7502A" w:rsidRDefault="00C7502A" w:rsidP="00C7502A">
      <w:pPr>
        <w:pStyle w:val="Heading3"/>
        <w:numPr>
          <w:ilvl w:val="2"/>
          <w:numId w:val="1"/>
        </w:numPr>
      </w:pPr>
      <w:bookmarkStart w:id="1362" w:name="_Toc167069720"/>
      <w:bookmarkStart w:id="1363" w:name="_Toc337412115"/>
      <w:r w:rsidRPr="00966C79">
        <w:t>Perfective system (including perfect)</w:t>
      </w:r>
      <w:bookmarkEnd w:id="1362"/>
      <w:bookmarkEnd w:id="1363"/>
    </w:p>
    <w:p w14:paraId="6719E0BA" w14:textId="4D8529C5" w:rsidR="00D374B0" w:rsidRDefault="00D374B0" w:rsidP="00D374B0">
      <w:r>
        <w:t xml:space="preserve">Subjects of perfective verbs, pronominal and nonpronominal, have their regular tones (subject to local tone sandhi processes). Thus 1Sg pronoun </w:t>
      </w:r>
      <w:r w:rsidRPr="00B81077">
        <w:rPr>
          <w:rFonts w:ascii="Doulos SIL" w:hAnsi="Doulos SIL"/>
          <w:i/>
          <w:color w:val="0000FF"/>
        </w:rPr>
        <w:t>mā</w:t>
      </w:r>
      <w:r>
        <w:t xml:space="preserve">, 3Pl pronoun </w:t>
      </w:r>
      <w:r w:rsidRPr="00B81077">
        <w:rPr>
          <w:rFonts w:ascii="Doulos SIL" w:hAnsi="Doulos SIL"/>
          <w:i/>
          <w:color w:val="0000FF"/>
        </w:rPr>
        <w:t>ààⁿ</w:t>
      </w:r>
      <w:r>
        <w:t xml:space="preserve">, and so forth. This distinguishes perfectives from imperfectives, which require a tonal </w:t>
      </w:r>
      <w:r w:rsidR="009B69E1">
        <w:t>enclitic morpheme</w:t>
      </w:r>
      <w:r>
        <w:t xml:space="preserve"> </w:t>
      </w:r>
      <w:r w:rsidRPr="00D8383A">
        <w:t>/H+</w:t>
      </w:r>
      <w:r w:rsidRPr="00D374B0">
        <w:rPr>
          <w:rFonts w:ascii="Doulos SIL" w:hAnsi="Doulos SIL"/>
          <w:color w:val="008000"/>
        </w:rPr>
        <w:t>=</w:t>
      </w:r>
      <w:r w:rsidRPr="00D374B0">
        <w:rPr>
          <w:rFonts w:ascii="Doulos SIL" w:hAnsi="Doulos SIL"/>
          <w:color w:val="008000"/>
        </w:rPr>
        <w:sym w:font="Symbol" w:char="F0C6"/>
      </w:r>
      <w:r>
        <w:t>/, i.e. segmental zero plus H</w:t>
      </w:r>
      <w:r>
        <w:noBreakHyphen/>
        <w:t xml:space="preserve">tone. </w:t>
      </w:r>
    </w:p>
    <w:p w14:paraId="6543FF83" w14:textId="77777777" w:rsidR="00D374B0" w:rsidRDefault="00D374B0" w:rsidP="00D374B0"/>
    <w:p w14:paraId="4CA67E43" w14:textId="77777777" w:rsidR="00D374B0" w:rsidRPr="00D374B0" w:rsidRDefault="00D374B0" w:rsidP="00D374B0"/>
    <w:p w14:paraId="2A06E264" w14:textId="3FCC34B5" w:rsidR="00C7502A" w:rsidRDefault="00C7502A" w:rsidP="00C7502A">
      <w:pPr>
        <w:pStyle w:val="Heading4"/>
        <w:numPr>
          <w:ilvl w:val="3"/>
          <w:numId w:val="1"/>
        </w:numPr>
        <w:tabs>
          <w:tab w:val="clear" w:pos="1080"/>
          <w:tab w:val="num" w:pos="864"/>
        </w:tabs>
        <w:ind w:left="864" w:hanging="864"/>
      </w:pPr>
      <w:bookmarkStart w:id="1364" w:name="_Toc508942870"/>
      <w:bookmarkStart w:id="1365" w:name="_Toc508943470"/>
      <w:bookmarkStart w:id="1366" w:name="_Toc518533257"/>
      <w:bookmarkStart w:id="1367" w:name="_Toc78375769"/>
      <w:bookmarkStart w:id="1368" w:name="_Toc79405871"/>
      <w:bookmarkStart w:id="1369" w:name="_Toc167069721"/>
      <w:r>
        <w:t xml:space="preserve"> </w:t>
      </w:r>
      <w:bookmarkStart w:id="1370" w:name="_Toc337412116"/>
      <w:bookmarkEnd w:id="1364"/>
      <w:bookmarkEnd w:id="1365"/>
      <w:bookmarkEnd w:id="1366"/>
      <w:bookmarkEnd w:id="1367"/>
      <w:bookmarkEnd w:id="1368"/>
      <w:bookmarkEnd w:id="1369"/>
      <w:r w:rsidR="00B62E10">
        <w:t>Perfective</w:t>
      </w:r>
      <w:bookmarkEnd w:id="1370"/>
    </w:p>
    <w:p w14:paraId="06B80A3B" w14:textId="66668891" w:rsidR="00CA3FB4" w:rsidRPr="002D209A" w:rsidRDefault="00CA3FB4" w:rsidP="00CA3FB4">
      <w:r>
        <w:t>The perfective is the standard way to report an already completed (i.e. past) event.</w:t>
      </w:r>
    </w:p>
    <w:p w14:paraId="5D6D25A4" w14:textId="77777777" w:rsidR="00CA3FB4" w:rsidRPr="002D209A" w:rsidRDefault="00CA3FB4" w:rsidP="00CA3FB4"/>
    <w:p w14:paraId="3F49E4DD" w14:textId="77777777" w:rsidR="00CA3FB4" w:rsidRDefault="00CA3FB4" w:rsidP="00CA3FB4">
      <w:pPr>
        <w:tabs>
          <w:tab w:val="clear" w:pos="369"/>
          <w:tab w:val="left" w:pos="720"/>
          <w:tab w:val="left" w:pos="1080"/>
          <w:tab w:val="left" w:pos="2250"/>
          <w:tab w:val="left" w:pos="3600"/>
        </w:tabs>
      </w:pPr>
      <w:r>
        <w:t>(xx1)</w:t>
      </w:r>
      <w:r>
        <w:tab/>
        <w:t>a.</w:t>
      </w:r>
      <w:r>
        <w:tab/>
      </w:r>
      <w:r w:rsidRPr="00986631">
        <w:rPr>
          <w:rFonts w:ascii="Doulos SIL" w:hAnsi="Doulos SIL"/>
          <w:i/>
          <w:color w:val="0000FF"/>
        </w:rPr>
        <w:t>màⁿ</w:t>
      </w:r>
      <w:r w:rsidRPr="00986631">
        <w:rPr>
          <w:rFonts w:ascii="Doulos SIL" w:hAnsi="Doulos SIL"/>
          <w:i/>
          <w:color w:val="0000FF"/>
        </w:rPr>
        <w:tab/>
        <w:t>sìbí</w:t>
      </w:r>
      <w:r w:rsidRPr="00986631">
        <w:rPr>
          <w:rFonts w:ascii="Doulos SIL" w:hAnsi="Doulos SIL"/>
          <w:i/>
          <w:color w:val="0000FF"/>
        </w:rPr>
        <w:tab/>
        <w:t>dɔ̀ní(-ì)</w:t>
      </w:r>
    </w:p>
    <w:p w14:paraId="10DDB56D" w14:textId="3E645F3A" w:rsidR="00CA3FB4" w:rsidRDefault="00CA3FB4" w:rsidP="00CA3FB4">
      <w:pPr>
        <w:tabs>
          <w:tab w:val="clear" w:pos="369"/>
          <w:tab w:val="left" w:pos="720"/>
          <w:tab w:val="left" w:pos="1080"/>
          <w:tab w:val="left" w:pos="2250"/>
          <w:tab w:val="left" w:pos="3600"/>
        </w:tabs>
      </w:pPr>
      <w:r>
        <w:tab/>
      </w:r>
      <w:r>
        <w:tab/>
        <w:t>1Sg</w:t>
      </w:r>
      <w:r>
        <w:tab/>
        <w:t>meat</w:t>
      </w:r>
      <w:r>
        <w:tab/>
        <w:t>eat.meat.</w:t>
      </w:r>
      <w:r w:rsidR="007229D3">
        <w:t>Pfv</w:t>
      </w:r>
    </w:p>
    <w:p w14:paraId="2485C07C" w14:textId="77777777" w:rsidR="00CA3FB4" w:rsidRPr="002D209A" w:rsidRDefault="00CA3FB4" w:rsidP="00CA3FB4">
      <w:pPr>
        <w:tabs>
          <w:tab w:val="clear" w:pos="369"/>
          <w:tab w:val="left" w:pos="720"/>
          <w:tab w:val="left" w:pos="1080"/>
        </w:tabs>
      </w:pPr>
      <w:r>
        <w:tab/>
      </w:r>
      <w:r>
        <w:tab/>
        <w:t>‘I ate (the) meat.’</w:t>
      </w:r>
    </w:p>
    <w:p w14:paraId="3A361D21" w14:textId="77777777" w:rsidR="00CA3FB4" w:rsidRPr="002D209A" w:rsidRDefault="00CA3FB4" w:rsidP="00CA3FB4">
      <w:pPr>
        <w:tabs>
          <w:tab w:val="clear" w:pos="369"/>
          <w:tab w:val="left" w:pos="720"/>
          <w:tab w:val="left" w:pos="1080"/>
        </w:tabs>
      </w:pPr>
    </w:p>
    <w:p w14:paraId="49084AC9" w14:textId="73D330C7" w:rsidR="00CA3FB4" w:rsidRDefault="00CA3FB4" w:rsidP="00642D94">
      <w:pPr>
        <w:tabs>
          <w:tab w:val="clear" w:pos="369"/>
          <w:tab w:val="left" w:pos="720"/>
          <w:tab w:val="left" w:pos="1080"/>
          <w:tab w:val="left" w:pos="1980"/>
          <w:tab w:val="left" w:pos="3690"/>
          <w:tab w:val="left" w:pos="4680"/>
        </w:tabs>
      </w:pPr>
      <w:r>
        <w:tab/>
        <w:t>b.</w:t>
      </w:r>
      <w:r>
        <w:tab/>
      </w:r>
      <w:r w:rsidRPr="00986631">
        <w:rPr>
          <w:rFonts w:ascii="Doulos SIL" w:hAnsi="Doulos SIL"/>
          <w:i/>
          <w:color w:val="0000FF"/>
        </w:rPr>
        <w:t>á</w:t>
      </w:r>
      <w:r w:rsidRPr="00986631">
        <w:rPr>
          <w:rFonts w:ascii="Doulos SIL" w:hAnsi="Doulos SIL"/>
          <w:i/>
          <w:color w:val="0000FF"/>
        </w:rPr>
        <w:tab/>
      </w:r>
      <w:r w:rsidR="00642D94">
        <w:rPr>
          <w:rFonts w:ascii="Doulos SIL" w:hAnsi="Doulos SIL"/>
          <w:i/>
          <w:color w:val="0000FF"/>
        </w:rPr>
        <w:sym w:font="Symbol" w:char="F0C6"/>
      </w:r>
      <w:r w:rsidR="00642D94">
        <w:rPr>
          <w:rFonts w:ascii="Doulos SIL" w:hAnsi="Doulos SIL"/>
          <w:i/>
          <w:color w:val="0000FF"/>
        </w:rPr>
        <w:tab/>
      </w:r>
      <w:r w:rsidRPr="00986631">
        <w:rPr>
          <w:rFonts w:ascii="Doulos SIL" w:hAnsi="Doulos SIL"/>
          <w:i/>
          <w:color w:val="0000FF"/>
        </w:rPr>
        <w:t>wèé</w:t>
      </w:r>
      <w:r w:rsidRPr="00986631">
        <w:rPr>
          <w:rFonts w:ascii="Doulos SIL" w:hAnsi="Doulos SIL"/>
          <w:i/>
          <w:color w:val="0000FF"/>
        </w:rPr>
        <w:tab/>
        <w:t>bòbó</w:t>
      </w:r>
    </w:p>
    <w:p w14:paraId="5E29EC04" w14:textId="08033E4E" w:rsidR="00CA3FB4" w:rsidRDefault="00CA3FB4" w:rsidP="00642D94">
      <w:pPr>
        <w:tabs>
          <w:tab w:val="clear" w:pos="369"/>
          <w:tab w:val="left" w:pos="720"/>
          <w:tab w:val="left" w:pos="1080"/>
          <w:tab w:val="left" w:pos="1980"/>
          <w:tab w:val="left" w:pos="3690"/>
          <w:tab w:val="left" w:pos="4680"/>
        </w:tabs>
      </w:pPr>
      <w:r>
        <w:tab/>
      </w:r>
      <w:r>
        <w:tab/>
        <w:t>3Sg</w:t>
      </w:r>
      <w:r w:rsidR="00642D94">
        <w:tab/>
        <w:t>3SgNonhObj</w:t>
      </w:r>
      <w:r>
        <w:tab/>
        <w:t>go.</w:t>
      </w:r>
      <w:r w:rsidR="007229D3">
        <w:t>Pfv</w:t>
      </w:r>
      <w:r>
        <w:tab/>
        <w:t>Bobo</w:t>
      </w:r>
    </w:p>
    <w:p w14:paraId="09503DFB" w14:textId="77777777" w:rsidR="00CA3FB4" w:rsidRPr="002D209A" w:rsidRDefault="00CA3FB4" w:rsidP="00CA3FB4">
      <w:pPr>
        <w:tabs>
          <w:tab w:val="clear" w:pos="369"/>
          <w:tab w:val="left" w:pos="720"/>
          <w:tab w:val="left" w:pos="1080"/>
        </w:tabs>
      </w:pPr>
      <w:r>
        <w:tab/>
      </w:r>
      <w:r>
        <w:tab/>
        <w:t>‘He-or-she went to Bobo (city).’</w:t>
      </w:r>
    </w:p>
    <w:p w14:paraId="199510F3" w14:textId="77777777" w:rsidR="00CA3FB4" w:rsidRPr="00CA3FB4" w:rsidRDefault="00CA3FB4" w:rsidP="00CA3FB4"/>
    <w:p w14:paraId="2A2E3B7E" w14:textId="77777777" w:rsidR="008E7480" w:rsidRDefault="00BD39AA" w:rsidP="00BD39AA">
      <w:r>
        <w:t xml:space="preserve">The simple perfective is expressed by the </w:t>
      </w:r>
      <w:r w:rsidR="00B62E10">
        <w:t>E/I</w:t>
      </w:r>
      <w:r w:rsidR="00B62E10">
        <w:noBreakHyphen/>
        <w:t>stem of the verb</w:t>
      </w:r>
      <w:r>
        <w:t xml:space="preserve">, with no post-subject inflectional particle. </w:t>
      </w:r>
      <w:r w:rsidR="006B3CD0">
        <w:t>T</w:t>
      </w:r>
      <w:r w:rsidR="00B62E10">
        <w:t>he E/I</w:t>
      </w:r>
      <w:r w:rsidR="00B62E10">
        <w:noBreakHyphen/>
        <w:t xml:space="preserve">stem ends in </w:t>
      </w:r>
      <w:r w:rsidR="006B3CD0">
        <w:t>a front vowel from the set {</w:t>
      </w:r>
      <w:r w:rsidR="006B3CD0" w:rsidRPr="008E7480">
        <w:rPr>
          <w:rFonts w:ascii="Doulos SIL" w:hAnsi="Doulos SIL"/>
          <w:i/>
          <w:color w:val="0000FF"/>
        </w:rPr>
        <w:t>i e ɛ</w:t>
      </w:r>
      <w:r w:rsidR="006B3CD0">
        <w:t>}</w:t>
      </w:r>
      <w:r w:rsidR="00B62E10">
        <w:t xml:space="preserve">, </w:t>
      </w:r>
      <w:r w:rsidR="006B3CD0">
        <w:t>which may be</w:t>
      </w:r>
      <w:r w:rsidR="00B62E10">
        <w:t xml:space="preserve"> subject to deletion (apocope</w:t>
      </w:r>
      <w:r w:rsidR="00E7190D">
        <w:t>).</w:t>
      </w:r>
      <w:r w:rsidR="00CA3FB4">
        <w:t xml:space="preserve"> </w:t>
      </w:r>
      <w:r w:rsidR="006761F0">
        <w:t xml:space="preserve">There is a strong preference for </w:t>
      </w:r>
      <w:r w:rsidR="006761F0">
        <w:noBreakHyphen/>
        <w:t xml:space="preserve">ATR ɛ over +ATR </w:t>
      </w:r>
      <w:r w:rsidR="006761F0" w:rsidRPr="008E7480">
        <w:rPr>
          <w:rFonts w:ascii="Doulos SIL" w:hAnsi="Doulos SIL"/>
          <w:i/>
          <w:color w:val="0000FF"/>
        </w:rPr>
        <w:t>e</w:t>
      </w:r>
      <w:r w:rsidR="006761F0">
        <w:t xml:space="preserve"> in perfective positives, but for the +ATR v</w:t>
      </w:r>
      <w:r w:rsidR="008E7480">
        <w:t>ariant in perfective negatives.</w:t>
      </w:r>
    </w:p>
    <w:p w14:paraId="3279FB81" w14:textId="6B3DF4C6" w:rsidR="00E7190D" w:rsidRDefault="008E7480" w:rsidP="00BD39AA">
      <w:r>
        <w:tab/>
      </w:r>
      <w:r w:rsidR="00642D94">
        <w:t>For each intransitive or transitive stem there</w:t>
      </w:r>
      <w:r w:rsidR="00EE27D6">
        <w:t xml:space="preserve"> are two to</w:t>
      </w:r>
      <w:r w:rsidR="006B3CD0">
        <w:t>nal forms,</w:t>
      </w:r>
      <w:r w:rsidR="00642D94">
        <w:t xml:space="preserve"> based on the pervasive split between 3Sg and non-3Sg NPs and pronouns. The </w:t>
      </w:r>
      <w:r w:rsidR="003B5FF4">
        <w:t>3Sg form begins with an L</w:t>
      </w:r>
      <w:r w:rsidR="003B5FF4">
        <w:noBreakHyphen/>
        <w:t>tone, the non-3Sg form with an H</w:t>
      </w:r>
      <w:r w:rsidR="003B5FF4">
        <w:noBreakHyphen/>
        <w:t>tone</w:t>
      </w:r>
      <w:r w:rsidR="00922EFA">
        <w:t>.</w:t>
      </w:r>
      <w:r w:rsidR="00EE27D6">
        <w:t xml:space="preserve"> Some examples </w:t>
      </w:r>
      <w:r w:rsidR="002149EB">
        <w:t>involving morphologically intransitive verbs (those with no preverbal object) are</w:t>
      </w:r>
      <w:r w:rsidR="00EE27D6">
        <w:t xml:space="preserve"> in (xx2), with imperfective forms shown for comparison. </w:t>
      </w:r>
      <w:r w:rsidR="004D6CCE">
        <w:t>As with all verbs, the negative enclitic is hosted directly by the verb only in the absence of postverbal constituents. If the verb and the negative enclitic are separated, the “positive” form of the perfective verb is used.</w:t>
      </w:r>
    </w:p>
    <w:p w14:paraId="60D3B514" w14:textId="77777777" w:rsidR="00F11CAD" w:rsidRDefault="00F11CAD" w:rsidP="00BD39AA"/>
    <w:p w14:paraId="7EDCD8CF" w14:textId="1D3EAFBB" w:rsidR="006761F0" w:rsidRDefault="00F11CAD" w:rsidP="006B3CD0">
      <w:pPr>
        <w:keepNext/>
        <w:tabs>
          <w:tab w:val="clear" w:pos="369"/>
          <w:tab w:val="left" w:pos="720"/>
          <w:tab w:val="left" w:pos="1080"/>
          <w:tab w:val="left" w:pos="1440"/>
          <w:tab w:val="left" w:pos="2160"/>
          <w:tab w:val="left" w:pos="3600"/>
          <w:tab w:val="left" w:pos="4680"/>
        </w:tabs>
      </w:pPr>
      <w:r>
        <w:t>(xx2)</w:t>
      </w:r>
      <w:r w:rsidR="006761F0">
        <w:tab/>
        <w:t>Perfective verbs (intransitive)</w:t>
      </w:r>
    </w:p>
    <w:p w14:paraId="503D1B08" w14:textId="77777777" w:rsidR="006761F0" w:rsidRDefault="006761F0" w:rsidP="006B3CD0">
      <w:pPr>
        <w:keepNext/>
        <w:tabs>
          <w:tab w:val="clear" w:pos="369"/>
          <w:tab w:val="left" w:pos="720"/>
          <w:tab w:val="left" w:pos="1080"/>
          <w:tab w:val="left" w:pos="1440"/>
          <w:tab w:val="left" w:pos="2160"/>
          <w:tab w:val="left" w:pos="3600"/>
          <w:tab w:val="left" w:pos="4680"/>
        </w:tabs>
      </w:pPr>
    </w:p>
    <w:p w14:paraId="4750FBEC" w14:textId="13CE7A71" w:rsidR="006761F0" w:rsidRDefault="006761F0" w:rsidP="006761F0">
      <w:pPr>
        <w:keepNext/>
        <w:tabs>
          <w:tab w:val="clear" w:pos="369"/>
          <w:tab w:val="left" w:pos="720"/>
          <w:tab w:val="left" w:pos="1440"/>
          <w:tab w:val="left" w:pos="1980"/>
          <w:tab w:val="left" w:pos="2790"/>
          <w:tab w:val="left" w:pos="3060"/>
          <w:tab w:val="left" w:pos="4500"/>
          <w:tab w:val="left" w:pos="5400"/>
        </w:tabs>
      </w:pPr>
      <w:r>
        <w:tab/>
      </w:r>
      <w:r>
        <w:tab/>
        <w:t>positive</w:t>
      </w:r>
      <w:r>
        <w:tab/>
      </w:r>
      <w:r>
        <w:tab/>
        <w:t>negative</w:t>
      </w:r>
      <w:r>
        <w:tab/>
      </w:r>
    </w:p>
    <w:p w14:paraId="286149CB" w14:textId="2E1FC4D2" w:rsidR="00F11CAD" w:rsidRDefault="00EE27D6" w:rsidP="00174E83">
      <w:pPr>
        <w:keepNext/>
        <w:tabs>
          <w:tab w:val="clear" w:pos="369"/>
          <w:tab w:val="left" w:pos="720"/>
          <w:tab w:val="left" w:pos="1080"/>
          <w:tab w:val="left" w:pos="1980"/>
          <w:tab w:val="left" w:pos="2790"/>
          <w:tab w:val="left" w:pos="3960"/>
          <w:tab w:val="left" w:pos="5130"/>
          <w:tab w:val="left" w:pos="6210"/>
        </w:tabs>
        <w:jc w:val="left"/>
      </w:pPr>
      <w:r>
        <w:tab/>
      </w:r>
      <w:r w:rsidR="00F11CAD">
        <w:tab/>
      </w:r>
      <w:r w:rsidR="00642D94">
        <w:t>+</w:t>
      </w:r>
      <w:r>
        <w:t>3Sg</w:t>
      </w:r>
      <w:r>
        <w:tab/>
      </w:r>
      <w:r w:rsidR="00642D94">
        <w:t>-3Sg</w:t>
      </w:r>
      <w:r w:rsidR="00F11CAD">
        <w:tab/>
      </w:r>
      <w:r w:rsidR="006761F0">
        <w:t>+3Sg</w:t>
      </w:r>
      <w:r w:rsidR="006761F0">
        <w:tab/>
        <w:t>-3Sg</w:t>
      </w:r>
      <w:r w:rsidR="006761F0">
        <w:tab/>
      </w:r>
      <w:r w:rsidR="00642D94">
        <w:t>Ipfv (+3Sg)</w:t>
      </w:r>
      <w:r w:rsidR="00F11CAD">
        <w:tab/>
        <w:t>gloss</w:t>
      </w:r>
    </w:p>
    <w:p w14:paraId="4E4E4E2A" w14:textId="77777777" w:rsidR="00F11CAD" w:rsidRDefault="00F11CAD" w:rsidP="00174E83">
      <w:pPr>
        <w:keepNext/>
        <w:tabs>
          <w:tab w:val="clear" w:pos="369"/>
          <w:tab w:val="left" w:pos="720"/>
          <w:tab w:val="left" w:pos="1080"/>
          <w:tab w:val="left" w:pos="1980"/>
          <w:tab w:val="left" w:pos="2790"/>
          <w:tab w:val="left" w:pos="3960"/>
          <w:tab w:val="left" w:pos="5130"/>
          <w:tab w:val="left" w:pos="6210"/>
        </w:tabs>
        <w:jc w:val="left"/>
      </w:pPr>
    </w:p>
    <w:p w14:paraId="04C5B498" w14:textId="3A5E0FD9" w:rsidR="00C01437" w:rsidRDefault="00C01437" w:rsidP="00174E83">
      <w:pPr>
        <w:keepNext/>
        <w:tabs>
          <w:tab w:val="clear" w:pos="369"/>
          <w:tab w:val="left" w:pos="720"/>
          <w:tab w:val="left" w:pos="1080"/>
          <w:tab w:val="left" w:pos="1980"/>
          <w:tab w:val="left" w:pos="2790"/>
          <w:tab w:val="left" w:pos="3960"/>
          <w:tab w:val="left" w:pos="5130"/>
          <w:tab w:val="left" w:pos="6210"/>
        </w:tabs>
        <w:jc w:val="left"/>
      </w:pPr>
      <w:r>
        <w:tab/>
        <w:t xml:space="preserve">a. </w:t>
      </w:r>
      <w:r w:rsidR="00EE27D6">
        <w:t xml:space="preserve">ends in </w:t>
      </w:r>
      <w:r w:rsidR="00EE27D6" w:rsidRPr="00861523">
        <w:rPr>
          <w:rFonts w:ascii="Doulos SIL" w:hAnsi="Doulos SIL"/>
          <w:i/>
          <w:color w:val="0000FF"/>
        </w:rPr>
        <w:t>ɛ</w:t>
      </w:r>
      <w:r w:rsidR="00EE27D6">
        <w:t xml:space="preserve"> </w:t>
      </w:r>
    </w:p>
    <w:p w14:paraId="26214C34" w14:textId="395B4D76" w:rsidR="00305513" w:rsidRDefault="00305513" w:rsidP="00174E83">
      <w:pPr>
        <w:keepNext/>
        <w:tabs>
          <w:tab w:val="clear" w:pos="369"/>
          <w:tab w:val="left" w:pos="720"/>
          <w:tab w:val="left" w:pos="1080"/>
          <w:tab w:val="left" w:pos="1980"/>
          <w:tab w:val="left" w:pos="2790"/>
          <w:tab w:val="left" w:pos="3960"/>
          <w:tab w:val="left" w:pos="5130"/>
          <w:tab w:val="left" w:pos="6210"/>
        </w:tabs>
        <w:jc w:val="left"/>
      </w:pPr>
      <w:r>
        <w:tab/>
        <w:t xml:space="preserve">   </w:t>
      </w:r>
      <w:r>
        <w:rPr>
          <w:i/>
        </w:rPr>
        <w:t>monosyllabic</w:t>
      </w:r>
    </w:p>
    <w:p w14:paraId="250BC100" w14:textId="363E8FBC" w:rsidR="002149EB" w:rsidRDefault="002149EB" w:rsidP="00174E83">
      <w:pPr>
        <w:keepNext/>
        <w:tabs>
          <w:tab w:val="clear" w:pos="369"/>
          <w:tab w:val="left" w:pos="720"/>
          <w:tab w:val="left" w:pos="1080"/>
          <w:tab w:val="left" w:pos="1980"/>
          <w:tab w:val="left" w:pos="2790"/>
          <w:tab w:val="left" w:pos="3960"/>
          <w:tab w:val="left" w:pos="5130"/>
          <w:tab w:val="left" w:pos="6210"/>
        </w:tabs>
        <w:jc w:val="left"/>
      </w:pPr>
      <w:r>
        <w:tab/>
      </w:r>
      <w:r>
        <w:tab/>
      </w:r>
      <w:r>
        <w:rPr>
          <w:rFonts w:ascii="Doulos SIL" w:hAnsi="Doulos SIL"/>
          <w:i/>
          <w:color w:val="0000FF"/>
        </w:rPr>
        <w:t>b</w:t>
      </w:r>
      <w:r w:rsidRPr="00986631">
        <w:rPr>
          <w:rFonts w:ascii="Doulos SIL" w:hAnsi="Doulos SIL"/>
          <w:i/>
          <w:color w:val="0000FF"/>
        </w:rPr>
        <w:t>ɛ̌</w:t>
      </w:r>
      <w:r>
        <w:rPr>
          <w:rFonts w:ascii="Doulos SIL" w:hAnsi="Doulos SIL"/>
          <w:i/>
          <w:color w:val="0000FF"/>
        </w:rPr>
        <w:tab/>
        <w:t>b</w:t>
      </w:r>
      <w:r w:rsidRPr="00986631">
        <w:rPr>
          <w:rFonts w:ascii="Doulos SIL" w:hAnsi="Doulos SIL"/>
          <w:i/>
          <w:color w:val="0000FF"/>
        </w:rPr>
        <w:t>ɛ́</w:t>
      </w:r>
      <w:r w:rsidRPr="00174E83">
        <w:rPr>
          <w:rFonts w:ascii="Doulos SIL" w:hAnsi="Doulos SIL"/>
          <w:i/>
          <w:color w:val="0000FF"/>
        </w:rPr>
        <w:tab/>
      </w:r>
      <w:r w:rsidR="00174E83" w:rsidRPr="00174E83">
        <w:rPr>
          <w:rFonts w:ascii="Doulos SIL" w:hAnsi="Doulos SIL"/>
          <w:i/>
          <w:color w:val="0000FF"/>
        </w:rPr>
        <w:t>bɛ̀ɛ̀=rɛ</w:t>
      </w:r>
      <w:r w:rsidR="00174E83">
        <w:rPr>
          <w:rFonts w:ascii="Doulos SIL" w:hAnsi="Doulos SIL"/>
          <w:i/>
          <w:color w:val="0000FF"/>
        </w:rPr>
        <w:t>̄</w:t>
      </w:r>
      <w:r w:rsidR="00174E83" w:rsidRPr="00174E83">
        <w:rPr>
          <w:rFonts w:ascii="Doulos SIL" w:hAnsi="Doulos SIL"/>
          <w:i/>
          <w:color w:val="0000FF"/>
        </w:rPr>
        <w:t>ʔ</w:t>
      </w:r>
      <w:r w:rsidR="006761F0" w:rsidRPr="00174E83">
        <w:rPr>
          <w:rFonts w:ascii="Doulos SIL" w:hAnsi="Doulos SIL"/>
          <w:i/>
          <w:color w:val="0000FF"/>
        </w:rPr>
        <w:tab/>
      </w:r>
      <w:r w:rsidR="00174E83">
        <w:rPr>
          <w:rFonts w:ascii="Doulos SIL" w:hAnsi="Doulos SIL"/>
          <w:i/>
          <w:color w:val="0000FF"/>
        </w:rPr>
        <w:t>bɛ́ɛ́=rɛ̄ʔ</w:t>
      </w:r>
      <w:r w:rsidR="006761F0" w:rsidRPr="00174E83">
        <w:rPr>
          <w:rFonts w:ascii="Doulos SIL" w:hAnsi="Doulos SIL"/>
          <w:i/>
          <w:color w:val="0000FF"/>
        </w:rPr>
        <w:tab/>
      </w:r>
      <w:r>
        <w:rPr>
          <w:rFonts w:ascii="Doulos SIL" w:hAnsi="Doulos SIL"/>
          <w:i/>
          <w:color w:val="0000FF"/>
        </w:rPr>
        <w:t>bàà</w:t>
      </w:r>
      <w:r w:rsidRPr="00986631">
        <w:rPr>
          <w:rFonts w:ascii="Doulos SIL" w:hAnsi="Doulos SIL"/>
          <w:i/>
          <w:color w:val="0000FF"/>
        </w:rPr>
        <w:tab/>
      </w:r>
      <w:r>
        <w:t>‘fall’</w:t>
      </w:r>
    </w:p>
    <w:p w14:paraId="7335F1A4" w14:textId="7A57609B" w:rsidR="008A3B54" w:rsidRDefault="008A3B54" w:rsidP="008A3B54">
      <w:pPr>
        <w:tabs>
          <w:tab w:val="clear" w:pos="369"/>
          <w:tab w:val="left" w:pos="720"/>
          <w:tab w:val="left" w:pos="1080"/>
          <w:tab w:val="left" w:pos="1980"/>
          <w:tab w:val="left" w:pos="2790"/>
          <w:tab w:val="left" w:pos="3960"/>
          <w:tab w:val="left" w:pos="5130"/>
          <w:tab w:val="left" w:pos="6210"/>
        </w:tabs>
        <w:jc w:val="left"/>
      </w:pPr>
      <w:r>
        <w:tab/>
      </w:r>
      <w:r>
        <w:tab/>
      </w:r>
      <w:r>
        <w:rPr>
          <w:rFonts w:ascii="Doulos SIL" w:hAnsi="Doulos SIL"/>
          <w:i/>
          <w:color w:val="0000FF"/>
        </w:rPr>
        <w:t>d</w:t>
      </w:r>
      <w:r w:rsidRPr="00986631">
        <w:rPr>
          <w:rFonts w:ascii="Doulos SIL" w:hAnsi="Doulos SIL"/>
          <w:i/>
          <w:color w:val="0000FF"/>
        </w:rPr>
        <w:t>ɛ̌</w:t>
      </w:r>
      <w:r>
        <w:rPr>
          <w:rFonts w:ascii="Doulos SIL" w:hAnsi="Doulos SIL"/>
          <w:i/>
          <w:color w:val="0000FF"/>
        </w:rPr>
        <w:tab/>
        <w:t>d</w:t>
      </w:r>
      <w:r w:rsidR="002C1C50">
        <w:rPr>
          <w:rFonts w:ascii="Doulos SIL" w:hAnsi="Doulos SIL"/>
          <w:i/>
          <w:color w:val="0000FF"/>
        </w:rPr>
        <w:t>ɛ́</w:t>
      </w:r>
      <w:r w:rsidRPr="00986631">
        <w:rPr>
          <w:rFonts w:ascii="Doulos SIL" w:hAnsi="Doulos SIL"/>
          <w:i/>
          <w:color w:val="0000FF"/>
        </w:rPr>
        <w:tab/>
      </w:r>
      <w:r>
        <w:rPr>
          <w:rFonts w:ascii="Doulos SIL" w:hAnsi="Doulos SIL"/>
          <w:i/>
          <w:color w:val="0000FF"/>
        </w:rPr>
        <w:t>dɛ̀ɛ̀=rɛ̄ʔ</w:t>
      </w:r>
      <w:r>
        <w:rPr>
          <w:rFonts w:ascii="Doulos SIL" w:hAnsi="Doulos SIL"/>
          <w:i/>
          <w:color w:val="0000FF"/>
        </w:rPr>
        <w:tab/>
        <w:t>dɛ́ɛ́=rɛ̄ʔ</w:t>
      </w:r>
      <w:r>
        <w:rPr>
          <w:rFonts w:ascii="Doulos SIL" w:hAnsi="Doulos SIL"/>
          <w:i/>
          <w:color w:val="0000FF"/>
        </w:rPr>
        <w:tab/>
        <w:t>dɛ̀ɛ̀</w:t>
      </w:r>
      <w:r w:rsidRPr="00986631">
        <w:rPr>
          <w:rFonts w:ascii="Doulos SIL" w:hAnsi="Doulos SIL"/>
          <w:i/>
          <w:color w:val="0000FF"/>
        </w:rPr>
        <w:tab/>
      </w:r>
      <w:r>
        <w:t>‘get hot’</w:t>
      </w:r>
    </w:p>
    <w:p w14:paraId="2D1978B3" w14:textId="6E3F86FF" w:rsidR="00F11CAD" w:rsidRDefault="00F11CAD" w:rsidP="00174E83">
      <w:pPr>
        <w:tabs>
          <w:tab w:val="clear" w:pos="369"/>
          <w:tab w:val="left" w:pos="720"/>
          <w:tab w:val="left" w:pos="1080"/>
          <w:tab w:val="left" w:pos="1980"/>
          <w:tab w:val="left" w:pos="2790"/>
          <w:tab w:val="left" w:pos="3960"/>
          <w:tab w:val="left" w:pos="5130"/>
          <w:tab w:val="left" w:pos="6210"/>
        </w:tabs>
        <w:jc w:val="left"/>
      </w:pPr>
      <w:r>
        <w:tab/>
      </w:r>
      <w:r>
        <w:tab/>
      </w:r>
      <w:r w:rsidR="00EE27D6" w:rsidRPr="00986631">
        <w:rPr>
          <w:rFonts w:ascii="Doulos SIL" w:hAnsi="Doulos SIL"/>
          <w:i/>
          <w:color w:val="0000FF"/>
        </w:rPr>
        <w:t>sɛ̌</w:t>
      </w:r>
      <w:r w:rsidR="00EE27D6">
        <w:rPr>
          <w:rFonts w:ascii="Doulos SIL" w:hAnsi="Doulos SIL"/>
          <w:i/>
          <w:color w:val="0000FF"/>
        </w:rPr>
        <w:tab/>
      </w:r>
      <w:r w:rsidR="00EE27D6" w:rsidRPr="00986631">
        <w:rPr>
          <w:rFonts w:ascii="Doulos SIL" w:hAnsi="Doulos SIL"/>
          <w:i/>
          <w:color w:val="0000FF"/>
        </w:rPr>
        <w:t>sɛ́</w:t>
      </w:r>
      <w:r w:rsidRPr="00986631">
        <w:rPr>
          <w:rFonts w:ascii="Doulos SIL" w:hAnsi="Doulos SIL"/>
          <w:i/>
          <w:color w:val="0000FF"/>
        </w:rPr>
        <w:tab/>
      </w:r>
      <w:r w:rsidR="00174E83">
        <w:rPr>
          <w:rFonts w:ascii="Doulos SIL" w:hAnsi="Doulos SIL"/>
          <w:i/>
          <w:color w:val="0000FF"/>
        </w:rPr>
        <w:t>sɛ̀ɛ̀=rɛ̄ʔ</w:t>
      </w:r>
      <w:r w:rsidR="006761F0">
        <w:rPr>
          <w:rFonts w:ascii="Doulos SIL" w:hAnsi="Doulos SIL"/>
          <w:i/>
          <w:color w:val="0000FF"/>
        </w:rPr>
        <w:tab/>
      </w:r>
      <w:r w:rsidR="00174E83">
        <w:rPr>
          <w:rFonts w:ascii="Doulos SIL" w:hAnsi="Doulos SIL"/>
          <w:i/>
          <w:color w:val="0000FF"/>
        </w:rPr>
        <w:t>sɛ́ɛ́=rɛ̄ʔ</w:t>
      </w:r>
      <w:r w:rsidR="006761F0">
        <w:rPr>
          <w:rFonts w:ascii="Doulos SIL" w:hAnsi="Doulos SIL"/>
          <w:i/>
          <w:color w:val="0000FF"/>
        </w:rPr>
        <w:tab/>
      </w:r>
      <w:r w:rsidR="00642D94">
        <w:rPr>
          <w:rFonts w:ascii="Doulos SIL" w:hAnsi="Doulos SIL"/>
          <w:i/>
          <w:color w:val="0000FF"/>
        </w:rPr>
        <w:t>sáá</w:t>
      </w:r>
      <w:r w:rsidRPr="00986631">
        <w:rPr>
          <w:rFonts w:ascii="Doulos SIL" w:hAnsi="Doulos SIL"/>
          <w:i/>
          <w:color w:val="0000FF"/>
        </w:rPr>
        <w:tab/>
      </w:r>
      <w:r>
        <w:t>‘come’</w:t>
      </w:r>
    </w:p>
    <w:p w14:paraId="0CD19F80" w14:textId="3E96490B" w:rsidR="00C01437" w:rsidRDefault="00C01437" w:rsidP="00174E83">
      <w:pPr>
        <w:tabs>
          <w:tab w:val="clear" w:pos="369"/>
          <w:tab w:val="left" w:pos="720"/>
          <w:tab w:val="left" w:pos="1080"/>
          <w:tab w:val="left" w:pos="1980"/>
          <w:tab w:val="left" w:pos="2790"/>
          <w:tab w:val="left" w:pos="3960"/>
          <w:tab w:val="left" w:pos="5130"/>
          <w:tab w:val="left" w:pos="6210"/>
        </w:tabs>
        <w:jc w:val="left"/>
      </w:pPr>
      <w:r>
        <w:lastRenderedPageBreak/>
        <w:tab/>
      </w:r>
      <w:r>
        <w:tab/>
      </w:r>
      <w:r w:rsidRPr="00986631">
        <w:rPr>
          <w:rFonts w:ascii="Doulos SIL" w:hAnsi="Doulos SIL"/>
          <w:i/>
          <w:color w:val="0000FF"/>
        </w:rPr>
        <w:t>kpɛ̌ⁿ</w:t>
      </w:r>
      <w:r w:rsidRPr="00986631">
        <w:rPr>
          <w:rFonts w:ascii="Doulos SIL" w:hAnsi="Doulos SIL"/>
          <w:i/>
          <w:color w:val="0000FF"/>
        </w:rPr>
        <w:tab/>
      </w:r>
      <w:r w:rsidR="00EE27D6" w:rsidRPr="00986631">
        <w:rPr>
          <w:rFonts w:ascii="Doulos SIL" w:hAnsi="Doulos SIL"/>
          <w:i/>
          <w:color w:val="0000FF"/>
        </w:rPr>
        <w:t>kpɛ́ⁿ</w:t>
      </w:r>
      <w:r w:rsidR="00EE27D6">
        <w:rPr>
          <w:rFonts w:ascii="Doulos SIL" w:hAnsi="Doulos SIL"/>
          <w:i/>
          <w:color w:val="0000FF"/>
        </w:rPr>
        <w:tab/>
      </w:r>
      <w:r w:rsidR="00174E83">
        <w:rPr>
          <w:rFonts w:ascii="Doulos SIL" w:hAnsi="Doulos SIL"/>
          <w:i/>
          <w:color w:val="0000FF"/>
        </w:rPr>
        <w:t>kpɛ̀ɛ̀=nɛ̄ʔ</w:t>
      </w:r>
      <w:r w:rsidR="006761F0">
        <w:rPr>
          <w:rFonts w:ascii="Doulos SIL" w:hAnsi="Doulos SIL"/>
          <w:i/>
          <w:color w:val="0000FF"/>
        </w:rPr>
        <w:tab/>
      </w:r>
      <w:r w:rsidR="00174E83">
        <w:rPr>
          <w:rFonts w:ascii="Doulos SIL" w:hAnsi="Doulos SIL"/>
          <w:i/>
          <w:color w:val="0000FF"/>
        </w:rPr>
        <w:t>kpɛ́ɛ́=nɛ̄ʔ</w:t>
      </w:r>
      <w:r w:rsidR="006761F0">
        <w:rPr>
          <w:rFonts w:ascii="Doulos SIL" w:hAnsi="Doulos SIL"/>
          <w:i/>
          <w:color w:val="0000FF"/>
        </w:rPr>
        <w:tab/>
      </w:r>
      <w:r w:rsidR="00642D94">
        <w:rPr>
          <w:rFonts w:ascii="Doulos SIL" w:hAnsi="Doulos SIL"/>
          <w:i/>
          <w:color w:val="0000FF"/>
        </w:rPr>
        <w:t>kpááⁿ</w:t>
      </w:r>
      <w:r>
        <w:tab/>
        <w:t>‘die’</w:t>
      </w:r>
    </w:p>
    <w:p w14:paraId="0E4F29D0" w14:textId="56E81405" w:rsidR="00EE27D6" w:rsidRDefault="00EE27D6" w:rsidP="00174E83">
      <w:pPr>
        <w:tabs>
          <w:tab w:val="clear" w:pos="369"/>
          <w:tab w:val="left" w:pos="720"/>
          <w:tab w:val="left" w:pos="1080"/>
          <w:tab w:val="left" w:pos="1980"/>
          <w:tab w:val="left" w:pos="2790"/>
          <w:tab w:val="left" w:pos="3960"/>
          <w:tab w:val="left" w:pos="5130"/>
          <w:tab w:val="left" w:pos="6210"/>
        </w:tabs>
        <w:jc w:val="left"/>
      </w:pPr>
      <w:r>
        <w:tab/>
      </w:r>
      <w:r>
        <w:rPr>
          <w:rFonts w:ascii="Doulos SIL" w:hAnsi="Doulos SIL"/>
          <w:i/>
          <w:color w:val="0000FF"/>
        </w:rPr>
        <w:tab/>
      </w:r>
      <w:r w:rsidRPr="00986631">
        <w:rPr>
          <w:rFonts w:ascii="Doulos SIL" w:hAnsi="Doulos SIL"/>
          <w:i/>
          <w:color w:val="0000FF"/>
        </w:rPr>
        <w:t>bɔ̀ɛ́</w:t>
      </w:r>
      <w:r>
        <w:tab/>
      </w:r>
      <w:r w:rsidRPr="00986631">
        <w:rPr>
          <w:rFonts w:ascii="Doulos SIL" w:hAnsi="Doulos SIL"/>
          <w:i/>
          <w:color w:val="0000FF"/>
        </w:rPr>
        <w:t>bɔ́ɛ́</w:t>
      </w:r>
      <w:r w:rsidRPr="00986631">
        <w:rPr>
          <w:rFonts w:ascii="Doulos SIL" w:hAnsi="Doulos SIL"/>
          <w:i/>
          <w:color w:val="0000FF"/>
        </w:rPr>
        <w:tab/>
      </w:r>
      <w:r w:rsidR="00174E83">
        <w:rPr>
          <w:rFonts w:ascii="Doulos SIL" w:hAnsi="Doulos SIL"/>
          <w:i/>
          <w:color w:val="0000FF"/>
        </w:rPr>
        <w:t>bɔ̀ɔ̀=rɛ̄ʔ</w:t>
      </w:r>
      <w:r w:rsidR="006761F0">
        <w:rPr>
          <w:rFonts w:ascii="Doulos SIL" w:hAnsi="Doulos SIL"/>
          <w:i/>
          <w:color w:val="0000FF"/>
        </w:rPr>
        <w:tab/>
      </w:r>
      <w:r w:rsidR="00174E83">
        <w:rPr>
          <w:rFonts w:ascii="Doulos SIL" w:hAnsi="Doulos SIL"/>
          <w:i/>
          <w:color w:val="0000FF"/>
        </w:rPr>
        <w:t>bɔ́ɔ́=rɛ̄ʔ</w:t>
      </w:r>
      <w:r w:rsidR="006761F0">
        <w:rPr>
          <w:rFonts w:ascii="Doulos SIL" w:hAnsi="Doulos SIL"/>
          <w:i/>
          <w:color w:val="0000FF"/>
        </w:rPr>
        <w:tab/>
      </w:r>
      <w:r w:rsidR="00642D94">
        <w:rPr>
          <w:rFonts w:ascii="Doulos SIL" w:hAnsi="Doulos SIL"/>
          <w:i/>
          <w:color w:val="0000FF"/>
        </w:rPr>
        <w:t>bɔ́ɔ́</w:t>
      </w:r>
      <w:r w:rsidRPr="00986631">
        <w:rPr>
          <w:rFonts w:ascii="Doulos SIL" w:hAnsi="Doulos SIL"/>
          <w:i/>
          <w:color w:val="0000FF"/>
        </w:rPr>
        <w:tab/>
      </w:r>
      <w:r>
        <w:t>‘exit’</w:t>
      </w:r>
    </w:p>
    <w:p w14:paraId="0E03C8E9" w14:textId="1A28A645" w:rsidR="00EE27D6" w:rsidRDefault="00EE27D6" w:rsidP="00174E83">
      <w:pPr>
        <w:tabs>
          <w:tab w:val="clear" w:pos="369"/>
          <w:tab w:val="left" w:pos="720"/>
          <w:tab w:val="left" w:pos="1080"/>
          <w:tab w:val="left" w:pos="1980"/>
          <w:tab w:val="left" w:pos="2790"/>
          <w:tab w:val="left" w:pos="3960"/>
          <w:tab w:val="left" w:pos="5130"/>
          <w:tab w:val="left" w:pos="6210"/>
        </w:tabs>
        <w:jc w:val="left"/>
      </w:pPr>
      <w:r>
        <w:tab/>
      </w:r>
      <w:r>
        <w:rPr>
          <w:rFonts w:ascii="Doulos SIL" w:hAnsi="Doulos SIL"/>
          <w:i/>
          <w:color w:val="0000FF"/>
        </w:rPr>
        <w:tab/>
      </w:r>
      <w:r w:rsidRPr="00986631">
        <w:rPr>
          <w:rFonts w:ascii="Doulos SIL" w:hAnsi="Doulos SIL"/>
          <w:i/>
          <w:color w:val="0000FF"/>
        </w:rPr>
        <w:t>sɔ̀ɛ́</w:t>
      </w:r>
      <w:r>
        <w:tab/>
      </w:r>
      <w:r w:rsidRPr="00986631">
        <w:rPr>
          <w:rFonts w:ascii="Doulos SIL" w:hAnsi="Doulos SIL"/>
          <w:i/>
          <w:color w:val="0000FF"/>
        </w:rPr>
        <w:t>sɔ́ɛ́</w:t>
      </w:r>
      <w:r w:rsidRPr="00986631">
        <w:rPr>
          <w:rFonts w:ascii="Doulos SIL" w:hAnsi="Doulos SIL"/>
          <w:i/>
          <w:color w:val="0000FF"/>
        </w:rPr>
        <w:tab/>
      </w:r>
      <w:r w:rsidR="00174E83">
        <w:rPr>
          <w:rFonts w:ascii="Doulos SIL" w:hAnsi="Doulos SIL"/>
          <w:i/>
          <w:color w:val="0000FF"/>
        </w:rPr>
        <w:t>sɔ̀ɔ̀=rɛ̄ʔ</w:t>
      </w:r>
      <w:r w:rsidR="006761F0">
        <w:rPr>
          <w:rFonts w:ascii="Doulos SIL" w:hAnsi="Doulos SIL"/>
          <w:i/>
          <w:color w:val="0000FF"/>
        </w:rPr>
        <w:tab/>
      </w:r>
      <w:r w:rsidR="00174E83">
        <w:rPr>
          <w:rFonts w:ascii="Doulos SIL" w:hAnsi="Doulos SIL"/>
          <w:i/>
          <w:color w:val="0000FF"/>
        </w:rPr>
        <w:t>sɔ́ɔ́=rɛ̄ʔ</w:t>
      </w:r>
      <w:r w:rsidR="006761F0">
        <w:rPr>
          <w:rFonts w:ascii="Doulos SIL" w:hAnsi="Doulos SIL"/>
          <w:i/>
          <w:color w:val="0000FF"/>
        </w:rPr>
        <w:tab/>
      </w:r>
      <w:r w:rsidR="00642D94">
        <w:rPr>
          <w:rFonts w:ascii="Doulos SIL" w:hAnsi="Doulos SIL"/>
          <w:i/>
          <w:color w:val="0000FF"/>
        </w:rPr>
        <w:t>sɔ́ɔ́</w:t>
      </w:r>
      <w:r w:rsidRPr="00986631">
        <w:rPr>
          <w:rFonts w:ascii="Doulos SIL" w:hAnsi="Doulos SIL"/>
          <w:i/>
          <w:color w:val="0000FF"/>
        </w:rPr>
        <w:tab/>
      </w:r>
      <w:r>
        <w:t>‘enter’</w:t>
      </w:r>
    </w:p>
    <w:p w14:paraId="0FEA3920" w14:textId="0BC46155" w:rsidR="00D0550D" w:rsidRPr="00D0550D" w:rsidRDefault="00D0550D" w:rsidP="00174E83">
      <w:pPr>
        <w:tabs>
          <w:tab w:val="clear" w:pos="369"/>
          <w:tab w:val="left" w:pos="720"/>
          <w:tab w:val="left" w:pos="1080"/>
          <w:tab w:val="left" w:pos="1980"/>
          <w:tab w:val="left" w:pos="2790"/>
          <w:tab w:val="left" w:pos="3960"/>
          <w:tab w:val="left" w:pos="5130"/>
          <w:tab w:val="left" w:pos="6210"/>
        </w:tabs>
        <w:jc w:val="left"/>
        <w:rPr>
          <w:i/>
        </w:rPr>
      </w:pPr>
      <w:r>
        <w:tab/>
        <w:t xml:space="preserve">   </w:t>
      </w:r>
      <w:r w:rsidR="00305513">
        <w:rPr>
          <w:i/>
        </w:rPr>
        <w:t>nonmonosyllabic</w:t>
      </w:r>
    </w:p>
    <w:p w14:paraId="23D45317" w14:textId="057D632F" w:rsidR="00305513" w:rsidRDefault="00305513" w:rsidP="00174E83">
      <w:pPr>
        <w:tabs>
          <w:tab w:val="clear" w:pos="369"/>
          <w:tab w:val="left" w:pos="720"/>
          <w:tab w:val="left" w:pos="1080"/>
          <w:tab w:val="left" w:pos="1980"/>
          <w:tab w:val="left" w:pos="2790"/>
          <w:tab w:val="left" w:pos="3960"/>
          <w:tab w:val="left" w:pos="5130"/>
          <w:tab w:val="left" w:pos="6210"/>
        </w:tabs>
        <w:jc w:val="left"/>
      </w:pPr>
      <w:r>
        <w:tab/>
      </w:r>
      <w:r w:rsidR="00EE27D6">
        <w:rPr>
          <w:rFonts w:ascii="Doulos SIL" w:hAnsi="Doulos SIL"/>
          <w:i/>
          <w:color w:val="0000FF"/>
        </w:rPr>
        <w:tab/>
      </w:r>
      <w:r w:rsidR="00B86757" w:rsidRPr="00986631">
        <w:rPr>
          <w:rFonts w:ascii="Doulos SIL" w:hAnsi="Doulos SIL"/>
          <w:i/>
          <w:color w:val="0000FF"/>
        </w:rPr>
        <w:t>ɲ</w:t>
      </w:r>
      <w:r w:rsidR="00EE27D6">
        <w:rPr>
          <w:rFonts w:ascii="Doulos SIL" w:hAnsi="Doulos SIL"/>
          <w:i/>
          <w:color w:val="0000FF"/>
        </w:rPr>
        <w:t>ìn</w:t>
      </w:r>
      <w:r w:rsidR="00B86757" w:rsidRPr="00986631">
        <w:rPr>
          <w:rFonts w:ascii="Doulos SIL" w:hAnsi="Doulos SIL"/>
          <w:i/>
          <w:color w:val="0000FF"/>
        </w:rPr>
        <w:t>ɛ́</w:t>
      </w:r>
      <w:r w:rsidR="00EE27D6" w:rsidRPr="00EE27D6">
        <w:t xml:space="preserve"> </w:t>
      </w:r>
      <w:r w:rsidR="00EE27D6">
        <w:tab/>
      </w:r>
      <w:r w:rsidR="00EE27D6" w:rsidRPr="00986631">
        <w:rPr>
          <w:rFonts w:ascii="Doulos SIL" w:hAnsi="Doulos SIL"/>
          <w:i/>
          <w:color w:val="0000FF"/>
        </w:rPr>
        <w:t>ɲín</w:t>
      </w:r>
      <w:r w:rsidR="00922EFA">
        <w:rPr>
          <w:rFonts w:ascii="Doulos SIL" w:hAnsi="Doulos SIL"/>
          <w:i/>
          <w:color w:val="0000FF"/>
        </w:rPr>
        <w:t>ɛ̄</w:t>
      </w:r>
      <w:r w:rsidRPr="00986631">
        <w:rPr>
          <w:rFonts w:ascii="Doulos SIL" w:hAnsi="Doulos SIL"/>
          <w:i/>
          <w:color w:val="0000FF"/>
        </w:rPr>
        <w:tab/>
      </w:r>
      <w:r w:rsidR="00174E83">
        <w:rPr>
          <w:rFonts w:ascii="Doulos SIL" w:hAnsi="Doulos SIL"/>
          <w:i/>
          <w:color w:val="0000FF"/>
        </w:rPr>
        <w:t>ɲìnɛ́=nɛ̄ʔ</w:t>
      </w:r>
      <w:r w:rsidR="006761F0">
        <w:rPr>
          <w:rFonts w:ascii="Doulos SIL" w:hAnsi="Doulos SIL"/>
          <w:i/>
          <w:color w:val="0000FF"/>
        </w:rPr>
        <w:tab/>
      </w:r>
      <w:r w:rsidR="00174E83">
        <w:rPr>
          <w:rFonts w:ascii="Doulos SIL" w:hAnsi="Doulos SIL"/>
          <w:i/>
          <w:color w:val="0000FF"/>
        </w:rPr>
        <w:t>ɲínɛ̄=nɛ̄ʔ</w:t>
      </w:r>
      <w:r w:rsidR="006761F0">
        <w:rPr>
          <w:rFonts w:ascii="Doulos SIL" w:hAnsi="Doulos SIL"/>
          <w:i/>
          <w:color w:val="0000FF"/>
        </w:rPr>
        <w:tab/>
      </w:r>
      <w:r w:rsidRPr="00986631">
        <w:rPr>
          <w:rFonts w:ascii="Doulos SIL" w:hAnsi="Doulos SIL"/>
          <w:i/>
          <w:color w:val="0000FF"/>
        </w:rPr>
        <w:t>ɲ</w:t>
      </w:r>
      <w:r w:rsidR="00922EFA">
        <w:rPr>
          <w:rFonts w:ascii="Doulos SIL" w:hAnsi="Doulos SIL"/>
          <w:i/>
          <w:color w:val="0000FF"/>
        </w:rPr>
        <w:t>ìnâ</w:t>
      </w:r>
      <w:r w:rsidRPr="00986631">
        <w:rPr>
          <w:rFonts w:ascii="Doulos SIL" w:hAnsi="Doulos SIL"/>
          <w:i/>
          <w:color w:val="0000FF"/>
        </w:rPr>
        <w:tab/>
      </w:r>
      <w:r>
        <w:t xml:space="preserve">‘forget’ </w:t>
      </w:r>
      <w:r w:rsidR="006761F0">
        <w:t>(VO</w:t>
      </w:r>
      <w:r w:rsidR="00922EFA">
        <w:t>)</w:t>
      </w:r>
    </w:p>
    <w:p w14:paraId="6997D5A6" w14:textId="794F877C" w:rsidR="006761F0" w:rsidRDefault="006761F0" w:rsidP="00174E83">
      <w:pPr>
        <w:tabs>
          <w:tab w:val="clear" w:pos="369"/>
          <w:tab w:val="left" w:pos="720"/>
          <w:tab w:val="left" w:pos="1080"/>
          <w:tab w:val="left" w:pos="1980"/>
          <w:tab w:val="left" w:pos="2790"/>
          <w:tab w:val="left" w:pos="3960"/>
          <w:tab w:val="left" w:pos="5130"/>
          <w:tab w:val="left" w:pos="6210"/>
        </w:tabs>
        <w:jc w:val="left"/>
      </w:pPr>
      <w:r>
        <w:tab/>
      </w:r>
      <w:r>
        <w:rPr>
          <w:rFonts w:ascii="Doulos SIL" w:hAnsi="Doulos SIL"/>
          <w:i/>
          <w:color w:val="0000FF"/>
        </w:rPr>
        <w:tab/>
        <w:t>dɛ̀ʔɛ́</w:t>
      </w:r>
      <w:r>
        <w:tab/>
      </w:r>
      <w:r>
        <w:rPr>
          <w:rFonts w:ascii="Doulos SIL" w:hAnsi="Doulos SIL"/>
          <w:i/>
          <w:color w:val="0000FF"/>
        </w:rPr>
        <w:t>dɛ́ʔɛ̄</w:t>
      </w:r>
      <w:r w:rsidRPr="00986631">
        <w:rPr>
          <w:rFonts w:ascii="Doulos SIL" w:hAnsi="Doulos SIL"/>
          <w:i/>
          <w:color w:val="0000FF"/>
        </w:rPr>
        <w:tab/>
      </w:r>
      <w:r w:rsidR="00174E83">
        <w:rPr>
          <w:rFonts w:ascii="Doulos SIL" w:hAnsi="Doulos SIL"/>
          <w:i/>
          <w:color w:val="0000FF"/>
        </w:rPr>
        <w:t>dɛ̀ʔɛ́=rɛ̄ʔ</w:t>
      </w:r>
      <w:r>
        <w:rPr>
          <w:rFonts w:ascii="Doulos SIL" w:hAnsi="Doulos SIL"/>
          <w:i/>
          <w:color w:val="0000FF"/>
        </w:rPr>
        <w:tab/>
      </w:r>
      <w:r w:rsidR="00174E83">
        <w:rPr>
          <w:rFonts w:ascii="Doulos SIL" w:hAnsi="Doulos SIL"/>
          <w:i/>
          <w:color w:val="0000FF"/>
        </w:rPr>
        <w:t>dɛ́ʔɛ̄=rɛ̄ʔ</w:t>
      </w:r>
      <w:r>
        <w:rPr>
          <w:rFonts w:ascii="Doulos SIL" w:hAnsi="Doulos SIL"/>
          <w:i/>
          <w:color w:val="0000FF"/>
        </w:rPr>
        <w:tab/>
        <w:t>dàʔà</w:t>
      </w:r>
      <w:r w:rsidRPr="00986631">
        <w:rPr>
          <w:rFonts w:ascii="Doulos SIL" w:hAnsi="Doulos SIL"/>
          <w:i/>
          <w:color w:val="0000FF"/>
        </w:rPr>
        <w:tab/>
      </w:r>
      <w:r>
        <w:t>‘escape’</w:t>
      </w:r>
    </w:p>
    <w:p w14:paraId="503E5F51" w14:textId="595920FB" w:rsidR="00305513" w:rsidRDefault="00305513" w:rsidP="00174E83">
      <w:pPr>
        <w:tabs>
          <w:tab w:val="clear" w:pos="369"/>
          <w:tab w:val="left" w:pos="720"/>
          <w:tab w:val="left" w:pos="1080"/>
          <w:tab w:val="left" w:pos="1980"/>
          <w:tab w:val="left" w:pos="2790"/>
          <w:tab w:val="left" w:pos="3960"/>
          <w:tab w:val="left" w:pos="5130"/>
          <w:tab w:val="left" w:pos="6210"/>
        </w:tabs>
        <w:jc w:val="left"/>
      </w:pPr>
      <w:r>
        <w:tab/>
      </w:r>
      <w:r w:rsidR="00EE27D6">
        <w:rPr>
          <w:rFonts w:ascii="Doulos SIL" w:hAnsi="Doulos SIL"/>
          <w:i/>
          <w:color w:val="0000FF"/>
        </w:rPr>
        <w:tab/>
      </w:r>
      <w:r w:rsidRPr="00986631">
        <w:rPr>
          <w:rFonts w:ascii="Doulos SIL" w:hAnsi="Doulos SIL"/>
          <w:i/>
          <w:color w:val="0000FF"/>
        </w:rPr>
        <w:t>t</w:t>
      </w:r>
      <w:r w:rsidR="006761F0">
        <w:rPr>
          <w:rFonts w:ascii="Doulos SIL" w:hAnsi="Doulos SIL"/>
          <w:i/>
          <w:color w:val="0000FF"/>
        </w:rPr>
        <w:t>ɛ̀ʔɛ́</w:t>
      </w:r>
      <w:r w:rsidR="00EE27D6">
        <w:tab/>
      </w:r>
      <w:r w:rsidR="00EE27D6" w:rsidRPr="00986631">
        <w:rPr>
          <w:rFonts w:ascii="Doulos SIL" w:hAnsi="Doulos SIL"/>
          <w:i/>
          <w:color w:val="0000FF"/>
        </w:rPr>
        <w:t>t</w:t>
      </w:r>
      <w:r w:rsidR="00922EFA">
        <w:rPr>
          <w:rFonts w:ascii="Doulos SIL" w:hAnsi="Doulos SIL"/>
          <w:i/>
          <w:color w:val="0000FF"/>
        </w:rPr>
        <w:t>ɛ́ʔɛ̄</w:t>
      </w:r>
      <w:r w:rsidRPr="00986631">
        <w:rPr>
          <w:rFonts w:ascii="Doulos SIL" w:hAnsi="Doulos SIL"/>
          <w:i/>
          <w:color w:val="0000FF"/>
        </w:rPr>
        <w:tab/>
      </w:r>
      <w:r w:rsidR="00174E83">
        <w:rPr>
          <w:rFonts w:ascii="Doulos SIL" w:hAnsi="Doulos SIL"/>
          <w:i/>
          <w:color w:val="0000FF"/>
        </w:rPr>
        <w:t>tèʔé=rēʔ</w:t>
      </w:r>
      <w:r w:rsidR="006761F0">
        <w:rPr>
          <w:rFonts w:ascii="Doulos SIL" w:hAnsi="Doulos SIL"/>
          <w:i/>
          <w:color w:val="0000FF"/>
        </w:rPr>
        <w:tab/>
      </w:r>
      <w:r w:rsidR="00174E83">
        <w:rPr>
          <w:rFonts w:ascii="Doulos SIL" w:hAnsi="Doulos SIL"/>
          <w:i/>
          <w:color w:val="0000FF"/>
        </w:rPr>
        <w:t>téʔē=rēʔ</w:t>
      </w:r>
      <w:r w:rsidR="006761F0">
        <w:rPr>
          <w:rFonts w:ascii="Doulos SIL" w:hAnsi="Doulos SIL"/>
          <w:i/>
          <w:color w:val="0000FF"/>
        </w:rPr>
        <w:tab/>
      </w:r>
      <w:r w:rsidR="00922EFA" w:rsidRPr="000A3693">
        <w:rPr>
          <w:rFonts w:ascii="Doulos SIL" w:hAnsi="Doulos SIL"/>
          <w:i/>
          <w:color w:val="0000FF"/>
        </w:rPr>
        <w:t>táʔá</w:t>
      </w:r>
      <w:r w:rsidRPr="00986631">
        <w:rPr>
          <w:rFonts w:ascii="Doulos SIL" w:hAnsi="Doulos SIL"/>
          <w:i/>
          <w:color w:val="0000FF"/>
        </w:rPr>
        <w:tab/>
      </w:r>
      <w:r>
        <w:t>‘go</w:t>
      </w:r>
      <w:r w:rsidR="00B86757">
        <w:t>’</w:t>
      </w:r>
    </w:p>
    <w:p w14:paraId="7322CC6F" w14:textId="77777777" w:rsidR="006761F0" w:rsidRDefault="006761F0" w:rsidP="00174E83">
      <w:pPr>
        <w:tabs>
          <w:tab w:val="clear" w:pos="369"/>
          <w:tab w:val="left" w:pos="720"/>
          <w:tab w:val="left" w:pos="1080"/>
          <w:tab w:val="left" w:pos="1980"/>
          <w:tab w:val="left" w:pos="2790"/>
          <w:tab w:val="left" w:pos="3960"/>
          <w:tab w:val="left" w:pos="5130"/>
          <w:tab w:val="left" w:pos="6210"/>
        </w:tabs>
        <w:jc w:val="left"/>
      </w:pPr>
    </w:p>
    <w:p w14:paraId="22A8F7C7" w14:textId="0B8B8030" w:rsidR="006761F0" w:rsidRDefault="006761F0" w:rsidP="00174E83">
      <w:pPr>
        <w:keepNext/>
        <w:tabs>
          <w:tab w:val="clear" w:pos="369"/>
          <w:tab w:val="left" w:pos="720"/>
          <w:tab w:val="left" w:pos="1080"/>
          <w:tab w:val="left" w:pos="1980"/>
          <w:tab w:val="left" w:pos="2790"/>
          <w:tab w:val="left" w:pos="3960"/>
          <w:tab w:val="left" w:pos="5130"/>
          <w:tab w:val="left" w:pos="6210"/>
        </w:tabs>
        <w:jc w:val="left"/>
      </w:pPr>
      <w:r>
        <w:tab/>
        <w:t xml:space="preserve">b. ends in </w:t>
      </w:r>
      <w:r>
        <w:rPr>
          <w:rFonts w:ascii="Doulos SIL" w:hAnsi="Doulos SIL"/>
          <w:i/>
          <w:color w:val="0000FF"/>
        </w:rPr>
        <w:t>e</w:t>
      </w:r>
      <w:r w:rsidR="004D6CCE">
        <w:t xml:space="preserve"> (rare)</w:t>
      </w:r>
    </w:p>
    <w:p w14:paraId="042CABD3" w14:textId="2EF6C88A" w:rsidR="006761F0" w:rsidRDefault="006761F0" w:rsidP="00174E83">
      <w:pPr>
        <w:tabs>
          <w:tab w:val="clear" w:pos="369"/>
          <w:tab w:val="left" w:pos="720"/>
          <w:tab w:val="left" w:pos="1080"/>
          <w:tab w:val="left" w:pos="1980"/>
          <w:tab w:val="left" w:pos="2790"/>
          <w:tab w:val="left" w:pos="3960"/>
          <w:tab w:val="left" w:pos="5130"/>
          <w:tab w:val="left" w:pos="6210"/>
        </w:tabs>
        <w:jc w:val="left"/>
      </w:pPr>
      <w:r>
        <w:tab/>
      </w:r>
      <w:r>
        <w:tab/>
      </w:r>
      <w:r w:rsidRPr="008E7480">
        <w:rPr>
          <w:rFonts w:ascii="Doulos SIL" w:hAnsi="Doulos SIL"/>
          <w:i/>
          <w:color w:val="0000FF"/>
        </w:rPr>
        <w:t>tòlóē</w:t>
      </w:r>
      <w:r w:rsidRPr="008E7480">
        <w:rPr>
          <w:rFonts w:ascii="Doulos SIL" w:hAnsi="Doulos SIL"/>
          <w:i/>
          <w:color w:val="0000FF"/>
        </w:rPr>
        <w:tab/>
        <w:t>tólē</w:t>
      </w:r>
      <w:r w:rsidRPr="008E7480">
        <w:rPr>
          <w:rFonts w:ascii="Doulos SIL" w:hAnsi="Doulos SIL"/>
          <w:i/>
          <w:color w:val="0000FF"/>
        </w:rPr>
        <w:tab/>
      </w:r>
      <w:r w:rsidR="001F3160">
        <w:rPr>
          <w:rFonts w:ascii="Doulos SIL" w:hAnsi="Doulos SIL"/>
          <w:i/>
          <w:color w:val="0000FF"/>
        </w:rPr>
        <w:t>tòló=rēʔ</w:t>
      </w:r>
      <w:r w:rsidRPr="008E7480">
        <w:rPr>
          <w:rFonts w:ascii="Doulos SIL" w:hAnsi="Doulos SIL"/>
          <w:i/>
          <w:color w:val="0000FF"/>
        </w:rPr>
        <w:tab/>
      </w:r>
      <w:r w:rsidR="001F3160">
        <w:rPr>
          <w:rFonts w:ascii="Doulos SIL" w:hAnsi="Doulos SIL"/>
          <w:i/>
          <w:color w:val="0000FF"/>
        </w:rPr>
        <w:t>tólō=rēʔ</w:t>
      </w:r>
      <w:r w:rsidRPr="008E7480">
        <w:rPr>
          <w:rFonts w:ascii="Doulos SIL" w:hAnsi="Doulos SIL"/>
          <w:i/>
          <w:color w:val="0000FF"/>
        </w:rPr>
        <w:tab/>
        <w:t>tɔ̀lɔ̀</w:t>
      </w:r>
      <w:r>
        <w:tab/>
        <w:t>‘rot’</w:t>
      </w:r>
    </w:p>
    <w:p w14:paraId="447D29A1" w14:textId="11CF7021" w:rsidR="006761F0" w:rsidRPr="008E7480" w:rsidRDefault="006761F0" w:rsidP="00174E83">
      <w:pPr>
        <w:tabs>
          <w:tab w:val="clear" w:pos="369"/>
          <w:tab w:val="left" w:pos="720"/>
          <w:tab w:val="left" w:pos="1080"/>
          <w:tab w:val="left" w:pos="1980"/>
          <w:tab w:val="left" w:pos="2790"/>
          <w:tab w:val="left" w:pos="3960"/>
          <w:tab w:val="left" w:pos="5130"/>
          <w:tab w:val="left" w:pos="6210"/>
        </w:tabs>
        <w:jc w:val="left"/>
        <w:rPr>
          <w:rFonts w:ascii="Doulos SIL" w:hAnsi="Doulos SIL"/>
          <w:i/>
          <w:color w:val="0000FF"/>
        </w:rPr>
      </w:pPr>
      <w:r w:rsidRPr="006761F0">
        <w:tab/>
      </w:r>
      <w:r w:rsidRPr="006761F0">
        <w:tab/>
        <w:t xml:space="preserve">~ </w:t>
      </w:r>
      <w:r w:rsidRPr="008E7480">
        <w:rPr>
          <w:rFonts w:ascii="Doulos SIL" w:hAnsi="Doulos SIL"/>
          <w:i/>
          <w:color w:val="0000FF"/>
        </w:rPr>
        <w:t>tòléē</w:t>
      </w:r>
    </w:p>
    <w:p w14:paraId="5E0D64D3" w14:textId="69485A6B" w:rsidR="006761F0" w:rsidRPr="006761F0" w:rsidRDefault="006761F0" w:rsidP="00174E83">
      <w:pPr>
        <w:tabs>
          <w:tab w:val="clear" w:pos="369"/>
          <w:tab w:val="left" w:pos="720"/>
          <w:tab w:val="left" w:pos="1080"/>
          <w:tab w:val="left" w:pos="1980"/>
          <w:tab w:val="left" w:pos="2790"/>
          <w:tab w:val="left" w:pos="3960"/>
          <w:tab w:val="left" w:pos="5130"/>
          <w:tab w:val="left" w:pos="6210"/>
        </w:tabs>
        <w:jc w:val="left"/>
      </w:pPr>
      <w:r w:rsidRPr="006761F0">
        <w:tab/>
      </w:r>
      <w:r w:rsidRPr="006761F0">
        <w:tab/>
        <w:t>~</w:t>
      </w:r>
      <w:r w:rsidRPr="008E7480">
        <w:rPr>
          <w:rFonts w:ascii="Doulos SIL" w:hAnsi="Doulos SIL"/>
          <w:i/>
          <w:color w:val="0000FF"/>
        </w:rPr>
        <w:t xml:space="preserve"> tòló</w:t>
      </w:r>
    </w:p>
    <w:p w14:paraId="74FFC698" w14:textId="77777777" w:rsidR="00C01437" w:rsidRDefault="00C01437" w:rsidP="00174E83">
      <w:pPr>
        <w:tabs>
          <w:tab w:val="clear" w:pos="369"/>
          <w:tab w:val="left" w:pos="720"/>
          <w:tab w:val="left" w:pos="1080"/>
          <w:tab w:val="left" w:pos="1980"/>
          <w:tab w:val="left" w:pos="2790"/>
          <w:tab w:val="left" w:pos="3960"/>
          <w:tab w:val="left" w:pos="5130"/>
          <w:tab w:val="left" w:pos="6210"/>
        </w:tabs>
        <w:jc w:val="left"/>
      </w:pPr>
    </w:p>
    <w:p w14:paraId="1372B0C7" w14:textId="42E8AC32" w:rsidR="00C01437" w:rsidRDefault="006761F0" w:rsidP="00174E83">
      <w:pPr>
        <w:tabs>
          <w:tab w:val="clear" w:pos="369"/>
          <w:tab w:val="left" w:pos="720"/>
          <w:tab w:val="left" w:pos="1080"/>
          <w:tab w:val="left" w:pos="1980"/>
          <w:tab w:val="left" w:pos="2790"/>
          <w:tab w:val="left" w:pos="3960"/>
          <w:tab w:val="left" w:pos="5130"/>
          <w:tab w:val="left" w:pos="6210"/>
        </w:tabs>
        <w:jc w:val="left"/>
      </w:pPr>
      <w:r>
        <w:tab/>
        <w:t>c</w:t>
      </w:r>
      <w:r w:rsidR="00C01437">
        <w:t xml:space="preserve">. </w:t>
      </w:r>
      <w:r w:rsidR="00EE27D6">
        <w:t>end</w:t>
      </w:r>
      <w:r w:rsidR="00E24763">
        <w:t>s</w:t>
      </w:r>
      <w:r w:rsidR="00EE27D6">
        <w:t xml:space="preserve"> in </w:t>
      </w:r>
      <w:r w:rsidR="00305513" w:rsidRPr="00986631">
        <w:rPr>
          <w:rFonts w:ascii="Doulos SIL" w:hAnsi="Doulos SIL"/>
          <w:i/>
          <w:color w:val="0000FF"/>
        </w:rPr>
        <w:t>i</w:t>
      </w:r>
      <w:r w:rsidR="00305513">
        <w:t xml:space="preserve"> </w:t>
      </w:r>
    </w:p>
    <w:p w14:paraId="227B07B1" w14:textId="21F2C127" w:rsidR="00305513" w:rsidRDefault="00305513" w:rsidP="00174E83">
      <w:pPr>
        <w:tabs>
          <w:tab w:val="clear" w:pos="369"/>
          <w:tab w:val="left" w:pos="720"/>
          <w:tab w:val="left" w:pos="1080"/>
          <w:tab w:val="left" w:pos="1980"/>
          <w:tab w:val="left" w:pos="2790"/>
          <w:tab w:val="left" w:pos="3960"/>
          <w:tab w:val="left" w:pos="5130"/>
          <w:tab w:val="left" w:pos="6210"/>
        </w:tabs>
        <w:jc w:val="left"/>
      </w:pPr>
      <w:r>
        <w:tab/>
      </w:r>
      <w:r>
        <w:tab/>
      </w:r>
      <w:r w:rsidR="00922EFA">
        <w:rPr>
          <w:rFonts w:ascii="Doulos SIL" w:hAnsi="Doulos SIL"/>
          <w:i/>
          <w:color w:val="0000FF"/>
        </w:rPr>
        <w:t>bùlí</w:t>
      </w:r>
      <w:r w:rsidR="001F3160">
        <w:rPr>
          <w:rFonts w:ascii="Doulos SIL" w:hAnsi="Doulos SIL"/>
          <w:i/>
          <w:color w:val="0000FF"/>
        </w:rPr>
        <w:t>ī</w:t>
      </w:r>
      <w:r w:rsidR="00922EFA" w:rsidRPr="00986631">
        <w:rPr>
          <w:rFonts w:ascii="Doulos SIL" w:hAnsi="Doulos SIL"/>
          <w:i/>
          <w:color w:val="0000FF"/>
        </w:rPr>
        <w:tab/>
        <w:t>bú</w:t>
      </w:r>
      <w:r w:rsidR="00922EFA">
        <w:rPr>
          <w:rFonts w:ascii="Doulos SIL" w:hAnsi="Doulos SIL"/>
          <w:i/>
          <w:color w:val="0000FF"/>
        </w:rPr>
        <w:t>lī</w:t>
      </w:r>
      <w:r w:rsidR="001F3160">
        <w:rPr>
          <w:rFonts w:ascii="Doulos SIL" w:hAnsi="Doulos SIL"/>
          <w:i/>
          <w:color w:val="0000FF"/>
        </w:rPr>
        <w:t>ī</w:t>
      </w:r>
      <w:r w:rsidR="00922EFA">
        <w:rPr>
          <w:rFonts w:ascii="Doulos SIL" w:hAnsi="Doulos SIL"/>
          <w:i/>
          <w:color w:val="0000FF"/>
        </w:rPr>
        <w:tab/>
      </w:r>
      <w:r w:rsidR="001F3160">
        <w:rPr>
          <w:rFonts w:ascii="Doulos SIL" w:hAnsi="Doulos SIL"/>
          <w:i/>
          <w:color w:val="0000FF"/>
        </w:rPr>
        <w:t>bùlú=rēʔ</w:t>
      </w:r>
      <w:r w:rsidR="006761F0">
        <w:rPr>
          <w:rFonts w:ascii="Doulos SIL" w:hAnsi="Doulos SIL"/>
          <w:i/>
          <w:color w:val="0000FF"/>
        </w:rPr>
        <w:tab/>
      </w:r>
      <w:r w:rsidR="001F3160">
        <w:rPr>
          <w:rFonts w:ascii="Doulos SIL" w:hAnsi="Doulos SIL"/>
          <w:i/>
          <w:color w:val="0000FF"/>
        </w:rPr>
        <w:t>búlū=rēʔ</w:t>
      </w:r>
      <w:r w:rsidR="006761F0">
        <w:rPr>
          <w:rFonts w:ascii="Doulos SIL" w:hAnsi="Doulos SIL"/>
          <w:i/>
          <w:color w:val="0000FF"/>
        </w:rPr>
        <w:tab/>
      </w:r>
      <w:r w:rsidR="00922EFA">
        <w:rPr>
          <w:rFonts w:ascii="Doulos SIL" w:hAnsi="Doulos SIL"/>
          <w:i/>
          <w:color w:val="0000FF"/>
        </w:rPr>
        <w:t>búlɔ́</w:t>
      </w:r>
      <w:r w:rsidRPr="00986631">
        <w:rPr>
          <w:rFonts w:ascii="Doulos SIL" w:hAnsi="Doulos SIL"/>
          <w:i/>
          <w:color w:val="0000FF"/>
        </w:rPr>
        <w:tab/>
      </w:r>
      <w:r>
        <w:t>‘go back’</w:t>
      </w:r>
    </w:p>
    <w:p w14:paraId="7F72BE5A" w14:textId="6B321BC8" w:rsidR="00305513" w:rsidRDefault="00305513" w:rsidP="00174E83">
      <w:pPr>
        <w:tabs>
          <w:tab w:val="clear" w:pos="369"/>
          <w:tab w:val="left" w:pos="720"/>
          <w:tab w:val="left" w:pos="1080"/>
          <w:tab w:val="left" w:pos="1980"/>
          <w:tab w:val="left" w:pos="2790"/>
          <w:tab w:val="left" w:pos="3960"/>
          <w:tab w:val="left" w:pos="5130"/>
          <w:tab w:val="left" w:pos="6210"/>
        </w:tabs>
        <w:jc w:val="left"/>
      </w:pPr>
      <w:r>
        <w:tab/>
      </w:r>
      <w:r>
        <w:tab/>
      </w:r>
      <w:r w:rsidR="00922EFA">
        <w:rPr>
          <w:rFonts w:ascii="Doulos SIL" w:hAnsi="Doulos SIL"/>
          <w:i/>
          <w:color w:val="0000FF"/>
        </w:rPr>
        <w:t>mììlí</w:t>
      </w:r>
      <w:r w:rsidR="00AF56F6">
        <w:rPr>
          <w:rFonts w:ascii="Doulos SIL" w:hAnsi="Doulos SIL"/>
          <w:i/>
          <w:color w:val="0000FF"/>
        </w:rPr>
        <w:t>ī</w:t>
      </w:r>
      <w:r w:rsidR="00EE27D6" w:rsidRPr="00986631">
        <w:rPr>
          <w:rFonts w:ascii="Doulos SIL" w:hAnsi="Doulos SIL"/>
          <w:i/>
          <w:color w:val="0000FF"/>
        </w:rPr>
        <w:tab/>
      </w:r>
      <w:r w:rsidR="006B3CD0">
        <w:rPr>
          <w:rFonts w:ascii="Doulos SIL" w:hAnsi="Doulos SIL"/>
          <w:i/>
          <w:color w:val="0000FF"/>
        </w:rPr>
        <w:t>míílí</w:t>
      </w:r>
      <w:r w:rsidR="00AF56F6">
        <w:rPr>
          <w:rFonts w:ascii="Doulos SIL" w:hAnsi="Doulos SIL"/>
          <w:i/>
          <w:color w:val="0000FF"/>
        </w:rPr>
        <w:t>ī</w:t>
      </w:r>
      <w:r w:rsidR="00EE27D6">
        <w:rPr>
          <w:rFonts w:ascii="Doulos SIL" w:hAnsi="Doulos SIL"/>
          <w:i/>
          <w:color w:val="0000FF"/>
        </w:rPr>
        <w:tab/>
      </w:r>
      <w:r w:rsidR="001F3160">
        <w:rPr>
          <w:rFonts w:ascii="Doulos SIL" w:hAnsi="Doulos SIL"/>
          <w:i/>
          <w:color w:val="0000FF"/>
        </w:rPr>
        <w:t>mììlíí=rēʔ</w:t>
      </w:r>
      <w:r w:rsidR="006761F0">
        <w:rPr>
          <w:rFonts w:ascii="Doulos SIL" w:hAnsi="Doulos SIL"/>
          <w:i/>
          <w:color w:val="0000FF"/>
        </w:rPr>
        <w:tab/>
      </w:r>
      <w:r w:rsidR="001F3160">
        <w:rPr>
          <w:rFonts w:ascii="Doulos SIL" w:hAnsi="Doulos SIL"/>
          <w:i/>
          <w:color w:val="0000FF"/>
        </w:rPr>
        <w:t>míílíí=rēʔ</w:t>
      </w:r>
      <w:r w:rsidR="006761F0">
        <w:rPr>
          <w:rFonts w:ascii="Doulos SIL" w:hAnsi="Doulos SIL"/>
          <w:i/>
          <w:color w:val="0000FF"/>
        </w:rPr>
        <w:tab/>
      </w:r>
      <w:r w:rsidR="005C658D" w:rsidRPr="00AF56F6">
        <w:rPr>
          <w:rFonts w:ascii="Doulos SIL" w:hAnsi="Doulos SIL"/>
          <w:i/>
          <w:color w:val="0000FF"/>
        </w:rPr>
        <w:t>mííl</w:t>
      </w:r>
      <w:r w:rsidR="00AF56F6" w:rsidRPr="00AF56F6">
        <w:rPr>
          <w:rFonts w:ascii="Doulos SIL" w:hAnsi="Doulos SIL"/>
          <w:i/>
          <w:color w:val="0000FF"/>
        </w:rPr>
        <w:t>íyà</w:t>
      </w:r>
      <w:r w:rsidRPr="00986631">
        <w:rPr>
          <w:rFonts w:ascii="Doulos SIL" w:hAnsi="Doulos SIL"/>
          <w:i/>
          <w:color w:val="0000FF"/>
        </w:rPr>
        <w:tab/>
      </w:r>
      <w:r>
        <w:t>‘think’</w:t>
      </w:r>
    </w:p>
    <w:p w14:paraId="4883CAB9" w14:textId="329D9B5C" w:rsidR="00305513" w:rsidRDefault="00305513" w:rsidP="00174E83">
      <w:pPr>
        <w:tabs>
          <w:tab w:val="clear" w:pos="369"/>
          <w:tab w:val="left" w:pos="720"/>
          <w:tab w:val="left" w:pos="1080"/>
          <w:tab w:val="left" w:pos="1980"/>
          <w:tab w:val="left" w:pos="2790"/>
          <w:tab w:val="left" w:pos="3960"/>
          <w:tab w:val="left" w:pos="5130"/>
          <w:tab w:val="left" w:pos="6210"/>
        </w:tabs>
        <w:jc w:val="left"/>
      </w:pPr>
      <w:r>
        <w:tab/>
      </w:r>
      <w:r>
        <w:tab/>
      </w:r>
      <w:r w:rsidR="00EE27D6" w:rsidRPr="00986631">
        <w:rPr>
          <w:rFonts w:ascii="Doulos SIL" w:hAnsi="Doulos SIL"/>
          <w:i/>
          <w:color w:val="0000FF"/>
        </w:rPr>
        <w:t>s</w:t>
      </w:r>
      <w:r w:rsidR="006761F0">
        <w:rPr>
          <w:rFonts w:ascii="Doulos SIL" w:hAnsi="Doulos SIL"/>
          <w:i/>
          <w:color w:val="0000FF"/>
        </w:rPr>
        <w:t>ì</w:t>
      </w:r>
      <w:r w:rsidR="00EE27D6" w:rsidRPr="00986631">
        <w:rPr>
          <w:rFonts w:ascii="Doulos SIL" w:hAnsi="Doulos SIL"/>
          <w:i/>
          <w:color w:val="0000FF"/>
        </w:rPr>
        <w:t>dá</w:t>
      </w:r>
      <w:r w:rsidR="00922EFA">
        <w:rPr>
          <w:rFonts w:ascii="Doulos SIL" w:hAnsi="Doulos SIL"/>
          <w:i/>
          <w:color w:val="0000FF"/>
        </w:rPr>
        <w:t>n</w:t>
      </w:r>
      <w:r w:rsidR="002149EB">
        <w:rPr>
          <w:rFonts w:ascii="Doulos SIL" w:hAnsi="Doulos SIL"/>
          <w:i/>
          <w:color w:val="0000FF"/>
        </w:rPr>
        <w:t>ī</w:t>
      </w:r>
      <w:r w:rsidR="00EE27D6" w:rsidRPr="00986631">
        <w:rPr>
          <w:rFonts w:ascii="Doulos SIL" w:hAnsi="Doulos SIL"/>
          <w:i/>
          <w:color w:val="0000FF"/>
        </w:rPr>
        <w:tab/>
      </w:r>
      <w:r w:rsidR="002149EB" w:rsidRPr="00986631">
        <w:rPr>
          <w:rFonts w:ascii="Doulos SIL" w:hAnsi="Doulos SIL"/>
          <w:i/>
          <w:color w:val="0000FF"/>
        </w:rPr>
        <w:t>s</w:t>
      </w:r>
      <w:r w:rsidR="00AF56F6">
        <w:rPr>
          <w:rFonts w:ascii="Doulos SIL" w:hAnsi="Doulos SIL"/>
          <w:i/>
          <w:color w:val="0000FF"/>
        </w:rPr>
        <w:t>í</w:t>
      </w:r>
      <w:r w:rsidR="002149EB" w:rsidRPr="00986631">
        <w:rPr>
          <w:rFonts w:ascii="Doulos SIL" w:hAnsi="Doulos SIL"/>
          <w:i/>
          <w:color w:val="0000FF"/>
        </w:rPr>
        <w:t>dá</w:t>
      </w:r>
      <w:r w:rsidR="002149EB">
        <w:rPr>
          <w:rFonts w:ascii="Doulos SIL" w:hAnsi="Doulos SIL"/>
          <w:i/>
          <w:color w:val="0000FF"/>
        </w:rPr>
        <w:t>nī</w:t>
      </w:r>
      <w:r w:rsidR="00EE27D6">
        <w:rPr>
          <w:rFonts w:ascii="Doulos SIL" w:hAnsi="Doulos SIL"/>
          <w:i/>
          <w:color w:val="0000FF"/>
        </w:rPr>
        <w:tab/>
      </w:r>
      <w:r w:rsidR="001F3160" w:rsidRPr="00986631">
        <w:rPr>
          <w:rFonts w:ascii="Doulos SIL" w:hAnsi="Doulos SIL"/>
          <w:i/>
          <w:color w:val="0000FF"/>
        </w:rPr>
        <w:t>s</w:t>
      </w:r>
      <w:r w:rsidR="001F3160">
        <w:rPr>
          <w:rFonts w:ascii="Doulos SIL" w:hAnsi="Doulos SIL"/>
          <w:i/>
          <w:color w:val="0000FF"/>
        </w:rPr>
        <w:t>ì</w:t>
      </w:r>
      <w:r w:rsidR="001F3160" w:rsidRPr="00986631">
        <w:rPr>
          <w:rFonts w:ascii="Doulos SIL" w:hAnsi="Doulos SIL"/>
          <w:i/>
          <w:color w:val="0000FF"/>
        </w:rPr>
        <w:t>dá</w:t>
      </w:r>
      <w:r w:rsidR="001F3160">
        <w:rPr>
          <w:rFonts w:ascii="Doulos SIL" w:hAnsi="Doulos SIL"/>
          <w:i/>
          <w:color w:val="0000FF"/>
        </w:rPr>
        <w:t>n̄=nēʔ</w:t>
      </w:r>
      <w:r w:rsidR="006761F0">
        <w:rPr>
          <w:rFonts w:ascii="Doulos SIL" w:hAnsi="Doulos SIL"/>
          <w:i/>
          <w:color w:val="0000FF"/>
        </w:rPr>
        <w:tab/>
      </w:r>
      <w:r w:rsidR="001F3160">
        <w:rPr>
          <w:rFonts w:ascii="Doulos SIL" w:hAnsi="Doulos SIL"/>
          <w:i/>
          <w:color w:val="0000FF"/>
        </w:rPr>
        <w:t>sídán=nēʔ</w:t>
      </w:r>
      <w:r w:rsidR="006761F0">
        <w:rPr>
          <w:rFonts w:ascii="Doulos SIL" w:hAnsi="Doulos SIL"/>
          <w:i/>
          <w:color w:val="0000FF"/>
        </w:rPr>
        <w:tab/>
      </w:r>
      <w:r w:rsidRPr="00986631">
        <w:rPr>
          <w:rFonts w:ascii="Doulos SIL" w:hAnsi="Doulos SIL"/>
          <w:i/>
          <w:color w:val="0000FF"/>
        </w:rPr>
        <w:t>s</w:t>
      </w:r>
      <w:r w:rsidR="00AF56F6">
        <w:rPr>
          <w:rFonts w:ascii="Doulos SIL" w:hAnsi="Doulos SIL"/>
          <w:i/>
          <w:color w:val="0000FF"/>
        </w:rPr>
        <w:t>ì</w:t>
      </w:r>
      <w:r w:rsidRPr="00986631">
        <w:rPr>
          <w:rFonts w:ascii="Doulos SIL" w:hAnsi="Doulos SIL"/>
          <w:i/>
          <w:color w:val="0000FF"/>
        </w:rPr>
        <w:t>dá</w:t>
      </w:r>
      <w:r w:rsidR="00695E88" w:rsidRPr="00986631">
        <w:rPr>
          <w:rFonts w:ascii="Doulos SIL" w:hAnsi="Doulos SIL"/>
          <w:i/>
          <w:color w:val="0000FF"/>
        </w:rPr>
        <w:t>n</w:t>
      </w:r>
      <w:r w:rsidR="00996248" w:rsidRPr="00986631">
        <w:rPr>
          <w:rFonts w:ascii="Doulos SIL" w:hAnsi="Doulos SIL"/>
          <w:i/>
          <w:color w:val="0000FF"/>
        </w:rPr>
        <w:t>à</w:t>
      </w:r>
      <w:r w:rsidRPr="00986631">
        <w:rPr>
          <w:rFonts w:ascii="Doulos SIL" w:hAnsi="Doulos SIL"/>
          <w:i/>
          <w:color w:val="0000FF"/>
        </w:rPr>
        <w:tab/>
      </w:r>
      <w:r>
        <w:t>‘ascend’</w:t>
      </w:r>
    </w:p>
    <w:p w14:paraId="03050708" w14:textId="0E3408B0" w:rsidR="00305513" w:rsidRDefault="00305513" w:rsidP="00174E83">
      <w:pPr>
        <w:tabs>
          <w:tab w:val="clear" w:pos="369"/>
          <w:tab w:val="left" w:pos="720"/>
          <w:tab w:val="left" w:pos="1080"/>
          <w:tab w:val="left" w:pos="1980"/>
          <w:tab w:val="left" w:pos="2790"/>
          <w:tab w:val="left" w:pos="3960"/>
          <w:tab w:val="left" w:pos="5130"/>
          <w:tab w:val="left" w:pos="6210"/>
        </w:tabs>
        <w:jc w:val="left"/>
      </w:pPr>
      <w:r>
        <w:tab/>
      </w:r>
      <w:r>
        <w:tab/>
      </w:r>
      <w:r w:rsidR="006761F0">
        <w:rPr>
          <w:rFonts w:ascii="Doulos SIL" w:hAnsi="Doulos SIL"/>
          <w:i/>
          <w:color w:val="0000FF"/>
        </w:rPr>
        <w:t>jà</w:t>
      </w:r>
      <w:r w:rsidR="00EE27D6" w:rsidRPr="00F44E39">
        <w:rPr>
          <w:rFonts w:ascii="Doulos SIL" w:hAnsi="Doulos SIL"/>
          <w:i/>
          <w:color w:val="0000FF"/>
        </w:rPr>
        <w:t>ʔá</w:t>
      </w:r>
      <w:r w:rsidR="006D159D" w:rsidRPr="00F44E39">
        <w:rPr>
          <w:rFonts w:ascii="Doulos SIL" w:hAnsi="Doulos SIL"/>
          <w:i/>
          <w:color w:val="0000FF"/>
        </w:rPr>
        <w:t>nī</w:t>
      </w:r>
      <w:r w:rsidR="00EE27D6" w:rsidRPr="00F44E39">
        <w:rPr>
          <w:rFonts w:ascii="Doulos SIL" w:hAnsi="Doulos SIL"/>
          <w:i/>
          <w:color w:val="0000FF"/>
        </w:rPr>
        <w:tab/>
      </w:r>
      <w:r w:rsidR="00922EFA" w:rsidRPr="00F44E39">
        <w:rPr>
          <w:rFonts w:ascii="Doulos SIL" w:hAnsi="Doulos SIL"/>
          <w:i/>
          <w:color w:val="0000FF"/>
        </w:rPr>
        <w:t>já</w:t>
      </w:r>
      <w:r w:rsidR="00433C61" w:rsidRPr="00F44E39">
        <w:rPr>
          <w:rFonts w:ascii="Doulos SIL" w:hAnsi="Doulos SIL"/>
          <w:i/>
          <w:color w:val="0000FF"/>
        </w:rPr>
        <w:t>ʔá</w:t>
      </w:r>
      <w:r w:rsidR="002149EB" w:rsidRPr="00F44E39">
        <w:rPr>
          <w:rFonts w:ascii="Doulos SIL" w:hAnsi="Doulos SIL"/>
          <w:i/>
          <w:color w:val="0000FF"/>
        </w:rPr>
        <w:t>n</w:t>
      </w:r>
      <w:r w:rsidR="00F44E39" w:rsidRPr="00F44E39">
        <w:rPr>
          <w:rFonts w:ascii="Doulos SIL" w:hAnsi="Doulos SIL"/>
          <w:i/>
          <w:color w:val="0000FF"/>
        </w:rPr>
        <w:t>ī</w:t>
      </w:r>
      <w:r w:rsidR="00EE27D6">
        <w:rPr>
          <w:rFonts w:ascii="Doulos SIL" w:hAnsi="Doulos SIL"/>
          <w:i/>
          <w:color w:val="0000FF"/>
        </w:rPr>
        <w:tab/>
      </w:r>
      <w:r w:rsidR="00EC03A0">
        <w:rPr>
          <w:rFonts w:ascii="Doulos SIL" w:hAnsi="Doulos SIL"/>
          <w:i/>
          <w:color w:val="0000FF"/>
        </w:rPr>
        <w:t>jàʔán̄=nēʔ</w:t>
      </w:r>
      <w:r w:rsidR="006761F0">
        <w:rPr>
          <w:rFonts w:ascii="Doulos SIL" w:hAnsi="Doulos SIL"/>
          <w:i/>
          <w:color w:val="0000FF"/>
        </w:rPr>
        <w:tab/>
      </w:r>
      <w:r w:rsidR="00EC03A0">
        <w:rPr>
          <w:rFonts w:ascii="Doulos SIL" w:hAnsi="Doulos SIL"/>
          <w:i/>
          <w:color w:val="0000FF"/>
        </w:rPr>
        <w:t>jáʔán̄=nēʔ</w:t>
      </w:r>
      <w:r w:rsidR="006761F0">
        <w:rPr>
          <w:rFonts w:ascii="Doulos SIL" w:hAnsi="Doulos SIL"/>
          <w:i/>
          <w:color w:val="0000FF"/>
        </w:rPr>
        <w:tab/>
      </w:r>
      <w:r w:rsidR="005C658D" w:rsidRPr="00986631">
        <w:rPr>
          <w:rFonts w:ascii="Doulos SIL" w:hAnsi="Doulos SIL"/>
          <w:i/>
          <w:color w:val="0000FF"/>
        </w:rPr>
        <w:t>j</w:t>
      </w:r>
      <w:r w:rsidRPr="00986631">
        <w:rPr>
          <w:rFonts w:ascii="Doulos SIL" w:hAnsi="Doulos SIL"/>
          <w:i/>
          <w:color w:val="0000FF"/>
        </w:rPr>
        <w:t>àʔ</w:t>
      </w:r>
      <w:r w:rsidR="005C658D" w:rsidRPr="00986631">
        <w:rPr>
          <w:rFonts w:ascii="Doulos SIL" w:hAnsi="Doulos SIL"/>
          <w:i/>
          <w:color w:val="0000FF"/>
        </w:rPr>
        <w:t>á</w:t>
      </w:r>
      <w:r w:rsidR="00996248" w:rsidRPr="00986631">
        <w:rPr>
          <w:rFonts w:ascii="Doulos SIL" w:hAnsi="Doulos SIL"/>
          <w:i/>
          <w:color w:val="0000FF"/>
        </w:rPr>
        <w:t>nà</w:t>
      </w:r>
      <w:r w:rsidRPr="00986631">
        <w:rPr>
          <w:rFonts w:ascii="Doulos SIL" w:hAnsi="Doulos SIL"/>
          <w:i/>
          <w:color w:val="0000FF"/>
        </w:rPr>
        <w:tab/>
      </w:r>
      <w:r>
        <w:t>‘descend’</w:t>
      </w:r>
    </w:p>
    <w:p w14:paraId="4B9B75B2" w14:textId="031CA91A" w:rsidR="00947226" w:rsidRDefault="00947226" w:rsidP="00174E83">
      <w:pPr>
        <w:tabs>
          <w:tab w:val="clear" w:pos="369"/>
          <w:tab w:val="left" w:pos="720"/>
          <w:tab w:val="left" w:pos="1080"/>
          <w:tab w:val="left" w:pos="1980"/>
          <w:tab w:val="left" w:pos="2790"/>
          <w:tab w:val="left" w:pos="3960"/>
          <w:tab w:val="left" w:pos="5130"/>
          <w:tab w:val="left" w:pos="6210"/>
        </w:tabs>
        <w:jc w:val="left"/>
      </w:pPr>
      <w:r>
        <w:tab/>
      </w:r>
      <w:r>
        <w:tab/>
      </w:r>
      <w:r w:rsidR="00EE27D6" w:rsidRPr="00986631">
        <w:rPr>
          <w:rFonts w:ascii="Doulos SIL" w:hAnsi="Doulos SIL"/>
          <w:i/>
          <w:color w:val="0000FF"/>
        </w:rPr>
        <w:t>f</w:t>
      </w:r>
      <w:r w:rsidR="00AF56F6">
        <w:rPr>
          <w:rFonts w:ascii="Doulos SIL" w:hAnsi="Doulos SIL"/>
          <w:i/>
          <w:color w:val="0000FF"/>
        </w:rPr>
        <w:t>ì</w:t>
      </w:r>
      <w:r w:rsidR="00922EFA">
        <w:rPr>
          <w:rFonts w:ascii="Doulos SIL" w:hAnsi="Doulos SIL"/>
          <w:i/>
          <w:color w:val="0000FF"/>
        </w:rPr>
        <w:t>dí</w:t>
      </w:r>
      <w:r w:rsidR="00EE27D6" w:rsidRPr="00986631">
        <w:rPr>
          <w:rFonts w:ascii="Doulos SIL" w:hAnsi="Doulos SIL"/>
          <w:i/>
          <w:color w:val="0000FF"/>
        </w:rPr>
        <w:tab/>
      </w:r>
      <w:r w:rsidR="002149EB">
        <w:rPr>
          <w:rFonts w:ascii="Doulos SIL" w:hAnsi="Doulos SIL"/>
          <w:i/>
          <w:color w:val="0000FF"/>
        </w:rPr>
        <w:t>fídī</w:t>
      </w:r>
      <w:r w:rsidR="00EE27D6">
        <w:rPr>
          <w:rFonts w:ascii="Doulos SIL" w:hAnsi="Doulos SIL"/>
          <w:i/>
          <w:color w:val="0000FF"/>
        </w:rPr>
        <w:tab/>
      </w:r>
      <w:r w:rsidR="003C4C61">
        <w:rPr>
          <w:rFonts w:ascii="Doulos SIL" w:hAnsi="Doulos SIL"/>
          <w:i/>
          <w:color w:val="0000FF"/>
        </w:rPr>
        <w:t>fìdí=rēʔ</w:t>
      </w:r>
      <w:r w:rsidR="006761F0">
        <w:rPr>
          <w:rFonts w:ascii="Doulos SIL" w:hAnsi="Doulos SIL"/>
          <w:i/>
          <w:color w:val="0000FF"/>
        </w:rPr>
        <w:tab/>
      </w:r>
      <w:r w:rsidR="003C4C61">
        <w:rPr>
          <w:rFonts w:ascii="Doulos SIL" w:hAnsi="Doulos SIL"/>
          <w:i/>
          <w:color w:val="0000FF"/>
        </w:rPr>
        <w:t>fídī=rēʔ</w:t>
      </w:r>
      <w:r w:rsidR="006761F0">
        <w:rPr>
          <w:rFonts w:ascii="Doulos SIL" w:hAnsi="Doulos SIL"/>
          <w:i/>
          <w:color w:val="0000FF"/>
        </w:rPr>
        <w:tab/>
      </w:r>
      <w:r w:rsidR="002149EB">
        <w:rPr>
          <w:rFonts w:ascii="Doulos SIL" w:hAnsi="Doulos SIL"/>
          <w:i/>
          <w:color w:val="0000FF"/>
        </w:rPr>
        <w:t>fìdì</w:t>
      </w:r>
      <w:r w:rsidRPr="00986631">
        <w:rPr>
          <w:rFonts w:ascii="Doulos SIL" w:hAnsi="Doulos SIL"/>
          <w:i/>
          <w:color w:val="0000FF"/>
        </w:rPr>
        <w:tab/>
      </w:r>
      <w:r>
        <w:t>‘run’</w:t>
      </w:r>
    </w:p>
    <w:p w14:paraId="1A0EDAEF" w14:textId="77777777" w:rsidR="00F11CAD" w:rsidRDefault="00F11CAD" w:rsidP="00F11CAD"/>
    <w:p w14:paraId="083392C8" w14:textId="28E3C4E4" w:rsidR="00F44E39" w:rsidRDefault="002149EB" w:rsidP="00F44E39">
      <w:r>
        <w:t>Using ‘fall’ as the example, (xx3) is the pronominal-subject conjugation and inclu</w:t>
      </w:r>
      <w:r w:rsidR="00335029">
        <w:t xml:space="preserve">des some nonpronominal subjects showing that singular nouns require the same tonal form as 3Sg pronouns (xx3b). </w:t>
      </w:r>
      <w:r w:rsidR="007B2163">
        <w:t>Of interest is the fact that the M</w:t>
      </w:r>
      <w:r w:rsidR="007B2163">
        <w:noBreakHyphen/>
        <w:t>toned subject pronouns (1Sg, 2Sg, 2Pl) induce M</w:t>
      </w:r>
      <w:r w:rsidR="007B2163">
        <w:noBreakHyphen/>
        <w:t>Spreading into the negative, but not positive, perfective verbs.</w:t>
      </w:r>
    </w:p>
    <w:p w14:paraId="4185CAE6" w14:textId="77777777" w:rsidR="00F44E39" w:rsidRDefault="00F44E39" w:rsidP="00F44E39">
      <w:r>
        <w:t xml:space="preserve"> </w:t>
      </w:r>
    </w:p>
    <w:p w14:paraId="5490ABD3" w14:textId="1A011AD3" w:rsidR="002149EB" w:rsidRDefault="002149EB" w:rsidP="006761F0">
      <w:pPr>
        <w:tabs>
          <w:tab w:val="clear" w:pos="369"/>
          <w:tab w:val="left" w:pos="720"/>
          <w:tab w:val="left" w:pos="1080"/>
          <w:tab w:val="left" w:pos="2520"/>
          <w:tab w:val="left" w:pos="4230"/>
          <w:tab w:val="left" w:pos="6120"/>
        </w:tabs>
      </w:pPr>
      <w:r>
        <w:t>(xx3)</w:t>
      </w:r>
      <w:r>
        <w:tab/>
      </w:r>
      <w:r>
        <w:tab/>
        <w:t>X</w:t>
      </w:r>
      <w:r>
        <w:tab/>
        <w:t>‘X fell’</w:t>
      </w:r>
      <w:r w:rsidR="006761F0">
        <w:tab/>
        <w:t>‘X didn’t fall’</w:t>
      </w:r>
    </w:p>
    <w:p w14:paraId="2131F14E" w14:textId="77777777" w:rsidR="002149EB" w:rsidRDefault="002149EB" w:rsidP="006761F0">
      <w:pPr>
        <w:tabs>
          <w:tab w:val="clear" w:pos="369"/>
          <w:tab w:val="left" w:pos="720"/>
          <w:tab w:val="left" w:pos="1080"/>
          <w:tab w:val="left" w:pos="2520"/>
          <w:tab w:val="left" w:pos="4230"/>
          <w:tab w:val="left" w:pos="6120"/>
        </w:tabs>
      </w:pPr>
    </w:p>
    <w:p w14:paraId="14030D5D" w14:textId="155E3CAC" w:rsidR="002149EB" w:rsidRDefault="002149EB" w:rsidP="006761F0">
      <w:pPr>
        <w:tabs>
          <w:tab w:val="clear" w:pos="369"/>
          <w:tab w:val="left" w:pos="720"/>
          <w:tab w:val="left" w:pos="1080"/>
          <w:tab w:val="left" w:pos="2520"/>
          <w:tab w:val="left" w:pos="4230"/>
          <w:tab w:val="left" w:pos="6120"/>
        </w:tabs>
      </w:pPr>
      <w:r>
        <w:tab/>
        <w:t>a</w:t>
      </w:r>
      <w:r w:rsidR="00AF56F6">
        <w:t>. non-3Sg perfective</w:t>
      </w:r>
    </w:p>
    <w:p w14:paraId="3519B53C" w14:textId="5861B55F" w:rsidR="002149EB" w:rsidRPr="002149EB" w:rsidRDefault="002149EB" w:rsidP="006761F0">
      <w:pPr>
        <w:tabs>
          <w:tab w:val="clear" w:pos="369"/>
          <w:tab w:val="left" w:pos="720"/>
          <w:tab w:val="left" w:pos="1080"/>
          <w:tab w:val="left" w:pos="2520"/>
          <w:tab w:val="left" w:pos="4230"/>
          <w:tab w:val="left" w:pos="6120"/>
        </w:tabs>
        <w:rPr>
          <w:i/>
          <w:u w:val="single"/>
        </w:rPr>
      </w:pPr>
      <w:r>
        <w:tab/>
        <w:t xml:space="preserve">    </w:t>
      </w:r>
      <w:r>
        <w:rPr>
          <w:i/>
        </w:rPr>
        <w:t>pronouns</w:t>
      </w:r>
      <w:r w:rsidR="007B2163">
        <w:rPr>
          <w:i/>
        </w:rPr>
        <w:t>, M-toned</w:t>
      </w:r>
    </w:p>
    <w:p w14:paraId="5598BB5E" w14:textId="3AD1E160" w:rsidR="002149EB" w:rsidRPr="0008250F" w:rsidRDefault="002149EB" w:rsidP="006761F0">
      <w:pPr>
        <w:tabs>
          <w:tab w:val="clear" w:pos="369"/>
          <w:tab w:val="left" w:pos="720"/>
          <w:tab w:val="left" w:pos="1080"/>
          <w:tab w:val="left" w:pos="2520"/>
          <w:tab w:val="left" w:pos="4230"/>
          <w:tab w:val="left" w:pos="6120"/>
        </w:tabs>
        <w:rPr>
          <w:rFonts w:ascii="Doulos SIL" w:hAnsi="Doulos SIL"/>
          <w:i/>
          <w:color w:val="0000FF"/>
        </w:rPr>
      </w:pPr>
      <w:r>
        <w:tab/>
      </w:r>
      <w:r>
        <w:tab/>
        <w:t>1Sg</w:t>
      </w:r>
      <w:r>
        <w:tab/>
      </w:r>
      <w:r w:rsidRPr="00861523">
        <w:rPr>
          <w:rFonts w:ascii="Doulos SIL" w:hAnsi="Doulos SIL"/>
          <w:i/>
          <w:color w:val="0000FF"/>
        </w:rPr>
        <w:t>mā bɛ́</w:t>
      </w:r>
      <w:r w:rsidR="00CF7955">
        <w:rPr>
          <w:rFonts w:ascii="Doulos SIL" w:hAnsi="Doulos SIL"/>
          <w:i/>
          <w:color w:val="0000FF"/>
        </w:rPr>
        <w:t>ɛ́</w:t>
      </w:r>
      <w:r w:rsidR="006761F0">
        <w:rPr>
          <w:rFonts w:ascii="Doulos SIL" w:hAnsi="Doulos SIL"/>
          <w:i/>
          <w:color w:val="0000FF"/>
        </w:rPr>
        <w:tab/>
      </w:r>
      <w:r w:rsidR="0008250F">
        <w:rPr>
          <w:rFonts w:ascii="Doulos SIL" w:hAnsi="Doulos SIL"/>
          <w:i/>
          <w:color w:val="0000FF"/>
        </w:rPr>
        <w:t>mā</w:t>
      </w:r>
      <w:r w:rsidR="0008250F" w:rsidRPr="0008250F">
        <w:rPr>
          <w:rFonts w:ascii="Doulos SIL" w:hAnsi="Doulos SIL"/>
          <w:i/>
          <w:color w:val="0000FF"/>
        </w:rPr>
        <w:t xml:space="preserve"> </w:t>
      </w:r>
      <w:r w:rsidR="0008250F">
        <w:rPr>
          <w:rFonts w:ascii="Doulos SIL" w:hAnsi="Doulos SIL"/>
          <w:i/>
          <w:color w:val="0000FF"/>
        </w:rPr>
        <w:t>bɛ̄ɛ̄</w:t>
      </w:r>
      <w:r w:rsidR="0008250F" w:rsidRPr="0008250F">
        <w:rPr>
          <w:rFonts w:ascii="Doulos SIL" w:hAnsi="Doulos SIL"/>
          <w:i/>
          <w:color w:val="0000FF"/>
        </w:rPr>
        <w:t>=rɛ̄ʔ</w:t>
      </w:r>
    </w:p>
    <w:p w14:paraId="7AF0ACC3" w14:textId="7F54993A" w:rsidR="002149EB" w:rsidRDefault="002149EB" w:rsidP="006761F0">
      <w:pPr>
        <w:tabs>
          <w:tab w:val="clear" w:pos="369"/>
          <w:tab w:val="left" w:pos="720"/>
          <w:tab w:val="left" w:pos="1080"/>
          <w:tab w:val="left" w:pos="2520"/>
          <w:tab w:val="left" w:pos="4230"/>
          <w:tab w:val="left" w:pos="6120"/>
        </w:tabs>
      </w:pPr>
      <w:r>
        <w:tab/>
      </w:r>
      <w:r>
        <w:tab/>
        <w:t>2Sg</w:t>
      </w:r>
      <w:r>
        <w:tab/>
      </w:r>
      <w:r w:rsidRPr="00861523">
        <w:rPr>
          <w:rFonts w:ascii="Doulos SIL" w:hAnsi="Doulos SIL"/>
          <w:i/>
          <w:color w:val="0000FF"/>
        </w:rPr>
        <w:t>wō bɛ́</w:t>
      </w:r>
      <w:r w:rsidR="00CF7955">
        <w:rPr>
          <w:rFonts w:ascii="Doulos SIL" w:hAnsi="Doulos SIL"/>
          <w:i/>
          <w:color w:val="0000FF"/>
        </w:rPr>
        <w:t>ɛ́</w:t>
      </w:r>
      <w:r w:rsidR="0008250F">
        <w:rPr>
          <w:rFonts w:ascii="Doulos SIL" w:hAnsi="Doulos SIL"/>
          <w:i/>
          <w:color w:val="0000FF"/>
        </w:rPr>
        <w:tab/>
        <w:t>wō bɛ̄ɛ̄=rɛ̄ʔ</w:t>
      </w:r>
    </w:p>
    <w:p w14:paraId="31F67E8D" w14:textId="3FD65ACB" w:rsidR="007B2163" w:rsidRDefault="007B2163" w:rsidP="007B2163">
      <w:pPr>
        <w:tabs>
          <w:tab w:val="clear" w:pos="369"/>
          <w:tab w:val="left" w:pos="720"/>
          <w:tab w:val="left" w:pos="1080"/>
          <w:tab w:val="left" w:pos="2520"/>
          <w:tab w:val="left" w:pos="4230"/>
          <w:tab w:val="left" w:pos="6120"/>
        </w:tabs>
      </w:pPr>
      <w:r>
        <w:tab/>
      </w:r>
      <w:r>
        <w:tab/>
        <w:t>2Pl</w:t>
      </w:r>
      <w:r>
        <w:tab/>
      </w:r>
      <w:r w:rsidRPr="00861523">
        <w:rPr>
          <w:rFonts w:ascii="Doulos SIL" w:hAnsi="Doulos SIL"/>
          <w:i/>
          <w:color w:val="0000FF"/>
        </w:rPr>
        <w:t>ēēⁿ bɛ́</w:t>
      </w:r>
      <w:r w:rsidR="00CF7955">
        <w:rPr>
          <w:rFonts w:ascii="Doulos SIL" w:hAnsi="Doulos SIL"/>
          <w:i/>
          <w:color w:val="0000FF"/>
        </w:rPr>
        <w:t>ɛ́</w:t>
      </w:r>
      <w:r>
        <w:rPr>
          <w:rFonts w:ascii="Doulos SIL" w:hAnsi="Doulos SIL"/>
          <w:i/>
          <w:color w:val="0000FF"/>
        </w:rPr>
        <w:tab/>
        <w:t>ēēⁿ bɛ̄ɛ̄=rɛ̄ʔ</w:t>
      </w:r>
    </w:p>
    <w:p w14:paraId="0E256B7F" w14:textId="46E6CAB6" w:rsidR="007B2163" w:rsidRPr="002149EB" w:rsidRDefault="007B2163" w:rsidP="007B2163">
      <w:pPr>
        <w:tabs>
          <w:tab w:val="clear" w:pos="369"/>
          <w:tab w:val="left" w:pos="720"/>
          <w:tab w:val="left" w:pos="1080"/>
          <w:tab w:val="left" w:pos="2520"/>
          <w:tab w:val="left" w:pos="4230"/>
          <w:tab w:val="left" w:pos="6120"/>
        </w:tabs>
        <w:rPr>
          <w:i/>
          <w:u w:val="single"/>
        </w:rPr>
      </w:pPr>
      <w:r>
        <w:tab/>
        <w:t xml:space="preserve">    </w:t>
      </w:r>
      <w:r>
        <w:rPr>
          <w:i/>
        </w:rPr>
        <w:t>pronouns, L-toned</w:t>
      </w:r>
    </w:p>
    <w:p w14:paraId="472D3FFC" w14:textId="6DA3F278" w:rsidR="002149EB" w:rsidRDefault="002149EB" w:rsidP="006761F0">
      <w:pPr>
        <w:tabs>
          <w:tab w:val="clear" w:pos="369"/>
          <w:tab w:val="left" w:pos="720"/>
          <w:tab w:val="left" w:pos="1080"/>
          <w:tab w:val="left" w:pos="2520"/>
          <w:tab w:val="left" w:pos="4230"/>
          <w:tab w:val="left" w:pos="6120"/>
        </w:tabs>
      </w:pPr>
      <w:r>
        <w:tab/>
      </w:r>
      <w:r>
        <w:tab/>
        <w:t>1Pl</w:t>
      </w:r>
      <w:r>
        <w:tab/>
      </w:r>
      <w:r w:rsidRPr="00861523">
        <w:rPr>
          <w:rFonts w:ascii="Doulos SIL" w:hAnsi="Doulos SIL"/>
          <w:i/>
          <w:color w:val="0000FF"/>
        </w:rPr>
        <w:t>mùʔùⁿ bɛ́</w:t>
      </w:r>
      <w:r w:rsidR="00CF7955">
        <w:rPr>
          <w:rFonts w:ascii="Doulos SIL" w:hAnsi="Doulos SIL"/>
          <w:i/>
          <w:color w:val="0000FF"/>
        </w:rPr>
        <w:t>ɛ́</w:t>
      </w:r>
      <w:r w:rsidR="0008250F">
        <w:rPr>
          <w:rFonts w:ascii="Doulos SIL" w:hAnsi="Doulos SIL"/>
          <w:i/>
          <w:color w:val="0000FF"/>
        </w:rPr>
        <w:tab/>
        <w:t>mùʔùⁿ bɛ́ɛ́=rɛ̄ʔ</w:t>
      </w:r>
    </w:p>
    <w:p w14:paraId="32A02900" w14:textId="3AEC620C" w:rsidR="002149EB" w:rsidRDefault="002149EB" w:rsidP="006761F0">
      <w:pPr>
        <w:tabs>
          <w:tab w:val="clear" w:pos="369"/>
          <w:tab w:val="left" w:pos="720"/>
          <w:tab w:val="left" w:pos="1080"/>
          <w:tab w:val="left" w:pos="2520"/>
          <w:tab w:val="left" w:pos="4230"/>
          <w:tab w:val="left" w:pos="6120"/>
        </w:tabs>
      </w:pPr>
      <w:r>
        <w:tab/>
      </w:r>
      <w:r>
        <w:tab/>
        <w:t>3PlHum</w:t>
      </w:r>
      <w:r>
        <w:tab/>
      </w:r>
      <w:r w:rsidRPr="00861523">
        <w:rPr>
          <w:rFonts w:ascii="Doulos SIL" w:hAnsi="Doulos SIL"/>
          <w:i/>
          <w:color w:val="0000FF"/>
        </w:rPr>
        <w:t>ààⁿ bɛ́</w:t>
      </w:r>
      <w:r w:rsidR="00CF7955">
        <w:rPr>
          <w:rFonts w:ascii="Doulos SIL" w:hAnsi="Doulos SIL"/>
          <w:i/>
          <w:color w:val="0000FF"/>
        </w:rPr>
        <w:t>ɛ́</w:t>
      </w:r>
      <w:r w:rsidR="0008250F">
        <w:rPr>
          <w:rFonts w:ascii="Doulos SIL" w:hAnsi="Doulos SIL"/>
          <w:i/>
          <w:color w:val="0000FF"/>
        </w:rPr>
        <w:tab/>
        <w:t>ààⁿ bɛ́ɛ́=rɛ̄ʔ</w:t>
      </w:r>
    </w:p>
    <w:p w14:paraId="6B0A9BAC" w14:textId="02B88DCC" w:rsidR="002149EB" w:rsidRDefault="002149EB" w:rsidP="006761F0">
      <w:pPr>
        <w:tabs>
          <w:tab w:val="clear" w:pos="369"/>
          <w:tab w:val="left" w:pos="720"/>
          <w:tab w:val="left" w:pos="1080"/>
          <w:tab w:val="left" w:pos="2520"/>
          <w:tab w:val="left" w:pos="4230"/>
          <w:tab w:val="left" w:pos="6120"/>
        </w:tabs>
      </w:pPr>
      <w:r>
        <w:tab/>
      </w:r>
      <w:r>
        <w:tab/>
        <w:t>3PlNonh</w:t>
      </w:r>
      <w:r>
        <w:tab/>
      </w:r>
      <w:r w:rsidRPr="00861523">
        <w:rPr>
          <w:rFonts w:ascii="Doulos SIL" w:hAnsi="Doulos SIL"/>
          <w:i/>
          <w:color w:val="0000FF"/>
        </w:rPr>
        <w:t>èèⁿ bɛ́</w:t>
      </w:r>
      <w:r w:rsidR="00CF7955">
        <w:rPr>
          <w:rFonts w:ascii="Doulos SIL" w:hAnsi="Doulos SIL"/>
          <w:i/>
          <w:color w:val="0000FF"/>
        </w:rPr>
        <w:t>ɛ́</w:t>
      </w:r>
      <w:r w:rsidR="0008250F">
        <w:rPr>
          <w:rFonts w:ascii="Doulos SIL" w:hAnsi="Doulos SIL"/>
          <w:i/>
          <w:color w:val="0000FF"/>
        </w:rPr>
        <w:tab/>
        <w:t>èèⁿ bɛ́ɛ́=rɛ̄ʔ</w:t>
      </w:r>
    </w:p>
    <w:p w14:paraId="520B7A54" w14:textId="144292A5" w:rsidR="002149EB" w:rsidRDefault="002149EB" w:rsidP="006761F0">
      <w:pPr>
        <w:tabs>
          <w:tab w:val="clear" w:pos="369"/>
          <w:tab w:val="left" w:pos="720"/>
          <w:tab w:val="left" w:pos="1080"/>
          <w:tab w:val="left" w:pos="2520"/>
          <w:tab w:val="left" w:pos="4230"/>
          <w:tab w:val="left" w:pos="6120"/>
        </w:tabs>
      </w:pPr>
      <w:r>
        <w:tab/>
        <w:t xml:space="preserve">    </w:t>
      </w:r>
      <w:r w:rsidR="00335029">
        <w:rPr>
          <w:i/>
        </w:rPr>
        <w:t>plural noun</w:t>
      </w:r>
    </w:p>
    <w:p w14:paraId="469C5EE9" w14:textId="7C21B1C6" w:rsidR="002149EB" w:rsidRPr="002149EB" w:rsidRDefault="002149EB" w:rsidP="006761F0">
      <w:pPr>
        <w:tabs>
          <w:tab w:val="clear" w:pos="369"/>
          <w:tab w:val="left" w:pos="720"/>
          <w:tab w:val="left" w:pos="1080"/>
          <w:tab w:val="left" w:pos="2520"/>
          <w:tab w:val="left" w:pos="4230"/>
          <w:tab w:val="left" w:pos="6120"/>
        </w:tabs>
      </w:pPr>
      <w:r>
        <w:tab/>
      </w:r>
      <w:r>
        <w:tab/>
        <w:t>‘people’</w:t>
      </w:r>
      <w:r>
        <w:tab/>
      </w:r>
      <w:r w:rsidRPr="00861523">
        <w:rPr>
          <w:rFonts w:ascii="Doulos SIL" w:hAnsi="Doulos SIL"/>
          <w:i/>
          <w:color w:val="0000FF"/>
        </w:rPr>
        <w:t>mɛ̀ʔɛ̀</w:t>
      </w:r>
      <w:r w:rsidR="00AF56F6" w:rsidRPr="0008250F">
        <w:rPr>
          <w:rFonts w:ascii="Doulos SIL" w:hAnsi="Doulos SIL"/>
          <w:i/>
          <w:color w:val="0000FF"/>
        </w:rPr>
        <w:t>-ná-à</w:t>
      </w:r>
      <w:r w:rsidRPr="0008250F">
        <w:rPr>
          <w:rFonts w:ascii="Doulos SIL" w:hAnsi="Doulos SIL"/>
          <w:i/>
          <w:color w:val="0000FF"/>
        </w:rPr>
        <w:t>ⁿ bɛ́</w:t>
      </w:r>
      <w:r w:rsidR="00CF7955">
        <w:rPr>
          <w:rFonts w:ascii="Doulos SIL" w:hAnsi="Doulos SIL"/>
          <w:i/>
          <w:color w:val="0000FF"/>
        </w:rPr>
        <w:t>ɛ́</w:t>
      </w:r>
      <w:r w:rsidR="0008250F">
        <w:rPr>
          <w:rFonts w:ascii="Doulos SIL" w:hAnsi="Doulos SIL"/>
          <w:i/>
          <w:color w:val="0000FF"/>
        </w:rPr>
        <w:tab/>
      </w:r>
      <w:r w:rsidR="0008250F" w:rsidRPr="00861523">
        <w:rPr>
          <w:rFonts w:ascii="Doulos SIL" w:hAnsi="Doulos SIL"/>
          <w:i/>
          <w:color w:val="0000FF"/>
        </w:rPr>
        <w:t>mɛ̀ʔɛ̀</w:t>
      </w:r>
      <w:r w:rsidR="0008250F" w:rsidRPr="0008250F">
        <w:rPr>
          <w:rFonts w:ascii="Doulos SIL" w:hAnsi="Doulos SIL"/>
          <w:i/>
          <w:color w:val="0000FF"/>
        </w:rPr>
        <w:t>-ná-àⁿ b</w:t>
      </w:r>
      <w:r w:rsidR="0008250F">
        <w:rPr>
          <w:rFonts w:ascii="Doulos SIL" w:hAnsi="Doulos SIL"/>
          <w:i/>
          <w:color w:val="0000FF"/>
        </w:rPr>
        <w:t>ɛ́ɛ́=rɛ̄ʔ</w:t>
      </w:r>
    </w:p>
    <w:p w14:paraId="25FDA5FF" w14:textId="42AD3ADF" w:rsidR="000C71C6" w:rsidRDefault="000C71C6" w:rsidP="006761F0">
      <w:pPr>
        <w:tabs>
          <w:tab w:val="clear" w:pos="369"/>
          <w:tab w:val="left" w:pos="720"/>
          <w:tab w:val="left" w:pos="1080"/>
          <w:tab w:val="left" w:pos="2520"/>
          <w:tab w:val="left" w:pos="4230"/>
          <w:tab w:val="left" w:pos="6120"/>
        </w:tabs>
      </w:pPr>
      <w:r>
        <w:tab/>
        <w:t xml:space="preserve">    </w:t>
      </w:r>
      <w:r>
        <w:rPr>
          <w:i/>
        </w:rPr>
        <w:t>personal name</w:t>
      </w:r>
    </w:p>
    <w:p w14:paraId="5E1F2CE6" w14:textId="35C24D83" w:rsidR="000C71C6" w:rsidRPr="002149EB" w:rsidRDefault="000C71C6" w:rsidP="006761F0">
      <w:pPr>
        <w:tabs>
          <w:tab w:val="clear" w:pos="369"/>
          <w:tab w:val="left" w:pos="720"/>
          <w:tab w:val="left" w:pos="1080"/>
          <w:tab w:val="left" w:pos="2520"/>
          <w:tab w:val="left" w:pos="4230"/>
          <w:tab w:val="left" w:pos="6120"/>
        </w:tabs>
      </w:pPr>
      <w:r>
        <w:tab/>
      </w:r>
      <w:r>
        <w:tab/>
        <w:t>‘Bakari’</w:t>
      </w:r>
      <w:r>
        <w:tab/>
      </w:r>
      <w:r>
        <w:rPr>
          <w:rFonts w:ascii="Doulos SIL" w:hAnsi="Doulos SIL"/>
          <w:i/>
          <w:color w:val="0000FF"/>
        </w:rPr>
        <w:t>bákàr</w:t>
      </w:r>
      <w:r w:rsidRPr="00861523">
        <w:rPr>
          <w:rFonts w:ascii="Doulos SIL" w:hAnsi="Doulos SIL"/>
          <w:i/>
          <w:color w:val="0000FF"/>
        </w:rPr>
        <w:t xml:space="preserve"> bɛ́</w:t>
      </w:r>
      <w:r w:rsidR="00CF7955">
        <w:rPr>
          <w:rFonts w:ascii="Doulos SIL" w:hAnsi="Doulos SIL"/>
          <w:i/>
          <w:color w:val="0000FF"/>
        </w:rPr>
        <w:t>ɛ́</w:t>
      </w:r>
      <w:r w:rsidR="0008250F">
        <w:rPr>
          <w:rFonts w:ascii="Doulos SIL" w:hAnsi="Doulos SIL"/>
          <w:i/>
          <w:color w:val="0000FF"/>
        </w:rPr>
        <w:tab/>
        <w:t>bákàr bɛ́ɛ́=rɛ̄ʔ</w:t>
      </w:r>
    </w:p>
    <w:p w14:paraId="4968C108" w14:textId="77777777" w:rsidR="002149EB" w:rsidRDefault="002149EB" w:rsidP="006761F0">
      <w:pPr>
        <w:tabs>
          <w:tab w:val="clear" w:pos="369"/>
          <w:tab w:val="left" w:pos="720"/>
          <w:tab w:val="left" w:pos="1080"/>
          <w:tab w:val="left" w:pos="2520"/>
          <w:tab w:val="left" w:pos="4230"/>
          <w:tab w:val="left" w:pos="6120"/>
        </w:tabs>
      </w:pPr>
    </w:p>
    <w:p w14:paraId="3BFDE324" w14:textId="7E0D52F4" w:rsidR="002149EB" w:rsidRDefault="002149EB" w:rsidP="006761F0">
      <w:pPr>
        <w:tabs>
          <w:tab w:val="clear" w:pos="369"/>
          <w:tab w:val="left" w:pos="720"/>
          <w:tab w:val="left" w:pos="1080"/>
          <w:tab w:val="left" w:pos="2520"/>
          <w:tab w:val="left" w:pos="4230"/>
          <w:tab w:val="left" w:pos="6120"/>
        </w:tabs>
      </w:pPr>
      <w:r>
        <w:tab/>
        <w:t xml:space="preserve">b. 3Sg perfective </w:t>
      </w:r>
    </w:p>
    <w:p w14:paraId="15FFA1EA" w14:textId="77777777" w:rsidR="002149EB" w:rsidRPr="002149EB" w:rsidRDefault="002149EB" w:rsidP="006761F0">
      <w:pPr>
        <w:tabs>
          <w:tab w:val="clear" w:pos="369"/>
          <w:tab w:val="left" w:pos="720"/>
          <w:tab w:val="left" w:pos="1080"/>
          <w:tab w:val="left" w:pos="2520"/>
          <w:tab w:val="left" w:pos="4230"/>
          <w:tab w:val="left" w:pos="6120"/>
        </w:tabs>
        <w:rPr>
          <w:i/>
          <w:u w:val="single"/>
        </w:rPr>
      </w:pPr>
      <w:r>
        <w:tab/>
        <w:t xml:space="preserve">    </w:t>
      </w:r>
      <w:r>
        <w:rPr>
          <w:i/>
        </w:rPr>
        <w:t>pronouns</w:t>
      </w:r>
    </w:p>
    <w:p w14:paraId="0AF34C94" w14:textId="3298BE5F" w:rsidR="002149EB" w:rsidRDefault="002149EB" w:rsidP="006761F0">
      <w:pPr>
        <w:tabs>
          <w:tab w:val="clear" w:pos="369"/>
          <w:tab w:val="left" w:pos="720"/>
          <w:tab w:val="left" w:pos="1080"/>
          <w:tab w:val="left" w:pos="2520"/>
          <w:tab w:val="left" w:pos="4230"/>
          <w:tab w:val="left" w:pos="6120"/>
        </w:tabs>
      </w:pPr>
      <w:r>
        <w:lastRenderedPageBreak/>
        <w:tab/>
      </w:r>
      <w:r>
        <w:tab/>
      </w:r>
      <w:r w:rsidR="00335029">
        <w:t>3</w:t>
      </w:r>
      <w:r>
        <w:t>Sg</w:t>
      </w:r>
      <w:r w:rsidR="00335029">
        <w:t>Hum</w:t>
      </w:r>
      <w:r>
        <w:tab/>
      </w:r>
      <w:r w:rsidR="00335029" w:rsidRPr="00861523">
        <w:rPr>
          <w:rFonts w:ascii="Doulos SIL" w:hAnsi="Doulos SIL"/>
          <w:i/>
          <w:color w:val="0000FF"/>
        </w:rPr>
        <w:t>à b</w:t>
      </w:r>
      <w:r w:rsidR="00CF7955">
        <w:rPr>
          <w:rFonts w:ascii="Doulos SIL" w:hAnsi="Doulos SIL"/>
          <w:i/>
          <w:color w:val="0000FF"/>
        </w:rPr>
        <w:t>ɛ̀ɛ́</w:t>
      </w:r>
      <w:r w:rsidR="0008250F">
        <w:rPr>
          <w:rFonts w:ascii="Doulos SIL" w:hAnsi="Doulos SIL"/>
          <w:i/>
          <w:color w:val="0000FF"/>
        </w:rPr>
        <w:tab/>
        <w:t>à bɛ̀ɛ̀=rɛ̄ʔ</w:t>
      </w:r>
    </w:p>
    <w:p w14:paraId="5C2D1A72" w14:textId="15C84BB7" w:rsidR="00335029" w:rsidRDefault="00335029" w:rsidP="006761F0">
      <w:pPr>
        <w:tabs>
          <w:tab w:val="clear" w:pos="369"/>
          <w:tab w:val="left" w:pos="720"/>
          <w:tab w:val="left" w:pos="1080"/>
          <w:tab w:val="left" w:pos="2520"/>
          <w:tab w:val="left" w:pos="4230"/>
          <w:tab w:val="left" w:pos="6120"/>
        </w:tabs>
      </w:pPr>
      <w:r>
        <w:tab/>
      </w:r>
      <w:r>
        <w:tab/>
        <w:t>3SgNonh</w:t>
      </w:r>
      <w:r>
        <w:tab/>
      </w:r>
      <w:r w:rsidRPr="00861523">
        <w:rPr>
          <w:rFonts w:ascii="Doulos SIL" w:hAnsi="Doulos SIL"/>
          <w:i/>
          <w:color w:val="0000FF"/>
        </w:rPr>
        <w:t>è b</w:t>
      </w:r>
      <w:r w:rsidR="00CF7955">
        <w:rPr>
          <w:rFonts w:ascii="Doulos SIL" w:hAnsi="Doulos SIL"/>
          <w:i/>
          <w:color w:val="0000FF"/>
        </w:rPr>
        <w:t>ɛ̀ɛ́</w:t>
      </w:r>
      <w:r w:rsidR="0008250F">
        <w:rPr>
          <w:rFonts w:ascii="Doulos SIL" w:hAnsi="Doulos SIL"/>
          <w:i/>
          <w:color w:val="0000FF"/>
        </w:rPr>
        <w:tab/>
        <w:t>è bɛ̀ɛ̀=rɛ̄ʔ</w:t>
      </w:r>
    </w:p>
    <w:p w14:paraId="0158C304" w14:textId="12D58A10" w:rsidR="00335029" w:rsidRDefault="00335029" w:rsidP="006761F0">
      <w:pPr>
        <w:tabs>
          <w:tab w:val="clear" w:pos="369"/>
          <w:tab w:val="left" w:pos="720"/>
          <w:tab w:val="left" w:pos="1080"/>
          <w:tab w:val="left" w:pos="2520"/>
          <w:tab w:val="left" w:pos="4230"/>
          <w:tab w:val="left" w:pos="6120"/>
        </w:tabs>
      </w:pPr>
      <w:r>
        <w:tab/>
        <w:t xml:space="preserve">    </w:t>
      </w:r>
      <w:r>
        <w:rPr>
          <w:i/>
        </w:rPr>
        <w:t>singular nouns</w:t>
      </w:r>
    </w:p>
    <w:p w14:paraId="453E1910" w14:textId="4F5B582D" w:rsidR="00335029" w:rsidRDefault="00335029" w:rsidP="006761F0">
      <w:pPr>
        <w:tabs>
          <w:tab w:val="clear" w:pos="369"/>
          <w:tab w:val="left" w:pos="720"/>
          <w:tab w:val="left" w:pos="1080"/>
          <w:tab w:val="left" w:pos="2520"/>
          <w:tab w:val="left" w:pos="4230"/>
          <w:tab w:val="left" w:pos="6120"/>
        </w:tabs>
      </w:pPr>
      <w:r>
        <w:tab/>
      </w:r>
      <w:r>
        <w:tab/>
        <w:t>‘person’</w:t>
      </w:r>
      <w:r>
        <w:tab/>
      </w:r>
      <w:r w:rsidRPr="00861523">
        <w:rPr>
          <w:rFonts w:ascii="Doulos SIL" w:hAnsi="Doulos SIL"/>
          <w:i/>
          <w:color w:val="0000FF"/>
        </w:rPr>
        <w:t>mɛ̀ʔɛ́</w:t>
      </w:r>
      <w:r w:rsidR="00CF7955">
        <w:rPr>
          <w:rFonts w:ascii="Doulos SIL" w:hAnsi="Doulos SIL"/>
          <w:i/>
          <w:color w:val="0000FF"/>
        </w:rPr>
        <w:t xml:space="preserve">ⁿ </w:t>
      </w:r>
      <w:r w:rsidR="00CF7955" w:rsidRPr="00861523">
        <w:rPr>
          <w:rFonts w:ascii="Doulos SIL" w:hAnsi="Doulos SIL"/>
          <w:i/>
          <w:color w:val="0000FF"/>
        </w:rPr>
        <w:t>b</w:t>
      </w:r>
      <w:r w:rsidR="00CF7955">
        <w:rPr>
          <w:rFonts w:ascii="Doulos SIL" w:hAnsi="Doulos SIL"/>
          <w:i/>
          <w:color w:val="0000FF"/>
        </w:rPr>
        <w:t>ɛ̀ɛ́</w:t>
      </w:r>
      <w:r>
        <w:tab/>
      </w:r>
      <w:r w:rsidR="0008250F" w:rsidRPr="00861523">
        <w:rPr>
          <w:rFonts w:ascii="Doulos SIL" w:hAnsi="Doulos SIL"/>
          <w:i/>
          <w:color w:val="0000FF"/>
        </w:rPr>
        <w:t>mɛ̀ʔɛ́ⁿ</w:t>
      </w:r>
      <w:r w:rsidR="0008250F">
        <w:rPr>
          <w:rFonts w:ascii="Doulos SIL" w:hAnsi="Doulos SIL"/>
          <w:i/>
          <w:color w:val="0000FF"/>
        </w:rPr>
        <w:t xml:space="preserve"> bɛ̀ɛ̀=rɛ̄ʔ</w:t>
      </w:r>
      <w:r w:rsidR="006761F0">
        <w:tab/>
      </w:r>
      <w:r>
        <w:t xml:space="preserve">(&lt; </w:t>
      </w:r>
      <w:r w:rsidRPr="00861523">
        <w:rPr>
          <w:rFonts w:ascii="Doulos SIL" w:hAnsi="Doulos SIL"/>
          <w:i/>
          <w:color w:val="0000FF"/>
        </w:rPr>
        <w:t>mɛ̀ʔɛ̀ⁿ</w:t>
      </w:r>
      <w:r>
        <w:t xml:space="preserve"> )</w:t>
      </w:r>
    </w:p>
    <w:p w14:paraId="4CC97587" w14:textId="33903043" w:rsidR="00335029" w:rsidRDefault="00335029" w:rsidP="006761F0">
      <w:pPr>
        <w:tabs>
          <w:tab w:val="clear" w:pos="369"/>
          <w:tab w:val="left" w:pos="720"/>
          <w:tab w:val="left" w:pos="1080"/>
          <w:tab w:val="left" w:pos="2520"/>
          <w:tab w:val="left" w:pos="4230"/>
          <w:tab w:val="left" w:pos="6120"/>
        </w:tabs>
      </w:pPr>
      <w:r>
        <w:tab/>
      </w:r>
      <w:r>
        <w:tab/>
        <w:t>‘wall’</w:t>
      </w:r>
      <w:r>
        <w:tab/>
      </w:r>
      <w:r w:rsidR="00CF7955">
        <w:rPr>
          <w:rFonts w:ascii="Doulos SIL" w:hAnsi="Doulos SIL"/>
          <w:i/>
          <w:color w:val="0000FF"/>
        </w:rPr>
        <w:t xml:space="preserve">kógó </w:t>
      </w:r>
      <w:r w:rsidR="00CF7955" w:rsidRPr="00861523">
        <w:rPr>
          <w:rFonts w:ascii="Doulos SIL" w:hAnsi="Doulos SIL"/>
          <w:i/>
          <w:color w:val="0000FF"/>
        </w:rPr>
        <w:t>b</w:t>
      </w:r>
      <w:r w:rsidR="00CF7955">
        <w:rPr>
          <w:rFonts w:ascii="Doulos SIL" w:hAnsi="Doulos SIL"/>
          <w:i/>
          <w:color w:val="0000FF"/>
        </w:rPr>
        <w:t>ɛ̀ɛ́</w:t>
      </w:r>
      <w:r w:rsidR="0008250F">
        <w:rPr>
          <w:rFonts w:ascii="Doulos SIL" w:hAnsi="Doulos SIL"/>
          <w:i/>
          <w:color w:val="0000FF"/>
        </w:rPr>
        <w:tab/>
        <w:t>kógó bɛ̀ɛ̀=rɛ̄ʔ</w:t>
      </w:r>
      <w:r>
        <w:tab/>
      </w:r>
    </w:p>
    <w:p w14:paraId="46372A31" w14:textId="67A86DA8" w:rsidR="00335029" w:rsidRDefault="00335029" w:rsidP="006761F0">
      <w:pPr>
        <w:tabs>
          <w:tab w:val="clear" w:pos="369"/>
          <w:tab w:val="left" w:pos="720"/>
          <w:tab w:val="left" w:pos="1080"/>
          <w:tab w:val="left" w:pos="2520"/>
          <w:tab w:val="left" w:pos="4230"/>
          <w:tab w:val="left" w:pos="6120"/>
        </w:tabs>
      </w:pPr>
      <w:r>
        <w:tab/>
      </w:r>
      <w:r>
        <w:tab/>
        <w:t>‘fish’</w:t>
      </w:r>
      <w:r>
        <w:tab/>
      </w:r>
      <w:r w:rsidRPr="00861523">
        <w:rPr>
          <w:rFonts w:ascii="Doulos SIL" w:hAnsi="Doulos SIL"/>
          <w:i/>
          <w:color w:val="0000FF"/>
        </w:rPr>
        <w:t>yíʔ</w:t>
      </w:r>
      <w:r w:rsidR="00CF7955">
        <w:rPr>
          <w:rFonts w:ascii="Doulos SIL" w:hAnsi="Doulos SIL"/>
          <w:i/>
          <w:color w:val="0000FF"/>
        </w:rPr>
        <w:t xml:space="preserve">é </w:t>
      </w:r>
      <w:r w:rsidR="00CF7955" w:rsidRPr="00861523">
        <w:rPr>
          <w:rFonts w:ascii="Doulos SIL" w:hAnsi="Doulos SIL"/>
          <w:i/>
          <w:color w:val="0000FF"/>
        </w:rPr>
        <w:t>b</w:t>
      </w:r>
      <w:r w:rsidR="00CF7955">
        <w:rPr>
          <w:rFonts w:ascii="Doulos SIL" w:hAnsi="Doulos SIL"/>
          <w:i/>
          <w:color w:val="0000FF"/>
        </w:rPr>
        <w:t>ɛ̀ɛ́</w:t>
      </w:r>
      <w:r>
        <w:tab/>
      </w:r>
      <w:r w:rsidR="0008250F" w:rsidRPr="00861523">
        <w:rPr>
          <w:rFonts w:ascii="Doulos SIL" w:hAnsi="Doulos SIL"/>
          <w:i/>
          <w:color w:val="0000FF"/>
        </w:rPr>
        <w:t>yíʔé</w:t>
      </w:r>
      <w:r w:rsidR="0008250F">
        <w:rPr>
          <w:rFonts w:ascii="Doulos SIL" w:hAnsi="Doulos SIL"/>
          <w:i/>
          <w:color w:val="0000FF"/>
        </w:rPr>
        <w:t xml:space="preserve"> bɛ̀ɛ̀=rɛ̄ʔ</w:t>
      </w:r>
    </w:p>
    <w:p w14:paraId="5C6BF22D" w14:textId="438DD242" w:rsidR="00335029" w:rsidRDefault="00335029" w:rsidP="006761F0">
      <w:pPr>
        <w:tabs>
          <w:tab w:val="clear" w:pos="369"/>
          <w:tab w:val="left" w:pos="720"/>
          <w:tab w:val="left" w:pos="1080"/>
          <w:tab w:val="left" w:pos="2520"/>
          <w:tab w:val="left" w:pos="4230"/>
          <w:tab w:val="left" w:pos="6120"/>
        </w:tabs>
      </w:pPr>
      <w:r>
        <w:tab/>
      </w:r>
      <w:r>
        <w:tab/>
        <w:t>‘onion’</w:t>
      </w:r>
      <w:r>
        <w:tab/>
      </w:r>
      <w:r w:rsidR="00AF56F6">
        <w:rPr>
          <w:rFonts w:ascii="Doulos SIL" w:hAnsi="Doulos SIL"/>
          <w:i/>
          <w:color w:val="0000FF"/>
        </w:rPr>
        <w:t>jā</w:t>
      </w:r>
      <w:r w:rsidR="00CF7955">
        <w:rPr>
          <w:rFonts w:ascii="Doulos SIL" w:hAnsi="Doulos SIL"/>
          <w:i/>
          <w:color w:val="0000FF"/>
        </w:rPr>
        <w:t xml:space="preserve">bá </w:t>
      </w:r>
      <w:r w:rsidR="00CF7955" w:rsidRPr="00861523">
        <w:rPr>
          <w:rFonts w:ascii="Doulos SIL" w:hAnsi="Doulos SIL"/>
          <w:i/>
          <w:color w:val="0000FF"/>
        </w:rPr>
        <w:t>b</w:t>
      </w:r>
      <w:r w:rsidR="00CF7955">
        <w:rPr>
          <w:rFonts w:ascii="Doulos SIL" w:hAnsi="Doulos SIL"/>
          <w:i/>
          <w:color w:val="0000FF"/>
        </w:rPr>
        <w:t>ɛ̀ɛ́</w:t>
      </w:r>
      <w:r>
        <w:tab/>
      </w:r>
      <w:r w:rsidR="0008250F">
        <w:rPr>
          <w:rFonts w:ascii="Doulos SIL" w:hAnsi="Doulos SIL"/>
          <w:i/>
          <w:color w:val="0000FF"/>
        </w:rPr>
        <w:t>jā</w:t>
      </w:r>
      <w:r w:rsidR="0008250F" w:rsidRPr="00861523">
        <w:rPr>
          <w:rFonts w:ascii="Doulos SIL" w:hAnsi="Doulos SIL"/>
          <w:i/>
          <w:color w:val="0000FF"/>
        </w:rPr>
        <w:t>bá</w:t>
      </w:r>
      <w:r w:rsidR="0008250F">
        <w:rPr>
          <w:rFonts w:ascii="Doulos SIL" w:hAnsi="Doulos SIL"/>
          <w:i/>
          <w:color w:val="0000FF"/>
        </w:rPr>
        <w:t xml:space="preserve"> bɛ̀ɛ̀=rɛ̄ʔ</w:t>
      </w:r>
      <w:r w:rsidR="006761F0">
        <w:tab/>
      </w:r>
      <w:r>
        <w:t xml:space="preserve">(&lt; </w:t>
      </w:r>
      <w:r w:rsidRPr="00861523">
        <w:rPr>
          <w:rFonts w:ascii="Doulos SIL" w:hAnsi="Doulos SIL"/>
          <w:i/>
          <w:color w:val="0000FF"/>
        </w:rPr>
        <w:t>jābā</w:t>
      </w:r>
      <w:r>
        <w:t xml:space="preserve"> )</w:t>
      </w:r>
    </w:p>
    <w:p w14:paraId="6B3F0B26" w14:textId="7759958E" w:rsidR="00335029" w:rsidRPr="00335029" w:rsidRDefault="00335029" w:rsidP="006761F0">
      <w:pPr>
        <w:tabs>
          <w:tab w:val="clear" w:pos="369"/>
          <w:tab w:val="left" w:pos="720"/>
          <w:tab w:val="left" w:pos="1080"/>
          <w:tab w:val="left" w:pos="2520"/>
          <w:tab w:val="left" w:pos="4230"/>
          <w:tab w:val="left" w:pos="6120"/>
        </w:tabs>
      </w:pPr>
      <w:r>
        <w:tab/>
      </w:r>
      <w:r>
        <w:tab/>
        <w:t>‘brick’</w:t>
      </w:r>
      <w:r>
        <w:tab/>
      </w:r>
      <w:r w:rsidR="00CF7955">
        <w:rPr>
          <w:rFonts w:ascii="Doulos SIL" w:hAnsi="Doulos SIL"/>
          <w:i/>
          <w:color w:val="0000FF"/>
        </w:rPr>
        <w:t xml:space="preserve">tòfá </w:t>
      </w:r>
      <w:r w:rsidR="00CF7955" w:rsidRPr="00861523">
        <w:rPr>
          <w:rFonts w:ascii="Doulos SIL" w:hAnsi="Doulos SIL"/>
          <w:i/>
          <w:color w:val="0000FF"/>
        </w:rPr>
        <w:t>b</w:t>
      </w:r>
      <w:r w:rsidR="00CF7955">
        <w:rPr>
          <w:rFonts w:ascii="Doulos SIL" w:hAnsi="Doulos SIL"/>
          <w:i/>
          <w:color w:val="0000FF"/>
        </w:rPr>
        <w:t>ɛ̀ɛ́</w:t>
      </w:r>
      <w:r>
        <w:tab/>
      </w:r>
      <w:r w:rsidR="0008250F" w:rsidRPr="00861523">
        <w:rPr>
          <w:rFonts w:ascii="Doulos SIL" w:hAnsi="Doulos SIL"/>
          <w:i/>
          <w:color w:val="0000FF"/>
        </w:rPr>
        <w:t>tòfá</w:t>
      </w:r>
      <w:r w:rsidR="0008250F" w:rsidRPr="0008250F">
        <w:rPr>
          <w:rFonts w:ascii="Doulos SIL" w:hAnsi="Doulos SIL"/>
          <w:i/>
          <w:color w:val="0000FF"/>
        </w:rPr>
        <w:t xml:space="preserve"> </w:t>
      </w:r>
      <w:r w:rsidR="0008250F">
        <w:rPr>
          <w:rFonts w:ascii="Doulos SIL" w:hAnsi="Doulos SIL"/>
          <w:i/>
          <w:color w:val="0000FF"/>
        </w:rPr>
        <w:t>bɛ̀ɛ̀=rɛ̄ʔ</w:t>
      </w:r>
    </w:p>
    <w:p w14:paraId="42DCB52A" w14:textId="281EF203" w:rsidR="00335029" w:rsidRPr="00335029" w:rsidRDefault="00335029" w:rsidP="00335029">
      <w:pPr>
        <w:tabs>
          <w:tab w:val="clear" w:pos="369"/>
          <w:tab w:val="left" w:pos="720"/>
          <w:tab w:val="left" w:pos="1080"/>
          <w:tab w:val="left" w:pos="2520"/>
        </w:tabs>
      </w:pPr>
      <w:r>
        <w:tab/>
      </w:r>
      <w:r>
        <w:tab/>
      </w:r>
    </w:p>
    <w:p w14:paraId="09E8C949" w14:textId="6D8AAC32" w:rsidR="00F11CAD" w:rsidRDefault="005B3317" w:rsidP="00F11CAD">
      <w:r>
        <w:t>P</w:t>
      </w:r>
      <w:r w:rsidR="00F11CAD">
        <w:t xml:space="preserve">erfective forms </w:t>
      </w:r>
      <w:r>
        <w:t xml:space="preserve">for transitives that can take a range of objects </w:t>
      </w:r>
      <w:r w:rsidR="00F44E39">
        <w:t>are in (xx4</w:t>
      </w:r>
      <w:r w:rsidR="00F11CAD">
        <w:t xml:space="preserve">). </w:t>
      </w:r>
      <w:r w:rsidR="00AF56F6">
        <w:t>The form in the left-hand column, beginning with an L</w:t>
      </w:r>
      <w:r w:rsidR="00AF56F6">
        <w:noBreakHyphen/>
        <w:t>tone, follows a 3Sg object pronoun or a singular NP based on a regular noun. The form in the second column, beginning with an H</w:t>
      </w:r>
      <w:r w:rsidR="00AF56F6">
        <w:noBreakHyphen/>
        <w:t xml:space="preserve">tone, follows any other object (all plurals, 1Sg, 2Sg, personal names). </w:t>
      </w:r>
    </w:p>
    <w:p w14:paraId="5B44DD76" w14:textId="77777777" w:rsidR="00F44E39" w:rsidRDefault="00F44E39" w:rsidP="00F44E39"/>
    <w:p w14:paraId="6F6B41AB" w14:textId="337BA7D1" w:rsidR="006761F0" w:rsidRDefault="006761F0" w:rsidP="006761F0">
      <w:pPr>
        <w:keepNext/>
        <w:tabs>
          <w:tab w:val="clear" w:pos="369"/>
          <w:tab w:val="left" w:pos="720"/>
          <w:tab w:val="left" w:pos="1080"/>
          <w:tab w:val="left" w:pos="1440"/>
          <w:tab w:val="left" w:pos="2160"/>
          <w:tab w:val="left" w:pos="3600"/>
          <w:tab w:val="left" w:pos="4680"/>
        </w:tabs>
      </w:pPr>
      <w:r>
        <w:t xml:space="preserve"> (xx4)</w:t>
      </w:r>
      <w:r>
        <w:tab/>
        <w:t>Perfective verbs (transitive)</w:t>
      </w:r>
    </w:p>
    <w:p w14:paraId="5968751D" w14:textId="77777777" w:rsidR="006761F0" w:rsidRDefault="006761F0" w:rsidP="006761F0">
      <w:pPr>
        <w:keepNext/>
        <w:tabs>
          <w:tab w:val="clear" w:pos="369"/>
          <w:tab w:val="left" w:pos="720"/>
          <w:tab w:val="left" w:pos="1440"/>
          <w:tab w:val="left" w:pos="1980"/>
          <w:tab w:val="left" w:pos="2790"/>
          <w:tab w:val="left" w:pos="3060"/>
          <w:tab w:val="left" w:pos="4500"/>
          <w:tab w:val="left" w:pos="5400"/>
        </w:tabs>
      </w:pPr>
      <w:r>
        <w:tab/>
      </w:r>
      <w:r>
        <w:tab/>
        <w:t>positive</w:t>
      </w:r>
      <w:r>
        <w:tab/>
      </w:r>
      <w:r>
        <w:tab/>
        <w:t>negative</w:t>
      </w:r>
      <w:r>
        <w:tab/>
      </w:r>
    </w:p>
    <w:p w14:paraId="1761B7CD" w14:textId="77777777" w:rsidR="006761F0" w:rsidRDefault="006761F0" w:rsidP="007D58E1">
      <w:pPr>
        <w:tabs>
          <w:tab w:val="clear" w:pos="369"/>
          <w:tab w:val="left" w:pos="720"/>
          <w:tab w:val="left" w:pos="1080"/>
          <w:tab w:val="left" w:pos="1980"/>
          <w:tab w:val="left" w:pos="2700"/>
          <w:tab w:val="left" w:pos="3780"/>
          <w:tab w:val="left" w:pos="4770"/>
          <w:tab w:val="left" w:pos="5850"/>
        </w:tabs>
        <w:ind w:left="5850" w:hanging="5850"/>
        <w:jc w:val="left"/>
      </w:pPr>
      <w:r>
        <w:tab/>
      </w:r>
      <w:r>
        <w:tab/>
        <w:t>+3Sg</w:t>
      </w:r>
      <w:r>
        <w:tab/>
        <w:t>-3Sg</w:t>
      </w:r>
      <w:r>
        <w:tab/>
        <w:t>+3Sg</w:t>
      </w:r>
      <w:r>
        <w:tab/>
        <w:t>-3Sg</w:t>
      </w:r>
      <w:r>
        <w:tab/>
        <w:t>Ipfv (+3Sg)</w:t>
      </w:r>
      <w:r>
        <w:tab/>
        <w:t>gloss</w:t>
      </w:r>
    </w:p>
    <w:p w14:paraId="0EB18A97" w14:textId="77777777" w:rsidR="00F44E39" w:rsidRDefault="00F44E39" w:rsidP="007D58E1">
      <w:pPr>
        <w:tabs>
          <w:tab w:val="clear" w:pos="369"/>
          <w:tab w:val="left" w:pos="720"/>
          <w:tab w:val="left" w:pos="1080"/>
          <w:tab w:val="left" w:pos="1980"/>
          <w:tab w:val="left" w:pos="2700"/>
          <w:tab w:val="left" w:pos="3780"/>
          <w:tab w:val="left" w:pos="5040"/>
          <w:tab w:val="left" w:pos="5850"/>
        </w:tabs>
        <w:ind w:left="5850" w:hanging="5850"/>
        <w:jc w:val="left"/>
      </w:pPr>
    </w:p>
    <w:p w14:paraId="4C1E7BF3" w14:textId="77777777" w:rsidR="00F44E39" w:rsidRDefault="00F44E39" w:rsidP="007D58E1">
      <w:pPr>
        <w:tabs>
          <w:tab w:val="clear" w:pos="369"/>
          <w:tab w:val="left" w:pos="720"/>
          <w:tab w:val="left" w:pos="1080"/>
          <w:tab w:val="left" w:pos="1980"/>
          <w:tab w:val="left" w:pos="2700"/>
          <w:tab w:val="left" w:pos="3780"/>
          <w:tab w:val="left" w:pos="5040"/>
          <w:tab w:val="left" w:pos="5850"/>
        </w:tabs>
        <w:ind w:left="5850" w:hanging="5850"/>
        <w:jc w:val="left"/>
      </w:pPr>
      <w:r>
        <w:tab/>
        <w:t xml:space="preserve">a. ends in </w:t>
      </w:r>
      <w:r w:rsidRPr="00861523">
        <w:rPr>
          <w:rFonts w:ascii="Doulos SIL" w:hAnsi="Doulos SIL"/>
          <w:i/>
          <w:color w:val="0000FF"/>
        </w:rPr>
        <w:t>ɛ</w:t>
      </w:r>
      <w:r>
        <w:t xml:space="preserve"> </w:t>
      </w:r>
    </w:p>
    <w:p w14:paraId="488602DA" w14:textId="77777777" w:rsidR="00F44E39" w:rsidRDefault="00F44E39" w:rsidP="007D58E1">
      <w:pPr>
        <w:tabs>
          <w:tab w:val="clear" w:pos="369"/>
          <w:tab w:val="left" w:pos="720"/>
          <w:tab w:val="left" w:pos="1080"/>
          <w:tab w:val="left" w:pos="1980"/>
          <w:tab w:val="left" w:pos="2700"/>
          <w:tab w:val="left" w:pos="3780"/>
          <w:tab w:val="left" w:pos="5040"/>
          <w:tab w:val="left" w:pos="5850"/>
        </w:tabs>
        <w:ind w:left="5850" w:hanging="5850"/>
        <w:jc w:val="left"/>
      </w:pPr>
      <w:r>
        <w:tab/>
        <w:t xml:space="preserve">   </w:t>
      </w:r>
      <w:r>
        <w:rPr>
          <w:i/>
        </w:rPr>
        <w:t>monosyllabic</w:t>
      </w:r>
    </w:p>
    <w:p w14:paraId="58283C69" w14:textId="09681426" w:rsidR="00F44E39" w:rsidRDefault="00F44E39" w:rsidP="007D58E1">
      <w:pPr>
        <w:tabs>
          <w:tab w:val="clear" w:pos="369"/>
          <w:tab w:val="left" w:pos="720"/>
          <w:tab w:val="left" w:pos="1080"/>
          <w:tab w:val="left" w:pos="1980"/>
          <w:tab w:val="left" w:pos="2700"/>
          <w:tab w:val="left" w:pos="3780"/>
          <w:tab w:val="left" w:pos="5040"/>
          <w:tab w:val="left" w:pos="5850"/>
        </w:tabs>
        <w:ind w:left="5850" w:hanging="5850"/>
        <w:jc w:val="left"/>
      </w:pPr>
      <w:r>
        <w:tab/>
      </w:r>
      <w:r>
        <w:tab/>
      </w:r>
      <w:r>
        <w:rPr>
          <w:rFonts w:ascii="Doulos SIL" w:hAnsi="Doulos SIL"/>
          <w:i/>
          <w:color w:val="0000FF"/>
        </w:rPr>
        <w:t>b</w:t>
      </w:r>
      <w:r w:rsidR="00567758">
        <w:rPr>
          <w:rFonts w:ascii="Doulos SIL" w:hAnsi="Doulos SIL"/>
          <w:i/>
          <w:color w:val="0000FF"/>
        </w:rPr>
        <w:t>ɛ̀ɛ́</w:t>
      </w:r>
      <w:r>
        <w:rPr>
          <w:rFonts w:ascii="Doulos SIL" w:hAnsi="Doulos SIL"/>
          <w:i/>
          <w:color w:val="0000FF"/>
        </w:rPr>
        <w:tab/>
        <w:t>b</w:t>
      </w:r>
      <w:r w:rsidRPr="00986631">
        <w:rPr>
          <w:rFonts w:ascii="Doulos SIL" w:hAnsi="Doulos SIL"/>
          <w:i/>
          <w:color w:val="0000FF"/>
        </w:rPr>
        <w:t>ɛ́</w:t>
      </w:r>
      <w:r w:rsidR="00567758">
        <w:rPr>
          <w:rFonts w:ascii="Doulos SIL" w:hAnsi="Doulos SIL"/>
          <w:i/>
          <w:color w:val="0000FF"/>
        </w:rPr>
        <w:t>ɛ́</w:t>
      </w:r>
      <w:r w:rsidRPr="00986631">
        <w:rPr>
          <w:rFonts w:ascii="Doulos SIL" w:hAnsi="Doulos SIL"/>
          <w:i/>
          <w:color w:val="0000FF"/>
        </w:rPr>
        <w:tab/>
      </w:r>
      <w:r w:rsidR="002656D3">
        <w:rPr>
          <w:rFonts w:ascii="Doulos SIL" w:hAnsi="Doulos SIL"/>
          <w:i/>
          <w:color w:val="0000FF"/>
        </w:rPr>
        <w:t>bɛ̀ɛ̀=rɛ̄ʔ</w:t>
      </w:r>
      <w:r w:rsidR="006761F0">
        <w:rPr>
          <w:rFonts w:ascii="Doulos SIL" w:hAnsi="Doulos SIL"/>
          <w:i/>
          <w:color w:val="0000FF"/>
        </w:rPr>
        <w:tab/>
      </w:r>
      <w:r w:rsidR="002656D3">
        <w:rPr>
          <w:rFonts w:ascii="Doulos SIL" w:hAnsi="Doulos SIL"/>
          <w:i/>
          <w:color w:val="0000FF"/>
        </w:rPr>
        <w:t>bɛ́ɛ́= rɛ̄ʔ</w:t>
      </w:r>
      <w:r w:rsidR="006761F0">
        <w:rPr>
          <w:rFonts w:ascii="Doulos SIL" w:hAnsi="Doulos SIL"/>
          <w:i/>
          <w:color w:val="0000FF"/>
        </w:rPr>
        <w:tab/>
        <w:t>bàà</w:t>
      </w:r>
      <w:r w:rsidRPr="00986631">
        <w:rPr>
          <w:rFonts w:ascii="Doulos SIL" w:hAnsi="Doulos SIL"/>
          <w:i/>
          <w:color w:val="0000FF"/>
        </w:rPr>
        <w:tab/>
      </w:r>
      <w:r>
        <w:t>‘</w:t>
      </w:r>
      <w:r w:rsidR="002656D3">
        <w:t>put down’</w:t>
      </w:r>
    </w:p>
    <w:p w14:paraId="38C75669" w14:textId="26178FB5" w:rsidR="001C2446" w:rsidRDefault="001C2446" w:rsidP="007D58E1">
      <w:pPr>
        <w:tabs>
          <w:tab w:val="clear" w:pos="369"/>
          <w:tab w:val="left" w:pos="720"/>
          <w:tab w:val="left" w:pos="1080"/>
          <w:tab w:val="left" w:pos="1980"/>
          <w:tab w:val="left" w:pos="2700"/>
          <w:tab w:val="left" w:pos="3780"/>
          <w:tab w:val="left" w:pos="5040"/>
          <w:tab w:val="left" w:pos="5850"/>
        </w:tabs>
        <w:ind w:left="5850" w:hanging="5850"/>
        <w:jc w:val="left"/>
      </w:pPr>
      <w:r>
        <w:tab/>
      </w:r>
      <w:r>
        <w:tab/>
      </w:r>
      <w:r w:rsidRPr="00986631">
        <w:rPr>
          <w:rFonts w:ascii="Doulos SIL" w:hAnsi="Doulos SIL"/>
          <w:i/>
          <w:color w:val="0000FF"/>
        </w:rPr>
        <w:t>d</w:t>
      </w:r>
      <w:r w:rsidR="00567758">
        <w:rPr>
          <w:rFonts w:ascii="Doulos SIL" w:hAnsi="Doulos SIL"/>
          <w:i/>
          <w:color w:val="0000FF"/>
        </w:rPr>
        <w:t>ɛ̀ɛ́</w:t>
      </w:r>
      <w:r>
        <w:rPr>
          <w:rFonts w:ascii="Doulos SIL" w:hAnsi="Doulos SIL"/>
          <w:i/>
          <w:color w:val="0000FF"/>
        </w:rPr>
        <w:tab/>
      </w:r>
      <w:r w:rsidRPr="00986631">
        <w:rPr>
          <w:rFonts w:ascii="Doulos SIL" w:hAnsi="Doulos SIL"/>
          <w:i/>
          <w:color w:val="0000FF"/>
        </w:rPr>
        <w:t>d</w:t>
      </w:r>
      <w:r>
        <w:rPr>
          <w:rFonts w:ascii="Doulos SIL" w:hAnsi="Doulos SIL"/>
          <w:i/>
          <w:color w:val="0000FF"/>
        </w:rPr>
        <w:t>ɛ́</w:t>
      </w:r>
      <w:r w:rsidR="00567758">
        <w:rPr>
          <w:rFonts w:ascii="Doulos SIL" w:hAnsi="Doulos SIL"/>
          <w:i/>
          <w:color w:val="0000FF"/>
        </w:rPr>
        <w:t>ɛ́</w:t>
      </w:r>
      <w:r w:rsidRPr="00986631">
        <w:rPr>
          <w:rFonts w:ascii="Doulos SIL" w:hAnsi="Doulos SIL"/>
          <w:i/>
          <w:color w:val="0000FF"/>
        </w:rPr>
        <w:tab/>
      </w:r>
      <w:r w:rsidR="002656D3">
        <w:rPr>
          <w:rFonts w:ascii="Doulos SIL" w:hAnsi="Doulos SIL"/>
          <w:i/>
          <w:color w:val="0000FF"/>
        </w:rPr>
        <w:t>dɛ̀ɛ̀=rɛ̄ʔ</w:t>
      </w:r>
      <w:r w:rsidRPr="00986631">
        <w:rPr>
          <w:rFonts w:ascii="Doulos SIL" w:hAnsi="Doulos SIL"/>
          <w:i/>
          <w:color w:val="0000FF"/>
        </w:rPr>
        <w:tab/>
      </w:r>
      <w:r w:rsidR="002656D3">
        <w:rPr>
          <w:rFonts w:ascii="Doulos SIL" w:hAnsi="Doulos SIL"/>
          <w:i/>
          <w:color w:val="0000FF"/>
        </w:rPr>
        <w:t>dɛ́ɛ́= rɛ̄ʔ</w:t>
      </w:r>
      <w:r w:rsidR="006761F0">
        <w:rPr>
          <w:rFonts w:ascii="Doulos SIL" w:hAnsi="Doulos SIL"/>
          <w:i/>
          <w:color w:val="0000FF"/>
        </w:rPr>
        <w:tab/>
      </w:r>
      <w:r w:rsidR="006761F0" w:rsidRPr="00986631">
        <w:rPr>
          <w:rFonts w:ascii="Doulos SIL" w:hAnsi="Doulos SIL"/>
          <w:i/>
          <w:color w:val="0000FF"/>
        </w:rPr>
        <w:t>dɛ̌</w:t>
      </w:r>
      <w:r w:rsidR="006761F0">
        <w:rPr>
          <w:rFonts w:ascii="Doulos SIL" w:hAnsi="Doulos SIL"/>
          <w:i/>
          <w:color w:val="0000FF"/>
        </w:rPr>
        <w:t>ɛ̄</w:t>
      </w:r>
      <w:r w:rsidR="006761F0">
        <w:rPr>
          <w:rFonts w:ascii="Doulos SIL" w:hAnsi="Doulos SIL"/>
          <w:i/>
          <w:color w:val="0000FF"/>
        </w:rPr>
        <w:tab/>
      </w:r>
      <w:r>
        <w:t>‘heat</w:t>
      </w:r>
      <w:r w:rsidR="002656D3">
        <w:t xml:space="preserve"> (sth)</w:t>
      </w:r>
      <w:r>
        <w:t>’</w:t>
      </w:r>
    </w:p>
    <w:p w14:paraId="5730FABE" w14:textId="163A90D2" w:rsidR="00AF56F6" w:rsidRPr="001C55E6" w:rsidRDefault="00AF56F6" w:rsidP="007D58E1">
      <w:pPr>
        <w:tabs>
          <w:tab w:val="clear" w:pos="369"/>
          <w:tab w:val="left" w:pos="720"/>
          <w:tab w:val="left" w:pos="1080"/>
          <w:tab w:val="left" w:pos="1980"/>
          <w:tab w:val="left" w:pos="2700"/>
          <w:tab w:val="left" w:pos="3780"/>
          <w:tab w:val="left" w:pos="5040"/>
          <w:tab w:val="left" w:pos="5850"/>
        </w:tabs>
        <w:ind w:left="5850" w:hanging="5850"/>
        <w:jc w:val="left"/>
      </w:pPr>
      <w:r>
        <w:tab/>
      </w:r>
      <w:r>
        <w:tab/>
      </w:r>
      <w:r w:rsidR="00567758">
        <w:rPr>
          <w:rFonts w:ascii="Doulos SIL" w:hAnsi="Doulos SIL"/>
          <w:i/>
          <w:color w:val="0000FF"/>
        </w:rPr>
        <w:t>kìɛ́</w:t>
      </w:r>
      <w:r w:rsidR="00567758">
        <w:rPr>
          <w:rFonts w:ascii="Doulos SIL" w:hAnsi="Doulos SIL"/>
          <w:i/>
          <w:color w:val="0000FF"/>
        </w:rPr>
        <w:tab/>
        <w:t>kí</w:t>
      </w:r>
      <w:r>
        <w:rPr>
          <w:rFonts w:ascii="Doulos SIL" w:hAnsi="Doulos SIL"/>
          <w:i/>
          <w:color w:val="0000FF"/>
        </w:rPr>
        <w:t>ɛ́</w:t>
      </w:r>
      <w:r>
        <w:rPr>
          <w:rFonts w:ascii="Doulos SIL" w:hAnsi="Doulos SIL"/>
          <w:i/>
          <w:color w:val="0000FF"/>
        </w:rPr>
        <w:tab/>
      </w:r>
      <w:r w:rsidR="00567758">
        <w:rPr>
          <w:rFonts w:ascii="Doulos SIL" w:hAnsi="Doulos SIL"/>
          <w:i/>
          <w:color w:val="0000FF"/>
        </w:rPr>
        <w:t>kìɛ̀</w:t>
      </w:r>
      <w:r w:rsidR="006C394B">
        <w:rPr>
          <w:rFonts w:ascii="Doulos SIL" w:hAnsi="Doulos SIL"/>
          <w:i/>
          <w:color w:val="0000FF"/>
        </w:rPr>
        <w:t>=rɛ̄ʔ</w:t>
      </w:r>
      <w:r w:rsidR="006761F0">
        <w:rPr>
          <w:rFonts w:ascii="Doulos SIL" w:hAnsi="Doulos SIL"/>
          <w:i/>
          <w:color w:val="0000FF"/>
        </w:rPr>
        <w:tab/>
      </w:r>
      <w:r w:rsidR="00567758">
        <w:rPr>
          <w:rFonts w:ascii="Doulos SIL" w:hAnsi="Doulos SIL"/>
          <w:i/>
          <w:color w:val="0000FF"/>
        </w:rPr>
        <w:t>kíɛ́</w:t>
      </w:r>
      <w:r w:rsidR="006C394B">
        <w:rPr>
          <w:rFonts w:ascii="Doulos SIL" w:hAnsi="Doulos SIL"/>
          <w:i/>
          <w:color w:val="0000FF"/>
        </w:rPr>
        <w:t>=rɛ̄ʔ</w:t>
      </w:r>
      <w:r w:rsidR="00567758">
        <w:rPr>
          <w:rFonts w:ascii="Doulos SIL" w:hAnsi="Doulos SIL"/>
          <w:i/>
          <w:color w:val="0000FF"/>
        </w:rPr>
        <w:tab/>
        <w:t>kì</w:t>
      </w:r>
      <w:r w:rsidR="006761F0">
        <w:rPr>
          <w:rFonts w:ascii="Doulos SIL" w:hAnsi="Doulos SIL"/>
          <w:i/>
          <w:color w:val="0000FF"/>
        </w:rPr>
        <w:t>ɛ̀</w:t>
      </w:r>
      <w:r w:rsidRPr="001C55E6">
        <w:tab/>
        <w:t xml:space="preserve">‘put </w:t>
      </w:r>
      <w:r>
        <w:t>(in sth)’</w:t>
      </w:r>
    </w:p>
    <w:p w14:paraId="394D8551" w14:textId="2F35BEBA" w:rsidR="00F44E39" w:rsidRPr="00861523" w:rsidRDefault="00F44E39" w:rsidP="007D58E1">
      <w:pPr>
        <w:tabs>
          <w:tab w:val="clear" w:pos="369"/>
          <w:tab w:val="left" w:pos="720"/>
          <w:tab w:val="left" w:pos="1080"/>
          <w:tab w:val="left" w:pos="1980"/>
          <w:tab w:val="left" w:pos="2700"/>
          <w:tab w:val="left" w:pos="3780"/>
          <w:tab w:val="left" w:pos="5040"/>
          <w:tab w:val="left" w:pos="5850"/>
        </w:tabs>
        <w:ind w:left="5850" w:hanging="5850"/>
        <w:jc w:val="left"/>
        <w:rPr>
          <w:rFonts w:ascii="Doulos SIL" w:hAnsi="Doulos SIL"/>
          <w:i/>
          <w:color w:val="0000FF"/>
        </w:rPr>
      </w:pPr>
      <w:r>
        <w:tab/>
      </w:r>
      <w:r>
        <w:tab/>
      </w:r>
      <w:r w:rsidRPr="00861523">
        <w:rPr>
          <w:rFonts w:ascii="Doulos SIL" w:hAnsi="Doulos SIL"/>
          <w:i/>
          <w:color w:val="0000FF"/>
        </w:rPr>
        <w:t>dɔ̀ɛ́ⁿ</w:t>
      </w:r>
      <w:r w:rsidRPr="00861523">
        <w:rPr>
          <w:rFonts w:ascii="Doulos SIL" w:hAnsi="Doulos SIL"/>
          <w:i/>
          <w:color w:val="0000FF"/>
        </w:rPr>
        <w:tab/>
        <w:t>dɔ́ɛ̄ⁿ</w:t>
      </w:r>
      <w:r w:rsidRPr="00861523">
        <w:rPr>
          <w:rFonts w:ascii="Doulos SIL" w:hAnsi="Doulos SIL"/>
          <w:i/>
          <w:color w:val="0000FF"/>
        </w:rPr>
        <w:tab/>
      </w:r>
      <w:r w:rsidR="006C394B">
        <w:rPr>
          <w:rFonts w:ascii="Doulos SIL" w:hAnsi="Doulos SIL"/>
          <w:i/>
          <w:color w:val="0000FF"/>
        </w:rPr>
        <w:t>dɔ̀ɔ́=nɛ̄ʔ</w:t>
      </w:r>
      <w:r w:rsidR="006C394B">
        <w:rPr>
          <w:rFonts w:ascii="Doulos SIL" w:hAnsi="Doulos SIL"/>
          <w:i/>
          <w:color w:val="0000FF"/>
        </w:rPr>
        <w:tab/>
        <w:t>dɔ́ɔ̄=nɛ̄ʔ</w:t>
      </w:r>
      <w:r w:rsidR="006761F0">
        <w:rPr>
          <w:rFonts w:ascii="Doulos SIL" w:hAnsi="Doulos SIL"/>
          <w:i/>
          <w:color w:val="0000FF"/>
        </w:rPr>
        <w:tab/>
      </w:r>
      <w:r w:rsidR="006761F0" w:rsidRPr="00861523">
        <w:rPr>
          <w:rFonts w:ascii="Doulos SIL" w:hAnsi="Doulos SIL"/>
          <w:i/>
          <w:color w:val="0000FF"/>
        </w:rPr>
        <w:t>dɔ̌ɔ̀ⁿ</w:t>
      </w:r>
      <w:r>
        <w:tab/>
        <w:t>‘step on’</w:t>
      </w:r>
      <w:r w:rsidRPr="00861523">
        <w:rPr>
          <w:rFonts w:ascii="Doulos SIL" w:hAnsi="Doulos SIL"/>
          <w:i/>
          <w:color w:val="0000FF"/>
        </w:rPr>
        <w:tab/>
      </w:r>
    </w:p>
    <w:p w14:paraId="149891AB" w14:textId="08BFAA89" w:rsidR="00E24763" w:rsidRPr="00F44E39" w:rsidRDefault="00E24763" w:rsidP="007D58E1">
      <w:pPr>
        <w:tabs>
          <w:tab w:val="clear" w:pos="369"/>
          <w:tab w:val="left" w:pos="720"/>
          <w:tab w:val="left" w:pos="1080"/>
          <w:tab w:val="left" w:pos="1980"/>
          <w:tab w:val="left" w:pos="2700"/>
          <w:tab w:val="left" w:pos="3780"/>
          <w:tab w:val="left" w:pos="5040"/>
          <w:tab w:val="left" w:pos="5850"/>
        </w:tabs>
        <w:ind w:left="5850" w:hanging="5850"/>
        <w:jc w:val="left"/>
      </w:pPr>
      <w:r>
        <w:tab/>
      </w:r>
      <w:r>
        <w:tab/>
      </w:r>
      <w:r w:rsidRPr="00986631">
        <w:rPr>
          <w:rFonts w:ascii="Doulos SIL" w:hAnsi="Doulos SIL"/>
          <w:i/>
          <w:color w:val="0000FF"/>
        </w:rPr>
        <w:t>jɔ̀</w:t>
      </w:r>
      <w:r w:rsidR="00093432">
        <w:rPr>
          <w:rFonts w:ascii="Doulos SIL" w:hAnsi="Doulos SIL"/>
          <w:i/>
          <w:color w:val="0000FF"/>
        </w:rPr>
        <w:t>ⁿ</w:t>
      </w:r>
      <w:r w:rsidRPr="00986631">
        <w:rPr>
          <w:rFonts w:ascii="Doulos SIL" w:hAnsi="Doulos SIL"/>
          <w:i/>
          <w:color w:val="0000FF"/>
        </w:rPr>
        <w:t>ɛ́</w:t>
      </w:r>
      <w:r>
        <w:rPr>
          <w:rFonts w:ascii="Doulos SIL" w:hAnsi="Doulos SIL"/>
          <w:i/>
          <w:color w:val="0000FF"/>
        </w:rPr>
        <w:t>ⁿ</w:t>
      </w:r>
      <w:r>
        <w:rPr>
          <w:rFonts w:ascii="Doulos SIL" w:hAnsi="Doulos SIL"/>
          <w:i/>
          <w:color w:val="0000FF"/>
        </w:rPr>
        <w:tab/>
        <w:t>jɔ́ɛ̄ⁿ</w:t>
      </w:r>
      <w:r>
        <w:rPr>
          <w:rFonts w:ascii="Doulos SIL" w:hAnsi="Doulos SIL"/>
          <w:i/>
          <w:color w:val="0000FF"/>
        </w:rPr>
        <w:tab/>
      </w:r>
      <w:r w:rsidR="003A1533">
        <w:rPr>
          <w:rFonts w:ascii="Doulos SIL" w:hAnsi="Doulos SIL"/>
          <w:i/>
          <w:color w:val="0000FF"/>
        </w:rPr>
        <w:t>jɔ̀ɔ́=nɛ̄ʔ</w:t>
      </w:r>
      <w:r w:rsidR="006761F0">
        <w:rPr>
          <w:rFonts w:ascii="Doulos SIL" w:hAnsi="Doulos SIL"/>
          <w:i/>
          <w:color w:val="0000FF"/>
        </w:rPr>
        <w:tab/>
      </w:r>
      <w:r w:rsidR="003A1533">
        <w:rPr>
          <w:rFonts w:ascii="Doulos SIL" w:hAnsi="Doulos SIL"/>
          <w:i/>
          <w:color w:val="0000FF"/>
        </w:rPr>
        <w:t>jɔ́ɔ̄=nɛ̄ʔ</w:t>
      </w:r>
      <w:r w:rsidR="006761F0">
        <w:rPr>
          <w:rFonts w:ascii="Doulos SIL" w:hAnsi="Doulos SIL"/>
          <w:i/>
          <w:color w:val="0000FF"/>
        </w:rPr>
        <w:tab/>
        <w:t>jɔ̌ɔ̀ⁿ</w:t>
      </w:r>
      <w:r>
        <w:tab/>
        <w:t>‘rob’</w:t>
      </w:r>
      <w:r>
        <w:rPr>
          <w:rFonts w:ascii="Doulos SIL" w:hAnsi="Doulos SIL"/>
          <w:i/>
          <w:color w:val="0000FF"/>
        </w:rPr>
        <w:tab/>
      </w:r>
    </w:p>
    <w:p w14:paraId="6E3A86A6" w14:textId="77777777" w:rsidR="005C658D" w:rsidRDefault="005C658D" w:rsidP="007D58E1">
      <w:pPr>
        <w:tabs>
          <w:tab w:val="clear" w:pos="369"/>
          <w:tab w:val="left" w:pos="720"/>
          <w:tab w:val="left" w:pos="1080"/>
          <w:tab w:val="left" w:pos="1980"/>
          <w:tab w:val="left" w:pos="2700"/>
          <w:tab w:val="left" w:pos="3780"/>
          <w:tab w:val="left" w:pos="5040"/>
          <w:tab w:val="left" w:pos="5850"/>
        </w:tabs>
        <w:ind w:left="5850" w:hanging="5850"/>
        <w:jc w:val="left"/>
      </w:pPr>
      <w:r>
        <w:tab/>
        <w:t xml:space="preserve">   </w:t>
      </w:r>
      <w:r>
        <w:rPr>
          <w:i/>
        </w:rPr>
        <w:t xml:space="preserve">nonmonosyllabic </w:t>
      </w:r>
      <w:r w:rsidRPr="00986631">
        <w:rPr>
          <w:rFonts w:ascii="Doulos SIL" w:hAnsi="Doulos SIL"/>
          <w:i/>
          <w:color w:val="0000FF"/>
        </w:rPr>
        <w:t>CaCa</w:t>
      </w:r>
      <w:r>
        <w:rPr>
          <w:i/>
        </w:rPr>
        <w:t xml:space="preserve">, </w:t>
      </w:r>
      <w:r w:rsidRPr="00986631">
        <w:rPr>
          <w:rFonts w:ascii="Doulos SIL" w:hAnsi="Doulos SIL"/>
          <w:i/>
          <w:color w:val="0000FF"/>
        </w:rPr>
        <w:t>ɛ</w:t>
      </w:r>
      <w:r>
        <w:rPr>
          <w:i/>
        </w:rPr>
        <w:t xml:space="preserve"> extends to initial syllable</w:t>
      </w:r>
    </w:p>
    <w:p w14:paraId="6550EFE3" w14:textId="4EEB2EBF" w:rsidR="00F44E39" w:rsidRDefault="00F44E39" w:rsidP="007D58E1">
      <w:pPr>
        <w:tabs>
          <w:tab w:val="clear" w:pos="369"/>
          <w:tab w:val="left" w:pos="720"/>
          <w:tab w:val="left" w:pos="1080"/>
          <w:tab w:val="left" w:pos="1980"/>
          <w:tab w:val="left" w:pos="2700"/>
          <w:tab w:val="left" w:pos="3780"/>
          <w:tab w:val="left" w:pos="5040"/>
          <w:tab w:val="left" w:pos="5850"/>
        </w:tabs>
        <w:ind w:left="5850" w:hanging="5850"/>
        <w:jc w:val="left"/>
      </w:pPr>
      <w:r>
        <w:tab/>
      </w:r>
      <w:r>
        <w:tab/>
      </w:r>
      <w:r w:rsidRPr="00986631">
        <w:rPr>
          <w:rFonts w:ascii="Doulos SIL" w:hAnsi="Doulos SIL"/>
          <w:i/>
          <w:color w:val="0000FF"/>
        </w:rPr>
        <w:t>dɛ̀ʔɛ́</w:t>
      </w:r>
      <w:r w:rsidR="00E24763">
        <w:rPr>
          <w:rFonts w:ascii="Doulos SIL" w:hAnsi="Doulos SIL"/>
          <w:i/>
          <w:color w:val="0000FF"/>
        </w:rPr>
        <w:t>ɛ̄</w:t>
      </w:r>
      <w:r w:rsidRPr="00986631">
        <w:rPr>
          <w:rFonts w:ascii="Doulos SIL" w:hAnsi="Doulos SIL"/>
          <w:i/>
          <w:color w:val="0000FF"/>
        </w:rPr>
        <w:tab/>
        <w:t>d</w:t>
      </w:r>
      <w:r w:rsidR="00E24763">
        <w:rPr>
          <w:rFonts w:ascii="Doulos SIL" w:hAnsi="Doulos SIL"/>
          <w:i/>
          <w:color w:val="0000FF"/>
        </w:rPr>
        <w:t>ɛ́ʔɛ̀</w:t>
      </w:r>
      <w:r w:rsidRPr="00986631">
        <w:rPr>
          <w:rFonts w:ascii="Doulos SIL" w:hAnsi="Doulos SIL"/>
          <w:i/>
          <w:color w:val="0000FF"/>
        </w:rPr>
        <w:t>ɛ̀</w:t>
      </w:r>
      <w:r w:rsidR="001C2446">
        <w:rPr>
          <w:rFonts w:ascii="Doulos SIL" w:hAnsi="Doulos SIL"/>
          <w:i/>
          <w:color w:val="0000FF"/>
        </w:rPr>
        <w:tab/>
      </w:r>
      <w:r w:rsidR="002656D3">
        <w:rPr>
          <w:rFonts w:ascii="Doulos SIL" w:hAnsi="Doulos SIL"/>
          <w:i/>
          <w:color w:val="0000FF"/>
        </w:rPr>
        <w:t>dɛ̀ʔɛ́=rɛ̄ʔ</w:t>
      </w:r>
      <w:r w:rsidR="006761F0">
        <w:rPr>
          <w:rFonts w:ascii="Doulos SIL" w:hAnsi="Doulos SIL"/>
          <w:i/>
          <w:color w:val="0000FF"/>
        </w:rPr>
        <w:tab/>
      </w:r>
      <w:r w:rsidR="002656D3">
        <w:rPr>
          <w:rFonts w:ascii="Doulos SIL" w:hAnsi="Doulos SIL"/>
          <w:i/>
          <w:color w:val="0000FF"/>
        </w:rPr>
        <w:t>dɛ́ʔɛ̄=rɛ̄ʔ</w:t>
      </w:r>
      <w:r w:rsidR="006761F0">
        <w:rPr>
          <w:rFonts w:ascii="Doulos SIL" w:hAnsi="Doulos SIL"/>
          <w:i/>
          <w:color w:val="0000FF"/>
        </w:rPr>
        <w:tab/>
        <w:t>dá</w:t>
      </w:r>
      <w:r w:rsidR="006761F0" w:rsidRPr="00986631">
        <w:rPr>
          <w:rFonts w:ascii="Doulos SIL" w:hAnsi="Doulos SIL"/>
          <w:i/>
          <w:color w:val="0000FF"/>
        </w:rPr>
        <w:t>ʔ</w:t>
      </w:r>
      <w:r w:rsidR="006761F0">
        <w:rPr>
          <w:rFonts w:ascii="Doulos SIL" w:hAnsi="Doulos SIL"/>
          <w:i/>
          <w:color w:val="0000FF"/>
        </w:rPr>
        <w:t>á</w:t>
      </w:r>
      <w:r w:rsidRPr="00986631">
        <w:rPr>
          <w:rFonts w:ascii="Doulos SIL" w:hAnsi="Doulos SIL"/>
          <w:i/>
          <w:color w:val="0000FF"/>
        </w:rPr>
        <w:tab/>
      </w:r>
      <w:r>
        <w:t>‘</w:t>
      </w:r>
      <w:r w:rsidR="00E24763">
        <w:t>let go</w:t>
      </w:r>
      <w:r>
        <w:t>’</w:t>
      </w:r>
    </w:p>
    <w:p w14:paraId="3C18FBA7" w14:textId="10375578" w:rsidR="00E24763" w:rsidRDefault="00E24763" w:rsidP="007D58E1">
      <w:pPr>
        <w:tabs>
          <w:tab w:val="clear" w:pos="369"/>
          <w:tab w:val="left" w:pos="720"/>
          <w:tab w:val="left" w:pos="1080"/>
          <w:tab w:val="left" w:pos="1980"/>
          <w:tab w:val="left" w:pos="2700"/>
          <w:tab w:val="left" w:pos="3780"/>
          <w:tab w:val="left" w:pos="5040"/>
          <w:tab w:val="left" w:pos="5850"/>
        </w:tabs>
        <w:ind w:left="5850" w:hanging="5850"/>
        <w:jc w:val="left"/>
      </w:pPr>
      <w:r>
        <w:tab/>
      </w:r>
      <w:r>
        <w:tab/>
      </w:r>
      <w:r w:rsidR="002656D3">
        <w:rPr>
          <w:rFonts w:ascii="Doulos SIL" w:hAnsi="Doulos SIL"/>
          <w:i/>
          <w:color w:val="0000FF"/>
        </w:rPr>
        <w:t>sɔ̀ʔɛ́ɛ̄</w:t>
      </w:r>
      <w:r w:rsidRPr="00093432">
        <w:rPr>
          <w:rFonts w:ascii="Doulos SIL" w:hAnsi="Doulos SIL"/>
          <w:i/>
          <w:color w:val="0000FF"/>
        </w:rPr>
        <w:tab/>
      </w:r>
      <w:r w:rsidR="002656D3">
        <w:rPr>
          <w:rFonts w:ascii="Doulos SIL" w:hAnsi="Doulos SIL"/>
          <w:i/>
          <w:color w:val="0000FF"/>
        </w:rPr>
        <w:t>sɔ́ʔɛ̄ɛ̄</w:t>
      </w:r>
      <w:r w:rsidRPr="00861523">
        <w:rPr>
          <w:rFonts w:ascii="Doulos SIL" w:hAnsi="Doulos SIL"/>
          <w:i/>
          <w:color w:val="0000FF"/>
        </w:rPr>
        <w:tab/>
      </w:r>
      <w:r w:rsidR="002656D3">
        <w:rPr>
          <w:rFonts w:ascii="Doulos SIL" w:hAnsi="Doulos SIL"/>
          <w:i/>
          <w:color w:val="0000FF"/>
        </w:rPr>
        <w:t>sɔ̀ʔɔ́=rɛ̄ʔ</w:t>
      </w:r>
      <w:r w:rsidR="006761F0">
        <w:rPr>
          <w:rFonts w:ascii="Doulos SIL" w:hAnsi="Doulos SIL"/>
          <w:i/>
          <w:color w:val="0000FF"/>
        </w:rPr>
        <w:tab/>
      </w:r>
      <w:r w:rsidR="002656D3">
        <w:rPr>
          <w:rFonts w:ascii="Doulos SIL" w:hAnsi="Doulos SIL"/>
          <w:i/>
          <w:color w:val="0000FF"/>
        </w:rPr>
        <w:t>sɔ́ʔɔ̄=rɛ̄ʔ</w:t>
      </w:r>
      <w:r w:rsidR="006761F0">
        <w:rPr>
          <w:rFonts w:ascii="Doulos SIL" w:hAnsi="Doulos SIL"/>
          <w:i/>
          <w:color w:val="0000FF"/>
        </w:rPr>
        <w:tab/>
      </w:r>
      <w:r w:rsidR="006761F0" w:rsidRPr="00861523">
        <w:rPr>
          <w:rFonts w:ascii="Doulos SIL" w:hAnsi="Doulos SIL"/>
          <w:i/>
          <w:color w:val="0000FF"/>
        </w:rPr>
        <w:t>sɔ̀ʔɔ̀</w:t>
      </w:r>
      <w:r>
        <w:tab/>
        <w:t>‘catch’</w:t>
      </w:r>
    </w:p>
    <w:p w14:paraId="735D9993" w14:textId="212B134D" w:rsidR="00E24763" w:rsidRDefault="00E24763" w:rsidP="007D58E1">
      <w:pPr>
        <w:tabs>
          <w:tab w:val="clear" w:pos="369"/>
          <w:tab w:val="left" w:pos="720"/>
          <w:tab w:val="left" w:pos="1080"/>
          <w:tab w:val="left" w:pos="1980"/>
          <w:tab w:val="left" w:pos="2700"/>
          <w:tab w:val="left" w:pos="3780"/>
          <w:tab w:val="left" w:pos="5040"/>
          <w:tab w:val="left" w:pos="5850"/>
        </w:tabs>
        <w:ind w:left="5850" w:hanging="5850"/>
        <w:jc w:val="left"/>
      </w:pPr>
      <w:r>
        <w:tab/>
      </w:r>
      <w:r>
        <w:tab/>
      </w:r>
      <w:r w:rsidR="00093432" w:rsidRPr="00093432">
        <w:rPr>
          <w:rFonts w:ascii="Doulos SIL" w:hAnsi="Doulos SIL"/>
          <w:i/>
          <w:color w:val="0000FF"/>
        </w:rPr>
        <w:t>mɔ̀mɔ́</w:t>
      </w:r>
      <w:r w:rsidRPr="00093432">
        <w:rPr>
          <w:rFonts w:ascii="Doulos SIL" w:hAnsi="Doulos SIL"/>
          <w:i/>
          <w:color w:val="0000FF"/>
        </w:rPr>
        <w:t>ɛ̄ⁿ</w:t>
      </w:r>
      <w:r w:rsidRPr="00986631">
        <w:rPr>
          <w:rFonts w:ascii="Doulos SIL" w:hAnsi="Doulos SIL"/>
          <w:i/>
          <w:color w:val="0000FF"/>
        </w:rPr>
        <w:tab/>
      </w:r>
      <w:r w:rsidR="007D58E1">
        <w:rPr>
          <w:rFonts w:ascii="Doulos SIL" w:hAnsi="Doulos SIL"/>
          <w:i/>
          <w:color w:val="0000FF"/>
        </w:rPr>
        <w:tab/>
      </w:r>
      <w:r w:rsidR="002656D3">
        <w:rPr>
          <w:rFonts w:ascii="Doulos SIL" w:hAnsi="Doulos SIL"/>
          <w:i/>
          <w:color w:val="0000FF"/>
        </w:rPr>
        <w:t>mɔ̀mɔ́ɔ̄=n</w:t>
      </w:r>
      <w:r w:rsidR="00567758">
        <w:rPr>
          <w:rFonts w:ascii="Doulos SIL" w:hAnsi="Doulos SIL"/>
          <w:i/>
          <w:color w:val="0000FF"/>
        </w:rPr>
        <w:t>ɛ̄</w:t>
      </w:r>
      <w:r w:rsidR="002656D3">
        <w:rPr>
          <w:rFonts w:ascii="Doulos SIL" w:hAnsi="Doulos SIL"/>
          <w:i/>
          <w:color w:val="0000FF"/>
        </w:rPr>
        <w:t>ʔ</w:t>
      </w:r>
      <w:r w:rsidR="007D58E1" w:rsidRPr="007D58E1">
        <w:rPr>
          <w:rFonts w:ascii="Doulos SIL" w:hAnsi="Doulos SIL"/>
          <w:i/>
          <w:color w:val="0000FF"/>
        </w:rPr>
        <w:t xml:space="preserve"> </w:t>
      </w:r>
      <w:r w:rsidR="007D58E1">
        <w:rPr>
          <w:rFonts w:ascii="Doulos SIL" w:hAnsi="Doulos SIL"/>
          <w:i/>
          <w:color w:val="0000FF"/>
        </w:rPr>
        <w:tab/>
        <w:t>mɔ̀mɔ́ɔ̀</w:t>
      </w:r>
      <w:r w:rsidR="006761F0">
        <w:rPr>
          <w:rFonts w:ascii="Doulos SIL" w:hAnsi="Doulos SIL"/>
          <w:i/>
          <w:color w:val="0000FF"/>
        </w:rPr>
        <w:t>ⁿ</w:t>
      </w:r>
      <w:r>
        <w:tab/>
        <w:t>‘carry on back’</w:t>
      </w:r>
    </w:p>
    <w:p w14:paraId="1B63CD1B" w14:textId="301CFFD8" w:rsidR="007D58E1" w:rsidRPr="00E24763" w:rsidRDefault="007D58E1" w:rsidP="007D58E1">
      <w:pPr>
        <w:tabs>
          <w:tab w:val="clear" w:pos="369"/>
          <w:tab w:val="left" w:pos="720"/>
          <w:tab w:val="left" w:pos="1080"/>
          <w:tab w:val="left" w:pos="1980"/>
          <w:tab w:val="left" w:pos="2700"/>
          <w:tab w:val="left" w:pos="3780"/>
          <w:tab w:val="left" w:pos="5040"/>
          <w:tab w:val="left" w:pos="5850"/>
        </w:tabs>
        <w:ind w:left="5850" w:hanging="5850"/>
        <w:jc w:val="left"/>
      </w:pPr>
      <w:r>
        <w:tab/>
      </w:r>
      <w:r>
        <w:tab/>
      </w:r>
      <w:r>
        <w:tab/>
      </w:r>
      <w:r>
        <w:rPr>
          <w:rFonts w:ascii="Doulos SIL" w:hAnsi="Doulos SIL"/>
          <w:i/>
          <w:color w:val="0000FF"/>
        </w:rPr>
        <w:t>mɔ́mɔ́ɛ̄ⁿ</w:t>
      </w:r>
      <w:r>
        <w:rPr>
          <w:rFonts w:ascii="Doulos SIL" w:hAnsi="Doulos SIL"/>
          <w:i/>
          <w:color w:val="0000FF"/>
        </w:rPr>
        <w:tab/>
      </w:r>
      <w:r>
        <w:rPr>
          <w:rFonts w:ascii="Doulos SIL" w:hAnsi="Doulos SIL"/>
          <w:i/>
          <w:color w:val="0000FF"/>
        </w:rPr>
        <w:tab/>
        <w:t>mɔ́mɔ́ɔ̄=n</w:t>
      </w:r>
      <w:r w:rsidR="00567758">
        <w:rPr>
          <w:rFonts w:ascii="Doulos SIL" w:hAnsi="Doulos SIL"/>
          <w:i/>
          <w:color w:val="0000FF"/>
        </w:rPr>
        <w:t>ɛ̄</w:t>
      </w:r>
      <w:r>
        <w:rPr>
          <w:rFonts w:ascii="Doulos SIL" w:hAnsi="Doulos SIL"/>
          <w:i/>
          <w:color w:val="0000FF"/>
        </w:rPr>
        <w:t>ʔ</w:t>
      </w:r>
      <w:r>
        <w:rPr>
          <w:rFonts w:ascii="Doulos SIL" w:hAnsi="Doulos SIL"/>
          <w:i/>
          <w:color w:val="0000FF"/>
        </w:rPr>
        <w:tab/>
      </w:r>
    </w:p>
    <w:p w14:paraId="3F98E962" w14:textId="77777777" w:rsidR="00E24763" w:rsidRDefault="00E24763" w:rsidP="007D58E1">
      <w:pPr>
        <w:tabs>
          <w:tab w:val="clear" w:pos="369"/>
          <w:tab w:val="left" w:pos="720"/>
          <w:tab w:val="left" w:pos="1080"/>
          <w:tab w:val="left" w:pos="1980"/>
          <w:tab w:val="left" w:pos="2700"/>
          <w:tab w:val="left" w:pos="3780"/>
          <w:tab w:val="left" w:pos="5040"/>
          <w:tab w:val="left" w:pos="5850"/>
        </w:tabs>
        <w:ind w:left="5850" w:hanging="5850"/>
        <w:jc w:val="left"/>
      </w:pPr>
    </w:p>
    <w:p w14:paraId="683E3BC7" w14:textId="305FBAB7" w:rsidR="00E24763" w:rsidRDefault="00E24763" w:rsidP="007D58E1">
      <w:pPr>
        <w:tabs>
          <w:tab w:val="clear" w:pos="369"/>
          <w:tab w:val="left" w:pos="720"/>
          <w:tab w:val="left" w:pos="1080"/>
          <w:tab w:val="left" w:pos="1980"/>
          <w:tab w:val="left" w:pos="2700"/>
          <w:tab w:val="left" w:pos="3780"/>
          <w:tab w:val="left" w:pos="5040"/>
          <w:tab w:val="left" w:pos="5850"/>
        </w:tabs>
        <w:ind w:left="5850" w:hanging="5850"/>
        <w:jc w:val="left"/>
      </w:pPr>
      <w:r>
        <w:tab/>
        <w:t>b. end</w:t>
      </w:r>
      <w:r w:rsidR="001C55E6">
        <w:t>s</w:t>
      </w:r>
      <w:r>
        <w:t xml:space="preserve"> in </w:t>
      </w:r>
      <w:r w:rsidRPr="00986631">
        <w:rPr>
          <w:rFonts w:ascii="Doulos SIL" w:hAnsi="Doulos SIL"/>
          <w:i/>
          <w:color w:val="0000FF"/>
        </w:rPr>
        <w:t>i</w:t>
      </w:r>
      <w:r>
        <w:t xml:space="preserve"> </w:t>
      </w:r>
    </w:p>
    <w:p w14:paraId="36881FB4" w14:textId="346B7C6B" w:rsidR="00E24763" w:rsidRDefault="00E24763" w:rsidP="007D58E1">
      <w:pPr>
        <w:tabs>
          <w:tab w:val="clear" w:pos="369"/>
          <w:tab w:val="left" w:pos="720"/>
          <w:tab w:val="left" w:pos="1080"/>
          <w:tab w:val="left" w:pos="1980"/>
          <w:tab w:val="left" w:pos="2700"/>
          <w:tab w:val="left" w:pos="3780"/>
          <w:tab w:val="left" w:pos="5040"/>
          <w:tab w:val="left" w:pos="5850"/>
        </w:tabs>
        <w:ind w:left="5850" w:hanging="5850"/>
        <w:jc w:val="left"/>
      </w:pPr>
      <w:r>
        <w:tab/>
      </w:r>
      <w:r>
        <w:tab/>
      </w:r>
      <w:r w:rsidRPr="00986631">
        <w:rPr>
          <w:rFonts w:ascii="Doulos SIL" w:hAnsi="Doulos SIL"/>
          <w:i/>
          <w:color w:val="0000FF"/>
        </w:rPr>
        <w:t>g</w:t>
      </w:r>
      <w:r>
        <w:rPr>
          <w:rFonts w:ascii="Doulos SIL" w:hAnsi="Doulos SIL"/>
          <w:i/>
          <w:color w:val="0000FF"/>
        </w:rPr>
        <w:t>ìlénī</w:t>
      </w:r>
      <w:r w:rsidRPr="00986631">
        <w:rPr>
          <w:rFonts w:ascii="Doulos SIL" w:hAnsi="Doulos SIL"/>
          <w:i/>
          <w:color w:val="0000FF"/>
        </w:rPr>
        <w:tab/>
        <w:t>g</w:t>
      </w:r>
      <w:r w:rsidR="001C2446">
        <w:rPr>
          <w:rFonts w:ascii="Doulos SIL" w:hAnsi="Doulos SIL"/>
          <w:i/>
          <w:color w:val="0000FF"/>
        </w:rPr>
        <w:t>ílén</w:t>
      </w:r>
      <w:r>
        <w:rPr>
          <w:rFonts w:ascii="Doulos SIL" w:hAnsi="Doulos SIL"/>
          <w:i/>
          <w:color w:val="0000FF"/>
        </w:rPr>
        <w:t>ī</w:t>
      </w:r>
      <w:r>
        <w:rPr>
          <w:rFonts w:ascii="Doulos SIL" w:hAnsi="Doulos SIL"/>
          <w:i/>
          <w:color w:val="0000FF"/>
        </w:rPr>
        <w:tab/>
      </w:r>
      <w:r w:rsidR="007D58E1">
        <w:rPr>
          <w:rFonts w:ascii="Doulos SIL" w:hAnsi="Doulos SIL"/>
          <w:i/>
          <w:color w:val="0000FF"/>
        </w:rPr>
        <w:t>gìlén̄=nēʔ</w:t>
      </w:r>
      <w:r w:rsidR="006761F0">
        <w:rPr>
          <w:rFonts w:ascii="Doulos SIL" w:hAnsi="Doulos SIL"/>
          <w:i/>
          <w:color w:val="0000FF"/>
        </w:rPr>
        <w:tab/>
      </w:r>
      <w:r w:rsidR="007D58E1">
        <w:rPr>
          <w:rFonts w:ascii="Doulos SIL" w:hAnsi="Doulos SIL"/>
          <w:i/>
          <w:color w:val="0000FF"/>
        </w:rPr>
        <w:t>gílén̄=nēʔ</w:t>
      </w:r>
      <w:r w:rsidR="006761F0">
        <w:rPr>
          <w:rFonts w:ascii="Doulos SIL" w:hAnsi="Doulos SIL"/>
          <w:i/>
          <w:color w:val="0000FF"/>
        </w:rPr>
        <w:tab/>
      </w:r>
      <w:r w:rsidR="006761F0" w:rsidRPr="00986631">
        <w:rPr>
          <w:rFonts w:ascii="Doulos SIL" w:hAnsi="Doulos SIL"/>
          <w:i/>
          <w:color w:val="0000FF"/>
        </w:rPr>
        <w:t>g</w:t>
      </w:r>
      <w:r w:rsidR="006761F0">
        <w:rPr>
          <w:rFonts w:ascii="Doulos SIL" w:hAnsi="Doulos SIL"/>
          <w:i/>
          <w:color w:val="0000FF"/>
        </w:rPr>
        <w:t>ì</w:t>
      </w:r>
      <w:r w:rsidR="006761F0" w:rsidRPr="00986631">
        <w:rPr>
          <w:rFonts w:ascii="Doulos SIL" w:hAnsi="Doulos SIL"/>
          <w:i/>
          <w:color w:val="0000FF"/>
        </w:rPr>
        <w:t>lénà</w:t>
      </w:r>
      <w:r w:rsidRPr="00986631">
        <w:rPr>
          <w:rFonts w:ascii="Doulos SIL" w:hAnsi="Doulos SIL"/>
          <w:i/>
          <w:color w:val="0000FF"/>
        </w:rPr>
        <w:tab/>
      </w:r>
      <w:r>
        <w:t>‘hang up’</w:t>
      </w:r>
    </w:p>
    <w:p w14:paraId="212CDEA0" w14:textId="19801800" w:rsidR="001C2446" w:rsidRDefault="001C2446" w:rsidP="007D58E1">
      <w:pPr>
        <w:tabs>
          <w:tab w:val="clear" w:pos="369"/>
          <w:tab w:val="left" w:pos="720"/>
          <w:tab w:val="left" w:pos="1080"/>
          <w:tab w:val="left" w:pos="1980"/>
          <w:tab w:val="left" w:pos="2700"/>
          <w:tab w:val="left" w:pos="3780"/>
          <w:tab w:val="left" w:pos="5040"/>
          <w:tab w:val="left" w:pos="5850"/>
        </w:tabs>
        <w:ind w:left="5850" w:hanging="5850"/>
        <w:jc w:val="left"/>
      </w:pPr>
      <w:r>
        <w:tab/>
      </w:r>
      <w:r>
        <w:tab/>
      </w:r>
      <w:r w:rsidRPr="00986631">
        <w:rPr>
          <w:rFonts w:ascii="Doulos SIL" w:hAnsi="Doulos SIL"/>
          <w:i/>
          <w:color w:val="0000FF"/>
        </w:rPr>
        <w:t>bàʔ</w:t>
      </w:r>
      <w:r>
        <w:rPr>
          <w:rFonts w:ascii="Doulos SIL" w:hAnsi="Doulos SIL"/>
          <w:i/>
          <w:color w:val="0000FF"/>
        </w:rPr>
        <w:t>rí</w:t>
      </w:r>
      <w:r>
        <w:rPr>
          <w:rFonts w:ascii="Doulos SIL" w:hAnsi="Doulos SIL"/>
          <w:i/>
          <w:color w:val="0000FF"/>
        </w:rPr>
        <w:tab/>
        <w:t>bá</w:t>
      </w:r>
      <w:r w:rsidRPr="00986631">
        <w:rPr>
          <w:rFonts w:ascii="Doulos SIL" w:hAnsi="Doulos SIL"/>
          <w:i/>
          <w:color w:val="0000FF"/>
        </w:rPr>
        <w:t>ʔ</w:t>
      </w:r>
      <w:r>
        <w:rPr>
          <w:rFonts w:ascii="Doulos SIL" w:hAnsi="Doulos SIL"/>
          <w:i/>
          <w:color w:val="0000FF"/>
        </w:rPr>
        <w:t>ri</w:t>
      </w:r>
      <w:r w:rsidR="00AF56F6">
        <w:rPr>
          <w:rFonts w:ascii="Doulos SIL" w:hAnsi="Doulos SIL"/>
          <w:i/>
          <w:color w:val="0000FF"/>
        </w:rPr>
        <w:t>̄</w:t>
      </w:r>
      <w:r w:rsidRPr="00986631">
        <w:rPr>
          <w:rFonts w:ascii="Doulos SIL" w:hAnsi="Doulos SIL"/>
          <w:i/>
          <w:color w:val="0000FF"/>
        </w:rPr>
        <w:tab/>
      </w:r>
      <w:r w:rsidR="007D58E1">
        <w:rPr>
          <w:rFonts w:ascii="Doulos SIL" w:hAnsi="Doulos SIL"/>
          <w:i/>
          <w:color w:val="0000FF"/>
        </w:rPr>
        <w:t>bàʔl=lēʔ</w:t>
      </w:r>
      <w:r w:rsidR="006761F0">
        <w:rPr>
          <w:rFonts w:ascii="Doulos SIL" w:hAnsi="Doulos SIL"/>
          <w:i/>
          <w:color w:val="0000FF"/>
        </w:rPr>
        <w:tab/>
      </w:r>
      <w:r w:rsidR="007D58E1">
        <w:rPr>
          <w:rFonts w:ascii="Doulos SIL" w:hAnsi="Doulos SIL"/>
          <w:i/>
          <w:color w:val="0000FF"/>
        </w:rPr>
        <w:t>bâʔl=lēʔ</w:t>
      </w:r>
      <w:r w:rsidR="006761F0">
        <w:rPr>
          <w:rFonts w:ascii="Doulos SIL" w:hAnsi="Doulos SIL"/>
          <w:i/>
          <w:color w:val="0000FF"/>
        </w:rPr>
        <w:tab/>
      </w:r>
      <w:r w:rsidR="006761F0" w:rsidRPr="00986631">
        <w:rPr>
          <w:rFonts w:ascii="Doulos SIL" w:hAnsi="Doulos SIL"/>
          <w:i/>
          <w:color w:val="0000FF"/>
        </w:rPr>
        <w:t>bàʔrà</w:t>
      </w:r>
      <w:r w:rsidRPr="00986631">
        <w:rPr>
          <w:rFonts w:ascii="Doulos SIL" w:hAnsi="Doulos SIL"/>
          <w:i/>
          <w:color w:val="0000FF"/>
        </w:rPr>
        <w:tab/>
      </w:r>
      <w:r>
        <w:t>‘hit’</w:t>
      </w:r>
    </w:p>
    <w:p w14:paraId="17C1B29D" w14:textId="5372DD43" w:rsidR="006761F0" w:rsidRDefault="006761F0" w:rsidP="007D58E1">
      <w:pPr>
        <w:tabs>
          <w:tab w:val="clear" w:pos="369"/>
          <w:tab w:val="left" w:pos="720"/>
          <w:tab w:val="left" w:pos="1080"/>
          <w:tab w:val="left" w:pos="1980"/>
          <w:tab w:val="left" w:pos="2700"/>
          <w:tab w:val="left" w:pos="3780"/>
          <w:tab w:val="left" w:pos="5040"/>
          <w:tab w:val="left" w:pos="5850"/>
        </w:tabs>
        <w:ind w:left="5850" w:hanging="5850"/>
        <w:jc w:val="left"/>
      </w:pPr>
      <w:r>
        <w:tab/>
      </w:r>
      <w:r>
        <w:tab/>
      </w:r>
      <w:r w:rsidRPr="008E7480">
        <w:rPr>
          <w:rFonts w:ascii="Doulos SIL" w:hAnsi="Doulos SIL"/>
          <w:i/>
          <w:color w:val="0000FF"/>
        </w:rPr>
        <w:t>dàkóī</w:t>
      </w:r>
      <w:r w:rsidRPr="008E7480">
        <w:rPr>
          <w:rFonts w:ascii="Doulos SIL" w:hAnsi="Doulos SIL"/>
          <w:i/>
          <w:color w:val="0000FF"/>
        </w:rPr>
        <w:tab/>
        <w:t>dákóī</w:t>
      </w:r>
      <w:r w:rsidRPr="008E7480">
        <w:rPr>
          <w:rFonts w:ascii="Doulos SIL" w:hAnsi="Doulos SIL"/>
          <w:i/>
          <w:color w:val="0000FF"/>
        </w:rPr>
        <w:tab/>
      </w:r>
      <w:r w:rsidR="007D58E1">
        <w:rPr>
          <w:rFonts w:ascii="Doulos SIL" w:hAnsi="Doulos SIL"/>
          <w:i/>
          <w:color w:val="0000FF"/>
        </w:rPr>
        <w:t>dàkóō=rēʔ</w:t>
      </w:r>
      <w:r w:rsidRPr="008E7480">
        <w:rPr>
          <w:rFonts w:ascii="Doulos SIL" w:hAnsi="Doulos SIL"/>
          <w:i/>
          <w:color w:val="0000FF"/>
        </w:rPr>
        <w:tab/>
      </w:r>
      <w:r w:rsidR="007D58E1">
        <w:rPr>
          <w:rFonts w:ascii="Doulos SIL" w:hAnsi="Doulos SIL"/>
          <w:i/>
          <w:color w:val="0000FF"/>
        </w:rPr>
        <w:t>dákóō=rēʔ</w:t>
      </w:r>
      <w:r w:rsidRPr="008E7480">
        <w:rPr>
          <w:rFonts w:ascii="Doulos SIL" w:hAnsi="Doulos SIL"/>
          <w:i/>
          <w:color w:val="0000FF"/>
        </w:rPr>
        <w:tab/>
        <w:t>dàkɔ̂</w:t>
      </w:r>
      <w:r>
        <w:tab/>
        <w:t>‘catch (sth thrown)’</w:t>
      </w:r>
    </w:p>
    <w:p w14:paraId="1B5633DB" w14:textId="2748AE58" w:rsidR="00F11CAD" w:rsidRDefault="00F11CAD" w:rsidP="005B3317"/>
    <w:p w14:paraId="638AC43D" w14:textId="1F400B10" w:rsidR="001C55E6" w:rsidRDefault="001C55E6" w:rsidP="005B3317">
      <w:r>
        <w:t xml:space="preserve">The tonal form of the verb depends on the category of the immediately preceding object, </w:t>
      </w:r>
      <w:r w:rsidR="00324E8E">
        <w:t xml:space="preserve">whether </w:t>
      </w:r>
      <w:r>
        <w:t>pronominal or nonpronominal. Examples with ‘</w:t>
      </w:r>
      <w:r w:rsidR="00324E8E">
        <w:t xml:space="preserve">he/she </w:t>
      </w:r>
      <w:r>
        <w:t>hit</w:t>
      </w:r>
      <w:r w:rsidR="00324E8E">
        <w:t xml:space="preserve"> X</w:t>
      </w:r>
      <w:r>
        <w:t>’ are in (xx5). X</w:t>
      </w:r>
      <w:r w:rsidR="00324E8E">
        <w:t xml:space="preserve"> here</w:t>
      </w:r>
      <w:r>
        <w:t xml:space="preserve"> is the direct object. </w:t>
      </w:r>
      <w:r w:rsidR="00324E8E">
        <w:t>Of interest is the shift of 3Sg subject à to á before a 3Pl pronoun (xx3a). This permits a distinction between ‘he/she saw you-Pl’ and ‘he/she saw them-Nonh’.</w:t>
      </w:r>
    </w:p>
    <w:p w14:paraId="374C8B3B" w14:textId="77777777" w:rsidR="001C55E6" w:rsidRDefault="001C55E6" w:rsidP="005B3317"/>
    <w:p w14:paraId="5FB7F066" w14:textId="5AA057C6" w:rsidR="001C55E6" w:rsidRDefault="0066030A" w:rsidP="00CC5AEF">
      <w:pPr>
        <w:tabs>
          <w:tab w:val="left" w:pos="1080"/>
          <w:tab w:val="left" w:pos="2520"/>
          <w:tab w:val="left" w:pos="4500"/>
          <w:tab w:val="left" w:pos="6390"/>
        </w:tabs>
      </w:pPr>
      <w:r>
        <w:t>(xx3)</w:t>
      </w:r>
      <w:r>
        <w:tab/>
      </w:r>
      <w:r w:rsidR="001C55E6">
        <w:t>X</w:t>
      </w:r>
      <w:r w:rsidR="001C55E6">
        <w:tab/>
        <w:t>‘he/she hit X’</w:t>
      </w:r>
      <w:r w:rsidR="007D58E1">
        <w:tab/>
        <w:t>‘he/she didn’t hit X’</w:t>
      </w:r>
    </w:p>
    <w:p w14:paraId="2E8E4FAC" w14:textId="77777777" w:rsidR="001C55E6" w:rsidRDefault="001C55E6" w:rsidP="00CC5AEF">
      <w:pPr>
        <w:tabs>
          <w:tab w:val="clear" w:pos="369"/>
          <w:tab w:val="left" w:pos="720"/>
          <w:tab w:val="left" w:pos="1080"/>
          <w:tab w:val="left" w:pos="2520"/>
          <w:tab w:val="left" w:pos="4500"/>
          <w:tab w:val="left" w:pos="6390"/>
        </w:tabs>
      </w:pPr>
    </w:p>
    <w:p w14:paraId="2493526D" w14:textId="77777777" w:rsidR="001C55E6" w:rsidRDefault="001C55E6" w:rsidP="00CC5AEF">
      <w:pPr>
        <w:tabs>
          <w:tab w:val="clear" w:pos="369"/>
          <w:tab w:val="left" w:pos="720"/>
          <w:tab w:val="left" w:pos="1080"/>
          <w:tab w:val="left" w:pos="2520"/>
          <w:tab w:val="left" w:pos="4500"/>
          <w:tab w:val="left" w:pos="6390"/>
        </w:tabs>
      </w:pPr>
      <w:r>
        <w:tab/>
        <w:t>a. take “other” perfective form</w:t>
      </w:r>
    </w:p>
    <w:p w14:paraId="42CDEA60" w14:textId="77777777" w:rsidR="001C55E6" w:rsidRPr="002149EB" w:rsidRDefault="001C55E6" w:rsidP="00CC5AEF">
      <w:pPr>
        <w:tabs>
          <w:tab w:val="clear" w:pos="369"/>
          <w:tab w:val="left" w:pos="720"/>
          <w:tab w:val="left" w:pos="1080"/>
          <w:tab w:val="left" w:pos="2520"/>
          <w:tab w:val="left" w:pos="4500"/>
          <w:tab w:val="left" w:pos="6390"/>
        </w:tabs>
        <w:rPr>
          <w:i/>
          <w:u w:val="single"/>
        </w:rPr>
      </w:pPr>
      <w:r>
        <w:tab/>
        <w:t xml:space="preserve">    </w:t>
      </w:r>
      <w:r>
        <w:rPr>
          <w:i/>
        </w:rPr>
        <w:t>pronouns</w:t>
      </w:r>
    </w:p>
    <w:p w14:paraId="70A5495A" w14:textId="41CE3A88" w:rsidR="001C55E6" w:rsidRPr="00AF56F6" w:rsidRDefault="001C55E6" w:rsidP="00CC5AEF">
      <w:pPr>
        <w:tabs>
          <w:tab w:val="clear" w:pos="369"/>
          <w:tab w:val="left" w:pos="720"/>
          <w:tab w:val="left" w:pos="1080"/>
          <w:tab w:val="left" w:pos="2520"/>
          <w:tab w:val="left" w:pos="4500"/>
          <w:tab w:val="left" w:pos="6390"/>
        </w:tabs>
      </w:pPr>
      <w:r>
        <w:tab/>
      </w:r>
      <w:r>
        <w:tab/>
        <w:t>1Sg</w:t>
      </w:r>
      <w:r>
        <w:tab/>
      </w:r>
      <w:r w:rsidR="007D58E1">
        <w:rPr>
          <w:rFonts w:ascii="Doulos SIL" w:hAnsi="Doulos SIL"/>
          <w:i/>
          <w:color w:val="0000FF"/>
        </w:rPr>
        <w:t>à mā</w:t>
      </w:r>
      <w:r w:rsidRPr="00861523">
        <w:rPr>
          <w:rFonts w:ascii="Doulos SIL" w:hAnsi="Doulos SIL"/>
          <w:i/>
          <w:color w:val="0000FF"/>
        </w:rPr>
        <w:t xml:space="preserve"> báʔ</w:t>
      </w:r>
      <w:r w:rsidR="00AF56F6">
        <w:rPr>
          <w:rFonts w:ascii="Doulos SIL" w:hAnsi="Doulos SIL"/>
          <w:i/>
          <w:color w:val="0000FF"/>
        </w:rPr>
        <w:t>rī</w:t>
      </w:r>
      <w:r w:rsidR="007D58E1">
        <w:rPr>
          <w:rFonts w:ascii="Doulos SIL" w:hAnsi="Doulos SIL"/>
          <w:i/>
          <w:color w:val="0000FF"/>
        </w:rPr>
        <w:tab/>
        <w:t>à mā báʔr</w:t>
      </w:r>
      <w:r w:rsidR="00CC5AEF">
        <w:rPr>
          <w:rFonts w:ascii="Doulos SIL" w:hAnsi="Doulos SIL"/>
          <w:i/>
          <w:color w:val="0000FF"/>
        </w:rPr>
        <w:t>̄</w:t>
      </w:r>
      <w:r w:rsidR="007D58E1">
        <w:rPr>
          <w:rFonts w:ascii="Doulos SIL" w:hAnsi="Doulos SIL"/>
          <w:i/>
          <w:color w:val="0000FF"/>
        </w:rPr>
        <w:t>=rēʔ</w:t>
      </w:r>
    </w:p>
    <w:p w14:paraId="0FFBF1CB" w14:textId="511301FA" w:rsidR="001C55E6" w:rsidRPr="00861523" w:rsidRDefault="001C55E6" w:rsidP="00CC5AEF">
      <w:pPr>
        <w:tabs>
          <w:tab w:val="clear" w:pos="369"/>
          <w:tab w:val="left" w:pos="720"/>
          <w:tab w:val="left" w:pos="1080"/>
          <w:tab w:val="left" w:pos="2520"/>
          <w:tab w:val="left" w:pos="4500"/>
          <w:tab w:val="left" w:pos="6390"/>
        </w:tabs>
        <w:rPr>
          <w:rFonts w:ascii="Doulos SIL" w:hAnsi="Doulos SIL"/>
          <w:i/>
          <w:color w:val="0000FF"/>
        </w:rPr>
      </w:pPr>
      <w:r>
        <w:tab/>
      </w:r>
      <w:r>
        <w:tab/>
        <w:t>2Sg</w:t>
      </w:r>
      <w:r>
        <w:tab/>
      </w:r>
      <w:r w:rsidR="007D58E1">
        <w:rPr>
          <w:rFonts w:ascii="Doulos SIL" w:hAnsi="Doulos SIL"/>
          <w:i/>
          <w:color w:val="0000FF"/>
        </w:rPr>
        <w:t>à wō</w:t>
      </w:r>
      <w:r w:rsidRPr="00861523">
        <w:rPr>
          <w:rFonts w:ascii="Doulos SIL" w:hAnsi="Doulos SIL"/>
          <w:i/>
          <w:color w:val="0000FF"/>
        </w:rPr>
        <w:t xml:space="preserve"> báʔ</w:t>
      </w:r>
      <w:r w:rsidR="00AF56F6">
        <w:rPr>
          <w:rFonts w:ascii="Doulos SIL" w:hAnsi="Doulos SIL"/>
          <w:i/>
          <w:color w:val="0000FF"/>
        </w:rPr>
        <w:t>rī</w:t>
      </w:r>
      <w:r w:rsidR="007D58E1">
        <w:rPr>
          <w:rFonts w:ascii="Doulos SIL" w:hAnsi="Doulos SIL"/>
          <w:i/>
          <w:color w:val="0000FF"/>
        </w:rPr>
        <w:tab/>
        <w:t xml:space="preserve">à wō </w:t>
      </w:r>
      <w:r w:rsidR="00CC5AEF">
        <w:rPr>
          <w:rFonts w:ascii="Doulos SIL" w:hAnsi="Doulos SIL"/>
          <w:i/>
          <w:color w:val="0000FF"/>
        </w:rPr>
        <w:t>báʔr̄=rēʔ</w:t>
      </w:r>
    </w:p>
    <w:p w14:paraId="4F77A208" w14:textId="6520C51B" w:rsidR="001C55E6" w:rsidRDefault="001C55E6" w:rsidP="00CC5AEF">
      <w:pPr>
        <w:tabs>
          <w:tab w:val="clear" w:pos="369"/>
          <w:tab w:val="left" w:pos="720"/>
          <w:tab w:val="left" w:pos="1080"/>
          <w:tab w:val="left" w:pos="2520"/>
          <w:tab w:val="left" w:pos="4500"/>
          <w:tab w:val="left" w:pos="6390"/>
        </w:tabs>
      </w:pPr>
      <w:r>
        <w:tab/>
      </w:r>
      <w:r>
        <w:tab/>
        <w:t>1Pl</w:t>
      </w:r>
      <w:r>
        <w:tab/>
      </w:r>
      <w:r w:rsidRPr="00861523">
        <w:rPr>
          <w:rFonts w:ascii="Doulos SIL" w:hAnsi="Doulos SIL"/>
          <w:i/>
          <w:color w:val="0000FF"/>
        </w:rPr>
        <w:t>à mùʔùⁿ báʔ</w:t>
      </w:r>
      <w:r w:rsidR="00AF56F6">
        <w:rPr>
          <w:rFonts w:ascii="Doulos SIL" w:hAnsi="Doulos SIL"/>
          <w:i/>
          <w:color w:val="0000FF"/>
        </w:rPr>
        <w:t>rī</w:t>
      </w:r>
      <w:r w:rsidR="007D58E1">
        <w:rPr>
          <w:rFonts w:ascii="Doulos SIL" w:hAnsi="Doulos SIL"/>
          <w:i/>
          <w:color w:val="0000FF"/>
        </w:rPr>
        <w:tab/>
      </w:r>
      <w:r w:rsidR="007D58E1" w:rsidRPr="00861523">
        <w:rPr>
          <w:rFonts w:ascii="Doulos SIL" w:hAnsi="Doulos SIL"/>
          <w:i/>
          <w:color w:val="0000FF"/>
        </w:rPr>
        <w:t>à mùʔùⁿ</w:t>
      </w:r>
      <w:r w:rsidR="007D58E1" w:rsidRPr="007D58E1">
        <w:rPr>
          <w:rFonts w:ascii="Doulos SIL" w:hAnsi="Doulos SIL"/>
          <w:i/>
          <w:color w:val="0000FF"/>
        </w:rPr>
        <w:t xml:space="preserve"> </w:t>
      </w:r>
      <w:r w:rsidR="00CC5AEF">
        <w:rPr>
          <w:rFonts w:ascii="Doulos SIL" w:hAnsi="Doulos SIL"/>
          <w:i/>
          <w:color w:val="0000FF"/>
        </w:rPr>
        <w:t>báʔr̄=rēʔ</w:t>
      </w:r>
    </w:p>
    <w:p w14:paraId="3B8FE9F8" w14:textId="06EB1F0A" w:rsidR="001C55E6" w:rsidRDefault="001C55E6" w:rsidP="00CC5AEF">
      <w:pPr>
        <w:tabs>
          <w:tab w:val="clear" w:pos="369"/>
          <w:tab w:val="left" w:pos="720"/>
          <w:tab w:val="left" w:pos="1080"/>
          <w:tab w:val="left" w:pos="2520"/>
          <w:tab w:val="left" w:pos="4500"/>
          <w:tab w:val="left" w:pos="6390"/>
        </w:tabs>
      </w:pPr>
      <w:r>
        <w:tab/>
      </w:r>
      <w:r>
        <w:tab/>
        <w:t>2Pl</w:t>
      </w:r>
      <w:r>
        <w:tab/>
      </w:r>
      <w:r w:rsidR="007D58E1">
        <w:rPr>
          <w:rFonts w:ascii="Doulos SIL" w:hAnsi="Doulos SIL"/>
          <w:i/>
          <w:color w:val="0000FF"/>
        </w:rPr>
        <w:t>à ēē</w:t>
      </w:r>
      <w:r w:rsidRPr="00861523">
        <w:rPr>
          <w:rFonts w:ascii="Doulos SIL" w:hAnsi="Doulos SIL"/>
          <w:i/>
          <w:color w:val="0000FF"/>
        </w:rPr>
        <w:t>ⁿ báʔ</w:t>
      </w:r>
      <w:r w:rsidR="00AF56F6">
        <w:rPr>
          <w:rFonts w:ascii="Doulos SIL" w:hAnsi="Doulos SIL"/>
          <w:i/>
          <w:color w:val="0000FF"/>
        </w:rPr>
        <w:t>rī</w:t>
      </w:r>
      <w:r w:rsidR="007D58E1">
        <w:rPr>
          <w:rFonts w:ascii="Doulos SIL" w:hAnsi="Doulos SIL"/>
          <w:i/>
          <w:color w:val="0000FF"/>
        </w:rPr>
        <w:tab/>
        <w:t>à ēē</w:t>
      </w:r>
      <w:r w:rsidR="007D58E1" w:rsidRPr="00861523">
        <w:rPr>
          <w:rFonts w:ascii="Doulos SIL" w:hAnsi="Doulos SIL"/>
          <w:i/>
          <w:color w:val="0000FF"/>
        </w:rPr>
        <w:t>ⁿ</w:t>
      </w:r>
      <w:r w:rsidR="00CC5AEF">
        <w:rPr>
          <w:rFonts w:ascii="Doulos SIL" w:hAnsi="Doulos SIL"/>
          <w:i/>
          <w:color w:val="0000FF"/>
        </w:rPr>
        <w:t xml:space="preserve"> báʔr̄=rēʔ</w:t>
      </w:r>
    </w:p>
    <w:p w14:paraId="1B0F9980" w14:textId="2FCE4768" w:rsidR="001C55E6" w:rsidRDefault="001C55E6" w:rsidP="00CC5AEF">
      <w:pPr>
        <w:tabs>
          <w:tab w:val="clear" w:pos="369"/>
          <w:tab w:val="left" w:pos="720"/>
          <w:tab w:val="left" w:pos="1080"/>
          <w:tab w:val="left" w:pos="2520"/>
          <w:tab w:val="left" w:pos="4500"/>
          <w:tab w:val="left" w:pos="6390"/>
        </w:tabs>
        <w:rPr>
          <w:rFonts w:ascii="Doulos SIL" w:hAnsi="Doulos SIL"/>
          <w:i/>
          <w:color w:val="0000FF"/>
        </w:rPr>
      </w:pPr>
      <w:r>
        <w:tab/>
      </w:r>
      <w:r>
        <w:tab/>
        <w:t>3PlHum</w:t>
      </w:r>
      <w:r>
        <w:tab/>
      </w:r>
      <w:r w:rsidRPr="00861523">
        <w:rPr>
          <w:rFonts w:ascii="Doulos SIL" w:hAnsi="Doulos SIL"/>
          <w:i/>
          <w:color w:val="0000FF"/>
        </w:rPr>
        <w:t>á ààⁿ báʔ</w:t>
      </w:r>
      <w:r w:rsidR="00AF56F6">
        <w:rPr>
          <w:rFonts w:ascii="Doulos SIL" w:hAnsi="Doulos SIL"/>
          <w:i/>
          <w:color w:val="0000FF"/>
        </w:rPr>
        <w:t>rī</w:t>
      </w:r>
      <w:r w:rsidR="007D58E1">
        <w:rPr>
          <w:rFonts w:ascii="Doulos SIL" w:hAnsi="Doulos SIL"/>
          <w:i/>
          <w:color w:val="0000FF"/>
        </w:rPr>
        <w:tab/>
      </w:r>
      <w:r w:rsidR="007D58E1" w:rsidRPr="00861523">
        <w:rPr>
          <w:rFonts w:ascii="Doulos SIL" w:hAnsi="Doulos SIL"/>
          <w:i/>
          <w:color w:val="0000FF"/>
        </w:rPr>
        <w:t>á ààⁿ</w:t>
      </w:r>
      <w:r w:rsidR="00CC5AEF" w:rsidRPr="00CC5AEF">
        <w:rPr>
          <w:rFonts w:ascii="Doulos SIL" w:hAnsi="Doulos SIL"/>
          <w:i/>
          <w:color w:val="0000FF"/>
        </w:rPr>
        <w:t xml:space="preserve"> </w:t>
      </w:r>
      <w:r w:rsidR="00CC5AEF">
        <w:rPr>
          <w:rFonts w:ascii="Doulos SIL" w:hAnsi="Doulos SIL"/>
          <w:i/>
          <w:color w:val="0000FF"/>
        </w:rPr>
        <w:t>báʔr̄=rēʔ</w:t>
      </w:r>
    </w:p>
    <w:p w14:paraId="4695D560" w14:textId="7711F16D" w:rsidR="007D58E1" w:rsidRDefault="007D58E1" w:rsidP="00CC5AEF">
      <w:pPr>
        <w:tabs>
          <w:tab w:val="clear" w:pos="369"/>
          <w:tab w:val="left" w:pos="720"/>
          <w:tab w:val="left" w:pos="1080"/>
          <w:tab w:val="left" w:pos="2520"/>
          <w:tab w:val="left" w:pos="4500"/>
          <w:tab w:val="left" w:pos="6390"/>
        </w:tabs>
      </w:pPr>
      <w:r>
        <w:rPr>
          <w:rFonts w:ascii="Doulos SIL" w:hAnsi="Doulos SIL"/>
          <w:i/>
          <w:color w:val="0000FF"/>
        </w:rPr>
        <w:tab/>
      </w:r>
      <w:r>
        <w:rPr>
          <w:rFonts w:ascii="Doulos SIL" w:hAnsi="Doulos SIL"/>
          <w:i/>
          <w:color w:val="0000FF"/>
        </w:rPr>
        <w:tab/>
      </w:r>
      <w:r>
        <w:rPr>
          <w:rFonts w:ascii="Doulos SIL" w:hAnsi="Doulos SIL"/>
          <w:i/>
          <w:color w:val="0000FF"/>
        </w:rPr>
        <w:tab/>
      </w:r>
      <w:r w:rsidR="00CC5AEF">
        <w:t xml:space="preserve">~ </w:t>
      </w:r>
      <w:r>
        <w:rPr>
          <w:rFonts w:ascii="Doulos SIL" w:hAnsi="Doulos SIL"/>
          <w:i/>
          <w:color w:val="0000FF"/>
        </w:rPr>
        <w:t xml:space="preserve">à náà(à)ⁿ </w:t>
      </w:r>
      <w:r w:rsidRPr="00861523">
        <w:rPr>
          <w:rFonts w:ascii="Doulos SIL" w:hAnsi="Doulos SIL"/>
          <w:i/>
          <w:color w:val="0000FF"/>
        </w:rPr>
        <w:t>báʔ</w:t>
      </w:r>
      <w:r>
        <w:rPr>
          <w:rFonts w:ascii="Doulos SIL" w:hAnsi="Doulos SIL"/>
          <w:i/>
          <w:color w:val="0000FF"/>
        </w:rPr>
        <w:t>rī</w:t>
      </w:r>
      <w:r w:rsidR="00CC5AEF">
        <w:rPr>
          <w:rFonts w:ascii="Doulos SIL" w:hAnsi="Doulos SIL"/>
          <w:i/>
          <w:color w:val="0000FF"/>
        </w:rPr>
        <w:tab/>
      </w:r>
      <w:r w:rsidR="00CC5AEF">
        <w:t xml:space="preserve">~ </w:t>
      </w:r>
      <w:r w:rsidR="00CC5AEF">
        <w:rPr>
          <w:rFonts w:ascii="Doulos SIL" w:hAnsi="Doulos SIL"/>
          <w:i/>
          <w:color w:val="0000FF"/>
        </w:rPr>
        <w:t>à náà(à)ⁿ</w:t>
      </w:r>
      <w:r w:rsidR="00CC5AEF" w:rsidRPr="00CC5AEF">
        <w:rPr>
          <w:rFonts w:ascii="Doulos SIL" w:hAnsi="Doulos SIL"/>
          <w:i/>
          <w:color w:val="0000FF"/>
        </w:rPr>
        <w:t xml:space="preserve"> </w:t>
      </w:r>
      <w:r w:rsidR="00CC5AEF">
        <w:rPr>
          <w:rFonts w:ascii="Doulos SIL" w:hAnsi="Doulos SIL"/>
          <w:i/>
          <w:color w:val="0000FF"/>
        </w:rPr>
        <w:t>báʔr̄=rēʔ</w:t>
      </w:r>
    </w:p>
    <w:p w14:paraId="40808523" w14:textId="580A9FF3" w:rsidR="001C55E6" w:rsidRDefault="001C55E6" w:rsidP="00CC5AEF">
      <w:pPr>
        <w:tabs>
          <w:tab w:val="clear" w:pos="369"/>
          <w:tab w:val="left" w:pos="720"/>
          <w:tab w:val="left" w:pos="1080"/>
          <w:tab w:val="left" w:pos="2520"/>
          <w:tab w:val="left" w:pos="4500"/>
          <w:tab w:val="left" w:pos="6390"/>
        </w:tabs>
      </w:pPr>
      <w:r>
        <w:tab/>
      </w:r>
      <w:r>
        <w:tab/>
        <w:t>3PlNonh</w:t>
      </w:r>
      <w:r>
        <w:tab/>
      </w:r>
      <w:r w:rsidRPr="00861523">
        <w:rPr>
          <w:rFonts w:ascii="Doulos SIL" w:hAnsi="Doulos SIL"/>
          <w:i/>
          <w:color w:val="0000FF"/>
        </w:rPr>
        <w:t>á èèⁿ báʔ</w:t>
      </w:r>
      <w:r w:rsidR="00AF56F6">
        <w:rPr>
          <w:rFonts w:ascii="Doulos SIL" w:hAnsi="Doulos SIL"/>
          <w:i/>
          <w:color w:val="0000FF"/>
        </w:rPr>
        <w:t>rī</w:t>
      </w:r>
      <w:r w:rsidR="00CC5AEF">
        <w:rPr>
          <w:rFonts w:ascii="Doulos SIL" w:hAnsi="Doulos SIL"/>
          <w:i/>
          <w:color w:val="0000FF"/>
        </w:rPr>
        <w:tab/>
      </w:r>
      <w:r w:rsidR="00CC5AEF" w:rsidRPr="00861523">
        <w:rPr>
          <w:rFonts w:ascii="Doulos SIL" w:hAnsi="Doulos SIL"/>
          <w:i/>
          <w:color w:val="0000FF"/>
        </w:rPr>
        <w:t>á èèⁿ</w:t>
      </w:r>
      <w:r w:rsidR="00CC5AEF" w:rsidRPr="00CC5AEF">
        <w:rPr>
          <w:rFonts w:ascii="Doulos SIL" w:hAnsi="Doulos SIL"/>
          <w:i/>
          <w:color w:val="0000FF"/>
        </w:rPr>
        <w:t xml:space="preserve"> </w:t>
      </w:r>
      <w:r w:rsidR="00CC5AEF">
        <w:rPr>
          <w:rFonts w:ascii="Doulos SIL" w:hAnsi="Doulos SIL"/>
          <w:i/>
          <w:color w:val="0000FF"/>
        </w:rPr>
        <w:t>báʔr̄=rēʔ</w:t>
      </w:r>
    </w:p>
    <w:p w14:paraId="3D421C67" w14:textId="65447602" w:rsidR="00CC5AEF" w:rsidRDefault="00CC5AEF" w:rsidP="00CC5AEF">
      <w:pPr>
        <w:tabs>
          <w:tab w:val="clear" w:pos="369"/>
          <w:tab w:val="left" w:pos="720"/>
          <w:tab w:val="left" w:pos="1080"/>
          <w:tab w:val="left" w:pos="2520"/>
          <w:tab w:val="left" w:pos="4500"/>
          <w:tab w:val="left" w:pos="6390"/>
        </w:tabs>
      </w:pPr>
      <w:r>
        <w:rPr>
          <w:rFonts w:ascii="Doulos SIL" w:hAnsi="Doulos SIL"/>
          <w:i/>
          <w:color w:val="0000FF"/>
        </w:rPr>
        <w:tab/>
      </w:r>
      <w:r>
        <w:rPr>
          <w:rFonts w:ascii="Doulos SIL" w:hAnsi="Doulos SIL"/>
          <w:i/>
          <w:color w:val="0000FF"/>
        </w:rPr>
        <w:tab/>
      </w:r>
      <w:r>
        <w:rPr>
          <w:rFonts w:ascii="Doulos SIL" w:hAnsi="Doulos SIL"/>
          <w:i/>
          <w:color w:val="0000FF"/>
        </w:rPr>
        <w:tab/>
      </w:r>
      <w:r>
        <w:t xml:space="preserve">~ </w:t>
      </w:r>
      <w:r>
        <w:rPr>
          <w:rFonts w:ascii="Doulos SIL" w:hAnsi="Doulos SIL"/>
          <w:i/>
          <w:color w:val="0000FF"/>
        </w:rPr>
        <w:t xml:space="preserve">à níì(ì)ⁿ </w:t>
      </w:r>
      <w:r w:rsidRPr="00861523">
        <w:rPr>
          <w:rFonts w:ascii="Doulos SIL" w:hAnsi="Doulos SIL"/>
          <w:i/>
          <w:color w:val="0000FF"/>
        </w:rPr>
        <w:t>báʔ</w:t>
      </w:r>
      <w:r>
        <w:rPr>
          <w:rFonts w:ascii="Doulos SIL" w:hAnsi="Doulos SIL"/>
          <w:i/>
          <w:color w:val="0000FF"/>
        </w:rPr>
        <w:t>rī</w:t>
      </w:r>
      <w:r>
        <w:rPr>
          <w:rFonts w:ascii="Doulos SIL" w:hAnsi="Doulos SIL"/>
          <w:i/>
          <w:color w:val="0000FF"/>
        </w:rPr>
        <w:tab/>
      </w:r>
      <w:r>
        <w:t xml:space="preserve">~ </w:t>
      </w:r>
      <w:r>
        <w:rPr>
          <w:rFonts w:ascii="Doulos SIL" w:hAnsi="Doulos SIL"/>
          <w:i/>
          <w:color w:val="0000FF"/>
        </w:rPr>
        <w:t>à níì(ì)ⁿ</w:t>
      </w:r>
      <w:r w:rsidRPr="00CC5AEF">
        <w:rPr>
          <w:rFonts w:ascii="Doulos SIL" w:hAnsi="Doulos SIL"/>
          <w:i/>
          <w:color w:val="0000FF"/>
        </w:rPr>
        <w:t xml:space="preserve"> </w:t>
      </w:r>
      <w:r>
        <w:rPr>
          <w:rFonts w:ascii="Doulos SIL" w:hAnsi="Doulos SIL"/>
          <w:i/>
          <w:color w:val="0000FF"/>
        </w:rPr>
        <w:t>báʔr̄=rēʔ</w:t>
      </w:r>
    </w:p>
    <w:p w14:paraId="1D806E0D" w14:textId="77777777" w:rsidR="001C55E6" w:rsidRDefault="001C55E6" w:rsidP="00CC5AEF">
      <w:pPr>
        <w:tabs>
          <w:tab w:val="clear" w:pos="369"/>
          <w:tab w:val="left" w:pos="720"/>
          <w:tab w:val="left" w:pos="1080"/>
          <w:tab w:val="left" w:pos="2520"/>
          <w:tab w:val="left" w:pos="4500"/>
          <w:tab w:val="left" w:pos="6390"/>
        </w:tabs>
      </w:pPr>
      <w:r>
        <w:tab/>
        <w:t xml:space="preserve">    </w:t>
      </w:r>
      <w:r>
        <w:rPr>
          <w:i/>
        </w:rPr>
        <w:t>plural noun</w:t>
      </w:r>
    </w:p>
    <w:p w14:paraId="630AB67F" w14:textId="2C94C391" w:rsidR="001C55E6" w:rsidRPr="002149EB" w:rsidRDefault="001C55E6" w:rsidP="00CC5AEF">
      <w:pPr>
        <w:tabs>
          <w:tab w:val="clear" w:pos="369"/>
          <w:tab w:val="left" w:pos="720"/>
          <w:tab w:val="left" w:pos="1080"/>
          <w:tab w:val="left" w:pos="2520"/>
          <w:tab w:val="left" w:pos="4500"/>
          <w:tab w:val="left" w:pos="6390"/>
        </w:tabs>
      </w:pPr>
      <w:r>
        <w:tab/>
      </w:r>
      <w:r>
        <w:tab/>
        <w:t>‘people’</w:t>
      </w:r>
      <w:r>
        <w:tab/>
      </w:r>
      <w:r w:rsidRPr="00861523">
        <w:rPr>
          <w:rFonts w:ascii="Doulos SIL" w:hAnsi="Doulos SIL"/>
          <w:i/>
          <w:color w:val="0000FF"/>
        </w:rPr>
        <w:t>à mɛ̀ʔɛ̀</w:t>
      </w:r>
      <w:r w:rsidR="00CC5AEF">
        <w:rPr>
          <w:rFonts w:ascii="Doulos SIL" w:hAnsi="Doulos SIL"/>
          <w:i/>
          <w:color w:val="0000FF"/>
        </w:rPr>
        <w:t>-ná-à</w:t>
      </w:r>
      <w:r w:rsidRPr="00861523">
        <w:rPr>
          <w:rFonts w:ascii="Doulos SIL" w:hAnsi="Doulos SIL"/>
          <w:i/>
          <w:color w:val="0000FF"/>
        </w:rPr>
        <w:t>ⁿ báʔ</w:t>
      </w:r>
      <w:r w:rsidR="00AF56F6">
        <w:rPr>
          <w:rFonts w:ascii="Doulos SIL" w:hAnsi="Doulos SIL"/>
          <w:i/>
          <w:color w:val="0000FF"/>
        </w:rPr>
        <w:t>rī</w:t>
      </w:r>
      <w:r w:rsidR="00CC5AEF">
        <w:rPr>
          <w:rFonts w:ascii="Doulos SIL" w:hAnsi="Doulos SIL"/>
          <w:i/>
          <w:color w:val="0000FF"/>
        </w:rPr>
        <w:tab/>
      </w:r>
      <w:r w:rsidR="00CC5AEF" w:rsidRPr="00861523">
        <w:rPr>
          <w:rFonts w:ascii="Doulos SIL" w:hAnsi="Doulos SIL"/>
          <w:i/>
          <w:color w:val="0000FF"/>
        </w:rPr>
        <w:t>à mɛ̀ʔɛ̀</w:t>
      </w:r>
      <w:r w:rsidR="00CC5AEF">
        <w:rPr>
          <w:rFonts w:ascii="Doulos SIL" w:hAnsi="Doulos SIL"/>
          <w:i/>
          <w:color w:val="0000FF"/>
        </w:rPr>
        <w:t>-ná-à</w:t>
      </w:r>
      <w:r w:rsidR="00CC5AEF" w:rsidRPr="00861523">
        <w:rPr>
          <w:rFonts w:ascii="Doulos SIL" w:hAnsi="Doulos SIL"/>
          <w:i/>
          <w:color w:val="0000FF"/>
        </w:rPr>
        <w:t>ⁿ</w:t>
      </w:r>
      <w:r w:rsidR="00CC5AEF" w:rsidRPr="00CC5AEF">
        <w:rPr>
          <w:rFonts w:ascii="Doulos SIL" w:hAnsi="Doulos SIL"/>
          <w:i/>
          <w:color w:val="0000FF"/>
        </w:rPr>
        <w:t xml:space="preserve"> </w:t>
      </w:r>
      <w:r w:rsidR="00CC5AEF">
        <w:rPr>
          <w:rFonts w:ascii="Doulos SIL" w:hAnsi="Doulos SIL"/>
          <w:i/>
          <w:color w:val="0000FF"/>
        </w:rPr>
        <w:t>báʔr=rēʔ</w:t>
      </w:r>
    </w:p>
    <w:p w14:paraId="2D0814CF" w14:textId="77777777" w:rsidR="001C55E6" w:rsidRDefault="001C55E6" w:rsidP="00CC5AEF">
      <w:pPr>
        <w:tabs>
          <w:tab w:val="clear" w:pos="369"/>
          <w:tab w:val="left" w:pos="720"/>
          <w:tab w:val="left" w:pos="1080"/>
          <w:tab w:val="left" w:pos="2520"/>
          <w:tab w:val="left" w:pos="4500"/>
          <w:tab w:val="left" w:pos="6390"/>
        </w:tabs>
      </w:pPr>
    </w:p>
    <w:p w14:paraId="2A13078B" w14:textId="59BD15B9" w:rsidR="001C55E6" w:rsidRDefault="001C55E6" w:rsidP="00CC5AEF">
      <w:pPr>
        <w:tabs>
          <w:tab w:val="clear" w:pos="369"/>
          <w:tab w:val="left" w:pos="720"/>
          <w:tab w:val="left" w:pos="1080"/>
          <w:tab w:val="left" w:pos="2520"/>
          <w:tab w:val="left" w:pos="4500"/>
          <w:tab w:val="left" w:pos="6390"/>
        </w:tabs>
      </w:pPr>
      <w:r>
        <w:tab/>
        <w:t xml:space="preserve">b. 3Sg perfective </w:t>
      </w:r>
      <w:r w:rsidR="00F56484">
        <w:t>form</w:t>
      </w:r>
    </w:p>
    <w:p w14:paraId="371517C5" w14:textId="77777777" w:rsidR="001C55E6" w:rsidRPr="002149EB" w:rsidRDefault="001C55E6" w:rsidP="00CC5AEF">
      <w:pPr>
        <w:tabs>
          <w:tab w:val="clear" w:pos="369"/>
          <w:tab w:val="left" w:pos="720"/>
          <w:tab w:val="left" w:pos="1080"/>
          <w:tab w:val="left" w:pos="2520"/>
          <w:tab w:val="left" w:pos="4500"/>
          <w:tab w:val="left" w:pos="6390"/>
        </w:tabs>
        <w:rPr>
          <w:i/>
          <w:u w:val="single"/>
        </w:rPr>
      </w:pPr>
      <w:r>
        <w:tab/>
        <w:t xml:space="preserve">    </w:t>
      </w:r>
      <w:r>
        <w:rPr>
          <w:i/>
        </w:rPr>
        <w:t>pronouns</w:t>
      </w:r>
    </w:p>
    <w:p w14:paraId="3F3DA3DA" w14:textId="3C12229E" w:rsidR="001C55E6" w:rsidRDefault="001C55E6" w:rsidP="00CC5AEF">
      <w:pPr>
        <w:tabs>
          <w:tab w:val="clear" w:pos="369"/>
          <w:tab w:val="left" w:pos="720"/>
          <w:tab w:val="left" w:pos="1080"/>
          <w:tab w:val="left" w:pos="2520"/>
          <w:tab w:val="left" w:pos="4500"/>
          <w:tab w:val="left" w:pos="6390"/>
        </w:tabs>
      </w:pPr>
      <w:r>
        <w:tab/>
      </w:r>
      <w:r>
        <w:tab/>
        <w:t>3SgHum</w:t>
      </w:r>
      <w:r>
        <w:tab/>
      </w:r>
      <w:r w:rsidRPr="00861523">
        <w:rPr>
          <w:rFonts w:ascii="Doulos SIL" w:hAnsi="Doulos SIL"/>
          <w:i/>
          <w:color w:val="0000FF"/>
        </w:rPr>
        <w:t xml:space="preserve">à </w:t>
      </w:r>
      <w:r w:rsidR="001161C8">
        <w:rPr>
          <w:rFonts w:ascii="Doulos SIL" w:hAnsi="Doulos SIL"/>
          <w:i/>
          <w:color w:val="0000FF"/>
        </w:rPr>
        <w:t>n</w:t>
      </w:r>
      <w:r w:rsidR="00F56484" w:rsidRPr="00861523">
        <w:rPr>
          <w:rFonts w:ascii="Doulos SIL" w:hAnsi="Doulos SIL"/>
          <w:i/>
          <w:color w:val="0000FF"/>
        </w:rPr>
        <w:t>á bàʔrí</w:t>
      </w:r>
      <w:r w:rsidR="00CC5AEF">
        <w:rPr>
          <w:rFonts w:ascii="Doulos SIL" w:hAnsi="Doulos SIL"/>
          <w:i/>
          <w:color w:val="0000FF"/>
        </w:rPr>
        <w:tab/>
      </w:r>
      <w:r w:rsidR="00CC5AEF" w:rsidRPr="00861523">
        <w:rPr>
          <w:rFonts w:ascii="Doulos SIL" w:hAnsi="Doulos SIL"/>
          <w:i/>
          <w:color w:val="0000FF"/>
        </w:rPr>
        <w:t xml:space="preserve">à </w:t>
      </w:r>
      <w:r w:rsidR="00CC5AEF">
        <w:rPr>
          <w:rFonts w:ascii="Doulos SIL" w:hAnsi="Doulos SIL"/>
          <w:i/>
          <w:color w:val="0000FF"/>
        </w:rPr>
        <w:t>n</w:t>
      </w:r>
      <w:r w:rsidR="00CC5AEF" w:rsidRPr="00861523">
        <w:rPr>
          <w:rFonts w:ascii="Doulos SIL" w:hAnsi="Doulos SIL"/>
          <w:i/>
          <w:color w:val="0000FF"/>
        </w:rPr>
        <w:t>á</w:t>
      </w:r>
      <w:r w:rsidR="00CC5AEF">
        <w:rPr>
          <w:rFonts w:ascii="Doulos SIL" w:hAnsi="Doulos SIL"/>
          <w:i/>
          <w:color w:val="0000FF"/>
        </w:rPr>
        <w:t xml:space="preserve"> bàʔŕ=rēʔ</w:t>
      </w:r>
    </w:p>
    <w:p w14:paraId="48342507" w14:textId="270E6F11" w:rsidR="007D58E1" w:rsidRPr="007D58E1" w:rsidRDefault="007D58E1" w:rsidP="00CC5AEF">
      <w:pPr>
        <w:tabs>
          <w:tab w:val="clear" w:pos="369"/>
          <w:tab w:val="left" w:pos="720"/>
          <w:tab w:val="left" w:pos="1080"/>
          <w:tab w:val="left" w:pos="2520"/>
          <w:tab w:val="left" w:pos="4500"/>
          <w:tab w:val="left" w:pos="6390"/>
        </w:tabs>
      </w:pPr>
      <w:r>
        <w:tab/>
      </w:r>
      <w:r>
        <w:tab/>
      </w:r>
      <w:r>
        <w:tab/>
        <w:t xml:space="preserve">~ </w:t>
      </w:r>
      <w:r w:rsidRPr="00B8501F">
        <w:rPr>
          <w:rFonts w:ascii="Doulos SIL" w:hAnsi="Doulos SIL"/>
          <w:i/>
          <w:color w:val="0000FF"/>
        </w:rPr>
        <w:t>á bàʔrí</w:t>
      </w:r>
      <w:r w:rsidR="00CC5AEF" w:rsidRPr="00B8501F">
        <w:rPr>
          <w:rFonts w:ascii="Doulos SIL" w:hAnsi="Doulos SIL"/>
          <w:i/>
          <w:color w:val="0000FF"/>
        </w:rPr>
        <w:tab/>
      </w:r>
      <w:r w:rsidR="00CC5AEF">
        <w:t xml:space="preserve">~ </w:t>
      </w:r>
      <w:r w:rsidR="00CC5AEF" w:rsidRPr="00B8501F">
        <w:rPr>
          <w:rFonts w:ascii="Doulos SIL" w:hAnsi="Doulos SIL"/>
          <w:i/>
          <w:color w:val="0000FF"/>
        </w:rPr>
        <w:t>á</w:t>
      </w:r>
      <w:r w:rsidR="00CC5AEF" w:rsidRPr="00CC5AEF">
        <w:rPr>
          <w:rFonts w:ascii="Doulos SIL" w:hAnsi="Doulos SIL"/>
          <w:i/>
          <w:color w:val="0000FF"/>
        </w:rPr>
        <w:t xml:space="preserve"> </w:t>
      </w:r>
      <w:r w:rsidR="00CC5AEF">
        <w:rPr>
          <w:rFonts w:ascii="Doulos SIL" w:hAnsi="Doulos SIL"/>
          <w:i/>
          <w:color w:val="0000FF"/>
        </w:rPr>
        <w:t>bàʔŕ=rēʔ</w:t>
      </w:r>
    </w:p>
    <w:p w14:paraId="3AC3C061" w14:textId="57BC120B" w:rsidR="001C55E6" w:rsidRDefault="001C55E6" w:rsidP="00CC5AEF">
      <w:pPr>
        <w:tabs>
          <w:tab w:val="clear" w:pos="369"/>
          <w:tab w:val="left" w:pos="720"/>
          <w:tab w:val="left" w:pos="1080"/>
          <w:tab w:val="left" w:pos="2520"/>
          <w:tab w:val="left" w:pos="4500"/>
          <w:tab w:val="left" w:pos="6390"/>
        </w:tabs>
      </w:pPr>
      <w:r>
        <w:tab/>
      </w:r>
      <w:r>
        <w:tab/>
        <w:t>3SgNonh</w:t>
      </w:r>
      <w:r>
        <w:tab/>
      </w:r>
      <w:r w:rsidR="00F56484" w:rsidRPr="00861523">
        <w:rPr>
          <w:rFonts w:ascii="Doulos SIL" w:hAnsi="Doulos SIL"/>
          <w:i/>
          <w:color w:val="0000FF"/>
        </w:rPr>
        <w:t>à</w:t>
      </w:r>
      <w:r w:rsidR="001161C8">
        <w:rPr>
          <w:rFonts w:ascii="Doulos SIL" w:hAnsi="Doulos SIL"/>
          <w:i/>
          <w:color w:val="0000FF"/>
        </w:rPr>
        <w:t xml:space="preserve"> n</w:t>
      </w:r>
      <w:r w:rsidR="00F56484" w:rsidRPr="00861523">
        <w:rPr>
          <w:rFonts w:ascii="Doulos SIL" w:hAnsi="Doulos SIL"/>
          <w:i/>
          <w:color w:val="0000FF"/>
        </w:rPr>
        <w:t>í bàʔrí</w:t>
      </w:r>
      <w:r w:rsidR="00CC5AEF">
        <w:rPr>
          <w:rFonts w:ascii="Doulos SIL" w:hAnsi="Doulos SIL"/>
          <w:i/>
          <w:color w:val="0000FF"/>
        </w:rPr>
        <w:tab/>
      </w:r>
      <w:r w:rsidR="00CC5AEF" w:rsidRPr="00861523">
        <w:rPr>
          <w:rFonts w:ascii="Doulos SIL" w:hAnsi="Doulos SIL"/>
          <w:i/>
          <w:color w:val="0000FF"/>
        </w:rPr>
        <w:t>à</w:t>
      </w:r>
      <w:r w:rsidR="00CC5AEF">
        <w:rPr>
          <w:rFonts w:ascii="Doulos SIL" w:hAnsi="Doulos SIL"/>
          <w:i/>
          <w:color w:val="0000FF"/>
        </w:rPr>
        <w:t xml:space="preserve"> n</w:t>
      </w:r>
      <w:r w:rsidR="00CC5AEF" w:rsidRPr="00861523">
        <w:rPr>
          <w:rFonts w:ascii="Doulos SIL" w:hAnsi="Doulos SIL"/>
          <w:i/>
          <w:color w:val="0000FF"/>
        </w:rPr>
        <w:t>í</w:t>
      </w:r>
      <w:r w:rsidR="00CC5AEF" w:rsidRPr="00CC5AEF">
        <w:rPr>
          <w:rFonts w:ascii="Doulos SIL" w:hAnsi="Doulos SIL"/>
          <w:i/>
          <w:color w:val="0000FF"/>
        </w:rPr>
        <w:t xml:space="preserve"> </w:t>
      </w:r>
      <w:r w:rsidR="00CC5AEF">
        <w:rPr>
          <w:rFonts w:ascii="Doulos SIL" w:hAnsi="Doulos SIL"/>
          <w:i/>
          <w:color w:val="0000FF"/>
        </w:rPr>
        <w:t>bàʔŕ=rēʔ</w:t>
      </w:r>
    </w:p>
    <w:p w14:paraId="08727CBF" w14:textId="42DA0A69" w:rsidR="007D58E1" w:rsidRPr="007D58E1" w:rsidRDefault="007D58E1" w:rsidP="00CC5AEF">
      <w:pPr>
        <w:tabs>
          <w:tab w:val="clear" w:pos="369"/>
          <w:tab w:val="left" w:pos="720"/>
          <w:tab w:val="left" w:pos="1080"/>
          <w:tab w:val="left" w:pos="2520"/>
          <w:tab w:val="left" w:pos="4500"/>
          <w:tab w:val="left" w:pos="6390"/>
        </w:tabs>
      </w:pPr>
      <w:r>
        <w:tab/>
      </w:r>
      <w:r>
        <w:tab/>
      </w:r>
      <w:r>
        <w:tab/>
        <w:t xml:space="preserve">~ </w:t>
      </w:r>
      <w:r w:rsidRPr="00B8501F">
        <w:rPr>
          <w:rFonts w:ascii="Doulos SIL" w:hAnsi="Doulos SIL"/>
          <w:i/>
          <w:color w:val="0000FF"/>
        </w:rPr>
        <w:t>á bàʔrí</w:t>
      </w:r>
      <w:r w:rsidR="00CC5AEF" w:rsidRPr="00B8501F">
        <w:rPr>
          <w:rFonts w:ascii="Doulos SIL" w:hAnsi="Doulos SIL"/>
          <w:i/>
          <w:color w:val="0000FF"/>
        </w:rPr>
        <w:tab/>
      </w:r>
      <w:r w:rsidR="00CC5AEF">
        <w:t xml:space="preserve">~ </w:t>
      </w:r>
      <w:r w:rsidR="00CC5AEF" w:rsidRPr="00B8501F">
        <w:rPr>
          <w:rFonts w:ascii="Doulos SIL" w:hAnsi="Doulos SIL"/>
          <w:i/>
          <w:color w:val="0000FF"/>
        </w:rPr>
        <w:t>á</w:t>
      </w:r>
      <w:r w:rsidR="00CC5AEF" w:rsidRPr="00CC5AEF">
        <w:rPr>
          <w:rFonts w:ascii="Doulos SIL" w:hAnsi="Doulos SIL"/>
          <w:i/>
          <w:color w:val="0000FF"/>
        </w:rPr>
        <w:t xml:space="preserve"> </w:t>
      </w:r>
      <w:r w:rsidR="00CC5AEF">
        <w:rPr>
          <w:rFonts w:ascii="Doulos SIL" w:hAnsi="Doulos SIL"/>
          <w:i/>
          <w:color w:val="0000FF"/>
        </w:rPr>
        <w:t>bàʔŕ=rēʔ</w:t>
      </w:r>
    </w:p>
    <w:p w14:paraId="02B82F72" w14:textId="77777777" w:rsidR="001C55E6" w:rsidRDefault="001C55E6" w:rsidP="00CC5AEF">
      <w:pPr>
        <w:tabs>
          <w:tab w:val="clear" w:pos="369"/>
          <w:tab w:val="left" w:pos="720"/>
          <w:tab w:val="left" w:pos="1080"/>
          <w:tab w:val="left" w:pos="2520"/>
          <w:tab w:val="left" w:pos="4500"/>
          <w:tab w:val="left" w:pos="6390"/>
        </w:tabs>
      </w:pPr>
      <w:r>
        <w:tab/>
        <w:t xml:space="preserve">    </w:t>
      </w:r>
      <w:r>
        <w:rPr>
          <w:i/>
        </w:rPr>
        <w:t>singular nouns</w:t>
      </w:r>
    </w:p>
    <w:p w14:paraId="6F00D299" w14:textId="487ED6FC" w:rsidR="001C55E6" w:rsidRDefault="001C55E6" w:rsidP="00CC5AEF">
      <w:pPr>
        <w:tabs>
          <w:tab w:val="clear" w:pos="369"/>
          <w:tab w:val="left" w:pos="720"/>
          <w:tab w:val="left" w:pos="1080"/>
          <w:tab w:val="left" w:pos="2520"/>
          <w:tab w:val="left" w:pos="4500"/>
          <w:tab w:val="left" w:pos="6390"/>
        </w:tabs>
      </w:pPr>
      <w:r>
        <w:tab/>
      </w:r>
      <w:r>
        <w:tab/>
        <w:t>‘person’</w:t>
      </w:r>
      <w:r>
        <w:tab/>
      </w:r>
      <w:r w:rsidR="00F56484" w:rsidRPr="00861523">
        <w:rPr>
          <w:rFonts w:ascii="Doulos SIL" w:hAnsi="Doulos SIL"/>
          <w:i/>
          <w:color w:val="0000FF"/>
        </w:rPr>
        <w:t xml:space="preserve">à </w:t>
      </w:r>
      <w:r w:rsidRPr="00861523">
        <w:rPr>
          <w:rFonts w:ascii="Doulos SIL" w:hAnsi="Doulos SIL"/>
          <w:i/>
          <w:color w:val="0000FF"/>
        </w:rPr>
        <w:t xml:space="preserve">mɛ̀ʔɛ́ⁿ </w:t>
      </w:r>
      <w:r w:rsidR="0066030A" w:rsidRPr="00861523">
        <w:rPr>
          <w:rFonts w:ascii="Doulos SIL" w:hAnsi="Doulos SIL"/>
          <w:i/>
          <w:color w:val="0000FF"/>
        </w:rPr>
        <w:t>bàʔrí</w:t>
      </w:r>
      <w:r>
        <w:tab/>
      </w:r>
      <w:r w:rsidR="00CC5AEF" w:rsidRPr="00861523">
        <w:rPr>
          <w:rFonts w:ascii="Doulos SIL" w:hAnsi="Doulos SIL"/>
          <w:i/>
          <w:color w:val="0000FF"/>
        </w:rPr>
        <w:t xml:space="preserve">à mɛ̀ʔɛ́ⁿ </w:t>
      </w:r>
      <w:r w:rsidR="00CC5AEF">
        <w:rPr>
          <w:rFonts w:ascii="Doulos SIL" w:hAnsi="Doulos SIL"/>
          <w:i/>
          <w:color w:val="0000FF"/>
        </w:rPr>
        <w:t>bàʔŕ=rēʔ</w:t>
      </w:r>
      <w:r w:rsidR="00CC5AEF">
        <w:rPr>
          <w:rFonts w:ascii="Doulos SIL" w:hAnsi="Doulos SIL"/>
          <w:i/>
          <w:color w:val="0000FF"/>
        </w:rPr>
        <w:tab/>
      </w:r>
      <w:r>
        <w:t xml:space="preserve">(&lt; </w:t>
      </w:r>
      <w:r w:rsidRPr="00861523">
        <w:rPr>
          <w:rFonts w:ascii="Doulos SIL" w:hAnsi="Doulos SIL"/>
          <w:i/>
          <w:color w:val="0000FF"/>
        </w:rPr>
        <w:t>mɛ̀ʔɛ̀ⁿ</w:t>
      </w:r>
      <w:r>
        <w:t xml:space="preserve"> )</w:t>
      </w:r>
    </w:p>
    <w:p w14:paraId="0D9C1B8B" w14:textId="450A5C23" w:rsidR="001C55E6" w:rsidRDefault="001C55E6" w:rsidP="00CC5AEF">
      <w:pPr>
        <w:tabs>
          <w:tab w:val="clear" w:pos="369"/>
          <w:tab w:val="left" w:pos="720"/>
          <w:tab w:val="left" w:pos="1080"/>
          <w:tab w:val="left" w:pos="2520"/>
          <w:tab w:val="left" w:pos="4500"/>
          <w:tab w:val="left" w:pos="6390"/>
        </w:tabs>
      </w:pPr>
      <w:r>
        <w:tab/>
      </w:r>
      <w:r>
        <w:tab/>
        <w:t>‘wall’</w:t>
      </w:r>
      <w:r>
        <w:tab/>
      </w:r>
      <w:r w:rsidR="0066030A" w:rsidRPr="00861523">
        <w:rPr>
          <w:rFonts w:ascii="Doulos SIL" w:hAnsi="Doulos SIL"/>
          <w:i/>
          <w:color w:val="0000FF"/>
        </w:rPr>
        <w:t xml:space="preserve">à </w:t>
      </w:r>
      <w:r w:rsidRPr="00861523">
        <w:rPr>
          <w:rFonts w:ascii="Doulos SIL" w:hAnsi="Doulos SIL"/>
          <w:i/>
          <w:color w:val="0000FF"/>
        </w:rPr>
        <w:t xml:space="preserve">kógó </w:t>
      </w:r>
      <w:r w:rsidR="0066030A" w:rsidRPr="00861523">
        <w:rPr>
          <w:rFonts w:ascii="Doulos SIL" w:hAnsi="Doulos SIL"/>
          <w:i/>
          <w:color w:val="0000FF"/>
        </w:rPr>
        <w:t>bàʔrí</w:t>
      </w:r>
      <w:r>
        <w:tab/>
      </w:r>
      <w:r w:rsidR="00CC5AEF" w:rsidRPr="00861523">
        <w:rPr>
          <w:rFonts w:ascii="Doulos SIL" w:hAnsi="Doulos SIL"/>
          <w:i/>
          <w:color w:val="0000FF"/>
        </w:rPr>
        <w:t xml:space="preserve">à kógó </w:t>
      </w:r>
      <w:r w:rsidR="00CC5AEF">
        <w:rPr>
          <w:rFonts w:ascii="Doulos SIL" w:hAnsi="Doulos SIL"/>
          <w:i/>
          <w:color w:val="0000FF"/>
        </w:rPr>
        <w:t>bàʔŕ=rēʔ</w:t>
      </w:r>
      <w:r w:rsidR="00CC5AEF">
        <w:rPr>
          <w:rFonts w:ascii="Doulos SIL" w:hAnsi="Doulos SIL"/>
          <w:i/>
          <w:color w:val="0000FF"/>
        </w:rPr>
        <w:tab/>
      </w:r>
      <w:r>
        <w:t xml:space="preserve">(&lt; </w:t>
      </w:r>
      <w:r w:rsidRPr="00861523">
        <w:rPr>
          <w:rFonts w:ascii="Doulos SIL" w:hAnsi="Doulos SIL"/>
          <w:i/>
          <w:color w:val="0000FF"/>
        </w:rPr>
        <w:t>kógō</w:t>
      </w:r>
      <w:r>
        <w:t xml:space="preserve"> )</w:t>
      </w:r>
    </w:p>
    <w:p w14:paraId="38D95387" w14:textId="397D7558" w:rsidR="001C55E6" w:rsidRDefault="001C55E6" w:rsidP="00CC5AEF">
      <w:pPr>
        <w:tabs>
          <w:tab w:val="clear" w:pos="369"/>
          <w:tab w:val="left" w:pos="720"/>
          <w:tab w:val="left" w:pos="1080"/>
          <w:tab w:val="left" w:pos="2520"/>
          <w:tab w:val="left" w:pos="4500"/>
          <w:tab w:val="left" w:pos="6390"/>
        </w:tabs>
      </w:pPr>
      <w:r>
        <w:tab/>
      </w:r>
      <w:r>
        <w:tab/>
        <w:t>‘fish’</w:t>
      </w:r>
      <w:r>
        <w:tab/>
      </w:r>
      <w:r w:rsidR="0066030A" w:rsidRPr="00861523">
        <w:rPr>
          <w:rFonts w:ascii="Doulos SIL" w:hAnsi="Doulos SIL"/>
          <w:i/>
          <w:color w:val="0000FF"/>
        </w:rPr>
        <w:t>à</w:t>
      </w:r>
      <w:r w:rsidR="0066030A" w:rsidRPr="00861523">
        <w:t xml:space="preserve"> </w:t>
      </w:r>
      <w:r w:rsidR="0066030A" w:rsidRPr="00861523">
        <w:rPr>
          <w:rFonts w:ascii="Doulos SIL" w:hAnsi="Doulos SIL"/>
          <w:i/>
          <w:color w:val="0000FF"/>
        </w:rPr>
        <w:t>yì</w:t>
      </w:r>
      <w:r w:rsidRPr="00861523">
        <w:rPr>
          <w:rFonts w:ascii="Doulos SIL" w:hAnsi="Doulos SIL"/>
          <w:i/>
          <w:color w:val="0000FF"/>
        </w:rPr>
        <w:t xml:space="preserve">ʔé </w:t>
      </w:r>
      <w:r w:rsidR="0066030A" w:rsidRPr="00861523">
        <w:rPr>
          <w:rFonts w:ascii="Doulos SIL" w:hAnsi="Doulos SIL"/>
          <w:i/>
          <w:color w:val="0000FF"/>
        </w:rPr>
        <w:t>bàʔrí</w:t>
      </w:r>
      <w:r>
        <w:tab/>
      </w:r>
      <w:r w:rsidR="00CC5AEF" w:rsidRPr="00861523">
        <w:rPr>
          <w:rFonts w:ascii="Doulos SIL" w:hAnsi="Doulos SIL"/>
          <w:i/>
          <w:color w:val="0000FF"/>
        </w:rPr>
        <w:t>à</w:t>
      </w:r>
      <w:r w:rsidR="00CC5AEF" w:rsidRPr="00861523">
        <w:t xml:space="preserve"> </w:t>
      </w:r>
      <w:r w:rsidR="00CC5AEF" w:rsidRPr="00861523">
        <w:rPr>
          <w:rFonts w:ascii="Doulos SIL" w:hAnsi="Doulos SIL"/>
          <w:i/>
          <w:color w:val="0000FF"/>
        </w:rPr>
        <w:t xml:space="preserve">yìʔé </w:t>
      </w:r>
      <w:r w:rsidR="00CC5AEF">
        <w:rPr>
          <w:rFonts w:ascii="Doulos SIL" w:hAnsi="Doulos SIL"/>
          <w:i/>
          <w:color w:val="0000FF"/>
        </w:rPr>
        <w:t>bàʔŕ=rēʔ</w:t>
      </w:r>
      <w:r w:rsidR="00CC5AEF">
        <w:rPr>
          <w:rFonts w:ascii="Doulos SIL" w:hAnsi="Doulos SIL"/>
          <w:i/>
          <w:color w:val="0000FF"/>
        </w:rPr>
        <w:tab/>
      </w:r>
      <w:r>
        <w:t xml:space="preserve">(&lt; </w:t>
      </w:r>
      <w:r w:rsidRPr="00861523">
        <w:rPr>
          <w:rFonts w:ascii="Doulos SIL" w:hAnsi="Doulos SIL"/>
          <w:i/>
          <w:color w:val="0000FF"/>
        </w:rPr>
        <w:t>yíʔé</w:t>
      </w:r>
      <w:r>
        <w:t xml:space="preserve"> )</w:t>
      </w:r>
    </w:p>
    <w:p w14:paraId="04662615" w14:textId="1D0B8783" w:rsidR="001C55E6" w:rsidRDefault="001C55E6" w:rsidP="00CC5AEF">
      <w:pPr>
        <w:tabs>
          <w:tab w:val="clear" w:pos="369"/>
          <w:tab w:val="left" w:pos="720"/>
          <w:tab w:val="left" w:pos="1080"/>
          <w:tab w:val="left" w:pos="2520"/>
          <w:tab w:val="left" w:pos="4500"/>
          <w:tab w:val="left" w:pos="6390"/>
        </w:tabs>
      </w:pPr>
      <w:r>
        <w:tab/>
      </w:r>
      <w:r>
        <w:tab/>
        <w:t>‘onion’</w:t>
      </w:r>
      <w:r>
        <w:tab/>
      </w:r>
      <w:r w:rsidR="0066030A" w:rsidRPr="00861523">
        <w:rPr>
          <w:rFonts w:ascii="Doulos SIL" w:hAnsi="Doulos SIL"/>
          <w:i/>
          <w:color w:val="0000FF"/>
        </w:rPr>
        <w:t>à jā</w:t>
      </w:r>
      <w:r w:rsidRPr="00861523">
        <w:rPr>
          <w:rFonts w:ascii="Doulos SIL" w:hAnsi="Doulos SIL"/>
          <w:i/>
          <w:color w:val="0000FF"/>
        </w:rPr>
        <w:t xml:space="preserve">bá </w:t>
      </w:r>
      <w:r w:rsidR="0066030A" w:rsidRPr="00861523">
        <w:rPr>
          <w:rFonts w:ascii="Doulos SIL" w:hAnsi="Doulos SIL"/>
          <w:i/>
          <w:color w:val="0000FF"/>
        </w:rPr>
        <w:t>bàʔrí</w:t>
      </w:r>
      <w:r>
        <w:tab/>
      </w:r>
      <w:r w:rsidR="00CC5AEF" w:rsidRPr="00861523">
        <w:rPr>
          <w:rFonts w:ascii="Doulos SIL" w:hAnsi="Doulos SIL"/>
          <w:i/>
          <w:color w:val="0000FF"/>
        </w:rPr>
        <w:t xml:space="preserve">à jābá </w:t>
      </w:r>
      <w:r w:rsidR="00CC5AEF">
        <w:rPr>
          <w:rFonts w:ascii="Doulos SIL" w:hAnsi="Doulos SIL"/>
          <w:i/>
          <w:color w:val="0000FF"/>
        </w:rPr>
        <w:t>bàʔŕ=rēʔ</w:t>
      </w:r>
      <w:r w:rsidR="00CC5AEF">
        <w:rPr>
          <w:rFonts w:ascii="Doulos SIL" w:hAnsi="Doulos SIL"/>
          <w:i/>
          <w:color w:val="0000FF"/>
        </w:rPr>
        <w:tab/>
      </w:r>
      <w:r>
        <w:t xml:space="preserve">(&lt; </w:t>
      </w:r>
      <w:r w:rsidRPr="00861523">
        <w:rPr>
          <w:rFonts w:ascii="Doulos SIL" w:hAnsi="Doulos SIL"/>
          <w:i/>
          <w:color w:val="0000FF"/>
        </w:rPr>
        <w:t>jābā</w:t>
      </w:r>
      <w:r>
        <w:t xml:space="preserve"> )</w:t>
      </w:r>
    </w:p>
    <w:p w14:paraId="5DCFA468" w14:textId="5E5A7E8F" w:rsidR="001C55E6" w:rsidRPr="00335029" w:rsidRDefault="001C55E6" w:rsidP="00CC5AEF">
      <w:pPr>
        <w:tabs>
          <w:tab w:val="clear" w:pos="369"/>
          <w:tab w:val="left" w:pos="720"/>
          <w:tab w:val="left" w:pos="1080"/>
          <w:tab w:val="left" w:pos="2520"/>
          <w:tab w:val="left" w:pos="4500"/>
          <w:tab w:val="left" w:pos="6390"/>
        </w:tabs>
      </w:pPr>
      <w:r>
        <w:tab/>
      </w:r>
      <w:r>
        <w:tab/>
        <w:t>‘brick’</w:t>
      </w:r>
      <w:r>
        <w:tab/>
      </w:r>
      <w:r w:rsidR="0066030A" w:rsidRPr="00861523">
        <w:rPr>
          <w:rFonts w:ascii="Doulos SIL" w:hAnsi="Doulos SIL"/>
          <w:i/>
          <w:color w:val="0000FF"/>
        </w:rPr>
        <w:t xml:space="preserve">à </w:t>
      </w:r>
      <w:r w:rsidRPr="00861523">
        <w:rPr>
          <w:rFonts w:ascii="Doulos SIL" w:hAnsi="Doulos SIL"/>
          <w:i/>
          <w:color w:val="0000FF"/>
        </w:rPr>
        <w:t xml:space="preserve">tòfá </w:t>
      </w:r>
      <w:r w:rsidR="0066030A" w:rsidRPr="00861523">
        <w:rPr>
          <w:rFonts w:ascii="Doulos SIL" w:hAnsi="Doulos SIL"/>
          <w:i/>
          <w:color w:val="0000FF"/>
        </w:rPr>
        <w:t>bàʔrí</w:t>
      </w:r>
      <w:r>
        <w:tab/>
      </w:r>
      <w:r w:rsidR="00CC5AEF" w:rsidRPr="00861523">
        <w:rPr>
          <w:rFonts w:ascii="Doulos SIL" w:hAnsi="Doulos SIL"/>
          <w:i/>
          <w:color w:val="0000FF"/>
        </w:rPr>
        <w:t xml:space="preserve">à tòfá </w:t>
      </w:r>
      <w:r w:rsidR="00CC5AEF">
        <w:rPr>
          <w:rFonts w:ascii="Doulos SIL" w:hAnsi="Doulos SIL"/>
          <w:i/>
          <w:color w:val="0000FF"/>
        </w:rPr>
        <w:t>bàʔŕ=rēʔ</w:t>
      </w:r>
      <w:r w:rsidR="00CC5AEF">
        <w:rPr>
          <w:rFonts w:ascii="Doulos SIL" w:hAnsi="Doulos SIL"/>
          <w:i/>
          <w:color w:val="0000FF"/>
        </w:rPr>
        <w:tab/>
      </w:r>
      <w:r>
        <w:t xml:space="preserve">(&lt; </w:t>
      </w:r>
      <w:r w:rsidRPr="00861523">
        <w:rPr>
          <w:rFonts w:ascii="Doulos SIL" w:hAnsi="Doulos SIL"/>
          <w:i/>
          <w:color w:val="0000FF"/>
        </w:rPr>
        <w:t>tòfá</w:t>
      </w:r>
      <w:r>
        <w:t xml:space="preserve"> )</w:t>
      </w:r>
    </w:p>
    <w:p w14:paraId="0E862C61" w14:textId="77777777" w:rsidR="001C55E6" w:rsidRDefault="001C55E6" w:rsidP="005B3317"/>
    <w:p w14:paraId="1137BED1" w14:textId="4CEEDB6B" w:rsidR="00324E8E" w:rsidRDefault="00324E8E" w:rsidP="00695E88">
      <w:pPr>
        <w:tabs>
          <w:tab w:val="clear" w:pos="369"/>
          <w:tab w:val="left" w:pos="720"/>
          <w:tab w:val="left" w:pos="1080"/>
          <w:tab w:val="left" w:pos="3600"/>
        </w:tabs>
      </w:pPr>
      <w:r w:rsidRPr="003B42F6">
        <w:rPr>
          <w:highlight w:val="yellow"/>
        </w:rPr>
        <w:t>For the perfective par</w:t>
      </w:r>
      <w:r w:rsidR="00AF56F6">
        <w:rPr>
          <w:highlight w:val="yellow"/>
        </w:rPr>
        <w:t>adigm of pseudo-transitive</w:t>
      </w:r>
      <w:r w:rsidRPr="003B42F6">
        <w:rPr>
          <w:highlight w:val="yellow"/>
        </w:rPr>
        <w:t xml:space="preserve"> ‘go’</w:t>
      </w:r>
      <w:r>
        <w:t>, see §10.1.1.2.</w:t>
      </w:r>
    </w:p>
    <w:p w14:paraId="6E417934" w14:textId="22A0015D" w:rsidR="00F11CAD" w:rsidRPr="002D209A" w:rsidRDefault="00F11CAD" w:rsidP="00695E88">
      <w:pPr>
        <w:tabs>
          <w:tab w:val="clear" w:pos="369"/>
          <w:tab w:val="left" w:pos="720"/>
          <w:tab w:val="left" w:pos="1080"/>
          <w:tab w:val="left" w:pos="3600"/>
        </w:tabs>
      </w:pPr>
      <w:r>
        <w:tab/>
      </w:r>
    </w:p>
    <w:p w14:paraId="6667BB38" w14:textId="77777777" w:rsidR="00BD39AA" w:rsidRPr="00BD39AA" w:rsidRDefault="00BD39AA" w:rsidP="00BD39AA"/>
    <w:p w14:paraId="6527E05B" w14:textId="5192428A" w:rsidR="00C7502A" w:rsidRDefault="00C7502A" w:rsidP="00C7502A">
      <w:pPr>
        <w:pStyle w:val="Heading4"/>
        <w:numPr>
          <w:ilvl w:val="3"/>
          <w:numId w:val="1"/>
        </w:numPr>
        <w:tabs>
          <w:tab w:val="clear" w:pos="1080"/>
          <w:tab w:val="num" w:pos="864"/>
        </w:tabs>
        <w:ind w:left="864" w:hanging="864"/>
      </w:pPr>
      <w:bookmarkStart w:id="1371" w:name="_Toc508942873"/>
      <w:bookmarkStart w:id="1372" w:name="_Toc508943473"/>
      <w:bookmarkStart w:id="1373" w:name="_Toc518533260"/>
      <w:bookmarkStart w:id="1374" w:name="_Toc78375772"/>
      <w:bookmarkStart w:id="1375" w:name="_Toc79405874"/>
      <w:bookmarkStart w:id="1376" w:name="_Toc167069724"/>
      <w:bookmarkStart w:id="1377" w:name="_Toc337412117"/>
      <w:r>
        <w:t>Experiential perfect ‘have ever’</w:t>
      </w:r>
      <w:bookmarkEnd w:id="1371"/>
      <w:bookmarkEnd w:id="1372"/>
      <w:r>
        <w:t xml:space="preserve"> (</w:t>
      </w:r>
      <w:r w:rsidR="00BD39AA">
        <w:rPr>
          <w:rFonts w:ascii="Doulos SIL" w:hAnsi="Doulos SIL"/>
          <w:i/>
          <w:color w:val="0000FF"/>
        </w:rPr>
        <w:t>dú</w:t>
      </w:r>
      <w:r w:rsidR="00B16B37">
        <w:t> </w:t>
      </w:r>
      <w:r>
        <w:t>)</w:t>
      </w:r>
      <w:bookmarkEnd w:id="1373"/>
      <w:bookmarkEnd w:id="1374"/>
      <w:bookmarkEnd w:id="1375"/>
      <w:bookmarkEnd w:id="1376"/>
      <w:bookmarkEnd w:id="1377"/>
    </w:p>
    <w:p w14:paraId="6A20FF7B" w14:textId="0EB06030" w:rsidR="00BD39AA" w:rsidRPr="002D209A" w:rsidRDefault="001D6950" w:rsidP="00BD39AA">
      <w:r>
        <w:t xml:space="preserve">The sense ‘have (ever)’ is expressed by a construction with </w:t>
      </w:r>
      <w:r w:rsidRPr="00986631">
        <w:rPr>
          <w:rFonts w:ascii="Doulos SIL" w:hAnsi="Doulos SIL"/>
          <w:i/>
          <w:color w:val="0000FF"/>
        </w:rPr>
        <w:t>dú</w:t>
      </w:r>
      <w:r>
        <w:t xml:space="preserve"> following a form of the main verb.</w:t>
      </w:r>
    </w:p>
    <w:p w14:paraId="1F66BC99" w14:textId="77777777" w:rsidR="001D6950" w:rsidRPr="002D209A" w:rsidRDefault="001D6950" w:rsidP="00BD39AA"/>
    <w:p w14:paraId="0EF5F2CB" w14:textId="2EE5CB64" w:rsidR="00BD39AA" w:rsidRDefault="00BD39AA" w:rsidP="00BD39AA">
      <w:pPr>
        <w:tabs>
          <w:tab w:val="clear" w:pos="369"/>
          <w:tab w:val="left" w:pos="720"/>
          <w:tab w:val="left" w:pos="1080"/>
          <w:tab w:val="left" w:pos="1890"/>
          <w:tab w:val="left" w:pos="3060"/>
          <w:tab w:val="left" w:pos="4320"/>
        </w:tabs>
      </w:pPr>
      <w:r>
        <w:t>(xx1)</w:t>
      </w:r>
      <w:r>
        <w:tab/>
        <w:t>a.</w:t>
      </w:r>
      <w:r>
        <w:tab/>
      </w:r>
      <w:r w:rsidR="00D374B0">
        <w:rPr>
          <w:rFonts w:ascii="Doulos SIL" w:hAnsi="Doulos SIL"/>
          <w:i/>
          <w:color w:val="0000FF"/>
        </w:rPr>
        <w:t>wō</w:t>
      </w:r>
      <w:r w:rsidR="00D374B0">
        <w:rPr>
          <w:rFonts w:ascii="Doulos SIL" w:hAnsi="Doulos SIL"/>
          <w:i/>
          <w:color w:val="0000FF"/>
        </w:rPr>
        <w:tab/>
        <w:t>gbǎ</w:t>
      </w:r>
      <w:r w:rsidRPr="00986631">
        <w:rPr>
          <w:rFonts w:ascii="Doulos SIL" w:hAnsi="Doulos SIL"/>
          <w:i/>
          <w:color w:val="0000FF"/>
        </w:rPr>
        <w:t>ⁿ</w:t>
      </w:r>
      <w:r w:rsidRPr="00986631">
        <w:rPr>
          <w:rFonts w:ascii="Doulos SIL" w:hAnsi="Doulos SIL"/>
          <w:i/>
          <w:color w:val="0000FF"/>
        </w:rPr>
        <w:tab/>
      </w:r>
      <w:r w:rsidR="00D374B0">
        <w:rPr>
          <w:rFonts w:ascii="Doulos SIL" w:hAnsi="Doulos SIL"/>
          <w:i/>
          <w:color w:val="0000FF"/>
        </w:rPr>
        <w:t>j</w:t>
      </w:r>
      <w:r w:rsidRPr="00986631">
        <w:rPr>
          <w:rFonts w:ascii="Doulos SIL" w:hAnsi="Doulos SIL"/>
          <w:i/>
          <w:color w:val="0000FF"/>
        </w:rPr>
        <w:t>ìì / kpèèⁿ</w:t>
      </w:r>
      <w:r w:rsidRPr="00986631">
        <w:rPr>
          <w:rFonts w:ascii="Doulos SIL" w:hAnsi="Doulos SIL"/>
          <w:i/>
          <w:color w:val="0000FF"/>
        </w:rPr>
        <w:tab/>
      </w:r>
      <w:r w:rsidR="00D374B0">
        <w:rPr>
          <w:rFonts w:ascii="Doulos SIL" w:hAnsi="Doulos SIL"/>
          <w:i/>
          <w:color w:val="0000FF"/>
        </w:rPr>
        <w:t>dú=wɔ̀</w:t>
      </w:r>
    </w:p>
    <w:p w14:paraId="4D9E9C34" w14:textId="5236A19D" w:rsidR="00BD39AA" w:rsidRDefault="00BD39AA" w:rsidP="00BD39AA">
      <w:pPr>
        <w:tabs>
          <w:tab w:val="clear" w:pos="369"/>
          <w:tab w:val="left" w:pos="720"/>
          <w:tab w:val="left" w:pos="1080"/>
          <w:tab w:val="left" w:pos="1890"/>
          <w:tab w:val="left" w:pos="3060"/>
          <w:tab w:val="left" w:pos="4320"/>
        </w:tabs>
      </w:pPr>
      <w:r>
        <w:tab/>
      </w:r>
      <w:r>
        <w:tab/>
        <w:t>2Sg</w:t>
      </w:r>
      <w:r>
        <w:tab/>
        <w:t>elephant</w:t>
      </w:r>
      <w:r>
        <w:tab/>
        <w:t>see / kill</w:t>
      </w:r>
      <w:r>
        <w:tab/>
        <w:t>ExpPf=Q</w:t>
      </w:r>
    </w:p>
    <w:p w14:paraId="47FD0F09" w14:textId="58195C0C" w:rsidR="00BD39AA" w:rsidRPr="002D209A" w:rsidRDefault="00BD39AA" w:rsidP="00BD39AA">
      <w:pPr>
        <w:tabs>
          <w:tab w:val="clear" w:pos="369"/>
          <w:tab w:val="left" w:pos="720"/>
          <w:tab w:val="left" w:pos="1080"/>
        </w:tabs>
      </w:pPr>
      <w:r>
        <w:tab/>
      </w:r>
      <w:r>
        <w:tab/>
        <w:t>‘Have you-Sg ever seen/killed an elephant?’</w:t>
      </w:r>
      <w:r w:rsidR="001D6950">
        <w:t xml:space="preserve"> (</w:t>
      </w:r>
      <w:r w:rsidR="00D374B0">
        <w:t xml:space="preserve">&lt; </w:t>
      </w:r>
      <w:r w:rsidR="00D374B0">
        <w:rPr>
          <w:rFonts w:ascii="Doulos SIL" w:hAnsi="Doulos SIL"/>
          <w:i/>
          <w:color w:val="0000FF"/>
        </w:rPr>
        <w:t xml:space="preserve">gbàⁿ </w:t>
      </w:r>
      <w:r w:rsidR="001D6950">
        <w:t>)</w:t>
      </w:r>
    </w:p>
    <w:p w14:paraId="3DD34FB9" w14:textId="77777777" w:rsidR="00BD39AA" w:rsidRPr="002D209A" w:rsidRDefault="00BD39AA" w:rsidP="00BD39AA">
      <w:pPr>
        <w:tabs>
          <w:tab w:val="clear" w:pos="369"/>
          <w:tab w:val="left" w:pos="720"/>
          <w:tab w:val="left" w:pos="1080"/>
        </w:tabs>
      </w:pPr>
    </w:p>
    <w:p w14:paraId="6EA64D03" w14:textId="294F6D1E" w:rsidR="00BD39AA" w:rsidRDefault="00BD39AA" w:rsidP="001D6950">
      <w:pPr>
        <w:tabs>
          <w:tab w:val="clear" w:pos="369"/>
          <w:tab w:val="left" w:pos="720"/>
          <w:tab w:val="left" w:pos="1080"/>
          <w:tab w:val="left" w:pos="1890"/>
          <w:tab w:val="left" w:pos="3060"/>
          <w:tab w:val="left" w:pos="4320"/>
        </w:tabs>
      </w:pPr>
      <w:r w:rsidRPr="00986631">
        <w:rPr>
          <w:rFonts w:ascii="Doulos SIL" w:hAnsi="Doulos SIL"/>
          <w:i/>
          <w:color w:val="0000FF"/>
        </w:rPr>
        <w:tab/>
        <w:t>b.</w:t>
      </w:r>
      <w:r w:rsidRPr="00986631">
        <w:rPr>
          <w:rFonts w:ascii="Doulos SIL" w:hAnsi="Doulos SIL"/>
          <w:i/>
          <w:color w:val="0000FF"/>
        </w:rPr>
        <w:tab/>
        <w:t>ma</w:t>
      </w:r>
      <w:r w:rsidR="00D374B0">
        <w:rPr>
          <w:rFonts w:ascii="Doulos SIL" w:hAnsi="Doulos SIL"/>
          <w:i/>
          <w:color w:val="0000FF"/>
        </w:rPr>
        <w:t>̄ⁿ</w:t>
      </w:r>
      <w:r w:rsidR="00D374B0">
        <w:rPr>
          <w:rFonts w:ascii="Doulos SIL" w:hAnsi="Doulos SIL"/>
          <w:i/>
          <w:color w:val="0000FF"/>
        </w:rPr>
        <w:tab/>
        <w:t>gbǎ</w:t>
      </w:r>
      <w:r w:rsidRPr="00986631">
        <w:rPr>
          <w:rFonts w:ascii="Doulos SIL" w:hAnsi="Doulos SIL"/>
          <w:i/>
          <w:color w:val="0000FF"/>
        </w:rPr>
        <w:t>ⁿ</w:t>
      </w:r>
      <w:r w:rsidRPr="00986631">
        <w:rPr>
          <w:rFonts w:ascii="Doulos SIL" w:hAnsi="Doulos SIL"/>
          <w:i/>
          <w:color w:val="0000FF"/>
        </w:rPr>
        <w:tab/>
      </w:r>
      <w:r w:rsidR="00D374B0">
        <w:rPr>
          <w:rFonts w:ascii="Doulos SIL" w:hAnsi="Doulos SIL"/>
          <w:i/>
          <w:color w:val="0000FF"/>
        </w:rPr>
        <w:t>j</w:t>
      </w:r>
      <w:r w:rsidRPr="00986631">
        <w:rPr>
          <w:rFonts w:ascii="Doulos SIL" w:hAnsi="Doulos SIL"/>
          <w:i/>
          <w:color w:val="0000FF"/>
        </w:rPr>
        <w:t>ìì / kpèèⁿ</w:t>
      </w:r>
      <w:r w:rsidRPr="00986631">
        <w:rPr>
          <w:rFonts w:ascii="Doulos SIL" w:hAnsi="Doulos SIL"/>
          <w:i/>
          <w:color w:val="0000FF"/>
        </w:rPr>
        <w:tab/>
        <w:t>dú</w:t>
      </w:r>
    </w:p>
    <w:p w14:paraId="6801EA50" w14:textId="08F400BE" w:rsidR="00BD39AA" w:rsidRDefault="00BD39AA" w:rsidP="001D6950">
      <w:pPr>
        <w:tabs>
          <w:tab w:val="clear" w:pos="369"/>
          <w:tab w:val="left" w:pos="720"/>
          <w:tab w:val="left" w:pos="1080"/>
          <w:tab w:val="left" w:pos="1890"/>
          <w:tab w:val="left" w:pos="3060"/>
          <w:tab w:val="left" w:pos="4320"/>
        </w:tabs>
      </w:pPr>
      <w:r>
        <w:tab/>
      </w:r>
      <w:r>
        <w:tab/>
      </w:r>
      <w:r w:rsidR="001D6950">
        <w:t>1Sg</w:t>
      </w:r>
      <w:r w:rsidR="001D6950">
        <w:tab/>
        <w:t>elephant</w:t>
      </w:r>
      <w:r w:rsidR="001D6950">
        <w:tab/>
        <w:t>see / kill</w:t>
      </w:r>
      <w:r w:rsidR="001D6950">
        <w:tab/>
        <w:t>ExpPf</w:t>
      </w:r>
    </w:p>
    <w:p w14:paraId="435E0509" w14:textId="7C609521" w:rsidR="001D6950" w:rsidRDefault="001D6950" w:rsidP="00BD39AA">
      <w:pPr>
        <w:tabs>
          <w:tab w:val="clear" w:pos="369"/>
          <w:tab w:val="left" w:pos="720"/>
          <w:tab w:val="left" w:pos="1080"/>
        </w:tabs>
      </w:pPr>
      <w:r>
        <w:tab/>
      </w:r>
      <w:r>
        <w:tab/>
        <w:t>‘I have (once) seen/killed an elephant.’</w:t>
      </w:r>
    </w:p>
    <w:p w14:paraId="03F2D3B6" w14:textId="77777777" w:rsidR="00AE4047" w:rsidRDefault="00AE4047" w:rsidP="00BD39AA">
      <w:pPr>
        <w:tabs>
          <w:tab w:val="clear" w:pos="369"/>
          <w:tab w:val="left" w:pos="720"/>
          <w:tab w:val="left" w:pos="1080"/>
        </w:tabs>
      </w:pPr>
    </w:p>
    <w:p w14:paraId="15B0A218" w14:textId="77777777" w:rsidR="00AE4047" w:rsidRDefault="00AE4047" w:rsidP="00BD39AA">
      <w:pPr>
        <w:tabs>
          <w:tab w:val="clear" w:pos="369"/>
          <w:tab w:val="left" w:pos="720"/>
          <w:tab w:val="left" w:pos="1080"/>
        </w:tabs>
      </w:pPr>
    </w:p>
    <w:p w14:paraId="0C7018CF" w14:textId="7E21EEB8" w:rsidR="00BD39AA" w:rsidRDefault="00AE4047" w:rsidP="00BD39AA">
      <w:pPr>
        <w:pStyle w:val="Heading4"/>
      </w:pPr>
      <w:bookmarkStart w:id="1378" w:name="_Toc337412118"/>
      <w:r>
        <w:lastRenderedPageBreak/>
        <w:t>Recent perfect</w:t>
      </w:r>
      <w:bookmarkEnd w:id="1378"/>
    </w:p>
    <w:p w14:paraId="4A69F108" w14:textId="77777777" w:rsidR="000D3705" w:rsidRDefault="000D3705" w:rsidP="000D3705"/>
    <w:p w14:paraId="5D508FDA" w14:textId="2A0A6898" w:rsidR="000D3705" w:rsidRPr="00207FEA" w:rsidRDefault="000D3705" w:rsidP="000D3705">
      <w:pPr>
        <w:tabs>
          <w:tab w:val="clear" w:pos="369"/>
          <w:tab w:val="left" w:pos="720"/>
          <w:tab w:val="left" w:pos="1710"/>
          <w:tab w:val="left" w:pos="3330"/>
        </w:tabs>
        <w:rPr>
          <w:highlight w:val="yellow"/>
        </w:rPr>
      </w:pPr>
      <w:r w:rsidRPr="00207FEA">
        <w:rPr>
          <w:highlight w:val="yellow"/>
        </w:rPr>
        <w:t>(xx1)</w:t>
      </w:r>
      <w:r w:rsidRPr="00207FEA">
        <w:rPr>
          <w:highlight w:val="yellow"/>
        </w:rPr>
        <w:tab/>
      </w:r>
      <w:r w:rsidRPr="001339B0">
        <w:rPr>
          <w:rFonts w:ascii="Doulos SIL" w:hAnsi="Doulos SIL"/>
          <w:i/>
          <w:color w:val="0000FF"/>
        </w:rPr>
        <w:t>[sàá</w:t>
      </w:r>
      <w:r w:rsidRPr="001339B0">
        <w:rPr>
          <w:rFonts w:ascii="Doulos SIL" w:hAnsi="Doulos SIL"/>
          <w:i/>
          <w:color w:val="0000FF"/>
        </w:rPr>
        <w:tab/>
        <w:t>sèè]</w:t>
      </w:r>
      <w:r w:rsidRPr="001339B0">
        <w:rPr>
          <w:rFonts w:ascii="Doulos SIL" w:hAnsi="Doulos SIL"/>
          <w:i/>
          <w:color w:val="0000FF"/>
        </w:rPr>
        <w:tab/>
        <w:t>dɛ́kɛ́ⁿ</w:t>
      </w:r>
    </w:p>
    <w:p w14:paraId="76AB9720" w14:textId="24DD20BF" w:rsidR="000D3705" w:rsidRPr="00207FEA" w:rsidRDefault="000D3705" w:rsidP="000D3705">
      <w:pPr>
        <w:tabs>
          <w:tab w:val="clear" w:pos="369"/>
          <w:tab w:val="left" w:pos="720"/>
          <w:tab w:val="left" w:pos="1710"/>
          <w:tab w:val="left" w:pos="3330"/>
        </w:tabs>
        <w:rPr>
          <w:highlight w:val="yellow"/>
        </w:rPr>
      </w:pPr>
      <w:r w:rsidRPr="00207FEA">
        <w:rPr>
          <w:highlight w:val="yellow"/>
        </w:rPr>
        <w:tab/>
        <w:t>[house</w:t>
      </w:r>
      <w:r w:rsidRPr="00207FEA">
        <w:rPr>
          <w:highlight w:val="yellow"/>
        </w:rPr>
        <w:tab/>
        <w:t>construction]</w:t>
      </w:r>
      <w:r w:rsidRPr="00207FEA">
        <w:rPr>
          <w:highlight w:val="yellow"/>
        </w:rPr>
        <w:tab/>
        <w:t>finish</w:t>
      </w:r>
    </w:p>
    <w:p w14:paraId="2FD1AD46" w14:textId="77777777" w:rsidR="000D3705" w:rsidRPr="00D23902" w:rsidRDefault="000D3705" w:rsidP="000D3705">
      <w:pPr>
        <w:tabs>
          <w:tab w:val="clear" w:pos="369"/>
          <w:tab w:val="left" w:pos="720"/>
          <w:tab w:val="left" w:pos="1620"/>
          <w:tab w:val="left" w:pos="2610"/>
        </w:tabs>
      </w:pPr>
      <w:r w:rsidRPr="00207FEA">
        <w:rPr>
          <w:highlight w:val="yellow"/>
        </w:rPr>
        <w:tab/>
        <w:t>‘The house has already been built.’</w:t>
      </w:r>
    </w:p>
    <w:p w14:paraId="4D68D96C" w14:textId="77777777" w:rsidR="000D3705" w:rsidRPr="002D209A" w:rsidRDefault="000D3705" w:rsidP="00BD39AA"/>
    <w:p w14:paraId="204604F5" w14:textId="77777777" w:rsidR="001D6950" w:rsidRPr="00BD39AA" w:rsidRDefault="001D6950" w:rsidP="00BD39AA"/>
    <w:p w14:paraId="618B96B4" w14:textId="77777777" w:rsidR="00C7502A" w:rsidRDefault="00C7502A" w:rsidP="00C7502A">
      <w:pPr>
        <w:pStyle w:val="Heading3"/>
        <w:numPr>
          <w:ilvl w:val="2"/>
          <w:numId w:val="1"/>
        </w:numPr>
      </w:pPr>
      <w:bookmarkStart w:id="1379" w:name="_Toc167069727"/>
      <w:bookmarkStart w:id="1380" w:name="_Toc337412119"/>
      <w:r w:rsidRPr="00AE0DD8">
        <w:t>Imperfective positive system</w:t>
      </w:r>
      <w:bookmarkEnd w:id="1379"/>
      <w:bookmarkEnd w:id="1380"/>
    </w:p>
    <w:p w14:paraId="22D8A3B6" w14:textId="2424B07E" w:rsidR="00F722AB" w:rsidRDefault="000A13BA" w:rsidP="000A13BA">
      <w:r>
        <w:t xml:space="preserve">The </w:t>
      </w:r>
      <w:r w:rsidR="004C41E0">
        <w:t xml:space="preserve">present </w:t>
      </w:r>
      <w:r w:rsidR="00F722AB">
        <w:t xml:space="preserve">(no preverbal inflectional particle) </w:t>
      </w:r>
      <w:r>
        <w:t>and future</w:t>
      </w:r>
      <w:r w:rsidR="00F722AB">
        <w:t xml:space="preserve"> (preverbal inflectional particle </w:t>
      </w:r>
      <w:r w:rsidR="00F722AB" w:rsidRPr="00B81077">
        <w:rPr>
          <w:rFonts w:ascii="Doulos SIL" w:hAnsi="Doulos SIL"/>
          <w:i/>
          <w:color w:val="0000FF"/>
        </w:rPr>
        <w:t>sà</w:t>
      </w:r>
      <w:r w:rsidR="00F722AB">
        <w:t> )</w:t>
      </w:r>
      <w:r>
        <w:t xml:space="preserve"> both make use of the imperfective stem; the two are distinguished by a post-subject particle </w:t>
      </w:r>
      <w:r w:rsidRPr="00986631">
        <w:rPr>
          <w:rFonts w:ascii="Doulos SIL" w:hAnsi="Doulos SIL"/>
          <w:i/>
          <w:color w:val="0000FF"/>
        </w:rPr>
        <w:t>sà</w:t>
      </w:r>
      <w:r>
        <w:t xml:space="preserve"> which occurs in the future. The comparison of perfective and imperfective stems shows that the imperfective generally shows </w:t>
      </w:r>
      <w:r w:rsidR="00F722AB">
        <w:t>a</w:t>
      </w:r>
      <w:r>
        <w:t xml:space="preserve"> lexical</w:t>
      </w:r>
      <w:r w:rsidR="00F722AB">
        <w:t>ly unpredictable vowel quality</w:t>
      </w:r>
      <w:r>
        <w:t xml:space="preserve">. </w:t>
      </w:r>
    </w:p>
    <w:p w14:paraId="667E77E2" w14:textId="716F29E5" w:rsidR="00F722AB" w:rsidRDefault="00F722AB" w:rsidP="000A13BA">
      <w:r>
        <w:tab/>
        <w:t>The other indicative category,</w:t>
      </w:r>
      <w:r w:rsidR="0097136D">
        <w:t xml:space="preserve"> progressive, has a suffix </w:t>
      </w:r>
      <w:r w:rsidR="0097136D" w:rsidRPr="00B81077">
        <w:rPr>
          <w:rFonts w:ascii="Doulos SIL" w:hAnsi="Doulos SIL"/>
          <w:i/>
          <w:color w:val="0000FF"/>
        </w:rPr>
        <w:noBreakHyphen/>
      </w:r>
      <w:r w:rsidRPr="00B81077">
        <w:rPr>
          <w:rFonts w:ascii="Doulos SIL" w:hAnsi="Doulos SIL"/>
          <w:i/>
          <w:color w:val="0000FF"/>
        </w:rPr>
        <w:t>ya</w:t>
      </w:r>
      <w:r w:rsidR="0097136D" w:rsidRPr="00B81077">
        <w:rPr>
          <w:rFonts w:ascii="Doulos SIL" w:hAnsi="Doulos SIL"/>
          <w:i/>
          <w:color w:val="0000FF"/>
        </w:rPr>
        <w:t>̀</w:t>
      </w:r>
      <w:r>
        <w:t xml:space="preserve"> and no preverbal inflectional particle.</w:t>
      </w:r>
    </w:p>
    <w:p w14:paraId="1F9C82F2" w14:textId="5671CAD0" w:rsidR="000A13BA" w:rsidRDefault="00F722AB" w:rsidP="000A13BA">
      <w:r>
        <w:tab/>
      </w:r>
      <w:r w:rsidR="000A13BA">
        <w:t xml:space="preserve">In some cases, the vocalism of the imperative resembles the imperfective stem, but in other cases the imperative is truncated or ends in </w:t>
      </w:r>
      <w:r w:rsidR="000A13BA" w:rsidRPr="00986631">
        <w:rPr>
          <w:rFonts w:ascii="Doulos SIL" w:hAnsi="Doulos SIL"/>
          <w:i/>
          <w:color w:val="0000FF"/>
        </w:rPr>
        <w:t>i</w:t>
      </w:r>
      <w:r w:rsidR="000A13BA">
        <w:t xml:space="preserve"> versus </w:t>
      </w:r>
      <w:r w:rsidR="000A13BA" w:rsidRPr="00986631">
        <w:rPr>
          <w:rFonts w:ascii="Doulos SIL" w:hAnsi="Doulos SIL"/>
          <w:i/>
          <w:color w:val="0000FF"/>
        </w:rPr>
        <w:t>a</w:t>
      </w:r>
      <w:r w:rsidR="000A13BA">
        <w:t xml:space="preserve"> different vowel for the imperfective.</w:t>
      </w:r>
    </w:p>
    <w:p w14:paraId="5C58A288" w14:textId="77777777" w:rsidR="0097136D" w:rsidRDefault="0097136D" w:rsidP="000A13BA"/>
    <w:p w14:paraId="1955442B" w14:textId="77777777" w:rsidR="0097136D" w:rsidRDefault="0097136D" w:rsidP="000A13BA"/>
    <w:p w14:paraId="4F60129F" w14:textId="7A28E8BD" w:rsidR="0097136D" w:rsidRDefault="00537163" w:rsidP="0097136D">
      <w:pPr>
        <w:pStyle w:val="Heading4"/>
      </w:pPr>
      <w:bookmarkStart w:id="1381" w:name="_Toc337412120"/>
      <w:r>
        <w:t>E</w:t>
      </w:r>
      <w:r w:rsidR="00BE029D">
        <w:t>nclitic</w:t>
      </w:r>
      <w:r>
        <w:t xml:space="preserve"> </w:t>
      </w:r>
      <w:r w:rsidRPr="00D8383A">
        <w:t>/H+</w:t>
      </w:r>
      <w:r w:rsidRPr="00D374B0">
        <w:rPr>
          <w:rFonts w:ascii="Doulos SIL" w:hAnsi="Doulos SIL"/>
          <w:color w:val="008000"/>
        </w:rPr>
        <w:t>=</w:t>
      </w:r>
      <w:r w:rsidRPr="00D374B0">
        <w:rPr>
          <w:rFonts w:ascii="Doulos SIL" w:hAnsi="Doulos SIL"/>
          <w:color w:val="008000"/>
        </w:rPr>
        <w:sym w:font="Symbol" w:char="F0C6"/>
      </w:r>
      <w:r>
        <w:t>/</w:t>
      </w:r>
      <w:r w:rsidR="00BE029D">
        <w:t xml:space="preserve"> on subjects</w:t>
      </w:r>
      <w:r w:rsidR="0097136D">
        <w:t xml:space="preserve"> in the imperfective system</w:t>
      </w:r>
      <w:bookmarkEnd w:id="1381"/>
    </w:p>
    <w:p w14:paraId="7724E6BB" w14:textId="03517FEE" w:rsidR="0097136D" w:rsidRDefault="00A164C2" w:rsidP="0097136D">
      <w:r>
        <w:t xml:space="preserve">In comparison with perfectives, imperfective-system predicates </w:t>
      </w:r>
      <w:r w:rsidR="00537163">
        <w:t xml:space="preserve">(present, future, and progressive) </w:t>
      </w:r>
      <w:r>
        <w:t>require a form of the subject pronoun</w:t>
      </w:r>
      <w:r w:rsidR="00537163">
        <w:t xml:space="preserve"> with the final (or only) tone raised</w:t>
      </w:r>
      <w:r>
        <w:t xml:space="preserve">. Conjugation paradigms of the present </w:t>
      </w:r>
      <w:r w:rsidR="00537163">
        <w:t xml:space="preserve">are in (xx1). </w:t>
      </w:r>
      <w:r>
        <w:t xml:space="preserve"> </w:t>
      </w:r>
    </w:p>
    <w:p w14:paraId="4BFC74F6" w14:textId="77777777" w:rsidR="00A164C2" w:rsidRDefault="00A164C2" w:rsidP="0097136D"/>
    <w:p w14:paraId="25F5F2F6" w14:textId="205DB6EA" w:rsidR="00A164C2" w:rsidRDefault="0097136D" w:rsidP="005910D3">
      <w:pPr>
        <w:tabs>
          <w:tab w:val="clear" w:pos="369"/>
          <w:tab w:val="left" w:pos="720"/>
          <w:tab w:val="left" w:pos="1080"/>
          <w:tab w:val="left" w:pos="2430"/>
          <w:tab w:val="left" w:pos="3780"/>
          <w:tab w:val="left" w:pos="4950"/>
        </w:tabs>
      </w:pPr>
      <w:r>
        <w:t>(xx1)</w:t>
      </w:r>
      <w:r w:rsidR="00A164C2">
        <w:tab/>
      </w:r>
      <w:r w:rsidR="00A164C2">
        <w:tab/>
      </w:r>
      <w:r w:rsidR="00A164C2">
        <w:tab/>
        <w:t>‘exit (v)’</w:t>
      </w:r>
      <w:r w:rsidR="00A164C2">
        <w:tab/>
        <w:t>‘fall’</w:t>
      </w:r>
      <w:r w:rsidR="00A164C2">
        <w:tab/>
      </w:r>
    </w:p>
    <w:p w14:paraId="4844F747" w14:textId="77777777" w:rsidR="00A164C2" w:rsidRDefault="00A164C2" w:rsidP="005910D3">
      <w:pPr>
        <w:tabs>
          <w:tab w:val="clear" w:pos="369"/>
          <w:tab w:val="left" w:pos="720"/>
          <w:tab w:val="left" w:pos="1080"/>
          <w:tab w:val="left" w:pos="2430"/>
          <w:tab w:val="left" w:pos="3780"/>
          <w:tab w:val="left" w:pos="4950"/>
        </w:tabs>
      </w:pPr>
    </w:p>
    <w:p w14:paraId="5DB48E37" w14:textId="463EF750" w:rsidR="0097136D" w:rsidRPr="00B81077" w:rsidRDefault="0097136D" w:rsidP="005910D3">
      <w:pPr>
        <w:tabs>
          <w:tab w:val="clear" w:pos="369"/>
          <w:tab w:val="left" w:pos="720"/>
          <w:tab w:val="left" w:pos="1080"/>
          <w:tab w:val="left" w:pos="2430"/>
          <w:tab w:val="left" w:pos="3780"/>
          <w:tab w:val="left" w:pos="4950"/>
        </w:tabs>
        <w:rPr>
          <w:rFonts w:ascii="Doulos SIL" w:hAnsi="Doulos SIL"/>
          <w:i/>
          <w:color w:val="0000FF"/>
        </w:rPr>
      </w:pPr>
      <w:r>
        <w:tab/>
      </w:r>
      <w:r>
        <w:tab/>
        <w:t>1Sg</w:t>
      </w:r>
      <w:r>
        <w:tab/>
      </w:r>
      <w:r w:rsidRPr="00B81077">
        <w:rPr>
          <w:rFonts w:ascii="Doulos SIL" w:hAnsi="Doulos SIL"/>
          <w:i/>
          <w:color w:val="0000FF"/>
        </w:rPr>
        <w:t xml:space="preserve">má </w:t>
      </w:r>
      <w:r w:rsidR="005910D3">
        <w:rPr>
          <w:rFonts w:ascii="Doulos SIL" w:hAnsi="Doulos SIL"/>
          <w:i/>
          <w:color w:val="0000FF"/>
        </w:rPr>
        <w:t>ꜜ</w:t>
      </w:r>
      <w:r w:rsidR="005910D3" w:rsidRPr="00B81077">
        <w:rPr>
          <w:rFonts w:ascii="Doulos SIL" w:hAnsi="Doulos SIL"/>
          <w:i/>
          <w:color w:val="0000FF"/>
        </w:rPr>
        <w:t>b</w:t>
      </w:r>
      <w:r w:rsidR="005910D3">
        <w:rPr>
          <w:rFonts w:ascii="Doulos SIL" w:hAnsi="Doulos SIL"/>
          <w:i/>
          <w:color w:val="0000FF"/>
        </w:rPr>
        <w:t>ɔ́ɔ́</w:t>
      </w:r>
      <w:r w:rsidR="00A164C2" w:rsidRPr="00B81077">
        <w:rPr>
          <w:rFonts w:ascii="Doulos SIL" w:hAnsi="Doulos SIL"/>
          <w:i/>
          <w:color w:val="0000FF"/>
        </w:rPr>
        <w:tab/>
        <w:t>má bàà</w:t>
      </w:r>
      <w:r w:rsidR="00A164C2" w:rsidRPr="00B81077">
        <w:rPr>
          <w:rFonts w:ascii="Doulos SIL" w:hAnsi="Doulos SIL"/>
          <w:i/>
          <w:color w:val="0000FF"/>
        </w:rPr>
        <w:tab/>
      </w:r>
    </w:p>
    <w:p w14:paraId="2A731842" w14:textId="78A29CC3" w:rsidR="0097136D" w:rsidRPr="00B81077" w:rsidRDefault="0097136D" w:rsidP="005910D3">
      <w:pPr>
        <w:tabs>
          <w:tab w:val="clear" w:pos="369"/>
          <w:tab w:val="left" w:pos="720"/>
          <w:tab w:val="left" w:pos="1080"/>
          <w:tab w:val="left" w:pos="2430"/>
          <w:tab w:val="left" w:pos="3780"/>
          <w:tab w:val="left" w:pos="4950"/>
        </w:tabs>
        <w:rPr>
          <w:rFonts w:ascii="Doulos SIL" w:hAnsi="Doulos SIL"/>
          <w:i/>
          <w:color w:val="0000FF"/>
        </w:rPr>
      </w:pPr>
      <w:r w:rsidRPr="00765E68">
        <w:tab/>
      </w:r>
      <w:r w:rsidRPr="00765E68">
        <w:tab/>
        <w:t>2Sg</w:t>
      </w:r>
      <w:r w:rsidRPr="00765E68">
        <w:tab/>
      </w:r>
      <w:r w:rsidRPr="00B81077">
        <w:rPr>
          <w:rFonts w:ascii="Doulos SIL" w:hAnsi="Doulos SIL"/>
          <w:i/>
          <w:color w:val="0000FF"/>
        </w:rPr>
        <w:t xml:space="preserve">wó </w:t>
      </w:r>
      <w:r w:rsidR="005910D3">
        <w:rPr>
          <w:rFonts w:ascii="Doulos SIL" w:hAnsi="Doulos SIL"/>
          <w:i/>
          <w:color w:val="0000FF"/>
        </w:rPr>
        <w:t>ꜜ</w:t>
      </w:r>
      <w:r w:rsidR="005910D3" w:rsidRPr="00B81077">
        <w:rPr>
          <w:rFonts w:ascii="Doulos SIL" w:hAnsi="Doulos SIL"/>
          <w:i/>
          <w:color w:val="0000FF"/>
        </w:rPr>
        <w:t>b</w:t>
      </w:r>
      <w:r w:rsidR="005910D3">
        <w:rPr>
          <w:rFonts w:ascii="Doulos SIL" w:hAnsi="Doulos SIL"/>
          <w:i/>
          <w:color w:val="0000FF"/>
        </w:rPr>
        <w:t>ɔ́ɔ́</w:t>
      </w:r>
      <w:r w:rsidR="00A164C2" w:rsidRPr="00B81077">
        <w:rPr>
          <w:rFonts w:ascii="Doulos SIL" w:hAnsi="Doulos SIL"/>
          <w:i/>
          <w:color w:val="0000FF"/>
        </w:rPr>
        <w:tab/>
        <w:t>wó bàà</w:t>
      </w:r>
      <w:r w:rsidR="00A164C2" w:rsidRPr="00B81077">
        <w:rPr>
          <w:rFonts w:ascii="Doulos SIL" w:hAnsi="Doulos SIL"/>
          <w:i/>
          <w:color w:val="0000FF"/>
        </w:rPr>
        <w:tab/>
      </w:r>
    </w:p>
    <w:p w14:paraId="3E6BC21C" w14:textId="1164E9D7" w:rsidR="0097136D" w:rsidRPr="00B81077" w:rsidRDefault="0097136D" w:rsidP="005910D3">
      <w:pPr>
        <w:tabs>
          <w:tab w:val="clear" w:pos="369"/>
          <w:tab w:val="left" w:pos="720"/>
          <w:tab w:val="left" w:pos="1080"/>
          <w:tab w:val="left" w:pos="2430"/>
          <w:tab w:val="left" w:pos="3780"/>
          <w:tab w:val="left" w:pos="4950"/>
        </w:tabs>
        <w:rPr>
          <w:rFonts w:ascii="Doulos SIL" w:hAnsi="Doulos SIL"/>
          <w:i/>
          <w:color w:val="0000FF"/>
        </w:rPr>
      </w:pPr>
      <w:r w:rsidRPr="00765E68">
        <w:tab/>
      </w:r>
      <w:r w:rsidRPr="00765E68">
        <w:tab/>
        <w:t>1Pl</w:t>
      </w:r>
      <w:r w:rsidRPr="00765E68">
        <w:tab/>
      </w:r>
      <w:r w:rsidRPr="00B81077">
        <w:rPr>
          <w:rFonts w:ascii="Doulos SIL" w:hAnsi="Doulos SIL"/>
          <w:i/>
          <w:color w:val="0000FF"/>
        </w:rPr>
        <w:t xml:space="preserve">mùʔúⁿ </w:t>
      </w:r>
      <w:r w:rsidR="005910D3">
        <w:rPr>
          <w:rFonts w:ascii="Doulos SIL" w:hAnsi="Doulos SIL"/>
          <w:i/>
          <w:color w:val="0000FF"/>
        </w:rPr>
        <w:t>ꜜ</w:t>
      </w:r>
      <w:r w:rsidR="005910D3" w:rsidRPr="00B81077">
        <w:rPr>
          <w:rFonts w:ascii="Doulos SIL" w:hAnsi="Doulos SIL"/>
          <w:i/>
          <w:color w:val="0000FF"/>
        </w:rPr>
        <w:t>b</w:t>
      </w:r>
      <w:r w:rsidR="005910D3">
        <w:rPr>
          <w:rFonts w:ascii="Doulos SIL" w:hAnsi="Doulos SIL"/>
          <w:i/>
          <w:color w:val="0000FF"/>
        </w:rPr>
        <w:t>ɔ́ɔ́</w:t>
      </w:r>
      <w:r w:rsidR="00A164C2" w:rsidRPr="00B81077">
        <w:rPr>
          <w:rFonts w:ascii="Doulos SIL" w:hAnsi="Doulos SIL"/>
          <w:i/>
          <w:color w:val="0000FF"/>
        </w:rPr>
        <w:tab/>
        <w:t>mùʔúⁿ bàà</w:t>
      </w:r>
      <w:r w:rsidR="00A164C2" w:rsidRPr="00B81077">
        <w:rPr>
          <w:rFonts w:ascii="Doulos SIL" w:hAnsi="Doulos SIL"/>
          <w:i/>
          <w:color w:val="0000FF"/>
        </w:rPr>
        <w:tab/>
      </w:r>
    </w:p>
    <w:p w14:paraId="4D7EB649" w14:textId="676BA077" w:rsidR="0097136D" w:rsidRPr="00B81077" w:rsidRDefault="0097136D" w:rsidP="005910D3">
      <w:pPr>
        <w:tabs>
          <w:tab w:val="clear" w:pos="369"/>
          <w:tab w:val="left" w:pos="720"/>
          <w:tab w:val="left" w:pos="1080"/>
          <w:tab w:val="left" w:pos="2430"/>
          <w:tab w:val="left" w:pos="3780"/>
          <w:tab w:val="left" w:pos="4950"/>
        </w:tabs>
        <w:rPr>
          <w:rFonts w:ascii="Doulos SIL" w:hAnsi="Doulos SIL"/>
          <w:i/>
          <w:color w:val="0000FF"/>
        </w:rPr>
      </w:pPr>
      <w:r w:rsidRPr="00765E68">
        <w:tab/>
      </w:r>
      <w:r w:rsidRPr="00765E68">
        <w:tab/>
        <w:t>2Pl</w:t>
      </w:r>
      <w:r w:rsidRPr="00765E68">
        <w:tab/>
      </w:r>
      <w:r w:rsidRPr="00B81077">
        <w:rPr>
          <w:rFonts w:ascii="Doulos SIL" w:hAnsi="Doulos SIL"/>
          <w:i/>
          <w:color w:val="0000FF"/>
        </w:rPr>
        <w:t xml:space="preserve">ēéⁿ </w:t>
      </w:r>
      <w:r w:rsidR="005910D3">
        <w:rPr>
          <w:rFonts w:ascii="Doulos SIL" w:hAnsi="Doulos SIL"/>
          <w:i/>
          <w:color w:val="0000FF"/>
        </w:rPr>
        <w:t>ꜜ</w:t>
      </w:r>
      <w:r w:rsidR="005910D3" w:rsidRPr="00B81077">
        <w:rPr>
          <w:rFonts w:ascii="Doulos SIL" w:hAnsi="Doulos SIL"/>
          <w:i/>
          <w:color w:val="0000FF"/>
        </w:rPr>
        <w:t>b</w:t>
      </w:r>
      <w:r w:rsidR="005910D3">
        <w:rPr>
          <w:rFonts w:ascii="Doulos SIL" w:hAnsi="Doulos SIL"/>
          <w:i/>
          <w:color w:val="0000FF"/>
        </w:rPr>
        <w:t>ɔ́ɔ́</w:t>
      </w:r>
      <w:r w:rsidR="00A164C2" w:rsidRPr="00B81077">
        <w:rPr>
          <w:rFonts w:ascii="Doulos SIL" w:hAnsi="Doulos SIL"/>
          <w:i/>
          <w:color w:val="0000FF"/>
        </w:rPr>
        <w:tab/>
        <w:t>ēéⁿ bàà</w:t>
      </w:r>
      <w:r w:rsidR="00A164C2" w:rsidRPr="00B81077">
        <w:rPr>
          <w:rFonts w:ascii="Doulos SIL" w:hAnsi="Doulos SIL"/>
          <w:i/>
          <w:color w:val="0000FF"/>
        </w:rPr>
        <w:tab/>
      </w:r>
    </w:p>
    <w:p w14:paraId="02FA89ED" w14:textId="26F7DA63" w:rsidR="0097136D" w:rsidRPr="00B81077" w:rsidRDefault="0097136D" w:rsidP="005910D3">
      <w:pPr>
        <w:tabs>
          <w:tab w:val="clear" w:pos="369"/>
          <w:tab w:val="left" w:pos="720"/>
          <w:tab w:val="left" w:pos="1080"/>
          <w:tab w:val="left" w:pos="2430"/>
          <w:tab w:val="left" w:pos="3780"/>
          <w:tab w:val="left" w:pos="4950"/>
        </w:tabs>
        <w:rPr>
          <w:rFonts w:ascii="Doulos SIL" w:hAnsi="Doulos SIL"/>
          <w:i/>
          <w:color w:val="0000FF"/>
        </w:rPr>
      </w:pPr>
      <w:r>
        <w:tab/>
      </w:r>
      <w:r>
        <w:tab/>
        <w:t>3SgHum</w:t>
      </w:r>
      <w:r>
        <w:tab/>
      </w:r>
      <w:r w:rsidRPr="00B81077">
        <w:rPr>
          <w:rFonts w:ascii="Doulos SIL" w:hAnsi="Doulos SIL"/>
          <w:i/>
          <w:color w:val="0000FF"/>
        </w:rPr>
        <w:t xml:space="preserve">á </w:t>
      </w:r>
      <w:r w:rsidR="005910D3">
        <w:rPr>
          <w:rFonts w:ascii="Doulos SIL" w:hAnsi="Doulos SIL"/>
          <w:i/>
          <w:color w:val="0000FF"/>
        </w:rPr>
        <w:t>ꜜ</w:t>
      </w:r>
      <w:r w:rsidR="005910D3" w:rsidRPr="00B81077">
        <w:rPr>
          <w:rFonts w:ascii="Doulos SIL" w:hAnsi="Doulos SIL"/>
          <w:i/>
          <w:color w:val="0000FF"/>
        </w:rPr>
        <w:t>b</w:t>
      </w:r>
      <w:r w:rsidR="005910D3">
        <w:rPr>
          <w:rFonts w:ascii="Doulos SIL" w:hAnsi="Doulos SIL"/>
          <w:i/>
          <w:color w:val="0000FF"/>
        </w:rPr>
        <w:t>ɔ́ɔ́</w:t>
      </w:r>
      <w:r w:rsidR="00A164C2" w:rsidRPr="00B81077">
        <w:rPr>
          <w:rFonts w:ascii="Doulos SIL" w:hAnsi="Doulos SIL"/>
          <w:i/>
          <w:color w:val="0000FF"/>
        </w:rPr>
        <w:tab/>
        <w:t>á bàà</w:t>
      </w:r>
      <w:r w:rsidR="00A164C2" w:rsidRPr="00B81077">
        <w:rPr>
          <w:rFonts w:ascii="Doulos SIL" w:hAnsi="Doulos SIL"/>
          <w:i/>
          <w:color w:val="0000FF"/>
        </w:rPr>
        <w:tab/>
      </w:r>
    </w:p>
    <w:p w14:paraId="6128B263" w14:textId="0D81C3B0" w:rsidR="0097136D" w:rsidRPr="00B81077" w:rsidRDefault="0097136D" w:rsidP="005910D3">
      <w:pPr>
        <w:tabs>
          <w:tab w:val="clear" w:pos="369"/>
          <w:tab w:val="left" w:pos="720"/>
          <w:tab w:val="left" w:pos="1080"/>
          <w:tab w:val="left" w:pos="2430"/>
          <w:tab w:val="left" w:pos="3780"/>
          <w:tab w:val="left" w:pos="4950"/>
        </w:tabs>
        <w:rPr>
          <w:rFonts w:ascii="Doulos SIL" w:hAnsi="Doulos SIL"/>
          <w:i/>
          <w:color w:val="0000FF"/>
        </w:rPr>
      </w:pPr>
      <w:r>
        <w:tab/>
      </w:r>
      <w:r>
        <w:tab/>
        <w:t>3SgNonh</w:t>
      </w:r>
      <w:r>
        <w:tab/>
      </w:r>
      <w:r w:rsidRPr="00B81077">
        <w:rPr>
          <w:rFonts w:ascii="Doulos SIL" w:hAnsi="Doulos SIL"/>
          <w:i/>
          <w:color w:val="0000FF"/>
        </w:rPr>
        <w:t xml:space="preserve">é </w:t>
      </w:r>
      <w:r w:rsidR="005910D3">
        <w:rPr>
          <w:rFonts w:ascii="Doulos SIL" w:hAnsi="Doulos SIL"/>
          <w:i/>
          <w:color w:val="0000FF"/>
        </w:rPr>
        <w:t>ꜜ</w:t>
      </w:r>
      <w:r w:rsidR="005910D3" w:rsidRPr="00B81077">
        <w:rPr>
          <w:rFonts w:ascii="Doulos SIL" w:hAnsi="Doulos SIL"/>
          <w:i/>
          <w:color w:val="0000FF"/>
        </w:rPr>
        <w:t>b</w:t>
      </w:r>
      <w:r w:rsidR="005910D3">
        <w:rPr>
          <w:rFonts w:ascii="Doulos SIL" w:hAnsi="Doulos SIL"/>
          <w:i/>
          <w:color w:val="0000FF"/>
        </w:rPr>
        <w:t>ɔ́ɔ́</w:t>
      </w:r>
      <w:r w:rsidR="00A164C2" w:rsidRPr="00B81077">
        <w:rPr>
          <w:rFonts w:ascii="Doulos SIL" w:hAnsi="Doulos SIL"/>
          <w:i/>
          <w:color w:val="0000FF"/>
        </w:rPr>
        <w:tab/>
        <w:t>é bàà</w:t>
      </w:r>
      <w:r w:rsidR="00A164C2" w:rsidRPr="00B81077">
        <w:rPr>
          <w:rFonts w:ascii="Doulos SIL" w:hAnsi="Doulos SIL"/>
          <w:i/>
          <w:color w:val="0000FF"/>
        </w:rPr>
        <w:tab/>
      </w:r>
    </w:p>
    <w:p w14:paraId="6AF67C7B" w14:textId="463CE17F" w:rsidR="0097136D" w:rsidRPr="00B81077" w:rsidRDefault="0097136D" w:rsidP="005910D3">
      <w:pPr>
        <w:tabs>
          <w:tab w:val="clear" w:pos="369"/>
          <w:tab w:val="left" w:pos="720"/>
          <w:tab w:val="left" w:pos="1080"/>
          <w:tab w:val="left" w:pos="2430"/>
          <w:tab w:val="left" w:pos="3780"/>
          <w:tab w:val="left" w:pos="4950"/>
        </w:tabs>
        <w:rPr>
          <w:rFonts w:ascii="Doulos SIL" w:hAnsi="Doulos SIL"/>
          <w:i/>
          <w:color w:val="0000FF"/>
        </w:rPr>
      </w:pPr>
      <w:r>
        <w:tab/>
      </w:r>
      <w:r>
        <w:tab/>
        <w:t>3PlHum</w:t>
      </w:r>
      <w:r>
        <w:tab/>
      </w:r>
      <w:r w:rsidRPr="00B81077">
        <w:rPr>
          <w:rFonts w:ascii="Doulos SIL" w:hAnsi="Doulos SIL"/>
          <w:i/>
          <w:color w:val="0000FF"/>
        </w:rPr>
        <w:t xml:space="preserve">àáⁿ </w:t>
      </w:r>
      <w:r w:rsidR="005910D3">
        <w:rPr>
          <w:rFonts w:ascii="Doulos SIL" w:hAnsi="Doulos SIL"/>
          <w:i/>
          <w:color w:val="0000FF"/>
        </w:rPr>
        <w:t>ꜜ</w:t>
      </w:r>
      <w:r w:rsidR="005910D3" w:rsidRPr="00B81077">
        <w:rPr>
          <w:rFonts w:ascii="Doulos SIL" w:hAnsi="Doulos SIL"/>
          <w:i/>
          <w:color w:val="0000FF"/>
        </w:rPr>
        <w:t>b</w:t>
      </w:r>
      <w:r w:rsidR="005910D3">
        <w:rPr>
          <w:rFonts w:ascii="Doulos SIL" w:hAnsi="Doulos SIL"/>
          <w:i/>
          <w:color w:val="0000FF"/>
        </w:rPr>
        <w:t>ɔ́ɔ́</w:t>
      </w:r>
      <w:r w:rsidR="00A164C2" w:rsidRPr="00B81077">
        <w:rPr>
          <w:rFonts w:ascii="Doulos SIL" w:hAnsi="Doulos SIL"/>
          <w:i/>
          <w:color w:val="0000FF"/>
        </w:rPr>
        <w:tab/>
        <w:t>àáⁿ bàà</w:t>
      </w:r>
      <w:r w:rsidR="00A164C2" w:rsidRPr="00B81077">
        <w:rPr>
          <w:rFonts w:ascii="Doulos SIL" w:hAnsi="Doulos SIL"/>
          <w:i/>
          <w:color w:val="0000FF"/>
        </w:rPr>
        <w:tab/>
      </w:r>
    </w:p>
    <w:p w14:paraId="2B60277A" w14:textId="28A3A592" w:rsidR="0097136D" w:rsidRPr="00B81077" w:rsidRDefault="0097136D" w:rsidP="005910D3">
      <w:pPr>
        <w:tabs>
          <w:tab w:val="clear" w:pos="369"/>
          <w:tab w:val="left" w:pos="720"/>
          <w:tab w:val="left" w:pos="1080"/>
          <w:tab w:val="left" w:pos="2430"/>
          <w:tab w:val="left" w:pos="3780"/>
          <w:tab w:val="left" w:pos="4950"/>
        </w:tabs>
        <w:rPr>
          <w:rFonts w:ascii="Doulos SIL" w:hAnsi="Doulos SIL"/>
          <w:i/>
          <w:color w:val="0000FF"/>
        </w:rPr>
      </w:pPr>
      <w:r>
        <w:tab/>
      </w:r>
      <w:r>
        <w:tab/>
        <w:t>3PlNonh</w:t>
      </w:r>
      <w:r>
        <w:tab/>
      </w:r>
      <w:r w:rsidRPr="00B81077">
        <w:rPr>
          <w:rFonts w:ascii="Doulos SIL" w:hAnsi="Doulos SIL"/>
          <w:i/>
          <w:color w:val="0000FF"/>
        </w:rPr>
        <w:t xml:space="preserve">èéⁿ </w:t>
      </w:r>
      <w:r w:rsidR="005910D3">
        <w:rPr>
          <w:rFonts w:ascii="Doulos SIL" w:hAnsi="Doulos SIL"/>
          <w:i/>
          <w:color w:val="0000FF"/>
        </w:rPr>
        <w:t>ꜜ</w:t>
      </w:r>
      <w:r w:rsidR="005910D3" w:rsidRPr="00B81077">
        <w:rPr>
          <w:rFonts w:ascii="Doulos SIL" w:hAnsi="Doulos SIL"/>
          <w:i/>
          <w:color w:val="0000FF"/>
        </w:rPr>
        <w:t>b</w:t>
      </w:r>
      <w:r w:rsidR="005910D3">
        <w:rPr>
          <w:rFonts w:ascii="Doulos SIL" w:hAnsi="Doulos SIL"/>
          <w:i/>
          <w:color w:val="0000FF"/>
        </w:rPr>
        <w:t>ɔ́ɔ́</w:t>
      </w:r>
      <w:r w:rsidR="00A164C2" w:rsidRPr="00B81077">
        <w:rPr>
          <w:rFonts w:ascii="Doulos SIL" w:hAnsi="Doulos SIL"/>
          <w:i/>
          <w:color w:val="0000FF"/>
        </w:rPr>
        <w:tab/>
        <w:t>èéⁿ bàà</w:t>
      </w:r>
      <w:r w:rsidR="00A164C2" w:rsidRPr="00B81077">
        <w:rPr>
          <w:rFonts w:ascii="Doulos SIL" w:hAnsi="Doulos SIL"/>
          <w:i/>
          <w:color w:val="0000FF"/>
        </w:rPr>
        <w:tab/>
      </w:r>
    </w:p>
    <w:p w14:paraId="1A264786" w14:textId="77777777" w:rsidR="000A13BA" w:rsidRDefault="000A13BA" w:rsidP="000A13BA"/>
    <w:p w14:paraId="3F97D63C" w14:textId="0A4540DF" w:rsidR="0028458F" w:rsidRPr="005910D3" w:rsidRDefault="0028458F" w:rsidP="000A13BA">
      <w:r>
        <w:t>The tone-raising occurs not o</w:t>
      </w:r>
      <w:r w:rsidR="005910D3">
        <w:t>nly before L</w:t>
      </w:r>
      <w:r w:rsidR="005910D3">
        <w:noBreakHyphen/>
        <w:t>tones (‘fall’</w:t>
      </w:r>
      <w:r>
        <w:t>), bu</w:t>
      </w:r>
      <w:r w:rsidR="00537163">
        <w:t xml:space="preserve">t also before </w:t>
      </w:r>
      <w:r w:rsidR="005910D3">
        <w:t>H</w:t>
      </w:r>
      <w:r w:rsidR="00537163">
        <w:noBreakHyphen/>
        <w:t>tones (‘exit’)</w:t>
      </w:r>
      <w:r w:rsidR="005910D3">
        <w:t>, which are downstepped</w:t>
      </w:r>
      <w:r w:rsidR="00537163">
        <w:t xml:space="preserve">. </w:t>
      </w:r>
      <w:r w:rsidR="005910D3">
        <w:t>In the paradigm of ‘fall’, the tones of the plural subject pronouns could be accounted for by Final Tone-Raising, since the verb begins with an L</w:t>
      </w:r>
      <w:r w:rsidR="005910D3">
        <w:noBreakHyphen/>
        <w:t xml:space="preserve">tone. However, this would not account for the other subject tones for ‘fall’, and it would not account for any of the subject tones for ‘exit’. </w:t>
      </w:r>
      <w:r w:rsidR="00537163">
        <w:t xml:space="preserve">It is </w:t>
      </w:r>
      <w:r w:rsidR="00D63CD8">
        <w:t xml:space="preserve"> therefore</w:t>
      </w:r>
      <w:r w:rsidR="00537163">
        <w:t xml:space="preserve"> necessary to</w:t>
      </w:r>
      <w:r w:rsidR="00D63CD8">
        <w:t xml:space="preserve"> recognize a</w:t>
      </w:r>
      <w:r w:rsidR="00537163">
        <w:t xml:space="preserve">n enclitic </w:t>
      </w:r>
      <w:r w:rsidR="00537163" w:rsidRPr="00D8383A">
        <w:t>/H+</w:t>
      </w:r>
      <w:r w:rsidR="00537163" w:rsidRPr="00D374B0">
        <w:rPr>
          <w:rFonts w:ascii="Doulos SIL" w:hAnsi="Doulos SIL"/>
          <w:color w:val="008000"/>
        </w:rPr>
        <w:t>=</w:t>
      </w:r>
      <w:r w:rsidR="00537163" w:rsidRPr="00D374B0">
        <w:rPr>
          <w:rFonts w:ascii="Doulos SIL" w:hAnsi="Doulos SIL"/>
          <w:color w:val="008000"/>
        </w:rPr>
        <w:sym w:font="Symbol" w:char="F0C6"/>
      </w:r>
      <w:r w:rsidR="00537163">
        <w:t>/,</w:t>
      </w:r>
      <w:r w:rsidR="00D63CD8">
        <w:t xml:space="preserve"> segmentally zero</w:t>
      </w:r>
      <w:r w:rsidR="00537163">
        <w:t xml:space="preserve"> but</w:t>
      </w:r>
      <w:r w:rsidR="00D63CD8">
        <w:t xml:space="preserve"> with an H</w:t>
      </w:r>
      <w:r w:rsidR="00D63CD8">
        <w:noBreakHyphen/>
        <w:t xml:space="preserve">tone that </w:t>
      </w:r>
      <w:r w:rsidR="00D63CD8">
        <w:lastRenderedPageBreak/>
        <w:t xml:space="preserve">is realized on the final mora (or only mora in some cases) of the pronoun. </w:t>
      </w:r>
      <w:r>
        <w:t xml:space="preserve">(xx1) can therefore be </w:t>
      </w:r>
      <w:r w:rsidR="00537163">
        <w:t>revised notationally</w:t>
      </w:r>
      <w:r>
        <w:t xml:space="preserve"> as (xx2). </w:t>
      </w:r>
      <w:r w:rsidR="005910D3">
        <w:t xml:space="preserve">The presence of </w:t>
      </w:r>
      <w:r w:rsidR="005910D3" w:rsidRPr="00B81077">
        <w:rPr>
          <w:rFonts w:ascii="Doulos SIL" w:hAnsi="Doulos SIL"/>
          <w:i/>
          <w:color w:val="0000FF"/>
        </w:rPr>
        <w:t>=</w:t>
      </w:r>
      <w:r w:rsidR="005910D3" w:rsidRPr="00B81077">
        <w:rPr>
          <w:rFonts w:ascii="Doulos SIL" w:hAnsi="Doulos SIL"/>
          <w:i/>
          <w:color w:val="0000FF"/>
        </w:rPr>
        <w:sym w:font="Symbol" w:char="F0C6"/>
      </w:r>
      <w:r w:rsidR="005910D3">
        <w:t xml:space="preserve"> in the transcription is a hint that the H</w:t>
      </w:r>
      <w:r w:rsidR="005910D3">
        <w:noBreakHyphen/>
        <w:t>tone has attached to the host pronoun.</w:t>
      </w:r>
    </w:p>
    <w:p w14:paraId="3D4D1D04" w14:textId="77777777" w:rsidR="0028458F" w:rsidRDefault="0028458F" w:rsidP="000A13BA"/>
    <w:p w14:paraId="21DC1117" w14:textId="2D06CAC7" w:rsidR="0028458F" w:rsidRDefault="0028458F" w:rsidP="005910D3">
      <w:pPr>
        <w:tabs>
          <w:tab w:val="clear" w:pos="369"/>
          <w:tab w:val="left" w:pos="720"/>
          <w:tab w:val="left" w:pos="1080"/>
          <w:tab w:val="left" w:pos="2430"/>
          <w:tab w:val="left" w:pos="4320"/>
          <w:tab w:val="left" w:pos="5400"/>
        </w:tabs>
      </w:pPr>
      <w:r>
        <w:t>(xx2)</w:t>
      </w:r>
      <w:r>
        <w:tab/>
      </w:r>
      <w:r>
        <w:tab/>
      </w:r>
      <w:r>
        <w:tab/>
        <w:t>‘exit (v)’</w:t>
      </w:r>
      <w:r>
        <w:tab/>
        <w:t>‘fall’</w:t>
      </w:r>
      <w:r>
        <w:tab/>
      </w:r>
    </w:p>
    <w:p w14:paraId="12887274" w14:textId="77777777" w:rsidR="0028458F" w:rsidRDefault="0028458F" w:rsidP="005910D3">
      <w:pPr>
        <w:tabs>
          <w:tab w:val="clear" w:pos="369"/>
          <w:tab w:val="left" w:pos="720"/>
          <w:tab w:val="left" w:pos="1080"/>
          <w:tab w:val="left" w:pos="2430"/>
          <w:tab w:val="left" w:pos="4320"/>
          <w:tab w:val="left" w:pos="5400"/>
        </w:tabs>
      </w:pPr>
    </w:p>
    <w:p w14:paraId="179B907A" w14:textId="789E0D61" w:rsidR="0028458F" w:rsidRPr="00B81077" w:rsidRDefault="0028458F" w:rsidP="005910D3">
      <w:pPr>
        <w:tabs>
          <w:tab w:val="clear" w:pos="369"/>
          <w:tab w:val="left" w:pos="720"/>
          <w:tab w:val="left" w:pos="1080"/>
          <w:tab w:val="left" w:pos="2430"/>
          <w:tab w:val="left" w:pos="4320"/>
          <w:tab w:val="left" w:pos="5400"/>
        </w:tabs>
        <w:rPr>
          <w:rFonts w:ascii="Doulos SIL" w:hAnsi="Doulos SIL"/>
          <w:i/>
          <w:color w:val="0000FF"/>
        </w:rPr>
      </w:pPr>
      <w:r>
        <w:tab/>
      </w:r>
      <w:r>
        <w:tab/>
        <w:t>1Sg</w:t>
      </w:r>
      <w:r>
        <w:tab/>
      </w:r>
      <w:r w:rsidRPr="00B81077">
        <w:rPr>
          <w:rFonts w:ascii="Doulos SIL" w:hAnsi="Doulos SIL"/>
          <w:i/>
          <w:color w:val="0000FF"/>
        </w:rPr>
        <w:t>má=</w:t>
      </w:r>
      <w:r w:rsidRPr="00B81077">
        <w:rPr>
          <w:rFonts w:ascii="Doulos SIL" w:hAnsi="Doulos SIL"/>
          <w:i/>
          <w:color w:val="0000FF"/>
        </w:rPr>
        <w:sym w:font="Symbol" w:char="F0C6"/>
      </w:r>
      <w:r w:rsidRPr="00B81077">
        <w:rPr>
          <w:rFonts w:ascii="Doulos SIL" w:hAnsi="Doulos SIL"/>
          <w:i/>
          <w:color w:val="0000FF"/>
        </w:rPr>
        <w:t xml:space="preserve"> </w:t>
      </w:r>
      <w:r w:rsidR="005910D3">
        <w:rPr>
          <w:rFonts w:ascii="Doulos SIL" w:hAnsi="Doulos SIL"/>
          <w:i/>
          <w:color w:val="0000FF"/>
        </w:rPr>
        <w:t>ꜜ</w:t>
      </w:r>
      <w:r w:rsidRPr="00B81077">
        <w:rPr>
          <w:rFonts w:ascii="Doulos SIL" w:hAnsi="Doulos SIL"/>
          <w:i/>
          <w:color w:val="0000FF"/>
        </w:rPr>
        <w:t>b</w:t>
      </w:r>
      <w:r w:rsidR="005910D3">
        <w:rPr>
          <w:rFonts w:ascii="Doulos SIL" w:hAnsi="Doulos SIL"/>
          <w:i/>
          <w:color w:val="0000FF"/>
        </w:rPr>
        <w:t>ɔ́ɔ́</w:t>
      </w:r>
      <w:r w:rsidRPr="00B81077">
        <w:rPr>
          <w:rFonts w:ascii="Doulos SIL" w:hAnsi="Doulos SIL"/>
          <w:i/>
          <w:color w:val="0000FF"/>
        </w:rPr>
        <w:tab/>
        <w:t>má=</w:t>
      </w:r>
      <w:r w:rsidRPr="00B81077">
        <w:rPr>
          <w:rFonts w:ascii="Doulos SIL" w:hAnsi="Doulos SIL"/>
          <w:i/>
          <w:color w:val="0000FF"/>
        </w:rPr>
        <w:sym w:font="Symbol" w:char="F0C6"/>
      </w:r>
      <w:r w:rsidRPr="00B81077">
        <w:rPr>
          <w:rFonts w:ascii="Doulos SIL" w:hAnsi="Doulos SIL"/>
          <w:i/>
          <w:color w:val="0000FF"/>
        </w:rPr>
        <w:t xml:space="preserve"> bàà</w:t>
      </w:r>
      <w:r w:rsidRPr="00B81077">
        <w:rPr>
          <w:rFonts w:ascii="Doulos SIL" w:hAnsi="Doulos SIL"/>
          <w:i/>
          <w:color w:val="0000FF"/>
        </w:rPr>
        <w:tab/>
      </w:r>
    </w:p>
    <w:p w14:paraId="460264F9" w14:textId="62744151" w:rsidR="0028458F" w:rsidRPr="00B81077" w:rsidRDefault="0028458F" w:rsidP="005910D3">
      <w:pPr>
        <w:tabs>
          <w:tab w:val="clear" w:pos="369"/>
          <w:tab w:val="left" w:pos="720"/>
          <w:tab w:val="left" w:pos="1080"/>
          <w:tab w:val="left" w:pos="2430"/>
          <w:tab w:val="left" w:pos="4320"/>
          <w:tab w:val="left" w:pos="5400"/>
        </w:tabs>
        <w:rPr>
          <w:rFonts w:ascii="Doulos SIL" w:hAnsi="Doulos SIL"/>
          <w:i/>
          <w:color w:val="0000FF"/>
        </w:rPr>
      </w:pPr>
      <w:r w:rsidRPr="00765E68">
        <w:tab/>
      </w:r>
      <w:r w:rsidRPr="00765E68">
        <w:tab/>
        <w:t>2Sg</w:t>
      </w:r>
      <w:r w:rsidRPr="00765E68">
        <w:tab/>
      </w:r>
      <w:r w:rsidRPr="00B81077">
        <w:rPr>
          <w:rFonts w:ascii="Doulos SIL" w:hAnsi="Doulos SIL"/>
          <w:i/>
          <w:color w:val="0000FF"/>
        </w:rPr>
        <w:t>wó=</w:t>
      </w:r>
      <w:r w:rsidRPr="00B81077">
        <w:rPr>
          <w:rFonts w:ascii="Doulos SIL" w:hAnsi="Doulos SIL"/>
          <w:i/>
          <w:color w:val="0000FF"/>
        </w:rPr>
        <w:sym w:font="Symbol" w:char="F0C6"/>
      </w:r>
      <w:r w:rsidRPr="00B81077">
        <w:rPr>
          <w:rFonts w:ascii="Doulos SIL" w:hAnsi="Doulos SIL"/>
          <w:i/>
          <w:color w:val="0000FF"/>
        </w:rPr>
        <w:t xml:space="preserve"> </w:t>
      </w:r>
      <w:r w:rsidR="005910D3">
        <w:rPr>
          <w:rFonts w:ascii="Doulos SIL" w:hAnsi="Doulos SIL"/>
          <w:i/>
          <w:color w:val="0000FF"/>
        </w:rPr>
        <w:t>ꜜ</w:t>
      </w:r>
      <w:r w:rsidR="005910D3" w:rsidRPr="00B81077">
        <w:rPr>
          <w:rFonts w:ascii="Doulos SIL" w:hAnsi="Doulos SIL"/>
          <w:i/>
          <w:color w:val="0000FF"/>
        </w:rPr>
        <w:t>b</w:t>
      </w:r>
      <w:r w:rsidR="005910D3">
        <w:rPr>
          <w:rFonts w:ascii="Doulos SIL" w:hAnsi="Doulos SIL"/>
          <w:i/>
          <w:color w:val="0000FF"/>
        </w:rPr>
        <w:t>ɔ́ɔ́</w:t>
      </w:r>
      <w:r w:rsidRPr="00B81077">
        <w:rPr>
          <w:rFonts w:ascii="Doulos SIL" w:hAnsi="Doulos SIL"/>
          <w:i/>
          <w:color w:val="0000FF"/>
        </w:rPr>
        <w:tab/>
        <w:t>wó=</w:t>
      </w:r>
      <w:r w:rsidRPr="00B81077">
        <w:rPr>
          <w:rFonts w:ascii="Doulos SIL" w:hAnsi="Doulos SIL"/>
          <w:i/>
          <w:color w:val="0000FF"/>
        </w:rPr>
        <w:sym w:font="Symbol" w:char="F0C6"/>
      </w:r>
      <w:r w:rsidRPr="00B81077">
        <w:rPr>
          <w:rFonts w:ascii="Doulos SIL" w:hAnsi="Doulos SIL"/>
          <w:i/>
          <w:color w:val="0000FF"/>
        </w:rPr>
        <w:t xml:space="preserve"> bàà</w:t>
      </w:r>
      <w:r w:rsidRPr="00B81077">
        <w:rPr>
          <w:rFonts w:ascii="Doulos SIL" w:hAnsi="Doulos SIL"/>
          <w:i/>
          <w:color w:val="0000FF"/>
        </w:rPr>
        <w:tab/>
      </w:r>
    </w:p>
    <w:p w14:paraId="64E87753" w14:textId="20FA9CAA" w:rsidR="0028458F" w:rsidRPr="00B81077" w:rsidRDefault="0028458F" w:rsidP="005910D3">
      <w:pPr>
        <w:tabs>
          <w:tab w:val="clear" w:pos="369"/>
          <w:tab w:val="left" w:pos="720"/>
          <w:tab w:val="left" w:pos="1080"/>
          <w:tab w:val="left" w:pos="2430"/>
          <w:tab w:val="left" w:pos="4320"/>
          <w:tab w:val="left" w:pos="5400"/>
        </w:tabs>
        <w:rPr>
          <w:rFonts w:ascii="Doulos SIL" w:hAnsi="Doulos SIL"/>
          <w:i/>
          <w:color w:val="0000FF"/>
        </w:rPr>
      </w:pPr>
      <w:r w:rsidRPr="00765E68">
        <w:tab/>
      </w:r>
      <w:r w:rsidRPr="00765E68">
        <w:tab/>
        <w:t>1Pl</w:t>
      </w:r>
      <w:r w:rsidRPr="00765E68">
        <w:tab/>
      </w:r>
      <w:r w:rsidRPr="00B81077">
        <w:rPr>
          <w:rFonts w:ascii="Doulos SIL" w:hAnsi="Doulos SIL"/>
          <w:i/>
          <w:color w:val="0000FF"/>
        </w:rPr>
        <w:t>mùʔúⁿ=</w:t>
      </w:r>
      <w:r w:rsidRPr="00B81077">
        <w:rPr>
          <w:rFonts w:ascii="Doulos SIL" w:hAnsi="Doulos SIL"/>
          <w:i/>
          <w:color w:val="0000FF"/>
        </w:rPr>
        <w:sym w:font="Symbol" w:char="F0C6"/>
      </w:r>
      <w:r w:rsidRPr="00B81077">
        <w:rPr>
          <w:rFonts w:ascii="Doulos SIL" w:hAnsi="Doulos SIL"/>
          <w:i/>
          <w:color w:val="0000FF"/>
        </w:rPr>
        <w:t xml:space="preserve"> </w:t>
      </w:r>
      <w:r w:rsidR="005910D3">
        <w:rPr>
          <w:rFonts w:ascii="Doulos SIL" w:hAnsi="Doulos SIL"/>
          <w:i/>
          <w:color w:val="0000FF"/>
        </w:rPr>
        <w:t>ꜜ</w:t>
      </w:r>
      <w:r w:rsidR="005910D3" w:rsidRPr="00B81077">
        <w:rPr>
          <w:rFonts w:ascii="Doulos SIL" w:hAnsi="Doulos SIL"/>
          <w:i/>
          <w:color w:val="0000FF"/>
        </w:rPr>
        <w:t>b</w:t>
      </w:r>
      <w:r w:rsidR="005910D3">
        <w:rPr>
          <w:rFonts w:ascii="Doulos SIL" w:hAnsi="Doulos SIL"/>
          <w:i/>
          <w:color w:val="0000FF"/>
        </w:rPr>
        <w:t>ɔ́ɔ́</w:t>
      </w:r>
      <w:r w:rsidRPr="00B81077">
        <w:rPr>
          <w:rFonts w:ascii="Doulos SIL" w:hAnsi="Doulos SIL"/>
          <w:i/>
          <w:color w:val="0000FF"/>
        </w:rPr>
        <w:tab/>
        <w:t>mùʔúⁿ=</w:t>
      </w:r>
      <w:r w:rsidRPr="00B81077">
        <w:rPr>
          <w:rFonts w:ascii="Doulos SIL" w:hAnsi="Doulos SIL"/>
          <w:i/>
          <w:color w:val="0000FF"/>
        </w:rPr>
        <w:sym w:font="Symbol" w:char="F0C6"/>
      </w:r>
      <w:r w:rsidRPr="00B81077">
        <w:rPr>
          <w:rFonts w:ascii="Doulos SIL" w:hAnsi="Doulos SIL"/>
          <w:i/>
          <w:color w:val="0000FF"/>
        </w:rPr>
        <w:t xml:space="preserve"> bàà</w:t>
      </w:r>
      <w:r w:rsidRPr="00B81077">
        <w:rPr>
          <w:rFonts w:ascii="Doulos SIL" w:hAnsi="Doulos SIL"/>
          <w:i/>
          <w:color w:val="0000FF"/>
        </w:rPr>
        <w:tab/>
      </w:r>
    </w:p>
    <w:p w14:paraId="4536A74F" w14:textId="4958F03C" w:rsidR="0028458F" w:rsidRPr="00B81077" w:rsidRDefault="0028458F" w:rsidP="005910D3">
      <w:pPr>
        <w:tabs>
          <w:tab w:val="clear" w:pos="369"/>
          <w:tab w:val="left" w:pos="720"/>
          <w:tab w:val="left" w:pos="1080"/>
          <w:tab w:val="left" w:pos="2430"/>
          <w:tab w:val="left" w:pos="4320"/>
          <w:tab w:val="left" w:pos="5400"/>
        </w:tabs>
        <w:rPr>
          <w:rFonts w:ascii="Doulos SIL" w:hAnsi="Doulos SIL"/>
          <w:i/>
          <w:color w:val="0000FF"/>
        </w:rPr>
      </w:pPr>
      <w:r w:rsidRPr="00765E68">
        <w:tab/>
      </w:r>
      <w:r w:rsidRPr="00765E68">
        <w:tab/>
        <w:t>2Pl</w:t>
      </w:r>
      <w:r w:rsidRPr="00765E68">
        <w:tab/>
      </w:r>
      <w:r w:rsidRPr="00B81077">
        <w:rPr>
          <w:rFonts w:ascii="Doulos SIL" w:hAnsi="Doulos SIL"/>
          <w:i/>
          <w:color w:val="0000FF"/>
        </w:rPr>
        <w:t>ēéⁿ=</w:t>
      </w:r>
      <w:r w:rsidRPr="00B81077">
        <w:rPr>
          <w:rFonts w:ascii="Doulos SIL" w:hAnsi="Doulos SIL"/>
          <w:i/>
          <w:color w:val="0000FF"/>
        </w:rPr>
        <w:sym w:font="Symbol" w:char="F0C6"/>
      </w:r>
      <w:r w:rsidRPr="00B81077">
        <w:rPr>
          <w:rFonts w:ascii="Doulos SIL" w:hAnsi="Doulos SIL"/>
          <w:i/>
          <w:color w:val="0000FF"/>
        </w:rPr>
        <w:t xml:space="preserve"> </w:t>
      </w:r>
      <w:r w:rsidR="005910D3">
        <w:rPr>
          <w:rFonts w:ascii="Doulos SIL" w:hAnsi="Doulos SIL"/>
          <w:i/>
          <w:color w:val="0000FF"/>
        </w:rPr>
        <w:t>ꜜ</w:t>
      </w:r>
      <w:r w:rsidR="005910D3" w:rsidRPr="00B81077">
        <w:rPr>
          <w:rFonts w:ascii="Doulos SIL" w:hAnsi="Doulos SIL"/>
          <w:i/>
          <w:color w:val="0000FF"/>
        </w:rPr>
        <w:t>b</w:t>
      </w:r>
      <w:r w:rsidR="005910D3">
        <w:rPr>
          <w:rFonts w:ascii="Doulos SIL" w:hAnsi="Doulos SIL"/>
          <w:i/>
          <w:color w:val="0000FF"/>
        </w:rPr>
        <w:t>ɔ́ɔ́</w:t>
      </w:r>
      <w:r w:rsidRPr="00B81077">
        <w:rPr>
          <w:rFonts w:ascii="Doulos SIL" w:hAnsi="Doulos SIL"/>
          <w:i/>
          <w:color w:val="0000FF"/>
        </w:rPr>
        <w:tab/>
        <w:t>ēéⁿ=</w:t>
      </w:r>
      <w:r w:rsidRPr="00B81077">
        <w:rPr>
          <w:rFonts w:ascii="Doulos SIL" w:hAnsi="Doulos SIL"/>
          <w:i/>
          <w:color w:val="0000FF"/>
        </w:rPr>
        <w:sym w:font="Symbol" w:char="F0C6"/>
      </w:r>
      <w:r w:rsidRPr="00B81077">
        <w:rPr>
          <w:rFonts w:ascii="Doulos SIL" w:hAnsi="Doulos SIL"/>
          <w:i/>
          <w:color w:val="0000FF"/>
        </w:rPr>
        <w:t xml:space="preserve"> bàà</w:t>
      </w:r>
      <w:r w:rsidRPr="00B81077">
        <w:rPr>
          <w:rFonts w:ascii="Doulos SIL" w:hAnsi="Doulos SIL"/>
          <w:i/>
          <w:color w:val="0000FF"/>
        </w:rPr>
        <w:tab/>
      </w:r>
    </w:p>
    <w:p w14:paraId="5CBD5AB6" w14:textId="74051CC3" w:rsidR="0028458F" w:rsidRPr="00B81077" w:rsidRDefault="0028458F" w:rsidP="005910D3">
      <w:pPr>
        <w:tabs>
          <w:tab w:val="clear" w:pos="369"/>
          <w:tab w:val="left" w:pos="720"/>
          <w:tab w:val="left" w:pos="1080"/>
          <w:tab w:val="left" w:pos="2430"/>
          <w:tab w:val="left" w:pos="4320"/>
          <w:tab w:val="left" w:pos="5400"/>
        </w:tabs>
        <w:rPr>
          <w:rFonts w:ascii="Doulos SIL" w:hAnsi="Doulos SIL"/>
          <w:i/>
          <w:color w:val="0000FF"/>
        </w:rPr>
      </w:pPr>
      <w:r>
        <w:tab/>
      </w:r>
      <w:r>
        <w:tab/>
        <w:t>3SgHum</w:t>
      </w:r>
      <w:r>
        <w:tab/>
      </w:r>
      <w:r w:rsidRPr="00B81077">
        <w:rPr>
          <w:rFonts w:ascii="Doulos SIL" w:hAnsi="Doulos SIL"/>
          <w:i/>
          <w:color w:val="0000FF"/>
        </w:rPr>
        <w:t>á=</w:t>
      </w:r>
      <w:r w:rsidRPr="00B81077">
        <w:rPr>
          <w:rFonts w:ascii="Doulos SIL" w:hAnsi="Doulos SIL"/>
          <w:i/>
          <w:color w:val="0000FF"/>
        </w:rPr>
        <w:sym w:font="Symbol" w:char="F0C6"/>
      </w:r>
      <w:r w:rsidRPr="00B81077">
        <w:rPr>
          <w:rFonts w:ascii="Doulos SIL" w:hAnsi="Doulos SIL"/>
          <w:i/>
          <w:color w:val="0000FF"/>
        </w:rPr>
        <w:t xml:space="preserve"> </w:t>
      </w:r>
      <w:r w:rsidR="005910D3">
        <w:rPr>
          <w:rFonts w:ascii="Doulos SIL" w:hAnsi="Doulos SIL"/>
          <w:i/>
          <w:color w:val="0000FF"/>
        </w:rPr>
        <w:t>ꜜ</w:t>
      </w:r>
      <w:r w:rsidR="005910D3" w:rsidRPr="00B81077">
        <w:rPr>
          <w:rFonts w:ascii="Doulos SIL" w:hAnsi="Doulos SIL"/>
          <w:i/>
          <w:color w:val="0000FF"/>
        </w:rPr>
        <w:t>b</w:t>
      </w:r>
      <w:r w:rsidR="005910D3">
        <w:rPr>
          <w:rFonts w:ascii="Doulos SIL" w:hAnsi="Doulos SIL"/>
          <w:i/>
          <w:color w:val="0000FF"/>
        </w:rPr>
        <w:t>ɔ́ɔ́</w:t>
      </w:r>
      <w:r w:rsidRPr="00B81077">
        <w:rPr>
          <w:rFonts w:ascii="Doulos SIL" w:hAnsi="Doulos SIL"/>
          <w:i/>
          <w:color w:val="0000FF"/>
        </w:rPr>
        <w:tab/>
        <w:t>á=</w:t>
      </w:r>
      <w:r w:rsidRPr="00B81077">
        <w:rPr>
          <w:rFonts w:ascii="Doulos SIL" w:hAnsi="Doulos SIL"/>
          <w:i/>
          <w:color w:val="0000FF"/>
        </w:rPr>
        <w:sym w:font="Symbol" w:char="F0C6"/>
      </w:r>
      <w:r w:rsidRPr="00B81077">
        <w:rPr>
          <w:rFonts w:ascii="Doulos SIL" w:hAnsi="Doulos SIL"/>
          <w:i/>
          <w:color w:val="0000FF"/>
        </w:rPr>
        <w:t xml:space="preserve"> bàà</w:t>
      </w:r>
      <w:r w:rsidRPr="00B81077">
        <w:rPr>
          <w:rFonts w:ascii="Doulos SIL" w:hAnsi="Doulos SIL"/>
          <w:i/>
          <w:color w:val="0000FF"/>
        </w:rPr>
        <w:tab/>
      </w:r>
    </w:p>
    <w:p w14:paraId="674DF03A" w14:textId="032D656C" w:rsidR="0028458F" w:rsidRPr="00B81077" w:rsidRDefault="0028458F" w:rsidP="005910D3">
      <w:pPr>
        <w:tabs>
          <w:tab w:val="clear" w:pos="369"/>
          <w:tab w:val="left" w:pos="720"/>
          <w:tab w:val="left" w:pos="1080"/>
          <w:tab w:val="left" w:pos="2430"/>
          <w:tab w:val="left" w:pos="4320"/>
          <w:tab w:val="left" w:pos="5400"/>
        </w:tabs>
        <w:rPr>
          <w:rFonts w:ascii="Doulos SIL" w:hAnsi="Doulos SIL"/>
          <w:i/>
          <w:color w:val="0000FF"/>
        </w:rPr>
      </w:pPr>
      <w:r>
        <w:tab/>
      </w:r>
      <w:r>
        <w:tab/>
        <w:t>3SgNonh</w:t>
      </w:r>
      <w:r>
        <w:tab/>
      </w:r>
      <w:r w:rsidRPr="00B81077">
        <w:rPr>
          <w:rFonts w:ascii="Doulos SIL" w:hAnsi="Doulos SIL"/>
          <w:i/>
          <w:color w:val="0000FF"/>
        </w:rPr>
        <w:t>é=</w:t>
      </w:r>
      <w:r w:rsidRPr="00B81077">
        <w:rPr>
          <w:rFonts w:ascii="Doulos SIL" w:hAnsi="Doulos SIL"/>
          <w:i/>
          <w:color w:val="0000FF"/>
        </w:rPr>
        <w:sym w:font="Symbol" w:char="F0C6"/>
      </w:r>
      <w:r w:rsidRPr="00B81077">
        <w:rPr>
          <w:rFonts w:ascii="Doulos SIL" w:hAnsi="Doulos SIL"/>
          <w:i/>
          <w:color w:val="0000FF"/>
        </w:rPr>
        <w:t xml:space="preserve"> </w:t>
      </w:r>
      <w:r w:rsidR="005910D3">
        <w:rPr>
          <w:rFonts w:ascii="Doulos SIL" w:hAnsi="Doulos SIL"/>
          <w:i/>
          <w:color w:val="0000FF"/>
        </w:rPr>
        <w:t>ꜜ</w:t>
      </w:r>
      <w:r w:rsidR="005910D3" w:rsidRPr="00B81077">
        <w:rPr>
          <w:rFonts w:ascii="Doulos SIL" w:hAnsi="Doulos SIL"/>
          <w:i/>
          <w:color w:val="0000FF"/>
        </w:rPr>
        <w:t>b</w:t>
      </w:r>
      <w:r w:rsidR="005910D3">
        <w:rPr>
          <w:rFonts w:ascii="Doulos SIL" w:hAnsi="Doulos SIL"/>
          <w:i/>
          <w:color w:val="0000FF"/>
        </w:rPr>
        <w:t>ɔ́ɔ́</w:t>
      </w:r>
      <w:r w:rsidRPr="00B81077">
        <w:rPr>
          <w:rFonts w:ascii="Doulos SIL" w:hAnsi="Doulos SIL"/>
          <w:i/>
          <w:color w:val="0000FF"/>
        </w:rPr>
        <w:tab/>
        <w:t>é=</w:t>
      </w:r>
      <w:r w:rsidRPr="00B81077">
        <w:rPr>
          <w:rFonts w:ascii="Doulos SIL" w:hAnsi="Doulos SIL"/>
          <w:i/>
          <w:color w:val="0000FF"/>
        </w:rPr>
        <w:sym w:font="Symbol" w:char="F0C6"/>
      </w:r>
      <w:r w:rsidRPr="00B81077">
        <w:rPr>
          <w:rFonts w:ascii="Doulos SIL" w:hAnsi="Doulos SIL"/>
          <w:i/>
          <w:color w:val="0000FF"/>
        </w:rPr>
        <w:t xml:space="preserve"> bàà</w:t>
      </w:r>
      <w:r w:rsidRPr="00B81077">
        <w:rPr>
          <w:rFonts w:ascii="Doulos SIL" w:hAnsi="Doulos SIL"/>
          <w:i/>
          <w:color w:val="0000FF"/>
        </w:rPr>
        <w:tab/>
      </w:r>
    </w:p>
    <w:p w14:paraId="3405C16E" w14:textId="7F988805" w:rsidR="0028458F" w:rsidRPr="00B81077" w:rsidRDefault="0028458F" w:rsidP="005910D3">
      <w:pPr>
        <w:tabs>
          <w:tab w:val="clear" w:pos="369"/>
          <w:tab w:val="left" w:pos="720"/>
          <w:tab w:val="left" w:pos="1080"/>
          <w:tab w:val="left" w:pos="2430"/>
          <w:tab w:val="left" w:pos="4320"/>
          <w:tab w:val="left" w:pos="5400"/>
        </w:tabs>
        <w:rPr>
          <w:rFonts w:ascii="Doulos SIL" w:hAnsi="Doulos SIL"/>
          <w:i/>
          <w:color w:val="0000FF"/>
        </w:rPr>
      </w:pPr>
      <w:r>
        <w:tab/>
      </w:r>
      <w:r>
        <w:tab/>
        <w:t>3PlHum</w:t>
      </w:r>
      <w:r>
        <w:tab/>
      </w:r>
      <w:r w:rsidRPr="00B81077">
        <w:rPr>
          <w:rFonts w:ascii="Doulos SIL" w:hAnsi="Doulos SIL"/>
          <w:i/>
          <w:color w:val="0000FF"/>
        </w:rPr>
        <w:t>àáⁿ=</w:t>
      </w:r>
      <w:r w:rsidRPr="00B81077">
        <w:rPr>
          <w:rFonts w:ascii="Doulos SIL" w:hAnsi="Doulos SIL"/>
          <w:i/>
          <w:color w:val="0000FF"/>
        </w:rPr>
        <w:sym w:font="Symbol" w:char="F0C6"/>
      </w:r>
      <w:r w:rsidRPr="00B81077">
        <w:rPr>
          <w:rFonts w:ascii="Doulos SIL" w:hAnsi="Doulos SIL"/>
          <w:i/>
          <w:color w:val="0000FF"/>
        </w:rPr>
        <w:t xml:space="preserve"> </w:t>
      </w:r>
      <w:r w:rsidR="005910D3">
        <w:rPr>
          <w:rFonts w:ascii="Doulos SIL" w:hAnsi="Doulos SIL"/>
          <w:i/>
          <w:color w:val="0000FF"/>
        </w:rPr>
        <w:t>ꜜ</w:t>
      </w:r>
      <w:r w:rsidR="005910D3" w:rsidRPr="00B81077">
        <w:rPr>
          <w:rFonts w:ascii="Doulos SIL" w:hAnsi="Doulos SIL"/>
          <w:i/>
          <w:color w:val="0000FF"/>
        </w:rPr>
        <w:t>b</w:t>
      </w:r>
      <w:r w:rsidR="005910D3">
        <w:rPr>
          <w:rFonts w:ascii="Doulos SIL" w:hAnsi="Doulos SIL"/>
          <w:i/>
          <w:color w:val="0000FF"/>
        </w:rPr>
        <w:t>ɔ́ɔ́</w:t>
      </w:r>
      <w:r w:rsidRPr="00B81077">
        <w:rPr>
          <w:rFonts w:ascii="Doulos SIL" w:hAnsi="Doulos SIL"/>
          <w:i/>
          <w:color w:val="0000FF"/>
        </w:rPr>
        <w:tab/>
        <w:t>àáⁿ=</w:t>
      </w:r>
      <w:r w:rsidRPr="00B81077">
        <w:rPr>
          <w:rFonts w:ascii="Doulos SIL" w:hAnsi="Doulos SIL"/>
          <w:i/>
          <w:color w:val="0000FF"/>
        </w:rPr>
        <w:sym w:font="Symbol" w:char="F0C6"/>
      </w:r>
      <w:r w:rsidRPr="00B81077">
        <w:rPr>
          <w:rFonts w:ascii="Doulos SIL" w:hAnsi="Doulos SIL"/>
          <w:i/>
          <w:color w:val="0000FF"/>
        </w:rPr>
        <w:t xml:space="preserve"> bàà</w:t>
      </w:r>
      <w:r w:rsidRPr="00B81077">
        <w:rPr>
          <w:rFonts w:ascii="Doulos SIL" w:hAnsi="Doulos SIL"/>
          <w:i/>
          <w:color w:val="0000FF"/>
        </w:rPr>
        <w:tab/>
      </w:r>
    </w:p>
    <w:p w14:paraId="5BDA6310" w14:textId="19A712F8" w:rsidR="0028458F" w:rsidRPr="00B81077" w:rsidRDefault="0028458F" w:rsidP="005910D3">
      <w:pPr>
        <w:tabs>
          <w:tab w:val="clear" w:pos="369"/>
          <w:tab w:val="left" w:pos="720"/>
          <w:tab w:val="left" w:pos="1080"/>
          <w:tab w:val="left" w:pos="2430"/>
          <w:tab w:val="left" w:pos="4320"/>
          <w:tab w:val="left" w:pos="5400"/>
        </w:tabs>
        <w:rPr>
          <w:rFonts w:ascii="Doulos SIL" w:hAnsi="Doulos SIL"/>
          <w:i/>
          <w:color w:val="0000FF"/>
        </w:rPr>
      </w:pPr>
      <w:r>
        <w:tab/>
      </w:r>
      <w:r>
        <w:tab/>
        <w:t>3PlNonh</w:t>
      </w:r>
      <w:r>
        <w:tab/>
      </w:r>
      <w:r w:rsidRPr="00B81077">
        <w:rPr>
          <w:rFonts w:ascii="Doulos SIL" w:hAnsi="Doulos SIL"/>
          <w:i/>
          <w:color w:val="0000FF"/>
        </w:rPr>
        <w:t>èéⁿ=</w:t>
      </w:r>
      <w:r w:rsidRPr="00B81077">
        <w:rPr>
          <w:rFonts w:ascii="Doulos SIL" w:hAnsi="Doulos SIL"/>
          <w:i/>
          <w:color w:val="0000FF"/>
        </w:rPr>
        <w:sym w:font="Symbol" w:char="F0C6"/>
      </w:r>
      <w:r w:rsidRPr="00B81077">
        <w:rPr>
          <w:rFonts w:ascii="Doulos SIL" w:hAnsi="Doulos SIL"/>
          <w:i/>
          <w:color w:val="0000FF"/>
        </w:rPr>
        <w:t xml:space="preserve"> </w:t>
      </w:r>
      <w:r w:rsidR="005910D3">
        <w:rPr>
          <w:rFonts w:ascii="Doulos SIL" w:hAnsi="Doulos SIL"/>
          <w:i/>
          <w:color w:val="0000FF"/>
        </w:rPr>
        <w:t>ꜜ</w:t>
      </w:r>
      <w:r w:rsidR="005910D3" w:rsidRPr="00B81077">
        <w:rPr>
          <w:rFonts w:ascii="Doulos SIL" w:hAnsi="Doulos SIL"/>
          <w:i/>
          <w:color w:val="0000FF"/>
        </w:rPr>
        <w:t>b</w:t>
      </w:r>
      <w:r w:rsidR="005910D3">
        <w:rPr>
          <w:rFonts w:ascii="Doulos SIL" w:hAnsi="Doulos SIL"/>
          <w:i/>
          <w:color w:val="0000FF"/>
        </w:rPr>
        <w:t>ɔ́ɔ́</w:t>
      </w:r>
      <w:r w:rsidRPr="00B81077">
        <w:rPr>
          <w:rFonts w:ascii="Doulos SIL" w:hAnsi="Doulos SIL"/>
          <w:i/>
          <w:color w:val="0000FF"/>
        </w:rPr>
        <w:tab/>
        <w:t>èéⁿ=</w:t>
      </w:r>
      <w:r w:rsidRPr="00B81077">
        <w:rPr>
          <w:rFonts w:ascii="Doulos SIL" w:hAnsi="Doulos SIL"/>
          <w:i/>
          <w:color w:val="0000FF"/>
        </w:rPr>
        <w:sym w:font="Symbol" w:char="F0C6"/>
      </w:r>
      <w:r w:rsidRPr="00B81077">
        <w:rPr>
          <w:rFonts w:ascii="Doulos SIL" w:hAnsi="Doulos SIL"/>
          <w:i/>
          <w:color w:val="0000FF"/>
        </w:rPr>
        <w:t xml:space="preserve"> bàà</w:t>
      </w:r>
      <w:r w:rsidRPr="00B81077">
        <w:rPr>
          <w:rFonts w:ascii="Doulos SIL" w:hAnsi="Doulos SIL"/>
          <w:i/>
          <w:color w:val="0000FF"/>
        </w:rPr>
        <w:tab/>
      </w:r>
    </w:p>
    <w:p w14:paraId="525F01FC" w14:textId="77777777" w:rsidR="0028458F" w:rsidRDefault="0028458F" w:rsidP="000A13BA"/>
    <w:p w14:paraId="6A177838" w14:textId="5B2BD465" w:rsidR="00BE029D" w:rsidRDefault="00537163" w:rsidP="000A13BA">
      <w:r w:rsidRPr="00D8383A">
        <w:t>/H+</w:t>
      </w:r>
      <w:r w:rsidRPr="00D374B0">
        <w:rPr>
          <w:rFonts w:ascii="Doulos SIL" w:hAnsi="Doulos SIL"/>
          <w:color w:val="008000"/>
        </w:rPr>
        <w:t>=</w:t>
      </w:r>
      <w:r w:rsidRPr="00D374B0">
        <w:rPr>
          <w:rFonts w:ascii="Doulos SIL" w:hAnsi="Doulos SIL"/>
          <w:color w:val="008000"/>
        </w:rPr>
        <w:sym w:font="Symbol" w:char="F0C6"/>
      </w:r>
      <w:r>
        <w:t xml:space="preserve">/ </w:t>
      </w:r>
      <w:r w:rsidR="00BE029D">
        <w:t>also occur</w:t>
      </w:r>
      <w:r>
        <w:t>s</w:t>
      </w:r>
      <w:r w:rsidR="00BE029D">
        <w:t xml:space="preserve"> after nonpronominal subject NPs. It is audible in (xx3a). For nouns like ‘fish’ in (xx3b) that already end in an H</w:t>
      </w:r>
      <w:r w:rsidR="00BE029D">
        <w:noBreakHyphen/>
        <w:t>tone</w:t>
      </w:r>
      <w:r w:rsidR="004C41E0">
        <w:t>, there is no audible change. F</w:t>
      </w:r>
      <w:r w:rsidR="008F55EF">
        <w:t>or those like ‘cat’ in (xx3c)</w:t>
      </w:r>
      <w:r w:rsidR="004C41E0">
        <w:t xml:space="preserve"> and ‘liver’ in (xx3d) whose final two syllables have a falling</w:t>
      </w:r>
      <w:r w:rsidR="00733094">
        <w:t xml:space="preserve"> HL or ML</w:t>
      </w:r>
      <w:r w:rsidR="004C41E0">
        <w:t xml:space="preserve"> contour</w:t>
      </w:r>
      <w:r w:rsidR="008F55EF">
        <w:t>,</w:t>
      </w:r>
      <w:r w:rsidR="00733094">
        <w:t xml:space="preserve"> </w:t>
      </w:r>
      <w:r w:rsidR="00733094" w:rsidRPr="005910D3">
        <w:t>the fall is limited to M</w:t>
      </w:r>
      <w:r w:rsidR="00733094" w:rsidRPr="005910D3">
        <w:noBreakHyphen/>
        <w:t>tone</w:t>
      </w:r>
      <w:r w:rsidR="005910D3">
        <w:t xml:space="preserve"> (here functioning as a kind of upstepped L</w:t>
      </w:r>
      <w:r w:rsidR="005910D3">
        <w:noBreakHyphen/>
        <w:t>tone)</w:t>
      </w:r>
      <w:r w:rsidR="00BE029D" w:rsidRPr="005910D3">
        <w:t xml:space="preserve">. </w:t>
      </w:r>
      <w:r w:rsidR="00733094" w:rsidRPr="005910D3">
        <w:t>The</w:t>
      </w:r>
      <w:r w:rsidR="00733094">
        <w:t xml:space="preserve"> same is true of plurals with final </w:t>
      </w:r>
      <w:r w:rsidR="00733094" w:rsidRPr="00B81077">
        <w:rPr>
          <w:rFonts w:ascii="Doulos SIL" w:hAnsi="Doulos SIL"/>
          <w:i/>
          <w:color w:val="0000FF"/>
        </w:rPr>
        <w:t>-àⁿ</w:t>
      </w:r>
      <w:r w:rsidR="00733094">
        <w:t xml:space="preserve"> (xx3e). </w:t>
      </w:r>
    </w:p>
    <w:p w14:paraId="31DDD0EB" w14:textId="77777777" w:rsidR="00A164C2" w:rsidRDefault="00A164C2" w:rsidP="000A13BA"/>
    <w:p w14:paraId="25A490CE" w14:textId="384AEF1E" w:rsidR="00A164C2" w:rsidRPr="0049494A" w:rsidRDefault="00BE029D" w:rsidP="00500FBD">
      <w:pPr>
        <w:tabs>
          <w:tab w:val="clear" w:pos="369"/>
          <w:tab w:val="left" w:pos="720"/>
          <w:tab w:val="left" w:pos="1080"/>
          <w:tab w:val="left" w:pos="2520"/>
        </w:tabs>
      </w:pPr>
      <w:r>
        <w:t>(xx3</w:t>
      </w:r>
      <w:r w:rsidR="00A164C2">
        <w:t>)</w:t>
      </w:r>
      <w:r w:rsidR="00A164C2">
        <w:tab/>
      </w:r>
      <w:r w:rsidR="0028458F">
        <w:t>a.</w:t>
      </w:r>
      <w:r w:rsidR="0028458F">
        <w:tab/>
      </w:r>
      <w:r w:rsidR="0049494A" w:rsidRPr="00B81077">
        <w:rPr>
          <w:rFonts w:ascii="Doulos SIL" w:hAnsi="Doulos SIL"/>
          <w:i/>
          <w:color w:val="0000FF"/>
        </w:rPr>
        <w:t>bákàrí</w:t>
      </w:r>
      <w:r w:rsidR="00500FBD" w:rsidRPr="00B81077">
        <w:rPr>
          <w:rFonts w:ascii="Doulos SIL" w:hAnsi="Doulos SIL"/>
          <w:i/>
          <w:color w:val="0000FF"/>
        </w:rPr>
        <w:t>=</w:t>
      </w:r>
      <w:r w:rsidR="00500FBD" w:rsidRPr="00B81077">
        <w:rPr>
          <w:rFonts w:ascii="Doulos SIL" w:hAnsi="Doulos SIL"/>
          <w:i/>
          <w:color w:val="0000FF"/>
        </w:rPr>
        <w:sym w:font="Symbol" w:char="F0C6"/>
      </w:r>
      <w:r w:rsidR="0028458F" w:rsidRPr="00B81077">
        <w:rPr>
          <w:rFonts w:ascii="Doulos SIL" w:hAnsi="Doulos SIL"/>
          <w:i/>
          <w:color w:val="0000FF"/>
        </w:rPr>
        <w:tab/>
      </w:r>
      <w:r w:rsidR="005910D3">
        <w:rPr>
          <w:rFonts w:ascii="Doulos SIL" w:hAnsi="Doulos SIL"/>
          <w:i/>
          <w:color w:val="0000FF"/>
        </w:rPr>
        <w:t>ꜛ</w:t>
      </w:r>
      <w:r w:rsidR="005910D3" w:rsidRPr="00B81077">
        <w:rPr>
          <w:rFonts w:ascii="Doulos SIL" w:hAnsi="Doulos SIL"/>
          <w:i/>
          <w:color w:val="0000FF"/>
        </w:rPr>
        <w:t>b</w:t>
      </w:r>
      <w:r w:rsidR="005910D3">
        <w:rPr>
          <w:rFonts w:ascii="Doulos SIL" w:hAnsi="Doulos SIL"/>
          <w:i/>
          <w:color w:val="0000FF"/>
        </w:rPr>
        <w:t>ɔ́ɔ́</w:t>
      </w:r>
      <w:r w:rsidR="005910D3">
        <w:t xml:space="preserve"> / </w:t>
      </w:r>
      <w:r w:rsidR="005910D3" w:rsidRPr="00B81077">
        <w:rPr>
          <w:rFonts w:ascii="Doulos SIL" w:hAnsi="Doulos SIL"/>
          <w:i/>
          <w:color w:val="0000FF"/>
        </w:rPr>
        <w:t>bàà</w:t>
      </w:r>
    </w:p>
    <w:p w14:paraId="4D026AF5" w14:textId="3E4F8147" w:rsidR="0028458F" w:rsidRDefault="0028458F" w:rsidP="00500FBD">
      <w:pPr>
        <w:tabs>
          <w:tab w:val="clear" w:pos="369"/>
          <w:tab w:val="left" w:pos="720"/>
          <w:tab w:val="left" w:pos="1080"/>
          <w:tab w:val="left" w:pos="2520"/>
        </w:tabs>
      </w:pPr>
      <w:r>
        <w:tab/>
      </w:r>
      <w:r>
        <w:tab/>
        <w:t>B</w:t>
      </w:r>
      <w:r w:rsidR="00500FBD">
        <w:t>=Ipfv</w:t>
      </w:r>
      <w:r>
        <w:tab/>
        <w:t>exit.Ipfv</w:t>
      </w:r>
      <w:r w:rsidR="0049494A">
        <w:t xml:space="preserve"> / fall.Ipfv</w:t>
      </w:r>
    </w:p>
    <w:p w14:paraId="1B22B5BA" w14:textId="7E1CBCAF" w:rsidR="0028458F" w:rsidRDefault="0028458F" w:rsidP="0028458F">
      <w:pPr>
        <w:tabs>
          <w:tab w:val="clear" w:pos="369"/>
          <w:tab w:val="left" w:pos="720"/>
          <w:tab w:val="left" w:pos="1080"/>
        </w:tabs>
      </w:pPr>
      <w:r>
        <w:tab/>
      </w:r>
      <w:r>
        <w:tab/>
        <w:t>‘Bakari goes out</w:t>
      </w:r>
      <w:r w:rsidR="0049494A">
        <w:t>/falls</w:t>
      </w:r>
      <w:r>
        <w:t xml:space="preserve"> (regularly).’</w:t>
      </w:r>
      <w:r w:rsidR="00BE029D">
        <w:t xml:space="preserve"> (&lt; </w:t>
      </w:r>
      <w:r w:rsidR="00BE029D" w:rsidRPr="00B81077">
        <w:rPr>
          <w:rFonts w:ascii="Doulos SIL" w:hAnsi="Doulos SIL"/>
          <w:i/>
          <w:color w:val="0000FF"/>
        </w:rPr>
        <w:t>bákàrì</w:t>
      </w:r>
      <w:r w:rsidR="00BE029D">
        <w:t xml:space="preserve"> )</w:t>
      </w:r>
    </w:p>
    <w:p w14:paraId="756E650B" w14:textId="77777777" w:rsidR="0028458F" w:rsidRDefault="0028458F" w:rsidP="0028458F">
      <w:pPr>
        <w:tabs>
          <w:tab w:val="clear" w:pos="369"/>
          <w:tab w:val="left" w:pos="720"/>
          <w:tab w:val="left" w:pos="1080"/>
        </w:tabs>
      </w:pPr>
    </w:p>
    <w:p w14:paraId="27274B36" w14:textId="7A18E7A8" w:rsidR="0028458F" w:rsidRDefault="0028458F" w:rsidP="00500FBD">
      <w:pPr>
        <w:tabs>
          <w:tab w:val="clear" w:pos="369"/>
          <w:tab w:val="left" w:pos="720"/>
          <w:tab w:val="left" w:pos="1080"/>
          <w:tab w:val="left" w:pos="2790"/>
        </w:tabs>
      </w:pPr>
      <w:r>
        <w:tab/>
        <w:t>b.</w:t>
      </w:r>
      <w:r>
        <w:tab/>
      </w:r>
      <w:r w:rsidR="0049494A" w:rsidRPr="00B81077">
        <w:rPr>
          <w:rFonts w:ascii="Doulos SIL" w:hAnsi="Doulos SIL"/>
          <w:i/>
          <w:color w:val="0000FF"/>
        </w:rPr>
        <w:t>yíʔé-rá</w:t>
      </w:r>
      <w:r w:rsidR="00500FBD" w:rsidRPr="00B81077">
        <w:rPr>
          <w:rFonts w:ascii="Doulos SIL" w:hAnsi="Doulos SIL"/>
          <w:i/>
          <w:color w:val="0000FF"/>
        </w:rPr>
        <w:t>=</w:t>
      </w:r>
      <w:r w:rsidR="00500FBD" w:rsidRPr="00B81077">
        <w:rPr>
          <w:rFonts w:ascii="Doulos SIL" w:hAnsi="Doulos SIL"/>
          <w:i/>
          <w:color w:val="0000FF"/>
        </w:rPr>
        <w:sym w:font="Symbol" w:char="F0C6"/>
      </w:r>
      <w:r w:rsidRPr="00B81077">
        <w:rPr>
          <w:rFonts w:ascii="Doulos SIL" w:hAnsi="Doulos SIL"/>
          <w:i/>
          <w:color w:val="0000FF"/>
        </w:rPr>
        <w:tab/>
      </w:r>
      <w:r w:rsidR="005910D3">
        <w:rPr>
          <w:rFonts w:ascii="Doulos SIL" w:hAnsi="Doulos SIL"/>
          <w:i/>
          <w:color w:val="0000FF"/>
        </w:rPr>
        <w:t>ꜛ</w:t>
      </w:r>
      <w:r w:rsidR="005910D3" w:rsidRPr="00B81077">
        <w:rPr>
          <w:rFonts w:ascii="Doulos SIL" w:hAnsi="Doulos SIL"/>
          <w:i/>
          <w:color w:val="0000FF"/>
        </w:rPr>
        <w:t>b</w:t>
      </w:r>
      <w:r w:rsidR="005910D3">
        <w:rPr>
          <w:rFonts w:ascii="Doulos SIL" w:hAnsi="Doulos SIL"/>
          <w:i/>
          <w:color w:val="0000FF"/>
        </w:rPr>
        <w:t>ɔ́ɔ́</w:t>
      </w:r>
      <w:r w:rsidR="005910D3">
        <w:t xml:space="preserve"> / </w:t>
      </w:r>
      <w:r w:rsidR="005910D3" w:rsidRPr="00B81077">
        <w:rPr>
          <w:rFonts w:ascii="Doulos SIL" w:hAnsi="Doulos SIL"/>
          <w:i/>
          <w:color w:val="0000FF"/>
        </w:rPr>
        <w:t>bàà</w:t>
      </w:r>
    </w:p>
    <w:p w14:paraId="030045D3" w14:textId="05370505" w:rsidR="0028458F" w:rsidRDefault="0028458F" w:rsidP="00500FBD">
      <w:pPr>
        <w:tabs>
          <w:tab w:val="clear" w:pos="369"/>
          <w:tab w:val="left" w:pos="720"/>
          <w:tab w:val="left" w:pos="1080"/>
          <w:tab w:val="left" w:pos="2790"/>
        </w:tabs>
      </w:pPr>
      <w:r>
        <w:tab/>
      </w:r>
      <w:r>
        <w:tab/>
      </w:r>
      <w:r w:rsidR="0049494A">
        <w:t>fish-Nom</w:t>
      </w:r>
      <w:r w:rsidR="00500FBD">
        <w:t>=Ipfv</w:t>
      </w:r>
      <w:r>
        <w:tab/>
      </w:r>
      <w:r w:rsidR="008F55EF">
        <w:t>exit.Ipfv / fall.Ipfv</w:t>
      </w:r>
    </w:p>
    <w:p w14:paraId="6C14A932" w14:textId="681F7470" w:rsidR="0028458F" w:rsidRDefault="0028458F" w:rsidP="0028458F">
      <w:pPr>
        <w:tabs>
          <w:tab w:val="clear" w:pos="369"/>
          <w:tab w:val="left" w:pos="720"/>
          <w:tab w:val="left" w:pos="1080"/>
        </w:tabs>
      </w:pPr>
      <w:r>
        <w:tab/>
      </w:r>
      <w:r>
        <w:tab/>
        <w:t>‘</w:t>
      </w:r>
      <w:r w:rsidR="0049494A">
        <w:t>The fish</w:t>
      </w:r>
      <w:r>
        <w:t xml:space="preserve"> </w:t>
      </w:r>
      <w:r w:rsidR="0049494A">
        <w:t>goes out/falls (regularly).</w:t>
      </w:r>
      <w:r w:rsidR="00BE029D">
        <w:t xml:space="preserve">’ (&lt; </w:t>
      </w:r>
      <w:r w:rsidR="00BE029D" w:rsidRPr="00B81077">
        <w:rPr>
          <w:rFonts w:ascii="Doulos SIL" w:hAnsi="Doulos SIL"/>
          <w:i/>
          <w:color w:val="0000FF"/>
        </w:rPr>
        <w:t>yíʔé-rá</w:t>
      </w:r>
      <w:r w:rsidR="00BE029D">
        <w:t xml:space="preserve"> )</w:t>
      </w:r>
    </w:p>
    <w:p w14:paraId="2927D06D" w14:textId="77777777" w:rsidR="004C41E0" w:rsidRDefault="004C41E0" w:rsidP="004C41E0">
      <w:pPr>
        <w:tabs>
          <w:tab w:val="clear" w:pos="369"/>
          <w:tab w:val="left" w:pos="720"/>
          <w:tab w:val="left" w:pos="1080"/>
        </w:tabs>
      </w:pPr>
    </w:p>
    <w:p w14:paraId="7773A5E2" w14:textId="4B5A8C2F" w:rsidR="004C41E0" w:rsidRDefault="004C41E0" w:rsidP="004C41E0">
      <w:pPr>
        <w:tabs>
          <w:tab w:val="clear" w:pos="369"/>
          <w:tab w:val="left" w:pos="720"/>
          <w:tab w:val="left" w:pos="1080"/>
          <w:tab w:val="left" w:pos="2790"/>
        </w:tabs>
      </w:pPr>
      <w:r>
        <w:tab/>
        <w:t>c.</w:t>
      </w:r>
      <w:r>
        <w:tab/>
      </w:r>
      <w:r w:rsidRPr="005910D3">
        <w:rPr>
          <w:rFonts w:ascii="Doulos SIL" w:hAnsi="Doulos SIL"/>
          <w:i/>
          <w:color w:val="0000FF"/>
        </w:rPr>
        <w:t>jàŋgbáá-rā=</w:t>
      </w:r>
      <w:r w:rsidRPr="005910D3">
        <w:rPr>
          <w:rFonts w:ascii="Doulos SIL" w:hAnsi="Doulos SIL"/>
          <w:i/>
          <w:color w:val="0000FF"/>
        </w:rPr>
        <w:sym w:font="Symbol" w:char="F0C6"/>
      </w:r>
      <w:r w:rsidRPr="00B81077">
        <w:rPr>
          <w:rFonts w:ascii="Doulos SIL" w:hAnsi="Doulos SIL"/>
          <w:i/>
          <w:color w:val="0000FF"/>
        </w:rPr>
        <w:tab/>
      </w:r>
      <w:r w:rsidR="005910D3">
        <w:rPr>
          <w:rFonts w:ascii="Doulos SIL" w:hAnsi="Doulos SIL"/>
          <w:i/>
          <w:color w:val="0000FF"/>
        </w:rPr>
        <w:t>ꜛ</w:t>
      </w:r>
      <w:r w:rsidRPr="00B81077">
        <w:rPr>
          <w:rFonts w:ascii="Doulos SIL" w:hAnsi="Doulos SIL"/>
          <w:i/>
          <w:color w:val="0000FF"/>
        </w:rPr>
        <w:t>b</w:t>
      </w:r>
      <w:r w:rsidR="005910D3">
        <w:rPr>
          <w:rFonts w:ascii="Doulos SIL" w:hAnsi="Doulos SIL"/>
          <w:i/>
          <w:color w:val="0000FF"/>
        </w:rPr>
        <w:t>ɔ́ɔ́</w:t>
      </w:r>
      <w:r>
        <w:t xml:space="preserve"> / </w:t>
      </w:r>
      <w:r w:rsidRPr="00B81077">
        <w:rPr>
          <w:rFonts w:ascii="Doulos SIL" w:hAnsi="Doulos SIL"/>
          <w:i/>
          <w:color w:val="0000FF"/>
        </w:rPr>
        <w:t>bàà</w:t>
      </w:r>
    </w:p>
    <w:p w14:paraId="2AAFC976" w14:textId="3903B847" w:rsidR="004C41E0" w:rsidRDefault="004C41E0" w:rsidP="004C41E0">
      <w:pPr>
        <w:tabs>
          <w:tab w:val="clear" w:pos="369"/>
          <w:tab w:val="left" w:pos="720"/>
          <w:tab w:val="left" w:pos="1080"/>
          <w:tab w:val="left" w:pos="2790"/>
        </w:tabs>
      </w:pPr>
      <w:r>
        <w:tab/>
      </w:r>
      <w:r>
        <w:tab/>
        <w:t>cat-Sg=Ipfv</w:t>
      </w:r>
      <w:r>
        <w:tab/>
        <w:t>exit.Ipfv / fall.Ipfv</w:t>
      </w:r>
    </w:p>
    <w:p w14:paraId="34D07F2C" w14:textId="77777777" w:rsidR="004C41E0" w:rsidRPr="008F55EF" w:rsidRDefault="004C41E0" w:rsidP="004C41E0">
      <w:pPr>
        <w:tabs>
          <w:tab w:val="clear" w:pos="369"/>
          <w:tab w:val="left" w:pos="720"/>
          <w:tab w:val="left" w:pos="1080"/>
        </w:tabs>
      </w:pPr>
      <w:r>
        <w:tab/>
      </w:r>
      <w:r>
        <w:tab/>
        <w:t xml:space="preserve">‘The cat goes out/falls (regularly).’ (&lt; </w:t>
      </w:r>
      <w:r w:rsidRPr="00B81077">
        <w:rPr>
          <w:rFonts w:ascii="Doulos SIL" w:hAnsi="Doulos SIL"/>
          <w:i/>
          <w:color w:val="0000FF"/>
        </w:rPr>
        <w:t>jàŋgbáá-rà</w:t>
      </w:r>
      <w:r>
        <w:t xml:space="preserve"> )</w:t>
      </w:r>
    </w:p>
    <w:p w14:paraId="1C3DE8F1" w14:textId="77777777" w:rsidR="008F55EF" w:rsidRDefault="008F55EF" w:rsidP="0028458F">
      <w:pPr>
        <w:tabs>
          <w:tab w:val="clear" w:pos="369"/>
          <w:tab w:val="left" w:pos="720"/>
          <w:tab w:val="left" w:pos="1080"/>
        </w:tabs>
      </w:pPr>
    </w:p>
    <w:p w14:paraId="0E1E2266" w14:textId="5A0B209D" w:rsidR="008F55EF" w:rsidRDefault="004C41E0" w:rsidP="004C41E0">
      <w:pPr>
        <w:tabs>
          <w:tab w:val="clear" w:pos="369"/>
          <w:tab w:val="left" w:pos="720"/>
          <w:tab w:val="left" w:pos="1080"/>
          <w:tab w:val="left" w:pos="2790"/>
        </w:tabs>
      </w:pPr>
      <w:r>
        <w:tab/>
        <w:t>d</w:t>
      </w:r>
      <w:r w:rsidR="008F55EF">
        <w:t>.</w:t>
      </w:r>
      <w:r w:rsidR="008F55EF">
        <w:tab/>
      </w:r>
      <w:r w:rsidRPr="005910D3">
        <w:rPr>
          <w:rFonts w:ascii="Doulos SIL" w:hAnsi="Doulos SIL"/>
          <w:i/>
          <w:color w:val="0000FF"/>
        </w:rPr>
        <w:t>búʔū-nā=</w:t>
      </w:r>
      <w:r w:rsidRPr="005910D3">
        <w:rPr>
          <w:rFonts w:ascii="Doulos SIL" w:hAnsi="Doulos SIL"/>
          <w:i/>
          <w:color w:val="0000FF"/>
        </w:rPr>
        <w:sym w:font="Symbol" w:char="F0C6"/>
      </w:r>
      <w:r w:rsidR="008F55EF" w:rsidRPr="00B81077">
        <w:rPr>
          <w:rFonts w:ascii="Doulos SIL" w:hAnsi="Doulos SIL"/>
          <w:i/>
          <w:color w:val="0000FF"/>
        </w:rPr>
        <w:tab/>
      </w:r>
      <w:r w:rsidR="005910D3">
        <w:rPr>
          <w:rFonts w:ascii="Doulos SIL" w:hAnsi="Doulos SIL"/>
          <w:i/>
          <w:color w:val="0000FF"/>
        </w:rPr>
        <w:t>ꜛ</w:t>
      </w:r>
      <w:r w:rsidR="005910D3" w:rsidRPr="00B81077">
        <w:rPr>
          <w:rFonts w:ascii="Doulos SIL" w:hAnsi="Doulos SIL"/>
          <w:i/>
          <w:color w:val="0000FF"/>
        </w:rPr>
        <w:t>b</w:t>
      </w:r>
      <w:r w:rsidR="005910D3">
        <w:rPr>
          <w:rFonts w:ascii="Doulos SIL" w:hAnsi="Doulos SIL"/>
          <w:i/>
          <w:color w:val="0000FF"/>
        </w:rPr>
        <w:t>ɔ́ɔ́</w:t>
      </w:r>
      <w:r w:rsidR="005910D3">
        <w:t xml:space="preserve"> / </w:t>
      </w:r>
      <w:r w:rsidR="005910D3" w:rsidRPr="00B81077">
        <w:rPr>
          <w:rFonts w:ascii="Doulos SIL" w:hAnsi="Doulos SIL"/>
          <w:i/>
          <w:color w:val="0000FF"/>
        </w:rPr>
        <w:t>bàà</w:t>
      </w:r>
    </w:p>
    <w:p w14:paraId="1FF36777" w14:textId="38B18887" w:rsidR="008F55EF" w:rsidRDefault="008F55EF" w:rsidP="004C41E0">
      <w:pPr>
        <w:tabs>
          <w:tab w:val="clear" w:pos="369"/>
          <w:tab w:val="left" w:pos="720"/>
          <w:tab w:val="left" w:pos="1080"/>
          <w:tab w:val="left" w:pos="2790"/>
        </w:tabs>
      </w:pPr>
      <w:r>
        <w:tab/>
      </w:r>
      <w:r>
        <w:tab/>
      </w:r>
      <w:r w:rsidR="004C41E0">
        <w:t>liver</w:t>
      </w:r>
      <w:r>
        <w:t>-Sg</w:t>
      </w:r>
      <w:r w:rsidR="004C41E0">
        <w:t>=Ipfv</w:t>
      </w:r>
      <w:r>
        <w:tab/>
        <w:t>exit.Ipfv / fall.Ipfv</w:t>
      </w:r>
    </w:p>
    <w:p w14:paraId="5F94C70E" w14:textId="7BFDB5FD" w:rsidR="008F55EF" w:rsidRDefault="008F55EF" w:rsidP="0028458F">
      <w:pPr>
        <w:tabs>
          <w:tab w:val="clear" w:pos="369"/>
          <w:tab w:val="left" w:pos="720"/>
          <w:tab w:val="left" w:pos="1080"/>
        </w:tabs>
      </w:pPr>
      <w:r>
        <w:tab/>
      </w:r>
      <w:r>
        <w:tab/>
        <w:t xml:space="preserve">‘The </w:t>
      </w:r>
      <w:r w:rsidR="004C41E0">
        <w:t>liver</w:t>
      </w:r>
      <w:r>
        <w:t xml:space="preserve"> </w:t>
      </w:r>
      <w:r w:rsidR="004C41E0">
        <w:t>come</w:t>
      </w:r>
      <w:r>
        <w:t xml:space="preserve"> out/falls (regularly).’ (</w:t>
      </w:r>
      <w:r w:rsidR="004C41E0">
        <w:t xml:space="preserve">&lt; </w:t>
      </w:r>
      <w:r w:rsidR="004C41E0" w:rsidRPr="00B81077">
        <w:rPr>
          <w:rFonts w:ascii="Doulos SIL" w:hAnsi="Doulos SIL"/>
          <w:i/>
          <w:color w:val="0000FF"/>
        </w:rPr>
        <w:t>búʔū-nà</w:t>
      </w:r>
      <w:r w:rsidR="004C41E0">
        <w:t xml:space="preserve"> )</w:t>
      </w:r>
    </w:p>
    <w:p w14:paraId="0924965C" w14:textId="77777777" w:rsidR="004C41E0" w:rsidRDefault="004C41E0" w:rsidP="0028458F">
      <w:pPr>
        <w:tabs>
          <w:tab w:val="clear" w:pos="369"/>
          <w:tab w:val="left" w:pos="720"/>
          <w:tab w:val="left" w:pos="1080"/>
        </w:tabs>
      </w:pPr>
    </w:p>
    <w:p w14:paraId="5BA9028A" w14:textId="2B37528D" w:rsidR="004C41E0" w:rsidRDefault="004C41E0" w:rsidP="004C41E0">
      <w:pPr>
        <w:tabs>
          <w:tab w:val="clear" w:pos="369"/>
          <w:tab w:val="left" w:pos="720"/>
          <w:tab w:val="left" w:pos="1080"/>
          <w:tab w:val="left" w:pos="2880"/>
        </w:tabs>
      </w:pPr>
      <w:r>
        <w:tab/>
        <w:t>e,</w:t>
      </w:r>
      <w:r>
        <w:tab/>
      </w:r>
      <w:r w:rsidRPr="005910D3">
        <w:rPr>
          <w:rFonts w:ascii="Doulos SIL" w:hAnsi="Doulos SIL"/>
          <w:i/>
          <w:color w:val="0000FF"/>
        </w:rPr>
        <w:t>yíʔé-rá-āⁿ</w:t>
      </w:r>
      <w:r w:rsidR="00537163" w:rsidRPr="005910D3">
        <w:rPr>
          <w:rFonts w:ascii="Doulos SIL" w:hAnsi="Doulos SIL"/>
          <w:i/>
          <w:color w:val="0000FF"/>
        </w:rPr>
        <w:t>=</w:t>
      </w:r>
      <w:r w:rsidR="00537163" w:rsidRPr="005910D3">
        <w:rPr>
          <w:rFonts w:ascii="Doulos SIL" w:hAnsi="Doulos SIL"/>
          <w:i/>
          <w:color w:val="0000FF"/>
        </w:rPr>
        <w:sym w:font="Symbol" w:char="F0C6"/>
      </w:r>
      <w:r w:rsidRPr="00B81077">
        <w:rPr>
          <w:rFonts w:ascii="Doulos SIL" w:hAnsi="Doulos SIL"/>
          <w:i/>
          <w:color w:val="0000FF"/>
        </w:rPr>
        <w:tab/>
      </w:r>
      <w:r w:rsidR="005910D3">
        <w:rPr>
          <w:rFonts w:ascii="Doulos SIL" w:hAnsi="Doulos SIL"/>
          <w:i/>
          <w:color w:val="0000FF"/>
        </w:rPr>
        <w:t>ꜛ</w:t>
      </w:r>
      <w:r w:rsidR="005910D3" w:rsidRPr="00B81077">
        <w:rPr>
          <w:rFonts w:ascii="Doulos SIL" w:hAnsi="Doulos SIL"/>
          <w:i/>
          <w:color w:val="0000FF"/>
        </w:rPr>
        <w:t>b</w:t>
      </w:r>
      <w:r w:rsidR="005910D3">
        <w:rPr>
          <w:rFonts w:ascii="Doulos SIL" w:hAnsi="Doulos SIL"/>
          <w:i/>
          <w:color w:val="0000FF"/>
        </w:rPr>
        <w:t>ɔ́ɔ́</w:t>
      </w:r>
      <w:r w:rsidR="005910D3">
        <w:t xml:space="preserve"> / </w:t>
      </w:r>
      <w:r w:rsidR="005910D3" w:rsidRPr="00B81077">
        <w:rPr>
          <w:rFonts w:ascii="Doulos SIL" w:hAnsi="Doulos SIL"/>
          <w:i/>
          <w:color w:val="0000FF"/>
        </w:rPr>
        <w:t>bàà</w:t>
      </w:r>
    </w:p>
    <w:p w14:paraId="5D20AF63" w14:textId="77D93680" w:rsidR="004C41E0" w:rsidRDefault="004C41E0" w:rsidP="004C41E0">
      <w:pPr>
        <w:tabs>
          <w:tab w:val="clear" w:pos="369"/>
          <w:tab w:val="left" w:pos="720"/>
          <w:tab w:val="left" w:pos="1080"/>
          <w:tab w:val="left" w:pos="2880"/>
        </w:tabs>
      </w:pPr>
      <w:r>
        <w:tab/>
      </w:r>
      <w:r>
        <w:tab/>
        <w:t>fish-Nom-Pl</w:t>
      </w:r>
      <w:r w:rsidR="00537163">
        <w:t>=Ipfv</w:t>
      </w:r>
      <w:r>
        <w:tab/>
        <w:t>exit.Ipfv / fall.Ipfv</w:t>
      </w:r>
    </w:p>
    <w:p w14:paraId="12AC6E1A" w14:textId="2B1FCA3F" w:rsidR="004C41E0" w:rsidRPr="004C41E0" w:rsidRDefault="004C41E0" w:rsidP="0028458F">
      <w:pPr>
        <w:tabs>
          <w:tab w:val="clear" w:pos="369"/>
          <w:tab w:val="left" w:pos="720"/>
          <w:tab w:val="left" w:pos="1080"/>
        </w:tabs>
      </w:pPr>
      <w:r>
        <w:tab/>
      </w:r>
      <w:r>
        <w:tab/>
        <w:t xml:space="preserve">‘(The) fish-Pl go out/fall (regularly).’ (&lt; </w:t>
      </w:r>
      <w:r w:rsidRPr="00B81077">
        <w:rPr>
          <w:rFonts w:ascii="Doulos SIL" w:hAnsi="Doulos SIL"/>
          <w:i/>
          <w:color w:val="0000FF"/>
        </w:rPr>
        <w:t>yíʔé-rá-àⁿ</w:t>
      </w:r>
      <w:r>
        <w:t xml:space="preserve"> )</w:t>
      </w:r>
    </w:p>
    <w:p w14:paraId="37D37A6B" w14:textId="77777777" w:rsidR="000A13BA" w:rsidRDefault="000A13BA" w:rsidP="000A13BA"/>
    <w:p w14:paraId="018ED145" w14:textId="42D9D19B" w:rsidR="0028458F" w:rsidRDefault="00537163" w:rsidP="000A13BA">
      <w:r>
        <w:t>I</w:t>
      </w:r>
      <w:r w:rsidR="00D63CD8">
        <w:t>mperfective enclitic</w:t>
      </w:r>
      <w:r>
        <w:t xml:space="preserve"> </w:t>
      </w:r>
      <w:r w:rsidRPr="00D8383A">
        <w:t>/H+</w:t>
      </w:r>
      <w:r w:rsidRPr="00D374B0">
        <w:rPr>
          <w:rFonts w:ascii="Doulos SIL" w:hAnsi="Doulos SIL"/>
          <w:color w:val="008000"/>
        </w:rPr>
        <w:t>=</w:t>
      </w:r>
      <w:r w:rsidRPr="00D374B0">
        <w:rPr>
          <w:rFonts w:ascii="Doulos SIL" w:hAnsi="Doulos SIL"/>
          <w:color w:val="008000"/>
        </w:rPr>
        <w:sym w:font="Symbol" w:char="F0C6"/>
      </w:r>
      <w:r>
        <w:t xml:space="preserve">/ </w:t>
      </w:r>
      <w:r w:rsidR="00D63CD8">
        <w:t xml:space="preserve"> </w:t>
      </w:r>
      <w:r w:rsidR="00BE029D">
        <w:t>can be equated</w:t>
      </w:r>
      <w:r w:rsidR="00733094">
        <w:t xml:space="preserve"> morphemically</w:t>
      </w:r>
      <w:r w:rsidR="00BE029D">
        <w:t xml:space="preserve"> with the locational ‘be’ enclitic </w:t>
      </w:r>
      <w:r w:rsidRPr="00D8383A">
        <w:t>/H+</w:t>
      </w:r>
      <w:r w:rsidRPr="00D374B0">
        <w:rPr>
          <w:rFonts w:ascii="Doulos SIL" w:hAnsi="Doulos SIL"/>
          <w:color w:val="008000"/>
        </w:rPr>
        <w:t>=</w:t>
      </w:r>
      <w:r w:rsidRPr="00D374B0">
        <w:rPr>
          <w:rFonts w:ascii="Doulos SIL" w:hAnsi="Doulos SIL"/>
          <w:color w:val="008000"/>
        </w:rPr>
        <w:sym w:font="Symbol" w:char="F0C6"/>
      </w:r>
      <w:r>
        <w:t xml:space="preserve">/. The latter is exemplified in </w:t>
      </w:r>
      <w:r w:rsidR="00BE029D">
        <w:t xml:space="preserve">(xx4), </w:t>
      </w:r>
      <w:r>
        <w:t>and described more fully in §11.xxx below.</w:t>
      </w:r>
    </w:p>
    <w:p w14:paraId="0CE7BC1C" w14:textId="77777777" w:rsidR="00D63CD8" w:rsidRDefault="00D63CD8" w:rsidP="000A13BA"/>
    <w:p w14:paraId="31283818" w14:textId="7AA0BA2F" w:rsidR="00D63CD8" w:rsidRDefault="00BE029D" w:rsidP="00D63CD8">
      <w:pPr>
        <w:tabs>
          <w:tab w:val="clear" w:pos="369"/>
          <w:tab w:val="left" w:pos="720"/>
          <w:tab w:val="left" w:pos="2160"/>
          <w:tab w:val="left" w:pos="3060"/>
        </w:tabs>
      </w:pPr>
      <w:r>
        <w:t>(xx4</w:t>
      </w:r>
      <w:r w:rsidR="00D63CD8">
        <w:t>)</w:t>
      </w:r>
      <w:r w:rsidR="00D63CD8">
        <w:tab/>
      </w:r>
      <w:r w:rsidR="00D63CD8" w:rsidRPr="00B81077">
        <w:rPr>
          <w:rFonts w:ascii="Doulos SIL" w:hAnsi="Doulos SIL"/>
          <w:i/>
          <w:color w:val="0000FF"/>
        </w:rPr>
        <w:t>bákàrí=</w:t>
      </w:r>
      <w:r w:rsidR="00D63CD8" w:rsidRPr="00B81077">
        <w:rPr>
          <w:rFonts w:ascii="Doulos SIL" w:hAnsi="Doulos SIL"/>
          <w:i/>
          <w:color w:val="0000FF"/>
        </w:rPr>
        <w:sym w:font="Symbol" w:char="F0C6"/>
      </w:r>
      <w:r w:rsidR="00D63CD8" w:rsidRPr="00B81077">
        <w:rPr>
          <w:rFonts w:ascii="Doulos SIL" w:hAnsi="Doulos SIL"/>
          <w:i/>
          <w:color w:val="0000FF"/>
        </w:rPr>
        <w:tab/>
        <w:t>[kálá</w:t>
      </w:r>
      <w:r w:rsidR="00D63CD8" w:rsidRPr="00B81077">
        <w:rPr>
          <w:rFonts w:ascii="Doulos SIL" w:hAnsi="Doulos SIL"/>
          <w:i/>
          <w:color w:val="0000FF"/>
        </w:rPr>
        <w:tab/>
        <w:t>tɔ̀]</w:t>
      </w:r>
    </w:p>
    <w:p w14:paraId="65C8E7B2" w14:textId="77777777" w:rsidR="00D63CD8" w:rsidRDefault="00D63CD8" w:rsidP="00D63CD8">
      <w:pPr>
        <w:tabs>
          <w:tab w:val="clear" w:pos="369"/>
          <w:tab w:val="left" w:pos="720"/>
          <w:tab w:val="left" w:pos="2160"/>
          <w:tab w:val="left" w:pos="3060"/>
        </w:tabs>
      </w:pPr>
      <w:r>
        <w:tab/>
        <w:t>B=be</w:t>
      </w:r>
      <w:r>
        <w:tab/>
        <w:t>[home</w:t>
      </w:r>
      <w:r>
        <w:tab/>
        <w:t>in]</w:t>
      </w:r>
    </w:p>
    <w:p w14:paraId="11C13913" w14:textId="2E900531" w:rsidR="00D63CD8" w:rsidRPr="00D63CD8" w:rsidRDefault="00D63CD8" w:rsidP="00D63CD8">
      <w:pPr>
        <w:tabs>
          <w:tab w:val="clear" w:pos="369"/>
          <w:tab w:val="left" w:pos="720"/>
        </w:tabs>
      </w:pPr>
      <w:r>
        <w:tab/>
        <w:t>‘Bakari is at home.’</w:t>
      </w:r>
      <w:r>
        <w:tab/>
      </w:r>
    </w:p>
    <w:p w14:paraId="0D9698BA" w14:textId="77777777" w:rsidR="00D63CD8" w:rsidRDefault="00D63CD8" w:rsidP="000A13BA"/>
    <w:p w14:paraId="25FED0AF" w14:textId="25425EB7" w:rsidR="0049494A" w:rsidRDefault="0049494A" w:rsidP="000A13BA">
      <w:r>
        <w:t xml:space="preserve">The same tone-raising of imperfective subject pronouns occurs when the subject is followed by a future particle </w:t>
      </w:r>
      <w:r w:rsidRPr="00B81077">
        <w:rPr>
          <w:rFonts w:ascii="Doulos SIL" w:hAnsi="Doulos SIL"/>
          <w:i/>
          <w:color w:val="0000FF"/>
        </w:rPr>
        <w:t>sà</w:t>
      </w:r>
      <w:r>
        <w:t xml:space="preserve"> </w:t>
      </w:r>
      <w:r w:rsidR="00733094">
        <w:t xml:space="preserve">(xx5a) </w:t>
      </w:r>
      <w:r>
        <w:t>or, in transitives, by an object NP or pronoun</w:t>
      </w:r>
      <w:r w:rsidR="00733094">
        <w:t xml:space="preserve">. </w:t>
      </w:r>
    </w:p>
    <w:p w14:paraId="18238700" w14:textId="77777777" w:rsidR="0049494A" w:rsidRDefault="0049494A" w:rsidP="000A13BA"/>
    <w:p w14:paraId="67685DB4" w14:textId="59494F48" w:rsidR="00BE029D" w:rsidRDefault="00500FBD" w:rsidP="00500FBD">
      <w:pPr>
        <w:tabs>
          <w:tab w:val="clear" w:pos="369"/>
          <w:tab w:val="left" w:pos="720"/>
          <w:tab w:val="left" w:pos="1080"/>
          <w:tab w:val="left" w:pos="4680"/>
          <w:tab w:val="left" w:pos="5400"/>
        </w:tabs>
      </w:pPr>
      <w:r>
        <w:t>(xx5</w:t>
      </w:r>
      <w:r w:rsidR="0049494A">
        <w:t>)</w:t>
      </w:r>
      <w:r w:rsidR="00BE029D">
        <w:tab/>
        <w:t>a.</w:t>
      </w:r>
      <w:r w:rsidR="00BE029D">
        <w:tab/>
      </w:r>
      <w:r w:rsidR="00BE029D" w:rsidRPr="00B81077">
        <w:rPr>
          <w:rFonts w:ascii="Doulos SIL" w:hAnsi="Doulos SIL"/>
          <w:i/>
          <w:color w:val="0000FF"/>
        </w:rPr>
        <w:t>má</w:t>
      </w:r>
      <w:r w:rsidRPr="00B81077">
        <w:rPr>
          <w:rFonts w:ascii="Doulos SIL" w:hAnsi="Doulos SIL"/>
          <w:i/>
          <w:color w:val="0000FF"/>
        </w:rPr>
        <w:t>=</w:t>
      </w:r>
      <w:r w:rsidRPr="00B81077">
        <w:rPr>
          <w:rFonts w:ascii="Doulos SIL" w:hAnsi="Doulos SIL"/>
          <w:i/>
          <w:color w:val="0000FF"/>
        </w:rPr>
        <w:sym w:font="Symbol" w:char="F0C6"/>
      </w:r>
      <w:r w:rsidR="00BE029D">
        <w:t xml:space="preserve"> / </w:t>
      </w:r>
      <w:r w:rsidR="00BE029D" w:rsidRPr="00B81077">
        <w:rPr>
          <w:rFonts w:ascii="Doulos SIL" w:hAnsi="Doulos SIL"/>
          <w:i/>
          <w:color w:val="0000FF"/>
        </w:rPr>
        <w:t>mùʔúⁿ</w:t>
      </w:r>
      <w:r w:rsidRPr="00B81077">
        <w:rPr>
          <w:rFonts w:ascii="Doulos SIL" w:hAnsi="Doulos SIL"/>
          <w:i/>
          <w:color w:val="0000FF"/>
        </w:rPr>
        <w:t>=</w:t>
      </w:r>
      <w:r w:rsidRPr="00B81077">
        <w:rPr>
          <w:rFonts w:ascii="Doulos SIL" w:hAnsi="Doulos SIL"/>
          <w:i/>
          <w:color w:val="0000FF"/>
        </w:rPr>
        <w:sym w:font="Symbol" w:char="F0C6"/>
      </w:r>
      <w:r w:rsidR="00BE029D" w:rsidRPr="0049494A">
        <w:t xml:space="preserve"> </w:t>
      </w:r>
      <w:r w:rsidR="00BE029D">
        <w:t xml:space="preserve">/ </w:t>
      </w:r>
      <w:r w:rsidR="00BE029D" w:rsidRPr="00B81077">
        <w:rPr>
          <w:rFonts w:ascii="Doulos SIL" w:hAnsi="Doulos SIL"/>
          <w:i/>
          <w:color w:val="0000FF"/>
        </w:rPr>
        <w:t>àáⁿ</w:t>
      </w:r>
      <w:r w:rsidRPr="00B81077">
        <w:rPr>
          <w:rFonts w:ascii="Doulos SIL" w:hAnsi="Doulos SIL"/>
          <w:i/>
          <w:color w:val="0000FF"/>
        </w:rPr>
        <w:t>=</w:t>
      </w:r>
      <w:r w:rsidRPr="00B81077">
        <w:rPr>
          <w:rFonts w:ascii="Doulos SIL" w:hAnsi="Doulos SIL"/>
          <w:i/>
          <w:color w:val="0000FF"/>
        </w:rPr>
        <w:sym w:font="Symbol" w:char="F0C6"/>
      </w:r>
      <w:r w:rsidR="00BE029D" w:rsidRPr="00B81077">
        <w:rPr>
          <w:rFonts w:ascii="Doulos SIL" w:hAnsi="Doulos SIL"/>
          <w:i/>
          <w:color w:val="0000FF"/>
        </w:rPr>
        <w:tab/>
        <w:t>sà</w:t>
      </w:r>
      <w:r w:rsidR="00BE029D" w:rsidRPr="00B81077">
        <w:rPr>
          <w:rFonts w:ascii="Doulos SIL" w:hAnsi="Doulos SIL"/>
          <w:i/>
          <w:color w:val="0000FF"/>
        </w:rPr>
        <w:tab/>
      </w:r>
      <w:r w:rsidR="005910D3" w:rsidRPr="00B81077">
        <w:rPr>
          <w:rFonts w:ascii="Doulos SIL" w:hAnsi="Doulos SIL"/>
          <w:i/>
          <w:color w:val="0000FF"/>
        </w:rPr>
        <w:t>b</w:t>
      </w:r>
      <w:r w:rsidR="005910D3">
        <w:rPr>
          <w:rFonts w:ascii="Doulos SIL" w:hAnsi="Doulos SIL"/>
          <w:i/>
          <w:color w:val="0000FF"/>
        </w:rPr>
        <w:t>ɔ́ɔ́</w:t>
      </w:r>
    </w:p>
    <w:p w14:paraId="0F996DA6" w14:textId="05DD9677" w:rsidR="00BE029D" w:rsidRDefault="00BE029D" w:rsidP="00500FBD">
      <w:pPr>
        <w:tabs>
          <w:tab w:val="clear" w:pos="369"/>
          <w:tab w:val="left" w:pos="720"/>
          <w:tab w:val="left" w:pos="1080"/>
          <w:tab w:val="left" w:pos="4680"/>
          <w:tab w:val="left" w:pos="5400"/>
        </w:tabs>
      </w:pPr>
      <w:r>
        <w:tab/>
      </w:r>
      <w:r>
        <w:tab/>
        <w:t>1Sg</w:t>
      </w:r>
      <w:r w:rsidR="00500FBD">
        <w:t>=Ipfv</w:t>
      </w:r>
      <w:r>
        <w:t xml:space="preserve"> / 1Pl</w:t>
      </w:r>
      <w:r w:rsidR="00500FBD">
        <w:t>=Ipfv</w:t>
      </w:r>
      <w:r>
        <w:t xml:space="preserve"> / 3PlHum</w:t>
      </w:r>
      <w:r w:rsidR="00500FBD">
        <w:t>=Ipfv</w:t>
      </w:r>
      <w:r>
        <w:tab/>
        <w:t>Fut</w:t>
      </w:r>
      <w:r>
        <w:tab/>
        <w:t>exit.Ipfv</w:t>
      </w:r>
    </w:p>
    <w:p w14:paraId="793DA2A2" w14:textId="2451737E" w:rsidR="00BE029D" w:rsidRPr="00BE029D" w:rsidRDefault="00BE029D" w:rsidP="0049494A">
      <w:pPr>
        <w:tabs>
          <w:tab w:val="clear" w:pos="369"/>
          <w:tab w:val="left" w:pos="720"/>
          <w:tab w:val="left" w:pos="1080"/>
          <w:tab w:val="left" w:pos="3330"/>
          <w:tab w:val="left" w:pos="4320"/>
        </w:tabs>
      </w:pPr>
      <w:r>
        <w:tab/>
      </w:r>
      <w:r>
        <w:tab/>
        <w:t>‘I/we/they will go out.’</w:t>
      </w:r>
    </w:p>
    <w:p w14:paraId="04D21A15" w14:textId="77777777" w:rsidR="00BE029D" w:rsidRDefault="00BE029D" w:rsidP="0049494A">
      <w:pPr>
        <w:tabs>
          <w:tab w:val="clear" w:pos="369"/>
          <w:tab w:val="left" w:pos="720"/>
          <w:tab w:val="left" w:pos="1080"/>
          <w:tab w:val="left" w:pos="3330"/>
          <w:tab w:val="left" w:pos="4320"/>
        </w:tabs>
      </w:pPr>
    </w:p>
    <w:p w14:paraId="576EAA51" w14:textId="2E83C200" w:rsidR="0049494A" w:rsidRDefault="00BE029D" w:rsidP="00500FBD">
      <w:pPr>
        <w:tabs>
          <w:tab w:val="clear" w:pos="369"/>
          <w:tab w:val="left" w:pos="720"/>
          <w:tab w:val="left" w:pos="1080"/>
          <w:tab w:val="left" w:pos="4680"/>
          <w:tab w:val="left" w:pos="5400"/>
        </w:tabs>
      </w:pPr>
      <w:r>
        <w:tab/>
        <w:t>b</w:t>
      </w:r>
      <w:r w:rsidR="0049494A">
        <w:t>.</w:t>
      </w:r>
      <w:r w:rsidR="0049494A">
        <w:tab/>
      </w:r>
      <w:r w:rsidR="0049494A" w:rsidRPr="00B81077">
        <w:rPr>
          <w:rFonts w:ascii="Doulos SIL" w:hAnsi="Doulos SIL"/>
          <w:i/>
          <w:color w:val="0000FF"/>
        </w:rPr>
        <w:t>má</w:t>
      </w:r>
      <w:r w:rsidR="00500FBD" w:rsidRPr="00B81077">
        <w:rPr>
          <w:rFonts w:ascii="Doulos SIL" w:hAnsi="Doulos SIL"/>
          <w:i/>
          <w:color w:val="0000FF"/>
        </w:rPr>
        <w:t>=</w:t>
      </w:r>
      <w:r w:rsidR="00500FBD" w:rsidRPr="00B81077">
        <w:rPr>
          <w:rFonts w:ascii="Doulos SIL" w:hAnsi="Doulos SIL"/>
          <w:i/>
          <w:color w:val="0000FF"/>
        </w:rPr>
        <w:sym w:font="Symbol" w:char="F0C6"/>
      </w:r>
      <w:r w:rsidR="0049494A">
        <w:t xml:space="preserve"> / </w:t>
      </w:r>
      <w:r w:rsidR="0049494A" w:rsidRPr="00B81077">
        <w:rPr>
          <w:rFonts w:ascii="Doulos SIL" w:hAnsi="Doulos SIL"/>
          <w:i/>
          <w:color w:val="0000FF"/>
        </w:rPr>
        <w:t>mùʔúⁿ</w:t>
      </w:r>
      <w:r w:rsidR="00500FBD" w:rsidRPr="00B81077">
        <w:rPr>
          <w:rFonts w:ascii="Doulos SIL" w:hAnsi="Doulos SIL"/>
          <w:i/>
          <w:color w:val="0000FF"/>
        </w:rPr>
        <w:t>=</w:t>
      </w:r>
      <w:r w:rsidR="00500FBD" w:rsidRPr="00B81077">
        <w:rPr>
          <w:rFonts w:ascii="Doulos SIL" w:hAnsi="Doulos SIL"/>
          <w:i/>
          <w:color w:val="0000FF"/>
        </w:rPr>
        <w:sym w:font="Symbol" w:char="F0C6"/>
      </w:r>
      <w:r w:rsidR="0049494A" w:rsidRPr="0049494A">
        <w:t xml:space="preserve"> </w:t>
      </w:r>
      <w:r w:rsidR="0049494A">
        <w:t xml:space="preserve">/ </w:t>
      </w:r>
      <w:r w:rsidR="0049494A" w:rsidRPr="00B81077">
        <w:rPr>
          <w:rFonts w:ascii="Doulos SIL" w:hAnsi="Doulos SIL"/>
          <w:i/>
          <w:color w:val="0000FF"/>
        </w:rPr>
        <w:t>àáⁿ</w:t>
      </w:r>
      <w:r w:rsidR="00500FBD" w:rsidRPr="00B81077">
        <w:rPr>
          <w:rFonts w:ascii="Doulos SIL" w:hAnsi="Doulos SIL"/>
          <w:i/>
          <w:color w:val="0000FF"/>
        </w:rPr>
        <w:t>=</w:t>
      </w:r>
      <w:r w:rsidR="00500FBD" w:rsidRPr="00B81077">
        <w:rPr>
          <w:rFonts w:ascii="Doulos SIL" w:hAnsi="Doulos SIL"/>
          <w:i/>
          <w:color w:val="0000FF"/>
        </w:rPr>
        <w:sym w:font="Symbol" w:char="F0C6"/>
      </w:r>
      <w:r w:rsidR="0049494A" w:rsidRPr="00B81077">
        <w:rPr>
          <w:rFonts w:ascii="Doulos SIL" w:hAnsi="Doulos SIL"/>
          <w:i/>
          <w:color w:val="0000FF"/>
        </w:rPr>
        <w:tab/>
        <w:t>yíʔé</w:t>
      </w:r>
      <w:r w:rsidR="0049494A" w:rsidRPr="00B81077">
        <w:rPr>
          <w:rFonts w:ascii="Doulos SIL" w:hAnsi="Doulos SIL"/>
          <w:i/>
          <w:color w:val="0000FF"/>
        </w:rPr>
        <w:tab/>
        <w:t>dɔ̀nɔ̀</w:t>
      </w:r>
    </w:p>
    <w:p w14:paraId="2F103454" w14:textId="273C8598" w:rsidR="0049494A" w:rsidRDefault="0049494A" w:rsidP="00500FBD">
      <w:pPr>
        <w:tabs>
          <w:tab w:val="clear" w:pos="369"/>
          <w:tab w:val="left" w:pos="720"/>
          <w:tab w:val="left" w:pos="1080"/>
          <w:tab w:val="left" w:pos="4680"/>
          <w:tab w:val="left" w:pos="5400"/>
        </w:tabs>
      </w:pPr>
      <w:r>
        <w:tab/>
      </w:r>
      <w:r>
        <w:tab/>
        <w:t>1Sg</w:t>
      </w:r>
      <w:r w:rsidR="00500FBD">
        <w:t>=Ipfv</w:t>
      </w:r>
      <w:r>
        <w:t xml:space="preserve"> / 1Pl</w:t>
      </w:r>
      <w:r w:rsidR="00500FBD">
        <w:t>=Ipfv</w:t>
      </w:r>
      <w:r>
        <w:t xml:space="preserve"> / 3PlHum</w:t>
      </w:r>
      <w:r w:rsidR="00500FBD">
        <w:t>=Ipfv</w:t>
      </w:r>
      <w:r>
        <w:tab/>
        <w:t>fish</w:t>
      </w:r>
      <w:r>
        <w:tab/>
      </w:r>
      <w:r w:rsidR="00500FBD" w:rsidRPr="005910D3">
        <w:t>eat.meat</w:t>
      </w:r>
      <w:r w:rsidRPr="005910D3">
        <w:t>.Ipfv</w:t>
      </w:r>
    </w:p>
    <w:p w14:paraId="75C817F0" w14:textId="32C71E56" w:rsidR="0049494A" w:rsidRDefault="0049494A" w:rsidP="0049494A">
      <w:pPr>
        <w:tabs>
          <w:tab w:val="clear" w:pos="369"/>
          <w:tab w:val="left" w:pos="720"/>
          <w:tab w:val="left" w:pos="1080"/>
        </w:tabs>
      </w:pPr>
      <w:r>
        <w:tab/>
      </w:r>
      <w:r>
        <w:tab/>
        <w:t>‘I/we/they eat fish.’</w:t>
      </w:r>
    </w:p>
    <w:p w14:paraId="7E3867AC" w14:textId="77777777" w:rsidR="00733094" w:rsidRDefault="00733094" w:rsidP="0049494A">
      <w:pPr>
        <w:tabs>
          <w:tab w:val="clear" w:pos="369"/>
          <w:tab w:val="left" w:pos="720"/>
          <w:tab w:val="left" w:pos="1080"/>
        </w:tabs>
      </w:pPr>
    </w:p>
    <w:p w14:paraId="54EE1F7A" w14:textId="13775172" w:rsidR="00733094" w:rsidRDefault="00733094" w:rsidP="00733094">
      <w:pPr>
        <w:tabs>
          <w:tab w:val="clear" w:pos="369"/>
          <w:tab w:val="left" w:pos="720"/>
          <w:tab w:val="left" w:pos="1080"/>
          <w:tab w:val="left" w:pos="2790"/>
          <w:tab w:val="left" w:pos="4050"/>
        </w:tabs>
      </w:pPr>
      <w:r>
        <w:tab/>
        <w:t>c.</w:t>
      </w:r>
      <w:r>
        <w:tab/>
      </w:r>
      <w:r w:rsidRPr="00B81077">
        <w:rPr>
          <w:rFonts w:ascii="Doulos SIL" w:hAnsi="Doulos SIL"/>
          <w:i/>
          <w:color w:val="0000FF"/>
        </w:rPr>
        <w:t>á=</w:t>
      </w:r>
      <w:r w:rsidRPr="00B81077">
        <w:rPr>
          <w:rFonts w:ascii="Doulos SIL" w:hAnsi="Doulos SIL"/>
          <w:i/>
          <w:color w:val="0000FF"/>
        </w:rPr>
        <w:sym w:font="Symbol" w:char="F0C6"/>
      </w:r>
      <w:r w:rsidRPr="00B81077">
        <w:rPr>
          <w:rFonts w:ascii="Doulos SIL" w:hAnsi="Doulos SIL"/>
          <w:i/>
          <w:color w:val="0000FF"/>
        </w:rPr>
        <w:tab/>
        <w:t>ààⁿ</w:t>
      </w:r>
      <w:r w:rsidRPr="00B81077">
        <w:rPr>
          <w:rFonts w:ascii="Doulos SIL" w:hAnsi="Doulos SIL"/>
          <w:i/>
          <w:color w:val="0000FF"/>
        </w:rPr>
        <w:tab/>
        <w:t>bāʔrā</w:t>
      </w:r>
    </w:p>
    <w:p w14:paraId="692B0C1A" w14:textId="2FD021A2" w:rsidR="00733094" w:rsidRDefault="00733094" w:rsidP="00733094">
      <w:pPr>
        <w:tabs>
          <w:tab w:val="clear" w:pos="369"/>
          <w:tab w:val="left" w:pos="720"/>
          <w:tab w:val="left" w:pos="1080"/>
          <w:tab w:val="left" w:pos="2790"/>
          <w:tab w:val="left" w:pos="4050"/>
        </w:tabs>
      </w:pPr>
      <w:r>
        <w:tab/>
      </w:r>
      <w:r>
        <w:tab/>
        <w:t>3SgHum=Ipfv</w:t>
      </w:r>
      <w:r>
        <w:tab/>
        <w:t>3PlHum</w:t>
      </w:r>
      <w:r>
        <w:tab/>
        <w:t>hit.Ipfv</w:t>
      </w:r>
    </w:p>
    <w:p w14:paraId="113F25B8" w14:textId="47D832C3" w:rsidR="00733094" w:rsidRPr="00733094" w:rsidRDefault="00733094" w:rsidP="0049494A">
      <w:pPr>
        <w:tabs>
          <w:tab w:val="clear" w:pos="369"/>
          <w:tab w:val="left" w:pos="720"/>
          <w:tab w:val="left" w:pos="1080"/>
        </w:tabs>
      </w:pPr>
      <w:r>
        <w:tab/>
      </w:r>
      <w:r>
        <w:tab/>
        <w:t>‘He/She hits them (regularly).’</w:t>
      </w:r>
    </w:p>
    <w:p w14:paraId="4B88DCC9" w14:textId="77777777" w:rsidR="0049494A" w:rsidRDefault="0049494A" w:rsidP="000A13BA"/>
    <w:p w14:paraId="3EDE0EEE" w14:textId="454BC794" w:rsidR="00BE029D" w:rsidRDefault="00BE029D" w:rsidP="000A13BA">
      <w:r>
        <w:t xml:space="preserve">However, imperfective 3SgHum </w:t>
      </w:r>
      <w:r w:rsidRPr="00B81077">
        <w:rPr>
          <w:rFonts w:ascii="Doulos SIL" w:hAnsi="Doulos SIL"/>
          <w:i/>
          <w:color w:val="0000FF"/>
        </w:rPr>
        <w:t>á</w:t>
      </w:r>
      <w:r w:rsidR="00500FBD" w:rsidRPr="00B81077">
        <w:rPr>
          <w:rFonts w:ascii="Doulos SIL" w:hAnsi="Doulos SIL"/>
          <w:i/>
          <w:color w:val="0000FF"/>
        </w:rPr>
        <w:t>=</w:t>
      </w:r>
      <w:r w:rsidR="00500FBD" w:rsidRPr="00B81077">
        <w:rPr>
          <w:rFonts w:ascii="Doulos SIL" w:hAnsi="Doulos SIL"/>
          <w:i/>
          <w:color w:val="0000FF"/>
        </w:rPr>
        <w:sym w:font="Symbol" w:char="F0C6"/>
      </w:r>
      <w:r>
        <w:t xml:space="preserve"> and 3SgNonh </w:t>
      </w:r>
      <w:r w:rsidRPr="00B81077">
        <w:rPr>
          <w:rFonts w:ascii="Doulos SIL" w:hAnsi="Doulos SIL"/>
          <w:i/>
          <w:color w:val="0000FF"/>
        </w:rPr>
        <w:t>é</w:t>
      </w:r>
      <w:r w:rsidR="00500FBD" w:rsidRPr="00B81077">
        <w:rPr>
          <w:rFonts w:ascii="Doulos SIL" w:hAnsi="Doulos SIL"/>
          <w:i/>
          <w:color w:val="0000FF"/>
        </w:rPr>
        <w:t>=</w:t>
      </w:r>
      <w:r w:rsidR="00500FBD" w:rsidRPr="00B81077">
        <w:rPr>
          <w:rFonts w:ascii="Doulos SIL" w:hAnsi="Doulos SIL"/>
          <w:i/>
          <w:color w:val="0000FF"/>
        </w:rPr>
        <w:sym w:font="Symbol" w:char="F0C6"/>
      </w:r>
      <w:r>
        <w:t xml:space="preserve"> also </w:t>
      </w:r>
      <w:r w:rsidR="00314769">
        <w:t>lower to L</w:t>
      </w:r>
      <w:r w:rsidR="00314769">
        <w:noBreakHyphen/>
        <w:t xml:space="preserve">tone the </w:t>
      </w:r>
      <w:r>
        <w:t>the onset</w:t>
      </w:r>
      <w:r w:rsidR="00B94DA7">
        <w:t xml:space="preserve"> (first syllable, or onset of monosyllable)</w:t>
      </w:r>
      <w:r>
        <w:t xml:space="preserve"> of following H</w:t>
      </w:r>
      <w:r>
        <w:noBreakHyphen/>
        <w:t>toned</w:t>
      </w:r>
      <w:r w:rsidR="00537163">
        <w:t xml:space="preserve"> or H</w:t>
      </w:r>
      <w:r w:rsidR="00537163">
        <w:noBreakHyphen/>
        <w:t>initial</w:t>
      </w:r>
      <w:r>
        <w:t xml:space="preserve"> words like </w:t>
      </w:r>
      <w:r w:rsidRPr="00B81077">
        <w:rPr>
          <w:rFonts w:ascii="Doulos SIL" w:hAnsi="Doulos SIL"/>
          <w:i/>
          <w:color w:val="0000FF"/>
        </w:rPr>
        <w:t>yíʔé</w:t>
      </w:r>
      <w:r w:rsidR="00B94DA7">
        <w:t xml:space="preserve"> ‘fish’,</w:t>
      </w:r>
      <w:r>
        <w:t xml:space="preserve"> </w:t>
      </w:r>
      <w:r w:rsidRPr="00B81077">
        <w:rPr>
          <w:rFonts w:ascii="Doulos SIL" w:hAnsi="Doulos SIL"/>
          <w:i/>
          <w:color w:val="0000FF"/>
        </w:rPr>
        <w:t>yí</w:t>
      </w:r>
      <w:r>
        <w:t xml:space="preserve"> ‘water’,</w:t>
      </w:r>
      <w:r w:rsidR="00B94DA7">
        <w:t xml:space="preserve"> </w:t>
      </w:r>
      <w:r w:rsidR="00B94DA7" w:rsidRPr="00537163">
        <w:t xml:space="preserve">and </w:t>
      </w:r>
      <w:r w:rsidR="00B94DA7" w:rsidRPr="00537163">
        <w:rPr>
          <w:rFonts w:ascii="Doulos SIL" w:hAnsi="Doulos SIL"/>
          <w:i/>
          <w:color w:val="0000FF"/>
        </w:rPr>
        <w:t>nínáʔ</w:t>
      </w:r>
      <w:r w:rsidR="00537163" w:rsidRPr="00537163">
        <w:rPr>
          <w:rFonts w:ascii="Doulos SIL" w:hAnsi="Doulos SIL"/>
          <w:i/>
          <w:color w:val="0000FF"/>
        </w:rPr>
        <w:t>ā</w:t>
      </w:r>
      <w:r w:rsidR="00B94DA7" w:rsidRPr="00537163">
        <w:t xml:space="preserve"> ‘scorpion’</w:t>
      </w:r>
      <w:r w:rsidR="00500FBD">
        <w:t xml:space="preserve"> (xx6</w:t>
      </w:r>
      <w:r w:rsidR="00314769">
        <w:t>a</w:t>
      </w:r>
      <w:r w:rsidR="00314769">
        <w:noBreakHyphen/>
        <w:t>c)</w:t>
      </w:r>
      <w:r w:rsidR="00B94DA7">
        <w:t>,</w:t>
      </w:r>
      <w:r>
        <w:t xml:space="preserve"> and </w:t>
      </w:r>
      <w:r w:rsidR="00314769">
        <w:t xml:space="preserve">of </w:t>
      </w:r>
      <w:r>
        <w:t>following M</w:t>
      </w:r>
      <w:r>
        <w:noBreakHyphen/>
        <w:t xml:space="preserve">toned words like </w:t>
      </w:r>
      <w:r w:rsidRPr="00B81077">
        <w:rPr>
          <w:rFonts w:ascii="Doulos SIL" w:hAnsi="Doulos SIL"/>
          <w:i/>
          <w:color w:val="0000FF"/>
        </w:rPr>
        <w:t>bāʔā</w:t>
      </w:r>
      <w:r w:rsidR="00B94DA7">
        <w:t xml:space="preserve"> ‘porridge’, </w:t>
      </w:r>
      <w:r w:rsidR="00B94DA7" w:rsidRPr="00B81077">
        <w:rPr>
          <w:rFonts w:ascii="Doulos SIL" w:hAnsi="Doulos SIL"/>
          <w:i/>
          <w:color w:val="0000FF"/>
        </w:rPr>
        <w:t>jū</w:t>
      </w:r>
      <w:r w:rsidR="00B94DA7">
        <w:t xml:space="preserve"> ‘millet’, and </w:t>
      </w:r>
      <w:r w:rsidR="00314769" w:rsidRPr="00B81077">
        <w:rPr>
          <w:rFonts w:ascii="Doulos SIL" w:hAnsi="Doulos SIL"/>
          <w:i/>
          <w:color w:val="0000FF"/>
        </w:rPr>
        <w:t>kūmɛ̄ɛ̄ⁿ</w:t>
      </w:r>
      <w:r w:rsidR="00314769">
        <w:t xml:space="preserve"> ‘grain-based meal’</w:t>
      </w:r>
      <w:r w:rsidR="00500FBD">
        <w:t xml:space="preserve"> (xx6</w:t>
      </w:r>
      <w:r w:rsidR="00314769">
        <w:t>d</w:t>
      </w:r>
      <w:r w:rsidR="00314769">
        <w:noBreakHyphen/>
        <w:t xml:space="preserve">f). For example, contrast </w:t>
      </w:r>
      <w:r w:rsidR="00314769" w:rsidRPr="00B81077">
        <w:rPr>
          <w:rFonts w:ascii="Doulos SIL" w:hAnsi="Doulos SIL"/>
          <w:i/>
          <w:color w:val="0000FF"/>
        </w:rPr>
        <w:t>yìʔé</w:t>
      </w:r>
      <w:r w:rsidR="00500FBD">
        <w:t xml:space="preserve"> in (xx6</w:t>
      </w:r>
      <w:r w:rsidR="00314769">
        <w:t xml:space="preserve">a) with </w:t>
      </w:r>
      <w:r w:rsidR="00314769" w:rsidRPr="00B81077">
        <w:rPr>
          <w:rFonts w:ascii="Doulos SIL" w:hAnsi="Doulos SIL"/>
          <w:i/>
          <w:color w:val="0000FF"/>
        </w:rPr>
        <w:t>yíʔé</w:t>
      </w:r>
      <w:r w:rsidR="00314769">
        <w:t xml:space="preserve"> after other pronouns in </w:t>
      </w:r>
      <w:r w:rsidR="00500FBD">
        <w:rPr>
          <w:color w:val="FF6600"/>
        </w:rPr>
        <w:t>(xx5</w:t>
      </w:r>
      <w:r w:rsidR="00314769" w:rsidRPr="00314769">
        <w:rPr>
          <w:color w:val="FF6600"/>
        </w:rPr>
        <w:t>b) above</w:t>
      </w:r>
      <w:r w:rsidR="00314769">
        <w:t>. The final H</w:t>
      </w:r>
      <w:r w:rsidR="00314769">
        <w:noBreakHyphen/>
        <w:t>tone of the M</w:t>
      </w:r>
      <w:r w:rsidR="00314769">
        <w:noBreakHyphen/>
        <w:t>toned words before L</w:t>
      </w:r>
      <w:r w:rsidR="00314769">
        <w:noBreakHyphen/>
        <w:t>toned verb</w:t>
      </w:r>
      <w:r w:rsidR="00500FBD">
        <w:t>s in (xx6d</w:t>
      </w:r>
      <w:r w:rsidR="00500FBD">
        <w:noBreakHyphen/>
        <w:t>f)</w:t>
      </w:r>
      <w:r w:rsidR="00314769">
        <w:t xml:space="preserve"> is due to Final Tone-Raising (tone sandhi) and is unr</w:t>
      </w:r>
      <w:r w:rsidR="00500FBD">
        <w:t>elated to the tone-lowering.</w:t>
      </w:r>
    </w:p>
    <w:p w14:paraId="63C86A42" w14:textId="77777777" w:rsidR="00BE029D" w:rsidRDefault="00BE029D" w:rsidP="000A13BA"/>
    <w:p w14:paraId="10E6B4EF" w14:textId="0BFB34AD" w:rsidR="00D63CD8" w:rsidRPr="00B81077" w:rsidRDefault="00BE029D" w:rsidP="00500FBD">
      <w:pPr>
        <w:tabs>
          <w:tab w:val="clear" w:pos="369"/>
          <w:tab w:val="left" w:pos="720"/>
          <w:tab w:val="left" w:pos="1080"/>
          <w:tab w:val="left" w:pos="3150"/>
          <w:tab w:val="left" w:pos="4230"/>
        </w:tabs>
        <w:rPr>
          <w:rFonts w:ascii="Doulos SIL" w:hAnsi="Doulos SIL"/>
          <w:i/>
          <w:color w:val="0000FF"/>
        </w:rPr>
      </w:pPr>
      <w:r>
        <w:t xml:space="preserve"> </w:t>
      </w:r>
      <w:r w:rsidR="00500FBD">
        <w:t>(xx6</w:t>
      </w:r>
      <w:r w:rsidR="00D63CD8">
        <w:t>)</w:t>
      </w:r>
      <w:r w:rsidR="00D63CD8">
        <w:tab/>
        <w:t>a.</w:t>
      </w:r>
      <w:r w:rsidR="00D63CD8">
        <w:tab/>
      </w:r>
      <w:r w:rsidR="0049494A" w:rsidRPr="00B81077">
        <w:rPr>
          <w:rFonts w:ascii="Doulos SIL" w:hAnsi="Doulos SIL"/>
          <w:i/>
          <w:color w:val="0000FF"/>
        </w:rPr>
        <w:t>á</w:t>
      </w:r>
      <w:r w:rsidR="00500FBD" w:rsidRPr="00B81077">
        <w:rPr>
          <w:rFonts w:ascii="Doulos SIL" w:hAnsi="Doulos SIL"/>
          <w:i/>
          <w:color w:val="0000FF"/>
        </w:rPr>
        <w:t>=</w:t>
      </w:r>
      <w:r w:rsidR="00500FBD" w:rsidRPr="00B81077">
        <w:rPr>
          <w:rFonts w:ascii="Doulos SIL" w:hAnsi="Doulos SIL"/>
          <w:i/>
          <w:color w:val="0000FF"/>
        </w:rPr>
        <w:sym w:font="Symbol" w:char="F0C6"/>
      </w:r>
      <w:r w:rsidR="0049494A" w:rsidRPr="00B81077">
        <w:rPr>
          <w:rFonts w:ascii="Doulos SIL" w:hAnsi="Doulos SIL"/>
          <w:i/>
          <w:color w:val="0000FF"/>
        </w:rPr>
        <w:tab/>
        <w:t>yì</w:t>
      </w:r>
      <w:r w:rsidR="00D63CD8" w:rsidRPr="00B81077">
        <w:rPr>
          <w:rFonts w:ascii="Doulos SIL" w:hAnsi="Doulos SIL"/>
          <w:i/>
          <w:color w:val="0000FF"/>
        </w:rPr>
        <w:t>ʔé</w:t>
      </w:r>
      <w:r w:rsidR="00D63CD8" w:rsidRPr="00B81077">
        <w:rPr>
          <w:rFonts w:ascii="Doulos SIL" w:hAnsi="Doulos SIL"/>
          <w:i/>
          <w:color w:val="0000FF"/>
        </w:rPr>
        <w:tab/>
        <w:t>dɔ̀nɔ̀</w:t>
      </w:r>
    </w:p>
    <w:p w14:paraId="3CFB2D69" w14:textId="27A2679E" w:rsidR="0049494A" w:rsidRPr="00537163" w:rsidRDefault="0049494A" w:rsidP="00500FBD">
      <w:pPr>
        <w:tabs>
          <w:tab w:val="clear" w:pos="369"/>
          <w:tab w:val="left" w:pos="720"/>
          <w:tab w:val="left" w:pos="1080"/>
          <w:tab w:val="left" w:pos="3150"/>
          <w:tab w:val="left" w:pos="4230"/>
        </w:tabs>
      </w:pPr>
      <w:r w:rsidRPr="00D42A36">
        <w:tab/>
      </w:r>
      <w:r w:rsidRPr="00D42A36">
        <w:tab/>
        <w:t>3SgHum</w:t>
      </w:r>
      <w:r w:rsidR="00500FBD">
        <w:t>=Ipfv</w:t>
      </w:r>
      <w:r w:rsidRPr="00537163">
        <w:tab/>
        <w:t>fish</w:t>
      </w:r>
      <w:r w:rsidRPr="00537163">
        <w:tab/>
        <w:t>eat</w:t>
      </w:r>
      <w:r w:rsidR="00500FBD" w:rsidRPr="00537163">
        <w:t>.meat</w:t>
      </w:r>
      <w:r w:rsidRPr="00537163">
        <w:t>.Ipfv</w:t>
      </w:r>
    </w:p>
    <w:p w14:paraId="7E99E0D6" w14:textId="1E7CFD61" w:rsidR="0049494A" w:rsidRPr="00D42A36" w:rsidRDefault="0049494A" w:rsidP="00D63CD8">
      <w:pPr>
        <w:tabs>
          <w:tab w:val="clear" w:pos="369"/>
          <w:tab w:val="left" w:pos="720"/>
          <w:tab w:val="left" w:pos="1080"/>
        </w:tabs>
      </w:pPr>
      <w:r w:rsidRPr="00D42A36">
        <w:tab/>
      </w:r>
      <w:r w:rsidRPr="00D42A36">
        <w:tab/>
        <w:t>‘He/She eats fish.’</w:t>
      </w:r>
      <w:r w:rsidR="00BE029D" w:rsidRPr="00D42A36">
        <w:t xml:space="preserve"> (&lt; </w:t>
      </w:r>
      <w:r w:rsidR="00BE029D" w:rsidRPr="00B81077">
        <w:rPr>
          <w:rFonts w:ascii="Doulos SIL" w:hAnsi="Doulos SIL"/>
          <w:i/>
          <w:color w:val="0000FF"/>
        </w:rPr>
        <w:t xml:space="preserve">yíʔé </w:t>
      </w:r>
      <w:r w:rsidR="00BE029D" w:rsidRPr="00D42A36">
        <w:t>)</w:t>
      </w:r>
    </w:p>
    <w:p w14:paraId="5B9131A4" w14:textId="77777777" w:rsidR="0049494A" w:rsidRPr="00D42A36" w:rsidRDefault="0049494A" w:rsidP="00D63CD8">
      <w:pPr>
        <w:tabs>
          <w:tab w:val="clear" w:pos="369"/>
          <w:tab w:val="left" w:pos="720"/>
          <w:tab w:val="left" w:pos="1080"/>
        </w:tabs>
      </w:pPr>
    </w:p>
    <w:p w14:paraId="56A693B7" w14:textId="40854EB0" w:rsidR="0049494A" w:rsidRDefault="0049494A" w:rsidP="00500FBD">
      <w:pPr>
        <w:tabs>
          <w:tab w:val="clear" w:pos="369"/>
          <w:tab w:val="left" w:pos="720"/>
          <w:tab w:val="left" w:pos="1080"/>
          <w:tab w:val="left" w:pos="2970"/>
          <w:tab w:val="left" w:pos="4050"/>
        </w:tabs>
      </w:pPr>
      <w:r>
        <w:tab/>
        <w:t>b.</w:t>
      </w:r>
      <w:r>
        <w:tab/>
      </w:r>
      <w:r w:rsidRPr="00B81077">
        <w:rPr>
          <w:rFonts w:ascii="Doulos SIL" w:hAnsi="Doulos SIL"/>
          <w:i/>
          <w:color w:val="0000FF"/>
        </w:rPr>
        <w:t>é</w:t>
      </w:r>
      <w:r w:rsidR="00500FBD" w:rsidRPr="00B81077">
        <w:rPr>
          <w:rFonts w:ascii="Doulos SIL" w:hAnsi="Doulos SIL"/>
          <w:i/>
          <w:color w:val="0000FF"/>
        </w:rPr>
        <w:t>=</w:t>
      </w:r>
      <w:r w:rsidR="00500FBD" w:rsidRPr="00B81077">
        <w:rPr>
          <w:rFonts w:ascii="Doulos SIL" w:hAnsi="Doulos SIL"/>
          <w:i/>
          <w:color w:val="0000FF"/>
        </w:rPr>
        <w:sym w:font="Symbol" w:char="F0C6"/>
      </w:r>
      <w:r w:rsidRPr="00B81077">
        <w:rPr>
          <w:rFonts w:ascii="Doulos SIL" w:hAnsi="Doulos SIL"/>
          <w:i/>
          <w:color w:val="0000FF"/>
        </w:rPr>
        <w:tab/>
        <w:t>yǐ</w:t>
      </w:r>
      <w:r w:rsidRPr="00B81077">
        <w:rPr>
          <w:rFonts w:ascii="Doulos SIL" w:hAnsi="Doulos SIL"/>
          <w:i/>
          <w:color w:val="0000FF"/>
        </w:rPr>
        <w:tab/>
        <w:t>mìy</w:t>
      </w:r>
      <w:r w:rsidR="00B94DA7" w:rsidRPr="00B81077">
        <w:rPr>
          <w:rFonts w:ascii="Doulos SIL" w:hAnsi="Doulos SIL"/>
          <w:i/>
          <w:color w:val="0000FF"/>
        </w:rPr>
        <w:t>à</w:t>
      </w:r>
      <w:r w:rsidRPr="00B81077">
        <w:rPr>
          <w:rFonts w:ascii="Doulos SIL" w:hAnsi="Doulos SIL"/>
          <w:i/>
          <w:color w:val="0000FF"/>
        </w:rPr>
        <w:t>ⁿ</w:t>
      </w:r>
    </w:p>
    <w:p w14:paraId="60039EE4" w14:textId="1B5F76D4" w:rsidR="0049494A" w:rsidRDefault="0049494A" w:rsidP="00500FBD">
      <w:pPr>
        <w:tabs>
          <w:tab w:val="clear" w:pos="369"/>
          <w:tab w:val="left" w:pos="720"/>
          <w:tab w:val="left" w:pos="1080"/>
          <w:tab w:val="left" w:pos="2970"/>
          <w:tab w:val="left" w:pos="4050"/>
        </w:tabs>
      </w:pPr>
      <w:r>
        <w:tab/>
      </w:r>
      <w:r>
        <w:tab/>
        <w:t>3SgNonh</w:t>
      </w:r>
      <w:r w:rsidR="00500FBD">
        <w:t>=Ipfv</w:t>
      </w:r>
      <w:r>
        <w:tab/>
        <w:t>water</w:t>
      </w:r>
      <w:r>
        <w:tab/>
        <w:t>drink.Ipfv</w:t>
      </w:r>
    </w:p>
    <w:p w14:paraId="7574EC80" w14:textId="166EBF93" w:rsidR="0049494A" w:rsidRDefault="0049494A" w:rsidP="00D63CD8">
      <w:pPr>
        <w:tabs>
          <w:tab w:val="clear" w:pos="369"/>
          <w:tab w:val="left" w:pos="720"/>
          <w:tab w:val="left" w:pos="1080"/>
        </w:tabs>
      </w:pPr>
      <w:r>
        <w:tab/>
      </w:r>
      <w:r>
        <w:tab/>
        <w:t>‘It (=sheep) drinks water.’</w:t>
      </w:r>
      <w:r w:rsidR="00BE029D">
        <w:t xml:space="preserve"> (&lt; </w:t>
      </w:r>
      <w:r w:rsidR="00BE029D" w:rsidRPr="00B81077">
        <w:rPr>
          <w:rFonts w:ascii="Doulos SIL" w:hAnsi="Doulos SIL"/>
          <w:i/>
          <w:color w:val="0000FF"/>
        </w:rPr>
        <w:t>yí</w:t>
      </w:r>
      <w:r w:rsidR="00BE029D">
        <w:t xml:space="preserve"> )</w:t>
      </w:r>
    </w:p>
    <w:p w14:paraId="752DBFAE" w14:textId="77777777" w:rsidR="00B94DA7" w:rsidRDefault="00B94DA7" w:rsidP="00D63CD8">
      <w:pPr>
        <w:tabs>
          <w:tab w:val="clear" w:pos="369"/>
          <w:tab w:val="left" w:pos="720"/>
          <w:tab w:val="left" w:pos="1080"/>
        </w:tabs>
      </w:pPr>
    </w:p>
    <w:p w14:paraId="771F603C" w14:textId="7CB6DBA5" w:rsidR="00B94DA7" w:rsidRDefault="00B94DA7" w:rsidP="00500FBD">
      <w:pPr>
        <w:tabs>
          <w:tab w:val="clear" w:pos="369"/>
          <w:tab w:val="left" w:pos="720"/>
          <w:tab w:val="left" w:pos="1080"/>
          <w:tab w:val="left" w:pos="2700"/>
          <w:tab w:val="left" w:pos="4050"/>
        </w:tabs>
      </w:pPr>
      <w:r>
        <w:tab/>
        <w:t>c.</w:t>
      </w:r>
      <w:r>
        <w:tab/>
      </w:r>
      <w:r w:rsidRPr="00B81077">
        <w:rPr>
          <w:rFonts w:ascii="Doulos SIL" w:hAnsi="Doulos SIL"/>
          <w:i/>
          <w:color w:val="0000FF"/>
        </w:rPr>
        <w:t>á</w:t>
      </w:r>
      <w:r w:rsidR="00500FBD" w:rsidRPr="00B81077">
        <w:rPr>
          <w:rFonts w:ascii="Doulos SIL" w:hAnsi="Doulos SIL"/>
          <w:i/>
          <w:color w:val="0000FF"/>
        </w:rPr>
        <w:t>=</w:t>
      </w:r>
      <w:r w:rsidR="00500FBD" w:rsidRPr="00B81077">
        <w:rPr>
          <w:rFonts w:ascii="Doulos SIL" w:hAnsi="Doulos SIL"/>
          <w:i/>
          <w:color w:val="0000FF"/>
        </w:rPr>
        <w:sym w:font="Symbol" w:char="F0C6"/>
      </w:r>
      <w:r w:rsidRPr="00B81077">
        <w:rPr>
          <w:rFonts w:ascii="Doulos SIL" w:hAnsi="Doulos SIL"/>
          <w:i/>
          <w:color w:val="0000FF"/>
        </w:rPr>
        <w:tab/>
        <w:t>nìnáʔ</w:t>
      </w:r>
      <w:r w:rsidR="00537163">
        <w:rPr>
          <w:rFonts w:ascii="Doulos SIL" w:hAnsi="Doulos SIL"/>
          <w:i/>
          <w:color w:val="0000FF"/>
        </w:rPr>
        <w:t>ā</w:t>
      </w:r>
      <w:r w:rsidRPr="00B81077">
        <w:rPr>
          <w:rFonts w:ascii="Doulos SIL" w:hAnsi="Doulos SIL"/>
          <w:i/>
          <w:color w:val="0000FF"/>
        </w:rPr>
        <w:tab/>
        <w:t>kpààⁿ</w:t>
      </w:r>
    </w:p>
    <w:p w14:paraId="0E942004" w14:textId="385E6242" w:rsidR="00B94DA7" w:rsidRDefault="00B94DA7" w:rsidP="00500FBD">
      <w:pPr>
        <w:tabs>
          <w:tab w:val="clear" w:pos="369"/>
          <w:tab w:val="left" w:pos="720"/>
          <w:tab w:val="left" w:pos="1080"/>
          <w:tab w:val="left" w:pos="2700"/>
          <w:tab w:val="left" w:pos="4050"/>
        </w:tabs>
      </w:pPr>
      <w:r>
        <w:tab/>
      </w:r>
      <w:r>
        <w:tab/>
        <w:t>3SgHum</w:t>
      </w:r>
      <w:r w:rsidR="00500FBD">
        <w:t>=Ipfv</w:t>
      </w:r>
      <w:r>
        <w:tab/>
        <w:t>scorpion</w:t>
      </w:r>
      <w:r>
        <w:tab/>
        <w:t>kill.Ipfv</w:t>
      </w:r>
    </w:p>
    <w:p w14:paraId="3C463CDD" w14:textId="663CF2FC" w:rsidR="00B94DA7" w:rsidRPr="00B94DA7" w:rsidRDefault="00B94DA7" w:rsidP="00D63CD8">
      <w:pPr>
        <w:tabs>
          <w:tab w:val="clear" w:pos="369"/>
          <w:tab w:val="left" w:pos="720"/>
          <w:tab w:val="left" w:pos="1080"/>
        </w:tabs>
      </w:pPr>
      <w:r>
        <w:tab/>
      </w:r>
      <w:r>
        <w:tab/>
        <w:t xml:space="preserve">‘He/She kills a scorpion (regularly).’ (&lt; </w:t>
      </w:r>
      <w:r w:rsidRPr="00B81077">
        <w:rPr>
          <w:rFonts w:ascii="Doulos SIL" w:hAnsi="Doulos SIL"/>
          <w:i/>
          <w:color w:val="0000FF"/>
        </w:rPr>
        <w:t>nínáʔ</w:t>
      </w:r>
      <w:r w:rsidR="00537163">
        <w:rPr>
          <w:rFonts w:ascii="Doulos SIL" w:hAnsi="Doulos SIL"/>
          <w:i/>
          <w:color w:val="0000FF"/>
        </w:rPr>
        <w:t>ā</w:t>
      </w:r>
      <w:r>
        <w:t xml:space="preserve"> )</w:t>
      </w:r>
    </w:p>
    <w:p w14:paraId="24AC32C2" w14:textId="77777777" w:rsidR="00B94DA7" w:rsidRDefault="00B94DA7" w:rsidP="00B94DA7">
      <w:pPr>
        <w:tabs>
          <w:tab w:val="clear" w:pos="369"/>
          <w:tab w:val="left" w:pos="720"/>
          <w:tab w:val="left" w:pos="1080"/>
        </w:tabs>
      </w:pPr>
    </w:p>
    <w:p w14:paraId="7D2406A7" w14:textId="11E102CB" w:rsidR="00B94DA7" w:rsidRPr="00B81077" w:rsidRDefault="00B94DA7" w:rsidP="00500FBD">
      <w:pPr>
        <w:tabs>
          <w:tab w:val="clear" w:pos="369"/>
          <w:tab w:val="left" w:pos="720"/>
          <w:tab w:val="left" w:pos="1080"/>
          <w:tab w:val="left" w:pos="2790"/>
          <w:tab w:val="left" w:pos="4140"/>
        </w:tabs>
        <w:rPr>
          <w:rFonts w:ascii="Doulos SIL" w:hAnsi="Doulos SIL"/>
          <w:i/>
          <w:color w:val="0000FF"/>
        </w:rPr>
      </w:pPr>
      <w:r>
        <w:tab/>
        <w:t>d.</w:t>
      </w:r>
      <w:r>
        <w:tab/>
      </w:r>
      <w:r w:rsidRPr="00B81077">
        <w:rPr>
          <w:rFonts w:ascii="Doulos SIL" w:hAnsi="Doulos SIL"/>
          <w:i/>
          <w:color w:val="0000FF"/>
        </w:rPr>
        <w:t>á</w:t>
      </w:r>
      <w:r w:rsidR="00500FBD" w:rsidRPr="00B81077">
        <w:rPr>
          <w:rFonts w:ascii="Doulos SIL" w:hAnsi="Doulos SIL"/>
          <w:i/>
          <w:color w:val="0000FF"/>
        </w:rPr>
        <w:t>=</w:t>
      </w:r>
      <w:r w:rsidR="00500FBD" w:rsidRPr="00B81077">
        <w:rPr>
          <w:rFonts w:ascii="Doulos SIL" w:hAnsi="Doulos SIL"/>
          <w:i/>
          <w:color w:val="0000FF"/>
        </w:rPr>
        <w:sym w:font="Symbol" w:char="F0C6"/>
      </w:r>
      <w:r w:rsidRPr="00B81077">
        <w:rPr>
          <w:rFonts w:ascii="Doulos SIL" w:hAnsi="Doulos SIL"/>
          <w:i/>
          <w:color w:val="0000FF"/>
        </w:rPr>
        <w:tab/>
        <w:t>bàʔá</w:t>
      </w:r>
      <w:r w:rsidRPr="00B81077">
        <w:rPr>
          <w:rFonts w:ascii="Doulos SIL" w:hAnsi="Doulos SIL"/>
          <w:i/>
          <w:color w:val="0000FF"/>
        </w:rPr>
        <w:tab/>
        <w:t>mìyàⁿ</w:t>
      </w:r>
    </w:p>
    <w:p w14:paraId="6A202E20" w14:textId="17EC3D25" w:rsidR="00B94DA7" w:rsidRDefault="00B94DA7" w:rsidP="00500FBD">
      <w:pPr>
        <w:tabs>
          <w:tab w:val="clear" w:pos="369"/>
          <w:tab w:val="left" w:pos="720"/>
          <w:tab w:val="left" w:pos="1080"/>
          <w:tab w:val="left" w:pos="2790"/>
          <w:tab w:val="left" w:pos="4140"/>
        </w:tabs>
      </w:pPr>
      <w:r>
        <w:tab/>
      </w:r>
      <w:r>
        <w:tab/>
        <w:t>3SgHum</w:t>
      </w:r>
      <w:r w:rsidR="00500FBD">
        <w:t>=Ipfv</w:t>
      </w:r>
      <w:r>
        <w:tab/>
        <w:t>porridge</w:t>
      </w:r>
      <w:r>
        <w:tab/>
        <w:t>drink.Ipfv</w:t>
      </w:r>
    </w:p>
    <w:p w14:paraId="6F966C65" w14:textId="77777777" w:rsidR="00B94DA7" w:rsidRDefault="00B94DA7" w:rsidP="00B94DA7">
      <w:pPr>
        <w:tabs>
          <w:tab w:val="clear" w:pos="369"/>
          <w:tab w:val="left" w:pos="720"/>
          <w:tab w:val="left" w:pos="1080"/>
        </w:tabs>
      </w:pPr>
      <w:r>
        <w:tab/>
      </w:r>
      <w:r>
        <w:tab/>
        <w:t xml:space="preserve">‘He/She drinks porridge.’ (&lt; </w:t>
      </w:r>
      <w:r w:rsidRPr="00B81077">
        <w:rPr>
          <w:rFonts w:ascii="Doulos SIL" w:hAnsi="Doulos SIL"/>
          <w:i/>
          <w:color w:val="0000FF"/>
        </w:rPr>
        <w:t>bāʔā</w:t>
      </w:r>
      <w:r>
        <w:t xml:space="preserve"> )</w:t>
      </w:r>
    </w:p>
    <w:p w14:paraId="512980EB" w14:textId="77777777" w:rsidR="00B94DA7" w:rsidRDefault="00B94DA7" w:rsidP="00B94DA7">
      <w:pPr>
        <w:tabs>
          <w:tab w:val="clear" w:pos="369"/>
          <w:tab w:val="left" w:pos="720"/>
          <w:tab w:val="left" w:pos="1080"/>
        </w:tabs>
      </w:pPr>
    </w:p>
    <w:p w14:paraId="404399FA" w14:textId="0034E211" w:rsidR="00B94DA7" w:rsidRDefault="00B94DA7" w:rsidP="00500FBD">
      <w:pPr>
        <w:tabs>
          <w:tab w:val="clear" w:pos="369"/>
          <w:tab w:val="left" w:pos="720"/>
          <w:tab w:val="left" w:pos="1080"/>
          <w:tab w:val="left" w:pos="2880"/>
          <w:tab w:val="left" w:pos="3780"/>
        </w:tabs>
      </w:pPr>
      <w:r>
        <w:tab/>
        <w:t>e.</w:t>
      </w:r>
      <w:r>
        <w:tab/>
      </w:r>
      <w:r w:rsidRPr="00B81077">
        <w:rPr>
          <w:rFonts w:ascii="Doulos SIL" w:hAnsi="Doulos SIL"/>
          <w:i/>
          <w:color w:val="0000FF"/>
        </w:rPr>
        <w:t>á</w:t>
      </w:r>
      <w:r w:rsidR="00500FBD" w:rsidRPr="00B81077">
        <w:rPr>
          <w:rFonts w:ascii="Doulos SIL" w:hAnsi="Doulos SIL"/>
          <w:i/>
          <w:color w:val="0000FF"/>
        </w:rPr>
        <w:t>=</w:t>
      </w:r>
      <w:r w:rsidR="00500FBD" w:rsidRPr="00B81077">
        <w:rPr>
          <w:rFonts w:ascii="Doulos SIL" w:hAnsi="Doulos SIL"/>
          <w:i/>
          <w:color w:val="0000FF"/>
        </w:rPr>
        <w:sym w:font="Symbol" w:char="F0C6"/>
      </w:r>
      <w:r w:rsidRPr="00B81077">
        <w:rPr>
          <w:rFonts w:ascii="Doulos SIL" w:hAnsi="Doulos SIL"/>
          <w:i/>
          <w:color w:val="0000FF"/>
        </w:rPr>
        <w:tab/>
        <w:t>ju</w:t>
      </w:r>
      <w:r w:rsidR="00314769" w:rsidRPr="00B81077">
        <w:rPr>
          <w:rFonts w:ascii="Doulos SIL" w:hAnsi="Doulos SIL"/>
          <w:i/>
          <w:color w:val="0000FF"/>
        </w:rPr>
        <w:t>̌</w:t>
      </w:r>
      <w:r w:rsidRPr="00B81077">
        <w:rPr>
          <w:rFonts w:ascii="Doulos SIL" w:hAnsi="Doulos SIL"/>
          <w:i/>
          <w:color w:val="0000FF"/>
        </w:rPr>
        <w:tab/>
        <w:t>kùnɔ̀</w:t>
      </w:r>
    </w:p>
    <w:p w14:paraId="2EB56925" w14:textId="5CF26CA3" w:rsidR="00B94DA7" w:rsidRDefault="00B94DA7" w:rsidP="00500FBD">
      <w:pPr>
        <w:tabs>
          <w:tab w:val="clear" w:pos="369"/>
          <w:tab w:val="left" w:pos="720"/>
          <w:tab w:val="left" w:pos="1080"/>
          <w:tab w:val="left" w:pos="2880"/>
          <w:tab w:val="left" w:pos="3780"/>
        </w:tabs>
      </w:pPr>
      <w:r>
        <w:tab/>
      </w:r>
      <w:r>
        <w:tab/>
        <w:t>3SgHum</w:t>
      </w:r>
      <w:r w:rsidR="00500FBD">
        <w:t>=Ipfv</w:t>
      </w:r>
      <w:r>
        <w:tab/>
        <w:t>millet</w:t>
      </w:r>
      <w:r>
        <w:tab/>
        <w:t>eat.Ipfv</w:t>
      </w:r>
    </w:p>
    <w:p w14:paraId="6CAE7542" w14:textId="3883D73A" w:rsidR="00B94DA7" w:rsidRDefault="00B94DA7" w:rsidP="00B94DA7">
      <w:pPr>
        <w:tabs>
          <w:tab w:val="clear" w:pos="369"/>
          <w:tab w:val="left" w:pos="720"/>
          <w:tab w:val="left" w:pos="1080"/>
        </w:tabs>
      </w:pPr>
      <w:r>
        <w:tab/>
      </w:r>
      <w:r>
        <w:tab/>
        <w:t xml:space="preserve">‘He/She eats millet.’ (&lt; </w:t>
      </w:r>
      <w:r w:rsidRPr="00B81077">
        <w:rPr>
          <w:rFonts w:ascii="Doulos SIL" w:hAnsi="Doulos SIL"/>
          <w:i/>
          <w:color w:val="0000FF"/>
        </w:rPr>
        <w:t>jū</w:t>
      </w:r>
      <w:r>
        <w:t xml:space="preserve"> )</w:t>
      </w:r>
    </w:p>
    <w:p w14:paraId="7CBBBAD4" w14:textId="77777777" w:rsidR="00B94DA7" w:rsidRDefault="00B94DA7" w:rsidP="00B94DA7">
      <w:pPr>
        <w:tabs>
          <w:tab w:val="clear" w:pos="369"/>
          <w:tab w:val="left" w:pos="720"/>
          <w:tab w:val="left" w:pos="1080"/>
        </w:tabs>
      </w:pPr>
    </w:p>
    <w:p w14:paraId="48FB5F76" w14:textId="07D1621F" w:rsidR="00B94DA7" w:rsidRPr="00B81077" w:rsidRDefault="00B94DA7" w:rsidP="00500FBD">
      <w:pPr>
        <w:tabs>
          <w:tab w:val="clear" w:pos="369"/>
          <w:tab w:val="left" w:pos="720"/>
          <w:tab w:val="left" w:pos="1080"/>
          <w:tab w:val="left" w:pos="2700"/>
          <w:tab w:val="left" w:pos="3870"/>
        </w:tabs>
        <w:rPr>
          <w:rFonts w:ascii="Doulos SIL" w:hAnsi="Doulos SIL"/>
          <w:i/>
          <w:color w:val="0000FF"/>
        </w:rPr>
      </w:pPr>
      <w:r>
        <w:tab/>
        <w:t>f.</w:t>
      </w:r>
      <w:r>
        <w:tab/>
      </w:r>
      <w:r w:rsidRPr="00B81077">
        <w:rPr>
          <w:rFonts w:ascii="Doulos SIL" w:hAnsi="Doulos SIL"/>
          <w:i/>
          <w:color w:val="0000FF"/>
        </w:rPr>
        <w:t>á</w:t>
      </w:r>
      <w:r w:rsidR="00500FBD" w:rsidRPr="00B81077">
        <w:rPr>
          <w:rFonts w:ascii="Doulos SIL" w:hAnsi="Doulos SIL"/>
          <w:i/>
          <w:color w:val="0000FF"/>
        </w:rPr>
        <w:t>=</w:t>
      </w:r>
      <w:r w:rsidR="00500FBD" w:rsidRPr="00B81077">
        <w:rPr>
          <w:rFonts w:ascii="Doulos SIL" w:hAnsi="Doulos SIL"/>
          <w:i/>
          <w:color w:val="0000FF"/>
        </w:rPr>
        <w:sym w:font="Symbol" w:char="F0C6"/>
      </w:r>
      <w:r w:rsidRPr="00B81077">
        <w:rPr>
          <w:rFonts w:ascii="Doulos SIL" w:hAnsi="Doulos SIL"/>
          <w:i/>
          <w:color w:val="0000FF"/>
        </w:rPr>
        <w:tab/>
        <w:t>kùmɛ̄ɛ́ⁿ</w:t>
      </w:r>
      <w:r w:rsidRPr="00B81077">
        <w:rPr>
          <w:rFonts w:ascii="Doulos SIL" w:hAnsi="Doulos SIL"/>
          <w:i/>
          <w:color w:val="0000FF"/>
        </w:rPr>
        <w:tab/>
        <w:t>kùnɔ̀</w:t>
      </w:r>
    </w:p>
    <w:p w14:paraId="4516C183" w14:textId="5B3E8BE5" w:rsidR="00B94DA7" w:rsidRDefault="00B94DA7" w:rsidP="00500FBD">
      <w:pPr>
        <w:tabs>
          <w:tab w:val="clear" w:pos="369"/>
          <w:tab w:val="left" w:pos="720"/>
          <w:tab w:val="left" w:pos="1080"/>
          <w:tab w:val="left" w:pos="2700"/>
          <w:tab w:val="left" w:pos="3870"/>
        </w:tabs>
      </w:pPr>
      <w:r>
        <w:tab/>
      </w:r>
      <w:r>
        <w:tab/>
        <w:t>3SgHum</w:t>
      </w:r>
      <w:r w:rsidR="00500FBD">
        <w:t>=Ipfv</w:t>
      </w:r>
      <w:r>
        <w:tab/>
        <w:t>meal</w:t>
      </w:r>
      <w:r>
        <w:tab/>
        <w:t>eat.Ipfv</w:t>
      </w:r>
    </w:p>
    <w:p w14:paraId="0DA25423" w14:textId="66A73F3C" w:rsidR="00B94DA7" w:rsidRPr="00B94DA7" w:rsidRDefault="00B94DA7" w:rsidP="00B94DA7">
      <w:pPr>
        <w:tabs>
          <w:tab w:val="clear" w:pos="369"/>
          <w:tab w:val="left" w:pos="720"/>
          <w:tab w:val="left" w:pos="1080"/>
        </w:tabs>
      </w:pPr>
      <w:r>
        <w:tab/>
      </w:r>
      <w:r>
        <w:tab/>
        <w:t xml:space="preserve">‘He/She eats a meal.’ (&lt; </w:t>
      </w:r>
      <w:r w:rsidRPr="00B81077">
        <w:rPr>
          <w:rFonts w:ascii="Doulos SIL" w:hAnsi="Doulos SIL"/>
          <w:i/>
          <w:color w:val="0000FF"/>
        </w:rPr>
        <w:t>kūmɛ̄ɛ̄ⁿ</w:t>
      </w:r>
      <w:r>
        <w:t xml:space="preserve"> )</w:t>
      </w:r>
    </w:p>
    <w:p w14:paraId="0D6C6BED" w14:textId="77777777" w:rsidR="00D63CD8" w:rsidRDefault="00D63CD8" w:rsidP="000A13BA"/>
    <w:p w14:paraId="3BB22107" w14:textId="5738456D" w:rsidR="00500FBD" w:rsidRDefault="00500FBD" w:rsidP="000A13BA">
      <w:r>
        <w:t xml:space="preserve">This special tone-lowering is also triggered by </w:t>
      </w:r>
      <w:r w:rsidR="005910D3">
        <w:t>singular nonpronominal subject NPs based on regular nouns (xx7a</w:t>
      </w:r>
      <w:r w:rsidR="008F55EF">
        <w:t>)</w:t>
      </w:r>
      <w:r w:rsidR="005910D3">
        <w:t>, but not by their plurals (xx7b</w:t>
      </w:r>
      <w:r w:rsidR="008F55EF">
        <w:t>)</w:t>
      </w:r>
      <w:r w:rsidR="005910D3">
        <w:t xml:space="preserve"> or by singular personal names (xx7c)</w:t>
      </w:r>
      <w:r w:rsidR="008F55EF">
        <w:t xml:space="preserve">. </w:t>
      </w:r>
    </w:p>
    <w:p w14:paraId="42DC4F0A" w14:textId="77777777" w:rsidR="00500FBD" w:rsidRDefault="00500FBD" w:rsidP="000A13BA"/>
    <w:p w14:paraId="3282D8EB" w14:textId="48758BBF" w:rsidR="008F55EF" w:rsidRDefault="005910D3" w:rsidP="008F55EF">
      <w:pPr>
        <w:tabs>
          <w:tab w:val="clear" w:pos="369"/>
          <w:tab w:val="left" w:pos="720"/>
          <w:tab w:val="left" w:pos="1080"/>
          <w:tab w:val="left" w:pos="2970"/>
          <w:tab w:val="left" w:pos="3870"/>
        </w:tabs>
      </w:pPr>
      <w:r>
        <w:t xml:space="preserve"> (xx7)</w:t>
      </w:r>
      <w:r>
        <w:tab/>
        <w:t>a</w:t>
      </w:r>
      <w:r w:rsidR="008F55EF">
        <w:t>.</w:t>
      </w:r>
      <w:r w:rsidR="008F55EF">
        <w:tab/>
      </w:r>
      <w:r w:rsidR="008F55EF" w:rsidRPr="00B81077">
        <w:rPr>
          <w:rFonts w:ascii="Doulos SIL" w:hAnsi="Doulos SIL"/>
          <w:i/>
          <w:color w:val="0000FF"/>
        </w:rPr>
        <w:t>jàŋgbáá-rà=</w:t>
      </w:r>
      <w:r w:rsidR="008F55EF" w:rsidRPr="00B81077">
        <w:rPr>
          <w:rFonts w:ascii="Doulos SIL" w:hAnsi="Doulos SIL"/>
          <w:i/>
          <w:color w:val="0000FF"/>
        </w:rPr>
        <w:sym w:font="Symbol" w:char="F0C6"/>
      </w:r>
      <w:r w:rsidR="008F55EF" w:rsidRPr="00B81077">
        <w:rPr>
          <w:rFonts w:ascii="Doulos SIL" w:hAnsi="Doulos SIL"/>
          <w:i/>
          <w:color w:val="0000FF"/>
        </w:rPr>
        <w:tab/>
        <w:t>yìʔé</w:t>
      </w:r>
      <w:r w:rsidR="008F55EF" w:rsidRPr="00B81077">
        <w:rPr>
          <w:rFonts w:ascii="Doulos SIL" w:hAnsi="Doulos SIL"/>
          <w:i/>
          <w:color w:val="0000FF"/>
        </w:rPr>
        <w:tab/>
        <w:t>dɔ̀nɔ̀</w:t>
      </w:r>
    </w:p>
    <w:p w14:paraId="60C87401" w14:textId="02D5A798" w:rsidR="008F55EF" w:rsidRDefault="008F55EF" w:rsidP="008F55EF">
      <w:pPr>
        <w:tabs>
          <w:tab w:val="clear" w:pos="369"/>
          <w:tab w:val="left" w:pos="720"/>
          <w:tab w:val="left" w:pos="1080"/>
          <w:tab w:val="left" w:pos="2970"/>
          <w:tab w:val="left" w:pos="3870"/>
        </w:tabs>
      </w:pPr>
      <w:r>
        <w:tab/>
      </w:r>
      <w:r>
        <w:tab/>
        <w:t>cat-Nom=Ipfv</w:t>
      </w:r>
      <w:r>
        <w:tab/>
        <w:t>fish</w:t>
      </w:r>
      <w:r>
        <w:tab/>
        <w:t>eat.meat.Ipfv</w:t>
      </w:r>
    </w:p>
    <w:p w14:paraId="051732E4" w14:textId="443A5DA2" w:rsidR="008F55EF" w:rsidRDefault="008F55EF" w:rsidP="008F55EF">
      <w:pPr>
        <w:tabs>
          <w:tab w:val="clear" w:pos="369"/>
          <w:tab w:val="left" w:pos="720"/>
          <w:tab w:val="left" w:pos="1080"/>
        </w:tabs>
      </w:pPr>
      <w:r>
        <w:tab/>
      </w:r>
      <w:r>
        <w:tab/>
        <w:t>‘A/The cat eats fish.’</w:t>
      </w:r>
    </w:p>
    <w:p w14:paraId="2849A48D" w14:textId="77777777" w:rsidR="008F55EF" w:rsidRDefault="008F55EF" w:rsidP="008F55EF">
      <w:pPr>
        <w:tabs>
          <w:tab w:val="clear" w:pos="369"/>
          <w:tab w:val="left" w:pos="720"/>
          <w:tab w:val="left" w:pos="1080"/>
        </w:tabs>
      </w:pPr>
    </w:p>
    <w:p w14:paraId="0B13DB46" w14:textId="2094C2B9" w:rsidR="008F55EF" w:rsidRDefault="005910D3" w:rsidP="008F55EF">
      <w:pPr>
        <w:tabs>
          <w:tab w:val="clear" w:pos="369"/>
          <w:tab w:val="left" w:pos="720"/>
          <w:tab w:val="left" w:pos="1080"/>
          <w:tab w:val="left" w:pos="2970"/>
          <w:tab w:val="left" w:pos="3870"/>
        </w:tabs>
      </w:pPr>
      <w:r>
        <w:tab/>
        <w:t>b</w:t>
      </w:r>
      <w:r w:rsidR="008F55EF">
        <w:t>.</w:t>
      </w:r>
      <w:r w:rsidR="008F55EF">
        <w:tab/>
      </w:r>
      <w:r w:rsidR="008F55EF" w:rsidRPr="00B81077">
        <w:rPr>
          <w:rFonts w:ascii="Doulos SIL" w:hAnsi="Doulos SIL"/>
          <w:i/>
          <w:color w:val="0000FF"/>
        </w:rPr>
        <w:t>jàŋgbáá-rà-àⁿ</w:t>
      </w:r>
      <w:r w:rsidR="004C41E0" w:rsidRPr="00B81077">
        <w:rPr>
          <w:rFonts w:ascii="Doulos SIL" w:hAnsi="Doulos SIL"/>
          <w:i/>
          <w:color w:val="0000FF"/>
        </w:rPr>
        <w:t>=</w:t>
      </w:r>
      <w:r w:rsidR="004C41E0" w:rsidRPr="00B81077">
        <w:rPr>
          <w:rFonts w:ascii="Doulos SIL" w:hAnsi="Doulos SIL"/>
          <w:i/>
          <w:color w:val="0000FF"/>
        </w:rPr>
        <w:sym w:font="Symbol" w:char="F0C6"/>
      </w:r>
      <w:r w:rsidR="008F55EF" w:rsidRPr="00B81077">
        <w:rPr>
          <w:rFonts w:ascii="Doulos SIL" w:hAnsi="Doulos SIL"/>
          <w:i/>
          <w:color w:val="0000FF"/>
        </w:rPr>
        <w:tab/>
        <w:t>yíʔé</w:t>
      </w:r>
      <w:r w:rsidR="008F55EF" w:rsidRPr="00B81077">
        <w:rPr>
          <w:rFonts w:ascii="Doulos SIL" w:hAnsi="Doulos SIL"/>
          <w:i/>
          <w:color w:val="0000FF"/>
        </w:rPr>
        <w:tab/>
        <w:t>dɔ̀nɔ̀</w:t>
      </w:r>
    </w:p>
    <w:p w14:paraId="13CFB9EA" w14:textId="598B3534" w:rsidR="008F55EF" w:rsidRDefault="008F55EF" w:rsidP="008F55EF">
      <w:pPr>
        <w:tabs>
          <w:tab w:val="clear" w:pos="369"/>
          <w:tab w:val="left" w:pos="720"/>
          <w:tab w:val="left" w:pos="1080"/>
          <w:tab w:val="left" w:pos="2970"/>
          <w:tab w:val="left" w:pos="3870"/>
        </w:tabs>
      </w:pPr>
      <w:r>
        <w:tab/>
      </w:r>
      <w:r>
        <w:tab/>
        <w:t>cat-Nom-Pl=Ipfv</w:t>
      </w:r>
      <w:r>
        <w:tab/>
        <w:t>fish</w:t>
      </w:r>
      <w:r>
        <w:tab/>
        <w:t>eat.meat.Ipfv</w:t>
      </w:r>
    </w:p>
    <w:p w14:paraId="231C034D" w14:textId="2A6ED001" w:rsidR="008F55EF" w:rsidRDefault="008F55EF" w:rsidP="008F55EF">
      <w:pPr>
        <w:tabs>
          <w:tab w:val="clear" w:pos="369"/>
          <w:tab w:val="left" w:pos="720"/>
          <w:tab w:val="left" w:pos="1080"/>
        </w:tabs>
      </w:pPr>
      <w:r>
        <w:tab/>
      </w:r>
      <w:r>
        <w:tab/>
        <w:t>‘(The) cats eat fish.’</w:t>
      </w:r>
    </w:p>
    <w:p w14:paraId="1A805107" w14:textId="77777777" w:rsidR="005910D3" w:rsidRDefault="005910D3" w:rsidP="005910D3">
      <w:pPr>
        <w:tabs>
          <w:tab w:val="clear" w:pos="369"/>
          <w:tab w:val="left" w:pos="720"/>
          <w:tab w:val="left" w:pos="1080"/>
          <w:tab w:val="left" w:pos="2430"/>
          <w:tab w:val="left" w:pos="3420"/>
        </w:tabs>
      </w:pPr>
    </w:p>
    <w:p w14:paraId="607F09AF" w14:textId="77777777" w:rsidR="005910D3" w:rsidRDefault="005910D3" w:rsidP="005910D3">
      <w:pPr>
        <w:tabs>
          <w:tab w:val="clear" w:pos="369"/>
          <w:tab w:val="left" w:pos="720"/>
          <w:tab w:val="left" w:pos="1080"/>
          <w:tab w:val="left" w:pos="2430"/>
          <w:tab w:val="left" w:pos="3420"/>
        </w:tabs>
      </w:pPr>
      <w:r>
        <w:tab/>
        <w:t>c.</w:t>
      </w:r>
      <w:r>
        <w:tab/>
      </w:r>
      <w:r w:rsidRPr="00B81077">
        <w:rPr>
          <w:rFonts w:ascii="Doulos SIL" w:hAnsi="Doulos SIL"/>
          <w:i/>
          <w:color w:val="0000FF"/>
        </w:rPr>
        <w:t>bákàrí=</w:t>
      </w:r>
      <w:r w:rsidRPr="00B81077">
        <w:rPr>
          <w:rFonts w:ascii="Doulos SIL" w:hAnsi="Doulos SIL"/>
          <w:i/>
          <w:color w:val="0000FF"/>
        </w:rPr>
        <w:sym w:font="Symbol" w:char="F0C6"/>
      </w:r>
      <w:r>
        <w:rPr>
          <w:rFonts w:ascii="Doulos SIL" w:hAnsi="Doulos SIL"/>
          <w:i/>
          <w:color w:val="0000FF"/>
        </w:rPr>
        <w:tab/>
        <w:t>yí</w:t>
      </w:r>
      <w:r w:rsidRPr="00B81077">
        <w:rPr>
          <w:rFonts w:ascii="Doulos SIL" w:hAnsi="Doulos SIL"/>
          <w:i/>
          <w:color w:val="0000FF"/>
        </w:rPr>
        <w:t>ʔé</w:t>
      </w:r>
      <w:r w:rsidRPr="00B81077">
        <w:rPr>
          <w:rFonts w:ascii="Doulos SIL" w:hAnsi="Doulos SIL"/>
          <w:i/>
          <w:color w:val="0000FF"/>
        </w:rPr>
        <w:tab/>
        <w:t>dɔ̀nɔ̀</w:t>
      </w:r>
    </w:p>
    <w:p w14:paraId="04A35C9D" w14:textId="77777777" w:rsidR="005910D3" w:rsidRDefault="005910D3" w:rsidP="005910D3">
      <w:pPr>
        <w:tabs>
          <w:tab w:val="clear" w:pos="369"/>
          <w:tab w:val="left" w:pos="720"/>
          <w:tab w:val="left" w:pos="1080"/>
          <w:tab w:val="left" w:pos="2430"/>
          <w:tab w:val="left" w:pos="3420"/>
        </w:tabs>
      </w:pPr>
      <w:r>
        <w:tab/>
      </w:r>
      <w:r>
        <w:tab/>
        <w:t>B=Ipfv</w:t>
      </w:r>
      <w:r>
        <w:tab/>
        <w:t>fish</w:t>
      </w:r>
      <w:r>
        <w:tab/>
        <w:t>eat.meat.Ipfv</w:t>
      </w:r>
    </w:p>
    <w:p w14:paraId="0A24A4F1" w14:textId="77777777" w:rsidR="005910D3" w:rsidRDefault="005910D3" w:rsidP="005910D3">
      <w:pPr>
        <w:tabs>
          <w:tab w:val="clear" w:pos="369"/>
          <w:tab w:val="left" w:pos="720"/>
          <w:tab w:val="left" w:pos="1080"/>
        </w:tabs>
      </w:pPr>
      <w:r>
        <w:tab/>
      </w:r>
      <w:r>
        <w:tab/>
        <w:t>‘Bakari eats fish.’</w:t>
      </w:r>
    </w:p>
    <w:p w14:paraId="156E824C" w14:textId="5EEEA3A7" w:rsidR="008F55EF" w:rsidRPr="008F55EF" w:rsidRDefault="008F55EF" w:rsidP="00500FBD">
      <w:pPr>
        <w:tabs>
          <w:tab w:val="clear" w:pos="369"/>
          <w:tab w:val="left" w:pos="720"/>
          <w:tab w:val="left" w:pos="1080"/>
        </w:tabs>
      </w:pPr>
    </w:p>
    <w:p w14:paraId="5EFEEBB4" w14:textId="77777777" w:rsidR="0028458F" w:rsidRPr="000A13BA" w:rsidRDefault="0028458F" w:rsidP="000A13BA"/>
    <w:p w14:paraId="432169A8" w14:textId="709629F0" w:rsidR="00C7502A" w:rsidRDefault="004C41E0" w:rsidP="00C7502A">
      <w:pPr>
        <w:pStyle w:val="Heading4"/>
        <w:numPr>
          <w:ilvl w:val="3"/>
          <w:numId w:val="1"/>
        </w:numPr>
        <w:tabs>
          <w:tab w:val="clear" w:pos="1080"/>
          <w:tab w:val="num" w:pos="864"/>
        </w:tabs>
        <w:ind w:left="864" w:hanging="864"/>
      </w:pPr>
      <w:bookmarkStart w:id="1382" w:name="_Toc337412121"/>
      <w:r>
        <w:t>Present</w:t>
      </w:r>
      <w:bookmarkEnd w:id="1382"/>
    </w:p>
    <w:p w14:paraId="40D659DD" w14:textId="77777777" w:rsidR="00C41652" w:rsidRDefault="004C41E0" w:rsidP="003614EE">
      <w:r>
        <w:t>This is a general present, usually denoting regular or habitual events, like the English general present (</w:t>
      </w:r>
      <w:r w:rsidRPr="004C41E0">
        <w:rPr>
          <w:i/>
        </w:rPr>
        <w:t>she sings</w:t>
      </w:r>
      <w:r>
        <w:t>). It</w:t>
      </w:r>
      <w:r w:rsidR="003614EE">
        <w:t xml:space="preserve"> is expressed by the imperfective positive v</w:t>
      </w:r>
      <w:r w:rsidR="00537163">
        <w:t xml:space="preserve">erb form. The subject is followed by enclitic </w:t>
      </w:r>
      <w:r w:rsidR="00537163" w:rsidRPr="00D8383A">
        <w:t>/H+</w:t>
      </w:r>
      <w:r w:rsidR="00537163" w:rsidRPr="00C41652">
        <w:rPr>
          <w:rFonts w:ascii="Doulos SIL" w:hAnsi="Doulos SIL"/>
          <w:color w:val="008000"/>
        </w:rPr>
        <w:t>=</w:t>
      </w:r>
      <w:r w:rsidR="00537163" w:rsidRPr="00C41652">
        <w:rPr>
          <w:rFonts w:ascii="Doulos SIL" w:hAnsi="Doulos SIL"/>
          <w:color w:val="008000"/>
        </w:rPr>
        <w:sym w:font="Symbol" w:char="F0C6"/>
      </w:r>
      <w:r w:rsidR="00537163">
        <w:t>/, which adds an H</w:t>
      </w:r>
      <w:r w:rsidR="00537163">
        <w:noBreakHyphen/>
        <w:t xml:space="preserve">tone (not always audible after nonpronominal subjects). Intransitive verbs have an invariant imperfective form, not varying tonally (or otherwise) by subject category. </w:t>
      </w:r>
      <w:r w:rsidR="00573CFA">
        <w:t xml:space="preserve">As indicated in the preceding section, the imperfective </w:t>
      </w:r>
      <w:r w:rsidR="00537163">
        <w:t xml:space="preserve">of a transitive </w:t>
      </w:r>
      <w:r w:rsidR="00573CFA">
        <w:t xml:space="preserve">verb is tonally sensitive to the difference between preceding </w:t>
      </w:r>
      <w:r w:rsidR="00C41652">
        <w:t>3Sg</w:t>
      </w:r>
      <w:r w:rsidR="00573CFA">
        <w:t xml:space="preserve"> and </w:t>
      </w:r>
      <w:r w:rsidR="00C41652">
        <w:t>non-3Sg objects.</w:t>
      </w:r>
    </w:p>
    <w:p w14:paraId="38A24A67" w14:textId="3E04B5B3" w:rsidR="003614EE" w:rsidRPr="002D209A" w:rsidRDefault="00C41652" w:rsidP="003614EE">
      <w:r>
        <w:tab/>
        <w:t>This inflectional category is</w:t>
      </w:r>
      <w:r w:rsidR="003614EE">
        <w:t xml:space="preserve"> a general present, for example describing regularly occurring activities.</w:t>
      </w:r>
    </w:p>
    <w:p w14:paraId="60D49860" w14:textId="77777777" w:rsidR="003614EE" w:rsidRPr="002D209A" w:rsidRDefault="003614EE" w:rsidP="003614EE"/>
    <w:p w14:paraId="75198084" w14:textId="2E5502AA" w:rsidR="00573CFA" w:rsidRDefault="00573CFA" w:rsidP="00537163">
      <w:pPr>
        <w:tabs>
          <w:tab w:val="clear" w:pos="369"/>
          <w:tab w:val="left" w:pos="720"/>
          <w:tab w:val="left" w:pos="1080"/>
          <w:tab w:val="left" w:pos="2610"/>
          <w:tab w:val="left" w:pos="3960"/>
          <w:tab w:val="left" w:pos="5580"/>
        </w:tabs>
      </w:pPr>
      <w:r>
        <w:t>(xx1)</w:t>
      </w:r>
      <w:r>
        <w:tab/>
        <w:t>a.</w:t>
      </w:r>
      <w:r>
        <w:tab/>
      </w:r>
      <w:r w:rsidRPr="00986631">
        <w:rPr>
          <w:rFonts w:ascii="Doulos SIL" w:hAnsi="Doulos SIL"/>
          <w:i/>
          <w:color w:val="0000FF"/>
        </w:rPr>
        <w:t>sóʔóó-sòʔ</w:t>
      </w:r>
      <w:r>
        <w:rPr>
          <w:rFonts w:ascii="Doulos SIL" w:hAnsi="Doulos SIL"/>
          <w:i/>
          <w:color w:val="0000FF"/>
        </w:rPr>
        <w:t>ò</w:t>
      </w:r>
      <w:r>
        <w:rPr>
          <w:rFonts w:ascii="Doulos SIL" w:hAnsi="Doulos SIL"/>
          <w:i/>
          <w:color w:val="0000FF"/>
        </w:rPr>
        <w:tab/>
        <w:t>má</w:t>
      </w:r>
      <w:r w:rsidRPr="00B81077">
        <w:rPr>
          <w:rFonts w:ascii="Doulos SIL" w:hAnsi="Doulos SIL"/>
          <w:i/>
          <w:color w:val="0000FF"/>
        </w:rPr>
        <w:t>=</w:t>
      </w:r>
      <w:r w:rsidRPr="00B81077">
        <w:rPr>
          <w:rFonts w:ascii="Doulos SIL" w:hAnsi="Doulos SIL"/>
          <w:i/>
          <w:color w:val="0000FF"/>
        </w:rPr>
        <w:sym w:font="Symbol" w:char="F0C6"/>
      </w:r>
      <w:r w:rsidR="005C5D89">
        <w:rPr>
          <w:rFonts w:ascii="Doulos SIL" w:hAnsi="Doulos SIL"/>
          <w:i/>
          <w:color w:val="0000FF"/>
        </w:rPr>
        <w:tab/>
        <w:t>n</w:t>
      </w:r>
      <w:r>
        <w:rPr>
          <w:rFonts w:ascii="Doulos SIL" w:hAnsi="Doulos SIL"/>
          <w:i/>
          <w:color w:val="0000FF"/>
        </w:rPr>
        <w:t>ā</w:t>
      </w:r>
      <w:r w:rsidRPr="00986631">
        <w:rPr>
          <w:rFonts w:ascii="Doulos SIL" w:hAnsi="Doulos SIL"/>
          <w:i/>
          <w:color w:val="0000FF"/>
        </w:rPr>
        <w:tab/>
        <w:t>bàʔrà</w:t>
      </w:r>
    </w:p>
    <w:p w14:paraId="6E643160" w14:textId="77777777" w:rsidR="00573CFA" w:rsidRDefault="00573CFA" w:rsidP="00537163">
      <w:pPr>
        <w:tabs>
          <w:tab w:val="clear" w:pos="369"/>
          <w:tab w:val="left" w:pos="720"/>
          <w:tab w:val="left" w:pos="1080"/>
          <w:tab w:val="left" w:pos="2610"/>
          <w:tab w:val="left" w:pos="3960"/>
          <w:tab w:val="left" w:pos="5580"/>
        </w:tabs>
      </w:pPr>
      <w:r>
        <w:tab/>
      </w:r>
      <w:r>
        <w:tab/>
        <w:t>day-day</w:t>
      </w:r>
      <w:r>
        <w:tab/>
        <w:t>1Sg=Ipfv</w:t>
      </w:r>
      <w:r>
        <w:tab/>
        <w:t>3SgHumObj</w:t>
      </w:r>
      <w:r>
        <w:tab/>
        <w:t>hit.Ipfv</w:t>
      </w:r>
    </w:p>
    <w:p w14:paraId="14C71F99" w14:textId="77777777" w:rsidR="00573CFA" w:rsidRPr="002D209A" w:rsidRDefault="00573CFA" w:rsidP="00573CFA">
      <w:pPr>
        <w:tabs>
          <w:tab w:val="clear" w:pos="369"/>
          <w:tab w:val="left" w:pos="720"/>
          <w:tab w:val="left" w:pos="1080"/>
        </w:tabs>
      </w:pPr>
      <w:r>
        <w:tab/>
      </w:r>
      <w:r>
        <w:tab/>
        <w:t>‘Every day I hit-Present him/her.’</w:t>
      </w:r>
    </w:p>
    <w:p w14:paraId="3613DD77" w14:textId="77777777" w:rsidR="00573CFA" w:rsidRPr="002D209A" w:rsidRDefault="00573CFA" w:rsidP="00573CFA">
      <w:pPr>
        <w:tabs>
          <w:tab w:val="clear" w:pos="369"/>
          <w:tab w:val="left" w:pos="720"/>
          <w:tab w:val="left" w:pos="1080"/>
        </w:tabs>
      </w:pPr>
    </w:p>
    <w:p w14:paraId="56E68EA3" w14:textId="1039B63C" w:rsidR="003614EE" w:rsidRDefault="00573CFA" w:rsidP="00537163">
      <w:pPr>
        <w:tabs>
          <w:tab w:val="clear" w:pos="369"/>
          <w:tab w:val="left" w:pos="720"/>
          <w:tab w:val="left" w:pos="1080"/>
          <w:tab w:val="left" w:pos="2700"/>
          <w:tab w:val="left" w:pos="3960"/>
          <w:tab w:val="left" w:pos="5580"/>
        </w:tabs>
      </w:pPr>
      <w:r>
        <w:tab/>
        <w:t>b</w:t>
      </w:r>
      <w:r w:rsidR="003614EE">
        <w:t>.</w:t>
      </w:r>
      <w:r w:rsidR="003614EE">
        <w:tab/>
      </w:r>
      <w:r w:rsidR="003614EE" w:rsidRPr="00986631">
        <w:rPr>
          <w:rFonts w:ascii="Doulos SIL" w:hAnsi="Doulos SIL"/>
          <w:i/>
          <w:color w:val="0000FF"/>
        </w:rPr>
        <w:t>sóʔóó-sòʔ</w:t>
      </w:r>
      <w:r w:rsidR="00F722AB">
        <w:rPr>
          <w:rFonts w:ascii="Doulos SIL" w:hAnsi="Doulos SIL"/>
          <w:i/>
          <w:color w:val="0000FF"/>
        </w:rPr>
        <w:t>ò</w:t>
      </w:r>
      <w:r w:rsidR="00F722AB">
        <w:rPr>
          <w:rFonts w:ascii="Doulos SIL" w:hAnsi="Doulos SIL"/>
          <w:i/>
          <w:color w:val="0000FF"/>
        </w:rPr>
        <w:tab/>
        <w:t>má</w:t>
      </w:r>
      <w:r w:rsidR="00733094" w:rsidRPr="00B81077">
        <w:rPr>
          <w:rFonts w:ascii="Doulos SIL" w:hAnsi="Doulos SIL"/>
          <w:i/>
          <w:color w:val="0000FF"/>
        </w:rPr>
        <w:t>=</w:t>
      </w:r>
      <w:r w:rsidR="00733094" w:rsidRPr="00B81077">
        <w:rPr>
          <w:rFonts w:ascii="Doulos SIL" w:hAnsi="Doulos SIL"/>
          <w:i/>
          <w:color w:val="0000FF"/>
        </w:rPr>
        <w:sym w:font="Symbol" w:char="F0C6"/>
      </w:r>
      <w:r w:rsidR="005C5D89">
        <w:rPr>
          <w:rFonts w:ascii="Doulos SIL" w:hAnsi="Doulos SIL"/>
          <w:i/>
          <w:color w:val="0000FF"/>
        </w:rPr>
        <w:tab/>
        <w:t>n</w:t>
      </w:r>
      <w:r>
        <w:rPr>
          <w:rFonts w:ascii="Doulos SIL" w:hAnsi="Doulos SIL"/>
          <w:i/>
          <w:color w:val="0000FF"/>
        </w:rPr>
        <w:t>àà</w:t>
      </w:r>
      <w:r w:rsidR="00C41652">
        <w:rPr>
          <w:rFonts w:ascii="Doulos SIL" w:hAnsi="Doulos SIL"/>
          <w:i/>
          <w:color w:val="0000FF"/>
        </w:rPr>
        <w:t>ⁿ</w:t>
      </w:r>
      <w:r w:rsidR="003614EE" w:rsidRPr="00986631">
        <w:rPr>
          <w:rFonts w:ascii="Doulos SIL" w:hAnsi="Doulos SIL"/>
          <w:i/>
          <w:color w:val="0000FF"/>
        </w:rPr>
        <w:tab/>
      </w:r>
      <w:r>
        <w:rPr>
          <w:rFonts w:ascii="Doulos SIL" w:hAnsi="Doulos SIL"/>
          <w:i/>
          <w:color w:val="0000FF"/>
        </w:rPr>
        <w:t>báʔrá</w:t>
      </w:r>
    </w:p>
    <w:p w14:paraId="4D28FE5F" w14:textId="66E0A3AA" w:rsidR="003614EE" w:rsidRDefault="003614EE" w:rsidP="00537163">
      <w:pPr>
        <w:tabs>
          <w:tab w:val="clear" w:pos="369"/>
          <w:tab w:val="left" w:pos="720"/>
          <w:tab w:val="left" w:pos="1080"/>
          <w:tab w:val="left" w:pos="2700"/>
          <w:tab w:val="left" w:pos="3960"/>
          <w:tab w:val="left" w:pos="5580"/>
        </w:tabs>
      </w:pPr>
      <w:r>
        <w:tab/>
      </w:r>
      <w:r>
        <w:tab/>
      </w:r>
      <w:r w:rsidR="00330563">
        <w:t>day-day</w:t>
      </w:r>
      <w:r>
        <w:tab/>
        <w:t>1Sg</w:t>
      </w:r>
      <w:r w:rsidR="00733094">
        <w:t>=Ipfv</w:t>
      </w:r>
      <w:r>
        <w:tab/>
        <w:t>3</w:t>
      </w:r>
      <w:r w:rsidR="00573CFA">
        <w:t>Pl</w:t>
      </w:r>
      <w:r w:rsidR="00733094">
        <w:t>HumObj</w:t>
      </w:r>
      <w:r>
        <w:tab/>
        <w:t>hit.</w:t>
      </w:r>
      <w:r w:rsidR="00733094">
        <w:t>Ipfv</w:t>
      </w:r>
    </w:p>
    <w:p w14:paraId="244860FA" w14:textId="266A58BF" w:rsidR="003614EE" w:rsidRPr="002D209A" w:rsidRDefault="003614EE" w:rsidP="003614EE">
      <w:pPr>
        <w:tabs>
          <w:tab w:val="clear" w:pos="369"/>
          <w:tab w:val="left" w:pos="720"/>
          <w:tab w:val="left" w:pos="1080"/>
        </w:tabs>
      </w:pPr>
      <w:r>
        <w:tab/>
      </w:r>
      <w:r>
        <w:tab/>
        <w:t>‘Every day I hit</w:t>
      </w:r>
      <w:r w:rsidR="00FF48F1">
        <w:t>-Present</w:t>
      </w:r>
      <w:r>
        <w:t xml:space="preserve"> </w:t>
      </w:r>
      <w:r w:rsidR="00573CFA">
        <w:t>them</w:t>
      </w:r>
      <w:r>
        <w:t>.’</w:t>
      </w:r>
    </w:p>
    <w:p w14:paraId="246827ED" w14:textId="77777777" w:rsidR="003614EE" w:rsidRPr="002D209A" w:rsidRDefault="003614EE" w:rsidP="003614EE">
      <w:pPr>
        <w:tabs>
          <w:tab w:val="clear" w:pos="369"/>
          <w:tab w:val="left" w:pos="720"/>
          <w:tab w:val="left" w:pos="1080"/>
        </w:tabs>
      </w:pPr>
    </w:p>
    <w:p w14:paraId="4AD065F2" w14:textId="06A40C37" w:rsidR="003614EE" w:rsidRDefault="00537163" w:rsidP="00343869">
      <w:pPr>
        <w:tabs>
          <w:tab w:val="clear" w:pos="369"/>
          <w:tab w:val="left" w:pos="720"/>
          <w:tab w:val="left" w:pos="1080"/>
          <w:tab w:val="left" w:pos="2160"/>
          <w:tab w:val="left" w:pos="3330"/>
        </w:tabs>
      </w:pPr>
      <w:r>
        <w:tab/>
        <w:t>c</w:t>
      </w:r>
      <w:r w:rsidR="003614EE">
        <w:t>.</w:t>
      </w:r>
      <w:r w:rsidR="003614EE">
        <w:tab/>
      </w:r>
      <w:r w:rsidR="00733094">
        <w:rPr>
          <w:rFonts w:ascii="Doulos SIL" w:hAnsi="Doulos SIL"/>
          <w:i/>
          <w:color w:val="0000FF"/>
        </w:rPr>
        <w:t>má</w:t>
      </w:r>
      <w:r w:rsidR="00733094" w:rsidRPr="00B81077">
        <w:rPr>
          <w:rFonts w:ascii="Doulos SIL" w:hAnsi="Doulos SIL"/>
          <w:i/>
          <w:color w:val="0000FF"/>
        </w:rPr>
        <w:t>=</w:t>
      </w:r>
      <w:r w:rsidR="00733094" w:rsidRPr="00B81077">
        <w:rPr>
          <w:rFonts w:ascii="Doulos SIL" w:hAnsi="Doulos SIL"/>
          <w:i/>
          <w:color w:val="0000FF"/>
        </w:rPr>
        <w:sym w:font="Symbol" w:char="F0C6"/>
      </w:r>
      <w:r w:rsidR="00343869" w:rsidRPr="00986631">
        <w:rPr>
          <w:rFonts w:ascii="Doulos SIL" w:hAnsi="Doulos SIL"/>
          <w:i/>
          <w:color w:val="0000FF"/>
        </w:rPr>
        <w:tab/>
        <w:t>sìbí</w:t>
      </w:r>
      <w:r w:rsidR="00343869" w:rsidRPr="00986631">
        <w:rPr>
          <w:rFonts w:ascii="Doulos SIL" w:hAnsi="Doulos SIL"/>
          <w:i/>
          <w:color w:val="0000FF"/>
        </w:rPr>
        <w:tab/>
        <w:t>bègà</w:t>
      </w:r>
    </w:p>
    <w:p w14:paraId="036591C1" w14:textId="60A854F7" w:rsidR="00343869" w:rsidRDefault="00343869" w:rsidP="00343869">
      <w:pPr>
        <w:tabs>
          <w:tab w:val="clear" w:pos="369"/>
          <w:tab w:val="left" w:pos="720"/>
          <w:tab w:val="left" w:pos="1080"/>
          <w:tab w:val="left" w:pos="2160"/>
          <w:tab w:val="left" w:pos="3330"/>
        </w:tabs>
      </w:pPr>
      <w:r>
        <w:tab/>
      </w:r>
      <w:r>
        <w:tab/>
        <w:t>1Sg</w:t>
      </w:r>
      <w:r w:rsidR="00537163">
        <w:t>=Ipfv</w:t>
      </w:r>
      <w:r>
        <w:tab/>
        <w:t>meat</w:t>
      </w:r>
      <w:r>
        <w:tab/>
        <w:t>cut.</w:t>
      </w:r>
      <w:r w:rsidR="00733094">
        <w:t>Ipfv</w:t>
      </w:r>
    </w:p>
    <w:p w14:paraId="55E4D31C" w14:textId="723FD783" w:rsidR="00343869" w:rsidRDefault="00343869" w:rsidP="003614EE">
      <w:pPr>
        <w:tabs>
          <w:tab w:val="clear" w:pos="369"/>
          <w:tab w:val="left" w:pos="720"/>
          <w:tab w:val="left" w:pos="1080"/>
        </w:tabs>
      </w:pPr>
      <w:r>
        <w:tab/>
      </w:r>
      <w:r>
        <w:tab/>
        <w:t>‘I (regularly) cut</w:t>
      </w:r>
      <w:r w:rsidR="003157A5">
        <w:t>-Present</w:t>
      </w:r>
      <w:r>
        <w:t xml:space="preserve"> (the) meat.’ (</w:t>
      </w:r>
      <w:r w:rsidR="00573CFA">
        <w:t xml:space="preserve">&lt; </w:t>
      </w:r>
      <w:r w:rsidR="00733094">
        <w:rPr>
          <w:rFonts w:ascii="Doulos SIL" w:hAnsi="Doulos SIL"/>
          <w:i/>
          <w:color w:val="0000FF"/>
        </w:rPr>
        <w:t>sìbì</w:t>
      </w:r>
      <w:r w:rsidR="00FF48F1">
        <w:t xml:space="preserve"> </w:t>
      </w:r>
      <w:r>
        <w:t>)</w:t>
      </w:r>
    </w:p>
    <w:p w14:paraId="764E4C2A" w14:textId="77777777" w:rsidR="00573CFA" w:rsidRDefault="00573CFA" w:rsidP="003614EE">
      <w:pPr>
        <w:tabs>
          <w:tab w:val="clear" w:pos="369"/>
          <w:tab w:val="left" w:pos="720"/>
          <w:tab w:val="left" w:pos="1080"/>
        </w:tabs>
      </w:pPr>
    </w:p>
    <w:p w14:paraId="07E3143E" w14:textId="55DB8B28" w:rsidR="00573CFA" w:rsidRDefault="00537163" w:rsidP="00573CFA">
      <w:pPr>
        <w:tabs>
          <w:tab w:val="clear" w:pos="369"/>
          <w:tab w:val="left" w:pos="720"/>
          <w:tab w:val="left" w:pos="1080"/>
          <w:tab w:val="left" w:pos="2160"/>
          <w:tab w:val="left" w:pos="3780"/>
        </w:tabs>
      </w:pPr>
      <w:r>
        <w:tab/>
        <w:t>d</w:t>
      </w:r>
      <w:r w:rsidR="00573CFA">
        <w:t>.</w:t>
      </w:r>
      <w:r w:rsidR="00573CFA">
        <w:tab/>
      </w:r>
      <w:r w:rsidR="00573CFA">
        <w:rPr>
          <w:rFonts w:ascii="Doulos SIL" w:hAnsi="Doulos SIL"/>
          <w:i/>
          <w:color w:val="0000FF"/>
        </w:rPr>
        <w:t>má</w:t>
      </w:r>
      <w:r w:rsidR="00573CFA" w:rsidRPr="00B81077">
        <w:rPr>
          <w:rFonts w:ascii="Doulos SIL" w:hAnsi="Doulos SIL"/>
          <w:i/>
          <w:color w:val="0000FF"/>
        </w:rPr>
        <w:t>=</w:t>
      </w:r>
      <w:r w:rsidR="00573CFA" w:rsidRPr="00B81077">
        <w:rPr>
          <w:rFonts w:ascii="Doulos SIL" w:hAnsi="Doulos SIL"/>
          <w:i/>
          <w:color w:val="0000FF"/>
        </w:rPr>
        <w:sym w:font="Symbol" w:char="F0C6"/>
      </w:r>
      <w:r w:rsidR="00573CFA" w:rsidRPr="00986631">
        <w:rPr>
          <w:rFonts w:ascii="Doulos SIL" w:hAnsi="Doulos SIL"/>
          <w:i/>
          <w:color w:val="0000FF"/>
        </w:rPr>
        <w:tab/>
      </w:r>
      <w:r w:rsidR="00573CFA">
        <w:rPr>
          <w:rFonts w:ascii="Doulos SIL" w:hAnsi="Doulos SIL"/>
          <w:i/>
          <w:color w:val="0000FF"/>
        </w:rPr>
        <w:t>yíʔé-rá-àⁿ</w:t>
      </w:r>
      <w:r w:rsidR="00573CFA" w:rsidRPr="00986631">
        <w:rPr>
          <w:rFonts w:ascii="Doulos SIL" w:hAnsi="Doulos SIL"/>
          <w:i/>
          <w:color w:val="0000FF"/>
        </w:rPr>
        <w:tab/>
      </w:r>
      <w:r w:rsidR="00573CFA">
        <w:rPr>
          <w:rFonts w:ascii="Doulos SIL" w:hAnsi="Doulos SIL"/>
          <w:i/>
          <w:color w:val="0000FF"/>
        </w:rPr>
        <w:t>bégá</w:t>
      </w:r>
    </w:p>
    <w:p w14:paraId="2D8C3796" w14:textId="49049A04" w:rsidR="00573CFA" w:rsidRDefault="00573CFA" w:rsidP="00573CFA">
      <w:pPr>
        <w:tabs>
          <w:tab w:val="clear" w:pos="369"/>
          <w:tab w:val="left" w:pos="720"/>
          <w:tab w:val="left" w:pos="1080"/>
          <w:tab w:val="left" w:pos="2160"/>
          <w:tab w:val="left" w:pos="3780"/>
        </w:tabs>
      </w:pPr>
      <w:r>
        <w:tab/>
      </w:r>
      <w:r>
        <w:tab/>
        <w:t>1Sg</w:t>
      </w:r>
      <w:r w:rsidR="00537163">
        <w:t>=Ipfv</w:t>
      </w:r>
      <w:r>
        <w:tab/>
        <w:t>fish-Nom-Pl</w:t>
      </w:r>
      <w:r>
        <w:tab/>
        <w:t>cut.Ipfv</w:t>
      </w:r>
    </w:p>
    <w:p w14:paraId="773D3DA5" w14:textId="5049BA26" w:rsidR="00573CFA" w:rsidRDefault="00573CFA" w:rsidP="00573CFA">
      <w:pPr>
        <w:tabs>
          <w:tab w:val="clear" w:pos="369"/>
          <w:tab w:val="left" w:pos="720"/>
          <w:tab w:val="left" w:pos="1080"/>
        </w:tabs>
      </w:pPr>
      <w:r>
        <w:tab/>
      </w:r>
      <w:r>
        <w:tab/>
        <w:t xml:space="preserve">‘I (regularly) cut-Present (the) fish-Pl.’ </w:t>
      </w:r>
    </w:p>
    <w:p w14:paraId="34CCDFAB" w14:textId="5889C5B5" w:rsidR="00573CFA" w:rsidRPr="002D209A" w:rsidRDefault="00573CFA" w:rsidP="003614EE">
      <w:pPr>
        <w:tabs>
          <w:tab w:val="clear" w:pos="369"/>
          <w:tab w:val="left" w:pos="720"/>
          <w:tab w:val="left" w:pos="1080"/>
        </w:tabs>
      </w:pPr>
    </w:p>
    <w:p w14:paraId="4C115004" w14:textId="06C2C167" w:rsidR="00343869" w:rsidRPr="00986631" w:rsidRDefault="00537163" w:rsidP="00733094">
      <w:pPr>
        <w:tabs>
          <w:tab w:val="clear" w:pos="369"/>
          <w:tab w:val="left" w:pos="720"/>
          <w:tab w:val="left" w:pos="1080"/>
          <w:tab w:val="left" w:pos="2250"/>
          <w:tab w:val="left" w:pos="3510"/>
          <w:tab w:val="left" w:pos="5040"/>
          <w:tab w:val="left" w:pos="6210"/>
        </w:tabs>
        <w:rPr>
          <w:rFonts w:ascii="Doulos SIL" w:hAnsi="Doulos SIL"/>
          <w:i/>
          <w:color w:val="0000FF"/>
        </w:rPr>
      </w:pPr>
      <w:r>
        <w:tab/>
        <w:t>e</w:t>
      </w:r>
      <w:r w:rsidR="00343869">
        <w:t>.</w:t>
      </w:r>
      <w:r w:rsidR="00343869">
        <w:tab/>
      </w:r>
      <w:r w:rsidR="00343869" w:rsidRPr="00986631">
        <w:rPr>
          <w:rFonts w:ascii="Doulos SIL" w:hAnsi="Doulos SIL"/>
          <w:i/>
          <w:color w:val="0000FF"/>
        </w:rPr>
        <w:t>ɲɛ́ɛ́-ɲɛ̀</w:t>
      </w:r>
      <w:r w:rsidR="00F722AB">
        <w:rPr>
          <w:rFonts w:ascii="Doulos SIL" w:hAnsi="Doulos SIL"/>
          <w:i/>
          <w:color w:val="0000FF"/>
        </w:rPr>
        <w:tab/>
        <w:t>má</w:t>
      </w:r>
      <w:r w:rsidR="00733094" w:rsidRPr="00B81077">
        <w:rPr>
          <w:rFonts w:ascii="Doulos SIL" w:hAnsi="Doulos SIL"/>
          <w:i/>
          <w:color w:val="0000FF"/>
        </w:rPr>
        <w:t>=</w:t>
      </w:r>
      <w:r w:rsidR="00733094" w:rsidRPr="00B81077">
        <w:rPr>
          <w:rFonts w:ascii="Doulos SIL" w:hAnsi="Doulos SIL"/>
          <w:i/>
          <w:color w:val="0000FF"/>
        </w:rPr>
        <w:sym w:font="Symbol" w:char="F0C6"/>
      </w:r>
      <w:r w:rsidR="00F722AB">
        <w:rPr>
          <w:rFonts w:ascii="Doulos SIL" w:hAnsi="Doulos SIL"/>
          <w:i/>
          <w:color w:val="0000FF"/>
        </w:rPr>
        <w:tab/>
      </w:r>
      <w:r w:rsidR="00343869" w:rsidRPr="00986631">
        <w:rPr>
          <w:rFonts w:ascii="Doulos SIL" w:hAnsi="Doulos SIL"/>
          <w:i/>
          <w:color w:val="0000FF"/>
        </w:rPr>
        <w:t>n</w:t>
      </w:r>
      <w:r w:rsidR="00733094">
        <w:rPr>
          <w:rFonts w:ascii="Doulos SIL" w:hAnsi="Doulos SIL"/>
          <w:i/>
          <w:color w:val="0000FF"/>
        </w:rPr>
        <w:t>ī</w:t>
      </w:r>
      <w:r w:rsidR="00343869" w:rsidRPr="00986631">
        <w:rPr>
          <w:rFonts w:ascii="Doulos SIL" w:hAnsi="Doulos SIL"/>
          <w:i/>
          <w:color w:val="0000FF"/>
        </w:rPr>
        <w:tab/>
        <w:t>wàá</w:t>
      </w:r>
      <w:r w:rsidR="00343869" w:rsidRPr="00986631">
        <w:rPr>
          <w:rFonts w:ascii="Doulos SIL" w:hAnsi="Doulos SIL"/>
          <w:i/>
          <w:color w:val="0000FF"/>
        </w:rPr>
        <w:tab/>
        <w:t>bòbó</w:t>
      </w:r>
    </w:p>
    <w:p w14:paraId="490D4C84" w14:textId="509560DF" w:rsidR="00343869" w:rsidRDefault="00343869" w:rsidP="00733094">
      <w:pPr>
        <w:tabs>
          <w:tab w:val="clear" w:pos="369"/>
          <w:tab w:val="left" w:pos="720"/>
          <w:tab w:val="left" w:pos="1080"/>
          <w:tab w:val="left" w:pos="2250"/>
          <w:tab w:val="left" w:pos="3510"/>
          <w:tab w:val="left" w:pos="5040"/>
          <w:tab w:val="left" w:pos="6210"/>
        </w:tabs>
      </w:pPr>
      <w:r>
        <w:tab/>
      </w:r>
      <w:r>
        <w:tab/>
        <w:t>year-year</w:t>
      </w:r>
      <w:r w:rsidR="00330563">
        <w:tab/>
        <w:t>1Sg</w:t>
      </w:r>
      <w:r w:rsidR="00537163">
        <w:t>=Ipfv</w:t>
      </w:r>
      <w:r w:rsidR="00F722AB">
        <w:tab/>
      </w:r>
      <w:r w:rsidR="000A13BA">
        <w:t>3SgNonhO</w:t>
      </w:r>
      <w:r w:rsidR="00F722AB">
        <w:t>bj</w:t>
      </w:r>
      <w:r w:rsidR="00330563">
        <w:tab/>
        <w:t>go.I</w:t>
      </w:r>
      <w:r w:rsidR="00733094">
        <w:t>pfv</w:t>
      </w:r>
      <w:r w:rsidR="00330563">
        <w:tab/>
        <w:t>Bobo</w:t>
      </w:r>
    </w:p>
    <w:p w14:paraId="1A156DA6" w14:textId="7A06ED02" w:rsidR="00330563" w:rsidRPr="002D209A" w:rsidRDefault="00330563" w:rsidP="003614EE">
      <w:pPr>
        <w:tabs>
          <w:tab w:val="clear" w:pos="369"/>
          <w:tab w:val="left" w:pos="720"/>
          <w:tab w:val="left" w:pos="1080"/>
        </w:tabs>
      </w:pPr>
      <w:r>
        <w:tab/>
      </w:r>
      <w:r>
        <w:tab/>
        <w:t>‘Every year I go to Bobo (city).’</w:t>
      </w:r>
    </w:p>
    <w:p w14:paraId="76356096" w14:textId="77777777" w:rsidR="003614EE" w:rsidRPr="00537163" w:rsidRDefault="003614EE" w:rsidP="003614EE">
      <w:pPr>
        <w:rPr>
          <w:color w:val="0000FF"/>
        </w:rPr>
      </w:pPr>
    </w:p>
    <w:p w14:paraId="74BF5788" w14:textId="0A515645" w:rsidR="00765E68" w:rsidRDefault="00765E68" w:rsidP="003614EE">
      <w:r>
        <w:t xml:space="preserve">Conjugation paradigms of the present of </w:t>
      </w:r>
      <w:r w:rsidR="005910D3">
        <w:t>two</w:t>
      </w:r>
      <w:r>
        <w:t xml:space="preserve"> intransitive verbs</w:t>
      </w:r>
      <w:r w:rsidR="005910D3">
        <w:t xml:space="preserve"> with initial L</w:t>
      </w:r>
      <w:r w:rsidR="005910D3">
        <w:noBreakHyphen/>
        <w:t>tone</w:t>
      </w:r>
      <w:r>
        <w:t xml:space="preserve"> are in (xx1). </w:t>
      </w:r>
      <w:r w:rsidR="00537163">
        <w:t>They illustrate the tone-raising enclitic on the subject</w:t>
      </w:r>
      <w:r w:rsidR="008E62E5">
        <w:t xml:space="preserve"> (inaudible on singular ‘woman’ because of its falling tone pattern)</w:t>
      </w:r>
      <w:r w:rsidR="00537163">
        <w:t xml:space="preserve">, and the constant form of the imperfective verb. For </w:t>
      </w:r>
      <w:r w:rsidR="008E62E5">
        <w:t>additional</w:t>
      </w:r>
      <w:r w:rsidR="00537163">
        <w:t xml:space="preserve"> paradigms see the preceding section.</w:t>
      </w:r>
    </w:p>
    <w:p w14:paraId="20EE07E3" w14:textId="77777777" w:rsidR="00765E68" w:rsidRDefault="00765E68" w:rsidP="003614EE"/>
    <w:p w14:paraId="3C00E61B" w14:textId="63DFF2EA" w:rsidR="00765E68" w:rsidRDefault="00537163" w:rsidP="00C41652">
      <w:pPr>
        <w:tabs>
          <w:tab w:val="clear" w:pos="369"/>
          <w:tab w:val="left" w:pos="720"/>
          <w:tab w:val="left" w:pos="2790"/>
          <w:tab w:val="left" w:pos="4590"/>
          <w:tab w:val="left" w:pos="5400"/>
        </w:tabs>
      </w:pPr>
      <w:r>
        <w:t>(xx2</w:t>
      </w:r>
      <w:r w:rsidR="00C41652">
        <w:t>)</w:t>
      </w:r>
      <w:r w:rsidR="00C41652">
        <w:tab/>
      </w:r>
      <w:r w:rsidR="00765E68">
        <w:tab/>
        <w:t>‘run’</w:t>
      </w:r>
      <w:r w:rsidR="00765E68">
        <w:tab/>
        <w:t>‘descend’</w:t>
      </w:r>
      <w:r w:rsidR="00765E68">
        <w:tab/>
      </w:r>
    </w:p>
    <w:p w14:paraId="502BB71C" w14:textId="77777777" w:rsidR="00765E68" w:rsidRDefault="00765E68" w:rsidP="00C41652">
      <w:pPr>
        <w:tabs>
          <w:tab w:val="clear" w:pos="369"/>
          <w:tab w:val="left" w:pos="720"/>
          <w:tab w:val="left" w:pos="2790"/>
          <w:tab w:val="left" w:pos="4590"/>
          <w:tab w:val="left" w:pos="5400"/>
        </w:tabs>
      </w:pPr>
    </w:p>
    <w:p w14:paraId="030F4DB8" w14:textId="6EB50600" w:rsidR="00765E68" w:rsidRPr="00537163" w:rsidRDefault="00765E68" w:rsidP="00C41652">
      <w:pPr>
        <w:tabs>
          <w:tab w:val="clear" w:pos="369"/>
          <w:tab w:val="left" w:pos="720"/>
          <w:tab w:val="left" w:pos="2790"/>
          <w:tab w:val="left" w:pos="4590"/>
          <w:tab w:val="left" w:pos="5400"/>
        </w:tabs>
        <w:rPr>
          <w:rFonts w:ascii="Doulos SIL" w:hAnsi="Doulos SIL"/>
          <w:i/>
          <w:color w:val="0000FF"/>
        </w:rPr>
      </w:pPr>
      <w:r>
        <w:tab/>
        <w:t>1Sg</w:t>
      </w:r>
      <w:r>
        <w:tab/>
      </w:r>
      <w:r w:rsidRPr="00537163">
        <w:rPr>
          <w:rFonts w:ascii="Doulos SIL" w:hAnsi="Doulos SIL"/>
          <w:i/>
          <w:color w:val="0000FF"/>
        </w:rPr>
        <w:t>má=</w:t>
      </w:r>
      <w:r w:rsidRPr="00537163">
        <w:rPr>
          <w:rFonts w:ascii="Doulos SIL" w:hAnsi="Doulos SIL"/>
          <w:i/>
          <w:color w:val="0000FF"/>
        </w:rPr>
        <w:sym w:font="Symbol" w:char="F0C6"/>
      </w:r>
      <w:r w:rsidRPr="00537163">
        <w:rPr>
          <w:rFonts w:ascii="Doulos SIL" w:hAnsi="Doulos SIL"/>
          <w:i/>
          <w:color w:val="0000FF"/>
        </w:rPr>
        <w:t xml:space="preserve"> fìdɛ̂</w:t>
      </w:r>
      <w:r w:rsidRPr="00537163">
        <w:rPr>
          <w:rFonts w:ascii="Doulos SIL" w:hAnsi="Doulos SIL"/>
          <w:i/>
          <w:color w:val="0000FF"/>
        </w:rPr>
        <w:tab/>
        <w:t>má=</w:t>
      </w:r>
      <w:r w:rsidRPr="00537163">
        <w:rPr>
          <w:rFonts w:ascii="Doulos SIL" w:hAnsi="Doulos SIL"/>
          <w:i/>
          <w:color w:val="0000FF"/>
        </w:rPr>
        <w:sym w:font="Symbol" w:char="F0C6"/>
      </w:r>
      <w:r w:rsidRPr="00537163">
        <w:rPr>
          <w:rFonts w:ascii="Doulos SIL" w:hAnsi="Doulos SIL"/>
          <w:i/>
          <w:color w:val="0000FF"/>
        </w:rPr>
        <w:t xml:space="preserve"> jàʔánà</w:t>
      </w:r>
      <w:r w:rsidRPr="00537163">
        <w:rPr>
          <w:rFonts w:ascii="Doulos SIL" w:hAnsi="Doulos SIL"/>
          <w:i/>
          <w:color w:val="0000FF"/>
        </w:rPr>
        <w:tab/>
      </w:r>
    </w:p>
    <w:p w14:paraId="5D3DD6FB" w14:textId="31B43147" w:rsidR="00765E68" w:rsidRPr="00537163" w:rsidRDefault="00765E68" w:rsidP="00C41652">
      <w:pPr>
        <w:tabs>
          <w:tab w:val="clear" w:pos="369"/>
          <w:tab w:val="left" w:pos="720"/>
          <w:tab w:val="left" w:pos="2790"/>
          <w:tab w:val="left" w:pos="4590"/>
          <w:tab w:val="left" w:pos="5400"/>
        </w:tabs>
        <w:rPr>
          <w:rFonts w:ascii="Doulos SIL" w:hAnsi="Doulos SIL"/>
          <w:i/>
          <w:color w:val="0000FF"/>
        </w:rPr>
      </w:pPr>
      <w:r>
        <w:tab/>
        <w:t>2Sg</w:t>
      </w:r>
      <w:r>
        <w:tab/>
      </w:r>
      <w:r w:rsidRPr="00537163">
        <w:rPr>
          <w:rFonts w:ascii="Doulos SIL" w:hAnsi="Doulos SIL"/>
          <w:i/>
          <w:color w:val="0000FF"/>
        </w:rPr>
        <w:t>wó=</w:t>
      </w:r>
      <w:r w:rsidRPr="00537163">
        <w:rPr>
          <w:rFonts w:ascii="Doulos SIL" w:hAnsi="Doulos SIL"/>
          <w:i/>
          <w:color w:val="0000FF"/>
        </w:rPr>
        <w:sym w:font="Symbol" w:char="F0C6"/>
      </w:r>
      <w:r w:rsidRPr="00537163">
        <w:rPr>
          <w:rFonts w:ascii="Doulos SIL" w:hAnsi="Doulos SIL"/>
          <w:i/>
          <w:color w:val="0000FF"/>
        </w:rPr>
        <w:t xml:space="preserve"> fìdɛ̂</w:t>
      </w:r>
      <w:r w:rsidRPr="00537163">
        <w:rPr>
          <w:rFonts w:ascii="Doulos SIL" w:hAnsi="Doulos SIL"/>
          <w:i/>
          <w:color w:val="0000FF"/>
        </w:rPr>
        <w:tab/>
        <w:t>wó=</w:t>
      </w:r>
      <w:r w:rsidRPr="00537163">
        <w:rPr>
          <w:rFonts w:ascii="Doulos SIL" w:hAnsi="Doulos SIL"/>
          <w:i/>
          <w:color w:val="0000FF"/>
        </w:rPr>
        <w:sym w:font="Symbol" w:char="F0C6"/>
      </w:r>
      <w:r w:rsidRPr="00537163">
        <w:rPr>
          <w:rFonts w:ascii="Doulos SIL" w:hAnsi="Doulos SIL"/>
          <w:i/>
          <w:color w:val="0000FF"/>
        </w:rPr>
        <w:t xml:space="preserve"> jàʔánà</w:t>
      </w:r>
      <w:r w:rsidRPr="00537163">
        <w:rPr>
          <w:rFonts w:ascii="Doulos SIL" w:hAnsi="Doulos SIL"/>
          <w:i/>
          <w:color w:val="0000FF"/>
        </w:rPr>
        <w:tab/>
      </w:r>
    </w:p>
    <w:p w14:paraId="04D3A81A" w14:textId="77777777" w:rsidR="00765E68" w:rsidRPr="00537163" w:rsidRDefault="00765E68" w:rsidP="00C41652">
      <w:pPr>
        <w:tabs>
          <w:tab w:val="clear" w:pos="369"/>
          <w:tab w:val="left" w:pos="720"/>
          <w:tab w:val="left" w:pos="2790"/>
          <w:tab w:val="left" w:pos="4590"/>
          <w:tab w:val="left" w:pos="5400"/>
        </w:tabs>
      </w:pPr>
      <w:r w:rsidRPr="00537163">
        <w:tab/>
      </w:r>
    </w:p>
    <w:p w14:paraId="404145B8" w14:textId="68D32D42" w:rsidR="00765E68" w:rsidRPr="00537163" w:rsidRDefault="00765E68" w:rsidP="00C41652">
      <w:pPr>
        <w:tabs>
          <w:tab w:val="clear" w:pos="369"/>
          <w:tab w:val="left" w:pos="720"/>
          <w:tab w:val="left" w:pos="2790"/>
          <w:tab w:val="left" w:pos="4590"/>
          <w:tab w:val="left" w:pos="5400"/>
        </w:tabs>
        <w:rPr>
          <w:rFonts w:ascii="Doulos SIL" w:hAnsi="Doulos SIL"/>
          <w:i/>
          <w:color w:val="0000FF"/>
        </w:rPr>
      </w:pPr>
      <w:r w:rsidRPr="00537163">
        <w:tab/>
        <w:t>1Pl</w:t>
      </w:r>
      <w:r w:rsidRPr="00537163">
        <w:tab/>
      </w:r>
      <w:r w:rsidRPr="00537163">
        <w:rPr>
          <w:rFonts w:ascii="Doulos SIL" w:hAnsi="Doulos SIL"/>
          <w:i/>
          <w:color w:val="0000FF"/>
        </w:rPr>
        <w:t>mùʔúⁿ=</w:t>
      </w:r>
      <w:r w:rsidRPr="00537163">
        <w:rPr>
          <w:rFonts w:ascii="Doulos SIL" w:hAnsi="Doulos SIL"/>
          <w:i/>
          <w:color w:val="0000FF"/>
        </w:rPr>
        <w:sym w:font="Symbol" w:char="F0C6"/>
      </w:r>
      <w:r w:rsidRPr="00537163">
        <w:rPr>
          <w:rFonts w:ascii="Doulos SIL" w:hAnsi="Doulos SIL"/>
          <w:i/>
          <w:color w:val="0000FF"/>
        </w:rPr>
        <w:t xml:space="preserve"> fìdɛ̂</w:t>
      </w:r>
      <w:r w:rsidRPr="00537163">
        <w:rPr>
          <w:rFonts w:ascii="Doulos SIL" w:hAnsi="Doulos SIL"/>
          <w:i/>
          <w:color w:val="0000FF"/>
        </w:rPr>
        <w:tab/>
        <w:t>mùʔúⁿ=</w:t>
      </w:r>
      <w:r w:rsidRPr="00537163">
        <w:rPr>
          <w:rFonts w:ascii="Doulos SIL" w:hAnsi="Doulos SIL"/>
          <w:i/>
          <w:color w:val="0000FF"/>
        </w:rPr>
        <w:sym w:font="Symbol" w:char="F0C6"/>
      </w:r>
      <w:r w:rsidRPr="00537163">
        <w:rPr>
          <w:rFonts w:ascii="Doulos SIL" w:hAnsi="Doulos SIL"/>
          <w:i/>
          <w:color w:val="0000FF"/>
        </w:rPr>
        <w:t xml:space="preserve"> jàʔánà</w:t>
      </w:r>
      <w:r w:rsidRPr="00537163">
        <w:rPr>
          <w:rFonts w:ascii="Doulos SIL" w:hAnsi="Doulos SIL"/>
          <w:i/>
          <w:color w:val="0000FF"/>
        </w:rPr>
        <w:tab/>
      </w:r>
    </w:p>
    <w:p w14:paraId="59A6E9DA" w14:textId="087C2D39" w:rsidR="00765E68" w:rsidRPr="00537163" w:rsidRDefault="00765E68" w:rsidP="00C41652">
      <w:pPr>
        <w:tabs>
          <w:tab w:val="clear" w:pos="369"/>
          <w:tab w:val="left" w:pos="720"/>
          <w:tab w:val="left" w:pos="2790"/>
          <w:tab w:val="left" w:pos="4590"/>
          <w:tab w:val="left" w:pos="5400"/>
        </w:tabs>
        <w:rPr>
          <w:rFonts w:ascii="Doulos SIL" w:hAnsi="Doulos SIL"/>
          <w:i/>
          <w:color w:val="0000FF"/>
        </w:rPr>
      </w:pPr>
      <w:r>
        <w:tab/>
        <w:t>2Pl</w:t>
      </w:r>
      <w:r>
        <w:tab/>
      </w:r>
      <w:r w:rsidRPr="00537163">
        <w:rPr>
          <w:rFonts w:ascii="Doulos SIL" w:hAnsi="Doulos SIL"/>
          <w:i/>
          <w:color w:val="0000FF"/>
        </w:rPr>
        <w:t>ēéⁿ=</w:t>
      </w:r>
      <w:r w:rsidRPr="00537163">
        <w:rPr>
          <w:rFonts w:ascii="Doulos SIL" w:hAnsi="Doulos SIL"/>
          <w:i/>
          <w:color w:val="0000FF"/>
        </w:rPr>
        <w:sym w:font="Symbol" w:char="F0C6"/>
      </w:r>
      <w:r w:rsidRPr="00537163">
        <w:rPr>
          <w:rFonts w:ascii="Doulos SIL" w:hAnsi="Doulos SIL"/>
          <w:i/>
          <w:color w:val="0000FF"/>
        </w:rPr>
        <w:t xml:space="preserve"> fìdɛ̂</w:t>
      </w:r>
      <w:r w:rsidRPr="00537163">
        <w:rPr>
          <w:rFonts w:ascii="Doulos SIL" w:hAnsi="Doulos SIL"/>
          <w:i/>
          <w:color w:val="0000FF"/>
        </w:rPr>
        <w:tab/>
        <w:t>ēéⁿ=</w:t>
      </w:r>
      <w:r w:rsidRPr="00537163">
        <w:rPr>
          <w:rFonts w:ascii="Doulos SIL" w:hAnsi="Doulos SIL"/>
          <w:i/>
          <w:color w:val="0000FF"/>
        </w:rPr>
        <w:sym w:font="Symbol" w:char="F0C6"/>
      </w:r>
      <w:r w:rsidRPr="00537163">
        <w:rPr>
          <w:rFonts w:ascii="Doulos SIL" w:hAnsi="Doulos SIL"/>
          <w:i/>
          <w:color w:val="0000FF"/>
        </w:rPr>
        <w:t xml:space="preserve"> jàʔánà</w:t>
      </w:r>
      <w:r w:rsidRPr="00537163">
        <w:rPr>
          <w:rFonts w:ascii="Doulos SIL" w:hAnsi="Doulos SIL"/>
          <w:i/>
          <w:color w:val="0000FF"/>
        </w:rPr>
        <w:tab/>
      </w:r>
    </w:p>
    <w:p w14:paraId="322AE426" w14:textId="1525B7B1" w:rsidR="00765E68" w:rsidRDefault="00765E68" w:rsidP="00C41652">
      <w:pPr>
        <w:tabs>
          <w:tab w:val="clear" w:pos="369"/>
          <w:tab w:val="left" w:pos="720"/>
          <w:tab w:val="left" w:pos="2790"/>
          <w:tab w:val="left" w:pos="4590"/>
          <w:tab w:val="left" w:pos="5400"/>
        </w:tabs>
      </w:pPr>
      <w:r>
        <w:tab/>
      </w:r>
    </w:p>
    <w:p w14:paraId="7E41C26F" w14:textId="1EDF9AEE" w:rsidR="00765E68" w:rsidRPr="00537163" w:rsidRDefault="00765E68" w:rsidP="00C41652">
      <w:pPr>
        <w:tabs>
          <w:tab w:val="clear" w:pos="369"/>
          <w:tab w:val="left" w:pos="720"/>
          <w:tab w:val="left" w:pos="2790"/>
          <w:tab w:val="left" w:pos="4590"/>
          <w:tab w:val="left" w:pos="5400"/>
        </w:tabs>
        <w:rPr>
          <w:rFonts w:ascii="Doulos SIL" w:hAnsi="Doulos SIL"/>
          <w:i/>
          <w:color w:val="0000FF"/>
        </w:rPr>
      </w:pPr>
      <w:r>
        <w:tab/>
        <w:t>3SgHum</w:t>
      </w:r>
      <w:r>
        <w:tab/>
      </w:r>
      <w:r w:rsidRPr="00537163">
        <w:rPr>
          <w:rFonts w:ascii="Doulos SIL" w:hAnsi="Doulos SIL"/>
          <w:i/>
          <w:color w:val="0000FF"/>
        </w:rPr>
        <w:t>á=</w:t>
      </w:r>
      <w:r w:rsidRPr="00537163">
        <w:rPr>
          <w:rFonts w:ascii="Doulos SIL" w:hAnsi="Doulos SIL"/>
          <w:i/>
          <w:color w:val="0000FF"/>
        </w:rPr>
        <w:sym w:font="Symbol" w:char="F0C6"/>
      </w:r>
      <w:r w:rsidRPr="00537163">
        <w:rPr>
          <w:rFonts w:ascii="Doulos SIL" w:hAnsi="Doulos SIL"/>
          <w:i/>
          <w:color w:val="0000FF"/>
        </w:rPr>
        <w:t xml:space="preserve"> fìdɛ̂</w:t>
      </w:r>
      <w:r w:rsidRPr="00537163">
        <w:rPr>
          <w:rFonts w:ascii="Doulos SIL" w:hAnsi="Doulos SIL"/>
          <w:i/>
          <w:color w:val="0000FF"/>
        </w:rPr>
        <w:tab/>
        <w:t>á=</w:t>
      </w:r>
      <w:r w:rsidRPr="00537163">
        <w:rPr>
          <w:rFonts w:ascii="Doulos SIL" w:hAnsi="Doulos SIL"/>
          <w:i/>
          <w:color w:val="0000FF"/>
        </w:rPr>
        <w:sym w:font="Symbol" w:char="F0C6"/>
      </w:r>
      <w:r w:rsidRPr="00537163">
        <w:rPr>
          <w:rFonts w:ascii="Doulos SIL" w:hAnsi="Doulos SIL"/>
          <w:i/>
          <w:color w:val="0000FF"/>
        </w:rPr>
        <w:t xml:space="preserve"> jàʔánà</w:t>
      </w:r>
      <w:r w:rsidRPr="00537163">
        <w:rPr>
          <w:rFonts w:ascii="Doulos SIL" w:hAnsi="Doulos SIL"/>
          <w:i/>
          <w:color w:val="0000FF"/>
        </w:rPr>
        <w:tab/>
      </w:r>
    </w:p>
    <w:p w14:paraId="66B1622F" w14:textId="03477149" w:rsidR="00765E68" w:rsidRDefault="00765E68" w:rsidP="00C41652">
      <w:pPr>
        <w:tabs>
          <w:tab w:val="clear" w:pos="369"/>
          <w:tab w:val="left" w:pos="720"/>
          <w:tab w:val="left" w:pos="2790"/>
          <w:tab w:val="left" w:pos="4590"/>
          <w:tab w:val="left" w:pos="5400"/>
        </w:tabs>
      </w:pPr>
      <w:r>
        <w:tab/>
        <w:t>3SgNonh</w:t>
      </w:r>
      <w:r w:rsidRPr="00537163">
        <w:rPr>
          <w:rFonts w:ascii="Doulos SIL" w:hAnsi="Doulos SIL"/>
          <w:i/>
          <w:color w:val="0000FF"/>
        </w:rPr>
        <w:tab/>
        <w:t>é=</w:t>
      </w:r>
      <w:r w:rsidRPr="00537163">
        <w:rPr>
          <w:rFonts w:ascii="Doulos SIL" w:hAnsi="Doulos SIL"/>
          <w:i/>
          <w:color w:val="0000FF"/>
        </w:rPr>
        <w:sym w:font="Symbol" w:char="F0C6"/>
      </w:r>
      <w:r w:rsidRPr="00537163">
        <w:rPr>
          <w:rFonts w:ascii="Doulos SIL" w:hAnsi="Doulos SIL"/>
          <w:i/>
          <w:color w:val="0000FF"/>
        </w:rPr>
        <w:t xml:space="preserve"> fìdɛ̊</w:t>
      </w:r>
      <w:r w:rsidRPr="00537163">
        <w:rPr>
          <w:rFonts w:ascii="Doulos SIL" w:hAnsi="Doulos SIL"/>
          <w:i/>
          <w:color w:val="0000FF"/>
        </w:rPr>
        <w:tab/>
        <w:t>é=</w:t>
      </w:r>
      <w:r w:rsidRPr="00537163">
        <w:rPr>
          <w:rFonts w:ascii="Doulos SIL" w:hAnsi="Doulos SIL"/>
          <w:i/>
          <w:color w:val="0000FF"/>
        </w:rPr>
        <w:sym w:font="Symbol" w:char="F0C6"/>
      </w:r>
      <w:r w:rsidRPr="00537163">
        <w:rPr>
          <w:rFonts w:ascii="Doulos SIL" w:hAnsi="Doulos SIL"/>
          <w:i/>
          <w:color w:val="0000FF"/>
        </w:rPr>
        <w:t xml:space="preserve"> jàʔánà</w:t>
      </w:r>
      <w:r w:rsidRPr="00537163">
        <w:rPr>
          <w:rFonts w:ascii="Doulos SIL" w:hAnsi="Doulos SIL"/>
          <w:i/>
          <w:color w:val="0000FF"/>
        </w:rPr>
        <w:tab/>
      </w:r>
    </w:p>
    <w:p w14:paraId="21BCDBAB" w14:textId="77777777" w:rsidR="00765E68" w:rsidRDefault="00765E68" w:rsidP="00C41652">
      <w:pPr>
        <w:tabs>
          <w:tab w:val="clear" w:pos="369"/>
          <w:tab w:val="left" w:pos="720"/>
          <w:tab w:val="left" w:pos="2790"/>
          <w:tab w:val="left" w:pos="4590"/>
          <w:tab w:val="left" w:pos="5400"/>
        </w:tabs>
      </w:pPr>
    </w:p>
    <w:p w14:paraId="6543E392" w14:textId="66D1A24F" w:rsidR="00765E68" w:rsidRDefault="00765E68" w:rsidP="00C41652">
      <w:pPr>
        <w:tabs>
          <w:tab w:val="clear" w:pos="369"/>
          <w:tab w:val="left" w:pos="720"/>
          <w:tab w:val="left" w:pos="2790"/>
          <w:tab w:val="left" w:pos="4590"/>
          <w:tab w:val="left" w:pos="5400"/>
        </w:tabs>
      </w:pPr>
      <w:r>
        <w:tab/>
        <w:t>3PlHum</w:t>
      </w:r>
      <w:r>
        <w:tab/>
      </w:r>
      <w:r w:rsidRPr="00537163">
        <w:rPr>
          <w:rFonts w:ascii="Doulos SIL" w:hAnsi="Doulos SIL"/>
          <w:i/>
          <w:color w:val="0000FF"/>
        </w:rPr>
        <w:t>àáⁿ=</w:t>
      </w:r>
      <w:r w:rsidRPr="00537163">
        <w:rPr>
          <w:rFonts w:ascii="Doulos SIL" w:hAnsi="Doulos SIL"/>
          <w:i/>
          <w:color w:val="0000FF"/>
        </w:rPr>
        <w:sym w:font="Symbol" w:char="F0C6"/>
      </w:r>
      <w:r w:rsidRPr="00537163">
        <w:rPr>
          <w:rFonts w:ascii="Doulos SIL" w:hAnsi="Doulos SIL"/>
          <w:i/>
          <w:color w:val="0000FF"/>
        </w:rPr>
        <w:t xml:space="preserve"> fìdɛ̂</w:t>
      </w:r>
      <w:r w:rsidRPr="00537163">
        <w:rPr>
          <w:rFonts w:ascii="Doulos SIL" w:hAnsi="Doulos SIL"/>
          <w:i/>
          <w:color w:val="0000FF"/>
        </w:rPr>
        <w:tab/>
        <w:t>àáⁿ=</w:t>
      </w:r>
      <w:r w:rsidRPr="00537163">
        <w:rPr>
          <w:rFonts w:ascii="Doulos SIL" w:hAnsi="Doulos SIL"/>
          <w:i/>
          <w:color w:val="0000FF"/>
        </w:rPr>
        <w:sym w:font="Symbol" w:char="F0C6"/>
      </w:r>
      <w:r w:rsidRPr="00537163">
        <w:rPr>
          <w:rFonts w:ascii="Doulos SIL" w:hAnsi="Doulos SIL"/>
          <w:i/>
          <w:color w:val="0000FF"/>
        </w:rPr>
        <w:t xml:space="preserve"> jàʔánà</w:t>
      </w:r>
      <w:r w:rsidRPr="00537163">
        <w:rPr>
          <w:rFonts w:ascii="Doulos SIL" w:hAnsi="Doulos SIL"/>
          <w:i/>
          <w:color w:val="0000FF"/>
        </w:rPr>
        <w:tab/>
      </w:r>
    </w:p>
    <w:p w14:paraId="30063C9D" w14:textId="134C91A9" w:rsidR="00765E68" w:rsidRDefault="00765E68" w:rsidP="00C41652">
      <w:pPr>
        <w:tabs>
          <w:tab w:val="clear" w:pos="369"/>
          <w:tab w:val="left" w:pos="720"/>
          <w:tab w:val="left" w:pos="2790"/>
          <w:tab w:val="left" w:pos="4590"/>
          <w:tab w:val="left" w:pos="5400"/>
        </w:tabs>
      </w:pPr>
      <w:r>
        <w:tab/>
        <w:t>3PlNonh</w:t>
      </w:r>
      <w:r>
        <w:tab/>
      </w:r>
      <w:r w:rsidRPr="00537163">
        <w:rPr>
          <w:rFonts w:ascii="Doulos SIL" w:hAnsi="Doulos SIL"/>
          <w:i/>
          <w:color w:val="0000FF"/>
        </w:rPr>
        <w:t>èéⁿ=</w:t>
      </w:r>
      <w:r w:rsidRPr="00537163">
        <w:rPr>
          <w:rFonts w:ascii="Doulos SIL" w:hAnsi="Doulos SIL"/>
          <w:i/>
          <w:color w:val="0000FF"/>
        </w:rPr>
        <w:sym w:font="Symbol" w:char="F0C6"/>
      </w:r>
      <w:r w:rsidRPr="00537163">
        <w:rPr>
          <w:rFonts w:ascii="Doulos SIL" w:hAnsi="Doulos SIL"/>
          <w:i/>
          <w:color w:val="0000FF"/>
        </w:rPr>
        <w:t xml:space="preserve"> fìdɛ̊</w:t>
      </w:r>
      <w:r w:rsidRPr="00537163">
        <w:rPr>
          <w:rFonts w:ascii="Doulos SIL" w:hAnsi="Doulos SIL"/>
          <w:i/>
          <w:color w:val="0000FF"/>
        </w:rPr>
        <w:tab/>
        <w:t>èéⁿ=</w:t>
      </w:r>
      <w:r w:rsidRPr="00537163">
        <w:rPr>
          <w:rFonts w:ascii="Doulos SIL" w:hAnsi="Doulos SIL"/>
          <w:i/>
          <w:color w:val="0000FF"/>
        </w:rPr>
        <w:sym w:font="Symbol" w:char="F0C6"/>
      </w:r>
      <w:r w:rsidRPr="00537163">
        <w:rPr>
          <w:rFonts w:ascii="Doulos SIL" w:hAnsi="Doulos SIL"/>
          <w:i/>
          <w:color w:val="0000FF"/>
        </w:rPr>
        <w:tab/>
      </w:r>
    </w:p>
    <w:p w14:paraId="54399D84" w14:textId="77777777" w:rsidR="00765E68" w:rsidRDefault="00765E68" w:rsidP="00C41652">
      <w:pPr>
        <w:tabs>
          <w:tab w:val="clear" w:pos="369"/>
          <w:tab w:val="left" w:pos="720"/>
          <w:tab w:val="left" w:pos="2790"/>
          <w:tab w:val="left" w:pos="4590"/>
          <w:tab w:val="left" w:pos="5400"/>
        </w:tabs>
      </w:pPr>
    </w:p>
    <w:p w14:paraId="4B434A88" w14:textId="76F03D46" w:rsidR="00765E68" w:rsidRPr="00537163" w:rsidRDefault="00765E68" w:rsidP="00C41652">
      <w:pPr>
        <w:tabs>
          <w:tab w:val="clear" w:pos="369"/>
          <w:tab w:val="left" w:pos="720"/>
          <w:tab w:val="left" w:pos="2790"/>
          <w:tab w:val="left" w:pos="4590"/>
          <w:tab w:val="left" w:pos="5400"/>
        </w:tabs>
        <w:rPr>
          <w:rFonts w:ascii="Doulos SIL" w:hAnsi="Doulos SIL"/>
          <w:i/>
          <w:color w:val="0000FF"/>
        </w:rPr>
      </w:pPr>
      <w:r>
        <w:tab/>
        <w:t xml:space="preserve">‘woman’ </w:t>
      </w:r>
      <w:r w:rsidRPr="00537163">
        <w:rPr>
          <w:rFonts w:ascii="Doulos SIL" w:hAnsi="Doulos SIL"/>
          <w:i/>
          <w:color w:val="0000FF"/>
        </w:rPr>
        <w:t>ɲá</w:t>
      </w:r>
      <w:r w:rsidR="005910D3">
        <w:rPr>
          <w:rFonts w:ascii="Doulos SIL" w:hAnsi="Doulos SIL"/>
          <w:i/>
          <w:color w:val="0000FF"/>
        </w:rPr>
        <w:t>ā-nà</w:t>
      </w:r>
      <w:r w:rsidRPr="00537163">
        <w:rPr>
          <w:rFonts w:ascii="Doulos SIL" w:hAnsi="Doulos SIL"/>
          <w:i/>
          <w:color w:val="0000FF"/>
        </w:rPr>
        <w:t>=</w:t>
      </w:r>
      <w:r w:rsidRPr="00537163">
        <w:rPr>
          <w:rFonts w:ascii="Doulos SIL" w:hAnsi="Doulos SIL"/>
          <w:i/>
          <w:color w:val="0000FF"/>
        </w:rPr>
        <w:sym w:font="Symbol" w:char="F0C6"/>
      </w:r>
      <w:r w:rsidRPr="00537163">
        <w:rPr>
          <w:rFonts w:ascii="Doulos SIL" w:hAnsi="Doulos SIL"/>
          <w:i/>
          <w:color w:val="0000FF"/>
        </w:rPr>
        <w:t xml:space="preserve"> </w:t>
      </w:r>
      <w:r>
        <w:t>…</w:t>
      </w:r>
    </w:p>
    <w:p w14:paraId="7F10EF81" w14:textId="7B7CCC85" w:rsidR="00765E68" w:rsidRDefault="00765E68" w:rsidP="00C41652">
      <w:pPr>
        <w:tabs>
          <w:tab w:val="clear" w:pos="369"/>
          <w:tab w:val="left" w:pos="720"/>
          <w:tab w:val="left" w:pos="2790"/>
          <w:tab w:val="left" w:pos="4590"/>
          <w:tab w:val="left" w:pos="5400"/>
        </w:tabs>
      </w:pPr>
      <w:r w:rsidRPr="00537163">
        <w:rPr>
          <w:rFonts w:ascii="Doulos SIL" w:hAnsi="Doulos SIL"/>
          <w:i/>
          <w:color w:val="0000FF"/>
        </w:rPr>
        <w:tab/>
      </w:r>
      <w:r w:rsidRPr="00537163">
        <w:rPr>
          <w:rFonts w:ascii="Doulos SIL" w:hAnsi="Doulos SIL"/>
          <w:i/>
          <w:color w:val="0000FF"/>
        </w:rPr>
        <w:tab/>
      </w:r>
      <w:r>
        <w:t>…</w:t>
      </w:r>
      <w:r w:rsidRPr="00537163">
        <w:rPr>
          <w:rFonts w:ascii="Doulos SIL" w:hAnsi="Doulos SIL"/>
          <w:i/>
          <w:color w:val="0000FF"/>
        </w:rPr>
        <w:t xml:space="preserve"> fidɛ̂</w:t>
      </w:r>
      <w:r w:rsidRPr="00537163">
        <w:rPr>
          <w:rFonts w:ascii="Doulos SIL" w:hAnsi="Doulos SIL"/>
          <w:i/>
          <w:color w:val="0000FF"/>
        </w:rPr>
        <w:tab/>
      </w:r>
      <w:r>
        <w:t xml:space="preserve">… </w:t>
      </w:r>
      <w:r w:rsidRPr="00537163">
        <w:rPr>
          <w:rFonts w:ascii="Doulos SIL" w:hAnsi="Doulos SIL"/>
          <w:i/>
          <w:color w:val="0000FF"/>
        </w:rPr>
        <w:t>jàʔánà</w:t>
      </w:r>
      <w:r w:rsidRPr="00537163">
        <w:rPr>
          <w:rFonts w:ascii="Doulos SIL" w:hAnsi="Doulos SIL"/>
          <w:i/>
          <w:color w:val="0000FF"/>
        </w:rPr>
        <w:tab/>
      </w:r>
    </w:p>
    <w:p w14:paraId="4154DD88" w14:textId="76412AC6" w:rsidR="00765E68" w:rsidRPr="00765E68" w:rsidRDefault="00765E68" w:rsidP="00C41652">
      <w:pPr>
        <w:tabs>
          <w:tab w:val="clear" w:pos="369"/>
          <w:tab w:val="left" w:pos="720"/>
          <w:tab w:val="left" w:pos="2790"/>
          <w:tab w:val="left" w:pos="4590"/>
          <w:tab w:val="left" w:pos="5400"/>
        </w:tabs>
      </w:pPr>
      <w:r>
        <w:tab/>
        <w:t xml:space="preserve">‘women’ </w:t>
      </w:r>
      <w:r w:rsidRPr="00537163">
        <w:rPr>
          <w:rFonts w:ascii="Doulos SIL" w:hAnsi="Doulos SIL"/>
          <w:i/>
          <w:color w:val="0000FF"/>
        </w:rPr>
        <w:t>ɲáā-nà-áⁿ=</w:t>
      </w:r>
      <w:r w:rsidRPr="00537163">
        <w:rPr>
          <w:rFonts w:ascii="Doulos SIL" w:hAnsi="Doulos SIL"/>
          <w:i/>
          <w:color w:val="0000FF"/>
        </w:rPr>
        <w:sym w:font="Symbol" w:char="F0C6"/>
      </w:r>
      <w:r>
        <w:t xml:space="preserve"> …</w:t>
      </w:r>
    </w:p>
    <w:p w14:paraId="23566413" w14:textId="7DBEF922" w:rsidR="00765E68" w:rsidRPr="00537163" w:rsidRDefault="00765E68" w:rsidP="00C41652">
      <w:pPr>
        <w:tabs>
          <w:tab w:val="clear" w:pos="369"/>
          <w:tab w:val="left" w:pos="720"/>
          <w:tab w:val="left" w:pos="2790"/>
          <w:tab w:val="left" w:pos="4590"/>
          <w:tab w:val="left" w:pos="5400"/>
        </w:tabs>
        <w:rPr>
          <w:rFonts w:ascii="Doulos SIL" w:hAnsi="Doulos SIL"/>
          <w:i/>
          <w:color w:val="0000FF"/>
        </w:rPr>
      </w:pPr>
      <w:r>
        <w:tab/>
      </w:r>
      <w:r>
        <w:tab/>
        <w:t xml:space="preserve">… </w:t>
      </w:r>
      <w:r w:rsidRPr="00537163">
        <w:rPr>
          <w:rFonts w:ascii="Doulos SIL" w:hAnsi="Doulos SIL"/>
          <w:i/>
          <w:color w:val="0000FF"/>
        </w:rPr>
        <w:t>fidɛ̂</w:t>
      </w:r>
      <w:r w:rsidRPr="00537163">
        <w:rPr>
          <w:rFonts w:ascii="Doulos SIL" w:hAnsi="Doulos SIL"/>
          <w:i/>
          <w:color w:val="0000FF"/>
        </w:rPr>
        <w:tab/>
      </w:r>
      <w:r>
        <w:t xml:space="preserve">… </w:t>
      </w:r>
      <w:r w:rsidRPr="00537163">
        <w:rPr>
          <w:rFonts w:ascii="Doulos SIL" w:hAnsi="Doulos SIL"/>
          <w:i/>
          <w:color w:val="0000FF"/>
        </w:rPr>
        <w:t>jàʔánà</w:t>
      </w:r>
      <w:r w:rsidRPr="00537163">
        <w:rPr>
          <w:rFonts w:ascii="Doulos SIL" w:hAnsi="Doulos SIL"/>
          <w:i/>
          <w:color w:val="0000FF"/>
        </w:rPr>
        <w:tab/>
      </w:r>
      <w:r w:rsidRPr="00537163">
        <w:rPr>
          <w:rFonts w:ascii="Doulos SIL" w:hAnsi="Doulos SIL"/>
          <w:i/>
          <w:color w:val="0000FF"/>
        </w:rPr>
        <w:tab/>
      </w:r>
    </w:p>
    <w:p w14:paraId="6B8DF9C2" w14:textId="77777777" w:rsidR="00765E68" w:rsidRDefault="00765E68" w:rsidP="003614EE"/>
    <w:p w14:paraId="6D674D2F" w14:textId="0FD2F8DE" w:rsidR="005910D3" w:rsidRDefault="00543119" w:rsidP="003614EE">
      <w:r>
        <w:t>Two m</w:t>
      </w:r>
      <w:r w:rsidR="005910D3">
        <w:t xml:space="preserve">ore paradigms, this time with </w:t>
      </w:r>
      <w:r>
        <w:t xml:space="preserve">intransitive </w:t>
      </w:r>
      <w:r w:rsidR="005910D3">
        <w:t xml:space="preserve">verbs </w:t>
      </w:r>
      <w:r>
        <w:t>whose imperfectives normally</w:t>
      </w:r>
      <w:r w:rsidR="005910D3">
        <w:t xml:space="preserve"> begin with H</w:t>
      </w:r>
      <w:r w:rsidR="005910D3">
        <w:noBreakHyphen/>
        <w:t>tone, are in (xx3). The H</w:t>
      </w:r>
      <w:r w:rsidR="005910D3">
        <w:noBreakHyphen/>
        <w:t>tone is downstepped after the final H</w:t>
      </w:r>
      <w:r w:rsidR="005910D3">
        <w:noBreakHyphen/>
        <w:t>tone of the subject</w:t>
      </w:r>
      <w:r>
        <w:t xml:space="preserve">. </w:t>
      </w:r>
    </w:p>
    <w:p w14:paraId="79AA9E0E" w14:textId="77777777" w:rsidR="005910D3" w:rsidRDefault="005910D3" w:rsidP="003614EE"/>
    <w:p w14:paraId="214FF331" w14:textId="6AC894F2" w:rsidR="00C41652" w:rsidRDefault="00C41652" w:rsidP="005910D3">
      <w:pPr>
        <w:tabs>
          <w:tab w:val="clear" w:pos="369"/>
          <w:tab w:val="left" w:pos="720"/>
          <w:tab w:val="left" w:pos="2610"/>
          <w:tab w:val="left" w:pos="4680"/>
        </w:tabs>
      </w:pPr>
      <w:r>
        <w:t>(xx3)</w:t>
      </w:r>
      <w:r>
        <w:tab/>
      </w:r>
      <w:r>
        <w:tab/>
        <w:t>‘think’</w:t>
      </w:r>
      <w:r>
        <w:tab/>
      </w:r>
      <w:r w:rsidR="005910D3">
        <w:t>‘go’</w:t>
      </w:r>
    </w:p>
    <w:p w14:paraId="133167B6" w14:textId="77777777" w:rsidR="00C41652" w:rsidRDefault="00C41652" w:rsidP="005910D3">
      <w:pPr>
        <w:tabs>
          <w:tab w:val="clear" w:pos="369"/>
          <w:tab w:val="left" w:pos="720"/>
          <w:tab w:val="left" w:pos="2610"/>
          <w:tab w:val="left" w:pos="4680"/>
        </w:tabs>
      </w:pPr>
    </w:p>
    <w:p w14:paraId="69645A7A" w14:textId="6FD63FCC" w:rsidR="00C41652" w:rsidRPr="00537163" w:rsidRDefault="00C41652" w:rsidP="005910D3">
      <w:pPr>
        <w:tabs>
          <w:tab w:val="clear" w:pos="369"/>
          <w:tab w:val="left" w:pos="720"/>
          <w:tab w:val="left" w:pos="2610"/>
          <w:tab w:val="left" w:pos="4680"/>
        </w:tabs>
        <w:rPr>
          <w:rFonts w:ascii="Doulos SIL" w:hAnsi="Doulos SIL"/>
          <w:i/>
          <w:color w:val="0000FF"/>
        </w:rPr>
      </w:pPr>
      <w:r>
        <w:tab/>
        <w:t>1Sg</w:t>
      </w:r>
      <w:r>
        <w:tab/>
      </w:r>
      <w:r w:rsidRPr="00537163">
        <w:rPr>
          <w:rFonts w:ascii="Doulos SIL" w:hAnsi="Doulos SIL"/>
          <w:i/>
          <w:color w:val="0000FF"/>
        </w:rPr>
        <w:t>má=</w:t>
      </w:r>
      <w:r w:rsidRPr="00537163">
        <w:rPr>
          <w:rFonts w:ascii="Doulos SIL" w:hAnsi="Doulos SIL"/>
          <w:i/>
          <w:color w:val="0000FF"/>
        </w:rPr>
        <w:sym w:font="Symbol" w:char="F0C6"/>
      </w:r>
      <w:r w:rsidRPr="00537163">
        <w:rPr>
          <w:rFonts w:ascii="Doulos SIL" w:hAnsi="Doulos SIL"/>
          <w:i/>
          <w:color w:val="0000FF"/>
        </w:rPr>
        <w:t xml:space="preserve"> </w:t>
      </w:r>
      <w:r w:rsidR="005910D3">
        <w:rPr>
          <w:rFonts w:ascii="Doulos SIL" w:hAnsi="Doulos SIL"/>
          <w:i/>
          <w:color w:val="0000FF"/>
        </w:rPr>
        <w:t>ꜜmíílíyà</w:t>
      </w:r>
      <w:r w:rsidR="005910D3">
        <w:rPr>
          <w:rFonts w:ascii="Doulos SIL" w:hAnsi="Doulos SIL"/>
          <w:i/>
          <w:color w:val="0000FF"/>
        </w:rPr>
        <w:tab/>
      </w:r>
      <w:r w:rsidR="005910D3" w:rsidRPr="00537163">
        <w:rPr>
          <w:rFonts w:ascii="Doulos SIL" w:hAnsi="Doulos SIL"/>
          <w:i/>
          <w:color w:val="0000FF"/>
        </w:rPr>
        <w:t>má=</w:t>
      </w:r>
      <w:r w:rsidR="005910D3" w:rsidRPr="00537163">
        <w:rPr>
          <w:rFonts w:ascii="Doulos SIL" w:hAnsi="Doulos SIL"/>
          <w:i/>
          <w:color w:val="0000FF"/>
        </w:rPr>
        <w:sym w:font="Symbol" w:char="F0C6"/>
      </w:r>
      <w:r w:rsidR="005910D3">
        <w:rPr>
          <w:rFonts w:ascii="Doulos SIL" w:hAnsi="Doulos SIL"/>
          <w:i/>
          <w:color w:val="0000FF"/>
        </w:rPr>
        <w:t xml:space="preserve"> </w:t>
      </w:r>
      <w:r w:rsidR="005910D3" w:rsidRPr="00543119">
        <w:rPr>
          <w:rFonts w:ascii="Doulos SIL" w:hAnsi="Doulos SIL"/>
          <w:i/>
          <w:color w:val="0000FF"/>
        </w:rPr>
        <w:t>ꜜtáʔá</w:t>
      </w:r>
    </w:p>
    <w:p w14:paraId="49EFDE59" w14:textId="6926BA8D" w:rsidR="00C41652" w:rsidRPr="00537163" w:rsidRDefault="00C41652" w:rsidP="005910D3">
      <w:pPr>
        <w:tabs>
          <w:tab w:val="clear" w:pos="369"/>
          <w:tab w:val="left" w:pos="720"/>
          <w:tab w:val="left" w:pos="2610"/>
          <w:tab w:val="left" w:pos="4680"/>
        </w:tabs>
        <w:rPr>
          <w:rFonts w:ascii="Doulos SIL" w:hAnsi="Doulos SIL"/>
          <w:i/>
          <w:color w:val="0000FF"/>
        </w:rPr>
      </w:pPr>
      <w:r>
        <w:lastRenderedPageBreak/>
        <w:tab/>
        <w:t>2Sg</w:t>
      </w:r>
      <w:r>
        <w:tab/>
      </w:r>
      <w:r w:rsidRPr="00537163">
        <w:rPr>
          <w:rFonts w:ascii="Doulos SIL" w:hAnsi="Doulos SIL"/>
          <w:i/>
          <w:color w:val="0000FF"/>
        </w:rPr>
        <w:t>wó=</w:t>
      </w:r>
      <w:r w:rsidRPr="00537163">
        <w:rPr>
          <w:rFonts w:ascii="Doulos SIL" w:hAnsi="Doulos SIL"/>
          <w:i/>
          <w:color w:val="0000FF"/>
        </w:rPr>
        <w:sym w:font="Symbol" w:char="F0C6"/>
      </w:r>
      <w:r w:rsidRPr="00537163">
        <w:rPr>
          <w:rFonts w:ascii="Doulos SIL" w:hAnsi="Doulos SIL"/>
          <w:i/>
          <w:color w:val="0000FF"/>
        </w:rPr>
        <w:t xml:space="preserve"> </w:t>
      </w:r>
      <w:r w:rsidR="005910D3">
        <w:rPr>
          <w:rFonts w:ascii="Doulos SIL" w:hAnsi="Doulos SIL"/>
          <w:i/>
          <w:color w:val="0000FF"/>
        </w:rPr>
        <w:t>ꜜmíílíyà</w:t>
      </w:r>
      <w:r w:rsidR="005910D3">
        <w:rPr>
          <w:rFonts w:ascii="Doulos SIL" w:hAnsi="Doulos SIL"/>
          <w:i/>
          <w:color w:val="0000FF"/>
        </w:rPr>
        <w:tab/>
      </w:r>
      <w:r w:rsidR="005910D3" w:rsidRPr="00537163">
        <w:rPr>
          <w:rFonts w:ascii="Doulos SIL" w:hAnsi="Doulos SIL"/>
          <w:i/>
          <w:color w:val="0000FF"/>
        </w:rPr>
        <w:t>wó=</w:t>
      </w:r>
      <w:r w:rsidR="005910D3" w:rsidRPr="00537163">
        <w:rPr>
          <w:rFonts w:ascii="Doulos SIL" w:hAnsi="Doulos SIL"/>
          <w:i/>
          <w:color w:val="0000FF"/>
        </w:rPr>
        <w:sym w:font="Symbol" w:char="F0C6"/>
      </w:r>
      <w:r w:rsidR="005910D3">
        <w:rPr>
          <w:rFonts w:ascii="Doulos SIL" w:hAnsi="Doulos SIL"/>
          <w:i/>
          <w:color w:val="0000FF"/>
        </w:rPr>
        <w:t xml:space="preserve"> ꜜtáʔá</w:t>
      </w:r>
    </w:p>
    <w:p w14:paraId="1231E8FB" w14:textId="77777777" w:rsidR="00C41652" w:rsidRPr="00537163" w:rsidRDefault="00C41652" w:rsidP="005910D3">
      <w:pPr>
        <w:tabs>
          <w:tab w:val="clear" w:pos="369"/>
          <w:tab w:val="left" w:pos="720"/>
          <w:tab w:val="left" w:pos="2610"/>
          <w:tab w:val="left" w:pos="4680"/>
        </w:tabs>
      </w:pPr>
      <w:r w:rsidRPr="00537163">
        <w:tab/>
      </w:r>
    </w:p>
    <w:p w14:paraId="1FC3A733" w14:textId="6F13E738" w:rsidR="00C41652" w:rsidRPr="00537163" w:rsidRDefault="00C41652" w:rsidP="005910D3">
      <w:pPr>
        <w:tabs>
          <w:tab w:val="clear" w:pos="369"/>
          <w:tab w:val="left" w:pos="720"/>
          <w:tab w:val="left" w:pos="2610"/>
          <w:tab w:val="left" w:pos="4680"/>
        </w:tabs>
        <w:rPr>
          <w:rFonts w:ascii="Doulos SIL" w:hAnsi="Doulos SIL"/>
          <w:i/>
          <w:color w:val="0000FF"/>
        </w:rPr>
      </w:pPr>
      <w:r w:rsidRPr="00537163">
        <w:tab/>
        <w:t>1Pl</w:t>
      </w:r>
      <w:r w:rsidRPr="00537163">
        <w:tab/>
      </w:r>
      <w:r w:rsidRPr="00537163">
        <w:rPr>
          <w:rFonts w:ascii="Doulos SIL" w:hAnsi="Doulos SIL"/>
          <w:i/>
          <w:color w:val="0000FF"/>
        </w:rPr>
        <w:t>mùʔúⁿ=</w:t>
      </w:r>
      <w:r w:rsidRPr="00537163">
        <w:rPr>
          <w:rFonts w:ascii="Doulos SIL" w:hAnsi="Doulos SIL"/>
          <w:i/>
          <w:color w:val="0000FF"/>
        </w:rPr>
        <w:sym w:font="Symbol" w:char="F0C6"/>
      </w:r>
      <w:r w:rsidRPr="00537163">
        <w:rPr>
          <w:rFonts w:ascii="Doulos SIL" w:hAnsi="Doulos SIL"/>
          <w:i/>
          <w:color w:val="0000FF"/>
        </w:rPr>
        <w:t xml:space="preserve"> </w:t>
      </w:r>
      <w:r w:rsidR="005910D3">
        <w:rPr>
          <w:rFonts w:ascii="Doulos SIL" w:hAnsi="Doulos SIL"/>
          <w:i/>
          <w:color w:val="0000FF"/>
        </w:rPr>
        <w:t>ꜜmíílíyà</w:t>
      </w:r>
      <w:r w:rsidR="005910D3">
        <w:rPr>
          <w:rFonts w:ascii="Doulos SIL" w:hAnsi="Doulos SIL"/>
          <w:i/>
          <w:color w:val="0000FF"/>
        </w:rPr>
        <w:tab/>
      </w:r>
      <w:r w:rsidR="005910D3" w:rsidRPr="00537163">
        <w:rPr>
          <w:rFonts w:ascii="Doulos SIL" w:hAnsi="Doulos SIL"/>
          <w:i/>
          <w:color w:val="0000FF"/>
        </w:rPr>
        <w:t>mùʔúⁿ=</w:t>
      </w:r>
      <w:r w:rsidR="005910D3" w:rsidRPr="00537163">
        <w:rPr>
          <w:rFonts w:ascii="Doulos SIL" w:hAnsi="Doulos SIL"/>
          <w:i/>
          <w:color w:val="0000FF"/>
        </w:rPr>
        <w:sym w:font="Symbol" w:char="F0C6"/>
      </w:r>
      <w:r w:rsidR="005910D3" w:rsidRPr="00537163">
        <w:rPr>
          <w:rFonts w:ascii="Doulos SIL" w:hAnsi="Doulos SIL"/>
          <w:i/>
          <w:color w:val="0000FF"/>
        </w:rPr>
        <w:t xml:space="preserve"> </w:t>
      </w:r>
      <w:r w:rsidR="005910D3">
        <w:rPr>
          <w:rFonts w:ascii="Doulos SIL" w:hAnsi="Doulos SIL"/>
          <w:i/>
          <w:color w:val="0000FF"/>
        </w:rPr>
        <w:t xml:space="preserve"> ꜜtáʔá</w:t>
      </w:r>
    </w:p>
    <w:p w14:paraId="2FF203FA" w14:textId="5B0DD7AE" w:rsidR="00C41652" w:rsidRPr="00537163" w:rsidRDefault="00C41652" w:rsidP="005910D3">
      <w:pPr>
        <w:tabs>
          <w:tab w:val="clear" w:pos="369"/>
          <w:tab w:val="left" w:pos="720"/>
          <w:tab w:val="left" w:pos="2610"/>
          <w:tab w:val="left" w:pos="4680"/>
        </w:tabs>
        <w:rPr>
          <w:rFonts w:ascii="Doulos SIL" w:hAnsi="Doulos SIL"/>
          <w:i/>
          <w:color w:val="0000FF"/>
        </w:rPr>
      </w:pPr>
      <w:r>
        <w:tab/>
        <w:t>2Pl</w:t>
      </w:r>
      <w:r>
        <w:tab/>
      </w:r>
      <w:r w:rsidRPr="00537163">
        <w:rPr>
          <w:rFonts w:ascii="Doulos SIL" w:hAnsi="Doulos SIL"/>
          <w:i/>
          <w:color w:val="0000FF"/>
        </w:rPr>
        <w:t>ēéⁿ=</w:t>
      </w:r>
      <w:r w:rsidRPr="00537163">
        <w:rPr>
          <w:rFonts w:ascii="Doulos SIL" w:hAnsi="Doulos SIL"/>
          <w:i/>
          <w:color w:val="0000FF"/>
        </w:rPr>
        <w:sym w:font="Symbol" w:char="F0C6"/>
      </w:r>
      <w:r w:rsidRPr="00537163">
        <w:rPr>
          <w:rFonts w:ascii="Doulos SIL" w:hAnsi="Doulos SIL"/>
          <w:i/>
          <w:color w:val="0000FF"/>
        </w:rPr>
        <w:t xml:space="preserve"> </w:t>
      </w:r>
      <w:r w:rsidR="005910D3">
        <w:rPr>
          <w:rFonts w:ascii="Doulos SIL" w:hAnsi="Doulos SIL"/>
          <w:i/>
          <w:color w:val="0000FF"/>
        </w:rPr>
        <w:t>ꜜmíílíyà</w:t>
      </w:r>
      <w:r w:rsidR="005910D3">
        <w:rPr>
          <w:rFonts w:ascii="Doulos SIL" w:hAnsi="Doulos SIL"/>
          <w:i/>
          <w:color w:val="0000FF"/>
        </w:rPr>
        <w:tab/>
      </w:r>
      <w:r w:rsidR="005910D3" w:rsidRPr="00537163">
        <w:rPr>
          <w:rFonts w:ascii="Doulos SIL" w:hAnsi="Doulos SIL"/>
          <w:i/>
          <w:color w:val="0000FF"/>
        </w:rPr>
        <w:t>ēéⁿ=</w:t>
      </w:r>
      <w:r w:rsidR="005910D3" w:rsidRPr="00537163">
        <w:rPr>
          <w:rFonts w:ascii="Doulos SIL" w:hAnsi="Doulos SIL"/>
          <w:i/>
          <w:color w:val="0000FF"/>
        </w:rPr>
        <w:sym w:font="Symbol" w:char="F0C6"/>
      </w:r>
      <w:r w:rsidR="005910D3" w:rsidRPr="00537163">
        <w:rPr>
          <w:rFonts w:ascii="Doulos SIL" w:hAnsi="Doulos SIL"/>
          <w:i/>
          <w:color w:val="0000FF"/>
        </w:rPr>
        <w:t xml:space="preserve"> </w:t>
      </w:r>
      <w:r w:rsidR="005910D3">
        <w:rPr>
          <w:rFonts w:ascii="Doulos SIL" w:hAnsi="Doulos SIL"/>
          <w:i/>
          <w:color w:val="0000FF"/>
        </w:rPr>
        <w:t xml:space="preserve"> ꜜtáʔá</w:t>
      </w:r>
    </w:p>
    <w:p w14:paraId="728F6D5A" w14:textId="77777777" w:rsidR="00C41652" w:rsidRDefault="00C41652" w:rsidP="005910D3">
      <w:pPr>
        <w:tabs>
          <w:tab w:val="clear" w:pos="369"/>
          <w:tab w:val="left" w:pos="720"/>
          <w:tab w:val="left" w:pos="2610"/>
          <w:tab w:val="left" w:pos="4680"/>
        </w:tabs>
      </w:pPr>
      <w:r>
        <w:tab/>
      </w:r>
    </w:p>
    <w:p w14:paraId="0363063E" w14:textId="713FC5A6" w:rsidR="00C41652" w:rsidRPr="00537163" w:rsidRDefault="00C41652" w:rsidP="005910D3">
      <w:pPr>
        <w:tabs>
          <w:tab w:val="clear" w:pos="369"/>
          <w:tab w:val="left" w:pos="720"/>
          <w:tab w:val="left" w:pos="2610"/>
          <w:tab w:val="left" w:pos="4680"/>
        </w:tabs>
        <w:rPr>
          <w:rFonts w:ascii="Doulos SIL" w:hAnsi="Doulos SIL"/>
          <w:i/>
          <w:color w:val="0000FF"/>
        </w:rPr>
      </w:pPr>
      <w:r>
        <w:tab/>
        <w:t>3SgHum</w:t>
      </w:r>
      <w:r>
        <w:tab/>
      </w:r>
      <w:r w:rsidRPr="00537163">
        <w:rPr>
          <w:rFonts w:ascii="Doulos SIL" w:hAnsi="Doulos SIL"/>
          <w:i/>
          <w:color w:val="0000FF"/>
        </w:rPr>
        <w:t>á=</w:t>
      </w:r>
      <w:r w:rsidRPr="00537163">
        <w:rPr>
          <w:rFonts w:ascii="Doulos SIL" w:hAnsi="Doulos SIL"/>
          <w:i/>
          <w:color w:val="0000FF"/>
        </w:rPr>
        <w:sym w:font="Symbol" w:char="F0C6"/>
      </w:r>
      <w:r w:rsidR="005910D3">
        <w:rPr>
          <w:rFonts w:ascii="Doulos SIL" w:hAnsi="Doulos SIL"/>
          <w:i/>
          <w:color w:val="0000FF"/>
        </w:rPr>
        <w:t xml:space="preserve"> ꜜmíílíyà</w:t>
      </w:r>
      <w:r w:rsidR="005910D3">
        <w:rPr>
          <w:rFonts w:ascii="Doulos SIL" w:hAnsi="Doulos SIL"/>
          <w:i/>
          <w:color w:val="0000FF"/>
        </w:rPr>
        <w:tab/>
      </w:r>
      <w:r w:rsidR="005910D3" w:rsidRPr="00537163">
        <w:rPr>
          <w:rFonts w:ascii="Doulos SIL" w:hAnsi="Doulos SIL"/>
          <w:i/>
          <w:color w:val="0000FF"/>
        </w:rPr>
        <w:t>á=</w:t>
      </w:r>
      <w:r w:rsidR="005910D3" w:rsidRPr="00537163">
        <w:rPr>
          <w:rFonts w:ascii="Doulos SIL" w:hAnsi="Doulos SIL"/>
          <w:i/>
          <w:color w:val="0000FF"/>
        </w:rPr>
        <w:sym w:font="Symbol" w:char="F0C6"/>
      </w:r>
      <w:r w:rsidR="005910D3">
        <w:rPr>
          <w:rFonts w:ascii="Doulos SIL" w:hAnsi="Doulos SIL"/>
          <w:i/>
          <w:color w:val="0000FF"/>
        </w:rPr>
        <w:t xml:space="preserve"> ꜜtáʔá</w:t>
      </w:r>
    </w:p>
    <w:p w14:paraId="08F32569" w14:textId="5D335551" w:rsidR="00C41652" w:rsidRDefault="00C41652" w:rsidP="005910D3">
      <w:pPr>
        <w:tabs>
          <w:tab w:val="clear" w:pos="369"/>
          <w:tab w:val="left" w:pos="720"/>
          <w:tab w:val="left" w:pos="2610"/>
          <w:tab w:val="left" w:pos="4680"/>
        </w:tabs>
      </w:pPr>
      <w:r>
        <w:tab/>
        <w:t>3SgNonh</w:t>
      </w:r>
      <w:r w:rsidRPr="00537163">
        <w:rPr>
          <w:rFonts w:ascii="Doulos SIL" w:hAnsi="Doulos SIL"/>
          <w:i/>
          <w:color w:val="0000FF"/>
        </w:rPr>
        <w:tab/>
        <w:t>é=</w:t>
      </w:r>
      <w:r w:rsidRPr="00537163">
        <w:rPr>
          <w:rFonts w:ascii="Doulos SIL" w:hAnsi="Doulos SIL"/>
          <w:i/>
          <w:color w:val="0000FF"/>
        </w:rPr>
        <w:sym w:font="Symbol" w:char="F0C6"/>
      </w:r>
      <w:r w:rsidRPr="00537163">
        <w:rPr>
          <w:rFonts w:ascii="Doulos SIL" w:hAnsi="Doulos SIL"/>
          <w:i/>
          <w:color w:val="0000FF"/>
        </w:rPr>
        <w:t xml:space="preserve"> </w:t>
      </w:r>
      <w:r w:rsidR="005910D3">
        <w:rPr>
          <w:rFonts w:ascii="Doulos SIL" w:hAnsi="Doulos SIL"/>
          <w:i/>
          <w:color w:val="0000FF"/>
        </w:rPr>
        <w:t>ꜜmíílíyà</w:t>
      </w:r>
      <w:r w:rsidR="005910D3">
        <w:rPr>
          <w:rFonts w:ascii="Doulos SIL" w:hAnsi="Doulos SIL"/>
          <w:i/>
          <w:color w:val="0000FF"/>
        </w:rPr>
        <w:tab/>
      </w:r>
      <w:r w:rsidR="005910D3" w:rsidRPr="00537163">
        <w:rPr>
          <w:rFonts w:ascii="Doulos SIL" w:hAnsi="Doulos SIL"/>
          <w:i/>
          <w:color w:val="0000FF"/>
        </w:rPr>
        <w:t>é=</w:t>
      </w:r>
      <w:r w:rsidR="005910D3" w:rsidRPr="00537163">
        <w:rPr>
          <w:rFonts w:ascii="Doulos SIL" w:hAnsi="Doulos SIL"/>
          <w:i/>
          <w:color w:val="0000FF"/>
        </w:rPr>
        <w:sym w:font="Symbol" w:char="F0C6"/>
      </w:r>
      <w:r w:rsidR="005910D3" w:rsidRPr="00537163">
        <w:rPr>
          <w:rFonts w:ascii="Doulos SIL" w:hAnsi="Doulos SIL"/>
          <w:i/>
          <w:color w:val="0000FF"/>
        </w:rPr>
        <w:t xml:space="preserve"> </w:t>
      </w:r>
      <w:r w:rsidR="005910D3">
        <w:rPr>
          <w:rFonts w:ascii="Doulos SIL" w:hAnsi="Doulos SIL"/>
          <w:i/>
          <w:color w:val="0000FF"/>
        </w:rPr>
        <w:t xml:space="preserve"> ꜜtáʔá</w:t>
      </w:r>
    </w:p>
    <w:p w14:paraId="72EED90D" w14:textId="77777777" w:rsidR="00C41652" w:rsidRDefault="00C41652" w:rsidP="005910D3">
      <w:pPr>
        <w:tabs>
          <w:tab w:val="clear" w:pos="369"/>
          <w:tab w:val="left" w:pos="720"/>
          <w:tab w:val="left" w:pos="2610"/>
          <w:tab w:val="left" w:pos="4680"/>
        </w:tabs>
      </w:pPr>
    </w:p>
    <w:p w14:paraId="5009B27F" w14:textId="2914EDDD" w:rsidR="00C41652" w:rsidRDefault="00C41652" w:rsidP="005910D3">
      <w:pPr>
        <w:tabs>
          <w:tab w:val="clear" w:pos="369"/>
          <w:tab w:val="left" w:pos="720"/>
          <w:tab w:val="left" w:pos="2610"/>
          <w:tab w:val="left" w:pos="4680"/>
        </w:tabs>
      </w:pPr>
      <w:r>
        <w:tab/>
        <w:t>3PlHum</w:t>
      </w:r>
      <w:r>
        <w:tab/>
      </w:r>
      <w:r w:rsidRPr="00537163">
        <w:rPr>
          <w:rFonts w:ascii="Doulos SIL" w:hAnsi="Doulos SIL"/>
          <w:i/>
          <w:color w:val="0000FF"/>
        </w:rPr>
        <w:t>àáⁿ=</w:t>
      </w:r>
      <w:r w:rsidRPr="00537163">
        <w:rPr>
          <w:rFonts w:ascii="Doulos SIL" w:hAnsi="Doulos SIL"/>
          <w:i/>
          <w:color w:val="0000FF"/>
        </w:rPr>
        <w:sym w:font="Symbol" w:char="F0C6"/>
      </w:r>
      <w:r w:rsidRPr="00537163">
        <w:rPr>
          <w:rFonts w:ascii="Doulos SIL" w:hAnsi="Doulos SIL"/>
          <w:i/>
          <w:color w:val="0000FF"/>
        </w:rPr>
        <w:t xml:space="preserve"> </w:t>
      </w:r>
      <w:r w:rsidR="005910D3">
        <w:rPr>
          <w:rFonts w:ascii="Doulos SIL" w:hAnsi="Doulos SIL"/>
          <w:i/>
          <w:color w:val="0000FF"/>
        </w:rPr>
        <w:t>ꜜmíílíyà</w:t>
      </w:r>
      <w:r w:rsidR="005910D3">
        <w:rPr>
          <w:rFonts w:ascii="Doulos SIL" w:hAnsi="Doulos SIL"/>
          <w:i/>
          <w:color w:val="0000FF"/>
        </w:rPr>
        <w:tab/>
      </w:r>
      <w:r w:rsidR="005910D3" w:rsidRPr="00537163">
        <w:rPr>
          <w:rFonts w:ascii="Doulos SIL" w:hAnsi="Doulos SIL"/>
          <w:i/>
          <w:color w:val="0000FF"/>
        </w:rPr>
        <w:t>àáⁿ=</w:t>
      </w:r>
      <w:r w:rsidR="005910D3" w:rsidRPr="00537163">
        <w:rPr>
          <w:rFonts w:ascii="Doulos SIL" w:hAnsi="Doulos SIL"/>
          <w:i/>
          <w:color w:val="0000FF"/>
        </w:rPr>
        <w:sym w:font="Symbol" w:char="F0C6"/>
      </w:r>
      <w:r w:rsidR="005910D3" w:rsidRPr="00537163">
        <w:rPr>
          <w:rFonts w:ascii="Doulos SIL" w:hAnsi="Doulos SIL"/>
          <w:i/>
          <w:color w:val="0000FF"/>
        </w:rPr>
        <w:t xml:space="preserve"> </w:t>
      </w:r>
      <w:r w:rsidR="005910D3">
        <w:rPr>
          <w:rFonts w:ascii="Doulos SIL" w:hAnsi="Doulos SIL"/>
          <w:i/>
          <w:color w:val="0000FF"/>
        </w:rPr>
        <w:t xml:space="preserve"> ꜜtáʔá</w:t>
      </w:r>
    </w:p>
    <w:p w14:paraId="1F1185D5" w14:textId="54CAEC7F" w:rsidR="00C41652" w:rsidRDefault="00C41652" w:rsidP="005910D3">
      <w:pPr>
        <w:tabs>
          <w:tab w:val="clear" w:pos="369"/>
          <w:tab w:val="left" w:pos="720"/>
          <w:tab w:val="left" w:pos="2610"/>
          <w:tab w:val="left" w:pos="4680"/>
        </w:tabs>
      </w:pPr>
      <w:r>
        <w:tab/>
        <w:t>3PlNonh</w:t>
      </w:r>
      <w:r>
        <w:tab/>
      </w:r>
      <w:r w:rsidRPr="00537163">
        <w:rPr>
          <w:rFonts w:ascii="Doulos SIL" w:hAnsi="Doulos SIL"/>
          <w:i/>
          <w:color w:val="0000FF"/>
        </w:rPr>
        <w:t>èéⁿ=</w:t>
      </w:r>
      <w:r w:rsidRPr="00537163">
        <w:rPr>
          <w:rFonts w:ascii="Doulos SIL" w:hAnsi="Doulos SIL"/>
          <w:i/>
          <w:color w:val="0000FF"/>
        </w:rPr>
        <w:sym w:font="Symbol" w:char="F0C6"/>
      </w:r>
      <w:r w:rsidRPr="00537163">
        <w:rPr>
          <w:rFonts w:ascii="Doulos SIL" w:hAnsi="Doulos SIL"/>
          <w:i/>
          <w:color w:val="0000FF"/>
        </w:rPr>
        <w:t xml:space="preserve"> </w:t>
      </w:r>
      <w:r w:rsidR="005910D3">
        <w:rPr>
          <w:rFonts w:ascii="Doulos SIL" w:hAnsi="Doulos SIL"/>
          <w:i/>
          <w:color w:val="0000FF"/>
        </w:rPr>
        <w:t>ꜜmíílíyà</w:t>
      </w:r>
      <w:r w:rsidR="005910D3">
        <w:rPr>
          <w:rFonts w:ascii="Doulos SIL" w:hAnsi="Doulos SIL"/>
          <w:i/>
          <w:color w:val="0000FF"/>
        </w:rPr>
        <w:tab/>
      </w:r>
      <w:r w:rsidR="005910D3" w:rsidRPr="00537163">
        <w:rPr>
          <w:rFonts w:ascii="Doulos SIL" w:hAnsi="Doulos SIL"/>
          <w:i/>
          <w:color w:val="0000FF"/>
        </w:rPr>
        <w:t>èéⁿ=</w:t>
      </w:r>
      <w:r w:rsidR="005910D3" w:rsidRPr="00537163">
        <w:rPr>
          <w:rFonts w:ascii="Doulos SIL" w:hAnsi="Doulos SIL"/>
          <w:i/>
          <w:color w:val="0000FF"/>
        </w:rPr>
        <w:sym w:font="Symbol" w:char="F0C6"/>
      </w:r>
      <w:r w:rsidR="005910D3" w:rsidRPr="00537163">
        <w:rPr>
          <w:rFonts w:ascii="Doulos SIL" w:hAnsi="Doulos SIL"/>
          <w:i/>
          <w:color w:val="0000FF"/>
        </w:rPr>
        <w:t xml:space="preserve"> </w:t>
      </w:r>
      <w:r w:rsidR="005910D3">
        <w:rPr>
          <w:rFonts w:ascii="Doulos SIL" w:hAnsi="Doulos SIL"/>
          <w:i/>
          <w:color w:val="0000FF"/>
        </w:rPr>
        <w:t xml:space="preserve"> ꜜtáʔá</w:t>
      </w:r>
    </w:p>
    <w:p w14:paraId="7E481218" w14:textId="77777777" w:rsidR="00C41652" w:rsidRDefault="00C41652" w:rsidP="005910D3">
      <w:pPr>
        <w:tabs>
          <w:tab w:val="clear" w:pos="369"/>
          <w:tab w:val="left" w:pos="720"/>
          <w:tab w:val="left" w:pos="2610"/>
          <w:tab w:val="left" w:pos="4680"/>
        </w:tabs>
      </w:pPr>
    </w:p>
    <w:p w14:paraId="2DEB1B21" w14:textId="2DB4F480" w:rsidR="00C41652" w:rsidRPr="00537163" w:rsidRDefault="00C41652" w:rsidP="005910D3">
      <w:pPr>
        <w:tabs>
          <w:tab w:val="clear" w:pos="369"/>
          <w:tab w:val="left" w:pos="720"/>
          <w:tab w:val="left" w:pos="2610"/>
          <w:tab w:val="left" w:pos="4680"/>
        </w:tabs>
        <w:rPr>
          <w:rFonts w:ascii="Doulos SIL" w:hAnsi="Doulos SIL"/>
          <w:i/>
          <w:color w:val="0000FF"/>
        </w:rPr>
      </w:pPr>
      <w:r>
        <w:tab/>
        <w:t xml:space="preserve">‘woman’ </w:t>
      </w:r>
      <w:r w:rsidRPr="00537163">
        <w:rPr>
          <w:rFonts w:ascii="Doulos SIL" w:hAnsi="Doulos SIL"/>
          <w:i/>
          <w:color w:val="0000FF"/>
        </w:rPr>
        <w:t>ɲ</w:t>
      </w:r>
      <w:r w:rsidR="005910D3">
        <w:rPr>
          <w:rFonts w:ascii="Doulos SIL" w:hAnsi="Doulos SIL"/>
          <w:i/>
          <w:color w:val="0000FF"/>
        </w:rPr>
        <w:t>áā-nà</w:t>
      </w:r>
      <w:r w:rsidRPr="00537163">
        <w:rPr>
          <w:rFonts w:ascii="Doulos SIL" w:hAnsi="Doulos SIL"/>
          <w:i/>
          <w:color w:val="0000FF"/>
        </w:rPr>
        <w:t>=</w:t>
      </w:r>
      <w:r w:rsidRPr="00537163">
        <w:rPr>
          <w:rFonts w:ascii="Doulos SIL" w:hAnsi="Doulos SIL"/>
          <w:i/>
          <w:color w:val="0000FF"/>
        </w:rPr>
        <w:sym w:font="Symbol" w:char="F0C6"/>
      </w:r>
      <w:r w:rsidRPr="00537163">
        <w:rPr>
          <w:rFonts w:ascii="Doulos SIL" w:hAnsi="Doulos SIL"/>
          <w:i/>
          <w:color w:val="0000FF"/>
        </w:rPr>
        <w:t xml:space="preserve"> </w:t>
      </w:r>
      <w:r>
        <w:t>…</w:t>
      </w:r>
    </w:p>
    <w:p w14:paraId="2F7C96EF" w14:textId="1214A6A6" w:rsidR="00C41652" w:rsidRDefault="00C41652" w:rsidP="005910D3">
      <w:pPr>
        <w:tabs>
          <w:tab w:val="clear" w:pos="369"/>
          <w:tab w:val="left" w:pos="720"/>
          <w:tab w:val="left" w:pos="2610"/>
          <w:tab w:val="left" w:pos="4680"/>
        </w:tabs>
      </w:pPr>
      <w:r w:rsidRPr="00537163">
        <w:rPr>
          <w:rFonts w:ascii="Doulos SIL" w:hAnsi="Doulos SIL"/>
          <w:i/>
          <w:color w:val="0000FF"/>
        </w:rPr>
        <w:tab/>
      </w:r>
      <w:r w:rsidRPr="00537163">
        <w:rPr>
          <w:rFonts w:ascii="Doulos SIL" w:hAnsi="Doulos SIL"/>
          <w:i/>
          <w:color w:val="0000FF"/>
        </w:rPr>
        <w:tab/>
      </w:r>
      <w:r>
        <w:t>…</w:t>
      </w:r>
      <w:r w:rsidRPr="00537163">
        <w:rPr>
          <w:rFonts w:ascii="Doulos SIL" w:hAnsi="Doulos SIL"/>
          <w:i/>
          <w:color w:val="0000FF"/>
        </w:rPr>
        <w:t xml:space="preserve"> </w:t>
      </w:r>
      <w:r w:rsidR="005910D3">
        <w:rPr>
          <w:rFonts w:ascii="Doulos SIL" w:hAnsi="Doulos SIL"/>
          <w:i/>
          <w:color w:val="0000FF"/>
        </w:rPr>
        <w:t>míílíyà</w:t>
      </w:r>
    </w:p>
    <w:p w14:paraId="59B70F69" w14:textId="77777777" w:rsidR="00C41652" w:rsidRPr="00765E68" w:rsidRDefault="00C41652" w:rsidP="005910D3">
      <w:pPr>
        <w:tabs>
          <w:tab w:val="clear" w:pos="369"/>
          <w:tab w:val="left" w:pos="720"/>
          <w:tab w:val="left" w:pos="2610"/>
          <w:tab w:val="left" w:pos="4680"/>
        </w:tabs>
      </w:pPr>
      <w:r>
        <w:tab/>
        <w:t xml:space="preserve">‘women’ </w:t>
      </w:r>
      <w:r w:rsidRPr="00537163">
        <w:rPr>
          <w:rFonts w:ascii="Doulos SIL" w:hAnsi="Doulos SIL"/>
          <w:i/>
          <w:color w:val="0000FF"/>
        </w:rPr>
        <w:t>ɲáā-nà-áⁿ=</w:t>
      </w:r>
      <w:r w:rsidRPr="00537163">
        <w:rPr>
          <w:rFonts w:ascii="Doulos SIL" w:hAnsi="Doulos SIL"/>
          <w:i/>
          <w:color w:val="0000FF"/>
        </w:rPr>
        <w:sym w:font="Symbol" w:char="F0C6"/>
      </w:r>
      <w:r>
        <w:t xml:space="preserve"> …</w:t>
      </w:r>
    </w:p>
    <w:p w14:paraId="5ED71F03" w14:textId="1B2C12AF" w:rsidR="00C41652" w:rsidRPr="00537163" w:rsidRDefault="00C41652" w:rsidP="005910D3">
      <w:pPr>
        <w:tabs>
          <w:tab w:val="clear" w:pos="369"/>
          <w:tab w:val="left" w:pos="720"/>
          <w:tab w:val="left" w:pos="2610"/>
          <w:tab w:val="left" w:pos="4680"/>
        </w:tabs>
        <w:rPr>
          <w:rFonts w:ascii="Doulos SIL" w:hAnsi="Doulos SIL"/>
          <w:i/>
          <w:color w:val="0000FF"/>
        </w:rPr>
      </w:pPr>
      <w:r>
        <w:tab/>
      </w:r>
      <w:r>
        <w:tab/>
        <w:t xml:space="preserve">… </w:t>
      </w:r>
      <w:r w:rsidR="005910D3">
        <w:rPr>
          <w:rFonts w:ascii="Doulos SIL" w:hAnsi="Doulos SIL"/>
          <w:i/>
          <w:color w:val="0000FF"/>
        </w:rPr>
        <w:t>ꜜmíílíyà</w:t>
      </w:r>
      <w:r w:rsidRPr="00537163">
        <w:rPr>
          <w:rFonts w:ascii="Doulos SIL" w:hAnsi="Doulos SIL"/>
          <w:i/>
          <w:color w:val="0000FF"/>
        </w:rPr>
        <w:tab/>
      </w:r>
    </w:p>
    <w:p w14:paraId="4F08D7E9" w14:textId="77777777" w:rsidR="00C41652" w:rsidRDefault="00C41652" w:rsidP="003614EE"/>
    <w:p w14:paraId="2BA214D9" w14:textId="53A757FF" w:rsidR="000A3693" w:rsidRDefault="000A3693" w:rsidP="003614EE">
      <w:r>
        <w:t>In the case of ‘go’, the downstepped H sounds more like L than M, but it behaves as H</w:t>
      </w:r>
      <w:r>
        <w:noBreakHyphen/>
        <w:t>toned phonologically. It does not undergo Final Tone-Raising before an L</w:t>
      </w:r>
      <w:r>
        <w:noBreakHyphen/>
        <w:t>tone, and its pitch is higher than that of a following M</w:t>
      </w:r>
      <w:r>
        <w:noBreakHyphen/>
        <w:t xml:space="preserve">toned negative enclitic </w:t>
      </w:r>
      <w:r w:rsidRPr="00B8501F">
        <w:rPr>
          <w:rFonts w:ascii="Doulos SIL" w:hAnsi="Doulos SIL"/>
          <w:i/>
          <w:color w:val="0000FF"/>
        </w:rPr>
        <w:t>=rɛ̄ʔ</w:t>
      </w:r>
      <w:r>
        <w:t xml:space="preserve">. </w:t>
      </w:r>
    </w:p>
    <w:p w14:paraId="55E7A302" w14:textId="77448404" w:rsidR="000A3693" w:rsidRDefault="000A3693" w:rsidP="003614EE">
      <w:r>
        <w:tab/>
      </w:r>
    </w:p>
    <w:p w14:paraId="3265679B" w14:textId="7323EF29" w:rsidR="000A3693" w:rsidRDefault="000A3693" w:rsidP="000A3693">
      <w:pPr>
        <w:tabs>
          <w:tab w:val="clear" w:pos="369"/>
          <w:tab w:val="left" w:pos="720"/>
          <w:tab w:val="left" w:pos="1080"/>
          <w:tab w:val="left" w:pos="2430"/>
          <w:tab w:val="left" w:pos="3690"/>
        </w:tabs>
      </w:pPr>
      <w:r>
        <w:t>(xx4)</w:t>
      </w:r>
      <w:r>
        <w:tab/>
        <w:t xml:space="preserve">a. </w:t>
      </w:r>
      <w:r>
        <w:tab/>
      </w:r>
      <w:r w:rsidRPr="00537163">
        <w:rPr>
          <w:rFonts w:ascii="Doulos SIL" w:hAnsi="Doulos SIL"/>
          <w:i/>
          <w:color w:val="0000FF"/>
        </w:rPr>
        <w:t>má=</w:t>
      </w:r>
      <w:r w:rsidRPr="00537163">
        <w:rPr>
          <w:rFonts w:ascii="Doulos SIL" w:hAnsi="Doulos SIL"/>
          <w:i/>
          <w:color w:val="0000FF"/>
        </w:rPr>
        <w:sym w:font="Symbol" w:char="F0C6"/>
      </w:r>
      <w:r>
        <w:rPr>
          <w:rFonts w:ascii="Doulos SIL" w:hAnsi="Doulos SIL"/>
          <w:i/>
          <w:color w:val="0000FF"/>
        </w:rPr>
        <w:tab/>
      </w:r>
      <w:r w:rsidRPr="00543119">
        <w:rPr>
          <w:rFonts w:ascii="Doulos SIL" w:hAnsi="Doulos SIL"/>
          <w:i/>
          <w:color w:val="0000FF"/>
        </w:rPr>
        <w:t>ꜜtáʔá</w:t>
      </w:r>
      <w:r>
        <w:rPr>
          <w:rFonts w:ascii="Doulos SIL" w:hAnsi="Doulos SIL"/>
          <w:i/>
          <w:color w:val="0000FF"/>
        </w:rPr>
        <w:tab/>
        <w:t>bòbó</w:t>
      </w:r>
    </w:p>
    <w:p w14:paraId="01E44628" w14:textId="48A7A631" w:rsidR="000A3693" w:rsidRDefault="000A3693" w:rsidP="000A3693">
      <w:pPr>
        <w:tabs>
          <w:tab w:val="clear" w:pos="369"/>
          <w:tab w:val="left" w:pos="720"/>
          <w:tab w:val="left" w:pos="1080"/>
          <w:tab w:val="left" w:pos="2430"/>
          <w:tab w:val="left" w:pos="3690"/>
        </w:tabs>
      </w:pPr>
      <w:r>
        <w:tab/>
      </w:r>
      <w:r>
        <w:tab/>
        <w:t>1Sg=Ipfv</w:t>
      </w:r>
      <w:r>
        <w:tab/>
        <w:t>go.Ipfv</w:t>
      </w:r>
      <w:r>
        <w:tab/>
        <w:t>B</w:t>
      </w:r>
    </w:p>
    <w:p w14:paraId="106332FC" w14:textId="5574093F" w:rsidR="000A3693" w:rsidRDefault="000A3693" w:rsidP="000A3693">
      <w:pPr>
        <w:tabs>
          <w:tab w:val="clear" w:pos="369"/>
          <w:tab w:val="left" w:pos="720"/>
          <w:tab w:val="left" w:pos="1080"/>
        </w:tabs>
      </w:pPr>
      <w:r>
        <w:tab/>
      </w:r>
      <w:r>
        <w:tab/>
        <w:t>‘I go (regularly) to Bobo Dioulasso.’</w:t>
      </w:r>
    </w:p>
    <w:p w14:paraId="5F93A168" w14:textId="77777777" w:rsidR="000A3693" w:rsidRDefault="000A3693" w:rsidP="000A3693">
      <w:pPr>
        <w:tabs>
          <w:tab w:val="clear" w:pos="369"/>
          <w:tab w:val="left" w:pos="720"/>
          <w:tab w:val="left" w:pos="1080"/>
        </w:tabs>
      </w:pPr>
    </w:p>
    <w:p w14:paraId="3DA405B9" w14:textId="59098C8E" w:rsidR="000A3693" w:rsidRDefault="000A3693" w:rsidP="000A3693">
      <w:pPr>
        <w:tabs>
          <w:tab w:val="clear" w:pos="369"/>
          <w:tab w:val="left" w:pos="720"/>
          <w:tab w:val="left" w:pos="1080"/>
          <w:tab w:val="left" w:pos="2430"/>
        </w:tabs>
      </w:pPr>
      <w:r>
        <w:tab/>
        <w:t>b.</w:t>
      </w:r>
      <w:r>
        <w:tab/>
      </w:r>
      <w:r w:rsidRPr="00537163">
        <w:rPr>
          <w:rFonts w:ascii="Doulos SIL" w:hAnsi="Doulos SIL"/>
          <w:i/>
          <w:color w:val="0000FF"/>
        </w:rPr>
        <w:t>má=</w:t>
      </w:r>
      <w:r w:rsidRPr="00537163">
        <w:rPr>
          <w:rFonts w:ascii="Doulos SIL" w:hAnsi="Doulos SIL"/>
          <w:i/>
          <w:color w:val="0000FF"/>
        </w:rPr>
        <w:sym w:font="Symbol" w:char="F0C6"/>
      </w:r>
      <w:r>
        <w:rPr>
          <w:rFonts w:ascii="Doulos SIL" w:hAnsi="Doulos SIL"/>
          <w:i/>
          <w:color w:val="0000FF"/>
        </w:rPr>
        <w:tab/>
      </w:r>
      <w:r w:rsidRPr="00543119">
        <w:rPr>
          <w:rFonts w:ascii="Doulos SIL" w:hAnsi="Doulos SIL"/>
          <w:i/>
          <w:color w:val="0000FF"/>
        </w:rPr>
        <w:t>ꜜtáʔá</w:t>
      </w:r>
      <w:r>
        <w:rPr>
          <w:rFonts w:ascii="Doulos SIL" w:hAnsi="Doulos SIL"/>
          <w:i/>
          <w:color w:val="0000FF"/>
        </w:rPr>
        <w:t>=rɛ̄ʔ</w:t>
      </w:r>
    </w:p>
    <w:p w14:paraId="2496787B" w14:textId="7B3DB01D" w:rsidR="000A3693" w:rsidRDefault="000A3693" w:rsidP="000A3693">
      <w:pPr>
        <w:tabs>
          <w:tab w:val="clear" w:pos="369"/>
          <w:tab w:val="left" w:pos="720"/>
          <w:tab w:val="left" w:pos="1080"/>
          <w:tab w:val="left" w:pos="2430"/>
        </w:tabs>
      </w:pPr>
      <w:r>
        <w:tab/>
      </w:r>
      <w:r>
        <w:tab/>
        <w:t>1Sg=Ipfv</w:t>
      </w:r>
      <w:r>
        <w:tab/>
        <w:t>go.Ipfv=Neg</w:t>
      </w:r>
    </w:p>
    <w:p w14:paraId="1C3D6AFA" w14:textId="41415E11" w:rsidR="000A3693" w:rsidRPr="000A3693" w:rsidRDefault="000A3693" w:rsidP="000A3693">
      <w:pPr>
        <w:tabs>
          <w:tab w:val="clear" w:pos="369"/>
          <w:tab w:val="left" w:pos="720"/>
          <w:tab w:val="left" w:pos="1080"/>
        </w:tabs>
      </w:pPr>
      <w:r>
        <w:tab/>
      </w:r>
      <w:r>
        <w:tab/>
        <w:t>‘I don’t go.’</w:t>
      </w:r>
    </w:p>
    <w:p w14:paraId="1A897E13" w14:textId="77777777" w:rsidR="000A3693" w:rsidRDefault="000A3693" w:rsidP="003614EE"/>
    <w:p w14:paraId="76B33A86" w14:textId="1EFACFA3" w:rsidR="008E7480" w:rsidRDefault="000A3693" w:rsidP="003614EE">
      <w:r>
        <w:tab/>
      </w:r>
      <w:r w:rsidR="008E7480">
        <w:t>Each intransitive verb has an invariant positive form and an invariant negative form in the present. A sample of intransitives showing positive/n</w:t>
      </w:r>
      <w:r>
        <w:t>egative relationships is in (xx5</w:t>
      </w:r>
      <w:r w:rsidR="008E7480">
        <w:t>).</w:t>
      </w:r>
    </w:p>
    <w:p w14:paraId="728B2E8D" w14:textId="77777777" w:rsidR="008E7480" w:rsidRDefault="008E7480" w:rsidP="003614EE"/>
    <w:p w14:paraId="6085CF42" w14:textId="58454E05" w:rsidR="008E7480" w:rsidRDefault="000A3693" w:rsidP="008E7480">
      <w:pPr>
        <w:tabs>
          <w:tab w:val="clear" w:pos="369"/>
          <w:tab w:val="left" w:pos="720"/>
          <w:tab w:val="left" w:pos="1080"/>
        </w:tabs>
      </w:pPr>
      <w:r>
        <w:t>(xx5</w:t>
      </w:r>
      <w:r w:rsidR="008E7480">
        <w:t>)</w:t>
      </w:r>
      <w:r w:rsidR="008E7480">
        <w:tab/>
        <w:t>Intransitive imperfectives</w:t>
      </w:r>
    </w:p>
    <w:p w14:paraId="3E625C0A" w14:textId="77777777" w:rsidR="008E7480" w:rsidRDefault="008E7480" w:rsidP="008E7480">
      <w:pPr>
        <w:tabs>
          <w:tab w:val="clear" w:pos="369"/>
          <w:tab w:val="left" w:pos="720"/>
          <w:tab w:val="left" w:pos="1080"/>
        </w:tabs>
      </w:pPr>
    </w:p>
    <w:p w14:paraId="4BF3F8AD" w14:textId="00330F8A" w:rsidR="008E7480" w:rsidRDefault="008E7480" w:rsidP="008E7480">
      <w:pPr>
        <w:tabs>
          <w:tab w:val="clear" w:pos="369"/>
          <w:tab w:val="left" w:pos="720"/>
          <w:tab w:val="left" w:pos="1080"/>
          <w:tab w:val="left" w:pos="2520"/>
          <w:tab w:val="left" w:pos="4140"/>
        </w:tabs>
      </w:pPr>
      <w:r>
        <w:tab/>
      </w:r>
      <w:r>
        <w:tab/>
        <w:t>positive</w:t>
      </w:r>
      <w:r>
        <w:tab/>
        <w:t>negative</w:t>
      </w:r>
      <w:r>
        <w:tab/>
        <w:t>gloss</w:t>
      </w:r>
    </w:p>
    <w:p w14:paraId="40DC0AAF" w14:textId="77777777" w:rsidR="00BB7088" w:rsidRDefault="008E7480" w:rsidP="008E7480">
      <w:pPr>
        <w:tabs>
          <w:tab w:val="clear" w:pos="369"/>
          <w:tab w:val="left" w:pos="720"/>
          <w:tab w:val="left" w:pos="1080"/>
          <w:tab w:val="left" w:pos="2520"/>
          <w:tab w:val="left" w:pos="4140"/>
        </w:tabs>
      </w:pPr>
      <w:r>
        <w:tab/>
      </w:r>
    </w:p>
    <w:p w14:paraId="625FEB91" w14:textId="0ADD1EB6" w:rsidR="008E7480" w:rsidRDefault="00BB7088" w:rsidP="008E7480">
      <w:pPr>
        <w:tabs>
          <w:tab w:val="clear" w:pos="369"/>
          <w:tab w:val="left" w:pos="720"/>
          <w:tab w:val="left" w:pos="1080"/>
          <w:tab w:val="left" w:pos="2520"/>
          <w:tab w:val="left" w:pos="4140"/>
        </w:tabs>
      </w:pPr>
      <w:r>
        <w:tab/>
        <w:t>a. H-toned</w:t>
      </w:r>
      <w:r w:rsidR="008E7480">
        <w:tab/>
      </w:r>
      <w:r w:rsidR="008E7480">
        <w:tab/>
      </w:r>
    </w:p>
    <w:p w14:paraId="14DD159C" w14:textId="3011775E" w:rsidR="008E7480" w:rsidRDefault="008E7480" w:rsidP="008E7480">
      <w:pPr>
        <w:tabs>
          <w:tab w:val="clear" w:pos="369"/>
          <w:tab w:val="left" w:pos="720"/>
          <w:tab w:val="left" w:pos="1080"/>
          <w:tab w:val="left" w:pos="2520"/>
          <w:tab w:val="left" w:pos="4140"/>
        </w:tabs>
      </w:pPr>
      <w:r>
        <w:tab/>
      </w:r>
      <w:r w:rsidRPr="000A3693">
        <w:rPr>
          <w:color w:val="0000FF"/>
        </w:rPr>
        <w:tab/>
      </w:r>
      <w:r w:rsidR="000A3693" w:rsidRPr="000A3693">
        <w:rPr>
          <w:rFonts w:ascii="Doulos SIL" w:hAnsi="Doulos SIL"/>
          <w:i/>
          <w:color w:val="0000FF"/>
        </w:rPr>
        <w:t>bɔ́ɔ́</w:t>
      </w:r>
      <w:r w:rsidRPr="000A3693">
        <w:rPr>
          <w:rFonts w:ascii="Doulos SIL" w:hAnsi="Doulos SIL"/>
          <w:i/>
          <w:color w:val="0000FF"/>
        </w:rPr>
        <w:tab/>
      </w:r>
      <w:r w:rsidR="000A3693">
        <w:rPr>
          <w:rFonts w:ascii="Doulos SIL" w:hAnsi="Doulos SIL"/>
          <w:i/>
          <w:color w:val="0000FF"/>
        </w:rPr>
        <w:t>bɔ́ɔ́=rɛ̄ʔ</w:t>
      </w:r>
      <w:r>
        <w:tab/>
        <w:t>‘exit (v)’</w:t>
      </w:r>
    </w:p>
    <w:p w14:paraId="46A26210" w14:textId="22ED8146" w:rsidR="008E7480" w:rsidRDefault="008E7480" w:rsidP="008E7480">
      <w:pPr>
        <w:tabs>
          <w:tab w:val="clear" w:pos="369"/>
          <w:tab w:val="left" w:pos="720"/>
          <w:tab w:val="left" w:pos="1080"/>
          <w:tab w:val="left" w:pos="2520"/>
          <w:tab w:val="left" w:pos="4140"/>
        </w:tabs>
      </w:pPr>
      <w:r>
        <w:tab/>
      </w:r>
      <w:r>
        <w:tab/>
      </w:r>
      <w:r w:rsidR="000A3693">
        <w:rPr>
          <w:rFonts w:ascii="Doulos SIL" w:hAnsi="Doulos SIL"/>
          <w:i/>
          <w:color w:val="0000FF"/>
        </w:rPr>
        <w:t>sɔ́ɔ́</w:t>
      </w:r>
      <w:r w:rsidRPr="008E7480">
        <w:rPr>
          <w:rFonts w:ascii="Doulos SIL" w:hAnsi="Doulos SIL"/>
          <w:i/>
          <w:color w:val="0000FF"/>
        </w:rPr>
        <w:tab/>
      </w:r>
      <w:r w:rsidR="000A3693">
        <w:rPr>
          <w:rFonts w:ascii="Doulos SIL" w:hAnsi="Doulos SIL"/>
          <w:i/>
          <w:color w:val="0000FF"/>
        </w:rPr>
        <w:t>sɔ́ɔ́=rɛ̄ʔ</w:t>
      </w:r>
      <w:r>
        <w:tab/>
        <w:t>‘enter’</w:t>
      </w:r>
    </w:p>
    <w:p w14:paraId="365C40EB" w14:textId="3BF613B3" w:rsidR="008E7480" w:rsidRDefault="008E7480" w:rsidP="008E7480">
      <w:pPr>
        <w:tabs>
          <w:tab w:val="clear" w:pos="369"/>
          <w:tab w:val="left" w:pos="720"/>
          <w:tab w:val="left" w:pos="1080"/>
          <w:tab w:val="left" w:pos="2520"/>
          <w:tab w:val="left" w:pos="4140"/>
        </w:tabs>
      </w:pPr>
      <w:r>
        <w:tab/>
      </w:r>
      <w:r>
        <w:tab/>
      </w:r>
      <w:r w:rsidR="000A3693">
        <w:rPr>
          <w:rFonts w:ascii="Doulos SIL" w:hAnsi="Doulos SIL"/>
          <w:i/>
          <w:color w:val="0000FF"/>
        </w:rPr>
        <w:t>kpááⁿ</w:t>
      </w:r>
      <w:r w:rsidRPr="008E7480">
        <w:rPr>
          <w:rFonts w:ascii="Doulos SIL" w:hAnsi="Doulos SIL"/>
          <w:i/>
          <w:color w:val="0000FF"/>
        </w:rPr>
        <w:tab/>
      </w:r>
      <w:r w:rsidR="000A3693">
        <w:rPr>
          <w:rFonts w:ascii="Doulos SIL" w:hAnsi="Doulos SIL"/>
          <w:i/>
          <w:color w:val="0000FF"/>
        </w:rPr>
        <w:t>kpáá=nɛ̄ʔ</w:t>
      </w:r>
      <w:r>
        <w:tab/>
        <w:t>‘die’</w:t>
      </w:r>
    </w:p>
    <w:p w14:paraId="2D3FEA43" w14:textId="7E967E23" w:rsidR="008E7480" w:rsidRDefault="008E7480" w:rsidP="008E7480">
      <w:pPr>
        <w:tabs>
          <w:tab w:val="clear" w:pos="369"/>
          <w:tab w:val="left" w:pos="720"/>
          <w:tab w:val="left" w:pos="1080"/>
          <w:tab w:val="left" w:pos="2520"/>
          <w:tab w:val="left" w:pos="4140"/>
        </w:tabs>
      </w:pPr>
      <w:r>
        <w:tab/>
      </w:r>
      <w:r>
        <w:tab/>
      </w:r>
      <w:r w:rsidR="000A3693">
        <w:rPr>
          <w:rFonts w:ascii="Doulos SIL" w:hAnsi="Doulos SIL"/>
          <w:i/>
          <w:color w:val="0000FF"/>
        </w:rPr>
        <w:t>sáá</w:t>
      </w:r>
      <w:r w:rsidRPr="008E7480">
        <w:rPr>
          <w:rFonts w:ascii="Doulos SIL" w:hAnsi="Doulos SIL"/>
          <w:i/>
          <w:color w:val="0000FF"/>
        </w:rPr>
        <w:tab/>
      </w:r>
      <w:r w:rsidR="000A3693">
        <w:rPr>
          <w:rFonts w:ascii="Doulos SIL" w:hAnsi="Doulos SIL"/>
          <w:i/>
          <w:color w:val="0000FF"/>
        </w:rPr>
        <w:t>sáá=rɛ̄ʔ</w:t>
      </w:r>
      <w:r>
        <w:tab/>
        <w:t>‘come’</w:t>
      </w:r>
    </w:p>
    <w:p w14:paraId="669BD73E" w14:textId="77777777" w:rsidR="00BB7088" w:rsidRDefault="00BB7088" w:rsidP="00BB7088">
      <w:pPr>
        <w:tabs>
          <w:tab w:val="clear" w:pos="369"/>
          <w:tab w:val="left" w:pos="720"/>
          <w:tab w:val="left" w:pos="1080"/>
          <w:tab w:val="left" w:pos="2520"/>
          <w:tab w:val="left" w:pos="4140"/>
        </w:tabs>
      </w:pPr>
      <w:r>
        <w:tab/>
      </w:r>
      <w:r>
        <w:tab/>
      </w:r>
      <w:r>
        <w:rPr>
          <w:rFonts w:ascii="Doulos SIL" w:hAnsi="Doulos SIL"/>
          <w:i/>
          <w:color w:val="0000FF"/>
        </w:rPr>
        <w:t>táʔá</w:t>
      </w:r>
      <w:r w:rsidRPr="008E7480">
        <w:rPr>
          <w:rFonts w:ascii="Doulos SIL" w:hAnsi="Doulos SIL"/>
          <w:i/>
          <w:color w:val="0000FF"/>
        </w:rPr>
        <w:tab/>
      </w:r>
      <w:r>
        <w:rPr>
          <w:rFonts w:ascii="Doulos SIL" w:hAnsi="Doulos SIL"/>
          <w:i/>
          <w:color w:val="0000FF"/>
        </w:rPr>
        <w:t>táʔá=rɛ̄ʔ</w:t>
      </w:r>
      <w:r>
        <w:tab/>
        <w:t>‘go’</w:t>
      </w:r>
      <w:r>
        <w:tab/>
      </w:r>
    </w:p>
    <w:p w14:paraId="039D48A8" w14:textId="77777777" w:rsidR="00BB7088" w:rsidRDefault="00BB7088" w:rsidP="00BB7088">
      <w:pPr>
        <w:tabs>
          <w:tab w:val="clear" w:pos="369"/>
          <w:tab w:val="left" w:pos="720"/>
          <w:tab w:val="left" w:pos="1080"/>
          <w:tab w:val="left" w:pos="2520"/>
          <w:tab w:val="left" w:pos="4140"/>
        </w:tabs>
      </w:pPr>
      <w:r>
        <w:tab/>
      </w:r>
      <w:r>
        <w:tab/>
      </w:r>
      <w:r>
        <w:rPr>
          <w:rFonts w:ascii="Doulos SIL" w:hAnsi="Doulos SIL"/>
          <w:i/>
          <w:color w:val="0000FF"/>
        </w:rPr>
        <w:t>búlɔ́</w:t>
      </w:r>
      <w:r w:rsidRPr="008E7480">
        <w:rPr>
          <w:rFonts w:ascii="Doulos SIL" w:hAnsi="Doulos SIL"/>
          <w:i/>
          <w:color w:val="0000FF"/>
        </w:rPr>
        <w:tab/>
      </w:r>
      <w:r>
        <w:rPr>
          <w:rFonts w:ascii="Doulos SIL" w:hAnsi="Doulos SIL"/>
          <w:i/>
          <w:color w:val="0000FF"/>
        </w:rPr>
        <w:t>búlɔ́=rɛ̄ʔ</w:t>
      </w:r>
      <w:r>
        <w:tab/>
        <w:t>‘go back’</w:t>
      </w:r>
    </w:p>
    <w:p w14:paraId="520E5653" w14:textId="77777777" w:rsidR="00BB7088" w:rsidRDefault="00BB7088" w:rsidP="00BB7088">
      <w:pPr>
        <w:tabs>
          <w:tab w:val="clear" w:pos="369"/>
          <w:tab w:val="left" w:pos="720"/>
          <w:tab w:val="left" w:pos="1080"/>
          <w:tab w:val="left" w:pos="2520"/>
          <w:tab w:val="left" w:pos="4140"/>
        </w:tabs>
      </w:pPr>
      <w:r>
        <w:tab/>
      </w:r>
    </w:p>
    <w:p w14:paraId="0B128BE4" w14:textId="46984641" w:rsidR="00BB7088" w:rsidRDefault="00BB7088" w:rsidP="00BB7088">
      <w:pPr>
        <w:tabs>
          <w:tab w:val="clear" w:pos="369"/>
          <w:tab w:val="left" w:pos="720"/>
          <w:tab w:val="left" w:pos="1080"/>
          <w:tab w:val="left" w:pos="2520"/>
          <w:tab w:val="left" w:pos="4140"/>
        </w:tabs>
      </w:pPr>
      <w:r>
        <w:lastRenderedPageBreak/>
        <w:tab/>
        <w:t>b. L-toned</w:t>
      </w:r>
      <w:r>
        <w:tab/>
      </w:r>
      <w:r>
        <w:tab/>
      </w:r>
    </w:p>
    <w:p w14:paraId="0097F4F9" w14:textId="0988574A" w:rsidR="00BB7088" w:rsidRDefault="00BB7088" w:rsidP="00BB7088">
      <w:pPr>
        <w:tabs>
          <w:tab w:val="clear" w:pos="369"/>
          <w:tab w:val="left" w:pos="720"/>
          <w:tab w:val="left" w:pos="1080"/>
          <w:tab w:val="left" w:pos="2520"/>
          <w:tab w:val="left" w:pos="4140"/>
        </w:tabs>
      </w:pPr>
      <w:r>
        <w:tab/>
      </w:r>
      <w:r>
        <w:tab/>
      </w:r>
      <w:r>
        <w:rPr>
          <w:rFonts w:ascii="Doulos SIL" w:hAnsi="Doulos SIL"/>
          <w:i/>
          <w:color w:val="0000FF"/>
        </w:rPr>
        <w:t>bàà</w:t>
      </w:r>
      <w:r w:rsidRPr="008E7480">
        <w:rPr>
          <w:rFonts w:ascii="Doulos SIL" w:hAnsi="Doulos SIL"/>
          <w:i/>
          <w:color w:val="0000FF"/>
        </w:rPr>
        <w:tab/>
      </w:r>
      <w:r>
        <w:rPr>
          <w:rFonts w:ascii="Doulos SIL" w:hAnsi="Doulos SIL"/>
          <w:i/>
          <w:color w:val="0000FF"/>
        </w:rPr>
        <w:t>bàà=rɛ̄ʔ</w:t>
      </w:r>
      <w:r>
        <w:tab/>
        <w:t>‘fall’</w:t>
      </w:r>
    </w:p>
    <w:p w14:paraId="5F64ED96" w14:textId="547E38C2" w:rsidR="008E7480" w:rsidRDefault="008E7480" w:rsidP="008E7480">
      <w:pPr>
        <w:tabs>
          <w:tab w:val="clear" w:pos="369"/>
          <w:tab w:val="left" w:pos="720"/>
          <w:tab w:val="left" w:pos="1080"/>
          <w:tab w:val="left" w:pos="2520"/>
          <w:tab w:val="left" w:pos="4140"/>
        </w:tabs>
      </w:pPr>
      <w:r>
        <w:tab/>
      </w:r>
      <w:r>
        <w:tab/>
      </w:r>
      <w:r w:rsidR="000A3693">
        <w:rPr>
          <w:rFonts w:ascii="Doulos SIL" w:hAnsi="Doulos SIL"/>
          <w:i/>
          <w:color w:val="0000FF"/>
        </w:rPr>
        <w:t>dɛ̀ɛ̀</w:t>
      </w:r>
      <w:r w:rsidRPr="008E7480">
        <w:rPr>
          <w:rFonts w:ascii="Doulos SIL" w:hAnsi="Doulos SIL"/>
          <w:i/>
          <w:color w:val="0000FF"/>
        </w:rPr>
        <w:tab/>
      </w:r>
      <w:r w:rsidR="000A3693">
        <w:rPr>
          <w:rFonts w:ascii="Doulos SIL" w:hAnsi="Doulos SIL"/>
          <w:i/>
          <w:color w:val="0000FF"/>
        </w:rPr>
        <w:t>dɛ̀ɛ̀=rɛ̄ʔ</w:t>
      </w:r>
      <w:r>
        <w:tab/>
        <w:t>‘become hot’</w:t>
      </w:r>
    </w:p>
    <w:p w14:paraId="603BC661" w14:textId="77777777" w:rsidR="00BB7088" w:rsidRDefault="00BB7088" w:rsidP="00BB7088">
      <w:pPr>
        <w:tabs>
          <w:tab w:val="clear" w:pos="369"/>
          <w:tab w:val="left" w:pos="720"/>
          <w:tab w:val="left" w:pos="1080"/>
          <w:tab w:val="left" w:pos="2520"/>
          <w:tab w:val="left" w:pos="4140"/>
        </w:tabs>
      </w:pPr>
      <w:r>
        <w:tab/>
      </w:r>
    </w:p>
    <w:p w14:paraId="70365293" w14:textId="04EC1310" w:rsidR="00BB7088" w:rsidRDefault="00BB7088" w:rsidP="00BB7088">
      <w:pPr>
        <w:tabs>
          <w:tab w:val="clear" w:pos="369"/>
          <w:tab w:val="left" w:pos="720"/>
          <w:tab w:val="left" w:pos="1080"/>
          <w:tab w:val="left" w:pos="2520"/>
          <w:tab w:val="left" w:pos="4140"/>
        </w:tabs>
      </w:pPr>
      <w:r>
        <w:tab/>
        <w:t>c. contour-toned</w:t>
      </w:r>
      <w:r>
        <w:tab/>
      </w:r>
      <w:r>
        <w:tab/>
      </w:r>
    </w:p>
    <w:p w14:paraId="70F23CAA" w14:textId="165DB048" w:rsidR="008E7480" w:rsidRDefault="008E7480" w:rsidP="008E7480">
      <w:pPr>
        <w:tabs>
          <w:tab w:val="clear" w:pos="369"/>
          <w:tab w:val="left" w:pos="720"/>
          <w:tab w:val="left" w:pos="1080"/>
          <w:tab w:val="left" w:pos="2520"/>
          <w:tab w:val="left" w:pos="4140"/>
        </w:tabs>
      </w:pPr>
      <w:r>
        <w:tab/>
      </w:r>
      <w:r>
        <w:tab/>
      </w:r>
      <w:r w:rsidR="00BB7088">
        <w:rPr>
          <w:rFonts w:ascii="Doulos SIL" w:hAnsi="Doulos SIL"/>
          <w:i/>
          <w:color w:val="0000FF"/>
        </w:rPr>
        <w:t>fìdɛ̂</w:t>
      </w:r>
      <w:r w:rsidRPr="008E7480">
        <w:rPr>
          <w:rFonts w:ascii="Doulos SIL" w:hAnsi="Doulos SIL"/>
          <w:i/>
          <w:color w:val="0000FF"/>
        </w:rPr>
        <w:tab/>
      </w:r>
      <w:r w:rsidR="00BB7088">
        <w:rPr>
          <w:rFonts w:ascii="Doulos SIL" w:hAnsi="Doulos SIL"/>
          <w:i/>
          <w:color w:val="0000FF"/>
        </w:rPr>
        <w:t>fìdɛ́ɛ̀=rɛ̄ʔ</w:t>
      </w:r>
      <w:r>
        <w:tab/>
        <w:t>‘run’</w:t>
      </w:r>
    </w:p>
    <w:p w14:paraId="51774CBC" w14:textId="4D3077DB" w:rsidR="008E7480" w:rsidRDefault="008E7480" w:rsidP="008E7480">
      <w:pPr>
        <w:tabs>
          <w:tab w:val="clear" w:pos="369"/>
          <w:tab w:val="left" w:pos="720"/>
          <w:tab w:val="left" w:pos="1080"/>
          <w:tab w:val="left" w:pos="2520"/>
          <w:tab w:val="left" w:pos="4140"/>
        </w:tabs>
      </w:pPr>
      <w:r>
        <w:tab/>
      </w:r>
      <w:r>
        <w:tab/>
      </w:r>
      <w:r w:rsidR="00BB7088">
        <w:rPr>
          <w:rFonts w:ascii="Doulos SIL" w:hAnsi="Doulos SIL"/>
          <w:i/>
          <w:color w:val="0000FF"/>
        </w:rPr>
        <w:t>míílíyà</w:t>
      </w:r>
      <w:r w:rsidRPr="008E7480">
        <w:rPr>
          <w:rFonts w:ascii="Doulos SIL" w:hAnsi="Doulos SIL"/>
          <w:i/>
          <w:color w:val="0000FF"/>
        </w:rPr>
        <w:tab/>
      </w:r>
      <w:r w:rsidR="00BB7088">
        <w:rPr>
          <w:rFonts w:ascii="Doulos SIL" w:hAnsi="Doulos SIL"/>
          <w:i/>
          <w:color w:val="0000FF"/>
        </w:rPr>
        <w:t>míílíyà=rɛ̄-?</w:t>
      </w:r>
      <w:r>
        <w:tab/>
        <w:t>‘think’</w:t>
      </w:r>
    </w:p>
    <w:p w14:paraId="76D4D43F" w14:textId="6BDF2EF1" w:rsidR="008E7480" w:rsidRDefault="008E7480" w:rsidP="008E7480">
      <w:pPr>
        <w:tabs>
          <w:tab w:val="clear" w:pos="369"/>
          <w:tab w:val="left" w:pos="720"/>
          <w:tab w:val="left" w:pos="1080"/>
          <w:tab w:val="left" w:pos="2520"/>
          <w:tab w:val="left" w:pos="4140"/>
        </w:tabs>
      </w:pPr>
      <w:r>
        <w:tab/>
      </w:r>
      <w:r>
        <w:tab/>
      </w:r>
      <w:r w:rsidR="00BB7088">
        <w:rPr>
          <w:rFonts w:ascii="Doulos SIL" w:hAnsi="Doulos SIL"/>
          <w:i/>
          <w:color w:val="0000FF"/>
        </w:rPr>
        <w:t>sìdánà</w:t>
      </w:r>
      <w:r w:rsidRPr="008E7480">
        <w:rPr>
          <w:rFonts w:ascii="Doulos SIL" w:hAnsi="Doulos SIL"/>
          <w:i/>
          <w:color w:val="0000FF"/>
        </w:rPr>
        <w:tab/>
      </w:r>
      <w:r w:rsidR="00BB7088">
        <w:rPr>
          <w:rFonts w:ascii="Doulos SIL" w:hAnsi="Doulos SIL"/>
          <w:i/>
          <w:color w:val="0000FF"/>
        </w:rPr>
        <w:t>sìdánà=nɛ̄ʔ</w:t>
      </w:r>
      <w:r w:rsidR="00BB7088">
        <w:tab/>
        <w:t>‘a</w:t>
      </w:r>
      <w:r>
        <w:t>scend’</w:t>
      </w:r>
    </w:p>
    <w:p w14:paraId="41F332CB" w14:textId="11F00AD3" w:rsidR="008E7480" w:rsidRDefault="008E7480" w:rsidP="008E7480">
      <w:pPr>
        <w:tabs>
          <w:tab w:val="clear" w:pos="369"/>
          <w:tab w:val="left" w:pos="720"/>
          <w:tab w:val="left" w:pos="1080"/>
          <w:tab w:val="left" w:pos="2520"/>
          <w:tab w:val="left" w:pos="4140"/>
        </w:tabs>
      </w:pPr>
      <w:r>
        <w:tab/>
      </w:r>
      <w:r>
        <w:tab/>
      </w:r>
      <w:r w:rsidR="00BB7088">
        <w:rPr>
          <w:rFonts w:ascii="Doulos SIL" w:hAnsi="Doulos SIL"/>
          <w:i/>
          <w:color w:val="0000FF"/>
        </w:rPr>
        <w:t>jàʔánà</w:t>
      </w:r>
      <w:r w:rsidRPr="008E7480">
        <w:rPr>
          <w:rFonts w:ascii="Doulos SIL" w:hAnsi="Doulos SIL"/>
          <w:i/>
          <w:color w:val="0000FF"/>
        </w:rPr>
        <w:tab/>
      </w:r>
      <w:r w:rsidR="00BB7088">
        <w:rPr>
          <w:rFonts w:ascii="Doulos SIL" w:hAnsi="Doulos SIL"/>
          <w:i/>
          <w:color w:val="0000FF"/>
        </w:rPr>
        <w:t>jàʔánà=nɛ̄ʔ</w:t>
      </w:r>
      <w:r>
        <w:tab/>
        <w:t>‘descend’</w:t>
      </w:r>
    </w:p>
    <w:p w14:paraId="6997D0D3" w14:textId="77777777" w:rsidR="008E7480" w:rsidRDefault="008E7480" w:rsidP="008E7480">
      <w:pPr>
        <w:tabs>
          <w:tab w:val="clear" w:pos="369"/>
          <w:tab w:val="left" w:pos="720"/>
          <w:tab w:val="left" w:pos="1080"/>
          <w:tab w:val="left" w:pos="2520"/>
          <w:tab w:val="left" w:pos="4140"/>
        </w:tabs>
      </w:pPr>
    </w:p>
    <w:p w14:paraId="796BA6B4" w14:textId="6AB5ECDD" w:rsidR="005910D3" w:rsidRDefault="007E3640" w:rsidP="003614EE">
      <w:r>
        <w:t>A sample transitive conjugation is</w:t>
      </w:r>
      <w:r w:rsidR="000A3693">
        <w:t xml:space="preserve"> (xx6</w:t>
      </w:r>
      <w:r w:rsidR="005910D3">
        <w:t>). The tonal form of the verb depends on the category of th</w:t>
      </w:r>
      <w:r>
        <w:t xml:space="preserve">e immediately preceding object: </w:t>
      </w:r>
      <w:r w:rsidRPr="008E7480">
        <w:rPr>
          <w:rFonts w:ascii="Doulos SIL" w:hAnsi="Doulos SIL"/>
          <w:i/>
          <w:color w:val="0000FF"/>
        </w:rPr>
        <w:t>bàʔrà</w:t>
      </w:r>
      <w:r>
        <w:t xml:space="preserve"> after 3Sg, </w:t>
      </w:r>
      <w:r w:rsidRPr="008E7480">
        <w:rPr>
          <w:rFonts w:ascii="Doulos SIL" w:hAnsi="Doulos SIL"/>
          <w:i/>
          <w:color w:val="0000FF"/>
        </w:rPr>
        <w:t>báʔrá</w:t>
      </w:r>
      <w:r>
        <w:t xml:space="preserve"> after non-3Sg. The third person object pronouns have their usual </w:t>
      </w:r>
      <w:r w:rsidRPr="00B8501F">
        <w:rPr>
          <w:rFonts w:ascii="Doulos SIL" w:hAnsi="Doulos SIL"/>
          <w:i/>
          <w:color w:val="0000FF"/>
        </w:rPr>
        <w:t>n</w:t>
      </w:r>
      <w:r>
        <w:noBreakHyphen/>
        <w:t>initial form, and (since they begin with an H</w:t>
      </w:r>
      <w:r>
        <w:noBreakHyphen/>
        <w:t>tone) they are downstepped after the H</w:t>
      </w:r>
      <w:r>
        <w:noBreakHyphen/>
        <w:t>tone of the imperfective subject enclitic.</w:t>
      </w:r>
    </w:p>
    <w:p w14:paraId="3F1AE643" w14:textId="77777777" w:rsidR="005910D3" w:rsidRDefault="005910D3" w:rsidP="003614EE"/>
    <w:p w14:paraId="56B6A816" w14:textId="7096A0DC" w:rsidR="005910D3" w:rsidRDefault="000A3693" w:rsidP="007E3640">
      <w:pPr>
        <w:tabs>
          <w:tab w:val="clear" w:pos="369"/>
          <w:tab w:val="left" w:pos="720"/>
          <w:tab w:val="left" w:pos="1080"/>
          <w:tab w:val="left" w:pos="2790"/>
          <w:tab w:val="left" w:pos="4320"/>
        </w:tabs>
      </w:pPr>
      <w:r>
        <w:t>(xx6</w:t>
      </w:r>
      <w:r w:rsidR="005910D3">
        <w:t>)</w:t>
      </w:r>
      <w:r w:rsidR="005910D3">
        <w:tab/>
      </w:r>
      <w:r w:rsidR="007E3640">
        <w:tab/>
        <w:t>object</w:t>
      </w:r>
      <w:r w:rsidR="007E3640">
        <w:tab/>
        <w:t>‘he/she hits __’</w:t>
      </w:r>
    </w:p>
    <w:p w14:paraId="547B1A52" w14:textId="77777777" w:rsidR="007E3640" w:rsidRDefault="007E3640" w:rsidP="007E3640">
      <w:pPr>
        <w:tabs>
          <w:tab w:val="clear" w:pos="369"/>
          <w:tab w:val="left" w:pos="720"/>
          <w:tab w:val="left" w:pos="1080"/>
          <w:tab w:val="left" w:pos="2790"/>
          <w:tab w:val="left" w:pos="4320"/>
        </w:tabs>
      </w:pPr>
    </w:p>
    <w:p w14:paraId="11AD9C60" w14:textId="7A6FCE90" w:rsidR="007E3640" w:rsidRPr="008E7480" w:rsidRDefault="007E3640" w:rsidP="007E3640">
      <w:pPr>
        <w:tabs>
          <w:tab w:val="clear" w:pos="369"/>
          <w:tab w:val="left" w:pos="720"/>
          <w:tab w:val="left" w:pos="1080"/>
          <w:tab w:val="left" w:pos="2790"/>
          <w:tab w:val="left" w:pos="4320"/>
        </w:tabs>
        <w:rPr>
          <w:rFonts w:ascii="Doulos SIL" w:hAnsi="Doulos SIL"/>
          <w:i/>
          <w:color w:val="0000FF"/>
        </w:rPr>
      </w:pPr>
      <w:r>
        <w:tab/>
        <w:t xml:space="preserve">a. </w:t>
      </w:r>
      <w:r>
        <w:tab/>
        <w:t>1Sg</w:t>
      </w:r>
      <w:r>
        <w:tab/>
      </w:r>
      <w:r w:rsidRPr="008E7480">
        <w:rPr>
          <w:rFonts w:ascii="Doulos SIL" w:hAnsi="Doulos SIL"/>
          <w:i/>
          <w:color w:val="0000FF"/>
        </w:rPr>
        <w:t>á=</w:t>
      </w:r>
      <w:r w:rsidRPr="008E7480">
        <w:rPr>
          <w:rFonts w:ascii="Doulos SIL" w:hAnsi="Doulos SIL"/>
          <w:i/>
          <w:color w:val="0000FF"/>
        </w:rPr>
        <w:sym w:font="Symbol" w:char="F0C6"/>
      </w:r>
      <w:r w:rsidRPr="008E7480">
        <w:rPr>
          <w:rFonts w:ascii="Doulos SIL" w:hAnsi="Doulos SIL"/>
          <w:i/>
          <w:color w:val="0000FF"/>
        </w:rPr>
        <w:t xml:space="preserve"> mà </w:t>
      </w:r>
      <w:r w:rsidRPr="008E7480">
        <w:rPr>
          <w:rFonts w:ascii="Doulos SIL" w:hAnsi="Doulos SIL"/>
          <w:i/>
          <w:color w:val="0000FF"/>
        </w:rPr>
        <w:tab/>
        <w:t>báʔrá</w:t>
      </w:r>
    </w:p>
    <w:p w14:paraId="4C54C785" w14:textId="6E240903" w:rsidR="007E3640" w:rsidRDefault="007E3640" w:rsidP="007E3640">
      <w:pPr>
        <w:tabs>
          <w:tab w:val="clear" w:pos="369"/>
          <w:tab w:val="left" w:pos="720"/>
          <w:tab w:val="left" w:pos="1080"/>
          <w:tab w:val="left" w:pos="2790"/>
          <w:tab w:val="left" w:pos="4320"/>
        </w:tabs>
      </w:pPr>
      <w:r>
        <w:tab/>
      </w:r>
      <w:r>
        <w:tab/>
        <w:t>2Sg</w:t>
      </w:r>
      <w:r>
        <w:tab/>
      </w:r>
      <w:r w:rsidRPr="008E7480">
        <w:rPr>
          <w:rFonts w:ascii="Doulos SIL" w:hAnsi="Doulos SIL"/>
          <w:i/>
          <w:color w:val="0000FF"/>
        </w:rPr>
        <w:t>á=</w:t>
      </w:r>
      <w:r w:rsidRPr="008E7480">
        <w:rPr>
          <w:rFonts w:ascii="Doulos SIL" w:hAnsi="Doulos SIL"/>
          <w:i/>
          <w:color w:val="0000FF"/>
        </w:rPr>
        <w:sym w:font="Symbol" w:char="F0C6"/>
      </w:r>
      <w:r w:rsidRPr="008E7480">
        <w:rPr>
          <w:rFonts w:ascii="Doulos SIL" w:hAnsi="Doulos SIL"/>
          <w:i/>
          <w:color w:val="0000FF"/>
        </w:rPr>
        <w:t xml:space="preserve"> wò </w:t>
      </w:r>
      <w:r w:rsidRPr="008E7480">
        <w:rPr>
          <w:rFonts w:ascii="Doulos SIL" w:hAnsi="Doulos SIL"/>
          <w:i/>
          <w:color w:val="0000FF"/>
        </w:rPr>
        <w:tab/>
        <w:t>báʔrá</w:t>
      </w:r>
    </w:p>
    <w:p w14:paraId="53FE21FE" w14:textId="3A5A5874" w:rsidR="007E3640" w:rsidRPr="007E3640" w:rsidRDefault="007E3640" w:rsidP="007E3640">
      <w:pPr>
        <w:tabs>
          <w:tab w:val="clear" w:pos="369"/>
          <w:tab w:val="left" w:pos="720"/>
          <w:tab w:val="left" w:pos="1080"/>
          <w:tab w:val="left" w:pos="2790"/>
          <w:tab w:val="left" w:pos="4320"/>
        </w:tabs>
      </w:pPr>
      <w:r>
        <w:tab/>
      </w:r>
      <w:r>
        <w:tab/>
        <w:t>2Pl</w:t>
      </w:r>
      <w:r>
        <w:tab/>
      </w:r>
      <w:r w:rsidRPr="008E7480">
        <w:rPr>
          <w:rFonts w:ascii="Doulos SIL" w:hAnsi="Doulos SIL"/>
          <w:i/>
          <w:color w:val="0000FF"/>
        </w:rPr>
        <w:t>á=</w:t>
      </w:r>
      <w:r w:rsidRPr="008E7480">
        <w:rPr>
          <w:rFonts w:ascii="Doulos SIL" w:hAnsi="Doulos SIL"/>
          <w:i/>
          <w:color w:val="0000FF"/>
        </w:rPr>
        <w:sym w:font="Symbol" w:char="F0C6"/>
      </w:r>
      <w:r w:rsidRPr="008E7480">
        <w:rPr>
          <w:rFonts w:ascii="Doulos SIL" w:hAnsi="Doulos SIL"/>
          <w:i/>
          <w:color w:val="0000FF"/>
        </w:rPr>
        <w:t xml:space="preserve"> èèⁿ </w:t>
      </w:r>
      <w:r w:rsidRPr="008E7480">
        <w:rPr>
          <w:rFonts w:ascii="Doulos SIL" w:hAnsi="Doulos SIL"/>
          <w:i/>
          <w:color w:val="0000FF"/>
        </w:rPr>
        <w:tab/>
        <w:t>báʔrá</w:t>
      </w:r>
    </w:p>
    <w:p w14:paraId="3D58FC60" w14:textId="37003B79" w:rsidR="007E3640" w:rsidRPr="008E7480" w:rsidRDefault="007E3640" w:rsidP="007E3640">
      <w:pPr>
        <w:tabs>
          <w:tab w:val="clear" w:pos="369"/>
          <w:tab w:val="left" w:pos="720"/>
          <w:tab w:val="left" w:pos="1080"/>
          <w:tab w:val="left" w:pos="2790"/>
          <w:tab w:val="left" w:pos="4320"/>
        </w:tabs>
        <w:rPr>
          <w:rFonts w:ascii="Doulos SIL" w:hAnsi="Doulos SIL"/>
          <w:i/>
          <w:color w:val="0000FF"/>
        </w:rPr>
      </w:pPr>
      <w:r>
        <w:tab/>
      </w:r>
      <w:r>
        <w:tab/>
        <w:t>1Pl</w:t>
      </w:r>
      <w:r>
        <w:tab/>
      </w:r>
      <w:r w:rsidRPr="008E7480">
        <w:rPr>
          <w:rFonts w:ascii="Doulos SIL" w:hAnsi="Doulos SIL"/>
          <w:i/>
          <w:color w:val="0000FF"/>
        </w:rPr>
        <w:t>á=</w:t>
      </w:r>
      <w:r w:rsidRPr="008E7480">
        <w:rPr>
          <w:rFonts w:ascii="Doulos SIL" w:hAnsi="Doulos SIL"/>
          <w:i/>
          <w:color w:val="0000FF"/>
        </w:rPr>
        <w:sym w:font="Symbol" w:char="F0C6"/>
      </w:r>
      <w:r w:rsidRPr="008E7480">
        <w:rPr>
          <w:rFonts w:ascii="Doulos SIL" w:hAnsi="Doulos SIL"/>
          <w:i/>
          <w:color w:val="0000FF"/>
        </w:rPr>
        <w:t xml:space="preserve"> mùʔùⁿ </w:t>
      </w:r>
      <w:r w:rsidRPr="008E7480">
        <w:rPr>
          <w:rFonts w:ascii="Doulos SIL" w:hAnsi="Doulos SIL"/>
          <w:i/>
          <w:color w:val="0000FF"/>
        </w:rPr>
        <w:tab/>
        <w:t>báʔrá</w:t>
      </w:r>
    </w:p>
    <w:p w14:paraId="61F58E19" w14:textId="65C8A81E" w:rsidR="007E3640" w:rsidRPr="007E3640" w:rsidRDefault="007E3640" w:rsidP="007E3640">
      <w:pPr>
        <w:tabs>
          <w:tab w:val="clear" w:pos="369"/>
          <w:tab w:val="left" w:pos="720"/>
          <w:tab w:val="left" w:pos="1080"/>
          <w:tab w:val="left" w:pos="2790"/>
          <w:tab w:val="left" w:pos="4320"/>
        </w:tabs>
      </w:pPr>
      <w:r>
        <w:tab/>
      </w:r>
      <w:r>
        <w:tab/>
        <w:t>3PlHum</w:t>
      </w:r>
      <w:r>
        <w:tab/>
      </w:r>
      <w:r w:rsidRPr="008E7480">
        <w:rPr>
          <w:rFonts w:ascii="Doulos SIL" w:hAnsi="Doulos SIL"/>
          <w:i/>
          <w:color w:val="0000FF"/>
        </w:rPr>
        <w:t>á=</w:t>
      </w:r>
      <w:r w:rsidRPr="008E7480">
        <w:rPr>
          <w:rFonts w:ascii="Doulos SIL" w:hAnsi="Doulos SIL"/>
          <w:i/>
          <w:color w:val="0000FF"/>
        </w:rPr>
        <w:sym w:font="Symbol" w:char="F0C6"/>
      </w:r>
      <w:r w:rsidRPr="008E7480">
        <w:rPr>
          <w:rFonts w:ascii="Doulos SIL" w:hAnsi="Doulos SIL"/>
          <w:i/>
          <w:color w:val="0000FF"/>
        </w:rPr>
        <w:t xml:space="preserve"> ꜜnáàⁿ</w:t>
      </w:r>
      <w:r w:rsidRPr="008E7480">
        <w:rPr>
          <w:rFonts w:ascii="Doulos SIL" w:hAnsi="Doulos SIL"/>
          <w:i/>
          <w:color w:val="0000FF"/>
        </w:rPr>
        <w:tab/>
        <w:t>báʔrá</w:t>
      </w:r>
    </w:p>
    <w:p w14:paraId="0C7564E4" w14:textId="63EF716E" w:rsidR="007E3640" w:rsidRDefault="007E3640" w:rsidP="007E3640">
      <w:pPr>
        <w:tabs>
          <w:tab w:val="clear" w:pos="369"/>
          <w:tab w:val="left" w:pos="720"/>
          <w:tab w:val="left" w:pos="1080"/>
          <w:tab w:val="left" w:pos="2790"/>
          <w:tab w:val="left" w:pos="4320"/>
        </w:tabs>
      </w:pPr>
      <w:r>
        <w:tab/>
      </w:r>
      <w:r>
        <w:tab/>
        <w:t>3PlNonh</w:t>
      </w:r>
      <w:r>
        <w:tab/>
      </w:r>
      <w:r w:rsidRPr="008E7480">
        <w:rPr>
          <w:rFonts w:ascii="Doulos SIL" w:hAnsi="Doulos SIL"/>
          <w:i/>
          <w:color w:val="0000FF"/>
        </w:rPr>
        <w:t>á=</w:t>
      </w:r>
      <w:r w:rsidRPr="008E7480">
        <w:rPr>
          <w:rFonts w:ascii="Doulos SIL" w:hAnsi="Doulos SIL"/>
          <w:i/>
          <w:color w:val="0000FF"/>
        </w:rPr>
        <w:sym w:font="Symbol" w:char="F0C6"/>
      </w:r>
      <w:r w:rsidRPr="008E7480">
        <w:rPr>
          <w:rFonts w:ascii="Doulos SIL" w:hAnsi="Doulos SIL"/>
          <w:i/>
          <w:color w:val="0000FF"/>
        </w:rPr>
        <w:t xml:space="preserve"> ꜜníìⁿ</w:t>
      </w:r>
      <w:r w:rsidRPr="008E7480">
        <w:rPr>
          <w:rFonts w:ascii="Doulos SIL" w:hAnsi="Doulos SIL"/>
          <w:i/>
          <w:color w:val="0000FF"/>
        </w:rPr>
        <w:tab/>
        <w:t>báʔrá</w:t>
      </w:r>
    </w:p>
    <w:p w14:paraId="0248C706" w14:textId="74B21D3F" w:rsidR="007E3640" w:rsidRDefault="007E3640" w:rsidP="007E3640">
      <w:pPr>
        <w:tabs>
          <w:tab w:val="clear" w:pos="369"/>
          <w:tab w:val="left" w:pos="720"/>
          <w:tab w:val="left" w:pos="1080"/>
          <w:tab w:val="left" w:pos="2790"/>
          <w:tab w:val="left" w:pos="4320"/>
        </w:tabs>
      </w:pPr>
      <w:r>
        <w:tab/>
      </w:r>
      <w:r>
        <w:tab/>
        <w:t>‘the children’</w:t>
      </w:r>
      <w:r>
        <w:tab/>
      </w:r>
      <w:r w:rsidRPr="008E7480">
        <w:rPr>
          <w:rFonts w:ascii="Doulos SIL" w:hAnsi="Doulos SIL"/>
          <w:i/>
          <w:color w:val="0000FF"/>
        </w:rPr>
        <w:t>á=</w:t>
      </w:r>
      <w:r w:rsidRPr="008E7480">
        <w:rPr>
          <w:rFonts w:ascii="Doulos SIL" w:hAnsi="Doulos SIL"/>
          <w:i/>
          <w:color w:val="0000FF"/>
        </w:rPr>
        <w:sym w:font="Symbol" w:char="F0C6"/>
      </w:r>
      <w:r w:rsidRPr="008E7480">
        <w:rPr>
          <w:rFonts w:ascii="Doulos SIL" w:hAnsi="Doulos SIL"/>
          <w:i/>
          <w:color w:val="0000FF"/>
        </w:rPr>
        <w:t xml:space="preserve"> dí-rá-àⁿ</w:t>
      </w:r>
      <w:r w:rsidRPr="008E7480">
        <w:rPr>
          <w:rFonts w:ascii="Doulos SIL" w:hAnsi="Doulos SIL"/>
          <w:i/>
          <w:color w:val="0000FF"/>
        </w:rPr>
        <w:tab/>
        <w:t>báʔrá</w:t>
      </w:r>
    </w:p>
    <w:p w14:paraId="3A1BE102" w14:textId="40FE685D" w:rsidR="007E3640" w:rsidRDefault="007E3640" w:rsidP="007E3640">
      <w:pPr>
        <w:tabs>
          <w:tab w:val="clear" w:pos="369"/>
          <w:tab w:val="left" w:pos="720"/>
          <w:tab w:val="left" w:pos="1080"/>
          <w:tab w:val="left" w:pos="2790"/>
          <w:tab w:val="left" w:pos="4320"/>
        </w:tabs>
      </w:pPr>
      <w:r>
        <w:tab/>
      </w:r>
      <w:r>
        <w:tab/>
        <w:t>‘Bakari’</w:t>
      </w:r>
      <w:r>
        <w:tab/>
      </w:r>
      <w:r w:rsidRPr="008E7480">
        <w:rPr>
          <w:rFonts w:ascii="Doulos SIL" w:hAnsi="Doulos SIL"/>
          <w:i/>
          <w:color w:val="0000FF"/>
        </w:rPr>
        <w:t>á=</w:t>
      </w:r>
      <w:r w:rsidRPr="008E7480">
        <w:rPr>
          <w:rFonts w:ascii="Doulos SIL" w:hAnsi="Doulos SIL"/>
          <w:i/>
          <w:color w:val="0000FF"/>
        </w:rPr>
        <w:sym w:font="Symbol" w:char="F0C6"/>
      </w:r>
      <w:r w:rsidRPr="008E7480">
        <w:rPr>
          <w:rFonts w:ascii="Doulos SIL" w:hAnsi="Doulos SIL"/>
          <w:i/>
          <w:color w:val="0000FF"/>
        </w:rPr>
        <w:t xml:space="preserve"> bákàrì</w:t>
      </w:r>
      <w:r w:rsidRPr="008E7480">
        <w:rPr>
          <w:rFonts w:ascii="Doulos SIL" w:hAnsi="Doulos SIL"/>
          <w:i/>
          <w:color w:val="0000FF"/>
        </w:rPr>
        <w:tab/>
        <w:t>báʔrá</w:t>
      </w:r>
    </w:p>
    <w:p w14:paraId="6DD33572" w14:textId="77777777" w:rsidR="007E3640" w:rsidRDefault="007E3640" w:rsidP="007E3640">
      <w:pPr>
        <w:tabs>
          <w:tab w:val="clear" w:pos="369"/>
          <w:tab w:val="left" w:pos="720"/>
          <w:tab w:val="left" w:pos="1080"/>
          <w:tab w:val="left" w:pos="2790"/>
          <w:tab w:val="left" w:pos="4320"/>
        </w:tabs>
      </w:pPr>
    </w:p>
    <w:p w14:paraId="5AB65438" w14:textId="4463396A" w:rsidR="007E3640" w:rsidRDefault="007E3640" w:rsidP="007E3640">
      <w:pPr>
        <w:tabs>
          <w:tab w:val="clear" w:pos="369"/>
          <w:tab w:val="left" w:pos="720"/>
          <w:tab w:val="left" w:pos="1080"/>
          <w:tab w:val="left" w:pos="2790"/>
          <w:tab w:val="left" w:pos="4320"/>
        </w:tabs>
      </w:pPr>
      <w:r>
        <w:tab/>
        <w:t xml:space="preserve">b. </w:t>
      </w:r>
      <w:r>
        <w:tab/>
        <w:t>3SgHum</w:t>
      </w:r>
      <w:r>
        <w:tab/>
      </w:r>
      <w:r w:rsidRPr="008E7480">
        <w:rPr>
          <w:rFonts w:ascii="Doulos SIL" w:hAnsi="Doulos SIL"/>
          <w:i/>
          <w:color w:val="0000FF"/>
        </w:rPr>
        <w:t>á=</w:t>
      </w:r>
      <w:r w:rsidRPr="008E7480">
        <w:rPr>
          <w:rFonts w:ascii="Doulos SIL" w:hAnsi="Doulos SIL"/>
          <w:i/>
          <w:color w:val="0000FF"/>
        </w:rPr>
        <w:sym w:font="Symbol" w:char="F0C6"/>
      </w:r>
      <w:r w:rsidRPr="008E7480">
        <w:rPr>
          <w:rFonts w:ascii="Doulos SIL" w:hAnsi="Doulos SIL"/>
          <w:i/>
          <w:color w:val="0000FF"/>
        </w:rPr>
        <w:t xml:space="preserve"> ꜜná</w:t>
      </w:r>
      <w:r w:rsidRPr="008E7480">
        <w:rPr>
          <w:rFonts w:ascii="Doulos SIL" w:hAnsi="Doulos SIL"/>
          <w:i/>
          <w:color w:val="0000FF"/>
        </w:rPr>
        <w:tab/>
        <w:t>bàʔrà</w:t>
      </w:r>
    </w:p>
    <w:p w14:paraId="1FC9C149" w14:textId="4A2BD1D6" w:rsidR="007E3640" w:rsidRDefault="007E3640" w:rsidP="007E3640">
      <w:pPr>
        <w:tabs>
          <w:tab w:val="clear" w:pos="369"/>
          <w:tab w:val="left" w:pos="720"/>
          <w:tab w:val="left" w:pos="1080"/>
          <w:tab w:val="left" w:pos="2790"/>
          <w:tab w:val="left" w:pos="4320"/>
        </w:tabs>
      </w:pPr>
      <w:r>
        <w:tab/>
      </w:r>
      <w:r>
        <w:tab/>
        <w:t>3SgNonh</w:t>
      </w:r>
      <w:r>
        <w:tab/>
      </w:r>
      <w:r w:rsidRPr="008E7480">
        <w:rPr>
          <w:rFonts w:ascii="Doulos SIL" w:hAnsi="Doulos SIL"/>
          <w:i/>
          <w:color w:val="0000FF"/>
        </w:rPr>
        <w:t>á=</w:t>
      </w:r>
      <w:r w:rsidRPr="008E7480">
        <w:rPr>
          <w:rFonts w:ascii="Doulos SIL" w:hAnsi="Doulos SIL"/>
          <w:i/>
          <w:color w:val="0000FF"/>
        </w:rPr>
        <w:sym w:font="Symbol" w:char="F0C6"/>
      </w:r>
      <w:r w:rsidRPr="008E7480">
        <w:rPr>
          <w:rFonts w:ascii="Doulos SIL" w:hAnsi="Doulos SIL"/>
          <w:i/>
          <w:color w:val="0000FF"/>
        </w:rPr>
        <w:t xml:space="preserve"> ꜜní</w:t>
      </w:r>
      <w:r w:rsidRPr="008E7480">
        <w:rPr>
          <w:rFonts w:ascii="Doulos SIL" w:hAnsi="Doulos SIL"/>
          <w:i/>
          <w:color w:val="0000FF"/>
        </w:rPr>
        <w:tab/>
        <w:t>bàʔrà</w:t>
      </w:r>
    </w:p>
    <w:p w14:paraId="605EC016" w14:textId="36AE99EC" w:rsidR="007E3640" w:rsidRPr="008E7480" w:rsidRDefault="007E3640" w:rsidP="007E3640">
      <w:pPr>
        <w:tabs>
          <w:tab w:val="clear" w:pos="369"/>
          <w:tab w:val="left" w:pos="720"/>
          <w:tab w:val="left" w:pos="1080"/>
          <w:tab w:val="left" w:pos="2790"/>
          <w:tab w:val="left" w:pos="4320"/>
        </w:tabs>
        <w:rPr>
          <w:rFonts w:ascii="Doulos SIL" w:hAnsi="Doulos SIL"/>
          <w:i/>
          <w:color w:val="0000FF"/>
        </w:rPr>
      </w:pPr>
      <w:r>
        <w:tab/>
      </w:r>
      <w:r>
        <w:tab/>
        <w:t>‘the child’</w:t>
      </w:r>
      <w:r>
        <w:tab/>
      </w:r>
      <w:r w:rsidRPr="008E7480">
        <w:rPr>
          <w:rFonts w:ascii="Doulos SIL" w:hAnsi="Doulos SIL"/>
          <w:i/>
          <w:color w:val="0000FF"/>
        </w:rPr>
        <w:t>á=</w:t>
      </w:r>
      <w:r w:rsidRPr="008E7480">
        <w:rPr>
          <w:rFonts w:ascii="Doulos SIL" w:hAnsi="Doulos SIL"/>
          <w:i/>
          <w:color w:val="0000FF"/>
        </w:rPr>
        <w:sym w:font="Symbol" w:char="F0C6"/>
      </w:r>
      <w:r w:rsidRPr="008E7480">
        <w:rPr>
          <w:rFonts w:ascii="Doulos SIL" w:hAnsi="Doulos SIL"/>
          <w:i/>
          <w:color w:val="0000FF"/>
        </w:rPr>
        <w:t xml:space="preserve"> dí</w:t>
      </w:r>
      <w:r w:rsidRPr="008E7480">
        <w:rPr>
          <w:rFonts w:ascii="Doulos SIL" w:hAnsi="Doulos SIL"/>
          <w:i/>
          <w:color w:val="0000FF"/>
        </w:rPr>
        <w:tab/>
        <w:t>bàʔrà</w:t>
      </w:r>
    </w:p>
    <w:p w14:paraId="1084660A" w14:textId="77777777" w:rsidR="005910D3" w:rsidRDefault="005910D3" w:rsidP="003614EE"/>
    <w:p w14:paraId="111BAE54" w14:textId="46D284EC" w:rsidR="008E7480" w:rsidRDefault="008E7480" w:rsidP="003614EE">
      <w:r>
        <w:t>More examples of</w:t>
      </w:r>
      <w:r w:rsidR="000A3693">
        <w:t xml:space="preserve"> transitive presents are in (xx7</w:t>
      </w:r>
      <w:r>
        <w:t>)</w:t>
      </w:r>
    </w:p>
    <w:p w14:paraId="6DFB9784" w14:textId="77777777" w:rsidR="008E7480" w:rsidRDefault="008E7480" w:rsidP="003614EE"/>
    <w:p w14:paraId="0C80B5F9" w14:textId="2580443C" w:rsidR="008E7480" w:rsidRDefault="008E7480" w:rsidP="008E7480">
      <w:pPr>
        <w:tabs>
          <w:tab w:val="clear" w:pos="369"/>
          <w:tab w:val="left" w:pos="720"/>
          <w:tab w:val="left" w:pos="1080"/>
        </w:tabs>
      </w:pPr>
      <w:r>
        <w:t>(x</w:t>
      </w:r>
      <w:r w:rsidR="000A3693">
        <w:t>x7</w:t>
      </w:r>
      <w:r>
        <w:t>)</w:t>
      </w:r>
      <w:r>
        <w:tab/>
        <w:t>Transitive imperfectives</w:t>
      </w:r>
    </w:p>
    <w:p w14:paraId="40D1CB3A" w14:textId="77777777" w:rsidR="008E7480" w:rsidRDefault="008E7480" w:rsidP="008E7480">
      <w:pPr>
        <w:tabs>
          <w:tab w:val="clear" w:pos="369"/>
          <w:tab w:val="left" w:pos="720"/>
          <w:tab w:val="left" w:pos="1080"/>
        </w:tabs>
      </w:pPr>
    </w:p>
    <w:p w14:paraId="4B6E4BA2" w14:textId="24AD0107" w:rsidR="008E7480" w:rsidRDefault="00873A4F" w:rsidP="00873A4F">
      <w:pPr>
        <w:tabs>
          <w:tab w:val="clear" w:pos="369"/>
          <w:tab w:val="left" w:pos="720"/>
          <w:tab w:val="left" w:pos="1440"/>
          <w:tab w:val="left" w:pos="2070"/>
          <w:tab w:val="left" w:pos="3690"/>
          <w:tab w:val="left" w:pos="4230"/>
          <w:tab w:val="left" w:pos="5850"/>
        </w:tabs>
      </w:pPr>
      <w:r>
        <w:tab/>
      </w:r>
      <w:r>
        <w:tab/>
        <w:t>positive</w:t>
      </w:r>
      <w:r>
        <w:tab/>
        <w:t>negative</w:t>
      </w:r>
      <w:r>
        <w:tab/>
      </w:r>
      <w:r w:rsidR="008E7480">
        <w:t>gloss</w:t>
      </w:r>
    </w:p>
    <w:p w14:paraId="468FD38D" w14:textId="21DD834D" w:rsidR="008E7480" w:rsidRPr="00B8501F" w:rsidRDefault="008E7480" w:rsidP="00873A4F">
      <w:pPr>
        <w:tabs>
          <w:tab w:val="clear" w:pos="369"/>
          <w:tab w:val="left" w:pos="720"/>
          <w:tab w:val="left" w:pos="1080"/>
          <w:tab w:val="left" w:pos="2070"/>
          <w:tab w:val="left" w:pos="3060"/>
          <w:tab w:val="left" w:pos="4500"/>
          <w:tab w:val="left" w:pos="5850"/>
        </w:tabs>
        <w:ind w:left="5850" w:hanging="5850"/>
        <w:jc w:val="left"/>
        <w:rPr>
          <w:rFonts w:ascii="Doulos SIL" w:hAnsi="Doulos SIL"/>
          <w:i/>
          <w:color w:val="0000FF"/>
        </w:rPr>
      </w:pPr>
      <w:r w:rsidRPr="00B8501F">
        <w:rPr>
          <w:rFonts w:ascii="Doulos SIL" w:hAnsi="Doulos SIL"/>
          <w:i/>
          <w:color w:val="0000FF"/>
        </w:rPr>
        <w:tab/>
      </w:r>
      <w:r w:rsidRPr="00B8501F">
        <w:rPr>
          <w:rFonts w:ascii="Doulos SIL" w:hAnsi="Doulos SIL"/>
          <w:i/>
          <w:color w:val="0000FF"/>
        </w:rPr>
        <w:tab/>
        <w:t>+3Sg</w:t>
      </w:r>
      <w:r w:rsidRPr="00B8501F">
        <w:rPr>
          <w:rFonts w:ascii="Doulos SIL" w:hAnsi="Doulos SIL"/>
          <w:i/>
          <w:color w:val="0000FF"/>
        </w:rPr>
        <w:tab/>
      </w:r>
      <w:r w:rsidRPr="00B8501F">
        <w:rPr>
          <w:rFonts w:ascii="Doulos SIL" w:hAnsi="Doulos SIL" w:cs="Charis SIL"/>
          <w:i/>
          <w:color w:val="0000FF"/>
        </w:rPr>
        <w:t>-3Sg</w:t>
      </w:r>
      <w:r w:rsidRPr="00B8501F">
        <w:rPr>
          <w:rFonts w:ascii="Doulos SIL" w:hAnsi="Doulos SIL"/>
          <w:i/>
          <w:color w:val="0000FF"/>
        </w:rPr>
        <w:tab/>
        <w:t>+3Sg</w:t>
      </w:r>
      <w:r w:rsidRPr="00B8501F">
        <w:rPr>
          <w:rFonts w:ascii="Doulos SIL" w:hAnsi="Doulos SIL"/>
          <w:i/>
          <w:color w:val="0000FF"/>
        </w:rPr>
        <w:tab/>
      </w:r>
      <w:r w:rsidRPr="00B8501F">
        <w:rPr>
          <w:rFonts w:ascii="Doulos SIL" w:hAnsi="Doulos SIL" w:cs="Charis SIL"/>
          <w:i/>
          <w:color w:val="0000FF"/>
        </w:rPr>
        <w:t>-3Sg</w:t>
      </w:r>
      <w:r w:rsidRPr="00B8501F">
        <w:rPr>
          <w:rFonts w:ascii="Doulos SIL" w:hAnsi="Doulos SIL" w:cs="Charis SIL"/>
          <w:i/>
          <w:color w:val="0000FF"/>
        </w:rPr>
        <w:tab/>
      </w:r>
    </w:p>
    <w:p w14:paraId="570A65B5" w14:textId="77777777" w:rsidR="008E7480" w:rsidRDefault="008E7480" w:rsidP="00873A4F">
      <w:pPr>
        <w:tabs>
          <w:tab w:val="clear" w:pos="369"/>
          <w:tab w:val="left" w:pos="720"/>
          <w:tab w:val="left" w:pos="1080"/>
          <w:tab w:val="left" w:pos="2070"/>
          <w:tab w:val="left" w:pos="3060"/>
          <w:tab w:val="left" w:pos="4500"/>
          <w:tab w:val="left" w:pos="5850"/>
        </w:tabs>
        <w:ind w:left="5850" w:hanging="5850"/>
        <w:jc w:val="left"/>
      </w:pPr>
      <w:r>
        <w:tab/>
      </w:r>
      <w:r>
        <w:tab/>
      </w:r>
    </w:p>
    <w:p w14:paraId="61585E57" w14:textId="4EBB18A9" w:rsidR="008E7480" w:rsidRDefault="008E7480" w:rsidP="00873A4F">
      <w:pPr>
        <w:tabs>
          <w:tab w:val="clear" w:pos="369"/>
          <w:tab w:val="left" w:pos="720"/>
          <w:tab w:val="left" w:pos="1080"/>
          <w:tab w:val="left" w:pos="2070"/>
          <w:tab w:val="left" w:pos="3060"/>
          <w:tab w:val="left" w:pos="4500"/>
          <w:tab w:val="left" w:pos="5850"/>
        </w:tabs>
        <w:ind w:left="5850" w:hanging="5850"/>
        <w:jc w:val="left"/>
      </w:pPr>
      <w:r>
        <w:tab/>
        <w:t>a. level-toned</w:t>
      </w:r>
      <w:r>
        <w:tab/>
      </w:r>
    </w:p>
    <w:p w14:paraId="16281D4E" w14:textId="02D830A7" w:rsidR="008E7480" w:rsidRDefault="008E7480" w:rsidP="00873A4F">
      <w:pPr>
        <w:tabs>
          <w:tab w:val="clear" w:pos="369"/>
          <w:tab w:val="left" w:pos="720"/>
          <w:tab w:val="left" w:pos="1080"/>
          <w:tab w:val="left" w:pos="2070"/>
          <w:tab w:val="left" w:pos="3060"/>
          <w:tab w:val="left" w:pos="4500"/>
          <w:tab w:val="left" w:pos="5850"/>
        </w:tabs>
        <w:ind w:left="5850" w:hanging="5850"/>
        <w:jc w:val="left"/>
      </w:pPr>
      <w:r>
        <w:tab/>
      </w:r>
      <w:r>
        <w:tab/>
      </w:r>
      <w:r>
        <w:rPr>
          <w:rFonts w:ascii="Doulos SIL" w:hAnsi="Doulos SIL"/>
          <w:i/>
          <w:color w:val="0000FF"/>
        </w:rPr>
        <w:t>bàʔrà</w:t>
      </w:r>
      <w:r w:rsidRPr="008E7480">
        <w:rPr>
          <w:rFonts w:ascii="Doulos SIL" w:hAnsi="Doulos SIL"/>
          <w:i/>
          <w:color w:val="0000FF"/>
        </w:rPr>
        <w:tab/>
      </w:r>
      <w:r>
        <w:rPr>
          <w:rFonts w:ascii="Doulos SIL" w:hAnsi="Doulos SIL"/>
          <w:i/>
          <w:color w:val="0000FF"/>
        </w:rPr>
        <w:t>báʔrá</w:t>
      </w:r>
      <w:r>
        <w:rPr>
          <w:rFonts w:ascii="Doulos SIL" w:hAnsi="Doulos SIL"/>
          <w:i/>
          <w:color w:val="0000FF"/>
        </w:rPr>
        <w:tab/>
      </w:r>
      <w:r w:rsidR="000A3693" w:rsidRPr="00B8501F">
        <w:rPr>
          <w:rFonts w:ascii="Doulos SIL" w:hAnsi="Doulos SIL"/>
          <w:i/>
          <w:color w:val="0000FF"/>
        </w:rPr>
        <w:t>bàʔr</w:t>
      </w:r>
      <w:r w:rsidR="00E06D38" w:rsidRPr="00B8501F">
        <w:rPr>
          <w:rFonts w:ascii="Doulos SIL" w:hAnsi="Doulos SIL"/>
          <w:i/>
          <w:color w:val="0000FF"/>
        </w:rPr>
        <w:t>̀</w:t>
      </w:r>
      <w:r w:rsidR="000A3693" w:rsidRPr="00B8501F">
        <w:rPr>
          <w:rFonts w:ascii="Doulos SIL" w:hAnsi="Doulos SIL"/>
          <w:i/>
          <w:color w:val="0000FF"/>
        </w:rPr>
        <w:t>=rɛ̄ʔ</w:t>
      </w:r>
      <w:r>
        <w:rPr>
          <w:rFonts w:ascii="Doulos SIL" w:hAnsi="Doulos SIL"/>
          <w:i/>
          <w:color w:val="0000FF"/>
        </w:rPr>
        <w:tab/>
      </w:r>
      <w:r w:rsidR="00E06D38" w:rsidRPr="00B8501F">
        <w:rPr>
          <w:rFonts w:ascii="Doulos SIL" w:hAnsi="Doulos SIL"/>
          <w:i/>
          <w:color w:val="0000FF"/>
        </w:rPr>
        <w:t>báʔŕ=rɛ̄ʔ</w:t>
      </w:r>
      <w:r>
        <w:tab/>
        <w:t>‘hit’’</w:t>
      </w:r>
    </w:p>
    <w:p w14:paraId="1BF8E9D1" w14:textId="0C626AEA" w:rsidR="008E7480" w:rsidRDefault="008E7480" w:rsidP="00873A4F">
      <w:pPr>
        <w:tabs>
          <w:tab w:val="clear" w:pos="369"/>
          <w:tab w:val="left" w:pos="720"/>
          <w:tab w:val="left" w:pos="1080"/>
          <w:tab w:val="left" w:pos="2070"/>
          <w:tab w:val="left" w:pos="3060"/>
          <w:tab w:val="left" w:pos="4500"/>
          <w:tab w:val="left" w:pos="5850"/>
        </w:tabs>
        <w:ind w:left="5850" w:hanging="5850"/>
        <w:jc w:val="left"/>
      </w:pPr>
      <w:r>
        <w:tab/>
      </w:r>
      <w:r>
        <w:tab/>
      </w:r>
      <w:r w:rsidR="000F4057">
        <w:rPr>
          <w:rFonts w:ascii="Doulos SIL" w:hAnsi="Doulos SIL"/>
          <w:i/>
          <w:color w:val="0000FF"/>
        </w:rPr>
        <w:t>bɛ̀gɛ̀</w:t>
      </w:r>
      <w:r w:rsidRPr="008E7480">
        <w:rPr>
          <w:rFonts w:ascii="Doulos SIL" w:hAnsi="Doulos SIL"/>
          <w:i/>
          <w:color w:val="0000FF"/>
        </w:rPr>
        <w:tab/>
      </w:r>
      <w:r w:rsidR="000F4057">
        <w:rPr>
          <w:rFonts w:ascii="Doulos SIL" w:hAnsi="Doulos SIL"/>
          <w:i/>
          <w:color w:val="0000FF"/>
        </w:rPr>
        <w:t>bɛ́gɛ́</w:t>
      </w:r>
      <w:r>
        <w:rPr>
          <w:rFonts w:ascii="Doulos SIL" w:hAnsi="Doulos SIL"/>
          <w:i/>
          <w:color w:val="0000FF"/>
        </w:rPr>
        <w:tab/>
      </w:r>
      <w:r w:rsidR="00E06D38">
        <w:rPr>
          <w:rFonts w:ascii="Doulos SIL" w:hAnsi="Doulos SIL"/>
          <w:i/>
          <w:color w:val="0000FF"/>
        </w:rPr>
        <w:t>bɛ̀gɛ̀=rɛ̄ʔ</w:t>
      </w:r>
      <w:r>
        <w:rPr>
          <w:rFonts w:ascii="Doulos SIL" w:hAnsi="Doulos SIL"/>
          <w:i/>
          <w:color w:val="0000FF"/>
        </w:rPr>
        <w:tab/>
      </w:r>
      <w:r w:rsidR="00E06D38">
        <w:rPr>
          <w:rFonts w:ascii="Doulos SIL" w:hAnsi="Doulos SIL"/>
          <w:i/>
          <w:color w:val="0000FF"/>
        </w:rPr>
        <w:t>bɛ́gɛ́=rɛ̄ʔ</w:t>
      </w:r>
      <w:r>
        <w:tab/>
        <w:t>‘cut’</w:t>
      </w:r>
    </w:p>
    <w:p w14:paraId="5E9AB433" w14:textId="4CF325D9" w:rsidR="008E7480" w:rsidRDefault="008E7480" w:rsidP="00873A4F">
      <w:pPr>
        <w:tabs>
          <w:tab w:val="clear" w:pos="369"/>
          <w:tab w:val="left" w:pos="720"/>
          <w:tab w:val="left" w:pos="1080"/>
          <w:tab w:val="left" w:pos="2070"/>
          <w:tab w:val="left" w:pos="3060"/>
          <w:tab w:val="left" w:pos="4500"/>
          <w:tab w:val="left" w:pos="5850"/>
        </w:tabs>
        <w:ind w:left="5850" w:hanging="5850"/>
        <w:jc w:val="left"/>
      </w:pPr>
      <w:r>
        <w:tab/>
      </w:r>
      <w:r>
        <w:tab/>
      </w:r>
      <w:r w:rsidRPr="00B8501F">
        <w:rPr>
          <w:rFonts w:ascii="Doulos SIL" w:hAnsi="Doulos SIL"/>
          <w:i/>
          <w:color w:val="0000FF"/>
        </w:rPr>
        <w:t>bìlɛ̀</w:t>
      </w:r>
      <w:r w:rsidRPr="00B8501F">
        <w:rPr>
          <w:rFonts w:ascii="Doulos SIL" w:hAnsi="Doulos SIL"/>
          <w:i/>
          <w:color w:val="0000FF"/>
        </w:rPr>
        <w:tab/>
        <w:t>bílɛ́</w:t>
      </w:r>
      <w:r w:rsidRPr="00B8501F">
        <w:rPr>
          <w:rFonts w:ascii="Doulos SIL" w:hAnsi="Doulos SIL"/>
          <w:i/>
          <w:color w:val="0000FF"/>
        </w:rPr>
        <w:tab/>
      </w:r>
      <w:r w:rsidR="000F4057" w:rsidRPr="00B8501F">
        <w:rPr>
          <w:rFonts w:ascii="Doulos SIL" w:hAnsi="Doulos SIL"/>
          <w:i/>
          <w:color w:val="0000FF"/>
        </w:rPr>
        <w:t>bìlɛ̀=rɛ̄ʔ</w:t>
      </w:r>
      <w:r w:rsidRPr="00B8501F">
        <w:rPr>
          <w:rFonts w:ascii="Doulos SIL" w:hAnsi="Doulos SIL"/>
          <w:i/>
          <w:color w:val="0000FF"/>
        </w:rPr>
        <w:tab/>
      </w:r>
      <w:r w:rsidR="000F4057" w:rsidRPr="00B8501F">
        <w:rPr>
          <w:rFonts w:ascii="Doulos SIL" w:hAnsi="Doulos SIL"/>
          <w:i/>
          <w:color w:val="0000FF"/>
        </w:rPr>
        <w:t>bílɛ́=rɛ̄ʔ</w:t>
      </w:r>
      <w:r w:rsidRPr="00B8501F">
        <w:rPr>
          <w:rFonts w:ascii="Doulos SIL" w:hAnsi="Doulos SIL"/>
          <w:i/>
          <w:color w:val="0000FF"/>
        </w:rPr>
        <w:tab/>
      </w:r>
      <w:r>
        <w:t>‘give’</w:t>
      </w:r>
    </w:p>
    <w:p w14:paraId="0232218F" w14:textId="79FE531B" w:rsidR="008E7480" w:rsidRDefault="008E7480" w:rsidP="00873A4F">
      <w:pPr>
        <w:tabs>
          <w:tab w:val="clear" w:pos="369"/>
          <w:tab w:val="left" w:pos="720"/>
          <w:tab w:val="left" w:pos="1080"/>
          <w:tab w:val="left" w:pos="2070"/>
          <w:tab w:val="left" w:pos="3060"/>
          <w:tab w:val="left" w:pos="4500"/>
          <w:tab w:val="left" w:pos="5850"/>
        </w:tabs>
        <w:ind w:left="5850" w:hanging="5850"/>
        <w:jc w:val="left"/>
      </w:pPr>
      <w:r>
        <w:tab/>
      </w:r>
      <w:r>
        <w:tab/>
      </w:r>
      <w:r w:rsidRPr="00B8501F">
        <w:rPr>
          <w:rFonts w:ascii="Doulos SIL" w:hAnsi="Doulos SIL"/>
          <w:i/>
          <w:color w:val="0000FF"/>
        </w:rPr>
        <w:t>bɔ̀nɔ̀</w:t>
      </w:r>
      <w:r w:rsidRPr="00B8501F">
        <w:rPr>
          <w:rFonts w:ascii="Doulos SIL" w:hAnsi="Doulos SIL"/>
          <w:i/>
          <w:color w:val="0000FF"/>
        </w:rPr>
        <w:tab/>
        <w:t>bɔ̀nɔ̀</w:t>
      </w:r>
      <w:r w:rsidRPr="00B8501F">
        <w:rPr>
          <w:rFonts w:ascii="Doulos SIL" w:hAnsi="Doulos SIL"/>
          <w:i/>
          <w:color w:val="0000FF"/>
        </w:rPr>
        <w:tab/>
      </w:r>
      <w:r w:rsidR="000F4057" w:rsidRPr="00B8501F">
        <w:rPr>
          <w:rFonts w:ascii="Doulos SIL" w:hAnsi="Doulos SIL"/>
          <w:i/>
          <w:color w:val="0000FF"/>
        </w:rPr>
        <w:t>bɔ̀nɔ̀=nɛ̄ʔ</w:t>
      </w:r>
      <w:r w:rsidRPr="00B8501F">
        <w:rPr>
          <w:rFonts w:ascii="Doulos SIL" w:hAnsi="Doulos SIL"/>
          <w:i/>
          <w:color w:val="0000FF"/>
        </w:rPr>
        <w:tab/>
      </w:r>
      <w:r w:rsidR="000F4057" w:rsidRPr="00B8501F">
        <w:rPr>
          <w:rFonts w:ascii="Doulos SIL" w:hAnsi="Doulos SIL"/>
          <w:i/>
          <w:color w:val="0000FF"/>
        </w:rPr>
        <w:t>bɔ́nɔ́=nɛ̄ʔ</w:t>
      </w:r>
      <w:r w:rsidRPr="00B8501F">
        <w:rPr>
          <w:rFonts w:ascii="Doulos SIL" w:hAnsi="Doulos SIL"/>
          <w:i/>
          <w:color w:val="0000FF"/>
        </w:rPr>
        <w:tab/>
      </w:r>
      <w:r>
        <w:t>‘pour out’</w:t>
      </w:r>
    </w:p>
    <w:p w14:paraId="7EE8B989" w14:textId="660BAABA" w:rsidR="008E7480" w:rsidRDefault="008E7480" w:rsidP="00873A4F">
      <w:pPr>
        <w:tabs>
          <w:tab w:val="clear" w:pos="369"/>
          <w:tab w:val="left" w:pos="720"/>
          <w:tab w:val="left" w:pos="1080"/>
          <w:tab w:val="left" w:pos="2070"/>
          <w:tab w:val="left" w:pos="3060"/>
          <w:tab w:val="left" w:pos="4500"/>
          <w:tab w:val="left" w:pos="5850"/>
        </w:tabs>
        <w:ind w:left="5850" w:hanging="5850"/>
        <w:jc w:val="left"/>
      </w:pPr>
      <w:r>
        <w:tab/>
      </w:r>
      <w:r>
        <w:tab/>
      </w:r>
      <w:r w:rsidRPr="00B8501F">
        <w:rPr>
          <w:rFonts w:ascii="Doulos SIL" w:hAnsi="Doulos SIL"/>
          <w:i/>
          <w:color w:val="0000FF"/>
        </w:rPr>
        <w:t>dùtɔ̀lɔ̀</w:t>
      </w:r>
      <w:r w:rsidRPr="00B8501F">
        <w:rPr>
          <w:rFonts w:ascii="Doulos SIL" w:hAnsi="Doulos SIL"/>
          <w:i/>
          <w:color w:val="0000FF"/>
        </w:rPr>
        <w:tab/>
        <w:t>dútɔ́lɔ́</w:t>
      </w:r>
      <w:r w:rsidRPr="00B8501F">
        <w:rPr>
          <w:rFonts w:ascii="Doulos SIL" w:hAnsi="Doulos SIL"/>
          <w:i/>
          <w:color w:val="0000FF"/>
        </w:rPr>
        <w:tab/>
      </w:r>
      <w:r w:rsidR="000F4057" w:rsidRPr="00B8501F">
        <w:rPr>
          <w:rFonts w:ascii="Doulos SIL" w:hAnsi="Doulos SIL"/>
          <w:i/>
          <w:color w:val="0000FF"/>
        </w:rPr>
        <w:t>dùtɔ̀lɔ̀=rɛ̄ʔ</w:t>
      </w:r>
      <w:r w:rsidRPr="00B8501F">
        <w:rPr>
          <w:rFonts w:ascii="Doulos SIL" w:hAnsi="Doulos SIL"/>
          <w:i/>
          <w:color w:val="0000FF"/>
        </w:rPr>
        <w:tab/>
      </w:r>
      <w:r w:rsidR="000F4057" w:rsidRPr="00B8501F">
        <w:rPr>
          <w:rFonts w:ascii="Doulos SIL" w:hAnsi="Doulos SIL"/>
          <w:i/>
          <w:color w:val="0000FF"/>
        </w:rPr>
        <w:t>dútɔ́lɔ́=rɛ̄ʔ</w:t>
      </w:r>
      <w:r w:rsidRPr="00B8501F">
        <w:rPr>
          <w:rFonts w:ascii="Doulos SIL" w:hAnsi="Doulos SIL"/>
          <w:i/>
          <w:color w:val="0000FF"/>
        </w:rPr>
        <w:tab/>
      </w:r>
      <w:r>
        <w:t>‘point at’</w:t>
      </w:r>
    </w:p>
    <w:p w14:paraId="4AFE2383" w14:textId="5FF1428E" w:rsidR="008E7480" w:rsidRPr="008E7480" w:rsidRDefault="008E7480" w:rsidP="00873A4F">
      <w:pPr>
        <w:tabs>
          <w:tab w:val="clear" w:pos="369"/>
          <w:tab w:val="left" w:pos="720"/>
          <w:tab w:val="left" w:pos="1080"/>
          <w:tab w:val="left" w:pos="2070"/>
          <w:tab w:val="left" w:pos="3060"/>
          <w:tab w:val="left" w:pos="4500"/>
          <w:tab w:val="left" w:pos="5850"/>
        </w:tabs>
        <w:ind w:left="5850" w:hanging="5850"/>
        <w:jc w:val="left"/>
      </w:pPr>
      <w:r>
        <w:lastRenderedPageBreak/>
        <w:tab/>
      </w:r>
      <w:r>
        <w:tab/>
      </w:r>
      <w:r w:rsidRPr="00B8501F">
        <w:rPr>
          <w:rFonts w:ascii="Doulos SIL" w:hAnsi="Doulos SIL"/>
          <w:i/>
          <w:color w:val="0000FF"/>
        </w:rPr>
        <w:t>dìmìnàà</w:t>
      </w:r>
      <w:r w:rsidRPr="00B8501F">
        <w:rPr>
          <w:rFonts w:ascii="Doulos SIL" w:hAnsi="Doulos SIL"/>
          <w:i/>
          <w:color w:val="0000FF"/>
        </w:rPr>
        <w:tab/>
      </w:r>
      <w:r w:rsidR="00873A4F" w:rsidRPr="00B8501F">
        <w:rPr>
          <w:rFonts w:ascii="Doulos SIL" w:hAnsi="Doulos SIL"/>
          <w:i/>
          <w:color w:val="0000FF"/>
        </w:rPr>
        <w:t>dímínáá</w:t>
      </w:r>
      <w:r w:rsidRPr="00B8501F">
        <w:rPr>
          <w:rFonts w:ascii="Doulos SIL" w:hAnsi="Doulos SIL"/>
          <w:i/>
          <w:color w:val="0000FF"/>
        </w:rPr>
        <w:tab/>
      </w:r>
      <w:r w:rsidR="00873A4F" w:rsidRPr="00B8501F">
        <w:rPr>
          <w:rFonts w:ascii="Doulos SIL" w:hAnsi="Doulos SIL"/>
          <w:i/>
          <w:color w:val="0000FF"/>
        </w:rPr>
        <w:t>dìmìnàà=nɛ̄ʔ</w:t>
      </w:r>
      <w:r w:rsidRPr="00B8501F">
        <w:rPr>
          <w:rFonts w:ascii="Doulos SIL" w:hAnsi="Doulos SIL"/>
          <w:i/>
          <w:color w:val="0000FF"/>
        </w:rPr>
        <w:tab/>
      </w:r>
      <w:r w:rsidR="00873A4F" w:rsidRPr="00B8501F">
        <w:rPr>
          <w:rFonts w:ascii="Doulos SIL" w:hAnsi="Doulos SIL"/>
          <w:i/>
          <w:color w:val="0000FF"/>
        </w:rPr>
        <w:t>dímínáá=nɛ̄ʔ</w:t>
      </w:r>
      <w:r w:rsidRPr="00B8501F">
        <w:rPr>
          <w:rFonts w:ascii="Doulos SIL" w:hAnsi="Doulos SIL"/>
          <w:i/>
          <w:color w:val="0000FF"/>
        </w:rPr>
        <w:tab/>
      </w:r>
      <w:r>
        <w:t>‘hurt (sb)’</w:t>
      </w:r>
    </w:p>
    <w:p w14:paraId="7AADED66" w14:textId="77777777" w:rsidR="008E7480" w:rsidRDefault="008E7480" w:rsidP="00873A4F">
      <w:pPr>
        <w:tabs>
          <w:tab w:val="clear" w:pos="369"/>
          <w:tab w:val="left" w:pos="720"/>
          <w:tab w:val="left" w:pos="1080"/>
          <w:tab w:val="left" w:pos="2070"/>
          <w:tab w:val="left" w:pos="3060"/>
          <w:tab w:val="left" w:pos="4500"/>
          <w:tab w:val="left" w:pos="5850"/>
        </w:tabs>
        <w:ind w:left="5850" w:hanging="5850"/>
        <w:jc w:val="left"/>
      </w:pPr>
    </w:p>
    <w:p w14:paraId="7D79525E" w14:textId="5B69FCEE" w:rsidR="008E7480" w:rsidRDefault="008E7480" w:rsidP="00873A4F">
      <w:pPr>
        <w:tabs>
          <w:tab w:val="clear" w:pos="369"/>
          <w:tab w:val="left" w:pos="720"/>
          <w:tab w:val="left" w:pos="1080"/>
          <w:tab w:val="left" w:pos="2070"/>
          <w:tab w:val="left" w:pos="3060"/>
          <w:tab w:val="left" w:pos="4500"/>
          <w:tab w:val="left" w:pos="5850"/>
        </w:tabs>
        <w:ind w:left="5850" w:hanging="5850"/>
        <w:jc w:val="left"/>
      </w:pPr>
      <w:r>
        <w:tab/>
        <w:t xml:space="preserve">b. </w:t>
      </w:r>
      <w:r w:rsidR="00873A4F">
        <w:t>contour</w:t>
      </w:r>
      <w:r>
        <w:t>-toned</w:t>
      </w:r>
    </w:p>
    <w:p w14:paraId="38926E88" w14:textId="234DB750" w:rsidR="008E7480" w:rsidRDefault="008E7480" w:rsidP="00873A4F">
      <w:pPr>
        <w:tabs>
          <w:tab w:val="clear" w:pos="369"/>
          <w:tab w:val="left" w:pos="720"/>
          <w:tab w:val="left" w:pos="1080"/>
          <w:tab w:val="left" w:pos="2070"/>
          <w:tab w:val="left" w:pos="3060"/>
          <w:tab w:val="left" w:pos="4500"/>
          <w:tab w:val="left" w:pos="5850"/>
        </w:tabs>
        <w:ind w:left="5850" w:hanging="5850"/>
        <w:jc w:val="left"/>
      </w:pPr>
      <w:r>
        <w:tab/>
      </w:r>
      <w:r>
        <w:tab/>
      </w:r>
      <w:r w:rsidRPr="00B8501F">
        <w:rPr>
          <w:rFonts w:ascii="Doulos SIL" w:hAnsi="Doulos SIL"/>
          <w:i/>
          <w:color w:val="0000FF"/>
        </w:rPr>
        <w:t>dàkɔ̂</w:t>
      </w:r>
      <w:r w:rsidRPr="00B8501F">
        <w:rPr>
          <w:rFonts w:ascii="Doulos SIL" w:hAnsi="Doulos SIL"/>
          <w:i/>
          <w:color w:val="0000FF"/>
        </w:rPr>
        <w:tab/>
        <w:t>dákɔ̂</w:t>
      </w:r>
      <w:r w:rsidRPr="00B8501F">
        <w:rPr>
          <w:rFonts w:ascii="Doulos SIL" w:hAnsi="Doulos SIL"/>
          <w:i/>
          <w:color w:val="0000FF"/>
        </w:rPr>
        <w:tab/>
      </w:r>
      <w:r w:rsidR="00873A4F" w:rsidRPr="00B8501F">
        <w:rPr>
          <w:rFonts w:ascii="Doulos SIL" w:hAnsi="Doulos SIL"/>
          <w:i/>
          <w:color w:val="0000FF"/>
        </w:rPr>
        <w:t>dàkɔ́ɔ̀=rɛ̄ʔ</w:t>
      </w:r>
      <w:r w:rsidRPr="00B8501F">
        <w:rPr>
          <w:rFonts w:ascii="Doulos SIL" w:hAnsi="Doulos SIL"/>
          <w:i/>
          <w:color w:val="0000FF"/>
        </w:rPr>
        <w:tab/>
      </w:r>
      <w:r w:rsidR="00873A4F" w:rsidRPr="00B8501F">
        <w:rPr>
          <w:rFonts w:ascii="Doulos SIL" w:hAnsi="Doulos SIL"/>
          <w:i/>
          <w:color w:val="0000FF"/>
        </w:rPr>
        <w:t>dákɔ́ɔ̀=rɛ̄ʔ</w:t>
      </w:r>
      <w:r w:rsidRPr="00B8501F">
        <w:rPr>
          <w:rFonts w:ascii="Doulos SIL" w:hAnsi="Doulos SIL"/>
          <w:i/>
          <w:color w:val="0000FF"/>
        </w:rPr>
        <w:tab/>
      </w:r>
      <w:r>
        <w:t>‘catch (sth thrown)’</w:t>
      </w:r>
    </w:p>
    <w:p w14:paraId="2831BE23" w14:textId="3AB8140C" w:rsidR="008E7480" w:rsidRDefault="008E7480" w:rsidP="00873A4F">
      <w:pPr>
        <w:tabs>
          <w:tab w:val="clear" w:pos="369"/>
          <w:tab w:val="left" w:pos="720"/>
          <w:tab w:val="left" w:pos="1080"/>
          <w:tab w:val="left" w:pos="2070"/>
          <w:tab w:val="left" w:pos="3060"/>
          <w:tab w:val="left" w:pos="4500"/>
          <w:tab w:val="left" w:pos="5850"/>
        </w:tabs>
        <w:ind w:left="5850" w:hanging="5850"/>
        <w:jc w:val="left"/>
      </w:pPr>
      <w:r>
        <w:tab/>
      </w:r>
      <w:r>
        <w:tab/>
      </w:r>
      <w:r w:rsidRPr="00B8501F">
        <w:rPr>
          <w:rFonts w:ascii="Doulos SIL" w:hAnsi="Doulos SIL"/>
          <w:i/>
          <w:color w:val="0000FF"/>
        </w:rPr>
        <w:t>kùlɔ́nɔ̀</w:t>
      </w:r>
      <w:r w:rsidRPr="00B8501F">
        <w:rPr>
          <w:rFonts w:ascii="Doulos SIL" w:hAnsi="Doulos SIL"/>
          <w:i/>
          <w:color w:val="0000FF"/>
        </w:rPr>
        <w:tab/>
        <w:t>kúlɔ́nɔ̀</w:t>
      </w:r>
      <w:r w:rsidRPr="00B8501F">
        <w:rPr>
          <w:rFonts w:ascii="Doulos SIL" w:hAnsi="Doulos SIL"/>
          <w:i/>
          <w:color w:val="0000FF"/>
        </w:rPr>
        <w:tab/>
      </w:r>
      <w:r w:rsidR="00873A4F" w:rsidRPr="00B8501F">
        <w:rPr>
          <w:rFonts w:ascii="Doulos SIL" w:hAnsi="Doulos SIL"/>
          <w:i/>
          <w:color w:val="0000FF"/>
        </w:rPr>
        <w:t>kùlɔ́nɔ̀=nɛ̄ʔ</w:t>
      </w:r>
      <w:r w:rsidRPr="00B8501F">
        <w:rPr>
          <w:rFonts w:ascii="Doulos SIL" w:hAnsi="Doulos SIL"/>
          <w:i/>
          <w:color w:val="0000FF"/>
        </w:rPr>
        <w:tab/>
      </w:r>
      <w:r w:rsidR="00873A4F" w:rsidRPr="00B8501F">
        <w:rPr>
          <w:rFonts w:ascii="Doulos SIL" w:hAnsi="Doulos SIL"/>
          <w:i/>
          <w:color w:val="0000FF"/>
        </w:rPr>
        <w:t>kúlɔ́nɔ̀=nɛ̄ʔ</w:t>
      </w:r>
      <w:r w:rsidRPr="00B8501F">
        <w:rPr>
          <w:rFonts w:ascii="Doulos SIL" w:hAnsi="Doulos SIL"/>
          <w:i/>
          <w:color w:val="0000FF"/>
        </w:rPr>
        <w:tab/>
      </w:r>
      <w:r>
        <w:t>‘tie’</w:t>
      </w:r>
    </w:p>
    <w:p w14:paraId="12A53A39" w14:textId="79D64777" w:rsidR="008E7480" w:rsidRDefault="008E7480" w:rsidP="00873A4F">
      <w:pPr>
        <w:tabs>
          <w:tab w:val="clear" w:pos="369"/>
          <w:tab w:val="left" w:pos="720"/>
          <w:tab w:val="left" w:pos="1080"/>
          <w:tab w:val="left" w:pos="2070"/>
          <w:tab w:val="left" w:pos="3060"/>
          <w:tab w:val="left" w:pos="4500"/>
          <w:tab w:val="left" w:pos="5850"/>
        </w:tabs>
        <w:ind w:left="5850" w:hanging="5850"/>
        <w:jc w:val="left"/>
      </w:pPr>
      <w:r>
        <w:tab/>
      </w:r>
      <w:r>
        <w:tab/>
      </w:r>
      <w:r w:rsidRPr="00B8501F">
        <w:rPr>
          <w:rFonts w:ascii="Doulos SIL" w:hAnsi="Doulos SIL"/>
          <w:i/>
          <w:color w:val="0000FF"/>
        </w:rPr>
        <w:t>dùtɔ́ʔɔ́nɔ̀</w:t>
      </w:r>
      <w:r w:rsidRPr="00B8501F">
        <w:rPr>
          <w:rFonts w:ascii="Doulos SIL" w:hAnsi="Doulos SIL"/>
          <w:i/>
          <w:color w:val="0000FF"/>
        </w:rPr>
        <w:tab/>
        <w:t>dútɔ́ʔɔ́nɔ̀</w:t>
      </w:r>
      <w:r w:rsidRPr="00B8501F">
        <w:rPr>
          <w:rFonts w:ascii="Doulos SIL" w:hAnsi="Doulos SIL"/>
          <w:i/>
          <w:color w:val="0000FF"/>
        </w:rPr>
        <w:tab/>
      </w:r>
      <w:r w:rsidR="00873A4F" w:rsidRPr="00B8501F">
        <w:rPr>
          <w:rFonts w:ascii="Doulos SIL" w:hAnsi="Doulos SIL"/>
          <w:i/>
          <w:color w:val="0000FF"/>
        </w:rPr>
        <w:t>dùtɔ́ʔɔ́nɔ̀=nɛ̄ʔ</w:t>
      </w:r>
      <w:r w:rsidRPr="00B8501F">
        <w:rPr>
          <w:rFonts w:ascii="Doulos SIL" w:hAnsi="Doulos SIL"/>
          <w:i/>
          <w:color w:val="0000FF"/>
        </w:rPr>
        <w:tab/>
      </w:r>
      <w:r w:rsidR="00873A4F" w:rsidRPr="00B8501F">
        <w:rPr>
          <w:rFonts w:ascii="Doulos SIL" w:hAnsi="Doulos SIL"/>
          <w:i/>
          <w:color w:val="0000FF"/>
        </w:rPr>
        <w:t>dútɔ́ʔɔ́nɔ̀=nɛ̄ʔ</w:t>
      </w:r>
      <w:r w:rsidRPr="00B8501F">
        <w:rPr>
          <w:rFonts w:ascii="Doulos SIL" w:hAnsi="Doulos SIL"/>
          <w:i/>
          <w:color w:val="0000FF"/>
        </w:rPr>
        <w:tab/>
      </w:r>
      <w:r>
        <w:t>‘cover (sb)’</w:t>
      </w:r>
    </w:p>
    <w:p w14:paraId="0C655774" w14:textId="20EF4840" w:rsidR="008E7480" w:rsidRPr="008E7480" w:rsidRDefault="008E7480" w:rsidP="00873A4F">
      <w:pPr>
        <w:tabs>
          <w:tab w:val="clear" w:pos="369"/>
          <w:tab w:val="left" w:pos="720"/>
          <w:tab w:val="left" w:pos="1080"/>
          <w:tab w:val="left" w:pos="2070"/>
          <w:tab w:val="left" w:pos="3060"/>
          <w:tab w:val="left" w:pos="4500"/>
          <w:tab w:val="left" w:pos="5850"/>
        </w:tabs>
        <w:ind w:left="5850" w:hanging="5850"/>
        <w:jc w:val="left"/>
      </w:pPr>
      <w:r>
        <w:tab/>
      </w:r>
      <w:r>
        <w:tab/>
      </w:r>
      <w:r w:rsidR="00873A4F" w:rsidRPr="00B8501F">
        <w:rPr>
          <w:rFonts w:ascii="Doulos SIL" w:hAnsi="Doulos SIL"/>
          <w:i/>
          <w:color w:val="0000FF"/>
        </w:rPr>
        <w:t>fìrìkíyɛ̀</w:t>
      </w:r>
      <w:r w:rsidR="00873A4F" w:rsidRPr="00B8501F">
        <w:rPr>
          <w:rFonts w:ascii="Doulos SIL" w:hAnsi="Doulos SIL"/>
          <w:i/>
          <w:color w:val="0000FF"/>
        </w:rPr>
        <w:tab/>
        <w:t>fíríkíyɛ̀</w:t>
      </w:r>
      <w:r w:rsidRPr="00B8501F">
        <w:rPr>
          <w:rFonts w:ascii="Doulos SIL" w:hAnsi="Doulos SIL"/>
          <w:i/>
          <w:color w:val="0000FF"/>
        </w:rPr>
        <w:tab/>
      </w:r>
      <w:r w:rsidR="00873A4F" w:rsidRPr="00B8501F">
        <w:rPr>
          <w:rFonts w:ascii="Doulos SIL" w:hAnsi="Doulos SIL"/>
          <w:i/>
          <w:color w:val="0000FF"/>
        </w:rPr>
        <w:t>fìrìkíyɛ̀=rɛ̄ʔ</w:t>
      </w:r>
      <w:r w:rsidRPr="00B8501F">
        <w:rPr>
          <w:rFonts w:ascii="Doulos SIL" w:hAnsi="Doulos SIL"/>
          <w:i/>
          <w:color w:val="0000FF"/>
        </w:rPr>
        <w:tab/>
      </w:r>
      <w:r w:rsidR="00873A4F" w:rsidRPr="00B8501F">
        <w:rPr>
          <w:rFonts w:ascii="Doulos SIL" w:hAnsi="Doulos SIL"/>
          <w:i/>
          <w:color w:val="0000FF"/>
        </w:rPr>
        <w:t>fíríkíyɛ̀=rɛ̄ʔ</w:t>
      </w:r>
      <w:r w:rsidRPr="00B8501F">
        <w:rPr>
          <w:rFonts w:ascii="Doulos SIL" w:hAnsi="Doulos SIL"/>
          <w:i/>
          <w:color w:val="0000FF"/>
        </w:rPr>
        <w:tab/>
      </w:r>
      <w:r>
        <w:t>‘hobble (animal)’</w:t>
      </w:r>
    </w:p>
    <w:p w14:paraId="4789CCC0" w14:textId="77777777" w:rsidR="008E7480" w:rsidRDefault="008E7480" w:rsidP="003614EE"/>
    <w:p w14:paraId="57638DFF" w14:textId="77777777" w:rsidR="000A13BA" w:rsidRPr="003614EE" w:rsidRDefault="000A13BA" w:rsidP="000A13BA"/>
    <w:p w14:paraId="214B4F06" w14:textId="77777777" w:rsidR="000A13BA" w:rsidRDefault="000A13BA" w:rsidP="000A13BA">
      <w:pPr>
        <w:pStyle w:val="Heading4"/>
        <w:numPr>
          <w:ilvl w:val="3"/>
          <w:numId w:val="1"/>
        </w:numPr>
      </w:pPr>
      <w:bookmarkStart w:id="1383" w:name="_Toc167069731"/>
      <w:bookmarkStart w:id="1384" w:name="_Toc337412122"/>
      <w:r w:rsidRPr="00922D4A">
        <w:t xml:space="preserve">Future </w:t>
      </w:r>
      <w:bookmarkEnd w:id="1383"/>
      <w:r>
        <w:t>(</w:t>
      </w:r>
      <w:r>
        <w:rPr>
          <w:rFonts w:ascii="Doulos SIL" w:hAnsi="Doulos SIL"/>
          <w:i/>
          <w:color w:val="0000FF"/>
        </w:rPr>
        <w:t>sà</w:t>
      </w:r>
      <w:r>
        <w:t xml:space="preserve"> )</w:t>
      </w:r>
      <w:bookmarkEnd w:id="1384"/>
    </w:p>
    <w:p w14:paraId="2D41B3D4" w14:textId="28C8ED31" w:rsidR="00830677" w:rsidRDefault="000A13BA" w:rsidP="00830677">
      <w:r>
        <w:t xml:space="preserve">Future particle </w:t>
      </w:r>
      <w:r w:rsidRPr="00986631">
        <w:rPr>
          <w:rFonts w:ascii="Doulos SIL" w:hAnsi="Doulos SIL"/>
          <w:i/>
          <w:color w:val="0000FF"/>
        </w:rPr>
        <w:t>sà</w:t>
      </w:r>
      <w:r>
        <w:t xml:space="preserve"> occurs in post-subject position, preceding any objects</w:t>
      </w:r>
      <w:r w:rsidR="00830677">
        <w:t xml:space="preserve"> as well as the verb, which takes the same imperfective form as in the present. </w:t>
      </w:r>
    </w:p>
    <w:p w14:paraId="3BBB54E2" w14:textId="032DCB69" w:rsidR="00537163" w:rsidRDefault="00830677" w:rsidP="000A13BA">
      <w:r>
        <w:tab/>
        <w:t xml:space="preserve">(xx1) has the positive and negative conjugations of an intransitive verb. The positive conjugation is straightforward. The subject has the </w:t>
      </w:r>
      <w:r w:rsidRPr="00D8383A">
        <w:t>/H+</w:t>
      </w:r>
      <w:r w:rsidRPr="00830677">
        <w:rPr>
          <w:color w:val="008000"/>
        </w:rPr>
        <w:t>=</w:t>
      </w:r>
      <w:r w:rsidRPr="00830677">
        <w:rPr>
          <w:color w:val="008000"/>
        </w:rPr>
        <w:sym w:font="Symbol" w:char="F0C6"/>
      </w:r>
      <w:r>
        <w:t xml:space="preserve">/ enclitic typical of the imperfective system, and the future particle </w:t>
      </w:r>
      <w:r w:rsidRPr="00DB18E3">
        <w:rPr>
          <w:rFonts w:ascii="Doulos SIL" w:hAnsi="Doulos SIL"/>
          <w:i/>
          <w:color w:val="0000FF"/>
        </w:rPr>
        <w:t>sà</w:t>
      </w:r>
      <w:r>
        <w:t xml:space="preserve"> is L</w:t>
      </w:r>
      <w:r>
        <w:noBreakHyphen/>
        <w:t>toned. In the negative conjugation, there is no enclitic on the subject. The M</w:t>
      </w:r>
      <w:r>
        <w:noBreakHyphen/>
        <w:t>toned subject pronouns spread the M into the future particle, which surfaces as sā (xx1a). The other pronouns are followed by H</w:t>
      </w:r>
      <w:r>
        <w:noBreakHyphen/>
        <w:t xml:space="preserve">toned </w:t>
      </w:r>
      <w:r w:rsidRPr="00DB18E3">
        <w:rPr>
          <w:rFonts w:ascii="Doulos SIL" w:hAnsi="Doulos SIL"/>
          <w:i/>
          <w:color w:val="0000FF"/>
        </w:rPr>
        <w:t>sá</w:t>
      </w:r>
      <w:r>
        <w:t xml:space="preserve"> (xx1b). </w:t>
      </w:r>
    </w:p>
    <w:p w14:paraId="1BBEE1BB" w14:textId="77777777" w:rsidR="00830677" w:rsidRDefault="00830677" w:rsidP="000A13BA"/>
    <w:p w14:paraId="04E68194" w14:textId="1AF93836" w:rsidR="00830677" w:rsidRDefault="00830677" w:rsidP="00830677">
      <w:pPr>
        <w:tabs>
          <w:tab w:val="clear" w:pos="369"/>
          <w:tab w:val="left" w:pos="720"/>
          <w:tab w:val="left" w:pos="1080"/>
          <w:tab w:val="left" w:pos="2790"/>
          <w:tab w:val="left" w:pos="4770"/>
        </w:tabs>
      </w:pPr>
      <w:r>
        <w:t>(xx1)</w:t>
      </w:r>
      <w:r>
        <w:tab/>
      </w:r>
      <w:r>
        <w:tab/>
        <w:t>subject</w:t>
      </w:r>
      <w:r>
        <w:tab/>
        <w:t>‘will run’</w:t>
      </w:r>
      <w:r>
        <w:tab/>
        <w:t>‘will not run’</w:t>
      </w:r>
    </w:p>
    <w:p w14:paraId="2674E316" w14:textId="77777777" w:rsidR="00830677" w:rsidRDefault="00830677" w:rsidP="00830677">
      <w:pPr>
        <w:tabs>
          <w:tab w:val="clear" w:pos="369"/>
          <w:tab w:val="left" w:pos="720"/>
          <w:tab w:val="left" w:pos="1080"/>
          <w:tab w:val="left" w:pos="2790"/>
          <w:tab w:val="left" w:pos="4770"/>
        </w:tabs>
      </w:pPr>
    </w:p>
    <w:p w14:paraId="6D388DFE" w14:textId="56D94A85" w:rsidR="00830677" w:rsidRPr="00DB18E3" w:rsidRDefault="00830677" w:rsidP="00830677">
      <w:pPr>
        <w:tabs>
          <w:tab w:val="clear" w:pos="369"/>
          <w:tab w:val="left" w:pos="720"/>
          <w:tab w:val="left" w:pos="1080"/>
          <w:tab w:val="left" w:pos="2790"/>
          <w:tab w:val="left" w:pos="4770"/>
        </w:tabs>
        <w:rPr>
          <w:rFonts w:ascii="Doulos SIL" w:hAnsi="Doulos SIL"/>
          <w:i/>
          <w:color w:val="0000FF"/>
        </w:rPr>
      </w:pPr>
      <w:r>
        <w:tab/>
        <w:t>a.</w:t>
      </w:r>
      <w:r>
        <w:tab/>
        <w:t>1Sg</w:t>
      </w:r>
      <w:r>
        <w:tab/>
      </w:r>
      <w:r w:rsidRPr="00DB18E3">
        <w:rPr>
          <w:rFonts w:ascii="Doulos SIL" w:hAnsi="Doulos SIL"/>
          <w:i/>
          <w:color w:val="0000FF"/>
        </w:rPr>
        <w:t>má=</w:t>
      </w:r>
      <w:r w:rsidRPr="00DB18E3">
        <w:rPr>
          <w:rFonts w:ascii="Doulos SIL" w:hAnsi="Doulos SIL"/>
          <w:i/>
          <w:color w:val="0000FF"/>
        </w:rPr>
        <w:sym w:font="Symbol" w:char="F0C6"/>
      </w:r>
      <w:r w:rsidRPr="00DB18E3">
        <w:rPr>
          <w:rFonts w:ascii="Doulos SIL" w:hAnsi="Doulos SIL"/>
          <w:i/>
          <w:color w:val="0000FF"/>
        </w:rPr>
        <w:t xml:space="preserve"> sà fìdɛ̂</w:t>
      </w:r>
      <w:r w:rsidRPr="00DB18E3">
        <w:rPr>
          <w:rFonts w:ascii="Doulos SIL" w:hAnsi="Doulos SIL"/>
          <w:i/>
          <w:color w:val="0000FF"/>
        </w:rPr>
        <w:tab/>
        <w:t>mā sā fìdɛ́ɛ̀=rɛ̄ʔ</w:t>
      </w:r>
    </w:p>
    <w:p w14:paraId="6557AB9C" w14:textId="49AC3163" w:rsidR="00830677" w:rsidRDefault="00830677" w:rsidP="00830677">
      <w:pPr>
        <w:tabs>
          <w:tab w:val="clear" w:pos="369"/>
          <w:tab w:val="left" w:pos="720"/>
          <w:tab w:val="left" w:pos="1080"/>
          <w:tab w:val="left" w:pos="2790"/>
          <w:tab w:val="left" w:pos="4770"/>
        </w:tabs>
      </w:pPr>
      <w:r>
        <w:tab/>
      </w:r>
      <w:r>
        <w:tab/>
        <w:t>2Sg</w:t>
      </w:r>
      <w:r>
        <w:tab/>
      </w:r>
      <w:r w:rsidRPr="00DB18E3">
        <w:rPr>
          <w:rFonts w:ascii="Doulos SIL" w:hAnsi="Doulos SIL"/>
          <w:i/>
          <w:color w:val="0000FF"/>
        </w:rPr>
        <w:t>wó=</w:t>
      </w:r>
      <w:r w:rsidRPr="00DB18E3">
        <w:rPr>
          <w:rFonts w:ascii="Doulos SIL" w:hAnsi="Doulos SIL"/>
          <w:i/>
          <w:color w:val="0000FF"/>
        </w:rPr>
        <w:sym w:font="Symbol" w:char="F0C6"/>
      </w:r>
      <w:r w:rsidRPr="00DB18E3">
        <w:rPr>
          <w:rFonts w:ascii="Doulos SIL" w:hAnsi="Doulos SIL"/>
          <w:i/>
          <w:color w:val="0000FF"/>
        </w:rPr>
        <w:t xml:space="preserve"> sà fìdɛ̂</w:t>
      </w:r>
      <w:r w:rsidRPr="00DB18E3">
        <w:rPr>
          <w:rFonts w:ascii="Doulos SIL" w:hAnsi="Doulos SIL"/>
          <w:i/>
          <w:color w:val="0000FF"/>
        </w:rPr>
        <w:tab/>
        <w:t>wō sā fìdɛ́ɛ̀=rɛ̄ʔ</w:t>
      </w:r>
    </w:p>
    <w:p w14:paraId="5A63CA76" w14:textId="023626CB" w:rsidR="00830677" w:rsidRPr="00DB18E3" w:rsidRDefault="00830677" w:rsidP="00830677">
      <w:pPr>
        <w:tabs>
          <w:tab w:val="clear" w:pos="369"/>
          <w:tab w:val="left" w:pos="720"/>
          <w:tab w:val="left" w:pos="1080"/>
          <w:tab w:val="left" w:pos="2790"/>
          <w:tab w:val="left" w:pos="4770"/>
        </w:tabs>
        <w:rPr>
          <w:rFonts w:ascii="Doulos SIL" w:hAnsi="Doulos SIL"/>
          <w:i/>
          <w:color w:val="0000FF"/>
        </w:rPr>
      </w:pPr>
      <w:r>
        <w:tab/>
      </w:r>
      <w:r>
        <w:tab/>
        <w:t>2Pl</w:t>
      </w:r>
      <w:r>
        <w:tab/>
      </w:r>
      <w:r w:rsidRPr="00DB18E3">
        <w:rPr>
          <w:rFonts w:ascii="Doulos SIL" w:hAnsi="Doulos SIL"/>
          <w:i/>
          <w:color w:val="0000FF"/>
        </w:rPr>
        <w:t>ēéⁿ=</w:t>
      </w:r>
      <w:r w:rsidRPr="00DB18E3">
        <w:rPr>
          <w:rFonts w:ascii="Doulos SIL" w:hAnsi="Doulos SIL"/>
          <w:i/>
          <w:color w:val="0000FF"/>
        </w:rPr>
        <w:sym w:font="Symbol" w:char="F0C6"/>
      </w:r>
      <w:r w:rsidRPr="00DB18E3">
        <w:rPr>
          <w:rFonts w:ascii="Doulos SIL" w:hAnsi="Doulos SIL"/>
          <w:i/>
          <w:color w:val="0000FF"/>
        </w:rPr>
        <w:t xml:space="preserve"> sà fìdɛ̂</w:t>
      </w:r>
      <w:r w:rsidRPr="00DB18E3">
        <w:rPr>
          <w:rFonts w:ascii="Doulos SIL" w:hAnsi="Doulos SIL"/>
          <w:i/>
          <w:color w:val="0000FF"/>
        </w:rPr>
        <w:tab/>
        <w:t>ēēⁿ sā fìdɛ́ɛ̀=rɛ̄ʔ</w:t>
      </w:r>
    </w:p>
    <w:p w14:paraId="5C2C6269" w14:textId="77777777" w:rsidR="00830677" w:rsidRDefault="00830677" w:rsidP="00830677">
      <w:pPr>
        <w:tabs>
          <w:tab w:val="clear" w:pos="369"/>
          <w:tab w:val="left" w:pos="720"/>
          <w:tab w:val="left" w:pos="1080"/>
          <w:tab w:val="left" w:pos="2790"/>
          <w:tab w:val="left" w:pos="4770"/>
        </w:tabs>
      </w:pPr>
    </w:p>
    <w:p w14:paraId="64F7FED6" w14:textId="57BC2B6C" w:rsidR="00830677" w:rsidRDefault="00830677" w:rsidP="00830677">
      <w:pPr>
        <w:tabs>
          <w:tab w:val="clear" w:pos="369"/>
          <w:tab w:val="left" w:pos="720"/>
          <w:tab w:val="left" w:pos="1080"/>
          <w:tab w:val="left" w:pos="2790"/>
          <w:tab w:val="left" w:pos="4770"/>
        </w:tabs>
      </w:pPr>
      <w:r>
        <w:tab/>
        <w:t>b.</w:t>
      </w:r>
      <w:r>
        <w:tab/>
        <w:t>1Pl</w:t>
      </w:r>
      <w:r>
        <w:tab/>
      </w:r>
      <w:r w:rsidRPr="00DB18E3">
        <w:rPr>
          <w:rFonts w:ascii="Doulos SIL" w:hAnsi="Doulos SIL"/>
          <w:i/>
          <w:color w:val="0000FF"/>
        </w:rPr>
        <w:t>mùʔúⁿ=</w:t>
      </w:r>
      <w:r w:rsidRPr="00DB18E3">
        <w:rPr>
          <w:rFonts w:ascii="Doulos SIL" w:hAnsi="Doulos SIL"/>
          <w:i/>
          <w:color w:val="0000FF"/>
        </w:rPr>
        <w:sym w:font="Symbol" w:char="F0C6"/>
      </w:r>
      <w:r w:rsidRPr="00DB18E3">
        <w:rPr>
          <w:rFonts w:ascii="Doulos SIL" w:hAnsi="Doulos SIL"/>
          <w:i/>
          <w:color w:val="0000FF"/>
        </w:rPr>
        <w:t xml:space="preserve"> sà fìdɛ̂</w:t>
      </w:r>
      <w:r w:rsidRPr="00DB18E3">
        <w:rPr>
          <w:rFonts w:ascii="Doulos SIL" w:hAnsi="Doulos SIL"/>
          <w:i/>
          <w:color w:val="0000FF"/>
        </w:rPr>
        <w:tab/>
        <w:t>mùʔùⁿ sá fìdɛ́ɛ̀=rɛ̄ʔ</w:t>
      </w:r>
    </w:p>
    <w:p w14:paraId="757AF5FB" w14:textId="68DABC27" w:rsidR="00830677" w:rsidRPr="00DB18E3" w:rsidRDefault="00830677" w:rsidP="00830677">
      <w:pPr>
        <w:tabs>
          <w:tab w:val="clear" w:pos="369"/>
          <w:tab w:val="left" w:pos="720"/>
          <w:tab w:val="left" w:pos="1080"/>
          <w:tab w:val="left" w:pos="2790"/>
          <w:tab w:val="left" w:pos="4770"/>
        </w:tabs>
        <w:rPr>
          <w:rFonts w:ascii="Doulos SIL" w:hAnsi="Doulos SIL"/>
          <w:i/>
          <w:color w:val="0000FF"/>
        </w:rPr>
      </w:pPr>
      <w:r>
        <w:tab/>
      </w:r>
      <w:r>
        <w:tab/>
        <w:t>3SgHum</w:t>
      </w:r>
      <w:r>
        <w:tab/>
      </w:r>
      <w:r w:rsidRPr="00DB18E3">
        <w:rPr>
          <w:rFonts w:ascii="Doulos SIL" w:hAnsi="Doulos SIL"/>
          <w:i/>
          <w:color w:val="0000FF"/>
        </w:rPr>
        <w:t>á=</w:t>
      </w:r>
      <w:r w:rsidRPr="00DB18E3">
        <w:rPr>
          <w:rFonts w:ascii="Doulos SIL" w:hAnsi="Doulos SIL"/>
          <w:i/>
          <w:color w:val="0000FF"/>
        </w:rPr>
        <w:sym w:font="Symbol" w:char="F0C6"/>
      </w:r>
      <w:r w:rsidRPr="00DB18E3">
        <w:rPr>
          <w:rFonts w:ascii="Doulos SIL" w:hAnsi="Doulos SIL"/>
          <w:i/>
          <w:color w:val="0000FF"/>
        </w:rPr>
        <w:t xml:space="preserve"> sà fìdɛ̂</w:t>
      </w:r>
      <w:r w:rsidRPr="00DB18E3">
        <w:rPr>
          <w:rFonts w:ascii="Doulos SIL" w:hAnsi="Doulos SIL"/>
          <w:i/>
          <w:color w:val="0000FF"/>
        </w:rPr>
        <w:tab/>
        <w:t>à sá fìdɛ́ɛ̀=rɛ̄ʔ</w:t>
      </w:r>
    </w:p>
    <w:p w14:paraId="093B9852" w14:textId="2A710FEB" w:rsidR="00830677" w:rsidRPr="00DB18E3" w:rsidRDefault="00830677" w:rsidP="00830677">
      <w:pPr>
        <w:tabs>
          <w:tab w:val="clear" w:pos="369"/>
          <w:tab w:val="left" w:pos="720"/>
          <w:tab w:val="left" w:pos="1080"/>
          <w:tab w:val="left" w:pos="2790"/>
          <w:tab w:val="left" w:pos="4770"/>
        </w:tabs>
        <w:rPr>
          <w:rFonts w:ascii="Doulos SIL" w:hAnsi="Doulos SIL"/>
          <w:i/>
          <w:color w:val="0000FF"/>
        </w:rPr>
      </w:pPr>
      <w:r>
        <w:tab/>
      </w:r>
      <w:r>
        <w:tab/>
        <w:t>3SgNonh</w:t>
      </w:r>
      <w:r>
        <w:tab/>
      </w:r>
      <w:r w:rsidRPr="00DB18E3">
        <w:rPr>
          <w:rFonts w:ascii="Doulos SIL" w:hAnsi="Doulos SIL"/>
          <w:i/>
          <w:color w:val="0000FF"/>
        </w:rPr>
        <w:t>é=</w:t>
      </w:r>
      <w:r w:rsidRPr="00DB18E3">
        <w:rPr>
          <w:rFonts w:ascii="Doulos SIL" w:hAnsi="Doulos SIL"/>
          <w:i/>
          <w:color w:val="0000FF"/>
        </w:rPr>
        <w:sym w:font="Symbol" w:char="F0C6"/>
      </w:r>
      <w:r w:rsidRPr="00DB18E3">
        <w:rPr>
          <w:rFonts w:ascii="Doulos SIL" w:hAnsi="Doulos SIL"/>
          <w:i/>
          <w:color w:val="0000FF"/>
        </w:rPr>
        <w:t xml:space="preserve"> sà fìdɛ̂</w:t>
      </w:r>
      <w:r w:rsidRPr="00DB18E3">
        <w:rPr>
          <w:rFonts w:ascii="Doulos SIL" w:hAnsi="Doulos SIL"/>
          <w:i/>
          <w:color w:val="0000FF"/>
        </w:rPr>
        <w:tab/>
        <w:t>è sá fìdɛ́ɛ̀=rɛ̄ʔ</w:t>
      </w:r>
    </w:p>
    <w:p w14:paraId="5A4EEE0A" w14:textId="4D1FCD31" w:rsidR="00830677" w:rsidRPr="00830677" w:rsidRDefault="00830677" w:rsidP="00830677">
      <w:pPr>
        <w:tabs>
          <w:tab w:val="clear" w:pos="369"/>
          <w:tab w:val="left" w:pos="720"/>
          <w:tab w:val="left" w:pos="1080"/>
          <w:tab w:val="left" w:pos="2790"/>
          <w:tab w:val="left" w:pos="4770"/>
        </w:tabs>
      </w:pPr>
      <w:r>
        <w:tab/>
      </w:r>
      <w:r>
        <w:tab/>
        <w:t>3PlHum</w:t>
      </w:r>
      <w:r>
        <w:tab/>
      </w:r>
      <w:r w:rsidRPr="00DB18E3">
        <w:rPr>
          <w:rFonts w:ascii="Doulos SIL" w:hAnsi="Doulos SIL"/>
          <w:i/>
          <w:color w:val="0000FF"/>
        </w:rPr>
        <w:t>àáⁿ=</w:t>
      </w:r>
      <w:r w:rsidRPr="00DB18E3">
        <w:rPr>
          <w:rFonts w:ascii="Doulos SIL" w:hAnsi="Doulos SIL"/>
          <w:i/>
          <w:color w:val="0000FF"/>
        </w:rPr>
        <w:sym w:font="Symbol" w:char="F0C6"/>
      </w:r>
      <w:r w:rsidRPr="00DB18E3">
        <w:rPr>
          <w:rFonts w:ascii="Doulos SIL" w:hAnsi="Doulos SIL"/>
          <w:i/>
          <w:color w:val="0000FF"/>
        </w:rPr>
        <w:t xml:space="preserve"> sà fìdɛ̂</w:t>
      </w:r>
      <w:r w:rsidR="003B4A51" w:rsidRPr="00DB18E3">
        <w:rPr>
          <w:rFonts w:ascii="Doulos SIL" w:hAnsi="Doulos SIL"/>
          <w:i/>
          <w:color w:val="0000FF"/>
        </w:rPr>
        <w:tab/>
      </w:r>
      <w:r w:rsidRPr="00DB18E3">
        <w:rPr>
          <w:rFonts w:ascii="Doulos SIL" w:hAnsi="Doulos SIL"/>
          <w:i/>
          <w:color w:val="0000FF"/>
        </w:rPr>
        <w:t>ààⁿ sá fìdɛ́ɛ̀=rɛ̄ʔ</w:t>
      </w:r>
    </w:p>
    <w:p w14:paraId="210ECDFA" w14:textId="6B5FEF44" w:rsidR="00830677" w:rsidRDefault="00830677" w:rsidP="00830677">
      <w:pPr>
        <w:tabs>
          <w:tab w:val="clear" w:pos="369"/>
          <w:tab w:val="left" w:pos="720"/>
          <w:tab w:val="left" w:pos="1080"/>
          <w:tab w:val="left" w:pos="2790"/>
          <w:tab w:val="left" w:pos="4770"/>
        </w:tabs>
      </w:pPr>
      <w:r>
        <w:tab/>
      </w:r>
      <w:r>
        <w:tab/>
        <w:t>3PlNonh</w:t>
      </w:r>
      <w:r>
        <w:tab/>
      </w:r>
      <w:r w:rsidRPr="00DB18E3">
        <w:rPr>
          <w:rFonts w:ascii="Doulos SIL" w:hAnsi="Doulos SIL"/>
          <w:i/>
          <w:color w:val="0000FF"/>
        </w:rPr>
        <w:t>èéⁿ=</w:t>
      </w:r>
      <w:r w:rsidRPr="00DB18E3">
        <w:rPr>
          <w:rFonts w:ascii="Doulos SIL" w:hAnsi="Doulos SIL"/>
          <w:i/>
          <w:color w:val="0000FF"/>
        </w:rPr>
        <w:sym w:font="Symbol" w:char="F0C6"/>
      </w:r>
      <w:r w:rsidRPr="00DB18E3">
        <w:rPr>
          <w:rFonts w:ascii="Doulos SIL" w:hAnsi="Doulos SIL"/>
          <w:i/>
          <w:color w:val="0000FF"/>
        </w:rPr>
        <w:t xml:space="preserve"> sà fìdɛ̂</w:t>
      </w:r>
      <w:r w:rsidR="003B4A51" w:rsidRPr="00DB18E3">
        <w:rPr>
          <w:rFonts w:ascii="Doulos SIL" w:hAnsi="Doulos SIL"/>
          <w:i/>
          <w:color w:val="0000FF"/>
        </w:rPr>
        <w:tab/>
      </w:r>
      <w:r w:rsidRPr="00DB18E3">
        <w:rPr>
          <w:rFonts w:ascii="Doulos SIL" w:hAnsi="Doulos SIL"/>
          <w:i/>
          <w:color w:val="0000FF"/>
        </w:rPr>
        <w:t>èèⁿ sá fìdɛ́ɛ̀=rɛ̄ʔ</w:t>
      </w:r>
    </w:p>
    <w:p w14:paraId="6B7BCE0A" w14:textId="77777777" w:rsidR="00830677" w:rsidRDefault="00830677" w:rsidP="00830677">
      <w:pPr>
        <w:tabs>
          <w:tab w:val="clear" w:pos="369"/>
          <w:tab w:val="left" w:pos="720"/>
          <w:tab w:val="left" w:pos="1080"/>
          <w:tab w:val="left" w:pos="2790"/>
          <w:tab w:val="left" w:pos="4770"/>
        </w:tabs>
      </w:pPr>
    </w:p>
    <w:p w14:paraId="079C45CE" w14:textId="6144BEF7" w:rsidR="00830677" w:rsidRDefault="00830677" w:rsidP="00830677">
      <w:pPr>
        <w:tabs>
          <w:tab w:val="clear" w:pos="369"/>
          <w:tab w:val="left" w:pos="720"/>
          <w:tab w:val="left" w:pos="1080"/>
          <w:tab w:val="left" w:pos="2790"/>
          <w:tab w:val="left" w:pos="4770"/>
        </w:tabs>
      </w:pPr>
      <w:r>
        <w:tab/>
        <w:t>c.</w:t>
      </w:r>
      <w:r>
        <w:tab/>
      </w:r>
      <w:r w:rsidR="001666B8">
        <w:t>‘the child’</w:t>
      </w:r>
      <w:r w:rsidR="001666B8">
        <w:tab/>
      </w:r>
      <w:r w:rsidR="001666B8" w:rsidRPr="00DB18E3">
        <w:rPr>
          <w:rFonts w:ascii="Doulos SIL" w:hAnsi="Doulos SIL"/>
          <w:i/>
          <w:color w:val="0000FF"/>
        </w:rPr>
        <w:t>dí-rá=</w:t>
      </w:r>
      <w:r w:rsidR="001666B8" w:rsidRPr="00DB18E3">
        <w:rPr>
          <w:rFonts w:ascii="Doulos SIL" w:hAnsi="Doulos SIL"/>
          <w:i/>
          <w:color w:val="0000FF"/>
        </w:rPr>
        <w:sym w:font="Symbol" w:char="F0C6"/>
      </w:r>
      <w:r w:rsidR="001666B8" w:rsidRPr="00DB18E3">
        <w:rPr>
          <w:rFonts w:ascii="Doulos SIL" w:hAnsi="Doulos SIL"/>
          <w:i/>
          <w:color w:val="0000FF"/>
        </w:rPr>
        <w:t xml:space="preserve"> sà fìdɛ̂</w:t>
      </w:r>
      <w:r w:rsidR="001666B8" w:rsidRPr="00DB18E3">
        <w:rPr>
          <w:rFonts w:ascii="Doulos SIL" w:hAnsi="Doulos SIL"/>
          <w:i/>
          <w:color w:val="0000FF"/>
        </w:rPr>
        <w:tab/>
        <w:t>dí-rá sá fìdɛ́ɛ̀=rɛ̄ʔ</w:t>
      </w:r>
    </w:p>
    <w:p w14:paraId="337D46BE" w14:textId="3E59553A" w:rsidR="001666B8" w:rsidRPr="00DB18E3" w:rsidRDefault="001666B8" w:rsidP="00830677">
      <w:pPr>
        <w:tabs>
          <w:tab w:val="clear" w:pos="369"/>
          <w:tab w:val="left" w:pos="720"/>
          <w:tab w:val="left" w:pos="1080"/>
          <w:tab w:val="left" w:pos="2790"/>
          <w:tab w:val="left" w:pos="4770"/>
        </w:tabs>
        <w:rPr>
          <w:rFonts w:ascii="Doulos SIL" w:hAnsi="Doulos SIL"/>
          <w:i/>
          <w:color w:val="0000FF"/>
        </w:rPr>
      </w:pPr>
      <w:r>
        <w:tab/>
      </w:r>
      <w:r>
        <w:tab/>
        <w:t>‘the children’</w:t>
      </w:r>
      <w:r>
        <w:tab/>
      </w:r>
      <w:r w:rsidRPr="00DB18E3">
        <w:rPr>
          <w:rFonts w:ascii="Doulos SIL" w:hAnsi="Doulos SIL"/>
          <w:i/>
          <w:color w:val="0000FF"/>
        </w:rPr>
        <w:t>dí-rá-āⁿ=</w:t>
      </w:r>
      <w:r w:rsidRPr="00DB18E3">
        <w:rPr>
          <w:rFonts w:ascii="Doulos SIL" w:hAnsi="Doulos SIL"/>
          <w:i/>
          <w:color w:val="0000FF"/>
        </w:rPr>
        <w:sym w:font="Symbol" w:char="F0C6"/>
      </w:r>
      <w:r w:rsidRPr="00DB18E3">
        <w:rPr>
          <w:rFonts w:ascii="Doulos SIL" w:hAnsi="Doulos SIL"/>
          <w:i/>
          <w:color w:val="0000FF"/>
        </w:rPr>
        <w:t xml:space="preserve"> sà fìdɛ̂</w:t>
      </w:r>
      <w:r w:rsidRPr="00DB18E3">
        <w:rPr>
          <w:rFonts w:ascii="Doulos SIL" w:hAnsi="Doulos SIL"/>
          <w:i/>
          <w:color w:val="0000FF"/>
        </w:rPr>
        <w:tab/>
        <w:t>dí-rá-àⁿ sá fìdɛ́ɛ̀=rɛ̄ʔ</w:t>
      </w:r>
    </w:p>
    <w:p w14:paraId="1A05B88D" w14:textId="77777777" w:rsidR="00830677" w:rsidRDefault="00830677" w:rsidP="000A13BA"/>
    <w:p w14:paraId="6885AC06" w14:textId="36AE6440" w:rsidR="00830677" w:rsidRDefault="001666B8" w:rsidP="000A13BA">
      <w:r>
        <w:t>In (xx2), the imperfective verb is H</w:t>
      </w:r>
      <w:r>
        <w:noBreakHyphen/>
        <w:t xml:space="preserve">toned </w:t>
      </w:r>
      <w:r w:rsidRPr="00DB18E3">
        <w:rPr>
          <w:rFonts w:ascii="Doulos SIL" w:hAnsi="Doulos SIL"/>
          <w:i/>
          <w:color w:val="0000FF"/>
        </w:rPr>
        <w:t>táʔá</w:t>
      </w:r>
      <w:r>
        <w:t>. In the negative conjugation, it is downstepped after the H</w:t>
      </w:r>
      <w:r>
        <w:noBreakHyphen/>
        <w:t xml:space="preserve">toned variant </w:t>
      </w:r>
      <w:r w:rsidRPr="00DB18E3">
        <w:rPr>
          <w:rFonts w:ascii="Doulos SIL" w:hAnsi="Doulos SIL"/>
          <w:i/>
          <w:color w:val="0000FF"/>
        </w:rPr>
        <w:t>sá</w:t>
      </w:r>
      <w:r>
        <w:t xml:space="preserve"> (xx2b). In the negative column of (xx2a), the sā appears to drop slightly in pitch before the H</w:t>
      </w:r>
      <w:r>
        <w:noBreakHyphen/>
        <w:t xml:space="preserve">toned verb. I take this to be a low-level dissimilation, and notice that 2Pl </w:t>
      </w:r>
      <w:r w:rsidRPr="00DB18E3">
        <w:rPr>
          <w:rFonts w:ascii="Doulos SIL" w:hAnsi="Doulos SIL"/>
          <w:i/>
          <w:color w:val="0000FF"/>
        </w:rPr>
        <w:t>ēēⁿ</w:t>
      </w:r>
      <w:r>
        <w:t xml:space="preserve"> has flat pitch, as it would before an M (or H) tone rather than an L</w:t>
      </w:r>
      <w:r>
        <w:noBreakHyphen/>
        <w:t>tone.</w:t>
      </w:r>
    </w:p>
    <w:p w14:paraId="6B2541DC" w14:textId="77777777" w:rsidR="00830677" w:rsidRDefault="00830677" w:rsidP="000A13BA"/>
    <w:p w14:paraId="785EF4E2" w14:textId="2250B043" w:rsidR="00830677" w:rsidRDefault="00830677" w:rsidP="00830677">
      <w:pPr>
        <w:tabs>
          <w:tab w:val="clear" w:pos="369"/>
          <w:tab w:val="left" w:pos="720"/>
          <w:tab w:val="left" w:pos="1080"/>
          <w:tab w:val="left" w:pos="2790"/>
          <w:tab w:val="left" w:pos="4770"/>
        </w:tabs>
      </w:pPr>
      <w:r>
        <w:t>(xx2)</w:t>
      </w:r>
      <w:r>
        <w:tab/>
      </w:r>
      <w:r>
        <w:tab/>
        <w:t>subject</w:t>
      </w:r>
      <w:r>
        <w:tab/>
        <w:t>‘will go’</w:t>
      </w:r>
      <w:r>
        <w:tab/>
        <w:t>‘will not go’</w:t>
      </w:r>
    </w:p>
    <w:p w14:paraId="6DE57D48" w14:textId="77777777" w:rsidR="00830677" w:rsidRDefault="00830677" w:rsidP="00830677">
      <w:pPr>
        <w:tabs>
          <w:tab w:val="clear" w:pos="369"/>
          <w:tab w:val="left" w:pos="720"/>
          <w:tab w:val="left" w:pos="1080"/>
          <w:tab w:val="left" w:pos="2790"/>
          <w:tab w:val="left" w:pos="4770"/>
        </w:tabs>
      </w:pPr>
    </w:p>
    <w:p w14:paraId="180424AD" w14:textId="38A49343" w:rsidR="00830677" w:rsidRPr="00DB18E3" w:rsidRDefault="00830677" w:rsidP="00830677">
      <w:pPr>
        <w:tabs>
          <w:tab w:val="clear" w:pos="369"/>
          <w:tab w:val="left" w:pos="720"/>
          <w:tab w:val="left" w:pos="1080"/>
          <w:tab w:val="left" w:pos="2790"/>
          <w:tab w:val="left" w:pos="4770"/>
        </w:tabs>
        <w:rPr>
          <w:rFonts w:ascii="Doulos SIL" w:hAnsi="Doulos SIL"/>
          <w:i/>
          <w:color w:val="0000FF"/>
        </w:rPr>
      </w:pPr>
      <w:r>
        <w:tab/>
        <w:t>a.</w:t>
      </w:r>
      <w:r>
        <w:tab/>
        <w:t>1Sg</w:t>
      </w:r>
      <w:r>
        <w:tab/>
      </w:r>
      <w:r w:rsidRPr="00DB18E3">
        <w:rPr>
          <w:rFonts w:ascii="Doulos SIL" w:hAnsi="Doulos SIL"/>
          <w:i/>
          <w:color w:val="0000FF"/>
        </w:rPr>
        <w:t>má=</w:t>
      </w:r>
      <w:r w:rsidRPr="00DB18E3">
        <w:rPr>
          <w:rFonts w:ascii="Doulos SIL" w:hAnsi="Doulos SIL"/>
          <w:i/>
          <w:color w:val="0000FF"/>
        </w:rPr>
        <w:sym w:font="Symbol" w:char="F0C6"/>
      </w:r>
      <w:r w:rsidRPr="00DB18E3">
        <w:rPr>
          <w:rFonts w:ascii="Doulos SIL" w:hAnsi="Doulos SIL"/>
          <w:i/>
          <w:color w:val="0000FF"/>
        </w:rPr>
        <w:t xml:space="preserve"> sà </w:t>
      </w:r>
      <w:r w:rsidR="001666B8" w:rsidRPr="00DB18E3">
        <w:rPr>
          <w:rFonts w:ascii="Doulos SIL" w:hAnsi="Doulos SIL"/>
          <w:i/>
          <w:color w:val="0000FF"/>
        </w:rPr>
        <w:t>táʔá</w:t>
      </w:r>
      <w:r w:rsidRPr="00DB18E3">
        <w:rPr>
          <w:rFonts w:ascii="Doulos SIL" w:hAnsi="Doulos SIL"/>
          <w:i/>
          <w:color w:val="0000FF"/>
        </w:rPr>
        <w:tab/>
        <w:t>mā sā táʔá=rɛ̄ʔ</w:t>
      </w:r>
    </w:p>
    <w:p w14:paraId="21AA777B" w14:textId="7321168E" w:rsidR="00830677" w:rsidRPr="00DB18E3" w:rsidRDefault="00830677" w:rsidP="00830677">
      <w:pPr>
        <w:tabs>
          <w:tab w:val="clear" w:pos="369"/>
          <w:tab w:val="left" w:pos="720"/>
          <w:tab w:val="left" w:pos="1080"/>
          <w:tab w:val="left" w:pos="2790"/>
          <w:tab w:val="left" w:pos="4770"/>
        </w:tabs>
        <w:rPr>
          <w:rFonts w:ascii="Doulos SIL" w:hAnsi="Doulos SIL"/>
          <w:i/>
          <w:color w:val="0000FF"/>
        </w:rPr>
      </w:pPr>
      <w:r>
        <w:lastRenderedPageBreak/>
        <w:tab/>
      </w:r>
      <w:r>
        <w:tab/>
        <w:t>2Sg</w:t>
      </w:r>
      <w:r>
        <w:tab/>
      </w:r>
      <w:r w:rsidRPr="00DB18E3">
        <w:rPr>
          <w:rFonts w:ascii="Doulos SIL" w:hAnsi="Doulos SIL"/>
          <w:i/>
          <w:color w:val="0000FF"/>
        </w:rPr>
        <w:t>wó=</w:t>
      </w:r>
      <w:r w:rsidRPr="00DB18E3">
        <w:rPr>
          <w:rFonts w:ascii="Doulos SIL" w:hAnsi="Doulos SIL"/>
          <w:i/>
          <w:color w:val="0000FF"/>
        </w:rPr>
        <w:sym w:font="Symbol" w:char="F0C6"/>
      </w:r>
      <w:r w:rsidRPr="00DB18E3">
        <w:rPr>
          <w:rFonts w:ascii="Doulos SIL" w:hAnsi="Doulos SIL"/>
          <w:i/>
          <w:color w:val="0000FF"/>
        </w:rPr>
        <w:t xml:space="preserve"> sà </w:t>
      </w:r>
      <w:r w:rsidR="001666B8" w:rsidRPr="00DB18E3">
        <w:rPr>
          <w:rFonts w:ascii="Doulos SIL" w:hAnsi="Doulos SIL"/>
          <w:i/>
          <w:color w:val="0000FF"/>
        </w:rPr>
        <w:t>táʔá</w:t>
      </w:r>
      <w:r w:rsidRPr="00DB18E3">
        <w:rPr>
          <w:rFonts w:ascii="Doulos SIL" w:hAnsi="Doulos SIL"/>
          <w:i/>
          <w:color w:val="0000FF"/>
        </w:rPr>
        <w:tab/>
        <w:t>wō sā táʔá=rɛ̄ʔ</w:t>
      </w:r>
    </w:p>
    <w:p w14:paraId="7AC99968" w14:textId="4A7DBB67" w:rsidR="00830677" w:rsidRPr="00DB18E3" w:rsidRDefault="00830677" w:rsidP="00830677">
      <w:pPr>
        <w:tabs>
          <w:tab w:val="clear" w:pos="369"/>
          <w:tab w:val="left" w:pos="720"/>
          <w:tab w:val="left" w:pos="1080"/>
          <w:tab w:val="left" w:pos="2790"/>
          <w:tab w:val="left" w:pos="4770"/>
        </w:tabs>
        <w:rPr>
          <w:rFonts w:ascii="Doulos SIL" w:hAnsi="Doulos SIL"/>
          <w:i/>
          <w:color w:val="0000FF"/>
        </w:rPr>
      </w:pPr>
      <w:r>
        <w:tab/>
      </w:r>
      <w:r>
        <w:tab/>
        <w:t>2Pl</w:t>
      </w:r>
      <w:r>
        <w:tab/>
      </w:r>
      <w:r w:rsidRPr="00DB18E3">
        <w:rPr>
          <w:rFonts w:ascii="Doulos SIL" w:hAnsi="Doulos SIL"/>
          <w:i/>
          <w:color w:val="0000FF"/>
        </w:rPr>
        <w:t>ēéⁿ=</w:t>
      </w:r>
      <w:r w:rsidRPr="00DB18E3">
        <w:rPr>
          <w:rFonts w:ascii="Doulos SIL" w:hAnsi="Doulos SIL"/>
          <w:i/>
          <w:color w:val="0000FF"/>
        </w:rPr>
        <w:sym w:font="Symbol" w:char="F0C6"/>
      </w:r>
      <w:r w:rsidRPr="00DB18E3">
        <w:rPr>
          <w:rFonts w:ascii="Doulos SIL" w:hAnsi="Doulos SIL"/>
          <w:i/>
          <w:color w:val="0000FF"/>
        </w:rPr>
        <w:t xml:space="preserve"> sà </w:t>
      </w:r>
      <w:r w:rsidR="001666B8" w:rsidRPr="00DB18E3">
        <w:rPr>
          <w:rFonts w:ascii="Doulos SIL" w:hAnsi="Doulos SIL"/>
          <w:i/>
          <w:color w:val="0000FF"/>
        </w:rPr>
        <w:t>táʔá</w:t>
      </w:r>
      <w:r w:rsidRPr="00DB18E3">
        <w:rPr>
          <w:rFonts w:ascii="Doulos SIL" w:hAnsi="Doulos SIL"/>
          <w:i/>
          <w:color w:val="0000FF"/>
        </w:rPr>
        <w:tab/>
        <w:t>ēēⁿ sā táʔá=rɛ̄ʔ</w:t>
      </w:r>
    </w:p>
    <w:p w14:paraId="230F1EB3" w14:textId="77777777" w:rsidR="00830677" w:rsidRDefault="00830677" w:rsidP="00830677">
      <w:pPr>
        <w:tabs>
          <w:tab w:val="clear" w:pos="369"/>
          <w:tab w:val="left" w:pos="720"/>
          <w:tab w:val="left" w:pos="1080"/>
          <w:tab w:val="left" w:pos="2790"/>
          <w:tab w:val="left" w:pos="4770"/>
        </w:tabs>
      </w:pPr>
    </w:p>
    <w:p w14:paraId="16196C82" w14:textId="7A594066" w:rsidR="00830677" w:rsidRDefault="00830677" w:rsidP="00830677">
      <w:pPr>
        <w:tabs>
          <w:tab w:val="clear" w:pos="369"/>
          <w:tab w:val="left" w:pos="720"/>
          <w:tab w:val="left" w:pos="1080"/>
          <w:tab w:val="left" w:pos="2790"/>
          <w:tab w:val="left" w:pos="4770"/>
        </w:tabs>
      </w:pPr>
      <w:r>
        <w:tab/>
        <w:t>b.</w:t>
      </w:r>
      <w:r>
        <w:tab/>
        <w:t>1Pl</w:t>
      </w:r>
      <w:r>
        <w:tab/>
      </w:r>
      <w:r w:rsidRPr="00DB18E3">
        <w:rPr>
          <w:rFonts w:ascii="Doulos SIL" w:hAnsi="Doulos SIL"/>
          <w:i/>
          <w:color w:val="0000FF"/>
        </w:rPr>
        <w:t>mùʔúⁿ=</w:t>
      </w:r>
      <w:r w:rsidRPr="00DB18E3">
        <w:rPr>
          <w:rFonts w:ascii="Doulos SIL" w:hAnsi="Doulos SIL"/>
          <w:i/>
          <w:color w:val="0000FF"/>
        </w:rPr>
        <w:sym w:font="Symbol" w:char="F0C6"/>
      </w:r>
      <w:r w:rsidRPr="00DB18E3">
        <w:rPr>
          <w:rFonts w:ascii="Doulos SIL" w:hAnsi="Doulos SIL"/>
          <w:i/>
          <w:color w:val="0000FF"/>
        </w:rPr>
        <w:t xml:space="preserve"> sà </w:t>
      </w:r>
      <w:r w:rsidR="001666B8" w:rsidRPr="00DB18E3">
        <w:rPr>
          <w:rFonts w:ascii="Doulos SIL" w:hAnsi="Doulos SIL"/>
          <w:i/>
          <w:color w:val="0000FF"/>
        </w:rPr>
        <w:t>táʔá</w:t>
      </w:r>
      <w:r w:rsidRPr="00DB18E3">
        <w:rPr>
          <w:rFonts w:ascii="Doulos SIL" w:hAnsi="Doulos SIL"/>
          <w:i/>
          <w:color w:val="0000FF"/>
        </w:rPr>
        <w:tab/>
        <w:t>mùʔùⁿ sá ꜛtáʔá=rɛ̄ʔ</w:t>
      </w:r>
    </w:p>
    <w:p w14:paraId="68646288" w14:textId="5905777D" w:rsidR="00830677" w:rsidRPr="00DB18E3" w:rsidRDefault="00830677" w:rsidP="00830677">
      <w:pPr>
        <w:tabs>
          <w:tab w:val="clear" w:pos="369"/>
          <w:tab w:val="left" w:pos="720"/>
          <w:tab w:val="left" w:pos="1080"/>
          <w:tab w:val="left" w:pos="2790"/>
          <w:tab w:val="left" w:pos="4770"/>
        </w:tabs>
        <w:rPr>
          <w:rFonts w:ascii="Doulos SIL" w:hAnsi="Doulos SIL"/>
          <w:i/>
          <w:color w:val="0000FF"/>
        </w:rPr>
      </w:pPr>
      <w:r>
        <w:tab/>
      </w:r>
      <w:r>
        <w:tab/>
        <w:t>3SgHum</w:t>
      </w:r>
      <w:r>
        <w:tab/>
      </w:r>
      <w:r w:rsidRPr="00DB18E3">
        <w:rPr>
          <w:rFonts w:ascii="Doulos SIL" w:hAnsi="Doulos SIL"/>
          <w:i/>
          <w:color w:val="0000FF"/>
        </w:rPr>
        <w:t>á=</w:t>
      </w:r>
      <w:r w:rsidRPr="00DB18E3">
        <w:rPr>
          <w:rFonts w:ascii="Doulos SIL" w:hAnsi="Doulos SIL"/>
          <w:i/>
          <w:color w:val="0000FF"/>
        </w:rPr>
        <w:sym w:font="Symbol" w:char="F0C6"/>
      </w:r>
      <w:r w:rsidRPr="00DB18E3">
        <w:rPr>
          <w:rFonts w:ascii="Doulos SIL" w:hAnsi="Doulos SIL"/>
          <w:i/>
          <w:color w:val="0000FF"/>
        </w:rPr>
        <w:t xml:space="preserve"> sà </w:t>
      </w:r>
      <w:r w:rsidR="001666B8" w:rsidRPr="00DB18E3">
        <w:rPr>
          <w:rFonts w:ascii="Doulos SIL" w:hAnsi="Doulos SIL"/>
          <w:i/>
          <w:color w:val="0000FF"/>
        </w:rPr>
        <w:t>táʔá</w:t>
      </w:r>
      <w:r w:rsidRPr="00DB18E3">
        <w:rPr>
          <w:rFonts w:ascii="Doulos SIL" w:hAnsi="Doulos SIL"/>
          <w:i/>
          <w:color w:val="0000FF"/>
        </w:rPr>
        <w:tab/>
        <w:t>à sá ꜜtáʔá=rɛ̄ʔ</w:t>
      </w:r>
    </w:p>
    <w:p w14:paraId="6E24FB28" w14:textId="5C7F9CAC" w:rsidR="00830677" w:rsidRPr="00DB18E3" w:rsidRDefault="00830677" w:rsidP="00830677">
      <w:pPr>
        <w:tabs>
          <w:tab w:val="clear" w:pos="369"/>
          <w:tab w:val="left" w:pos="720"/>
          <w:tab w:val="left" w:pos="1080"/>
          <w:tab w:val="left" w:pos="2790"/>
          <w:tab w:val="left" w:pos="4770"/>
        </w:tabs>
        <w:rPr>
          <w:rFonts w:ascii="Doulos SIL" w:hAnsi="Doulos SIL"/>
          <w:i/>
          <w:color w:val="0000FF"/>
        </w:rPr>
      </w:pPr>
      <w:r>
        <w:tab/>
      </w:r>
      <w:r>
        <w:tab/>
        <w:t>3SgNonh</w:t>
      </w:r>
      <w:r>
        <w:tab/>
      </w:r>
      <w:r w:rsidRPr="00DB18E3">
        <w:rPr>
          <w:rFonts w:ascii="Doulos SIL" w:hAnsi="Doulos SIL"/>
          <w:i/>
          <w:color w:val="0000FF"/>
        </w:rPr>
        <w:t>é=</w:t>
      </w:r>
      <w:r w:rsidRPr="00DB18E3">
        <w:rPr>
          <w:rFonts w:ascii="Doulos SIL" w:hAnsi="Doulos SIL"/>
          <w:i/>
          <w:color w:val="0000FF"/>
        </w:rPr>
        <w:sym w:font="Symbol" w:char="F0C6"/>
      </w:r>
      <w:r w:rsidRPr="00DB18E3">
        <w:rPr>
          <w:rFonts w:ascii="Doulos SIL" w:hAnsi="Doulos SIL"/>
          <w:i/>
          <w:color w:val="0000FF"/>
        </w:rPr>
        <w:t xml:space="preserve"> sà </w:t>
      </w:r>
      <w:r w:rsidR="001666B8" w:rsidRPr="00DB18E3">
        <w:rPr>
          <w:rFonts w:ascii="Doulos SIL" w:hAnsi="Doulos SIL"/>
          <w:i/>
          <w:color w:val="0000FF"/>
        </w:rPr>
        <w:t>táʔá</w:t>
      </w:r>
      <w:r w:rsidRPr="00DB18E3">
        <w:rPr>
          <w:rFonts w:ascii="Doulos SIL" w:hAnsi="Doulos SIL"/>
          <w:i/>
          <w:color w:val="0000FF"/>
        </w:rPr>
        <w:tab/>
        <w:t>è sá ꜛtáʔá=rɛ̄ʔ</w:t>
      </w:r>
    </w:p>
    <w:p w14:paraId="1BC4221F" w14:textId="6ED736F8" w:rsidR="00830677" w:rsidRPr="00830677" w:rsidRDefault="00830677" w:rsidP="00830677">
      <w:pPr>
        <w:tabs>
          <w:tab w:val="clear" w:pos="369"/>
          <w:tab w:val="left" w:pos="720"/>
          <w:tab w:val="left" w:pos="1080"/>
          <w:tab w:val="left" w:pos="2790"/>
          <w:tab w:val="left" w:pos="4770"/>
        </w:tabs>
      </w:pPr>
      <w:r>
        <w:tab/>
      </w:r>
      <w:r>
        <w:tab/>
        <w:t>3PlHum</w:t>
      </w:r>
      <w:r>
        <w:tab/>
      </w:r>
      <w:r w:rsidRPr="00DB18E3">
        <w:rPr>
          <w:rFonts w:ascii="Doulos SIL" w:hAnsi="Doulos SIL"/>
          <w:i/>
          <w:color w:val="0000FF"/>
        </w:rPr>
        <w:t>àáⁿ=</w:t>
      </w:r>
      <w:r w:rsidRPr="00DB18E3">
        <w:rPr>
          <w:rFonts w:ascii="Doulos SIL" w:hAnsi="Doulos SIL"/>
          <w:i/>
          <w:color w:val="0000FF"/>
        </w:rPr>
        <w:sym w:font="Symbol" w:char="F0C6"/>
      </w:r>
      <w:r w:rsidRPr="00DB18E3">
        <w:rPr>
          <w:rFonts w:ascii="Doulos SIL" w:hAnsi="Doulos SIL"/>
          <w:i/>
          <w:color w:val="0000FF"/>
        </w:rPr>
        <w:t xml:space="preserve"> sà </w:t>
      </w:r>
      <w:r w:rsidR="001666B8" w:rsidRPr="00DB18E3">
        <w:rPr>
          <w:rFonts w:ascii="Doulos SIL" w:hAnsi="Doulos SIL"/>
          <w:i/>
          <w:color w:val="0000FF"/>
        </w:rPr>
        <w:t>táʔá</w:t>
      </w:r>
      <w:r w:rsidRPr="00DB18E3">
        <w:rPr>
          <w:rFonts w:ascii="Doulos SIL" w:hAnsi="Doulos SIL"/>
          <w:i/>
          <w:color w:val="0000FF"/>
        </w:rPr>
        <w:tab/>
        <w:t xml:space="preserve"> ààⁿ sá ꜛtáʔá=rɛ̄ʔ</w:t>
      </w:r>
    </w:p>
    <w:p w14:paraId="4E5DCB04" w14:textId="1E572C1F" w:rsidR="00830677" w:rsidRPr="00830677" w:rsidRDefault="00830677" w:rsidP="00830677">
      <w:pPr>
        <w:tabs>
          <w:tab w:val="clear" w:pos="369"/>
          <w:tab w:val="left" w:pos="720"/>
          <w:tab w:val="left" w:pos="1080"/>
          <w:tab w:val="left" w:pos="2790"/>
          <w:tab w:val="left" w:pos="4770"/>
        </w:tabs>
      </w:pPr>
      <w:r>
        <w:tab/>
      </w:r>
      <w:r>
        <w:tab/>
        <w:t>3PlNonh</w:t>
      </w:r>
      <w:r>
        <w:tab/>
      </w:r>
      <w:r w:rsidRPr="00DB18E3">
        <w:rPr>
          <w:rFonts w:ascii="Doulos SIL" w:hAnsi="Doulos SIL"/>
          <w:i/>
          <w:color w:val="0000FF"/>
        </w:rPr>
        <w:t>èéⁿ=</w:t>
      </w:r>
      <w:r w:rsidRPr="00DB18E3">
        <w:rPr>
          <w:rFonts w:ascii="Doulos SIL" w:hAnsi="Doulos SIL"/>
          <w:i/>
          <w:color w:val="0000FF"/>
        </w:rPr>
        <w:sym w:font="Symbol" w:char="F0C6"/>
      </w:r>
      <w:r w:rsidRPr="00DB18E3">
        <w:rPr>
          <w:rFonts w:ascii="Doulos SIL" w:hAnsi="Doulos SIL"/>
          <w:i/>
          <w:color w:val="0000FF"/>
        </w:rPr>
        <w:t xml:space="preserve"> sà </w:t>
      </w:r>
      <w:r w:rsidR="001666B8" w:rsidRPr="00DB18E3">
        <w:rPr>
          <w:rFonts w:ascii="Doulos SIL" w:hAnsi="Doulos SIL"/>
          <w:i/>
          <w:color w:val="0000FF"/>
        </w:rPr>
        <w:t>táʔá</w:t>
      </w:r>
      <w:r w:rsidRPr="00DB18E3">
        <w:rPr>
          <w:rFonts w:ascii="Doulos SIL" w:hAnsi="Doulos SIL"/>
          <w:i/>
          <w:color w:val="0000FF"/>
        </w:rPr>
        <w:tab/>
        <w:t xml:space="preserve"> èèⁿ sá ꜛtáʔá=rɛ̄ʔ</w:t>
      </w:r>
    </w:p>
    <w:p w14:paraId="5383098B" w14:textId="77777777" w:rsidR="001666B8" w:rsidRDefault="001666B8" w:rsidP="001666B8">
      <w:pPr>
        <w:tabs>
          <w:tab w:val="clear" w:pos="369"/>
          <w:tab w:val="left" w:pos="720"/>
          <w:tab w:val="left" w:pos="1080"/>
          <w:tab w:val="left" w:pos="2790"/>
          <w:tab w:val="left" w:pos="4770"/>
        </w:tabs>
      </w:pPr>
    </w:p>
    <w:p w14:paraId="2F60882F" w14:textId="2058F16F" w:rsidR="001666B8" w:rsidRDefault="001666B8" w:rsidP="001666B8">
      <w:pPr>
        <w:tabs>
          <w:tab w:val="clear" w:pos="369"/>
          <w:tab w:val="left" w:pos="720"/>
          <w:tab w:val="left" w:pos="1080"/>
          <w:tab w:val="left" w:pos="2790"/>
          <w:tab w:val="left" w:pos="4770"/>
        </w:tabs>
      </w:pPr>
      <w:r>
        <w:tab/>
        <w:t>c.</w:t>
      </w:r>
      <w:r>
        <w:tab/>
        <w:t>‘the child’</w:t>
      </w:r>
      <w:r>
        <w:tab/>
      </w:r>
      <w:r w:rsidRPr="00DB18E3">
        <w:rPr>
          <w:rFonts w:ascii="Doulos SIL" w:hAnsi="Doulos SIL"/>
          <w:i/>
          <w:color w:val="0000FF"/>
        </w:rPr>
        <w:t>dí-rá=</w:t>
      </w:r>
      <w:r w:rsidRPr="00DB18E3">
        <w:rPr>
          <w:rFonts w:ascii="Doulos SIL" w:hAnsi="Doulos SIL"/>
          <w:i/>
          <w:color w:val="0000FF"/>
        </w:rPr>
        <w:sym w:font="Symbol" w:char="F0C6"/>
      </w:r>
      <w:r w:rsidRPr="00DB18E3">
        <w:rPr>
          <w:rFonts w:ascii="Doulos SIL" w:hAnsi="Doulos SIL"/>
          <w:i/>
          <w:color w:val="0000FF"/>
        </w:rPr>
        <w:t xml:space="preserve"> sà táʔá</w:t>
      </w:r>
      <w:r w:rsidRPr="00DB18E3">
        <w:rPr>
          <w:rFonts w:ascii="Doulos SIL" w:hAnsi="Doulos SIL"/>
          <w:i/>
          <w:color w:val="0000FF"/>
        </w:rPr>
        <w:tab/>
        <w:t>dí-rá sá ꜛtáʔá=rɛ̄ʔ</w:t>
      </w:r>
    </w:p>
    <w:p w14:paraId="2555469F" w14:textId="2FAC3334" w:rsidR="001666B8" w:rsidRPr="00DB18E3" w:rsidRDefault="001666B8" w:rsidP="001666B8">
      <w:pPr>
        <w:tabs>
          <w:tab w:val="clear" w:pos="369"/>
          <w:tab w:val="left" w:pos="720"/>
          <w:tab w:val="left" w:pos="1080"/>
          <w:tab w:val="left" w:pos="2790"/>
          <w:tab w:val="left" w:pos="4770"/>
        </w:tabs>
        <w:rPr>
          <w:rFonts w:ascii="Doulos SIL" w:hAnsi="Doulos SIL"/>
          <w:i/>
          <w:color w:val="0000FF"/>
        </w:rPr>
      </w:pPr>
      <w:r>
        <w:tab/>
      </w:r>
      <w:r>
        <w:tab/>
        <w:t>‘the children’</w:t>
      </w:r>
      <w:r>
        <w:tab/>
      </w:r>
      <w:r w:rsidRPr="00DB18E3">
        <w:rPr>
          <w:rFonts w:ascii="Doulos SIL" w:hAnsi="Doulos SIL"/>
          <w:i/>
          <w:color w:val="0000FF"/>
        </w:rPr>
        <w:t>dí-rá-āⁿ=</w:t>
      </w:r>
      <w:r w:rsidRPr="00DB18E3">
        <w:rPr>
          <w:rFonts w:ascii="Doulos SIL" w:hAnsi="Doulos SIL"/>
          <w:i/>
          <w:color w:val="0000FF"/>
        </w:rPr>
        <w:sym w:font="Symbol" w:char="F0C6"/>
      </w:r>
      <w:r w:rsidRPr="00DB18E3">
        <w:rPr>
          <w:rFonts w:ascii="Doulos SIL" w:hAnsi="Doulos SIL"/>
          <w:i/>
          <w:color w:val="0000FF"/>
        </w:rPr>
        <w:t xml:space="preserve"> sà táʔá</w:t>
      </w:r>
      <w:r w:rsidRPr="00DB18E3">
        <w:rPr>
          <w:rFonts w:ascii="Doulos SIL" w:hAnsi="Doulos SIL"/>
          <w:i/>
          <w:color w:val="0000FF"/>
        </w:rPr>
        <w:tab/>
        <w:t>dí-rá-àⁿ sá ꜛtáʔá=rɛ̄ʔ</w:t>
      </w:r>
    </w:p>
    <w:p w14:paraId="32D48E10" w14:textId="77777777" w:rsidR="00830677" w:rsidRDefault="00830677" w:rsidP="000A13BA"/>
    <w:p w14:paraId="7C352881" w14:textId="4C971D8F" w:rsidR="001666B8" w:rsidRDefault="001666B8" w:rsidP="000A13BA">
      <w:r>
        <w:t xml:space="preserve">Transitive verbs are preceded by an object (NP or pronoun). The verb is therefore separated from the future particle </w:t>
      </w:r>
      <w:r w:rsidRPr="00DB18E3">
        <w:rPr>
          <w:rFonts w:ascii="Doulos SIL" w:hAnsi="Doulos SIL"/>
          <w:i/>
          <w:color w:val="0000FF"/>
        </w:rPr>
        <w:t>sà</w:t>
      </w:r>
      <w:r>
        <w:t xml:space="preserve"> and does not interact with it tonally. The verb is imperfective in form (as in the present) and has the usual tonal variants depending on whether it is immediately preceded by a 3Sg object (</w:t>
      </w:r>
      <w:r w:rsidR="00DB18E3">
        <w:t>including a</w:t>
      </w:r>
      <w:r>
        <w:t xml:space="preserve"> singular NP</w:t>
      </w:r>
      <w:r w:rsidR="00DB18E3">
        <w:t xml:space="preserve"> based on a regular noun</w:t>
      </w:r>
      <w:r>
        <w:t>) or by a non-3Sg object</w:t>
      </w:r>
      <w:r w:rsidR="00DB18E3">
        <w:t xml:space="preserve"> (everything else)</w:t>
      </w:r>
      <w:r>
        <w:t>. ‘Hit’ is therefore L</w:t>
      </w:r>
      <w:r>
        <w:noBreakHyphen/>
        <w:t>toned in (xx2a) but H</w:t>
      </w:r>
      <w:r>
        <w:noBreakHyphen/>
        <w:t xml:space="preserve">toned in (xx2b). </w:t>
      </w:r>
    </w:p>
    <w:p w14:paraId="0EB39568" w14:textId="77777777" w:rsidR="001666B8" w:rsidRDefault="001666B8" w:rsidP="000A13BA"/>
    <w:p w14:paraId="74EBD859" w14:textId="4E6B1738" w:rsidR="001666B8" w:rsidRDefault="001666B8" w:rsidP="001666B8">
      <w:pPr>
        <w:tabs>
          <w:tab w:val="clear" w:pos="369"/>
          <w:tab w:val="left" w:pos="720"/>
          <w:tab w:val="left" w:pos="1080"/>
          <w:tab w:val="left" w:pos="2250"/>
          <w:tab w:val="left" w:pos="2970"/>
          <w:tab w:val="left" w:pos="3690"/>
        </w:tabs>
      </w:pPr>
      <w:r>
        <w:t>(xx2)</w:t>
      </w:r>
      <w:r>
        <w:tab/>
        <w:t>a.</w:t>
      </w:r>
      <w:r>
        <w:tab/>
      </w:r>
      <w:r w:rsidRPr="00DB18E3">
        <w:rPr>
          <w:rFonts w:ascii="Doulos SIL" w:hAnsi="Doulos SIL"/>
          <w:i/>
          <w:color w:val="0000FF"/>
        </w:rPr>
        <w:t>má=</w:t>
      </w:r>
      <w:r w:rsidRPr="00DB18E3">
        <w:rPr>
          <w:rFonts w:ascii="Doulos SIL" w:hAnsi="Doulos SIL"/>
          <w:i/>
          <w:color w:val="0000FF"/>
        </w:rPr>
        <w:sym w:font="Symbol" w:char="F0C6"/>
      </w:r>
      <w:r w:rsidRPr="00DB18E3">
        <w:rPr>
          <w:rFonts w:ascii="Doulos SIL" w:hAnsi="Doulos SIL"/>
          <w:i/>
          <w:color w:val="0000FF"/>
        </w:rPr>
        <w:tab/>
        <w:t>sà</w:t>
      </w:r>
      <w:r w:rsidRPr="00DB18E3">
        <w:rPr>
          <w:rFonts w:ascii="Doulos SIL" w:hAnsi="Doulos SIL"/>
          <w:i/>
          <w:color w:val="0000FF"/>
        </w:rPr>
        <w:tab/>
        <w:t>dí</w:t>
      </w:r>
      <w:r w:rsidRPr="00DB18E3">
        <w:rPr>
          <w:rFonts w:ascii="Doulos SIL" w:hAnsi="Doulos SIL"/>
          <w:i/>
          <w:color w:val="0000FF"/>
        </w:rPr>
        <w:tab/>
        <w:t>bàʔrà</w:t>
      </w:r>
    </w:p>
    <w:p w14:paraId="6E53432E" w14:textId="4A9E8EC1" w:rsidR="001666B8" w:rsidRDefault="001666B8" w:rsidP="001666B8">
      <w:pPr>
        <w:tabs>
          <w:tab w:val="clear" w:pos="369"/>
          <w:tab w:val="left" w:pos="720"/>
          <w:tab w:val="left" w:pos="1080"/>
          <w:tab w:val="left" w:pos="2250"/>
          <w:tab w:val="left" w:pos="2970"/>
          <w:tab w:val="left" w:pos="3690"/>
        </w:tabs>
      </w:pPr>
      <w:r>
        <w:tab/>
      </w:r>
      <w:r>
        <w:tab/>
        <w:t>1Sg=Ipfv</w:t>
      </w:r>
      <w:r>
        <w:tab/>
        <w:t>Fut</w:t>
      </w:r>
      <w:r>
        <w:tab/>
        <w:t>child</w:t>
      </w:r>
      <w:r>
        <w:tab/>
        <w:t>hit.Ipfv</w:t>
      </w:r>
    </w:p>
    <w:p w14:paraId="569C70C1" w14:textId="5B9AEE64" w:rsidR="001666B8" w:rsidRDefault="001666B8" w:rsidP="001666B8">
      <w:pPr>
        <w:tabs>
          <w:tab w:val="clear" w:pos="369"/>
          <w:tab w:val="left" w:pos="720"/>
          <w:tab w:val="left" w:pos="1080"/>
        </w:tabs>
      </w:pPr>
      <w:r>
        <w:tab/>
      </w:r>
      <w:r>
        <w:tab/>
        <w:t>‘I will hit the child.’</w:t>
      </w:r>
    </w:p>
    <w:p w14:paraId="61B85C80" w14:textId="77777777" w:rsidR="001666B8" w:rsidRDefault="001666B8" w:rsidP="001666B8">
      <w:pPr>
        <w:tabs>
          <w:tab w:val="clear" w:pos="369"/>
          <w:tab w:val="left" w:pos="720"/>
          <w:tab w:val="left" w:pos="1080"/>
        </w:tabs>
      </w:pPr>
    </w:p>
    <w:p w14:paraId="4FAEED77" w14:textId="58BCB3AF" w:rsidR="001666B8" w:rsidRDefault="001666B8" w:rsidP="001666B8">
      <w:pPr>
        <w:tabs>
          <w:tab w:val="clear" w:pos="369"/>
          <w:tab w:val="left" w:pos="720"/>
          <w:tab w:val="left" w:pos="1080"/>
          <w:tab w:val="left" w:pos="2250"/>
          <w:tab w:val="left" w:pos="3060"/>
          <w:tab w:val="left" w:pos="4140"/>
        </w:tabs>
      </w:pPr>
      <w:r>
        <w:tab/>
        <w:t>b.</w:t>
      </w:r>
      <w:r>
        <w:tab/>
      </w:r>
      <w:r w:rsidRPr="00DB18E3">
        <w:rPr>
          <w:rFonts w:ascii="Doulos SIL" w:hAnsi="Doulos SIL"/>
          <w:i/>
          <w:color w:val="0000FF"/>
        </w:rPr>
        <w:t>má=</w:t>
      </w:r>
      <w:r w:rsidRPr="00DB18E3">
        <w:rPr>
          <w:rFonts w:ascii="Doulos SIL" w:hAnsi="Doulos SIL"/>
          <w:i/>
          <w:color w:val="0000FF"/>
        </w:rPr>
        <w:sym w:font="Symbol" w:char="F0C6"/>
      </w:r>
      <w:r w:rsidRPr="00DB18E3">
        <w:rPr>
          <w:rFonts w:ascii="Doulos SIL" w:hAnsi="Doulos SIL"/>
          <w:i/>
          <w:color w:val="0000FF"/>
        </w:rPr>
        <w:tab/>
        <w:t>sà</w:t>
      </w:r>
      <w:r w:rsidRPr="00DB18E3">
        <w:rPr>
          <w:rFonts w:ascii="Doulos SIL" w:hAnsi="Doulos SIL"/>
          <w:i/>
          <w:color w:val="0000FF"/>
        </w:rPr>
        <w:tab/>
        <w:t>dí-rá-àⁿ</w:t>
      </w:r>
      <w:r w:rsidRPr="00DB18E3">
        <w:rPr>
          <w:rFonts w:ascii="Doulos SIL" w:hAnsi="Doulos SIL"/>
          <w:i/>
          <w:color w:val="0000FF"/>
        </w:rPr>
        <w:tab/>
        <w:t>báʔrá</w:t>
      </w:r>
    </w:p>
    <w:p w14:paraId="04D8D1BD" w14:textId="77777777" w:rsidR="001666B8" w:rsidRDefault="001666B8" w:rsidP="001666B8">
      <w:pPr>
        <w:tabs>
          <w:tab w:val="clear" w:pos="369"/>
          <w:tab w:val="left" w:pos="720"/>
          <w:tab w:val="left" w:pos="1080"/>
          <w:tab w:val="left" w:pos="2250"/>
          <w:tab w:val="left" w:pos="3060"/>
          <w:tab w:val="left" w:pos="4140"/>
        </w:tabs>
      </w:pPr>
      <w:r>
        <w:tab/>
      </w:r>
      <w:r>
        <w:tab/>
        <w:t>1Sg=Ipfv</w:t>
      </w:r>
      <w:r>
        <w:tab/>
        <w:t>Fut</w:t>
      </w:r>
      <w:r>
        <w:tab/>
        <w:t>child</w:t>
      </w:r>
      <w:r>
        <w:tab/>
        <w:t>hit.Ipfv</w:t>
      </w:r>
    </w:p>
    <w:p w14:paraId="0CF2FB88" w14:textId="77777777" w:rsidR="001666B8" w:rsidRDefault="001666B8" w:rsidP="001666B8">
      <w:pPr>
        <w:tabs>
          <w:tab w:val="clear" w:pos="369"/>
          <w:tab w:val="left" w:pos="720"/>
          <w:tab w:val="left" w:pos="1080"/>
        </w:tabs>
      </w:pPr>
      <w:r>
        <w:tab/>
      </w:r>
      <w:r>
        <w:tab/>
        <w:t>‘I will hit the child.’</w:t>
      </w:r>
    </w:p>
    <w:p w14:paraId="78C18319" w14:textId="564A111D" w:rsidR="001666B8" w:rsidRPr="001666B8" w:rsidRDefault="001666B8" w:rsidP="001666B8">
      <w:pPr>
        <w:tabs>
          <w:tab w:val="clear" w:pos="369"/>
          <w:tab w:val="left" w:pos="720"/>
          <w:tab w:val="left" w:pos="1080"/>
        </w:tabs>
      </w:pPr>
    </w:p>
    <w:p w14:paraId="1E5FDC2B" w14:textId="04C49432" w:rsidR="001666B8" w:rsidRDefault="001666B8" w:rsidP="000A13BA">
      <w:r>
        <w:t>However, the object immediately follow</w:t>
      </w:r>
      <w:r w:rsidR="00DB18E3">
        <w:t>s</w:t>
      </w:r>
      <w:r>
        <w:t xml:space="preserve"> </w:t>
      </w:r>
      <w:r w:rsidRPr="00DB18E3">
        <w:rPr>
          <w:rFonts w:ascii="Doulos SIL" w:hAnsi="Doulos SIL"/>
          <w:i/>
          <w:color w:val="0000FF"/>
        </w:rPr>
        <w:t>sà</w:t>
      </w:r>
      <w:r>
        <w:t xml:space="preserve">, and we must consider the interactions between </w:t>
      </w:r>
      <w:r w:rsidRPr="00DB18E3">
        <w:rPr>
          <w:rFonts w:ascii="Doulos SIL" w:hAnsi="Doulos SIL"/>
          <w:i/>
          <w:color w:val="0000FF"/>
        </w:rPr>
        <w:t>sà</w:t>
      </w:r>
      <w:r w:rsidR="00DB18E3">
        <w:t xml:space="preserve"> and object pronouns.</w:t>
      </w:r>
    </w:p>
    <w:p w14:paraId="00EF93FE" w14:textId="3B0FF541" w:rsidR="001666B8" w:rsidRPr="001666B8" w:rsidRDefault="001666B8" w:rsidP="000A13BA">
      <w:r>
        <w:tab/>
        <w:t xml:space="preserve">We have seen above that </w:t>
      </w:r>
      <w:r w:rsidRPr="00DB18E3">
        <w:rPr>
          <w:rFonts w:ascii="Doulos SIL" w:hAnsi="Doulos SIL"/>
          <w:i/>
          <w:color w:val="0000FF"/>
        </w:rPr>
        <w:t>sà</w:t>
      </w:r>
      <w:r>
        <w:t xml:space="preserve"> itself is L</w:t>
      </w:r>
      <w:r>
        <w:noBreakHyphen/>
        <w:t xml:space="preserve">toned after all subjects in the positive conjugation. (xx3) shows how this </w:t>
      </w:r>
      <w:r w:rsidRPr="00DB18E3">
        <w:rPr>
          <w:rFonts w:ascii="Doulos SIL" w:hAnsi="Doulos SIL"/>
          <w:i/>
          <w:color w:val="0000FF"/>
        </w:rPr>
        <w:t>sà</w:t>
      </w:r>
      <w:r>
        <w:t xml:space="preserve"> combines with object pronouns in positive transitives. In (xx1a), the usually M</w:t>
      </w:r>
      <w:r>
        <w:noBreakHyphen/>
        <w:t>toned pronouns become H</w:t>
      </w:r>
      <w:r>
        <w:noBreakHyphen/>
        <w:t>toned as objects</w:t>
      </w:r>
      <w:r w:rsidR="00DB18E3">
        <w:t xml:space="preserve"> after </w:t>
      </w:r>
      <w:r w:rsidR="00DB18E3" w:rsidRPr="00DB18E3">
        <w:rPr>
          <w:rFonts w:ascii="Doulos SIL" w:hAnsi="Doulos SIL"/>
          <w:i/>
          <w:color w:val="0000FF"/>
        </w:rPr>
        <w:t>sà</w:t>
      </w:r>
      <w:r>
        <w:t>. Since in this construction they are always followed by an H</w:t>
      </w:r>
      <w:r>
        <w:noBreakHyphen/>
        <w:t>initial verb, this verb is downstepped. In (xx3b</w:t>
      </w:r>
      <w:r>
        <w:noBreakHyphen/>
        <w:t>d), the other object pronouns have their usual L</w:t>
      </w:r>
      <w:r>
        <w:noBreakHyphen/>
        <w:t>toned forms. The future particle is L</w:t>
      </w:r>
      <w:r>
        <w:noBreakHyphen/>
        <w:t xml:space="preserve">toned </w:t>
      </w:r>
      <w:r w:rsidRPr="00DB18E3">
        <w:rPr>
          <w:rFonts w:ascii="Doulos SIL" w:hAnsi="Doulos SIL"/>
          <w:i/>
          <w:color w:val="0000FF"/>
        </w:rPr>
        <w:t>sà</w:t>
      </w:r>
      <w:r>
        <w:t xml:space="preserve"> before 1st/2nd person objects (xx3a</w:t>
      </w:r>
      <w:r>
        <w:noBreakHyphen/>
        <w:t>b), but becomes H</w:t>
      </w:r>
      <w:r>
        <w:noBreakHyphen/>
        <w:t xml:space="preserve">toned </w:t>
      </w:r>
      <w:r w:rsidRPr="00DB18E3">
        <w:rPr>
          <w:rFonts w:ascii="Doulos SIL" w:hAnsi="Doulos SIL"/>
          <w:i/>
          <w:color w:val="0000FF"/>
        </w:rPr>
        <w:t>sá</w:t>
      </w:r>
      <w:r>
        <w:t xml:space="preserve"> before third person objects (xx3c</w:t>
      </w:r>
      <w:r>
        <w:noBreakHyphen/>
        <w:t xml:space="preserve">d). Nonhuman third person forms have vowel quality </w:t>
      </w:r>
      <w:r w:rsidRPr="00DB18E3">
        <w:rPr>
          <w:rFonts w:ascii="Doulos SIL" w:hAnsi="Doulos SIL"/>
          <w:i/>
          <w:color w:val="0000FF"/>
        </w:rPr>
        <w:t>i</w:t>
      </w:r>
      <w:r>
        <w:t xml:space="preserve"> rather than </w:t>
      </w:r>
      <w:r w:rsidRPr="00DB18E3">
        <w:rPr>
          <w:rFonts w:ascii="Doulos SIL" w:hAnsi="Doulos SIL"/>
          <w:i/>
          <w:color w:val="0000FF"/>
        </w:rPr>
        <w:t>e</w:t>
      </w:r>
      <w:r>
        <w:t xml:space="preserve"> in the contraction. In 3Pl object forms </w:t>
      </w:r>
      <w:r w:rsidRPr="00DB18E3">
        <w:rPr>
          <w:rFonts w:ascii="Doulos SIL" w:hAnsi="Doulos SIL"/>
          <w:i/>
          <w:color w:val="0000FF"/>
        </w:rPr>
        <w:t>sá=à(à)ⁿ</w:t>
      </w:r>
      <w:r>
        <w:t xml:space="preserve"> and </w:t>
      </w:r>
      <w:r w:rsidRPr="00DB18E3">
        <w:rPr>
          <w:rFonts w:ascii="Doulos SIL" w:hAnsi="Doulos SIL"/>
          <w:i/>
          <w:color w:val="0000FF"/>
        </w:rPr>
        <w:t>sí=ì(ì)ⁿ</w:t>
      </w:r>
      <w:r>
        <w:t xml:space="preserve">, the length of the object pronoun vowel is usually not audible because of the contraction with the vowel of </w:t>
      </w:r>
      <w:r w:rsidRPr="00DB18E3">
        <w:rPr>
          <w:rFonts w:ascii="Doulos SIL" w:hAnsi="Doulos SIL"/>
          <w:i/>
          <w:color w:val="0000FF"/>
        </w:rPr>
        <w:t>sá</w:t>
      </w:r>
      <w:r>
        <w:t xml:space="preserve">.  </w:t>
      </w:r>
    </w:p>
    <w:p w14:paraId="275FB0C5" w14:textId="77777777" w:rsidR="001666B8" w:rsidRDefault="001666B8" w:rsidP="000A13BA"/>
    <w:p w14:paraId="115895B5" w14:textId="11664F48" w:rsidR="001666B8" w:rsidRDefault="001666B8" w:rsidP="001666B8">
      <w:pPr>
        <w:tabs>
          <w:tab w:val="clear" w:pos="369"/>
          <w:tab w:val="left" w:pos="720"/>
          <w:tab w:val="left" w:pos="1080"/>
          <w:tab w:val="left" w:pos="2160"/>
          <w:tab w:val="left" w:pos="3780"/>
        </w:tabs>
      </w:pPr>
      <w:r>
        <w:t>(xx3)</w:t>
      </w:r>
      <w:r>
        <w:tab/>
        <w:t>Object pronouns in the positive transitive future</w:t>
      </w:r>
    </w:p>
    <w:p w14:paraId="115EEDC1" w14:textId="77777777" w:rsidR="001666B8" w:rsidRDefault="001666B8" w:rsidP="001666B8">
      <w:pPr>
        <w:tabs>
          <w:tab w:val="clear" w:pos="369"/>
          <w:tab w:val="left" w:pos="720"/>
          <w:tab w:val="left" w:pos="1080"/>
          <w:tab w:val="left" w:pos="2160"/>
          <w:tab w:val="left" w:pos="3780"/>
        </w:tabs>
      </w:pPr>
    </w:p>
    <w:p w14:paraId="1D0D3D46" w14:textId="0E73F3DC" w:rsidR="001666B8" w:rsidRDefault="001666B8" w:rsidP="001666B8">
      <w:pPr>
        <w:tabs>
          <w:tab w:val="clear" w:pos="369"/>
          <w:tab w:val="left" w:pos="720"/>
          <w:tab w:val="left" w:pos="1080"/>
          <w:tab w:val="left" w:pos="2160"/>
          <w:tab w:val="left" w:pos="3780"/>
        </w:tabs>
      </w:pPr>
      <w:r>
        <w:tab/>
      </w:r>
      <w:r>
        <w:tab/>
        <w:t>object</w:t>
      </w:r>
      <w:r>
        <w:tab/>
      </w:r>
      <w:r w:rsidRPr="00DB18E3">
        <w:rPr>
          <w:rFonts w:ascii="Doulos SIL" w:hAnsi="Doulos SIL"/>
          <w:i/>
          <w:color w:val="0000FF"/>
        </w:rPr>
        <w:t>sà</w:t>
      </w:r>
      <w:r>
        <w:t xml:space="preserve"> plus object</w:t>
      </w:r>
      <w:r>
        <w:tab/>
        <w:t>example with ‘he/she hit’</w:t>
      </w:r>
    </w:p>
    <w:p w14:paraId="15130434" w14:textId="77777777" w:rsidR="001666B8" w:rsidRDefault="001666B8" w:rsidP="001666B8">
      <w:pPr>
        <w:tabs>
          <w:tab w:val="clear" w:pos="369"/>
          <w:tab w:val="left" w:pos="720"/>
          <w:tab w:val="left" w:pos="1080"/>
          <w:tab w:val="left" w:pos="2160"/>
          <w:tab w:val="left" w:pos="3780"/>
        </w:tabs>
      </w:pPr>
    </w:p>
    <w:p w14:paraId="15950913" w14:textId="08D1CBDA" w:rsidR="001666B8" w:rsidRDefault="001666B8" w:rsidP="001666B8">
      <w:pPr>
        <w:tabs>
          <w:tab w:val="clear" w:pos="369"/>
          <w:tab w:val="left" w:pos="720"/>
          <w:tab w:val="left" w:pos="1080"/>
          <w:tab w:val="left" w:pos="2160"/>
          <w:tab w:val="left" w:pos="3780"/>
        </w:tabs>
      </w:pPr>
      <w:r>
        <w:lastRenderedPageBreak/>
        <w:tab/>
        <w:t xml:space="preserve">a. </w:t>
      </w:r>
      <w:r>
        <w:tab/>
        <w:t>1Sg</w:t>
      </w:r>
      <w:r>
        <w:tab/>
      </w:r>
      <w:r w:rsidR="003B4A51" w:rsidRPr="00DB18E3">
        <w:rPr>
          <w:rFonts w:ascii="Doulos SIL" w:hAnsi="Doulos SIL"/>
          <w:i/>
          <w:color w:val="0000FF"/>
        </w:rPr>
        <w:t>sà má</w:t>
      </w:r>
      <w:r>
        <w:tab/>
      </w:r>
      <w:r w:rsidRPr="00DB18E3">
        <w:rPr>
          <w:rFonts w:ascii="Doulos SIL" w:hAnsi="Doulos SIL"/>
          <w:i/>
          <w:color w:val="0000FF"/>
        </w:rPr>
        <w:t>á=</w:t>
      </w:r>
      <w:r w:rsidRPr="00DB18E3">
        <w:rPr>
          <w:rFonts w:ascii="Doulos SIL" w:hAnsi="Doulos SIL"/>
          <w:i/>
          <w:color w:val="0000FF"/>
        </w:rPr>
        <w:sym w:font="Symbol" w:char="F0C6"/>
      </w:r>
      <w:r w:rsidR="003B4A51" w:rsidRPr="00DB18E3">
        <w:rPr>
          <w:rFonts w:ascii="Doulos SIL" w:hAnsi="Doulos SIL"/>
          <w:i/>
          <w:color w:val="0000FF"/>
        </w:rPr>
        <w:t xml:space="preserve"> sà má</w:t>
      </w:r>
      <w:r w:rsidRPr="00DB18E3">
        <w:rPr>
          <w:rFonts w:ascii="Doulos SIL" w:hAnsi="Doulos SIL"/>
          <w:i/>
          <w:color w:val="0000FF"/>
        </w:rPr>
        <w:t xml:space="preserve"> ꜜbáʔrá</w:t>
      </w:r>
    </w:p>
    <w:p w14:paraId="61A07DA6" w14:textId="33B4E882" w:rsidR="001666B8" w:rsidRPr="001666B8" w:rsidRDefault="001666B8" w:rsidP="001666B8">
      <w:pPr>
        <w:tabs>
          <w:tab w:val="clear" w:pos="369"/>
          <w:tab w:val="left" w:pos="720"/>
          <w:tab w:val="left" w:pos="1080"/>
          <w:tab w:val="left" w:pos="2160"/>
          <w:tab w:val="left" w:pos="3780"/>
        </w:tabs>
      </w:pPr>
      <w:r>
        <w:tab/>
      </w:r>
      <w:r>
        <w:tab/>
        <w:t>2Sg</w:t>
      </w:r>
      <w:r>
        <w:tab/>
      </w:r>
      <w:r w:rsidRPr="00DB18E3">
        <w:rPr>
          <w:rFonts w:ascii="Doulos SIL" w:hAnsi="Doulos SIL"/>
          <w:i/>
          <w:color w:val="0000FF"/>
        </w:rPr>
        <w:t>sà wó</w:t>
      </w:r>
      <w:r>
        <w:tab/>
      </w:r>
      <w:r w:rsidRPr="00DB18E3">
        <w:rPr>
          <w:rFonts w:ascii="Doulos SIL" w:hAnsi="Doulos SIL"/>
          <w:i/>
          <w:color w:val="0000FF"/>
        </w:rPr>
        <w:t>á=</w:t>
      </w:r>
      <w:r w:rsidRPr="00DB18E3">
        <w:rPr>
          <w:rFonts w:ascii="Doulos SIL" w:hAnsi="Doulos SIL"/>
          <w:i/>
          <w:color w:val="0000FF"/>
        </w:rPr>
        <w:sym w:font="Symbol" w:char="F0C6"/>
      </w:r>
      <w:r w:rsidRPr="00DB18E3">
        <w:rPr>
          <w:rFonts w:ascii="Doulos SIL" w:hAnsi="Doulos SIL"/>
          <w:i/>
          <w:color w:val="0000FF"/>
        </w:rPr>
        <w:t xml:space="preserve"> sà wó ꜜbáʔrá</w:t>
      </w:r>
    </w:p>
    <w:p w14:paraId="58015A7C" w14:textId="229AFDB4" w:rsidR="001666B8" w:rsidRPr="00DB18E3" w:rsidRDefault="001666B8" w:rsidP="001666B8">
      <w:pPr>
        <w:tabs>
          <w:tab w:val="clear" w:pos="369"/>
          <w:tab w:val="left" w:pos="720"/>
          <w:tab w:val="left" w:pos="1080"/>
          <w:tab w:val="left" w:pos="2160"/>
          <w:tab w:val="left" w:pos="3780"/>
        </w:tabs>
        <w:rPr>
          <w:rFonts w:ascii="Doulos SIL" w:hAnsi="Doulos SIL"/>
          <w:i/>
          <w:color w:val="0000FF"/>
        </w:rPr>
      </w:pPr>
      <w:r>
        <w:tab/>
      </w:r>
      <w:r>
        <w:tab/>
        <w:t>2Pl</w:t>
      </w:r>
      <w:r>
        <w:tab/>
      </w:r>
      <w:r w:rsidRPr="00DB18E3">
        <w:rPr>
          <w:rFonts w:ascii="Doulos SIL" w:hAnsi="Doulos SIL"/>
          <w:i/>
          <w:color w:val="0000FF"/>
        </w:rPr>
        <w:t>sà ééⁿ</w:t>
      </w:r>
      <w:r w:rsidRPr="00DB18E3">
        <w:rPr>
          <w:rFonts w:ascii="Doulos SIL" w:hAnsi="Doulos SIL"/>
          <w:i/>
          <w:color w:val="0000FF"/>
        </w:rPr>
        <w:tab/>
        <w:t>á=</w:t>
      </w:r>
      <w:r w:rsidRPr="00DB18E3">
        <w:rPr>
          <w:rFonts w:ascii="Doulos SIL" w:hAnsi="Doulos SIL"/>
          <w:i/>
          <w:color w:val="0000FF"/>
        </w:rPr>
        <w:sym w:font="Symbol" w:char="F0C6"/>
      </w:r>
      <w:r w:rsidRPr="00DB18E3">
        <w:rPr>
          <w:rFonts w:ascii="Doulos SIL" w:hAnsi="Doulos SIL"/>
          <w:i/>
          <w:color w:val="0000FF"/>
        </w:rPr>
        <w:t xml:space="preserve"> sà ééⁿ ꜜbáʔrá</w:t>
      </w:r>
    </w:p>
    <w:p w14:paraId="4D273DF3" w14:textId="77777777" w:rsidR="001666B8" w:rsidRPr="00DB18E3" w:rsidRDefault="001666B8" w:rsidP="001666B8">
      <w:pPr>
        <w:tabs>
          <w:tab w:val="clear" w:pos="369"/>
          <w:tab w:val="left" w:pos="720"/>
          <w:tab w:val="left" w:pos="1080"/>
          <w:tab w:val="left" w:pos="2160"/>
          <w:tab w:val="left" w:pos="3780"/>
        </w:tabs>
      </w:pPr>
    </w:p>
    <w:p w14:paraId="75806B3D" w14:textId="696444C9" w:rsidR="001666B8" w:rsidRPr="00DB18E3" w:rsidRDefault="001666B8" w:rsidP="001666B8">
      <w:pPr>
        <w:tabs>
          <w:tab w:val="clear" w:pos="369"/>
          <w:tab w:val="left" w:pos="720"/>
          <w:tab w:val="left" w:pos="1080"/>
          <w:tab w:val="left" w:pos="2160"/>
          <w:tab w:val="left" w:pos="3780"/>
        </w:tabs>
        <w:rPr>
          <w:rFonts w:ascii="Doulos SIL" w:hAnsi="Doulos SIL"/>
          <w:i/>
          <w:color w:val="0000FF"/>
        </w:rPr>
      </w:pPr>
      <w:r w:rsidRPr="00DB18E3">
        <w:tab/>
        <w:t>b.</w:t>
      </w:r>
      <w:r w:rsidRPr="00DB18E3">
        <w:tab/>
        <w:t>1Pl</w:t>
      </w:r>
      <w:r w:rsidRPr="00DB18E3">
        <w:tab/>
      </w:r>
      <w:r w:rsidRPr="00DB18E3">
        <w:rPr>
          <w:rFonts w:ascii="Doulos SIL" w:hAnsi="Doulos SIL"/>
          <w:i/>
          <w:color w:val="0000FF"/>
        </w:rPr>
        <w:t>sà mùʔùⁿ</w:t>
      </w:r>
      <w:r w:rsidRPr="00DB18E3">
        <w:rPr>
          <w:rFonts w:ascii="Doulos SIL" w:hAnsi="Doulos SIL"/>
          <w:i/>
          <w:color w:val="0000FF"/>
        </w:rPr>
        <w:tab/>
        <w:t>á=</w:t>
      </w:r>
      <w:r w:rsidRPr="00DB18E3">
        <w:rPr>
          <w:rFonts w:ascii="Doulos SIL" w:hAnsi="Doulos SIL"/>
          <w:i/>
          <w:color w:val="0000FF"/>
        </w:rPr>
        <w:sym w:font="Symbol" w:char="F0C6"/>
      </w:r>
      <w:r w:rsidRPr="00DB18E3">
        <w:rPr>
          <w:rFonts w:ascii="Doulos SIL" w:hAnsi="Doulos SIL"/>
          <w:i/>
          <w:color w:val="0000FF"/>
        </w:rPr>
        <w:t xml:space="preserve"> sà mùʔùⁿ báʔrá</w:t>
      </w:r>
    </w:p>
    <w:p w14:paraId="36B656E9" w14:textId="77777777" w:rsidR="001666B8" w:rsidRPr="001666B8" w:rsidRDefault="001666B8" w:rsidP="001666B8">
      <w:pPr>
        <w:tabs>
          <w:tab w:val="clear" w:pos="369"/>
          <w:tab w:val="left" w:pos="720"/>
          <w:tab w:val="left" w:pos="1080"/>
          <w:tab w:val="left" w:pos="2160"/>
          <w:tab w:val="left" w:pos="3780"/>
        </w:tabs>
      </w:pPr>
    </w:p>
    <w:p w14:paraId="62ABDA4D" w14:textId="06D0E4A6" w:rsidR="001666B8" w:rsidRPr="00DB18E3" w:rsidRDefault="001666B8" w:rsidP="001666B8">
      <w:pPr>
        <w:tabs>
          <w:tab w:val="clear" w:pos="369"/>
          <w:tab w:val="left" w:pos="720"/>
          <w:tab w:val="left" w:pos="1080"/>
          <w:tab w:val="left" w:pos="2160"/>
          <w:tab w:val="left" w:pos="3780"/>
        </w:tabs>
        <w:rPr>
          <w:rFonts w:ascii="Doulos SIL" w:hAnsi="Doulos SIL"/>
          <w:i/>
          <w:color w:val="0000FF"/>
        </w:rPr>
      </w:pPr>
      <w:r w:rsidRPr="001666B8">
        <w:tab/>
        <w:t xml:space="preserve">c. </w:t>
      </w:r>
      <w:r>
        <w:tab/>
        <w:t>3PlHum</w:t>
      </w:r>
      <w:r>
        <w:tab/>
      </w:r>
      <w:r w:rsidRPr="00DB18E3">
        <w:rPr>
          <w:rFonts w:ascii="Doulos SIL" w:hAnsi="Doulos SIL"/>
          <w:i/>
          <w:color w:val="0000FF"/>
        </w:rPr>
        <w:t>sá=à(à)ⁿ</w:t>
      </w:r>
      <w:r w:rsidRPr="00DB18E3">
        <w:rPr>
          <w:rFonts w:ascii="Doulos SIL" w:hAnsi="Doulos SIL"/>
          <w:i/>
          <w:color w:val="0000FF"/>
        </w:rPr>
        <w:tab/>
        <w:t>á=</w:t>
      </w:r>
      <w:r w:rsidRPr="00DB18E3">
        <w:rPr>
          <w:rFonts w:ascii="Doulos SIL" w:hAnsi="Doulos SIL"/>
          <w:i/>
          <w:color w:val="0000FF"/>
        </w:rPr>
        <w:sym w:font="Symbol" w:char="F0C6"/>
      </w:r>
      <w:r w:rsidRPr="00DB18E3">
        <w:rPr>
          <w:rFonts w:ascii="Doulos SIL" w:hAnsi="Doulos SIL"/>
          <w:i/>
          <w:color w:val="0000FF"/>
        </w:rPr>
        <w:t xml:space="preserve"> sá=à(à)ⁿ báʔrá</w:t>
      </w:r>
    </w:p>
    <w:p w14:paraId="75E297AF" w14:textId="77777777" w:rsidR="001666B8" w:rsidRPr="001666B8" w:rsidRDefault="001666B8" w:rsidP="001666B8">
      <w:pPr>
        <w:tabs>
          <w:tab w:val="clear" w:pos="369"/>
          <w:tab w:val="left" w:pos="720"/>
          <w:tab w:val="left" w:pos="1080"/>
          <w:tab w:val="left" w:pos="2160"/>
          <w:tab w:val="left" w:pos="3780"/>
        </w:tabs>
      </w:pPr>
      <w:r>
        <w:tab/>
      </w:r>
      <w:r>
        <w:tab/>
        <w:t>3PlNonh</w:t>
      </w:r>
      <w:r>
        <w:tab/>
      </w:r>
      <w:r w:rsidRPr="00DB18E3">
        <w:rPr>
          <w:rFonts w:ascii="Doulos SIL" w:hAnsi="Doulos SIL"/>
          <w:i/>
          <w:color w:val="0000FF"/>
        </w:rPr>
        <w:t>sí=ì(ì)ⁿ</w:t>
      </w:r>
      <w:r w:rsidRPr="00DB18E3">
        <w:rPr>
          <w:rFonts w:ascii="Doulos SIL" w:hAnsi="Doulos SIL"/>
          <w:i/>
          <w:color w:val="0000FF"/>
        </w:rPr>
        <w:tab/>
        <w:t>á=</w:t>
      </w:r>
      <w:r w:rsidRPr="00DB18E3">
        <w:rPr>
          <w:rFonts w:ascii="Doulos SIL" w:hAnsi="Doulos SIL"/>
          <w:i/>
          <w:color w:val="0000FF"/>
        </w:rPr>
        <w:sym w:font="Symbol" w:char="F0C6"/>
      </w:r>
      <w:r w:rsidRPr="00DB18E3">
        <w:rPr>
          <w:rFonts w:ascii="Doulos SIL" w:hAnsi="Doulos SIL"/>
          <w:i/>
          <w:color w:val="0000FF"/>
        </w:rPr>
        <w:t xml:space="preserve"> sí=ì(ì)ⁿ báʔráà</w:t>
      </w:r>
    </w:p>
    <w:p w14:paraId="10E1FB01" w14:textId="77777777" w:rsidR="001666B8" w:rsidRDefault="001666B8" w:rsidP="001666B8">
      <w:pPr>
        <w:tabs>
          <w:tab w:val="clear" w:pos="369"/>
          <w:tab w:val="left" w:pos="720"/>
          <w:tab w:val="left" w:pos="1080"/>
          <w:tab w:val="left" w:pos="2160"/>
          <w:tab w:val="left" w:pos="3780"/>
        </w:tabs>
      </w:pPr>
    </w:p>
    <w:p w14:paraId="2788C7F8" w14:textId="673246D5" w:rsidR="001666B8" w:rsidRPr="00DB18E3" w:rsidRDefault="001666B8" w:rsidP="001666B8">
      <w:pPr>
        <w:tabs>
          <w:tab w:val="clear" w:pos="369"/>
          <w:tab w:val="left" w:pos="720"/>
          <w:tab w:val="left" w:pos="1080"/>
          <w:tab w:val="left" w:pos="2160"/>
          <w:tab w:val="left" w:pos="3780"/>
        </w:tabs>
        <w:rPr>
          <w:rFonts w:ascii="Doulos SIL" w:hAnsi="Doulos SIL"/>
          <w:i/>
          <w:color w:val="0000FF"/>
        </w:rPr>
      </w:pPr>
      <w:r>
        <w:tab/>
        <w:t>d.</w:t>
      </w:r>
      <w:r>
        <w:tab/>
        <w:t>3SgHum</w:t>
      </w:r>
      <w:r>
        <w:tab/>
      </w:r>
      <w:r w:rsidRPr="00DB18E3">
        <w:rPr>
          <w:rFonts w:ascii="Doulos SIL" w:hAnsi="Doulos SIL"/>
          <w:i/>
          <w:color w:val="0000FF"/>
        </w:rPr>
        <w:t>sá=à</w:t>
      </w:r>
      <w:r>
        <w:tab/>
      </w:r>
      <w:r w:rsidRPr="00DB18E3">
        <w:rPr>
          <w:rFonts w:ascii="Doulos SIL" w:hAnsi="Doulos SIL"/>
          <w:i/>
          <w:color w:val="0000FF"/>
        </w:rPr>
        <w:t>á=</w:t>
      </w:r>
      <w:r w:rsidRPr="00DB18E3">
        <w:rPr>
          <w:rFonts w:ascii="Doulos SIL" w:hAnsi="Doulos SIL"/>
          <w:i/>
          <w:color w:val="0000FF"/>
        </w:rPr>
        <w:sym w:font="Symbol" w:char="F0C6"/>
      </w:r>
      <w:r w:rsidRPr="00DB18E3">
        <w:rPr>
          <w:rFonts w:ascii="Doulos SIL" w:hAnsi="Doulos SIL"/>
          <w:i/>
          <w:color w:val="0000FF"/>
        </w:rPr>
        <w:t xml:space="preserve"> sá=à ba</w:t>
      </w:r>
      <w:r w:rsidR="003B4A51" w:rsidRPr="00DB18E3">
        <w:rPr>
          <w:rFonts w:ascii="Doulos SIL" w:hAnsi="Doulos SIL"/>
          <w:i/>
          <w:color w:val="0000FF"/>
        </w:rPr>
        <w:t>̀</w:t>
      </w:r>
      <w:r w:rsidRPr="00DB18E3">
        <w:rPr>
          <w:rFonts w:ascii="Doulos SIL" w:hAnsi="Doulos SIL"/>
          <w:i/>
          <w:color w:val="0000FF"/>
        </w:rPr>
        <w:t>ʔrà</w:t>
      </w:r>
    </w:p>
    <w:p w14:paraId="456C36A8" w14:textId="56C604BD" w:rsidR="001666B8" w:rsidRPr="00DB18E3" w:rsidRDefault="001666B8" w:rsidP="001666B8">
      <w:pPr>
        <w:tabs>
          <w:tab w:val="clear" w:pos="369"/>
          <w:tab w:val="left" w:pos="720"/>
          <w:tab w:val="left" w:pos="1080"/>
          <w:tab w:val="left" w:pos="2160"/>
          <w:tab w:val="left" w:pos="3780"/>
        </w:tabs>
        <w:rPr>
          <w:rFonts w:ascii="Doulos SIL" w:hAnsi="Doulos SIL"/>
          <w:i/>
          <w:color w:val="0000FF"/>
        </w:rPr>
      </w:pPr>
      <w:r>
        <w:tab/>
      </w:r>
      <w:r>
        <w:tab/>
        <w:t>3SgNonh</w:t>
      </w:r>
      <w:r>
        <w:tab/>
      </w:r>
      <w:r w:rsidRPr="00DB18E3">
        <w:rPr>
          <w:rFonts w:ascii="Doulos SIL" w:hAnsi="Doulos SIL"/>
          <w:i/>
          <w:color w:val="0000FF"/>
        </w:rPr>
        <w:t>sí=ì</w:t>
      </w:r>
      <w:r w:rsidRPr="00DB18E3">
        <w:rPr>
          <w:rFonts w:ascii="Doulos SIL" w:hAnsi="Doulos SIL"/>
          <w:i/>
          <w:color w:val="0000FF"/>
        </w:rPr>
        <w:tab/>
        <w:t>á=</w:t>
      </w:r>
      <w:r w:rsidRPr="00DB18E3">
        <w:rPr>
          <w:rFonts w:ascii="Doulos SIL" w:hAnsi="Doulos SIL"/>
          <w:i/>
          <w:color w:val="0000FF"/>
        </w:rPr>
        <w:sym w:font="Symbol" w:char="F0C6"/>
      </w:r>
      <w:r w:rsidRPr="00DB18E3">
        <w:rPr>
          <w:rFonts w:ascii="Doulos SIL" w:hAnsi="Doulos SIL"/>
          <w:i/>
          <w:color w:val="0000FF"/>
        </w:rPr>
        <w:t xml:space="preserve"> sí=ì baʔrà</w:t>
      </w:r>
    </w:p>
    <w:p w14:paraId="67EC7747" w14:textId="77777777" w:rsidR="001666B8" w:rsidRDefault="001666B8" w:rsidP="000A13BA"/>
    <w:p w14:paraId="0EF0547B" w14:textId="3400173F" w:rsidR="001666B8" w:rsidRDefault="001666B8" w:rsidP="000A13BA">
      <w:r>
        <w:t>When a future clause is negated, we saw above that there is a split in subject pronouns between those that take sā (due to M</w:t>
      </w:r>
      <w:r>
        <w:noBreakHyphen/>
        <w:t xml:space="preserve">Spreading) and those that take </w:t>
      </w:r>
      <w:r w:rsidRPr="00DB18E3">
        <w:rPr>
          <w:rFonts w:ascii="Doulos SIL" w:hAnsi="Doulos SIL"/>
          <w:i/>
          <w:color w:val="0000FF"/>
        </w:rPr>
        <w:t>sá</w:t>
      </w:r>
      <w:r>
        <w:t xml:space="preserve">. </w:t>
      </w:r>
      <w:r w:rsidR="003B4A51">
        <w:t xml:space="preserve">It turns out that this </w:t>
      </w:r>
      <w:r w:rsidR="00DB18E3">
        <w:t xml:space="preserve">tonal </w:t>
      </w:r>
      <w:r w:rsidR="003B4A51">
        <w:t xml:space="preserve">split has no effect on a following object pronoun. </w:t>
      </w:r>
      <w:r>
        <w:t xml:space="preserve">Using 1Sg </w:t>
      </w:r>
      <w:r w:rsidRPr="00DB18E3">
        <w:rPr>
          <w:rFonts w:ascii="Doulos SIL" w:hAnsi="Doulos SIL"/>
          <w:i/>
          <w:color w:val="0000FF"/>
        </w:rPr>
        <w:t>mā sā</w:t>
      </w:r>
      <w:r w:rsidR="003B4A51">
        <w:t xml:space="preserve"> (or, with first person object, </w:t>
      </w:r>
      <w:r>
        <w:t xml:space="preserve">2Sg </w:t>
      </w:r>
      <w:r w:rsidRPr="00DB18E3">
        <w:rPr>
          <w:rFonts w:ascii="Doulos SIL" w:hAnsi="Doulos SIL"/>
          <w:i/>
          <w:color w:val="0000FF"/>
        </w:rPr>
        <w:t>wō sā</w:t>
      </w:r>
      <w:r w:rsidR="003B4A51" w:rsidRPr="00DB18E3">
        <w:rPr>
          <w:rFonts w:ascii="Doulos SIL" w:hAnsi="Doulos SIL"/>
          <w:i/>
          <w:color w:val="0000FF"/>
        </w:rPr>
        <w:t> </w:t>
      </w:r>
      <w:r w:rsidR="003B4A51">
        <w:t>)</w:t>
      </w:r>
      <w:r>
        <w:t xml:space="preserve"> and human 3Sg </w:t>
      </w:r>
      <w:r w:rsidRPr="00DB18E3">
        <w:rPr>
          <w:rFonts w:ascii="Doulos SIL" w:hAnsi="Doulos SIL"/>
          <w:i/>
          <w:color w:val="0000FF"/>
        </w:rPr>
        <w:t>à sá</w:t>
      </w:r>
      <w:r>
        <w:t xml:space="preserve"> as examples, (xx4) shows how these combine with object pronouns. The verb is ‘hit’ in all examples</w:t>
      </w:r>
      <w:r w:rsidR="003B4A51">
        <w:t>. In (xx4a), the three normally M</w:t>
      </w:r>
      <w:r w:rsidR="003B4A51">
        <w:noBreakHyphen/>
        <w:t>toned pronouns become L</w:t>
      </w:r>
      <w:r w:rsidR="003B4A51">
        <w:noBreakHyphen/>
        <w:t>toned. The other object pronouns have their usual L</w:t>
      </w:r>
      <w:r w:rsidR="003B4A51">
        <w:noBreakHyphen/>
        <w:t>toned forms (xx4b</w:t>
      </w:r>
      <w:r w:rsidR="003B4A51">
        <w:noBreakHyphen/>
        <w:t xml:space="preserve">c). </w:t>
      </w:r>
      <w:r w:rsidR="00DB18E3">
        <w:t>Therefore all object pronouns in the future negative are L</w:t>
      </w:r>
      <w:r w:rsidR="00DB18E3">
        <w:noBreakHyphen/>
        <w:t>toned.</w:t>
      </w:r>
    </w:p>
    <w:p w14:paraId="34E5BCB7" w14:textId="77777777" w:rsidR="001666B8" w:rsidRDefault="001666B8" w:rsidP="000A13BA"/>
    <w:p w14:paraId="1FFE3B07" w14:textId="29740724" w:rsidR="001666B8" w:rsidRDefault="001666B8" w:rsidP="001666B8">
      <w:pPr>
        <w:tabs>
          <w:tab w:val="clear" w:pos="369"/>
          <w:tab w:val="left" w:pos="720"/>
        </w:tabs>
      </w:pPr>
      <w:r>
        <w:t>(xx4)</w:t>
      </w:r>
      <w:r>
        <w:tab/>
        <w:t>Object pronouns in the negative future transitive</w:t>
      </w:r>
    </w:p>
    <w:p w14:paraId="4E478988" w14:textId="77777777" w:rsidR="001666B8" w:rsidRDefault="001666B8" w:rsidP="001666B8">
      <w:pPr>
        <w:tabs>
          <w:tab w:val="clear" w:pos="369"/>
          <w:tab w:val="left" w:pos="720"/>
        </w:tabs>
      </w:pPr>
    </w:p>
    <w:p w14:paraId="4E58E738" w14:textId="3EB61CC1" w:rsidR="008E62E5" w:rsidRDefault="001666B8" w:rsidP="003B4A51">
      <w:pPr>
        <w:tabs>
          <w:tab w:val="clear" w:pos="369"/>
          <w:tab w:val="left" w:pos="720"/>
          <w:tab w:val="left" w:pos="1080"/>
          <w:tab w:val="left" w:pos="2340"/>
          <w:tab w:val="left" w:pos="4950"/>
        </w:tabs>
      </w:pPr>
      <w:r>
        <w:tab/>
      </w:r>
      <w:r>
        <w:tab/>
        <w:t>object</w:t>
      </w:r>
      <w:r>
        <w:tab/>
      </w:r>
      <w:r w:rsidRPr="00DB18E3">
        <w:rPr>
          <w:rFonts w:ascii="Doulos SIL" w:hAnsi="Doulos SIL"/>
          <w:i/>
          <w:color w:val="0000FF"/>
        </w:rPr>
        <w:t>mā/wō sā</w:t>
      </w:r>
      <w:r>
        <w:t xml:space="preserve"> plus object</w:t>
      </w:r>
      <w:r>
        <w:tab/>
      </w:r>
      <w:r w:rsidRPr="00DB18E3">
        <w:rPr>
          <w:rFonts w:ascii="Doulos SIL" w:hAnsi="Doulos SIL"/>
          <w:i/>
          <w:color w:val="0000FF"/>
        </w:rPr>
        <w:t>à sá</w:t>
      </w:r>
      <w:r>
        <w:t xml:space="preserve"> plus object</w:t>
      </w:r>
    </w:p>
    <w:p w14:paraId="5103AC1C" w14:textId="77777777" w:rsidR="001666B8" w:rsidRDefault="001666B8" w:rsidP="003B4A51">
      <w:pPr>
        <w:tabs>
          <w:tab w:val="clear" w:pos="369"/>
          <w:tab w:val="left" w:pos="720"/>
          <w:tab w:val="left" w:pos="1080"/>
          <w:tab w:val="left" w:pos="2340"/>
          <w:tab w:val="left" w:pos="4950"/>
        </w:tabs>
      </w:pPr>
    </w:p>
    <w:p w14:paraId="4388407A" w14:textId="4E1F65E8" w:rsidR="001666B8" w:rsidRPr="00DB18E3" w:rsidRDefault="001666B8" w:rsidP="003B4A51">
      <w:pPr>
        <w:tabs>
          <w:tab w:val="clear" w:pos="369"/>
          <w:tab w:val="left" w:pos="720"/>
          <w:tab w:val="left" w:pos="1080"/>
          <w:tab w:val="left" w:pos="2340"/>
          <w:tab w:val="left" w:pos="4950"/>
        </w:tabs>
        <w:rPr>
          <w:rFonts w:ascii="Doulos SIL" w:hAnsi="Doulos SIL"/>
          <w:i/>
          <w:color w:val="0000FF"/>
        </w:rPr>
      </w:pPr>
      <w:r>
        <w:tab/>
      </w:r>
      <w:r w:rsidR="003B4A51">
        <w:t xml:space="preserve">a. </w:t>
      </w:r>
      <w:r>
        <w:tab/>
        <w:t>1Sg</w:t>
      </w:r>
      <w:r>
        <w:tab/>
      </w:r>
      <w:r w:rsidR="002E1571" w:rsidRPr="00DB18E3">
        <w:rPr>
          <w:rFonts w:ascii="Doulos SIL" w:hAnsi="Doulos SIL"/>
          <w:i/>
          <w:color w:val="0000FF"/>
        </w:rPr>
        <w:t>wō sā mà</w:t>
      </w:r>
      <w:r w:rsidRPr="00DB18E3">
        <w:rPr>
          <w:rFonts w:ascii="Doulos SIL" w:hAnsi="Doulos SIL"/>
          <w:i/>
          <w:color w:val="0000FF"/>
        </w:rPr>
        <w:t xml:space="preserve"> báʔrá-rɛ̄ʔ</w:t>
      </w:r>
      <w:r w:rsidRPr="00DB18E3">
        <w:rPr>
          <w:rFonts w:ascii="Doulos SIL" w:hAnsi="Doulos SIL"/>
          <w:i/>
          <w:color w:val="0000FF"/>
        </w:rPr>
        <w:tab/>
      </w:r>
      <w:r w:rsidR="003B4A51" w:rsidRPr="00DB18E3">
        <w:rPr>
          <w:rFonts w:ascii="Doulos SIL" w:hAnsi="Doulos SIL"/>
          <w:i/>
          <w:color w:val="0000FF"/>
        </w:rPr>
        <w:t>à sá mà báʔrá=rɛ̄ʔ</w:t>
      </w:r>
    </w:p>
    <w:p w14:paraId="5A2F501D" w14:textId="2EA95164" w:rsidR="00CC52F5" w:rsidRPr="00DB18E3" w:rsidRDefault="002E1571" w:rsidP="003B4A51">
      <w:pPr>
        <w:tabs>
          <w:tab w:val="clear" w:pos="369"/>
          <w:tab w:val="left" w:pos="720"/>
          <w:tab w:val="left" w:pos="1080"/>
          <w:tab w:val="left" w:pos="2340"/>
          <w:tab w:val="left" w:pos="4950"/>
        </w:tabs>
        <w:rPr>
          <w:rFonts w:ascii="Doulos SIL" w:hAnsi="Doulos SIL"/>
          <w:i/>
          <w:color w:val="0000FF"/>
        </w:rPr>
      </w:pPr>
      <w:r w:rsidRPr="00DB18E3">
        <w:tab/>
      </w:r>
      <w:r w:rsidRPr="00DB18E3">
        <w:tab/>
        <w:t>2Sg</w:t>
      </w:r>
      <w:r w:rsidRPr="00DB18E3">
        <w:tab/>
      </w:r>
      <w:r w:rsidRPr="00DB18E3">
        <w:rPr>
          <w:rFonts w:ascii="Doulos SIL" w:hAnsi="Doulos SIL"/>
          <w:i/>
          <w:color w:val="0000FF"/>
        </w:rPr>
        <w:t>mā sā wò</w:t>
      </w:r>
      <w:r w:rsidR="001666B8" w:rsidRPr="00DB18E3">
        <w:rPr>
          <w:rFonts w:ascii="Doulos SIL" w:hAnsi="Doulos SIL"/>
          <w:i/>
          <w:color w:val="0000FF"/>
        </w:rPr>
        <w:t xml:space="preserve"> báʔrá-rɛ̄ʔ</w:t>
      </w:r>
      <w:r w:rsidR="003B4A51" w:rsidRPr="00DB18E3">
        <w:rPr>
          <w:rFonts w:ascii="Doulos SIL" w:hAnsi="Doulos SIL"/>
          <w:i/>
          <w:color w:val="0000FF"/>
        </w:rPr>
        <w:tab/>
        <w:t>à sá wò báʔrá=rɛ̄ʔ</w:t>
      </w:r>
    </w:p>
    <w:p w14:paraId="1BC72B59" w14:textId="56AD4032" w:rsidR="00CC52F5" w:rsidRPr="00DB18E3" w:rsidRDefault="00CC52F5" w:rsidP="003B4A51">
      <w:pPr>
        <w:tabs>
          <w:tab w:val="clear" w:pos="369"/>
          <w:tab w:val="left" w:pos="720"/>
          <w:tab w:val="left" w:pos="1080"/>
          <w:tab w:val="left" w:pos="2340"/>
          <w:tab w:val="left" w:pos="4950"/>
        </w:tabs>
        <w:rPr>
          <w:rFonts w:ascii="Doulos SIL" w:hAnsi="Doulos SIL"/>
          <w:i/>
          <w:color w:val="0000FF"/>
        </w:rPr>
      </w:pPr>
      <w:r w:rsidRPr="00DB18E3">
        <w:tab/>
      </w:r>
      <w:r w:rsidRPr="00DB18E3">
        <w:tab/>
        <w:t>2Pl</w:t>
      </w:r>
      <w:r w:rsidRPr="00DB18E3">
        <w:tab/>
      </w:r>
      <w:r w:rsidRPr="00DB18E3">
        <w:rPr>
          <w:rFonts w:ascii="Doulos SIL" w:hAnsi="Doulos SIL"/>
          <w:i/>
          <w:color w:val="0000FF"/>
        </w:rPr>
        <w:t>mā sā èèⁿ báʔrá-rɛ̄ʔ</w:t>
      </w:r>
      <w:r w:rsidR="003B4A51" w:rsidRPr="00DB18E3">
        <w:rPr>
          <w:rFonts w:ascii="Doulos SIL" w:hAnsi="Doulos SIL"/>
          <w:i/>
          <w:color w:val="0000FF"/>
        </w:rPr>
        <w:tab/>
        <w:t>à sá èèⁿ báʔrá=rɛ̄ʔ</w:t>
      </w:r>
    </w:p>
    <w:p w14:paraId="4424902F" w14:textId="77777777" w:rsidR="00CC52F5" w:rsidRPr="00DB18E3" w:rsidRDefault="00CC52F5" w:rsidP="003B4A51">
      <w:pPr>
        <w:tabs>
          <w:tab w:val="clear" w:pos="369"/>
          <w:tab w:val="left" w:pos="720"/>
          <w:tab w:val="left" w:pos="1080"/>
          <w:tab w:val="left" w:pos="2340"/>
          <w:tab w:val="left" w:pos="4950"/>
        </w:tabs>
      </w:pPr>
    </w:p>
    <w:p w14:paraId="14EEA10A" w14:textId="0D36D2AC" w:rsidR="001666B8" w:rsidRDefault="00CC52F5" w:rsidP="003B4A51">
      <w:pPr>
        <w:tabs>
          <w:tab w:val="clear" w:pos="369"/>
          <w:tab w:val="left" w:pos="720"/>
          <w:tab w:val="left" w:pos="1080"/>
          <w:tab w:val="left" w:pos="2340"/>
          <w:tab w:val="left" w:pos="4950"/>
        </w:tabs>
      </w:pPr>
      <w:r w:rsidRPr="00DB18E3">
        <w:tab/>
      </w:r>
      <w:r w:rsidR="003B4A51" w:rsidRPr="00DB18E3">
        <w:t xml:space="preserve">b. </w:t>
      </w:r>
      <w:r w:rsidRPr="00DB18E3">
        <w:tab/>
        <w:t>1Pl</w:t>
      </w:r>
      <w:r w:rsidRPr="00DB18E3">
        <w:tab/>
      </w:r>
      <w:r w:rsidRPr="00DB18E3">
        <w:rPr>
          <w:rFonts w:ascii="Doulos SIL" w:hAnsi="Doulos SIL"/>
          <w:i/>
          <w:color w:val="0000FF"/>
        </w:rPr>
        <w:t>wō sā mùʔùⁿ báʔrá-rɛ̄ʔ</w:t>
      </w:r>
      <w:r w:rsidR="001666B8">
        <w:tab/>
      </w:r>
      <w:r w:rsidR="003B4A51" w:rsidRPr="00DB18E3">
        <w:rPr>
          <w:rFonts w:ascii="Doulos SIL" w:hAnsi="Doulos SIL"/>
          <w:i/>
          <w:color w:val="0000FF"/>
        </w:rPr>
        <w:t>à sá mùʔùⁿ báʔrá=rɛ̄ʔ</w:t>
      </w:r>
    </w:p>
    <w:p w14:paraId="4066D683" w14:textId="360E1C57" w:rsidR="00CC52F5" w:rsidRDefault="00CC52F5" w:rsidP="003B4A51">
      <w:pPr>
        <w:tabs>
          <w:tab w:val="clear" w:pos="369"/>
          <w:tab w:val="left" w:pos="720"/>
          <w:tab w:val="left" w:pos="1080"/>
          <w:tab w:val="left" w:pos="2340"/>
          <w:tab w:val="left" w:pos="4950"/>
        </w:tabs>
      </w:pPr>
      <w:r>
        <w:tab/>
      </w:r>
      <w:r>
        <w:tab/>
        <w:t>3PlHum</w:t>
      </w:r>
      <w:r>
        <w:tab/>
      </w:r>
      <w:r w:rsidRPr="00DB18E3">
        <w:rPr>
          <w:rFonts w:ascii="Doulos SIL" w:hAnsi="Doulos SIL"/>
          <w:i/>
          <w:color w:val="0000FF"/>
        </w:rPr>
        <w:t>mā sā=à(à)ⁿ báʔrá-rɛ̄ʔ</w:t>
      </w:r>
      <w:r w:rsidR="003B4A51" w:rsidRPr="00DB18E3">
        <w:rPr>
          <w:rFonts w:ascii="Doulos SIL" w:hAnsi="Doulos SIL"/>
          <w:i/>
          <w:color w:val="0000FF"/>
        </w:rPr>
        <w:tab/>
        <w:t>à sá=à(à)ⁿ báʔrá=rɛ̄ʔ</w:t>
      </w:r>
    </w:p>
    <w:p w14:paraId="131DBE5D" w14:textId="3AA75D36" w:rsidR="00CC52F5" w:rsidRDefault="00CC52F5" w:rsidP="003B4A51">
      <w:pPr>
        <w:tabs>
          <w:tab w:val="clear" w:pos="369"/>
          <w:tab w:val="left" w:pos="720"/>
          <w:tab w:val="left" w:pos="1080"/>
          <w:tab w:val="left" w:pos="2340"/>
          <w:tab w:val="left" w:pos="4950"/>
        </w:tabs>
      </w:pPr>
      <w:r>
        <w:tab/>
      </w:r>
      <w:r>
        <w:tab/>
        <w:t>3PlNonh</w:t>
      </w:r>
      <w:r>
        <w:tab/>
      </w:r>
      <w:r w:rsidRPr="00DB18E3">
        <w:rPr>
          <w:rFonts w:ascii="Doulos SIL" w:hAnsi="Doulos SIL"/>
          <w:i/>
          <w:color w:val="0000FF"/>
        </w:rPr>
        <w:t>mā sī=ì(ì)ⁿ báʔrá-rɛ̄ʔ</w:t>
      </w:r>
      <w:r w:rsidR="003B4A51" w:rsidRPr="00DB18E3">
        <w:rPr>
          <w:rFonts w:ascii="Doulos SIL" w:hAnsi="Doulos SIL"/>
          <w:i/>
          <w:color w:val="0000FF"/>
        </w:rPr>
        <w:tab/>
        <w:t>à sí=ì(ì)ⁿ báʔrá=rɛ̄ʔ</w:t>
      </w:r>
    </w:p>
    <w:p w14:paraId="2106877B" w14:textId="2D4A62F3" w:rsidR="00CC52F5" w:rsidRDefault="00CC52F5" w:rsidP="003B4A51">
      <w:pPr>
        <w:tabs>
          <w:tab w:val="clear" w:pos="369"/>
          <w:tab w:val="left" w:pos="720"/>
          <w:tab w:val="left" w:pos="1080"/>
          <w:tab w:val="left" w:pos="2340"/>
          <w:tab w:val="left" w:pos="4950"/>
        </w:tabs>
      </w:pPr>
      <w:r>
        <w:tab/>
      </w:r>
      <w:r>
        <w:tab/>
      </w:r>
    </w:p>
    <w:p w14:paraId="0F4A37C6" w14:textId="11A5598F" w:rsidR="00CC52F5" w:rsidRPr="00DB18E3" w:rsidRDefault="00CC52F5" w:rsidP="003B4A51">
      <w:pPr>
        <w:tabs>
          <w:tab w:val="clear" w:pos="369"/>
          <w:tab w:val="left" w:pos="720"/>
          <w:tab w:val="left" w:pos="1080"/>
          <w:tab w:val="left" w:pos="2340"/>
          <w:tab w:val="left" w:pos="4950"/>
        </w:tabs>
        <w:rPr>
          <w:rFonts w:ascii="Doulos SIL" w:hAnsi="Doulos SIL"/>
          <w:i/>
          <w:color w:val="0000FF"/>
        </w:rPr>
      </w:pPr>
      <w:r>
        <w:tab/>
      </w:r>
      <w:r w:rsidR="003B4A51">
        <w:t xml:space="preserve">c. </w:t>
      </w:r>
      <w:r>
        <w:tab/>
        <w:t>3SgHum</w:t>
      </w:r>
      <w:r>
        <w:tab/>
      </w:r>
      <w:r w:rsidRPr="00DB18E3">
        <w:rPr>
          <w:rFonts w:ascii="Doulos SIL" w:hAnsi="Doulos SIL"/>
          <w:i/>
          <w:color w:val="0000FF"/>
        </w:rPr>
        <w:t>mā sā=à bàʔrà-rɛ̄ʔ</w:t>
      </w:r>
      <w:r w:rsidR="003B4A51" w:rsidRPr="00DB18E3">
        <w:rPr>
          <w:rFonts w:ascii="Doulos SIL" w:hAnsi="Doulos SIL"/>
          <w:i/>
          <w:color w:val="0000FF"/>
        </w:rPr>
        <w:tab/>
        <w:t>à sá=à bàʔrà=rɛ̄ʔ</w:t>
      </w:r>
    </w:p>
    <w:p w14:paraId="19C2CAB6" w14:textId="119DA0E6" w:rsidR="00CC52F5" w:rsidRDefault="00CC52F5" w:rsidP="003B4A51">
      <w:pPr>
        <w:tabs>
          <w:tab w:val="clear" w:pos="369"/>
          <w:tab w:val="left" w:pos="720"/>
          <w:tab w:val="left" w:pos="1080"/>
          <w:tab w:val="left" w:pos="2340"/>
          <w:tab w:val="left" w:pos="4950"/>
        </w:tabs>
      </w:pPr>
      <w:r>
        <w:tab/>
      </w:r>
      <w:r>
        <w:tab/>
        <w:t>3SgNonh</w:t>
      </w:r>
      <w:r>
        <w:tab/>
      </w:r>
      <w:r w:rsidRPr="00DB18E3">
        <w:rPr>
          <w:rFonts w:ascii="Doulos SIL" w:hAnsi="Doulos SIL"/>
          <w:i/>
          <w:color w:val="0000FF"/>
        </w:rPr>
        <w:t>mā sī=ì bàʔrà-rɛ̄ʔ</w:t>
      </w:r>
      <w:r w:rsidR="003B4A51" w:rsidRPr="00DB18E3">
        <w:rPr>
          <w:rFonts w:ascii="Doulos SIL" w:hAnsi="Doulos SIL"/>
          <w:i/>
          <w:color w:val="0000FF"/>
        </w:rPr>
        <w:tab/>
        <w:t>á sí=ì bàʔrà=rɛ̄ʔ</w:t>
      </w:r>
    </w:p>
    <w:p w14:paraId="370D9A85" w14:textId="77777777" w:rsidR="00765E68" w:rsidRPr="00AA772C" w:rsidRDefault="00765E68" w:rsidP="000A13BA"/>
    <w:p w14:paraId="6D0A5AF8" w14:textId="77777777" w:rsidR="00CC4B74" w:rsidRPr="00B40478" w:rsidRDefault="00CC4B74" w:rsidP="00B40478"/>
    <w:p w14:paraId="73DF2BF1" w14:textId="6A547327" w:rsidR="00C7502A" w:rsidRDefault="00C7502A" w:rsidP="00C7502A">
      <w:pPr>
        <w:pStyle w:val="Heading4"/>
        <w:numPr>
          <w:ilvl w:val="3"/>
          <w:numId w:val="1"/>
        </w:numPr>
        <w:tabs>
          <w:tab w:val="clear" w:pos="1080"/>
          <w:tab w:val="num" w:pos="864"/>
        </w:tabs>
        <w:ind w:left="864" w:hanging="864"/>
      </w:pPr>
      <w:bookmarkStart w:id="1385" w:name="_Toc508942879"/>
      <w:bookmarkStart w:id="1386" w:name="_Toc508943479"/>
      <w:bookmarkStart w:id="1387" w:name="_Toc518533266"/>
      <w:bookmarkStart w:id="1388" w:name="_Toc78375777"/>
      <w:bookmarkStart w:id="1389" w:name="_Toc79405879"/>
      <w:bookmarkStart w:id="1390" w:name="_Toc167069730"/>
      <w:bookmarkStart w:id="1391" w:name="_Toc337412123"/>
      <w:bookmarkStart w:id="1392" w:name="_Toc508942878"/>
      <w:bookmarkStart w:id="1393" w:name="_Toc508943478"/>
      <w:bookmarkStart w:id="1394" w:name="_Toc518533265"/>
      <w:r>
        <w:t>Progressive (</w:t>
      </w:r>
      <w:r w:rsidRPr="00DE33B3">
        <w:rPr>
          <w:rFonts w:ascii="Doulos SIL" w:hAnsi="Doulos SIL"/>
          <w:i/>
          <w:color w:val="0000FF"/>
        </w:rPr>
        <w:t>-</w:t>
      </w:r>
      <w:r w:rsidR="00343869">
        <w:rPr>
          <w:rFonts w:ascii="Doulos SIL" w:hAnsi="Doulos SIL"/>
          <w:i/>
          <w:color w:val="0000FF"/>
        </w:rPr>
        <w:t>ya</w:t>
      </w:r>
      <w:r w:rsidR="00343869">
        <w:t> </w:t>
      </w:r>
      <w:r>
        <w:t>)</w:t>
      </w:r>
      <w:bookmarkEnd w:id="1385"/>
      <w:bookmarkEnd w:id="1386"/>
      <w:bookmarkEnd w:id="1387"/>
      <w:bookmarkEnd w:id="1388"/>
      <w:bookmarkEnd w:id="1389"/>
      <w:bookmarkEnd w:id="1390"/>
      <w:bookmarkEnd w:id="1391"/>
    </w:p>
    <w:p w14:paraId="5C7FC4D1" w14:textId="12C28F77" w:rsidR="003614EE" w:rsidRDefault="00343869" w:rsidP="003614EE">
      <w:r>
        <w:t xml:space="preserve">The progressive is expressed by its own special verb form ending in </w:t>
      </w:r>
      <w:r w:rsidRPr="00986631">
        <w:rPr>
          <w:rFonts w:ascii="Doulos SIL" w:hAnsi="Doulos SIL"/>
          <w:i/>
          <w:color w:val="0000FF"/>
        </w:rPr>
        <w:noBreakHyphen/>
        <w:t>yá</w:t>
      </w:r>
      <w:r w:rsidR="00433C61" w:rsidRPr="00986631">
        <w:rPr>
          <w:rFonts w:ascii="Doulos SIL" w:hAnsi="Doulos SIL"/>
          <w:i/>
          <w:color w:val="0000FF"/>
        </w:rPr>
        <w:t xml:space="preserve"> ~ -yà</w:t>
      </w:r>
      <w:r w:rsidR="001D6950">
        <w:t xml:space="preserve">. </w:t>
      </w:r>
      <w:r w:rsidR="007E3640">
        <w:t xml:space="preserve">The subject has the same </w:t>
      </w:r>
      <w:r w:rsidR="007E3640" w:rsidRPr="00D8383A">
        <w:t>/H+</w:t>
      </w:r>
      <w:r w:rsidR="007E3640" w:rsidRPr="00571851">
        <w:rPr>
          <w:rFonts w:ascii="Doulos SIL" w:hAnsi="Doulos SIL"/>
          <w:color w:val="008000"/>
        </w:rPr>
        <w:t>=</w:t>
      </w:r>
      <w:r w:rsidR="007E3640" w:rsidRPr="00571851">
        <w:rPr>
          <w:rFonts w:ascii="Doulos SIL" w:hAnsi="Doulos SIL"/>
          <w:color w:val="008000"/>
        </w:rPr>
        <w:sym w:font="Symbol" w:char="F0C6"/>
      </w:r>
      <w:r w:rsidR="007E3640">
        <w:t xml:space="preserve">/ enclitic as the other imperfective system categories. </w:t>
      </w:r>
      <w:r w:rsidR="006C4F4B">
        <w:t>The subject pronouns therefore have the same H</w:t>
      </w:r>
      <w:r w:rsidR="006C4F4B">
        <w:noBreakHyphen/>
        <w:t>toned form in progressive (xx1a) as in present (xx1b), in contrast to their non-high tonal forms in perfective (xx1c).</w:t>
      </w:r>
    </w:p>
    <w:p w14:paraId="51DB17AE" w14:textId="77777777" w:rsidR="006C4F4B" w:rsidRDefault="006C4F4B" w:rsidP="003614EE"/>
    <w:p w14:paraId="70ED4386" w14:textId="4B9F5835" w:rsidR="006C4F4B" w:rsidRDefault="006C4F4B" w:rsidP="006C4F4B">
      <w:pPr>
        <w:tabs>
          <w:tab w:val="clear" w:pos="369"/>
          <w:tab w:val="left" w:pos="720"/>
          <w:tab w:val="left" w:pos="1080"/>
          <w:tab w:val="left" w:pos="2880"/>
          <w:tab w:val="left" w:pos="3870"/>
        </w:tabs>
      </w:pPr>
      <w:r>
        <w:t>(xx1)</w:t>
      </w:r>
      <w:r>
        <w:tab/>
        <w:t>a.</w:t>
      </w:r>
      <w:r>
        <w:tab/>
      </w:r>
      <w:r>
        <w:rPr>
          <w:rFonts w:ascii="Doulos SIL" w:hAnsi="Doulos SIL"/>
          <w:i/>
          <w:color w:val="0000FF"/>
        </w:rPr>
        <w:t>má</w:t>
      </w:r>
      <w:r w:rsidRPr="00537163">
        <w:rPr>
          <w:rFonts w:ascii="Doulos SIL" w:hAnsi="Doulos SIL"/>
          <w:i/>
          <w:color w:val="0000FF"/>
        </w:rPr>
        <w:t>=</w:t>
      </w:r>
      <w:r w:rsidRPr="00537163">
        <w:rPr>
          <w:rFonts w:ascii="Doulos SIL" w:hAnsi="Doulos SIL"/>
          <w:i/>
          <w:color w:val="0000FF"/>
        </w:rPr>
        <w:sym w:font="Symbol" w:char="F0C6"/>
      </w:r>
      <w:r w:rsidRPr="00986631">
        <w:rPr>
          <w:rFonts w:ascii="Doulos SIL" w:hAnsi="Doulos SIL"/>
          <w:i/>
          <w:color w:val="0000FF"/>
        </w:rPr>
        <w:t xml:space="preserve"> </w:t>
      </w:r>
      <w:r w:rsidRPr="007D6011">
        <w:t>/</w:t>
      </w:r>
      <w:r w:rsidRPr="00986631">
        <w:rPr>
          <w:rFonts w:ascii="Doulos SIL" w:hAnsi="Doulos SIL"/>
          <w:i/>
          <w:color w:val="0000FF"/>
        </w:rPr>
        <w:t xml:space="preserve"> á</w:t>
      </w:r>
      <w:r w:rsidRPr="00537163">
        <w:rPr>
          <w:rFonts w:ascii="Doulos SIL" w:hAnsi="Doulos SIL"/>
          <w:i/>
          <w:color w:val="0000FF"/>
        </w:rPr>
        <w:t>=</w:t>
      </w:r>
      <w:r w:rsidRPr="00537163">
        <w:rPr>
          <w:rFonts w:ascii="Doulos SIL" w:hAnsi="Doulos SIL"/>
          <w:i/>
          <w:color w:val="0000FF"/>
        </w:rPr>
        <w:sym w:font="Symbol" w:char="F0C6"/>
      </w:r>
      <w:r w:rsidRPr="00986631">
        <w:rPr>
          <w:rFonts w:ascii="Doulos SIL" w:hAnsi="Doulos SIL"/>
          <w:i/>
          <w:color w:val="0000FF"/>
        </w:rPr>
        <w:tab/>
        <w:t>sìbí</w:t>
      </w:r>
      <w:r w:rsidRPr="00986631">
        <w:rPr>
          <w:rFonts w:ascii="Doulos SIL" w:hAnsi="Doulos SIL"/>
          <w:i/>
          <w:color w:val="0000FF"/>
        </w:rPr>
        <w:tab/>
        <w:t>bègè-yá</w:t>
      </w:r>
    </w:p>
    <w:p w14:paraId="59446D87" w14:textId="26332A75" w:rsidR="006C4F4B" w:rsidRDefault="006C4F4B" w:rsidP="006C4F4B">
      <w:pPr>
        <w:tabs>
          <w:tab w:val="clear" w:pos="369"/>
          <w:tab w:val="left" w:pos="720"/>
          <w:tab w:val="left" w:pos="1080"/>
          <w:tab w:val="left" w:pos="2880"/>
          <w:tab w:val="left" w:pos="3870"/>
        </w:tabs>
      </w:pPr>
      <w:r>
        <w:lastRenderedPageBreak/>
        <w:tab/>
      </w:r>
      <w:r>
        <w:tab/>
        <w:t>1Sg / 3SgHum</w:t>
      </w:r>
      <w:r>
        <w:tab/>
        <w:t>meat</w:t>
      </w:r>
      <w:r>
        <w:tab/>
        <w:t>cut-Prog</w:t>
      </w:r>
    </w:p>
    <w:p w14:paraId="312ACC01" w14:textId="36436C3D" w:rsidR="006C4F4B" w:rsidRPr="002D209A" w:rsidRDefault="008E7480" w:rsidP="006C4F4B">
      <w:pPr>
        <w:tabs>
          <w:tab w:val="clear" w:pos="369"/>
          <w:tab w:val="left" w:pos="720"/>
          <w:tab w:val="left" w:pos="1080"/>
        </w:tabs>
      </w:pPr>
      <w:r>
        <w:tab/>
      </w:r>
      <w:r>
        <w:tab/>
        <w:t>‘I am/H</w:t>
      </w:r>
      <w:r w:rsidR="006C4F4B">
        <w:t xml:space="preserve">e-or-she is cutting (the) meat.’ (&lt; </w:t>
      </w:r>
      <w:r w:rsidR="006C4F4B">
        <w:rPr>
          <w:rFonts w:ascii="Doulos SIL" w:hAnsi="Doulos SIL"/>
          <w:i/>
          <w:color w:val="0000FF"/>
        </w:rPr>
        <w:t>sìbì</w:t>
      </w:r>
      <w:r w:rsidR="006C4F4B">
        <w:t> )</w:t>
      </w:r>
    </w:p>
    <w:p w14:paraId="51E114C9" w14:textId="77777777" w:rsidR="006C4F4B" w:rsidRPr="002D209A" w:rsidRDefault="006C4F4B" w:rsidP="006C4F4B">
      <w:pPr>
        <w:tabs>
          <w:tab w:val="clear" w:pos="369"/>
          <w:tab w:val="left" w:pos="720"/>
          <w:tab w:val="left" w:pos="1080"/>
        </w:tabs>
      </w:pPr>
    </w:p>
    <w:p w14:paraId="42E7355E" w14:textId="77777777" w:rsidR="006C4F4B" w:rsidRPr="00986631" w:rsidRDefault="006C4F4B" w:rsidP="006C4F4B">
      <w:pPr>
        <w:tabs>
          <w:tab w:val="clear" w:pos="369"/>
          <w:tab w:val="left" w:pos="720"/>
          <w:tab w:val="left" w:pos="1080"/>
          <w:tab w:val="left" w:pos="2880"/>
          <w:tab w:val="left" w:pos="3870"/>
        </w:tabs>
        <w:rPr>
          <w:rFonts w:ascii="Doulos SIL" w:hAnsi="Doulos SIL"/>
          <w:i/>
          <w:color w:val="0000FF"/>
        </w:rPr>
      </w:pPr>
      <w:r>
        <w:tab/>
        <w:t>b.</w:t>
      </w:r>
      <w:r>
        <w:tab/>
      </w:r>
      <w:r>
        <w:rPr>
          <w:rFonts w:ascii="Doulos SIL" w:hAnsi="Doulos SIL"/>
          <w:i/>
          <w:color w:val="0000FF"/>
        </w:rPr>
        <w:t>má</w:t>
      </w:r>
      <w:r w:rsidRPr="00537163">
        <w:rPr>
          <w:rFonts w:ascii="Doulos SIL" w:hAnsi="Doulos SIL"/>
          <w:i/>
          <w:color w:val="0000FF"/>
        </w:rPr>
        <w:t>=</w:t>
      </w:r>
      <w:r w:rsidRPr="00537163">
        <w:rPr>
          <w:rFonts w:ascii="Doulos SIL" w:hAnsi="Doulos SIL"/>
          <w:i/>
          <w:color w:val="0000FF"/>
        </w:rPr>
        <w:sym w:font="Symbol" w:char="F0C6"/>
      </w:r>
      <w:r w:rsidRPr="00986631">
        <w:rPr>
          <w:rFonts w:ascii="Doulos SIL" w:hAnsi="Doulos SIL"/>
          <w:i/>
          <w:color w:val="0000FF"/>
        </w:rPr>
        <w:t xml:space="preserve"> </w:t>
      </w:r>
      <w:r w:rsidRPr="007D6011">
        <w:t>/</w:t>
      </w:r>
      <w:r w:rsidRPr="00986631">
        <w:rPr>
          <w:rFonts w:ascii="Doulos SIL" w:hAnsi="Doulos SIL"/>
          <w:i/>
          <w:color w:val="0000FF"/>
        </w:rPr>
        <w:t xml:space="preserve"> á</w:t>
      </w:r>
      <w:r w:rsidRPr="00537163">
        <w:rPr>
          <w:rFonts w:ascii="Doulos SIL" w:hAnsi="Doulos SIL"/>
          <w:i/>
          <w:color w:val="0000FF"/>
        </w:rPr>
        <w:t>=</w:t>
      </w:r>
      <w:r w:rsidRPr="00537163">
        <w:rPr>
          <w:rFonts w:ascii="Doulos SIL" w:hAnsi="Doulos SIL"/>
          <w:i/>
          <w:color w:val="0000FF"/>
        </w:rPr>
        <w:sym w:font="Symbol" w:char="F0C6"/>
      </w:r>
      <w:r w:rsidRPr="00986631">
        <w:rPr>
          <w:rFonts w:ascii="Doulos SIL" w:hAnsi="Doulos SIL"/>
          <w:i/>
          <w:color w:val="0000FF"/>
        </w:rPr>
        <w:tab/>
        <w:t>sìbí</w:t>
      </w:r>
      <w:r w:rsidRPr="00986631">
        <w:rPr>
          <w:rFonts w:ascii="Doulos SIL" w:hAnsi="Doulos SIL"/>
          <w:i/>
          <w:color w:val="0000FF"/>
        </w:rPr>
        <w:tab/>
        <w:t>bègà</w:t>
      </w:r>
    </w:p>
    <w:p w14:paraId="3AF72287" w14:textId="1AA4252F" w:rsidR="006C4F4B" w:rsidRPr="007D6011" w:rsidRDefault="006C4F4B" w:rsidP="006C4F4B">
      <w:pPr>
        <w:tabs>
          <w:tab w:val="clear" w:pos="369"/>
          <w:tab w:val="left" w:pos="720"/>
          <w:tab w:val="left" w:pos="1080"/>
          <w:tab w:val="left" w:pos="2880"/>
          <w:tab w:val="left" w:pos="3870"/>
        </w:tabs>
      </w:pPr>
      <w:r w:rsidRPr="007D6011">
        <w:tab/>
      </w:r>
      <w:r w:rsidRPr="007D6011">
        <w:tab/>
        <w:t>1Sg / 3Sg</w:t>
      </w:r>
      <w:r>
        <w:t>Hum</w:t>
      </w:r>
      <w:r w:rsidRPr="007D6011">
        <w:tab/>
        <w:t>meat</w:t>
      </w:r>
      <w:r w:rsidRPr="007D6011">
        <w:tab/>
        <w:t>cut</w:t>
      </w:r>
      <w:r>
        <w:t>Ipfv</w:t>
      </w:r>
    </w:p>
    <w:p w14:paraId="35F4648B" w14:textId="2A1992CE" w:rsidR="006C4F4B" w:rsidRPr="002D209A" w:rsidRDefault="008E7480" w:rsidP="006C4F4B">
      <w:pPr>
        <w:tabs>
          <w:tab w:val="clear" w:pos="369"/>
          <w:tab w:val="left" w:pos="720"/>
          <w:tab w:val="left" w:pos="1080"/>
        </w:tabs>
      </w:pPr>
      <w:r>
        <w:tab/>
      </w:r>
      <w:r>
        <w:tab/>
        <w:t>‘I cut/H</w:t>
      </w:r>
      <w:r w:rsidR="006C4F4B">
        <w:t>e-or-she cuts the meat (regularly).’</w:t>
      </w:r>
    </w:p>
    <w:p w14:paraId="7BC1F79E" w14:textId="77777777" w:rsidR="006C4F4B" w:rsidRPr="002D209A" w:rsidRDefault="006C4F4B" w:rsidP="006C4F4B">
      <w:pPr>
        <w:tabs>
          <w:tab w:val="clear" w:pos="369"/>
          <w:tab w:val="left" w:pos="720"/>
          <w:tab w:val="left" w:pos="1080"/>
        </w:tabs>
      </w:pPr>
    </w:p>
    <w:p w14:paraId="5B456168" w14:textId="77777777" w:rsidR="006C4F4B" w:rsidRDefault="006C4F4B" w:rsidP="006C4F4B">
      <w:pPr>
        <w:tabs>
          <w:tab w:val="clear" w:pos="369"/>
          <w:tab w:val="left" w:pos="720"/>
          <w:tab w:val="left" w:pos="1080"/>
          <w:tab w:val="left" w:pos="2790"/>
          <w:tab w:val="left" w:pos="3870"/>
        </w:tabs>
      </w:pPr>
      <w:r>
        <w:tab/>
        <w:t>c.</w:t>
      </w:r>
      <w:r>
        <w:tab/>
      </w:r>
      <w:r>
        <w:rPr>
          <w:rFonts w:ascii="Doulos SIL" w:hAnsi="Doulos SIL"/>
          <w:i/>
          <w:color w:val="0000FF"/>
        </w:rPr>
        <w:t>mā</w:t>
      </w:r>
      <w:r w:rsidRPr="00986631">
        <w:rPr>
          <w:rFonts w:ascii="Doulos SIL" w:hAnsi="Doulos SIL"/>
          <w:i/>
          <w:color w:val="0000FF"/>
        </w:rPr>
        <w:t xml:space="preserve"> </w:t>
      </w:r>
      <w:r w:rsidRPr="007D6011">
        <w:t>/</w:t>
      </w:r>
      <w:r w:rsidRPr="00986631">
        <w:rPr>
          <w:rFonts w:ascii="Doulos SIL" w:hAnsi="Doulos SIL"/>
          <w:i/>
          <w:color w:val="0000FF"/>
        </w:rPr>
        <w:t xml:space="preserve"> à</w:t>
      </w:r>
      <w:r w:rsidRPr="00986631">
        <w:rPr>
          <w:rFonts w:ascii="Doulos SIL" w:hAnsi="Doulos SIL"/>
          <w:i/>
          <w:color w:val="0000FF"/>
        </w:rPr>
        <w:tab/>
        <w:t>sìbí</w:t>
      </w:r>
      <w:r w:rsidRPr="00986631">
        <w:rPr>
          <w:rFonts w:ascii="Doulos SIL" w:hAnsi="Doulos SIL"/>
          <w:i/>
          <w:color w:val="0000FF"/>
        </w:rPr>
        <w:tab/>
        <w:t>bègé(è)</w:t>
      </w:r>
    </w:p>
    <w:p w14:paraId="0FB6BA1C" w14:textId="7FAFE9AA" w:rsidR="006C4F4B" w:rsidRDefault="006C4F4B" w:rsidP="006C4F4B">
      <w:pPr>
        <w:tabs>
          <w:tab w:val="clear" w:pos="369"/>
          <w:tab w:val="left" w:pos="720"/>
          <w:tab w:val="left" w:pos="1080"/>
          <w:tab w:val="left" w:pos="2790"/>
          <w:tab w:val="left" w:pos="3870"/>
        </w:tabs>
      </w:pPr>
      <w:r>
        <w:tab/>
      </w:r>
      <w:r>
        <w:tab/>
        <w:t>1Sg / 3SgHum</w:t>
      </w:r>
      <w:r>
        <w:tab/>
        <w:t>meat</w:t>
      </w:r>
      <w:r>
        <w:tab/>
        <w:t>cut.Pfv</w:t>
      </w:r>
    </w:p>
    <w:p w14:paraId="700E8A27" w14:textId="51A9B5E0" w:rsidR="006C4F4B" w:rsidRPr="002D209A" w:rsidRDefault="008E7480" w:rsidP="006C4F4B">
      <w:pPr>
        <w:tabs>
          <w:tab w:val="clear" w:pos="369"/>
          <w:tab w:val="left" w:pos="720"/>
          <w:tab w:val="left" w:pos="1080"/>
        </w:tabs>
      </w:pPr>
      <w:r>
        <w:tab/>
      </w:r>
      <w:r>
        <w:tab/>
        <w:t>‘I/H</w:t>
      </w:r>
      <w:r w:rsidR="006C4F4B">
        <w:t>e-or-she cut-Past the meat.’</w:t>
      </w:r>
    </w:p>
    <w:p w14:paraId="5D285FBA" w14:textId="77777777" w:rsidR="006C4F4B" w:rsidRDefault="006C4F4B" w:rsidP="003614EE"/>
    <w:p w14:paraId="1BF38046" w14:textId="0F59C2AF" w:rsidR="007E3640" w:rsidRDefault="006C4F4B" w:rsidP="006C4F4B">
      <w:r>
        <w:t>I</w:t>
      </w:r>
      <w:r w:rsidR="007E3640">
        <w:t>ntransitive progressives have only a single tonal form</w:t>
      </w:r>
      <w:r>
        <w:t>, since progressive verbs directly follow the subject with its imperfective clitic.</w:t>
      </w:r>
      <w:r w:rsidR="007E3640">
        <w:t xml:space="preserve"> Examples showing their </w:t>
      </w:r>
      <w:r>
        <w:t xml:space="preserve">morphophonological </w:t>
      </w:r>
      <w:r w:rsidR="007E3640">
        <w:t>relationship to the perfective</w:t>
      </w:r>
      <w:r>
        <w:t xml:space="preserve"> and imperfective are in (xx2</w:t>
      </w:r>
      <w:r w:rsidR="007E3640">
        <w:t xml:space="preserve">). </w:t>
      </w:r>
      <w:r w:rsidR="00D12D58">
        <w:t xml:space="preserve">The tones of the progressive are </w:t>
      </w:r>
      <w:r>
        <w:t>closest</w:t>
      </w:r>
      <w:r w:rsidR="00D12D58">
        <w:t xml:space="preserve"> to those of the </w:t>
      </w:r>
      <w:r>
        <w:t xml:space="preserve">(intransitive) </w:t>
      </w:r>
      <w:r w:rsidR="00D12D58">
        <w:t>imperfective</w:t>
      </w:r>
      <w:r>
        <w:t>. This is probably because both of these forms are invariant and reveal lexical tones, whereas the intransitive perfective is subject to tonal variation depending on the category of the subject. T</w:t>
      </w:r>
      <w:r w:rsidR="00D12D58">
        <w:t>he vocalism</w:t>
      </w:r>
      <w:r>
        <w:t xml:space="preserve"> of the progressive</w:t>
      </w:r>
      <w:r w:rsidR="00D12D58">
        <w:t xml:space="preserve"> is closely</w:t>
      </w:r>
      <w:r>
        <w:t xml:space="preserve"> related</w:t>
      </w:r>
      <w:r w:rsidR="00D12D58">
        <w:t xml:space="preserve"> to that of the perfective, except that </w:t>
      </w:r>
      <w:r w:rsidR="00D12D58">
        <w:noBreakHyphen/>
        <w:t xml:space="preserve">ATR vowels shift to +ATR. </w:t>
      </w:r>
    </w:p>
    <w:p w14:paraId="678CCAD4" w14:textId="77777777" w:rsidR="007E3640" w:rsidRDefault="007E3640" w:rsidP="003614EE"/>
    <w:p w14:paraId="5C069F56" w14:textId="36DDA0DB" w:rsidR="006C4F4B" w:rsidRDefault="006C4F4B" w:rsidP="00D12D58">
      <w:pPr>
        <w:tabs>
          <w:tab w:val="clear" w:pos="369"/>
          <w:tab w:val="left" w:pos="720"/>
          <w:tab w:val="left" w:pos="1080"/>
          <w:tab w:val="left" w:pos="2520"/>
          <w:tab w:val="left" w:pos="3870"/>
          <w:tab w:val="left" w:pos="5040"/>
        </w:tabs>
      </w:pPr>
      <w:r>
        <w:t>(xx2</w:t>
      </w:r>
      <w:r w:rsidR="007E3640">
        <w:t>)</w:t>
      </w:r>
      <w:r>
        <w:tab/>
        <w:t>Intransitive progressives compared to imperfective &amp; perfective</w:t>
      </w:r>
    </w:p>
    <w:p w14:paraId="0D5D9CAA" w14:textId="77777777" w:rsidR="006C4F4B" w:rsidRDefault="006C4F4B" w:rsidP="00D12D58">
      <w:pPr>
        <w:tabs>
          <w:tab w:val="clear" w:pos="369"/>
          <w:tab w:val="left" w:pos="720"/>
          <w:tab w:val="left" w:pos="1080"/>
          <w:tab w:val="left" w:pos="2520"/>
          <w:tab w:val="left" w:pos="3870"/>
          <w:tab w:val="left" w:pos="5040"/>
        </w:tabs>
      </w:pPr>
    </w:p>
    <w:p w14:paraId="570F212A" w14:textId="051B8F85" w:rsidR="007E3640" w:rsidRDefault="007E3640" w:rsidP="00D12D58">
      <w:pPr>
        <w:tabs>
          <w:tab w:val="clear" w:pos="369"/>
          <w:tab w:val="left" w:pos="720"/>
          <w:tab w:val="left" w:pos="1080"/>
          <w:tab w:val="left" w:pos="2520"/>
          <w:tab w:val="left" w:pos="3870"/>
          <w:tab w:val="left" w:pos="5040"/>
        </w:tabs>
      </w:pPr>
      <w:r>
        <w:tab/>
      </w:r>
      <w:r>
        <w:tab/>
        <w:t>progressive</w:t>
      </w:r>
      <w:r>
        <w:tab/>
        <w:t>Pfv</w:t>
      </w:r>
      <w:r w:rsidR="00D12D58">
        <w:t xml:space="preserve"> +</w:t>
      </w:r>
      <w:r w:rsidR="00D26AC7">
        <w:t>3Sg</w:t>
      </w:r>
      <w:r>
        <w:tab/>
        <w:t>Ipfv</w:t>
      </w:r>
      <w:r>
        <w:tab/>
        <w:t>gloss</w:t>
      </w:r>
    </w:p>
    <w:p w14:paraId="7A781FFF" w14:textId="77777777" w:rsidR="007E3640" w:rsidRDefault="007E3640" w:rsidP="00D12D58">
      <w:pPr>
        <w:tabs>
          <w:tab w:val="clear" w:pos="369"/>
          <w:tab w:val="left" w:pos="720"/>
          <w:tab w:val="left" w:pos="1080"/>
          <w:tab w:val="left" w:pos="2520"/>
          <w:tab w:val="left" w:pos="3870"/>
          <w:tab w:val="left" w:pos="5040"/>
        </w:tabs>
      </w:pPr>
    </w:p>
    <w:p w14:paraId="6D706E5F" w14:textId="77777777" w:rsidR="007E3640" w:rsidRDefault="007E3640" w:rsidP="00D12D58">
      <w:pPr>
        <w:tabs>
          <w:tab w:val="clear" w:pos="369"/>
          <w:tab w:val="left" w:pos="720"/>
          <w:tab w:val="left" w:pos="1080"/>
          <w:tab w:val="left" w:pos="2520"/>
          <w:tab w:val="left" w:pos="3870"/>
          <w:tab w:val="left" w:pos="5040"/>
        </w:tabs>
      </w:pPr>
      <w:r>
        <w:tab/>
        <w:t xml:space="preserve">a. </w:t>
      </w:r>
      <w:r w:rsidRPr="00986631">
        <w:rPr>
          <w:rFonts w:ascii="Doulos SIL" w:hAnsi="Doulos SIL"/>
          <w:i/>
          <w:color w:val="0000FF"/>
        </w:rPr>
        <w:t>ɔ</w:t>
      </w:r>
      <w:r w:rsidRPr="001F7FEE">
        <w:t xml:space="preserve"> to </w:t>
      </w:r>
      <w:r w:rsidRPr="00986631">
        <w:rPr>
          <w:rFonts w:ascii="Doulos SIL" w:hAnsi="Doulos SIL"/>
          <w:i/>
          <w:color w:val="0000FF"/>
        </w:rPr>
        <w:t xml:space="preserve">o </w:t>
      </w:r>
      <w:r>
        <w:t xml:space="preserve">before </w:t>
      </w:r>
      <w:r w:rsidRPr="00986631">
        <w:rPr>
          <w:rFonts w:ascii="Doulos SIL" w:hAnsi="Doulos SIL"/>
          <w:i/>
          <w:color w:val="0000FF"/>
        </w:rPr>
        <w:t>-ya</w:t>
      </w:r>
      <w:r>
        <w:t xml:space="preserve"> suffix</w:t>
      </w:r>
    </w:p>
    <w:p w14:paraId="0D4732B8" w14:textId="28F334B5" w:rsidR="007E3640" w:rsidRDefault="007E3640" w:rsidP="00D12D58">
      <w:pPr>
        <w:tabs>
          <w:tab w:val="clear" w:pos="369"/>
          <w:tab w:val="left" w:pos="720"/>
          <w:tab w:val="left" w:pos="1080"/>
          <w:tab w:val="left" w:pos="2520"/>
          <w:tab w:val="left" w:pos="3870"/>
          <w:tab w:val="left" w:pos="5040"/>
        </w:tabs>
      </w:pPr>
      <w:r>
        <w:tab/>
      </w:r>
      <w:r>
        <w:tab/>
      </w:r>
      <w:r>
        <w:rPr>
          <w:rFonts w:ascii="Doulos SIL" w:hAnsi="Doulos SIL"/>
          <w:i/>
          <w:color w:val="0000FF"/>
        </w:rPr>
        <w:t>bó-yá</w:t>
      </w:r>
      <w:r>
        <w:tab/>
      </w:r>
      <w:r w:rsidRPr="00986631">
        <w:rPr>
          <w:rFonts w:ascii="Doulos SIL" w:hAnsi="Doulos SIL"/>
          <w:i/>
          <w:color w:val="0000FF"/>
        </w:rPr>
        <w:t>b</w:t>
      </w:r>
      <w:r w:rsidR="00D12D58">
        <w:rPr>
          <w:rFonts w:ascii="Doulos SIL" w:hAnsi="Doulos SIL"/>
          <w:i/>
          <w:color w:val="0000FF"/>
        </w:rPr>
        <w:t>ɔ̀</w:t>
      </w:r>
      <w:r w:rsidRPr="00986631">
        <w:rPr>
          <w:rFonts w:ascii="Doulos SIL" w:hAnsi="Doulos SIL"/>
          <w:i/>
          <w:color w:val="0000FF"/>
        </w:rPr>
        <w:t>ɛ́</w:t>
      </w:r>
      <w:r w:rsidRPr="00986631">
        <w:rPr>
          <w:rFonts w:ascii="Doulos SIL" w:hAnsi="Doulos SIL"/>
          <w:i/>
          <w:color w:val="0000FF"/>
        </w:rPr>
        <w:tab/>
        <w:t>bɔ́ɔ́</w:t>
      </w:r>
      <w:r w:rsidRPr="00986631">
        <w:rPr>
          <w:rFonts w:ascii="Doulos SIL" w:hAnsi="Doulos SIL"/>
          <w:i/>
          <w:color w:val="0000FF"/>
        </w:rPr>
        <w:tab/>
      </w:r>
      <w:r>
        <w:t>‘exit’</w:t>
      </w:r>
    </w:p>
    <w:p w14:paraId="7F716839" w14:textId="1539CA57" w:rsidR="007E3640" w:rsidRDefault="007E3640" w:rsidP="00D12D58">
      <w:pPr>
        <w:tabs>
          <w:tab w:val="clear" w:pos="369"/>
          <w:tab w:val="left" w:pos="720"/>
          <w:tab w:val="left" w:pos="1080"/>
          <w:tab w:val="left" w:pos="2520"/>
          <w:tab w:val="left" w:pos="3870"/>
          <w:tab w:val="left" w:pos="5040"/>
        </w:tabs>
      </w:pPr>
      <w:r>
        <w:tab/>
      </w:r>
      <w:r>
        <w:tab/>
      </w:r>
      <w:r>
        <w:rPr>
          <w:rFonts w:ascii="Doulos SIL" w:hAnsi="Doulos SIL"/>
          <w:i/>
          <w:color w:val="0000FF"/>
        </w:rPr>
        <w:t>só-yá</w:t>
      </w:r>
      <w:r>
        <w:tab/>
      </w:r>
      <w:r w:rsidRPr="00986631">
        <w:rPr>
          <w:rFonts w:ascii="Doulos SIL" w:hAnsi="Doulos SIL"/>
          <w:i/>
          <w:color w:val="0000FF"/>
        </w:rPr>
        <w:t>s</w:t>
      </w:r>
      <w:r w:rsidR="00D12D58">
        <w:rPr>
          <w:rFonts w:ascii="Doulos SIL" w:hAnsi="Doulos SIL"/>
          <w:i/>
          <w:color w:val="0000FF"/>
        </w:rPr>
        <w:t>ɔ̀</w:t>
      </w:r>
      <w:r w:rsidRPr="00986631">
        <w:rPr>
          <w:rFonts w:ascii="Doulos SIL" w:hAnsi="Doulos SIL"/>
          <w:i/>
          <w:color w:val="0000FF"/>
        </w:rPr>
        <w:t>ɛ́</w:t>
      </w:r>
      <w:r w:rsidRPr="00986631">
        <w:rPr>
          <w:rFonts w:ascii="Doulos SIL" w:hAnsi="Doulos SIL"/>
          <w:i/>
          <w:color w:val="0000FF"/>
        </w:rPr>
        <w:tab/>
        <w:t>sɔ́ɔ́</w:t>
      </w:r>
      <w:r w:rsidRPr="00986631">
        <w:rPr>
          <w:rFonts w:ascii="Doulos SIL" w:hAnsi="Doulos SIL"/>
          <w:i/>
          <w:color w:val="0000FF"/>
        </w:rPr>
        <w:tab/>
      </w:r>
      <w:r>
        <w:t>‘enter’</w:t>
      </w:r>
    </w:p>
    <w:p w14:paraId="4D0D8F81" w14:textId="77777777" w:rsidR="007E3640" w:rsidRDefault="007E3640" w:rsidP="00D12D58">
      <w:pPr>
        <w:tabs>
          <w:tab w:val="clear" w:pos="369"/>
          <w:tab w:val="left" w:pos="720"/>
          <w:tab w:val="left" w:pos="1080"/>
          <w:tab w:val="left" w:pos="2520"/>
          <w:tab w:val="left" w:pos="3870"/>
          <w:tab w:val="left" w:pos="5040"/>
        </w:tabs>
      </w:pPr>
    </w:p>
    <w:p w14:paraId="1C471E2F" w14:textId="77777777" w:rsidR="007E3640" w:rsidRDefault="007E3640" w:rsidP="00D12D58">
      <w:pPr>
        <w:tabs>
          <w:tab w:val="clear" w:pos="369"/>
          <w:tab w:val="left" w:pos="720"/>
          <w:tab w:val="left" w:pos="1080"/>
          <w:tab w:val="left" w:pos="2520"/>
          <w:tab w:val="left" w:pos="3870"/>
          <w:tab w:val="left" w:pos="5040"/>
        </w:tabs>
      </w:pPr>
      <w:r>
        <w:tab/>
        <w:t xml:space="preserve">b. </w:t>
      </w:r>
      <w:r w:rsidRPr="00986631">
        <w:rPr>
          <w:rFonts w:ascii="Doulos SIL" w:hAnsi="Doulos SIL"/>
          <w:i/>
          <w:color w:val="0000FF"/>
        </w:rPr>
        <w:t>a</w:t>
      </w:r>
      <w:r>
        <w:t xml:space="preserve"> to </w:t>
      </w:r>
      <w:r w:rsidRPr="00986631">
        <w:rPr>
          <w:rFonts w:ascii="Doulos SIL" w:hAnsi="Doulos SIL"/>
          <w:i/>
          <w:color w:val="0000FF"/>
        </w:rPr>
        <w:t>e</w:t>
      </w:r>
      <w:r>
        <w:t xml:space="preserve"> before </w:t>
      </w:r>
      <w:r w:rsidRPr="00986631">
        <w:rPr>
          <w:rFonts w:ascii="Doulos SIL" w:hAnsi="Doulos SIL"/>
          <w:i/>
          <w:color w:val="0000FF"/>
        </w:rPr>
        <w:t>-ya</w:t>
      </w:r>
      <w:r>
        <w:t xml:space="preserve"> suffix</w:t>
      </w:r>
    </w:p>
    <w:p w14:paraId="77EE7656" w14:textId="2CC5524E" w:rsidR="007E3640" w:rsidRDefault="007E3640" w:rsidP="00D12D58">
      <w:pPr>
        <w:tabs>
          <w:tab w:val="clear" w:pos="369"/>
          <w:tab w:val="left" w:pos="720"/>
          <w:tab w:val="left" w:pos="1080"/>
          <w:tab w:val="left" w:pos="2520"/>
          <w:tab w:val="left" w:pos="3870"/>
          <w:tab w:val="left" w:pos="5040"/>
        </w:tabs>
      </w:pPr>
      <w:r>
        <w:tab/>
      </w:r>
      <w:r>
        <w:tab/>
      </w:r>
      <w:r>
        <w:rPr>
          <w:rFonts w:ascii="Doulos SIL" w:hAnsi="Doulos SIL"/>
          <w:i/>
          <w:color w:val="0000FF"/>
        </w:rPr>
        <w:t>sé</w:t>
      </w:r>
      <w:r w:rsidRPr="00986631">
        <w:rPr>
          <w:rFonts w:ascii="Doulos SIL" w:hAnsi="Doulos SIL"/>
          <w:i/>
          <w:color w:val="0000FF"/>
        </w:rPr>
        <w:t>-yá</w:t>
      </w:r>
      <w:r>
        <w:tab/>
      </w:r>
      <w:r w:rsidR="00D12D58">
        <w:rPr>
          <w:rFonts w:ascii="Doulos SIL" w:hAnsi="Doulos SIL"/>
          <w:i/>
          <w:color w:val="0000FF"/>
        </w:rPr>
        <w:t>sɛ̌</w:t>
      </w:r>
      <w:r w:rsidRPr="00986631">
        <w:rPr>
          <w:rFonts w:ascii="Doulos SIL" w:hAnsi="Doulos SIL"/>
          <w:i/>
          <w:color w:val="0000FF"/>
        </w:rPr>
        <w:tab/>
        <w:t>sáá</w:t>
      </w:r>
      <w:r w:rsidRPr="00986631">
        <w:rPr>
          <w:rFonts w:ascii="Doulos SIL" w:hAnsi="Doulos SIL"/>
          <w:i/>
          <w:color w:val="0000FF"/>
        </w:rPr>
        <w:tab/>
      </w:r>
      <w:r>
        <w:t>‘come’</w:t>
      </w:r>
    </w:p>
    <w:p w14:paraId="123ECABD" w14:textId="5DED4999" w:rsidR="007E3640" w:rsidRDefault="007E3640" w:rsidP="00D12D58">
      <w:pPr>
        <w:tabs>
          <w:tab w:val="clear" w:pos="369"/>
          <w:tab w:val="left" w:pos="720"/>
          <w:tab w:val="left" w:pos="1080"/>
          <w:tab w:val="left" w:pos="2520"/>
          <w:tab w:val="left" w:pos="3870"/>
          <w:tab w:val="left" w:pos="5040"/>
        </w:tabs>
      </w:pPr>
      <w:r>
        <w:tab/>
      </w:r>
      <w:r>
        <w:tab/>
      </w:r>
      <w:r>
        <w:rPr>
          <w:rFonts w:ascii="Doulos SIL" w:hAnsi="Doulos SIL"/>
          <w:i/>
          <w:color w:val="0000FF"/>
        </w:rPr>
        <w:t>kpé</w:t>
      </w:r>
      <w:r w:rsidRPr="00986631">
        <w:rPr>
          <w:rFonts w:ascii="Doulos SIL" w:hAnsi="Doulos SIL"/>
          <w:i/>
          <w:color w:val="0000FF"/>
        </w:rPr>
        <w:t>ⁿ-ya</w:t>
      </w:r>
      <w:r>
        <w:rPr>
          <w:rFonts w:ascii="Doulos SIL" w:hAnsi="Doulos SIL"/>
          <w:i/>
          <w:color w:val="0000FF"/>
        </w:rPr>
        <w:t>́</w:t>
      </w:r>
      <w:r>
        <w:tab/>
      </w:r>
      <w:r w:rsidR="00D12D58">
        <w:rPr>
          <w:rFonts w:ascii="Doulos SIL" w:hAnsi="Doulos SIL"/>
          <w:i/>
          <w:color w:val="0000FF"/>
        </w:rPr>
        <w:t>kpɛ̌</w:t>
      </w:r>
      <w:r w:rsidRPr="00986631">
        <w:rPr>
          <w:rFonts w:ascii="Doulos SIL" w:hAnsi="Doulos SIL"/>
          <w:i/>
          <w:color w:val="0000FF"/>
        </w:rPr>
        <w:t>ⁿ</w:t>
      </w:r>
      <w:r w:rsidRPr="00986631">
        <w:rPr>
          <w:rFonts w:ascii="Doulos SIL" w:hAnsi="Doulos SIL"/>
          <w:i/>
          <w:color w:val="0000FF"/>
        </w:rPr>
        <w:tab/>
        <w:t>kpááⁿ</w:t>
      </w:r>
      <w:r>
        <w:tab/>
        <w:t>‘die’</w:t>
      </w:r>
    </w:p>
    <w:p w14:paraId="0DF47421" w14:textId="09508FC6" w:rsidR="007E3640" w:rsidRDefault="007E3640" w:rsidP="00D12D58">
      <w:pPr>
        <w:tabs>
          <w:tab w:val="clear" w:pos="369"/>
          <w:tab w:val="left" w:pos="720"/>
          <w:tab w:val="left" w:pos="1080"/>
          <w:tab w:val="left" w:pos="2520"/>
          <w:tab w:val="left" w:pos="3870"/>
          <w:tab w:val="left" w:pos="5040"/>
        </w:tabs>
      </w:pPr>
      <w:r>
        <w:tab/>
      </w:r>
      <w:r>
        <w:tab/>
      </w:r>
      <w:r>
        <w:rPr>
          <w:rFonts w:ascii="Doulos SIL" w:hAnsi="Doulos SIL"/>
          <w:i/>
          <w:color w:val="0000FF"/>
        </w:rPr>
        <w:t>dè</w:t>
      </w:r>
      <w:r w:rsidRPr="00986631">
        <w:rPr>
          <w:rFonts w:ascii="Doulos SIL" w:hAnsi="Doulos SIL"/>
          <w:i/>
          <w:color w:val="0000FF"/>
        </w:rPr>
        <w:t>-yá</w:t>
      </w:r>
      <w:r>
        <w:tab/>
      </w:r>
      <w:r w:rsidR="00D12D58">
        <w:rPr>
          <w:rFonts w:ascii="Doulos SIL" w:hAnsi="Doulos SIL"/>
          <w:i/>
          <w:color w:val="0000FF"/>
        </w:rPr>
        <w:t>dɛ̌</w:t>
      </w:r>
      <w:r w:rsidRPr="00986631">
        <w:rPr>
          <w:rFonts w:ascii="Doulos SIL" w:hAnsi="Doulos SIL"/>
          <w:i/>
          <w:color w:val="0000FF"/>
        </w:rPr>
        <w:tab/>
        <w:t>d</w:t>
      </w:r>
      <w:r w:rsidR="00F403E2">
        <w:rPr>
          <w:rFonts w:ascii="Doulos SIL" w:hAnsi="Doulos SIL"/>
          <w:i/>
          <w:color w:val="0000FF"/>
        </w:rPr>
        <w:t>ɛ̀</w:t>
      </w:r>
      <w:r w:rsidRPr="00986631">
        <w:rPr>
          <w:rFonts w:ascii="Doulos SIL" w:hAnsi="Doulos SIL"/>
          <w:i/>
          <w:color w:val="0000FF"/>
        </w:rPr>
        <w:t>ɛ̀</w:t>
      </w:r>
      <w:r w:rsidRPr="00986631">
        <w:rPr>
          <w:rFonts w:ascii="Doulos SIL" w:hAnsi="Doulos SIL"/>
          <w:i/>
          <w:color w:val="0000FF"/>
        </w:rPr>
        <w:tab/>
      </w:r>
      <w:r>
        <w:t>‘become hot’</w:t>
      </w:r>
    </w:p>
    <w:p w14:paraId="15D9BCCE" w14:textId="1010CFCC" w:rsidR="007E3640" w:rsidRDefault="007E3640" w:rsidP="00D12D58">
      <w:pPr>
        <w:tabs>
          <w:tab w:val="clear" w:pos="369"/>
          <w:tab w:val="left" w:pos="720"/>
          <w:tab w:val="left" w:pos="1080"/>
          <w:tab w:val="left" w:pos="2520"/>
          <w:tab w:val="left" w:pos="3870"/>
          <w:tab w:val="left" w:pos="5040"/>
        </w:tabs>
      </w:pPr>
      <w:r>
        <w:tab/>
      </w:r>
      <w:r>
        <w:tab/>
      </w:r>
      <w:r w:rsidRPr="00986631">
        <w:rPr>
          <w:rFonts w:ascii="Doulos SIL" w:hAnsi="Doulos SIL"/>
          <w:i/>
          <w:color w:val="0000FF"/>
        </w:rPr>
        <w:t>ɲìn</w:t>
      </w:r>
      <w:r w:rsidR="00571851">
        <w:rPr>
          <w:rFonts w:ascii="Doulos SIL" w:hAnsi="Doulos SIL"/>
          <w:i/>
          <w:color w:val="0000FF"/>
        </w:rPr>
        <w:t>é</w:t>
      </w:r>
      <w:r>
        <w:rPr>
          <w:rFonts w:ascii="Doulos SIL" w:hAnsi="Doulos SIL"/>
          <w:i/>
          <w:color w:val="0000FF"/>
        </w:rPr>
        <w:t>-yà</w:t>
      </w:r>
      <w:r w:rsidRPr="00986631">
        <w:rPr>
          <w:rFonts w:ascii="Doulos SIL" w:hAnsi="Doulos SIL"/>
          <w:i/>
          <w:color w:val="0000FF"/>
        </w:rPr>
        <w:tab/>
        <w:t>ɲ</w:t>
      </w:r>
      <w:r w:rsidR="00D12D58">
        <w:rPr>
          <w:rFonts w:ascii="Doulos SIL" w:hAnsi="Doulos SIL"/>
          <w:i/>
          <w:color w:val="0000FF"/>
        </w:rPr>
        <w:t>ì</w:t>
      </w:r>
      <w:r w:rsidRPr="00986631">
        <w:rPr>
          <w:rFonts w:ascii="Doulos SIL" w:hAnsi="Doulos SIL"/>
          <w:i/>
          <w:color w:val="0000FF"/>
        </w:rPr>
        <w:t>n</w:t>
      </w:r>
      <w:r w:rsidR="00D12D58">
        <w:rPr>
          <w:rFonts w:ascii="Doulos SIL" w:hAnsi="Doulos SIL"/>
          <w:i/>
          <w:color w:val="0000FF"/>
        </w:rPr>
        <w:t>ɛ́</w:t>
      </w:r>
      <w:r w:rsidRPr="00986631">
        <w:rPr>
          <w:rFonts w:ascii="Doulos SIL" w:hAnsi="Doulos SIL"/>
          <w:i/>
          <w:color w:val="0000FF"/>
        </w:rPr>
        <w:tab/>
        <w:t>ɲ</w:t>
      </w:r>
      <w:r w:rsidR="00F403E2">
        <w:rPr>
          <w:rFonts w:ascii="Doulos SIL" w:hAnsi="Doulos SIL"/>
          <w:i/>
          <w:color w:val="0000FF"/>
        </w:rPr>
        <w:t>ìnâ</w:t>
      </w:r>
      <w:r w:rsidRPr="00986631">
        <w:rPr>
          <w:rFonts w:ascii="Doulos SIL" w:hAnsi="Doulos SIL"/>
          <w:i/>
          <w:color w:val="0000FF"/>
        </w:rPr>
        <w:tab/>
      </w:r>
      <w:r>
        <w:t>‘forget’ (Verb X)</w:t>
      </w:r>
    </w:p>
    <w:p w14:paraId="0BC10C95" w14:textId="01C0232B" w:rsidR="007E3640" w:rsidRDefault="007E3640" w:rsidP="00D12D58">
      <w:pPr>
        <w:tabs>
          <w:tab w:val="clear" w:pos="369"/>
          <w:tab w:val="left" w:pos="720"/>
          <w:tab w:val="left" w:pos="1080"/>
          <w:tab w:val="left" w:pos="2520"/>
          <w:tab w:val="left" w:pos="3870"/>
          <w:tab w:val="left" w:pos="5040"/>
        </w:tabs>
      </w:pPr>
      <w:r>
        <w:tab/>
      </w:r>
      <w:r>
        <w:tab/>
      </w:r>
      <w:r w:rsidRPr="00986631">
        <w:rPr>
          <w:rFonts w:ascii="Doulos SIL" w:hAnsi="Doulos SIL"/>
          <w:i/>
          <w:color w:val="0000FF"/>
        </w:rPr>
        <w:t>tèʔè-yá</w:t>
      </w:r>
      <w:r>
        <w:tab/>
      </w:r>
      <w:r w:rsidRPr="00986631">
        <w:rPr>
          <w:rFonts w:ascii="Doulos SIL" w:hAnsi="Doulos SIL"/>
          <w:i/>
          <w:color w:val="0000FF"/>
        </w:rPr>
        <w:t>t</w:t>
      </w:r>
      <w:r w:rsidR="00D12D58">
        <w:rPr>
          <w:rFonts w:ascii="Doulos SIL" w:hAnsi="Doulos SIL"/>
          <w:i/>
          <w:color w:val="0000FF"/>
        </w:rPr>
        <w:t>ɛ̀ʔɛ́</w:t>
      </w:r>
      <w:r w:rsidRPr="00986631">
        <w:rPr>
          <w:rFonts w:ascii="Doulos SIL" w:hAnsi="Doulos SIL"/>
          <w:i/>
          <w:color w:val="0000FF"/>
        </w:rPr>
        <w:tab/>
      </w:r>
      <w:r w:rsidR="00953C74">
        <w:rPr>
          <w:rFonts w:ascii="Doulos SIL" w:hAnsi="Doulos SIL"/>
          <w:i/>
          <w:color w:val="0000FF"/>
        </w:rPr>
        <w:t>tàʔà</w:t>
      </w:r>
      <w:r w:rsidRPr="00986631">
        <w:rPr>
          <w:rFonts w:ascii="Doulos SIL" w:hAnsi="Doulos SIL"/>
          <w:i/>
          <w:color w:val="0000FF"/>
        </w:rPr>
        <w:tab/>
      </w:r>
      <w:r>
        <w:t>‘go’</w:t>
      </w:r>
    </w:p>
    <w:p w14:paraId="29FF1AA5" w14:textId="6A73511B" w:rsidR="006C4F4B" w:rsidRDefault="006C4F4B" w:rsidP="00D12D58">
      <w:pPr>
        <w:tabs>
          <w:tab w:val="clear" w:pos="369"/>
          <w:tab w:val="left" w:pos="720"/>
          <w:tab w:val="left" w:pos="1080"/>
          <w:tab w:val="left" w:pos="2520"/>
          <w:tab w:val="left" w:pos="3870"/>
          <w:tab w:val="left" w:pos="5040"/>
        </w:tabs>
      </w:pPr>
      <w:r>
        <w:tab/>
      </w:r>
      <w:r>
        <w:tab/>
      </w:r>
      <w:r w:rsidRPr="008E7480">
        <w:rPr>
          <w:rFonts w:ascii="Doulos SIL" w:hAnsi="Doulos SIL"/>
          <w:i/>
          <w:color w:val="0000FF"/>
        </w:rPr>
        <w:t>jìímè-yá</w:t>
      </w:r>
      <w:r w:rsidRPr="008E7480">
        <w:rPr>
          <w:rFonts w:ascii="Doulos SIL" w:hAnsi="Doulos SIL"/>
          <w:i/>
          <w:color w:val="0000FF"/>
        </w:rPr>
        <w:tab/>
        <w:t>jìímɛ̄</w:t>
      </w:r>
      <w:r w:rsidRPr="008E7480">
        <w:rPr>
          <w:rFonts w:ascii="Doulos SIL" w:hAnsi="Doulos SIL"/>
          <w:i/>
          <w:color w:val="0000FF"/>
        </w:rPr>
        <w:tab/>
        <w:t>jìímàà</w:t>
      </w:r>
      <w:r>
        <w:tab/>
        <w:t>‘weep’</w:t>
      </w:r>
    </w:p>
    <w:p w14:paraId="5E3401F8" w14:textId="77777777" w:rsidR="007E3640" w:rsidRDefault="007E3640" w:rsidP="00D12D58">
      <w:pPr>
        <w:tabs>
          <w:tab w:val="clear" w:pos="369"/>
          <w:tab w:val="left" w:pos="720"/>
          <w:tab w:val="left" w:pos="1080"/>
          <w:tab w:val="left" w:pos="2520"/>
          <w:tab w:val="left" w:pos="3870"/>
          <w:tab w:val="left" w:pos="5040"/>
        </w:tabs>
      </w:pPr>
    </w:p>
    <w:p w14:paraId="0C3C6D99" w14:textId="188E9825" w:rsidR="007E3640" w:rsidRDefault="007E3640" w:rsidP="00D12D58">
      <w:pPr>
        <w:tabs>
          <w:tab w:val="clear" w:pos="369"/>
          <w:tab w:val="left" w:pos="720"/>
          <w:tab w:val="left" w:pos="1080"/>
          <w:tab w:val="left" w:pos="2520"/>
          <w:tab w:val="left" w:pos="3870"/>
          <w:tab w:val="left" w:pos="5040"/>
        </w:tabs>
      </w:pPr>
      <w:r>
        <w:tab/>
      </w:r>
      <w:r w:rsidR="00D12D58">
        <w:t>c</w:t>
      </w:r>
      <w:r>
        <w:t xml:space="preserve">. </w:t>
      </w:r>
      <w:r w:rsidRPr="00986631">
        <w:rPr>
          <w:rFonts w:ascii="Doulos SIL" w:hAnsi="Doulos SIL"/>
          <w:i/>
          <w:color w:val="0000FF"/>
        </w:rPr>
        <w:t>i</w:t>
      </w:r>
      <w:r>
        <w:t xml:space="preserve"> </w:t>
      </w:r>
      <w:r w:rsidR="00D12D58">
        <w:t xml:space="preserve">or </w:t>
      </w:r>
      <w:r w:rsidR="00D12D58" w:rsidRPr="008E7480">
        <w:rPr>
          <w:rFonts w:ascii="Doulos SIL" w:hAnsi="Doulos SIL"/>
          <w:i/>
          <w:color w:val="0000FF"/>
        </w:rPr>
        <w:t>u</w:t>
      </w:r>
      <w:r w:rsidR="00D12D58">
        <w:t xml:space="preserve"> </w:t>
      </w:r>
      <w:r>
        <w:t xml:space="preserve">before </w:t>
      </w:r>
      <w:r w:rsidRPr="00986631">
        <w:rPr>
          <w:rFonts w:ascii="Doulos SIL" w:hAnsi="Doulos SIL"/>
          <w:i/>
          <w:color w:val="0000FF"/>
        </w:rPr>
        <w:t>-ya</w:t>
      </w:r>
      <w:r>
        <w:t xml:space="preserve"> suffix </w:t>
      </w:r>
    </w:p>
    <w:p w14:paraId="05454CA5" w14:textId="77777777" w:rsidR="007E3640" w:rsidRPr="006406B7" w:rsidRDefault="007E3640" w:rsidP="00D12D58">
      <w:pPr>
        <w:tabs>
          <w:tab w:val="clear" w:pos="369"/>
          <w:tab w:val="left" w:pos="720"/>
          <w:tab w:val="left" w:pos="1080"/>
          <w:tab w:val="left" w:pos="2520"/>
          <w:tab w:val="left" w:pos="3870"/>
          <w:tab w:val="left" w:pos="5040"/>
        </w:tabs>
        <w:rPr>
          <w:i/>
        </w:rPr>
      </w:pPr>
      <w:r>
        <w:tab/>
        <w:t xml:space="preserve">   </w:t>
      </w:r>
      <w:r>
        <w:rPr>
          <w:i/>
        </w:rPr>
        <w:t xml:space="preserve">imperfective ends in </w:t>
      </w:r>
      <w:r w:rsidRPr="00986631">
        <w:rPr>
          <w:rFonts w:ascii="Doulos SIL" w:hAnsi="Doulos SIL"/>
          <w:i/>
          <w:color w:val="0000FF"/>
        </w:rPr>
        <w:t>a</w:t>
      </w:r>
      <w:r>
        <w:rPr>
          <w:i/>
        </w:rPr>
        <w:t xml:space="preserve"> </w:t>
      </w:r>
    </w:p>
    <w:p w14:paraId="0573CA8A" w14:textId="49691A1C" w:rsidR="007E3640" w:rsidRDefault="007E3640" w:rsidP="00D12D58">
      <w:pPr>
        <w:tabs>
          <w:tab w:val="clear" w:pos="369"/>
          <w:tab w:val="left" w:pos="720"/>
          <w:tab w:val="left" w:pos="1080"/>
          <w:tab w:val="left" w:pos="2520"/>
          <w:tab w:val="left" w:pos="3870"/>
          <w:tab w:val="left" w:pos="5040"/>
        </w:tabs>
      </w:pPr>
      <w:r>
        <w:tab/>
      </w:r>
      <w:r>
        <w:tab/>
      </w:r>
      <w:r w:rsidRPr="00986631">
        <w:rPr>
          <w:rFonts w:ascii="Doulos SIL" w:hAnsi="Doulos SIL"/>
          <w:i/>
          <w:color w:val="0000FF"/>
        </w:rPr>
        <w:t>s</w:t>
      </w:r>
      <w:r>
        <w:rPr>
          <w:rFonts w:ascii="Doulos SIL" w:hAnsi="Doulos SIL"/>
          <w:i/>
          <w:color w:val="0000FF"/>
        </w:rPr>
        <w:t>ì</w:t>
      </w:r>
      <w:r w:rsidRPr="00986631">
        <w:rPr>
          <w:rFonts w:ascii="Doulos SIL" w:hAnsi="Doulos SIL"/>
          <w:i/>
          <w:color w:val="0000FF"/>
        </w:rPr>
        <w:t>dán</w:t>
      </w:r>
      <w:r>
        <w:rPr>
          <w:rFonts w:ascii="Doulos SIL" w:hAnsi="Doulos SIL"/>
          <w:i/>
          <w:color w:val="0000FF"/>
        </w:rPr>
        <w:t>ī</w:t>
      </w:r>
      <w:r w:rsidRPr="00986631">
        <w:rPr>
          <w:rFonts w:ascii="Doulos SIL" w:hAnsi="Doulos SIL"/>
          <w:i/>
          <w:color w:val="0000FF"/>
        </w:rPr>
        <w:t>-yà</w:t>
      </w:r>
      <w:r>
        <w:tab/>
      </w:r>
      <w:r w:rsidRPr="00986631">
        <w:rPr>
          <w:rFonts w:ascii="Doulos SIL" w:hAnsi="Doulos SIL"/>
          <w:i/>
          <w:color w:val="0000FF"/>
        </w:rPr>
        <w:t>s</w:t>
      </w:r>
      <w:r w:rsidR="006C4F4B">
        <w:rPr>
          <w:rFonts w:ascii="Doulos SIL" w:hAnsi="Doulos SIL"/>
          <w:i/>
          <w:color w:val="0000FF"/>
        </w:rPr>
        <w:t>ì</w:t>
      </w:r>
      <w:r w:rsidR="00D12D58">
        <w:rPr>
          <w:rFonts w:ascii="Doulos SIL" w:hAnsi="Doulos SIL"/>
          <w:i/>
          <w:color w:val="0000FF"/>
        </w:rPr>
        <w:t>dán</w:t>
      </w:r>
      <w:r w:rsidR="006C4F4B">
        <w:rPr>
          <w:rFonts w:ascii="Doulos SIL" w:hAnsi="Doulos SIL"/>
          <w:i/>
          <w:color w:val="0000FF"/>
        </w:rPr>
        <w:t>ī</w:t>
      </w:r>
      <w:r w:rsidRPr="00986631">
        <w:rPr>
          <w:rFonts w:ascii="Doulos SIL" w:hAnsi="Doulos SIL"/>
          <w:i/>
          <w:color w:val="0000FF"/>
        </w:rPr>
        <w:tab/>
        <w:t>s</w:t>
      </w:r>
      <w:r w:rsidR="006C4F4B">
        <w:rPr>
          <w:rFonts w:ascii="Doulos SIL" w:hAnsi="Doulos SIL"/>
          <w:i/>
          <w:color w:val="0000FF"/>
        </w:rPr>
        <w:t>ì</w:t>
      </w:r>
      <w:r w:rsidRPr="00986631">
        <w:rPr>
          <w:rFonts w:ascii="Doulos SIL" w:hAnsi="Doulos SIL"/>
          <w:i/>
          <w:color w:val="0000FF"/>
        </w:rPr>
        <w:t>dánà</w:t>
      </w:r>
      <w:r w:rsidRPr="00986631">
        <w:rPr>
          <w:rFonts w:ascii="Doulos SIL" w:hAnsi="Doulos SIL"/>
          <w:i/>
          <w:color w:val="0000FF"/>
        </w:rPr>
        <w:tab/>
      </w:r>
      <w:r>
        <w:t>‘ascend’</w:t>
      </w:r>
    </w:p>
    <w:p w14:paraId="462DC82E" w14:textId="22A325C2" w:rsidR="007E3640" w:rsidRDefault="007E3640" w:rsidP="00D12D58">
      <w:pPr>
        <w:tabs>
          <w:tab w:val="clear" w:pos="369"/>
          <w:tab w:val="left" w:pos="720"/>
          <w:tab w:val="left" w:pos="1080"/>
          <w:tab w:val="left" w:pos="2520"/>
          <w:tab w:val="left" w:pos="3870"/>
          <w:tab w:val="left" w:pos="5040"/>
        </w:tabs>
      </w:pPr>
      <w:r>
        <w:tab/>
      </w:r>
      <w:r>
        <w:tab/>
      </w:r>
      <w:r>
        <w:rPr>
          <w:rFonts w:ascii="Doulos SIL" w:hAnsi="Doulos SIL"/>
          <w:i/>
          <w:color w:val="0000FF"/>
        </w:rPr>
        <w:t>jà</w:t>
      </w:r>
      <w:r w:rsidRPr="00986631">
        <w:rPr>
          <w:rFonts w:ascii="Doulos SIL" w:hAnsi="Doulos SIL"/>
          <w:i/>
          <w:color w:val="0000FF"/>
        </w:rPr>
        <w:t>ʔán</w:t>
      </w:r>
      <w:r>
        <w:rPr>
          <w:rFonts w:ascii="Doulos SIL" w:hAnsi="Doulos SIL"/>
          <w:i/>
          <w:color w:val="0000FF"/>
        </w:rPr>
        <w:t>ī</w:t>
      </w:r>
      <w:r w:rsidRPr="00433C61">
        <w:rPr>
          <w:rFonts w:ascii="Doulos SIL" w:hAnsi="Doulos SIL"/>
          <w:i/>
          <w:color w:val="0000FF"/>
        </w:rPr>
        <w:t>-ya</w:t>
      </w:r>
      <w:r>
        <w:rPr>
          <w:rFonts w:ascii="Doulos SIL" w:hAnsi="Doulos SIL"/>
          <w:i/>
          <w:color w:val="0000FF"/>
        </w:rPr>
        <w:t>̀</w:t>
      </w:r>
      <w:r>
        <w:tab/>
      </w:r>
      <w:r w:rsidR="00D12D58">
        <w:rPr>
          <w:rFonts w:ascii="Doulos SIL" w:hAnsi="Doulos SIL"/>
          <w:i/>
          <w:color w:val="0000FF"/>
        </w:rPr>
        <w:t>jà</w:t>
      </w:r>
      <w:r w:rsidRPr="00986631">
        <w:rPr>
          <w:rFonts w:ascii="Doulos SIL" w:hAnsi="Doulos SIL"/>
          <w:i/>
          <w:color w:val="0000FF"/>
        </w:rPr>
        <w:t>ʔ</w:t>
      </w:r>
      <w:r w:rsidR="00D12D58">
        <w:rPr>
          <w:rFonts w:ascii="Doulos SIL" w:hAnsi="Doulos SIL"/>
          <w:i/>
          <w:color w:val="0000FF"/>
        </w:rPr>
        <w:t>án</w:t>
      </w:r>
      <w:r w:rsidR="006C4F4B">
        <w:rPr>
          <w:rFonts w:ascii="Doulos SIL" w:hAnsi="Doulos SIL"/>
          <w:i/>
          <w:color w:val="0000FF"/>
        </w:rPr>
        <w:t>ī</w:t>
      </w:r>
      <w:r w:rsidR="00D12D58">
        <w:rPr>
          <w:rFonts w:ascii="Doulos SIL" w:hAnsi="Doulos SIL"/>
          <w:i/>
          <w:color w:val="0000FF"/>
        </w:rPr>
        <w:tab/>
        <w:t>jà</w:t>
      </w:r>
      <w:r w:rsidRPr="00986631">
        <w:rPr>
          <w:rFonts w:ascii="Doulos SIL" w:hAnsi="Doulos SIL"/>
          <w:i/>
          <w:color w:val="0000FF"/>
        </w:rPr>
        <w:t>ʔánà</w:t>
      </w:r>
      <w:r w:rsidRPr="00986631">
        <w:rPr>
          <w:rFonts w:ascii="Doulos SIL" w:hAnsi="Doulos SIL"/>
          <w:i/>
          <w:color w:val="0000FF"/>
        </w:rPr>
        <w:tab/>
      </w:r>
      <w:r>
        <w:t>‘descend’</w:t>
      </w:r>
    </w:p>
    <w:p w14:paraId="48A70A04" w14:textId="77777777" w:rsidR="007E3640" w:rsidRPr="006406B7" w:rsidRDefault="007E3640" w:rsidP="00D12D58">
      <w:pPr>
        <w:tabs>
          <w:tab w:val="clear" w:pos="369"/>
          <w:tab w:val="left" w:pos="720"/>
          <w:tab w:val="left" w:pos="1080"/>
          <w:tab w:val="left" w:pos="2520"/>
          <w:tab w:val="left" w:pos="3870"/>
          <w:tab w:val="left" w:pos="5040"/>
        </w:tabs>
        <w:rPr>
          <w:i/>
        </w:rPr>
      </w:pPr>
      <w:r>
        <w:tab/>
        <w:t xml:space="preserve">   </w:t>
      </w:r>
      <w:r>
        <w:rPr>
          <w:i/>
        </w:rPr>
        <w:t xml:space="preserve">imperfective ends in </w:t>
      </w:r>
      <w:r w:rsidRPr="00986631">
        <w:rPr>
          <w:rFonts w:ascii="Doulos SIL" w:hAnsi="Doulos SIL"/>
          <w:i/>
          <w:color w:val="0000FF"/>
        </w:rPr>
        <w:t>ɛ</w:t>
      </w:r>
      <w:r>
        <w:rPr>
          <w:i/>
        </w:rPr>
        <w:t xml:space="preserve"> </w:t>
      </w:r>
    </w:p>
    <w:p w14:paraId="4B3816A4" w14:textId="467EF257" w:rsidR="007E3640" w:rsidRDefault="007E3640" w:rsidP="00D12D58">
      <w:pPr>
        <w:tabs>
          <w:tab w:val="clear" w:pos="369"/>
          <w:tab w:val="left" w:pos="720"/>
          <w:tab w:val="left" w:pos="1080"/>
          <w:tab w:val="left" w:pos="2520"/>
          <w:tab w:val="left" w:pos="3870"/>
          <w:tab w:val="left" w:pos="5040"/>
        </w:tabs>
      </w:pPr>
      <w:r>
        <w:tab/>
      </w:r>
      <w:r>
        <w:tab/>
      </w:r>
      <w:r>
        <w:rPr>
          <w:rFonts w:ascii="Doulos SIL" w:hAnsi="Doulos SIL"/>
          <w:i/>
          <w:color w:val="0000FF"/>
        </w:rPr>
        <w:t>míí</w:t>
      </w:r>
      <w:r w:rsidRPr="00986631">
        <w:rPr>
          <w:rFonts w:ascii="Doulos SIL" w:hAnsi="Doulos SIL"/>
          <w:i/>
          <w:color w:val="0000FF"/>
        </w:rPr>
        <w:t>lí-yà</w:t>
      </w:r>
      <w:r>
        <w:tab/>
      </w:r>
      <w:r w:rsidR="00D12D58">
        <w:rPr>
          <w:rFonts w:ascii="Doulos SIL" w:hAnsi="Doulos SIL"/>
          <w:i/>
          <w:color w:val="0000FF"/>
        </w:rPr>
        <w:t>mììlíī</w:t>
      </w:r>
      <w:r w:rsidRPr="00986631">
        <w:rPr>
          <w:rFonts w:ascii="Doulos SIL" w:hAnsi="Doulos SIL"/>
          <w:i/>
          <w:color w:val="0000FF"/>
        </w:rPr>
        <w:tab/>
        <w:t>mííl</w:t>
      </w:r>
      <w:r w:rsidR="00D12D58">
        <w:rPr>
          <w:rFonts w:ascii="Doulos SIL" w:hAnsi="Doulos SIL"/>
          <w:i/>
          <w:color w:val="0000FF"/>
        </w:rPr>
        <w:t>íyà</w:t>
      </w:r>
      <w:r w:rsidRPr="00986631">
        <w:rPr>
          <w:rFonts w:ascii="Doulos SIL" w:hAnsi="Doulos SIL"/>
          <w:i/>
          <w:color w:val="0000FF"/>
        </w:rPr>
        <w:tab/>
      </w:r>
      <w:r>
        <w:t>‘think’</w:t>
      </w:r>
    </w:p>
    <w:p w14:paraId="41C96D97" w14:textId="3AB5FA1F" w:rsidR="007E3640" w:rsidRDefault="007E3640" w:rsidP="00D12D58">
      <w:pPr>
        <w:tabs>
          <w:tab w:val="clear" w:pos="369"/>
          <w:tab w:val="left" w:pos="720"/>
          <w:tab w:val="left" w:pos="1080"/>
          <w:tab w:val="left" w:pos="2520"/>
          <w:tab w:val="left" w:pos="3870"/>
          <w:tab w:val="left" w:pos="5040"/>
        </w:tabs>
      </w:pPr>
      <w:r>
        <w:tab/>
      </w:r>
      <w:r>
        <w:tab/>
      </w:r>
      <w:r w:rsidRPr="00986631">
        <w:rPr>
          <w:rFonts w:ascii="Doulos SIL" w:hAnsi="Doulos SIL"/>
          <w:i/>
          <w:color w:val="0000FF"/>
        </w:rPr>
        <w:t>f</w:t>
      </w:r>
      <w:r>
        <w:rPr>
          <w:rFonts w:ascii="Doulos SIL" w:hAnsi="Doulos SIL"/>
          <w:i/>
          <w:color w:val="0000FF"/>
        </w:rPr>
        <w:t>ì</w:t>
      </w:r>
      <w:r w:rsidRPr="00986631">
        <w:rPr>
          <w:rFonts w:ascii="Doulos SIL" w:hAnsi="Doulos SIL"/>
          <w:i/>
          <w:color w:val="0000FF"/>
        </w:rPr>
        <w:t>dí-yà</w:t>
      </w:r>
      <w:r>
        <w:tab/>
      </w:r>
      <w:r w:rsidRPr="00986631">
        <w:rPr>
          <w:rFonts w:ascii="Doulos SIL" w:hAnsi="Doulos SIL"/>
          <w:i/>
          <w:color w:val="0000FF"/>
        </w:rPr>
        <w:t>f</w:t>
      </w:r>
      <w:r w:rsidR="006C4F4B">
        <w:rPr>
          <w:rFonts w:ascii="Doulos SIL" w:hAnsi="Doulos SIL"/>
          <w:i/>
          <w:color w:val="0000FF"/>
        </w:rPr>
        <w:t>ì</w:t>
      </w:r>
      <w:r w:rsidR="00D12D58">
        <w:rPr>
          <w:rFonts w:ascii="Doulos SIL" w:hAnsi="Doulos SIL"/>
          <w:i/>
          <w:color w:val="0000FF"/>
        </w:rPr>
        <w:t>dí</w:t>
      </w:r>
      <w:r w:rsidRPr="00986631">
        <w:rPr>
          <w:rFonts w:ascii="Doulos SIL" w:hAnsi="Doulos SIL"/>
          <w:i/>
          <w:color w:val="0000FF"/>
        </w:rPr>
        <w:t>ì</w:t>
      </w:r>
      <w:r w:rsidRPr="00986631">
        <w:rPr>
          <w:rFonts w:ascii="Doulos SIL" w:hAnsi="Doulos SIL"/>
          <w:i/>
          <w:color w:val="0000FF"/>
        </w:rPr>
        <w:tab/>
        <w:t>f</w:t>
      </w:r>
      <w:r w:rsidR="006C4F4B">
        <w:rPr>
          <w:rFonts w:ascii="Doulos SIL" w:hAnsi="Doulos SIL"/>
          <w:i/>
          <w:color w:val="0000FF"/>
        </w:rPr>
        <w:t>ì</w:t>
      </w:r>
      <w:r w:rsidRPr="00986631">
        <w:rPr>
          <w:rFonts w:ascii="Doulos SIL" w:hAnsi="Doulos SIL"/>
          <w:i/>
          <w:color w:val="0000FF"/>
        </w:rPr>
        <w:t>d</w:t>
      </w:r>
      <w:r w:rsidR="00D12D58">
        <w:rPr>
          <w:rFonts w:ascii="Doulos SIL" w:hAnsi="Doulos SIL"/>
          <w:i/>
          <w:color w:val="0000FF"/>
        </w:rPr>
        <w:t>ɛ̂</w:t>
      </w:r>
      <w:r w:rsidRPr="00986631">
        <w:rPr>
          <w:rFonts w:ascii="Doulos SIL" w:hAnsi="Doulos SIL"/>
          <w:i/>
          <w:color w:val="0000FF"/>
        </w:rPr>
        <w:tab/>
      </w:r>
      <w:r>
        <w:t>‘run’</w:t>
      </w:r>
    </w:p>
    <w:p w14:paraId="31FCA411" w14:textId="77777777" w:rsidR="007E3640" w:rsidRPr="006406B7" w:rsidRDefault="007E3640" w:rsidP="00D12D58">
      <w:pPr>
        <w:tabs>
          <w:tab w:val="clear" w:pos="369"/>
          <w:tab w:val="left" w:pos="720"/>
          <w:tab w:val="left" w:pos="1080"/>
          <w:tab w:val="left" w:pos="2520"/>
          <w:tab w:val="left" w:pos="3870"/>
          <w:tab w:val="left" w:pos="5040"/>
        </w:tabs>
        <w:rPr>
          <w:i/>
        </w:rPr>
      </w:pPr>
      <w:r>
        <w:tab/>
        <w:t xml:space="preserve">   </w:t>
      </w:r>
      <w:r>
        <w:rPr>
          <w:i/>
        </w:rPr>
        <w:t xml:space="preserve">imperfective ends in </w:t>
      </w:r>
      <w:r w:rsidRPr="00986631">
        <w:rPr>
          <w:rFonts w:ascii="Doulos SIL" w:hAnsi="Doulos SIL"/>
          <w:i/>
          <w:color w:val="0000FF"/>
        </w:rPr>
        <w:t>ɔ</w:t>
      </w:r>
      <w:r>
        <w:rPr>
          <w:i/>
        </w:rPr>
        <w:t xml:space="preserve"> </w:t>
      </w:r>
    </w:p>
    <w:p w14:paraId="442EE928" w14:textId="3B85EC8F" w:rsidR="007E3640" w:rsidRDefault="007E3640" w:rsidP="00D12D58">
      <w:pPr>
        <w:tabs>
          <w:tab w:val="clear" w:pos="369"/>
          <w:tab w:val="left" w:pos="720"/>
          <w:tab w:val="left" w:pos="1080"/>
          <w:tab w:val="left" w:pos="2520"/>
          <w:tab w:val="left" w:pos="3870"/>
          <w:tab w:val="left" w:pos="5040"/>
        </w:tabs>
      </w:pPr>
      <w:r>
        <w:lastRenderedPageBreak/>
        <w:tab/>
      </w:r>
      <w:r>
        <w:tab/>
      </w:r>
      <w:r w:rsidR="00D26AC7">
        <w:rPr>
          <w:rFonts w:ascii="Doulos SIL" w:hAnsi="Doulos SIL"/>
          <w:i/>
          <w:color w:val="0000FF"/>
        </w:rPr>
        <w:t>búlú-yá</w:t>
      </w:r>
      <w:r>
        <w:tab/>
      </w:r>
      <w:r w:rsidR="00D12D58">
        <w:rPr>
          <w:rFonts w:ascii="Doulos SIL" w:hAnsi="Doulos SIL"/>
          <w:i/>
          <w:color w:val="0000FF"/>
        </w:rPr>
        <w:t>bùlíì</w:t>
      </w:r>
      <w:r w:rsidRPr="00986631">
        <w:rPr>
          <w:rFonts w:ascii="Doulos SIL" w:hAnsi="Doulos SIL"/>
          <w:i/>
          <w:color w:val="0000FF"/>
        </w:rPr>
        <w:tab/>
        <w:t>búlɔ́</w:t>
      </w:r>
      <w:r w:rsidRPr="00986631">
        <w:rPr>
          <w:rFonts w:ascii="Doulos SIL" w:hAnsi="Doulos SIL"/>
          <w:i/>
          <w:color w:val="0000FF"/>
        </w:rPr>
        <w:tab/>
      </w:r>
      <w:r>
        <w:t>‘go back’</w:t>
      </w:r>
    </w:p>
    <w:p w14:paraId="56B37A39" w14:textId="77777777" w:rsidR="007E3640" w:rsidRDefault="007E3640" w:rsidP="007E3640">
      <w:pPr>
        <w:tabs>
          <w:tab w:val="clear" w:pos="369"/>
          <w:tab w:val="left" w:pos="720"/>
          <w:tab w:val="left" w:pos="1080"/>
          <w:tab w:val="left" w:pos="2340"/>
          <w:tab w:val="left" w:pos="3870"/>
          <w:tab w:val="left" w:pos="5040"/>
        </w:tabs>
      </w:pPr>
    </w:p>
    <w:p w14:paraId="1F4E1935" w14:textId="22AD9AF2" w:rsidR="007E3640" w:rsidRDefault="006C4F4B" w:rsidP="003614EE">
      <w:r>
        <w:t>Transitive progressives, like other transitive verbs, are subject to tonal modifications based on whether the immediately preceding object is 3Sg or non-3Sg as explained in §3.xxx and elsewhere.</w:t>
      </w:r>
    </w:p>
    <w:p w14:paraId="03850F6E" w14:textId="77777777" w:rsidR="006C4F4B" w:rsidRDefault="006C4F4B" w:rsidP="003614EE"/>
    <w:p w14:paraId="274AC74E" w14:textId="1AE1CF63" w:rsidR="006C4F4B" w:rsidRPr="00986631" w:rsidRDefault="006C4F4B" w:rsidP="006C4F4B">
      <w:pPr>
        <w:tabs>
          <w:tab w:val="clear" w:pos="369"/>
          <w:tab w:val="left" w:pos="720"/>
          <w:tab w:val="left" w:pos="1080"/>
          <w:tab w:val="left" w:pos="2160"/>
          <w:tab w:val="left" w:pos="3870"/>
        </w:tabs>
        <w:rPr>
          <w:rFonts w:ascii="Doulos SIL" w:hAnsi="Doulos SIL"/>
          <w:i/>
          <w:color w:val="0000FF"/>
        </w:rPr>
      </w:pPr>
      <w:r>
        <w:t>(</w:t>
      </w:r>
      <w:r w:rsidRPr="006C4F4B">
        <w:t xml:space="preserve">xx3) </w:t>
      </w:r>
      <w:r w:rsidRPr="006C4F4B">
        <w:tab/>
        <w:t>a.</w:t>
      </w:r>
      <w:r w:rsidRPr="006C4F4B">
        <w:tab/>
      </w:r>
      <w:r>
        <w:rPr>
          <w:rFonts w:ascii="Doulos SIL" w:hAnsi="Doulos SIL"/>
          <w:i/>
          <w:color w:val="0000FF"/>
        </w:rPr>
        <w:t>má</w:t>
      </w:r>
      <w:r w:rsidRPr="00537163">
        <w:rPr>
          <w:rFonts w:ascii="Doulos SIL" w:hAnsi="Doulos SIL"/>
          <w:i/>
          <w:color w:val="0000FF"/>
        </w:rPr>
        <w:t>=</w:t>
      </w:r>
      <w:r w:rsidRPr="00537163">
        <w:rPr>
          <w:rFonts w:ascii="Doulos SIL" w:hAnsi="Doulos SIL"/>
          <w:i/>
          <w:color w:val="0000FF"/>
        </w:rPr>
        <w:sym w:font="Symbol" w:char="F0C6"/>
      </w:r>
      <w:r>
        <w:rPr>
          <w:rFonts w:ascii="Doulos SIL" w:hAnsi="Doulos SIL"/>
          <w:i/>
          <w:color w:val="0000FF"/>
        </w:rPr>
        <w:tab/>
        <w:t>ꜜn</w:t>
      </w:r>
      <w:r w:rsidRPr="00986631">
        <w:rPr>
          <w:rFonts w:ascii="Doulos SIL" w:hAnsi="Doulos SIL"/>
          <w:i/>
          <w:color w:val="0000FF"/>
        </w:rPr>
        <w:t>á</w:t>
      </w:r>
      <w:r w:rsidRPr="00986631">
        <w:rPr>
          <w:rFonts w:ascii="Doulos SIL" w:hAnsi="Doulos SIL"/>
          <w:i/>
          <w:color w:val="0000FF"/>
        </w:rPr>
        <w:tab/>
        <w:t>bàʔrì-yá</w:t>
      </w:r>
    </w:p>
    <w:p w14:paraId="7ACCB3AE" w14:textId="77777777" w:rsidR="006C4F4B" w:rsidRDefault="006C4F4B" w:rsidP="006C4F4B">
      <w:pPr>
        <w:tabs>
          <w:tab w:val="clear" w:pos="369"/>
          <w:tab w:val="left" w:pos="720"/>
          <w:tab w:val="left" w:pos="1080"/>
          <w:tab w:val="left" w:pos="2160"/>
          <w:tab w:val="left" w:pos="3870"/>
        </w:tabs>
      </w:pPr>
      <w:r>
        <w:tab/>
      </w:r>
      <w:r>
        <w:tab/>
        <w:t>1Sg=</w:t>
      </w:r>
      <w:r w:rsidRPr="008E62E5">
        <w:sym w:font="Symbol" w:char="F0C6"/>
      </w:r>
      <w:r>
        <w:tab/>
        <w:t>3SgHumObj</w:t>
      </w:r>
      <w:r>
        <w:tab/>
        <w:t>hit-Prog</w:t>
      </w:r>
    </w:p>
    <w:p w14:paraId="1A160AD5" w14:textId="77777777" w:rsidR="006C4F4B" w:rsidRDefault="006C4F4B" w:rsidP="006C4F4B">
      <w:pPr>
        <w:tabs>
          <w:tab w:val="clear" w:pos="369"/>
          <w:tab w:val="left" w:pos="720"/>
          <w:tab w:val="left" w:pos="1080"/>
          <w:tab w:val="left" w:pos="2160"/>
          <w:tab w:val="left" w:pos="3150"/>
        </w:tabs>
      </w:pPr>
      <w:r>
        <w:tab/>
      </w:r>
      <w:r>
        <w:tab/>
        <w:t>‘I am hitting him/her.’</w:t>
      </w:r>
    </w:p>
    <w:p w14:paraId="63DDD8B0" w14:textId="77777777" w:rsidR="006C4F4B" w:rsidRDefault="006C4F4B" w:rsidP="006C4F4B">
      <w:pPr>
        <w:tabs>
          <w:tab w:val="clear" w:pos="369"/>
          <w:tab w:val="left" w:pos="720"/>
          <w:tab w:val="left" w:pos="1080"/>
          <w:tab w:val="left" w:pos="2160"/>
          <w:tab w:val="left" w:pos="3150"/>
        </w:tabs>
      </w:pPr>
    </w:p>
    <w:p w14:paraId="53DD3530" w14:textId="47647F46" w:rsidR="006C4F4B" w:rsidRPr="00986631" w:rsidRDefault="006C4F4B" w:rsidP="006C4F4B">
      <w:pPr>
        <w:tabs>
          <w:tab w:val="clear" w:pos="369"/>
          <w:tab w:val="left" w:pos="720"/>
          <w:tab w:val="left" w:pos="1080"/>
          <w:tab w:val="left" w:pos="2160"/>
          <w:tab w:val="left" w:pos="3870"/>
        </w:tabs>
        <w:rPr>
          <w:rFonts w:ascii="Doulos SIL" w:hAnsi="Doulos SIL"/>
          <w:i/>
          <w:color w:val="0000FF"/>
        </w:rPr>
      </w:pPr>
      <w:r>
        <w:tab/>
        <w:t>b.</w:t>
      </w:r>
      <w:r>
        <w:tab/>
      </w:r>
      <w:r>
        <w:rPr>
          <w:rFonts w:ascii="Doulos SIL" w:hAnsi="Doulos SIL"/>
          <w:i/>
          <w:color w:val="0000FF"/>
        </w:rPr>
        <w:t>má</w:t>
      </w:r>
      <w:r w:rsidRPr="00537163">
        <w:rPr>
          <w:rFonts w:ascii="Doulos SIL" w:hAnsi="Doulos SIL"/>
          <w:i/>
          <w:color w:val="0000FF"/>
        </w:rPr>
        <w:t>=</w:t>
      </w:r>
      <w:r w:rsidRPr="00537163">
        <w:rPr>
          <w:rFonts w:ascii="Doulos SIL" w:hAnsi="Doulos SIL"/>
          <w:i/>
          <w:color w:val="0000FF"/>
        </w:rPr>
        <w:sym w:font="Symbol" w:char="F0C6"/>
      </w:r>
      <w:r>
        <w:rPr>
          <w:rFonts w:ascii="Doulos SIL" w:hAnsi="Doulos SIL"/>
          <w:i/>
          <w:color w:val="0000FF"/>
        </w:rPr>
        <w:tab/>
        <w:t>ꜜn</w:t>
      </w:r>
      <w:r w:rsidRPr="00986631">
        <w:rPr>
          <w:rFonts w:ascii="Doulos SIL" w:hAnsi="Doulos SIL"/>
          <w:i/>
          <w:color w:val="0000FF"/>
        </w:rPr>
        <w:t>á</w:t>
      </w:r>
      <w:r>
        <w:rPr>
          <w:rFonts w:ascii="Doulos SIL" w:hAnsi="Doulos SIL"/>
          <w:i/>
          <w:color w:val="0000FF"/>
        </w:rPr>
        <w:t>àⁿ</w:t>
      </w:r>
      <w:r>
        <w:rPr>
          <w:rFonts w:ascii="Doulos SIL" w:hAnsi="Doulos SIL"/>
          <w:i/>
          <w:color w:val="0000FF"/>
        </w:rPr>
        <w:tab/>
        <w:t>bá</w:t>
      </w:r>
      <w:r w:rsidRPr="00986631">
        <w:rPr>
          <w:rFonts w:ascii="Doulos SIL" w:hAnsi="Doulos SIL"/>
          <w:i/>
          <w:color w:val="0000FF"/>
        </w:rPr>
        <w:t>ʔ</w:t>
      </w:r>
      <w:r>
        <w:rPr>
          <w:rFonts w:ascii="Doulos SIL" w:hAnsi="Doulos SIL"/>
          <w:i/>
          <w:color w:val="0000FF"/>
        </w:rPr>
        <w:t>rí-yà</w:t>
      </w:r>
    </w:p>
    <w:p w14:paraId="684E4575" w14:textId="65D3E03A" w:rsidR="006C4F4B" w:rsidRDefault="006C4F4B" w:rsidP="006C4F4B">
      <w:pPr>
        <w:tabs>
          <w:tab w:val="clear" w:pos="369"/>
          <w:tab w:val="left" w:pos="720"/>
          <w:tab w:val="left" w:pos="1080"/>
          <w:tab w:val="left" w:pos="2160"/>
          <w:tab w:val="left" w:pos="3870"/>
        </w:tabs>
      </w:pPr>
      <w:r>
        <w:tab/>
      </w:r>
      <w:r>
        <w:tab/>
        <w:t>1Sg=</w:t>
      </w:r>
      <w:r w:rsidRPr="008E62E5">
        <w:sym w:font="Symbol" w:char="F0C6"/>
      </w:r>
      <w:r>
        <w:tab/>
        <w:t>3PlHumObj</w:t>
      </w:r>
      <w:r>
        <w:tab/>
        <w:t>hit-Prog</w:t>
      </w:r>
    </w:p>
    <w:p w14:paraId="1DCB7D3C" w14:textId="6B852AF5" w:rsidR="006C4F4B" w:rsidRDefault="006C4F4B" w:rsidP="006C4F4B">
      <w:pPr>
        <w:tabs>
          <w:tab w:val="clear" w:pos="369"/>
          <w:tab w:val="left" w:pos="720"/>
          <w:tab w:val="left" w:pos="1080"/>
          <w:tab w:val="left" w:pos="2160"/>
          <w:tab w:val="left" w:pos="3150"/>
        </w:tabs>
      </w:pPr>
      <w:r>
        <w:tab/>
      </w:r>
      <w:r>
        <w:tab/>
        <w:t>‘I am hitting them.’</w:t>
      </w:r>
    </w:p>
    <w:p w14:paraId="50CEBBF7" w14:textId="7D3F4E3F" w:rsidR="006C4F4B" w:rsidRPr="006C4F4B" w:rsidRDefault="006C4F4B" w:rsidP="006C4F4B">
      <w:pPr>
        <w:tabs>
          <w:tab w:val="clear" w:pos="369"/>
          <w:tab w:val="left" w:pos="720"/>
          <w:tab w:val="left" w:pos="1080"/>
          <w:tab w:val="left" w:pos="2160"/>
          <w:tab w:val="left" w:pos="3150"/>
        </w:tabs>
      </w:pPr>
      <w:r>
        <w:tab/>
      </w:r>
    </w:p>
    <w:p w14:paraId="791E014A" w14:textId="059666FF" w:rsidR="006C4F4B" w:rsidRDefault="006C4F4B" w:rsidP="003614EE">
      <w:r>
        <w:t xml:space="preserve">Some further examples of the forms of transitive progressives are in (xx4). </w:t>
      </w:r>
    </w:p>
    <w:p w14:paraId="75F9FF4D" w14:textId="77777777" w:rsidR="006C4F4B" w:rsidRDefault="006C4F4B" w:rsidP="003614EE"/>
    <w:p w14:paraId="12C435CB" w14:textId="27392095" w:rsidR="006C4F4B" w:rsidRDefault="006C4F4B" w:rsidP="006C4F4B">
      <w:pPr>
        <w:tabs>
          <w:tab w:val="clear" w:pos="369"/>
          <w:tab w:val="left" w:pos="720"/>
          <w:tab w:val="left" w:pos="2700"/>
          <w:tab w:val="left" w:pos="4500"/>
        </w:tabs>
      </w:pPr>
      <w:r>
        <w:t>(xx4)</w:t>
      </w:r>
      <w:r>
        <w:tab/>
        <w:t>progressive +3Sg</w:t>
      </w:r>
      <w:r>
        <w:tab/>
        <w:t>progressive -3Sg</w:t>
      </w:r>
      <w:r>
        <w:tab/>
        <w:t>gloss</w:t>
      </w:r>
    </w:p>
    <w:p w14:paraId="06708F61" w14:textId="77777777" w:rsidR="006C4F4B" w:rsidRDefault="006C4F4B" w:rsidP="006C4F4B">
      <w:pPr>
        <w:tabs>
          <w:tab w:val="clear" w:pos="369"/>
          <w:tab w:val="left" w:pos="720"/>
          <w:tab w:val="left" w:pos="2700"/>
          <w:tab w:val="left" w:pos="4500"/>
        </w:tabs>
      </w:pPr>
    </w:p>
    <w:p w14:paraId="16AC4AC1" w14:textId="77777777" w:rsidR="006C4F4B" w:rsidRDefault="006C4F4B" w:rsidP="006C4F4B">
      <w:pPr>
        <w:tabs>
          <w:tab w:val="clear" w:pos="369"/>
          <w:tab w:val="left" w:pos="720"/>
          <w:tab w:val="left" w:pos="2700"/>
          <w:tab w:val="left" w:pos="4500"/>
        </w:tabs>
      </w:pPr>
      <w:r>
        <w:tab/>
      </w:r>
      <w:r w:rsidRPr="008E7480">
        <w:rPr>
          <w:rFonts w:ascii="Doulos SIL" w:hAnsi="Doulos SIL"/>
          <w:i/>
          <w:color w:val="0000FF"/>
        </w:rPr>
        <w:t>bè-yá</w:t>
      </w:r>
      <w:r w:rsidRPr="008E7480">
        <w:rPr>
          <w:rFonts w:ascii="Doulos SIL" w:hAnsi="Doulos SIL"/>
          <w:i/>
          <w:color w:val="0000FF"/>
        </w:rPr>
        <w:tab/>
        <w:t>béé-yà</w:t>
      </w:r>
      <w:r>
        <w:tab/>
        <w:t>‘put down’</w:t>
      </w:r>
    </w:p>
    <w:p w14:paraId="6ABC821C" w14:textId="77777777" w:rsidR="006C4F4B" w:rsidRPr="006C4F4B" w:rsidRDefault="006C4F4B" w:rsidP="006C4F4B">
      <w:pPr>
        <w:tabs>
          <w:tab w:val="clear" w:pos="369"/>
          <w:tab w:val="left" w:pos="720"/>
          <w:tab w:val="left" w:pos="2700"/>
          <w:tab w:val="left" w:pos="4500"/>
        </w:tabs>
      </w:pPr>
      <w:r>
        <w:tab/>
      </w:r>
      <w:r w:rsidRPr="008E7480">
        <w:rPr>
          <w:rFonts w:ascii="Doulos SIL" w:hAnsi="Doulos SIL"/>
          <w:i/>
          <w:color w:val="0000FF"/>
        </w:rPr>
        <w:t>dè-yá</w:t>
      </w:r>
      <w:r w:rsidRPr="008E7480">
        <w:rPr>
          <w:rFonts w:ascii="Doulos SIL" w:hAnsi="Doulos SIL"/>
          <w:i/>
          <w:color w:val="0000FF"/>
        </w:rPr>
        <w:tab/>
        <w:t>dé-yà</w:t>
      </w:r>
      <w:r>
        <w:tab/>
        <w:t>‘heat (sth)’</w:t>
      </w:r>
    </w:p>
    <w:p w14:paraId="2BA4ECF8" w14:textId="77777777" w:rsidR="006C4F4B" w:rsidRDefault="006C4F4B" w:rsidP="006C4F4B">
      <w:pPr>
        <w:tabs>
          <w:tab w:val="clear" w:pos="369"/>
          <w:tab w:val="left" w:pos="720"/>
          <w:tab w:val="left" w:pos="2700"/>
          <w:tab w:val="left" w:pos="4500"/>
        </w:tabs>
      </w:pPr>
      <w:r>
        <w:tab/>
      </w:r>
      <w:r w:rsidRPr="008E7480">
        <w:rPr>
          <w:rFonts w:ascii="Doulos SIL" w:hAnsi="Doulos SIL"/>
          <w:i/>
          <w:color w:val="0000FF"/>
        </w:rPr>
        <w:t xml:space="preserve">dɔ̀ⁿ-yá </w:t>
      </w:r>
      <w:r w:rsidRPr="008E7480">
        <w:rPr>
          <w:rFonts w:ascii="Doulos SIL" w:hAnsi="Doulos SIL"/>
          <w:i/>
          <w:color w:val="0000FF"/>
        </w:rPr>
        <w:tab/>
        <w:t>dóⁿ-yà</w:t>
      </w:r>
      <w:r>
        <w:tab/>
        <w:t>‘step on’</w:t>
      </w:r>
    </w:p>
    <w:p w14:paraId="7123BFA1" w14:textId="77777777" w:rsidR="006C4F4B" w:rsidRDefault="006C4F4B" w:rsidP="006C4F4B">
      <w:pPr>
        <w:tabs>
          <w:tab w:val="clear" w:pos="369"/>
          <w:tab w:val="left" w:pos="720"/>
          <w:tab w:val="left" w:pos="2700"/>
          <w:tab w:val="left" w:pos="4500"/>
        </w:tabs>
      </w:pPr>
      <w:r>
        <w:tab/>
      </w:r>
      <w:r w:rsidRPr="008E7480">
        <w:rPr>
          <w:rFonts w:ascii="Doulos SIL" w:hAnsi="Doulos SIL"/>
          <w:i/>
          <w:color w:val="0000FF"/>
        </w:rPr>
        <w:t>jǒⁿ-yà</w:t>
      </w:r>
      <w:r w:rsidRPr="008E7480">
        <w:rPr>
          <w:rFonts w:ascii="Doulos SIL" w:hAnsi="Doulos SIL"/>
          <w:i/>
          <w:color w:val="0000FF"/>
        </w:rPr>
        <w:tab/>
        <w:t>jóⁿ-yà</w:t>
      </w:r>
      <w:r>
        <w:tab/>
        <w:t>‘rob’</w:t>
      </w:r>
    </w:p>
    <w:p w14:paraId="55A3AB46" w14:textId="758D5087" w:rsidR="006C4F4B" w:rsidRDefault="006C4F4B" w:rsidP="006C4F4B">
      <w:pPr>
        <w:tabs>
          <w:tab w:val="clear" w:pos="369"/>
          <w:tab w:val="left" w:pos="720"/>
          <w:tab w:val="left" w:pos="2700"/>
          <w:tab w:val="left" w:pos="4500"/>
        </w:tabs>
      </w:pPr>
      <w:r>
        <w:tab/>
      </w:r>
      <w:r w:rsidRPr="008E7480">
        <w:rPr>
          <w:rFonts w:ascii="Doulos SIL" w:hAnsi="Doulos SIL"/>
          <w:i/>
          <w:color w:val="0000FF"/>
        </w:rPr>
        <w:t>bàʔrì-yá</w:t>
      </w:r>
      <w:r w:rsidRPr="008E7480">
        <w:rPr>
          <w:rFonts w:ascii="Doulos SIL" w:hAnsi="Doulos SIL"/>
          <w:i/>
          <w:color w:val="0000FF"/>
        </w:rPr>
        <w:tab/>
        <w:t>bàʔrì-yá</w:t>
      </w:r>
      <w:r>
        <w:tab/>
        <w:t>‘hit’</w:t>
      </w:r>
    </w:p>
    <w:p w14:paraId="1E9386C8" w14:textId="2A361E87" w:rsidR="006C4F4B" w:rsidRDefault="006C4F4B" w:rsidP="006C4F4B">
      <w:pPr>
        <w:tabs>
          <w:tab w:val="clear" w:pos="369"/>
          <w:tab w:val="left" w:pos="720"/>
          <w:tab w:val="left" w:pos="2700"/>
          <w:tab w:val="left" w:pos="4500"/>
        </w:tabs>
      </w:pPr>
      <w:r>
        <w:tab/>
      </w:r>
      <w:r w:rsidRPr="008E7480">
        <w:rPr>
          <w:rFonts w:ascii="Doulos SIL" w:hAnsi="Doulos SIL"/>
          <w:i/>
          <w:color w:val="0000FF"/>
        </w:rPr>
        <w:t>sòʔò-yá</w:t>
      </w:r>
      <w:r w:rsidRPr="008E7480">
        <w:rPr>
          <w:rFonts w:ascii="Doulos SIL" w:hAnsi="Doulos SIL"/>
          <w:i/>
          <w:color w:val="0000FF"/>
        </w:rPr>
        <w:tab/>
        <w:t>sóʔó-yà</w:t>
      </w:r>
      <w:r>
        <w:tab/>
        <w:t>‘catch’</w:t>
      </w:r>
    </w:p>
    <w:p w14:paraId="793DECB8" w14:textId="3EC39742" w:rsidR="006C4F4B" w:rsidRDefault="006C4F4B" w:rsidP="006C4F4B">
      <w:pPr>
        <w:tabs>
          <w:tab w:val="clear" w:pos="369"/>
          <w:tab w:val="left" w:pos="720"/>
          <w:tab w:val="left" w:pos="2700"/>
          <w:tab w:val="left" w:pos="4500"/>
        </w:tabs>
      </w:pPr>
      <w:r>
        <w:tab/>
      </w:r>
      <w:r w:rsidRPr="008E7480">
        <w:rPr>
          <w:rFonts w:ascii="Doulos SIL" w:hAnsi="Doulos SIL"/>
          <w:i/>
          <w:color w:val="0000FF"/>
        </w:rPr>
        <w:t>mòmó-yà</w:t>
      </w:r>
      <w:r w:rsidRPr="008E7480">
        <w:rPr>
          <w:rFonts w:ascii="Doulos SIL" w:hAnsi="Doulos SIL"/>
          <w:i/>
          <w:color w:val="0000FF"/>
        </w:rPr>
        <w:tab/>
        <w:t>mómó-yà</w:t>
      </w:r>
      <w:r w:rsidRPr="008E7480">
        <w:rPr>
          <w:rFonts w:ascii="Doulos SIL" w:hAnsi="Doulos SIL"/>
          <w:i/>
          <w:color w:val="0000FF"/>
        </w:rPr>
        <w:tab/>
      </w:r>
      <w:r>
        <w:t>‘carry on back’</w:t>
      </w:r>
    </w:p>
    <w:p w14:paraId="1E8C78B3" w14:textId="77777777" w:rsidR="006C4F4B" w:rsidRPr="002D209A" w:rsidRDefault="006C4F4B" w:rsidP="006C4F4B">
      <w:pPr>
        <w:tabs>
          <w:tab w:val="clear" w:pos="369"/>
          <w:tab w:val="left" w:pos="720"/>
          <w:tab w:val="left" w:pos="2700"/>
          <w:tab w:val="left" w:pos="4500"/>
        </w:tabs>
      </w:pPr>
    </w:p>
    <w:p w14:paraId="1E0091D2" w14:textId="552F3A1D" w:rsidR="007E3640" w:rsidRDefault="006C4F4B" w:rsidP="007E3640">
      <w:r>
        <w:t>I</w:t>
      </w:r>
      <w:r w:rsidR="007E3640">
        <w:t xml:space="preserve">ntransitive </w:t>
      </w:r>
      <w:r>
        <w:t>positive and negative conjugations are in (xx5</w:t>
      </w:r>
      <w:r w:rsidR="007E3640">
        <w:t xml:space="preserve">). </w:t>
      </w:r>
    </w:p>
    <w:p w14:paraId="3C64BC43" w14:textId="77777777" w:rsidR="007E3640" w:rsidRDefault="007E3640" w:rsidP="007E3640"/>
    <w:p w14:paraId="50A77CEC" w14:textId="4D278D84" w:rsidR="007E3640" w:rsidRDefault="006C4F4B" w:rsidP="007E3640">
      <w:pPr>
        <w:tabs>
          <w:tab w:val="clear" w:pos="369"/>
          <w:tab w:val="left" w:pos="720"/>
          <w:tab w:val="left" w:pos="1080"/>
          <w:tab w:val="left" w:pos="2790"/>
          <w:tab w:val="left" w:pos="4770"/>
        </w:tabs>
      </w:pPr>
      <w:r>
        <w:t>(xx5</w:t>
      </w:r>
      <w:r w:rsidR="007E3640">
        <w:t>)</w:t>
      </w:r>
      <w:r w:rsidR="007E3640">
        <w:tab/>
      </w:r>
      <w:r w:rsidR="007E3640">
        <w:tab/>
        <w:t>subject</w:t>
      </w:r>
      <w:r w:rsidR="007E3640">
        <w:tab/>
        <w:t>‘am going out’</w:t>
      </w:r>
      <w:r w:rsidR="007E3640">
        <w:tab/>
        <w:t>‘am not going out’</w:t>
      </w:r>
    </w:p>
    <w:p w14:paraId="44703BDB" w14:textId="77777777" w:rsidR="007E3640" w:rsidRDefault="007E3640" w:rsidP="007E3640">
      <w:pPr>
        <w:tabs>
          <w:tab w:val="clear" w:pos="369"/>
          <w:tab w:val="left" w:pos="720"/>
          <w:tab w:val="left" w:pos="1080"/>
          <w:tab w:val="left" w:pos="2790"/>
          <w:tab w:val="left" w:pos="4770"/>
        </w:tabs>
      </w:pPr>
    </w:p>
    <w:p w14:paraId="20B51D66" w14:textId="3569711E" w:rsidR="007E3640" w:rsidRPr="00DB18E3" w:rsidRDefault="007E3640" w:rsidP="007E3640">
      <w:pPr>
        <w:tabs>
          <w:tab w:val="clear" w:pos="369"/>
          <w:tab w:val="left" w:pos="720"/>
          <w:tab w:val="left" w:pos="1080"/>
          <w:tab w:val="left" w:pos="2790"/>
          <w:tab w:val="left" w:pos="4770"/>
        </w:tabs>
        <w:rPr>
          <w:rFonts w:ascii="Doulos SIL" w:hAnsi="Doulos SIL"/>
          <w:i/>
          <w:color w:val="0000FF"/>
        </w:rPr>
      </w:pPr>
      <w:r>
        <w:tab/>
        <w:t>a.</w:t>
      </w:r>
      <w:r>
        <w:tab/>
        <w:t>1Sg</w:t>
      </w:r>
      <w:r>
        <w:tab/>
      </w:r>
      <w:r w:rsidRPr="00DB18E3">
        <w:rPr>
          <w:rFonts w:ascii="Doulos SIL" w:hAnsi="Doulos SIL"/>
          <w:i/>
          <w:color w:val="0000FF"/>
        </w:rPr>
        <w:t>má=</w:t>
      </w:r>
      <w:r w:rsidRPr="00DB18E3">
        <w:rPr>
          <w:rFonts w:ascii="Doulos SIL" w:hAnsi="Doulos SIL"/>
          <w:i/>
          <w:color w:val="0000FF"/>
        </w:rPr>
        <w:sym w:font="Symbol" w:char="F0C6"/>
      </w:r>
      <w:r w:rsidRPr="00DB18E3">
        <w:rPr>
          <w:rFonts w:ascii="Doulos SIL" w:hAnsi="Doulos SIL"/>
          <w:i/>
          <w:color w:val="0000FF"/>
        </w:rPr>
        <w:t xml:space="preserve"> </w:t>
      </w:r>
      <w:r>
        <w:rPr>
          <w:rFonts w:ascii="Doulos SIL" w:hAnsi="Doulos SIL"/>
          <w:i/>
          <w:color w:val="0000FF"/>
        </w:rPr>
        <w:t>ꜜbó-yá</w:t>
      </w:r>
      <w:r w:rsidRPr="00DB18E3">
        <w:rPr>
          <w:rFonts w:ascii="Doulos SIL" w:hAnsi="Doulos SIL"/>
          <w:i/>
          <w:color w:val="0000FF"/>
        </w:rPr>
        <w:tab/>
        <w:t>má=</w:t>
      </w:r>
      <w:r w:rsidRPr="00DB18E3">
        <w:rPr>
          <w:rFonts w:ascii="Doulos SIL" w:hAnsi="Doulos SIL"/>
          <w:i/>
          <w:color w:val="0000FF"/>
        </w:rPr>
        <w:sym w:font="Symbol" w:char="F0C6"/>
      </w:r>
      <w:r>
        <w:rPr>
          <w:rFonts w:ascii="Doulos SIL" w:hAnsi="Doulos SIL"/>
          <w:i/>
          <w:color w:val="0000FF"/>
        </w:rPr>
        <w:t xml:space="preserve"> ꜜbó-yá</w:t>
      </w:r>
      <w:r w:rsidRPr="00DB18E3">
        <w:rPr>
          <w:rFonts w:ascii="Doulos SIL" w:hAnsi="Doulos SIL"/>
          <w:i/>
          <w:color w:val="0000FF"/>
        </w:rPr>
        <w:t>=rɛ̄ʔ</w:t>
      </w:r>
    </w:p>
    <w:p w14:paraId="5F35878D" w14:textId="292563A4" w:rsidR="007E3640" w:rsidRPr="00DB18E3" w:rsidRDefault="007E3640" w:rsidP="007E3640">
      <w:pPr>
        <w:tabs>
          <w:tab w:val="clear" w:pos="369"/>
          <w:tab w:val="left" w:pos="720"/>
          <w:tab w:val="left" w:pos="1080"/>
          <w:tab w:val="left" w:pos="2790"/>
          <w:tab w:val="left" w:pos="4770"/>
        </w:tabs>
        <w:rPr>
          <w:rFonts w:ascii="Doulos SIL" w:hAnsi="Doulos SIL"/>
          <w:i/>
          <w:color w:val="0000FF"/>
        </w:rPr>
      </w:pPr>
      <w:r>
        <w:tab/>
      </w:r>
      <w:r>
        <w:tab/>
        <w:t>2Sg</w:t>
      </w:r>
      <w:r>
        <w:tab/>
      </w:r>
      <w:r w:rsidRPr="00DB18E3">
        <w:rPr>
          <w:rFonts w:ascii="Doulos SIL" w:hAnsi="Doulos SIL"/>
          <w:i/>
          <w:color w:val="0000FF"/>
        </w:rPr>
        <w:t>wó=</w:t>
      </w:r>
      <w:r w:rsidRPr="00DB18E3">
        <w:rPr>
          <w:rFonts w:ascii="Doulos SIL" w:hAnsi="Doulos SIL"/>
          <w:i/>
          <w:color w:val="0000FF"/>
        </w:rPr>
        <w:sym w:font="Symbol" w:char="F0C6"/>
      </w:r>
      <w:r w:rsidRPr="00DB18E3">
        <w:rPr>
          <w:rFonts w:ascii="Doulos SIL" w:hAnsi="Doulos SIL"/>
          <w:i/>
          <w:color w:val="0000FF"/>
        </w:rPr>
        <w:t xml:space="preserve"> </w:t>
      </w:r>
      <w:r>
        <w:rPr>
          <w:rFonts w:ascii="Doulos SIL" w:hAnsi="Doulos SIL"/>
          <w:i/>
          <w:color w:val="0000FF"/>
        </w:rPr>
        <w:t>ꜜbó-yá</w:t>
      </w:r>
      <w:r w:rsidRPr="00DB18E3">
        <w:rPr>
          <w:rFonts w:ascii="Doulos SIL" w:hAnsi="Doulos SIL"/>
          <w:i/>
          <w:color w:val="0000FF"/>
        </w:rPr>
        <w:tab/>
        <w:t>wó=</w:t>
      </w:r>
      <w:r w:rsidRPr="00DB18E3">
        <w:rPr>
          <w:rFonts w:ascii="Doulos SIL" w:hAnsi="Doulos SIL"/>
          <w:i/>
          <w:color w:val="0000FF"/>
        </w:rPr>
        <w:sym w:font="Symbol" w:char="F0C6"/>
      </w:r>
      <w:r w:rsidRPr="00DB18E3">
        <w:rPr>
          <w:rFonts w:ascii="Doulos SIL" w:hAnsi="Doulos SIL"/>
          <w:i/>
          <w:color w:val="0000FF"/>
        </w:rPr>
        <w:t xml:space="preserve"> </w:t>
      </w:r>
      <w:r>
        <w:rPr>
          <w:rFonts w:ascii="Doulos SIL" w:hAnsi="Doulos SIL"/>
          <w:i/>
          <w:color w:val="0000FF"/>
        </w:rPr>
        <w:t>ꜜbó-yá</w:t>
      </w:r>
      <w:r w:rsidRPr="00DB18E3">
        <w:rPr>
          <w:rFonts w:ascii="Doulos SIL" w:hAnsi="Doulos SIL"/>
          <w:i/>
          <w:color w:val="0000FF"/>
        </w:rPr>
        <w:t>=rɛ̄ʔ</w:t>
      </w:r>
    </w:p>
    <w:p w14:paraId="239E2097" w14:textId="2A5E9460" w:rsidR="007E3640" w:rsidRPr="00DB18E3" w:rsidRDefault="007E3640" w:rsidP="007E3640">
      <w:pPr>
        <w:tabs>
          <w:tab w:val="clear" w:pos="369"/>
          <w:tab w:val="left" w:pos="720"/>
          <w:tab w:val="left" w:pos="1080"/>
          <w:tab w:val="left" w:pos="2790"/>
          <w:tab w:val="left" w:pos="4770"/>
        </w:tabs>
        <w:rPr>
          <w:rFonts w:ascii="Doulos SIL" w:hAnsi="Doulos SIL"/>
          <w:i/>
          <w:color w:val="0000FF"/>
        </w:rPr>
      </w:pPr>
      <w:r>
        <w:tab/>
      </w:r>
      <w:r>
        <w:tab/>
        <w:t>2Pl</w:t>
      </w:r>
      <w:r>
        <w:tab/>
      </w:r>
      <w:r w:rsidRPr="00DB18E3">
        <w:rPr>
          <w:rFonts w:ascii="Doulos SIL" w:hAnsi="Doulos SIL"/>
          <w:i/>
          <w:color w:val="0000FF"/>
        </w:rPr>
        <w:t>ēéⁿ=</w:t>
      </w:r>
      <w:r w:rsidRPr="00DB18E3">
        <w:rPr>
          <w:rFonts w:ascii="Doulos SIL" w:hAnsi="Doulos SIL"/>
          <w:i/>
          <w:color w:val="0000FF"/>
        </w:rPr>
        <w:sym w:font="Symbol" w:char="F0C6"/>
      </w:r>
      <w:r w:rsidRPr="00DB18E3">
        <w:rPr>
          <w:rFonts w:ascii="Doulos SIL" w:hAnsi="Doulos SIL"/>
          <w:i/>
          <w:color w:val="0000FF"/>
        </w:rPr>
        <w:t xml:space="preserve"> </w:t>
      </w:r>
      <w:r>
        <w:rPr>
          <w:rFonts w:ascii="Doulos SIL" w:hAnsi="Doulos SIL"/>
          <w:i/>
          <w:color w:val="0000FF"/>
        </w:rPr>
        <w:t>ꜜbó-yá</w:t>
      </w:r>
      <w:r w:rsidRPr="00DB18E3">
        <w:rPr>
          <w:rFonts w:ascii="Doulos SIL" w:hAnsi="Doulos SIL"/>
          <w:i/>
          <w:color w:val="0000FF"/>
        </w:rPr>
        <w:tab/>
        <w:t>éⁿ=</w:t>
      </w:r>
      <w:r w:rsidRPr="00DB18E3">
        <w:rPr>
          <w:rFonts w:ascii="Doulos SIL" w:hAnsi="Doulos SIL"/>
          <w:i/>
          <w:color w:val="0000FF"/>
        </w:rPr>
        <w:sym w:font="Symbol" w:char="F0C6"/>
      </w:r>
      <w:r w:rsidRPr="00DB18E3">
        <w:rPr>
          <w:rFonts w:ascii="Doulos SIL" w:hAnsi="Doulos SIL"/>
          <w:i/>
          <w:color w:val="0000FF"/>
        </w:rPr>
        <w:t xml:space="preserve"> </w:t>
      </w:r>
      <w:r>
        <w:rPr>
          <w:rFonts w:ascii="Doulos SIL" w:hAnsi="Doulos SIL"/>
          <w:i/>
          <w:color w:val="0000FF"/>
        </w:rPr>
        <w:t>ꜜbó-yá</w:t>
      </w:r>
      <w:r w:rsidRPr="00DB18E3">
        <w:rPr>
          <w:rFonts w:ascii="Doulos SIL" w:hAnsi="Doulos SIL"/>
          <w:i/>
          <w:color w:val="0000FF"/>
        </w:rPr>
        <w:t>=rɛ̄ʔ</w:t>
      </w:r>
    </w:p>
    <w:p w14:paraId="0454F7B5" w14:textId="77777777" w:rsidR="007E3640" w:rsidRDefault="007E3640" w:rsidP="007E3640">
      <w:pPr>
        <w:tabs>
          <w:tab w:val="clear" w:pos="369"/>
          <w:tab w:val="left" w:pos="720"/>
          <w:tab w:val="left" w:pos="1080"/>
          <w:tab w:val="left" w:pos="2790"/>
          <w:tab w:val="left" w:pos="4770"/>
        </w:tabs>
      </w:pPr>
    </w:p>
    <w:p w14:paraId="4AAF8CBB" w14:textId="3176544D" w:rsidR="007E3640" w:rsidRDefault="007E3640" w:rsidP="007E3640">
      <w:pPr>
        <w:tabs>
          <w:tab w:val="clear" w:pos="369"/>
          <w:tab w:val="left" w:pos="720"/>
          <w:tab w:val="left" w:pos="1080"/>
          <w:tab w:val="left" w:pos="2790"/>
          <w:tab w:val="left" w:pos="4770"/>
        </w:tabs>
      </w:pPr>
      <w:r>
        <w:tab/>
        <w:t>b.</w:t>
      </w:r>
      <w:r>
        <w:tab/>
        <w:t>1Pl</w:t>
      </w:r>
      <w:r>
        <w:tab/>
      </w:r>
      <w:r w:rsidRPr="00DB18E3">
        <w:rPr>
          <w:rFonts w:ascii="Doulos SIL" w:hAnsi="Doulos SIL"/>
          <w:i/>
          <w:color w:val="0000FF"/>
        </w:rPr>
        <w:t>mùʔúⁿ=</w:t>
      </w:r>
      <w:r w:rsidRPr="00DB18E3">
        <w:rPr>
          <w:rFonts w:ascii="Doulos SIL" w:hAnsi="Doulos SIL"/>
          <w:i/>
          <w:color w:val="0000FF"/>
        </w:rPr>
        <w:sym w:font="Symbol" w:char="F0C6"/>
      </w:r>
      <w:r w:rsidRPr="00DB18E3">
        <w:rPr>
          <w:rFonts w:ascii="Doulos SIL" w:hAnsi="Doulos SIL"/>
          <w:i/>
          <w:color w:val="0000FF"/>
        </w:rPr>
        <w:t xml:space="preserve"> </w:t>
      </w:r>
      <w:r>
        <w:rPr>
          <w:rFonts w:ascii="Doulos SIL" w:hAnsi="Doulos SIL"/>
          <w:i/>
          <w:color w:val="0000FF"/>
        </w:rPr>
        <w:t>ꜜbó-yá</w:t>
      </w:r>
      <w:r w:rsidRPr="00DB18E3">
        <w:rPr>
          <w:rFonts w:ascii="Doulos SIL" w:hAnsi="Doulos SIL"/>
          <w:i/>
          <w:color w:val="0000FF"/>
        </w:rPr>
        <w:tab/>
        <w:t>mùʔúⁿ=</w:t>
      </w:r>
      <w:r w:rsidRPr="00DB18E3">
        <w:rPr>
          <w:rFonts w:ascii="Doulos SIL" w:hAnsi="Doulos SIL"/>
          <w:i/>
          <w:color w:val="0000FF"/>
        </w:rPr>
        <w:sym w:font="Symbol" w:char="F0C6"/>
      </w:r>
      <w:r w:rsidRPr="00DB18E3">
        <w:rPr>
          <w:rFonts w:ascii="Doulos SIL" w:hAnsi="Doulos SIL"/>
          <w:i/>
          <w:color w:val="0000FF"/>
        </w:rPr>
        <w:t xml:space="preserve"> </w:t>
      </w:r>
      <w:r>
        <w:rPr>
          <w:rFonts w:ascii="Doulos SIL" w:hAnsi="Doulos SIL"/>
          <w:i/>
          <w:color w:val="0000FF"/>
        </w:rPr>
        <w:t>ꜜbó-yá</w:t>
      </w:r>
      <w:r w:rsidRPr="00DB18E3">
        <w:rPr>
          <w:rFonts w:ascii="Doulos SIL" w:hAnsi="Doulos SIL"/>
          <w:i/>
          <w:color w:val="0000FF"/>
        </w:rPr>
        <w:t>=rɛ̄ʔ</w:t>
      </w:r>
    </w:p>
    <w:p w14:paraId="4BB6C1B1" w14:textId="697836F5" w:rsidR="007E3640" w:rsidRPr="00DB18E3" w:rsidRDefault="007E3640" w:rsidP="007E3640">
      <w:pPr>
        <w:tabs>
          <w:tab w:val="clear" w:pos="369"/>
          <w:tab w:val="left" w:pos="720"/>
          <w:tab w:val="left" w:pos="1080"/>
          <w:tab w:val="left" w:pos="2790"/>
          <w:tab w:val="left" w:pos="4770"/>
        </w:tabs>
        <w:rPr>
          <w:rFonts w:ascii="Doulos SIL" w:hAnsi="Doulos SIL"/>
          <w:i/>
          <w:color w:val="0000FF"/>
        </w:rPr>
      </w:pPr>
      <w:r>
        <w:tab/>
      </w:r>
      <w:r>
        <w:tab/>
        <w:t>3SgHum</w:t>
      </w:r>
      <w:r>
        <w:tab/>
      </w:r>
      <w:r w:rsidRPr="00DB18E3">
        <w:rPr>
          <w:rFonts w:ascii="Doulos SIL" w:hAnsi="Doulos SIL"/>
          <w:i/>
          <w:color w:val="0000FF"/>
        </w:rPr>
        <w:t>á=</w:t>
      </w:r>
      <w:r w:rsidRPr="00DB18E3">
        <w:rPr>
          <w:rFonts w:ascii="Doulos SIL" w:hAnsi="Doulos SIL"/>
          <w:i/>
          <w:color w:val="0000FF"/>
        </w:rPr>
        <w:sym w:font="Symbol" w:char="F0C6"/>
      </w:r>
      <w:r w:rsidRPr="00DB18E3">
        <w:rPr>
          <w:rFonts w:ascii="Doulos SIL" w:hAnsi="Doulos SIL"/>
          <w:i/>
          <w:color w:val="0000FF"/>
        </w:rPr>
        <w:t xml:space="preserve"> </w:t>
      </w:r>
      <w:r>
        <w:rPr>
          <w:rFonts w:ascii="Doulos SIL" w:hAnsi="Doulos SIL"/>
          <w:i/>
          <w:color w:val="0000FF"/>
        </w:rPr>
        <w:t>ꜜbó-yá</w:t>
      </w:r>
      <w:r w:rsidRPr="00DB18E3">
        <w:rPr>
          <w:rFonts w:ascii="Doulos SIL" w:hAnsi="Doulos SIL"/>
          <w:i/>
          <w:color w:val="0000FF"/>
        </w:rPr>
        <w:tab/>
        <w:t>á=</w:t>
      </w:r>
      <w:r w:rsidRPr="00DB18E3">
        <w:rPr>
          <w:rFonts w:ascii="Doulos SIL" w:hAnsi="Doulos SIL"/>
          <w:i/>
          <w:color w:val="0000FF"/>
        </w:rPr>
        <w:sym w:font="Symbol" w:char="F0C6"/>
      </w:r>
      <w:r w:rsidRPr="00DB18E3">
        <w:rPr>
          <w:rFonts w:ascii="Doulos SIL" w:hAnsi="Doulos SIL"/>
          <w:i/>
          <w:color w:val="0000FF"/>
        </w:rPr>
        <w:t xml:space="preserve"> </w:t>
      </w:r>
      <w:r>
        <w:rPr>
          <w:rFonts w:ascii="Doulos SIL" w:hAnsi="Doulos SIL"/>
          <w:i/>
          <w:color w:val="0000FF"/>
        </w:rPr>
        <w:t>ꜜbó-yá</w:t>
      </w:r>
      <w:r w:rsidRPr="00DB18E3">
        <w:rPr>
          <w:rFonts w:ascii="Doulos SIL" w:hAnsi="Doulos SIL"/>
          <w:i/>
          <w:color w:val="0000FF"/>
        </w:rPr>
        <w:t>=rɛ̄ʔ</w:t>
      </w:r>
    </w:p>
    <w:p w14:paraId="2F63D6B3" w14:textId="016CF206" w:rsidR="007E3640" w:rsidRPr="00830677" w:rsidRDefault="007E3640" w:rsidP="007E3640">
      <w:pPr>
        <w:tabs>
          <w:tab w:val="clear" w:pos="369"/>
          <w:tab w:val="left" w:pos="720"/>
          <w:tab w:val="left" w:pos="1080"/>
          <w:tab w:val="left" w:pos="2790"/>
          <w:tab w:val="left" w:pos="4770"/>
        </w:tabs>
      </w:pPr>
      <w:r>
        <w:tab/>
      </w:r>
      <w:r>
        <w:tab/>
        <w:t>3SgNonh</w:t>
      </w:r>
      <w:r>
        <w:tab/>
      </w:r>
      <w:r w:rsidRPr="00DB18E3">
        <w:rPr>
          <w:rFonts w:ascii="Doulos SIL" w:hAnsi="Doulos SIL"/>
          <w:i/>
          <w:color w:val="0000FF"/>
        </w:rPr>
        <w:t>é=</w:t>
      </w:r>
      <w:r w:rsidRPr="00DB18E3">
        <w:rPr>
          <w:rFonts w:ascii="Doulos SIL" w:hAnsi="Doulos SIL"/>
          <w:i/>
          <w:color w:val="0000FF"/>
        </w:rPr>
        <w:sym w:font="Symbol" w:char="F0C6"/>
      </w:r>
      <w:r w:rsidRPr="00DB18E3">
        <w:rPr>
          <w:rFonts w:ascii="Doulos SIL" w:hAnsi="Doulos SIL"/>
          <w:i/>
          <w:color w:val="0000FF"/>
        </w:rPr>
        <w:t xml:space="preserve"> </w:t>
      </w:r>
      <w:r>
        <w:rPr>
          <w:rFonts w:ascii="Doulos SIL" w:hAnsi="Doulos SIL"/>
          <w:i/>
          <w:color w:val="0000FF"/>
        </w:rPr>
        <w:t>ꜜbó-yá</w:t>
      </w:r>
      <w:r w:rsidRPr="00DB18E3">
        <w:rPr>
          <w:rFonts w:ascii="Doulos SIL" w:hAnsi="Doulos SIL"/>
          <w:i/>
          <w:color w:val="0000FF"/>
        </w:rPr>
        <w:tab/>
        <w:t>é=</w:t>
      </w:r>
      <w:r w:rsidRPr="00DB18E3">
        <w:rPr>
          <w:rFonts w:ascii="Doulos SIL" w:hAnsi="Doulos SIL"/>
          <w:i/>
          <w:color w:val="0000FF"/>
        </w:rPr>
        <w:sym w:font="Symbol" w:char="F0C6"/>
      </w:r>
      <w:r w:rsidRPr="00DB18E3">
        <w:rPr>
          <w:rFonts w:ascii="Doulos SIL" w:hAnsi="Doulos SIL"/>
          <w:i/>
          <w:color w:val="0000FF"/>
        </w:rPr>
        <w:t xml:space="preserve"> </w:t>
      </w:r>
      <w:r>
        <w:rPr>
          <w:rFonts w:ascii="Doulos SIL" w:hAnsi="Doulos SIL"/>
          <w:i/>
          <w:color w:val="0000FF"/>
        </w:rPr>
        <w:t>ꜜbó-yá</w:t>
      </w:r>
      <w:r w:rsidRPr="00DB18E3">
        <w:rPr>
          <w:rFonts w:ascii="Doulos SIL" w:hAnsi="Doulos SIL"/>
          <w:i/>
          <w:color w:val="0000FF"/>
        </w:rPr>
        <w:t>=rɛ̄ʔ</w:t>
      </w:r>
      <w:r>
        <w:tab/>
      </w:r>
      <w:r>
        <w:tab/>
      </w:r>
      <w:r w:rsidR="006C4F4B">
        <w:tab/>
      </w:r>
      <w:r w:rsidR="006C4F4B">
        <w:tab/>
      </w:r>
      <w:r>
        <w:t>3PlHum</w:t>
      </w:r>
      <w:r>
        <w:tab/>
      </w:r>
      <w:r w:rsidRPr="00DB18E3">
        <w:rPr>
          <w:rFonts w:ascii="Doulos SIL" w:hAnsi="Doulos SIL"/>
          <w:i/>
          <w:color w:val="0000FF"/>
        </w:rPr>
        <w:t>àáⁿ=</w:t>
      </w:r>
      <w:r w:rsidRPr="00DB18E3">
        <w:rPr>
          <w:rFonts w:ascii="Doulos SIL" w:hAnsi="Doulos SIL"/>
          <w:i/>
          <w:color w:val="0000FF"/>
        </w:rPr>
        <w:sym w:font="Symbol" w:char="F0C6"/>
      </w:r>
      <w:r w:rsidRPr="00DB18E3">
        <w:rPr>
          <w:rFonts w:ascii="Doulos SIL" w:hAnsi="Doulos SIL"/>
          <w:i/>
          <w:color w:val="0000FF"/>
        </w:rPr>
        <w:t xml:space="preserve"> </w:t>
      </w:r>
      <w:r>
        <w:rPr>
          <w:rFonts w:ascii="Doulos SIL" w:hAnsi="Doulos SIL"/>
          <w:i/>
          <w:color w:val="0000FF"/>
        </w:rPr>
        <w:t>ꜜbó-yá</w:t>
      </w:r>
      <w:r w:rsidRPr="00DB18E3">
        <w:rPr>
          <w:rFonts w:ascii="Doulos SIL" w:hAnsi="Doulos SIL"/>
          <w:i/>
          <w:color w:val="0000FF"/>
        </w:rPr>
        <w:tab/>
        <w:t>àáⁿ=</w:t>
      </w:r>
      <w:r w:rsidRPr="00DB18E3">
        <w:rPr>
          <w:rFonts w:ascii="Doulos SIL" w:hAnsi="Doulos SIL"/>
          <w:i/>
          <w:color w:val="0000FF"/>
        </w:rPr>
        <w:sym w:font="Symbol" w:char="F0C6"/>
      </w:r>
      <w:r w:rsidRPr="00DB18E3">
        <w:rPr>
          <w:rFonts w:ascii="Doulos SIL" w:hAnsi="Doulos SIL"/>
          <w:i/>
          <w:color w:val="0000FF"/>
        </w:rPr>
        <w:t xml:space="preserve"> </w:t>
      </w:r>
      <w:r>
        <w:rPr>
          <w:rFonts w:ascii="Doulos SIL" w:hAnsi="Doulos SIL"/>
          <w:i/>
          <w:color w:val="0000FF"/>
        </w:rPr>
        <w:t>ꜜbó-yá</w:t>
      </w:r>
      <w:r w:rsidRPr="00DB18E3">
        <w:rPr>
          <w:rFonts w:ascii="Doulos SIL" w:hAnsi="Doulos SIL"/>
          <w:i/>
          <w:color w:val="0000FF"/>
        </w:rPr>
        <w:t>=rɛ̄ʔ</w:t>
      </w:r>
    </w:p>
    <w:p w14:paraId="2430567D" w14:textId="73F315F2" w:rsidR="007E3640" w:rsidRPr="00830677" w:rsidRDefault="007E3640" w:rsidP="007E3640">
      <w:pPr>
        <w:tabs>
          <w:tab w:val="clear" w:pos="369"/>
          <w:tab w:val="left" w:pos="720"/>
          <w:tab w:val="left" w:pos="1080"/>
          <w:tab w:val="left" w:pos="2790"/>
          <w:tab w:val="left" w:pos="4770"/>
        </w:tabs>
      </w:pPr>
      <w:r>
        <w:tab/>
      </w:r>
      <w:r>
        <w:tab/>
        <w:t>3PlNonh</w:t>
      </w:r>
      <w:r>
        <w:tab/>
      </w:r>
      <w:r w:rsidRPr="00DB18E3">
        <w:rPr>
          <w:rFonts w:ascii="Doulos SIL" w:hAnsi="Doulos SIL"/>
          <w:i/>
          <w:color w:val="0000FF"/>
        </w:rPr>
        <w:t>èéⁿ=</w:t>
      </w:r>
      <w:r w:rsidRPr="00DB18E3">
        <w:rPr>
          <w:rFonts w:ascii="Doulos SIL" w:hAnsi="Doulos SIL"/>
          <w:i/>
          <w:color w:val="0000FF"/>
        </w:rPr>
        <w:sym w:font="Symbol" w:char="F0C6"/>
      </w:r>
      <w:r w:rsidRPr="00DB18E3">
        <w:rPr>
          <w:rFonts w:ascii="Doulos SIL" w:hAnsi="Doulos SIL"/>
          <w:i/>
          <w:color w:val="0000FF"/>
        </w:rPr>
        <w:t xml:space="preserve"> </w:t>
      </w:r>
      <w:r>
        <w:rPr>
          <w:rFonts w:ascii="Doulos SIL" w:hAnsi="Doulos SIL"/>
          <w:i/>
          <w:color w:val="0000FF"/>
        </w:rPr>
        <w:t>ꜜbó-yá</w:t>
      </w:r>
      <w:r w:rsidRPr="00DB18E3">
        <w:rPr>
          <w:rFonts w:ascii="Doulos SIL" w:hAnsi="Doulos SIL"/>
          <w:i/>
          <w:color w:val="0000FF"/>
        </w:rPr>
        <w:tab/>
        <w:t>èéⁿ=</w:t>
      </w:r>
      <w:r w:rsidRPr="00DB18E3">
        <w:rPr>
          <w:rFonts w:ascii="Doulos SIL" w:hAnsi="Doulos SIL"/>
          <w:i/>
          <w:color w:val="0000FF"/>
        </w:rPr>
        <w:sym w:font="Symbol" w:char="F0C6"/>
      </w:r>
      <w:r w:rsidRPr="00DB18E3">
        <w:rPr>
          <w:rFonts w:ascii="Doulos SIL" w:hAnsi="Doulos SIL"/>
          <w:i/>
          <w:color w:val="0000FF"/>
        </w:rPr>
        <w:t xml:space="preserve"> </w:t>
      </w:r>
      <w:r>
        <w:rPr>
          <w:rFonts w:ascii="Doulos SIL" w:hAnsi="Doulos SIL"/>
          <w:i/>
          <w:color w:val="0000FF"/>
        </w:rPr>
        <w:t>ꜜbó-yá</w:t>
      </w:r>
      <w:r w:rsidRPr="00DB18E3">
        <w:rPr>
          <w:rFonts w:ascii="Doulos SIL" w:hAnsi="Doulos SIL"/>
          <w:i/>
          <w:color w:val="0000FF"/>
        </w:rPr>
        <w:t>=rɛ̄ʔ</w:t>
      </w:r>
    </w:p>
    <w:p w14:paraId="6D72BB7F" w14:textId="77777777" w:rsidR="007E3640" w:rsidRDefault="007E3640" w:rsidP="007E3640">
      <w:pPr>
        <w:tabs>
          <w:tab w:val="clear" w:pos="369"/>
          <w:tab w:val="left" w:pos="720"/>
          <w:tab w:val="left" w:pos="1080"/>
          <w:tab w:val="left" w:pos="2790"/>
          <w:tab w:val="left" w:pos="4770"/>
        </w:tabs>
      </w:pPr>
    </w:p>
    <w:p w14:paraId="658FD8EB" w14:textId="53DA13DE" w:rsidR="007E3640" w:rsidRDefault="007E3640" w:rsidP="007E3640">
      <w:pPr>
        <w:tabs>
          <w:tab w:val="clear" w:pos="369"/>
          <w:tab w:val="left" w:pos="720"/>
          <w:tab w:val="left" w:pos="1080"/>
          <w:tab w:val="left" w:pos="2790"/>
          <w:tab w:val="left" w:pos="4770"/>
        </w:tabs>
      </w:pPr>
      <w:r>
        <w:tab/>
        <w:t>c.</w:t>
      </w:r>
      <w:r>
        <w:tab/>
        <w:t>‘the child’</w:t>
      </w:r>
      <w:r>
        <w:tab/>
      </w:r>
      <w:r w:rsidRPr="00DB18E3">
        <w:rPr>
          <w:rFonts w:ascii="Doulos SIL" w:hAnsi="Doulos SIL"/>
          <w:i/>
          <w:color w:val="0000FF"/>
        </w:rPr>
        <w:t>dí-rá=</w:t>
      </w:r>
      <w:r w:rsidRPr="00DB18E3">
        <w:rPr>
          <w:rFonts w:ascii="Doulos SIL" w:hAnsi="Doulos SIL"/>
          <w:i/>
          <w:color w:val="0000FF"/>
        </w:rPr>
        <w:sym w:font="Symbol" w:char="F0C6"/>
      </w:r>
      <w:r w:rsidRPr="00DB18E3">
        <w:rPr>
          <w:rFonts w:ascii="Doulos SIL" w:hAnsi="Doulos SIL"/>
          <w:i/>
          <w:color w:val="0000FF"/>
        </w:rPr>
        <w:t xml:space="preserve"> </w:t>
      </w:r>
      <w:r>
        <w:rPr>
          <w:rFonts w:ascii="Doulos SIL" w:hAnsi="Doulos SIL"/>
          <w:i/>
          <w:color w:val="0000FF"/>
        </w:rPr>
        <w:t>ꜜbó-yá</w:t>
      </w:r>
      <w:r>
        <w:rPr>
          <w:rFonts w:ascii="Doulos SIL" w:hAnsi="Doulos SIL"/>
          <w:i/>
          <w:color w:val="0000FF"/>
        </w:rPr>
        <w:tab/>
      </w:r>
      <w:r w:rsidRPr="00DB18E3">
        <w:rPr>
          <w:rFonts w:ascii="Doulos SIL" w:hAnsi="Doulos SIL"/>
          <w:i/>
          <w:color w:val="0000FF"/>
        </w:rPr>
        <w:t>dí-rá=</w:t>
      </w:r>
      <w:r w:rsidRPr="00DB18E3">
        <w:rPr>
          <w:rFonts w:ascii="Doulos SIL" w:hAnsi="Doulos SIL"/>
          <w:i/>
          <w:color w:val="0000FF"/>
        </w:rPr>
        <w:sym w:font="Symbol" w:char="F0C6"/>
      </w:r>
      <w:r>
        <w:rPr>
          <w:rFonts w:ascii="Doulos SIL" w:hAnsi="Doulos SIL"/>
          <w:i/>
          <w:color w:val="0000FF"/>
        </w:rPr>
        <w:t xml:space="preserve"> ꜜbó-yá</w:t>
      </w:r>
      <w:r w:rsidRPr="00DB18E3">
        <w:rPr>
          <w:rFonts w:ascii="Doulos SIL" w:hAnsi="Doulos SIL"/>
          <w:i/>
          <w:color w:val="0000FF"/>
        </w:rPr>
        <w:t>=rɛ̄ʔ</w:t>
      </w:r>
    </w:p>
    <w:p w14:paraId="5A818ADB" w14:textId="70391CF0" w:rsidR="007E3640" w:rsidRPr="00DB18E3" w:rsidRDefault="007E3640" w:rsidP="007E3640">
      <w:pPr>
        <w:tabs>
          <w:tab w:val="clear" w:pos="369"/>
          <w:tab w:val="left" w:pos="720"/>
          <w:tab w:val="left" w:pos="1080"/>
          <w:tab w:val="left" w:pos="2790"/>
          <w:tab w:val="left" w:pos="4770"/>
        </w:tabs>
        <w:rPr>
          <w:rFonts w:ascii="Doulos SIL" w:hAnsi="Doulos SIL"/>
          <w:i/>
          <w:color w:val="0000FF"/>
        </w:rPr>
      </w:pPr>
      <w:r>
        <w:tab/>
      </w:r>
      <w:r>
        <w:tab/>
        <w:t>‘the children’</w:t>
      </w:r>
      <w:r>
        <w:tab/>
      </w:r>
      <w:r w:rsidRPr="00DB18E3">
        <w:rPr>
          <w:rFonts w:ascii="Doulos SIL" w:hAnsi="Doulos SIL"/>
          <w:i/>
          <w:color w:val="0000FF"/>
        </w:rPr>
        <w:t>dí-rá-āⁿ=</w:t>
      </w:r>
      <w:r w:rsidRPr="00DB18E3">
        <w:rPr>
          <w:rFonts w:ascii="Doulos SIL" w:hAnsi="Doulos SIL"/>
          <w:i/>
          <w:color w:val="0000FF"/>
        </w:rPr>
        <w:sym w:font="Symbol" w:char="F0C6"/>
      </w:r>
      <w:r w:rsidRPr="00DB18E3">
        <w:rPr>
          <w:rFonts w:ascii="Doulos SIL" w:hAnsi="Doulos SIL"/>
          <w:i/>
          <w:color w:val="0000FF"/>
        </w:rPr>
        <w:t xml:space="preserve"> </w:t>
      </w:r>
      <w:r>
        <w:rPr>
          <w:rFonts w:ascii="Doulos SIL" w:hAnsi="Doulos SIL"/>
          <w:i/>
          <w:color w:val="0000FF"/>
        </w:rPr>
        <w:t>bó-yá</w:t>
      </w:r>
      <w:r w:rsidRPr="00DB18E3">
        <w:rPr>
          <w:rFonts w:ascii="Doulos SIL" w:hAnsi="Doulos SIL"/>
          <w:i/>
          <w:color w:val="0000FF"/>
        </w:rPr>
        <w:tab/>
        <w:t xml:space="preserve">dí-rá-àⁿ </w:t>
      </w:r>
      <w:r>
        <w:rPr>
          <w:rFonts w:ascii="Doulos SIL" w:hAnsi="Doulos SIL"/>
          <w:i/>
          <w:color w:val="0000FF"/>
        </w:rPr>
        <w:t>bó-yá</w:t>
      </w:r>
      <w:r w:rsidRPr="00DB18E3">
        <w:rPr>
          <w:rFonts w:ascii="Doulos SIL" w:hAnsi="Doulos SIL"/>
          <w:i/>
          <w:color w:val="0000FF"/>
        </w:rPr>
        <w:t>=rɛ̄ʔ</w:t>
      </w:r>
    </w:p>
    <w:p w14:paraId="16E6E492" w14:textId="77777777" w:rsidR="007E3640" w:rsidRDefault="007E3640" w:rsidP="00343869">
      <w:pPr>
        <w:tabs>
          <w:tab w:val="clear" w:pos="369"/>
          <w:tab w:val="left" w:pos="720"/>
          <w:tab w:val="left" w:pos="1080"/>
        </w:tabs>
      </w:pPr>
    </w:p>
    <w:bookmarkEnd w:id="1392"/>
    <w:bookmarkEnd w:id="1393"/>
    <w:bookmarkEnd w:id="1394"/>
    <w:p w14:paraId="707B5DC2" w14:textId="77777777" w:rsidR="00B27D21" w:rsidRPr="003614EE" w:rsidRDefault="00B27D21" w:rsidP="003614EE"/>
    <w:p w14:paraId="589ED7B6" w14:textId="77777777" w:rsidR="006406B7" w:rsidRDefault="006406B7" w:rsidP="006406B7">
      <w:pPr>
        <w:tabs>
          <w:tab w:val="clear" w:pos="369"/>
          <w:tab w:val="left" w:pos="720"/>
          <w:tab w:val="left" w:pos="1080"/>
          <w:tab w:val="left" w:pos="2610"/>
          <w:tab w:val="left" w:pos="4500"/>
        </w:tabs>
      </w:pPr>
    </w:p>
    <w:p w14:paraId="367591F3" w14:textId="77777777" w:rsidR="00C7502A" w:rsidRDefault="00C7502A" w:rsidP="00C7502A">
      <w:pPr>
        <w:pStyle w:val="Heading2"/>
        <w:numPr>
          <w:ilvl w:val="1"/>
          <w:numId w:val="1"/>
        </w:numPr>
        <w:tabs>
          <w:tab w:val="clear" w:pos="720"/>
        </w:tabs>
      </w:pPr>
      <w:bookmarkStart w:id="1395" w:name="_Toc508942923"/>
      <w:bookmarkStart w:id="1396" w:name="_Toc508943523"/>
      <w:bookmarkStart w:id="1397" w:name="_Toc518808945"/>
      <w:bookmarkStart w:id="1398" w:name="_Toc78375821"/>
      <w:bookmarkStart w:id="1399" w:name="_Toc79405892"/>
      <w:bookmarkStart w:id="1400" w:name="_Toc167069743"/>
      <w:bookmarkStart w:id="1401" w:name="_Toc337412124"/>
      <w:r>
        <w:t>Sta</w:t>
      </w:r>
      <w:bookmarkEnd w:id="1395"/>
      <w:bookmarkEnd w:id="1396"/>
      <w:bookmarkEnd w:id="1397"/>
      <w:bookmarkEnd w:id="1398"/>
      <w:r>
        <w:t>tive form of verbs (reduplicated and unreduplicated)</w:t>
      </w:r>
      <w:bookmarkEnd w:id="1399"/>
      <w:bookmarkEnd w:id="1400"/>
      <w:bookmarkEnd w:id="1401"/>
    </w:p>
    <w:p w14:paraId="576CF05E" w14:textId="77777777" w:rsidR="00C7502A" w:rsidRPr="005F177F" w:rsidRDefault="00C7502A" w:rsidP="00C7502A">
      <w:pPr>
        <w:pStyle w:val="Heading3"/>
        <w:numPr>
          <w:ilvl w:val="2"/>
          <w:numId w:val="1"/>
        </w:numPr>
      </w:pPr>
      <w:bookmarkStart w:id="1402" w:name="_Toc167069744"/>
      <w:bookmarkStart w:id="1403" w:name="_Toc337412125"/>
      <w:r w:rsidRPr="00BF145F">
        <w:t>Stative positive</w:t>
      </w:r>
      <w:bookmarkEnd w:id="1402"/>
      <w:bookmarkEnd w:id="1403"/>
    </w:p>
    <w:p w14:paraId="094E1EDE" w14:textId="77777777" w:rsidR="00C7502A" w:rsidRPr="00BF145F" w:rsidRDefault="00C7502A" w:rsidP="00C7502A">
      <w:pPr>
        <w:pStyle w:val="Heading3"/>
        <w:numPr>
          <w:ilvl w:val="2"/>
          <w:numId w:val="1"/>
        </w:numPr>
      </w:pPr>
      <w:bookmarkStart w:id="1404" w:name="_Toc167069745"/>
      <w:bookmarkStart w:id="1405" w:name="_Toc337412126"/>
      <w:r>
        <w:t>Stative n</w:t>
      </w:r>
      <w:r w:rsidRPr="00BF145F">
        <w:t>egative (</w:t>
      </w:r>
      <w:r w:rsidRPr="005F177F">
        <w:rPr>
          <w:rFonts w:ascii="Doulos SIL" w:hAnsi="Doulos SIL"/>
          <w:color w:val="0000FF"/>
        </w:rPr>
        <w:t>=</w:t>
      </w:r>
      <w:r w:rsidRPr="00482223">
        <w:rPr>
          <w:rFonts w:ascii="Doulos SIL" w:hAnsi="Doulos SIL"/>
          <w:i/>
          <w:color w:val="0000FF"/>
        </w:rPr>
        <w:t>ŋŋŋ</w:t>
      </w:r>
      <w:r w:rsidRPr="00482223">
        <w:rPr>
          <w:rFonts w:ascii="Doulos SIL" w:hAnsi="Doulos SIL"/>
          <w:i/>
          <w:color w:val="0000FF"/>
        </w:rPr>
        <w:noBreakHyphen/>
      </w:r>
      <w:r w:rsidRPr="00922D4A">
        <w:t>)</w:t>
      </w:r>
      <w:bookmarkEnd w:id="1404"/>
      <w:bookmarkEnd w:id="1405"/>
    </w:p>
    <w:p w14:paraId="1502E086" w14:textId="77777777" w:rsidR="00C7502A" w:rsidRDefault="00C7502A" w:rsidP="00C7502A">
      <w:pPr>
        <w:pStyle w:val="Heading2"/>
        <w:numPr>
          <w:ilvl w:val="1"/>
          <w:numId w:val="1"/>
        </w:numPr>
        <w:tabs>
          <w:tab w:val="clear" w:pos="720"/>
          <w:tab w:val="num" w:pos="576"/>
        </w:tabs>
        <w:ind w:left="576" w:hanging="576"/>
      </w:pPr>
      <w:bookmarkStart w:id="1406" w:name="_Toc508942890"/>
      <w:bookmarkStart w:id="1407" w:name="_Toc508943490"/>
      <w:bookmarkStart w:id="1408" w:name="_Toc518533277"/>
      <w:bookmarkStart w:id="1409" w:name="_Toc78375791"/>
      <w:bookmarkStart w:id="1410" w:name="_Toc79405893"/>
      <w:bookmarkStart w:id="1411" w:name="_Toc167069746"/>
      <w:bookmarkStart w:id="1412" w:name="_Toc337412127"/>
      <w:r>
        <w:t>Temporal clitics and particles</w:t>
      </w:r>
      <w:bookmarkEnd w:id="1406"/>
      <w:bookmarkEnd w:id="1407"/>
      <w:bookmarkEnd w:id="1408"/>
      <w:bookmarkEnd w:id="1409"/>
      <w:bookmarkEnd w:id="1410"/>
      <w:bookmarkEnd w:id="1411"/>
      <w:bookmarkEnd w:id="1412"/>
    </w:p>
    <w:p w14:paraId="2A6C3F29" w14:textId="4B52BE8C" w:rsidR="00C7502A" w:rsidRDefault="00C7502A" w:rsidP="00C7502A">
      <w:pPr>
        <w:pStyle w:val="Heading3"/>
        <w:numPr>
          <w:ilvl w:val="2"/>
          <w:numId w:val="1"/>
        </w:numPr>
      </w:pPr>
      <w:bookmarkStart w:id="1413" w:name="_Toc78375778"/>
      <w:bookmarkStart w:id="1414" w:name="_Toc79405894"/>
      <w:bookmarkStart w:id="1415" w:name="_Toc337412128"/>
      <w:bookmarkStart w:id="1416" w:name="_Toc167069747"/>
      <w:r>
        <w:t xml:space="preserve">Past </w:t>
      </w:r>
      <w:bookmarkEnd w:id="1413"/>
      <w:bookmarkEnd w:id="1414"/>
      <w:r>
        <w:t xml:space="preserve">particle </w:t>
      </w:r>
      <w:r w:rsidR="00300E6A">
        <w:rPr>
          <w:rFonts w:ascii="Doulos SIL" w:hAnsi="Doulos SIL"/>
          <w:i/>
          <w:color w:val="0000FF"/>
        </w:rPr>
        <w:t>kɛ́</w:t>
      </w:r>
      <w:bookmarkEnd w:id="1415"/>
      <w:r w:rsidR="00300E6A">
        <w:t xml:space="preserve"> </w:t>
      </w:r>
      <w:bookmarkEnd w:id="1416"/>
    </w:p>
    <w:p w14:paraId="15BFD081" w14:textId="77777777" w:rsidR="00C7502A" w:rsidRPr="00922D4A" w:rsidRDefault="00C7502A" w:rsidP="00C7502A">
      <w:pPr>
        <w:pStyle w:val="Heading4"/>
        <w:numPr>
          <w:ilvl w:val="3"/>
          <w:numId w:val="1"/>
        </w:numPr>
      </w:pPr>
      <w:bookmarkStart w:id="1417" w:name="_Toc79405895"/>
      <w:bookmarkStart w:id="1418" w:name="_Toc167069748"/>
      <w:bookmarkStart w:id="1419" w:name="_Toc337412129"/>
      <w:r>
        <w:t>Past i</w:t>
      </w:r>
      <w:r w:rsidRPr="00922D4A">
        <w:t>mperfective (positive and negative)</w:t>
      </w:r>
      <w:bookmarkEnd w:id="1417"/>
      <w:bookmarkEnd w:id="1418"/>
      <w:bookmarkEnd w:id="1419"/>
    </w:p>
    <w:p w14:paraId="7AAE98B6" w14:textId="77777777" w:rsidR="00C7502A" w:rsidRPr="00922D4A" w:rsidRDefault="00C7502A" w:rsidP="00C7502A">
      <w:pPr>
        <w:pStyle w:val="Heading4"/>
        <w:numPr>
          <w:ilvl w:val="3"/>
          <w:numId w:val="1"/>
        </w:numPr>
      </w:pPr>
      <w:bookmarkStart w:id="1420" w:name="_Toc167069749"/>
      <w:bookmarkStart w:id="1421" w:name="_Toc337412130"/>
      <w:bookmarkStart w:id="1422" w:name="_Toc79405896"/>
      <w:r>
        <w:t>Past p</w:t>
      </w:r>
      <w:r w:rsidRPr="00922D4A">
        <w:t>rogressive (positive and negative)</w:t>
      </w:r>
      <w:bookmarkEnd w:id="1420"/>
      <w:bookmarkEnd w:id="1421"/>
    </w:p>
    <w:p w14:paraId="172572A2" w14:textId="77777777" w:rsidR="00C7502A" w:rsidRPr="00922D4A" w:rsidRDefault="00C7502A" w:rsidP="00C7502A">
      <w:pPr>
        <w:pStyle w:val="Heading4"/>
        <w:numPr>
          <w:ilvl w:val="3"/>
          <w:numId w:val="1"/>
        </w:numPr>
      </w:pPr>
      <w:bookmarkStart w:id="1423" w:name="_Toc79405897"/>
      <w:bookmarkStart w:id="1424" w:name="_Toc167069750"/>
      <w:bookmarkStart w:id="1425" w:name="_Toc337412131"/>
      <w:bookmarkEnd w:id="1422"/>
      <w:r>
        <w:t>Past p</w:t>
      </w:r>
      <w:r w:rsidRPr="00922D4A">
        <w:t>erfect (positive and negative)</w:t>
      </w:r>
      <w:bookmarkEnd w:id="1423"/>
      <w:bookmarkEnd w:id="1424"/>
      <w:bookmarkEnd w:id="1425"/>
    </w:p>
    <w:p w14:paraId="12AB75B7" w14:textId="77777777" w:rsidR="00C7502A" w:rsidRPr="00922D4A" w:rsidRDefault="00C7502A" w:rsidP="00C7502A">
      <w:pPr>
        <w:pStyle w:val="Heading4"/>
        <w:numPr>
          <w:ilvl w:val="3"/>
          <w:numId w:val="1"/>
        </w:numPr>
      </w:pPr>
      <w:bookmarkStart w:id="1426" w:name="_Toc167069751"/>
      <w:bookmarkStart w:id="1427" w:name="_Toc337412132"/>
      <w:r>
        <w:t>Past experiential p</w:t>
      </w:r>
      <w:r w:rsidRPr="00922D4A">
        <w:t>erfect (positive and negative)</w:t>
      </w:r>
      <w:bookmarkEnd w:id="1426"/>
      <w:bookmarkEnd w:id="1427"/>
    </w:p>
    <w:p w14:paraId="56CF9E2F" w14:textId="77777777" w:rsidR="00C7502A" w:rsidRPr="00922D4A" w:rsidRDefault="00C7502A" w:rsidP="00C7502A">
      <w:pPr>
        <w:pStyle w:val="Heading4"/>
        <w:numPr>
          <w:ilvl w:val="3"/>
          <w:numId w:val="1"/>
        </w:numPr>
      </w:pPr>
      <w:bookmarkStart w:id="1428" w:name="_Toc167069752"/>
      <w:bookmarkStart w:id="1429" w:name="_Toc337412133"/>
      <w:r>
        <w:t>Past recent p</w:t>
      </w:r>
      <w:r w:rsidRPr="00922D4A">
        <w:t>erfect (positive and negative)</w:t>
      </w:r>
      <w:bookmarkEnd w:id="1428"/>
      <w:bookmarkEnd w:id="1429"/>
    </w:p>
    <w:p w14:paraId="75F44D75" w14:textId="77777777" w:rsidR="00C7502A" w:rsidRPr="00922D4A" w:rsidRDefault="00C7502A" w:rsidP="00C7502A">
      <w:pPr>
        <w:pStyle w:val="Heading4"/>
        <w:numPr>
          <w:ilvl w:val="3"/>
          <w:numId w:val="1"/>
        </w:numPr>
      </w:pPr>
      <w:bookmarkStart w:id="1430" w:name="_Toc167069753"/>
      <w:bookmarkStart w:id="1431" w:name="_Toc337412134"/>
      <w:r>
        <w:t>Past s</w:t>
      </w:r>
      <w:r w:rsidRPr="00922D4A">
        <w:t>tative (positive and negative)</w:t>
      </w:r>
      <w:bookmarkEnd w:id="1430"/>
      <w:bookmarkEnd w:id="1431"/>
    </w:p>
    <w:p w14:paraId="384C8049" w14:textId="77777777" w:rsidR="00C7502A" w:rsidRDefault="00C7502A" w:rsidP="00C7502A">
      <w:pPr>
        <w:pStyle w:val="Heading3"/>
        <w:numPr>
          <w:ilvl w:val="2"/>
          <w:numId w:val="1"/>
        </w:numPr>
        <w:ind w:left="720" w:hanging="720"/>
      </w:pPr>
      <w:bookmarkStart w:id="1432" w:name="_Toc508942892"/>
      <w:bookmarkStart w:id="1433" w:name="_Toc508943492"/>
      <w:bookmarkStart w:id="1434" w:name="_Toc518533278"/>
      <w:bookmarkStart w:id="1435" w:name="_Toc78375792"/>
      <w:bookmarkStart w:id="1436" w:name="_Toc79405898"/>
      <w:bookmarkStart w:id="1437" w:name="_Toc167069754"/>
      <w:bookmarkStart w:id="1438" w:name="_Toc337412135"/>
      <w:r>
        <w:t>‘Still’, ‘up to now’, ‘(not) yet’</w:t>
      </w:r>
      <w:bookmarkEnd w:id="1432"/>
      <w:bookmarkEnd w:id="1433"/>
      <w:bookmarkEnd w:id="1434"/>
      <w:bookmarkEnd w:id="1435"/>
      <w:bookmarkEnd w:id="1436"/>
      <w:bookmarkEnd w:id="1437"/>
      <w:bookmarkEnd w:id="1438"/>
    </w:p>
    <w:p w14:paraId="69E230E1" w14:textId="77777777" w:rsidR="00C7502A" w:rsidRDefault="00C7502A" w:rsidP="00C7502A">
      <w:pPr>
        <w:pStyle w:val="Heading2"/>
        <w:numPr>
          <w:ilvl w:val="1"/>
          <w:numId w:val="1"/>
        </w:numPr>
        <w:tabs>
          <w:tab w:val="clear" w:pos="720"/>
          <w:tab w:val="num" w:pos="576"/>
        </w:tabs>
        <w:ind w:left="576" w:hanging="576"/>
      </w:pPr>
      <w:bookmarkStart w:id="1439" w:name="_Toc508942893"/>
      <w:bookmarkStart w:id="1440" w:name="_Toc508943493"/>
      <w:bookmarkStart w:id="1441" w:name="_Toc518533279"/>
      <w:bookmarkStart w:id="1442" w:name="_Toc78375793"/>
      <w:bookmarkStart w:id="1443" w:name="_Toc79405899"/>
      <w:bookmarkStart w:id="1444" w:name="_Toc167069755"/>
      <w:bookmarkStart w:id="1445" w:name="_Toc337412136"/>
      <w:r>
        <w:t>Imperatives and Hortatives</w:t>
      </w:r>
      <w:bookmarkEnd w:id="1439"/>
      <w:bookmarkEnd w:id="1440"/>
      <w:bookmarkEnd w:id="1441"/>
      <w:bookmarkEnd w:id="1442"/>
      <w:bookmarkEnd w:id="1443"/>
      <w:bookmarkEnd w:id="1444"/>
      <w:bookmarkEnd w:id="1445"/>
    </w:p>
    <w:p w14:paraId="257A2911" w14:textId="77777777" w:rsidR="00C7502A" w:rsidRDefault="00C7502A" w:rsidP="00C7502A">
      <w:pPr>
        <w:pStyle w:val="Heading3"/>
        <w:numPr>
          <w:ilvl w:val="2"/>
          <w:numId w:val="1"/>
        </w:numPr>
        <w:ind w:left="720" w:hanging="720"/>
      </w:pPr>
      <w:bookmarkStart w:id="1446" w:name="_Toc508942894"/>
      <w:bookmarkStart w:id="1447" w:name="_Toc508943494"/>
      <w:bookmarkStart w:id="1448" w:name="_Toc518533280"/>
      <w:bookmarkStart w:id="1449" w:name="_Toc78375794"/>
      <w:bookmarkStart w:id="1450" w:name="_Toc79405900"/>
      <w:bookmarkStart w:id="1451" w:name="_Toc167069756"/>
      <w:bookmarkStart w:id="1452" w:name="_Toc337412137"/>
      <w:r>
        <w:t>Imperatives and prohibitives</w:t>
      </w:r>
      <w:bookmarkEnd w:id="1446"/>
      <w:bookmarkEnd w:id="1447"/>
      <w:bookmarkEnd w:id="1448"/>
      <w:bookmarkEnd w:id="1449"/>
      <w:bookmarkEnd w:id="1450"/>
      <w:bookmarkEnd w:id="1451"/>
      <w:bookmarkEnd w:id="1452"/>
    </w:p>
    <w:p w14:paraId="29A1CA14" w14:textId="41C57BD6" w:rsidR="007936C1" w:rsidRDefault="007936C1" w:rsidP="007936C1">
      <w:r>
        <w:t xml:space="preserve">Each verb has an imperative form. It is generally closely related to the imperfective, but shorter at the end, suggesting a truncation process (subtractive morphology), see §3.xxx for discussion. The negatic enclitic </w:t>
      </w:r>
      <w:r w:rsidRPr="00B8501F">
        <w:rPr>
          <w:rFonts w:ascii="Doulos SIL" w:hAnsi="Doulos SIL"/>
          <w:i/>
          <w:color w:val="0000FF"/>
        </w:rPr>
        <w:t>=rĒʔ</w:t>
      </w:r>
      <w:r w:rsidRPr="007936C1">
        <w:t xml:space="preserve"> </w:t>
      </w:r>
      <w:r>
        <w:t>may be added to form the prohibitive. As in other negative clauses, if there is a postverbal constituent such as a PP, the verb and the (clause-final) negative enclitic are separated.</w:t>
      </w:r>
    </w:p>
    <w:p w14:paraId="5AA332C1" w14:textId="4F3AF5D2" w:rsidR="007936C1" w:rsidRDefault="007936C1" w:rsidP="007936C1">
      <w:r>
        <w:tab/>
        <w:t xml:space="preserve">The positive singular-addressee imperative consists simply of the verb, with no overt subject pronominal (xx1a). The positive plural-addressee imperative has the regular 2Pl subject </w:t>
      </w:r>
      <w:r w:rsidRPr="00B8501F">
        <w:rPr>
          <w:rFonts w:ascii="Doulos SIL" w:hAnsi="Doulos SIL"/>
          <w:i/>
          <w:color w:val="0000FF"/>
        </w:rPr>
        <w:t>ēēⁿ</w:t>
      </w:r>
      <w:r>
        <w:t>, which commonly triggers M</w:t>
      </w:r>
      <w:r>
        <w:noBreakHyphen/>
        <w:t xml:space="preserve">Spreading into the verb (xx1b). In the prohibitive, in addition to the clause-final negative enclitic, there is a post-subject </w:t>
      </w:r>
      <w:r w:rsidR="00873A4F">
        <w:t xml:space="preserve">inflectional </w:t>
      </w:r>
      <w:r>
        <w:t xml:space="preserve">morpheme </w:t>
      </w:r>
      <w:r w:rsidRPr="00B8501F">
        <w:rPr>
          <w:rFonts w:ascii="Doulos SIL" w:hAnsi="Doulos SIL"/>
          <w:i/>
          <w:color w:val="0000FF"/>
        </w:rPr>
        <w:t>bí</w:t>
      </w:r>
      <w:r>
        <w:t xml:space="preserve"> (xx1c). This morpheme may be preceded by 2Pl </w:t>
      </w:r>
      <w:r w:rsidRPr="00B8501F">
        <w:rPr>
          <w:rFonts w:ascii="Doulos SIL" w:hAnsi="Doulos SIL"/>
          <w:i/>
          <w:color w:val="0000FF"/>
        </w:rPr>
        <w:t>ēēⁿ</w:t>
      </w:r>
      <w:r>
        <w:t xml:space="preserve"> to produce </w:t>
      </w:r>
      <w:r w:rsidR="00873A4F">
        <w:t xml:space="preserve">a </w:t>
      </w:r>
      <w:r>
        <w:t>plural-addressee prohibitive (xx1d).</w:t>
      </w:r>
    </w:p>
    <w:p w14:paraId="49770B6E" w14:textId="77777777" w:rsidR="007936C1" w:rsidRDefault="007936C1" w:rsidP="007936C1"/>
    <w:p w14:paraId="1064115C" w14:textId="60FAB9DE" w:rsidR="007936C1" w:rsidRDefault="007936C1" w:rsidP="007936C1">
      <w:pPr>
        <w:tabs>
          <w:tab w:val="clear" w:pos="369"/>
          <w:tab w:val="left" w:pos="720"/>
          <w:tab w:val="left" w:pos="1080"/>
          <w:tab w:val="left" w:pos="2790"/>
        </w:tabs>
      </w:pPr>
      <w:r>
        <w:t>(xx1)</w:t>
      </w:r>
      <w:r>
        <w:tab/>
        <w:t>a.</w:t>
      </w:r>
      <w:r>
        <w:tab/>
      </w:r>
      <w:r w:rsidR="00873A4F" w:rsidRPr="00B8501F">
        <w:rPr>
          <w:rFonts w:ascii="Doulos SIL" w:hAnsi="Doulos SIL"/>
          <w:i/>
          <w:color w:val="0000FF"/>
        </w:rPr>
        <w:t>fìdí</w:t>
      </w:r>
      <w:r>
        <w:tab/>
        <w:t>‘run-2Sg!’</w:t>
      </w:r>
    </w:p>
    <w:p w14:paraId="60ABD4A4" w14:textId="6880E4A2" w:rsidR="007936C1" w:rsidRDefault="007936C1" w:rsidP="007936C1">
      <w:pPr>
        <w:tabs>
          <w:tab w:val="clear" w:pos="369"/>
          <w:tab w:val="left" w:pos="720"/>
          <w:tab w:val="left" w:pos="1080"/>
          <w:tab w:val="left" w:pos="2790"/>
        </w:tabs>
      </w:pPr>
      <w:r>
        <w:lastRenderedPageBreak/>
        <w:tab/>
        <w:t>b.</w:t>
      </w:r>
      <w:r w:rsidRPr="00C95CC2">
        <w:tab/>
      </w:r>
      <w:r w:rsidRPr="00B8501F">
        <w:rPr>
          <w:rFonts w:ascii="Doulos SIL" w:hAnsi="Doulos SIL"/>
          <w:i/>
          <w:color w:val="0000FF"/>
        </w:rPr>
        <w:t xml:space="preserve">ēēⁿ </w:t>
      </w:r>
      <w:r w:rsidR="00873A4F" w:rsidRPr="00B8501F">
        <w:rPr>
          <w:rFonts w:ascii="Doulos SIL" w:hAnsi="Doulos SIL"/>
          <w:i/>
          <w:color w:val="0000FF"/>
        </w:rPr>
        <w:t>fīdī</w:t>
      </w:r>
      <w:r>
        <w:tab/>
        <w:t>‘run-2Pl!’</w:t>
      </w:r>
    </w:p>
    <w:p w14:paraId="248F82C1" w14:textId="693E7492" w:rsidR="007936C1" w:rsidRDefault="007936C1" w:rsidP="007936C1">
      <w:pPr>
        <w:tabs>
          <w:tab w:val="clear" w:pos="369"/>
          <w:tab w:val="left" w:pos="720"/>
          <w:tab w:val="left" w:pos="1080"/>
          <w:tab w:val="left" w:pos="2790"/>
        </w:tabs>
      </w:pPr>
      <w:r>
        <w:tab/>
        <w:t>c.</w:t>
      </w:r>
      <w:r>
        <w:tab/>
      </w:r>
      <w:r w:rsidRPr="00B8501F">
        <w:rPr>
          <w:rFonts w:ascii="Doulos SIL" w:hAnsi="Doulos SIL"/>
          <w:i/>
          <w:color w:val="0000FF"/>
        </w:rPr>
        <w:t>bí fìdì=rēʔ</w:t>
      </w:r>
      <w:r>
        <w:tab/>
        <w:t>‘don’t-2Sg run!’</w:t>
      </w:r>
    </w:p>
    <w:p w14:paraId="1C0AFBE1" w14:textId="1F8F088B" w:rsidR="007936C1" w:rsidRDefault="007936C1" w:rsidP="007936C1">
      <w:pPr>
        <w:tabs>
          <w:tab w:val="clear" w:pos="369"/>
          <w:tab w:val="left" w:pos="720"/>
          <w:tab w:val="left" w:pos="1080"/>
          <w:tab w:val="left" w:pos="2790"/>
        </w:tabs>
      </w:pPr>
      <w:r>
        <w:tab/>
        <w:t>d.</w:t>
      </w:r>
      <w:r>
        <w:tab/>
      </w:r>
      <w:r w:rsidRPr="00B8501F">
        <w:rPr>
          <w:rFonts w:ascii="Doulos SIL" w:hAnsi="Doulos SIL"/>
          <w:i/>
          <w:color w:val="0000FF"/>
        </w:rPr>
        <w:t>ēēⁿ bí fìdì=rēʔ</w:t>
      </w:r>
      <w:r>
        <w:tab/>
        <w:t>‘don’t-2Pl run!’</w:t>
      </w:r>
    </w:p>
    <w:p w14:paraId="26E6C147" w14:textId="77777777" w:rsidR="007936C1" w:rsidRDefault="007936C1" w:rsidP="007936C1"/>
    <w:p w14:paraId="795260BB" w14:textId="610B88CA" w:rsidR="00D87649" w:rsidRDefault="00D87649" w:rsidP="007936C1">
      <w:r>
        <w:t xml:space="preserve">Examples of intransitive imperatives and prohibitives are in (xx2). </w:t>
      </w:r>
      <w:r w:rsidR="00873A4F">
        <w:t>Many singular imperatives are LH</w:t>
      </w:r>
      <w:r w:rsidR="00873A4F">
        <w:noBreakHyphen/>
        <w:t>toned, flattening to L</w:t>
      </w:r>
      <w:r w:rsidR="00873A4F">
        <w:noBreakHyphen/>
        <w:t xml:space="preserve">toned before the negative enclitic. </w:t>
      </w:r>
      <w:r>
        <w:t>The imperfective is given for comparison.</w:t>
      </w:r>
      <w:r w:rsidR="00873A4F">
        <w:t xml:space="preserve"> H</w:t>
      </w:r>
      <w:r w:rsidR="00873A4F">
        <w:noBreakHyphen/>
        <w:t>toned imperfectives correspond to M</w:t>
      </w:r>
      <w:r w:rsidR="00873A4F">
        <w:noBreakHyphen/>
        <w:t xml:space="preserve">toned imperatives. </w:t>
      </w:r>
    </w:p>
    <w:p w14:paraId="2E932220" w14:textId="77777777" w:rsidR="00D87649" w:rsidRDefault="00D87649" w:rsidP="007936C1"/>
    <w:p w14:paraId="1DF311EC" w14:textId="11E996FA" w:rsidR="00D87649" w:rsidRPr="00873A4F" w:rsidRDefault="00D87649" w:rsidP="00D87649">
      <w:pPr>
        <w:tabs>
          <w:tab w:val="clear" w:pos="369"/>
          <w:tab w:val="left" w:pos="720"/>
          <w:tab w:val="left" w:pos="1080"/>
        </w:tabs>
      </w:pPr>
      <w:r w:rsidRPr="00873A4F">
        <w:t>(xx2)</w:t>
      </w:r>
      <w:r w:rsidRPr="00873A4F">
        <w:tab/>
        <w:t>Imperatives</w:t>
      </w:r>
    </w:p>
    <w:p w14:paraId="3391E87D" w14:textId="77777777" w:rsidR="00D87649" w:rsidRPr="00873A4F" w:rsidRDefault="00D87649" w:rsidP="00D87649">
      <w:pPr>
        <w:tabs>
          <w:tab w:val="clear" w:pos="369"/>
          <w:tab w:val="left" w:pos="720"/>
          <w:tab w:val="left" w:pos="1080"/>
        </w:tabs>
      </w:pPr>
    </w:p>
    <w:p w14:paraId="625EF9EF" w14:textId="563FD94B" w:rsidR="00D87649" w:rsidRDefault="00D87649" w:rsidP="00873A4F">
      <w:pPr>
        <w:tabs>
          <w:tab w:val="clear" w:pos="369"/>
          <w:tab w:val="left" w:pos="720"/>
          <w:tab w:val="left" w:pos="1080"/>
          <w:tab w:val="left" w:pos="2970"/>
          <w:tab w:val="left" w:pos="5670"/>
          <w:tab w:val="left" w:pos="6390"/>
        </w:tabs>
      </w:pPr>
      <w:r>
        <w:tab/>
      </w:r>
      <w:r>
        <w:tab/>
      </w:r>
      <w:r w:rsidR="00194034">
        <w:t>imperative</w:t>
      </w:r>
      <w:r w:rsidR="00194034">
        <w:tab/>
        <w:t>prohibitive</w:t>
      </w:r>
      <w:r w:rsidR="00194034">
        <w:tab/>
      </w:r>
      <w:r>
        <w:t>Ipfv</w:t>
      </w:r>
      <w:r>
        <w:tab/>
        <w:t>gloss</w:t>
      </w:r>
    </w:p>
    <w:p w14:paraId="4EB82D4A" w14:textId="0AAE5DBB" w:rsidR="00194034" w:rsidRDefault="00194034" w:rsidP="00873A4F">
      <w:pPr>
        <w:tabs>
          <w:tab w:val="clear" w:pos="369"/>
          <w:tab w:val="left" w:pos="720"/>
          <w:tab w:val="left" w:pos="1080"/>
          <w:tab w:val="left" w:pos="1710"/>
          <w:tab w:val="left" w:pos="2610"/>
          <w:tab w:val="left" w:pos="3960"/>
          <w:tab w:val="left" w:pos="5670"/>
          <w:tab w:val="left" w:pos="6390"/>
        </w:tabs>
      </w:pPr>
      <w:r>
        <w:tab/>
      </w:r>
      <w:r>
        <w:tab/>
        <w:t>Sg</w:t>
      </w:r>
      <w:r>
        <w:tab/>
        <w:t>Pl</w:t>
      </w:r>
      <w:r>
        <w:tab/>
        <w:t>Sg</w:t>
      </w:r>
      <w:r>
        <w:tab/>
        <w:t>Pl</w:t>
      </w:r>
    </w:p>
    <w:p w14:paraId="4582F2E1" w14:textId="77777777" w:rsidR="00D87649" w:rsidRDefault="00D87649" w:rsidP="00873A4F">
      <w:pPr>
        <w:tabs>
          <w:tab w:val="clear" w:pos="369"/>
          <w:tab w:val="left" w:pos="720"/>
          <w:tab w:val="left" w:pos="1080"/>
          <w:tab w:val="left" w:pos="1710"/>
          <w:tab w:val="left" w:pos="2610"/>
          <w:tab w:val="left" w:pos="3960"/>
          <w:tab w:val="left" w:pos="5670"/>
          <w:tab w:val="left" w:pos="6390"/>
        </w:tabs>
      </w:pPr>
    </w:p>
    <w:p w14:paraId="6DEF6EF1" w14:textId="4334A985" w:rsidR="00194034" w:rsidRDefault="00194034" w:rsidP="00873A4F">
      <w:pPr>
        <w:tabs>
          <w:tab w:val="clear" w:pos="369"/>
          <w:tab w:val="left" w:pos="720"/>
          <w:tab w:val="left" w:pos="1080"/>
          <w:tab w:val="left" w:pos="1710"/>
          <w:tab w:val="left" w:pos="2610"/>
          <w:tab w:val="left" w:pos="3960"/>
          <w:tab w:val="left" w:pos="5670"/>
          <w:tab w:val="left" w:pos="6390"/>
        </w:tabs>
      </w:pPr>
      <w:r>
        <w:tab/>
        <w:t>a. imperfective H</w:t>
      </w:r>
      <w:r>
        <w:noBreakHyphen/>
        <w:t>toned</w:t>
      </w:r>
    </w:p>
    <w:p w14:paraId="29E4D365" w14:textId="03D926C5" w:rsidR="00873A4F" w:rsidRDefault="00873A4F" w:rsidP="00873A4F">
      <w:pPr>
        <w:tabs>
          <w:tab w:val="clear" w:pos="369"/>
          <w:tab w:val="left" w:pos="720"/>
          <w:tab w:val="left" w:pos="1080"/>
          <w:tab w:val="left" w:pos="1710"/>
          <w:tab w:val="left" w:pos="2610"/>
          <w:tab w:val="left" w:pos="3960"/>
          <w:tab w:val="left" w:pos="5670"/>
          <w:tab w:val="left" w:pos="6390"/>
        </w:tabs>
      </w:pPr>
      <w:r>
        <w:tab/>
      </w:r>
      <w:r>
        <w:tab/>
      </w:r>
      <w:r w:rsidRPr="00B8501F">
        <w:rPr>
          <w:rFonts w:ascii="Doulos SIL" w:hAnsi="Doulos SIL"/>
          <w:i/>
          <w:color w:val="0000FF"/>
        </w:rPr>
        <w:t>sɔ̄</w:t>
      </w:r>
      <w:r w:rsidRPr="00B8501F">
        <w:rPr>
          <w:rFonts w:ascii="Doulos SIL" w:hAnsi="Doulos SIL"/>
          <w:i/>
          <w:color w:val="0000FF"/>
        </w:rPr>
        <w:tab/>
        <w:t>ēēⁿ sɔ̄</w:t>
      </w:r>
      <w:r w:rsidRPr="00B8501F">
        <w:rPr>
          <w:rFonts w:ascii="Doulos SIL" w:hAnsi="Doulos SIL"/>
          <w:i/>
          <w:color w:val="0000FF"/>
        </w:rPr>
        <w:tab/>
        <w:t>bí sɔ̄=rɛ̄ʔ</w:t>
      </w:r>
      <w:r w:rsidRPr="00B8501F">
        <w:rPr>
          <w:rFonts w:ascii="Doulos SIL" w:hAnsi="Doulos SIL"/>
          <w:i/>
          <w:color w:val="0000FF"/>
        </w:rPr>
        <w:tab/>
        <w:t>ēēⁿ bí sɔ̄=rɛ̄ʔ</w:t>
      </w:r>
      <w:r w:rsidRPr="00B8501F">
        <w:rPr>
          <w:rFonts w:ascii="Doulos SIL" w:hAnsi="Doulos SIL"/>
          <w:i/>
          <w:color w:val="0000FF"/>
        </w:rPr>
        <w:tab/>
        <w:t>sɔ́ɔ́</w:t>
      </w:r>
      <w:r>
        <w:tab/>
        <w:t>‘enter’</w:t>
      </w:r>
    </w:p>
    <w:p w14:paraId="7F90DF0B" w14:textId="393303D6" w:rsidR="00D87649" w:rsidRDefault="00D87649" w:rsidP="00873A4F">
      <w:pPr>
        <w:tabs>
          <w:tab w:val="clear" w:pos="369"/>
          <w:tab w:val="left" w:pos="720"/>
          <w:tab w:val="left" w:pos="1080"/>
          <w:tab w:val="left" w:pos="1710"/>
          <w:tab w:val="left" w:pos="2610"/>
          <w:tab w:val="left" w:pos="3960"/>
          <w:tab w:val="left" w:pos="5670"/>
          <w:tab w:val="left" w:pos="6390"/>
        </w:tabs>
      </w:pPr>
      <w:r>
        <w:tab/>
      </w:r>
      <w:r>
        <w:tab/>
      </w:r>
      <w:r w:rsidR="00873A4F" w:rsidRPr="00B8501F">
        <w:rPr>
          <w:rFonts w:ascii="Doulos SIL" w:hAnsi="Doulos SIL"/>
          <w:i/>
          <w:color w:val="0000FF"/>
        </w:rPr>
        <w:t>b</w:t>
      </w:r>
      <w:r w:rsidRPr="00B8501F">
        <w:rPr>
          <w:rFonts w:ascii="Doulos SIL" w:hAnsi="Doulos SIL"/>
          <w:i/>
          <w:color w:val="0000FF"/>
        </w:rPr>
        <w:t>ɔ̄</w:t>
      </w:r>
      <w:r w:rsidR="00873A4F" w:rsidRPr="00B8501F">
        <w:rPr>
          <w:rFonts w:ascii="Doulos SIL" w:hAnsi="Doulos SIL"/>
          <w:i/>
          <w:color w:val="0000FF"/>
        </w:rPr>
        <w:tab/>
        <w:t>ēēⁿ b</w:t>
      </w:r>
      <w:r w:rsidRPr="00B8501F">
        <w:rPr>
          <w:rFonts w:ascii="Doulos SIL" w:hAnsi="Doulos SIL"/>
          <w:i/>
          <w:color w:val="0000FF"/>
        </w:rPr>
        <w:t>ɔ̄</w:t>
      </w:r>
      <w:r w:rsidRPr="00B8501F">
        <w:rPr>
          <w:rFonts w:ascii="Doulos SIL" w:hAnsi="Doulos SIL"/>
          <w:i/>
          <w:color w:val="0000FF"/>
        </w:rPr>
        <w:tab/>
      </w:r>
      <w:r w:rsidR="00997296" w:rsidRPr="00B8501F">
        <w:rPr>
          <w:rFonts w:ascii="Doulos SIL" w:hAnsi="Doulos SIL"/>
          <w:i/>
          <w:color w:val="0000FF"/>
        </w:rPr>
        <w:t>bí</w:t>
      </w:r>
      <w:r w:rsidR="00873A4F" w:rsidRPr="00B8501F">
        <w:rPr>
          <w:rFonts w:ascii="Doulos SIL" w:hAnsi="Doulos SIL"/>
          <w:i/>
          <w:color w:val="0000FF"/>
        </w:rPr>
        <w:t xml:space="preserve"> bɔ̄=rɛ̄ʔ</w:t>
      </w:r>
      <w:r w:rsidRPr="00B8501F">
        <w:rPr>
          <w:rFonts w:ascii="Doulos SIL" w:hAnsi="Doulos SIL"/>
          <w:i/>
          <w:color w:val="0000FF"/>
        </w:rPr>
        <w:tab/>
      </w:r>
      <w:r w:rsidR="00997296" w:rsidRPr="00B8501F">
        <w:rPr>
          <w:rFonts w:ascii="Doulos SIL" w:hAnsi="Doulos SIL"/>
          <w:i/>
          <w:color w:val="0000FF"/>
        </w:rPr>
        <w:t>ēēⁿ bí</w:t>
      </w:r>
      <w:r w:rsidR="00873A4F" w:rsidRPr="00B8501F">
        <w:rPr>
          <w:rFonts w:ascii="Doulos SIL" w:hAnsi="Doulos SIL"/>
          <w:i/>
          <w:color w:val="0000FF"/>
        </w:rPr>
        <w:t xml:space="preserve"> sɔ̄=rɛ̄ʔ</w:t>
      </w:r>
      <w:r w:rsidRPr="00B8501F">
        <w:rPr>
          <w:rFonts w:ascii="Doulos SIL" w:hAnsi="Doulos SIL"/>
          <w:i/>
          <w:color w:val="0000FF"/>
        </w:rPr>
        <w:tab/>
        <w:t>sɔ́ɔ́</w:t>
      </w:r>
      <w:r>
        <w:tab/>
        <w:t>‘</w:t>
      </w:r>
      <w:r w:rsidR="00873A4F">
        <w:t>exit’</w:t>
      </w:r>
    </w:p>
    <w:p w14:paraId="5FBAFFE9" w14:textId="731E255F" w:rsidR="00D87649" w:rsidRPr="00713621" w:rsidRDefault="00D87649" w:rsidP="00873A4F">
      <w:pPr>
        <w:tabs>
          <w:tab w:val="clear" w:pos="369"/>
          <w:tab w:val="left" w:pos="720"/>
          <w:tab w:val="left" w:pos="1080"/>
          <w:tab w:val="left" w:pos="1710"/>
          <w:tab w:val="left" w:pos="2610"/>
          <w:tab w:val="left" w:pos="3960"/>
          <w:tab w:val="left" w:pos="5670"/>
          <w:tab w:val="left" w:pos="6390"/>
        </w:tabs>
      </w:pPr>
      <w:r>
        <w:tab/>
      </w:r>
      <w:r>
        <w:tab/>
      </w:r>
      <w:r w:rsidRPr="00B8501F">
        <w:rPr>
          <w:rFonts w:ascii="Doulos SIL" w:hAnsi="Doulos SIL"/>
          <w:i/>
          <w:color w:val="0000FF"/>
        </w:rPr>
        <w:t>sā</w:t>
      </w:r>
      <w:r w:rsidRPr="00B8501F">
        <w:rPr>
          <w:rFonts w:ascii="Doulos SIL" w:hAnsi="Doulos SIL"/>
          <w:i/>
          <w:color w:val="0000FF"/>
        </w:rPr>
        <w:tab/>
        <w:t>ēēⁿ sā</w:t>
      </w:r>
      <w:r w:rsidR="00997296" w:rsidRPr="00B8501F">
        <w:rPr>
          <w:rFonts w:ascii="Doulos SIL" w:hAnsi="Doulos SIL"/>
          <w:i/>
          <w:color w:val="0000FF"/>
        </w:rPr>
        <w:t xml:space="preserve"> </w:t>
      </w:r>
      <w:r w:rsidR="00997296" w:rsidRPr="00B8501F">
        <w:rPr>
          <w:rFonts w:ascii="Doulos SIL" w:hAnsi="Doulos SIL"/>
          <w:i/>
          <w:color w:val="0000FF"/>
        </w:rPr>
        <w:tab/>
        <w:t>bí</w:t>
      </w:r>
      <w:r w:rsidR="00873A4F" w:rsidRPr="00B8501F">
        <w:rPr>
          <w:rFonts w:ascii="Doulos SIL" w:hAnsi="Doulos SIL"/>
          <w:i/>
          <w:color w:val="0000FF"/>
        </w:rPr>
        <w:t xml:space="preserve"> sā=rɛ̄ʔ</w:t>
      </w:r>
      <w:r w:rsidRPr="00B8501F">
        <w:rPr>
          <w:rFonts w:ascii="Doulos SIL" w:hAnsi="Doulos SIL"/>
          <w:i/>
          <w:color w:val="0000FF"/>
        </w:rPr>
        <w:tab/>
      </w:r>
      <w:r w:rsidR="00997296" w:rsidRPr="00B8501F">
        <w:rPr>
          <w:rFonts w:ascii="Doulos SIL" w:hAnsi="Doulos SIL"/>
          <w:i/>
          <w:color w:val="0000FF"/>
        </w:rPr>
        <w:t>ēēⁿ bí</w:t>
      </w:r>
      <w:r w:rsidR="00873A4F" w:rsidRPr="00B8501F">
        <w:rPr>
          <w:rFonts w:ascii="Doulos SIL" w:hAnsi="Doulos SIL"/>
          <w:i/>
          <w:color w:val="0000FF"/>
        </w:rPr>
        <w:t xml:space="preserve"> sā=rɛ̄ʔ</w:t>
      </w:r>
      <w:r w:rsidRPr="00B8501F">
        <w:rPr>
          <w:rFonts w:ascii="Doulos SIL" w:hAnsi="Doulos SIL"/>
          <w:i/>
          <w:color w:val="0000FF"/>
        </w:rPr>
        <w:tab/>
      </w:r>
      <w:r w:rsidR="00997296" w:rsidRPr="00B8501F">
        <w:rPr>
          <w:rFonts w:ascii="Doulos SIL" w:hAnsi="Doulos SIL"/>
          <w:i/>
          <w:color w:val="0000FF"/>
        </w:rPr>
        <w:t>sáá</w:t>
      </w:r>
      <w:r w:rsidRPr="00B8501F">
        <w:rPr>
          <w:rFonts w:ascii="Doulos SIL" w:hAnsi="Doulos SIL"/>
          <w:i/>
          <w:color w:val="0000FF"/>
        </w:rPr>
        <w:tab/>
      </w:r>
      <w:r w:rsidRPr="00713621">
        <w:t>‘come’</w:t>
      </w:r>
    </w:p>
    <w:p w14:paraId="15AA76C8" w14:textId="10FA93E9" w:rsidR="00D87649" w:rsidRPr="00713621" w:rsidRDefault="00D87649" w:rsidP="00873A4F">
      <w:pPr>
        <w:tabs>
          <w:tab w:val="clear" w:pos="369"/>
          <w:tab w:val="left" w:pos="720"/>
          <w:tab w:val="left" w:pos="1080"/>
          <w:tab w:val="left" w:pos="1710"/>
          <w:tab w:val="left" w:pos="2610"/>
          <w:tab w:val="left" w:pos="3960"/>
          <w:tab w:val="left" w:pos="5670"/>
          <w:tab w:val="left" w:pos="6390"/>
        </w:tabs>
      </w:pPr>
      <w:r>
        <w:tab/>
      </w:r>
      <w:r>
        <w:tab/>
        <w:t>kpāⁿ</w:t>
      </w:r>
      <w:r w:rsidR="00997296" w:rsidRPr="00B8501F">
        <w:rPr>
          <w:rFonts w:ascii="Doulos SIL" w:hAnsi="Doulos SIL"/>
          <w:i/>
          <w:color w:val="0000FF"/>
        </w:rPr>
        <w:t xml:space="preserve"> </w:t>
      </w:r>
      <w:r w:rsidR="00997296" w:rsidRPr="00B8501F">
        <w:rPr>
          <w:rFonts w:ascii="Doulos SIL" w:hAnsi="Doulos SIL"/>
          <w:i/>
          <w:color w:val="0000FF"/>
        </w:rPr>
        <w:tab/>
        <w:t xml:space="preserve">ēēⁿ </w:t>
      </w:r>
      <w:r w:rsidR="00873A4F" w:rsidRPr="00B8501F">
        <w:rPr>
          <w:rFonts w:ascii="Doulos SIL" w:hAnsi="Doulos SIL"/>
          <w:i/>
          <w:color w:val="0000FF"/>
        </w:rPr>
        <w:t>kpāⁿ</w:t>
      </w:r>
      <w:r w:rsidR="00997296" w:rsidRPr="00B8501F">
        <w:rPr>
          <w:rFonts w:ascii="Doulos SIL" w:hAnsi="Doulos SIL"/>
          <w:i/>
          <w:color w:val="0000FF"/>
        </w:rPr>
        <w:tab/>
        <w:t>bí</w:t>
      </w:r>
      <w:r w:rsidR="00873A4F" w:rsidRPr="00B8501F">
        <w:rPr>
          <w:rFonts w:ascii="Doulos SIL" w:hAnsi="Doulos SIL"/>
          <w:i/>
          <w:color w:val="0000FF"/>
        </w:rPr>
        <w:t xml:space="preserve"> kpāⁿ=nɛ̄ʔ</w:t>
      </w:r>
      <w:r w:rsidRPr="00B8501F">
        <w:rPr>
          <w:rFonts w:ascii="Doulos SIL" w:hAnsi="Doulos SIL"/>
          <w:i/>
          <w:color w:val="0000FF"/>
        </w:rPr>
        <w:tab/>
      </w:r>
      <w:r w:rsidR="00997296" w:rsidRPr="00B8501F">
        <w:rPr>
          <w:rFonts w:ascii="Doulos SIL" w:hAnsi="Doulos SIL"/>
          <w:i/>
          <w:color w:val="0000FF"/>
        </w:rPr>
        <w:t>ēēⁿ bí</w:t>
      </w:r>
      <w:r w:rsidR="00873A4F" w:rsidRPr="00B8501F">
        <w:rPr>
          <w:rFonts w:ascii="Doulos SIL" w:hAnsi="Doulos SIL"/>
          <w:i/>
          <w:color w:val="0000FF"/>
        </w:rPr>
        <w:t xml:space="preserve"> kpāⁿ=nɛ̄ʔ</w:t>
      </w:r>
      <w:r w:rsidRPr="00B8501F">
        <w:rPr>
          <w:rFonts w:ascii="Doulos SIL" w:hAnsi="Doulos SIL"/>
          <w:i/>
          <w:color w:val="0000FF"/>
        </w:rPr>
        <w:tab/>
      </w:r>
      <w:r w:rsidR="00997296" w:rsidRPr="00B8501F">
        <w:rPr>
          <w:rFonts w:ascii="Doulos SIL" w:hAnsi="Doulos SIL"/>
          <w:i/>
          <w:color w:val="0000FF"/>
        </w:rPr>
        <w:t>kpááⁿ</w:t>
      </w:r>
      <w:r>
        <w:tab/>
      </w:r>
      <w:r w:rsidRPr="00713621">
        <w:t>‘die’</w:t>
      </w:r>
    </w:p>
    <w:p w14:paraId="074C4447" w14:textId="2010F7AE" w:rsidR="00D87649" w:rsidRPr="00D87649" w:rsidRDefault="00D87649" w:rsidP="00873A4F">
      <w:pPr>
        <w:tabs>
          <w:tab w:val="clear" w:pos="369"/>
          <w:tab w:val="left" w:pos="720"/>
          <w:tab w:val="left" w:pos="1080"/>
          <w:tab w:val="left" w:pos="1710"/>
          <w:tab w:val="left" w:pos="2610"/>
          <w:tab w:val="left" w:pos="3960"/>
          <w:tab w:val="left" w:pos="5670"/>
          <w:tab w:val="left" w:pos="6390"/>
        </w:tabs>
      </w:pPr>
      <w:r>
        <w:tab/>
      </w:r>
      <w:r>
        <w:tab/>
      </w:r>
      <w:r w:rsidRPr="00B8501F">
        <w:rPr>
          <w:rFonts w:ascii="Doulos SIL" w:hAnsi="Doulos SIL"/>
          <w:i/>
          <w:color w:val="0000FF"/>
        </w:rPr>
        <w:t>fìdì</w:t>
      </w:r>
      <w:r w:rsidR="00997296" w:rsidRPr="00B8501F">
        <w:rPr>
          <w:rFonts w:ascii="Doulos SIL" w:hAnsi="Doulos SIL"/>
          <w:i/>
          <w:color w:val="0000FF"/>
        </w:rPr>
        <w:t xml:space="preserve"> </w:t>
      </w:r>
      <w:r w:rsidR="00997296" w:rsidRPr="00B8501F">
        <w:rPr>
          <w:rFonts w:ascii="Doulos SIL" w:hAnsi="Doulos SIL"/>
          <w:i/>
          <w:color w:val="0000FF"/>
        </w:rPr>
        <w:tab/>
        <w:t xml:space="preserve">ēēⁿ </w:t>
      </w:r>
      <w:r w:rsidR="00873A4F" w:rsidRPr="00B8501F">
        <w:rPr>
          <w:rFonts w:ascii="Doulos SIL" w:hAnsi="Doulos SIL"/>
          <w:i/>
          <w:color w:val="0000FF"/>
        </w:rPr>
        <w:t>fīdī</w:t>
      </w:r>
      <w:r w:rsidR="00997296" w:rsidRPr="00B8501F">
        <w:rPr>
          <w:rFonts w:ascii="Doulos SIL" w:hAnsi="Doulos SIL"/>
          <w:i/>
          <w:color w:val="0000FF"/>
        </w:rPr>
        <w:tab/>
        <w:t>bí</w:t>
      </w:r>
      <w:r w:rsidR="00873A4F" w:rsidRPr="00B8501F">
        <w:rPr>
          <w:rFonts w:ascii="Doulos SIL" w:hAnsi="Doulos SIL"/>
          <w:i/>
          <w:color w:val="0000FF"/>
        </w:rPr>
        <w:t xml:space="preserve"> fìdì=rɛ̄ʔ</w:t>
      </w:r>
      <w:r w:rsidRPr="00B8501F">
        <w:rPr>
          <w:rFonts w:ascii="Doulos SIL" w:hAnsi="Doulos SIL"/>
          <w:i/>
          <w:color w:val="0000FF"/>
        </w:rPr>
        <w:tab/>
      </w:r>
      <w:r w:rsidR="00997296" w:rsidRPr="00B8501F">
        <w:rPr>
          <w:rFonts w:ascii="Doulos SIL" w:hAnsi="Doulos SIL"/>
          <w:i/>
          <w:color w:val="0000FF"/>
        </w:rPr>
        <w:t>ēēⁿ bí</w:t>
      </w:r>
      <w:r w:rsidR="00873A4F" w:rsidRPr="00B8501F">
        <w:rPr>
          <w:rFonts w:ascii="Doulos SIL" w:hAnsi="Doulos SIL"/>
          <w:i/>
          <w:color w:val="0000FF"/>
        </w:rPr>
        <w:t xml:space="preserve"> fìdì=rɛ̄ʔ</w:t>
      </w:r>
      <w:r w:rsidRPr="00B8501F">
        <w:rPr>
          <w:rFonts w:ascii="Doulos SIL" w:hAnsi="Doulos SIL"/>
          <w:i/>
          <w:color w:val="0000FF"/>
        </w:rPr>
        <w:tab/>
      </w:r>
      <w:r w:rsidR="00997296" w:rsidRPr="00B8501F">
        <w:rPr>
          <w:rFonts w:ascii="Doulos SIL" w:hAnsi="Doulos SIL"/>
          <w:i/>
          <w:color w:val="0000FF"/>
        </w:rPr>
        <w:t>fìdɛ́</w:t>
      </w:r>
      <w:r w:rsidRPr="00B8501F">
        <w:rPr>
          <w:rFonts w:ascii="Doulos SIL" w:hAnsi="Doulos SIL"/>
          <w:i/>
          <w:color w:val="0000FF"/>
        </w:rPr>
        <w:tab/>
      </w:r>
      <w:r>
        <w:t>‘run’</w:t>
      </w:r>
    </w:p>
    <w:p w14:paraId="63CA494F" w14:textId="06DAA3A3" w:rsidR="00D87649" w:rsidRDefault="00D87649" w:rsidP="00873A4F">
      <w:pPr>
        <w:tabs>
          <w:tab w:val="clear" w:pos="369"/>
          <w:tab w:val="left" w:pos="720"/>
          <w:tab w:val="left" w:pos="1080"/>
          <w:tab w:val="left" w:pos="1710"/>
          <w:tab w:val="left" w:pos="2610"/>
          <w:tab w:val="left" w:pos="3960"/>
          <w:tab w:val="left" w:pos="5670"/>
          <w:tab w:val="left" w:pos="6390"/>
        </w:tabs>
      </w:pPr>
      <w:r w:rsidRPr="00B8501F">
        <w:rPr>
          <w:rFonts w:ascii="Doulos SIL" w:hAnsi="Doulos SIL"/>
          <w:i/>
          <w:color w:val="0000FF"/>
        </w:rPr>
        <w:tab/>
      </w:r>
      <w:r w:rsidRPr="00B8501F">
        <w:rPr>
          <w:rFonts w:ascii="Doulos SIL" w:hAnsi="Doulos SIL"/>
          <w:i/>
          <w:color w:val="0000FF"/>
        </w:rPr>
        <w:tab/>
        <w:t>táʔá</w:t>
      </w:r>
      <w:r w:rsidR="00997296" w:rsidRPr="00B8501F">
        <w:rPr>
          <w:rFonts w:ascii="Doulos SIL" w:hAnsi="Doulos SIL"/>
          <w:i/>
          <w:color w:val="0000FF"/>
        </w:rPr>
        <w:t xml:space="preserve"> </w:t>
      </w:r>
      <w:r w:rsidR="00997296" w:rsidRPr="00B8501F">
        <w:rPr>
          <w:rFonts w:ascii="Doulos SIL" w:hAnsi="Doulos SIL"/>
          <w:i/>
          <w:color w:val="0000FF"/>
        </w:rPr>
        <w:tab/>
        <w:t xml:space="preserve">ēēⁿ </w:t>
      </w:r>
      <w:r w:rsidR="00873A4F" w:rsidRPr="00B8501F">
        <w:rPr>
          <w:rFonts w:ascii="Doulos SIL" w:hAnsi="Doulos SIL"/>
          <w:i/>
          <w:color w:val="0000FF"/>
        </w:rPr>
        <w:t>tāʔā</w:t>
      </w:r>
      <w:r w:rsidR="00997296" w:rsidRPr="00B8501F">
        <w:rPr>
          <w:rFonts w:ascii="Doulos SIL" w:hAnsi="Doulos SIL"/>
          <w:i/>
          <w:color w:val="0000FF"/>
        </w:rPr>
        <w:tab/>
        <w:t>bí</w:t>
      </w:r>
      <w:r w:rsidR="00873A4F" w:rsidRPr="00B8501F">
        <w:rPr>
          <w:rFonts w:ascii="Doulos SIL" w:hAnsi="Doulos SIL"/>
          <w:i/>
          <w:color w:val="0000FF"/>
        </w:rPr>
        <w:t xml:space="preserve"> tāʔā=rɛ̄ʔ</w:t>
      </w:r>
      <w:r w:rsidRPr="00B8501F">
        <w:rPr>
          <w:rFonts w:ascii="Doulos SIL" w:hAnsi="Doulos SIL"/>
          <w:i/>
          <w:color w:val="0000FF"/>
        </w:rPr>
        <w:tab/>
      </w:r>
      <w:r w:rsidR="00997296" w:rsidRPr="00B8501F">
        <w:rPr>
          <w:rFonts w:ascii="Doulos SIL" w:hAnsi="Doulos SIL"/>
          <w:i/>
          <w:color w:val="0000FF"/>
        </w:rPr>
        <w:t>ēēⁿ bí</w:t>
      </w:r>
      <w:r w:rsidR="00873A4F" w:rsidRPr="00B8501F">
        <w:rPr>
          <w:rFonts w:ascii="Doulos SIL" w:hAnsi="Doulos SIL"/>
          <w:i/>
          <w:color w:val="0000FF"/>
        </w:rPr>
        <w:t xml:space="preserve"> tāʔā=rɛ̄ʔ</w:t>
      </w:r>
      <w:r w:rsidRPr="00B8501F">
        <w:rPr>
          <w:rFonts w:ascii="Doulos SIL" w:hAnsi="Doulos SIL"/>
          <w:i/>
          <w:color w:val="0000FF"/>
        </w:rPr>
        <w:tab/>
      </w:r>
      <w:r w:rsidR="00997296" w:rsidRPr="00B8501F">
        <w:rPr>
          <w:rFonts w:ascii="Doulos SIL" w:hAnsi="Doulos SIL"/>
          <w:i/>
          <w:color w:val="0000FF"/>
        </w:rPr>
        <w:t>táʔá</w:t>
      </w:r>
      <w:r w:rsidRPr="00B8501F">
        <w:rPr>
          <w:rFonts w:ascii="Doulos SIL" w:hAnsi="Doulos SIL"/>
          <w:i/>
          <w:color w:val="0000FF"/>
        </w:rPr>
        <w:tab/>
      </w:r>
      <w:r>
        <w:t>‘go’</w:t>
      </w:r>
      <w:r>
        <w:tab/>
      </w:r>
    </w:p>
    <w:p w14:paraId="2CEE4B8E" w14:textId="77777777" w:rsidR="00194034" w:rsidRDefault="00194034" w:rsidP="00873A4F">
      <w:pPr>
        <w:tabs>
          <w:tab w:val="clear" w:pos="369"/>
          <w:tab w:val="left" w:pos="720"/>
          <w:tab w:val="left" w:pos="1080"/>
          <w:tab w:val="left" w:pos="1710"/>
          <w:tab w:val="left" w:pos="2610"/>
          <w:tab w:val="left" w:pos="3960"/>
          <w:tab w:val="left" w:pos="5670"/>
          <w:tab w:val="left" w:pos="6390"/>
        </w:tabs>
      </w:pPr>
    </w:p>
    <w:p w14:paraId="4CD55962" w14:textId="4164CE00" w:rsidR="00194034" w:rsidRDefault="00194034" w:rsidP="00873A4F">
      <w:pPr>
        <w:tabs>
          <w:tab w:val="clear" w:pos="369"/>
          <w:tab w:val="left" w:pos="720"/>
          <w:tab w:val="left" w:pos="1080"/>
          <w:tab w:val="left" w:pos="1710"/>
          <w:tab w:val="left" w:pos="2610"/>
          <w:tab w:val="left" w:pos="3960"/>
          <w:tab w:val="left" w:pos="5670"/>
          <w:tab w:val="left" w:pos="6390"/>
        </w:tabs>
      </w:pPr>
      <w:r>
        <w:tab/>
        <w:t>b. imperfective L</w:t>
      </w:r>
      <w:r>
        <w:noBreakHyphen/>
        <w:t>toned</w:t>
      </w:r>
    </w:p>
    <w:p w14:paraId="250FE5CB" w14:textId="76220FB2" w:rsidR="00194034" w:rsidRDefault="00194034" w:rsidP="00873A4F">
      <w:pPr>
        <w:tabs>
          <w:tab w:val="clear" w:pos="369"/>
          <w:tab w:val="left" w:pos="720"/>
          <w:tab w:val="left" w:pos="1080"/>
          <w:tab w:val="left" w:pos="1710"/>
          <w:tab w:val="left" w:pos="2610"/>
          <w:tab w:val="left" w:pos="3960"/>
          <w:tab w:val="left" w:pos="5670"/>
          <w:tab w:val="left" w:pos="6390"/>
        </w:tabs>
      </w:pPr>
      <w:r w:rsidRPr="00B8501F">
        <w:rPr>
          <w:rFonts w:ascii="Doulos SIL" w:hAnsi="Doulos SIL"/>
          <w:i/>
          <w:color w:val="0000FF"/>
        </w:rPr>
        <w:tab/>
      </w:r>
      <w:r w:rsidRPr="00B8501F">
        <w:rPr>
          <w:rFonts w:ascii="Doulos SIL" w:hAnsi="Doulos SIL"/>
          <w:i/>
          <w:color w:val="0000FF"/>
        </w:rPr>
        <w:tab/>
        <w:t>bà</w:t>
      </w:r>
      <w:r w:rsidRPr="00B8501F">
        <w:rPr>
          <w:rFonts w:ascii="Doulos SIL" w:hAnsi="Doulos SIL"/>
          <w:i/>
          <w:color w:val="0000FF"/>
        </w:rPr>
        <w:tab/>
        <w:t xml:space="preserve">ēēⁿ </w:t>
      </w:r>
      <w:r w:rsidR="00873A4F" w:rsidRPr="00B8501F">
        <w:rPr>
          <w:rFonts w:ascii="Doulos SIL" w:hAnsi="Doulos SIL"/>
          <w:i/>
          <w:color w:val="0000FF"/>
        </w:rPr>
        <w:t>bā</w:t>
      </w:r>
      <w:r w:rsidRPr="00B8501F">
        <w:rPr>
          <w:rFonts w:ascii="Doulos SIL" w:hAnsi="Doulos SIL"/>
          <w:i/>
          <w:color w:val="0000FF"/>
        </w:rPr>
        <w:tab/>
        <w:t>bí</w:t>
      </w:r>
      <w:r w:rsidR="00873A4F" w:rsidRPr="00B8501F">
        <w:rPr>
          <w:rFonts w:ascii="Doulos SIL" w:hAnsi="Doulos SIL"/>
          <w:i/>
          <w:color w:val="0000FF"/>
        </w:rPr>
        <w:t xml:space="preserve"> bà=rɛ̄ʔ</w:t>
      </w:r>
      <w:r w:rsidRPr="00B8501F">
        <w:rPr>
          <w:rFonts w:ascii="Doulos SIL" w:hAnsi="Doulos SIL"/>
          <w:i/>
          <w:color w:val="0000FF"/>
        </w:rPr>
        <w:tab/>
        <w:t>ēēⁿ bí</w:t>
      </w:r>
      <w:r w:rsidR="00873A4F" w:rsidRPr="00B8501F">
        <w:rPr>
          <w:rFonts w:ascii="Doulos SIL" w:hAnsi="Doulos SIL"/>
          <w:i/>
          <w:color w:val="0000FF"/>
        </w:rPr>
        <w:t xml:space="preserve"> bà=rɛ̄ʔ</w:t>
      </w:r>
      <w:r w:rsidRPr="00B8501F">
        <w:rPr>
          <w:rFonts w:ascii="Doulos SIL" w:hAnsi="Doulos SIL"/>
          <w:i/>
          <w:color w:val="0000FF"/>
        </w:rPr>
        <w:tab/>
        <w:t>bàà</w:t>
      </w:r>
      <w:r w:rsidRPr="00B8501F">
        <w:rPr>
          <w:rFonts w:ascii="Doulos SIL" w:hAnsi="Doulos SIL"/>
          <w:i/>
          <w:color w:val="0000FF"/>
        </w:rPr>
        <w:tab/>
      </w:r>
      <w:r>
        <w:t>‘fall’</w:t>
      </w:r>
    </w:p>
    <w:p w14:paraId="13E3FD2F" w14:textId="1FF0E144" w:rsidR="00D87649" w:rsidRPr="00713621" w:rsidRDefault="00D87649" w:rsidP="00873A4F">
      <w:pPr>
        <w:tabs>
          <w:tab w:val="clear" w:pos="369"/>
          <w:tab w:val="left" w:pos="720"/>
          <w:tab w:val="left" w:pos="1080"/>
          <w:tab w:val="left" w:pos="1710"/>
          <w:tab w:val="left" w:pos="2610"/>
          <w:tab w:val="left" w:pos="3960"/>
          <w:tab w:val="left" w:pos="5670"/>
          <w:tab w:val="left" w:pos="6390"/>
        </w:tabs>
      </w:pPr>
      <w:r>
        <w:tab/>
      </w:r>
      <w:r>
        <w:tab/>
      </w:r>
      <w:r w:rsidRPr="00B8501F">
        <w:rPr>
          <w:rFonts w:ascii="Doulos SIL" w:hAnsi="Doulos SIL"/>
          <w:i/>
          <w:color w:val="0000FF"/>
        </w:rPr>
        <w:t>dàʔà</w:t>
      </w:r>
      <w:r w:rsidR="00997296" w:rsidRPr="00B8501F">
        <w:rPr>
          <w:rFonts w:ascii="Doulos SIL" w:hAnsi="Doulos SIL"/>
          <w:i/>
          <w:color w:val="0000FF"/>
        </w:rPr>
        <w:t xml:space="preserve"> </w:t>
      </w:r>
      <w:r w:rsidR="00997296" w:rsidRPr="00B8501F">
        <w:rPr>
          <w:rFonts w:ascii="Doulos SIL" w:hAnsi="Doulos SIL"/>
          <w:i/>
          <w:color w:val="0000FF"/>
        </w:rPr>
        <w:tab/>
        <w:t xml:space="preserve">ēēⁿ </w:t>
      </w:r>
      <w:r w:rsidR="00873A4F" w:rsidRPr="00B8501F">
        <w:rPr>
          <w:rFonts w:ascii="Doulos SIL" w:hAnsi="Doulos SIL"/>
          <w:i/>
          <w:color w:val="0000FF"/>
        </w:rPr>
        <w:t>dāʔā</w:t>
      </w:r>
      <w:r w:rsidR="00997296" w:rsidRPr="00B8501F">
        <w:rPr>
          <w:rFonts w:ascii="Doulos SIL" w:hAnsi="Doulos SIL"/>
          <w:i/>
          <w:color w:val="0000FF"/>
        </w:rPr>
        <w:tab/>
        <w:t>bí</w:t>
      </w:r>
      <w:r w:rsidR="00873A4F" w:rsidRPr="00B8501F">
        <w:rPr>
          <w:rFonts w:ascii="Doulos SIL" w:hAnsi="Doulos SIL"/>
          <w:i/>
          <w:color w:val="0000FF"/>
        </w:rPr>
        <w:t xml:space="preserve"> dàʔà=rɛ̄ʔ</w:t>
      </w:r>
      <w:r w:rsidRPr="00B8501F">
        <w:rPr>
          <w:rFonts w:ascii="Doulos SIL" w:hAnsi="Doulos SIL"/>
          <w:i/>
          <w:color w:val="0000FF"/>
        </w:rPr>
        <w:tab/>
      </w:r>
      <w:r w:rsidR="00997296" w:rsidRPr="00B8501F">
        <w:rPr>
          <w:rFonts w:ascii="Doulos SIL" w:hAnsi="Doulos SIL"/>
          <w:i/>
          <w:color w:val="0000FF"/>
        </w:rPr>
        <w:t>ēēⁿ bí</w:t>
      </w:r>
      <w:r w:rsidR="00873A4F" w:rsidRPr="00B8501F">
        <w:rPr>
          <w:rFonts w:ascii="Doulos SIL" w:hAnsi="Doulos SIL"/>
          <w:i/>
          <w:color w:val="0000FF"/>
        </w:rPr>
        <w:t xml:space="preserve"> dàʔà=rɛ̄ʔ</w:t>
      </w:r>
      <w:r w:rsidRPr="00B8501F">
        <w:rPr>
          <w:rFonts w:ascii="Doulos SIL" w:hAnsi="Doulos SIL"/>
          <w:i/>
          <w:color w:val="0000FF"/>
        </w:rPr>
        <w:tab/>
      </w:r>
      <w:r w:rsidR="00997296" w:rsidRPr="00B8501F">
        <w:rPr>
          <w:rFonts w:ascii="Doulos SIL" w:hAnsi="Doulos SIL"/>
          <w:i/>
          <w:color w:val="0000FF"/>
        </w:rPr>
        <w:t>dàʔà</w:t>
      </w:r>
      <w:r w:rsidRPr="00B8501F">
        <w:rPr>
          <w:rFonts w:ascii="Doulos SIL" w:hAnsi="Doulos SIL"/>
          <w:i/>
          <w:color w:val="0000FF"/>
        </w:rPr>
        <w:tab/>
      </w:r>
      <w:r w:rsidRPr="00713621">
        <w:t>‘escape’</w:t>
      </w:r>
    </w:p>
    <w:p w14:paraId="533FB4B5" w14:textId="77777777" w:rsidR="00194034" w:rsidRPr="00B8501F" w:rsidRDefault="00194034" w:rsidP="00873A4F">
      <w:pPr>
        <w:tabs>
          <w:tab w:val="clear" w:pos="369"/>
          <w:tab w:val="left" w:pos="720"/>
          <w:tab w:val="left" w:pos="1080"/>
          <w:tab w:val="left" w:pos="1710"/>
          <w:tab w:val="left" w:pos="2610"/>
          <w:tab w:val="left" w:pos="3960"/>
          <w:tab w:val="left" w:pos="5670"/>
          <w:tab w:val="left" w:pos="6390"/>
        </w:tabs>
        <w:rPr>
          <w:rFonts w:ascii="Doulos SIL" w:hAnsi="Doulos SIL"/>
          <w:i/>
          <w:color w:val="0000FF"/>
        </w:rPr>
      </w:pPr>
    </w:p>
    <w:p w14:paraId="4E04745F" w14:textId="74490D35" w:rsidR="00194034" w:rsidRPr="00B8501F" w:rsidRDefault="00194034" w:rsidP="00873A4F">
      <w:pPr>
        <w:tabs>
          <w:tab w:val="clear" w:pos="369"/>
          <w:tab w:val="left" w:pos="720"/>
          <w:tab w:val="left" w:pos="1080"/>
          <w:tab w:val="left" w:pos="1710"/>
          <w:tab w:val="left" w:pos="2610"/>
          <w:tab w:val="left" w:pos="3960"/>
          <w:tab w:val="left" w:pos="5670"/>
          <w:tab w:val="left" w:pos="6390"/>
        </w:tabs>
        <w:rPr>
          <w:rFonts w:ascii="Doulos SIL" w:hAnsi="Doulos SIL"/>
          <w:i/>
          <w:color w:val="0000FF"/>
        </w:rPr>
      </w:pPr>
      <w:r w:rsidRPr="00B8501F">
        <w:rPr>
          <w:rFonts w:ascii="Doulos SIL" w:hAnsi="Doulos SIL"/>
          <w:i/>
          <w:color w:val="0000FF"/>
        </w:rPr>
        <w:t xml:space="preserve"> </w:t>
      </w:r>
      <w:r w:rsidRPr="00B8501F">
        <w:rPr>
          <w:rFonts w:ascii="Doulos SIL" w:hAnsi="Doulos SIL"/>
          <w:i/>
          <w:color w:val="0000FF"/>
        </w:rPr>
        <w:tab/>
        <w:t>c. imperfective contour-toned</w:t>
      </w:r>
    </w:p>
    <w:p w14:paraId="54DB92C3" w14:textId="65260814" w:rsidR="00D87649" w:rsidRDefault="00D87649" w:rsidP="00873A4F">
      <w:pPr>
        <w:tabs>
          <w:tab w:val="clear" w:pos="369"/>
          <w:tab w:val="left" w:pos="720"/>
          <w:tab w:val="left" w:pos="1080"/>
          <w:tab w:val="left" w:pos="1710"/>
          <w:tab w:val="left" w:pos="2610"/>
          <w:tab w:val="left" w:pos="3960"/>
          <w:tab w:val="left" w:pos="5670"/>
          <w:tab w:val="left" w:pos="6390"/>
        </w:tabs>
      </w:pPr>
      <w:r w:rsidRPr="00B8501F">
        <w:rPr>
          <w:rFonts w:ascii="Doulos SIL" w:hAnsi="Doulos SIL"/>
          <w:i/>
          <w:color w:val="0000FF"/>
        </w:rPr>
        <w:tab/>
      </w:r>
      <w:r w:rsidRPr="00B8501F">
        <w:rPr>
          <w:rFonts w:ascii="Doulos SIL" w:hAnsi="Doulos SIL"/>
          <w:i/>
          <w:color w:val="0000FF"/>
        </w:rPr>
        <w:tab/>
        <w:t>mīīlì</w:t>
      </w:r>
      <w:r w:rsidR="00997296" w:rsidRPr="00B8501F">
        <w:rPr>
          <w:rFonts w:ascii="Doulos SIL" w:hAnsi="Doulos SIL"/>
          <w:i/>
          <w:color w:val="0000FF"/>
        </w:rPr>
        <w:t xml:space="preserve"> </w:t>
      </w:r>
      <w:r w:rsidR="00997296" w:rsidRPr="00B8501F">
        <w:rPr>
          <w:rFonts w:ascii="Doulos SIL" w:hAnsi="Doulos SIL"/>
          <w:i/>
          <w:color w:val="0000FF"/>
        </w:rPr>
        <w:tab/>
        <w:t xml:space="preserve">ēēⁿ </w:t>
      </w:r>
      <w:r w:rsidR="00873A4F" w:rsidRPr="00B8501F">
        <w:rPr>
          <w:rFonts w:ascii="Doulos SIL" w:hAnsi="Doulos SIL"/>
          <w:i/>
          <w:color w:val="0000FF"/>
        </w:rPr>
        <w:t>mīīlì</w:t>
      </w:r>
      <w:r w:rsidR="00997296" w:rsidRPr="00B8501F">
        <w:rPr>
          <w:rFonts w:ascii="Doulos SIL" w:hAnsi="Doulos SIL"/>
          <w:i/>
          <w:color w:val="0000FF"/>
        </w:rPr>
        <w:tab/>
        <w:t>bí</w:t>
      </w:r>
      <w:r w:rsidR="00873A4F" w:rsidRPr="00B8501F">
        <w:rPr>
          <w:rFonts w:ascii="Doulos SIL" w:hAnsi="Doulos SIL"/>
          <w:i/>
          <w:color w:val="0000FF"/>
        </w:rPr>
        <w:t xml:space="preserve"> mīīlī=rēʔ</w:t>
      </w:r>
      <w:r w:rsidRPr="00B8501F">
        <w:rPr>
          <w:rFonts w:ascii="Doulos SIL" w:hAnsi="Doulos SIL"/>
          <w:i/>
          <w:color w:val="0000FF"/>
        </w:rPr>
        <w:tab/>
      </w:r>
      <w:r w:rsidR="00997296" w:rsidRPr="00B8501F">
        <w:rPr>
          <w:rFonts w:ascii="Doulos SIL" w:hAnsi="Doulos SIL"/>
          <w:i/>
          <w:color w:val="0000FF"/>
        </w:rPr>
        <w:t>ēēⁿ bí</w:t>
      </w:r>
      <w:r w:rsidR="00873A4F" w:rsidRPr="00B8501F">
        <w:rPr>
          <w:rFonts w:ascii="Doulos SIL" w:hAnsi="Doulos SIL"/>
          <w:i/>
          <w:color w:val="0000FF"/>
        </w:rPr>
        <w:t xml:space="preserve"> mīīlī=rēʔ</w:t>
      </w:r>
      <w:r w:rsidRPr="00B8501F">
        <w:rPr>
          <w:rFonts w:ascii="Doulos SIL" w:hAnsi="Doulos SIL"/>
          <w:i/>
          <w:color w:val="0000FF"/>
        </w:rPr>
        <w:tab/>
      </w:r>
      <w:r w:rsidR="00997296" w:rsidRPr="00B8501F">
        <w:rPr>
          <w:rFonts w:ascii="Doulos SIL" w:hAnsi="Doulos SIL"/>
          <w:i/>
          <w:color w:val="0000FF"/>
        </w:rPr>
        <w:t>míílí-yà</w:t>
      </w:r>
      <w:r w:rsidRPr="00B8501F">
        <w:rPr>
          <w:rFonts w:ascii="Doulos SIL" w:hAnsi="Doulos SIL"/>
          <w:i/>
          <w:color w:val="0000FF"/>
        </w:rPr>
        <w:tab/>
      </w:r>
      <w:r>
        <w:t>‘think’</w:t>
      </w:r>
    </w:p>
    <w:p w14:paraId="449165FD" w14:textId="1EA5DCB5" w:rsidR="00D87649" w:rsidRDefault="00D87649" w:rsidP="00873A4F">
      <w:pPr>
        <w:tabs>
          <w:tab w:val="clear" w:pos="369"/>
          <w:tab w:val="left" w:pos="720"/>
          <w:tab w:val="left" w:pos="1080"/>
          <w:tab w:val="left" w:pos="1710"/>
          <w:tab w:val="left" w:pos="2610"/>
          <w:tab w:val="left" w:pos="3960"/>
          <w:tab w:val="left" w:pos="5670"/>
          <w:tab w:val="left" w:pos="6390"/>
        </w:tabs>
      </w:pPr>
      <w:r>
        <w:tab/>
      </w:r>
      <w:r>
        <w:tab/>
      </w:r>
      <w:r w:rsidRPr="00B8501F">
        <w:rPr>
          <w:rFonts w:ascii="Doulos SIL" w:hAnsi="Doulos SIL"/>
          <w:i/>
          <w:color w:val="0000FF"/>
        </w:rPr>
        <w:t>jìímà</w:t>
      </w:r>
      <w:r w:rsidR="00997296" w:rsidRPr="00B8501F">
        <w:rPr>
          <w:rFonts w:ascii="Doulos SIL" w:hAnsi="Doulos SIL"/>
          <w:i/>
          <w:color w:val="0000FF"/>
        </w:rPr>
        <w:t xml:space="preserve"> </w:t>
      </w:r>
      <w:r w:rsidR="00997296" w:rsidRPr="00B8501F">
        <w:rPr>
          <w:rFonts w:ascii="Doulos SIL" w:hAnsi="Doulos SIL"/>
          <w:i/>
          <w:color w:val="0000FF"/>
        </w:rPr>
        <w:tab/>
        <w:t xml:space="preserve">ēēⁿ </w:t>
      </w:r>
      <w:r w:rsidR="00873A4F" w:rsidRPr="00B8501F">
        <w:rPr>
          <w:rFonts w:ascii="Doulos SIL" w:hAnsi="Doulos SIL"/>
          <w:i/>
          <w:color w:val="0000FF"/>
        </w:rPr>
        <w:t>jīīmà</w:t>
      </w:r>
      <w:r w:rsidR="00997296" w:rsidRPr="00B8501F">
        <w:rPr>
          <w:rFonts w:ascii="Doulos SIL" w:hAnsi="Doulos SIL"/>
          <w:i/>
          <w:color w:val="0000FF"/>
        </w:rPr>
        <w:tab/>
        <w:t>bí</w:t>
      </w:r>
      <w:r w:rsidR="00873A4F" w:rsidRPr="00B8501F">
        <w:rPr>
          <w:rFonts w:ascii="Doulos SIL" w:hAnsi="Doulos SIL"/>
          <w:i/>
          <w:color w:val="0000FF"/>
        </w:rPr>
        <w:t xml:space="preserve"> jìímà=nɛ̄ʔ</w:t>
      </w:r>
      <w:r w:rsidRPr="00B8501F">
        <w:rPr>
          <w:rFonts w:ascii="Doulos SIL" w:hAnsi="Doulos SIL"/>
          <w:i/>
          <w:color w:val="0000FF"/>
        </w:rPr>
        <w:tab/>
      </w:r>
      <w:r w:rsidR="00997296" w:rsidRPr="00B8501F">
        <w:rPr>
          <w:rFonts w:ascii="Doulos SIL" w:hAnsi="Doulos SIL"/>
          <w:i/>
          <w:color w:val="0000FF"/>
        </w:rPr>
        <w:t>ēēⁿ bí</w:t>
      </w:r>
      <w:r w:rsidR="00873A4F" w:rsidRPr="00B8501F">
        <w:rPr>
          <w:rFonts w:ascii="Doulos SIL" w:hAnsi="Doulos SIL"/>
          <w:i/>
          <w:color w:val="0000FF"/>
        </w:rPr>
        <w:t xml:space="preserve"> jìímà=nɛ̄ʔ</w:t>
      </w:r>
      <w:r w:rsidRPr="00B8501F">
        <w:rPr>
          <w:rFonts w:ascii="Doulos SIL" w:hAnsi="Doulos SIL"/>
          <w:i/>
          <w:color w:val="0000FF"/>
        </w:rPr>
        <w:tab/>
        <w:t>jìímàà</w:t>
      </w:r>
      <w:r>
        <w:tab/>
        <w:t>‘weep’</w:t>
      </w:r>
    </w:p>
    <w:p w14:paraId="7EAA9134" w14:textId="5F6ADBEB" w:rsidR="00D87649" w:rsidRDefault="00D87649" w:rsidP="00873A4F">
      <w:pPr>
        <w:tabs>
          <w:tab w:val="clear" w:pos="369"/>
          <w:tab w:val="left" w:pos="720"/>
          <w:tab w:val="left" w:pos="1080"/>
          <w:tab w:val="left" w:pos="1710"/>
          <w:tab w:val="left" w:pos="2610"/>
          <w:tab w:val="left" w:pos="3960"/>
          <w:tab w:val="left" w:pos="5670"/>
          <w:tab w:val="left" w:pos="6390"/>
        </w:tabs>
      </w:pPr>
      <w:r>
        <w:tab/>
      </w:r>
      <w:r>
        <w:tab/>
      </w:r>
      <w:r w:rsidR="00873A4F" w:rsidRPr="00B8501F">
        <w:rPr>
          <w:rFonts w:ascii="Doulos SIL" w:hAnsi="Doulos SIL"/>
          <w:i/>
          <w:color w:val="0000FF"/>
        </w:rPr>
        <w:t>sìdá</w:t>
      </w:r>
      <w:r w:rsidR="00997296" w:rsidRPr="00B8501F">
        <w:rPr>
          <w:rFonts w:ascii="Doulos SIL" w:hAnsi="Doulos SIL"/>
          <w:i/>
          <w:color w:val="0000FF"/>
        </w:rPr>
        <w:t xml:space="preserve"> </w:t>
      </w:r>
      <w:r w:rsidR="00997296" w:rsidRPr="00B8501F">
        <w:rPr>
          <w:rFonts w:ascii="Doulos SIL" w:hAnsi="Doulos SIL"/>
          <w:i/>
          <w:color w:val="0000FF"/>
        </w:rPr>
        <w:tab/>
        <w:t xml:space="preserve">ēēⁿ </w:t>
      </w:r>
      <w:r w:rsidR="00873A4F" w:rsidRPr="00B8501F">
        <w:rPr>
          <w:rFonts w:ascii="Doulos SIL" w:hAnsi="Doulos SIL"/>
          <w:i/>
          <w:color w:val="0000FF"/>
        </w:rPr>
        <w:t>sīdā</w:t>
      </w:r>
      <w:r w:rsidR="00997296" w:rsidRPr="00B8501F">
        <w:rPr>
          <w:rFonts w:ascii="Doulos SIL" w:hAnsi="Doulos SIL"/>
          <w:i/>
          <w:color w:val="0000FF"/>
        </w:rPr>
        <w:tab/>
        <w:t>bí</w:t>
      </w:r>
      <w:r w:rsidR="00873A4F" w:rsidRPr="00B8501F">
        <w:rPr>
          <w:rFonts w:ascii="Doulos SIL" w:hAnsi="Doulos SIL"/>
          <w:i/>
          <w:color w:val="0000FF"/>
        </w:rPr>
        <w:t xml:space="preserve"> sìdà=rɛ̄ʔ</w:t>
      </w:r>
      <w:r w:rsidR="00997296" w:rsidRPr="00B8501F">
        <w:rPr>
          <w:rFonts w:ascii="Doulos SIL" w:hAnsi="Doulos SIL"/>
          <w:i/>
          <w:color w:val="0000FF"/>
        </w:rPr>
        <w:tab/>
        <w:t>ēēⁿ bí</w:t>
      </w:r>
      <w:r w:rsidR="00873A4F" w:rsidRPr="00B8501F">
        <w:rPr>
          <w:rFonts w:ascii="Doulos SIL" w:hAnsi="Doulos SIL"/>
          <w:i/>
          <w:color w:val="0000FF"/>
        </w:rPr>
        <w:t xml:space="preserve"> sìdà=rɛ̄ʔ</w:t>
      </w:r>
      <w:r w:rsidR="00997296" w:rsidRPr="00B8501F">
        <w:rPr>
          <w:rFonts w:ascii="Doulos SIL" w:hAnsi="Doulos SIL"/>
          <w:i/>
          <w:color w:val="0000FF"/>
        </w:rPr>
        <w:tab/>
        <w:t>sìdánà</w:t>
      </w:r>
      <w:r w:rsidR="00997296">
        <w:tab/>
        <w:t>‘ascend’</w:t>
      </w:r>
    </w:p>
    <w:p w14:paraId="15B57187" w14:textId="3A7F99A2" w:rsidR="00997296" w:rsidRDefault="00997296" w:rsidP="00873A4F">
      <w:pPr>
        <w:tabs>
          <w:tab w:val="clear" w:pos="369"/>
          <w:tab w:val="left" w:pos="720"/>
          <w:tab w:val="left" w:pos="1080"/>
          <w:tab w:val="left" w:pos="1710"/>
          <w:tab w:val="left" w:pos="2610"/>
          <w:tab w:val="left" w:pos="3960"/>
          <w:tab w:val="left" w:pos="5670"/>
          <w:tab w:val="left" w:pos="6390"/>
        </w:tabs>
      </w:pPr>
      <w:r>
        <w:tab/>
      </w:r>
      <w:r>
        <w:tab/>
      </w:r>
      <w:r w:rsidRPr="00B8501F">
        <w:rPr>
          <w:rFonts w:ascii="Doulos SIL" w:hAnsi="Doulos SIL"/>
          <w:i/>
          <w:color w:val="0000FF"/>
        </w:rPr>
        <w:t xml:space="preserve">jàʔáⁿ </w:t>
      </w:r>
      <w:r w:rsidRPr="00B8501F">
        <w:rPr>
          <w:rFonts w:ascii="Doulos SIL" w:hAnsi="Doulos SIL"/>
          <w:i/>
          <w:color w:val="0000FF"/>
        </w:rPr>
        <w:tab/>
        <w:t xml:space="preserve">ēēⁿ </w:t>
      </w:r>
      <w:r w:rsidR="00873A4F" w:rsidRPr="00B8501F">
        <w:rPr>
          <w:rFonts w:ascii="Doulos SIL" w:hAnsi="Doulos SIL"/>
          <w:i/>
          <w:color w:val="0000FF"/>
        </w:rPr>
        <w:t>jāʔāⁿ</w:t>
      </w:r>
      <w:r w:rsidRPr="00B8501F">
        <w:rPr>
          <w:rFonts w:ascii="Doulos SIL" w:hAnsi="Doulos SIL"/>
          <w:i/>
          <w:color w:val="0000FF"/>
        </w:rPr>
        <w:tab/>
        <w:t>bí</w:t>
      </w:r>
      <w:r w:rsidR="00873A4F" w:rsidRPr="00B8501F">
        <w:rPr>
          <w:rFonts w:ascii="Doulos SIL" w:hAnsi="Doulos SIL"/>
          <w:i/>
          <w:color w:val="0000FF"/>
        </w:rPr>
        <w:t xml:space="preserve"> jàʔà=nɛ̄ʔ</w:t>
      </w:r>
      <w:r w:rsidRPr="00B8501F">
        <w:rPr>
          <w:rFonts w:ascii="Doulos SIL" w:hAnsi="Doulos SIL"/>
          <w:i/>
          <w:color w:val="0000FF"/>
        </w:rPr>
        <w:tab/>
        <w:t>ēēⁿ bí</w:t>
      </w:r>
      <w:r w:rsidR="00873A4F" w:rsidRPr="00B8501F">
        <w:rPr>
          <w:rFonts w:ascii="Doulos SIL" w:hAnsi="Doulos SIL"/>
          <w:i/>
          <w:color w:val="0000FF"/>
        </w:rPr>
        <w:t xml:space="preserve"> jàʔà=nɛ̄ʔ</w:t>
      </w:r>
      <w:r w:rsidRPr="00B8501F">
        <w:rPr>
          <w:rFonts w:ascii="Doulos SIL" w:hAnsi="Doulos SIL"/>
          <w:i/>
          <w:color w:val="0000FF"/>
        </w:rPr>
        <w:tab/>
        <w:t>jàʔánà</w:t>
      </w:r>
      <w:r>
        <w:tab/>
        <w:t>‘descend’</w:t>
      </w:r>
    </w:p>
    <w:p w14:paraId="60A98E70" w14:textId="77777777" w:rsidR="00D87649" w:rsidRPr="00D87649" w:rsidRDefault="00D87649" w:rsidP="00D87649">
      <w:pPr>
        <w:tabs>
          <w:tab w:val="clear" w:pos="369"/>
          <w:tab w:val="left" w:pos="720"/>
          <w:tab w:val="left" w:pos="1080"/>
          <w:tab w:val="left" w:pos="2250"/>
          <w:tab w:val="left" w:pos="3330"/>
          <w:tab w:val="left" w:pos="4500"/>
          <w:tab w:val="left" w:pos="5580"/>
          <w:tab w:val="left" w:pos="6390"/>
        </w:tabs>
      </w:pPr>
    </w:p>
    <w:p w14:paraId="36826481" w14:textId="0EB38ED4" w:rsidR="007936C1" w:rsidRDefault="007936C1" w:rsidP="007936C1">
      <w:r>
        <w:t>In all transitive imperatives, the tonal form of the verb is subject to the usual</w:t>
      </w:r>
      <w:r w:rsidR="00194034">
        <w:t xml:space="preserve"> variation, beginning with L</w:t>
      </w:r>
      <w:r w:rsidR="00194034">
        <w:noBreakHyphen/>
        <w:t>tone after</w:t>
      </w:r>
      <w:r>
        <w:t xml:space="preserve"> 3Sg </w:t>
      </w:r>
      <w:r w:rsidR="00194034">
        <w:t>object and with H</w:t>
      </w:r>
      <w:r w:rsidR="00194034">
        <w:noBreakHyphen/>
        <w:t>tone after</w:t>
      </w:r>
      <w:r>
        <w:t xml:space="preserve"> non-3Sg </w:t>
      </w:r>
      <w:r w:rsidR="00194034">
        <w:t>object.</w:t>
      </w:r>
      <w:r w:rsidR="00C95CC2">
        <w:t xml:space="preserve"> (xx3) shows the 3Sg forms. </w:t>
      </w:r>
    </w:p>
    <w:p w14:paraId="35805236" w14:textId="77777777" w:rsidR="00C95CC2" w:rsidRDefault="00C95CC2" w:rsidP="007936C1"/>
    <w:p w14:paraId="7E6DCF8D" w14:textId="06678BC3" w:rsidR="00194034" w:rsidRDefault="00194034" w:rsidP="00194034">
      <w:pPr>
        <w:tabs>
          <w:tab w:val="clear" w:pos="369"/>
          <w:tab w:val="left" w:pos="720"/>
          <w:tab w:val="left" w:pos="1080"/>
          <w:tab w:val="left" w:pos="2340"/>
          <w:tab w:val="left" w:pos="3690"/>
        </w:tabs>
      </w:pPr>
      <w:r>
        <w:t>(xx3)</w:t>
      </w:r>
      <w:r>
        <w:tab/>
        <w:t>a.</w:t>
      </w:r>
      <w:r>
        <w:tab/>
      </w:r>
      <w:r w:rsidRPr="00B8501F">
        <w:rPr>
          <w:rFonts w:ascii="Doulos SIL" w:hAnsi="Doulos SIL"/>
          <w:i/>
          <w:color w:val="0000FF"/>
        </w:rPr>
        <w:t>è</w:t>
      </w:r>
      <w:r w:rsidRPr="00B8501F">
        <w:rPr>
          <w:rFonts w:ascii="Doulos SIL" w:hAnsi="Doulos SIL"/>
          <w:i/>
          <w:color w:val="0000FF"/>
        </w:rPr>
        <w:tab/>
        <w:t>bàʔrí</w:t>
      </w:r>
    </w:p>
    <w:p w14:paraId="4D696A6A" w14:textId="18A86A67" w:rsidR="00194034" w:rsidRDefault="00194034" w:rsidP="00194034">
      <w:pPr>
        <w:tabs>
          <w:tab w:val="clear" w:pos="369"/>
          <w:tab w:val="left" w:pos="720"/>
          <w:tab w:val="left" w:pos="1080"/>
          <w:tab w:val="left" w:pos="2340"/>
          <w:tab w:val="left" w:pos="3690"/>
        </w:tabs>
      </w:pPr>
      <w:r>
        <w:tab/>
      </w:r>
      <w:r>
        <w:tab/>
        <w:t>3SgNonh</w:t>
      </w:r>
      <w:r>
        <w:tab/>
        <w:t>hit.Imprt</w:t>
      </w:r>
    </w:p>
    <w:p w14:paraId="4D42D9C0" w14:textId="4BEBF1F0" w:rsidR="00194034" w:rsidRPr="00194034" w:rsidRDefault="00194034" w:rsidP="00C95CC2">
      <w:pPr>
        <w:tabs>
          <w:tab w:val="clear" w:pos="369"/>
          <w:tab w:val="left" w:pos="720"/>
          <w:tab w:val="left" w:pos="1080"/>
        </w:tabs>
      </w:pPr>
      <w:r>
        <w:tab/>
      </w:r>
      <w:r>
        <w:tab/>
        <w:t>‘Hit</w:t>
      </w:r>
      <w:r w:rsidR="00C95CC2">
        <w:t>-2Sg</w:t>
      </w:r>
      <w:r>
        <w:t xml:space="preserve"> it!’</w:t>
      </w:r>
    </w:p>
    <w:p w14:paraId="3F3298FB" w14:textId="77777777" w:rsidR="00873A4F" w:rsidRDefault="00873A4F" w:rsidP="00873A4F">
      <w:pPr>
        <w:tabs>
          <w:tab w:val="clear" w:pos="369"/>
          <w:tab w:val="left" w:pos="720"/>
          <w:tab w:val="left" w:pos="1080"/>
          <w:tab w:val="left" w:pos="2340"/>
          <w:tab w:val="left" w:pos="3690"/>
        </w:tabs>
      </w:pPr>
    </w:p>
    <w:p w14:paraId="1323AAD4" w14:textId="77777777" w:rsidR="00873A4F" w:rsidRDefault="00873A4F" w:rsidP="00873A4F">
      <w:pPr>
        <w:tabs>
          <w:tab w:val="clear" w:pos="369"/>
          <w:tab w:val="left" w:pos="720"/>
          <w:tab w:val="left" w:pos="1080"/>
          <w:tab w:val="left" w:pos="2340"/>
          <w:tab w:val="left" w:pos="3690"/>
        </w:tabs>
      </w:pPr>
      <w:r>
        <w:tab/>
        <w:t>b.</w:t>
      </w:r>
      <w:r>
        <w:tab/>
      </w:r>
      <w:r w:rsidRPr="00B8501F">
        <w:rPr>
          <w:rFonts w:ascii="Doulos SIL" w:hAnsi="Doulos SIL"/>
          <w:i/>
          <w:color w:val="0000FF"/>
        </w:rPr>
        <w:t>ēéⁿ</w:t>
      </w:r>
      <w:r w:rsidRPr="00B8501F">
        <w:rPr>
          <w:rFonts w:ascii="Doulos SIL" w:hAnsi="Doulos SIL"/>
          <w:i/>
          <w:color w:val="0000FF"/>
        </w:rPr>
        <w:tab/>
      </w:r>
      <w:r w:rsidRPr="00B8501F">
        <w:rPr>
          <w:rFonts w:ascii="Doulos SIL" w:hAnsi="Doulos SIL"/>
          <w:i/>
          <w:color w:val="0000FF"/>
        </w:rPr>
        <w:sym w:font="Symbol" w:char="F020"/>
      </w:r>
      <w:r w:rsidRPr="00B8501F">
        <w:rPr>
          <w:rFonts w:ascii="Doulos SIL" w:hAnsi="Doulos SIL"/>
          <w:i/>
          <w:color w:val="0000FF"/>
        </w:rPr>
        <w:sym w:font="Symbol" w:char="F0C6"/>
      </w:r>
      <w:r w:rsidRPr="00B8501F">
        <w:rPr>
          <w:rFonts w:ascii="Doulos SIL" w:hAnsi="Doulos SIL"/>
          <w:i/>
          <w:color w:val="0000FF"/>
        </w:rPr>
        <w:tab/>
        <w:t>bàʔrí</w:t>
      </w:r>
    </w:p>
    <w:p w14:paraId="5A5D5218" w14:textId="77777777" w:rsidR="00873A4F" w:rsidRPr="00B8501F" w:rsidRDefault="00873A4F" w:rsidP="00873A4F">
      <w:pPr>
        <w:tabs>
          <w:tab w:val="clear" w:pos="369"/>
          <w:tab w:val="left" w:pos="720"/>
          <w:tab w:val="left" w:pos="1080"/>
          <w:tab w:val="left" w:pos="2340"/>
          <w:tab w:val="left" w:pos="3690"/>
        </w:tabs>
        <w:rPr>
          <w:rFonts w:ascii="Doulos SIL" w:hAnsi="Doulos SIL"/>
          <w:i/>
          <w:color w:val="0000FF"/>
        </w:rPr>
      </w:pPr>
      <w:r>
        <w:tab/>
      </w:r>
      <w:r>
        <w:tab/>
      </w:r>
      <w:r w:rsidRPr="00B8501F">
        <w:rPr>
          <w:rFonts w:ascii="Doulos SIL" w:hAnsi="Doulos SIL"/>
          <w:i/>
          <w:color w:val="0000FF"/>
        </w:rPr>
        <w:t>ēēⁿ</w:t>
      </w:r>
      <w:r w:rsidRPr="00B8501F">
        <w:rPr>
          <w:rFonts w:ascii="Doulos SIL" w:hAnsi="Doulos SIL"/>
          <w:i/>
          <w:color w:val="0000FF"/>
        </w:rPr>
        <w:tab/>
        <w:t>ní</w:t>
      </w:r>
      <w:r w:rsidRPr="00B8501F">
        <w:rPr>
          <w:rFonts w:ascii="Doulos SIL" w:hAnsi="Doulos SIL"/>
          <w:i/>
          <w:color w:val="0000FF"/>
        </w:rPr>
        <w:tab/>
        <w:t>bàʔrí</w:t>
      </w:r>
    </w:p>
    <w:p w14:paraId="49233CB5" w14:textId="77777777" w:rsidR="00873A4F" w:rsidRDefault="00873A4F" w:rsidP="00873A4F">
      <w:pPr>
        <w:tabs>
          <w:tab w:val="clear" w:pos="369"/>
          <w:tab w:val="left" w:pos="720"/>
          <w:tab w:val="left" w:pos="1080"/>
          <w:tab w:val="left" w:pos="2340"/>
          <w:tab w:val="left" w:pos="3690"/>
        </w:tabs>
      </w:pPr>
      <w:r>
        <w:tab/>
      </w:r>
      <w:r>
        <w:tab/>
        <w:t>2Pl</w:t>
      </w:r>
      <w:r>
        <w:tab/>
        <w:t>3SgNonh</w:t>
      </w:r>
      <w:r>
        <w:tab/>
        <w:t>hit.Imprt</w:t>
      </w:r>
    </w:p>
    <w:p w14:paraId="67DCCB5C" w14:textId="77777777" w:rsidR="00873A4F" w:rsidRDefault="00873A4F" w:rsidP="00873A4F">
      <w:pPr>
        <w:tabs>
          <w:tab w:val="clear" w:pos="369"/>
          <w:tab w:val="left" w:pos="720"/>
          <w:tab w:val="left" w:pos="1080"/>
        </w:tabs>
      </w:pPr>
      <w:r>
        <w:tab/>
      </w:r>
      <w:r>
        <w:tab/>
        <w:t>‘Hit-2Pl it!’ (two variants)</w:t>
      </w:r>
    </w:p>
    <w:p w14:paraId="06CF38CA" w14:textId="77777777" w:rsidR="00C95CC2" w:rsidRDefault="00C95CC2" w:rsidP="00C95CC2">
      <w:pPr>
        <w:tabs>
          <w:tab w:val="clear" w:pos="369"/>
          <w:tab w:val="left" w:pos="720"/>
          <w:tab w:val="left" w:pos="1080"/>
          <w:tab w:val="left" w:pos="2340"/>
          <w:tab w:val="left" w:pos="3690"/>
        </w:tabs>
      </w:pPr>
    </w:p>
    <w:p w14:paraId="1FDFE46F" w14:textId="68612E9C" w:rsidR="00C95CC2" w:rsidRDefault="00873A4F" w:rsidP="00C95CC2">
      <w:pPr>
        <w:tabs>
          <w:tab w:val="clear" w:pos="369"/>
          <w:tab w:val="left" w:pos="720"/>
          <w:tab w:val="left" w:pos="1080"/>
          <w:tab w:val="left" w:pos="2340"/>
          <w:tab w:val="left" w:pos="3690"/>
        </w:tabs>
      </w:pPr>
      <w:r>
        <w:tab/>
        <w:t>c</w:t>
      </w:r>
      <w:r w:rsidR="00C95CC2">
        <w:t>.</w:t>
      </w:r>
      <w:r w:rsidR="00C95CC2">
        <w:tab/>
      </w:r>
      <w:r w:rsidRPr="00B8501F">
        <w:rPr>
          <w:rFonts w:ascii="Doulos SIL" w:hAnsi="Doulos SIL"/>
          <w:i/>
          <w:color w:val="0000FF"/>
        </w:rPr>
        <w:t>ɛ̄ɛ́ⁿ</w:t>
      </w:r>
      <w:r w:rsidR="00C95CC2" w:rsidRPr="00B8501F">
        <w:rPr>
          <w:rFonts w:ascii="Doulos SIL" w:hAnsi="Doulos SIL"/>
          <w:i/>
          <w:color w:val="0000FF"/>
        </w:rPr>
        <w:tab/>
      </w:r>
      <w:r w:rsidRPr="00B8501F">
        <w:rPr>
          <w:rFonts w:ascii="Doulos SIL" w:hAnsi="Doulos SIL"/>
          <w:i/>
          <w:color w:val="0000FF"/>
        </w:rPr>
        <w:sym w:font="Symbol" w:char="F020"/>
      </w:r>
      <w:r w:rsidRPr="00B8501F">
        <w:rPr>
          <w:rFonts w:ascii="Doulos SIL" w:hAnsi="Doulos SIL"/>
          <w:i/>
          <w:color w:val="0000FF"/>
        </w:rPr>
        <w:sym w:font="Symbol" w:char="F0C6"/>
      </w:r>
      <w:r w:rsidR="00C95CC2" w:rsidRPr="00B8501F">
        <w:rPr>
          <w:rFonts w:ascii="Doulos SIL" w:hAnsi="Doulos SIL"/>
          <w:i/>
          <w:color w:val="0000FF"/>
        </w:rPr>
        <w:tab/>
        <w:t>bàʔrí</w:t>
      </w:r>
    </w:p>
    <w:p w14:paraId="13998362" w14:textId="51EF8264" w:rsidR="00873A4F" w:rsidRPr="00B8501F" w:rsidRDefault="00873A4F" w:rsidP="00C95CC2">
      <w:pPr>
        <w:tabs>
          <w:tab w:val="clear" w:pos="369"/>
          <w:tab w:val="left" w:pos="720"/>
          <w:tab w:val="left" w:pos="1080"/>
          <w:tab w:val="left" w:pos="2340"/>
          <w:tab w:val="left" w:pos="3690"/>
        </w:tabs>
        <w:rPr>
          <w:rFonts w:ascii="Doulos SIL" w:hAnsi="Doulos SIL"/>
          <w:i/>
          <w:color w:val="0000FF"/>
        </w:rPr>
      </w:pPr>
      <w:r>
        <w:tab/>
      </w:r>
      <w:r>
        <w:tab/>
      </w:r>
      <w:r w:rsidRPr="00B8501F">
        <w:rPr>
          <w:rFonts w:ascii="Doulos SIL" w:hAnsi="Doulos SIL"/>
          <w:i/>
          <w:color w:val="0000FF"/>
        </w:rPr>
        <w:t>ēēⁿ</w:t>
      </w:r>
      <w:r w:rsidRPr="00B8501F">
        <w:rPr>
          <w:rFonts w:ascii="Doulos SIL" w:hAnsi="Doulos SIL"/>
          <w:i/>
          <w:color w:val="0000FF"/>
        </w:rPr>
        <w:tab/>
        <w:t>ná</w:t>
      </w:r>
      <w:r w:rsidRPr="00B8501F">
        <w:rPr>
          <w:rFonts w:ascii="Doulos SIL" w:hAnsi="Doulos SIL"/>
          <w:i/>
          <w:color w:val="0000FF"/>
        </w:rPr>
        <w:tab/>
        <w:t>bàʔrí</w:t>
      </w:r>
    </w:p>
    <w:p w14:paraId="6B4B4107" w14:textId="3B099E28" w:rsidR="00C95CC2" w:rsidRDefault="00873A4F" w:rsidP="00C95CC2">
      <w:pPr>
        <w:tabs>
          <w:tab w:val="clear" w:pos="369"/>
          <w:tab w:val="left" w:pos="720"/>
          <w:tab w:val="left" w:pos="1080"/>
          <w:tab w:val="left" w:pos="2340"/>
          <w:tab w:val="left" w:pos="3690"/>
        </w:tabs>
      </w:pPr>
      <w:r>
        <w:tab/>
      </w:r>
      <w:r>
        <w:tab/>
        <w:t>2Pl</w:t>
      </w:r>
      <w:r>
        <w:tab/>
        <w:t>3SgHum</w:t>
      </w:r>
      <w:r w:rsidR="00C95CC2">
        <w:tab/>
        <w:t>hit.Imprt</w:t>
      </w:r>
    </w:p>
    <w:p w14:paraId="410A870E" w14:textId="5F678965" w:rsidR="00C95CC2" w:rsidRDefault="00873A4F" w:rsidP="00C95CC2">
      <w:pPr>
        <w:tabs>
          <w:tab w:val="clear" w:pos="369"/>
          <w:tab w:val="left" w:pos="720"/>
          <w:tab w:val="left" w:pos="1080"/>
        </w:tabs>
      </w:pPr>
      <w:r>
        <w:tab/>
      </w:r>
      <w:r>
        <w:tab/>
        <w:t>‘Hit-2Pl him/her</w:t>
      </w:r>
      <w:r w:rsidR="00C95CC2">
        <w:t>!’</w:t>
      </w:r>
      <w:r>
        <w:t xml:space="preserve"> (two variants)</w:t>
      </w:r>
    </w:p>
    <w:p w14:paraId="13ABFB01" w14:textId="77777777" w:rsidR="00C95CC2" w:rsidRDefault="00C95CC2" w:rsidP="00C95CC2">
      <w:pPr>
        <w:tabs>
          <w:tab w:val="clear" w:pos="369"/>
          <w:tab w:val="left" w:pos="720"/>
          <w:tab w:val="left" w:pos="1080"/>
        </w:tabs>
      </w:pPr>
    </w:p>
    <w:p w14:paraId="47C91521" w14:textId="0AADDFDD" w:rsidR="00C95CC2" w:rsidRPr="00B8501F" w:rsidRDefault="00474442" w:rsidP="00C95CC2">
      <w:pPr>
        <w:tabs>
          <w:tab w:val="clear" w:pos="369"/>
          <w:tab w:val="left" w:pos="720"/>
          <w:tab w:val="left" w:pos="1080"/>
          <w:tab w:val="left" w:pos="3240"/>
        </w:tabs>
        <w:rPr>
          <w:rFonts w:ascii="Doulos SIL" w:hAnsi="Doulos SIL"/>
          <w:i/>
          <w:color w:val="0000FF"/>
        </w:rPr>
      </w:pPr>
      <w:r>
        <w:tab/>
        <w:t>d</w:t>
      </w:r>
      <w:r w:rsidR="00C95CC2">
        <w:t>.</w:t>
      </w:r>
      <w:r w:rsidR="00C95CC2">
        <w:tab/>
      </w:r>
      <w:r w:rsidR="00C95CC2" w:rsidRPr="00B8501F">
        <w:rPr>
          <w:rFonts w:ascii="Doulos SIL" w:hAnsi="Doulos SIL"/>
          <w:i/>
          <w:color w:val="0000FF"/>
        </w:rPr>
        <w:t>bí=í</w:t>
      </w:r>
      <w:r w:rsidR="00C95CC2" w:rsidRPr="00B8501F">
        <w:rPr>
          <w:rFonts w:ascii="Doulos SIL" w:hAnsi="Doulos SIL"/>
          <w:i/>
          <w:color w:val="0000FF"/>
        </w:rPr>
        <w:tab/>
        <w:t>bàʔ</w:t>
      </w:r>
      <w:r w:rsidR="003E3C4E" w:rsidRPr="00B8501F">
        <w:rPr>
          <w:rFonts w:ascii="Doulos SIL" w:hAnsi="Doulos SIL"/>
          <w:i/>
          <w:color w:val="0000FF"/>
        </w:rPr>
        <w:t>r̀</w:t>
      </w:r>
      <w:r w:rsidR="00C95CC2" w:rsidRPr="00B8501F">
        <w:rPr>
          <w:rFonts w:ascii="Doulos SIL" w:hAnsi="Doulos SIL"/>
          <w:i/>
          <w:color w:val="0000FF"/>
        </w:rPr>
        <w:t>=rēʔ</w:t>
      </w:r>
    </w:p>
    <w:p w14:paraId="2AD8A9FA" w14:textId="26CE74F1" w:rsidR="00C95CC2" w:rsidRPr="00B8501F" w:rsidRDefault="00C95CC2" w:rsidP="00C95CC2">
      <w:pPr>
        <w:tabs>
          <w:tab w:val="clear" w:pos="369"/>
          <w:tab w:val="left" w:pos="720"/>
          <w:tab w:val="left" w:pos="1080"/>
          <w:tab w:val="left" w:pos="3240"/>
        </w:tabs>
        <w:rPr>
          <w:rFonts w:ascii="Doulos SIL" w:hAnsi="Doulos SIL"/>
          <w:i/>
          <w:color w:val="0000FF"/>
        </w:rPr>
      </w:pPr>
      <w:r w:rsidRPr="00B8501F">
        <w:rPr>
          <w:rFonts w:ascii="Doulos SIL" w:hAnsi="Doulos SIL"/>
          <w:i/>
          <w:color w:val="0000FF"/>
        </w:rPr>
        <w:tab/>
      </w:r>
      <w:r w:rsidRPr="00B8501F">
        <w:rPr>
          <w:rFonts w:ascii="Doulos SIL" w:hAnsi="Doulos SIL"/>
          <w:i/>
          <w:color w:val="0000FF"/>
        </w:rPr>
        <w:tab/>
        <w:t>Proh=3SgNonh</w:t>
      </w:r>
      <w:r w:rsidRPr="00B8501F">
        <w:rPr>
          <w:rFonts w:ascii="Doulos SIL" w:hAnsi="Doulos SIL"/>
          <w:i/>
          <w:color w:val="0000FF"/>
        </w:rPr>
        <w:tab/>
        <w:t>hit.Imprt=Neg</w:t>
      </w:r>
    </w:p>
    <w:p w14:paraId="695CC3BF" w14:textId="451B0A18" w:rsidR="00C95CC2" w:rsidRPr="003E3C4E" w:rsidRDefault="00C95CC2" w:rsidP="00C95CC2">
      <w:pPr>
        <w:tabs>
          <w:tab w:val="clear" w:pos="369"/>
          <w:tab w:val="left" w:pos="720"/>
          <w:tab w:val="left" w:pos="1080"/>
        </w:tabs>
      </w:pPr>
      <w:r w:rsidRPr="00B8501F">
        <w:rPr>
          <w:rFonts w:ascii="Doulos SIL" w:hAnsi="Doulos SIL"/>
          <w:i/>
          <w:color w:val="0000FF"/>
        </w:rPr>
        <w:tab/>
      </w:r>
      <w:r w:rsidRPr="00B8501F">
        <w:rPr>
          <w:rFonts w:ascii="Doulos SIL" w:hAnsi="Doulos SIL"/>
          <w:i/>
          <w:color w:val="0000FF"/>
        </w:rPr>
        <w:tab/>
        <w:t>‘Don’t-2Sg hit it!’</w:t>
      </w:r>
      <w:r w:rsidR="003E3C4E" w:rsidRPr="00B8501F">
        <w:rPr>
          <w:rFonts w:ascii="Doulos SIL" w:hAnsi="Doulos SIL"/>
          <w:i/>
          <w:color w:val="0000FF"/>
        </w:rPr>
        <w:t xml:space="preserve"> (variant bàʔl=lēʔ</w:t>
      </w:r>
      <w:r w:rsidR="003E3C4E">
        <w:t xml:space="preserve"> )</w:t>
      </w:r>
    </w:p>
    <w:p w14:paraId="0687E09F" w14:textId="77777777" w:rsidR="00C95CC2" w:rsidRPr="00B8501F" w:rsidRDefault="00C95CC2" w:rsidP="00C95CC2">
      <w:pPr>
        <w:tabs>
          <w:tab w:val="clear" w:pos="369"/>
          <w:tab w:val="left" w:pos="720"/>
          <w:tab w:val="left" w:pos="1080"/>
        </w:tabs>
        <w:rPr>
          <w:rFonts w:ascii="Doulos SIL" w:hAnsi="Doulos SIL"/>
          <w:i/>
          <w:color w:val="0000FF"/>
        </w:rPr>
      </w:pPr>
    </w:p>
    <w:p w14:paraId="25C0DF39" w14:textId="00B70A0B" w:rsidR="00C95CC2" w:rsidRDefault="00474442" w:rsidP="00C95CC2">
      <w:pPr>
        <w:tabs>
          <w:tab w:val="clear" w:pos="369"/>
          <w:tab w:val="left" w:pos="720"/>
          <w:tab w:val="left" w:pos="1080"/>
          <w:tab w:val="left" w:pos="2160"/>
          <w:tab w:val="left" w:pos="4050"/>
        </w:tabs>
      </w:pPr>
      <w:r w:rsidRPr="00B8501F">
        <w:rPr>
          <w:rFonts w:ascii="Doulos SIL" w:hAnsi="Doulos SIL"/>
          <w:i/>
          <w:color w:val="0000FF"/>
        </w:rPr>
        <w:tab/>
        <w:t>e</w:t>
      </w:r>
      <w:r w:rsidR="00C95CC2" w:rsidRPr="00B8501F">
        <w:rPr>
          <w:rFonts w:ascii="Doulos SIL" w:hAnsi="Doulos SIL"/>
          <w:i/>
          <w:color w:val="0000FF"/>
        </w:rPr>
        <w:t>.</w:t>
      </w:r>
      <w:r w:rsidR="00C95CC2" w:rsidRPr="00B8501F">
        <w:rPr>
          <w:rFonts w:ascii="Doulos SIL" w:hAnsi="Doulos SIL"/>
          <w:i/>
          <w:color w:val="0000FF"/>
        </w:rPr>
        <w:tab/>
        <w:t>ēēⁿ</w:t>
      </w:r>
      <w:r w:rsidR="00C95CC2" w:rsidRPr="00B8501F">
        <w:rPr>
          <w:rFonts w:ascii="Doulos SIL" w:hAnsi="Doulos SIL"/>
          <w:i/>
          <w:color w:val="0000FF"/>
        </w:rPr>
        <w:tab/>
        <w:t>bí</w:t>
      </w:r>
      <w:r w:rsidR="009C4EB5" w:rsidRPr="00B8501F">
        <w:rPr>
          <w:rFonts w:ascii="Doulos SIL" w:hAnsi="Doulos SIL"/>
          <w:i/>
          <w:color w:val="0000FF"/>
        </w:rPr>
        <w:t>=í</w:t>
      </w:r>
      <w:r w:rsidR="00C95CC2" w:rsidRPr="00B8501F">
        <w:rPr>
          <w:rFonts w:ascii="Doulos SIL" w:hAnsi="Doulos SIL"/>
          <w:i/>
          <w:color w:val="0000FF"/>
        </w:rPr>
        <w:tab/>
      </w:r>
      <w:r w:rsidR="009C4EB5" w:rsidRPr="00B8501F">
        <w:rPr>
          <w:rFonts w:ascii="Doulos SIL" w:hAnsi="Doulos SIL"/>
          <w:i/>
          <w:color w:val="0000FF"/>
        </w:rPr>
        <w:t>bàʔr̀=rēʔ</w:t>
      </w:r>
    </w:p>
    <w:p w14:paraId="09EC5F70" w14:textId="001CCE98" w:rsidR="00C95CC2" w:rsidRPr="00B8501F" w:rsidRDefault="00C95CC2" w:rsidP="00C95CC2">
      <w:pPr>
        <w:tabs>
          <w:tab w:val="clear" w:pos="369"/>
          <w:tab w:val="left" w:pos="720"/>
          <w:tab w:val="left" w:pos="1080"/>
          <w:tab w:val="left" w:pos="2160"/>
          <w:tab w:val="left" w:pos="4050"/>
        </w:tabs>
        <w:rPr>
          <w:rFonts w:ascii="Doulos SIL" w:hAnsi="Doulos SIL"/>
          <w:i/>
          <w:color w:val="0000FF"/>
        </w:rPr>
      </w:pPr>
      <w:r>
        <w:tab/>
      </w:r>
      <w:r>
        <w:tab/>
        <w:t>2Pl</w:t>
      </w:r>
      <w:r>
        <w:tab/>
        <w:t>Proh=3SgNonh</w:t>
      </w:r>
      <w:r>
        <w:tab/>
      </w:r>
      <w:r w:rsidRPr="00B8501F">
        <w:rPr>
          <w:rFonts w:ascii="Doulos SIL" w:hAnsi="Doulos SIL"/>
          <w:i/>
          <w:color w:val="0000FF"/>
        </w:rPr>
        <w:t>hit.Imprt=Neg</w:t>
      </w:r>
    </w:p>
    <w:p w14:paraId="6C2E56E9" w14:textId="5D78B59D" w:rsidR="00C95CC2" w:rsidRPr="00C95CC2" w:rsidRDefault="00C95CC2" w:rsidP="00C95CC2">
      <w:pPr>
        <w:tabs>
          <w:tab w:val="clear" w:pos="369"/>
          <w:tab w:val="left" w:pos="720"/>
          <w:tab w:val="left" w:pos="1080"/>
        </w:tabs>
      </w:pPr>
      <w:r w:rsidRPr="00B8501F">
        <w:rPr>
          <w:rFonts w:ascii="Doulos SIL" w:hAnsi="Doulos SIL"/>
          <w:i/>
          <w:color w:val="0000FF"/>
        </w:rPr>
        <w:tab/>
      </w:r>
      <w:r w:rsidRPr="00B8501F">
        <w:rPr>
          <w:rFonts w:ascii="Doulos SIL" w:hAnsi="Doulos SIL"/>
          <w:i/>
          <w:color w:val="0000FF"/>
        </w:rPr>
        <w:tab/>
        <w:t>‘Don’t-2Pl hit it!’</w:t>
      </w:r>
    </w:p>
    <w:p w14:paraId="4DD6EE30" w14:textId="7ADC2312" w:rsidR="00C95CC2" w:rsidRDefault="00C95CC2" w:rsidP="00C95CC2"/>
    <w:p w14:paraId="6A3A5DFA" w14:textId="19258F1C" w:rsidR="00C95CC2" w:rsidRDefault="00C95CC2" w:rsidP="00C95CC2">
      <w:r>
        <w:t>(xx4) shows the non-3Sg forms, here nonhuman 3Pl.</w:t>
      </w:r>
    </w:p>
    <w:p w14:paraId="72476041" w14:textId="77777777" w:rsidR="00C95CC2" w:rsidRDefault="00C95CC2" w:rsidP="00C95CC2"/>
    <w:p w14:paraId="4F7B32FD" w14:textId="3AA6AB7B" w:rsidR="00C95CC2" w:rsidRDefault="00C95CC2" w:rsidP="00C95CC2">
      <w:pPr>
        <w:tabs>
          <w:tab w:val="clear" w:pos="369"/>
          <w:tab w:val="left" w:pos="720"/>
          <w:tab w:val="left" w:pos="1080"/>
          <w:tab w:val="left" w:pos="2340"/>
          <w:tab w:val="left" w:pos="3690"/>
        </w:tabs>
      </w:pPr>
      <w:r>
        <w:t>(xx4)</w:t>
      </w:r>
      <w:r>
        <w:tab/>
        <w:t>a.</w:t>
      </w:r>
      <w:r>
        <w:tab/>
      </w:r>
      <w:r w:rsidRPr="00B8501F">
        <w:rPr>
          <w:rFonts w:ascii="Doulos SIL" w:hAnsi="Doulos SIL"/>
          <w:i/>
          <w:color w:val="0000FF"/>
        </w:rPr>
        <w:t>èèⁿ</w:t>
      </w:r>
      <w:r w:rsidRPr="00B8501F">
        <w:rPr>
          <w:rFonts w:ascii="Doulos SIL" w:hAnsi="Doulos SIL"/>
          <w:i/>
          <w:color w:val="0000FF"/>
        </w:rPr>
        <w:tab/>
        <w:t>báʔ</w:t>
      </w:r>
      <w:r w:rsidR="00713621" w:rsidRPr="00B8501F">
        <w:rPr>
          <w:rFonts w:ascii="Doulos SIL" w:hAnsi="Doulos SIL"/>
          <w:i/>
          <w:color w:val="0000FF"/>
        </w:rPr>
        <w:t>ri</w:t>
      </w:r>
      <w:r w:rsidR="009C4EB5" w:rsidRPr="00B8501F">
        <w:rPr>
          <w:rFonts w:ascii="Doulos SIL" w:hAnsi="Doulos SIL"/>
          <w:i/>
          <w:color w:val="0000FF"/>
        </w:rPr>
        <w:t>́</w:t>
      </w:r>
    </w:p>
    <w:p w14:paraId="445FEEE0" w14:textId="67B99351" w:rsidR="00C95CC2" w:rsidRDefault="00C95CC2" w:rsidP="00C95CC2">
      <w:pPr>
        <w:tabs>
          <w:tab w:val="clear" w:pos="369"/>
          <w:tab w:val="left" w:pos="720"/>
          <w:tab w:val="left" w:pos="1080"/>
          <w:tab w:val="left" w:pos="2340"/>
          <w:tab w:val="left" w:pos="3690"/>
        </w:tabs>
      </w:pPr>
      <w:r>
        <w:tab/>
      </w:r>
      <w:r>
        <w:tab/>
        <w:t>3PlNonh</w:t>
      </w:r>
      <w:r>
        <w:tab/>
        <w:t>hit.Imprt</w:t>
      </w:r>
    </w:p>
    <w:p w14:paraId="2F5BCE7C" w14:textId="10231061" w:rsidR="00C95CC2" w:rsidRPr="00194034" w:rsidRDefault="00C95CC2" w:rsidP="00C95CC2">
      <w:pPr>
        <w:tabs>
          <w:tab w:val="clear" w:pos="369"/>
          <w:tab w:val="left" w:pos="720"/>
          <w:tab w:val="left" w:pos="1080"/>
        </w:tabs>
      </w:pPr>
      <w:r>
        <w:tab/>
      </w:r>
      <w:r>
        <w:tab/>
        <w:t xml:space="preserve">‘Hit-2Sg </w:t>
      </w:r>
      <w:r w:rsidRPr="00B8501F">
        <w:rPr>
          <w:rFonts w:ascii="Doulos SIL" w:hAnsi="Doulos SIL"/>
          <w:i/>
          <w:color w:val="0000FF"/>
        </w:rPr>
        <w:t>them (nonhuman)!’</w:t>
      </w:r>
    </w:p>
    <w:p w14:paraId="669AD783" w14:textId="77777777" w:rsidR="009C4EB5" w:rsidRDefault="009C4EB5" w:rsidP="009C4EB5">
      <w:pPr>
        <w:tabs>
          <w:tab w:val="clear" w:pos="369"/>
          <w:tab w:val="left" w:pos="720"/>
          <w:tab w:val="left" w:pos="1080"/>
          <w:tab w:val="left" w:pos="2340"/>
          <w:tab w:val="left" w:pos="3690"/>
        </w:tabs>
      </w:pPr>
    </w:p>
    <w:p w14:paraId="5D4AAFE7" w14:textId="77777777" w:rsidR="009C4EB5" w:rsidRPr="00B8501F" w:rsidRDefault="009C4EB5" w:rsidP="009C4EB5">
      <w:pPr>
        <w:tabs>
          <w:tab w:val="clear" w:pos="369"/>
          <w:tab w:val="left" w:pos="720"/>
          <w:tab w:val="left" w:pos="1080"/>
          <w:tab w:val="left" w:pos="2340"/>
          <w:tab w:val="left" w:pos="3690"/>
        </w:tabs>
        <w:rPr>
          <w:rFonts w:ascii="Doulos SIL" w:hAnsi="Doulos SIL"/>
          <w:i/>
          <w:color w:val="0000FF"/>
        </w:rPr>
      </w:pPr>
      <w:r>
        <w:tab/>
        <w:t>b.</w:t>
      </w:r>
      <w:r>
        <w:tab/>
      </w:r>
      <w:r w:rsidRPr="00B8501F">
        <w:rPr>
          <w:rFonts w:ascii="Doulos SIL" w:hAnsi="Doulos SIL"/>
          <w:i/>
          <w:color w:val="0000FF"/>
        </w:rPr>
        <w:t>ēēⁿ=</w:t>
      </w:r>
      <w:r w:rsidRPr="00B8501F">
        <w:rPr>
          <w:rFonts w:ascii="Doulos SIL" w:hAnsi="Doulos SIL"/>
          <w:i/>
          <w:color w:val="0000FF"/>
        </w:rPr>
        <w:tab/>
        <w:t>è(è)ⁿ</w:t>
      </w:r>
      <w:r w:rsidRPr="00B8501F">
        <w:rPr>
          <w:rFonts w:ascii="Doulos SIL" w:hAnsi="Doulos SIL"/>
          <w:i/>
          <w:color w:val="0000FF"/>
        </w:rPr>
        <w:tab/>
        <w:t>báʔrí</w:t>
      </w:r>
    </w:p>
    <w:p w14:paraId="154B1FAA" w14:textId="77777777" w:rsidR="009C4EB5" w:rsidRPr="00B8501F" w:rsidRDefault="009C4EB5" w:rsidP="009C4EB5">
      <w:pPr>
        <w:tabs>
          <w:tab w:val="clear" w:pos="369"/>
          <w:tab w:val="left" w:pos="720"/>
          <w:tab w:val="left" w:pos="1080"/>
          <w:tab w:val="left" w:pos="2340"/>
          <w:tab w:val="left" w:pos="3690"/>
        </w:tabs>
        <w:rPr>
          <w:rFonts w:ascii="Doulos SIL" w:hAnsi="Doulos SIL"/>
          <w:i/>
          <w:color w:val="0000FF"/>
        </w:rPr>
      </w:pPr>
      <w:r w:rsidRPr="00B8501F">
        <w:rPr>
          <w:rFonts w:ascii="Doulos SIL" w:hAnsi="Doulos SIL"/>
          <w:i/>
          <w:color w:val="0000FF"/>
        </w:rPr>
        <w:tab/>
      </w:r>
      <w:r w:rsidRPr="00B8501F">
        <w:rPr>
          <w:rFonts w:ascii="Doulos SIL" w:hAnsi="Doulos SIL"/>
          <w:i/>
          <w:color w:val="0000FF"/>
        </w:rPr>
        <w:tab/>
        <w:t>ēēⁿ</w:t>
      </w:r>
      <w:r w:rsidRPr="00B8501F">
        <w:rPr>
          <w:rFonts w:ascii="Doulos SIL" w:hAnsi="Doulos SIL"/>
          <w:i/>
          <w:color w:val="0000FF"/>
        </w:rPr>
        <w:tab/>
        <w:t>níìⁿ</w:t>
      </w:r>
      <w:r w:rsidRPr="00B8501F">
        <w:rPr>
          <w:rFonts w:ascii="Doulos SIL" w:hAnsi="Doulos SIL"/>
          <w:i/>
          <w:color w:val="0000FF"/>
        </w:rPr>
        <w:tab/>
        <w:t>báʔrí</w:t>
      </w:r>
    </w:p>
    <w:p w14:paraId="7E0A8210" w14:textId="77777777" w:rsidR="009C4EB5" w:rsidRDefault="009C4EB5" w:rsidP="009C4EB5">
      <w:pPr>
        <w:tabs>
          <w:tab w:val="clear" w:pos="369"/>
          <w:tab w:val="left" w:pos="720"/>
          <w:tab w:val="left" w:pos="1080"/>
          <w:tab w:val="left" w:pos="2340"/>
          <w:tab w:val="left" w:pos="3690"/>
        </w:tabs>
      </w:pPr>
      <w:r>
        <w:tab/>
      </w:r>
      <w:r>
        <w:tab/>
        <w:t>2Pl</w:t>
      </w:r>
      <w:r>
        <w:tab/>
        <w:t>3PlNonh</w:t>
      </w:r>
      <w:r>
        <w:tab/>
        <w:t>hit.Imprt</w:t>
      </w:r>
    </w:p>
    <w:p w14:paraId="742CA0B0" w14:textId="288B0DF3" w:rsidR="009C4EB5" w:rsidRDefault="009C4EB5" w:rsidP="009C4EB5">
      <w:pPr>
        <w:tabs>
          <w:tab w:val="clear" w:pos="369"/>
          <w:tab w:val="left" w:pos="720"/>
          <w:tab w:val="left" w:pos="1080"/>
        </w:tabs>
      </w:pPr>
      <w:r>
        <w:tab/>
      </w:r>
      <w:r>
        <w:tab/>
        <w:t xml:space="preserve">‘Hit-2Pl </w:t>
      </w:r>
      <w:r w:rsidRPr="00B8501F">
        <w:rPr>
          <w:rFonts w:ascii="Doulos SIL" w:hAnsi="Doulos SIL"/>
          <w:i/>
          <w:color w:val="0000FF"/>
        </w:rPr>
        <w:t>them (nonhuman)!’ (two variants)</w:t>
      </w:r>
    </w:p>
    <w:p w14:paraId="700D2CFB" w14:textId="77777777" w:rsidR="00C95CC2" w:rsidRDefault="00C95CC2" w:rsidP="00C95CC2">
      <w:pPr>
        <w:tabs>
          <w:tab w:val="clear" w:pos="369"/>
          <w:tab w:val="left" w:pos="720"/>
          <w:tab w:val="left" w:pos="1080"/>
          <w:tab w:val="left" w:pos="2340"/>
          <w:tab w:val="left" w:pos="3690"/>
        </w:tabs>
      </w:pPr>
    </w:p>
    <w:p w14:paraId="44839364" w14:textId="7C8550DC" w:rsidR="00C95CC2" w:rsidRPr="00B8501F" w:rsidRDefault="009C4EB5" w:rsidP="00C95CC2">
      <w:pPr>
        <w:tabs>
          <w:tab w:val="clear" w:pos="369"/>
          <w:tab w:val="left" w:pos="720"/>
          <w:tab w:val="left" w:pos="1080"/>
          <w:tab w:val="left" w:pos="2340"/>
          <w:tab w:val="left" w:pos="3690"/>
        </w:tabs>
        <w:rPr>
          <w:rFonts w:ascii="Doulos SIL" w:hAnsi="Doulos SIL"/>
          <w:i/>
          <w:color w:val="0000FF"/>
        </w:rPr>
      </w:pPr>
      <w:r>
        <w:tab/>
        <w:t>c</w:t>
      </w:r>
      <w:r w:rsidR="00C95CC2">
        <w:t>.</w:t>
      </w:r>
      <w:r w:rsidR="00C95CC2">
        <w:tab/>
      </w:r>
      <w:r w:rsidRPr="00B8501F">
        <w:rPr>
          <w:rFonts w:ascii="Doulos SIL" w:hAnsi="Doulos SIL"/>
          <w:i/>
          <w:color w:val="0000FF"/>
        </w:rPr>
        <w:t>ɛ̄ɛ̄</w:t>
      </w:r>
      <w:r w:rsidR="00C95CC2" w:rsidRPr="00B8501F">
        <w:rPr>
          <w:rFonts w:ascii="Doulos SIL" w:hAnsi="Doulos SIL"/>
          <w:i/>
          <w:color w:val="0000FF"/>
        </w:rPr>
        <w:t>ⁿ</w:t>
      </w:r>
      <w:r w:rsidRPr="00B8501F">
        <w:rPr>
          <w:rFonts w:ascii="Doulos SIL" w:hAnsi="Doulos SIL"/>
          <w:i/>
          <w:color w:val="0000FF"/>
        </w:rPr>
        <w:t>=</w:t>
      </w:r>
      <w:r w:rsidR="00C95CC2" w:rsidRPr="00B8501F">
        <w:rPr>
          <w:rFonts w:ascii="Doulos SIL" w:hAnsi="Doulos SIL"/>
          <w:i/>
          <w:color w:val="0000FF"/>
        </w:rPr>
        <w:tab/>
      </w:r>
      <w:r w:rsidRPr="00B8501F">
        <w:rPr>
          <w:rFonts w:ascii="Doulos SIL" w:hAnsi="Doulos SIL"/>
          <w:i/>
          <w:color w:val="0000FF"/>
        </w:rPr>
        <w:t>ɛ̀(ɛ̀)</w:t>
      </w:r>
      <w:r w:rsidR="00C95CC2" w:rsidRPr="00B8501F">
        <w:rPr>
          <w:rFonts w:ascii="Doulos SIL" w:hAnsi="Doulos SIL"/>
          <w:i/>
          <w:color w:val="0000FF"/>
        </w:rPr>
        <w:t>ⁿ</w:t>
      </w:r>
      <w:r w:rsidR="00C95CC2" w:rsidRPr="00B8501F">
        <w:rPr>
          <w:rFonts w:ascii="Doulos SIL" w:hAnsi="Doulos SIL"/>
          <w:i/>
          <w:color w:val="0000FF"/>
        </w:rPr>
        <w:tab/>
        <w:t>báʔ</w:t>
      </w:r>
      <w:r w:rsidR="00713621" w:rsidRPr="00B8501F">
        <w:rPr>
          <w:rFonts w:ascii="Doulos SIL" w:hAnsi="Doulos SIL"/>
          <w:i/>
          <w:color w:val="0000FF"/>
        </w:rPr>
        <w:t>ri</w:t>
      </w:r>
      <w:r w:rsidRPr="00B8501F">
        <w:rPr>
          <w:rFonts w:ascii="Doulos SIL" w:hAnsi="Doulos SIL"/>
          <w:i/>
          <w:color w:val="0000FF"/>
        </w:rPr>
        <w:t>́</w:t>
      </w:r>
    </w:p>
    <w:p w14:paraId="35A7273F" w14:textId="0EE7AA21" w:rsidR="009C4EB5" w:rsidRPr="00B8501F" w:rsidRDefault="009C4EB5" w:rsidP="00C95CC2">
      <w:pPr>
        <w:tabs>
          <w:tab w:val="clear" w:pos="369"/>
          <w:tab w:val="left" w:pos="720"/>
          <w:tab w:val="left" w:pos="1080"/>
          <w:tab w:val="left" w:pos="2340"/>
          <w:tab w:val="left" w:pos="3690"/>
        </w:tabs>
        <w:rPr>
          <w:rFonts w:ascii="Doulos SIL" w:hAnsi="Doulos SIL"/>
          <w:i/>
          <w:color w:val="0000FF"/>
        </w:rPr>
      </w:pPr>
      <w:r w:rsidRPr="00B8501F">
        <w:rPr>
          <w:rFonts w:ascii="Doulos SIL" w:hAnsi="Doulos SIL"/>
          <w:i/>
          <w:color w:val="0000FF"/>
        </w:rPr>
        <w:tab/>
      </w:r>
      <w:r w:rsidRPr="00B8501F">
        <w:rPr>
          <w:rFonts w:ascii="Doulos SIL" w:hAnsi="Doulos SIL"/>
          <w:i/>
          <w:color w:val="0000FF"/>
        </w:rPr>
        <w:tab/>
        <w:t>ēēⁿ</w:t>
      </w:r>
      <w:r w:rsidRPr="00B8501F">
        <w:rPr>
          <w:rFonts w:ascii="Doulos SIL" w:hAnsi="Doulos SIL"/>
          <w:i/>
          <w:color w:val="0000FF"/>
        </w:rPr>
        <w:tab/>
        <w:t>náàⁿ</w:t>
      </w:r>
      <w:r w:rsidRPr="00B8501F">
        <w:rPr>
          <w:rFonts w:ascii="Doulos SIL" w:hAnsi="Doulos SIL"/>
          <w:i/>
          <w:color w:val="0000FF"/>
        </w:rPr>
        <w:tab/>
        <w:t>báʔrí</w:t>
      </w:r>
    </w:p>
    <w:p w14:paraId="06BA4710" w14:textId="4F8B2804" w:rsidR="00C95CC2" w:rsidRDefault="009C4EB5" w:rsidP="00C95CC2">
      <w:pPr>
        <w:tabs>
          <w:tab w:val="clear" w:pos="369"/>
          <w:tab w:val="left" w:pos="720"/>
          <w:tab w:val="left" w:pos="1080"/>
          <w:tab w:val="left" w:pos="2340"/>
          <w:tab w:val="left" w:pos="3690"/>
        </w:tabs>
      </w:pPr>
      <w:r>
        <w:tab/>
      </w:r>
      <w:r>
        <w:tab/>
        <w:t>2Pl</w:t>
      </w:r>
      <w:r>
        <w:tab/>
        <w:t>3PlHum</w:t>
      </w:r>
      <w:r w:rsidR="00C95CC2">
        <w:tab/>
        <w:t>hit.Imprt</w:t>
      </w:r>
    </w:p>
    <w:p w14:paraId="3344DB39" w14:textId="79A2FDB6" w:rsidR="00C95CC2" w:rsidRDefault="00C95CC2" w:rsidP="00C95CC2">
      <w:pPr>
        <w:tabs>
          <w:tab w:val="clear" w:pos="369"/>
          <w:tab w:val="left" w:pos="720"/>
          <w:tab w:val="left" w:pos="1080"/>
        </w:tabs>
      </w:pPr>
      <w:r>
        <w:tab/>
      </w:r>
      <w:r>
        <w:tab/>
        <w:t xml:space="preserve">‘Hit-2Pl </w:t>
      </w:r>
      <w:r w:rsidRPr="00B8501F">
        <w:rPr>
          <w:rFonts w:ascii="Doulos SIL" w:hAnsi="Doulos SIL"/>
          <w:i/>
          <w:color w:val="0000FF"/>
        </w:rPr>
        <w:t>them (nonhuman)!’</w:t>
      </w:r>
      <w:r w:rsidR="009C4EB5" w:rsidRPr="00B8501F">
        <w:rPr>
          <w:rFonts w:ascii="Doulos SIL" w:hAnsi="Doulos SIL"/>
          <w:i/>
          <w:color w:val="0000FF"/>
        </w:rPr>
        <w:t xml:space="preserve"> (two variants)</w:t>
      </w:r>
    </w:p>
    <w:p w14:paraId="739AEC33" w14:textId="77777777" w:rsidR="00C95CC2" w:rsidRDefault="00C95CC2" w:rsidP="00C95CC2">
      <w:pPr>
        <w:tabs>
          <w:tab w:val="clear" w:pos="369"/>
          <w:tab w:val="left" w:pos="720"/>
          <w:tab w:val="left" w:pos="1080"/>
        </w:tabs>
      </w:pPr>
    </w:p>
    <w:p w14:paraId="19646035" w14:textId="79956A0B" w:rsidR="00C95CC2" w:rsidRPr="00B8501F" w:rsidRDefault="009C4EB5" w:rsidP="00C95CC2">
      <w:pPr>
        <w:tabs>
          <w:tab w:val="clear" w:pos="369"/>
          <w:tab w:val="left" w:pos="720"/>
          <w:tab w:val="left" w:pos="1080"/>
          <w:tab w:val="left" w:pos="3240"/>
        </w:tabs>
        <w:rPr>
          <w:rFonts w:ascii="Doulos SIL" w:hAnsi="Doulos SIL"/>
          <w:i/>
          <w:color w:val="0000FF"/>
        </w:rPr>
      </w:pPr>
      <w:r>
        <w:tab/>
        <w:t>d</w:t>
      </w:r>
      <w:r w:rsidR="00C95CC2">
        <w:t>.</w:t>
      </w:r>
      <w:r w:rsidR="00C95CC2">
        <w:tab/>
      </w:r>
      <w:r w:rsidR="00C95CC2" w:rsidRPr="00B8501F">
        <w:rPr>
          <w:rFonts w:ascii="Doulos SIL" w:hAnsi="Doulos SIL"/>
          <w:i/>
          <w:color w:val="0000FF"/>
        </w:rPr>
        <w:t>bí=ì(ì)ⁿ</w:t>
      </w:r>
      <w:r w:rsidR="00C95CC2" w:rsidRPr="00B8501F">
        <w:rPr>
          <w:rFonts w:ascii="Doulos SIL" w:hAnsi="Doulos SIL"/>
          <w:i/>
          <w:color w:val="0000FF"/>
        </w:rPr>
        <w:tab/>
        <w:t>báʔ</w:t>
      </w:r>
      <w:r w:rsidRPr="00B8501F">
        <w:rPr>
          <w:rFonts w:ascii="Doulos SIL" w:hAnsi="Doulos SIL"/>
          <w:i/>
          <w:color w:val="0000FF"/>
        </w:rPr>
        <w:t>ŕ</w:t>
      </w:r>
      <w:r w:rsidR="00C95CC2" w:rsidRPr="00B8501F">
        <w:rPr>
          <w:rFonts w:ascii="Doulos SIL" w:hAnsi="Doulos SIL"/>
          <w:i/>
          <w:color w:val="0000FF"/>
        </w:rPr>
        <w:t>=rēʔ</w:t>
      </w:r>
    </w:p>
    <w:p w14:paraId="3ACB9883" w14:textId="28B57C92" w:rsidR="00C95CC2" w:rsidRPr="00B8501F" w:rsidRDefault="00C95CC2" w:rsidP="00C95CC2">
      <w:pPr>
        <w:tabs>
          <w:tab w:val="clear" w:pos="369"/>
          <w:tab w:val="left" w:pos="720"/>
          <w:tab w:val="left" w:pos="1080"/>
          <w:tab w:val="left" w:pos="3240"/>
        </w:tabs>
        <w:rPr>
          <w:rFonts w:ascii="Doulos SIL" w:hAnsi="Doulos SIL"/>
          <w:i/>
          <w:color w:val="0000FF"/>
        </w:rPr>
      </w:pPr>
      <w:r w:rsidRPr="00B8501F">
        <w:rPr>
          <w:rFonts w:ascii="Doulos SIL" w:hAnsi="Doulos SIL"/>
          <w:i/>
          <w:color w:val="0000FF"/>
        </w:rPr>
        <w:tab/>
      </w:r>
      <w:r w:rsidRPr="00B8501F">
        <w:rPr>
          <w:rFonts w:ascii="Doulos SIL" w:hAnsi="Doulos SIL"/>
          <w:i/>
          <w:color w:val="0000FF"/>
        </w:rPr>
        <w:tab/>
        <w:t>Proh=3PhNonh</w:t>
      </w:r>
      <w:r w:rsidRPr="00B8501F">
        <w:rPr>
          <w:rFonts w:ascii="Doulos SIL" w:hAnsi="Doulos SIL"/>
          <w:i/>
          <w:color w:val="0000FF"/>
        </w:rPr>
        <w:tab/>
        <w:t>hit.Imprt=Neg</w:t>
      </w:r>
    </w:p>
    <w:p w14:paraId="2FA6A977" w14:textId="72DA4EF6" w:rsidR="00C95CC2" w:rsidRPr="00B8501F" w:rsidRDefault="00C95CC2" w:rsidP="00C95CC2">
      <w:pPr>
        <w:tabs>
          <w:tab w:val="clear" w:pos="369"/>
          <w:tab w:val="left" w:pos="720"/>
          <w:tab w:val="left" w:pos="1080"/>
        </w:tabs>
        <w:rPr>
          <w:rFonts w:ascii="Doulos SIL" w:hAnsi="Doulos SIL"/>
          <w:i/>
          <w:color w:val="0000FF"/>
        </w:rPr>
      </w:pPr>
      <w:r w:rsidRPr="00B8501F">
        <w:rPr>
          <w:rFonts w:ascii="Doulos SIL" w:hAnsi="Doulos SIL"/>
          <w:i/>
          <w:color w:val="0000FF"/>
        </w:rPr>
        <w:tab/>
      </w:r>
      <w:r w:rsidRPr="00B8501F">
        <w:rPr>
          <w:rFonts w:ascii="Doulos SIL" w:hAnsi="Doulos SIL"/>
          <w:i/>
          <w:color w:val="0000FF"/>
        </w:rPr>
        <w:tab/>
        <w:t>‘Don’t-2Sg hit them (nonhuman)!’</w:t>
      </w:r>
    </w:p>
    <w:p w14:paraId="27C005D6" w14:textId="77777777" w:rsidR="00C95CC2" w:rsidRPr="00B8501F" w:rsidRDefault="00C95CC2" w:rsidP="00C95CC2">
      <w:pPr>
        <w:tabs>
          <w:tab w:val="clear" w:pos="369"/>
          <w:tab w:val="left" w:pos="720"/>
          <w:tab w:val="left" w:pos="1080"/>
        </w:tabs>
        <w:rPr>
          <w:rFonts w:ascii="Doulos SIL" w:hAnsi="Doulos SIL"/>
          <w:i/>
          <w:color w:val="0000FF"/>
        </w:rPr>
      </w:pPr>
    </w:p>
    <w:p w14:paraId="0CACA0C9" w14:textId="75EDD1AC" w:rsidR="00C95CC2" w:rsidRPr="00B8501F" w:rsidRDefault="009C4EB5" w:rsidP="00C95CC2">
      <w:pPr>
        <w:tabs>
          <w:tab w:val="clear" w:pos="369"/>
          <w:tab w:val="left" w:pos="720"/>
          <w:tab w:val="left" w:pos="1080"/>
          <w:tab w:val="left" w:pos="2160"/>
          <w:tab w:val="left" w:pos="4050"/>
        </w:tabs>
        <w:rPr>
          <w:rFonts w:ascii="Doulos SIL" w:hAnsi="Doulos SIL"/>
          <w:i/>
          <w:color w:val="0000FF"/>
        </w:rPr>
      </w:pPr>
      <w:r w:rsidRPr="00B8501F">
        <w:rPr>
          <w:rFonts w:ascii="Doulos SIL" w:hAnsi="Doulos SIL"/>
          <w:i/>
          <w:color w:val="0000FF"/>
        </w:rPr>
        <w:tab/>
        <w:t>e</w:t>
      </w:r>
      <w:r w:rsidR="00C95CC2" w:rsidRPr="00B8501F">
        <w:rPr>
          <w:rFonts w:ascii="Doulos SIL" w:hAnsi="Doulos SIL"/>
          <w:i/>
          <w:color w:val="0000FF"/>
        </w:rPr>
        <w:t>.</w:t>
      </w:r>
      <w:r w:rsidR="00C95CC2" w:rsidRPr="00B8501F">
        <w:rPr>
          <w:rFonts w:ascii="Doulos SIL" w:hAnsi="Doulos SIL"/>
          <w:i/>
          <w:color w:val="0000FF"/>
        </w:rPr>
        <w:tab/>
      </w:r>
      <w:r w:rsidR="00713621" w:rsidRPr="00B8501F">
        <w:rPr>
          <w:rFonts w:ascii="Doulos SIL" w:hAnsi="Doulos SIL"/>
          <w:i/>
          <w:color w:val="0000FF"/>
        </w:rPr>
        <w:t>ēēⁿ</w:t>
      </w:r>
      <w:r w:rsidR="00713621" w:rsidRPr="00B8501F">
        <w:rPr>
          <w:rFonts w:ascii="Doulos SIL" w:hAnsi="Doulos SIL"/>
          <w:i/>
          <w:color w:val="0000FF"/>
        </w:rPr>
        <w:tab/>
        <w:t>bí=ì(ì)ⁿ</w:t>
      </w:r>
      <w:r w:rsidR="00C95CC2" w:rsidRPr="00B8501F">
        <w:rPr>
          <w:rFonts w:ascii="Doulos SIL" w:hAnsi="Doulos SIL"/>
          <w:i/>
          <w:color w:val="0000FF"/>
        </w:rPr>
        <w:tab/>
        <w:t>báʔ</w:t>
      </w:r>
      <w:r w:rsidRPr="00B8501F">
        <w:rPr>
          <w:rFonts w:ascii="Doulos SIL" w:hAnsi="Doulos SIL"/>
          <w:i/>
          <w:color w:val="0000FF"/>
        </w:rPr>
        <w:t>ŕ</w:t>
      </w:r>
      <w:r w:rsidR="00C95CC2" w:rsidRPr="00B8501F">
        <w:rPr>
          <w:rFonts w:ascii="Doulos SIL" w:hAnsi="Doulos SIL"/>
          <w:i/>
          <w:color w:val="0000FF"/>
        </w:rPr>
        <w:t>=rēʔ</w:t>
      </w:r>
    </w:p>
    <w:p w14:paraId="55A101C8" w14:textId="77777777" w:rsidR="00C95CC2" w:rsidRPr="00B8501F" w:rsidRDefault="00C95CC2" w:rsidP="00C95CC2">
      <w:pPr>
        <w:tabs>
          <w:tab w:val="clear" w:pos="369"/>
          <w:tab w:val="left" w:pos="720"/>
          <w:tab w:val="left" w:pos="1080"/>
          <w:tab w:val="left" w:pos="2160"/>
          <w:tab w:val="left" w:pos="4050"/>
        </w:tabs>
        <w:rPr>
          <w:rFonts w:ascii="Doulos SIL" w:hAnsi="Doulos SIL"/>
          <w:i/>
          <w:color w:val="0000FF"/>
        </w:rPr>
      </w:pPr>
      <w:r>
        <w:tab/>
      </w:r>
      <w:r>
        <w:tab/>
        <w:t>2Pl</w:t>
      </w:r>
      <w:r>
        <w:tab/>
        <w:t>Proh=3SgNonh</w:t>
      </w:r>
      <w:r>
        <w:tab/>
      </w:r>
      <w:r w:rsidRPr="00B8501F">
        <w:rPr>
          <w:rFonts w:ascii="Doulos SIL" w:hAnsi="Doulos SIL"/>
          <w:i/>
          <w:color w:val="0000FF"/>
        </w:rPr>
        <w:t>hit.Imprt=Neg</w:t>
      </w:r>
    </w:p>
    <w:p w14:paraId="0A2D2273" w14:textId="1F57E635" w:rsidR="00C95CC2" w:rsidRPr="00B8501F" w:rsidRDefault="00C95CC2" w:rsidP="00C95CC2">
      <w:pPr>
        <w:tabs>
          <w:tab w:val="clear" w:pos="369"/>
          <w:tab w:val="left" w:pos="720"/>
          <w:tab w:val="left" w:pos="1080"/>
          <w:tab w:val="left" w:pos="2160"/>
          <w:tab w:val="left" w:pos="4050"/>
        </w:tabs>
        <w:rPr>
          <w:rFonts w:ascii="Doulos SIL" w:hAnsi="Doulos SIL"/>
          <w:i/>
          <w:color w:val="0000FF"/>
        </w:rPr>
      </w:pPr>
      <w:r w:rsidRPr="00B8501F">
        <w:rPr>
          <w:rFonts w:ascii="Doulos SIL" w:hAnsi="Doulos SIL"/>
          <w:i/>
          <w:color w:val="0000FF"/>
        </w:rPr>
        <w:tab/>
      </w:r>
      <w:r w:rsidRPr="00B8501F">
        <w:rPr>
          <w:rFonts w:ascii="Doulos SIL" w:hAnsi="Doulos SIL"/>
          <w:i/>
          <w:color w:val="0000FF"/>
        </w:rPr>
        <w:tab/>
        <w:t>‘Don’t-2Pl hit them (nonhuman)!’</w:t>
      </w:r>
    </w:p>
    <w:p w14:paraId="3744A04A" w14:textId="2547D320" w:rsidR="00C95CC2" w:rsidRPr="00C95CC2" w:rsidRDefault="00C95CC2" w:rsidP="00C95CC2">
      <w:pPr>
        <w:tabs>
          <w:tab w:val="clear" w:pos="369"/>
          <w:tab w:val="left" w:pos="720"/>
          <w:tab w:val="left" w:pos="1080"/>
        </w:tabs>
      </w:pPr>
      <w:r>
        <w:tab/>
      </w:r>
    </w:p>
    <w:p w14:paraId="54E9F056" w14:textId="1AC76D17" w:rsidR="00C95CC2" w:rsidRPr="00B8501F" w:rsidRDefault="00C95CC2" w:rsidP="00C95CC2">
      <w:pPr>
        <w:tabs>
          <w:tab w:val="clear" w:pos="369"/>
          <w:tab w:val="left" w:pos="720"/>
          <w:tab w:val="left" w:pos="1080"/>
        </w:tabs>
        <w:rPr>
          <w:rFonts w:ascii="Doulos SIL" w:hAnsi="Doulos SIL"/>
          <w:i/>
          <w:color w:val="0000FF"/>
        </w:rPr>
      </w:pPr>
      <w:r w:rsidRPr="00B8501F">
        <w:rPr>
          <w:rFonts w:ascii="Doulos SIL" w:hAnsi="Doulos SIL"/>
          <w:i/>
          <w:color w:val="0000FF"/>
        </w:rPr>
        <w:t>Additional tr</w:t>
      </w:r>
      <w:r w:rsidR="00713621" w:rsidRPr="00B8501F">
        <w:rPr>
          <w:rFonts w:ascii="Doulos SIL" w:hAnsi="Doulos SIL"/>
          <w:i/>
          <w:color w:val="0000FF"/>
        </w:rPr>
        <w:t xml:space="preserve">ansitive examples are in (xx5). The imperfectives given for comparison are the 3Sg forms (beginning with L-tone). </w:t>
      </w:r>
      <w:r w:rsidR="00667160" w:rsidRPr="00B8501F">
        <w:rPr>
          <w:rFonts w:ascii="Doulos SIL" w:hAnsi="Doulos SIL"/>
          <w:i/>
          <w:color w:val="0000FF"/>
        </w:rPr>
        <w:t>The prohibitive inflectional morpheme bí and objects are omitted.</w:t>
      </w:r>
    </w:p>
    <w:p w14:paraId="799BBFBA" w14:textId="04EACFF6" w:rsidR="00713621" w:rsidRPr="00B8501F" w:rsidRDefault="00713621" w:rsidP="00C95CC2">
      <w:pPr>
        <w:tabs>
          <w:tab w:val="clear" w:pos="369"/>
          <w:tab w:val="left" w:pos="720"/>
          <w:tab w:val="left" w:pos="1080"/>
        </w:tabs>
        <w:rPr>
          <w:rFonts w:ascii="Doulos SIL" w:hAnsi="Doulos SIL"/>
          <w:i/>
          <w:color w:val="0000FF"/>
        </w:rPr>
      </w:pPr>
    </w:p>
    <w:p w14:paraId="11EB8E49" w14:textId="61B25293" w:rsidR="00713621" w:rsidRDefault="00713621" w:rsidP="00E13FAA">
      <w:pPr>
        <w:tabs>
          <w:tab w:val="clear" w:pos="369"/>
          <w:tab w:val="left" w:pos="720"/>
          <w:tab w:val="left" w:pos="1350"/>
          <w:tab w:val="left" w:pos="2070"/>
          <w:tab w:val="left" w:pos="3420"/>
          <w:tab w:val="left" w:pos="4230"/>
          <w:tab w:val="left" w:pos="5490"/>
          <w:tab w:val="left" w:pos="6390"/>
        </w:tabs>
      </w:pPr>
      <w:r>
        <w:t>(xx5)</w:t>
      </w:r>
      <w:r>
        <w:tab/>
      </w:r>
      <w:r>
        <w:tab/>
        <w:t>imperative</w:t>
      </w:r>
      <w:r>
        <w:tab/>
        <w:t>prohibitive</w:t>
      </w:r>
      <w:r>
        <w:tab/>
        <w:t>Ipfv</w:t>
      </w:r>
      <w:r>
        <w:tab/>
        <w:t>gloss</w:t>
      </w:r>
    </w:p>
    <w:p w14:paraId="14BE4038" w14:textId="3460E981" w:rsidR="00713621" w:rsidRDefault="00713621" w:rsidP="00DE7F9C">
      <w:pPr>
        <w:tabs>
          <w:tab w:val="clear" w:pos="369"/>
          <w:tab w:val="left" w:pos="720"/>
          <w:tab w:val="left" w:pos="1080"/>
          <w:tab w:val="left" w:pos="1980"/>
          <w:tab w:val="left" w:pos="2970"/>
          <w:tab w:val="left" w:pos="4050"/>
          <w:tab w:val="left" w:pos="5310"/>
          <w:tab w:val="left" w:pos="6210"/>
        </w:tabs>
        <w:ind w:left="6210" w:hanging="6210"/>
      </w:pPr>
      <w:r>
        <w:tab/>
      </w:r>
      <w:r>
        <w:tab/>
        <w:t>+3Sg</w:t>
      </w:r>
      <w:r>
        <w:tab/>
        <w:t>-3Sg</w:t>
      </w:r>
      <w:r>
        <w:tab/>
        <w:t>+3Sg</w:t>
      </w:r>
      <w:r>
        <w:tab/>
        <w:t>-3Sg</w:t>
      </w:r>
    </w:p>
    <w:p w14:paraId="529ED110" w14:textId="77777777" w:rsidR="00713621" w:rsidRDefault="00713621" w:rsidP="00DE7F9C">
      <w:pPr>
        <w:tabs>
          <w:tab w:val="clear" w:pos="369"/>
          <w:tab w:val="left" w:pos="720"/>
          <w:tab w:val="left" w:pos="1080"/>
          <w:tab w:val="left" w:pos="1980"/>
          <w:tab w:val="left" w:pos="2970"/>
          <w:tab w:val="left" w:pos="4050"/>
          <w:tab w:val="left" w:pos="5310"/>
          <w:tab w:val="left" w:pos="6210"/>
        </w:tabs>
        <w:ind w:left="6210" w:hanging="6210"/>
      </w:pPr>
    </w:p>
    <w:p w14:paraId="3FC2A9BE" w14:textId="1398D145" w:rsidR="00E13FAA" w:rsidRDefault="00E13FAA" w:rsidP="00DE7F9C">
      <w:pPr>
        <w:tabs>
          <w:tab w:val="clear" w:pos="369"/>
          <w:tab w:val="left" w:pos="720"/>
          <w:tab w:val="left" w:pos="1080"/>
          <w:tab w:val="left" w:pos="1980"/>
          <w:tab w:val="left" w:pos="2970"/>
          <w:tab w:val="left" w:pos="4050"/>
          <w:tab w:val="left" w:pos="5310"/>
          <w:tab w:val="left" w:pos="6210"/>
        </w:tabs>
        <w:ind w:left="6210" w:hanging="6210"/>
      </w:pPr>
      <w:r>
        <w:tab/>
      </w:r>
      <w:r>
        <w:tab/>
      </w:r>
      <w:r w:rsidRPr="00B8501F">
        <w:rPr>
          <w:rFonts w:ascii="Doulos SIL" w:hAnsi="Doulos SIL"/>
          <w:i/>
          <w:color w:val="0000FF"/>
        </w:rPr>
        <w:t>dɛ̌</w:t>
      </w:r>
      <w:r w:rsidRPr="00B8501F">
        <w:rPr>
          <w:rFonts w:ascii="Doulos SIL" w:hAnsi="Doulos SIL"/>
          <w:i/>
          <w:color w:val="0000FF"/>
        </w:rPr>
        <w:tab/>
        <w:t>dɛ́</w:t>
      </w:r>
      <w:r w:rsidRPr="00B8501F">
        <w:rPr>
          <w:rFonts w:ascii="Doulos SIL" w:hAnsi="Doulos SIL"/>
          <w:i/>
          <w:color w:val="0000FF"/>
        </w:rPr>
        <w:tab/>
      </w:r>
      <w:r w:rsidR="003C3BC6" w:rsidRPr="00B8501F">
        <w:rPr>
          <w:rFonts w:ascii="Doulos SIL" w:hAnsi="Doulos SIL"/>
          <w:i/>
          <w:color w:val="0000FF"/>
        </w:rPr>
        <w:t>dɛ̀=rɛ̄ʔ</w:t>
      </w:r>
      <w:r w:rsidRPr="00B8501F">
        <w:rPr>
          <w:rFonts w:ascii="Doulos SIL" w:hAnsi="Doulos SIL"/>
          <w:i/>
          <w:color w:val="0000FF"/>
        </w:rPr>
        <w:tab/>
      </w:r>
      <w:r w:rsidR="003C3BC6" w:rsidRPr="00B8501F">
        <w:rPr>
          <w:rFonts w:ascii="Doulos SIL" w:hAnsi="Doulos SIL"/>
          <w:i/>
          <w:color w:val="0000FF"/>
        </w:rPr>
        <w:t>dɛ́=rɛ̄ʔ</w:t>
      </w:r>
      <w:r w:rsidRPr="00B8501F">
        <w:rPr>
          <w:rFonts w:ascii="Doulos SIL" w:hAnsi="Doulos SIL"/>
          <w:i/>
          <w:color w:val="0000FF"/>
        </w:rPr>
        <w:tab/>
        <w:t>dɛ̀ɛ̀</w:t>
      </w:r>
      <w:r w:rsidRPr="00713621">
        <w:tab/>
        <w:t>‘heat’</w:t>
      </w:r>
      <w:r w:rsidRPr="00713621">
        <w:tab/>
      </w:r>
    </w:p>
    <w:p w14:paraId="29F6A6A1" w14:textId="753D8B3F" w:rsidR="00E13FAA" w:rsidRDefault="00E13FAA" w:rsidP="00DE7F9C">
      <w:pPr>
        <w:tabs>
          <w:tab w:val="clear" w:pos="369"/>
          <w:tab w:val="left" w:pos="720"/>
          <w:tab w:val="left" w:pos="1080"/>
          <w:tab w:val="left" w:pos="1980"/>
          <w:tab w:val="left" w:pos="2970"/>
          <w:tab w:val="left" w:pos="4050"/>
          <w:tab w:val="left" w:pos="5310"/>
          <w:tab w:val="left" w:pos="6210"/>
        </w:tabs>
        <w:ind w:left="6210" w:hanging="6210"/>
      </w:pPr>
      <w:r>
        <w:tab/>
      </w:r>
      <w:r>
        <w:tab/>
      </w:r>
      <w:r w:rsidRPr="00B8501F">
        <w:rPr>
          <w:rFonts w:ascii="Doulos SIL" w:hAnsi="Doulos SIL"/>
          <w:i/>
          <w:color w:val="0000FF"/>
        </w:rPr>
        <w:t>jǐ</w:t>
      </w:r>
      <w:r w:rsidRPr="00B8501F">
        <w:rPr>
          <w:rFonts w:ascii="Doulos SIL" w:hAnsi="Doulos SIL"/>
          <w:i/>
          <w:color w:val="0000FF"/>
        </w:rPr>
        <w:tab/>
        <w:t>jí</w:t>
      </w:r>
      <w:r w:rsidRPr="00B8501F">
        <w:rPr>
          <w:rFonts w:ascii="Doulos SIL" w:hAnsi="Doulos SIL"/>
          <w:i/>
          <w:color w:val="0000FF"/>
        </w:rPr>
        <w:tab/>
      </w:r>
      <w:r w:rsidR="003C3BC6" w:rsidRPr="00B8501F">
        <w:rPr>
          <w:rFonts w:ascii="Doulos SIL" w:hAnsi="Doulos SIL"/>
          <w:i/>
          <w:color w:val="0000FF"/>
        </w:rPr>
        <w:t>jì=rēʔ</w:t>
      </w:r>
      <w:r w:rsidRPr="00B8501F">
        <w:rPr>
          <w:rFonts w:ascii="Doulos SIL" w:hAnsi="Doulos SIL"/>
          <w:i/>
          <w:color w:val="0000FF"/>
        </w:rPr>
        <w:tab/>
      </w:r>
      <w:r w:rsidR="003C3BC6" w:rsidRPr="00B8501F">
        <w:rPr>
          <w:rFonts w:ascii="Doulos SIL" w:hAnsi="Doulos SIL"/>
          <w:i/>
          <w:color w:val="0000FF"/>
        </w:rPr>
        <w:t>jí=rēʔ</w:t>
      </w:r>
      <w:r w:rsidRPr="00B8501F">
        <w:rPr>
          <w:rFonts w:ascii="Doulos SIL" w:hAnsi="Doulos SIL"/>
          <w:i/>
          <w:color w:val="0000FF"/>
        </w:rPr>
        <w:tab/>
        <w:t>jyɛ̀</w:t>
      </w:r>
      <w:r>
        <w:tab/>
        <w:t>‘see’</w:t>
      </w:r>
    </w:p>
    <w:p w14:paraId="3B8163D7" w14:textId="77A00906" w:rsidR="00E13FAA" w:rsidRDefault="00E13FAA" w:rsidP="00DE7F9C">
      <w:pPr>
        <w:tabs>
          <w:tab w:val="clear" w:pos="369"/>
          <w:tab w:val="left" w:pos="720"/>
          <w:tab w:val="left" w:pos="1080"/>
          <w:tab w:val="left" w:pos="1980"/>
          <w:tab w:val="left" w:pos="2970"/>
          <w:tab w:val="left" w:pos="4050"/>
          <w:tab w:val="left" w:pos="5310"/>
          <w:tab w:val="left" w:pos="6210"/>
        </w:tabs>
        <w:ind w:left="6210" w:hanging="6210"/>
      </w:pPr>
      <w:r>
        <w:tab/>
      </w:r>
      <w:r>
        <w:tab/>
      </w:r>
      <w:r w:rsidRPr="00B8501F">
        <w:rPr>
          <w:rFonts w:ascii="Doulos SIL" w:hAnsi="Doulos SIL"/>
          <w:i/>
          <w:color w:val="0000FF"/>
        </w:rPr>
        <w:t>bǎ</w:t>
      </w:r>
      <w:r w:rsidRPr="00B8501F">
        <w:rPr>
          <w:rFonts w:ascii="Doulos SIL" w:hAnsi="Doulos SIL"/>
          <w:i/>
          <w:color w:val="0000FF"/>
        </w:rPr>
        <w:tab/>
        <w:t>bá</w:t>
      </w:r>
      <w:r w:rsidRPr="00B8501F">
        <w:rPr>
          <w:rFonts w:ascii="Doulos SIL" w:hAnsi="Doulos SIL"/>
          <w:i/>
          <w:color w:val="0000FF"/>
        </w:rPr>
        <w:tab/>
      </w:r>
      <w:r w:rsidR="003C3BC6" w:rsidRPr="00B8501F">
        <w:rPr>
          <w:rFonts w:ascii="Doulos SIL" w:hAnsi="Doulos SIL"/>
          <w:i/>
          <w:color w:val="0000FF"/>
        </w:rPr>
        <w:t>bà=rɛ̄ʔ</w:t>
      </w:r>
      <w:r w:rsidRPr="00B8501F">
        <w:rPr>
          <w:rFonts w:ascii="Doulos SIL" w:hAnsi="Doulos SIL"/>
          <w:i/>
          <w:color w:val="0000FF"/>
        </w:rPr>
        <w:tab/>
      </w:r>
      <w:r w:rsidR="003C3BC6" w:rsidRPr="00B8501F">
        <w:rPr>
          <w:rFonts w:ascii="Doulos SIL" w:hAnsi="Doulos SIL"/>
          <w:i/>
          <w:color w:val="0000FF"/>
        </w:rPr>
        <w:t>bá=rɛ̄ʔ</w:t>
      </w:r>
      <w:r w:rsidRPr="00B8501F">
        <w:rPr>
          <w:rFonts w:ascii="Doulos SIL" w:hAnsi="Doulos SIL"/>
          <w:i/>
          <w:color w:val="0000FF"/>
        </w:rPr>
        <w:tab/>
        <w:t>bàà</w:t>
      </w:r>
      <w:r w:rsidRPr="00B8501F">
        <w:rPr>
          <w:rFonts w:ascii="Doulos SIL" w:hAnsi="Doulos SIL"/>
          <w:i/>
          <w:color w:val="0000FF"/>
        </w:rPr>
        <w:tab/>
      </w:r>
      <w:r>
        <w:t>‘put down’</w:t>
      </w:r>
    </w:p>
    <w:p w14:paraId="3F33743C" w14:textId="60685E00" w:rsidR="00E13FAA" w:rsidRDefault="00E13FAA" w:rsidP="00DE7F9C">
      <w:pPr>
        <w:tabs>
          <w:tab w:val="clear" w:pos="369"/>
          <w:tab w:val="left" w:pos="720"/>
          <w:tab w:val="left" w:pos="1080"/>
          <w:tab w:val="left" w:pos="1980"/>
          <w:tab w:val="left" w:pos="2970"/>
          <w:tab w:val="left" w:pos="4050"/>
          <w:tab w:val="left" w:pos="5310"/>
          <w:tab w:val="left" w:pos="6210"/>
        </w:tabs>
        <w:ind w:left="6210" w:hanging="6210"/>
      </w:pPr>
      <w:r>
        <w:tab/>
      </w:r>
      <w:r>
        <w:tab/>
      </w:r>
      <w:r w:rsidRPr="00B8501F">
        <w:rPr>
          <w:rFonts w:ascii="Doulos SIL" w:hAnsi="Doulos SIL"/>
          <w:i/>
          <w:color w:val="0000FF"/>
        </w:rPr>
        <w:t>kpǎⁿ</w:t>
      </w:r>
      <w:r w:rsidRPr="00B8501F">
        <w:rPr>
          <w:rFonts w:ascii="Doulos SIL" w:hAnsi="Doulos SIL"/>
          <w:i/>
          <w:color w:val="0000FF"/>
        </w:rPr>
        <w:tab/>
        <w:t>kpáⁿ</w:t>
      </w:r>
      <w:r w:rsidRPr="00B8501F">
        <w:rPr>
          <w:rFonts w:ascii="Doulos SIL" w:hAnsi="Doulos SIL"/>
          <w:i/>
          <w:color w:val="0000FF"/>
        </w:rPr>
        <w:tab/>
      </w:r>
      <w:r w:rsidR="003C3BC6" w:rsidRPr="00B8501F">
        <w:rPr>
          <w:rFonts w:ascii="Doulos SIL" w:hAnsi="Doulos SIL"/>
          <w:i/>
          <w:color w:val="0000FF"/>
        </w:rPr>
        <w:t>kpà=nɛ̄ʔ</w:t>
      </w:r>
      <w:r w:rsidRPr="00B8501F">
        <w:rPr>
          <w:rFonts w:ascii="Doulos SIL" w:hAnsi="Doulos SIL"/>
          <w:i/>
          <w:color w:val="0000FF"/>
        </w:rPr>
        <w:tab/>
      </w:r>
      <w:r w:rsidR="003C3BC6" w:rsidRPr="00B8501F">
        <w:rPr>
          <w:rFonts w:ascii="Doulos SIL" w:hAnsi="Doulos SIL"/>
          <w:i/>
          <w:color w:val="0000FF"/>
        </w:rPr>
        <w:t>kpá=nɛ̄ʔ</w:t>
      </w:r>
      <w:r w:rsidRPr="00B8501F">
        <w:rPr>
          <w:rFonts w:ascii="Doulos SIL" w:hAnsi="Doulos SIL"/>
          <w:i/>
          <w:color w:val="0000FF"/>
        </w:rPr>
        <w:tab/>
        <w:t>kpààⁿ</w:t>
      </w:r>
      <w:r>
        <w:tab/>
        <w:t>‘kill’</w:t>
      </w:r>
    </w:p>
    <w:p w14:paraId="4579744F" w14:textId="77777777" w:rsidR="00E13FAA" w:rsidRPr="00713621" w:rsidRDefault="00E13FAA" w:rsidP="00DE7F9C">
      <w:pPr>
        <w:tabs>
          <w:tab w:val="clear" w:pos="369"/>
          <w:tab w:val="left" w:pos="720"/>
          <w:tab w:val="left" w:pos="1080"/>
          <w:tab w:val="left" w:pos="1980"/>
          <w:tab w:val="left" w:pos="2970"/>
          <w:tab w:val="left" w:pos="4050"/>
          <w:tab w:val="left" w:pos="5310"/>
          <w:tab w:val="left" w:pos="6210"/>
        </w:tabs>
        <w:ind w:left="6210" w:hanging="6210"/>
      </w:pPr>
    </w:p>
    <w:p w14:paraId="766348B3" w14:textId="20E800FE" w:rsidR="00E13FAA" w:rsidRPr="00713621" w:rsidRDefault="00E13FAA" w:rsidP="00DE7F9C">
      <w:pPr>
        <w:tabs>
          <w:tab w:val="clear" w:pos="369"/>
          <w:tab w:val="left" w:pos="720"/>
          <w:tab w:val="left" w:pos="1080"/>
          <w:tab w:val="left" w:pos="1980"/>
          <w:tab w:val="left" w:pos="2970"/>
          <w:tab w:val="left" w:pos="4050"/>
          <w:tab w:val="left" w:pos="5310"/>
          <w:tab w:val="left" w:pos="6210"/>
        </w:tabs>
        <w:ind w:left="6210" w:hanging="6210"/>
      </w:pPr>
      <w:r>
        <w:tab/>
      </w:r>
      <w:r>
        <w:tab/>
      </w:r>
      <w:r w:rsidRPr="00B8501F">
        <w:rPr>
          <w:rFonts w:ascii="Doulos SIL" w:hAnsi="Doulos SIL"/>
          <w:i/>
          <w:color w:val="0000FF"/>
        </w:rPr>
        <w:t>bɔ̌</w:t>
      </w:r>
      <w:r w:rsidRPr="00B8501F">
        <w:rPr>
          <w:rFonts w:ascii="Doulos SIL" w:hAnsi="Doulos SIL"/>
          <w:i/>
          <w:color w:val="0000FF"/>
        </w:rPr>
        <w:tab/>
        <w:t>bɔ́</w:t>
      </w:r>
      <w:r w:rsidRPr="00B8501F">
        <w:rPr>
          <w:rFonts w:ascii="Doulos SIL" w:hAnsi="Doulos SIL"/>
          <w:i/>
          <w:color w:val="0000FF"/>
        </w:rPr>
        <w:tab/>
      </w:r>
      <w:r w:rsidR="003C3BC6" w:rsidRPr="00B8501F">
        <w:rPr>
          <w:rFonts w:ascii="Doulos SIL" w:hAnsi="Doulos SIL"/>
          <w:i/>
          <w:color w:val="0000FF"/>
        </w:rPr>
        <w:t>bɔ̀=rɛ̄ʔ</w:t>
      </w:r>
      <w:r w:rsidRPr="00B8501F">
        <w:rPr>
          <w:rFonts w:ascii="Doulos SIL" w:hAnsi="Doulos SIL"/>
          <w:i/>
          <w:color w:val="0000FF"/>
        </w:rPr>
        <w:tab/>
      </w:r>
      <w:r w:rsidR="003C3BC6" w:rsidRPr="00B8501F">
        <w:rPr>
          <w:rFonts w:ascii="Doulos SIL" w:hAnsi="Doulos SIL"/>
          <w:i/>
          <w:color w:val="0000FF"/>
        </w:rPr>
        <w:t>bɔ́=rɛ̄ʔ</w:t>
      </w:r>
      <w:r w:rsidRPr="00B8501F">
        <w:rPr>
          <w:rFonts w:ascii="Doulos SIL" w:hAnsi="Doulos SIL"/>
          <w:i/>
          <w:color w:val="0000FF"/>
        </w:rPr>
        <w:tab/>
        <w:t>bɔ̀ɔ̀</w:t>
      </w:r>
      <w:r w:rsidRPr="00B8501F">
        <w:rPr>
          <w:rFonts w:ascii="Doulos SIL" w:hAnsi="Doulos SIL"/>
          <w:i/>
          <w:color w:val="0000FF"/>
        </w:rPr>
        <w:tab/>
      </w:r>
      <w:r>
        <w:t>‘remove’</w:t>
      </w:r>
    </w:p>
    <w:p w14:paraId="086E88D7" w14:textId="28339E22" w:rsidR="00713621" w:rsidRDefault="00713621" w:rsidP="00DE7F9C">
      <w:pPr>
        <w:tabs>
          <w:tab w:val="clear" w:pos="369"/>
          <w:tab w:val="left" w:pos="720"/>
          <w:tab w:val="left" w:pos="1080"/>
          <w:tab w:val="left" w:pos="1980"/>
          <w:tab w:val="left" w:pos="2970"/>
          <w:tab w:val="left" w:pos="4050"/>
          <w:tab w:val="left" w:pos="5310"/>
          <w:tab w:val="left" w:pos="6210"/>
        </w:tabs>
        <w:ind w:left="6210" w:hanging="6210"/>
      </w:pPr>
      <w:r>
        <w:tab/>
      </w:r>
      <w:r>
        <w:tab/>
      </w:r>
      <w:r w:rsidRPr="00B8501F">
        <w:rPr>
          <w:rFonts w:ascii="Doulos SIL" w:hAnsi="Doulos SIL"/>
          <w:i/>
          <w:color w:val="0000FF"/>
        </w:rPr>
        <w:t>bàʔrí</w:t>
      </w:r>
      <w:r w:rsidRPr="00B8501F">
        <w:rPr>
          <w:rFonts w:ascii="Doulos SIL" w:hAnsi="Doulos SIL"/>
          <w:i/>
          <w:color w:val="0000FF"/>
        </w:rPr>
        <w:tab/>
        <w:t>báʔ</w:t>
      </w:r>
      <w:r w:rsidR="003C3BC6" w:rsidRPr="00B8501F">
        <w:rPr>
          <w:rFonts w:ascii="Doulos SIL" w:hAnsi="Doulos SIL"/>
          <w:i/>
          <w:color w:val="0000FF"/>
        </w:rPr>
        <w:t>rí</w:t>
      </w:r>
      <w:r w:rsidRPr="00B8501F">
        <w:rPr>
          <w:rFonts w:ascii="Doulos SIL" w:hAnsi="Doulos SIL"/>
          <w:i/>
          <w:color w:val="0000FF"/>
        </w:rPr>
        <w:tab/>
      </w:r>
      <w:r w:rsidR="003C3BC6" w:rsidRPr="00B8501F">
        <w:rPr>
          <w:rFonts w:ascii="Doulos SIL" w:hAnsi="Doulos SIL"/>
          <w:i/>
          <w:color w:val="0000FF"/>
        </w:rPr>
        <w:t>bàʔr̀=rēʔ</w:t>
      </w:r>
      <w:r w:rsidR="003C3BC6" w:rsidRPr="00B8501F">
        <w:rPr>
          <w:rFonts w:ascii="Doulos SIL" w:hAnsi="Doulos SIL"/>
          <w:i/>
          <w:color w:val="0000FF"/>
        </w:rPr>
        <w:tab/>
        <w:t>báʔŕ=rēʔ</w:t>
      </w:r>
      <w:r w:rsidRPr="00B8501F">
        <w:rPr>
          <w:rFonts w:ascii="Doulos SIL" w:hAnsi="Doulos SIL"/>
          <w:i/>
          <w:color w:val="0000FF"/>
        </w:rPr>
        <w:tab/>
        <w:t>bàʔrà</w:t>
      </w:r>
      <w:r w:rsidR="00667160">
        <w:tab/>
        <w:t>‘hit’</w:t>
      </w:r>
    </w:p>
    <w:p w14:paraId="75F70463" w14:textId="77777777" w:rsidR="00F83E24" w:rsidRDefault="00F83E24" w:rsidP="00DE7F9C">
      <w:pPr>
        <w:tabs>
          <w:tab w:val="clear" w:pos="369"/>
          <w:tab w:val="left" w:pos="720"/>
          <w:tab w:val="left" w:pos="1080"/>
          <w:tab w:val="left" w:pos="1980"/>
          <w:tab w:val="left" w:pos="2970"/>
          <w:tab w:val="left" w:pos="4050"/>
          <w:tab w:val="left" w:pos="5310"/>
          <w:tab w:val="left" w:pos="6210"/>
        </w:tabs>
        <w:ind w:left="6210" w:hanging="6210"/>
      </w:pPr>
    </w:p>
    <w:p w14:paraId="2070351D" w14:textId="10C70AF7" w:rsidR="00F83E24" w:rsidRDefault="00F83E24" w:rsidP="00DE7F9C">
      <w:pPr>
        <w:tabs>
          <w:tab w:val="clear" w:pos="369"/>
          <w:tab w:val="left" w:pos="720"/>
          <w:tab w:val="left" w:pos="1080"/>
          <w:tab w:val="left" w:pos="1980"/>
          <w:tab w:val="left" w:pos="2970"/>
          <w:tab w:val="left" w:pos="4050"/>
          <w:tab w:val="left" w:pos="5310"/>
          <w:tab w:val="left" w:pos="6210"/>
        </w:tabs>
        <w:ind w:left="6210" w:hanging="6210"/>
      </w:pPr>
      <w:r>
        <w:tab/>
      </w:r>
      <w:r>
        <w:tab/>
      </w:r>
      <w:r w:rsidRPr="00B8501F">
        <w:rPr>
          <w:rFonts w:ascii="Doulos SIL" w:hAnsi="Doulos SIL"/>
          <w:i/>
          <w:color w:val="0000FF"/>
        </w:rPr>
        <w:t>f</w:t>
      </w:r>
      <w:r w:rsidR="00DE7F9C" w:rsidRPr="00B8501F">
        <w:rPr>
          <w:rFonts w:ascii="Doulos SIL" w:hAnsi="Doulos SIL"/>
          <w:i/>
          <w:color w:val="0000FF"/>
        </w:rPr>
        <w:t>ɛ̀ɛ́ⁿ</w:t>
      </w:r>
      <w:r w:rsidRPr="00B8501F">
        <w:rPr>
          <w:rFonts w:ascii="Doulos SIL" w:hAnsi="Doulos SIL"/>
          <w:i/>
          <w:color w:val="0000FF"/>
        </w:rPr>
        <w:tab/>
        <w:t>fɛ́ɛ́</w:t>
      </w:r>
      <w:r w:rsidR="00DE7F9C" w:rsidRPr="00B8501F">
        <w:rPr>
          <w:rFonts w:ascii="Doulos SIL" w:hAnsi="Doulos SIL"/>
          <w:i/>
          <w:color w:val="0000FF"/>
        </w:rPr>
        <w:t>ⁿ</w:t>
      </w:r>
      <w:r w:rsidRPr="00B8501F">
        <w:rPr>
          <w:rFonts w:ascii="Doulos SIL" w:hAnsi="Doulos SIL"/>
          <w:i/>
          <w:color w:val="0000FF"/>
        </w:rPr>
        <w:tab/>
      </w:r>
      <w:r w:rsidR="003C3BC6" w:rsidRPr="00B8501F">
        <w:rPr>
          <w:rFonts w:ascii="Doulos SIL" w:hAnsi="Doulos SIL"/>
          <w:i/>
          <w:color w:val="0000FF"/>
        </w:rPr>
        <w:t>fɛ̀ɛ̀=nɛ̄ʔ</w:t>
      </w:r>
      <w:r w:rsidRPr="00B8501F">
        <w:rPr>
          <w:rFonts w:ascii="Doulos SIL" w:hAnsi="Doulos SIL"/>
          <w:i/>
          <w:color w:val="0000FF"/>
        </w:rPr>
        <w:tab/>
      </w:r>
      <w:r w:rsidR="003C3BC6" w:rsidRPr="00B8501F">
        <w:rPr>
          <w:rFonts w:ascii="Doulos SIL" w:hAnsi="Doulos SIL"/>
          <w:i/>
          <w:color w:val="0000FF"/>
        </w:rPr>
        <w:t>fɛ́ɛ́=nɛ̄ʔ</w:t>
      </w:r>
      <w:r w:rsidRPr="00B8501F">
        <w:rPr>
          <w:rFonts w:ascii="Doulos SIL" w:hAnsi="Doulos SIL"/>
          <w:i/>
          <w:color w:val="0000FF"/>
        </w:rPr>
        <w:tab/>
        <w:t>fɛ̀ɛ̀nàà</w:t>
      </w:r>
      <w:r>
        <w:tab/>
        <w:t>‘</w:t>
      </w:r>
      <w:r w:rsidR="00DE7F9C">
        <w:t>untie’</w:t>
      </w:r>
    </w:p>
    <w:p w14:paraId="364AC4C3" w14:textId="347100DB" w:rsidR="00DE7F9C" w:rsidRDefault="00DE7F9C" w:rsidP="00DE7F9C">
      <w:pPr>
        <w:tabs>
          <w:tab w:val="clear" w:pos="369"/>
          <w:tab w:val="left" w:pos="720"/>
          <w:tab w:val="left" w:pos="1080"/>
          <w:tab w:val="left" w:pos="1980"/>
          <w:tab w:val="left" w:pos="2970"/>
          <w:tab w:val="left" w:pos="4050"/>
          <w:tab w:val="left" w:pos="5310"/>
          <w:tab w:val="left" w:pos="6210"/>
        </w:tabs>
        <w:ind w:left="6210" w:hanging="6210"/>
      </w:pPr>
      <w:r>
        <w:tab/>
      </w:r>
      <w:r>
        <w:tab/>
      </w:r>
      <w:r w:rsidRPr="00B8501F">
        <w:rPr>
          <w:rFonts w:ascii="Doulos SIL" w:hAnsi="Doulos SIL"/>
          <w:i/>
          <w:color w:val="0000FF"/>
        </w:rPr>
        <w:t>dùt</w:t>
      </w:r>
      <w:r w:rsidR="00667160" w:rsidRPr="00B8501F">
        <w:rPr>
          <w:rFonts w:ascii="Doulos SIL" w:hAnsi="Doulos SIL"/>
          <w:i/>
          <w:color w:val="0000FF"/>
        </w:rPr>
        <w:t>ɔ́</w:t>
      </w:r>
      <w:r w:rsidRPr="00B8501F">
        <w:rPr>
          <w:rFonts w:ascii="Doulos SIL" w:hAnsi="Doulos SIL"/>
          <w:i/>
          <w:color w:val="0000FF"/>
        </w:rPr>
        <w:t>ʔɔ́ⁿ</w:t>
      </w:r>
      <w:r w:rsidRPr="00B8501F">
        <w:rPr>
          <w:rFonts w:ascii="Doulos SIL" w:hAnsi="Doulos SIL"/>
          <w:i/>
          <w:color w:val="0000FF"/>
        </w:rPr>
        <w:tab/>
        <w:t>dútɔ́ʔɔ́ⁿ</w:t>
      </w:r>
      <w:r w:rsidRPr="00B8501F">
        <w:rPr>
          <w:rFonts w:ascii="Doulos SIL" w:hAnsi="Doulos SIL"/>
          <w:i/>
          <w:color w:val="0000FF"/>
        </w:rPr>
        <w:tab/>
      </w:r>
      <w:r w:rsidR="00667160" w:rsidRPr="00B8501F">
        <w:rPr>
          <w:rFonts w:ascii="Doulos SIL" w:hAnsi="Doulos SIL"/>
          <w:i/>
          <w:color w:val="0000FF"/>
        </w:rPr>
        <w:t>dùtɔ́ʔɔ́=nɛ̄ʔ</w:t>
      </w:r>
      <w:r w:rsidRPr="00B8501F">
        <w:rPr>
          <w:rFonts w:ascii="Doulos SIL" w:hAnsi="Doulos SIL"/>
          <w:i/>
          <w:color w:val="0000FF"/>
        </w:rPr>
        <w:tab/>
      </w:r>
      <w:r w:rsidR="00667160" w:rsidRPr="00B8501F">
        <w:rPr>
          <w:rFonts w:ascii="Doulos SIL" w:hAnsi="Doulos SIL"/>
          <w:i/>
          <w:color w:val="0000FF"/>
        </w:rPr>
        <w:t>dútɔ́ʔɔ́=nɛ̄ʔ</w:t>
      </w:r>
      <w:r w:rsidRPr="00B8501F">
        <w:rPr>
          <w:rFonts w:ascii="Doulos SIL" w:hAnsi="Doulos SIL"/>
          <w:i/>
          <w:color w:val="0000FF"/>
        </w:rPr>
        <w:tab/>
        <w:t>dùtɔ́ʔɔ́nò</w:t>
      </w:r>
      <w:r>
        <w:tab/>
        <w:t>‘shut’</w:t>
      </w:r>
    </w:p>
    <w:p w14:paraId="44C275FD" w14:textId="77777777" w:rsidR="00DE7F9C" w:rsidRDefault="00DE7F9C" w:rsidP="00DE7F9C">
      <w:pPr>
        <w:tabs>
          <w:tab w:val="clear" w:pos="369"/>
          <w:tab w:val="left" w:pos="720"/>
          <w:tab w:val="left" w:pos="1080"/>
          <w:tab w:val="left" w:pos="1980"/>
          <w:tab w:val="left" w:pos="2970"/>
          <w:tab w:val="left" w:pos="4050"/>
          <w:tab w:val="left" w:pos="5310"/>
          <w:tab w:val="left" w:pos="6210"/>
        </w:tabs>
        <w:ind w:left="6210" w:hanging="6210"/>
      </w:pPr>
    </w:p>
    <w:p w14:paraId="73354978" w14:textId="1E939DAB" w:rsidR="00DE7F9C" w:rsidRDefault="00DE7F9C" w:rsidP="00DE7F9C">
      <w:pPr>
        <w:tabs>
          <w:tab w:val="clear" w:pos="369"/>
          <w:tab w:val="left" w:pos="720"/>
          <w:tab w:val="left" w:pos="1080"/>
          <w:tab w:val="left" w:pos="1980"/>
          <w:tab w:val="left" w:pos="2970"/>
          <w:tab w:val="left" w:pos="4050"/>
          <w:tab w:val="left" w:pos="5310"/>
          <w:tab w:val="left" w:pos="6210"/>
        </w:tabs>
        <w:ind w:left="6210" w:hanging="6210"/>
      </w:pPr>
      <w:r>
        <w:tab/>
      </w:r>
      <w:r>
        <w:tab/>
      </w:r>
      <w:r w:rsidRPr="00B8501F">
        <w:rPr>
          <w:rFonts w:ascii="Doulos SIL" w:hAnsi="Doulos SIL"/>
          <w:i/>
          <w:color w:val="0000FF"/>
        </w:rPr>
        <w:t>fìrìkí</w:t>
      </w:r>
      <w:r w:rsidRPr="00B8501F">
        <w:rPr>
          <w:rFonts w:ascii="Doulos SIL" w:hAnsi="Doulos SIL"/>
          <w:i/>
          <w:color w:val="0000FF"/>
        </w:rPr>
        <w:tab/>
        <w:t>fíríkí</w:t>
      </w:r>
      <w:r w:rsidRPr="00B8501F">
        <w:rPr>
          <w:rFonts w:ascii="Doulos SIL" w:hAnsi="Doulos SIL"/>
          <w:i/>
          <w:color w:val="0000FF"/>
        </w:rPr>
        <w:tab/>
      </w:r>
      <w:r w:rsidR="00667160" w:rsidRPr="00B8501F">
        <w:rPr>
          <w:rFonts w:ascii="Doulos SIL" w:hAnsi="Doulos SIL"/>
          <w:i/>
          <w:color w:val="0000FF"/>
        </w:rPr>
        <w:t>fìrìkì=rē?</w:t>
      </w:r>
      <w:r w:rsidRPr="00B8501F">
        <w:rPr>
          <w:rFonts w:ascii="Doulos SIL" w:hAnsi="Doulos SIL"/>
          <w:i/>
          <w:color w:val="0000FF"/>
        </w:rPr>
        <w:tab/>
      </w:r>
      <w:r w:rsidR="00667160" w:rsidRPr="00B8501F">
        <w:rPr>
          <w:rFonts w:ascii="Doulos SIL" w:hAnsi="Doulos SIL"/>
          <w:i/>
          <w:color w:val="0000FF"/>
        </w:rPr>
        <w:t>fíríkí=rēʔ</w:t>
      </w:r>
      <w:r w:rsidRPr="00B8501F">
        <w:rPr>
          <w:rFonts w:ascii="Doulos SIL" w:hAnsi="Doulos SIL"/>
          <w:i/>
          <w:color w:val="0000FF"/>
        </w:rPr>
        <w:tab/>
        <w:t>fìrìkíyà</w:t>
      </w:r>
      <w:r>
        <w:tab/>
        <w:t>‘hobble (animal)</w:t>
      </w:r>
    </w:p>
    <w:p w14:paraId="60F73B44" w14:textId="77777777" w:rsidR="00E13FAA" w:rsidRDefault="00E13FAA" w:rsidP="00E13FAA"/>
    <w:p w14:paraId="1EADF061" w14:textId="6C4433F3" w:rsidR="00713621" w:rsidRPr="00B8501F" w:rsidRDefault="00E13FAA" w:rsidP="00E13FAA">
      <w:pPr>
        <w:rPr>
          <w:rFonts w:ascii="Doulos SIL" w:hAnsi="Doulos SIL"/>
          <w:i/>
          <w:color w:val="0000FF"/>
        </w:rPr>
      </w:pPr>
      <w:r w:rsidRPr="00B8501F">
        <w:rPr>
          <w:rFonts w:ascii="Doulos SIL" w:hAnsi="Doulos SIL"/>
          <w:i/>
          <w:color w:val="0000FF"/>
        </w:rPr>
        <w:t xml:space="preserve">The few verbs that have +ATR perfectives but </w:t>
      </w:r>
      <w:r w:rsidRPr="00B8501F">
        <w:rPr>
          <w:rFonts w:ascii="Doulos SIL" w:hAnsi="Doulos SIL"/>
          <w:i/>
          <w:color w:val="0000FF"/>
        </w:rPr>
        <w:noBreakHyphen/>
        <w:t xml:space="preserve">ATR imperfectives are +ATR in the imperative. In (xx6), both the imperfective and perfective are 3Sg forms. </w:t>
      </w:r>
    </w:p>
    <w:p w14:paraId="797A73EA" w14:textId="77777777" w:rsidR="00E13FAA" w:rsidRPr="00B8501F" w:rsidRDefault="00E13FAA" w:rsidP="00E13FAA">
      <w:pPr>
        <w:rPr>
          <w:rFonts w:ascii="Doulos SIL" w:hAnsi="Doulos SIL"/>
          <w:i/>
          <w:color w:val="0000FF"/>
        </w:rPr>
      </w:pPr>
    </w:p>
    <w:p w14:paraId="50D42253" w14:textId="58A2E929" w:rsidR="00E13FAA" w:rsidRDefault="00E13FAA" w:rsidP="00F83E24">
      <w:pPr>
        <w:tabs>
          <w:tab w:val="clear" w:pos="369"/>
          <w:tab w:val="left" w:pos="720"/>
          <w:tab w:val="left" w:pos="1350"/>
          <w:tab w:val="left" w:pos="1890"/>
          <w:tab w:val="left" w:pos="2970"/>
          <w:tab w:val="left" w:pos="3690"/>
          <w:tab w:val="left" w:pos="4590"/>
          <w:tab w:val="left" w:pos="5400"/>
          <w:tab w:val="left" w:pos="5940"/>
        </w:tabs>
        <w:ind w:left="5940" w:hanging="5940"/>
        <w:jc w:val="left"/>
      </w:pPr>
      <w:r>
        <w:t>(xx6)</w:t>
      </w:r>
      <w:r>
        <w:tab/>
      </w:r>
      <w:r>
        <w:tab/>
        <w:t>imperative</w:t>
      </w:r>
      <w:r>
        <w:tab/>
        <w:t>prohibitive</w:t>
      </w:r>
      <w:r>
        <w:tab/>
        <w:t>Pfv</w:t>
      </w:r>
      <w:r>
        <w:tab/>
        <w:t>Ipfv</w:t>
      </w:r>
      <w:r>
        <w:tab/>
        <w:t>gloss</w:t>
      </w:r>
    </w:p>
    <w:p w14:paraId="7535A291" w14:textId="77777777" w:rsidR="00E13FAA" w:rsidRDefault="00E13FAA" w:rsidP="00F83E24">
      <w:pPr>
        <w:tabs>
          <w:tab w:val="clear" w:pos="369"/>
          <w:tab w:val="left" w:pos="720"/>
          <w:tab w:val="left" w:pos="1080"/>
          <w:tab w:val="left" w:pos="1890"/>
          <w:tab w:val="left" w:pos="2700"/>
          <w:tab w:val="left" w:pos="3690"/>
          <w:tab w:val="left" w:pos="4590"/>
          <w:tab w:val="left" w:pos="5400"/>
          <w:tab w:val="left" w:pos="5940"/>
        </w:tabs>
        <w:ind w:left="5940" w:hanging="5940"/>
        <w:jc w:val="left"/>
      </w:pPr>
      <w:r>
        <w:tab/>
      </w:r>
      <w:r>
        <w:tab/>
        <w:t>+3Sg</w:t>
      </w:r>
      <w:r>
        <w:tab/>
        <w:t>-3Sg</w:t>
      </w:r>
      <w:r>
        <w:tab/>
        <w:t>+3Sg</w:t>
      </w:r>
      <w:r>
        <w:tab/>
        <w:t>-3Sg</w:t>
      </w:r>
    </w:p>
    <w:p w14:paraId="0F89D9BB" w14:textId="77777777" w:rsidR="00E13FAA" w:rsidRDefault="00E13FAA" w:rsidP="00F83E24">
      <w:pPr>
        <w:tabs>
          <w:tab w:val="clear" w:pos="369"/>
          <w:tab w:val="left" w:pos="720"/>
          <w:tab w:val="left" w:pos="1080"/>
          <w:tab w:val="left" w:pos="1890"/>
          <w:tab w:val="left" w:pos="2700"/>
          <w:tab w:val="left" w:pos="3690"/>
          <w:tab w:val="left" w:pos="4950"/>
          <w:tab w:val="left" w:pos="5940"/>
          <w:tab w:val="left" w:pos="6570"/>
        </w:tabs>
        <w:ind w:left="5940" w:hanging="5940"/>
        <w:jc w:val="left"/>
      </w:pPr>
    </w:p>
    <w:p w14:paraId="36729681" w14:textId="3CD25E8B" w:rsidR="00E13FAA" w:rsidRDefault="00E13FAA" w:rsidP="00667160">
      <w:pPr>
        <w:tabs>
          <w:tab w:val="clear" w:pos="369"/>
          <w:tab w:val="left" w:pos="720"/>
          <w:tab w:val="left" w:pos="1080"/>
          <w:tab w:val="left" w:pos="1800"/>
          <w:tab w:val="left" w:pos="2520"/>
          <w:tab w:val="left" w:pos="3600"/>
          <w:tab w:val="left" w:pos="4680"/>
          <w:tab w:val="left" w:pos="5400"/>
          <w:tab w:val="left" w:pos="5940"/>
        </w:tabs>
        <w:ind w:left="5940" w:hanging="5940"/>
        <w:jc w:val="left"/>
      </w:pPr>
      <w:r>
        <w:tab/>
      </w:r>
      <w:r>
        <w:tab/>
      </w:r>
      <w:r w:rsidR="00F650F2" w:rsidRPr="00B8501F">
        <w:rPr>
          <w:rFonts w:ascii="Doulos SIL" w:hAnsi="Doulos SIL"/>
          <w:i/>
          <w:color w:val="0000FF"/>
        </w:rPr>
        <w:t>wě</w:t>
      </w:r>
      <w:r w:rsidR="00F650F2" w:rsidRPr="00B8501F">
        <w:rPr>
          <w:rFonts w:ascii="Doulos SIL" w:hAnsi="Doulos SIL"/>
          <w:i/>
          <w:color w:val="0000FF"/>
        </w:rPr>
        <w:tab/>
        <w:t>wé</w:t>
      </w:r>
      <w:r w:rsidRPr="00B8501F">
        <w:rPr>
          <w:rFonts w:ascii="Doulos SIL" w:hAnsi="Doulos SIL"/>
          <w:i/>
          <w:color w:val="0000FF"/>
        </w:rPr>
        <w:tab/>
      </w:r>
      <w:r w:rsidR="00667160" w:rsidRPr="00B8501F">
        <w:rPr>
          <w:rFonts w:ascii="Doulos SIL" w:hAnsi="Doulos SIL"/>
          <w:i/>
          <w:color w:val="0000FF"/>
        </w:rPr>
        <w:t>wè=rēʔ</w:t>
      </w:r>
      <w:r w:rsidRPr="00B8501F">
        <w:rPr>
          <w:rFonts w:ascii="Doulos SIL" w:hAnsi="Doulos SIL"/>
          <w:i/>
          <w:color w:val="0000FF"/>
        </w:rPr>
        <w:tab/>
      </w:r>
      <w:r w:rsidR="00667160" w:rsidRPr="00B8501F">
        <w:rPr>
          <w:rFonts w:ascii="Doulos SIL" w:hAnsi="Doulos SIL"/>
          <w:i/>
          <w:color w:val="0000FF"/>
        </w:rPr>
        <w:t>wé=rēʔ</w:t>
      </w:r>
      <w:r w:rsidRPr="00B8501F">
        <w:rPr>
          <w:rFonts w:ascii="Doulos SIL" w:hAnsi="Doulos SIL"/>
          <w:i/>
          <w:color w:val="0000FF"/>
        </w:rPr>
        <w:tab/>
      </w:r>
      <w:r w:rsidR="00F650F2" w:rsidRPr="00B8501F">
        <w:rPr>
          <w:rFonts w:ascii="Doulos SIL" w:hAnsi="Doulos SIL"/>
          <w:i/>
          <w:color w:val="0000FF"/>
        </w:rPr>
        <w:t>wěē</w:t>
      </w:r>
      <w:r w:rsidRPr="00B8501F">
        <w:rPr>
          <w:rFonts w:ascii="Doulos SIL" w:hAnsi="Doulos SIL"/>
          <w:i/>
          <w:color w:val="0000FF"/>
        </w:rPr>
        <w:tab/>
      </w:r>
      <w:r w:rsidR="00F650F2" w:rsidRPr="00B8501F">
        <w:rPr>
          <w:rFonts w:ascii="Doulos SIL" w:hAnsi="Doulos SIL"/>
          <w:i/>
          <w:color w:val="0000FF"/>
        </w:rPr>
        <w:t>wɛ̀ɛ̀</w:t>
      </w:r>
      <w:r w:rsidRPr="00B8501F">
        <w:rPr>
          <w:rFonts w:ascii="Doulos SIL" w:hAnsi="Doulos SIL"/>
          <w:i/>
          <w:color w:val="0000FF"/>
        </w:rPr>
        <w:tab/>
      </w:r>
      <w:r>
        <w:t>‘bathe (sb)’</w:t>
      </w:r>
    </w:p>
    <w:p w14:paraId="44080252" w14:textId="0DBCE647" w:rsidR="00F83E24" w:rsidRDefault="00F83E24" w:rsidP="00667160">
      <w:pPr>
        <w:tabs>
          <w:tab w:val="clear" w:pos="369"/>
          <w:tab w:val="left" w:pos="720"/>
          <w:tab w:val="left" w:pos="1080"/>
          <w:tab w:val="left" w:pos="1800"/>
          <w:tab w:val="left" w:pos="2520"/>
          <w:tab w:val="left" w:pos="3600"/>
          <w:tab w:val="left" w:pos="4680"/>
          <w:tab w:val="left" w:pos="5400"/>
          <w:tab w:val="left" w:pos="5940"/>
        </w:tabs>
        <w:ind w:left="5940" w:hanging="5940"/>
        <w:jc w:val="left"/>
      </w:pPr>
      <w:r>
        <w:tab/>
      </w:r>
      <w:r>
        <w:tab/>
      </w:r>
      <w:r w:rsidRPr="00B8501F">
        <w:rPr>
          <w:rFonts w:ascii="Doulos SIL" w:hAnsi="Doulos SIL"/>
          <w:i/>
          <w:color w:val="0000FF"/>
        </w:rPr>
        <w:t>tě</w:t>
      </w:r>
      <w:r w:rsidRPr="00B8501F">
        <w:rPr>
          <w:rFonts w:ascii="Doulos SIL" w:hAnsi="Doulos SIL"/>
          <w:i/>
          <w:color w:val="0000FF"/>
        </w:rPr>
        <w:tab/>
        <w:t>té</w:t>
      </w:r>
      <w:r w:rsidRPr="00B8501F">
        <w:rPr>
          <w:rFonts w:ascii="Doulos SIL" w:hAnsi="Doulos SIL"/>
          <w:i/>
          <w:color w:val="0000FF"/>
        </w:rPr>
        <w:tab/>
      </w:r>
      <w:r w:rsidR="00667160" w:rsidRPr="00B8501F">
        <w:rPr>
          <w:rFonts w:ascii="Doulos SIL" w:hAnsi="Doulos SIL"/>
          <w:i/>
          <w:color w:val="0000FF"/>
        </w:rPr>
        <w:t>tè=rēʔ</w:t>
      </w:r>
      <w:r w:rsidRPr="00B8501F">
        <w:rPr>
          <w:rFonts w:ascii="Doulos SIL" w:hAnsi="Doulos SIL"/>
          <w:i/>
          <w:color w:val="0000FF"/>
        </w:rPr>
        <w:tab/>
      </w:r>
      <w:r w:rsidR="00667160" w:rsidRPr="00B8501F">
        <w:rPr>
          <w:rFonts w:ascii="Doulos SIL" w:hAnsi="Doulos SIL"/>
          <w:i/>
          <w:color w:val="0000FF"/>
        </w:rPr>
        <w:t>té=rēʔ</w:t>
      </w:r>
      <w:r w:rsidRPr="00B8501F">
        <w:rPr>
          <w:rFonts w:ascii="Doulos SIL" w:hAnsi="Doulos SIL"/>
          <w:i/>
          <w:color w:val="0000FF"/>
        </w:rPr>
        <w:tab/>
        <w:t>těē</w:t>
      </w:r>
      <w:r w:rsidRPr="00B8501F">
        <w:rPr>
          <w:rFonts w:ascii="Doulos SIL" w:hAnsi="Doulos SIL"/>
          <w:i/>
          <w:color w:val="0000FF"/>
        </w:rPr>
        <w:tab/>
        <w:t>tɛ̀ɛ̀</w:t>
      </w:r>
      <w:r>
        <w:tab/>
        <w:t>‘shatter (sth)’</w:t>
      </w:r>
    </w:p>
    <w:p w14:paraId="6C6A96A5" w14:textId="1855A9B4" w:rsidR="00F650F2" w:rsidRDefault="00F650F2" w:rsidP="00667160">
      <w:pPr>
        <w:tabs>
          <w:tab w:val="clear" w:pos="369"/>
          <w:tab w:val="left" w:pos="720"/>
          <w:tab w:val="left" w:pos="1080"/>
          <w:tab w:val="left" w:pos="1800"/>
          <w:tab w:val="left" w:pos="2520"/>
          <w:tab w:val="left" w:pos="3600"/>
          <w:tab w:val="left" w:pos="4680"/>
          <w:tab w:val="left" w:pos="5400"/>
          <w:tab w:val="left" w:pos="5940"/>
        </w:tabs>
        <w:ind w:left="5940" w:hanging="5940"/>
        <w:jc w:val="left"/>
      </w:pPr>
      <w:r>
        <w:tab/>
      </w:r>
      <w:r>
        <w:tab/>
      </w:r>
      <w:r w:rsidR="00F83E24" w:rsidRPr="00B8501F">
        <w:rPr>
          <w:rFonts w:ascii="Doulos SIL" w:hAnsi="Doulos SIL"/>
          <w:i/>
          <w:color w:val="0000FF"/>
        </w:rPr>
        <w:t>y</w:t>
      </w:r>
      <w:r w:rsidRPr="00B8501F">
        <w:rPr>
          <w:rFonts w:ascii="Doulos SIL" w:hAnsi="Doulos SIL"/>
          <w:i/>
          <w:color w:val="0000FF"/>
        </w:rPr>
        <w:t>ě</w:t>
      </w:r>
      <w:r w:rsidRPr="00B8501F">
        <w:rPr>
          <w:rFonts w:ascii="Doulos SIL" w:hAnsi="Doulos SIL"/>
          <w:i/>
          <w:color w:val="0000FF"/>
        </w:rPr>
        <w:tab/>
      </w:r>
      <w:r w:rsidR="00F83E24" w:rsidRPr="00B8501F">
        <w:rPr>
          <w:rFonts w:ascii="Doulos SIL" w:hAnsi="Doulos SIL"/>
          <w:i/>
          <w:color w:val="0000FF"/>
        </w:rPr>
        <w:t>y</w:t>
      </w:r>
      <w:r w:rsidRPr="00B8501F">
        <w:rPr>
          <w:rFonts w:ascii="Doulos SIL" w:hAnsi="Doulos SIL"/>
          <w:i/>
          <w:color w:val="0000FF"/>
        </w:rPr>
        <w:t>é</w:t>
      </w:r>
      <w:r w:rsidRPr="00B8501F">
        <w:rPr>
          <w:rFonts w:ascii="Doulos SIL" w:hAnsi="Doulos SIL"/>
          <w:i/>
          <w:color w:val="0000FF"/>
        </w:rPr>
        <w:tab/>
      </w:r>
      <w:r w:rsidR="00667160" w:rsidRPr="00B8501F">
        <w:rPr>
          <w:rFonts w:ascii="Doulos SIL" w:hAnsi="Doulos SIL"/>
          <w:i/>
          <w:color w:val="0000FF"/>
        </w:rPr>
        <w:t>yè=rēʔ</w:t>
      </w:r>
      <w:r w:rsidRPr="00B8501F">
        <w:rPr>
          <w:rFonts w:ascii="Doulos SIL" w:hAnsi="Doulos SIL"/>
          <w:i/>
          <w:color w:val="0000FF"/>
        </w:rPr>
        <w:tab/>
      </w:r>
      <w:r w:rsidR="00667160" w:rsidRPr="00B8501F">
        <w:rPr>
          <w:rFonts w:ascii="Doulos SIL" w:hAnsi="Doulos SIL"/>
          <w:i/>
          <w:color w:val="0000FF"/>
        </w:rPr>
        <w:t>yé=rēʔ</w:t>
      </w:r>
      <w:r w:rsidRPr="00B8501F">
        <w:rPr>
          <w:rFonts w:ascii="Doulos SIL" w:hAnsi="Doulos SIL"/>
          <w:i/>
          <w:color w:val="0000FF"/>
        </w:rPr>
        <w:tab/>
      </w:r>
      <w:r w:rsidR="00F83E24" w:rsidRPr="00B8501F">
        <w:rPr>
          <w:rFonts w:ascii="Doulos SIL" w:hAnsi="Doulos SIL"/>
          <w:i/>
          <w:color w:val="0000FF"/>
        </w:rPr>
        <w:t>y</w:t>
      </w:r>
      <w:r w:rsidRPr="00B8501F">
        <w:rPr>
          <w:rFonts w:ascii="Doulos SIL" w:hAnsi="Doulos SIL"/>
          <w:i/>
          <w:color w:val="0000FF"/>
        </w:rPr>
        <w:t>ěē</w:t>
      </w:r>
      <w:r w:rsidRPr="00B8501F">
        <w:rPr>
          <w:rFonts w:ascii="Doulos SIL" w:hAnsi="Doulos SIL"/>
          <w:i/>
          <w:color w:val="0000FF"/>
        </w:rPr>
        <w:tab/>
      </w:r>
      <w:r w:rsidR="00F83E24" w:rsidRPr="00B8501F">
        <w:rPr>
          <w:rFonts w:ascii="Doulos SIL" w:hAnsi="Doulos SIL"/>
          <w:i/>
          <w:color w:val="0000FF"/>
        </w:rPr>
        <w:t>y</w:t>
      </w:r>
      <w:r w:rsidRPr="00B8501F">
        <w:rPr>
          <w:rFonts w:ascii="Doulos SIL" w:hAnsi="Doulos SIL"/>
          <w:i/>
          <w:color w:val="0000FF"/>
        </w:rPr>
        <w:t>ɛ̀ɛ</w:t>
      </w:r>
      <w:r w:rsidR="00F83E24" w:rsidRPr="00B8501F">
        <w:rPr>
          <w:rFonts w:ascii="Doulos SIL" w:hAnsi="Doulos SIL"/>
          <w:i/>
          <w:color w:val="0000FF"/>
        </w:rPr>
        <w:t>̂</w:t>
      </w:r>
      <w:r>
        <w:tab/>
        <w:t>‘</w:t>
      </w:r>
      <w:r w:rsidR="00F83E24">
        <w:t>send on mission’</w:t>
      </w:r>
    </w:p>
    <w:p w14:paraId="20EB4281" w14:textId="330395D4" w:rsidR="00F83E24" w:rsidRDefault="00F83E24" w:rsidP="00667160">
      <w:pPr>
        <w:tabs>
          <w:tab w:val="clear" w:pos="369"/>
          <w:tab w:val="left" w:pos="720"/>
          <w:tab w:val="left" w:pos="1080"/>
          <w:tab w:val="left" w:pos="1800"/>
          <w:tab w:val="left" w:pos="2520"/>
          <w:tab w:val="left" w:pos="3600"/>
          <w:tab w:val="left" w:pos="4680"/>
          <w:tab w:val="left" w:pos="5400"/>
          <w:tab w:val="left" w:pos="5940"/>
        </w:tabs>
        <w:ind w:left="5940" w:hanging="5940"/>
        <w:jc w:val="left"/>
      </w:pPr>
      <w:r>
        <w:tab/>
      </w:r>
      <w:r>
        <w:tab/>
      </w:r>
      <w:r w:rsidRPr="00B8501F">
        <w:rPr>
          <w:rFonts w:ascii="Doulos SIL" w:hAnsi="Doulos SIL"/>
          <w:i/>
          <w:color w:val="0000FF"/>
        </w:rPr>
        <w:t>dèé</w:t>
      </w:r>
      <w:r w:rsidRPr="00B8501F">
        <w:rPr>
          <w:rFonts w:ascii="Doulos SIL" w:hAnsi="Doulos SIL"/>
          <w:i/>
          <w:color w:val="0000FF"/>
        </w:rPr>
        <w:tab/>
        <w:t>déé</w:t>
      </w:r>
      <w:r w:rsidRPr="00B8501F">
        <w:rPr>
          <w:rFonts w:ascii="Doulos SIL" w:hAnsi="Doulos SIL"/>
          <w:i/>
          <w:color w:val="0000FF"/>
        </w:rPr>
        <w:tab/>
      </w:r>
      <w:r w:rsidR="00667160" w:rsidRPr="00B8501F">
        <w:rPr>
          <w:rFonts w:ascii="Doulos SIL" w:hAnsi="Doulos SIL"/>
          <w:i/>
          <w:color w:val="0000FF"/>
        </w:rPr>
        <w:t>dèè=rēʔ</w:t>
      </w:r>
      <w:r w:rsidRPr="00B8501F">
        <w:rPr>
          <w:rFonts w:ascii="Doulos SIL" w:hAnsi="Doulos SIL"/>
          <w:i/>
          <w:color w:val="0000FF"/>
        </w:rPr>
        <w:tab/>
      </w:r>
      <w:r w:rsidR="00667160" w:rsidRPr="00B8501F">
        <w:rPr>
          <w:rFonts w:ascii="Doulos SIL" w:hAnsi="Doulos SIL"/>
          <w:i/>
          <w:color w:val="0000FF"/>
        </w:rPr>
        <w:t>déé=rēʔ</w:t>
      </w:r>
      <w:r w:rsidRPr="00B8501F">
        <w:rPr>
          <w:rFonts w:ascii="Doulos SIL" w:hAnsi="Doulos SIL"/>
          <w:i/>
          <w:color w:val="0000FF"/>
        </w:rPr>
        <w:tab/>
        <w:t>dèéī</w:t>
      </w:r>
      <w:r w:rsidRPr="00B8501F">
        <w:rPr>
          <w:rFonts w:ascii="Doulos SIL" w:hAnsi="Doulos SIL"/>
          <w:i/>
          <w:color w:val="0000FF"/>
        </w:rPr>
        <w:tab/>
        <w:t>dɛ̀ɛ̂</w:t>
      </w:r>
      <w:r>
        <w:tab/>
        <w:t>‘open’</w:t>
      </w:r>
    </w:p>
    <w:p w14:paraId="5F4634F9" w14:textId="02A50E92" w:rsidR="00667160" w:rsidRDefault="00667160" w:rsidP="00667160">
      <w:pPr>
        <w:tabs>
          <w:tab w:val="clear" w:pos="369"/>
          <w:tab w:val="left" w:pos="720"/>
          <w:tab w:val="left" w:pos="1080"/>
          <w:tab w:val="left" w:pos="1800"/>
          <w:tab w:val="left" w:pos="2520"/>
          <w:tab w:val="left" w:pos="3600"/>
          <w:tab w:val="left" w:pos="4680"/>
          <w:tab w:val="left" w:pos="5400"/>
          <w:tab w:val="left" w:pos="5940"/>
        </w:tabs>
        <w:ind w:left="5940" w:hanging="5940"/>
        <w:jc w:val="left"/>
      </w:pPr>
      <w:r>
        <w:tab/>
      </w:r>
      <w:r>
        <w:tab/>
      </w:r>
      <w:r w:rsidRPr="00B8501F">
        <w:rPr>
          <w:rFonts w:ascii="Doulos SIL" w:hAnsi="Doulos SIL"/>
          <w:i/>
          <w:color w:val="0000FF"/>
        </w:rPr>
        <w:t>bègé</w:t>
      </w:r>
      <w:r w:rsidRPr="00B8501F">
        <w:rPr>
          <w:rFonts w:ascii="Doulos SIL" w:hAnsi="Doulos SIL"/>
          <w:i/>
          <w:color w:val="0000FF"/>
        </w:rPr>
        <w:tab/>
        <w:t>bégé</w:t>
      </w:r>
      <w:r w:rsidRPr="00B8501F">
        <w:rPr>
          <w:rFonts w:ascii="Doulos SIL" w:hAnsi="Doulos SIL"/>
          <w:i/>
          <w:color w:val="0000FF"/>
        </w:rPr>
        <w:tab/>
        <w:t>bègè=rēʔ</w:t>
      </w:r>
      <w:r w:rsidRPr="00B8501F">
        <w:rPr>
          <w:rFonts w:ascii="Doulos SIL" w:hAnsi="Doulos SIL"/>
          <w:i/>
          <w:color w:val="0000FF"/>
        </w:rPr>
        <w:tab/>
        <w:t>bégé=rēʔ</w:t>
      </w:r>
      <w:r w:rsidRPr="00B8501F">
        <w:rPr>
          <w:rFonts w:ascii="Doulos SIL" w:hAnsi="Doulos SIL"/>
          <w:i/>
          <w:color w:val="0000FF"/>
        </w:rPr>
        <w:tab/>
        <w:t>bègé</w:t>
      </w:r>
      <w:r w:rsidRPr="00B8501F">
        <w:rPr>
          <w:rFonts w:ascii="Doulos SIL" w:hAnsi="Doulos SIL"/>
          <w:i/>
          <w:color w:val="0000FF"/>
        </w:rPr>
        <w:tab/>
        <w:t>bɛ̀gɛ̀</w:t>
      </w:r>
      <w:r w:rsidRPr="00713621">
        <w:tab/>
        <w:t>‘cut’</w:t>
      </w:r>
    </w:p>
    <w:p w14:paraId="43566A5A" w14:textId="77777777" w:rsidR="007936C1" w:rsidRDefault="007936C1" w:rsidP="007936C1"/>
    <w:p w14:paraId="3ED21963" w14:textId="77777777" w:rsidR="007936C1" w:rsidRPr="007936C1" w:rsidRDefault="007936C1" w:rsidP="007936C1"/>
    <w:p w14:paraId="69DFFE59" w14:textId="77777777" w:rsidR="00C7502A" w:rsidRPr="001936B6" w:rsidRDefault="00C7502A" w:rsidP="00C7502A">
      <w:pPr>
        <w:pStyle w:val="Heading3"/>
        <w:numPr>
          <w:ilvl w:val="2"/>
          <w:numId w:val="1"/>
        </w:numPr>
      </w:pPr>
      <w:bookmarkStart w:id="1453" w:name="_Toc167069759"/>
      <w:bookmarkStart w:id="1454" w:name="_Toc337412138"/>
      <w:r w:rsidRPr="001936B6">
        <w:t>Hortatives</w:t>
      </w:r>
      <w:bookmarkEnd w:id="1453"/>
      <w:bookmarkEnd w:id="1454"/>
    </w:p>
    <w:p w14:paraId="512D7FFC" w14:textId="77777777" w:rsidR="00C7502A" w:rsidRDefault="00C7502A" w:rsidP="00C7502A">
      <w:pPr>
        <w:pStyle w:val="Heading4"/>
        <w:numPr>
          <w:ilvl w:val="3"/>
          <w:numId w:val="1"/>
        </w:numPr>
      </w:pPr>
      <w:bookmarkStart w:id="1455" w:name="_Toc518533283"/>
      <w:bookmarkStart w:id="1456" w:name="_Toc78375797"/>
      <w:bookmarkStart w:id="1457" w:name="_Toc79405903"/>
      <w:bookmarkStart w:id="1458" w:name="_Toc167069760"/>
      <w:bookmarkStart w:id="1459" w:name="_Toc337412139"/>
      <w:r>
        <w:t>Hortative (</w:t>
      </w:r>
      <w:r w:rsidRPr="00DE33B3">
        <w:rPr>
          <w:rFonts w:ascii="Doulos SIL" w:hAnsi="Doulos SIL"/>
          <w:i/>
          <w:color w:val="0000FF"/>
        </w:rPr>
        <w:t>-ŋŋŋ</w:t>
      </w:r>
      <w:r>
        <w:t xml:space="preserve">, plural </w:t>
      </w:r>
      <w:r w:rsidRPr="00DE33B3">
        <w:rPr>
          <w:rFonts w:ascii="Doulos SIL" w:hAnsi="Doulos SIL"/>
          <w:i/>
          <w:color w:val="0000FF"/>
        </w:rPr>
        <w:t>-ŋŋŋ</w:t>
      </w:r>
      <w:r>
        <w:t>)</w:t>
      </w:r>
      <w:bookmarkEnd w:id="1455"/>
      <w:bookmarkEnd w:id="1456"/>
      <w:bookmarkEnd w:id="1457"/>
      <w:bookmarkEnd w:id="1458"/>
      <w:bookmarkEnd w:id="1459"/>
    </w:p>
    <w:p w14:paraId="5993D6B7" w14:textId="77777777" w:rsidR="00C7502A" w:rsidRDefault="00C7502A" w:rsidP="00C7502A">
      <w:pPr>
        <w:pStyle w:val="Heading4"/>
        <w:numPr>
          <w:ilvl w:val="3"/>
          <w:numId w:val="1"/>
        </w:numPr>
      </w:pPr>
      <w:bookmarkStart w:id="1460" w:name="_Toc518533284"/>
      <w:bookmarkStart w:id="1461" w:name="_Toc78375798"/>
      <w:bookmarkStart w:id="1462" w:name="_Toc79405904"/>
      <w:bookmarkStart w:id="1463" w:name="_Toc167069761"/>
      <w:bookmarkStart w:id="1464" w:name="_Toc337412140"/>
      <w:r>
        <w:t>Hortative negative (</w:t>
      </w:r>
      <w:r w:rsidRPr="00DE33B3">
        <w:rPr>
          <w:rFonts w:ascii="Doulos SIL" w:hAnsi="Doulos SIL"/>
          <w:i/>
          <w:color w:val="0000FF"/>
        </w:rPr>
        <w:t>-ŋŋŋ</w:t>
      </w:r>
      <w:r>
        <w:t xml:space="preserve">, plural </w:t>
      </w:r>
      <w:r w:rsidRPr="00DE33B3">
        <w:rPr>
          <w:rFonts w:ascii="Doulos SIL" w:hAnsi="Doulos SIL"/>
          <w:i/>
          <w:color w:val="0000FF"/>
        </w:rPr>
        <w:t>-ŋŋŋ</w:t>
      </w:r>
      <w:r>
        <w:t>)</w:t>
      </w:r>
      <w:bookmarkEnd w:id="1460"/>
      <w:bookmarkEnd w:id="1461"/>
      <w:bookmarkEnd w:id="1462"/>
      <w:bookmarkEnd w:id="1463"/>
      <w:bookmarkEnd w:id="1464"/>
    </w:p>
    <w:p w14:paraId="17A1011A" w14:textId="77777777" w:rsidR="00C7502A" w:rsidRDefault="00C7502A" w:rsidP="00C7502A">
      <w:pPr>
        <w:pStyle w:val="Heading4"/>
        <w:numPr>
          <w:ilvl w:val="3"/>
          <w:numId w:val="1"/>
        </w:numPr>
      </w:pPr>
      <w:bookmarkStart w:id="1465" w:name="_Toc167069763"/>
      <w:bookmarkStart w:id="1466" w:name="_Toc337412141"/>
      <w:r>
        <w:t>Indirect/quoted imperative (</w:t>
      </w:r>
      <w:r w:rsidRPr="00DE33B3">
        <w:rPr>
          <w:rFonts w:ascii="Doulos SIL" w:hAnsi="Doulos SIL"/>
          <w:i/>
          <w:color w:val="0000FF"/>
        </w:rPr>
        <w:t>-ŋŋŋ</w:t>
      </w:r>
      <w:r>
        <w:t xml:space="preserve">, plural </w:t>
      </w:r>
      <w:r w:rsidRPr="00DE33B3">
        <w:rPr>
          <w:rFonts w:ascii="Doulos SIL" w:hAnsi="Doulos SIL"/>
          <w:i/>
          <w:color w:val="0000FF"/>
        </w:rPr>
        <w:t>-ŋŋŋ</w:t>
      </w:r>
      <w:r>
        <w:t>)</w:t>
      </w:r>
      <w:bookmarkEnd w:id="1465"/>
      <w:bookmarkEnd w:id="1466"/>
    </w:p>
    <w:p w14:paraId="16B3F506" w14:textId="77777777" w:rsidR="00C7502A" w:rsidRPr="002D209A" w:rsidRDefault="00C7502A" w:rsidP="00C7502A">
      <w:r w:rsidRPr="001936B6">
        <w:rPr>
          <w:i/>
          <w:color w:val="993300"/>
        </w:rPr>
        <w:t xml:space="preserve">wishes and imprecations like </w:t>
      </w:r>
      <w:r>
        <w:rPr>
          <w:i/>
          <w:color w:val="993300"/>
        </w:rPr>
        <w:t>‘</w:t>
      </w:r>
      <w:r w:rsidRPr="001936B6">
        <w:rPr>
          <w:i/>
          <w:color w:val="993300"/>
        </w:rPr>
        <w:t>may God protect you</w:t>
      </w:r>
      <w:r>
        <w:rPr>
          <w:i/>
          <w:color w:val="993300"/>
        </w:rPr>
        <w:t>’</w:t>
      </w:r>
      <w:r w:rsidRPr="001936B6">
        <w:rPr>
          <w:i/>
          <w:color w:val="993300"/>
        </w:rPr>
        <w:t xml:space="preserve"> and </w:t>
      </w:r>
      <w:r>
        <w:rPr>
          <w:i/>
          <w:color w:val="993300"/>
        </w:rPr>
        <w:t>‘</w:t>
      </w:r>
      <w:r w:rsidRPr="001936B6">
        <w:rPr>
          <w:i/>
          <w:color w:val="993300"/>
        </w:rPr>
        <w:t>let him (= tell him to) come</w:t>
      </w:r>
      <w:r>
        <w:rPr>
          <w:i/>
          <w:color w:val="993300"/>
        </w:rPr>
        <w:t>’</w:t>
      </w:r>
      <w:r w:rsidRPr="001936B6">
        <w:rPr>
          <w:i/>
          <w:color w:val="993300"/>
        </w:rPr>
        <w:t xml:space="preserve"> </w:t>
      </w:r>
    </w:p>
    <w:p w14:paraId="10CBB1F6" w14:textId="77777777" w:rsidR="00C7502A" w:rsidRPr="002D209A" w:rsidRDefault="00C7502A" w:rsidP="00C7502A"/>
    <w:p w14:paraId="7176E87B" w14:textId="77777777" w:rsidR="00C7502A" w:rsidRDefault="00C7502A" w:rsidP="00C7502A">
      <w:pPr>
        <w:pStyle w:val="Heading4"/>
        <w:numPr>
          <w:ilvl w:val="3"/>
          <w:numId w:val="1"/>
        </w:numPr>
      </w:pPr>
      <w:bookmarkStart w:id="1467" w:name="_Toc167069764"/>
      <w:bookmarkStart w:id="1468" w:name="_Toc337412142"/>
      <w:r>
        <w:t>Indirect/quoted prohibitive (</w:t>
      </w:r>
      <w:r w:rsidRPr="00DE33B3">
        <w:rPr>
          <w:rFonts w:ascii="Doulos SIL" w:hAnsi="Doulos SIL"/>
          <w:i/>
          <w:color w:val="0000FF"/>
        </w:rPr>
        <w:t>-ŋŋŋ</w:t>
      </w:r>
      <w:r>
        <w:t xml:space="preserve">, plural </w:t>
      </w:r>
      <w:r w:rsidRPr="00DE33B3">
        <w:rPr>
          <w:rFonts w:ascii="Doulos SIL" w:hAnsi="Doulos SIL"/>
          <w:i/>
          <w:color w:val="0000FF"/>
        </w:rPr>
        <w:t>-ŋŋŋ</w:t>
      </w:r>
      <w:r>
        <w:t>)</w:t>
      </w:r>
      <w:bookmarkEnd w:id="1467"/>
      <w:bookmarkEnd w:id="1468"/>
    </w:p>
    <w:p w14:paraId="79C1A6C6" w14:textId="77777777" w:rsidR="00C7502A" w:rsidRDefault="00C7502A" w:rsidP="00C7502A">
      <w:pPr>
        <w:pStyle w:val="Heading3"/>
        <w:numPr>
          <w:ilvl w:val="2"/>
          <w:numId w:val="1"/>
        </w:numPr>
        <w:ind w:left="720" w:hanging="720"/>
      </w:pPr>
      <w:bookmarkStart w:id="1469" w:name="_Toc337412143"/>
      <w:r>
        <w:t>Indirect/quoted hortative</w:t>
      </w:r>
      <w:bookmarkEnd w:id="1469"/>
    </w:p>
    <w:p w14:paraId="1527EFF2" w14:textId="77777777" w:rsidR="00C7502A" w:rsidRPr="002D209A" w:rsidRDefault="00C7502A" w:rsidP="00C7502A">
      <w:r w:rsidRPr="001936B6">
        <w:rPr>
          <w:i/>
          <w:color w:val="993300"/>
        </w:rPr>
        <w:t>cross-ref to jussive complements, §17.1.4.</w:t>
      </w:r>
    </w:p>
    <w:p w14:paraId="382CCDB0" w14:textId="77777777" w:rsidR="00C7502A" w:rsidRPr="002D209A" w:rsidRDefault="00C7502A" w:rsidP="00C7502A"/>
    <w:p w14:paraId="23FDD58A" w14:textId="77777777" w:rsidR="00A42B19" w:rsidRDefault="00A42B19">
      <w:pPr>
        <w:tabs>
          <w:tab w:val="clear" w:pos="369"/>
        </w:tabs>
        <w:spacing w:line="240" w:lineRule="auto"/>
        <w:jc w:val="left"/>
        <w:rPr>
          <w:b/>
          <w:kern w:val="32"/>
          <w:sz w:val="30"/>
        </w:rPr>
      </w:pPr>
      <w:bookmarkStart w:id="1470" w:name="_Toc508942899"/>
      <w:bookmarkStart w:id="1471" w:name="_Toc508943499"/>
      <w:bookmarkStart w:id="1472" w:name="_Toc518808925"/>
      <w:bookmarkStart w:id="1473" w:name="_Toc78375801"/>
      <w:bookmarkStart w:id="1474" w:name="_Toc79405907"/>
      <w:bookmarkStart w:id="1475" w:name="_Toc167069766"/>
      <w:r>
        <w:lastRenderedPageBreak/>
        <w:br w:type="page"/>
      </w:r>
    </w:p>
    <w:p w14:paraId="2B6819E3" w14:textId="283F6B23" w:rsidR="00DD2125" w:rsidRPr="00C51FD6" w:rsidRDefault="00DD2125" w:rsidP="00DD2125">
      <w:pPr>
        <w:pStyle w:val="Heading1"/>
        <w:numPr>
          <w:ilvl w:val="0"/>
          <w:numId w:val="1"/>
        </w:numPr>
      </w:pPr>
      <w:bookmarkStart w:id="1476" w:name="_Toc337412144"/>
      <w:r w:rsidRPr="00C51FD6">
        <w:lastRenderedPageBreak/>
        <w:t>Clause, VP, and predicate structure</w:t>
      </w:r>
      <w:bookmarkEnd w:id="1470"/>
      <w:bookmarkEnd w:id="1471"/>
      <w:bookmarkEnd w:id="1472"/>
      <w:bookmarkEnd w:id="1473"/>
      <w:bookmarkEnd w:id="1474"/>
      <w:bookmarkEnd w:id="1475"/>
      <w:bookmarkEnd w:id="1476"/>
    </w:p>
    <w:p w14:paraId="53B5E3A5" w14:textId="77777777" w:rsidR="00DD2125" w:rsidRDefault="00DD2125" w:rsidP="00DD2125">
      <w:pPr>
        <w:pStyle w:val="Heading2"/>
        <w:numPr>
          <w:ilvl w:val="1"/>
          <w:numId w:val="1"/>
        </w:numPr>
        <w:tabs>
          <w:tab w:val="clear" w:pos="720"/>
          <w:tab w:val="num" w:pos="576"/>
        </w:tabs>
        <w:ind w:left="576" w:hanging="576"/>
      </w:pPr>
      <w:bookmarkStart w:id="1477" w:name="_Toc508942900"/>
      <w:bookmarkStart w:id="1478" w:name="_Toc508943500"/>
      <w:bookmarkStart w:id="1479" w:name="_Toc518808926"/>
      <w:bookmarkStart w:id="1480" w:name="_Toc78375802"/>
      <w:bookmarkStart w:id="1481" w:name="_Toc79405908"/>
      <w:bookmarkStart w:id="1482" w:name="_Toc167069767"/>
      <w:bookmarkStart w:id="1483" w:name="_Toc337412145"/>
      <w:r>
        <w:t>Claus</w:t>
      </w:r>
      <w:bookmarkEnd w:id="1477"/>
      <w:bookmarkEnd w:id="1478"/>
      <w:bookmarkEnd w:id="1479"/>
      <w:bookmarkEnd w:id="1480"/>
      <w:bookmarkEnd w:id="1481"/>
      <w:r>
        <w:t>al constituents</w:t>
      </w:r>
      <w:bookmarkEnd w:id="1482"/>
      <w:bookmarkEnd w:id="1483"/>
    </w:p>
    <w:p w14:paraId="03EB040A" w14:textId="77777777" w:rsidR="00DD2125" w:rsidRDefault="00DD2125" w:rsidP="00DD2125">
      <w:pPr>
        <w:pStyle w:val="Heading3"/>
        <w:numPr>
          <w:ilvl w:val="2"/>
          <w:numId w:val="1"/>
        </w:numPr>
        <w:ind w:left="720" w:hanging="720"/>
      </w:pPr>
      <w:bookmarkStart w:id="1484" w:name="_Toc167069768"/>
      <w:bookmarkStart w:id="1485" w:name="_Toc337412146"/>
      <w:r>
        <w:t>Subjects</w:t>
      </w:r>
      <w:bookmarkEnd w:id="1484"/>
      <w:bookmarkEnd w:id="1485"/>
    </w:p>
    <w:p w14:paraId="6A06B7F7" w14:textId="77777777" w:rsidR="00DD2125" w:rsidRDefault="00DD2125" w:rsidP="00DD2125">
      <w:pPr>
        <w:pStyle w:val="Heading4"/>
        <w:numPr>
          <w:ilvl w:val="3"/>
          <w:numId w:val="1"/>
        </w:numPr>
      </w:pPr>
      <w:bookmarkStart w:id="1486" w:name="_Toc167069769"/>
      <w:bookmarkStart w:id="1487" w:name="_Toc337412147"/>
      <w:r w:rsidRPr="002E6BB1">
        <w:t>Subjects in indicative main clauses</w:t>
      </w:r>
      <w:bookmarkEnd w:id="1486"/>
      <w:bookmarkEnd w:id="1487"/>
    </w:p>
    <w:p w14:paraId="1ECC71BF" w14:textId="77777777" w:rsidR="00DD2125" w:rsidRDefault="00DD2125" w:rsidP="00DD2125">
      <w:pPr>
        <w:pStyle w:val="Heading4"/>
        <w:numPr>
          <w:ilvl w:val="3"/>
          <w:numId w:val="1"/>
        </w:numPr>
      </w:pPr>
      <w:bookmarkStart w:id="1488" w:name="_Toc167069770"/>
      <w:bookmarkStart w:id="1489" w:name="_Toc337412148"/>
      <w:r w:rsidRPr="002E6BB1">
        <w:t>Subjects in relative and complement clauses</w:t>
      </w:r>
      <w:bookmarkEnd w:id="1488"/>
      <w:bookmarkEnd w:id="1489"/>
    </w:p>
    <w:p w14:paraId="24347F42" w14:textId="77777777" w:rsidR="00DD2125" w:rsidRPr="002E6BB1" w:rsidRDefault="00DD2125" w:rsidP="00DD2125">
      <w:pPr>
        <w:pStyle w:val="Heading4"/>
        <w:numPr>
          <w:ilvl w:val="3"/>
          <w:numId w:val="1"/>
        </w:numPr>
      </w:pPr>
      <w:bookmarkStart w:id="1490" w:name="_Toc167069771"/>
      <w:bookmarkStart w:id="1491" w:name="_Toc337412149"/>
      <w:r w:rsidRPr="002E6BB1">
        <w:t>Subjects of imperative and hortative verbs</w:t>
      </w:r>
      <w:bookmarkEnd w:id="1490"/>
      <w:bookmarkEnd w:id="1491"/>
    </w:p>
    <w:p w14:paraId="0D02DCC6" w14:textId="77777777" w:rsidR="00DD2125" w:rsidRPr="002E6BB1" w:rsidRDefault="00DD2125" w:rsidP="00DD2125">
      <w:pPr>
        <w:pStyle w:val="Heading4"/>
        <w:numPr>
          <w:ilvl w:val="3"/>
          <w:numId w:val="1"/>
        </w:numPr>
      </w:pPr>
      <w:bookmarkStart w:id="1492" w:name="_Toc167069772"/>
      <w:bookmarkStart w:id="1493" w:name="_Toc337412150"/>
      <w:r w:rsidRPr="002E6BB1">
        <w:t>Subjects of lexicalized subject-verb combinations</w:t>
      </w:r>
      <w:bookmarkEnd w:id="1492"/>
      <w:bookmarkEnd w:id="1493"/>
    </w:p>
    <w:p w14:paraId="41DC4A95" w14:textId="77777777" w:rsidR="00DD2125" w:rsidRPr="002E6BB1" w:rsidRDefault="00DD2125" w:rsidP="00DD2125">
      <w:pPr>
        <w:pStyle w:val="Heading3"/>
        <w:numPr>
          <w:ilvl w:val="2"/>
          <w:numId w:val="1"/>
        </w:numPr>
      </w:pPr>
      <w:bookmarkStart w:id="1494" w:name="_Toc167069773"/>
      <w:bookmarkStart w:id="1495" w:name="_Toc337412151"/>
      <w:r w:rsidRPr="002E6BB1">
        <w:t>Simple transitives</w:t>
      </w:r>
      <w:bookmarkEnd w:id="1494"/>
      <w:bookmarkEnd w:id="1495"/>
    </w:p>
    <w:p w14:paraId="3B2607E0" w14:textId="77777777" w:rsidR="00DD2125" w:rsidRPr="002E6BB1" w:rsidRDefault="00DD2125" w:rsidP="00DD2125">
      <w:pPr>
        <w:pStyle w:val="Heading4"/>
        <w:numPr>
          <w:ilvl w:val="3"/>
          <w:numId w:val="1"/>
        </w:numPr>
      </w:pPr>
      <w:bookmarkStart w:id="1496" w:name="_Toc167069774"/>
      <w:bookmarkStart w:id="1497" w:name="_Toc337412152"/>
      <w:r w:rsidRPr="002E6BB1">
        <w:t>Direct objects of simple transitives</w:t>
      </w:r>
      <w:bookmarkEnd w:id="1496"/>
      <w:bookmarkEnd w:id="1497"/>
    </w:p>
    <w:p w14:paraId="3D08FCBC" w14:textId="77777777" w:rsidR="00DD2125" w:rsidRDefault="00DD2125" w:rsidP="00DD2125">
      <w:pPr>
        <w:pStyle w:val="Heading4"/>
        <w:numPr>
          <w:ilvl w:val="3"/>
          <w:numId w:val="1"/>
        </w:numPr>
      </w:pPr>
      <w:bookmarkStart w:id="1498" w:name="_Toc167069775"/>
      <w:bookmarkStart w:id="1499" w:name="_Toc337412153"/>
      <w:r w:rsidRPr="00DE33B3">
        <w:rPr>
          <w:rFonts w:ascii="Doulos SIL" w:hAnsi="Doulos SIL"/>
          <w:i/>
          <w:color w:val="0000FF"/>
        </w:rPr>
        <w:t>ŋŋŋ</w:t>
      </w:r>
      <w:r>
        <w:t xml:space="preserve"> ‘do’ or ‘say’ with onomatopoeias and loanwords</w:t>
      </w:r>
      <w:bookmarkEnd w:id="1498"/>
      <w:bookmarkEnd w:id="1499"/>
    </w:p>
    <w:p w14:paraId="1CD48267" w14:textId="68B25E65" w:rsidR="00DD2125" w:rsidRDefault="00DD2125" w:rsidP="00DD2125">
      <w:pPr>
        <w:pStyle w:val="Heading4"/>
        <w:numPr>
          <w:ilvl w:val="3"/>
          <w:numId w:val="1"/>
        </w:numPr>
      </w:pPr>
      <w:bookmarkStart w:id="1500" w:name="_Toc167069776"/>
      <w:bookmarkStart w:id="1501" w:name="_Toc337412154"/>
      <w:r>
        <w:t>Lexicalized verb-object combinations</w:t>
      </w:r>
      <w:bookmarkEnd w:id="1500"/>
      <w:bookmarkEnd w:id="1501"/>
    </w:p>
    <w:p w14:paraId="1F9B758C" w14:textId="77777777" w:rsidR="00DD2125" w:rsidRDefault="00DD2125" w:rsidP="00DD2125">
      <w:pPr>
        <w:pStyle w:val="Heading4"/>
        <w:numPr>
          <w:ilvl w:val="3"/>
          <w:numId w:val="1"/>
        </w:numPr>
        <w:tabs>
          <w:tab w:val="clear" w:pos="1080"/>
          <w:tab w:val="num" w:pos="864"/>
        </w:tabs>
        <w:ind w:left="864" w:hanging="864"/>
      </w:pPr>
      <w:bookmarkStart w:id="1502" w:name="_Toc167069777"/>
      <w:bookmarkStart w:id="1503" w:name="_Toc337412155"/>
      <w:r>
        <w:t>Forms of cognate nominals associated with verbs</w:t>
      </w:r>
      <w:bookmarkEnd w:id="1502"/>
      <w:bookmarkEnd w:id="1503"/>
    </w:p>
    <w:p w14:paraId="29F94451" w14:textId="77777777" w:rsidR="00DD2125" w:rsidRDefault="00DD2125" w:rsidP="00DD2125">
      <w:pPr>
        <w:pStyle w:val="Heading4"/>
        <w:numPr>
          <w:ilvl w:val="3"/>
          <w:numId w:val="1"/>
        </w:numPr>
        <w:tabs>
          <w:tab w:val="clear" w:pos="1080"/>
          <w:tab w:val="num" w:pos="864"/>
        </w:tabs>
        <w:ind w:left="864" w:hanging="864"/>
      </w:pPr>
      <w:r>
        <w:rPr>
          <w:vanish/>
        </w:rPr>
        <w:t>HH</w:t>
      </w:r>
      <w:bookmarkStart w:id="1504" w:name="_Toc508942908"/>
      <w:bookmarkStart w:id="1505" w:name="_Toc508943508"/>
      <w:bookmarkStart w:id="1506" w:name="_Toc518808934"/>
      <w:bookmarkStart w:id="1507" w:name="_Toc78375810"/>
      <w:bookmarkStart w:id="1508" w:name="_Toc79405916"/>
      <w:bookmarkStart w:id="1509" w:name="_Toc167069778"/>
      <w:bookmarkStart w:id="1510" w:name="_Toc337412156"/>
      <w:r>
        <w:t>Grammatical status of cognate nominal</w:t>
      </w:r>
      <w:bookmarkEnd w:id="1504"/>
      <w:bookmarkEnd w:id="1505"/>
      <w:bookmarkEnd w:id="1506"/>
      <w:bookmarkEnd w:id="1507"/>
      <w:bookmarkEnd w:id="1508"/>
      <w:bookmarkEnd w:id="1509"/>
      <w:bookmarkEnd w:id="1510"/>
    </w:p>
    <w:p w14:paraId="5ABEA3B4" w14:textId="77777777" w:rsidR="00DD2125" w:rsidRPr="002E6BB1" w:rsidRDefault="00DD2125" w:rsidP="00DD2125">
      <w:pPr>
        <w:pStyle w:val="Heading3"/>
        <w:numPr>
          <w:ilvl w:val="2"/>
          <w:numId w:val="1"/>
        </w:numPr>
      </w:pPr>
      <w:bookmarkStart w:id="1511" w:name="_Toc167069779"/>
      <w:bookmarkStart w:id="1512" w:name="_Toc337412157"/>
      <w:r w:rsidRPr="001936B6">
        <w:t>Clauses with additional arguments and adjuncts</w:t>
      </w:r>
      <w:bookmarkEnd w:id="1511"/>
      <w:bookmarkEnd w:id="1512"/>
    </w:p>
    <w:p w14:paraId="5E9B06C8" w14:textId="77777777" w:rsidR="00DD2125" w:rsidRPr="002E6BB1" w:rsidRDefault="00DD2125" w:rsidP="00DD2125">
      <w:pPr>
        <w:pStyle w:val="Heading4"/>
        <w:numPr>
          <w:ilvl w:val="3"/>
          <w:numId w:val="1"/>
        </w:numPr>
      </w:pPr>
      <w:bookmarkStart w:id="1513" w:name="_Toc167069780"/>
      <w:bookmarkStart w:id="1514" w:name="_Toc337412158"/>
      <w:r>
        <w:t>Syntax of expressive adverbials (EAs)</w:t>
      </w:r>
      <w:bookmarkEnd w:id="1513"/>
      <w:bookmarkEnd w:id="1514"/>
    </w:p>
    <w:p w14:paraId="7C60110D" w14:textId="77777777" w:rsidR="00DD2125" w:rsidRPr="002E6BB1" w:rsidRDefault="00DD2125" w:rsidP="00DD2125">
      <w:pPr>
        <w:pStyle w:val="Heading4"/>
        <w:numPr>
          <w:ilvl w:val="3"/>
          <w:numId w:val="1"/>
        </w:numPr>
      </w:pPr>
      <w:bookmarkStart w:id="1515" w:name="_Toc167069781"/>
      <w:bookmarkStart w:id="1516" w:name="_Toc337412159"/>
      <w:r w:rsidRPr="002E6BB1">
        <w:t>Adverbial phrases with verbs of motion, being in, and putting</w:t>
      </w:r>
      <w:bookmarkEnd w:id="1515"/>
      <w:bookmarkEnd w:id="1516"/>
    </w:p>
    <w:p w14:paraId="0C7B1D3B" w14:textId="77777777" w:rsidR="00DD2125" w:rsidRPr="002E6BB1" w:rsidRDefault="00DD2125" w:rsidP="00DD2125">
      <w:pPr>
        <w:pStyle w:val="Heading4"/>
        <w:numPr>
          <w:ilvl w:val="3"/>
          <w:numId w:val="1"/>
        </w:numPr>
      </w:pPr>
      <w:bookmarkStart w:id="1517" w:name="_Toc167069782"/>
      <w:bookmarkStart w:id="1518" w:name="_Toc337412160"/>
      <w:r w:rsidRPr="002E6BB1">
        <w:t>Ditransitives</w:t>
      </w:r>
      <w:bookmarkEnd w:id="1517"/>
      <w:bookmarkEnd w:id="1518"/>
    </w:p>
    <w:p w14:paraId="6A1D1D7F" w14:textId="77777777" w:rsidR="00DD2125" w:rsidRPr="002E6BB1" w:rsidRDefault="00DD2125" w:rsidP="00DD2125">
      <w:pPr>
        <w:pStyle w:val="Heading4"/>
        <w:numPr>
          <w:ilvl w:val="3"/>
          <w:numId w:val="1"/>
        </w:numPr>
      </w:pPr>
      <w:bookmarkStart w:id="1519" w:name="_Toc508942903"/>
      <w:bookmarkStart w:id="1520" w:name="_Toc508943503"/>
      <w:bookmarkStart w:id="1521" w:name="_Toc518808929"/>
      <w:bookmarkStart w:id="1522" w:name="_Toc78375805"/>
      <w:bookmarkStart w:id="1523" w:name="_Toc79405911"/>
      <w:bookmarkStart w:id="1524" w:name="_Toc167069783"/>
      <w:bookmarkStart w:id="1525" w:name="_Toc337412161"/>
      <w:r>
        <w:t>Valency of causatives</w:t>
      </w:r>
      <w:bookmarkEnd w:id="1519"/>
      <w:bookmarkEnd w:id="1520"/>
      <w:bookmarkEnd w:id="1521"/>
      <w:bookmarkEnd w:id="1522"/>
      <w:bookmarkEnd w:id="1523"/>
      <w:bookmarkEnd w:id="1524"/>
      <w:bookmarkEnd w:id="1525"/>
    </w:p>
    <w:p w14:paraId="7A0192C2" w14:textId="77777777" w:rsidR="00DD2125" w:rsidRDefault="00DD2125" w:rsidP="00DD2125">
      <w:pPr>
        <w:pStyle w:val="Heading3"/>
        <w:numPr>
          <w:ilvl w:val="2"/>
          <w:numId w:val="1"/>
        </w:numPr>
        <w:ind w:left="720" w:hanging="720"/>
      </w:pPr>
      <w:bookmarkStart w:id="1526" w:name="_Toc508942904"/>
      <w:bookmarkStart w:id="1527" w:name="_Toc508943504"/>
      <w:bookmarkStart w:id="1528" w:name="_Toc518808930"/>
      <w:bookmarkStart w:id="1529" w:name="_Toc78375806"/>
      <w:bookmarkStart w:id="1530" w:name="_Toc79405912"/>
      <w:bookmarkStart w:id="1531" w:name="_Toc167069784"/>
      <w:bookmarkStart w:id="1532" w:name="_Toc337412162"/>
      <w:r>
        <w:t>Verb Phrase</w:t>
      </w:r>
      <w:bookmarkEnd w:id="1526"/>
      <w:bookmarkEnd w:id="1527"/>
      <w:bookmarkEnd w:id="1528"/>
      <w:bookmarkEnd w:id="1529"/>
      <w:bookmarkEnd w:id="1530"/>
      <w:bookmarkEnd w:id="1531"/>
      <w:bookmarkEnd w:id="1532"/>
    </w:p>
    <w:p w14:paraId="296825D2" w14:textId="77777777" w:rsidR="00DD2125" w:rsidRDefault="00DD2125" w:rsidP="00DD2125">
      <w:pPr>
        <w:pStyle w:val="Heading2"/>
        <w:numPr>
          <w:ilvl w:val="1"/>
          <w:numId w:val="1"/>
        </w:numPr>
        <w:tabs>
          <w:tab w:val="clear" w:pos="720"/>
          <w:tab w:val="num" w:pos="576"/>
        </w:tabs>
        <w:ind w:left="576" w:hanging="576"/>
      </w:pPr>
      <w:bookmarkStart w:id="1533" w:name="_Toc508942910"/>
      <w:bookmarkStart w:id="1534" w:name="_Toc508943510"/>
      <w:bookmarkStart w:id="1535" w:name="_Toc518808936"/>
      <w:bookmarkStart w:id="1536" w:name="_Toc78375812"/>
      <w:bookmarkStart w:id="1537" w:name="_Toc79405918"/>
      <w:bookmarkStart w:id="1538" w:name="_Toc167069785"/>
      <w:bookmarkStart w:id="1539" w:name="_Toc337412163"/>
      <w:r>
        <w:t>‘Be’, ‘become’, ‘have’, and other statives</w:t>
      </w:r>
      <w:bookmarkEnd w:id="1533"/>
      <w:bookmarkEnd w:id="1534"/>
      <w:bookmarkEnd w:id="1535"/>
      <w:bookmarkEnd w:id="1536"/>
      <w:bookmarkEnd w:id="1537"/>
      <w:r>
        <w:t xml:space="preserve"> and inchoatives</w:t>
      </w:r>
      <w:bookmarkEnd w:id="1538"/>
      <w:bookmarkEnd w:id="1539"/>
    </w:p>
    <w:p w14:paraId="1B7FC12F" w14:textId="77777777" w:rsidR="00DD2125" w:rsidRDefault="00DD2125" w:rsidP="00DD2125">
      <w:pPr>
        <w:pStyle w:val="Heading3"/>
        <w:numPr>
          <w:ilvl w:val="2"/>
          <w:numId w:val="1"/>
        </w:numPr>
        <w:ind w:left="720" w:hanging="720"/>
      </w:pPr>
      <w:bookmarkStart w:id="1540" w:name="_Toc167069786"/>
      <w:bookmarkStart w:id="1541" w:name="_Toc337412164"/>
      <w:bookmarkStart w:id="1542" w:name="_Toc518808937"/>
      <w:bookmarkStart w:id="1543" w:name="_Toc78375813"/>
      <w:bookmarkStart w:id="1544" w:name="_Toc79405919"/>
      <w:r>
        <w:t>‘It is’ clitics</w:t>
      </w:r>
      <w:bookmarkEnd w:id="1540"/>
      <w:bookmarkEnd w:id="1541"/>
    </w:p>
    <w:p w14:paraId="0F22DE07" w14:textId="29984D88" w:rsidR="00DD2125" w:rsidRDefault="00AA0F33" w:rsidP="00DD2125">
      <w:pPr>
        <w:pStyle w:val="Heading4"/>
        <w:numPr>
          <w:ilvl w:val="3"/>
          <w:numId w:val="1"/>
        </w:numPr>
      </w:pPr>
      <w:bookmarkStart w:id="1545" w:name="_Toc337412165"/>
      <w:bookmarkStart w:id="1546" w:name="_Toc167069787"/>
      <w:r>
        <w:lastRenderedPageBreak/>
        <w:t>Identificational</w:t>
      </w:r>
      <w:r w:rsidR="00DD2125">
        <w:t xml:space="preserve"> ‘it is</w:t>
      </w:r>
      <w:r w:rsidR="003157A5">
        <w:t xml:space="preserve"> X</w:t>
      </w:r>
      <w:r w:rsidR="00DD2125">
        <w:t>’</w:t>
      </w:r>
      <w:bookmarkEnd w:id="1545"/>
      <w:r w:rsidR="00DD2125">
        <w:t xml:space="preserve"> </w:t>
      </w:r>
      <w:bookmarkEnd w:id="1542"/>
      <w:bookmarkEnd w:id="1543"/>
      <w:bookmarkEnd w:id="1544"/>
      <w:bookmarkEnd w:id="1546"/>
    </w:p>
    <w:p w14:paraId="4F414F53" w14:textId="6CAC5C5B" w:rsidR="00AA0F33" w:rsidRDefault="00AA0F33" w:rsidP="00AA0F33">
      <w:r>
        <w:t xml:space="preserve">The ‘it is’ clitic occurs in </w:t>
      </w:r>
      <w:r w:rsidR="003157A5">
        <w:t>clauses of the simple type ‘it is</w:t>
      </w:r>
      <w:r>
        <w:t xml:space="preserve"> X’, where ‘it’ denotes a referent established by discourse or physical context and X provides further i</w:t>
      </w:r>
      <w:r w:rsidR="004008C0">
        <w:t>dentification of this referent.</w:t>
      </w:r>
    </w:p>
    <w:p w14:paraId="6EEEF3A8" w14:textId="315F4C26" w:rsidR="00AA0F33" w:rsidRDefault="00AA0F33" w:rsidP="00AA0F33">
      <w:r>
        <w:tab/>
      </w:r>
      <w:r w:rsidR="004008C0">
        <w:t xml:space="preserve">If X is a pronoun, it takes the independent form with suffix </w:t>
      </w:r>
      <w:r w:rsidR="004008C0" w:rsidRPr="00543199">
        <w:rPr>
          <w:rFonts w:ascii="Doulos SIL" w:hAnsi="Doulos SIL"/>
          <w:i/>
          <w:color w:val="0000FF"/>
        </w:rPr>
        <w:t>-n</w:t>
      </w:r>
      <w:r w:rsidR="004008C0">
        <w:t xml:space="preserve">, here vocalized as </w:t>
      </w:r>
      <w:r w:rsidR="00E64765" w:rsidRPr="00FD1DF0">
        <w:rPr>
          <w:rFonts w:ascii="Doulos SIL" w:hAnsi="Doulos SIL"/>
          <w:i/>
          <w:color w:val="0000FF"/>
        </w:rPr>
        <w:noBreakHyphen/>
        <w:t>ni.</w:t>
      </w:r>
      <w:r w:rsidR="00E64765">
        <w:t xml:space="preserve"> The vowel is lengthened and has falling HM tone. I transcribe this as </w:t>
      </w:r>
      <w:r w:rsidR="00E64765" w:rsidRPr="00FD1DF0">
        <w:rPr>
          <w:rFonts w:ascii="Doulos SIL" w:hAnsi="Doulos SIL"/>
          <w:i/>
          <w:color w:val="0000FF"/>
        </w:rPr>
        <w:noBreakHyphen/>
        <w:t>ní=ī</w:t>
      </w:r>
      <w:r w:rsidR="00E64765">
        <w:t xml:space="preserve">. </w:t>
      </w:r>
      <w:r w:rsidR="003C7DD2">
        <w:t xml:space="preserve">Additional pronominal forms are in §4.3.1.4. </w:t>
      </w:r>
      <w:r w:rsidR="00E64765">
        <w:t xml:space="preserve">A similar </w:t>
      </w:r>
      <w:r w:rsidR="00E64765" w:rsidRPr="00543199">
        <w:rPr>
          <w:rFonts w:ascii="Doulos SIL" w:hAnsi="Doulos SIL"/>
          <w:i/>
          <w:color w:val="0000FF"/>
        </w:rPr>
        <w:t>=ī</w:t>
      </w:r>
      <w:r w:rsidR="00E64765">
        <w:t xml:space="preserve"> </w:t>
      </w:r>
      <w:r w:rsidR="003C7DD2">
        <w:t>with</w:t>
      </w:r>
      <w:r w:rsidR="00E64765">
        <w:t xml:space="preserve"> HM-tone occurs after nouns ending in a high vowel</w:t>
      </w:r>
      <w:r w:rsidR="003C7DD2">
        <w:t xml:space="preserve"> (xx1b</w:t>
      </w:r>
      <w:r w:rsidR="003C7DD2">
        <w:noBreakHyphen/>
        <w:t>c). After other vowels the clitic</w:t>
      </w:r>
      <w:r w:rsidR="00E64765">
        <w:t xml:space="preserve"> appears as </w:t>
      </w:r>
      <w:r w:rsidR="00E64765" w:rsidRPr="00FD1DF0">
        <w:rPr>
          <w:rFonts w:ascii="Doulos SIL" w:hAnsi="Doulos SIL"/>
          <w:i/>
          <w:color w:val="0000FF"/>
        </w:rPr>
        <w:t>=ɛ̄</w:t>
      </w:r>
      <w:r w:rsidR="00E64765">
        <w:t xml:space="preserve"> or </w:t>
      </w:r>
      <w:r w:rsidR="00E64765" w:rsidRPr="00FD1DF0">
        <w:rPr>
          <w:rFonts w:ascii="Doulos SIL" w:hAnsi="Doulos SIL"/>
          <w:i/>
          <w:color w:val="0000FF"/>
        </w:rPr>
        <w:t>=ē</w:t>
      </w:r>
      <w:r w:rsidR="00E64765">
        <w:t xml:space="preserve"> depending on the </w:t>
      </w:r>
      <w:r w:rsidR="001F5E09">
        <w:t>ATR value of the final vowel (xx1d)</w:t>
      </w:r>
      <w:r w:rsidR="00E64765">
        <w:t xml:space="preserve">. Final </w:t>
      </w:r>
      <w:r w:rsidR="00E64765" w:rsidRPr="00FD1DF0">
        <w:rPr>
          <w:rFonts w:ascii="Doulos SIL" w:hAnsi="Doulos SIL"/>
          <w:i/>
          <w:color w:val="0000FF"/>
        </w:rPr>
        <w:t>a</w:t>
      </w:r>
      <w:r w:rsidR="00E64765">
        <w:t xml:space="preserve"> requires </w:t>
      </w:r>
      <w:r w:rsidR="00E64765" w:rsidRPr="00FD1DF0">
        <w:rPr>
          <w:rFonts w:ascii="Doulos SIL" w:hAnsi="Doulos SIL"/>
          <w:i/>
          <w:color w:val="0000FF"/>
        </w:rPr>
        <w:t>=ɛ̄</w:t>
      </w:r>
      <w:r w:rsidR="00E64765">
        <w:t xml:space="preserve"> and assimilates, resulting in </w:t>
      </w:r>
      <w:r w:rsidR="00E64765" w:rsidRPr="00FD1DF0">
        <w:rPr>
          <w:rFonts w:ascii="Doulos SIL" w:hAnsi="Doulos SIL"/>
          <w:i/>
          <w:color w:val="0000FF"/>
        </w:rPr>
        <w:t>…ɛ́=ɛ̄</w:t>
      </w:r>
      <w:r w:rsidR="00E64765">
        <w:t xml:space="preserve"> (xx</w:t>
      </w:r>
      <w:r w:rsidR="001F5E09">
        <w:t>1e).</w:t>
      </w:r>
    </w:p>
    <w:p w14:paraId="154B0397" w14:textId="77777777" w:rsidR="00AA0F33" w:rsidRPr="00AA0F33" w:rsidRDefault="00AA0F33" w:rsidP="00AA0F33"/>
    <w:p w14:paraId="3EBDE6B5" w14:textId="56D22B0A" w:rsidR="00865780" w:rsidRDefault="00865780" w:rsidP="00865780">
      <w:pPr>
        <w:tabs>
          <w:tab w:val="clear" w:pos="369"/>
          <w:tab w:val="left" w:pos="720"/>
          <w:tab w:val="left" w:pos="1080"/>
        </w:tabs>
      </w:pPr>
      <w:r>
        <w:t>(xx1)</w:t>
      </w:r>
      <w:r>
        <w:tab/>
        <w:t>a.</w:t>
      </w:r>
      <w:r>
        <w:tab/>
      </w:r>
      <w:r w:rsidRPr="00FD1DF0">
        <w:rPr>
          <w:rFonts w:ascii="Doulos SIL" w:hAnsi="Doulos SIL"/>
          <w:i/>
          <w:color w:val="0000FF"/>
        </w:rPr>
        <w:t>mā-ní</w:t>
      </w:r>
      <w:r w:rsidR="00903814" w:rsidRPr="00FD1DF0">
        <w:rPr>
          <w:rFonts w:ascii="Doulos SIL" w:hAnsi="Doulos SIL"/>
          <w:i/>
          <w:color w:val="0000FF"/>
        </w:rPr>
        <w:t>=</w:t>
      </w:r>
      <w:r w:rsidRPr="00FD1DF0">
        <w:rPr>
          <w:rFonts w:ascii="Doulos SIL" w:hAnsi="Doulos SIL"/>
          <w:i/>
          <w:color w:val="0000FF"/>
        </w:rPr>
        <w:t>ī</w:t>
      </w:r>
    </w:p>
    <w:p w14:paraId="164886FF" w14:textId="44B94360" w:rsidR="00865780" w:rsidRDefault="00903814" w:rsidP="00865780">
      <w:pPr>
        <w:tabs>
          <w:tab w:val="clear" w:pos="369"/>
          <w:tab w:val="left" w:pos="720"/>
          <w:tab w:val="left" w:pos="1080"/>
        </w:tabs>
      </w:pPr>
      <w:r>
        <w:tab/>
      </w:r>
      <w:r>
        <w:tab/>
        <w:t>1Sg-Indep=</w:t>
      </w:r>
      <w:r w:rsidR="00865780">
        <w:t>it.is</w:t>
      </w:r>
    </w:p>
    <w:p w14:paraId="776FA4EC" w14:textId="6A3DA2EF" w:rsidR="00865780" w:rsidRDefault="00865780" w:rsidP="00865780">
      <w:pPr>
        <w:tabs>
          <w:tab w:val="clear" w:pos="369"/>
          <w:tab w:val="left" w:pos="720"/>
          <w:tab w:val="left" w:pos="1080"/>
        </w:tabs>
      </w:pPr>
      <w:r>
        <w:tab/>
      </w:r>
      <w:r>
        <w:tab/>
        <w:t>‘It’s me.’</w:t>
      </w:r>
    </w:p>
    <w:p w14:paraId="411DDA00" w14:textId="77777777" w:rsidR="00865780" w:rsidRDefault="00865780" w:rsidP="00865780">
      <w:pPr>
        <w:tabs>
          <w:tab w:val="clear" w:pos="369"/>
          <w:tab w:val="left" w:pos="720"/>
          <w:tab w:val="left" w:pos="1080"/>
        </w:tabs>
      </w:pPr>
    </w:p>
    <w:p w14:paraId="6207D16B" w14:textId="1E4BE24F" w:rsidR="00865780" w:rsidRPr="00FD1DF0" w:rsidRDefault="00865780" w:rsidP="00865780">
      <w:pPr>
        <w:tabs>
          <w:tab w:val="clear" w:pos="369"/>
          <w:tab w:val="left" w:pos="720"/>
          <w:tab w:val="left" w:pos="1080"/>
        </w:tabs>
        <w:rPr>
          <w:rFonts w:ascii="Doulos SIL" w:hAnsi="Doulos SIL"/>
          <w:i/>
          <w:color w:val="0000FF"/>
        </w:rPr>
      </w:pPr>
      <w:r>
        <w:tab/>
      </w:r>
      <w:r w:rsidR="00AA0F33">
        <w:t>b</w:t>
      </w:r>
      <w:r>
        <w:t>.</w:t>
      </w:r>
      <w:r>
        <w:tab/>
      </w:r>
      <w:r w:rsidRPr="00FD1DF0">
        <w:rPr>
          <w:rFonts w:ascii="Doulos SIL" w:hAnsi="Doulos SIL"/>
          <w:i/>
          <w:color w:val="0000FF"/>
        </w:rPr>
        <w:t>bákàrí</w:t>
      </w:r>
      <w:r w:rsidR="00903814" w:rsidRPr="00FD1DF0">
        <w:rPr>
          <w:rFonts w:ascii="Doulos SIL" w:hAnsi="Doulos SIL"/>
          <w:i/>
          <w:color w:val="0000FF"/>
        </w:rPr>
        <w:t>=ī</w:t>
      </w:r>
    </w:p>
    <w:p w14:paraId="26BF937C" w14:textId="1B0EB12F" w:rsidR="00865780" w:rsidRDefault="004008C0" w:rsidP="00865780">
      <w:pPr>
        <w:tabs>
          <w:tab w:val="clear" w:pos="369"/>
          <w:tab w:val="left" w:pos="720"/>
          <w:tab w:val="left" w:pos="1080"/>
        </w:tabs>
      </w:pPr>
      <w:r>
        <w:tab/>
      </w:r>
      <w:r>
        <w:tab/>
        <w:t>B</w:t>
      </w:r>
      <w:r w:rsidR="00903814">
        <w:t>=it.is</w:t>
      </w:r>
    </w:p>
    <w:p w14:paraId="10B90865" w14:textId="6F092C75" w:rsidR="00865780" w:rsidRDefault="00865780" w:rsidP="00865780">
      <w:pPr>
        <w:tabs>
          <w:tab w:val="clear" w:pos="369"/>
          <w:tab w:val="left" w:pos="720"/>
          <w:tab w:val="left" w:pos="1080"/>
        </w:tabs>
      </w:pPr>
      <w:r>
        <w:tab/>
      </w:r>
      <w:r>
        <w:tab/>
        <w:t>‘It’s Bakari.’</w:t>
      </w:r>
      <w:r w:rsidR="00E64765">
        <w:t xml:space="preserve"> (&lt; </w:t>
      </w:r>
      <w:r w:rsidR="00E64765" w:rsidRPr="00FD1DF0">
        <w:rPr>
          <w:rFonts w:ascii="Doulos SIL" w:hAnsi="Doulos SIL"/>
          <w:i/>
          <w:color w:val="0000FF"/>
        </w:rPr>
        <w:t>bákàrì</w:t>
      </w:r>
      <w:r w:rsidR="00E64765">
        <w:t xml:space="preserve"> )</w:t>
      </w:r>
    </w:p>
    <w:p w14:paraId="6BC64266" w14:textId="77777777" w:rsidR="004008C0" w:rsidRDefault="004008C0" w:rsidP="00865780">
      <w:pPr>
        <w:tabs>
          <w:tab w:val="clear" w:pos="369"/>
          <w:tab w:val="left" w:pos="720"/>
          <w:tab w:val="left" w:pos="1080"/>
        </w:tabs>
      </w:pPr>
    </w:p>
    <w:p w14:paraId="2FEE3F84" w14:textId="218FB361" w:rsidR="004008C0" w:rsidRDefault="004008C0" w:rsidP="00865780">
      <w:pPr>
        <w:tabs>
          <w:tab w:val="clear" w:pos="369"/>
          <w:tab w:val="left" w:pos="720"/>
          <w:tab w:val="left" w:pos="1080"/>
        </w:tabs>
      </w:pPr>
      <w:r>
        <w:tab/>
        <w:t>c.</w:t>
      </w:r>
      <w:r>
        <w:tab/>
      </w:r>
      <w:r w:rsidRPr="00FD1DF0">
        <w:rPr>
          <w:rFonts w:ascii="Doulos SIL" w:hAnsi="Doulos SIL"/>
          <w:i/>
          <w:color w:val="0000FF"/>
        </w:rPr>
        <w:t>àmàdú=ì</w:t>
      </w:r>
    </w:p>
    <w:p w14:paraId="20E15985" w14:textId="0AB28088" w:rsidR="004008C0" w:rsidRDefault="004008C0" w:rsidP="00865780">
      <w:pPr>
        <w:tabs>
          <w:tab w:val="clear" w:pos="369"/>
          <w:tab w:val="left" w:pos="720"/>
          <w:tab w:val="left" w:pos="1080"/>
        </w:tabs>
      </w:pPr>
      <w:r>
        <w:tab/>
      </w:r>
      <w:r>
        <w:tab/>
        <w:t>A=it.is</w:t>
      </w:r>
    </w:p>
    <w:p w14:paraId="06DDEBFA" w14:textId="6FE9891A" w:rsidR="004008C0" w:rsidRPr="00E64765" w:rsidRDefault="004008C0" w:rsidP="00865780">
      <w:pPr>
        <w:tabs>
          <w:tab w:val="clear" w:pos="369"/>
          <w:tab w:val="left" w:pos="720"/>
          <w:tab w:val="left" w:pos="1080"/>
        </w:tabs>
      </w:pPr>
      <w:r>
        <w:tab/>
      </w:r>
      <w:r>
        <w:tab/>
        <w:t>‘It’s Amadou.’</w:t>
      </w:r>
      <w:r w:rsidR="00E64765">
        <w:t xml:space="preserve"> (</w:t>
      </w:r>
      <w:r w:rsidR="00E64765" w:rsidRPr="00FD1DF0">
        <w:rPr>
          <w:rFonts w:ascii="Doulos SIL" w:hAnsi="Doulos SIL"/>
          <w:i/>
          <w:color w:val="0000FF"/>
        </w:rPr>
        <w:t>ámádù</w:t>
      </w:r>
      <w:r w:rsidR="00E64765">
        <w:t xml:space="preserve"> )</w:t>
      </w:r>
    </w:p>
    <w:p w14:paraId="3C96CCEB" w14:textId="77777777" w:rsidR="001F5E09" w:rsidRDefault="001F5E09" w:rsidP="001F5E09">
      <w:pPr>
        <w:tabs>
          <w:tab w:val="clear" w:pos="369"/>
          <w:tab w:val="left" w:pos="720"/>
          <w:tab w:val="left" w:pos="1080"/>
        </w:tabs>
      </w:pPr>
    </w:p>
    <w:p w14:paraId="00402832" w14:textId="3EB97B3B" w:rsidR="001F5E09" w:rsidRPr="00FD1DF0" w:rsidRDefault="001F5E09" w:rsidP="001F5E09">
      <w:pPr>
        <w:tabs>
          <w:tab w:val="clear" w:pos="369"/>
          <w:tab w:val="left" w:pos="720"/>
          <w:tab w:val="left" w:pos="1080"/>
        </w:tabs>
        <w:rPr>
          <w:rFonts w:ascii="Doulos SIL" w:hAnsi="Doulos SIL"/>
          <w:i/>
          <w:color w:val="0000FF"/>
        </w:rPr>
      </w:pPr>
      <w:r>
        <w:tab/>
        <w:t>d.</w:t>
      </w:r>
      <w:r>
        <w:tab/>
      </w:r>
      <w:r w:rsidRPr="00FD1DF0">
        <w:rPr>
          <w:rFonts w:ascii="Doulos SIL" w:hAnsi="Doulos SIL"/>
          <w:i/>
          <w:color w:val="0000FF"/>
        </w:rPr>
        <w:t>kóló=ē</w:t>
      </w:r>
    </w:p>
    <w:p w14:paraId="3852AAF4" w14:textId="77777777" w:rsidR="001F5E09" w:rsidRPr="00B8501F" w:rsidRDefault="001F5E09" w:rsidP="001F5E09">
      <w:pPr>
        <w:tabs>
          <w:tab w:val="clear" w:pos="369"/>
          <w:tab w:val="left" w:pos="720"/>
          <w:tab w:val="left" w:pos="1080"/>
        </w:tabs>
      </w:pPr>
      <w:r w:rsidRPr="00B8501F">
        <w:tab/>
      </w:r>
      <w:r w:rsidRPr="00B8501F">
        <w:tab/>
        <w:t>K=it.is</w:t>
      </w:r>
    </w:p>
    <w:p w14:paraId="56753399" w14:textId="77777777" w:rsidR="001F5E09" w:rsidRPr="00B8501F" w:rsidRDefault="001F5E09" w:rsidP="001F5E09">
      <w:pPr>
        <w:tabs>
          <w:tab w:val="clear" w:pos="369"/>
          <w:tab w:val="left" w:pos="720"/>
          <w:tab w:val="left" w:pos="1080"/>
        </w:tabs>
      </w:pPr>
      <w:r w:rsidRPr="00B8501F">
        <w:tab/>
      </w:r>
      <w:r w:rsidRPr="00B8501F">
        <w:tab/>
        <w:t>‘It’s Kolo.’</w:t>
      </w:r>
    </w:p>
    <w:p w14:paraId="79365E50" w14:textId="77777777" w:rsidR="004008C0" w:rsidRPr="00B8501F" w:rsidRDefault="004008C0" w:rsidP="00865780">
      <w:pPr>
        <w:tabs>
          <w:tab w:val="clear" w:pos="369"/>
          <w:tab w:val="left" w:pos="720"/>
          <w:tab w:val="left" w:pos="1080"/>
        </w:tabs>
      </w:pPr>
    </w:p>
    <w:p w14:paraId="7A5F07B2" w14:textId="1EAF2F1B" w:rsidR="004008C0" w:rsidRDefault="001F5E09" w:rsidP="00865780">
      <w:pPr>
        <w:tabs>
          <w:tab w:val="clear" w:pos="369"/>
          <w:tab w:val="left" w:pos="720"/>
          <w:tab w:val="left" w:pos="1080"/>
        </w:tabs>
      </w:pPr>
      <w:r w:rsidRPr="00B8501F">
        <w:tab/>
      </w:r>
      <w:r>
        <w:t>e</w:t>
      </w:r>
      <w:r w:rsidR="004008C0">
        <w:t>.</w:t>
      </w:r>
      <w:r w:rsidR="004008C0">
        <w:tab/>
      </w:r>
      <w:r w:rsidR="004008C0" w:rsidRPr="00FD1DF0">
        <w:rPr>
          <w:rFonts w:ascii="Doulos SIL" w:hAnsi="Doulos SIL"/>
          <w:i/>
          <w:color w:val="0000FF"/>
        </w:rPr>
        <w:t>wámàrɛ́=ɛ̄</w:t>
      </w:r>
    </w:p>
    <w:p w14:paraId="71C05091" w14:textId="03A9D742" w:rsidR="004008C0" w:rsidRDefault="004008C0" w:rsidP="00865780">
      <w:pPr>
        <w:tabs>
          <w:tab w:val="clear" w:pos="369"/>
          <w:tab w:val="left" w:pos="720"/>
          <w:tab w:val="left" w:pos="1080"/>
        </w:tabs>
      </w:pPr>
      <w:r>
        <w:tab/>
      </w:r>
      <w:r>
        <w:tab/>
        <w:t>W=it.is</w:t>
      </w:r>
    </w:p>
    <w:p w14:paraId="25B3C2B7" w14:textId="3D2B38A6" w:rsidR="004008C0" w:rsidRDefault="004008C0" w:rsidP="00865780">
      <w:pPr>
        <w:tabs>
          <w:tab w:val="clear" w:pos="369"/>
          <w:tab w:val="left" w:pos="720"/>
          <w:tab w:val="left" w:pos="1080"/>
        </w:tabs>
      </w:pPr>
      <w:r>
        <w:tab/>
      </w:r>
      <w:r>
        <w:tab/>
      </w:r>
      <w:r w:rsidR="00E64765">
        <w:t>‘It’s Wamara.’ (</w:t>
      </w:r>
      <w:r w:rsidR="00E64765" w:rsidRPr="00FD1DF0">
        <w:rPr>
          <w:rFonts w:ascii="Doulos SIL" w:hAnsi="Doulos SIL"/>
          <w:i/>
          <w:color w:val="0000FF"/>
        </w:rPr>
        <w:t>wámàrà</w:t>
      </w:r>
      <w:r w:rsidR="00E64765">
        <w:t xml:space="preserve"> )</w:t>
      </w:r>
    </w:p>
    <w:p w14:paraId="2957E13E" w14:textId="77777777" w:rsidR="00903814" w:rsidRDefault="00903814" w:rsidP="001F5E09"/>
    <w:p w14:paraId="63A732F6" w14:textId="78D8EDA6" w:rsidR="001F5E09" w:rsidRPr="001F5E09" w:rsidRDefault="001F5E09" w:rsidP="001F5E09">
      <w:r>
        <w:t xml:space="preserve">If X is a common noun, as is often the case, </w:t>
      </w:r>
      <w:r w:rsidR="003C7DD2">
        <w:t>the clitic</w:t>
      </w:r>
      <w:r>
        <w:t xml:space="preserve"> </w:t>
      </w:r>
      <w:r w:rsidR="003C7DD2">
        <w:t>follows</w:t>
      </w:r>
      <w:r>
        <w:t xml:space="preserve"> the nominal suffix whether the noun is singular or plural. The result for singular nouns is always </w:t>
      </w:r>
      <w:r w:rsidR="003C7DD2" w:rsidRPr="00FD1DF0">
        <w:rPr>
          <w:rFonts w:ascii="Doulos SIL" w:hAnsi="Doulos SIL"/>
          <w:i/>
          <w:color w:val="0000FF"/>
        </w:rPr>
        <w:noBreakHyphen/>
      </w:r>
      <w:r w:rsidRPr="00FD1DF0">
        <w:rPr>
          <w:rFonts w:ascii="Doulos SIL" w:hAnsi="Doulos SIL"/>
          <w:i/>
          <w:color w:val="0000FF"/>
        </w:rPr>
        <w:t>rɛ́=ɛ̀</w:t>
      </w:r>
      <w:r>
        <w:t xml:space="preserve"> or (if the stem is nasal) </w:t>
      </w:r>
      <w:r w:rsidR="003C7DD2" w:rsidRPr="00FD1DF0">
        <w:rPr>
          <w:rFonts w:ascii="Doulos SIL" w:hAnsi="Doulos SIL"/>
          <w:i/>
          <w:color w:val="0000FF"/>
        </w:rPr>
        <w:noBreakHyphen/>
      </w:r>
      <w:r w:rsidRPr="00FD1DF0">
        <w:rPr>
          <w:rFonts w:ascii="Doulos SIL" w:hAnsi="Doulos SIL"/>
          <w:i/>
          <w:color w:val="0000FF"/>
        </w:rPr>
        <w:t>nɛ́=ɛ̀</w:t>
      </w:r>
      <w:r>
        <w:t xml:space="preserve">, in </w:t>
      </w:r>
      <w:r w:rsidR="003C7DD2">
        <w:t>either case</w:t>
      </w:r>
      <w:r>
        <w:t xml:space="preserve"> with final L</w:t>
      </w:r>
      <w:r>
        <w:noBreakHyphen/>
        <w:t>tone (xx2a</w:t>
      </w:r>
      <w:r>
        <w:noBreakHyphen/>
        <w:t xml:space="preserve">c). </w:t>
      </w:r>
      <w:r w:rsidR="003C7DD2">
        <w:t>In (xx2c) the floating L</w:t>
      </w:r>
      <w:r w:rsidR="003C7DD2">
        <w:noBreakHyphen/>
        <w:t xml:space="preserve">tone, audible in suffixed </w:t>
      </w:r>
      <w:r w:rsidR="003C7DD2" w:rsidRPr="00FD1DF0">
        <w:rPr>
          <w:rFonts w:ascii="Doulos SIL" w:hAnsi="Doulos SIL"/>
          <w:i/>
          <w:color w:val="0000FF"/>
        </w:rPr>
        <w:t>gí</w:t>
      </w:r>
      <w:r w:rsidR="003C7DD2" w:rsidRPr="00FD1DF0">
        <w:rPr>
          <w:rFonts w:ascii="Doulos SIL" w:hAnsi="Doulos SIL"/>
          <w:i/>
          <w:color w:val="0000FF"/>
        </w:rPr>
        <w:noBreakHyphen/>
        <w:t>nà</w:t>
      </w:r>
      <w:r w:rsidR="003C7DD2">
        <w:t xml:space="preserve">, is realized as downstep. </w:t>
      </w:r>
      <w:r>
        <w:t xml:space="preserve">Corresponding plurals have </w:t>
      </w:r>
      <w:r w:rsidRPr="00FD1DF0">
        <w:rPr>
          <w:rFonts w:ascii="Doulos SIL" w:hAnsi="Doulos SIL"/>
          <w:i/>
          <w:color w:val="0000FF"/>
        </w:rPr>
        <w:noBreakHyphen/>
        <w:t>à-ní=ī</w:t>
      </w:r>
      <w:r>
        <w:t xml:space="preserve"> (from </w:t>
      </w:r>
      <w:r w:rsidRPr="00FD1DF0">
        <w:rPr>
          <w:rFonts w:ascii="Doulos SIL" w:hAnsi="Doulos SIL"/>
          <w:i/>
          <w:color w:val="0000FF"/>
        </w:rPr>
        <w:t>-à-nū</w:t>
      </w:r>
      <w:r>
        <w:t> ) with final M</w:t>
      </w:r>
      <w:r>
        <w:noBreakHyphen/>
        <w:t>tone (xx2d).</w:t>
      </w:r>
    </w:p>
    <w:p w14:paraId="205AE0C2" w14:textId="77777777" w:rsidR="001F5E09" w:rsidRDefault="001F5E09" w:rsidP="001F5E09"/>
    <w:p w14:paraId="2B68BFCC" w14:textId="681B2EA8" w:rsidR="00903814" w:rsidRPr="00FD1DF0" w:rsidRDefault="001F5E09" w:rsidP="00865780">
      <w:pPr>
        <w:tabs>
          <w:tab w:val="clear" w:pos="369"/>
          <w:tab w:val="left" w:pos="720"/>
          <w:tab w:val="left" w:pos="1080"/>
        </w:tabs>
        <w:rPr>
          <w:rFonts w:ascii="Doulos SIL" w:hAnsi="Doulos SIL"/>
          <w:i/>
          <w:color w:val="0000FF"/>
        </w:rPr>
      </w:pPr>
      <w:r>
        <w:t>(xx2)</w:t>
      </w:r>
      <w:r>
        <w:tab/>
        <w:t>a</w:t>
      </w:r>
      <w:r w:rsidR="00903814">
        <w:t>.</w:t>
      </w:r>
      <w:r w:rsidR="00903814">
        <w:tab/>
      </w:r>
      <w:r w:rsidR="00903814" w:rsidRPr="00FD1DF0">
        <w:rPr>
          <w:rFonts w:ascii="Doulos SIL" w:hAnsi="Doulos SIL"/>
          <w:i/>
          <w:color w:val="0000FF"/>
        </w:rPr>
        <w:t>tàgà-rɛ́=ɛ̀</w:t>
      </w:r>
    </w:p>
    <w:p w14:paraId="314002B3" w14:textId="74901713" w:rsidR="00903814" w:rsidRDefault="00903814" w:rsidP="00865780">
      <w:pPr>
        <w:tabs>
          <w:tab w:val="clear" w:pos="369"/>
          <w:tab w:val="left" w:pos="720"/>
          <w:tab w:val="left" w:pos="1080"/>
        </w:tabs>
      </w:pPr>
      <w:r>
        <w:tab/>
      </w:r>
      <w:r>
        <w:tab/>
        <w:t>sheep-Nom=it.is</w:t>
      </w:r>
    </w:p>
    <w:p w14:paraId="6EC4A3FC" w14:textId="1C8D7107" w:rsidR="00903814" w:rsidRDefault="00903814" w:rsidP="00865780">
      <w:pPr>
        <w:tabs>
          <w:tab w:val="clear" w:pos="369"/>
          <w:tab w:val="left" w:pos="720"/>
          <w:tab w:val="left" w:pos="1080"/>
        </w:tabs>
      </w:pPr>
      <w:r>
        <w:tab/>
      </w:r>
      <w:r>
        <w:tab/>
        <w:t>‘It’s a sheep.’</w:t>
      </w:r>
      <w:r w:rsidR="001F5E09">
        <w:t xml:space="preserve"> (&lt; </w:t>
      </w:r>
      <w:r w:rsidR="001F5E09" w:rsidRPr="00FD1DF0">
        <w:rPr>
          <w:rFonts w:ascii="Doulos SIL" w:hAnsi="Doulos SIL"/>
          <w:i/>
          <w:color w:val="0000FF"/>
        </w:rPr>
        <w:t>tàgà-rá</w:t>
      </w:r>
      <w:r w:rsidR="001F5E09">
        <w:t xml:space="preserve"> )</w:t>
      </w:r>
    </w:p>
    <w:p w14:paraId="710DC5E8" w14:textId="77777777" w:rsidR="00AA0F33" w:rsidRDefault="00AA0F33" w:rsidP="00865780">
      <w:pPr>
        <w:tabs>
          <w:tab w:val="clear" w:pos="369"/>
          <w:tab w:val="left" w:pos="720"/>
          <w:tab w:val="left" w:pos="1080"/>
        </w:tabs>
      </w:pPr>
    </w:p>
    <w:p w14:paraId="386E3F61" w14:textId="78262CD0" w:rsidR="00AA0F33" w:rsidRDefault="001F5E09" w:rsidP="00865780">
      <w:pPr>
        <w:tabs>
          <w:tab w:val="clear" w:pos="369"/>
          <w:tab w:val="left" w:pos="720"/>
          <w:tab w:val="left" w:pos="1080"/>
        </w:tabs>
      </w:pPr>
      <w:r>
        <w:tab/>
        <w:t>b</w:t>
      </w:r>
      <w:r w:rsidR="00AA0F33">
        <w:t>.</w:t>
      </w:r>
      <w:r w:rsidR="00AA0F33">
        <w:tab/>
      </w:r>
      <w:r w:rsidR="00AA0F33" w:rsidRPr="00FD1DF0">
        <w:rPr>
          <w:rFonts w:ascii="Doulos SIL" w:hAnsi="Doulos SIL"/>
          <w:i/>
          <w:color w:val="0000FF"/>
        </w:rPr>
        <w:t>ɲáā</w:t>
      </w:r>
      <w:r w:rsidR="002D7E01" w:rsidRPr="00FD1DF0">
        <w:rPr>
          <w:rFonts w:ascii="Doulos SIL" w:hAnsi="Doulos SIL"/>
          <w:i/>
          <w:color w:val="0000FF"/>
        </w:rPr>
        <w:t>-nɛ́=ɛ̀</w:t>
      </w:r>
    </w:p>
    <w:p w14:paraId="6DFEB3D7" w14:textId="66347E22" w:rsidR="002D7E01" w:rsidRDefault="002D7E01" w:rsidP="00865780">
      <w:pPr>
        <w:tabs>
          <w:tab w:val="clear" w:pos="369"/>
          <w:tab w:val="left" w:pos="720"/>
          <w:tab w:val="left" w:pos="1080"/>
        </w:tabs>
      </w:pPr>
      <w:r>
        <w:tab/>
      </w:r>
      <w:r>
        <w:tab/>
        <w:t>woman-Nom=it.is</w:t>
      </w:r>
    </w:p>
    <w:p w14:paraId="28588008" w14:textId="5A02BA13" w:rsidR="002D7E01" w:rsidRPr="002D7E01" w:rsidRDefault="002D7E01" w:rsidP="00865780">
      <w:pPr>
        <w:tabs>
          <w:tab w:val="clear" w:pos="369"/>
          <w:tab w:val="left" w:pos="720"/>
          <w:tab w:val="left" w:pos="1080"/>
        </w:tabs>
      </w:pPr>
      <w:r>
        <w:tab/>
      </w:r>
      <w:r>
        <w:tab/>
        <w:t>‘It’s/She’s a woman.’</w:t>
      </w:r>
      <w:r w:rsidR="001F5E09">
        <w:t xml:space="preserve"> (&lt; ɲáā-nà )</w:t>
      </w:r>
    </w:p>
    <w:p w14:paraId="722C25FF" w14:textId="77777777" w:rsidR="004008C0" w:rsidRDefault="004008C0" w:rsidP="004008C0">
      <w:pPr>
        <w:tabs>
          <w:tab w:val="clear" w:pos="369"/>
          <w:tab w:val="left" w:pos="720"/>
          <w:tab w:val="left" w:pos="1080"/>
        </w:tabs>
      </w:pPr>
    </w:p>
    <w:p w14:paraId="22BAA1EC" w14:textId="02C6C93C" w:rsidR="004008C0" w:rsidRDefault="001F5E09" w:rsidP="004008C0">
      <w:pPr>
        <w:tabs>
          <w:tab w:val="clear" w:pos="369"/>
          <w:tab w:val="left" w:pos="720"/>
          <w:tab w:val="left" w:pos="1080"/>
        </w:tabs>
      </w:pPr>
      <w:r>
        <w:tab/>
        <w:t>c</w:t>
      </w:r>
      <w:r w:rsidR="004008C0">
        <w:t>.</w:t>
      </w:r>
      <w:r w:rsidR="004008C0">
        <w:tab/>
      </w:r>
      <w:r w:rsidR="00B9158C">
        <w:rPr>
          <w:rFonts w:ascii="Doulos SIL" w:hAnsi="Doulos SIL"/>
          <w:i/>
          <w:color w:val="0000FF"/>
        </w:rPr>
        <w:t>j</w:t>
      </w:r>
      <w:r w:rsidR="004008C0" w:rsidRPr="00FD1DF0">
        <w:rPr>
          <w:rFonts w:ascii="Doulos SIL" w:hAnsi="Doulos SIL"/>
          <w:i/>
          <w:color w:val="0000FF"/>
        </w:rPr>
        <w:t>í-</w:t>
      </w:r>
      <w:r w:rsidRPr="00FD1DF0">
        <w:rPr>
          <w:rFonts w:ascii="Doulos SIL" w:hAnsi="Doulos SIL"/>
          <w:i/>
          <w:color w:val="0000FF"/>
        </w:rPr>
        <w:t>ꜜ</w:t>
      </w:r>
      <w:r w:rsidR="004008C0" w:rsidRPr="00FD1DF0">
        <w:rPr>
          <w:rFonts w:ascii="Doulos SIL" w:hAnsi="Doulos SIL"/>
          <w:i/>
          <w:color w:val="0000FF"/>
        </w:rPr>
        <w:t>nɛ́=ɛ̀</w:t>
      </w:r>
    </w:p>
    <w:p w14:paraId="6CE29EFE" w14:textId="77777777" w:rsidR="004008C0" w:rsidRDefault="004008C0" w:rsidP="004008C0">
      <w:pPr>
        <w:tabs>
          <w:tab w:val="clear" w:pos="369"/>
          <w:tab w:val="left" w:pos="720"/>
          <w:tab w:val="left" w:pos="1080"/>
        </w:tabs>
      </w:pPr>
      <w:r>
        <w:tab/>
      </w:r>
      <w:r>
        <w:tab/>
        <w:t>market-Nom=it.is</w:t>
      </w:r>
    </w:p>
    <w:p w14:paraId="4CFA6252" w14:textId="11D14BF1" w:rsidR="004008C0" w:rsidRPr="002D7E01" w:rsidRDefault="004008C0" w:rsidP="004008C0">
      <w:pPr>
        <w:tabs>
          <w:tab w:val="clear" w:pos="369"/>
          <w:tab w:val="left" w:pos="720"/>
          <w:tab w:val="left" w:pos="1080"/>
        </w:tabs>
      </w:pPr>
      <w:r>
        <w:tab/>
      </w:r>
      <w:r>
        <w:tab/>
        <w:t>‘It’s a</w:t>
      </w:r>
      <w:r w:rsidR="0099776E">
        <w:t>/the</w:t>
      </w:r>
      <w:r>
        <w:t xml:space="preserve"> market.’</w:t>
      </w:r>
      <w:r w:rsidR="001F5E09">
        <w:t xml:space="preserve"> (&lt;</w:t>
      </w:r>
      <w:r w:rsidR="00B9158C">
        <w:rPr>
          <w:rFonts w:ascii="Doulos SIL" w:hAnsi="Doulos SIL"/>
          <w:i/>
          <w:color w:val="0000FF"/>
        </w:rPr>
        <w:t xml:space="preserve"> j</w:t>
      </w:r>
      <w:r w:rsidR="001F5E09" w:rsidRPr="00FD1DF0">
        <w:rPr>
          <w:rFonts w:ascii="Doulos SIL" w:hAnsi="Doulos SIL"/>
          <w:i/>
          <w:color w:val="0000FF"/>
        </w:rPr>
        <w:t>í-nà</w:t>
      </w:r>
      <w:r w:rsidR="001F5E09">
        <w:t xml:space="preserve"> )</w:t>
      </w:r>
    </w:p>
    <w:p w14:paraId="0D0DA3CA" w14:textId="77777777" w:rsidR="00AA0F33" w:rsidRDefault="00AA0F33" w:rsidP="00865780">
      <w:pPr>
        <w:tabs>
          <w:tab w:val="clear" w:pos="369"/>
          <w:tab w:val="left" w:pos="720"/>
          <w:tab w:val="left" w:pos="1080"/>
        </w:tabs>
      </w:pPr>
    </w:p>
    <w:p w14:paraId="5F513421" w14:textId="05936885" w:rsidR="00AA0F33" w:rsidRDefault="001F5E09" w:rsidP="00865780">
      <w:pPr>
        <w:tabs>
          <w:tab w:val="clear" w:pos="369"/>
          <w:tab w:val="left" w:pos="720"/>
          <w:tab w:val="left" w:pos="1080"/>
        </w:tabs>
      </w:pPr>
      <w:r>
        <w:tab/>
        <w:t>d</w:t>
      </w:r>
      <w:r w:rsidR="00AA0F33">
        <w:t>.</w:t>
      </w:r>
      <w:r w:rsidR="00AA0F33">
        <w:tab/>
      </w:r>
      <w:r w:rsidR="00AA0F33" w:rsidRPr="00FD1DF0">
        <w:rPr>
          <w:rFonts w:ascii="Doulos SIL" w:hAnsi="Doulos SIL"/>
          <w:i/>
          <w:color w:val="0000FF"/>
        </w:rPr>
        <w:t>tàgà-rá-à-ní=ī</w:t>
      </w:r>
    </w:p>
    <w:p w14:paraId="16F729CE" w14:textId="624369DE" w:rsidR="00AA0F33" w:rsidRDefault="00AA0F33" w:rsidP="00865780">
      <w:pPr>
        <w:tabs>
          <w:tab w:val="clear" w:pos="369"/>
          <w:tab w:val="left" w:pos="720"/>
          <w:tab w:val="left" w:pos="1080"/>
        </w:tabs>
      </w:pPr>
      <w:r>
        <w:tab/>
      </w:r>
      <w:r>
        <w:tab/>
        <w:t>sheep-Nom-Pl-Nom=it.is</w:t>
      </w:r>
    </w:p>
    <w:p w14:paraId="065482DD" w14:textId="7AFEC980" w:rsidR="00AA0F33" w:rsidRDefault="00AA0F33" w:rsidP="00865780">
      <w:pPr>
        <w:tabs>
          <w:tab w:val="clear" w:pos="369"/>
          <w:tab w:val="left" w:pos="720"/>
          <w:tab w:val="left" w:pos="1080"/>
        </w:tabs>
      </w:pPr>
      <w:r>
        <w:tab/>
      </w:r>
      <w:r>
        <w:tab/>
        <w:t>‘It’s/They’re sheep.’</w:t>
      </w:r>
    </w:p>
    <w:p w14:paraId="73D05F80" w14:textId="77777777" w:rsidR="002D7E01" w:rsidRDefault="002D7E01" w:rsidP="003C7DD2"/>
    <w:p w14:paraId="3521F683" w14:textId="19761F32" w:rsidR="003C7DD2" w:rsidRDefault="003C7DD2" w:rsidP="003C7DD2">
      <w:r>
        <w:t xml:space="preserve">The nouns </w:t>
      </w:r>
      <w:r w:rsidRPr="00FD1DF0">
        <w:rPr>
          <w:rFonts w:ascii="Doulos SIL" w:hAnsi="Doulos SIL"/>
          <w:i/>
          <w:color w:val="0000FF"/>
        </w:rPr>
        <w:t>sɛ́ⁿ</w:t>
      </w:r>
      <w:r>
        <w:t xml:space="preserve"> ‘thing’, suffixed </w:t>
      </w:r>
      <w:r w:rsidRPr="00FD1DF0">
        <w:rPr>
          <w:rFonts w:ascii="Doulos SIL" w:hAnsi="Doulos SIL"/>
          <w:i/>
          <w:color w:val="0000FF"/>
        </w:rPr>
        <w:t>sɛ́-nà</w:t>
      </w:r>
      <w:r>
        <w:t xml:space="preserve">, and optionally </w:t>
      </w:r>
      <w:r w:rsidRPr="00FD1DF0">
        <w:rPr>
          <w:rFonts w:ascii="Doulos SIL" w:hAnsi="Doulos SIL"/>
          <w:i/>
          <w:color w:val="0000FF"/>
        </w:rPr>
        <w:t>mɛ̀ʔɛ̀ⁿ</w:t>
      </w:r>
      <w:r w:rsidR="00FD1DF0">
        <w:t xml:space="preserve"> and variants</w:t>
      </w:r>
      <w:r>
        <w:t xml:space="preserve"> ‘person’, suffixed </w:t>
      </w:r>
      <w:r w:rsidRPr="00FD1DF0">
        <w:rPr>
          <w:rFonts w:ascii="Doulos SIL" w:hAnsi="Doulos SIL"/>
          <w:i/>
          <w:color w:val="0000FF"/>
        </w:rPr>
        <w:t>mɛ̀ʔɛ̀-ná</w:t>
      </w:r>
      <w:r w:rsidR="00FD1DF0">
        <w:t xml:space="preserve">, </w:t>
      </w:r>
      <w:r>
        <w:t xml:space="preserve">have an extension with </w:t>
      </w:r>
      <w:r w:rsidR="0075368C" w:rsidRPr="00FD1DF0">
        <w:rPr>
          <w:rFonts w:ascii="Doulos SIL" w:hAnsi="Doulos SIL"/>
          <w:i/>
          <w:color w:val="0000FF"/>
        </w:rPr>
        <w:t>dò</w:t>
      </w:r>
      <w:r>
        <w:t xml:space="preserve"> </w:t>
      </w:r>
      <w:r w:rsidR="0075368C">
        <w:t xml:space="preserve">‘other’ </w:t>
      </w:r>
      <w:r>
        <w:t xml:space="preserve">used in this construction. </w:t>
      </w:r>
    </w:p>
    <w:p w14:paraId="11F3100A" w14:textId="77777777" w:rsidR="003C7DD2" w:rsidRDefault="003C7DD2" w:rsidP="003C7DD2"/>
    <w:p w14:paraId="1BECA5E7" w14:textId="397CDA71" w:rsidR="002D7E01" w:rsidRDefault="003C7DD2" w:rsidP="00865780">
      <w:pPr>
        <w:tabs>
          <w:tab w:val="clear" w:pos="369"/>
          <w:tab w:val="left" w:pos="720"/>
          <w:tab w:val="left" w:pos="1080"/>
        </w:tabs>
      </w:pPr>
      <w:r>
        <w:t>(xx3)</w:t>
      </w:r>
      <w:r>
        <w:tab/>
        <w:t>a.</w:t>
      </w:r>
      <w:r w:rsidR="002D7E01">
        <w:tab/>
      </w:r>
      <w:r w:rsidR="002D7E01" w:rsidRPr="00FD1DF0">
        <w:rPr>
          <w:rFonts w:ascii="Doulos SIL" w:hAnsi="Doulos SIL"/>
          <w:i/>
          <w:color w:val="0000FF"/>
        </w:rPr>
        <w:t>sɛ́</w:t>
      </w:r>
      <w:r w:rsidR="0075368C" w:rsidRPr="00FD1DF0">
        <w:rPr>
          <w:rFonts w:ascii="Doulos SIL" w:hAnsi="Doulos SIL"/>
          <w:i/>
          <w:color w:val="0000FF"/>
        </w:rPr>
        <w:t>ⁿ-dò</w:t>
      </w:r>
      <w:r w:rsidR="002D7E01" w:rsidRPr="00FD1DF0">
        <w:rPr>
          <w:rFonts w:ascii="Doulos SIL" w:hAnsi="Doulos SIL"/>
          <w:i/>
          <w:color w:val="0000FF"/>
        </w:rPr>
        <w:t>=</w:t>
      </w:r>
      <w:r w:rsidR="0075368C" w:rsidRPr="00FD1DF0">
        <w:rPr>
          <w:rFonts w:ascii="Doulos SIL" w:hAnsi="Doulos SIL"/>
          <w:i/>
          <w:color w:val="0000FF"/>
        </w:rPr>
        <w:t>éē</w:t>
      </w:r>
    </w:p>
    <w:p w14:paraId="340A99E0" w14:textId="3362DBE2" w:rsidR="002D7E01" w:rsidRDefault="002D7E01" w:rsidP="00865780">
      <w:pPr>
        <w:tabs>
          <w:tab w:val="clear" w:pos="369"/>
          <w:tab w:val="left" w:pos="720"/>
          <w:tab w:val="left" w:pos="1080"/>
        </w:tabs>
      </w:pPr>
      <w:r>
        <w:tab/>
      </w:r>
      <w:r w:rsidR="003C7DD2">
        <w:tab/>
      </w:r>
      <w:r>
        <w:t>thing-</w:t>
      </w:r>
      <w:r w:rsidR="0075368C">
        <w:t>other</w:t>
      </w:r>
      <w:r>
        <w:t>=it.is</w:t>
      </w:r>
    </w:p>
    <w:p w14:paraId="72C70041" w14:textId="15C5E1DB" w:rsidR="002D7E01" w:rsidRDefault="002D7E01" w:rsidP="00865780">
      <w:pPr>
        <w:tabs>
          <w:tab w:val="clear" w:pos="369"/>
          <w:tab w:val="left" w:pos="720"/>
          <w:tab w:val="left" w:pos="1080"/>
        </w:tabs>
      </w:pPr>
      <w:r>
        <w:tab/>
      </w:r>
      <w:r w:rsidR="003C7DD2">
        <w:tab/>
      </w:r>
      <w:r>
        <w:t xml:space="preserve">‘It’s </w:t>
      </w:r>
      <w:r w:rsidR="003C7DD2">
        <w:t>some</w:t>
      </w:r>
      <w:r>
        <w:t>thing.’</w:t>
      </w:r>
      <w:r w:rsidR="0075368C">
        <w:t xml:space="preserve"> (#</w:t>
      </w:r>
      <w:r w:rsidR="0075368C" w:rsidRPr="00FD1DF0">
        <w:rPr>
          <w:rFonts w:ascii="Doulos SIL" w:hAnsi="Doulos SIL"/>
          <w:i/>
          <w:color w:val="0000FF"/>
        </w:rPr>
        <w:t>sɛ́</w:t>
      </w:r>
      <w:r w:rsidR="0075368C" w:rsidRPr="00FD1DF0">
        <w:rPr>
          <w:rFonts w:ascii="Doulos SIL" w:hAnsi="Doulos SIL"/>
          <w:i/>
          <w:color w:val="0000FF"/>
        </w:rPr>
        <w:noBreakHyphen/>
        <w:t>ꜜnɛ́=ɛ̀</w:t>
      </w:r>
      <w:r w:rsidR="0075368C">
        <w:t xml:space="preserve"> rejected by assistant)</w:t>
      </w:r>
    </w:p>
    <w:p w14:paraId="398E1FAF" w14:textId="77777777" w:rsidR="003C7DD2" w:rsidRDefault="003C7DD2" w:rsidP="00865780">
      <w:pPr>
        <w:tabs>
          <w:tab w:val="clear" w:pos="369"/>
          <w:tab w:val="left" w:pos="720"/>
          <w:tab w:val="left" w:pos="1080"/>
        </w:tabs>
      </w:pPr>
    </w:p>
    <w:p w14:paraId="1C6259CA" w14:textId="5C64CCD9" w:rsidR="003C7DD2" w:rsidRDefault="003C7DD2" w:rsidP="00865780">
      <w:pPr>
        <w:tabs>
          <w:tab w:val="clear" w:pos="369"/>
          <w:tab w:val="left" w:pos="720"/>
          <w:tab w:val="left" w:pos="1080"/>
        </w:tabs>
      </w:pPr>
      <w:r>
        <w:tab/>
        <w:t>b.</w:t>
      </w:r>
      <w:r>
        <w:tab/>
      </w:r>
      <w:r w:rsidRPr="00FD1DF0">
        <w:rPr>
          <w:rFonts w:ascii="Doulos SIL" w:hAnsi="Doulos SIL"/>
          <w:i/>
          <w:color w:val="0000FF"/>
        </w:rPr>
        <w:t>mɛ̀ʔɛ́</w:t>
      </w:r>
      <w:r w:rsidR="0075368C" w:rsidRPr="00FD1DF0">
        <w:rPr>
          <w:rFonts w:ascii="Doulos SIL" w:hAnsi="Doulos SIL"/>
          <w:i/>
          <w:color w:val="0000FF"/>
        </w:rPr>
        <w:t>ⁿ-dò=éē</w:t>
      </w:r>
    </w:p>
    <w:p w14:paraId="52A2FE06" w14:textId="207B8170" w:rsidR="003C7DD2" w:rsidRDefault="003C7DD2" w:rsidP="00865780">
      <w:pPr>
        <w:tabs>
          <w:tab w:val="clear" w:pos="369"/>
          <w:tab w:val="left" w:pos="720"/>
          <w:tab w:val="left" w:pos="1080"/>
        </w:tabs>
      </w:pPr>
      <w:r>
        <w:tab/>
      </w:r>
      <w:r>
        <w:tab/>
        <w:t>person-</w:t>
      </w:r>
      <w:r w:rsidR="0075368C">
        <w:t>other</w:t>
      </w:r>
      <w:r>
        <w:t>=it.is</w:t>
      </w:r>
    </w:p>
    <w:p w14:paraId="33F34E82" w14:textId="3076DE26" w:rsidR="003C7DD2" w:rsidRPr="003C7DD2" w:rsidRDefault="003C7DD2" w:rsidP="00865780">
      <w:pPr>
        <w:tabs>
          <w:tab w:val="clear" w:pos="369"/>
          <w:tab w:val="left" w:pos="720"/>
          <w:tab w:val="left" w:pos="1080"/>
        </w:tabs>
      </w:pPr>
      <w:r>
        <w:tab/>
      </w:r>
      <w:r>
        <w:tab/>
        <w:t>‘It’s someone.’ (</w:t>
      </w:r>
      <w:r w:rsidRPr="00FD1DF0">
        <w:rPr>
          <w:rFonts w:ascii="Doulos SIL" w:hAnsi="Doulos SIL"/>
          <w:i/>
          <w:color w:val="0000FF"/>
        </w:rPr>
        <w:t>mɛ̀</w:t>
      </w:r>
      <w:r w:rsidR="0075368C" w:rsidRPr="00FD1DF0">
        <w:rPr>
          <w:rFonts w:ascii="Doulos SIL" w:hAnsi="Doulos SIL"/>
          <w:i/>
          <w:color w:val="0000FF"/>
        </w:rPr>
        <w:t>ʔɛ̀-nɛ́=ɛ̀</w:t>
      </w:r>
      <w:r w:rsidR="0075368C">
        <w:t xml:space="preserve"> also possible)</w:t>
      </w:r>
    </w:p>
    <w:p w14:paraId="703010B2" w14:textId="77777777" w:rsidR="00865780" w:rsidRDefault="00865780" w:rsidP="00865780">
      <w:pPr>
        <w:tabs>
          <w:tab w:val="clear" w:pos="369"/>
          <w:tab w:val="left" w:pos="720"/>
          <w:tab w:val="left" w:pos="1080"/>
        </w:tabs>
      </w:pPr>
    </w:p>
    <w:p w14:paraId="28F96B7E" w14:textId="77777777" w:rsidR="00985F2A" w:rsidRDefault="00985F2A" w:rsidP="00985F2A"/>
    <w:p w14:paraId="039D88B5" w14:textId="77777777" w:rsidR="00985F2A" w:rsidRPr="00985F2A" w:rsidRDefault="00985F2A" w:rsidP="00985F2A"/>
    <w:p w14:paraId="47AC5DA0" w14:textId="6A359A0A" w:rsidR="00DD2125" w:rsidRDefault="00DD2125" w:rsidP="00DD2125">
      <w:pPr>
        <w:pStyle w:val="Heading4"/>
        <w:numPr>
          <w:ilvl w:val="3"/>
          <w:numId w:val="1"/>
        </w:numPr>
        <w:tabs>
          <w:tab w:val="clear" w:pos="1080"/>
          <w:tab w:val="num" w:pos="864"/>
        </w:tabs>
        <w:ind w:left="864" w:hanging="864"/>
      </w:pPr>
      <w:bookmarkStart w:id="1547" w:name="_Toc508942914"/>
      <w:bookmarkStart w:id="1548" w:name="_Toc508943514"/>
      <w:bookmarkStart w:id="1549" w:name="_Toc518808938"/>
      <w:bookmarkStart w:id="1550" w:name="_Toc78375814"/>
      <w:bookmarkStart w:id="1551" w:name="_Toc79405920"/>
      <w:bookmarkStart w:id="1552" w:name="_Toc167069788"/>
      <w:bookmarkStart w:id="1553" w:name="_Toc337412166"/>
      <w:r>
        <w:t>‘It is not</w:t>
      </w:r>
      <w:r w:rsidR="003157A5">
        <w:t xml:space="preserve"> X</w:t>
      </w:r>
      <w:r>
        <w:t>’</w:t>
      </w:r>
      <w:bookmarkEnd w:id="1547"/>
      <w:bookmarkEnd w:id="1548"/>
      <w:bookmarkEnd w:id="1549"/>
      <w:bookmarkEnd w:id="1550"/>
      <w:bookmarkEnd w:id="1551"/>
      <w:r>
        <w:t xml:space="preserve"> (</w:t>
      </w:r>
      <w:r w:rsidR="0099776E" w:rsidRPr="00FD1DF0">
        <w:rPr>
          <w:rFonts w:ascii="Doulos SIL" w:hAnsi="Doulos SIL"/>
          <w:i/>
          <w:color w:val="0000FF"/>
        </w:rPr>
        <w:t>=</w:t>
      </w:r>
      <w:r w:rsidR="0099776E">
        <w:rPr>
          <w:rFonts w:ascii="Doulos SIL" w:hAnsi="Doulos SIL"/>
          <w:i/>
          <w:color w:val="0000FF"/>
        </w:rPr>
        <w:t>r</w:t>
      </w:r>
      <w:r w:rsidR="003157A5">
        <w:rPr>
          <w:rFonts w:ascii="Doulos SIL" w:hAnsi="Doulos SIL"/>
          <w:i/>
          <w:color w:val="0000FF"/>
        </w:rPr>
        <w:t>ē</w:t>
      </w:r>
      <w:r w:rsidR="003157A5">
        <w:t> </w:t>
      </w:r>
      <w:r>
        <w:t>)</w:t>
      </w:r>
      <w:bookmarkEnd w:id="1552"/>
      <w:bookmarkEnd w:id="1553"/>
    </w:p>
    <w:p w14:paraId="0EF17B2B" w14:textId="2FF81791" w:rsidR="00865780" w:rsidRPr="0099776E" w:rsidRDefault="003157A5" w:rsidP="00865780">
      <w:r>
        <w:t xml:space="preserve">The ‘it is X’ construction described above is negated by </w:t>
      </w:r>
      <w:r w:rsidR="004713FC">
        <w:t xml:space="preserve">attaching the all-purpose negative enclitic </w:t>
      </w:r>
      <w:r w:rsidR="004713FC" w:rsidRPr="00FD1DF0">
        <w:rPr>
          <w:rFonts w:ascii="Doulos SIL" w:hAnsi="Doulos SIL"/>
          <w:i/>
          <w:color w:val="0000FF"/>
        </w:rPr>
        <w:t>=rē</w:t>
      </w:r>
      <w:r w:rsidR="0099776E">
        <w:t xml:space="preserve"> to</w:t>
      </w:r>
      <w:r>
        <w:t xml:space="preserve"> the X element</w:t>
      </w:r>
      <w:r w:rsidR="004713FC">
        <w:t>. There is no segmental ‘it is’ morpheme. However, X</w:t>
      </w:r>
      <w:r w:rsidR="0099776E">
        <w:t xml:space="preserve"> must end in an H</w:t>
      </w:r>
      <w:r w:rsidR="0099776E">
        <w:noBreakHyphen/>
        <w:t>tone</w:t>
      </w:r>
      <w:r w:rsidR="004713FC">
        <w:t xml:space="preserve"> unless X ends in a floating L</w:t>
      </w:r>
      <w:r w:rsidR="004713FC">
        <w:noBreakHyphen/>
        <w:t>tone (as with ‘woman’). This H</w:t>
      </w:r>
      <w:r w:rsidR="004713FC">
        <w:noBreakHyphen/>
        <w:t>tone on most instances of X can be taken as the audible part of a segmentally zero ‘it is’ enclitic preceding the negative enclitic, corresponding to H</w:t>
      </w:r>
      <w:r w:rsidR="004713FC">
        <w:noBreakHyphen/>
        <w:t xml:space="preserve">tone plus </w:t>
      </w:r>
      <w:r w:rsidR="004713FC" w:rsidRPr="00FD1DF0">
        <w:rPr>
          <w:rFonts w:ascii="Doulos SIL" w:hAnsi="Doulos SIL"/>
          <w:i/>
          <w:color w:val="0000FF"/>
        </w:rPr>
        <w:noBreakHyphen/>
        <w:t>ē</w:t>
      </w:r>
      <w:r w:rsidR="004713FC">
        <w:t xml:space="preserve"> and variants in the positive counterparts</w:t>
      </w:r>
      <w:r>
        <w:t xml:space="preserve">. The </w:t>
      </w:r>
      <w:r w:rsidR="0099776E">
        <w:t xml:space="preserve">morphological </w:t>
      </w:r>
      <w:r>
        <w:t xml:space="preserve">form of X is the same as in the positive ‘it is X’ construction. </w:t>
      </w:r>
      <w:r w:rsidR="0099776E">
        <w:t xml:space="preserve">The </w:t>
      </w:r>
      <w:r w:rsidR="0099776E" w:rsidRPr="00FD1DF0">
        <w:rPr>
          <w:rFonts w:ascii="Doulos SIL" w:hAnsi="Doulos SIL"/>
          <w:i/>
          <w:color w:val="0000FF"/>
        </w:rPr>
        <w:t>r</w:t>
      </w:r>
      <w:r w:rsidR="0099776E">
        <w:t xml:space="preserve"> of the enclitic becomes </w:t>
      </w:r>
      <w:r w:rsidR="0099776E" w:rsidRPr="00FD1DF0">
        <w:rPr>
          <w:rFonts w:ascii="Doulos SIL" w:hAnsi="Doulos SIL"/>
          <w:i/>
          <w:color w:val="0000FF"/>
        </w:rPr>
        <w:t>n</w:t>
      </w:r>
      <w:r w:rsidR="0099776E">
        <w:t xml:space="preserve"> after a nasal </w:t>
      </w:r>
      <w:r w:rsidR="004713FC">
        <w:t xml:space="preserve">consonant </w:t>
      </w:r>
      <w:r w:rsidR="0099776E">
        <w:t xml:space="preserve">or a nasal syllable (such as </w:t>
      </w:r>
      <w:r w:rsidR="0099776E" w:rsidRPr="00FD1DF0">
        <w:rPr>
          <w:rFonts w:ascii="Doulos SIL" w:hAnsi="Doulos SIL"/>
          <w:i/>
          <w:color w:val="0000FF"/>
        </w:rPr>
        <w:t>na</w:t>
      </w:r>
      <w:r w:rsidR="0099776E">
        <w:t xml:space="preserve">). This alternation is also typical of the nominal suffix </w:t>
      </w:r>
      <w:r w:rsidR="0099776E" w:rsidRPr="00FD1DF0">
        <w:rPr>
          <w:rFonts w:ascii="Doulos SIL" w:hAnsi="Doulos SIL"/>
          <w:i/>
          <w:color w:val="0000FF"/>
        </w:rPr>
        <w:noBreakHyphen/>
        <w:t>rà</w:t>
      </w:r>
      <w:r w:rsidR="0099776E">
        <w:t xml:space="preserve"> ~ </w:t>
      </w:r>
      <w:r w:rsidR="0099776E" w:rsidRPr="00FD1DF0">
        <w:rPr>
          <w:rFonts w:ascii="Doulos SIL" w:hAnsi="Doulos SIL"/>
          <w:i/>
          <w:color w:val="0000FF"/>
        </w:rPr>
        <w:noBreakHyphen/>
        <w:t>nà</w:t>
      </w:r>
      <w:r w:rsidR="0099776E">
        <w:t xml:space="preserve">. The effect is that the enclitic has the nasal form </w:t>
      </w:r>
      <w:r w:rsidR="0099776E" w:rsidRPr="00FD1DF0">
        <w:rPr>
          <w:rFonts w:ascii="Doulos SIL" w:hAnsi="Doulos SIL"/>
          <w:i/>
          <w:color w:val="0000FF"/>
        </w:rPr>
        <w:t>=nē</w:t>
      </w:r>
      <w:r w:rsidR="0099776E">
        <w:t xml:space="preserve"> after</w:t>
      </w:r>
      <w:r w:rsidR="004713FC">
        <w:t xml:space="preserve"> all</w:t>
      </w:r>
      <w:r w:rsidR="0099776E">
        <w:t xml:space="preserve"> pronouns (xx1a) and plural nouns (xx1e), as well as after some sing</w:t>
      </w:r>
      <w:r w:rsidR="004713FC">
        <w:t>ular nouns like ‘woman’ (xx1d).</w:t>
      </w:r>
    </w:p>
    <w:p w14:paraId="0E792FDF" w14:textId="77777777" w:rsidR="003157A5" w:rsidRDefault="003157A5" w:rsidP="00865780"/>
    <w:p w14:paraId="610EC808" w14:textId="79EAD3FB" w:rsidR="00865780" w:rsidRPr="00FD1DF0" w:rsidRDefault="00865780" w:rsidP="00865780">
      <w:pPr>
        <w:tabs>
          <w:tab w:val="clear" w:pos="369"/>
          <w:tab w:val="left" w:pos="720"/>
          <w:tab w:val="left" w:pos="1080"/>
          <w:tab w:val="left" w:pos="2340"/>
        </w:tabs>
        <w:rPr>
          <w:rFonts w:ascii="Doulos SIL" w:hAnsi="Doulos SIL"/>
          <w:i/>
          <w:color w:val="0000FF"/>
        </w:rPr>
      </w:pPr>
      <w:r>
        <w:t>(xx1)</w:t>
      </w:r>
      <w:r>
        <w:tab/>
        <w:t>a</w:t>
      </w:r>
      <w:r w:rsidR="00AA0F33">
        <w:t>.</w:t>
      </w:r>
      <w:r>
        <w:t>.</w:t>
      </w:r>
      <w:r>
        <w:tab/>
      </w:r>
      <w:r w:rsidR="0099776E" w:rsidRPr="00FD1DF0">
        <w:rPr>
          <w:rFonts w:ascii="Doulos SIL" w:hAnsi="Doulos SIL"/>
          <w:i/>
          <w:color w:val="0000FF"/>
        </w:rPr>
        <w:t>mā-ní=</w:t>
      </w:r>
      <w:r w:rsidR="004713FC" w:rsidRPr="00FD1DF0">
        <w:rPr>
          <w:rFonts w:ascii="Doulos SIL" w:hAnsi="Doulos SIL"/>
          <w:i/>
          <w:color w:val="0000FF"/>
        </w:rPr>
        <w:sym w:font="Symbol" w:char="F0C6"/>
      </w:r>
      <w:r w:rsidR="004713FC" w:rsidRPr="00FD1DF0">
        <w:rPr>
          <w:rFonts w:ascii="Doulos SIL" w:hAnsi="Doulos SIL"/>
          <w:i/>
          <w:color w:val="0000FF"/>
        </w:rPr>
        <w:t>=</w:t>
      </w:r>
      <w:r w:rsidRPr="00FD1DF0">
        <w:rPr>
          <w:rFonts w:ascii="Doulos SIL" w:hAnsi="Doulos SIL"/>
          <w:i/>
          <w:color w:val="0000FF"/>
        </w:rPr>
        <w:t>nē</w:t>
      </w:r>
    </w:p>
    <w:p w14:paraId="56F77384" w14:textId="6D2AD54F" w:rsidR="00865780" w:rsidRDefault="0099776E" w:rsidP="00865780">
      <w:pPr>
        <w:tabs>
          <w:tab w:val="clear" w:pos="369"/>
          <w:tab w:val="left" w:pos="720"/>
          <w:tab w:val="left" w:pos="1080"/>
          <w:tab w:val="left" w:pos="2340"/>
        </w:tabs>
      </w:pPr>
      <w:r>
        <w:tab/>
      </w:r>
      <w:r>
        <w:tab/>
        <w:t>1Sg-Indep=</w:t>
      </w:r>
      <w:r w:rsidR="004713FC">
        <w:t>it.is=Neg</w:t>
      </w:r>
    </w:p>
    <w:p w14:paraId="6E178304" w14:textId="490B007B" w:rsidR="00865780" w:rsidRDefault="00865780" w:rsidP="00865780">
      <w:pPr>
        <w:tabs>
          <w:tab w:val="clear" w:pos="369"/>
          <w:tab w:val="left" w:pos="720"/>
          <w:tab w:val="left" w:pos="1080"/>
          <w:tab w:val="left" w:pos="2340"/>
        </w:tabs>
      </w:pPr>
      <w:r>
        <w:tab/>
      </w:r>
      <w:r>
        <w:tab/>
        <w:t>‘It isn’t me.’</w:t>
      </w:r>
    </w:p>
    <w:p w14:paraId="12FFD2C5" w14:textId="77777777" w:rsidR="00865780" w:rsidRDefault="00865780" w:rsidP="00865780">
      <w:pPr>
        <w:tabs>
          <w:tab w:val="clear" w:pos="369"/>
          <w:tab w:val="left" w:pos="720"/>
          <w:tab w:val="left" w:pos="1080"/>
          <w:tab w:val="left" w:pos="2340"/>
        </w:tabs>
      </w:pPr>
    </w:p>
    <w:p w14:paraId="7B458596" w14:textId="718EFB12" w:rsidR="00865780" w:rsidRDefault="0099776E" w:rsidP="00865780">
      <w:pPr>
        <w:tabs>
          <w:tab w:val="clear" w:pos="369"/>
          <w:tab w:val="left" w:pos="720"/>
          <w:tab w:val="left" w:pos="1080"/>
          <w:tab w:val="left" w:pos="2340"/>
        </w:tabs>
      </w:pPr>
      <w:r>
        <w:tab/>
        <w:t>b.</w:t>
      </w:r>
      <w:r>
        <w:tab/>
      </w:r>
      <w:r w:rsidRPr="00FD1DF0">
        <w:rPr>
          <w:rFonts w:ascii="Doulos SIL" w:hAnsi="Doulos SIL"/>
          <w:i/>
          <w:color w:val="0000FF"/>
        </w:rPr>
        <w:t>bákàŕ</w:t>
      </w:r>
      <w:r w:rsidR="004713FC" w:rsidRPr="00FD1DF0">
        <w:rPr>
          <w:rFonts w:ascii="Doulos SIL" w:hAnsi="Doulos SIL"/>
          <w:i/>
          <w:color w:val="0000FF"/>
        </w:rPr>
        <w:t>=</w:t>
      </w:r>
      <w:r w:rsidR="004713FC" w:rsidRPr="00FD1DF0">
        <w:rPr>
          <w:rFonts w:ascii="Doulos SIL" w:hAnsi="Doulos SIL"/>
          <w:i/>
          <w:color w:val="0000FF"/>
        </w:rPr>
        <w:sym w:font="Symbol" w:char="F0C6"/>
      </w:r>
      <w:r w:rsidRPr="00FD1DF0">
        <w:rPr>
          <w:rFonts w:ascii="Doulos SIL" w:hAnsi="Doulos SIL"/>
          <w:i/>
          <w:color w:val="0000FF"/>
        </w:rPr>
        <w:t>=</w:t>
      </w:r>
      <w:r w:rsidR="00865780" w:rsidRPr="00FD1DF0">
        <w:rPr>
          <w:rFonts w:ascii="Doulos SIL" w:hAnsi="Doulos SIL"/>
          <w:i/>
          <w:color w:val="0000FF"/>
        </w:rPr>
        <w:t>rē</w:t>
      </w:r>
    </w:p>
    <w:p w14:paraId="64A93DDC" w14:textId="03F8A96E" w:rsidR="00865780" w:rsidRDefault="0099776E" w:rsidP="00865780">
      <w:pPr>
        <w:tabs>
          <w:tab w:val="clear" w:pos="369"/>
          <w:tab w:val="left" w:pos="720"/>
          <w:tab w:val="left" w:pos="1080"/>
          <w:tab w:val="left" w:pos="2340"/>
        </w:tabs>
      </w:pPr>
      <w:r>
        <w:tab/>
      </w:r>
      <w:r>
        <w:tab/>
        <w:t>Bakari</w:t>
      </w:r>
      <w:r w:rsidR="004713FC">
        <w:t>=it.is</w:t>
      </w:r>
      <w:r>
        <w:t>=</w:t>
      </w:r>
      <w:r w:rsidR="004713FC">
        <w:t>Neg</w:t>
      </w:r>
    </w:p>
    <w:p w14:paraId="497091F7" w14:textId="03E3EBD7" w:rsidR="00865780" w:rsidRDefault="00865780" w:rsidP="00865780">
      <w:pPr>
        <w:tabs>
          <w:tab w:val="clear" w:pos="369"/>
          <w:tab w:val="left" w:pos="720"/>
          <w:tab w:val="left" w:pos="1080"/>
          <w:tab w:val="left" w:pos="2340"/>
        </w:tabs>
      </w:pPr>
      <w:r>
        <w:tab/>
      </w:r>
      <w:r>
        <w:tab/>
        <w:t xml:space="preserve">‘It isn’t </w:t>
      </w:r>
      <w:r w:rsidR="0099776E">
        <w:t xml:space="preserve">Bakari.’ (&lt; </w:t>
      </w:r>
      <w:r w:rsidR="0099776E" w:rsidRPr="00FD1DF0">
        <w:rPr>
          <w:rFonts w:ascii="Doulos SIL" w:hAnsi="Doulos SIL"/>
          <w:i/>
          <w:color w:val="0000FF"/>
        </w:rPr>
        <w:t>bákàrì</w:t>
      </w:r>
      <w:r w:rsidR="0099776E">
        <w:t xml:space="preserve"> )</w:t>
      </w:r>
    </w:p>
    <w:p w14:paraId="5ECD52A4" w14:textId="77777777" w:rsidR="00903814" w:rsidRDefault="00903814" w:rsidP="00903814">
      <w:pPr>
        <w:tabs>
          <w:tab w:val="clear" w:pos="369"/>
          <w:tab w:val="left" w:pos="720"/>
          <w:tab w:val="left" w:pos="1080"/>
        </w:tabs>
      </w:pPr>
    </w:p>
    <w:p w14:paraId="05E83C71" w14:textId="1542E0FF" w:rsidR="00903814" w:rsidRPr="00FD1DF0" w:rsidRDefault="00903814" w:rsidP="00903814">
      <w:pPr>
        <w:tabs>
          <w:tab w:val="clear" w:pos="369"/>
          <w:tab w:val="left" w:pos="720"/>
          <w:tab w:val="left" w:pos="1080"/>
          <w:tab w:val="left" w:pos="2520"/>
        </w:tabs>
        <w:rPr>
          <w:rFonts w:ascii="Doulos SIL" w:hAnsi="Doulos SIL"/>
          <w:i/>
          <w:color w:val="0000FF"/>
        </w:rPr>
      </w:pPr>
      <w:r>
        <w:tab/>
        <w:t>c.</w:t>
      </w:r>
      <w:r>
        <w:tab/>
      </w:r>
      <w:r w:rsidRPr="00FD1DF0">
        <w:rPr>
          <w:rFonts w:ascii="Doulos SIL" w:hAnsi="Doulos SIL"/>
          <w:i/>
          <w:color w:val="0000FF"/>
        </w:rPr>
        <w:t>tàgà-</w:t>
      </w:r>
      <w:r w:rsidR="0099776E" w:rsidRPr="00FD1DF0">
        <w:rPr>
          <w:rFonts w:ascii="Doulos SIL" w:hAnsi="Doulos SIL"/>
          <w:i/>
          <w:color w:val="0000FF"/>
        </w:rPr>
        <w:t>rá</w:t>
      </w:r>
      <w:r w:rsidR="004713FC" w:rsidRPr="00FD1DF0">
        <w:rPr>
          <w:rFonts w:ascii="Doulos SIL" w:hAnsi="Doulos SIL"/>
          <w:i/>
          <w:color w:val="0000FF"/>
        </w:rPr>
        <w:t>=</w:t>
      </w:r>
      <w:r w:rsidR="004713FC" w:rsidRPr="00FD1DF0">
        <w:rPr>
          <w:rFonts w:ascii="Doulos SIL" w:hAnsi="Doulos SIL"/>
          <w:i/>
          <w:color w:val="0000FF"/>
        </w:rPr>
        <w:sym w:font="Symbol" w:char="F0C6"/>
      </w:r>
      <w:r w:rsidR="0099776E" w:rsidRPr="00FD1DF0">
        <w:rPr>
          <w:rFonts w:ascii="Doulos SIL" w:hAnsi="Doulos SIL"/>
          <w:i/>
          <w:color w:val="0000FF"/>
        </w:rPr>
        <w:t>=</w:t>
      </w:r>
      <w:r w:rsidRPr="00FD1DF0">
        <w:rPr>
          <w:rFonts w:ascii="Doulos SIL" w:hAnsi="Doulos SIL"/>
          <w:i/>
          <w:color w:val="0000FF"/>
        </w:rPr>
        <w:t>rɛ̄</w:t>
      </w:r>
    </w:p>
    <w:p w14:paraId="39636CE1" w14:textId="6F17ED54" w:rsidR="00903814" w:rsidRDefault="0099776E" w:rsidP="00903814">
      <w:pPr>
        <w:tabs>
          <w:tab w:val="clear" w:pos="369"/>
          <w:tab w:val="left" w:pos="720"/>
          <w:tab w:val="left" w:pos="1080"/>
          <w:tab w:val="left" w:pos="2520"/>
        </w:tabs>
      </w:pPr>
      <w:r>
        <w:lastRenderedPageBreak/>
        <w:tab/>
      </w:r>
      <w:r>
        <w:tab/>
        <w:t>sheep-Nom</w:t>
      </w:r>
      <w:r w:rsidR="004713FC">
        <w:t>=it.is</w:t>
      </w:r>
      <w:r>
        <w:t>=</w:t>
      </w:r>
      <w:r w:rsidR="004713FC">
        <w:t>Neg</w:t>
      </w:r>
    </w:p>
    <w:p w14:paraId="3654C590" w14:textId="30A73019" w:rsidR="00903814" w:rsidRDefault="00903814" w:rsidP="00903814">
      <w:pPr>
        <w:tabs>
          <w:tab w:val="clear" w:pos="369"/>
          <w:tab w:val="left" w:pos="720"/>
          <w:tab w:val="left" w:pos="1080"/>
        </w:tabs>
      </w:pPr>
      <w:r>
        <w:tab/>
      </w:r>
      <w:r>
        <w:tab/>
        <w:t>‘It’s not a sheep.’</w:t>
      </w:r>
    </w:p>
    <w:p w14:paraId="550F2DA6" w14:textId="77777777" w:rsidR="0099776E" w:rsidRDefault="0099776E" w:rsidP="00903814">
      <w:pPr>
        <w:tabs>
          <w:tab w:val="clear" w:pos="369"/>
          <w:tab w:val="left" w:pos="720"/>
          <w:tab w:val="left" w:pos="1080"/>
        </w:tabs>
      </w:pPr>
    </w:p>
    <w:p w14:paraId="42572BDF" w14:textId="41BE4910" w:rsidR="0099776E" w:rsidRDefault="0099776E" w:rsidP="00903814">
      <w:pPr>
        <w:tabs>
          <w:tab w:val="clear" w:pos="369"/>
          <w:tab w:val="left" w:pos="720"/>
          <w:tab w:val="left" w:pos="1080"/>
        </w:tabs>
      </w:pPr>
      <w:r>
        <w:tab/>
        <w:t>d.</w:t>
      </w:r>
      <w:r>
        <w:tab/>
      </w:r>
      <w:r w:rsidRPr="00FD1DF0">
        <w:rPr>
          <w:rFonts w:ascii="Doulos SIL" w:hAnsi="Doulos SIL"/>
          <w:i/>
          <w:color w:val="0000FF"/>
        </w:rPr>
        <w:t>ɲáā-nà</w:t>
      </w:r>
      <w:r w:rsidR="004713FC" w:rsidRPr="00FD1DF0">
        <w:rPr>
          <w:rFonts w:ascii="Doulos SIL" w:hAnsi="Doulos SIL"/>
          <w:i/>
          <w:color w:val="0000FF"/>
        </w:rPr>
        <w:t>=</w:t>
      </w:r>
      <w:r w:rsidR="004713FC" w:rsidRPr="00FD1DF0">
        <w:rPr>
          <w:rFonts w:ascii="Doulos SIL" w:hAnsi="Doulos SIL"/>
          <w:i/>
          <w:color w:val="0000FF"/>
        </w:rPr>
        <w:sym w:font="Symbol" w:char="F0C6"/>
      </w:r>
      <w:r w:rsidRPr="00FD1DF0">
        <w:rPr>
          <w:rFonts w:ascii="Doulos SIL" w:hAnsi="Doulos SIL"/>
          <w:i/>
          <w:color w:val="0000FF"/>
        </w:rPr>
        <w:t>=nɛ̄</w:t>
      </w:r>
    </w:p>
    <w:p w14:paraId="409C4A95" w14:textId="1042AF18" w:rsidR="0099776E" w:rsidRDefault="0099776E" w:rsidP="00903814">
      <w:pPr>
        <w:tabs>
          <w:tab w:val="clear" w:pos="369"/>
          <w:tab w:val="left" w:pos="720"/>
          <w:tab w:val="left" w:pos="1080"/>
        </w:tabs>
      </w:pPr>
      <w:r>
        <w:tab/>
      </w:r>
      <w:r>
        <w:tab/>
        <w:t>woman-Nom</w:t>
      </w:r>
      <w:r w:rsidR="004713FC">
        <w:t>=it.is</w:t>
      </w:r>
      <w:r>
        <w:t>=</w:t>
      </w:r>
      <w:r w:rsidR="004713FC">
        <w:t>Neg</w:t>
      </w:r>
    </w:p>
    <w:p w14:paraId="5AF2D262" w14:textId="303F1E13" w:rsidR="0099776E" w:rsidRDefault="0099776E" w:rsidP="00903814">
      <w:pPr>
        <w:tabs>
          <w:tab w:val="clear" w:pos="369"/>
          <w:tab w:val="left" w:pos="720"/>
          <w:tab w:val="left" w:pos="1080"/>
        </w:tabs>
      </w:pPr>
      <w:r>
        <w:tab/>
      </w:r>
      <w:r>
        <w:tab/>
        <w:t>‘It’s not a woman.’</w:t>
      </w:r>
    </w:p>
    <w:p w14:paraId="4B979888" w14:textId="77777777" w:rsidR="00903814" w:rsidRDefault="00903814" w:rsidP="00903814">
      <w:pPr>
        <w:tabs>
          <w:tab w:val="clear" w:pos="369"/>
          <w:tab w:val="left" w:pos="720"/>
          <w:tab w:val="left" w:pos="1080"/>
        </w:tabs>
      </w:pPr>
    </w:p>
    <w:p w14:paraId="11C384C8" w14:textId="09D4B436" w:rsidR="00903814" w:rsidRPr="00FD1DF0" w:rsidRDefault="0099776E" w:rsidP="00903814">
      <w:pPr>
        <w:tabs>
          <w:tab w:val="clear" w:pos="369"/>
          <w:tab w:val="left" w:pos="720"/>
          <w:tab w:val="left" w:pos="1080"/>
          <w:tab w:val="left" w:pos="2520"/>
        </w:tabs>
        <w:rPr>
          <w:rFonts w:ascii="Doulos SIL" w:hAnsi="Doulos SIL"/>
          <w:i/>
          <w:color w:val="0000FF"/>
        </w:rPr>
      </w:pPr>
      <w:r>
        <w:tab/>
        <w:t>e</w:t>
      </w:r>
      <w:r w:rsidR="00903814">
        <w:t>.</w:t>
      </w:r>
      <w:r w:rsidR="00903814">
        <w:tab/>
      </w:r>
      <w:r w:rsidR="00903814" w:rsidRPr="00FD1DF0">
        <w:rPr>
          <w:rFonts w:ascii="Doulos SIL" w:hAnsi="Doulos SIL"/>
          <w:i/>
          <w:color w:val="0000FF"/>
        </w:rPr>
        <w:t>tàgà-</w:t>
      </w:r>
      <w:r w:rsidR="004713FC" w:rsidRPr="00FD1DF0">
        <w:rPr>
          <w:rFonts w:ascii="Doulos SIL" w:hAnsi="Doulos SIL"/>
          <w:i/>
          <w:color w:val="0000FF"/>
        </w:rPr>
        <w:t>rá-à-ń=</w:t>
      </w:r>
      <w:r w:rsidR="004713FC" w:rsidRPr="00FD1DF0">
        <w:rPr>
          <w:rFonts w:ascii="Doulos SIL" w:hAnsi="Doulos SIL"/>
          <w:i/>
          <w:color w:val="0000FF"/>
        </w:rPr>
        <w:sym w:font="Symbol" w:char="F0C6"/>
      </w:r>
      <w:r w:rsidRPr="00FD1DF0">
        <w:rPr>
          <w:rFonts w:ascii="Doulos SIL" w:hAnsi="Doulos SIL"/>
          <w:i/>
          <w:color w:val="0000FF"/>
        </w:rPr>
        <w:t>=</w:t>
      </w:r>
      <w:r w:rsidR="00903814" w:rsidRPr="00FD1DF0">
        <w:rPr>
          <w:rFonts w:ascii="Doulos SIL" w:hAnsi="Doulos SIL"/>
          <w:i/>
          <w:color w:val="0000FF"/>
        </w:rPr>
        <w:t>nē</w:t>
      </w:r>
    </w:p>
    <w:p w14:paraId="14C9AB4D" w14:textId="6943F4EC" w:rsidR="00903814" w:rsidRDefault="0099776E" w:rsidP="00903814">
      <w:pPr>
        <w:tabs>
          <w:tab w:val="clear" w:pos="369"/>
          <w:tab w:val="left" w:pos="720"/>
          <w:tab w:val="left" w:pos="1080"/>
          <w:tab w:val="left" w:pos="2520"/>
        </w:tabs>
      </w:pPr>
      <w:r>
        <w:tab/>
      </w:r>
      <w:r>
        <w:tab/>
        <w:t>sheep-Nom</w:t>
      </w:r>
      <w:r w:rsidR="004713FC">
        <w:t>=it.is</w:t>
      </w:r>
      <w:r>
        <w:t>=</w:t>
      </w:r>
      <w:r w:rsidR="004713FC">
        <w:t>Neg</w:t>
      </w:r>
    </w:p>
    <w:p w14:paraId="17BD56C2" w14:textId="52B3B728" w:rsidR="00903814" w:rsidRDefault="00903814" w:rsidP="00903814">
      <w:pPr>
        <w:tabs>
          <w:tab w:val="clear" w:pos="369"/>
          <w:tab w:val="left" w:pos="720"/>
          <w:tab w:val="left" w:pos="1080"/>
        </w:tabs>
      </w:pPr>
      <w:r>
        <w:tab/>
      </w:r>
      <w:r>
        <w:tab/>
        <w:t>‘It’s/They’re not sheep-Pl.’</w:t>
      </w:r>
    </w:p>
    <w:p w14:paraId="552A1C96" w14:textId="77777777" w:rsidR="00903814" w:rsidRDefault="00903814" w:rsidP="00865780">
      <w:pPr>
        <w:tabs>
          <w:tab w:val="clear" w:pos="369"/>
          <w:tab w:val="left" w:pos="720"/>
          <w:tab w:val="left" w:pos="1080"/>
          <w:tab w:val="left" w:pos="2340"/>
        </w:tabs>
      </w:pPr>
    </w:p>
    <w:p w14:paraId="3AC77772" w14:textId="77777777" w:rsidR="00865780" w:rsidRDefault="00865780" w:rsidP="00865780"/>
    <w:p w14:paraId="6DA810BC" w14:textId="0773B5A9" w:rsidR="0099776E" w:rsidRDefault="0099776E" w:rsidP="0099776E">
      <w:pPr>
        <w:pStyle w:val="Heading3"/>
        <w:numPr>
          <w:ilvl w:val="2"/>
          <w:numId w:val="1"/>
        </w:numPr>
        <w:ind w:left="720" w:hanging="720"/>
      </w:pPr>
      <w:bookmarkStart w:id="1554" w:name="_Toc337412167"/>
      <w:r>
        <w:t>Copula</w:t>
      </w:r>
      <w:bookmarkEnd w:id="1554"/>
      <w:r w:rsidR="004713FC">
        <w:t xml:space="preserve"> </w:t>
      </w:r>
    </w:p>
    <w:p w14:paraId="6396DFBA" w14:textId="59997567" w:rsidR="0099776E" w:rsidRDefault="0099776E" w:rsidP="0099776E">
      <w:pPr>
        <w:pStyle w:val="Heading4"/>
        <w:numPr>
          <w:ilvl w:val="3"/>
          <w:numId w:val="1"/>
        </w:numPr>
      </w:pPr>
      <w:bookmarkStart w:id="1555" w:name="_Toc337412168"/>
      <w:r>
        <w:t>Positive ‘X is Y’</w:t>
      </w:r>
      <w:r w:rsidR="001B641F">
        <w:t xml:space="preserve"> (</w:t>
      </w:r>
      <w:r w:rsidR="001B641F" w:rsidRPr="00FD1DF0">
        <w:rPr>
          <w:rFonts w:ascii="Doulos SIL" w:hAnsi="Doulos SIL"/>
          <w:i/>
          <w:color w:val="0000FF"/>
        </w:rPr>
        <w:t>kùⁿ</w:t>
      </w:r>
      <w:r w:rsidR="00EF60EE">
        <w:t xml:space="preserve">, plural </w:t>
      </w:r>
      <w:r w:rsidR="00EF60EE" w:rsidRPr="00FD1DF0">
        <w:rPr>
          <w:rFonts w:ascii="Doulos SIL" w:hAnsi="Doulos SIL"/>
          <w:i/>
          <w:color w:val="0000FF"/>
        </w:rPr>
        <w:t>kúⁿ</w:t>
      </w:r>
      <w:r w:rsidR="001B641F">
        <w:t xml:space="preserve"> )</w:t>
      </w:r>
      <w:bookmarkEnd w:id="1555"/>
    </w:p>
    <w:p w14:paraId="2CF33C59" w14:textId="15F8233D" w:rsidR="0099776E" w:rsidRDefault="001B641F" w:rsidP="0099776E">
      <w:r>
        <w:t xml:space="preserve">The copula is </w:t>
      </w:r>
      <w:r w:rsidRPr="00FD1DF0">
        <w:rPr>
          <w:rFonts w:ascii="Doulos SIL" w:hAnsi="Doulos SIL"/>
          <w:i/>
          <w:color w:val="0000FF"/>
        </w:rPr>
        <w:t>kùⁿ</w:t>
      </w:r>
      <w:r>
        <w:t xml:space="preserve"> (singular subject) or </w:t>
      </w:r>
      <w:r w:rsidRPr="00FD1DF0">
        <w:rPr>
          <w:rFonts w:ascii="Doulos SIL" w:hAnsi="Doulos SIL"/>
          <w:i/>
          <w:color w:val="0000FF"/>
        </w:rPr>
        <w:t>kúⁿ</w:t>
      </w:r>
      <w:r>
        <w:t xml:space="preserve"> (plural subject). The construction is </w:t>
      </w:r>
      <w:r w:rsidRPr="00FD1DF0">
        <w:rPr>
          <w:rFonts w:ascii="Doulos SIL" w:hAnsi="Doulos SIL"/>
          <w:i/>
          <w:color w:val="0000FF"/>
        </w:rPr>
        <w:t>X Y kùⁿ</w:t>
      </w:r>
      <w:r>
        <w:t xml:space="preserve"> meaning ‘X is Y’. X here is the starting point, such as a pronoun, and Y specifies a class to which X belongs or an identity that X is coreferential with. </w:t>
      </w:r>
      <w:r w:rsidR="00EF60EE">
        <w:t>Y</w:t>
      </w:r>
      <w:r>
        <w:t xml:space="preserve"> does not take the word-final nominal suffix before </w:t>
      </w:r>
      <w:r w:rsidRPr="00FD1DF0">
        <w:rPr>
          <w:rFonts w:ascii="Doulos SIL" w:hAnsi="Doulos SIL"/>
          <w:i/>
          <w:color w:val="0000FF"/>
        </w:rPr>
        <w:t>kùⁿ</w:t>
      </w:r>
      <w:r>
        <w:t xml:space="preserve">. </w:t>
      </w:r>
      <w:r w:rsidR="00EF60EE">
        <w:t xml:space="preserve">As subject (topic), X normally takes the suffix if singular (xx1c), but often omits the word-final suffix in the plural (xx1d). </w:t>
      </w:r>
    </w:p>
    <w:p w14:paraId="49A0C888" w14:textId="77777777" w:rsidR="001B641F" w:rsidRDefault="001B641F" w:rsidP="0099776E"/>
    <w:p w14:paraId="0A5EE9D1" w14:textId="66FC056E" w:rsidR="0099776E" w:rsidRDefault="0099776E" w:rsidP="001B641F">
      <w:pPr>
        <w:tabs>
          <w:tab w:val="clear" w:pos="369"/>
          <w:tab w:val="left" w:pos="720"/>
          <w:tab w:val="left" w:pos="1080"/>
          <w:tab w:val="left" w:pos="1980"/>
          <w:tab w:val="left" w:pos="4590"/>
        </w:tabs>
      </w:pPr>
      <w:r>
        <w:t>(xx1)</w:t>
      </w:r>
      <w:r>
        <w:tab/>
      </w:r>
      <w:r w:rsidR="004713FC">
        <w:t>a.</w:t>
      </w:r>
      <w:r w:rsidR="004713FC">
        <w:tab/>
      </w:r>
      <w:r w:rsidRPr="00FD1DF0">
        <w:rPr>
          <w:rFonts w:ascii="Doulos SIL" w:hAnsi="Doulos SIL"/>
          <w:i/>
          <w:color w:val="0000FF"/>
        </w:rPr>
        <w:t>mā</w:t>
      </w:r>
      <w:r w:rsidRPr="00FD1DF0">
        <w:rPr>
          <w:rFonts w:ascii="Doulos SIL" w:hAnsi="Doulos SIL"/>
          <w:i/>
          <w:color w:val="0000FF"/>
        </w:rPr>
        <w:tab/>
        <w:t>ɲáāⁿ</w:t>
      </w:r>
      <w:r w:rsidR="004713FC">
        <w:t xml:space="preserve"> / </w:t>
      </w:r>
      <w:r w:rsidR="004713FC" w:rsidRPr="00FD1DF0">
        <w:rPr>
          <w:rFonts w:ascii="Doulos SIL" w:hAnsi="Doulos SIL"/>
          <w:i/>
          <w:color w:val="0000FF"/>
        </w:rPr>
        <w:t>tàgá</w:t>
      </w:r>
      <w:r w:rsidR="001B641F" w:rsidRPr="00FD1DF0">
        <w:rPr>
          <w:rFonts w:ascii="Doulos SIL" w:hAnsi="Doulos SIL"/>
          <w:i/>
          <w:color w:val="0000FF"/>
        </w:rPr>
        <w:t xml:space="preserve"> </w:t>
      </w:r>
      <w:r w:rsidR="001B641F">
        <w:t xml:space="preserve">/ </w:t>
      </w:r>
      <w:r w:rsidR="001B641F" w:rsidRPr="00FD1DF0">
        <w:rPr>
          <w:rFonts w:ascii="Doulos SIL" w:hAnsi="Doulos SIL"/>
          <w:i/>
          <w:color w:val="0000FF"/>
        </w:rPr>
        <w:t>bákàr</w:t>
      </w:r>
      <w:r w:rsidRPr="00FD1DF0">
        <w:rPr>
          <w:rFonts w:ascii="Doulos SIL" w:hAnsi="Doulos SIL"/>
          <w:i/>
          <w:color w:val="0000FF"/>
        </w:rPr>
        <w:tab/>
        <w:t>kùⁿ</w:t>
      </w:r>
    </w:p>
    <w:p w14:paraId="1344F4A7" w14:textId="6D694AEA" w:rsidR="0099776E" w:rsidRPr="0099776E" w:rsidRDefault="0099776E" w:rsidP="001B641F">
      <w:pPr>
        <w:tabs>
          <w:tab w:val="clear" w:pos="369"/>
          <w:tab w:val="left" w:pos="720"/>
          <w:tab w:val="left" w:pos="1080"/>
          <w:tab w:val="left" w:pos="1980"/>
          <w:tab w:val="left" w:pos="4590"/>
        </w:tabs>
      </w:pPr>
      <w:r>
        <w:tab/>
      </w:r>
      <w:r w:rsidR="004713FC">
        <w:tab/>
      </w:r>
      <w:r>
        <w:t>1Sg</w:t>
      </w:r>
      <w:r>
        <w:tab/>
        <w:t>woman</w:t>
      </w:r>
      <w:r w:rsidR="004713FC">
        <w:t xml:space="preserve"> / sheep</w:t>
      </w:r>
      <w:r w:rsidR="001B641F">
        <w:t xml:space="preserve"> / Bakari</w:t>
      </w:r>
      <w:r>
        <w:tab/>
        <w:t>Cop</w:t>
      </w:r>
    </w:p>
    <w:p w14:paraId="138FE8DC" w14:textId="7B6BD9CE" w:rsidR="0099776E" w:rsidRDefault="0099776E" w:rsidP="004713FC">
      <w:pPr>
        <w:tabs>
          <w:tab w:val="clear" w:pos="369"/>
          <w:tab w:val="left" w:pos="720"/>
          <w:tab w:val="left" w:pos="1080"/>
          <w:tab w:val="left" w:pos="1530"/>
          <w:tab w:val="left" w:pos="2700"/>
        </w:tabs>
      </w:pPr>
      <w:r>
        <w:tab/>
      </w:r>
      <w:r w:rsidR="004713FC">
        <w:tab/>
      </w:r>
      <w:r>
        <w:t>‘I am a woman</w:t>
      </w:r>
      <w:r w:rsidR="004713FC">
        <w:t>/a sheep</w:t>
      </w:r>
      <w:r w:rsidR="001B641F">
        <w:t>/Bakari</w:t>
      </w:r>
      <w:r>
        <w:t>.’</w:t>
      </w:r>
    </w:p>
    <w:p w14:paraId="2E8468AA" w14:textId="77777777" w:rsidR="004713FC" w:rsidRDefault="004713FC" w:rsidP="004713FC">
      <w:pPr>
        <w:tabs>
          <w:tab w:val="clear" w:pos="369"/>
          <w:tab w:val="left" w:pos="720"/>
          <w:tab w:val="left" w:pos="1080"/>
          <w:tab w:val="left" w:pos="1530"/>
          <w:tab w:val="left" w:pos="2700"/>
        </w:tabs>
      </w:pPr>
    </w:p>
    <w:p w14:paraId="28AFFB28" w14:textId="43C139C1" w:rsidR="004713FC" w:rsidRDefault="004713FC" w:rsidP="001B641F">
      <w:pPr>
        <w:tabs>
          <w:tab w:val="clear" w:pos="369"/>
          <w:tab w:val="left" w:pos="720"/>
          <w:tab w:val="left" w:pos="1080"/>
          <w:tab w:val="left" w:pos="2160"/>
          <w:tab w:val="left" w:pos="2700"/>
          <w:tab w:val="left" w:pos="5040"/>
        </w:tabs>
      </w:pPr>
      <w:r>
        <w:tab/>
        <w:t>b.</w:t>
      </w:r>
      <w:r>
        <w:tab/>
      </w:r>
      <w:r w:rsidRPr="00FD1DF0">
        <w:rPr>
          <w:rFonts w:ascii="Doulos SIL" w:hAnsi="Doulos SIL"/>
          <w:i/>
          <w:color w:val="0000FF"/>
        </w:rPr>
        <w:t>mùʔúⁿ</w:t>
      </w:r>
      <w:r w:rsidRPr="00FD1DF0">
        <w:rPr>
          <w:rFonts w:ascii="Doulos SIL" w:hAnsi="Doulos SIL"/>
          <w:i/>
          <w:color w:val="0000FF"/>
        </w:rPr>
        <w:tab/>
        <w:t>ɲáā-nà-àⁿ</w:t>
      </w:r>
      <w:r w:rsidR="001B641F" w:rsidRPr="00FD1DF0">
        <w:rPr>
          <w:rFonts w:ascii="Doulos SIL" w:hAnsi="Doulos SIL"/>
          <w:i/>
          <w:color w:val="0000FF"/>
        </w:rPr>
        <w:t xml:space="preserve"> </w:t>
      </w:r>
      <w:r w:rsidR="001B641F">
        <w:t xml:space="preserve">/ </w:t>
      </w:r>
      <w:r w:rsidR="001B641F" w:rsidRPr="00FD1DF0">
        <w:rPr>
          <w:rFonts w:ascii="Doulos SIL" w:hAnsi="Doulos SIL"/>
          <w:i/>
          <w:color w:val="0000FF"/>
        </w:rPr>
        <w:t>tàgà-rá-àⁿ</w:t>
      </w:r>
      <w:r w:rsidRPr="00FD1DF0">
        <w:rPr>
          <w:rFonts w:ascii="Doulos SIL" w:hAnsi="Doulos SIL"/>
          <w:i/>
          <w:color w:val="0000FF"/>
        </w:rPr>
        <w:tab/>
        <w:t>kúⁿ</w:t>
      </w:r>
    </w:p>
    <w:p w14:paraId="66D18909" w14:textId="70700545" w:rsidR="001B641F" w:rsidRDefault="001B641F" w:rsidP="001B641F">
      <w:pPr>
        <w:tabs>
          <w:tab w:val="clear" w:pos="369"/>
          <w:tab w:val="left" w:pos="720"/>
          <w:tab w:val="left" w:pos="1080"/>
          <w:tab w:val="left" w:pos="2160"/>
          <w:tab w:val="left" w:pos="2700"/>
          <w:tab w:val="left" w:pos="5040"/>
        </w:tabs>
      </w:pPr>
      <w:r>
        <w:tab/>
      </w:r>
      <w:r>
        <w:tab/>
        <w:t>1Pl</w:t>
      </w:r>
      <w:r>
        <w:tab/>
        <w:t>woman- / sheep-Nom-Pl</w:t>
      </w:r>
      <w:r>
        <w:tab/>
        <w:t>Cop</w:t>
      </w:r>
    </w:p>
    <w:p w14:paraId="337A287D" w14:textId="2A884A8D" w:rsidR="001B641F" w:rsidRDefault="001B641F" w:rsidP="004713FC">
      <w:pPr>
        <w:tabs>
          <w:tab w:val="clear" w:pos="369"/>
          <w:tab w:val="left" w:pos="720"/>
          <w:tab w:val="left" w:pos="1080"/>
          <w:tab w:val="left" w:pos="1530"/>
          <w:tab w:val="left" w:pos="2700"/>
        </w:tabs>
      </w:pPr>
      <w:r>
        <w:tab/>
      </w:r>
      <w:r>
        <w:tab/>
        <w:t>‘We are women/sheep-Pl.’</w:t>
      </w:r>
    </w:p>
    <w:p w14:paraId="56F74200" w14:textId="77777777" w:rsidR="00EF60EE" w:rsidRDefault="00EF60EE" w:rsidP="00EF60EE">
      <w:pPr>
        <w:tabs>
          <w:tab w:val="clear" w:pos="369"/>
          <w:tab w:val="left" w:pos="720"/>
          <w:tab w:val="left" w:pos="1080"/>
          <w:tab w:val="left" w:pos="1530"/>
          <w:tab w:val="left" w:pos="2700"/>
        </w:tabs>
      </w:pPr>
    </w:p>
    <w:p w14:paraId="66ABEB70" w14:textId="1DA3A972" w:rsidR="00EF60EE" w:rsidRDefault="00EF60EE" w:rsidP="00EF60EE">
      <w:pPr>
        <w:tabs>
          <w:tab w:val="clear" w:pos="369"/>
          <w:tab w:val="left" w:pos="720"/>
          <w:tab w:val="left" w:pos="1080"/>
          <w:tab w:val="left" w:pos="1530"/>
          <w:tab w:val="left" w:pos="2970"/>
          <w:tab w:val="left" w:pos="4770"/>
        </w:tabs>
      </w:pPr>
      <w:r>
        <w:tab/>
        <w:t>c.</w:t>
      </w:r>
      <w:r>
        <w:tab/>
      </w:r>
      <w:r w:rsidRPr="00FD1DF0">
        <w:rPr>
          <w:rFonts w:ascii="Doulos SIL" w:hAnsi="Doulos SIL"/>
          <w:i/>
          <w:color w:val="0000FF"/>
        </w:rPr>
        <w:t>ɲáā-nà</w:t>
      </w:r>
      <w:r w:rsidRPr="00FD1DF0">
        <w:rPr>
          <w:rFonts w:ascii="Doulos SIL" w:hAnsi="Doulos SIL"/>
          <w:i/>
          <w:color w:val="0000FF"/>
        </w:rPr>
        <w:tab/>
        <w:t>bàláⁿ</w:t>
      </w:r>
      <w:r w:rsidRPr="00FD1DF0">
        <w:rPr>
          <w:rFonts w:ascii="Doulos SIL" w:hAnsi="Doulos SIL"/>
          <w:i/>
          <w:color w:val="0000FF"/>
        </w:rPr>
        <w:tab/>
        <w:t>kùⁿ</w:t>
      </w:r>
    </w:p>
    <w:p w14:paraId="6C74280A" w14:textId="23E628F5" w:rsidR="00EF60EE" w:rsidRDefault="00EF60EE" w:rsidP="00EF60EE">
      <w:pPr>
        <w:tabs>
          <w:tab w:val="clear" w:pos="369"/>
          <w:tab w:val="left" w:pos="720"/>
          <w:tab w:val="left" w:pos="1080"/>
          <w:tab w:val="left" w:pos="1530"/>
          <w:tab w:val="left" w:pos="2970"/>
          <w:tab w:val="left" w:pos="4770"/>
        </w:tabs>
      </w:pPr>
      <w:r>
        <w:tab/>
      </w:r>
      <w:r>
        <w:tab/>
        <w:t>woman-Nom</w:t>
      </w:r>
      <w:r>
        <w:tab/>
        <w:t>Senoufo-Nom-Pl</w:t>
      </w:r>
      <w:r>
        <w:tab/>
        <w:t>Cop</w:t>
      </w:r>
    </w:p>
    <w:p w14:paraId="3F30E73E" w14:textId="5F655B9C" w:rsidR="00EF60EE" w:rsidRPr="001B641F" w:rsidRDefault="00EF60EE" w:rsidP="00EF60EE">
      <w:pPr>
        <w:tabs>
          <w:tab w:val="clear" w:pos="369"/>
          <w:tab w:val="left" w:pos="720"/>
          <w:tab w:val="left" w:pos="1080"/>
        </w:tabs>
      </w:pPr>
      <w:r>
        <w:tab/>
      </w:r>
      <w:r>
        <w:tab/>
        <w:t xml:space="preserve">‘The women are Senoufos (ethnicity).’ (&lt; </w:t>
      </w:r>
      <w:r w:rsidRPr="00FD1DF0">
        <w:rPr>
          <w:rFonts w:ascii="Doulos SIL" w:hAnsi="Doulos SIL"/>
          <w:i/>
          <w:color w:val="0000FF"/>
        </w:rPr>
        <w:t>bàlàⁿ</w:t>
      </w:r>
      <w:r>
        <w:t xml:space="preserve"> )</w:t>
      </w:r>
    </w:p>
    <w:p w14:paraId="738FBC21" w14:textId="77777777" w:rsidR="001B641F" w:rsidRDefault="001B641F" w:rsidP="004713FC">
      <w:pPr>
        <w:tabs>
          <w:tab w:val="clear" w:pos="369"/>
          <w:tab w:val="left" w:pos="720"/>
          <w:tab w:val="left" w:pos="1080"/>
          <w:tab w:val="left" w:pos="1530"/>
          <w:tab w:val="left" w:pos="2700"/>
        </w:tabs>
      </w:pPr>
    </w:p>
    <w:p w14:paraId="6C312769" w14:textId="4B20C375" w:rsidR="001B641F" w:rsidRDefault="00EF60EE" w:rsidP="001B641F">
      <w:pPr>
        <w:tabs>
          <w:tab w:val="clear" w:pos="369"/>
          <w:tab w:val="left" w:pos="720"/>
          <w:tab w:val="left" w:pos="1080"/>
          <w:tab w:val="left" w:pos="1530"/>
          <w:tab w:val="left" w:pos="2970"/>
          <w:tab w:val="left" w:pos="4770"/>
        </w:tabs>
      </w:pPr>
      <w:r>
        <w:tab/>
        <w:t>d</w:t>
      </w:r>
      <w:r w:rsidR="001B641F">
        <w:t>.</w:t>
      </w:r>
      <w:r w:rsidR="001B641F">
        <w:tab/>
      </w:r>
      <w:r w:rsidR="001B641F" w:rsidRPr="00FD1DF0">
        <w:rPr>
          <w:rFonts w:ascii="Doulos SIL" w:hAnsi="Doulos SIL"/>
          <w:i/>
          <w:color w:val="0000FF"/>
        </w:rPr>
        <w:t>ɲáā-nà-áⁿ</w:t>
      </w:r>
      <w:r w:rsidR="001B641F" w:rsidRPr="00FD1DF0">
        <w:rPr>
          <w:rFonts w:ascii="Doulos SIL" w:hAnsi="Doulos SIL"/>
          <w:i/>
          <w:color w:val="0000FF"/>
        </w:rPr>
        <w:tab/>
        <w:t>bàl-láⁿ-àⁿ</w:t>
      </w:r>
      <w:r w:rsidR="001B641F" w:rsidRPr="00FD1DF0">
        <w:rPr>
          <w:rFonts w:ascii="Doulos SIL" w:hAnsi="Doulos SIL"/>
          <w:i/>
          <w:color w:val="0000FF"/>
        </w:rPr>
        <w:tab/>
        <w:t>kúⁿ</w:t>
      </w:r>
    </w:p>
    <w:p w14:paraId="3E686FFA" w14:textId="479CA4C8" w:rsidR="001B641F" w:rsidRDefault="001B641F" w:rsidP="001B641F">
      <w:pPr>
        <w:tabs>
          <w:tab w:val="clear" w:pos="369"/>
          <w:tab w:val="left" w:pos="720"/>
          <w:tab w:val="left" w:pos="1080"/>
          <w:tab w:val="left" w:pos="1530"/>
          <w:tab w:val="left" w:pos="2970"/>
          <w:tab w:val="left" w:pos="4770"/>
        </w:tabs>
      </w:pPr>
      <w:r>
        <w:tab/>
      </w:r>
      <w:r>
        <w:tab/>
        <w:t>woman-Nom-Pl</w:t>
      </w:r>
      <w:r>
        <w:tab/>
        <w:t>Senoufo-Nom-Pl</w:t>
      </w:r>
      <w:r>
        <w:tab/>
        <w:t>Cop</w:t>
      </w:r>
    </w:p>
    <w:p w14:paraId="4335C9DD" w14:textId="33DD04DC" w:rsidR="001B641F" w:rsidRPr="001B641F" w:rsidRDefault="001B641F" w:rsidP="001B641F">
      <w:pPr>
        <w:tabs>
          <w:tab w:val="clear" w:pos="369"/>
          <w:tab w:val="left" w:pos="720"/>
          <w:tab w:val="left" w:pos="1080"/>
        </w:tabs>
      </w:pPr>
      <w:r>
        <w:tab/>
      </w:r>
      <w:r>
        <w:tab/>
        <w:t>‘The women are Senoufos (ethnicity).’</w:t>
      </w:r>
      <w:r w:rsidR="00EF60EE">
        <w:t xml:space="preserve"> (&lt; </w:t>
      </w:r>
      <w:r w:rsidR="00EF60EE" w:rsidRPr="00FD1DF0">
        <w:rPr>
          <w:rFonts w:ascii="Doulos SIL" w:hAnsi="Doulos SIL"/>
          <w:i/>
          <w:color w:val="0000FF"/>
        </w:rPr>
        <w:t>ɲáā-nà-àⁿ</w:t>
      </w:r>
      <w:r w:rsidR="00EF60EE">
        <w:t xml:space="preserve"> )</w:t>
      </w:r>
    </w:p>
    <w:p w14:paraId="763CB557" w14:textId="77777777" w:rsidR="0099776E" w:rsidRPr="0099776E" w:rsidRDefault="0099776E" w:rsidP="0099776E"/>
    <w:p w14:paraId="6CF2CDC2" w14:textId="77777777" w:rsidR="0099776E" w:rsidRDefault="0099776E" w:rsidP="0099776E"/>
    <w:p w14:paraId="2ED3679E" w14:textId="1C4EEA16" w:rsidR="0099776E" w:rsidRDefault="0099776E" w:rsidP="0099776E">
      <w:pPr>
        <w:pStyle w:val="Heading4"/>
        <w:numPr>
          <w:ilvl w:val="3"/>
          <w:numId w:val="1"/>
        </w:numPr>
      </w:pPr>
      <w:bookmarkStart w:id="1556" w:name="_Toc337412169"/>
      <w:r>
        <w:t xml:space="preserve">Negative ‘X is </w:t>
      </w:r>
      <w:r w:rsidR="00EF60EE">
        <w:t xml:space="preserve">not </w:t>
      </w:r>
      <w:r>
        <w:t>Y’</w:t>
      </w:r>
      <w:r w:rsidR="00EF60EE">
        <w:t xml:space="preserve"> (</w:t>
      </w:r>
      <w:r w:rsidR="00EF60EE" w:rsidRPr="00FD1DF0">
        <w:rPr>
          <w:rFonts w:ascii="Doulos SIL" w:hAnsi="Doulos SIL"/>
          <w:i/>
          <w:color w:val="0000FF"/>
        </w:rPr>
        <w:t>kù=nē</w:t>
      </w:r>
      <w:r w:rsidR="00EF60EE">
        <w:t xml:space="preserve">, plural </w:t>
      </w:r>
      <w:r w:rsidR="00EF60EE" w:rsidRPr="00FD1DF0">
        <w:rPr>
          <w:rFonts w:ascii="Doulos SIL" w:hAnsi="Doulos SIL"/>
          <w:i/>
          <w:color w:val="0000FF"/>
        </w:rPr>
        <w:t>kú=nē</w:t>
      </w:r>
      <w:r w:rsidR="00EF60EE">
        <w:t>)</w:t>
      </w:r>
      <w:bookmarkEnd w:id="1556"/>
    </w:p>
    <w:p w14:paraId="39CC6B63" w14:textId="5365B8A5" w:rsidR="0099776E" w:rsidRDefault="00EF60EE" w:rsidP="0099776E">
      <w:r>
        <w:t xml:space="preserve">‘X is Y’ (preceding section) is negated by adding the negative enclitic </w:t>
      </w:r>
      <w:r w:rsidRPr="00FD1DF0">
        <w:rPr>
          <w:rFonts w:ascii="Doulos SIL" w:hAnsi="Doulos SIL"/>
          <w:i/>
          <w:color w:val="0000FF"/>
        </w:rPr>
        <w:t>=rē</w:t>
      </w:r>
      <w:r>
        <w:t xml:space="preserve">. Because of the nasality of </w:t>
      </w:r>
      <w:r w:rsidRPr="00FD1DF0">
        <w:rPr>
          <w:rFonts w:ascii="Doulos SIL" w:hAnsi="Doulos SIL"/>
          <w:i/>
          <w:color w:val="0000FF"/>
        </w:rPr>
        <w:t>kùⁿ</w:t>
      </w:r>
      <w:r>
        <w:t xml:space="preserve"> (and plural </w:t>
      </w:r>
      <w:r w:rsidRPr="00FD1DF0">
        <w:rPr>
          <w:rFonts w:ascii="Doulos SIL" w:hAnsi="Doulos SIL"/>
          <w:i/>
          <w:color w:val="0000FF"/>
        </w:rPr>
        <w:t>kúⁿ</w:t>
      </w:r>
      <w:r>
        <w:t xml:space="preserve"> ), the enclitic always takes nasal form </w:t>
      </w:r>
      <w:r w:rsidRPr="00FD1DF0">
        <w:rPr>
          <w:rFonts w:ascii="Doulos SIL" w:hAnsi="Doulos SIL"/>
          <w:i/>
          <w:color w:val="0000FF"/>
        </w:rPr>
        <w:t>=nē</w:t>
      </w:r>
      <w:r>
        <w:t xml:space="preserve">. </w:t>
      </w:r>
    </w:p>
    <w:p w14:paraId="46043D1B" w14:textId="77777777" w:rsidR="00EF60EE" w:rsidRPr="00EF60EE" w:rsidRDefault="00EF60EE" w:rsidP="0099776E"/>
    <w:p w14:paraId="65C746A4" w14:textId="683CC481" w:rsidR="0099776E" w:rsidRDefault="0099776E" w:rsidP="00EF60EE">
      <w:pPr>
        <w:tabs>
          <w:tab w:val="clear" w:pos="369"/>
          <w:tab w:val="left" w:pos="720"/>
          <w:tab w:val="left" w:pos="1080"/>
          <w:tab w:val="left" w:pos="2160"/>
          <w:tab w:val="left" w:pos="3600"/>
        </w:tabs>
      </w:pPr>
      <w:r>
        <w:t>(xx1)</w:t>
      </w:r>
      <w:r>
        <w:tab/>
      </w:r>
      <w:r w:rsidR="00EF60EE">
        <w:t>a.</w:t>
      </w:r>
      <w:r w:rsidR="00EF60EE">
        <w:tab/>
      </w:r>
      <w:r w:rsidRPr="00FD1DF0">
        <w:rPr>
          <w:rFonts w:ascii="Doulos SIL" w:hAnsi="Doulos SIL"/>
          <w:i/>
          <w:color w:val="0000FF"/>
        </w:rPr>
        <w:t>mā</w:t>
      </w:r>
      <w:r w:rsidRPr="00FD1DF0">
        <w:rPr>
          <w:rFonts w:ascii="Doulos SIL" w:hAnsi="Doulos SIL"/>
          <w:i/>
          <w:color w:val="0000FF"/>
        </w:rPr>
        <w:tab/>
        <w:t>ɲ</w:t>
      </w:r>
      <w:r w:rsidR="00EF60EE" w:rsidRPr="00FD1DF0">
        <w:rPr>
          <w:rFonts w:ascii="Doulos SIL" w:hAnsi="Doulos SIL"/>
          <w:i/>
          <w:color w:val="0000FF"/>
        </w:rPr>
        <w:t>áāⁿ</w:t>
      </w:r>
      <w:r w:rsidR="00EF60EE" w:rsidRPr="00FD1DF0">
        <w:rPr>
          <w:rFonts w:ascii="Doulos SIL" w:hAnsi="Doulos SIL"/>
          <w:i/>
          <w:color w:val="0000FF"/>
        </w:rPr>
        <w:tab/>
        <w:t>kù</w:t>
      </w:r>
      <w:r w:rsidRPr="00FD1DF0">
        <w:rPr>
          <w:rFonts w:ascii="Doulos SIL" w:hAnsi="Doulos SIL"/>
          <w:i/>
          <w:color w:val="0000FF"/>
        </w:rPr>
        <w:t>=nē</w:t>
      </w:r>
    </w:p>
    <w:p w14:paraId="28EDF8B7" w14:textId="60B6240B" w:rsidR="0099776E" w:rsidRPr="0099776E" w:rsidRDefault="0099776E" w:rsidP="00EF60EE">
      <w:pPr>
        <w:tabs>
          <w:tab w:val="clear" w:pos="369"/>
          <w:tab w:val="left" w:pos="720"/>
          <w:tab w:val="left" w:pos="1080"/>
          <w:tab w:val="left" w:pos="2160"/>
          <w:tab w:val="left" w:pos="3600"/>
        </w:tabs>
      </w:pPr>
      <w:r>
        <w:lastRenderedPageBreak/>
        <w:tab/>
      </w:r>
      <w:r w:rsidR="00EF60EE">
        <w:tab/>
      </w:r>
      <w:r>
        <w:t>1Sg</w:t>
      </w:r>
      <w:r>
        <w:tab/>
        <w:t>woman</w:t>
      </w:r>
      <w:r>
        <w:tab/>
        <w:t>Cop=Neg</w:t>
      </w:r>
    </w:p>
    <w:p w14:paraId="4C6B56FA" w14:textId="5EA9D352" w:rsidR="0099776E" w:rsidRDefault="0099776E" w:rsidP="0099776E">
      <w:pPr>
        <w:tabs>
          <w:tab w:val="clear" w:pos="369"/>
          <w:tab w:val="left" w:pos="720"/>
          <w:tab w:val="left" w:pos="1080"/>
        </w:tabs>
      </w:pPr>
      <w:r>
        <w:tab/>
      </w:r>
      <w:r w:rsidR="00EF60EE">
        <w:tab/>
      </w:r>
      <w:r>
        <w:t xml:space="preserve">‘I am </w:t>
      </w:r>
      <w:r w:rsidR="00EF60EE">
        <w:t xml:space="preserve">not </w:t>
      </w:r>
      <w:r>
        <w:t>a woman.’</w:t>
      </w:r>
    </w:p>
    <w:p w14:paraId="48AAD4A5" w14:textId="77777777" w:rsidR="00EF60EE" w:rsidRDefault="00EF60EE" w:rsidP="00EF60EE">
      <w:pPr>
        <w:tabs>
          <w:tab w:val="clear" w:pos="369"/>
          <w:tab w:val="left" w:pos="720"/>
          <w:tab w:val="left" w:pos="1080"/>
          <w:tab w:val="left" w:pos="2160"/>
          <w:tab w:val="left" w:pos="2700"/>
          <w:tab w:val="left" w:pos="5040"/>
        </w:tabs>
      </w:pPr>
    </w:p>
    <w:p w14:paraId="3819F2BC" w14:textId="2FA007D6" w:rsidR="00EF60EE" w:rsidRDefault="00EF60EE" w:rsidP="00EF60EE">
      <w:pPr>
        <w:tabs>
          <w:tab w:val="clear" w:pos="369"/>
          <w:tab w:val="left" w:pos="720"/>
          <w:tab w:val="left" w:pos="1080"/>
          <w:tab w:val="left" w:pos="2160"/>
          <w:tab w:val="left" w:pos="2700"/>
          <w:tab w:val="left" w:pos="5040"/>
        </w:tabs>
      </w:pPr>
      <w:r>
        <w:tab/>
        <w:t>b.</w:t>
      </w:r>
      <w:r>
        <w:tab/>
      </w:r>
      <w:r w:rsidRPr="00FD1DF0">
        <w:rPr>
          <w:rFonts w:ascii="Doulos SIL" w:hAnsi="Doulos SIL"/>
          <w:i/>
          <w:color w:val="0000FF"/>
        </w:rPr>
        <w:t>mùʔùⁿ</w:t>
      </w:r>
      <w:r w:rsidRPr="00FD1DF0">
        <w:rPr>
          <w:rFonts w:ascii="Doulos SIL" w:hAnsi="Doulos SIL"/>
          <w:i/>
          <w:color w:val="0000FF"/>
        </w:rPr>
        <w:tab/>
        <w:t xml:space="preserve">ɲáā-nà-àⁿ </w:t>
      </w:r>
      <w:r>
        <w:t xml:space="preserve">/ </w:t>
      </w:r>
      <w:r w:rsidRPr="00FD1DF0">
        <w:rPr>
          <w:rFonts w:ascii="Doulos SIL" w:hAnsi="Doulos SIL"/>
          <w:i/>
          <w:color w:val="0000FF"/>
        </w:rPr>
        <w:t>tàgà-rá-àⁿ</w:t>
      </w:r>
      <w:r w:rsidRPr="00FD1DF0">
        <w:rPr>
          <w:rFonts w:ascii="Doulos SIL" w:hAnsi="Doulos SIL"/>
          <w:i/>
          <w:color w:val="0000FF"/>
        </w:rPr>
        <w:tab/>
        <w:t>kú=nē</w:t>
      </w:r>
    </w:p>
    <w:p w14:paraId="5681E02D" w14:textId="19355DED" w:rsidR="00EF60EE" w:rsidRDefault="00EF60EE" w:rsidP="00EF60EE">
      <w:pPr>
        <w:tabs>
          <w:tab w:val="clear" w:pos="369"/>
          <w:tab w:val="left" w:pos="720"/>
          <w:tab w:val="left" w:pos="1080"/>
          <w:tab w:val="left" w:pos="2160"/>
          <w:tab w:val="left" w:pos="2700"/>
          <w:tab w:val="left" w:pos="5040"/>
        </w:tabs>
      </w:pPr>
      <w:r>
        <w:tab/>
      </w:r>
      <w:r>
        <w:tab/>
        <w:t>1Pl</w:t>
      </w:r>
      <w:r>
        <w:tab/>
        <w:t>woman- / sheep-Nom-Pl</w:t>
      </w:r>
      <w:r>
        <w:tab/>
        <w:t>Cop=Neg</w:t>
      </w:r>
    </w:p>
    <w:p w14:paraId="4F81FBEF" w14:textId="77777777" w:rsidR="00EF60EE" w:rsidRDefault="00EF60EE" w:rsidP="00EF60EE">
      <w:pPr>
        <w:tabs>
          <w:tab w:val="clear" w:pos="369"/>
          <w:tab w:val="left" w:pos="720"/>
          <w:tab w:val="left" w:pos="1080"/>
          <w:tab w:val="left" w:pos="1530"/>
          <w:tab w:val="left" w:pos="2700"/>
        </w:tabs>
      </w:pPr>
      <w:r>
        <w:tab/>
      </w:r>
      <w:r>
        <w:tab/>
        <w:t>‘We are women/sheep-Pl.’</w:t>
      </w:r>
    </w:p>
    <w:p w14:paraId="396EABF2" w14:textId="77777777" w:rsidR="0099776E" w:rsidRPr="0099776E" w:rsidRDefault="0099776E" w:rsidP="0099776E"/>
    <w:p w14:paraId="75DE5677" w14:textId="77777777" w:rsidR="0099776E" w:rsidRPr="00865780" w:rsidRDefault="0099776E" w:rsidP="00865780"/>
    <w:p w14:paraId="3A90ADF9" w14:textId="77777777" w:rsidR="00DD2125" w:rsidRDefault="00DD2125" w:rsidP="00DD2125">
      <w:pPr>
        <w:pStyle w:val="Heading3"/>
        <w:numPr>
          <w:ilvl w:val="2"/>
          <w:numId w:val="1"/>
        </w:numPr>
        <w:ind w:left="720" w:hanging="720"/>
      </w:pPr>
      <w:bookmarkStart w:id="1557" w:name="_Toc508942916"/>
      <w:bookmarkStart w:id="1558" w:name="_Toc508943516"/>
      <w:bookmarkStart w:id="1559" w:name="_Toc518808941"/>
      <w:bookmarkStart w:id="1560" w:name="_Toc78375817"/>
      <w:bookmarkStart w:id="1561" w:name="_Toc79405923"/>
      <w:bookmarkStart w:id="1562" w:name="_Toc167069789"/>
      <w:bookmarkStart w:id="1563" w:name="_Toc337412170"/>
      <w:r>
        <w:t>Existential and locative quasi-verbs and particles</w:t>
      </w:r>
      <w:bookmarkEnd w:id="1557"/>
      <w:bookmarkEnd w:id="1558"/>
      <w:bookmarkEnd w:id="1559"/>
      <w:bookmarkEnd w:id="1560"/>
      <w:bookmarkEnd w:id="1561"/>
      <w:bookmarkEnd w:id="1562"/>
      <w:bookmarkEnd w:id="1563"/>
    </w:p>
    <w:p w14:paraId="68CFE2DA" w14:textId="47014603" w:rsidR="004E766F" w:rsidRDefault="004E766F" w:rsidP="00DD2125">
      <w:pPr>
        <w:pStyle w:val="Heading4"/>
        <w:numPr>
          <w:ilvl w:val="3"/>
          <w:numId w:val="1"/>
        </w:numPr>
        <w:tabs>
          <w:tab w:val="clear" w:pos="1080"/>
          <w:tab w:val="num" w:pos="864"/>
        </w:tabs>
        <w:ind w:left="864" w:hanging="864"/>
      </w:pPr>
      <w:bookmarkStart w:id="1564" w:name="_Toc337412171"/>
      <w:bookmarkStart w:id="1565" w:name="_Toc508942918"/>
      <w:bookmarkStart w:id="1566" w:name="_Toc508943518"/>
      <w:bookmarkStart w:id="1567" w:name="_Toc518808943"/>
      <w:bookmarkStart w:id="1568" w:name="_Toc78375819"/>
      <w:bookmarkStart w:id="1569" w:name="_Toc79405925"/>
      <w:bookmarkStart w:id="1570" w:name="_Toc167069791"/>
      <w:r>
        <w:t>Positive ‘X is present (somewhere)’</w:t>
      </w:r>
      <w:bookmarkEnd w:id="1564"/>
    </w:p>
    <w:p w14:paraId="594D1E6C" w14:textId="0FF5DFC6" w:rsidR="004E766F" w:rsidRPr="006A5702" w:rsidRDefault="006A5702" w:rsidP="004E766F">
      <w:r>
        <w:t>The construction is of the form ‘X be [location]’</w:t>
      </w:r>
      <w:r w:rsidR="000874CB">
        <w:t>, with any locational phrase (‘here’, ‘in the village’, etc.)</w:t>
      </w:r>
      <w:r>
        <w:t xml:space="preserve">. The existential-locational ‘be’ has variable form. For singular nouns, it has the form </w:t>
      </w:r>
      <w:r w:rsidRPr="00FD1DF0">
        <w:rPr>
          <w:rFonts w:ascii="Doulos SIL" w:hAnsi="Doulos SIL"/>
          <w:i/>
          <w:color w:val="0000FF"/>
        </w:rPr>
        <w:t>ń</w:t>
      </w:r>
      <w:r>
        <w:t xml:space="preserve">, likely reduced from </w:t>
      </w:r>
      <w:r w:rsidRPr="00CB1C09">
        <w:rPr>
          <w:rFonts w:ascii="Doulos SIL" w:hAnsi="Doulos SIL"/>
          <w:i/>
          <w:color w:val="0000FF"/>
        </w:rPr>
        <w:t>ín</w:t>
      </w:r>
      <w:r>
        <w:t>, and not syllabified</w:t>
      </w:r>
      <w:r w:rsidR="000874CB">
        <w:t xml:space="preserve"> with a preceding word-final vowel. A noun ending in the singular nominal suffix (</w:t>
      </w:r>
      <w:r w:rsidR="000874CB" w:rsidRPr="00FD1DF0">
        <w:rPr>
          <w:rFonts w:ascii="Doulos SIL" w:hAnsi="Doulos SIL"/>
          <w:i/>
          <w:color w:val="0000FF"/>
        </w:rPr>
        <w:t>-rà</w:t>
      </w:r>
      <w:r w:rsidR="000874CB">
        <w:t xml:space="preserve"> etc.) shifts the suffixal vowel quality to </w:t>
      </w:r>
      <w:r w:rsidR="000874CB" w:rsidRPr="00FD1DF0">
        <w:rPr>
          <w:rFonts w:ascii="Doulos SIL" w:hAnsi="Doulos SIL"/>
          <w:i/>
          <w:color w:val="0000FF"/>
        </w:rPr>
        <w:t>e</w:t>
      </w:r>
      <w:r w:rsidR="000874CB">
        <w:t xml:space="preserve">. </w:t>
      </w:r>
    </w:p>
    <w:p w14:paraId="08FA50E8" w14:textId="77777777" w:rsidR="006A5702" w:rsidRDefault="006A5702" w:rsidP="004E766F"/>
    <w:p w14:paraId="3104289A" w14:textId="1D8C75E0" w:rsidR="006A5702" w:rsidRDefault="000874CB" w:rsidP="000874CB">
      <w:pPr>
        <w:tabs>
          <w:tab w:val="clear" w:pos="369"/>
          <w:tab w:val="left" w:pos="720"/>
          <w:tab w:val="left" w:pos="1080"/>
          <w:tab w:val="left" w:pos="2340"/>
          <w:tab w:val="left" w:pos="3420"/>
        </w:tabs>
      </w:pPr>
      <w:r>
        <w:t>(xx1)</w:t>
      </w:r>
      <w:r>
        <w:tab/>
        <w:t>a</w:t>
      </w:r>
      <w:r w:rsidR="006A5702">
        <w:t>.</w:t>
      </w:r>
      <w:r w:rsidR="006A5702">
        <w:tab/>
      </w:r>
      <w:r w:rsidRPr="00FD1DF0">
        <w:rPr>
          <w:rFonts w:ascii="Doulos SIL" w:hAnsi="Doulos SIL"/>
          <w:i/>
          <w:color w:val="0000FF"/>
        </w:rPr>
        <w:t>bákàr=</w:t>
      </w:r>
      <w:r w:rsidR="006A5702" w:rsidRPr="00FD1DF0">
        <w:rPr>
          <w:rFonts w:ascii="Doulos SIL" w:hAnsi="Doulos SIL"/>
          <w:i/>
          <w:color w:val="0000FF"/>
        </w:rPr>
        <w:t>ń</w:t>
      </w:r>
      <w:r w:rsidR="006A5702" w:rsidRPr="00FD1DF0">
        <w:rPr>
          <w:rFonts w:ascii="Doulos SIL" w:hAnsi="Doulos SIL"/>
          <w:i/>
          <w:color w:val="0000FF"/>
        </w:rPr>
        <w:tab/>
        <w:t>[mùúⁿ</w:t>
      </w:r>
      <w:r w:rsidR="006A5702" w:rsidRPr="00FD1DF0">
        <w:rPr>
          <w:rFonts w:ascii="Doulos SIL" w:hAnsi="Doulos SIL"/>
          <w:i/>
          <w:color w:val="0000FF"/>
        </w:rPr>
        <w:tab/>
        <w:t>dù]</w:t>
      </w:r>
    </w:p>
    <w:p w14:paraId="07965CC3" w14:textId="37F58821" w:rsidR="006A5702" w:rsidRDefault="003D18E3" w:rsidP="000874CB">
      <w:pPr>
        <w:tabs>
          <w:tab w:val="clear" w:pos="369"/>
          <w:tab w:val="left" w:pos="720"/>
          <w:tab w:val="left" w:pos="1080"/>
          <w:tab w:val="left" w:pos="2340"/>
          <w:tab w:val="left" w:pos="3420"/>
        </w:tabs>
      </w:pPr>
      <w:r>
        <w:tab/>
      </w:r>
      <w:r>
        <w:tab/>
        <w:t>B</w:t>
      </w:r>
      <w:r w:rsidR="000874CB">
        <w:t>=</w:t>
      </w:r>
      <w:r w:rsidR="006A5702">
        <w:t>be</w:t>
      </w:r>
      <w:r w:rsidR="006A5702">
        <w:tab/>
        <w:t>[field</w:t>
      </w:r>
      <w:r w:rsidR="006A5702">
        <w:tab/>
      </w:r>
      <w:r w:rsidR="000874CB">
        <w:t>in</w:t>
      </w:r>
      <w:r w:rsidR="006A5702">
        <w:t>]</w:t>
      </w:r>
    </w:p>
    <w:p w14:paraId="2E715CE3" w14:textId="13EFFCF9" w:rsidR="006A5702" w:rsidRDefault="006A5702" w:rsidP="006A5702">
      <w:pPr>
        <w:tabs>
          <w:tab w:val="clear" w:pos="369"/>
          <w:tab w:val="left" w:pos="720"/>
          <w:tab w:val="left" w:pos="1080"/>
        </w:tabs>
      </w:pPr>
      <w:r>
        <w:tab/>
      </w:r>
      <w:r>
        <w:tab/>
        <w:t xml:space="preserve">‘Bakari is </w:t>
      </w:r>
      <w:r w:rsidR="000874CB">
        <w:t>(</w:t>
      </w:r>
      <w:r>
        <w:t>present</w:t>
      </w:r>
      <w:r w:rsidR="000874CB">
        <w:t>) in the field</w:t>
      </w:r>
      <w:r>
        <w:t>.’</w:t>
      </w:r>
    </w:p>
    <w:p w14:paraId="3CD50CE4" w14:textId="77777777" w:rsidR="006A5702" w:rsidRDefault="006A5702" w:rsidP="004E766F">
      <w:pPr>
        <w:tabs>
          <w:tab w:val="clear" w:pos="369"/>
          <w:tab w:val="left" w:pos="720"/>
          <w:tab w:val="left" w:pos="1080"/>
        </w:tabs>
      </w:pPr>
    </w:p>
    <w:p w14:paraId="545C52F4" w14:textId="6441E9E4" w:rsidR="006A5702" w:rsidRDefault="006A5702" w:rsidP="000874CB">
      <w:pPr>
        <w:tabs>
          <w:tab w:val="clear" w:pos="369"/>
          <w:tab w:val="left" w:pos="720"/>
          <w:tab w:val="left" w:pos="1080"/>
          <w:tab w:val="left" w:pos="2430"/>
        </w:tabs>
      </w:pPr>
      <w:r>
        <w:tab/>
        <w:t>b.</w:t>
      </w:r>
      <w:r>
        <w:tab/>
      </w:r>
      <w:r w:rsidRPr="00FD1DF0">
        <w:rPr>
          <w:rFonts w:ascii="Doulos SIL" w:hAnsi="Doulos SIL"/>
          <w:i/>
          <w:color w:val="0000FF"/>
        </w:rPr>
        <w:t>zàkí</w:t>
      </w:r>
      <w:r w:rsidR="000874CB" w:rsidRPr="00FD1DF0">
        <w:rPr>
          <w:rFonts w:ascii="Doulos SIL" w:hAnsi="Doulos SIL"/>
          <w:i/>
          <w:color w:val="0000FF"/>
        </w:rPr>
        <w:t>=</w:t>
      </w:r>
      <w:r w:rsidRPr="00FD1DF0">
        <w:rPr>
          <w:rFonts w:ascii="Doulos SIL" w:hAnsi="Doulos SIL"/>
          <w:i/>
          <w:color w:val="0000FF"/>
        </w:rPr>
        <w:t>ń</w:t>
      </w:r>
      <w:r w:rsidRPr="00FD1DF0">
        <w:rPr>
          <w:rFonts w:ascii="Doulos SIL" w:hAnsi="Doulos SIL"/>
          <w:i/>
          <w:color w:val="0000FF"/>
        </w:rPr>
        <w:tab/>
        <w:t>dè</w:t>
      </w:r>
    </w:p>
    <w:p w14:paraId="66A9881C" w14:textId="3DE1ACA2" w:rsidR="006A5702" w:rsidRDefault="003D18E3" w:rsidP="000874CB">
      <w:pPr>
        <w:tabs>
          <w:tab w:val="clear" w:pos="369"/>
          <w:tab w:val="left" w:pos="720"/>
          <w:tab w:val="left" w:pos="1080"/>
          <w:tab w:val="left" w:pos="2430"/>
        </w:tabs>
      </w:pPr>
      <w:r>
        <w:tab/>
      </w:r>
      <w:r>
        <w:tab/>
        <w:t>Z</w:t>
      </w:r>
      <w:r w:rsidR="000874CB">
        <w:t>=</w:t>
      </w:r>
      <w:r w:rsidR="006A5702">
        <w:t>be</w:t>
      </w:r>
      <w:r w:rsidR="006A5702">
        <w:tab/>
      </w:r>
      <w:r w:rsidR="006A5702" w:rsidRPr="000874CB">
        <w:rPr>
          <w:highlight w:val="yellow"/>
        </w:rPr>
        <w:t>there</w:t>
      </w:r>
      <w:r w:rsidR="000874CB" w:rsidRPr="000874CB">
        <w:rPr>
          <w:highlight w:val="yellow"/>
        </w:rPr>
        <w:t>.Def</w:t>
      </w:r>
    </w:p>
    <w:p w14:paraId="4B7B133E" w14:textId="0F2AE192" w:rsidR="006A5702" w:rsidRDefault="006A5702" w:rsidP="004E766F">
      <w:pPr>
        <w:tabs>
          <w:tab w:val="clear" w:pos="369"/>
          <w:tab w:val="left" w:pos="720"/>
          <w:tab w:val="left" w:pos="1080"/>
        </w:tabs>
      </w:pPr>
      <w:r>
        <w:tab/>
      </w:r>
      <w:r>
        <w:tab/>
        <w:t>‘Zaki is present (here/there).’</w:t>
      </w:r>
    </w:p>
    <w:p w14:paraId="3F878B16" w14:textId="77777777" w:rsidR="006A5702" w:rsidRDefault="006A5702" w:rsidP="004E766F">
      <w:pPr>
        <w:tabs>
          <w:tab w:val="clear" w:pos="369"/>
          <w:tab w:val="left" w:pos="720"/>
          <w:tab w:val="left" w:pos="1080"/>
        </w:tabs>
      </w:pPr>
    </w:p>
    <w:p w14:paraId="4DEFA5BB" w14:textId="3AB289BA" w:rsidR="006A5702" w:rsidRPr="00FD1DF0" w:rsidRDefault="006A5702" w:rsidP="000874CB">
      <w:pPr>
        <w:tabs>
          <w:tab w:val="clear" w:pos="369"/>
          <w:tab w:val="left" w:pos="720"/>
          <w:tab w:val="left" w:pos="1080"/>
          <w:tab w:val="left" w:pos="2610"/>
        </w:tabs>
        <w:rPr>
          <w:rFonts w:ascii="Doulos SIL" w:hAnsi="Doulos SIL"/>
          <w:i/>
          <w:color w:val="0000FF"/>
        </w:rPr>
      </w:pPr>
      <w:r>
        <w:tab/>
        <w:t>c.</w:t>
      </w:r>
      <w:r>
        <w:tab/>
      </w:r>
      <w:r w:rsidR="000874CB" w:rsidRPr="00FD1DF0">
        <w:rPr>
          <w:rFonts w:ascii="Doulos SIL" w:hAnsi="Doulos SIL"/>
          <w:i/>
          <w:color w:val="0000FF"/>
        </w:rPr>
        <w:t>bákàr=</w:t>
      </w:r>
      <w:r w:rsidRPr="00FD1DF0">
        <w:rPr>
          <w:rFonts w:ascii="Doulos SIL" w:hAnsi="Doulos SIL"/>
          <w:i/>
          <w:color w:val="0000FF"/>
        </w:rPr>
        <w:t>ń</w:t>
      </w:r>
      <w:r w:rsidRPr="00FD1DF0">
        <w:rPr>
          <w:rFonts w:ascii="Doulos SIL" w:hAnsi="Doulos SIL"/>
          <w:i/>
          <w:color w:val="0000FF"/>
        </w:rPr>
        <w:tab/>
        <w:t>nàà</w:t>
      </w:r>
    </w:p>
    <w:p w14:paraId="59FFC726" w14:textId="00762524" w:rsidR="006A5702" w:rsidRDefault="003D18E3" w:rsidP="000874CB">
      <w:pPr>
        <w:tabs>
          <w:tab w:val="clear" w:pos="369"/>
          <w:tab w:val="left" w:pos="720"/>
          <w:tab w:val="left" w:pos="1080"/>
          <w:tab w:val="left" w:pos="2610"/>
        </w:tabs>
      </w:pPr>
      <w:r>
        <w:tab/>
      </w:r>
      <w:r>
        <w:tab/>
        <w:t>B</w:t>
      </w:r>
      <w:r w:rsidR="000874CB">
        <w:t>=</w:t>
      </w:r>
      <w:r w:rsidR="006A5702">
        <w:t>be</w:t>
      </w:r>
      <w:r w:rsidR="006A5702">
        <w:tab/>
        <w:t>here</w:t>
      </w:r>
    </w:p>
    <w:p w14:paraId="230BDF32" w14:textId="200FD889" w:rsidR="006A5702" w:rsidRDefault="006A5702" w:rsidP="004E766F">
      <w:pPr>
        <w:tabs>
          <w:tab w:val="clear" w:pos="369"/>
          <w:tab w:val="left" w:pos="720"/>
          <w:tab w:val="left" w:pos="1080"/>
        </w:tabs>
      </w:pPr>
      <w:r>
        <w:tab/>
      </w:r>
      <w:r>
        <w:tab/>
        <w:t>‘Bakari is here.’</w:t>
      </w:r>
    </w:p>
    <w:p w14:paraId="0E68F55C" w14:textId="77777777" w:rsidR="006A5702" w:rsidRDefault="006A5702" w:rsidP="004E766F">
      <w:pPr>
        <w:tabs>
          <w:tab w:val="clear" w:pos="369"/>
          <w:tab w:val="left" w:pos="720"/>
          <w:tab w:val="left" w:pos="1080"/>
        </w:tabs>
      </w:pPr>
    </w:p>
    <w:p w14:paraId="6B998337" w14:textId="0ADFE9FA" w:rsidR="006A5702" w:rsidRDefault="006A5702" w:rsidP="000874CB">
      <w:pPr>
        <w:tabs>
          <w:tab w:val="clear" w:pos="369"/>
          <w:tab w:val="left" w:pos="720"/>
          <w:tab w:val="left" w:pos="1080"/>
          <w:tab w:val="left" w:pos="2970"/>
        </w:tabs>
      </w:pPr>
      <w:r>
        <w:tab/>
        <w:t>d.</w:t>
      </w:r>
      <w:r>
        <w:tab/>
      </w:r>
      <w:r w:rsidR="000874CB" w:rsidRPr="00FD1DF0">
        <w:rPr>
          <w:rFonts w:ascii="Doulos SIL" w:hAnsi="Doulos SIL"/>
          <w:i/>
          <w:color w:val="0000FF"/>
        </w:rPr>
        <w:t>tàgà-ré=</w:t>
      </w:r>
      <w:r w:rsidRPr="00FD1DF0">
        <w:rPr>
          <w:rFonts w:ascii="Doulos SIL" w:hAnsi="Doulos SIL"/>
          <w:i/>
          <w:color w:val="0000FF"/>
        </w:rPr>
        <w:t>ń</w:t>
      </w:r>
      <w:r w:rsidRPr="00FD1DF0">
        <w:rPr>
          <w:rFonts w:ascii="Doulos SIL" w:hAnsi="Doulos SIL"/>
          <w:i/>
          <w:color w:val="0000FF"/>
        </w:rPr>
        <w:tab/>
        <w:t>nàà</w:t>
      </w:r>
    </w:p>
    <w:p w14:paraId="0147625A" w14:textId="6544463E" w:rsidR="006A5702" w:rsidRDefault="000874CB" w:rsidP="000874CB">
      <w:pPr>
        <w:tabs>
          <w:tab w:val="clear" w:pos="369"/>
          <w:tab w:val="left" w:pos="720"/>
          <w:tab w:val="left" w:pos="1080"/>
          <w:tab w:val="left" w:pos="2970"/>
        </w:tabs>
      </w:pPr>
      <w:r>
        <w:tab/>
      </w:r>
      <w:r>
        <w:tab/>
        <w:t>sheep-Nom=</w:t>
      </w:r>
      <w:r w:rsidR="006A5702">
        <w:t>be</w:t>
      </w:r>
      <w:r w:rsidR="006A5702">
        <w:tab/>
        <w:t>here</w:t>
      </w:r>
    </w:p>
    <w:p w14:paraId="07479E6E" w14:textId="5D4DCE5D" w:rsidR="000874CB" w:rsidRPr="006A5702" w:rsidRDefault="000874CB" w:rsidP="004E766F">
      <w:pPr>
        <w:tabs>
          <w:tab w:val="clear" w:pos="369"/>
          <w:tab w:val="left" w:pos="720"/>
          <w:tab w:val="left" w:pos="1080"/>
        </w:tabs>
      </w:pPr>
      <w:r>
        <w:tab/>
      </w:r>
      <w:r>
        <w:tab/>
        <w:t>‘The sheep-Sg is here.’</w:t>
      </w:r>
    </w:p>
    <w:p w14:paraId="75ADCCDB" w14:textId="77777777" w:rsidR="006A5702" w:rsidRDefault="006A5702" w:rsidP="000874CB"/>
    <w:p w14:paraId="5DA2CE04" w14:textId="4EF5DEF3" w:rsidR="000874CB" w:rsidRDefault="000874CB" w:rsidP="000874CB">
      <w:r>
        <w:t xml:space="preserve">When the subject X is a plural noun, there is no segmental ‘be’ morpheme. </w:t>
      </w:r>
      <w:r w:rsidR="00BD75EE">
        <w:t>In (xx2a</w:t>
      </w:r>
      <w:r w:rsidR="00BD75EE">
        <w:noBreakHyphen/>
        <w:t>c) there is no tonal indication of a ‘be’ morpheme; the final H</w:t>
      </w:r>
      <w:r w:rsidR="00BD75EE">
        <w:noBreakHyphen/>
        <w:t>tone of the plural nouns in (xx2a</w:t>
      </w:r>
      <w:r w:rsidR="00BD75EE">
        <w:noBreakHyphen/>
        <w:t>b) would occur anyway because of Final Tone-Raising. However, in (xx2d</w:t>
      </w:r>
      <w:r w:rsidR="00BD75EE">
        <w:noBreakHyphen/>
        <w:t>e) this explanation for the final H</w:t>
      </w:r>
      <w:r w:rsidR="00BD75EE">
        <w:noBreakHyphen/>
        <w:t>tone in ‘women’ and ‘men’, respectively, is invalid since the following locational begins with an H</w:t>
      </w:r>
      <w:r w:rsidR="00BD75EE">
        <w:noBreakHyphen/>
        <w:t xml:space="preserve">tone and so should not trigger Final Tone-Raising. This indicates that there is a tonal ‘be’ morpheme, represented segmentally as an enclitic </w:t>
      </w:r>
      <w:r w:rsidR="00BD75EE" w:rsidRPr="00FD1DF0">
        <w:rPr>
          <w:rFonts w:ascii="Doulos SIL" w:hAnsi="Doulos SIL"/>
          <w:i/>
          <w:color w:val="0000FF"/>
        </w:rPr>
        <w:t>=</w:t>
      </w:r>
      <w:r w:rsidR="00BD75EE" w:rsidRPr="000874CB">
        <w:sym w:font="Symbol" w:char="F0C6"/>
      </w:r>
      <w:r w:rsidR="00BD75EE">
        <w:t xml:space="preserve">. </w:t>
      </w:r>
    </w:p>
    <w:p w14:paraId="3092D19E" w14:textId="77777777" w:rsidR="000874CB" w:rsidRDefault="000874CB" w:rsidP="000874CB"/>
    <w:p w14:paraId="2798D93B" w14:textId="125C5186" w:rsidR="006A5702" w:rsidRPr="00FD1DF0" w:rsidRDefault="000874CB" w:rsidP="000874CB">
      <w:pPr>
        <w:tabs>
          <w:tab w:val="clear" w:pos="369"/>
          <w:tab w:val="left" w:pos="720"/>
          <w:tab w:val="left" w:pos="1080"/>
          <w:tab w:val="left" w:pos="3420"/>
          <w:tab w:val="left" w:pos="4320"/>
        </w:tabs>
        <w:rPr>
          <w:rFonts w:ascii="Doulos SIL" w:hAnsi="Doulos SIL"/>
          <w:i/>
          <w:color w:val="0000FF"/>
        </w:rPr>
      </w:pPr>
      <w:r>
        <w:t>(xx2)</w:t>
      </w:r>
      <w:r w:rsidR="006A5702">
        <w:tab/>
      </w:r>
      <w:r>
        <w:t>a.</w:t>
      </w:r>
      <w:r w:rsidR="006A5702">
        <w:tab/>
      </w:r>
      <w:r w:rsidR="006A5702" w:rsidRPr="00FD1DF0">
        <w:rPr>
          <w:rFonts w:ascii="Doulos SIL" w:hAnsi="Doulos SIL"/>
          <w:i/>
          <w:color w:val="0000FF"/>
        </w:rPr>
        <w:t>ɲáā-nà-áⁿ</w:t>
      </w:r>
      <w:r w:rsidR="00916181" w:rsidRPr="00CB1C09">
        <w:rPr>
          <w:rFonts w:ascii="Doulos SIL" w:hAnsi="Doulos SIL"/>
          <w:i/>
          <w:color w:val="0000FF"/>
        </w:rPr>
        <w:t>=</w:t>
      </w:r>
      <w:r w:rsidR="00916181" w:rsidRPr="00CB1C09">
        <w:rPr>
          <w:rFonts w:ascii="Doulos SIL" w:hAnsi="Doulos SIL"/>
          <w:i/>
          <w:color w:val="0000FF"/>
        </w:rPr>
        <w:sym w:font="Symbol" w:char="F0C6"/>
      </w:r>
      <w:r w:rsidR="006A5702" w:rsidRPr="00FD1DF0">
        <w:rPr>
          <w:rFonts w:ascii="Doulos SIL" w:hAnsi="Doulos SIL"/>
          <w:i/>
          <w:color w:val="0000FF"/>
        </w:rPr>
        <w:tab/>
        <w:t>[mùúⁿ</w:t>
      </w:r>
      <w:r w:rsidR="006A5702" w:rsidRPr="00FD1DF0">
        <w:rPr>
          <w:rFonts w:ascii="Doulos SIL" w:hAnsi="Doulos SIL"/>
          <w:i/>
          <w:color w:val="0000FF"/>
        </w:rPr>
        <w:tab/>
        <w:t>dù]</w:t>
      </w:r>
    </w:p>
    <w:p w14:paraId="2FF7C89B" w14:textId="46766076" w:rsidR="006A5702" w:rsidRPr="00916181" w:rsidRDefault="006A5702" w:rsidP="000874CB">
      <w:pPr>
        <w:tabs>
          <w:tab w:val="clear" w:pos="369"/>
          <w:tab w:val="left" w:pos="720"/>
          <w:tab w:val="left" w:pos="1080"/>
          <w:tab w:val="left" w:pos="3420"/>
          <w:tab w:val="left" w:pos="4320"/>
        </w:tabs>
      </w:pPr>
      <w:r w:rsidRPr="00916181">
        <w:tab/>
      </w:r>
      <w:r w:rsidRPr="00916181">
        <w:tab/>
        <w:t>woman-Nom-Pl</w:t>
      </w:r>
      <w:r w:rsidR="000874CB" w:rsidRPr="00916181">
        <w:t>=be</w:t>
      </w:r>
      <w:r w:rsidRPr="00916181">
        <w:tab/>
        <w:t>[field</w:t>
      </w:r>
      <w:r w:rsidRPr="00916181">
        <w:tab/>
      </w:r>
      <w:r w:rsidR="000874CB" w:rsidRPr="00916181">
        <w:t>in</w:t>
      </w:r>
      <w:r w:rsidRPr="00916181">
        <w:t>]</w:t>
      </w:r>
    </w:p>
    <w:p w14:paraId="3902ACBE" w14:textId="27F57261" w:rsidR="000874CB" w:rsidRPr="00916181" w:rsidRDefault="000874CB" w:rsidP="004E766F">
      <w:pPr>
        <w:tabs>
          <w:tab w:val="clear" w:pos="369"/>
          <w:tab w:val="left" w:pos="720"/>
          <w:tab w:val="left" w:pos="1080"/>
        </w:tabs>
      </w:pPr>
      <w:r w:rsidRPr="00916181">
        <w:tab/>
      </w:r>
      <w:r w:rsidRPr="00916181">
        <w:tab/>
        <w:t>‘The women are in the field.’</w:t>
      </w:r>
    </w:p>
    <w:p w14:paraId="1C5612DD" w14:textId="77777777" w:rsidR="00BD75EE" w:rsidRPr="00916181" w:rsidRDefault="00BD75EE" w:rsidP="00BD75EE">
      <w:pPr>
        <w:tabs>
          <w:tab w:val="clear" w:pos="369"/>
          <w:tab w:val="left" w:pos="720"/>
          <w:tab w:val="left" w:pos="1080"/>
        </w:tabs>
      </w:pPr>
    </w:p>
    <w:p w14:paraId="2D1E5D1C" w14:textId="3E94CF69" w:rsidR="00BD75EE" w:rsidRPr="00FD1DF0" w:rsidRDefault="00BD75EE" w:rsidP="00BD75EE">
      <w:pPr>
        <w:tabs>
          <w:tab w:val="clear" w:pos="369"/>
          <w:tab w:val="left" w:pos="720"/>
          <w:tab w:val="left" w:pos="1080"/>
          <w:tab w:val="left" w:pos="2790"/>
          <w:tab w:val="left" w:pos="3870"/>
        </w:tabs>
        <w:rPr>
          <w:rFonts w:ascii="Doulos SIL" w:hAnsi="Doulos SIL"/>
          <w:i/>
          <w:color w:val="0000FF"/>
        </w:rPr>
      </w:pPr>
      <w:r w:rsidRPr="00916181">
        <w:tab/>
        <w:t>b.</w:t>
      </w:r>
      <w:r w:rsidRPr="00916181">
        <w:tab/>
      </w:r>
      <w:r w:rsidRPr="00FD1DF0">
        <w:rPr>
          <w:rFonts w:ascii="Doulos SIL" w:hAnsi="Doulos SIL"/>
          <w:i/>
          <w:color w:val="0000FF"/>
        </w:rPr>
        <w:t>búg</w:t>
      </w:r>
      <w:r w:rsidR="00916181">
        <w:rPr>
          <w:rFonts w:ascii="Doulos SIL" w:hAnsi="Doulos SIL"/>
          <w:i/>
          <w:color w:val="0000FF"/>
        </w:rPr>
        <w:t>ū-rà-áⁿ</w:t>
      </w:r>
      <w:r w:rsidR="00916181" w:rsidRPr="00CB1C09">
        <w:rPr>
          <w:rFonts w:ascii="Doulos SIL" w:hAnsi="Doulos SIL"/>
          <w:i/>
          <w:color w:val="0000FF"/>
        </w:rPr>
        <w:t>=</w:t>
      </w:r>
      <w:r w:rsidR="00916181" w:rsidRPr="00CB1C09">
        <w:rPr>
          <w:rFonts w:ascii="Doulos SIL" w:hAnsi="Doulos SIL"/>
          <w:i/>
          <w:color w:val="0000FF"/>
        </w:rPr>
        <w:sym w:font="Symbol" w:char="F0C6"/>
      </w:r>
      <w:r w:rsidRPr="00FD1DF0">
        <w:rPr>
          <w:rFonts w:ascii="Doulos SIL" w:hAnsi="Doulos SIL"/>
          <w:i/>
          <w:color w:val="0000FF"/>
        </w:rPr>
        <w:tab/>
        <w:t>[dùgú</w:t>
      </w:r>
      <w:r w:rsidRPr="00FD1DF0">
        <w:rPr>
          <w:rFonts w:ascii="Doulos SIL" w:hAnsi="Doulos SIL"/>
          <w:i/>
          <w:color w:val="0000FF"/>
        </w:rPr>
        <w:tab/>
        <w:t>dù]</w:t>
      </w:r>
    </w:p>
    <w:p w14:paraId="00E6D730" w14:textId="4D390018" w:rsidR="00BD75EE" w:rsidRPr="00916181" w:rsidRDefault="00BD75EE" w:rsidP="00BD75EE">
      <w:pPr>
        <w:tabs>
          <w:tab w:val="clear" w:pos="369"/>
          <w:tab w:val="left" w:pos="720"/>
          <w:tab w:val="left" w:pos="1080"/>
          <w:tab w:val="left" w:pos="2790"/>
          <w:tab w:val="left" w:pos="3870"/>
        </w:tabs>
      </w:pPr>
      <w:r w:rsidRPr="00916181">
        <w:tab/>
      </w:r>
      <w:r w:rsidRPr="00916181">
        <w:tab/>
        <w:t>hut-Nom-Pl=be</w:t>
      </w:r>
      <w:r w:rsidRPr="00916181">
        <w:tab/>
        <w:t>[the.bush</w:t>
      </w:r>
      <w:r w:rsidRPr="00916181">
        <w:tab/>
        <w:t>in]</w:t>
      </w:r>
    </w:p>
    <w:p w14:paraId="32DA0203" w14:textId="77777777" w:rsidR="00BD75EE" w:rsidRPr="00916181" w:rsidRDefault="00BD75EE" w:rsidP="00BD75EE">
      <w:pPr>
        <w:tabs>
          <w:tab w:val="clear" w:pos="369"/>
          <w:tab w:val="left" w:pos="720"/>
          <w:tab w:val="left" w:pos="1080"/>
        </w:tabs>
      </w:pPr>
      <w:r w:rsidRPr="00916181">
        <w:tab/>
      </w:r>
      <w:r w:rsidRPr="00916181">
        <w:tab/>
        <w:t>‘The huts are (out) in the bush.’</w:t>
      </w:r>
    </w:p>
    <w:p w14:paraId="2F04BFFB" w14:textId="77777777" w:rsidR="00BD75EE" w:rsidRPr="00916181" w:rsidRDefault="00BD75EE" w:rsidP="00BD75EE">
      <w:pPr>
        <w:tabs>
          <w:tab w:val="clear" w:pos="369"/>
          <w:tab w:val="left" w:pos="720"/>
          <w:tab w:val="left" w:pos="1080"/>
        </w:tabs>
      </w:pPr>
    </w:p>
    <w:p w14:paraId="6445C5DD" w14:textId="3B7D1574" w:rsidR="00BD75EE" w:rsidRPr="00FD1DF0" w:rsidRDefault="00BD75EE" w:rsidP="00BD75EE">
      <w:pPr>
        <w:tabs>
          <w:tab w:val="clear" w:pos="369"/>
          <w:tab w:val="left" w:pos="720"/>
          <w:tab w:val="left" w:pos="1080"/>
          <w:tab w:val="left" w:pos="3240"/>
          <w:tab w:val="left" w:pos="4320"/>
        </w:tabs>
        <w:rPr>
          <w:rFonts w:ascii="Doulos SIL" w:hAnsi="Doulos SIL"/>
          <w:i/>
          <w:color w:val="0000FF"/>
        </w:rPr>
      </w:pPr>
      <w:r w:rsidRPr="00916181">
        <w:tab/>
        <w:t xml:space="preserve">c. </w:t>
      </w:r>
      <w:r>
        <w:tab/>
      </w:r>
      <w:r w:rsidRPr="00FD1DF0">
        <w:rPr>
          <w:rFonts w:ascii="Doulos SIL" w:hAnsi="Doulos SIL"/>
          <w:i/>
          <w:color w:val="0000FF"/>
        </w:rPr>
        <w:t>tàgà-rá-āⁿ</w:t>
      </w:r>
      <w:r w:rsidRPr="00CB1C09">
        <w:rPr>
          <w:rFonts w:ascii="Doulos SIL" w:hAnsi="Doulos SIL"/>
          <w:i/>
          <w:color w:val="0000FF"/>
        </w:rPr>
        <w:t>=</w:t>
      </w:r>
      <w:r w:rsidRPr="00CB1C09">
        <w:rPr>
          <w:rFonts w:ascii="Doulos SIL" w:hAnsi="Doulos SIL"/>
          <w:i/>
          <w:color w:val="0000FF"/>
        </w:rPr>
        <w:sym w:font="Symbol" w:char="F0C6"/>
      </w:r>
      <w:r w:rsidRPr="00FD1DF0">
        <w:rPr>
          <w:rFonts w:ascii="Doulos SIL" w:hAnsi="Doulos SIL"/>
          <w:i/>
          <w:color w:val="0000FF"/>
        </w:rPr>
        <w:tab/>
        <w:t>[mùúⁿ</w:t>
      </w:r>
      <w:r w:rsidRPr="00FD1DF0">
        <w:rPr>
          <w:rFonts w:ascii="Doulos SIL" w:hAnsi="Doulos SIL"/>
          <w:i/>
          <w:color w:val="0000FF"/>
        </w:rPr>
        <w:tab/>
        <w:t>dù]</w:t>
      </w:r>
    </w:p>
    <w:p w14:paraId="63C4ACA3" w14:textId="77777777" w:rsidR="00BD75EE" w:rsidRPr="00916181" w:rsidRDefault="00BD75EE" w:rsidP="00BD75EE">
      <w:pPr>
        <w:tabs>
          <w:tab w:val="clear" w:pos="369"/>
          <w:tab w:val="left" w:pos="720"/>
          <w:tab w:val="left" w:pos="1080"/>
          <w:tab w:val="left" w:pos="3240"/>
          <w:tab w:val="left" w:pos="4320"/>
        </w:tabs>
      </w:pPr>
      <w:r w:rsidRPr="00916181">
        <w:tab/>
      </w:r>
      <w:r w:rsidRPr="00916181">
        <w:tab/>
        <w:t>sheep-Nom-Pl=be</w:t>
      </w:r>
      <w:r w:rsidRPr="00916181">
        <w:tab/>
        <w:t>[field</w:t>
      </w:r>
      <w:r w:rsidRPr="00916181">
        <w:tab/>
        <w:t>in]</w:t>
      </w:r>
    </w:p>
    <w:p w14:paraId="0B1FE500" w14:textId="77777777" w:rsidR="00BD75EE" w:rsidRPr="00916181" w:rsidRDefault="00BD75EE" w:rsidP="00BD75EE">
      <w:pPr>
        <w:tabs>
          <w:tab w:val="clear" w:pos="369"/>
          <w:tab w:val="left" w:pos="720"/>
          <w:tab w:val="left" w:pos="1080"/>
        </w:tabs>
      </w:pPr>
      <w:r w:rsidRPr="00916181">
        <w:tab/>
      </w:r>
      <w:r w:rsidRPr="00916181">
        <w:tab/>
        <w:t>‘The sheep are in the field.’</w:t>
      </w:r>
    </w:p>
    <w:p w14:paraId="6A1AEF45" w14:textId="77777777" w:rsidR="000874CB" w:rsidRPr="00916181" w:rsidRDefault="000874CB" w:rsidP="004E766F">
      <w:pPr>
        <w:tabs>
          <w:tab w:val="clear" w:pos="369"/>
          <w:tab w:val="left" w:pos="720"/>
          <w:tab w:val="left" w:pos="1080"/>
        </w:tabs>
      </w:pPr>
    </w:p>
    <w:p w14:paraId="55F8C7DF" w14:textId="1E263B6C" w:rsidR="000874CB" w:rsidRPr="00FD1DF0" w:rsidRDefault="000874CB" w:rsidP="00BD75EE">
      <w:pPr>
        <w:tabs>
          <w:tab w:val="clear" w:pos="369"/>
          <w:tab w:val="left" w:pos="720"/>
          <w:tab w:val="left" w:pos="1080"/>
          <w:tab w:val="left" w:pos="3420"/>
          <w:tab w:val="left" w:pos="4410"/>
        </w:tabs>
        <w:rPr>
          <w:rFonts w:ascii="Doulos SIL" w:hAnsi="Doulos SIL"/>
          <w:i/>
          <w:color w:val="0000FF"/>
        </w:rPr>
      </w:pPr>
      <w:r w:rsidRPr="00916181">
        <w:tab/>
      </w:r>
      <w:r w:rsidR="00916181">
        <w:t>d.</w:t>
      </w:r>
      <w:r w:rsidRPr="00916181">
        <w:tab/>
      </w:r>
      <w:r w:rsidRPr="00FD1DF0">
        <w:rPr>
          <w:rFonts w:ascii="Doulos SIL" w:hAnsi="Doulos SIL"/>
          <w:i/>
          <w:color w:val="0000FF"/>
        </w:rPr>
        <w:t>ɲáā-nà-áⁿ</w:t>
      </w:r>
      <w:r w:rsidRPr="00CB1C09">
        <w:rPr>
          <w:rFonts w:ascii="Doulos SIL" w:hAnsi="Doulos SIL"/>
          <w:i/>
          <w:color w:val="0000FF"/>
        </w:rPr>
        <w:t>=</w:t>
      </w:r>
      <w:r w:rsidRPr="00CB1C09">
        <w:rPr>
          <w:rFonts w:ascii="Doulos SIL" w:hAnsi="Doulos SIL"/>
          <w:i/>
          <w:color w:val="0000FF"/>
        </w:rPr>
        <w:sym w:font="Symbol" w:char="F0C6"/>
      </w:r>
      <w:r w:rsidRPr="00FD1DF0">
        <w:rPr>
          <w:rFonts w:ascii="Doulos SIL" w:hAnsi="Doulos SIL"/>
          <w:i/>
          <w:color w:val="0000FF"/>
        </w:rPr>
        <w:tab/>
        <w:t>[bíŋí</w:t>
      </w:r>
      <w:r w:rsidRPr="00FD1DF0">
        <w:rPr>
          <w:rFonts w:ascii="Doulos SIL" w:hAnsi="Doulos SIL"/>
          <w:i/>
          <w:color w:val="0000FF"/>
        </w:rPr>
        <w:tab/>
        <w:t>tɔ̀]</w:t>
      </w:r>
    </w:p>
    <w:p w14:paraId="1A6B92F0" w14:textId="62792C3B" w:rsidR="000874CB" w:rsidRPr="00916181" w:rsidRDefault="000874CB" w:rsidP="00BD75EE">
      <w:pPr>
        <w:tabs>
          <w:tab w:val="clear" w:pos="369"/>
          <w:tab w:val="left" w:pos="720"/>
          <w:tab w:val="left" w:pos="1080"/>
          <w:tab w:val="left" w:pos="3420"/>
          <w:tab w:val="left" w:pos="4410"/>
        </w:tabs>
      </w:pPr>
      <w:r w:rsidRPr="00916181">
        <w:tab/>
      </w:r>
      <w:r w:rsidRPr="00916181">
        <w:tab/>
        <w:t>woman-Nom-Pl=be</w:t>
      </w:r>
      <w:r w:rsidRPr="00916181">
        <w:tab/>
        <w:t>[granary</w:t>
      </w:r>
      <w:r w:rsidRPr="00916181">
        <w:tab/>
        <w:t>in]</w:t>
      </w:r>
    </w:p>
    <w:p w14:paraId="0E31C60A" w14:textId="0F7649BA" w:rsidR="000874CB" w:rsidRPr="00916181" w:rsidRDefault="000874CB" w:rsidP="004E766F">
      <w:pPr>
        <w:tabs>
          <w:tab w:val="clear" w:pos="369"/>
          <w:tab w:val="left" w:pos="720"/>
          <w:tab w:val="left" w:pos="1080"/>
        </w:tabs>
      </w:pPr>
      <w:r w:rsidRPr="00916181">
        <w:tab/>
      </w:r>
      <w:r w:rsidRPr="00916181">
        <w:tab/>
        <w:t>‘The women are in</w:t>
      </w:r>
      <w:r w:rsidR="00BD75EE" w:rsidRPr="00916181">
        <w:t>side</w:t>
      </w:r>
      <w:r w:rsidRPr="00916181">
        <w:t xml:space="preserve"> the granary.</w:t>
      </w:r>
    </w:p>
    <w:p w14:paraId="467028E7" w14:textId="77777777" w:rsidR="00BD75EE" w:rsidRPr="00916181" w:rsidRDefault="00BD75EE" w:rsidP="000874CB">
      <w:pPr>
        <w:tabs>
          <w:tab w:val="clear" w:pos="369"/>
          <w:tab w:val="left" w:pos="720"/>
          <w:tab w:val="left" w:pos="1080"/>
        </w:tabs>
      </w:pPr>
    </w:p>
    <w:p w14:paraId="57DE1004" w14:textId="7778B322" w:rsidR="00BD75EE" w:rsidRPr="00FD1DF0" w:rsidRDefault="00BD75EE" w:rsidP="00BD75EE">
      <w:pPr>
        <w:tabs>
          <w:tab w:val="clear" w:pos="369"/>
          <w:tab w:val="left" w:pos="720"/>
          <w:tab w:val="left" w:pos="1080"/>
          <w:tab w:val="left" w:pos="3150"/>
          <w:tab w:val="left" w:pos="4140"/>
        </w:tabs>
        <w:rPr>
          <w:rFonts w:ascii="Doulos SIL" w:hAnsi="Doulos SIL"/>
          <w:i/>
          <w:color w:val="0000FF"/>
        </w:rPr>
      </w:pPr>
      <w:r w:rsidRPr="00916181">
        <w:tab/>
      </w:r>
      <w:r w:rsidR="00916181">
        <w:t xml:space="preserve">e. </w:t>
      </w:r>
      <w:r w:rsidRPr="00916181">
        <w:tab/>
      </w:r>
      <w:r w:rsidR="00916181">
        <w:rPr>
          <w:rFonts w:ascii="Doulos SIL" w:hAnsi="Doulos SIL"/>
          <w:i/>
          <w:color w:val="0000FF"/>
        </w:rPr>
        <w:t>dìgín̄-nà-áⁿ</w:t>
      </w:r>
      <w:r w:rsidR="00916181" w:rsidRPr="00CB1C09">
        <w:rPr>
          <w:rFonts w:ascii="Doulos SIL" w:hAnsi="Doulos SIL"/>
          <w:i/>
          <w:color w:val="0000FF"/>
        </w:rPr>
        <w:t>=</w:t>
      </w:r>
      <w:r w:rsidR="00916181" w:rsidRPr="00CB1C09">
        <w:rPr>
          <w:rFonts w:ascii="Doulos SIL" w:hAnsi="Doulos SIL"/>
          <w:i/>
          <w:color w:val="0000FF"/>
        </w:rPr>
        <w:sym w:font="Symbol" w:char="F0C6"/>
      </w:r>
      <w:r w:rsidRPr="00FD1DF0">
        <w:rPr>
          <w:rFonts w:ascii="Doulos SIL" w:hAnsi="Doulos SIL"/>
          <w:i/>
          <w:color w:val="0000FF"/>
        </w:rPr>
        <w:tab/>
        <w:t>[yí</w:t>
      </w:r>
      <w:r w:rsidRPr="00FD1DF0">
        <w:rPr>
          <w:rFonts w:ascii="Doulos SIL" w:hAnsi="Doulos SIL"/>
          <w:i/>
          <w:color w:val="0000FF"/>
        </w:rPr>
        <w:tab/>
        <w:t>dù]</w:t>
      </w:r>
    </w:p>
    <w:p w14:paraId="6AF9E3C5" w14:textId="2DD1085B" w:rsidR="00BD75EE" w:rsidRPr="00916181" w:rsidRDefault="00BD75EE" w:rsidP="00BD75EE">
      <w:pPr>
        <w:tabs>
          <w:tab w:val="clear" w:pos="369"/>
          <w:tab w:val="left" w:pos="720"/>
          <w:tab w:val="left" w:pos="1080"/>
          <w:tab w:val="left" w:pos="3150"/>
          <w:tab w:val="left" w:pos="4140"/>
        </w:tabs>
      </w:pPr>
      <w:r w:rsidRPr="00916181">
        <w:tab/>
      </w:r>
      <w:r w:rsidRPr="00916181">
        <w:tab/>
        <w:t>man-Nom-Pl=be</w:t>
      </w:r>
      <w:r w:rsidRPr="00916181">
        <w:tab/>
        <w:t>[water</w:t>
      </w:r>
      <w:r w:rsidRPr="00916181">
        <w:tab/>
        <w:t>in]</w:t>
      </w:r>
    </w:p>
    <w:p w14:paraId="0E354CD4" w14:textId="1EDA6C4B" w:rsidR="00BD75EE" w:rsidRPr="00916181" w:rsidRDefault="00BD75EE" w:rsidP="000874CB">
      <w:pPr>
        <w:tabs>
          <w:tab w:val="clear" w:pos="369"/>
          <w:tab w:val="left" w:pos="720"/>
          <w:tab w:val="left" w:pos="1080"/>
        </w:tabs>
      </w:pPr>
      <w:r w:rsidRPr="00916181">
        <w:tab/>
      </w:r>
      <w:r w:rsidRPr="00916181">
        <w:tab/>
        <w:t>‘The men are in the water.’</w:t>
      </w:r>
    </w:p>
    <w:p w14:paraId="7BC9AC8B" w14:textId="77777777" w:rsidR="006A5702" w:rsidRPr="00916181" w:rsidRDefault="006A5702" w:rsidP="004E766F">
      <w:pPr>
        <w:tabs>
          <w:tab w:val="clear" w:pos="369"/>
          <w:tab w:val="left" w:pos="720"/>
          <w:tab w:val="left" w:pos="1080"/>
        </w:tabs>
      </w:pPr>
    </w:p>
    <w:p w14:paraId="02ED5979" w14:textId="7A037556" w:rsidR="006A5702" w:rsidRDefault="00BD75EE" w:rsidP="004E766F">
      <w:pPr>
        <w:tabs>
          <w:tab w:val="clear" w:pos="369"/>
          <w:tab w:val="left" w:pos="720"/>
          <w:tab w:val="left" w:pos="1080"/>
        </w:tabs>
      </w:pPr>
      <w:r>
        <w:t>Pronoun subjects also show the final H</w:t>
      </w:r>
      <w:r>
        <w:noBreakHyphen/>
        <w:t>tone.</w:t>
      </w:r>
    </w:p>
    <w:p w14:paraId="71B95ED2" w14:textId="77777777" w:rsidR="00BD75EE" w:rsidRDefault="00BD75EE" w:rsidP="004E766F">
      <w:pPr>
        <w:tabs>
          <w:tab w:val="clear" w:pos="369"/>
          <w:tab w:val="left" w:pos="720"/>
          <w:tab w:val="left" w:pos="1080"/>
        </w:tabs>
      </w:pPr>
    </w:p>
    <w:p w14:paraId="668E1CA5" w14:textId="218A922C" w:rsidR="006A5702" w:rsidRDefault="00BD75EE" w:rsidP="00916181">
      <w:pPr>
        <w:tabs>
          <w:tab w:val="clear" w:pos="369"/>
          <w:tab w:val="left" w:pos="720"/>
          <w:tab w:val="left" w:pos="1080"/>
          <w:tab w:val="left" w:pos="1890"/>
          <w:tab w:val="left" w:pos="2880"/>
          <w:tab w:val="left" w:pos="3960"/>
          <w:tab w:val="left" w:pos="5040"/>
          <w:tab w:val="left" w:pos="5850"/>
        </w:tabs>
      </w:pPr>
      <w:r>
        <w:t>(xx3</w:t>
      </w:r>
      <w:r w:rsidR="003D18E3">
        <w:t>)</w:t>
      </w:r>
      <w:r w:rsidR="003D18E3">
        <w:tab/>
      </w:r>
      <w:r w:rsidRPr="00FD1DF0">
        <w:rPr>
          <w:rFonts w:ascii="Doulos SIL" w:hAnsi="Doulos SIL"/>
          <w:i/>
          <w:color w:val="0000FF"/>
        </w:rPr>
        <w:t>má</w:t>
      </w:r>
      <w:r>
        <w:t xml:space="preserve"> / </w:t>
      </w:r>
      <w:r w:rsidRPr="00FD1DF0">
        <w:rPr>
          <w:rFonts w:ascii="Doulos SIL" w:hAnsi="Doulos SIL"/>
          <w:i/>
          <w:color w:val="0000FF"/>
        </w:rPr>
        <w:t>mùʔúⁿ</w:t>
      </w:r>
      <w:r w:rsidRPr="003D18E3">
        <w:t xml:space="preserve"> / </w:t>
      </w:r>
      <w:r w:rsidRPr="00FD1DF0">
        <w:rPr>
          <w:rFonts w:ascii="Doulos SIL" w:hAnsi="Doulos SIL"/>
          <w:i/>
          <w:color w:val="0000FF"/>
        </w:rPr>
        <w:t>àáⁿ</w:t>
      </w:r>
      <w:r w:rsidRPr="003D18E3">
        <w:t xml:space="preserve"> / </w:t>
      </w:r>
      <w:r w:rsidRPr="00FD1DF0">
        <w:rPr>
          <w:rFonts w:ascii="Doulos SIL" w:hAnsi="Doulos SIL"/>
          <w:i/>
          <w:color w:val="0000FF"/>
        </w:rPr>
        <w:t>ēéⁿ</w:t>
      </w:r>
      <w:r w:rsidRPr="003D18E3">
        <w:t xml:space="preserve"> / </w:t>
      </w:r>
      <w:r w:rsidRPr="00FD1DF0">
        <w:rPr>
          <w:rFonts w:ascii="Doulos SIL" w:hAnsi="Doulos SIL"/>
          <w:i/>
          <w:color w:val="0000FF"/>
        </w:rPr>
        <w:t>á</w:t>
      </w:r>
      <w:r w:rsidR="00916181">
        <w:rPr>
          <w:rFonts w:ascii="Doulos SIL" w:hAnsi="Doulos SIL"/>
          <w:i/>
          <w:color w:val="0000FF"/>
        </w:rPr>
        <w:tab/>
      </w:r>
      <w:r w:rsidR="00916181" w:rsidRPr="00CB1C09">
        <w:rPr>
          <w:rFonts w:ascii="Doulos SIL" w:hAnsi="Doulos SIL"/>
          <w:i/>
          <w:color w:val="0000FF"/>
        </w:rPr>
        <w:t>=</w:t>
      </w:r>
      <w:r w:rsidR="00916181" w:rsidRPr="00CB1C09">
        <w:rPr>
          <w:rFonts w:ascii="Doulos SIL" w:hAnsi="Doulos SIL"/>
          <w:i/>
          <w:color w:val="0000FF"/>
        </w:rPr>
        <w:sym w:font="Symbol" w:char="F0C6"/>
      </w:r>
      <w:r w:rsidR="006A5702" w:rsidRPr="00FD1DF0">
        <w:rPr>
          <w:rFonts w:ascii="Doulos SIL" w:hAnsi="Doulos SIL"/>
          <w:i/>
          <w:color w:val="0000FF"/>
        </w:rPr>
        <w:tab/>
      </w:r>
      <w:r w:rsidRPr="00FD1DF0">
        <w:rPr>
          <w:rFonts w:ascii="Doulos SIL" w:hAnsi="Doulos SIL"/>
          <w:i/>
          <w:color w:val="0000FF"/>
        </w:rPr>
        <w:t>[yí</w:t>
      </w:r>
      <w:r w:rsidRPr="00FD1DF0">
        <w:rPr>
          <w:rFonts w:ascii="Doulos SIL" w:hAnsi="Doulos SIL"/>
          <w:i/>
          <w:color w:val="0000FF"/>
        </w:rPr>
        <w:tab/>
        <w:t>dù]</w:t>
      </w:r>
    </w:p>
    <w:p w14:paraId="74EDCDCB" w14:textId="58827EA7" w:rsidR="006A5702" w:rsidRDefault="003D18E3" w:rsidP="00916181">
      <w:pPr>
        <w:tabs>
          <w:tab w:val="clear" w:pos="369"/>
          <w:tab w:val="left" w:pos="720"/>
          <w:tab w:val="left" w:pos="1080"/>
          <w:tab w:val="left" w:pos="1890"/>
          <w:tab w:val="left" w:pos="2880"/>
          <w:tab w:val="left" w:pos="3960"/>
          <w:tab w:val="left" w:pos="5040"/>
          <w:tab w:val="left" w:pos="5850"/>
        </w:tabs>
      </w:pPr>
      <w:r>
        <w:tab/>
      </w:r>
      <w:r w:rsidR="006A5702">
        <w:t>1Sg</w:t>
      </w:r>
      <w:r w:rsidR="00BD75EE">
        <w:t xml:space="preserve"> / 1Pl / 3Pl / 2Pl / 3SgHum</w:t>
      </w:r>
      <w:r w:rsidR="00916181">
        <w:tab/>
        <w:t>=be</w:t>
      </w:r>
      <w:r w:rsidR="006A5702">
        <w:tab/>
      </w:r>
      <w:r w:rsidR="00BD75EE">
        <w:t>[water</w:t>
      </w:r>
      <w:r w:rsidR="00BD75EE">
        <w:tab/>
        <w:t>in]</w:t>
      </w:r>
    </w:p>
    <w:p w14:paraId="61FCCC25" w14:textId="22059384" w:rsidR="006A5702" w:rsidRDefault="003D18E3" w:rsidP="006A5702">
      <w:pPr>
        <w:tabs>
          <w:tab w:val="clear" w:pos="369"/>
          <w:tab w:val="left" w:pos="720"/>
          <w:tab w:val="left" w:pos="1080"/>
        </w:tabs>
      </w:pPr>
      <w:r>
        <w:tab/>
      </w:r>
      <w:r w:rsidR="006A5702">
        <w:t>‘I am</w:t>
      </w:r>
      <w:r w:rsidR="00BD75EE">
        <w:t>/we are</w:t>
      </w:r>
      <w:r>
        <w:t>/they are/you-Pl are/he-or-she is</w:t>
      </w:r>
      <w:r w:rsidR="006A5702">
        <w:t xml:space="preserve"> in the field.’</w:t>
      </w:r>
    </w:p>
    <w:p w14:paraId="4AF8F35D" w14:textId="2CA57BF8" w:rsidR="003D18E3" w:rsidRDefault="003D18E3" w:rsidP="006A5702">
      <w:pPr>
        <w:tabs>
          <w:tab w:val="clear" w:pos="369"/>
          <w:tab w:val="left" w:pos="720"/>
          <w:tab w:val="left" w:pos="1080"/>
        </w:tabs>
      </w:pPr>
      <w:r>
        <w:tab/>
        <w:t xml:space="preserve">(&lt; </w:t>
      </w:r>
      <w:r w:rsidRPr="00FD1DF0">
        <w:rPr>
          <w:rFonts w:ascii="Doulos SIL" w:hAnsi="Doulos SIL"/>
          <w:i/>
          <w:color w:val="0000FF"/>
        </w:rPr>
        <w:t>mā</w:t>
      </w:r>
      <w:r>
        <w:t xml:space="preserve"> / </w:t>
      </w:r>
      <w:r w:rsidRPr="00FD1DF0">
        <w:rPr>
          <w:rFonts w:ascii="Doulos SIL" w:hAnsi="Doulos SIL"/>
          <w:i/>
          <w:color w:val="0000FF"/>
        </w:rPr>
        <w:t>mùʔùⁿ</w:t>
      </w:r>
      <w:r>
        <w:t xml:space="preserve"> / </w:t>
      </w:r>
      <w:r w:rsidRPr="00FD1DF0">
        <w:rPr>
          <w:rFonts w:ascii="Doulos SIL" w:hAnsi="Doulos SIL"/>
          <w:i/>
          <w:color w:val="0000FF"/>
        </w:rPr>
        <w:t>ààⁿ</w:t>
      </w:r>
      <w:r>
        <w:t xml:space="preserve"> / </w:t>
      </w:r>
      <w:r w:rsidRPr="00FD1DF0">
        <w:rPr>
          <w:rFonts w:ascii="Doulos SIL" w:hAnsi="Doulos SIL"/>
          <w:i/>
          <w:color w:val="0000FF"/>
        </w:rPr>
        <w:t>ēēⁿ</w:t>
      </w:r>
      <w:r>
        <w:t xml:space="preserve"> / </w:t>
      </w:r>
      <w:r w:rsidRPr="00FD1DF0">
        <w:rPr>
          <w:rFonts w:ascii="Doulos SIL" w:hAnsi="Doulos SIL"/>
          <w:i/>
          <w:color w:val="0000FF"/>
        </w:rPr>
        <w:t>à</w:t>
      </w:r>
      <w:r>
        <w:t xml:space="preserve"> )</w:t>
      </w:r>
    </w:p>
    <w:p w14:paraId="359B5B6F" w14:textId="65B2E1B4" w:rsidR="004E766F" w:rsidRDefault="004E766F" w:rsidP="003D18E3">
      <w:pPr>
        <w:tabs>
          <w:tab w:val="clear" w:pos="369"/>
          <w:tab w:val="left" w:pos="720"/>
          <w:tab w:val="left" w:pos="1080"/>
        </w:tabs>
      </w:pPr>
    </w:p>
    <w:p w14:paraId="291BEF01" w14:textId="77777777" w:rsidR="004E766F" w:rsidRPr="004E766F" w:rsidRDefault="004E766F" w:rsidP="004E766F"/>
    <w:p w14:paraId="4CFB0AFD" w14:textId="60C74FCC" w:rsidR="00DD2125" w:rsidRDefault="00DD2125" w:rsidP="00DD2125">
      <w:pPr>
        <w:pStyle w:val="Heading4"/>
        <w:numPr>
          <w:ilvl w:val="3"/>
          <w:numId w:val="1"/>
        </w:numPr>
        <w:tabs>
          <w:tab w:val="clear" w:pos="1080"/>
          <w:tab w:val="num" w:pos="864"/>
        </w:tabs>
        <w:ind w:left="864" w:hanging="864"/>
      </w:pPr>
      <w:r>
        <w:t xml:space="preserve"> </w:t>
      </w:r>
      <w:bookmarkStart w:id="1571" w:name="_Toc337412172"/>
      <w:bookmarkEnd w:id="1565"/>
      <w:bookmarkEnd w:id="1566"/>
      <w:bookmarkEnd w:id="1567"/>
      <w:bookmarkEnd w:id="1568"/>
      <w:bookmarkEnd w:id="1569"/>
      <w:bookmarkEnd w:id="1570"/>
      <w:r w:rsidR="004E766F">
        <w:t>Negative ‘X is not present/X is abent (somewhere)’</w:t>
      </w:r>
      <w:bookmarkEnd w:id="1571"/>
    </w:p>
    <w:p w14:paraId="302A9FF1" w14:textId="57422D1D" w:rsidR="004E766F" w:rsidRDefault="003D18E3" w:rsidP="004E766F">
      <w:r>
        <w:t xml:space="preserve">The positive ‘X is present (somewhere)’ (preceding section) is negated by adding negative enclitic =rē (or nasalized </w:t>
      </w:r>
      <w:r w:rsidRPr="00FD1DF0">
        <w:rPr>
          <w:rFonts w:ascii="Doulos SIL" w:hAnsi="Doulos SIL"/>
          <w:i/>
          <w:color w:val="0000FF"/>
        </w:rPr>
        <w:t>=nē</w:t>
      </w:r>
      <w:r>
        <w:t> ) to the locational expression (i.e. clause-finally).</w:t>
      </w:r>
    </w:p>
    <w:p w14:paraId="62A2DE80" w14:textId="77777777" w:rsidR="003D18E3" w:rsidRDefault="003D18E3" w:rsidP="004E766F"/>
    <w:p w14:paraId="7CF47E57" w14:textId="2141BF76" w:rsidR="004E766F" w:rsidRDefault="004E766F" w:rsidP="00916181">
      <w:pPr>
        <w:tabs>
          <w:tab w:val="clear" w:pos="369"/>
          <w:tab w:val="left" w:pos="720"/>
          <w:tab w:val="left" w:pos="1080"/>
          <w:tab w:val="left" w:pos="2250"/>
          <w:tab w:val="left" w:pos="3420"/>
        </w:tabs>
      </w:pPr>
      <w:r>
        <w:t>(xx1)</w:t>
      </w:r>
      <w:r>
        <w:tab/>
        <w:t>a.</w:t>
      </w:r>
      <w:r>
        <w:tab/>
      </w:r>
      <w:r w:rsidR="003D18E3" w:rsidRPr="00FD1DF0">
        <w:rPr>
          <w:rFonts w:ascii="Doulos SIL" w:hAnsi="Doulos SIL"/>
          <w:i/>
          <w:color w:val="0000FF"/>
        </w:rPr>
        <w:t>á</w:t>
      </w:r>
      <w:r w:rsidR="00916181" w:rsidRPr="00CB1C09">
        <w:rPr>
          <w:rFonts w:ascii="Doulos SIL" w:hAnsi="Doulos SIL"/>
          <w:i/>
          <w:color w:val="0000FF"/>
        </w:rPr>
        <w:t>=</w:t>
      </w:r>
      <w:r w:rsidR="00916181" w:rsidRPr="00CB1C09">
        <w:rPr>
          <w:rFonts w:ascii="Doulos SIL" w:hAnsi="Doulos SIL"/>
          <w:i/>
          <w:color w:val="0000FF"/>
        </w:rPr>
        <w:sym w:font="Symbol" w:char="F0C6"/>
      </w:r>
      <w:r w:rsidRPr="00FD1DF0">
        <w:rPr>
          <w:rFonts w:ascii="Doulos SIL" w:hAnsi="Doulos SIL"/>
          <w:i/>
          <w:color w:val="0000FF"/>
        </w:rPr>
        <w:tab/>
      </w:r>
      <w:r w:rsidR="003D18E3" w:rsidRPr="00FD1DF0">
        <w:rPr>
          <w:rFonts w:ascii="Doulos SIL" w:hAnsi="Doulos SIL"/>
          <w:i/>
          <w:color w:val="0000FF"/>
        </w:rPr>
        <w:t>[</w:t>
      </w:r>
      <w:r w:rsidRPr="00FD1DF0">
        <w:rPr>
          <w:rFonts w:ascii="Doulos SIL" w:hAnsi="Doulos SIL"/>
          <w:i/>
          <w:color w:val="0000FF"/>
        </w:rPr>
        <w:t>mùúⁿ</w:t>
      </w:r>
      <w:r w:rsidRPr="00FD1DF0">
        <w:rPr>
          <w:rFonts w:ascii="Doulos SIL" w:hAnsi="Doulos SIL"/>
          <w:i/>
          <w:color w:val="0000FF"/>
        </w:rPr>
        <w:tab/>
        <w:t>dù</w:t>
      </w:r>
      <w:r w:rsidR="003D18E3" w:rsidRPr="00FD1DF0">
        <w:rPr>
          <w:rFonts w:ascii="Doulos SIL" w:hAnsi="Doulos SIL"/>
          <w:i/>
          <w:color w:val="0000FF"/>
        </w:rPr>
        <w:t>]</w:t>
      </w:r>
      <w:r w:rsidR="006A5702" w:rsidRPr="00FD1DF0">
        <w:rPr>
          <w:rFonts w:ascii="Doulos SIL" w:hAnsi="Doulos SIL"/>
          <w:i/>
          <w:color w:val="0000FF"/>
        </w:rPr>
        <w:t>=rē</w:t>
      </w:r>
    </w:p>
    <w:p w14:paraId="4A9FBD13" w14:textId="20E4008A" w:rsidR="004E766F" w:rsidRDefault="003D18E3" w:rsidP="00916181">
      <w:pPr>
        <w:tabs>
          <w:tab w:val="clear" w:pos="369"/>
          <w:tab w:val="left" w:pos="720"/>
          <w:tab w:val="left" w:pos="1080"/>
          <w:tab w:val="left" w:pos="2250"/>
          <w:tab w:val="left" w:pos="3420"/>
        </w:tabs>
      </w:pPr>
      <w:r>
        <w:tab/>
      </w:r>
      <w:r>
        <w:tab/>
        <w:t>3</w:t>
      </w:r>
      <w:r w:rsidR="004E766F">
        <w:t>Sg</w:t>
      </w:r>
      <w:r w:rsidR="00916181">
        <w:t>=be</w:t>
      </w:r>
      <w:r w:rsidR="004E766F">
        <w:tab/>
      </w:r>
      <w:r>
        <w:t>[</w:t>
      </w:r>
      <w:r w:rsidR="004E766F">
        <w:t>field</w:t>
      </w:r>
      <w:r w:rsidR="004E766F">
        <w:tab/>
        <w:t>Loc</w:t>
      </w:r>
      <w:r>
        <w:t>]</w:t>
      </w:r>
      <w:r w:rsidR="006A5702">
        <w:t>=Neg</w:t>
      </w:r>
    </w:p>
    <w:p w14:paraId="6D256A46" w14:textId="08A0DE38" w:rsidR="004E766F" w:rsidRDefault="003D18E3" w:rsidP="004E766F">
      <w:pPr>
        <w:tabs>
          <w:tab w:val="clear" w:pos="369"/>
          <w:tab w:val="left" w:pos="720"/>
          <w:tab w:val="left" w:pos="1080"/>
        </w:tabs>
      </w:pPr>
      <w:r>
        <w:tab/>
      </w:r>
      <w:r>
        <w:tab/>
        <w:t>‘He/She</w:t>
      </w:r>
      <w:r w:rsidR="004E766F">
        <w:t xml:space="preserve"> </w:t>
      </w:r>
      <w:r>
        <w:t>is</w:t>
      </w:r>
      <w:r w:rsidR="004E766F">
        <w:t xml:space="preserve"> </w:t>
      </w:r>
      <w:r w:rsidR="006A5702">
        <w:t xml:space="preserve">not </w:t>
      </w:r>
      <w:r w:rsidR="004E766F">
        <w:t>in the field.’</w:t>
      </w:r>
      <w:r>
        <w:t xml:space="preserve"> (&lt; </w:t>
      </w:r>
      <w:r w:rsidRPr="00FD1DF0">
        <w:rPr>
          <w:rFonts w:ascii="Doulos SIL" w:hAnsi="Doulos SIL"/>
          <w:i/>
          <w:color w:val="0000FF"/>
        </w:rPr>
        <w:t>à</w:t>
      </w:r>
      <w:r>
        <w:t xml:space="preserve"> )</w:t>
      </w:r>
    </w:p>
    <w:p w14:paraId="1E79C1A5" w14:textId="77777777" w:rsidR="003D18E3" w:rsidRDefault="003D18E3" w:rsidP="004E766F">
      <w:pPr>
        <w:tabs>
          <w:tab w:val="clear" w:pos="369"/>
          <w:tab w:val="left" w:pos="720"/>
          <w:tab w:val="left" w:pos="1080"/>
        </w:tabs>
      </w:pPr>
    </w:p>
    <w:p w14:paraId="40068C5E" w14:textId="6BA3C2F5" w:rsidR="003D18E3" w:rsidRDefault="003D18E3" w:rsidP="003D18E3">
      <w:pPr>
        <w:tabs>
          <w:tab w:val="clear" w:pos="369"/>
          <w:tab w:val="left" w:pos="720"/>
          <w:tab w:val="left" w:pos="1080"/>
          <w:tab w:val="left" w:pos="2160"/>
        </w:tabs>
      </w:pPr>
      <w:r>
        <w:tab/>
        <w:t>b.</w:t>
      </w:r>
      <w:r>
        <w:tab/>
      </w:r>
      <w:r w:rsidRPr="00FD1DF0">
        <w:rPr>
          <w:rFonts w:ascii="Doulos SIL" w:hAnsi="Doulos SIL"/>
          <w:i/>
          <w:color w:val="0000FF"/>
        </w:rPr>
        <w:t>zàkí=ń</w:t>
      </w:r>
      <w:r w:rsidRPr="00FD1DF0">
        <w:rPr>
          <w:rFonts w:ascii="Doulos SIL" w:hAnsi="Doulos SIL"/>
          <w:i/>
          <w:color w:val="0000FF"/>
        </w:rPr>
        <w:tab/>
        <w:t>nàà=nē</w:t>
      </w:r>
    </w:p>
    <w:p w14:paraId="4F7B87D4" w14:textId="77777777" w:rsidR="003D18E3" w:rsidRDefault="003D18E3" w:rsidP="003D18E3">
      <w:pPr>
        <w:tabs>
          <w:tab w:val="clear" w:pos="369"/>
          <w:tab w:val="left" w:pos="720"/>
          <w:tab w:val="left" w:pos="1080"/>
          <w:tab w:val="left" w:pos="2160"/>
        </w:tabs>
      </w:pPr>
      <w:r>
        <w:tab/>
      </w:r>
      <w:r>
        <w:tab/>
        <w:t>Z=be</w:t>
      </w:r>
      <w:r>
        <w:tab/>
        <w:t>here=Neg</w:t>
      </w:r>
    </w:p>
    <w:p w14:paraId="20C9A4DA" w14:textId="10D35BEB" w:rsidR="003D18E3" w:rsidRDefault="003D18E3" w:rsidP="004E766F">
      <w:pPr>
        <w:tabs>
          <w:tab w:val="clear" w:pos="369"/>
          <w:tab w:val="left" w:pos="720"/>
          <w:tab w:val="left" w:pos="1080"/>
        </w:tabs>
      </w:pPr>
      <w:r>
        <w:tab/>
      </w:r>
      <w:r>
        <w:tab/>
        <w:t>‘Zaki is not here.’</w:t>
      </w:r>
      <w:r>
        <w:tab/>
      </w:r>
    </w:p>
    <w:p w14:paraId="24780987" w14:textId="77777777" w:rsidR="003D18E3" w:rsidRDefault="003D18E3" w:rsidP="004E766F">
      <w:pPr>
        <w:tabs>
          <w:tab w:val="clear" w:pos="369"/>
          <w:tab w:val="left" w:pos="720"/>
          <w:tab w:val="left" w:pos="1080"/>
        </w:tabs>
      </w:pPr>
    </w:p>
    <w:p w14:paraId="5534BA1C" w14:textId="35E0D7FF" w:rsidR="003D18E3" w:rsidRDefault="003D18E3" w:rsidP="003D18E3">
      <w:pPr>
        <w:tabs>
          <w:tab w:val="clear" w:pos="369"/>
          <w:tab w:val="left" w:pos="720"/>
          <w:tab w:val="left" w:pos="1080"/>
          <w:tab w:val="left" w:pos="2430"/>
        </w:tabs>
      </w:pPr>
      <w:r>
        <w:tab/>
        <w:t>c.</w:t>
      </w:r>
      <w:r>
        <w:tab/>
      </w:r>
      <w:r w:rsidRPr="00FD1DF0">
        <w:rPr>
          <w:rFonts w:ascii="Doulos SIL" w:hAnsi="Doulos SIL"/>
          <w:i/>
          <w:color w:val="0000FF"/>
        </w:rPr>
        <w:t>zàkí=ń</w:t>
      </w:r>
      <w:r w:rsidRPr="00FD1DF0">
        <w:rPr>
          <w:rFonts w:ascii="Doulos SIL" w:hAnsi="Doulos SIL"/>
          <w:i/>
          <w:color w:val="0000FF"/>
        </w:rPr>
        <w:tab/>
        <w:t>dè= rē</w:t>
      </w:r>
    </w:p>
    <w:p w14:paraId="62D4B95C" w14:textId="0DCB17B3" w:rsidR="003D18E3" w:rsidRDefault="003D18E3" w:rsidP="003D18E3">
      <w:pPr>
        <w:tabs>
          <w:tab w:val="clear" w:pos="369"/>
          <w:tab w:val="left" w:pos="720"/>
          <w:tab w:val="left" w:pos="1080"/>
          <w:tab w:val="left" w:pos="2430"/>
        </w:tabs>
      </w:pPr>
      <w:r>
        <w:tab/>
      </w:r>
      <w:r>
        <w:tab/>
        <w:t>Z=be</w:t>
      </w:r>
      <w:r>
        <w:tab/>
      </w:r>
      <w:r w:rsidRPr="000874CB">
        <w:rPr>
          <w:highlight w:val="yellow"/>
        </w:rPr>
        <w:t>there.Def</w:t>
      </w:r>
      <w:r>
        <w:t>=Neg</w:t>
      </w:r>
    </w:p>
    <w:p w14:paraId="15D7DB90" w14:textId="0B1DDEEB" w:rsidR="003D18E3" w:rsidRDefault="003D18E3" w:rsidP="003D18E3">
      <w:pPr>
        <w:tabs>
          <w:tab w:val="clear" w:pos="369"/>
          <w:tab w:val="left" w:pos="720"/>
          <w:tab w:val="left" w:pos="1080"/>
        </w:tabs>
      </w:pPr>
      <w:r>
        <w:tab/>
      </w:r>
      <w:r>
        <w:tab/>
        <w:t>‘Zaki is absent (from here/there).’</w:t>
      </w:r>
    </w:p>
    <w:p w14:paraId="2C124D85" w14:textId="77777777" w:rsidR="003D18E3" w:rsidRDefault="003D18E3" w:rsidP="004E766F">
      <w:pPr>
        <w:tabs>
          <w:tab w:val="clear" w:pos="369"/>
          <w:tab w:val="left" w:pos="720"/>
          <w:tab w:val="left" w:pos="1080"/>
        </w:tabs>
      </w:pPr>
    </w:p>
    <w:p w14:paraId="0E794E5E" w14:textId="77777777" w:rsidR="00916181" w:rsidRPr="003D18E3" w:rsidRDefault="00916181" w:rsidP="004E766F">
      <w:pPr>
        <w:tabs>
          <w:tab w:val="clear" w:pos="369"/>
          <w:tab w:val="left" w:pos="720"/>
          <w:tab w:val="left" w:pos="1080"/>
        </w:tabs>
      </w:pPr>
    </w:p>
    <w:p w14:paraId="5388AE20" w14:textId="457A84DE" w:rsidR="00916181" w:rsidRDefault="00916181" w:rsidP="00916181">
      <w:pPr>
        <w:pStyle w:val="Heading4"/>
        <w:numPr>
          <w:ilvl w:val="3"/>
          <w:numId w:val="1"/>
        </w:numPr>
        <w:tabs>
          <w:tab w:val="clear" w:pos="1080"/>
          <w:tab w:val="num" w:pos="864"/>
        </w:tabs>
        <w:ind w:left="864" w:hanging="864"/>
      </w:pPr>
      <w:bookmarkStart w:id="1572" w:name="_Toc337412173"/>
      <w:r>
        <w:lastRenderedPageBreak/>
        <w:t>Past-time forms of ‘X is present (somewhere)’ (</w:t>
      </w:r>
      <w:r w:rsidRPr="00CB1C09">
        <w:rPr>
          <w:rFonts w:ascii="Doulos SIL" w:hAnsi="Doulos SIL"/>
          <w:i/>
          <w:color w:val="0000FF"/>
        </w:rPr>
        <w:t>cè</w:t>
      </w:r>
      <w:r>
        <w:t xml:space="preserve"> )</w:t>
      </w:r>
      <w:bookmarkEnd w:id="1572"/>
    </w:p>
    <w:p w14:paraId="35FB18D5" w14:textId="048CBF7C" w:rsidR="004E766F" w:rsidRDefault="00916181" w:rsidP="004E766F">
      <w:r>
        <w:t xml:space="preserve">The past morpheme </w:t>
      </w:r>
      <w:r w:rsidRPr="00CB1C09">
        <w:rPr>
          <w:rFonts w:ascii="Doulos SIL" w:hAnsi="Doulos SIL"/>
          <w:i/>
          <w:color w:val="0000FF"/>
        </w:rPr>
        <w:t>cè</w:t>
      </w:r>
      <w:r>
        <w:t xml:space="preserve"> follows the subject plus ‘be’ enclitic.</w:t>
      </w:r>
    </w:p>
    <w:p w14:paraId="36F81B3B" w14:textId="77777777" w:rsidR="00916181" w:rsidRDefault="00916181" w:rsidP="004E766F"/>
    <w:p w14:paraId="7C352CA4" w14:textId="1585AD80" w:rsidR="00916181" w:rsidRDefault="00916181" w:rsidP="00916181">
      <w:pPr>
        <w:tabs>
          <w:tab w:val="clear" w:pos="369"/>
          <w:tab w:val="left" w:pos="720"/>
          <w:tab w:val="left" w:pos="1080"/>
          <w:tab w:val="left" w:pos="2250"/>
          <w:tab w:val="left" w:pos="3420"/>
        </w:tabs>
      </w:pPr>
      <w:r>
        <w:t>(xx1)</w:t>
      </w:r>
      <w:r>
        <w:tab/>
        <w:t>a.</w:t>
      </w:r>
      <w:r>
        <w:tab/>
      </w:r>
      <w:r w:rsidRPr="00FD1DF0">
        <w:rPr>
          <w:rFonts w:ascii="Doulos SIL" w:hAnsi="Doulos SIL"/>
          <w:i/>
          <w:color w:val="0000FF"/>
        </w:rPr>
        <w:t>á</w:t>
      </w:r>
      <w:r w:rsidRPr="00CB1C09">
        <w:rPr>
          <w:rFonts w:ascii="Doulos SIL" w:hAnsi="Doulos SIL"/>
          <w:i/>
          <w:color w:val="0000FF"/>
        </w:rPr>
        <w:t>=</w:t>
      </w:r>
      <w:r w:rsidRPr="00CB1C09">
        <w:rPr>
          <w:rFonts w:ascii="Doulos SIL" w:hAnsi="Doulos SIL"/>
          <w:i/>
          <w:color w:val="0000FF"/>
        </w:rPr>
        <w:sym w:font="Symbol" w:char="F0C6"/>
      </w:r>
      <w:r w:rsidRPr="00FD1DF0">
        <w:rPr>
          <w:rFonts w:ascii="Doulos SIL" w:hAnsi="Doulos SIL"/>
          <w:i/>
          <w:color w:val="0000FF"/>
        </w:rPr>
        <w:tab/>
      </w:r>
      <w:r>
        <w:rPr>
          <w:rFonts w:ascii="Doulos SIL" w:hAnsi="Doulos SIL"/>
          <w:i/>
          <w:color w:val="0000FF"/>
        </w:rPr>
        <w:t>cè</w:t>
      </w:r>
      <w:r>
        <w:rPr>
          <w:rFonts w:ascii="Doulos SIL" w:hAnsi="Doulos SIL"/>
          <w:i/>
          <w:color w:val="0000FF"/>
        </w:rPr>
        <w:tab/>
      </w:r>
      <w:r w:rsidRPr="00FD1DF0">
        <w:rPr>
          <w:rFonts w:ascii="Doulos SIL" w:hAnsi="Doulos SIL"/>
          <w:i/>
          <w:color w:val="0000FF"/>
        </w:rPr>
        <w:t>[mùúⁿ</w:t>
      </w:r>
      <w:r w:rsidRPr="00FD1DF0">
        <w:rPr>
          <w:rFonts w:ascii="Doulos SIL" w:hAnsi="Doulos SIL"/>
          <w:i/>
          <w:color w:val="0000FF"/>
        </w:rPr>
        <w:tab/>
        <w:t>dù]</w:t>
      </w:r>
    </w:p>
    <w:p w14:paraId="1EFE86F1" w14:textId="26CE5083" w:rsidR="00916181" w:rsidRDefault="00916181" w:rsidP="00916181">
      <w:pPr>
        <w:tabs>
          <w:tab w:val="clear" w:pos="369"/>
          <w:tab w:val="left" w:pos="720"/>
          <w:tab w:val="left" w:pos="1080"/>
          <w:tab w:val="left" w:pos="2250"/>
          <w:tab w:val="left" w:pos="3420"/>
        </w:tabs>
      </w:pPr>
      <w:r>
        <w:tab/>
      </w:r>
      <w:r>
        <w:tab/>
        <w:t>3Sg=be</w:t>
      </w:r>
      <w:r>
        <w:tab/>
        <w:t>Past</w:t>
      </w:r>
      <w:r>
        <w:tab/>
        <w:t>[field</w:t>
      </w:r>
      <w:r>
        <w:tab/>
        <w:t>Loc]</w:t>
      </w:r>
    </w:p>
    <w:p w14:paraId="53F3838F" w14:textId="400AFA36" w:rsidR="00916181" w:rsidRPr="00916181" w:rsidRDefault="00916181" w:rsidP="00916181">
      <w:pPr>
        <w:tabs>
          <w:tab w:val="clear" w:pos="369"/>
          <w:tab w:val="left" w:pos="720"/>
          <w:tab w:val="left" w:pos="1080"/>
        </w:tabs>
      </w:pPr>
      <w:r>
        <w:tab/>
      </w:r>
      <w:r>
        <w:tab/>
        <w:t xml:space="preserve">‘He/She was in the field.’ (&lt; </w:t>
      </w:r>
      <w:r w:rsidRPr="00FD1DF0">
        <w:rPr>
          <w:rFonts w:ascii="Doulos SIL" w:hAnsi="Doulos SIL"/>
          <w:i/>
          <w:color w:val="0000FF"/>
        </w:rPr>
        <w:t>à</w:t>
      </w:r>
      <w:r>
        <w:t xml:space="preserve"> )</w:t>
      </w:r>
    </w:p>
    <w:p w14:paraId="710B6F0C" w14:textId="77777777" w:rsidR="00916181" w:rsidRDefault="00916181" w:rsidP="00916181">
      <w:pPr>
        <w:tabs>
          <w:tab w:val="clear" w:pos="369"/>
          <w:tab w:val="left" w:pos="720"/>
          <w:tab w:val="left" w:pos="1080"/>
          <w:tab w:val="left" w:pos="1890"/>
          <w:tab w:val="left" w:pos="2880"/>
        </w:tabs>
      </w:pPr>
    </w:p>
    <w:p w14:paraId="09A4C7FE" w14:textId="1047E031" w:rsidR="00916181" w:rsidRDefault="00916181" w:rsidP="00916181">
      <w:pPr>
        <w:tabs>
          <w:tab w:val="clear" w:pos="369"/>
          <w:tab w:val="left" w:pos="720"/>
          <w:tab w:val="left" w:pos="1080"/>
          <w:tab w:val="left" w:pos="2160"/>
          <w:tab w:val="left" w:pos="3420"/>
          <w:tab w:val="left" w:pos="4410"/>
        </w:tabs>
      </w:pPr>
      <w:r>
        <w:tab/>
        <w:t>b.</w:t>
      </w:r>
      <w:r>
        <w:tab/>
      </w:r>
      <w:r w:rsidRPr="00FD1DF0">
        <w:rPr>
          <w:rFonts w:ascii="Doulos SIL" w:hAnsi="Doulos SIL"/>
          <w:i/>
          <w:color w:val="0000FF"/>
        </w:rPr>
        <w:t>á</w:t>
      </w:r>
      <w:r w:rsidRPr="00CB1C09">
        <w:rPr>
          <w:rFonts w:ascii="Doulos SIL" w:hAnsi="Doulos SIL"/>
          <w:i/>
          <w:color w:val="0000FF"/>
        </w:rPr>
        <w:t>=</w:t>
      </w:r>
      <w:r w:rsidRPr="00CB1C09">
        <w:rPr>
          <w:rFonts w:ascii="Doulos SIL" w:hAnsi="Doulos SIL"/>
          <w:i/>
          <w:color w:val="0000FF"/>
        </w:rPr>
        <w:sym w:font="Symbol" w:char="F0C6"/>
      </w:r>
      <w:r w:rsidRPr="00FD1DF0">
        <w:rPr>
          <w:rFonts w:ascii="Doulos SIL" w:hAnsi="Doulos SIL"/>
          <w:i/>
          <w:color w:val="0000FF"/>
        </w:rPr>
        <w:tab/>
      </w:r>
      <w:r>
        <w:rPr>
          <w:rFonts w:ascii="Doulos SIL" w:hAnsi="Doulos SIL"/>
          <w:i/>
          <w:color w:val="0000FF"/>
        </w:rPr>
        <w:t>cè</w:t>
      </w:r>
      <w:r w:rsidRPr="00FD1DF0">
        <w:rPr>
          <w:rFonts w:ascii="Doulos SIL" w:hAnsi="Doulos SIL"/>
          <w:i/>
          <w:color w:val="0000FF"/>
        </w:rPr>
        <w:tab/>
        <w:t>[mùúⁿ</w:t>
      </w:r>
      <w:r w:rsidRPr="00FD1DF0">
        <w:rPr>
          <w:rFonts w:ascii="Doulos SIL" w:hAnsi="Doulos SIL"/>
          <w:i/>
          <w:color w:val="0000FF"/>
        </w:rPr>
        <w:tab/>
        <w:t>dù]=rē</w:t>
      </w:r>
      <w:r>
        <w:rPr>
          <w:rFonts w:ascii="Doulos SIL" w:hAnsi="Doulos SIL"/>
          <w:i/>
          <w:color w:val="0000FF"/>
        </w:rPr>
        <w:t>ʔ</w:t>
      </w:r>
    </w:p>
    <w:p w14:paraId="119911E6" w14:textId="44EB41CB" w:rsidR="00916181" w:rsidRDefault="00916181" w:rsidP="00916181">
      <w:pPr>
        <w:tabs>
          <w:tab w:val="clear" w:pos="369"/>
          <w:tab w:val="left" w:pos="720"/>
          <w:tab w:val="left" w:pos="1080"/>
          <w:tab w:val="left" w:pos="2160"/>
          <w:tab w:val="left" w:pos="3420"/>
          <w:tab w:val="left" w:pos="4410"/>
        </w:tabs>
      </w:pPr>
      <w:r>
        <w:tab/>
      </w:r>
      <w:r>
        <w:tab/>
        <w:t>3Sg=be</w:t>
      </w:r>
      <w:r>
        <w:tab/>
        <w:t>Past</w:t>
      </w:r>
      <w:r>
        <w:tab/>
        <w:t>[field</w:t>
      </w:r>
      <w:r>
        <w:tab/>
        <w:t>Loc]=Neg</w:t>
      </w:r>
    </w:p>
    <w:p w14:paraId="385067FE" w14:textId="63AAF625" w:rsidR="00916181" w:rsidRDefault="00916181" w:rsidP="00916181">
      <w:pPr>
        <w:tabs>
          <w:tab w:val="clear" w:pos="369"/>
          <w:tab w:val="left" w:pos="720"/>
          <w:tab w:val="left" w:pos="1080"/>
        </w:tabs>
      </w:pPr>
      <w:r>
        <w:tab/>
      </w:r>
      <w:r>
        <w:tab/>
        <w:t xml:space="preserve">‘He/She was not in the field.’ (&lt; </w:t>
      </w:r>
      <w:r w:rsidRPr="00FD1DF0">
        <w:rPr>
          <w:rFonts w:ascii="Doulos SIL" w:hAnsi="Doulos SIL"/>
          <w:i/>
          <w:color w:val="0000FF"/>
        </w:rPr>
        <w:t>à</w:t>
      </w:r>
      <w:r>
        <w:t xml:space="preserve"> )</w:t>
      </w:r>
    </w:p>
    <w:p w14:paraId="5F20D553" w14:textId="77777777" w:rsidR="00916181" w:rsidRDefault="00916181" w:rsidP="004E766F"/>
    <w:p w14:paraId="6E46B1B2" w14:textId="77777777" w:rsidR="004E766F" w:rsidRPr="004E766F" w:rsidRDefault="004E766F" w:rsidP="004E766F"/>
    <w:p w14:paraId="55E16274" w14:textId="77777777" w:rsidR="00DD2125" w:rsidRPr="001936B6" w:rsidRDefault="00DD2125" w:rsidP="00DD2125">
      <w:pPr>
        <w:pStyle w:val="Heading3"/>
        <w:numPr>
          <w:ilvl w:val="2"/>
          <w:numId w:val="1"/>
        </w:numPr>
      </w:pPr>
      <w:bookmarkStart w:id="1573" w:name="_Toc167069792"/>
      <w:bookmarkStart w:id="1574" w:name="_Toc337412174"/>
      <w:r w:rsidRPr="001936B6">
        <w:t>Other stative locational and positional quasi-verbs</w:t>
      </w:r>
      <w:bookmarkEnd w:id="1573"/>
      <w:bookmarkEnd w:id="1574"/>
    </w:p>
    <w:p w14:paraId="428ACE1D" w14:textId="77777777" w:rsidR="00DD2125" w:rsidRDefault="00DD2125" w:rsidP="00DD2125">
      <w:pPr>
        <w:pStyle w:val="Heading4"/>
        <w:numPr>
          <w:ilvl w:val="3"/>
          <w:numId w:val="1"/>
        </w:numPr>
      </w:pPr>
      <w:bookmarkStart w:id="1575" w:name="_Toc167069793"/>
      <w:bookmarkStart w:id="1576" w:name="_Toc337412175"/>
      <w:r>
        <w:t>Other stative locational quasi-verbs (‘be in/on’)</w:t>
      </w:r>
      <w:bookmarkEnd w:id="1575"/>
      <w:bookmarkEnd w:id="1576"/>
    </w:p>
    <w:p w14:paraId="6211FD6F" w14:textId="77777777" w:rsidR="00DD2125" w:rsidRDefault="00DD2125" w:rsidP="00DD2125">
      <w:pPr>
        <w:pStyle w:val="Heading4"/>
        <w:numPr>
          <w:ilvl w:val="3"/>
          <w:numId w:val="1"/>
        </w:numPr>
      </w:pPr>
      <w:bookmarkStart w:id="1577" w:name="_Toc167069794"/>
      <w:bookmarkStart w:id="1578" w:name="_Toc337412176"/>
      <w:r w:rsidRPr="00FD1DF0">
        <w:t xml:space="preserve">Stative stance/position </w:t>
      </w:r>
      <w:r>
        <w:t>quasi-verbs</w:t>
      </w:r>
      <w:bookmarkEnd w:id="1577"/>
      <w:bookmarkEnd w:id="1578"/>
    </w:p>
    <w:p w14:paraId="67346F6D" w14:textId="77777777" w:rsidR="00DD2125" w:rsidRDefault="00DD2125" w:rsidP="00DD2125">
      <w:pPr>
        <w:pStyle w:val="Heading3"/>
        <w:numPr>
          <w:ilvl w:val="2"/>
          <w:numId w:val="1"/>
        </w:numPr>
        <w:ind w:left="720" w:hanging="720"/>
      </w:pPr>
      <w:bookmarkStart w:id="1579" w:name="_Toc167069795"/>
      <w:r>
        <w:t xml:space="preserve"> </w:t>
      </w:r>
      <w:bookmarkStart w:id="1580" w:name="_Toc337412177"/>
      <w:r>
        <w:t>‘Become’, ‘happen’, and ‘remain’ predicates</w:t>
      </w:r>
      <w:bookmarkEnd w:id="1579"/>
      <w:bookmarkEnd w:id="1580"/>
    </w:p>
    <w:p w14:paraId="61A39C36" w14:textId="77777777" w:rsidR="00DD2125" w:rsidRPr="002E6BB1" w:rsidRDefault="00DD2125" w:rsidP="00DD2125">
      <w:pPr>
        <w:pStyle w:val="Heading4"/>
        <w:numPr>
          <w:ilvl w:val="3"/>
          <w:numId w:val="1"/>
        </w:numPr>
        <w:tabs>
          <w:tab w:val="clear" w:pos="1080"/>
          <w:tab w:val="num" w:pos="864"/>
        </w:tabs>
        <w:ind w:left="864" w:hanging="864"/>
      </w:pPr>
      <w:bookmarkStart w:id="1581" w:name="_Toc508942926"/>
      <w:bookmarkStart w:id="1582" w:name="_Toc508943526"/>
      <w:bookmarkStart w:id="1583" w:name="_Toc518808949"/>
      <w:bookmarkStart w:id="1584" w:name="_Toc78375825"/>
      <w:bookmarkStart w:id="1585" w:name="_Toc79405930"/>
      <w:bookmarkStart w:id="1586" w:name="_Toc167069796"/>
      <w:r>
        <w:t xml:space="preserve"> </w:t>
      </w:r>
      <w:bookmarkStart w:id="1587" w:name="_Toc337412178"/>
      <w:r>
        <w:t>‘Remain’ (</w:t>
      </w:r>
      <w:r w:rsidRPr="00DE33B3">
        <w:rPr>
          <w:rFonts w:ascii="Doulos SIL" w:hAnsi="Doulos SIL"/>
          <w:i/>
          <w:color w:val="0000FF"/>
        </w:rPr>
        <w:t>ŋŋŋ</w:t>
      </w:r>
      <w:r>
        <w:t>)</w:t>
      </w:r>
      <w:bookmarkEnd w:id="1581"/>
      <w:bookmarkEnd w:id="1582"/>
      <w:bookmarkEnd w:id="1583"/>
      <w:bookmarkEnd w:id="1584"/>
      <w:bookmarkEnd w:id="1585"/>
      <w:bookmarkEnd w:id="1586"/>
      <w:bookmarkEnd w:id="1587"/>
    </w:p>
    <w:p w14:paraId="5CACA7DF" w14:textId="77777777" w:rsidR="00DD2125" w:rsidRDefault="00DD2125" w:rsidP="00DD2125">
      <w:pPr>
        <w:pStyle w:val="Heading4"/>
        <w:numPr>
          <w:ilvl w:val="3"/>
          <w:numId w:val="1"/>
        </w:numPr>
        <w:tabs>
          <w:tab w:val="clear" w:pos="1080"/>
          <w:tab w:val="num" w:pos="864"/>
        </w:tabs>
        <w:ind w:left="864" w:hanging="864"/>
      </w:pPr>
      <w:bookmarkStart w:id="1588" w:name="_Toc508942927"/>
      <w:bookmarkStart w:id="1589" w:name="_Toc508943527"/>
      <w:bookmarkStart w:id="1590" w:name="_Toc518808950"/>
      <w:bookmarkStart w:id="1591" w:name="_Toc78375826"/>
      <w:bookmarkStart w:id="1592" w:name="_Toc79405931"/>
      <w:bookmarkStart w:id="1593" w:name="_Toc167069797"/>
      <w:r>
        <w:t xml:space="preserve"> </w:t>
      </w:r>
      <w:bookmarkStart w:id="1594" w:name="_Toc337412179"/>
      <w:r>
        <w:t>‘Become, be transformed into’</w:t>
      </w:r>
      <w:bookmarkEnd w:id="1588"/>
      <w:bookmarkEnd w:id="1589"/>
      <w:r>
        <w:t xml:space="preserve"> (</w:t>
      </w:r>
      <w:r w:rsidRPr="00DE33B3">
        <w:rPr>
          <w:rFonts w:ascii="Doulos SIL" w:hAnsi="Doulos SIL"/>
          <w:i/>
          <w:color w:val="0000FF"/>
        </w:rPr>
        <w:t>ŋŋŋ</w:t>
      </w:r>
      <w:r>
        <w:t>)</w:t>
      </w:r>
      <w:bookmarkEnd w:id="1590"/>
      <w:bookmarkEnd w:id="1591"/>
      <w:bookmarkEnd w:id="1592"/>
      <w:bookmarkEnd w:id="1593"/>
      <w:bookmarkEnd w:id="1594"/>
    </w:p>
    <w:p w14:paraId="66B0F133" w14:textId="77777777" w:rsidR="00DD2125" w:rsidRDefault="00DD2125" w:rsidP="00DD2125">
      <w:pPr>
        <w:pStyle w:val="Heading4"/>
        <w:numPr>
          <w:ilvl w:val="3"/>
          <w:numId w:val="1"/>
        </w:numPr>
        <w:tabs>
          <w:tab w:val="clear" w:pos="1080"/>
          <w:tab w:val="num" w:pos="864"/>
        </w:tabs>
        <w:ind w:left="864" w:hanging="864"/>
      </w:pPr>
      <w:bookmarkStart w:id="1595" w:name="_Toc167069798"/>
      <w:r>
        <w:t xml:space="preserve"> </w:t>
      </w:r>
      <w:bookmarkStart w:id="1596" w:name="_Toc337412180"/>
      <w:r>
        <w:t>‘Become’ related to ‘be (somewhere) quasi-verbs (</w:t>
      </w:r>
      <w:r w:rsidRPr="00DE33B3">
        <w:rPr>
          <w:rFonts w:ascii="Doulos SIL" w:hAnsi="Doulos SIL"/>
          <w:i/>
          <w:color w:val="0000FF"/>
        </w:rPr>
        <w:t>ŋŋŋ</w:t>
      </w:r>
      <w:r>
        <w:t>)</w:t>
      </w:r>
      <w:bookmarkEnd w:id="1595"/>
      <w:bookmarkEnd w:id="1596"/>
    </w:p>
    <w:p w14:paraId="2D220D8A" w14:textId="77777777" w:rsidR="00DD2125" w:rsidRPr="001936B6" w:rsidRDefault="00DD2125" w:rsidP="00DD2125">
      <w:pPr>
        <w:pStyle w:val="Heading3"/>
        <w:numPr>
          <w:ilvl w:val="2"/>
          <w:numId w:val="1"/>
        </w:numPr>
      </w:pPr>
      <w:bookmarkStart w:id="1597" w:name="_Toc167069799"/>
      <w:bookmarkStart w:id="1598" w:name="_Toc337412181"/>
      <w:r w:rsidRPr="001936B6">
        <w:t>Mental and emotional statives</w:t>
      </w:r>
      <w:bookmarkEnd w:id="1597"/>
      <w:bookmarkEnd w:id="1598"/>
    </w:p>
    <w:p w14:paraId="0E6E4313" w14:textId="5505C5BE" w:rsidR="00DD2125" w:rsidRDefault="00DD2125" w:rsidP="00DD2125">
      <w:pPr>
        <w:pStyle w:val="Heading4"/>
        <w:numPr>
          <w:ilvl w:val="3"/>
          <w:numId w:val="1"/>
        </w:numPr>
        <w:tabs>
          <w:tab w:val="clear" w:pos="1080"/>
          <w:tab w:val="num" w:pos="864"/>
        </w:tabs>
        <w:ind w:left="864" w:hanging="864"/>
      </w:pPr>
      <w:bookmarkStart w:id="1599" w:name="_Toc167069800"/>
      <w:bookmarkStart w:id="1600" w:name="_Toc337412182"/>
      <w:bookmarkStart w:id="1601" w:name="_Toc78375827"/>
      <w:bookmarkStart w:id="1602" w:name="_Toc79405932"/>
      <w:r>
        <w:t>‘Know’ (</w:t>
      </w:r>
      <w:r w:rsidR="004A386C" w:rsidRPr="00FD1DF0">
        <w:rPr>
          <w:rFonts w:ascii="Doulos SIL" w:hAnsi="Doulos SIL"/>
          <w:i/>
          <w:color w:val="0000FF"/>
        </w:rPr>
        <w:t>sɔ̀</w:t>
      </w:r>
      <w:r w:rsidR="004A386C">
        <w:t> </w:t>
      </w:r>
      <w:r>
        <w:t>)</w:t>
      </w:r>
      <w:bookmarkEnd w:id="1599"/>
      <w:bookmarkEnd w:id="1600"/>
    </w:p>
    <w:p w14:paraId="4E6961CD" w14:textId="77777777" w:rsidR="00F66811" w:rsidRDefault="00F66811" w:rsidP="00F66811"/>
    <w:p w14:paraId="3BD9D90E" w14:textId="68D702CE" w:rsidR="00F66811" w:rsidRDefault="00F66811" w:rsidP="005C5D89">
      <w:pPr>
        <w:tabs>
          <w:tab w:val="clear" w:pos="369"/>
          <w:tab w:val="left" w:pos="720"/>
          <w:tab w:val="left" w:pos="1080"/>
          <w:tab w:val="left" w:pos="2070"/>
          <w:tab w:val="left" w:pos="3960"/>
        </w:tabs>
      </w:pPr>
      <w:r>
        <w:t>(xx1)</w:t>
      </w:r>
      <w:r>
        <w:tab/>
        <w:t>a.</w:t>
      </w:r>
      <w:r>
        <w:tab/>
      </w:r>
      <w:r w:rsidR="00621365" w:rsidRPr="00FD1DF0">
        <w:rPr>
          <w:rFonts w:ascii="Doulos SIL" w:hAnsi="Doulos SIL"/>
          <w:i/>
          <w:color w:val="0000FF"/>
        </w:rPr>
        <w:t>mā</w:t>
      </w:r>
      <w:r w:rsidR="0058388A" w:rsidRPr="00FD1DF0">
        <w:rPr>
          <w:rFonts w:ascii="Doulos SIL" w:hAnsi="Doulos SIL"/>
          <w:i/>
          <w:color w:val="0000FF"/>
        </w:rPr>
        <w:tab/>
      </w:r>
      <w:r w:rsidRPr="00FD1DF0">
        <w:rPr>
          <w:rFonts w:ascii="Doulos SIL" w:hAnsi="Doulos SIL"/>
          <w:i/>
          <w:color w:val="0000FF"/>
        </w:rPr>
        <w:t>ní</w:t>
      </w:r>
      <w:r w:rsidRPr="00FD1DF0">
        <w:rPr>
          <w:rFonts w:ascii="Doulos SIL" w:hAnsi="Doulos SIL"/>
          <w:i/>
          <w:color w:val="0000FF"/>
        </w:rPr>
        <w:tab/>
        <w:t>sɔ̀</w:t>
      </w:r>
    </w:p>
    <w:p w14:paraId="33325A25" w14:textId="77253108" w:rsidR="0058388A" w:rsidRPr="0058388A" w:rsidRDefault="0058388A" w:rsidP="005C5D89">
      <w:pPr>
        <w:tabs>
          <w:tab w:val="clear" w:pos="369"/>
          <w:tab w:val="left" w:pos="720"/>
          <w:tab w:val="left" w:pos="1080"/>
          <w:tab w:val="left" w:pos="2070"/>
          <w:tab w:val="left" w:pos="3960"/>
        </w:tabs>
      </w:pPr>
      <w:r>
        <w:tab/>
      </w:r>
      <w:r>
        <w:tab/>
        <w:t>1Sg</w:t>
      </w:r>
      <w:r>
        <w:tab/>
        <w:t>3Sg</w:t>
      </w:r>
      <w:r w:rsidR="005C5D89">
        <w:t>Nonh</w:t>
      </w:r>
      <w:r>
        <w:t>Obj</w:t>
      </w:r>
      <w:r>
        <w:tab/>
        <w:t>know</w:t>
      </w:r>
    </w:p>
    <w:p w14:paraId="6DB9DBB4" w14:textId="2FCD81B1" w:rsidR="00F66811" w:rsidRDefault="00F66811" w:rsidP="00F66811">
      <w:pPr>
        <w:tabs>
          <w:tab w:val="clear" w:pos="369"/>
          <w:tab w:val="left" w:pos="720"/>
          <w:tab w:val="left" w:pos="1080"/>
        </w:tabs>
      </w:pPr>
      <w:r>
        <w:tab/>
      </w:r>
      <w:r>
        <w:tab/>
        <w:t>‘I know</w:t>
      </w:r>
      <w:r w:rsidR="0058388A">
        <w:t xml:space="preserve"> (it)</w:t>
      </w:r>
      <w:r>
        <w:t>.’</w:t>
      </w:r>
    </w:p>
    <w:p w14:paraId="0014679D" w14:textId="77777777" w:rsidR="00F66811" w:rsidRDefault="00F66811" w:rsidP="00F66811">
      <w:pPr>
        <w:tabs>
          <w:tab w:val="clear" w:pos="369"/>
          <w:tab w:val="left" w:pos="720"/>
          <w:tab w:val="left" w:pos="1080"/>
        </w:tabs>
      </w:pPr>
    </w:p>
    <w:p w14:paraId="29D7B519" w14:textId="048612CC" w:rsidR="00F66811" w:rsidRDefault="00F66811" w:rsidP="005C5D89">
      <w:pPr>
        <w:tabs>
          <w:tab w:val="clear" w:pos="369"/>
          <w:tab w:val="left" w:pos="720"/>
          <w:tab w:val="left" w:pos="1080"/>
          <w:tab w:val="left" w:pos="2070"/>
          <w:tab w:val="left" w:pos="3960"/>
        </w:tabs>
      </w:pPr>
      <w:r>
        <w:tab/>
        <w:t>b.</w:t>
      </w:r>
      <w:r>
        <w:tab/>
      </w:r>
      <w:r w:rsidR="00621365" w:rsidRPr="00FD1DF0">
        <w:rPr>
          <w:rFonts w:ascii="Doulos SIL" w:hAnsi="Doulos SIL"/>
          <w:i/>
          <w:color w:val="0000FF"/>
        </w:rPr>
        <w:t>mā</w:t>
      </w:r>
      <w:r w:rsidR="0058388A" w:rsidRPr="00FD1DF0">
        <w:rPr>
          <w:rFonts w:ascii="Doulos SIL" w:hAnsi="Doulos SIL"/>
          <w:i/>
          <w:color w:val="0000FF"/>
        </w:rPr>
        <w:tab/>
      </w:r>
      <w:r w:rsidRPr="00FD1DF0">
        <w:rPr>
          <w:rFonts w:ascii="Doulos SIL" w:hAnsi="Doulos SIL"/>
          <w:i/>
          <w:color w:val="0000FF"/>
        </w:rPr>
        <w:t>ń</w:t>
      </w:r>
      <w:r w:rsidRPr="00FD1DF0">
        <w:rPr>
          <w:rFonts w:ascii="Doulos SIL" w:hAnsi="Doulos SIL"/>
          <w:i/>
          <w:color w:val="0000FF"/>
        </w:rPr>
        <w:tab/>
        <w:t>sɔ̀=rɛ̄</w:t>
      </w:r>
    </w:p>
    <w:p w14:paraId="79F53D96" w14:textId="268BCD57" w:rsidR="0058388A" w:rsidRPr="0058388A" w:rsidRDefault="0058388A" w:rsidP="005C5D89">
      <w:pPr>
        <w:tabs>
          <w:tab w:val="clear" w:pos="369"/>
          <w:tab w:val="left" w:pos="720"/>
          <w:tab w:val="left" w:pos="1080"/>
          <w:tab w:val="left" w:pos="2070"/>
          <w:tab w:val="left" w:pos="3960"/>
        </w:tabs>
      </w:pPr>
      <w:r>
        <w:tab/>
      </w:r>
      <w:r>
        <w:tab/>
        <w:t>1Sg</w:t>
      </w:r>
      <w:r>
        <w:tab/>
        <w:t>3Sg</w:t>
      </w:r>
      <w:r w:rsidR="005C5D89">
        <w:t>Nonh</w:t>
      </w:r>
      <w:r>
        <w:t>Obj</w:t>
      </w:r>
      <w:r>
        <w:tab/>
        <w:t>know=Neg</w:t>
      </w:r>
    </w:p>
    <w:p w14:paraId="029EEA5F" w14:textId="17D6C6A6" w:rsidR="00F66811" w:rsidRDefault="00F66811" w:rsidP="00F66811">
      <w:pPr>
        <w:tabs>
          <w:tab w:val="clear" w:pos="369"/>
          <w:tab w:val="left" w:pos="720"/>
          <w:tab w:val="left" w:pos="1080"/>
        </w:tabs>
      </w:pPr>
      <w:r>
        <w:tab/>
      </w:r>
      <w:r>
        <w:tab/>
        <w:t>‘I don’t know.’</w:t>
      </w:r>
    </w:p>
    <w:p w14:paraId="5A5E9DA7" w14:textId="77777777" w:rsidR="00F66811" w:rsidRDefault="00F66811" w:rsidP="00F66811">
      <w:pPr>
        <w:tabs>
          <w:tab w:val="clear" w:pos="369"/>
          <w:tab w:val="left" w:pos="720"/>
          <w:tab w:val="left" w:pos="1080"/>
        </w:tabs>
      </w:pPr>
    </w:p>
    <w:p w14:paraId="7AD2E9E1" w14:textId="2DA13B18" w:rsidR="00F66811" w:rsidRDefault="00F66811" w:rsidP="005C5D89">
      <w:pPr>
        <w:tabs>
          <w:tab w:val="clear" w:pos="369"/>
          <w:tab w:val="left" w:pos="720"/>
          <w:tab w:val="left" w:pos="1080"/>
          <w:tab w:val="left" w:pos="1980"/>
          <w:tab w:val="left" w:pos="3420"/>
          <w:tab w:val="left" w:pos="4500"/>
        </w:tabs>
      </w:pPr>
      <w:r>
        <w:tab/>
        <w:t>c.</w:t>
      </w:r>
      <w:r>
        <w:tab/>
      </w:r>
      <w:r w:rsidR="00621365" w:rsidRPr="00FD1DF0">
        <w:rPr>
          <w:rFonts w:ascii="Doulos SIL" w:hAnsi="Doulos SIL"/>
          <w:i/>
          <w:color w:val="0000FF"/>
        </w:rPr>
        <w:t>mā</w:t>
      </w:r>
      <w:r w:rsidR="005C5D89">
        <w:rPr>
          <w:rFonts w:ascii="Doulos SIL" w:hAnsi="Doulos SIL"/>
          <w:i/>
          <w:color w:val="0000FF"/>
        </w:rPr>
        <w:tab/>
        <w:t>ń</w:t>
      </w:r>
      <w:r w:rsidRPr="00FD1DF0">
        <w:rPr>
          <w:rFonts w:ascii="Doulos SIL" w:hAnsi="Doulos SIL"/>
          <w:i/>
          <w:color w:val="0000FF"/>
        </w:rPr>
        <w:tab/>
        <w:t>sò</w:t>
      </w:r>
      <w:r w:rsidR="0058388A" w:rsidRPr="00FD1DF0">
        <w:rPr>
          <w:rFonts w:ascii="Doulos SIL" w:hAnsi="Doulos SIL"/>
          <w:i/>
          <w:color w:val="0000FF"/>
        </w:rPr>
        <w:t>ò</w:t>
      </w:r>
      <w:r w:rsidR="0058388A" w:rsidRPr="00FD1DF0">
        <w:rPr>
          <w:rFonts w:ascii="Doulos SIL" w:hAnsi="Doulos SIL"/>
          <w:i/>
          <w:color w:val="0000FF"/>
        </w:rPr>
        <w:tab/>
      </w:r>
      <w:r w:rsidRPr="00FD1DF0">
        <w:rPr>
          <w:rFonts w:ascii="Doulos SIL" w:hAnsi="Doulos SIL"/>
          <w:i/>
          <w:color w:val="0000FF"/>
        </w:rPr>
        <w:t>kɛ́</w:t>
      </w:r>
    </w:p>
    <w:p w14:paraId="0F90C4CB" w14:textId="3485DEEE" w:rsidR="0058388A" w:rsidRPr="0058388A" w:rsidRDefault="0058388A" w:rsidP="005C5D89">
      <w:pPr>
        <w:tabs>
          <w:tab w:val="clear" w:pos="369"/>
          <w:tab w:val="left" w:pos="720"/>
          <w:tab w:val="left" w:pos="1080"/>
          <w:tab w:val="left" w:pos="1980"/>
          <w:tab w:val="left" w:pos="3420"/>
          <w:tab w:val="left" w:pos="4500"/>
        </w:tabs>
      </w:pPr>
      <w:r>
        <w:tab/>
      </w:r>
      <w:r>
        <w:tab/>
        <w:t>1Sg</w:t>
      </w:r>
      <w:r>
        <w:tab/>
        <w:t>3Sg</w:t>
      </w:r>
      <w:r w:rsidR="005C5D89">
        <w:t>Nonh</w:t>
      </w:r>
      <w:r>
        <w:t>Obj</w:t>
      </w:r>
      <w:r>
        <w:tab/>
        <w:t>know</w:t>
      </w:r>
      <w:r>
        <w:tab/>
        <w:t>Past</w:t>
      </w:r>
    </w:p>
    <w:p w14:paraId="08635141" w14:textId="77777777" w:rsidR="00F66811" w:rsidRPr="00F66811" w:rsidRDefault="00F66811" w:rsidP="00F66811">
      <w:pPr>
        <w:tabs>
          <w:tab w:val="clear" w:pos="369"/>
          <w:tab w:val="left" w:pos="720"/>
          <w:tab w:val="left" w:pos="1080"/>
        </w:tabs>
      </w:pPr>
      <w:r>
        <w:tab/>
      </w:r>
      <w:r>
        <w:tab/>
        <w:t>‘I knew.’</w:t>
      </w:r>
    </w:p>
    <w:p w14:paraId="258F847B" w14:textId="77777777" w:rsidR="00F66811" w:rsidRDefault="00F66811" w:rsidP="00F66811">
      <w:pPr>
        <w:tabs>
          <w:tab w:val="clear" w:pos="369"/>
          <w:tab w:val="left" w:pos="720"/>
          <w:tab w:val="left" w:pos="1080"/>
        </w:tabs>
      </w:pPr>
    </w:p>
    <w:p w14:paraId="0DDA22AD" w14:textId="36A51D45" w:rsidR="00F66811" w:rsidRPr="00FD1DF0" w:rsidRDefault="00F66811" w:rsidP="005C5D89">
      <w:pPr>
        <w:tabs>
          <w:tab w:val="clear" w:pos="369"/>
          <w:tab w:val="left" w:pos="720"/>
          <w:tab w:val="left" w:pos="1080"/>
          <w:tab w:val="left" w:pos="1890"/>
          <w:tab w:val="left" w:pos="3330"/>
          <w:tab w:val="left" w:pos="4320"/>
        </w:tabs>
        <w:rPr>
          <w:rFonts w:ascii="Doulos SIL" w:hAnsi="Doulos SIL"/>
          <w:i/>
          <w:color w:val="0000FF"/>
        </w:rPr>
      </w:pPr>
      <w:r>
        <w:tab/>
        <w:t>d.</w:t>
      </w:r>
      <w:r>
        <w:tab/>
      </w:r>
      <w:r w:rsidR="00621365" w:rsidRPr="00FD1DF0">
        <w:rPr>
          <w:rFonts w:ascii="Doulos SIL" w:hAnsi="Doulos SIL"/>
          <w:i/>
          <w:color w:val="0000FF"/>
        </w:rPr>
        <w:t>mā</w:t>
      </w:r>
      <w:r w:rsidR="005C5D89">
        <w:rPr>
          <w:rFonts w:ascii="Doulos SIL" w:hAnsi="Doulos SIL"/>
          <w:i/>
          <w:color w:val="0000FF"/>
        </w:rPr>
        <w:tab/>
        <w:t>ń</w:t>
      </w:r>
      <w:r w:rsidRPr="00FD1DF0">
        <w:rPr>
          <w:rFonts w:ascii="Doulos SIL" w:hAnsi="Doulos SIL"/>
          <w:i/>
          <w:color w:val="0000FF"/>
        </w:rPr>
        <w:tab/>
        <w:t>sò</w:t>
      </w:r>
      <w:r w:rsidR="0058388A" w:rsidRPr="00FD1DF0">
        <w:rPr>
          <w:rFonts w:ascii="Doulos SIL" w:hAnsi="Doulos SIL"/>
          <w:i/>
          <w:color w:val="0000FF"/>
        </w:rPr>
        <w:t>ò</w:t>
      </w:r>
      <w:r w:rsidR="0058388A" w:rsidRPr="00FD1DF0">
        <w:rPr>
          <w:rFonts w:ascii="Doulos SIL" w:hAnsi="Doulos SIL"/>
          <w:i/>
          <w:color w:val="0000FF"/>
        </w:rPr>
        <w:tab/>
      </w:r>
      <w:r w:rsidRPr="00FD1DF0">
        <w:rPr>
          <w:rFonts w:ascii="Doulos SIL" w:hAnsi="Doulos SIL"/>
          <w:i/>
          <w:color w:val="0000FF"/>
        </w:rPr>
        <w:t>kɛ́=rɛ̄</w:t>
      </w:r>
    </w:p>
    <w:p w14:paraId="5C43EDF0" w14:textId="5FE4E516" w:rsidR="0058388A" w:rsidRPr="0058388A" w:rsidRDefault="0058388A" w:rsidP="005C5D89">
      <w:pPr>
        <w:tabs>
          <w:tab w:val="clear" w:pos="369"/>
          <w:tab w:val="left" w:pos="720"/>
          <w:tab w:val="left" w:pos="1080"/>
          <w:tab w:val="left" w:pos="1890"/>
          <w:tab w:val="left" w:pos="3330"/>
          <w:tab w:val="left" w:pos="4320"/>
        </w:tabs>
      </w:pPr>
      <w:r>
        <w:lastRenderedPageBreak/>
        <w:tab/>
      </w:r>
      <w:r>
        <w:tab/>
        <w:t>1Sg</w:t>
      </w:r>
      <w:r>
        <w:tab/>
        <w:t>3Sg</w:t>
      </w:r>
      <w:r w:rsidR="005C5D89">
        <w:t>Nonh</w:t>
      </w:r>
      <w:r>
        <w:t>Obj</w:t>
      </w:r>
      <w:r>
        <w:tab/>
        <w:t>know</w:t>
      </w:r>
      <w:r>
        <w:tab/>
        <w:t>Past=Beg</w:t>
      </w:r>
    </w:p>
    <w:p w14:paraId="0E3A15C7" w14:textId="2F5FDFB7" w:rsidR="00F66811" w:rsidRPr="00F66811" w:rsidRDefault="00F66811" w:rsidP="00F66811">
      <w:pPr>
        <w:tabs>
          <w:tab w:val="clear" w:pos="369"/>
          <w:tab w:val="left" w:pos="720"/>
          <w:tab w:val="left" w:pos="1080"/>
        </w:tabs>
      </w:pPr>
      <w:r>
        <w:tab/>
      </w:r>
      <w:r>
        <w:tab/>
        <w:t>‘I did not know.’</w:t>
      </w:r>
    </w:p>
    <w:p w14:paraId="2F68B0EC" w14:textId="77777777" w:rsidR="00F66811" w:rsidRDefault="00F66811" w:rsidP="00F66811"/>
    <w:p w14:paraId="0C164859" w14:textId="77777777" w:rsidR="00F66811" w:rsidRPr="00F66811" w:rsidRDefault="00F66811" w:rsidP="00F66811"/>
    <w:p w14:paraId="370FDE82" w14:textId="59A7B1EF" w:rsidR="00DD2125" w:rsidRDefault="00DD2125" w:rsidP="00DD2125">
      <w:pPr>
        <w:pStyle w:val="Heading4"/>
        <w:numPr>
          <w:ilvl w:val="3"/>
          <w:numId w:val="1"/>
        </w:numPr>
        <w:tabs>
          <w:tab w:val="clear" w:pos="1080"/>
          <w:tab w:val="num" w:pos="864"/>
        </w:tabs>
        <w:ind w:left="864" w:hanging="864"/>
      </w:pPr>
      <w:bookmarkStart w:id="1603" w:name="_Toc167069801"/>
      <w:bookmarkStart w:id="1604" w:name="_Toc337412183"/>
      <w:r>
        <w:t>‘Want, like’ (</w:t>
      </w:r>
      <w:bookmarkEnd w:id="1601"/>
      <w:bookmarkEnd w:id="1602"/>
      <w:bookmarkEnd w:id="1603"/>
      <w:r w:rsidR="00E4269E">
        <w:rPr>
          <w:rFonts w:ascii="Doulos SIL" w:hAnsi="Doulos SIL"/>
          <w:i/>
          <w:color w:val="0000FF"/>
        </w:rPr>
        <w:t>kà</w:t>
      </w:r>
      <w:r w:rsidR="00E4269E">
        <w:t xml:space="preserve"> )</w:t>
      </w:r>
      <w:bookmarkEnd w:id="1604"/>
    </w:p>
    <w:p w14:paraId="11E089EB" w14:textId="7F7790F5" w:rsidR="00E4269E" w:rsidRDefault="00E4269E" w:rsidP="00E4269E">
      <w:r>
        <w:t>This is a transitive verb with regular preverbal objects. It does not take aspectual inflections (perfective versus imperfective).</w:t>
      </w:r>
    </w:p>
    <w:p w14:paraId="29AA166E" w14:textId="77777777" w:rsidR="00E4269E" w:rsidRDefault="00E4269E" w:rsidP="00E4269E"/>
    <w:p w14:paraId="6E17B756" w14:textId="149CC792" w:rsidR="00E4269E" w:rsidRDefault="00E4269E" w:rsidP="00E4269E">
      <w:pPr>
        <w:tabs>
          <w:tab w:val="clear" w:pos="369"/>
          <w:tab w:val="left" w:pos="720"/>
          <w:tab w:val="left" w:pos="1080"/>
          <w:tab w:val="left" w:pos="1980"/>
          <w:tab w:val="left" w:pos="2970"/>
        </w:tabs>
      </w:pPr>
      <w:r>
        <w:t>(xx1)</w:t>
      </w:r>
      <w:r>
        <w:tab/>
        <w:t>a.</w:t>
      </w:r>
      <w:r>
        <w:tab/>
      </w:r>
      <w:r w:rsidRPr="00782E53">
        <w:rPr>
          <w:rFonts w:ascii="Doulos SIL" w:hAnsi="Doulos SIL"/>
          <w:i/>
          <w:color w:val="0000FF"/>
        </w:rPr>
        <w:t>wō</w:t>
      </w:r>
      <w:r w:rsidRPr="00782E53">
        <w:rPr>
          <w:rFonts w:ascii="Doulos SIL" w:hAnsi="Doulos SIL"/>
          <w:i/>
          <w:color w:val="0000FF"/>
        </w:rPr>
        <w:tab/>
        <w:t>kpɛ̄</w:t>
      </w:r>
      <w:r w:rsidRPr="00782E53">
        <w:rPr>
          <w:rFonts w:ascii="Doulos SIL" w:hAnsi="Doulos SIL"/>
          <w:i/>
          <w:color w:val="0000FF"/>
        </w:rPr>
        <w:tab/>
        <w:t>kà</w:t>
      </w:r>
    </w:p>
    <w:p w14:paraId="5480CDDD" w14:textId="354779AC" w:rsidR="00E4269E" w:rsidRDefault="00E4269E" w:rsidP="00E4269E">
      <w:pPr>
        <w:tabs>
          <w:tab w:val="clear" w:pos="369"/>
          <w:tab w:val="left" w:pos="720"/>
          <w:tab w:val="left" w:pos="1080"/>
          <w:tab w:val="left" w:pos="1980"/>
          <w:tab w:val="left" w:pos="2970"/>
        </w:tabs>
      </w:pPr>
      <w:r>
        <w:tab/>
      </w:r>
      <w:r>
        <w:tab/>
        <w:t>2Sg</w:t>
      </w:r>
      <w:r>
        <w:tab/>
        <w:t>what?</w:t>
      </w:r>
      <w:r>
        <w:tab/>
        <w:t>want</w:t>
      </w:r>
    </w:p>
    <w:p w14:paraId="6C668D4B" w14:textId="5B12D5EE" w:rsidR="00E4269E" w:rsidRDefault="00E4269E" w:rsidP="00E4269E">
      <w:pPr>
        <w:tabs>
          <w:tab w:val="clear" w:pos="369"/>
          <w:tab w:val="left" w:pos="720"/>
          <w:tab w:val="left" w:pos="1080"/>
        </w:tabs>
      </w:pPr>
      <w:r>
        <w:tab/>
      </w:r>
      <w:r>
        <w:tab/>
        <w:t>‘What do you want?’</w:t>
      </w:r>
    </w:p>
    <w:p w14:paraId="7CA5EDD7" w14:textId="77777777" w:rsidR="00E4269E" w:rsidRDefault="00E4269E" w:rsidP="00E4269E">
      <w:pPr>
        <w:tabs>
          <w:tab w:val="clear" w:pos="369"/>
          <w:tab w:val="left" w:pos="720"/>
          <w:tab w:val="left" w:pos="1080"/>
        </w:tabs>
      </w:pPr>
    </w:p>
    <w:p w14:paraId="04A23DE8" w14:textId="6F50EFC4" w:rsidR="00E4269E" w:rsidRDefault="00E4269E" w:rsidP="00E4269E">
      <w:pPr>
        <w:tabs>
          <w:tab w:val="clear" w:pos="369"/>
          <w:tab w:val="left" w:pos="720"/>
          <w:tab w:val="left" w:pos="1080"/>
          <w:tab w:val="left" w:pos="1980"/>
          <w:tab w:val="left" w:pos="2880"/>
        </w:tabs>
      </w:pPr>
      <w:r>
        <w:tab/>
        <w:t>b.</w:t>
      </w:r>
      <w:r>
        <w:tab/>
      </w:r>
      <w:r w:rsidRPr="00782E53">
        <w:rPr>
          <w:rFonts w:ascii="Doulos SIL" w:hAnsi="Doulos SIL"/>
          <w:i/>
          <w:color w:val="0000FF"/>
        </w:rPr>
        <w:t>mā</w:t>
      </w:r>
      <w:r w:rsidRPr="00782E53">
        <w:rPr>
          <w:rFonts w:ascii="Doulos SIL" w:hAnsi="Doulos SIL"/>
          <w:i/>
          <w:color w:val="0000FF"/>
        </w:rPr>
        <w:tab/>
        <w:t>yí</w:t>
      </w:r>
      <w:r w:rsidRPr="00782E53">
        <w:rPr>
          <w:rFonts w:ascii="Doulos SIL" w:hAnsi="Doulos SIL"/>
          <w:i/>
          <w:color w:val="0000FF"/>
        </w:rPr>
        <w:tab/>
        <w:t>kà</w:t>
      </w:r>
    </w:p>
    <w:p w14:paraId="5198BDEA" w14:textId="725916E3" w:rsidR="00E4269E" w:rsidRDefault="00E4269E" w:rsidP="00E4269E">
      <w:pPr>
        <w:tabs>
          <w:tab w:val="clear" w:pos="369"/>
          <w:tab w:val="left" w:pos="720"/>
          <w:tab w:val="left" w:pos="1080"/>
          <w:tab w:val="left" w:pos="1980"/>
          <w:tab w:val="left" w:pos="2880"/>
        </w:tabs>
      </w:pPr>
      <w:r>
        <w:tab/>
      </w:r>
      <w:r>
        <w:tab/>
        <w:t>1Sg</w:t>
      </w:r>
      <w:r>
        <w:tab/>
        <w:t>water</w:t>
      </w:r>
      <w:r>
        <w:tab/>
        <w:t>want</w:t>
      </w:r>
    </w:p>
    <w:p w14:paraId="6BBAA501" w14:textId="078FBA2E" w:rsidR="00E4269E" w:rsidRDefault="00E4269E" w:rsidP="00E4269E">
      <w:pPr>
        <w:tabs>
          <w:tab w:val="clear" w:pos="369"/>
          <w:tab w:val="left" w:pos="720"/>
          <w:tab w:val="left" w:pos="1080"/>
        </w:tabs>
      </w:pPr>
      <w:r>
        <w:tab/>
      </w:r>
      <w:r>
        <w:tab/>
        <w:t>‘I would like some water.’</w:t>
      </w:r>
    </w:p>
    <w:p w14:paraId="2FE634D4" w14:textId="77777777" w:rsidR="00E4269E" w:rsidRDefault="00E4269E" w:rsidP="00E4269E">
      <w:pPr>
        <w:tabs>
          <w:tab w:val="clear" w:pos="369"/>
          <w:tab w:val="left" w:pos="720"/>
          <w:tab w:val="left" w:pos="1080"/>
        </w:tabs>
      </w:pPr>
    </w:p>
    <w:p w14:paraId="2D8572BF" w14:textId="7C4FC69B" w:rsidR="00E4269E" w:rsidRPr="00782E53" w:rsidRDefault="00E4269E" w:rsidP="00E4269E">
      <w:pPr>
        <w:tabs>
          <w:tab w:val="clear" w:pos="369"/>
          <w:tab w:val="left" w:pos="720"/>
          <w:tab w:val="left" w:pos="1080"/>
          <w:tab w:val="left" w:pos="1980"/>
          <w:tab w:val="left" w:pos="3780"/>
        </w:tabs>
        <w:rPr>
          <w:rFonts w:ascii="Doulos SIL" w:hAnsi="Doulos SIL"/>
          <w:i/>
          <w:color w:val="0000FF"/>
        </w:rPr>
      </w:pPr>
      <w:r>
        <w:tab/>
        <w:t>c.</w:t>
      </w:r>
      <w:r>
        <w:tab/>
      </w:r>
      <w:r w:rsidRPr="00782E53">
        <w:rPr>
          <w:rFonts w:ascii="Doulos SIL" w:hAnsi="Doulos SIL"/>
          <w:i/>
          <w:color w:val="0000FF"/>
        </w:rPr>
        <w:t>mā</w:t>
      </w:r>
      <w:r w:rsidRPr="00782E53">
        <w:rPr>
          <w:rFonts w:ascii="Doulos SIL" w:hAnsi="Doulos SIL"/>
          <w:i/>
          <w:color w:val="0000FF"/>
        </w:rPr>
        <w:tab/>
        <w:t>dɔ̀lɔ́</w:t>
      </w:r>
      <w:r w:rsidRPr="00782E53">
        <w:rPr>
          <w:rFonts w:ascii="Doulos SIL" w:hAnsi="Doulos SIL"/>
          <w:i/>
          <w:color w:val="0000FF"/>
        </w:rPr>
        <w:tab/>
        <w:t>kà=rɛ́ʔ</w:t>
      </w:r>
    </w:p>
    <w:p w14:paraId="1B83204F" w14:textId="5B6E5D94" w:rsidR="00E4269E" w:rsidRDefault="00E4269E" w:rsidP="00E4269E">
      <w:pPr>
        <w:tabs>
          <w:tab w:val="clear" w:pos="369"/>
          <w:tab w:val="left" w:pos="720"/>
          <w:tab w:val="left" w:pos="1080"/>
          <w:tab w:val="left" w:pos="1980"/>
          <w:tab w:val="left" w:pos="3780"/>
        </w:tabs>
      </w:pPr>
      <w:r>
        <w:tab/>
      </w:r>
      <w:r>
        <w:tab/>
        <w:t>1Sg</w:t>
      </w:r>
      <w:r>
        <w:tab/>
        <w:t>millet.beer</w:t>
      </w:r>
      <w:r>
        <w:tab/>
        <w:t>want=Neg</w:t>
      </w:r>
    </w:p>
    <w:p w14:paraId="7F2577B5" w14:textId="26F0AAC9" w:rsidR="00E4269E" w:rsidRPr="00E4269E" w:rsidRDefault="00E4269E" w:rsidP="00E4269E">
      <w:pPr>
        <w:tabs>
          <w:tab w:val="clear" w:pos="369"/>
          <w:tab w:val="left" w:pos="720"/>
          <w:tab w:val="left" w:pos="1080"/>
        </w:tabs>
      </w:pPr>
      <w:r>
        <w:tab/>
      </w:r>
      <w:r>
        <w:tab/>
        <w:t>‘I don’t like/want millet beer.’</w:t>
      </w:r>
    </w:p>
    <w:p w14:paraId="1EE15C93" w14:textId="77777777" w:rsidR="00E4269E" w:rsidRPr="00E4269E" w:rsidRDefault="00E4269E" w:rsidP="00E4269E"/>
    <w:p w14:paraId="76D7FA50" w14:textId="77777777" w:rsidR="00DD2125" w:rsidRDefault="00DD2125" w:rsidP="00DD2125">
      <w:pPr>
        <w:pStyle w:val="Heading2"/>
        <w:numPr>
          <w:ilvl w:val="1"/>
          <w:numId w:val="1"/>
        </w:numPr>
        <w:tabs>
          <w:tab w:val="clear" w:pos="720"/>
          <w:tab w:val="num" w:pos="576"/>
        </w:tabs>
        <w:ind w:left="576" w:hanging="576"/>
      </w:pPr>
      <w:bookmarkStart w:id="1605" w:name="_Toc508942928"/>
      <w:bookmarkStart w:id="1606" w:name="_Toc508943528"/>
      <w:bookmarkStart w:id="1607" w:name="_Toc518808951"/>
      <w:bookmarkStart w:id="1608" w:name="_Toc78375829"/>
      <w:bookmarkStart w:id="1609" w:name="_Toc79405934"/>
      <w:bookmarkStart w:id="1610" w:name="_Toc167069802"/>
      <w:bookmarkStart w:id="1611" w:name="_Toc337412184"/>
      <w:r>
        <w:t>Quotative verb</w:t>
      </w:r>
      <w:bookmarkEnd w:id="1605"/>
      <w:bookmarkEnd w:id="1606"/>
      <w:bookmarkEnd w:id="1607"/>
      <w:bookmarkEnd w:id="1608"/>
      <w:bookmarkEnd w:id="1609"/>
      <w:bookmarkEnd w:id="1610"/>
      <w:bookmarkEnd w:id="1611"/>
    </w:p>
    <w:p w14:paraId="56AACE24" w14:textId="7EA207F6" w:rsidR="00DD2125" w:rsidRDefault="00DD2125" w:rsidP="00DD2125">
      <w:pPr>
        <w:pStyle w:val="Heading3"/>
        <w:numPr>
          <w:ilvl w:val="2"/>
          <w:numId w:val="1"/>
        </w:numPr>
        <w:ind w:left="720" w:hanging="720"/>
      </w:pPr>
      <w:bookmarkStart w:id="1612" w:name="_Toc508942929"/>
      <w:bookmarkStart w:id="1613" w:name="_Toc508943529"/>
      <w:bookmarkStart w:id="1614" w:name="_Toc518808952"/>
      <w:bookmarkStart w:id="1615" w:name="_Toc78375830"/>
      <w:bookmarkStart w:id="1616" w:name="_Toc79405935"/>
      <w:bookmarkStart w:id="1617" w:name="_Toc167069803"/>
      <w:bookmarkStart w:id="1618" w:name="_Toc337412185"/>
      <w:r>
        <w:t>‘Say’ (</w:t>
      </w:r>
      <w:r w:rsidR="0000241F">
        <w:rPr>
          <w:rFonts w:ascii="Doulos SIL" w:hAnsi="Doulos SIL"/>
          <w:i/>
          <w:color w:val="0000FF"/>
        </w:rPr>
        <w:t>tɔ̀ʔɔ̀, cɛ̀</w:t>
      </w:r>
      <w:r>
        <w:t>)</w:t>
      </w:r>
      <w:bookmarkEnd w:id="1612"/>
      <w:bookmarkEnd w:id="1613"/>
      <w:bookmarkEnd w:id="1614"/>
      <w:bookmarkEnd w:id="1615"/>
      <w:bookmarkEnd w:id="1616"/>
      <w:bookmarkEnd w:id="1617"/>
      <w:bookmarkEnd w:id="1618"/>
    </w:p>
    <w:p w14:paraId="78FF1F28" w14:textId="77777777" w:rsidR="0000241F" w:rsidRDefault="0000241F" w:rsidP="0000241F"/>
    <w:p w14:paraId="6076D2C8" w14:textId="550627B0" w:rsidR="0000241F" w:rsidRDefault="0000241F" w:rsidP="0000241F">
      <w:r w:rsidRPr="0000241F">
        <w:rPr>
          <w:highlight w:val="yellow"/>
        </w:rPr>
        <w:t xml:space="preserve">Vu also </w:t>
      </w:r>
      <w:r w:rsidRPr="00782E53">
        <w:rPr>
          <w:rFonts w:ascii="Doulos SIL" w:hAnsi="Doulos SIL"/>
          <w:i/>
          <w:color w:val="0000FF"/>
          <w:highlight w:val="yellow"/>
        </w:rPr>
        <w:t>dē</w:t>
      </w:r>
      <w:r w:rsidRPr="0000241F">
        <w:rPr>
          <w:highlight w:val="yellow"/>
        </w:rPr>
        <w:t xml:space="preserve">, </w:t>
      </w:r>
      <w:r w:rsidRPr="00782E53">
        <w:rPr>
          <w:rFonts w:ascii="Doulos SIL" w:hAnsi="Doulos SIL"/>
          <w:i/>
          <w:color w:val="0000FF"/>
          <w:highlight w:val="yellow"/>
        </w:rPr>
        <w:t>kú</w:t>
      </w:r>
      <w:r>
        <w:tab/>
      </w:r>
    </w:p>
    <w:p w14:paraId="4981305A" w14:textId="77777777" w:rsidR="0000241F" w:rsidRDefault="0000241F" w:rsidP="0000241F"/>
    <w:p w14:paraId="6E5B34B2" w14:textId="6E244F3F" w:rsidR="0000241F" w:rsidRDefault="0000241F" w:rsidP="0000241F">
      <w:pPr>
        <w:tabs>
          <w:tab w:val="clear" w:pos="369"/>
          <w:tab w:val="left" w:pos="720"/>
          <w:tab w:val="left" w:pos="1080"/>
        </w:tabs>
      </w:pPr>
      <w:r>
        <w:t>(xx1)</w:t>
      </w:r>
      <w:r>
        <w:tab/>
        <w:t>a.</w:t>
      </w:r>
      <w:r>
        <w:tab/>
      </w:r>
      <w:r w:rsidRPr="00782E53">
        <w:rPr>
          <w:rFonts w:ascii="Doulos SIL" w:hAnsi="Doulos SIL"/>
          <w:i/>
          <w:color w:val="0000FF"/>
        </w:rPr>
        <w:t>mā</w:t>
      </w:r>
      <w:r w:rsidRPr="00782E53">
        <w:rPr>
          <w:rFonts w:ascii="Doulos SIL" w:hAnsi="Doulos SIL"/>
          <w:i/>
          <w:color w:val="0000FF"/>
        </w:rPr>
        <w:tab/>
        <w:t>ní</w:t>
      </w:r>
      <w:r w:rsidRPr="00782E53">
        <w:rPr>
          <w:rFonts w:ascii="Doulos SIL" w:hAnsi="Doulos SIL"/>
          <w:i/>
          <w:color w:val="0000FF"/>
        </w:rPr>
        <w:tab/>
        <w:t>tòʔéē</w:t>
      </w:r>
      <w:r>
        <w:t xml:space="preserve"> / </w:t>
      </w:r>
      <w:r w:rsidRPr="00782E53">
        <w:rPr>
          <w:rFonts w:ascii="Doulos SIL" w:hAnsi="Doulos SIL"/>
          <w:i/>
          <w:color w:val="0000FF"/>
        </w:rPr>
        <w:t>cɛ̌</w:t>
      </w:r>
    </w:p>
    <w:p w14:paraId="2AE9D26C" w14:textId="2F1EFE0F" w:rsidR="0000241F" w:rsidRPr="0000241F" w:rsidRDefault="0000241F" w:rsidP="0000241F">
      <w:pPr>
        <w:tabs>
          <w:tab w:val="clear" w:pos="369"/>
          <w:tab w:val="left" w:pos="720"/>
          <w:tab w:val="left" w:pos="1080"/>
        </w:tabs>
      </w:pPr>
      <w:r>
        <w:tab/>
      </w:r>
      <w:r>
        <w:tab/>
        <w:t>1Sg</w:t>
      </w:r>
      <w:r>
        <w:tab/>
        <w:t>3SgHumOjb</w:t>
      </w:r>
      <w:r>
        <w:tab/>
        <w:t>say.Pfv / say.Pfv</w:t>
      </w:r>
    </w:p>
    <w:p w14:paraId="020115B5" w14:textId="2A4EC50A" w:rsidR="0000241F" w:rsidRPr="0000241F" w:rsidRDefault="0000241F" w:rsidP="0000241F">
      <w:pPr>
        <w:tabs>
          <w:tab w:val="clear" w:pos="369"/>
          <w:tab w:val="left" w:pos="720"/>
          <w:tab w:val="left" w:pos="1080"/>
        </w:tabs>
      </w:pPr>
      <w:r>
        <w:tab/>
      </w:r>
      <w:r>
        <w:tab/>
        <w:t>‘I said it.’</w:t>
      </w:r>
    </w:p>
    <w:p w14:paraId="3C01718C" w14:textId="77777777" w:rsidR="0000241F" w:rsidRPr="0000241F" w:rsidRDefault="0000241F" w:rsidP="0000241F"/>
    <w:p w14:paraId="71B31750" w14:textId="77777777" w:rsidR="00DD2125" w:rsidRDefault="00DD2125" w:rsidP="00DD2125">
      <w:pPr>
        <w:pStyle w:val="Heading2"/>
        <w:numPr>
          <w:ilvl w:val="1"/>
          <w:numId w:val="1"/>
        </w:numPr>
        <w:tabs>
          <w:tab w:val="clear" w:pos="720"/>
          <w:tab w:val="num" w:pos="576"/>
        </w:tabs>
        <w:ind w:left="576" w:hanging="576"/>
      </w:pPr>
      <w:bookmarkStart w:id="1619" w:name="_Toc508942931"/>
      <w:bookmarkStart w:id="1620" w:name="_Toc508943531"/>
      <w:bookmarkStart w:id="1621" w:name="_Toc518808953"/>
      <w:bookmarkStart w:id="1622" w:name="_Toc78375831"/>
      <w:bookmarkStart w:id="1623" w:name="_Toc79405936"/>
      <w:bookmarkStart w:id="1624" w:name="_Toc167069804"/>
      <w:bookmarkStart w:id="1625" w:name="_Toc337412186"/>
      <w:r>
        <w:lastRenderedPageBreak/>
        <w:t>Adjectival predicates</w:t>
      </w:r>
      <w:bookmarkEnd w:id="1619"/>
      <w:bookmarkEnd w:id="1620"/>
      <w:bookmarkEnd w:id="1621"/>
      <w:bookmarkEnd w:id="1622"/>
      <w:bookmarkEnd w:id="1623"/>
      <w:bookmarkEnd w:id="1624"/>
      <w:bookmarkEnd w:id="1625"/>
    </w:p>
    <w:p w14:paraId="7E9248E7" w14:textId="77777777" w:rsidR="00DD2125" w:rsidRDefault="00DD2125" w:rsidP="00DD2125">
      <w:pPr>
        <w:pStyle w:val="Heading3"/>
        <w:numPr>
          <w:ilvl w:val="2"/>
          <w:numId w:val="1"/>
        </w:numPr>
        <w:ind w:left="720" w:hanging="720"/>
      </w:pPr>
      <w:bookmarkStart w:id="1626" w:name="_Toc508942932"/>
      <w:bookmarkStart w:id="1627" w:name="_Toc508943532"/>
      <w:bookmarkStart w:id="1628" w:name="_Toc518808954"/>
      <w:bookmarkStart w:id="1629" w:name="_Toc78375832"/>
      <w:bookmarkStart w:id="1630" w:name="_Toc79405937"/>
      <w:bookmarkStart w:id="1631" w:name="_Toc167069805"/>
      <w:bookmarkStart w:id="1632" w:name="_Toc337412187"/>
      <w:r>
        <w:t>Positive adjectival predicates</w:t>
      </w:r>
      <w:bookmarkEnd w:id="1626"/>
      <w:bookmarkEnd w:id="1627"/>
      <w:bookmarkEnd w:id="1628"/>
      <w:bookmarkEnd w:id="1629"/>
      <w:bookmarkEnd w:id="1630"/>
      <w:bookmarkEnd w:id="1631"/>
      <w:bookmarkEnd w:id="1632"/>
    </w:p>
    <w:p w14:paraId="4D03B509" w14:textId="77777777" w:rsidR="00DD2125" w:rsidRPr="00CE5935" w:rsidRDefault="00DD2125" w:rsidP="00DD2125">
      <w:pPr>
        <w:pStyle w:val="Heading3"/>
        <w:numPr>
          <w:ilvl w:val="2"/>
          <w:numId w:val="1"/>
        </w:numPr>
        <w:ind w:left="720" w:hanging="720"/>
      </w:pPr>
      <w:bookmarkStart w:id="1633" w:name="_Toc508942934"/>
      <w:bookmarkStart w:id="1634" w:name="_Toc508943534"/>
      <w:bookmarkStart w:id="1635" w:name="_Toc518808955"/>
      <w:bookmarkStart w:id="1636" w:name="_Toc78375833"/>
      <w:bookmarkStart w:id="1637" w:name="_Toc79405938"/>
      <w:bookmarkStart w:id="1638" w:name="_Toc167069806"/>
      <w:bookmarkStart w:id="1639" w:name="_Toc337412188"/>
      <w:r>
        <w:t>Negative adjectival and stative predicates (</w:t>
      </w:r>
      <w:r w:rsidRPr="002E6BB1">
        <w:rPr>
          <w:rFonts w:ascii="Doulos SIL" w:hAnsi="Doulos SIL"/>
          <w:i/>
          <w:color w:val="0000FF"/>
        </w:rPr>
        <w:t>=ŋŋŋ</w:t>
      </w:r>
      <w:r w:rsidRPr="00CE5935">
        <w:t>)</w:t>
      </w:r>
      <w:bookmarkEnd w:id="1633"/>
      <w:bookmarkEnd w:id="1634"/>
      <w:bookmarkEnd w:id="1635"/>
      <w:bookmarkEnd w:id="1636"/>
      <w:bookmarkEnd w:id="1637"/>
      <w:bookmarkEnd w:id="1638"/>
      <w:bookmarkEnd w:id="1639"/>
    </w:p>
    <w:p w14:paraId="2245027F" w14:textId="77777777" w:rsidR="00DD2125" w:rsidRDefault="00DD2125" w:rsidP="00DD2125">
      <w:pPr>
        <w:pStyle w:val="Heading2"/>
        <w:numPr>
          <w:ilvl w:val="1"/>
          <w:numId w:val="1"/>
        </w:numPr>
        <w:tabs>
          <w:tab w:val="clear" w:pos="720"/>
          <w:tab w:val="num" w:pos="576"/>
        </w:tabs>
        <w:ind w:left="576" w:hanging="576"/>
      </w:pPr>
      <w:bookmarkStart w:id="1640" w:name="_Toc508942935"/>
      <w:bookmarkStart w:id="1641" w:name="_Toc508943535"/>
      <w:bookmarkStart w:id="1642" w:name="_Toc518808956"/>
      <w:bookmarkStart w:id="1643" w:name="_Toc78375834"/>
      <w:bookmarkStart w:id="1644" w:name="_Toc79405939"/>
      <w:bookmarkStart w:id="1645" w:name="_Toc167069807"/>
      <w:bookmarkStart w:id="1646" w:name="_Toc337412189"/>
      <w:r>
        <w:t>Possessive predicates</w:t>
      </w:r>
      <w:bookmarkEnd w:id="1640"/>
      <w:bookmarkEnd w:id="1641"/>
      <w:bookmarkEnd w:id="1642"/>
      <w:bookmarkEnd w:id="1643"/>
      <w:bookmarkEnd w:id="1644"/>
      <w:bookmarkEnd w:id="1645"/>
      <w:bookmarkEnd w:id="1646"/>
    </w:p>
    <w:p w14:paraId="4C7D8F03" w14:textId="13E0471D" w:rsidR="00DD2125" w:rsidRDefault="00DD2125" w:rsidP="00DD2125">
      <w:pPr>
        <w:pStyle w:val="Heading3"/>
        <w:numPr>
          <w:ilvl w:val="2"/>
          <w:numId w:val="1"/>
        </w:numPr>
        <w:ind w:left="720" w:hanging="720"/>
      </w:pPr>
      <w:bookmarkStart w:id="1647" w:name="_Toc337412190"/>
      <w:bookmarkStart w:id="1648" w:name="_Toc508942936"/>
      <w:bookmarkStart w:id="1649" w:name="_Toc508943536"/>
      <w:bookmarkStart w:id="1650" w:name="_Toc518808957"/>
      <w:bookmarkStart w:id="1651" w:name="_Toc78375835"/>
      <w:bookmarkStart w:id="1652" w:name="_Toc79405940"/>
      <w:bookmarkStart w:id="1653" w:name="_Toc167069808"/>
      <w:r>
        <w:t>‘X have Y’</w:t>
      </w:r>
      <w:bookmarkEnd w:id="1647"/>
      <w:r>
        <w:t xml:space="preserve"> </w:t>
      </w:r>
      <w:bookmarkEnd w:id="1648"/>
      <w:bookmarkEnd w:id="1649"/>
      <w:bookmarkEnd w:id="1650"/>
      <w:bookmarkEnd w:id="1651"/>
      <w:bookmarkEnd w:id="1652"/>
      <w:bookmarkEnd w:id="1653"/>
    </w:p>
    <w:p w14:paraId="597FE895" w14:textId="3EB349E8" w:rsidR="004A386C" w:rsidRDefault="00B308E3" w:rsidP="004A386C">
      <w:r>
        <w:t xml:space="preserve">In the basic predication of possession ‘X have Y’, the possessum Y is the subject and ends in the ‘be (somewhere)’ enclitic </w:t>
      </w:r>
      <w:r w:rsidRPr="00D8383A">
        <w:t>/H+</w:t>
      </w:r>
      <w:r w:rsidRPr="00CB1C09">
        <w:rPr>
          <w:rFonts w:ascii="Doulos SIL" w:hAnsi="Doulos SIL"/>
          <w:i/>
          <w:color w:val="0000FF"/>
        </w:rPr>
        <w:t>=</w:t>
      </w:r>
      <w:r w:rsidRPr="00CB1C09">
        <w:rPr>
          <w:rFonts w:ascii="Doulos SIL" w:hAnsi="Doulos SIL"/>
          <w:i/>
          <w:color w:val="0000FF"/>
        </w:rPr>
        <w:sym w:font="Symbol" w:char="F0C6"/>
      </w:r>
      <w:r>
        <w:t xml:space="preserve">/. This is followed by the possessor X and a </w:t>
      </w:r>
      <w:r w:rsidR="00916181">
        <w:t>possessive morpheme which takes L</w:t>
      </w:r>
      <w:r w:rsidR="00916181">
        <w:noBreakHyphen/>
        <w:t>toned form</w:t>
      </w:r>
      <w:r>
        <w:t xml:space="preserve"> </w:t>
      </w:r>
      <w:r w:rsidRPr="00CB1C09">
        <w:rPr>
          <w:rFonts w:ascii="Doulos SIL" w:hAnsi="Doulos SIL"/>
          <w:i/>
          <w:color w:val="0000FF"/>
        </w:rPr>
        <w:t>kà</w:t>
      </w:r>
      <w:r w:rsidR="00916181">
        <w:t xml:space="preserve"> </w:t>
      </w:r>
      <w:r>
        <w:t xml:space="preserve">after </w:t>
      </w:r>
      <w:r w:rsidR="00AF6E7C">
        <w:t>third singular pronoun or NP</w:t>
      </w:r>
      <w:r w:rsidR="00916181">
        <w:t>, elsewhere</w:t>
      </w:r>
      <w:r>
        <w:t xml:space="preserve"> </w:t>
      </w:r>
      <w:r w:rsidRPr="00CB1C09">
        <w:rPr>
          <w:rFonts w:ascii="Doulos SIL" w:hAnsi="Doulos SIL"/>
          <w:i/>
          <w:color w:val="0000FF"/>
        </w:rPr>
        <w:t>ká</w:t>
      </w:r>
      <w:r>
        <w:t>.</w:t>
      </w:r>
      <w:r w:rsidR="00916181">
        <w:t xml:space="preserve"> </w:t>
      </w:r>
      <w:r>
        <w:t xml:space="preserve">Some examples are in (xx1). </w:t>
      </w:r>
    </w:p>
    <w:p w14:paraId="62BD2ED5" w14:textId="77777777" w:rsidR="00B308E3" w:rsidRDefault="00B308E3" w:rsidP="004A386C"/>
    <w:p w14:paraId="7AA013B0" w14:textId="3A15D653" w:rsidR="004A386C" w:rsidRPr="00CB1C09" w:rsidRDefault="004A386C" w:rsidP="004A386C">
      <w:pPr>
        <w:tabs>
          <w:tab w:val="clear" w:pos="369"/>
          <w:tab w:val="left" w:pos="720"/>
          <w:tab w:val="left" w:pos="1080"/>
          <w:tab w:val="left" w:pos="2880"/>
          <w:tab w:val="left" w:pos="3690"/>
        </w:tabs>
        <w:rPr>
          <w:rFonts w:ascii="Doulos SIL" w:hAnsi="Doulos SIL"/>
          <w:i/>
          <w:color w:val="0000FF"/>
        </w:rPr>
      </w:pPr>
      <w:r>
        <w:t>(xx1)</w:t>
      </w:r>
      <w:r>
        <w:tab/>
        <w:t>a.</w:t>
      </w:r>
      <w:r>
        <w:tab/>
      </w:r>
      <w:r w:rsidRPr="00CB1C09">
        <w:rPr>
          <w:rFonts w:ascii="Doulos SIL" w:hAnsi="Doulos SIL"/>
          <w:i/>
          <w:color w:val="0000FF"/>
        </w:rPr>
        <w:t>tàgà-rá=</w:t>
      </w:r>
      <w:r w:rsidRPr="00CB1C09">
        <w:rPr>
          <w:rFonts w:ascii="Doulos SIL" w:hAnsi="Doulos SIL"/>
          <w:i/>
          <w:color w:val="0000FF"/>
        </w:rPr>
        <w:sym w:font="Symbol" w:char="F0C6"/>
      </w:r>
      <w:r w:rsidRPr="00CB1C09">
        <w:rPr>
          <w:rFonts w:ascii="Doulos SIL" w:hAnsi="Doulos SIL"/>
          <w:i/>
          <w:color w:val="0000FF"/>
        </w:rPr>
        <w:tab/>
      </w:r>
      <w:r w:rsidR="00B308E3" w:rsidRPr="00CB1C09">
        <w:rPr>
          <w:rFonts w:ascii="Doulos SIL" w:hAnsi="Doulos SIL"/>
          <w:i/>
          <w:color w:val="0000FF"/>
        </w:rPr>
        <w:t>[</w:t>
      </w:r>
      <w:r w:rsidR="00916181" w:rsidRPr="00CB1C09">
        <w:rPr>
          <w:rFonts w:ascii="Doulos SIL" w:hAnsi="Doulos SIL"/>
          <w:i/>
          <w:color w:val="0000FF"/>
        </w:rPr>
        <w:t>mā</w:t>
      </w:r>
      <w:r w:rsidR="00916181" w:rsidRPr="00CB1C09">
        <w:rPr>
          <w:rFonts w:ascii="Doulos SIL" w:hAnsi="Doulos SIL"/>
          <w:i/>
          <w:color w:val="0000FF"/>
        </w:rPr>
        <w:tab/>
        <w:t>ká</w:t>
      </w:r>
      <w:r w:rsidR="00B308E3" w:rsidRPr="00CB1C09">
        <w:rPr>
          <w:rFonts w:ascii="Doulos SIL" w:hAnsi="Doulos SIL"/>
          <w:i/>
          <w:color w:val="0000FF"/>
        </w:rPr>
        <w:t>]</w:t>
      </w:r>
    </w:p>
    <w:p w14:paraId="100A72CB" w14:textId="4CD2FE1F" w:rsidR="004A386C" w:rsidRDefault="004A386C" w:rsidP="004A386C">
      <w:pPr>
        <w:tabs>
          <w:tab w:val="clear" w:pos="369"/>
          <w:tab w:val="left" w:pos="720"/>
          <w:tab w:val="left" w:pos="1080"/>
          <w:tab w:val="left" w:pos="2880"/>
          <w:tab w:val="left" w:pos="3690"/>
        </w:tabs>
      </w:pPr>
      <w:r>
        <w:tab/>
      </w:r>
      <w:r>
        <w:tab/>
        <w:t>sheep-Nom=be</w:t>
      </w:r>
      <w:r>
        <w:tab/>
      </w:r>
      <w:r w:rsidR="00B308E3">
        <w:t>[</w:t>
      </w:r>
      <w:r>
        <w:t>1Sg</w:t>
      </w:r>
      <w:r>
        <w:tab/>
        <w:t>Poss</w:t>
      </w:r>
      <w:r w:rsidR="00B308E3">
        <w:t>]</w:t>
      </w:r>
    </w:p>
    <w:p w14:paraId="3D04BDE3" w14:textId="41A66B44" w:rsidR="004A386C" w:rsidRDefault="004A386C" w:rsidP="004A386C">
      <w:pPr>
        <w:tabs>
          <w:tab w:val="clear" w:pos="369"/>
          <w:tab w:val="left" w:pos="720"/>
          <w:tab w:val="left" w:pos="1080"/>
        </w:tabs>
      </w:pPr>
      <w:r>
        <w:tab/>
      </w:r>
      <w:r>
        <w:tab/>
        <w:t>‘I have a sheep.’</w:t>
      </w:r>
    </w:p>
    <w:p w14:paraId="286DF72E" w14:textId="77777777" w:rsidR="004A386C" w:rsidRDefault="004A386C" w:rsidP="004A386C">
      <w:pPr>
        <w:tabs>
          <w:tab w:val="clear" w:pos="369"/>
          <w:tab w:val="left" w:pos="720"/>
          <w:tab w:val="left" w:pos="1080"/>
        </w:tabs>
      </w:pPr>
    </w:p>
    <w:p w14:paraId="1DB073A2" w14:textId="5386D282" w:rsidR="004A386C" w:rsidRDefault="004A386C" w:rsidP="004A386C">
      <w:pPr>
        <w:tabs>
          <w:tab w:val="clear" w:pos="369"/>
          <w:tab w:val="left" w:pos="720"/>
          <w:tab w:val="left" w:pos="1080"/>
          <w:tab w:val="left" w:pos="2880"/>
          <w:tab w:val="left" w:pos="3690"/>
        </w:tabs>
      </w:pPr>
      <w:r>
        <w:tab/>
        <w:t>b.</w:t>
      </w:r>
      <w:r>
        <w:tab/>
      </w:r>
      <w:r w:rsidRPr="00CB1C09">
        <w:rPr>
          <w:rFonts w:ascii="Doulos SIL" w:hAnsi="Doulos SIL"/>
          <w:i/>
          <w:color w:val="0000FF"/>
        </w:rPr>
        <w:t>tàgà-rá=</w:t>
      </w:r>
      <w:r w:rsidRPr="00CB1C09">
        <w:rPr>
          <w:rFonts w:ascii="Doulos SIL" w:hAnsi="Doulos SIL"/>
          <w:i/>
          <w:color w:val="0000FF"/>
        </w:rPr>
        <w:sym w:font="Symbol" w:char="F0C6"/>
      </w:r>
      <w:r w:rsidRPr="00CB1C09">
        <w:rPr>
          <w:rFonts w:ascii="Doulos SIL" w:hAnsi="Doulos SIL"/>
          <w:i/>
          <w:color w:val="0000FF"/>
        </w:rPr>
        <w:tab/>
      </w:r>
      <w:r w:rsidR="00B308E3" w:rsidRPr="00CB1C09">
        <w:rPr>
          <w:rFonts w:ascii="Doulos SIL" w:hAnsi="Doulos SIL"/>
          <w:i/>
          <w:color w:val="0000FF"/>
        </w:rPr>
        <w:t>[</w:t>
      </w:r>
      <w:r w:rsidR="00916181" w:rsidRPr="00CB1C09">
        <w:rPr>
          <w:rFonts w:ascii="Doulos SIL" w:hAnsi="Doulos SIL"/>
          <w:i/>
          <w:color w:val="0000FF"/>
        </w:rPr>
        <w:t>bákàr</w:t>
      </w:r>
      <w:r w:rsidR="00916181" w:rsidRPr="00CB1C09">
        <w:rPr>
          <w:rFonts w:ascii="Doulos SIL" w:hAnsi="Doulos SIL"/>
          <w:i/>
          <w:color w:val="0000FF"/>
        </w:rPr>
        <w:tab/>
        <w:t>ká</w:t>
      </w:r>
      <w:r w:rsidR="00B308E3" w:rsidRPr="00CB1C09">
        <w:rPr>
          <w:rFonts w:ascii="Doulos SIL" w:hAnsi="Doulos SIL"/>
          <w:i/>
          <w:color w:val="0000FF"/>
        </w:rPr>
        <w:t>]</w:t>
      </w:r>
    </w:p>
    <w:p w14:paraId="4426DE96" w14:textId="13D73073" w:rsidR="004A386C" w:rsidRDefault="004A386C" w:rsidP="004A386C">
      <w:pPr>
        <w:tabs>
          <w:tab w:val="clear" w:pos="369"/>
          <w:tab w:val="left" w:pos="720"/>
          <w:tab w:val="left" w:pos="1080"/>
          <w:tab w:val="left" w:pos="2880"/>
          <w:tab w:val="left" w:pos="3690"/>
        </w:tabs>
      </w:pPr>
      <w:r>
        <w:tab/>
      </w:r>
      <w:r>
        <w:tab/>
        <w:t>sheep-Nom=be</w:t>
      </w:r>
      <w:r>
        <w:tab/>
      </w:r>
      <w:r w:rsidR="00B308E3">
        <w:t>[</w:t>
      </w:r>
      <w:r>
        <w:t>B</w:t>
      </w:r>
      <w:r>
        <w:tab/>
        <w:t>Poss</w:t>
      </w:r>
      <w:r w:rsidR="00B308E3">
        <w:t>]</w:t>
      </w:r>
    </w:p>
    <w:p w14:paraId="2235FA09" w14:textId="54B4ADA5" w:rsidR="004A386C" w:rsidRDefault="004A386C" w:rsidP="004A386C">
      <w:pPr>
        <w:tabs>
          <w:tab w:val="clear" w:pos="369"/>
          <w:tab w:val="left" w:pos="720"/>
          <w:tab w:val="left" w:pos="1080"/>
        </w:tabs>
      </w:pPr>
      <w:r>
        <w:tab/>
      </w:r>
      <w:r>
        <w:tab/>
        <w:t>‘Bakari has a sheep.’</w:t>
      </w:r>
    </w:p>
    <w:p w14:paraId="656C181F" w14:textId="77777777" w:rsidR="004A386C" w:rsidRDefault="004A386C" w:rsidP="004A386C">
      <w:pPr>
        <w:tabs>
          <w:tab w:val="clear" w:pos="369"/>
          <w:tab w:val="left" w:pos="720"/>
          <w:tab w:val="left" w:pos="1080"/>
        </w:tabs>
      </w:pPr>
    </w:p>
    <w:p w14:paraId="7EE64748" w14:textId="4F09BE3A" w:rsidR="004A386C" w:rsidRDefault="004A386C" w:rsidP="004A386C">
      <w:pPr>
        <w:tabs>
          <w:tab w:val="clear" w:pos="369"/>
          <w:tab w:val="left" w:pos="720"/>
          <w:tab w:val="left" w:pos="1080"/>
          <w:tab w:val="left" w:pos="2880"/>
          <w:tab w:val="left" w:pos="3690"/>
        </w:tabs>
      </w:pPr>
      <w:r>
        <w:tab/>
        <w:t>c.</w:t>
      </w:r>
      <w:r>
        <w:tab/>
      </w:r>
      <w:r w:rsidRPr="00CB1C09">
        <w:rPr>
          <w:rFonts w:ascii="Doulos SIL" w:hAnsi="Doulos SIL"/>
          <w:i/>
          <w:color w:val="0000FF"/>
        </w:rPr>
        <w:t>tàgà-rá-āⁿ=</w:t>
      </w:r>
      <w:r w:rsidRPr="00CB1C09">
        <w:rPr>
          <w:rFonts w:ascii="Doulos SIL" w:hAnsi="Doulos SIL"/>
          <w:i/>
          <w:color w:val="0000FF"/>
        </w:rPr>
        <w:sym w:font="Symbol" w:char="F0C6"/>
      </w:r>
      <w:r w:rsidRPr="00CB1C09">
        <w:rPr>
          <w:rFonts w:ascii="Doulos SIL" w:hAnsi="Doulos SIL"/>
          <w:i/>
          <w:color w:val="0000FF"/>
        </w:rPr>
        <w:tab/>
      </w:r>
      <w:r w:rsidR="00B308E3" w:rsidRPr="00CB1C09">
        <w:rPr>
          <w:rFonts w:ascii="Doulos SIL" w:hAnsi="Doulos SIL"/>
          <w:i/>
          <w:color w:val="0000FF"/>
        </w:rPr>
        <w:t>[</w:t>
      </w:r>
      <w:r w:rsidRPr="00CB1C09">
        <w:rPr>
          <w:rFonts w:ascii="Doulos SIL" w:hAnsi="Doulos SIL"/>
          <w:i/>
          <w:color w:val="0000FF"/>
        </w:rPr>
        <w:t>bákàr</w:t>
      </w:r>
      <w:r w:rsidRPr="00CB1C09">
        <w:rPr>
          <w:rFonts w:ascii="Doulos SIL" w:hAnsi="Doulos SIL"/>
          <w:i/>
          <w:color w:val="0000FF"/>
        </w:rPr>
        <w:tab/>
        <w:t>k</w:t>
      </w:r>
      <w:r w:rsidR="00916181">
        <w:t>á</w:t>
      </w:r>
      <w:r w:rsidR="00B308E3">
        <w:t>]</w:t>
      </w:r>
    </w:p>
    <w:p w14:paraId="1277A5C2" w14:textId="1631D54F" w:rsidR="004A386C" w:rsidRDefault="004A386C" w:rsidP="004A386C">
      <w:pPr>
        <w:tabs>
          <w:tab w:val="clear" w:pos="369"/>
          <w:tab w:val="left" w:pos="720"/>
          <w:tab w:val="left" w:pos="1080"/>
          <w:tab w:val="left" w:pos="2880"/>
          <w:tab w:val="left" w:pos="3690"/>
        </w:tabs>
      </w:pPr>
      <w:r>
        <w:tab/>
      </w:r>
      <w:r>
        <w:tab/>
        <w:t>sheep-Nom-Pl=be</w:t>
      </w:r>
      <w:r>
        <w:tab/>
      </w:r>
      <w:r w:rsidR="00B308E3">
        <w:t>[</w:t>
      </w:r>
      <w:r>
        <w:t>B</w:t>
      </w:r>
      <w:r>
        <w:tab/>
        <w:t>Poss</w:t>
      </w:r>
      <w:r w:rsidR="00B308E3">
        <w:t>]</w:t>
      </w:r>
    </w:p>
    <w:p w14:paraId="44D4ECD4" w14:textId="6FE4AFDC" w:rsidR="004A386C" w:rsidRDefault="004A386C" w:rsidP="004A386C">
      <w:pPr>
        <w:tabs>
          <w:tab w:val="clear" w:pos="369"/>
          <w:tab w:val="left" w:pos="720"/>
          <w:tab w:val="left" w:pos="1080"/>
        </w:tabs>
      </w:pPr>
      <w:r>
        <w:tab/>
      </w:r>
      <w:r>
        <w:tab/>
        <w:t>‘Bakari has some sheep.’</w:t>
      </w:r>
      <w:r w:rsidR="00916181">
        <w:t xml:space="preserve"> (contracted from /</w:t>
      </w:r>
      <w:r w:rsidR="00916181" w:rsidRPr="00916181">
        <w:rPr>
          <w:rFonts w:ascii="Doulos SIL" w:hAnsi="Doulos SIL"/>
          <w:color w:val="008000"/>
        </w:rPr>
        <w:t>bákàrí kà</w:t>
      </w:r>
      <w:r w:rsidR="00916181">
        <w:t>/ ?)</w:t>
      </w:r>
    </w:p>
    <w:p w14:paraId="7B61193B" w14:textId="77777777" w:rsidR="00B308E3" w:rsidRDefault="00B308E3" w:rsidP="004A386C">
      <w:pPr>
        <w:tabs>
          <w:tab w:val="clear" w:pos="369"/>
          <w:tab w:val="left" w:pos="720"/>
          <w:tab w:val="left" w:pos="1080"/>
        </w:tabs>
      </w:pPr>
    </w:p>
    <w:p w14:paraId="5711E9A3" w14:textId="7141E337" w:rsidR="00B308E3" w:rsidRDefault="00B308E3" w:rsidP="00B308E3">
      <w:pPr>
        <w:tabs>
          <w:tab w:val="clear" w:pos="369"/>
          <w:tab w:val="left" w:pos="720"/>
          <w:tab w:val="left" w:pos="1080"/>
          <w:tab w:val="left" w:pos="2520"/>
          <w:tab w:val="left" w:pos="3420"/>
        </w:tabs>
      </w:pPr>
      <w:r>
        <w:tab/>
        <w:t>d.</w:t>
      </w:r>
      <w:r>
        <w:tab/>
      </w:r>
      <w:r w:rsidRPr="00CB1C09">
        <w:rPr>
          <w:rFonts w:ascii="Doulos SIL" w:hAnsi="Doulos SIL"/>
          <w:i/>
          <w:color w:val="0000FF"/>
        </w:rPr>
        <w:t>bákàrí=</w:t>
      </w:r>
      <w:r w:rsidRPr="00CB1C09">
        <w:rPr>
          <w:rFonts w:ascii="Doulos SIL" w:hAnsi="Doulos SIL"/>
          <w:i/>
          <w:color w:val="0000FF"/>
        </w:rPr>
        <w:sym w:font="Symbol" w:char="F0C6"/>
      </w:r>
      <w:r w:rsidRPr="00CB1C09">
        <w:rPr>
          <w:rFonts w:ascii="Doulos SIL" w:hAnsi="Doulos SIL"/>
          <w:i/>
          <w:color w:val="0000FF"/>
        </w:rPr>
        <w:tab/>
        <w:t>[</w:t>
      </w:r>
      <w:r w:rsidR="00916181" w:rsidRPr="00CB1C09">
        <w:rPr>
          <w:rFonts w:ascii="Doulos SIL" w:hAnsi="Doulos SIL"/>
          <w:i/>
          <w:color w:val="0000FF"/>
        </w:rPr>
        <w:t>mā</w:t>
      </w:r>
      <w:r w:rsidR="00916181" w:rsidRPr="00CB1C09">
        <w:rPr>
          <w:rFonts w:ascii="Doulos SIL" w:hAnsi="Doulos SIL"/>
          <w:i/>
          <w:color w:val="0000FF"/>
        </w:rPr>
        <w:tab/>
        <w:t>ká</w:t>
      </w:r>
      <w:r w:rsidRPr="00CB1C09">
        <w:rPr>
          <w:rFonts w:ascii="Doulos SIL" w:hAnsi="Doulos SIL"/>
          <w:i/>
          <w:color w:val="0000FF"/>
        </w:rPr>
        <w:t>]</w:t>
      </w:r>
    </w:p>
    <w:p w14:paraId="2B9EDEBD" w14:textId="2B898FD0" w:rsidR="00B308E3" w:rsidRDefault="00B308E3" w:rsidP="00B308E3">
      <w:pPr>
        <w:tabs>
          <w:tab w:val="clear" w:pos="369"/>
          <w:tab w:val="left" w:pos="720"/>
          <w:tab w:val="left" w:pos="1080"/>
          <w:tab w:val="left" w:pos="2520"/>
          <w:tab w:val="left" w:pos="3420"/>
        </w:tabs>
      </w:pPr>
      <w:r>
        <w:tab/>
      </w:r>
      <w:r>
        <w:tab/>
        <w:t>B=be</w:t>
      </w:r>
      <w:r>
        <w:tab/>
        <w:t>[1Sg</w:t>
      </w:r>
      <w:r>
        <w:tab/>
        <w:t>Poss]</w:t>
      </w:r>
    </w:p>
    <w:p w14:paraId="1BF15995" w14:textId="1562A1A8" w:rsidR="00B308E3" w:rsidRDefault="00B308E3" w:rsidP="004A386C">
      <w:pPr>
        <w:tabs>
          <w:tab w:val="clear" w:pos="369"/>
          <w:tab w:val="left" w:pos="720"/>
          <w:tab w:val="left" w:pos="1080"/>
        </w:tabs>
      </w:pPr>
      <w:r>
        <w:tab/>
      </w:r>
      <w:r>
        <w:tab/>
        <w:t>‘I have Bakari.’</w:t>
      </w:r>
    </w:p>
    <w:p w14:paraId="1E14D0F2" w14:textId="77777777" w:rsidR="00B308E3" w:rsidRDefault="00B308E3" w:rsidP="004A386C">
      <w:pPr>
        <w:tabs>
          <w:tab w:val="clear" w:pos="369"/>
          <w:tab w:val="left" w:pos="720"/>
          <w:tab w:val="left" w:pos="1080"/>
        </w:tabs>
      </w:pPr>
    </w:p>
    <w:p w14:paraId="1FA08A3D" w14:textId="200083B2" w:rsidR="00B308E3" w:rsidRDefault="00B308E3" w:rsidP="00B308E3">
      <w:pPr>
        <w:tabs>
          <w:tab w:val="clear" w:pos="369"/>
          <w:tab w:val="left" w:pos="720"/>
          <w:tab w:val="left" w:pos="1080"/>
          <w:tab w:val="left" w:pos="2880"/>
          <w:tab w:val="left" w:pos="3870"/>
        </w:tabs>
      </w:pPr>
      <w:r>
        <w:tab/>
        <w:t>e.</w:t>
      </w:r>
      <w:r>
        <w:tab/>
      </w:r>
      <w:r w:rsidRPr="00CB1C09">
        <w:rPr>
          <w:rFonts w:ascii="Doulos SIL" w:hAnsi="Doulos SIL"/>
          <w:i/>
          <w:color w:val="0000FF"/>
        </w:rPr>
        <w:t>dí-rá=</w:t>
      </w:r>
      <w:r w:rsidRPr="00CB1C09">
        <w:rPr>
          <w:rFonts w:ascii="Doulos SIL" w:hAnsi="Doulos SIL"/>
          <w:i/>
          <w:color w:val="0000FF"/>
        </w:rPr>
        <w:sym w:font="Symbol" w:char="F0C6"/>
      </w:r>
      <w:r w:rsidRPr="00CB1C09">
        <w:rPr>
          <w:rFonts w:ascii="Doulos SIL" w:hAnsi="Doulos SIL"/>
          <w:i/>
          <w:color w:val="0000FF"/>
        </w:rPr>
        <w:tab/>
        <w:t>[tàgá</w:t>
      </w:r>
      <w:r w:rsidRPr="00CB1C09">
        <w:rPr>
          <w:rFonts w:ascii="Doulos SIL" w:hAnsi="Doulos SIL"/>
          <w:i/>
          <w:color w:val="0000FF"/>
        </w:rPr>
        <w:tab/>
        <w:t>kà]</w:t>
      </w:r>
    </w:p>
    <w:p w14:paraId="60B6FEFF" w14:textId="4EC8FE55" w:rsidR="00B308E3" w:rsidRDefault="00B308E3" w:rsidP="00B308E3">
      <w:pPr>
        <w:tabs>
          <w:tab w:val="clear" w:pos="369"/>
          <w:tab w:val="left" w:pos="720"/>
          <w:tab w:val="left" w:pos="1080"/>
          <w:tab w:val="left" w:pos="2880"/>
          <w:tab w:val="left" w:pos="3870"/>
        </w:tabs>
      </w:pPr>
      <w:r>
        <w:tab/>
      </w:r>
      <w:r>
        <w:tab/>
        <w:t>child-Nom=be</w:t>
      </w:r>
      <w:r>
        <w:tab/>
        <w:t>[sheep</w:t>
      </w:r>
      <w:r>
        <w:tab/>
        <w:t>Poss]</w:t>
      </w:r>
    </w:p>
    <w:p w14:paraId="30AA2FE6" w14:textId="22CC0CDB" w:rsidR="00B308E3" w:rsidRDefault="00B308E3" w:rsidP="004A386C">
      <w:pPr>
        <w:tabs>
          <w:tab w:val="clear" w:pos="369"/>
          <w:tab w:val="left" w:pos="720"/>
          <w:tab w:val="left" w:pos="1080"/>
        </w:tabs>
      </w:pPr>
      <w:r>
        <w:tab/>
      </w:r>
      <w:r>
        <w:tab/>
        <w:t>‘The sheep has a child (=lamb).’</w:t>
      </w:r>
    </w:p>
    <w:p w14:paraId="09160095" w14:textId="77777777" w:rsidR="00B308E3" w:rsidRDefault="00B308E3" w:rsidP="004A386C">
      <w:pPr>
        <w:tabs>
          <w:tab w:val="clear" w:pos="369"/>
          <w:tab w:val="left" w:pos="720"/>
          <w:tab w:val="left" w:pos="1080"/>
        </w:tabs>
      </w:pPr>
    </w:p>
    <w:p w14:paraId="0704D239" w14:textId="4BA0BDA5" w:rsidR="00B308E3" w:rsidRDefault="00B308E3" w:rsidP="00B308E3">
      <w:pPr>
        <w:tabs>
          <w:tab w:val="clear" w:pos="369"/>
          <w:tab w:val="left" w:pos="720"/>
          <w:tab w:val="left" w:pos="1080"/>
          <w:tab w:val="left" w:pos="2790"/>
          <w:tab w:val="left" w:pos="4590"/>
        </w:tabs>
      </w:pPr>
      <w:r>
        <w:tab/>
        <w:t>f.</w:t>
      </w:r>
      <w:r>
        <w:tab/>
      </w:r>
      <w:r w:rsidRPr="00CB1C09">
        <w:rPr>
          <w:rFonts w:ascii="Doulos SIL" w:hAnsi="Doulos SIL"/>
          <w:i/>
          <w:color w:val="0000FF"/>
        </w:rPr>
        <w:t>dí-rá=</w:t>
      </w:r>
      <w:r w:rsidRPr="00CB1C09">
        <w:rPr>
          <w:rFonts w:ascii="Doulos SIL" w:hAnsi="Doulos SIL"/>
          <w:i/>
          <w:color w:val="0000FF"/>
        </w:rPr>
        <w:sym w:font="Symbol" w:char="F0C6"/>
      </w:r>
      <w:r w:rsidRPr="00CB1C09">
        <w:rPr>
          <w:rFonts w:ascii="Doulos SIL" w:hAnsi="Doulos SIL"/>
          <w:i/>
          <w:color w:val="0000FF"/>
        </w:rPr>
        <w:tab/>
        <w:t>tàgà-rá-àⁿ</w:t>
      </w:r>
      <w:r w:rsidRPr="00CB1C09">
        <w:rPr>
          <w:rFonts w:ascii="Doulos SIL" w:hAnsi="Doulos SIL"/>
          <w:i/>
          <w:color w:val="0000FF"/>
        </w:rPr>
        <w:tab/>
        <w:t>ká</w:t>
      </w:r>
    </w:p>
    <w:p w14:paraId="5F018230" w14:textId="7702EA7E" w:rsidR="00B308E3" w:rsidRDefault="00B308E3" w:rsidP="00B308E3">
      <w:pPr>
        <w:tabs>
          <w:tab w:val="clear" w:pos="369"/>
          <w:tab w:val="left" w:pos="720"/>
          <w:tab w:val="left" w:pos="1080"/>
          <w:tab w:val="left" w:pos="2790"/>
          <w:tab w:val="left" w:pos="4590"/>
        </w:tabs>
      </w:pPr>
      <w:r>
        <w:tab/>
      </w:r>
      <w:r>
        <w:tab/>
        <w:t>child-Nom=be</w:t>
      </w:r>
      <w:r>
        <w:tab/>
        <w:t>sheep-Nom-Pl</w:t>
      </w:r>
      <w:r>
        <w:tab/>
        <w:t>Poss</w:t>
      </w:r>
    </w:p>
    <w:p w14:paraId="57EC4F17" w14:textId="55D7BA11" w:rsidR="00B308E3" w:rsidRDefault="00B308E3" w:rsidP="00B308E3">
      <w:pPr>
        <w:tabs>
          <w:tab w:val="clear" w:pos="369"/>
          <w:tab w:val="left" w:pos="720"/>
          <w:tab w:val="left" w:pos="1080"/>
        </w:tabs>
      </w:pPr>
      <w:r>
        <w:tab/>
      </w:r>
      <w:r>
        <w:tab/>
        <w:t>‘The sheep-Pl have a child (=lamb).’</w:t>
      </w:r>
    </w:p>
    <w:p w14:paraId="1B0A7ED0" w14:textId="77777777" w:rsidR="004A386C" w:rsidRDefault="004A386C" w:rsidP="004A386C"/>
    <w:p w14:paraId="3F870B9C" w14:textId="6855B53E" w:rsidR="004A386C" w:rsidRPr="00B308E3" w:rsidRDefault="00B308E3" w:rsidP="004A386C">
      <w:r>
        <w:t>The</w:t>
      </w:r>
      <w:r w:rsidR="004A386C">
        <w:t xml:space="preserve"> paradigm is (xx2).</w:t>
      </w:r>
      <w:r>
        <w:t xml:space="preserve"> The 3Sg form is pronounced </w:t>
      </w:r>
      <w:r w:rsidRPr="00CB1C09">
        <w:rPr>
          <w:rFonts w:ascii="Doulos SIL" w:hAnsi="Doulos SIL"/>
          <w:i/>
          <w:color w:val="0000FF"/>
        </w:rPr>
        <w:t>à kà</w:t>
      </w:r>
      <w:r>
        <w:t xml:space="preserve"> in isolation but is heard as </w:t>
      </w:r>
      <w:r w:rsidRPr="00CB1C09">
        <w:rPr>
          <w:rFonts w:ascii="Doulos SIL" w:hAnsi="Doulos SIL"/>
          <w:i/>
          <w:color w:val="0000FF"/>
        </w:rPr>
        <w:t>ŋ̀ kà</w:t>
      </w:r>
      <w:r>
        <w:t xml:space="preserve"> in allegro speech after a vowel (such as that of the nominal suffix of a noun). </w:t>
      </w:r>
    </w:p>
    <w:p w14:paraId="231190FC" w14:textId="77777777" w:rsidR="004A386C" w:rsidRDefault="004A386C" w:rsidP="004A386C"/>
    <w:p w14:paraId="7A7329AB" w14:textId="36BE3498" w:rsidR="00B308E3" w:rsidRDefault="004A386C" w:rsidP="004A386C">
      <w:pPr>
        <w:tabs>
          <w:tab w:val="clear" w:pos="369"/>
          <w:tab w:val="left" w:pos="720"/>
          <w:tab w:val="left" w:pos="1080"/>
          <w:tab w:val="left" w:pos="2520"/>
        </w:tabs>
      </w:pPr>
      <w:r>
        <w:t>(xx2)</w:t>
      </w:r>
      <w:r w:rsidR="00B308E3">
        <w:tab/>
        <w:t>a. M-toned pronouns</w:t>
      </w:r>
    </w:p>
    <w:p w14:paraId="6DE717A7" w14:textId="1253D1B2" w:rsidR="004A386C" w:rsidRDefault="00AF6E7C" w:rsidP="004A386C">
      <w:pPr>
        <w:tabs>
          <w:tab w:val="clear" w:pos="369"/>
          <w:tab w:val="left" w:pos="720"/>
          <w:tab w:val="left" w:pos="1080"/>
          <w:tab w:val="left" w:pos="2520"/>
        </w:tabs>
      </w:pPr>
      <w:r>
        <w:tab/>
      </w:r>
      <w:r>
        <w:tab/>
        <w:t>1Sg</w:t>
      </w:r>
      <w:r>
        <w:tab/>
      </w:r>
      <w:r w:rsidRPr="00305E8A">
        <w:rPr>
          <w:rFonts w:ascii="Doulos SIL" w:hAnsi="Doulos SIL"/>
          <w:i/>
          <w:color w:val="0000FF"/>
        </w:rPr>
        <w:t>mā ká</w:t>
      </w:r>
    </w:p>
    <w:p w14:paraId="75415C56" w14:textId="5A6B68DE" w:rsidR="004A386C" w:rsidRPr="00CB1C09" w:rsidRDefault="004A386C" w:rsidP="004A386C">
      <w:pPr>
        <w:tabs>
          <w:tab w:val="clear" w:pos="369"/>
          <w:tab w:val="left" w:pos="720"/>
          <w:tab w:val="left" w:pos="1080"/>
          <w:tab w:val="left" w:pos="2520"/>
        </w:tabs>
        <w:rPr>
          <w:rFonts w:ascii="Doulos SIL" w:hAnsi="Doulos SIL"/>
          <w:i/>
          <w:color w:val="0000FF"/>
        </w:rPr>
      </w:pPr>
      <w:r>
        <w:lastRenderedPageBreak/>
        <w:tab/>
      </w:r>
      <w:r>
        <w:tab/>
        <w:t>2Sg</w:t>
      </w:r>
      <w:r>
        <w:tab/>
      </w:r>
      <w:r w:rsidR="00AF6E7C" w:rsidRPr="00CB1C09">
        <w:rPr>
          <w:rFonts w:ascii="Doulos SIL" w:hAnsi="Doulos SIL"/>
          <w:i/>
          <w:color w:val="0000FF"/>
        </w:rPr>
        <w:t>wō ká</w:t>
      </w:r>
    </w:p>
    <w:p w14:paraId="35741B24" w14:textId="1F364AF2" w:rsidR="00B308E3" w:rsidRPr="00CB1C09" w:rsidRDefault="00B308E3" w:rsidP="00B308E3">
      <w:pPr>
        <w:tabs>
          <w:tab w:val="clear" w:pos="369"/>
          <w:tab w:val="left" w:pos="720"/>
          <w:tab w:val="left" w:pos="1080"/>
          <w:tab w:val="left" w:pos="2520"/>
        </w:tabs>
        <w:rPr>
          <w:rFonts w:ascii="Doulos SIL" w:hAnsi="Doulos SIL"/>
          <w:i/>
          <w:color w:val="0000FF"/>
        </w:rPr>
      </w:pPr>
      <w:r>
        <w:tab/>
      </w:r>
      <w:r>
        <w:tab/>
        <w:t>2Pl</w:t>
      </w:r>
      <w:r>
        <w:tab/>
      </w:r>
      <w:r w:rsidR="00AF6E7C" w:rsidRPr="00CB1C09">
        <w:rPr>
          <w:rFonts w:ascii="Doulos SIL" w:hAnsi="Doulos SIL"/>
          <w:i/>
          <w:color w:val="0000FF"/>
        </w:rPr>
        <w:t>ēēⁿ ká</w:t>
      </w:r>
    </w:p>
    <w:p w14:paraId="4242097F" w14:textId="77777777" w:rsidR="00B308E3" w:rsidRDefault="00B308E3" w:rsidP="004A386C">
      <w:pPr>
        <w:tabs>
          <w:tab w:val="clear" w:pos="369"/>
          <w:tab w:val="left" w:pos="720"/>
          <w:tab w:val="left" w:pos="1080"/>
          <w:tab w:val="left" w:pos="2520"/>
        </w:tabs>
      </w:pPr>
    </w:p>
    <w:p w14:paraId="77826B4D" w14:textId="75EBF33F" w:rsidR="00B308E3" w:rsidRDefault="00B308E3" w:rsidP="004A386C">
      <w:pPr>
        <w:tabs>
          <w:tab w:val="clear" w:pos="369"/>
          <w:tab w:val="left" w:pos="720"/>
          <w:tab w:val="left" w:pos="1080"/>
          <w:tab w:val="left" w:pos="2520"/>
        </w:tabs>
      </w:pPr>
      <w:r>
        <w:tab/>
        <w:t>b. other plural pronouns</w:t>
      </w:r>
    </w:p>
    <w:p w14:paraId="678053A3" w14:textId="2A51AA74" w:rsidR="004A386C" w:rsidRPr="00CB1C09" w:rsidRDefault="004A386C" w:rsidP="004A386C">
      <w:pPr>
        <w:tabs>
          <w:tab w:val="clear" w:pos="369"/>
          <w:tab w:val="left" w:pos="720"/>
          <w:tab w:val="left" w:pos="1080"/>
          <w:tab w:val="left" w:pos="2520"/>
        </w:tabs>
        <w:rPr>
          <w:rFonts w:ascii="Doulos SIL" w:hAnsi="Doulos SIL"/>
          <w:i/>
          <w:color w:val="0000FF"/>
        </w:rPr>
      </w:pPr>
      <w:r>
        <w:tab/>
      </w:r>
      <w:r>
        <w:tab/>
        <w:t>1Pl</w:t>
      </w:r>
      <w:r>
        <w:tab/>
      </w:r>
      <w:r w:rsidRPr="00CB1C09">
        <w:rPr>
          <w:rFonts w:ascii="Doulos SIL" w:hAnsi="Doulos SIL"/>
          <w:i/>
          <w:color w:val="0000FF"/>
        </w:rPr>
        <w:t>mùʔùⁿ ká</w:t>
      </w:r>
    </w:p>
    <w:p w14:paraId="5E1EB874" w14:textId="77777777" w:rsidR="00B308E3" w:rsidRDefault="00B308E3" w:rsidP="00B308E3">
      <w:pPr>
        <w:tabs>
          <w:tab w:val="clear" w:pos="369"/>
          <w:tab w:val="left" w:pos="720"/>
          <w:tab w:val="left" w:pos="1080"/>
          <w:tab w:val="left" w:pos="2520"/>
        </w:tabs>
      </w:pPr>
      <w:r>
        <w:tab/>
      </w:r>
      <w:r>
        <w:tab/>
        <w:t>3PlHum</w:t>
      </w:r>
      <w:r>
        <w:tab/>
      </w:r>
      <w:r w:rsidRPr="00CB1C09">
        <w:rPr>
          <w:rFonts w:ascii="Doulos SIL" w:hAnsi="Doulos SIL"/>
          <w:i/>
          <w:color w:val="0000FF"/>
        </w:rPr>
        <w:t>ààⁿ ká</w:t>
      </w:r>
    </w:p>
    <w:p w14:paraId="5B971600" w14:textId="77777777" w:rsidR="00B308E3" w:rsidRPr="004A386C" w:rsidRDefault="00B308E3" w:rsidP="00B308E3">
      <w:pPr>
        <w:tabs>
          <w:tab w:val="clear" w:pos="369"/>
          <w:tab w:val="left" w:pos="720"/>
          <w:tab w:val="left" w:pos="1080"/>
          <w:tab w:val="left" w:pos="2520"/>
        </w:tabs>
      </w:pPr>
      <w:r>
        <w:tab/>
      </w:r>
      <w:r>
        <w:tab/>
        <w:t>3PlNonh</w:t>
      </w:r>
      <w:r>
        <w:tab/>
      </w:r>
      <w:r w:rsidRPr="00CB1C09">
        <w:rPr>
          <w:rFonts w:ascii="Doulos SIL" w:hAnsi="Doulos SIL"/>
          <w:i/>
          <w:color w:val="0000FF"/>
        </w:rPr>
        <w:t>èèⁿ ká</w:t>
      </w:r>
    </w:p>
    <w:p w14:paraId="4E33F25D" w14:textId="77777777" w:rsidR="00B308E3" w:rsidRDefault="00B308E3" w:rsidP="004A386C">
      <w:pPr>
        <w:tabs>
          <w:tab w:val="clear" w:pos="369"/>
          <w:tab w:val="left" w:pos="720"/>
          <w:tab w:val="left" w:pos="1080"/>
          <w:tab w:val="left" w:pos="2520"/>
        </w:tabs>
      </w:pPr>
    </w:p>
    <w:p w14:paraId="39E5B6FF" w14:textId="17A682EC" w:rsidR="00B308E3" w:rsidRDefault="00B308E3" w:rsidP="004A386C">
      <w:pPr>
        <w:tabs>
          <w:tab w:val="clear" w:pos="369"/>
          <w:tab w:val="left" w:pos="720"/>
          <w:tab w:val="left" w:pos="1080"/>
          <w:tab w:val="left" w:pos="2520"/>
        </w:tabs>
      </w:pPr>
      <w:r>
        <w:tab/>
        <w:t>c. 3Sg pronouns</w:t>
      </w:r>
    </w:p>
    <w:p w14:paraId="0DC775B7" w14:textId="2B48F183" w:rsidR="004A386C" w:rsidRPr="00B308E3" w:rsidRDefault="004A386C" w:rsidP="004A386C">
      <w:pPr>
        <w:tabs>
          <w:tab w:val="clear" w:pos="369"/>
          <w:tab w:val="left" w:pos="720"/>
          <w:tab w:val="left" w:pos="1080"/>
          <w:tab w:val="left" w:pos="2520"/>
        </w:tabs>
      </w:pPr>
      <w:r>
        <w:tab/>
      </w:r>
      <w:r>
        <w:tab/>
        <w:t>3SgHum</w:t>
      </w:r>
      <w:r>
        <w:tab/>
      </w:r>
      <w:r w:rsidR="00B308E3" w:rsidRPr="00CB1C09">
        <w:rPr>
          <w:rFonts w:ascii="Doulos SIL" w:hAnsi="Doulos SIL"/>
          <w:i/>
          <w:color w:val="0000FF"/>
        </w:rPr>
        <w:t>à kà</w:t>
      </w:r>
      <w:r w:rsidR="00B308E3">
        <w:t xml:space="preserve"> ~ (… </w:t>
      </w:r>
      <w:r w:rsidR="00B308E3" w:rsidRPr="00CB1C09">
        <w:rPr>
          <w:rFonts w:ascii="Doulos SIL" w:hAnsi="Doulos SIL"/>
          <w:i/>
          <w:color w:val="0000FF"/>
        </w:rPr>
        <w:t>ŋ̀ kà</w:t>
      </w:r>
      <w:r w:rsidR="00B308E3">
        <w:t xml:space="preserve"> )</w:t>
      </w:r>
    </w:p>
    <w:p w14:paraId="49581FD3" w14:textId="1EF5BBB5" w:rsidR="004A386C" w:rsidRDefault="004A386C" w:rsidP="004A386C">
      <w:pPr>
        <w:tabs>
          <w:tab w:val="clear" w:pos="369"/>
          <w:tab w:val="left" w:pos="720"/>
          <w:tab w:val="left" w:pos="1080"/>
          <w:tab w:val="left" w:pos="2520"/>
        </w:tabs>
      </w:pPr>
      <w:r>
        <w:tab/>
      </w:r>
      <w:r>
        <w:tab/>
        <w:t>3SgNonh</w:t>
      </w:r>
      <w:r w:rsidR="00B308E3">
        <w:tab/>
      </w:r>
      <w:r w:rsidR="00B308E3" w:rsidRPr="00CB1C09">
        <w:rPr>
          <w:rFonts w:ascii="Doulos SIL" w:hAnsi="Doulos SIL"/>
          <w:i/>
          <w:color w:val="0000FF"/>
        </w:rPr>
        <w:t>è kà</w:t>
      </w:r>
    </w:p>
    <w:p w14:paraId="007842C6" w14:textId="77777777" w:rsidR="00B308E3" w:rsidRDefault="00B308E3" w:rsidP="004A386C">
      <w:pPr>
        <w:tabs>
          <w:tab w:val="clear" w:pos="369"/>
          <w:tab w:val="left" w:pos="720"/>
          <w:tab w:val="left" w:pos="1080"/>
          <w:tab w:val="left" w:pos="2520"/>
        </w:tabs>
      </w:pPr>
    </w:p>
    <w:p w14:paraId="20A65284" w14:textId="40D61DBD" w:rsidR="00B308E3" w:rsidRDefault="00B308E3" w:rsidP="004A386C">
      <w:pPr>
        <w:tabs>
          <w:tab w:val="clear" w:pos="369"/>
          <w:tab w:val="left" w:pos="720"/>
          <w:tab w:val="left" w:pos="1080"/>
          <w:tab w:val="left" w:pos="2520"/>
        </w:tabs>
      </w:pPr>
      <w:r>
        <w:tab/>
        <w:t>d. singular noun</w:t>
      </w:r>
    </w:p>
    <w:p w14:paraId="381AFD24" w14:textId="50278885" w:rsidR="00B308E3" w:rsidRPr="00B308E3" w:rsidRDefault="00B308E3" w:rsidP="004A386C">
      <w:pPr>
        <w:tabs>
          <w:tab w:val="clear" w:pos="369"/>
          <w:tab w:val="left" w:pos="720"/>
          <w:tab w:val="left" w:pos="1080"/>
          <w:tab w:val="left" w:pos="2520"/>
        </w:tabs>
      </w:pPr>
      <w:r>
        <w:tab/>
      </w:r>
      <w:r>
        <w:tab/>
        <w:t>‘sheep-Sg’</w:t>
      </w:r>
      <w:r>
        <w:tab/>
      </w:r>
      <w:r w:rsidRPr="00CB1C09">
        <w:rPr>
          <w:rFonts w:ascii="Doulos SIL" w:hAnsi="Doulos SIL"/>
          <w:i/>
          <w:color w:val="0000FF"/>
        </w:rPr>
        <w:t>tàgá kà</w:t>
      </w:r>
    </w:p>
    <w:p w14:paraId="379095F8" w14:textId="77777777" w:rsidR="00B308E3" w:rsidRDefault="00B308E3" w:rsidP="004A386C">
      <w:pPr>
        <w:tabs>
          <w:tab w:val="clear" w:pos="369"/>
          <w:tab w:val="left" w:pos="720"/>
          <w:tab w:val="left" w:pos="1080"/>
          <w:tab w:val="left" w:pos="2520"/>
        </w:tabs>
      </w:pPr>
    </w:p>
    <w:p w14:paraId="713FC2E9" w14:textId="3916BB44" w:rsidR="00B308E3" w:rsidRDefault="00B308E3" w:rsidP="004A386C">
      <w:pPr>
        <w:tabs>
          <w:tab w:val="clear" w:pos="369"/>
          <w:tab w:val="left" w:pos="720"/>
          <w:tab w:val="left" w:pos="1080"/>
          <w:tab w:val="left" w:pos="2520"/>
        </w:tabs>
      </w:pPr>
      <w:r>
        <w:tab/>
        <w:t>e. plural noun</w:t>
      </w:r>
    </w:p>
    <w:p w14:paraId="17AD48BC" w14:textId="20BBC7BF" w:rsidR="00B308E3" w:rsidRPr="00CB1C09" w:rsidRDefault="00B308E3" w:rsidP="004A386C">
      <w:pPr>
        <w:tabs>
          <w:tab w:val="clear" w:pos="369"/>
          <w:tab w:val="left" w:pos="720"/>
          <w:tab w:val="left" w:pos="1080"/>
          <w:tab w:val="left" w:pos="2520"/>
        </w:tabs>
        <w:rPr>
          <w:rFonts w:ascii="Doulos SIL" w:hAnsi="Doulos SIL"/>
          <w:i/>
          <w:color w:val="0000FF"/>
        </w:rPr>
      </w:pPr>
      <w:r>
        <w:tab/>
      </w:r>
      <w:r>
        <w:tab/>
        <w:t>‘sheep-Pl’</w:t>
      </w:r>
      <w:r>
        <w:tab/>
      </w:r>
      <w:r w:rsidRPr="00CB1C09">
        <w:rPr>
          <w:rFonts w:ascii="Doulos SIL" w:hAnsi="Doulos SIL"/>
          <w:i/>
          <w:color w:val="0000FF"/>
        </w:rPr>
        <w:t>tàgà-rá-àⁿ ká</w:t>
      </w:r>
    </w:p>
    <w:p w14:paraId="3AD54700" w14:textId="77777777" w:rsidR="004A386C" w:rsidRDefault="004A386C" w:rsidP="004A386C"/>
    <w:p w14:paraId="16E23A30" w14:textId="0AC89136" w:rsidR="00B308E3" w:rsidRPr="00916181" w:rsidRDefault="00AF6E7C" w:rsidP="004A386C">
      <w:r>
        <w:t xml:space="preserve">The predicate is negated in the usual way by adding enclitic </w:t>
      </w:r>
      <w:r w:rsidRPr="00CB1C09">
        <w:rPr>
          <w:rFonts w:ascii="Doulos SIL" w:hAnsi="Doulos SIL"/>
          <w:i/>
          <w:color w:val="0000FF"/>
        </w:rPr>
        <w:t>=rɛ̄ʔ</w:t>
      </w:r>
      <w:r>
        <w:t xml:space="preserve"> clause-finally. </w:t>
      </w:r>
      <w:r w:rsidR="00916181">
        <w:t xml:space="preserve">The noun ‘money’ as subject optionally simplifies from </w:t>
      </w:r>
      <w:r w:rsidR="00916181" w:rsidRPr="00CB1C09">
        <w:rPr>
          <w:rFonts w:ascii="Doulos SIL" w:hAnsi="Doulos SIL"/>
          <w:i/>
          <w:color w:val="0000FF"/>
        </w:rPr>
        <w:t>wár̄-rá=</w:t>
      </w:r>
      <w:r w:rsidR="00916181" w:rsidRPr="00CB1C09">
        <w:rPr>
          <w:rFonts w:ascii="Doulos SIL" w:hAnsi="Doulos SIL"/>
          <w:i/>
          <w:color w:val="0000FF"/>
        </w:rPr>
        <w:sym w:font="Symbol" w:char="F0C6"/>
      </w:r>
      <w:r w:rsidR="00916181">
        <w:t xml:space="preserve"> (xx2b) to </w:t>
      </w:r>
      <w:r w:rsidR="00916181" w:rsidRPr="00CB1C09">
        <w:rPr>
          <w:rFonts w:ascii="Doulos SIL" w:hAnsi="Doulos SIL"/>
          <w:i/>
          <w:color w:val="0000FF"/>
        </w:rPr>
        <w:t>wár̄</w:t>
      </w:r>
      <w:r w:rsidR="00916181" w:rsidRPr="00916181">
        <w:t xml:space="preserve"> </w:t>
      </w:r>
      <w:r w:rsidR="00916181">
        <w:t xml:space="preserve">(xx2a). </w:t>
      </w:r>
    </w:p>
    <w:p w14:paraId="3C5D4113" w14:textId="77777777" w:rsidR="00AF6E7C" w:rsidRDefault="00AF6E7C" w:rsidP="004A386C"/>
    <w:p w14:paraId="7FDF06B8" w14:textId="410D84FA" w:rsidR="00B308E3" w:rsidRDefault="00916181" w:rsidP="00B308E3">
      <w:pPr>
        <w:tabs>
          <w:tab w:val="clear" w:pos="369"/>
          <w:tab w:val="left" w:pos="720"/>
          <w:tab w:val="left" w:pos="1080"/>
          <w:tab w:val="left" w:pos="2160"/>
          <w:tab w:val="left" w:pos="2970"/>
        </w:tabs>
      </w:pPr>
      <w:r>
        <w:t>(xx3</w:t>
      </w:r>
      <w:r w:rsidR="00B308E3">
        <w:t>)</w:t>
      </w:r>
      <w:r w:rsidR="00B308E3">
        <w:tab/>
        <w:t>a.</w:t>
      </w:r>
      <w:r w:rsidR="00B308E3">
        <w:tab/>
      </w:r>
      <w:r w:rsidR="00B308E3" w:rsidRPr="00CB1C09">
        <w:rPr>
          <w:rFonts w:ascii="Doulos SIL" w:hAnsi="Doulos SIL"/>
          <w:i/>
          <w:color w:val="0000FF"/>
        </w:rPr>
        <w:t>wár̄</w:t>
      </w:r>
      <w:r w:rsidR="00B308E3" w:rsidRPr="00CB1C09">
        <w:rPr>
          <w:rFonts w:ascii="Doulos SIL" w:hAnsi="Doulos SIL"/>
          <w:i/>
          <w:color w:val="0000FF"/>
        </w:rPr>
        <w:tab/>
      </w:r>
      <w:r w:rsidRPr="00CB1C09">
        <w:rPr>
          <w:rFonts w:ascii="Doulos SIL" w:hAnsi="Doulos SIL"/>
          <w:i/>
          <w:color w:val="0000FF"/>
        </w:rPr>
        <w:t>[mā</w:t>
      </w:r>
      <w:r w:rsidR="00B308E3" w:rsidRPr="00CB1C09">
        <w:rPr>
          <w:rFonts w:ascii="Doulos SIL" w:hAnsi="Doulos SIL"/>
          <w:i/>
          <w:color w:val="0000FF"/>
        </w:rPr>
        <w:tab/>
        <w:t>ká]=rɛ̄ʔ</w:t>
      </w:r>
    </w:p>
    <w:p w14:paraId="7A7B1423" w14:textId="5FF5A3CC" w:rsidR="00B308E3" w:rsidRDefault="00B308E3" w:rsidP="00B308E3">
      <w:pPr>
        <w:tabs>
          <w:tab w:val="clear" w:pos="369"/>
          <w:tab w:val="left" w:pos="720"/>
          <w:tab w:val="left" w:pos="1080"/>
          <w:tab w:val="left" w:pos="2160"/>
          <w:tab w:val="left" w:pos="2970"/>
        </w:tabs>
      </w:pPr>
      <w:r>
        <w:tab/>
      </w:r>
      <w:r>
        <w:tab/>
        <w:t>money</w:t>
      </w:r>
      <w:r>
        <w:tab/>
        <w:t>[1Sg</w:t>
      </w:r>
      <w:r>
        <w:tab/>
        <w:t>Poss]=Neg</w:t>
      </w:r>
    </w:p>
    <w:p w14:paraId="6D99B05C" w14:textId="2356BFFF" w:rsidR="00B308E3" w:rsidRDefault="00B308E3" w:rsidP="00B308E3">
      <w:pPr>
        <w:tabs>
          <w:tab w:val="clear" w:pos="369"/>
          <w:tab w:val="left" w:pos="720"/>
          <w:tab w:val="left" w:pos="1080"/>
          <w:tab w:val="left" w:pos="2160"/>
          <w:tab w:val="left" w:pos="2970"/>
        </w:tabs>
      </w:pPr>
      <w:r>
        <w:tab/>
      </w:r>
      <w:r>
        <w:tab/>
        <w:t>‘I don’t have any money.’</w:t>
      </w:r>
    </w:p>
    <w:p w14:paraId="0ED801C1" w14:textId="77777777" w:rsidR="00B308E3" w:rsidRDefault="00B308E3" w:rsidP="00B308E3">
      <w:pPr>
        <w:tabs>
          <w:tab w:val="clear" w:pos="369"/>
          <w:tab w:val="left" w:pos="720"/>
          <w:tab w:val="left" w:pos="1080"/>
          <w:tab w:val="left" w:pos="2160"/>
          <w:tab w:val="left" w:pos="2970"/>
        </w:tabs>
      </w:pPr>
    </w:p>
    <w:p w14:paraId="0FC7F16E" w14:textId="70AD1DCD" w:rsidR="00B308E3" w:rsidRDefault="00B308E3" w:rsidP="00B308E3">
      <w:pPr>
        <w:tabs>
          <w:tab w:val="clear" w:pos="369"/>
          <w:tab w:val="left" w:pos="720"/>
          <w:tab w:val="left" w:pos="1080"/>
          <w:tab w:val="left" w:pos="3060"/>
          <w:tab w:val="left" w:pos="4410"/>
        </w:tabs>
      </w:pPr>
      <w:r>
        <w:tab/>
        <w:t>b.</w:t>
      </w:r>
      <w:r>
        <w:tab/>
      </w:r>
      <w:r w:rsidRPr="00CB1C09">
        <w:rPr>
          <w:rFonts w:ascii="Doulos SIL" w:hAnsi="Doulos SIL"/>
          <w:i/>
          <w:color w:val="0000FF"/>
        </w:rPr>
        <w:t>wár̄-rá=</w:t>
      </w:r>
      <w:r w:rsidRPr="00CB1C09">
        <w:rPr>
          <w:rFonts w:ascii="Doulos SIL" w:hAnsi="Doulos SIL"/>
          <w:i/>
          <w:color w:val="0000FF"/>
        </w:rPr>
        <w:sym w:font="Symbol" w:char="F0C6"/>
      </w:r>
      <w:r w:rsidRPr="00CB1C09">
        <w:rPr>
          <w:rFonts w:ascii="Doulos SIL" w:hAnsi="Doulos SIL"/>
          <w:i/>
          <w:color w:val="0000FF"/>
        </w:rPr>
        <w:tab/>
        <w:t>[à</w:t>
      </w:r>
      <w:r w:rsidRPr="00CB1C09">
        <w:rPr>
          <w:rFonts w:ascii="Doulos SIL" w:hAnsi="Doulos SIL"/>
          <w:i/>
          <w:color w:val="0000FF"/>
        </w:rPr>
        <w:tab/>
        <w:t>kà]=r</w:t>
      </w:r>
      <w:r w:rsidR="00AF6E7C" w:rsidRPr="00CB1C09">
        <w:rPr>
          <w:rFonts w:ascii="Doulos SIL" w:hAnsi="Doulos SIL"/>
          <w:i/>
          <w:color w:val="0000FF"/>
        </w:rPr>
        <w:t>ɛ̄</w:t>
      </w:r>
      <w:r w:rsidRPr="00CB1C09">
        <w:rPr>
          <w:rFonts w:ascii="Doulos SIL" w:hAnsi="Doulos SIL"/>
          <w:i/>
          <w:color w:val="0000FF"/>
        </w:rPr>
        <w:t>ʔ</w:t>
      </w:r>
    </w:p>
    <w:p w14:paraId="3DC19737" w14:textId="6605275A" w:rsidR="00B308E3" w:rsidRDefault="00B308E3" w:rsidP="00B308E3">
      <w:pPr>
        <w:tabs>
          <w:tab w:val="clear" w:pos="369"/>
          <w:tab w:val="left" w:pos="720"/>
          <w:tab w:val="left" w:pos="1080"/>
          <w:tab w:val="left" w:pos="3060"/>
          <w:tab w:val="left" w:pos="4410"/>
        </w:tabs>
      </w:pPr>
      <w:r>
        <w:tab/>
      </w:r>
      <w:r>
        <w:tab/>
        <w:t>money-Nom=be</w:t>
      </w:r>
      <w:r>
        <w:tab/>
        <w:t>[3SgHum</w:t>
      </w:r>
      <w:r>
        <w:tab/>
        <w:t>Poss]=Neg</w:t>
      </w:r>
    </w:p>
    <w:p w14:paraId="75375001" w14:textId="60C013C6" w:rsidR="00B308E3" w:rsidRDefault="00B308E3" w:rsidP="00B308E3">
      <w:pPr>
        <w:tabs>
          <w:tab w:val="clear" w:pos="369"/>
          <w:tab w:val="left" w:pos="720"/>
          <w:tab w:val="left" w:pos="1080"/>
          <w:tab w:val="left" w:pos="2160"/>
          <w:tab w:val="left" w:pos="2970"/>
        </w:tabs>
      </w:pPr>
      <w:r>
        <w:tab/>
      </w:r>
      <w:r>
        <w:tab/>
        <w:t>‘He/She doesn’t have any money.’</w:t>
      </w:r>
    </w:p>
    <w:p w14:paraId="521067C9" w14:textId="77777777" w:rsidR="00B308E3" w:rsidRDefault="00B308E3" w:rsidP="00B308E3">
      <w:pPr>
        <w:tabs>
          <w:tab w:val="clear" w:pos="369"/>
          <w:tab w:val="left" w:pos="720"/>
          <w:tab w:val="left" w:pos="1080"/>
          <w:tab w:val="left" w:pos="2160"/>
          <w:tab w:val="left" w:pos="2970"/>
        </w:tabs>
      </w:pPr>
    </w:p>
    <w:p w14:paraId="325EEC69" w14:textId="036C6775" w:rsidR="00B308E3" w:rsidRDefault="00AF6E7C" w:rsidP="00B308E3">
      <w:pPr>
        <w:tabs>
          <w:tab w:val="clear" w:pos="369"/>
          <w:tab w:val="left" w:pos="720"/>
          <w:tab w:val="left" w:pos="1080"/>
          <w:tab w:val="left" w:pos="3060"/>
          <w:tab w:val="left" w:pos="4410"/>
        </w:tabs>
      </w:pPr>
      <w:r>
        <w:tab/>
        <w:t>c</w:t>
      </w:r>
      <w:r w:rsidR="00B308E3">
        <w:t>.</w:t>
      </w:r>
      <w:r w:rsidR="00B308E3">
        <w:tab/>
      </w:r>
      <w:r w:rsidR="00B308E3" w:rsidRPr="00CB1C09">
        <w:rPr>
          <w:rFonts w:ascii="Doulos SIL" w:hAnsi="Doulos SIL"/>
          <w:i/>
          <w:color w:val="0000FF"/>
        </w:rPr>
        <w:t>wár̄-rá=</w:t>
      </w:r>
      <w:r w:rsidR="00B308E3" w:rsidRPr="00CB1C09">
        <w:rPr>
          <w:rFonts w:ascii="Doulos SIL" w:hAnsi="Doulos SIL"/>
          <w:i/>
          <w:color w:val="0000FF"/>
        </w:rPr>
        <w:sym w:font="Symbol" w:char="F0C6"/>
      </w:r>
      <w:r w:rsidR="00B308E3" w:rsidRPr="00CB1C09">
        <w:rPr>
          <w:rFonts w:ascii="Doulos SIL" w:hAnsi="Doulos SIL"/>
          <w:i/>
          <w:color w:val="0000FF"/>
        </w:rPr>
        <w:tab/>
        <w:t>[mùʔùⁿ</w:t>
      </w:r>
      <w:r w:rsidR="00B308E3" w:rsidRPr="00CB1C09">
        <w:rPr>
          <w:rFonts w:ascii="Doulos SIL" w:hAnsi="Doulos SIL"/>
          <w:i/>
          <w:color w:val="0000FF"/>
        </w:rPr>
        <w:tab/>
        <w:t>ká]=rɛ̄ʔ</w:t>
      </w:r>
    </w:p>
    <w:p w14:paraId="7EA04BB0" w14:textId="23C3DBC5" w:rsidR="00B308E3" w:rsidRDefault="00B308E3" w:rsidP="00B308E3">
      <w:pPr>
        <w:tabs>
          <w:tab w:val="clear" w:pos="369"/>
          <w:tab w:val="left" w:pos="720"/>
          <w:tab w:val="left" w:pos="1080"/>
          <w:tab w:val="left" w:pos="3060"/>
          <w:tab w:val="left" w:pos="4410"/>
        </w:tabs>
      </w:pPr>
      <w:r>
        <w:tab/>
      </w:r>
      <w:r>
        <w:tab/>
        <w:t>money-Nom=be</w:t>
      </w:r>
      <w:r>
        <w:tab/>
        <w:t>[1Pl</w:t>
      </w:r>
      <w:r>
        <w:tab/>
        <w:t>Poss]=Neg</w:t>
      </w:r>
    </w:p>
    <w:p w14:paraId="66848D14" w14:textId="22975FBF" w:rsidR="00B308E3" w:rsidRDefault="00B308E3" w:rsidP="00B308E3">
      <w:pPr>
        <w:tabs>
          <w:tab w:val="clear" w:pos="369"/>
          <w:tab w:val="left" w:pos="720"/>
          <w:tab w:val="left" w:pos="1080"/>
          <w:tab w:val="left" w:pos="2160"/>
          <w:tab w:val="left" w:pos="2970"/>
        </w:tabs>
      </w:pPr>
      <w:r>
        <w:tab/>
      </w:r>
      <w:r>
        <w:tab/>
        <w:t>‘We don’t have any money.’</w:t>
      </w:r>
    </w:p>
    <w:p w14:paraId="06CE739C" w14:textId="077A892C" w:rsidR="00B308E3" w:rsidRDefault="00916181" w:rsidP="00916181">
      <w:r>
        <w:tab/>
      </w:r>
    </w:p>
    <w:p w14:paraId="189E2EEA" w14:textId="75E3E7C3" w:rsidR="00916181" w:rsidRDefault="00916181" w:rsidP="00916181">
      <w:r>
        <w:t xml:space="preserve">Past-time forms are in (xx4). </w:t>
      </w:r>
    </w:p>
    <w:p w14:paraId="2E03484B" w14:textId="77777777" w:rsidR="00916181" w:rsidRDefault="00916181" w:rsidP="00916181"/>
    <w:p w14:paraId="4EF93E69" w14:textId="5A1AD018" w:rsidR="00916181" w:rsidRDefault="00916181" w:rsidP="00916181">
      <w:pPr>
        <w:tabs>
          <w:tab w:val="clear" w:pos="369"/>
          <w:tab w:val="left" w:pos="720"/>
          <w:tab w:val="left" w:pos="1080"/>
          <w:tab w:val="left" w:pos="2160"/>
          <w:tab w:val="left" w:pos="2970"/>
          <w:tab w:val="left" w:pos="3870"/>
        </w:tabs>
      </w:pPr>
      <w:r>
        <w:t>(xx4)</w:t>
      </w:r>
      <w:r>
        <w:tab/>
        <w:t>a.</w:t>
      </w:r>
      <w:r>
        <w:tab/>
      </w:r>
      <w:r w:rsidRPr="00CB1C09">
        <w:rPr>
          <w:rFonts w:ascii="Doulos SIL" w:hAnsi="Doulos SIL"/>
          <w:i/>
          <w:color w:val="0000FF"/>
        </w:rPr>
        <w:t>tàgá</w:t>
      </w:r>
      <w:r w:rsidRPr="00CB1C09">
        <w:rPr>
          <w:rFonts w:ascii="Doulos SIL" w:hAnsi="Doulos SIL"/>
          <w:i/>
          <w:color w:val="0000FF"/>
        </w:rPr>
        <w:tab/>
        <w:t>cè</w:t>
      </w:r>
      <w:r w:rsidRPr="00CB1C09">
        <w:rPr>
          <w:rFonts w:ascii="Doulos SIL" w:hAnsi="Doulos SIL"/>
          <w:i/>
          <w:color w:val="0000FF"/>
        </w:rPr>
        <w:tab/>
        <w:t>[mā</w:t>
      </w:r>
      <w:r w:rsidRPr="00CB1C09">
        <w:rPr>
          <w:rFonts w:ascii="Doulos SIL" w:hAnsi="Doulos SIL"/>
          <w:i/>
          <w:color w:val="0000FF"/>
        </w:rPr>
        <w:tab/>
        <w:t>ká]</w:t>
      </w:r>
    </w:p>
    <w:p w14:paraId="072C0814" w14:textId="69B81BE9" w:rsidR="00916181" w:rsidRDefault="00916181" w:rsidP="00916181">
      <w:pPr>
        <w:tabs>
          <w:tab w:val="clear" w:pos="369"/>
          <w:tab w:val="left" w:pos="720"/>
          <w:tab w:val="left" w:pos="1080"/>
          <w:tab w:val="left" w:pos="2160"/>
          <w:tab w:val="left" w:pos="2970"/>
          <w:tab w:val="left" w:pos="3870"/>
        </w:tabs>
      </w:pPr>
      <w:r>
        <w:tab/>
      </w:r>
      <w:r>
        <w:tab/>
        <w:t>sheep</w:t>
      </w:r>
      <w:r>
        <w:tab/>
        <w:t>be.Past</w:t>
      </w:r>
      <w:r>
        <w:tab/>
        <w:t>[1Sg</w:t>
      </w:r>
      <w:r>
        <w:tab/>
        <w:t>Poss]</w:t>
      </w:r>
    </w:p>
    <w:p w14:paraId="51AE099A" w14:textId="5776B077" w:rsidR="00916181" w:rsidRDefault="00916181" w:rsidP="00916181">
      <w:pPr>
        <w:tabs>
          <w:tab w:val="clear" w:pos="369"/>
          <w:tab w:val="left" w:pos="720"/>
          <w:tab w:val="left" w:pos="1080"/>
        </w:tabs>
      </w:pPr>
      <w:r>
        <w:tab/>
      </w:r>
      <w:r>
        <w:tab/>
        <w:t>‘I had a sheep.’</w:t>
      </w:r>
    </w:p>
    <w:p w14:paraId="01CF06BC" w14:textId="77777777" w:rsidR="00916181" w:rsidRDefault="00916181" w:rsidP="00916181">
      <w:pPr>
        <w:tabs>
          <w:tab w:val="clear" w:pos="369"/>
          <w:tab w:val="left" w:pos="720"/>
          <w:tab w:val="left" w:pos="1080"/>
        </w:tabs>
      </w:pPr>
    </w:p>
    <w:p w14:paraId="7E4202E8" w14:textId="60623730" w:rsidR="00916181" w:rsidRDefault="00916181" w:rsidP="00916181">
      <w:pPr>
        <w:tabs>
          <w:tab w:val="clear" w:pos="369"/>
          <w:tab w:val="left" w:pos="720"/>
          <w:tab w:val="left" w:pos="1080"/>
          <w:tab w:val="left" w:pos="2250"/>
          <w:tab w:val="left" w:pos="3330"/>
          <w:tab w:val="left" w:pos="4230"/>
        </w:tabs>
      </w:pPr>
      <w:r>
        <w:tab/>
        <w:t>b.</w:t>
      </w:r>
      <w:r>
        <w:tab/>
      </w:r>
      <w:r w:rsidRPr="00CB1C09">
        <w:rPr>
          <w:rFonts w:ascii="Doulos SIL" w:hAnsi="Doulos SIL"/>
          <w:i/>
          <w:color w:val="0000FF"/>
        </w:rPr>
        <w:t>wár̄</w:t>
      </w:r>
      <w:r w:rsidRPr="00CB1C09">
        <w:rPr>
          <w:rFonts w:ascii="Doulos SIL" w:hAnsi="Doulos SIL"/>
          <w:i/>
          <w:color w:val="0000FF"/>
        </w:rPr>
        <w:tab/>
        <w:t>cé</w:t>
      </w:r>
      <w:r w:rsidRPr="00CB1C09">
        <w:rPr>
          <w:rFonts w:ascii="Doulos SIL" w:hAnsi="Doulos SIL"/>
          <w:i/>
          <w:color w:val="0000FF"/>
        </w:rPr>
        <w:tab/>
        <w:t>[mà</w:t>
      </w:r>
      <w:r w:rsidRPr="00CB1C09">
        <w:rPr>
          <w:rFonts w:ascii="Doulos SIL" w:hAnsi="Doulos SIL"/>
          <w:i/>
          <w:color w:val="0000FF"/>
        </w:rPr>
        <w:tab/>
        <w:t>ká]=rɛ̀ʔ</w:t>
      </w:r>
    </w:p>
    <w:p w14:paraId="32EC0887" w14:textId="25D9E48A" w:rsidR="00916181" w:rsidRDefault="00916181" w:rsidP="00916181">
      <w:pPr>
        <w:tabs>
          <w:tab w:val="clear" w:pos="369"/>
          <w:tab w:val="left" w:pos="720"/>
          <w:tab w:val="left" w:pos="1080"/>
          <w:tab w:val="left" w:pos="2250"/>
          <w:tab w:val="left" w:pos="3330"/>
          <w:tab w:val="left" w:pos="4230"/>
        </w:tabs>
      </w:pPr>
      <w:r>
        <w:tab/>
      </w:r>
      <w:r>
        <w:tab/>
        <w:t>money</w:t>
      </w:r>
      <w:r>
        <w:tab/>
        <w:t>be.Past</w:t>
      </w:r>
      <w:r>
        <w:tab/>
        <w:t>[1Sg</w:t>
      </w:r>
      <w:r>
        <w:tab/>
        <w:t>Poss]=Neg</w:t>
      </w:r>
    </w:p>
    <w:p w14:paraId="1D273913" w14:textId="1D8A37B4" w:rsidR="00916181" w:rsidRPr="00916181" w:rsidRDefault="00916181" w:rsidP="00916181">
      <w:pPr>
        <w:tabs>
          <w:tab w:val="clear" w:pos="369"/>
          <w:tab w:val="left" w:pos="720"/>
          <w:tab w:val="left" w:pos="1080"/>
        </w:tabs>
      </w:pPr>
      <w:r>
        <w:tab/>
      </w:r>
      <w:r>
        <w:tab/>
        <w:t>‘I didn’t have any money.’</w:t>
      </w:r>
    </w:p>
    <w:p w14:paraId="4ADC21D4" w14:textId="77777777" w:rsidR="00916181" w:rsidRDefault="00916181" w:rsidP="00916181">
      <w:pPr>
        <w:tabs>
          <w:tab w:val="clear" w:pos="369"/>
          <w:tab w:val="left" w:pos="720"/>
          <w:tab w:val="left" w:pos="1080"/>
          <w:tab w:val="left" w:pos="2160"/>
          <w:tab w:val="left" w:pos="2970"/>
        </w:tabs>
      </w:pPr>
    </w:p>
    <w:p w14:paraId="5EEA9D43" w14:textId="77777777" w:rsidR="00B308E3" w:rsidRDefault="00B308E3" w:rsidP="004A386C"/>
    <w:p w14:paraId="604F0E59" w14:textId="77777777" w:rsidR="00672921" w:rsidRDefault="00B308E3" w:rsidP="00B308E3">
      <w:pPr>
        <w:pStyle w:val="Heading3"/>
        <w:numPr>
          <w:ilvl w:val="2"/>
          <w:numId w:val="1"/>
        </w:numPr>
        <w:ind w:left="720" w:hanging="720"/>
      </w:pPr>
      <w:bookmarkStart w:id="1654" w:name="_Toc337412191"/>
      <w:r>
        <w:lastRenderedPageBreak/>
        <w:t>‘X be with Y’</w:t>
      </w:r>
      <w:bookmarkEnd w:id="1654"/>
      <w:r>
        <w:t xml:space="preserve"> </w:t>
      </w:r>
    </w:p>
    <w:p w14:paraId="73858EB5" w14:textId="57F61A72" w:rsidR="00B308E3" w:rsidRDefault="00672921" w:rsidP="00672921">
      <w:pPr>
        <w:pStyle w:val="Heading4"/>
      </w:pPr>
      <w:bookmarkStart w:id="1655" w:name="_Toc337412192"/>
      <w:r>
        <w:t xml:space="preserve">Predicate is PP with </w:t>
      </w:r>
      <w:r w:rsidRPr="00305E8A">
        <w:rPr>
          <w:rFonts w:ascii="Doulos SIL" w:hAnsi="Doulos SIL"/>
          <w:i/>
          <w:color w:val="0000FF"/>
        </w:rPr>
        <w:t>dɛ̀</w:t>
      </w:r>
      <w:r>
        <w:t xml:space="preserve"> ‘with’</w:t>
      </w:r>
      <w:bookmarkEnd w:id="1655"/>
    </w:p>
    <w:p w14:paraId="7D646975" w14:textId="1CD9884F" w:rsidR="00B308E3" w:rsidRDefault="00672921" w:rsidP="00B308E3">
      <w:pPr>
        <w:tabs>
          <w:tab w:val="clear" w:pos="369"/>
          <w:tab w:val="left" w:pos="720"/>
          <w:tab w:val="left" w:pos="1080"/>
        </w:tabs>
      </w:pPr>
      <w:r>
        <w:t>The phrasing ‘X be [with Y</w:t>
      </w:r>
      <w:r w:rsidR="00B308E3">
        <w:t xml:space="preserve">]’ can be used to describe </w:t>
      </w:r>
      <w:r w:rsidR="00CB1C09">
        <w:t xml:space="preserve">attributes, temporary (xx1a) or inherent </w:t>
      </w:r>
      <w:r w:rsidR="00B308E3">
        <w:t xml:space="preserve">(xx1b). </w:t>
      </w:r>
      <w:r>
        <w:t xml:space="preserve">A PP based on postposition dɛ̀ ‘with’ is the predicate. </w:t>
      </w:r>
    </w:p>
    <w:p w14:paraId="5DDA6116" w14:textId="77777777" w:rsidR="00B308E3" w:rsidRDefault="00B308E3" w:rsidP="00B308E3">
      <w:pPr>
        <w:tabs>
          <w:tab w:val="clear" w:pos="369"/>
          <w:tab w:val="left" w:pos="720"/>
          <w:tab w:val="left" w:pos="1080"/>
        </w:tabs>
      </w:pPr>
    </w:p>
    <w:p w14:paraId="102E9761" w14:textId="0EDB2D21" w:rsidR="00B308E3" w:rsidRDefault="00B308E3" w:rsidP="00CB1C09">
      <w:pPr>
        <w:tabs>
          <w:tab w:val="clear" w:pos="369"/>
          <w:tab w:val="left" w:pos="720"/>
          <w:tab w:val="left" w:pos="1080"/>
          <w:tab w:val="left" w:pos="2880"/>
          <w:tab w:val="left" w:pos="4230"/>
        </w:tabs>
      </w:pPr>
      <w:r>
        <w:t>(xx1)</w:t>
      </w:r>
      <w:r>
        <w:tab/>
        <w:t>a.</w:t>
      </w:r>
      <w:r>
        <w:tab/>
      </w:r>
      <w:r w:rsidRPr="00CB1C09">
        <w:rPr>
          <w:rFonts w:ascii="Doulos SIL" w:hAnsi="Doulos SIL"/>
          <w:i/>
          <w:color w:val="0000FF"/>
        </w:rPr>
        <w:t>tàgà-rá=</w:t>
      </w:r>
      <w:r w:rsidRPr="00CB1C09">
        <w:rPr>
          <w:rFonts w:ascii="Doulos SIL" w:hAnsi="Doulos SIL"/>
          <w:i/>
          <w:color w:val="0000FF"/>
        </w:rPr>
        <w:sym w:font="Symbol" w:char="F0C6"/>
      </w:r>
      <w:r w:rsidRPr="00CB1C09">
        <w:rPr>
          <w:rFonts w:ascii="Doulos SIL" w:hAnsi="Doulos SIL"/>
          <w:i/>
          <w:color w:val="0000FF"/>
        </w:rPr>
        <w:tab/>
        <w:t>[mɔ̀ɔ́-n</w:t>
      </w:r>
      <w:r w:rsidRPr="00CB1C09">
        <w:rPr>
          <w:rFonts w:ascii="Doulos SIL" w:hAnsi="Doulos SIL"/>
          <w:i/>
          <w:color w:val="0000FF"/>
        </w:rPr>
        <w:tab/>
        <w:t>dɛ̀]</w:t>
      </w:r>
    </w:p>
    <w:p w14:paraId="6672310A" w14:textId="06792B61" w:rsidR="00B308E3" w:rsidRDefault="00B308E3" w:rsidP="00CB1C09">
      <w:pPr>
        <w:tabs>
          <w:tab w:val="clear" w:pos="369"/>
          <w:tab w:val="left" w:pos="720"/>
          <w:tab w:val="left" w:pos="1080"/>
          <w:tab w:val="left" w:pos="2880"/>
          <w:tab w:val="left" w:pos="4230"/>
        </w:tabs>
      </w:pPr>
      <w:r>
        <w:tab/>
      </w:r>
      <w:r>
        <w:tab/>
        <w:t>sheep-Nom=be</w:t>
      </w:r>
      <w:r>
        <w:tab/>
        <w:t>[rope</w:t>
      </w:r>
      <w:r w:rsidR="00CB1C09">
        <w:t>-Dim</w:t>
      </w:r>
      <w:r>
        <w:tab/>
        <w:t>with]</w:t>
      </w:r>
    </w:p>
    <w:p w14:paraId="45D02D71" w14:textId="5754438F" w:rsidR="00B308E3" w:rsidRDefault="00B308E3" w:rsidP="00B308E3">
      <w:pPr>
        <w:tabs>
          <w:tab w:val="clear" w:pos="369"/>
          <w:tab w:val="left" w:pos="720"/>
          <w:tab w:val="left" w:pos="1080"/>
        </w:tabs>
      </w:pPr>
      <w:r>
        <w:tab/>
      </w:r>
      <w:r>
        <w:tab/>
        <w:t>‘The sheep has a rope</w:t>
      </w:r>
      <w:r w:rsidR="00CB1C09">
        <w:t xml:space="preserve"> on it</w:t>
      </w:r>
      <w:r>
        <w:t>.’</w:t>
      </w:r>
      <w:r w:rsidR="00CB1C09">
        <w:t xml:space="preserve"> (&lt; </w:t>
      </w:r>
      <w:r w:rsidR="00CB1C09" w:rsidRPr="00305E8A">
        <w:rPr>
          <w:rFonts w:ascii="Doulos SIL" w:hAnsi="Doulos SIL"/>
          <w:i/>
          <w:color w:val="0000FF"/>
        </w:rPr>
        <w:t>mɔ̀ɔ́-nī</w:t>
      </w:r>
      <w:r w:rsidR="00CB1C09">
        <w:t xml:space="preserve"> )</w:t>
      </w:r>
    </w:p>
    <w:p w14:paraId="0275902A" w14:textId="77777777" w:rsidR="00B308E3" w:rsidRDefault="00B308E3" w:rsidP="00B308E3">
      <w:pPr>
        <w:tabs>
          <w:tab w:val="clear" w:pos="369"/>
          <w:tab w:val="left" w:pos="720"/>
          <w:tab w:val="left" w:pos="1080"/>
        </w:tabs>
      </w:pPr>
    </w:p>
    <w:p w14:paraId="51EAB4C3" w14:textId="424D7E19" w:rsidR="00B308E3" w:rsidRDefault="00B308E3" w:rsidP="00B308E3">
      <w:pPr>
        <w:tabs>
          <w:tab w:val="clear" w:pos="369"/>
          <w:tab w:val="left" w:pos="720"/>
          <w:tab w:val="left" w:pos="1080"/>
          <w:tab w:val="left" w:pos="2880"/>
          <w:tab w:val="left" w:pos="4050"/>
        </w:tabs>
      </w:pPr>
      <w:r>
        <w:tab/>
        <w:t>b.</w:t>
      </w:r>
      <w:r>
        <w:tab/>
      </w:r>
      <w:r w:rsidRPr="00CB1C09">
        <w:rPr>
          <w:rFonts w:ascii="Doulos SIL" w:hAnsi="Doulos SIL"/>
          <w:i/>
          <w:color w:val="0000FF"/>
        </w:rPr>
        <w:t>tàgà-rá=</w:t>
      </w:r>
      <w:r w:rsidRPr="00CB1C09">
        <w:rPr>
          <w:rFonts w:ascii="Doulos SIL" w:hAnsi="Doulos SIL"/>
          <w:i/>
          <w:color w:val="0000FF"/>
        </w:rPr>
        <w:sym w:font="Symbol" w:char="F0C6"/>
      </w:r>
      <w:r w:rsidRPr="00CB1C09">
        <w:rPr>
          <w:rFonts w:ascii="Doulos SIL" w:hAnsi="Doulos SIL"/>
          <w:i/>
          <w:color w:val="0000FF"/>
        </w:rPr>
        <w:tab/>
        <w:t>[gbǒ</w:t>
      </w:r>
      <w:r w:rsidRPr="00CB1C09">
        <w:rPr>
          <w:rFonts w:ascii="Doulos SIL" w:hAnsi="Doulos SIL"/>
          <w:i/>
          <w:color w:val="0000FF"/>
        </w:rPr>
        <w:tab/>
        <w:t>dɛ̀]</w:t>
      </w:r>
    </w:p>
    <w:p w14:paraId="3425854A" w14:textId="5DDC414D" w:rsidR="00B308E3" w:rsidRDefault="00B308E3" w:rsidP="00B308E3">
      <w:pPr>
        <w:tabs>
          <w:tab w:val="clear" w:pos="369"/>
          <w:tab w:val="left" w:pos="720"/>
          <w:tab w:val="left" w:pos="1080"/>
          <w:tab w:val="left" w:pos="2880"/>
          <w:tab w:val="left" w:pos="4050"/>
        </w:tabs>
      </w:pPr>
      <w:r>
        <w:tab/>
      </w:r>
      <w:r>
        <w:tab/>
        <w:t>sheep-Nom=be</w:t>
      </w:r>
      <w:r>
        <w:tab/>
        <w:t>[horn</w:t>
      </w:r>
      <w:r>
        <w:tab/>
        <w:t>with]</w:t>
      </w:r>
    </w:p>
    <w:p w14:paraId="1E7749AB" w14:textId="250A0EC1" w:rsidR="00B308E3" w:rsidRDefault="00B308E3" w:rsidP="00B308E3">
      <w:pPr>
        <w:tabs>
          <w:tab w:val="clear" w:pos="369"/>
          <w:tab w:val="left" w:pos="720"/>
          <w:tab w:val="left" w:pos="1080"/>
        </w:tabs>
      </w:pPr>
      <w:r>
        <w:tab/>
      </w:r>
      <w:r>
        <w:tab/>
        <w:t>‘The sheep has horns.’</w:t>
      </w:r>
      <w:r w:rsidR="00CB1C09">
        <w:t xml:space="preserve"> (&lt; </w:t>
      </w:r>
      <w:r w:rsidR="00CB1C09" w:rsidRPr="00305E8A">
        <w:rPr>
          <w:rFonts w:ascii="Doulos SIL" w:hAnsi="Doulos SIL"/>
          <w:i/>
          <w:color w:val="0000FF"/>
        </w:rPr>
        <w:t>gbò</w:t>
      </w:r>
      <w:r w:rsidR="00CB1C09">
        <w:t xml:space="preserve"> )</w:t>
      </w:r>
    </w:p>
    <w:p w14:paraId="3ED607E4" w14:textId="77777777" w:rsidR="00B308E3" w:rsidRDefault="00B308E3" w:rsidP="004A386C"/>
    <w:p w14:paraId="33F985DA" w14:textId="77777777" w:rsidR="00B308E3" w:rsidRDefault="00B308E3" w:rsidP="004A386C"/>
    <w:p w14:paraId="0690D5BD" w14:textId="77777777" w:rsidR="00B308E3" w:rsidRDefault="00B308E3" w:rsidP="004A386C"/>
    <w:p w14:paraId="307C602C" w14:textId="38FE9341" w:rsidR="00B308E3" w:rsidRDefault="00672921" w:rsidP="00672921">
      <w:pPr>
        <w:pStyle w:val="Heading4"/>
      </w:pPr>
      <w:bookmarkStart w:id="1656" w:name="_Toc337412193"/>
      <w:r>
        <w:t xml:space="preserve">Predicate is </w:t>
      </w:r>
      <w:r w:rsidRPr="00305E8A">
        <w:rPr>
          <w:rFonts w:ascii="Doulos SIL" w:hAnsi="Doulos SIL"/>
          <w:i/>
          <w:color w:val="0000FF"/>
        </w:rPr>
        <w:t>dó</w:t>
      </w:r>
      <w:bookmarkEnd w:id="1656"/>
      <w:r>
        <w:t xml:space="preserve"> </w:t>
      </w:r>
    </w:p>
    <w:p w14:paraId="2E824F5A" w14:textId="361F99BC" w:rsidR="00B308E3" w:rsidRPr="00672921" w:rsidRDefault="00672921" w:rsidP="00B308E3">
      <w:pPr>
        <w:rPr>
          <w:color w:val="FF0000"/>
        </w:rPr>
      </w:pPr>
      <w:r w:rsidRPr="00A21175">
        <w:rPr>
          <w:color w:val="FF0000"/>
          <w:highlight w:val="yellow"/>
        </w:rPr>
        <w:t>more exx., including past and more pronouns (verb or postp)??</w:t>
      </w:r>
      <w:r w:rsidRPr="00672921">
        <w:rPr>
          <w:color w:val="FF0000"/>
        </w:rPr>
        <w:tab/>
      </w:r>
    </w:p>
    <w:p w14:paraId="04E8EC27" w14:textId="77777777" w:rsidR="00B308E3" w:rsidRDefault="00B308E3" w:rsidP="00B308E3"/>
    <w:p w14:paraId="76B85607" w14:textId="760FC34D" w:rsidR="00B308E3" w:rsidRPr="00CB1C09" w:rsidRDefault="00B308E3" w:rsidP="00B308E3">
      <w:pPr>
        <w:tabs>
          <w:tab w:val="clear" w:pos="369"/>
          <w:tab w:val="left" w:pos="720"/>
          <w:tab w:val="left" w:pos="1080"/>
          <w:tab w:val="left" w:pos="2880"/>
          <w:tab w:val="left" w:pos="3600"/>
        </w:tabs>
        <w:rPr>
          <w:rFonts w:ascii="Doulos SIL" w:hAnsi="Doulos SIL"/>
          <w:i/>
          <w:color w:val="0000FF"/>
        </w:rPr>
      </w:pPr>
      <w:r>
        <w:t>(xx1)</w:t>
      </w:r>
      <w:r>
        <w:tab/>
        <w:t>a.</w:t>
      </w:r>
      <w:r>
        <w:tab/>
      </w:r>
      <w:r w:rsidRPr="00CB1C09">
        <w:rPr>
          <w:rFonts w:ascii="Doulos SIL" w:hAnsi="Doulos SIL"/>
          <w:i/>
          <w:color w:val="0000FF"/>
        </w:rPr>
        <w:t>tàgà-rá=</w:t>
      </w:r>
      <w:r w:rsidRPr="00CB1C09">
        <w:rPr>
          <w:rFonts w:ascii="Doulos SIL" w:hAnsi="Doulos SIL"/>
          <w:i/>
          <w:color w:val="0000FF"/>
        </w:rPr>
        <w:sym w:font="Symbol" w:char="F0C6"/>
      </w:r>
      <w:r w:rsidR="00672921">
        <w:rPr>
          <w:rFonts w:ascii="Doulos SIL" w:hAnsi="Doulos SIL"/>
          <w:i/>
          <w:color w:val="0000FF"/>
        </w:rPr>
        <w:tab/>
        <w:t>mā</w:t>
      </w:r>
      <w:r w:rsidRPr="00CB1C09">
        <w:rPr>
          <w:rFonts w:ascii="Doulos SIL" w:hAnsi="Doulos SIL"/>
          <w:i/>
          <w:color w:val="0000FF"/>
        </w:rPr>
        <w:tab/>
        <w:t>dó</w:t>
      </w:r>
    </w:p>
    <w:p w14:paraId="412B4FBD" w14:textId="791CC10D" w:rsidR="00B308E3" w:rsidRPr="00672921" w:rsidRDefault="00B308E3" w:rsidP="00B308E3">
      <w:pPr>
        <w:tabs>
          <w:tab w:val="clear" w:pos="369"/>
          <w:tab w:val="left" w:pos="720"/>
          <w:tab w:val="left" w:pos="1080"/>
          <w:tab w:val="left" w:pos="2880"/>
          <w:tab w:val="left" w:pos="3600"/>
        </w:tabs>
      </w:pPr>
      <w:r w:rsidRPr="00672921">
        <w:tab/>
      </w:r>
      <w:r w:rsidRPr="00672921">
        <w:tab/>
        <w:t>sheep-Nom=Ipfv</w:t>
      </w:r>
      <w:r w:rsidRPr="00672921">
        <w:tab/>
        <w:t>1Sg</w:t>
      </w:r>
      <w:r w:rsidRPr="00672921">
        <w:tab/>
        <w:t>be.with</w:t>
      </w:r>
    </w:p>
    <w:p w14:paraId="35CA027D" w14:textId="08B64210" w:rsidR="00B308E3" w:rsidRDefault="00B308E3" w:rsidP="00B308E3">
      <w:pPr>
        <w:tabs>
          <w:tab w:val="clear" w:pos="369"/>
          <w:tab w:val="left" w:pos="720"/>
          <w:tab w:val="left" w:pos="1080"/>
        </w:tabs>
      </w:pPr>
      <w:r>
        <w:tab/>
      </w:r>
      <w:r>
        <w:tab/>
        <w:t>‘I am with a sheep.’</w:t>
      </w:r>
    </w:p>
    <w:p w14:paraId="699FF9FD" w14:textId="77777777" w:rsidR="00B308E3" w:rsidRDefault="00B308E3" w:rsidP="004A386C"/>
    <w:p w14:paraId="7CAFAD80" w14:textId="77777777" w:rsidR="004A386C" w:rsidRPr="004A386C" w:rsidRDefault="004A386C" w:rsidP="004A386C"/>
    <w:p w14:paraId="07E44DDF" w14:textId="2F793BEC" w:rsidR="00DD2125" w:rsidRDefault="00DD2125" w:rsidP="00DD2125">
      <w:pPr>
        <w:pStyle w:val="Heading3"/>
        <w:numPr>
          <w:ilvl w:val="2"/>
          <w:numId w:val="1"/>
        </w:numPr>
        <w:ind w:left="720" w:hanging="720"/>
      </w:pPr>
      <w:bookmarkStart w:id="1657" w:name="_Toc508942938"/>
      <w:bookmarkStart w:id="1658" w:name="_Toc508943538"/>
      <w:bookmarkStart w:id="1659" w:name="_Toc518808958"/>
      <w:bookmarkStart w:id="1660" w:name="_Toc78375836"/>
      <w:bookmarkStart w:id="1661" w:name="_Toc79405941"/>
      <w:bookmarkStart w:id="1662" w:name="_Toc167069809"/>
      <w:r>
        <w:t xml:space="preserve"> </w:t>
      </w:r>
      <w:bookmarkStart w:id="1663" w:name="_Toc337412194"/>
      <w:r>
        <w:t>‘Y belong to X’ predicates</w:t>
      </w:r>
      <w:bookmarkEnd w:id="1657"/>
      <w:bookmarkEnd w:id="1658"/>
      <w:bookmarkEnd w:id="1659"/>
      <w:bookmarkEnd w:id="1660"/>
      <w:bookmarkEnd w:id="1661"/>
      <w:bookmarkEnd w:id="1662"/>
      <w:r w:rsidR="00036A83">
        <w:t xml:space="preserve"> (</w:t>
      </w:r>
      <w:r w:rsidR="00036A83" w:rsidRPr="008747EE">
        <w:rPr>
          <w:rFonts w:ascii="Doulos SIL" w:hAnsi="Doulos SIL"/>
          <w:i/>
          <w:color w:val="0000FF"/>
        </w:rPr>
        <w:t>mìkùⁿ</w:t>
      </w:r>
      <w:r w:rsidR="00036A83">
        <w:t xml:space="preserve">, 3Sg </w:t>
      </w:r>
      <w:r w:rsidR="00036A83" w:rsidRPr="008747EE">
        <w:rPr>
          <w:rFonts w:ascii="Doulos SIL" w:hAnsi="Doulos SIL"/>
          <w:i/>
          <w:color w:val="0000FF"/>
        </w:rPr>
        <w:t>míkùⁿ</w:t>
      </w:r>
      <w:r w:rsidR="00036A83">
        <w:t xml:space="preserve"> )</w:t>
      </w:r>
      <w:bookmarkEnd w:id="1663"/>
    </w:p>
    <w:p w14:paraId="16B30F60" w14:textId="42F4848A" w:rsidR="00036A83" w:rsidRDefault="00036A83" w:rsidP="00036A83">
      <w:r>
        <w:t xml:space="preserve">In this construction, the possessum Y is the known starting point, and its belonging to X is predicated. Y is the subject, followed by the possessor X and the form </w:t>
      </w:r>
      <w:r w:rsidRPr="008747EE">
        <w:rPr>
          <w:rFonts w:ascii="Doulos SIL" w:hAnsi="Doulos SIL"/>
          <w:i/>
          <w:color w:val="0000FF"/>
        </w:rPr>
        <w:t>mìkùⁿ</w:t>
      </w:r>
      <w:r>
        <w:t xml:space="preserve">. The latter is invariant for possessum number. If X is a nonpronominal NP, it omits the nominal suffix before </w:t>
      </w:r>
      <w:r w:rsidRPr="008747EE">
        <w:rPr>
          <w:rFonts w:ascii="Doulos SIL" w:hAnsi="Doulos SIL"/>
          <w:i/>
          <w:color w:val="0000FF"/>
        </w:rPr>
        <w:t>mìkùⁿ</w:t>
      </w:r>
      <w:r>
        <w:t xml:space="preserve"> (xx1d). </w:t>
      </w:r>
    </w:p>
    <w:p w14:paraId="58FC9830" w14:textId="77777777" w:rsidR="00036A83" w:rsidRDefault="00036A83" w:rsidP="00036A83"/>
    <w:p w14:paraId="6E299CE3" w14:textId="6EB7EEC0" w:rsidR="00036A83" w:rsidRDefault="00036A83" w:rsidP="00036A83">
      <w:pPr>
        <w:tabs>
          <w:tab w:val="clear" w:pos="369"/>
          <w:tab w:val="left" w:pos="720"/>
          <w:tab w:val="left" w:pos="1080"/>
          <w:tab w:val="left" w:pos="2430"/>
          <w:tab w:val="left" w:pos="4050"/>
          <w:tab w:val="left" w:pos="5040"/>
        </w:tabs>
      </w:pPr>
      <w:r>
        <w:t>(xx1)</w:t>
      </w:r>
      <w:r>
        <w:tab/>
        <w:t>a.</w:t>
      </w:r>
      <w:r>
        <w:tab/>
      </w:r>
      <w:r w:rsidRPr="008747EE">
        <w:rPr>
          <w:rFonts w:ascii="Doulos SIL" w:hAnsi="Doulos SIL"/>
          <w:i/>
          <w:color w:val="0000FF"/>
        </w:rPr>
        <w:t>[sàà</w:t>
      </w:r>
      <w:r w:rsidRPr="008747EE">
        <w:rPr>
          <w:rFonts w:ascii="Doulos SIL" w:hAnsi="Doulos SIL"/>
          <w:i/>
          <w:color w:val="0000FF"/>
        </w:rPr>
        <w:tab/>
        <w:t>mí-nà]</w:t>
      </w:r>
      <w:r w:rsidRPr="008747EE">
        <w:rPr>
          <w:rFonts w:ascii="Doulos SIL" w:hAnsi="Doulos SIL"/>
          <w:i/>
          <w:color w:val="0000FF"/>
        </w:rPr>
        <w:tab/>
        <w:t>bákàrí</w:t>
      </w:r>
      <w:r w:rsidRPr="008747EE">
        <w:rPr>
          <w:rFonts w:ascii="Doulos SIL" w:hAnsi="Doulos SIL"/>
          <w:i/>
          <w:color w:val="0000FF"/>
        </w:rPr>
        <w:tab/>
        <w:t>mìkùⁿ</w:t>
      </w:r>
    </w:p>
    <w:p w14:paraId="5C8AA03F" w14:textId="17351A6A" w:rsidR="00036A83" w:rsidRDefault="00036A83" w:rsidP="00036A83">
      <w:pPr>
        <w:tabs>
          <w:tab w:val="clear" w:pos="369"/>
          <w:tab w:val="left" w:pos="720"/>
          <w:tab w:val="left" w:pos="1080"/>
          <w:tab w:val="left" w:pos="2430"/>
          <w:tab w:val="left" w:pos="4050"/>
          <w:tab w:val="left" w:pos="5040"/>
        </w:tabs>
      </w:pPr>
      <w:r>
        <w:tab/>
      </w:r>
      <w:r>
        <w:tab/>
        <w:t>[house</w:t>
      </w:r>
      <w:r>
        <w:tab/>
        <w:t>Dem-Nom]</w:t>
      </w:r>
      <w:r>
        <w:tab/>
        <w:t>B</w:t>
      </w:r>
      <w:r>
        <w:tab/>
        <w:t>belong</w:t>
      </w:r>
    </w:p>
    <w:p w14:paraId="4D328746" w14:textId="09AC7126" w:rsidR="00036A83" w:rsidRDefault="00036A83" w:rsidP="00036A83">
      <w:pPr>
        <w:tabs>
          <w:tab w:val="clear" w:pos="369"/>
          <w:tab w:val="left" w:pos="720"/>
          <w:tab w:val="left" w:pos="1080"/>
        </w:tabs>
      </w:pPr>
      <w:r>
        <w:tab/>
      </w:r>
      <w:r>
        <w:tab/>
        <w:t>‘This/That house is Bakari’s.’</w:t>
      </w:r>
    </w:p>
    <w:p w14:paraId="7F839119" w14:textId="77777777" w:rsidR="00036A83" w:rsidRDefault="00036A83" w:rsidP="00036A83">
      <w:pPr>
        <w:tabs>
          <w:tab w:val="clear" w:pos="369"/>
          <w:tab w:val="left" w:pos="720"/>
          <w:tab w:val="left" w:pos="1080"/>
          <w:tab w:val="left" w:pos="2430"/>
          <w:tab w:val="left" w:pos="4050"/>
          <w:tab w:val="left" w:pos="5040"/>
        </w:tabs>
      </w:pPr>
    </w:p>
    <w:p w14:paraId="56CBA8A0" w14:textId="774E964C" w:rsidR="00036A83" w:rsidRDefault="00036A83" w:rsidP="00036A83">
      <w:pPr>
        <w:tabs>
          <w:tab w:val="clear" w:pos="369"/>
          <w:tab w:val="left" w:pos="720"/>
          <w:tab w:val="left" w:pos="1080"/>
          <w:tab w:val="left" w:pos="2430"/>
          <w:tab w:val="left" w:pos="4050"/>
          <w:tab w:val="left" w:pos="5040"/>
        </w:tabs>
      </w:pPr>
      <w:r>
        <w:tab/>
        <w:t>b.</w:t>
      </w:r>
      <w:r>
        <w:tab/>
      </w:r>
      <w:r w:rsidRPr="008747EE">
        <w:rPr>
          <w:rFonts w:ascii="Doulos SIL" w:hAnsi="Doulos SIL"/>
          <w:i/>
          <w:color w:val="0000FF"/>
        </w:rPr>
        <w:t>[sàà</w:t>
      </w:r>
      <w:r w:rsidRPr="008747EE">
        <w:rPr>
          <w:rFonts w:ascii="Doulos SIL" w:hAnsi="Doulos SIL"/>
          <w:i/>
          <w:color w:val="0000FF"/>
        </w:rPr>
        <w:tab/>
        <w:t>mí-nà-àⁿ]</w:t>
      </w:r>
      <w:r w:rsidRPr="008747EE">
        <w:rPr>
          <w:rFonts w:ascii="Doulos SIL" w:hAnsi="Doulos SIL"/>
          <w:i/>
          <w:color w:val="0000FF"/>
        </w:rPr>
        <w:tab/>
        <w:t>bákàrí</w:t>
      </w:r>
      <w:r w:rsidRPr="008747EE">
        <w:rPr>
          <w:rFonts w:ascii="Doulos SIL" w:hAnsi="Doulos SIL"/>
          <w:i/>
          <w:color w:val="0000FF"/>
        </w:rPr>
        <w:tab/>
        <w:t>mìkùⁿ</w:t>
      </w:r>
    </w:p>
    <w:p w14:paraId="7F0CC1D0" w14:textId="4A2797CF" w:rsidR="00036A83" w:rsidRPr="008747EE" w:rsidRDefault="00036A83" w:rsidP="00036A83">
      <w:pPr>
        <w:tabs>
          <w:tab w:val="clear" w:pos="369"/>
          <w:tab w:val="left" w:pos="720"/>
          <w:tab w:val="left" w:pos="1080"/>
          <w:tab w:val="left" w:pos="2430"/>
          <w:tab w:val="left" w:pos="4050"/>
          <w:tab w:val="left" w:pos="5040"/>
        </w:tabs>
        <w:rPr>
          <w:rFonts w:ascii="Doulos SIL" w:hAnsi="Doulos SIL"/>
          <w:i/>
          <w:color w:val="0000FF"/>
        </w:rPr>
      </w:pPr>
      <w:r>
        <w:tab/>
      </w:r>
      <w:r>
        <w:tab/>
      </w:r>
      <w:r>
        <w:tab/>
      </w:r>
      <w:r>
        <w:tab/>
      </w:r>
      <w:r w:rsidRPr="008747EE">
        <w:rPr>
          <w:rFonts w:ascii="Doulos SIL" w:hAnsi="Doulos SIL"/>
          <w:i/>
          <w:color w:val="0000FF"/>
        </w:rPr>
        <w:t>zàkíì</w:t>
      </w:r>
      <w:r w:rsidRPr="008747EE">
        <w:rPr>
          <w:rFonts w:ascii="Doulos SIL" w:hAnsi="Doulos SIL"/>
          <w:i/>
          <w:color w:val="0000FF"/>
        </w:rPr>
        <w:tab/>
        <w:t>míkùⁿ</w:t>
      </w:r>
    </w:p>
    <w:p w14:paraId="5E10F1B1" w14:textId="6BF7CD84" w:rsidR="00036A83" w:rsidRDefault="00036A83" w:rsidP="00036A83">
      <w:pPr>
        <w:tabs>
          <w:tab w:val="clear" w:pos="369"/>
          <w:tab w:val="left" w:pos="720"/>
          <w:tab w:val="left" w:pos="1080"/>
          <w:tab w:val="left" w:pos="2430"/>
          <w:tab w:val="left" w:pos="4050"/>
          <w:tab w:val="left" w:pos="5040"/>
        </w:tabs>
      </w:pPr>
      <w:r>
        <w:tab/>
      </w:r>
      <w:r>
        <w:tab/>
        <w:t>[house</w:t>
      </w:r>
      <w:r>
        <w:tab/>
        <w:t>Dem-Nom-Pl]</w:t>
      </w:r>
      <w:r>
        <w:tab/>
        <w:t>B/Z</w:t>
      </w:r>
      <w:r>
        <w:tab/>
        <w:t>belong</w:t>
      </w:r>
    </w:p>
    <w:p w14:paraId="4B14FEE6" w14:textId="3F94C6BB" w:rsidR="00036A83" w:rsidRDefault="00036A83" w:rsidP="00036A83">
      <w:pPr>
        <w:tabs>
          <w:tab w:val="clear" w:pos="369"/>
          <w:tab w:val="left" w:pos="720"/>
          <w:tab w:val="left" w:pos="1080"/>
        </w:tabs>
      </w:pPr>
      <w:r>
        <w:tab/>
      </w:r>
      <w:r>
        <w:tab/>
        <w:t>‘These/Those houses are Bakari’s/Zakari’s.’</w:t>
      </w:r>
    </w:p>
    <w:p w14:paraId="2350CF15" w14:textId="77777777" w:rsidR="00036A83" w:rsidRDefault="00036A83" w:rsidP="00036A83">
      <w:pPr>
        <w:tabs>
          <w:tab w:val="clear" w:pos="369"/>
          <w:tab w:val="left" w:pos="720"/>
          <w:tab w:val="left" w:pos="1080"/>
        </w:tabs>
      </w:pPr>
    </w:p>
    <w:p w14:paraId="7CF087D5" w14:textId="107FD983" w:rsidR="00036A83" w:rsidRDefault="00036A83" w:rsidP="00036A83">
      <w:pPr>
        <w:tabs>
          <w:tab w:val="clear" w:pos="369"/>
          <w:tab w:val="left" w:pos="720"/>
          <w:tab w:val="left" w:pos="1080"/>
          <w:tab w:val="left" w:pos="2430"/>
          <w:tab w:val="left" w:pos="4050"/>
          <w:tab w:val="left" w:pos="5850"/>
        </w:tabs>
      </w:pPr>
      <w:r>
        <w:tab/>
        <w:t>c.</w:t>
      </w:r>
      <w:r>
        <w:tab/>
      </w:r>
      <w:r w:rsidRPr="008747EE">
        <w:rPr>
          <w:rFonts w:ascii="Doulos SIL" w:hAnsi="Doulos SIL"/>
          <w:i/>
          <w:color w:val="0000FF"/>
        </w:rPr>
        <w:t>[sàà</w:t>
      </w:r>
      <w:r w:rsidRPr="008747EE">
        <w:rPr>
          <w:rFonts w:ascii="Doulos SIL" w:hAnsi="Doulos SIL"/>
          <w:i/>
          <w:color w:val="0000FF"/>
        </w:rPr>
        <w:tab/>
        <w:t>mí-nà]</w:t>
      </w:r>
      <w:r w:rsidRPr="008747EE">
        <w:rPr>
          <w:rFonts w:ascii="Doulos SIL" w:hAnsi="Doulos SIL"/>
          <w:i/>
          <w:color w:val="0000FF"/>
        </w:rPr>
        <w:tab/>
        <w:t>ɲáā-nà-áⁿ</w:t>
      </w:r>
      <w:r w:rsidRPr="008747EE">
        <w:rPr>
          <w:rFonts w:ascii="Doulos SIL" w:hAnsi="Doulos SIL"/>
          <w:i/>
          <w:color w:val="0000FF"/>
        </w:rPr>
        <w:tab/>
        <w:t>mìkùⁿ</w:t>
      </w:r>
    </w:p>
    <w:p w14:paraId="329801F9" w14:textId="7FE60CA6" w:rsidR="00036A83" w:rsidRDefault="00036A83" w:rsidP="00036A83">
      <w:pPr>
        <w:tabs>
          <w:tab w:val="clear" w:pos="369"/>
          <w:tab w:val="left" w:pos="720"/>
          <w:tab w:val="left" w:pos="1080"/>
          <w:tab w:val="left" w:pos="2430"/>
          <w:tab w:val="left" w:pos="4050"/>
          <w:tab w:val="left" w:pos="5850"/>
        </w:tabs>
      </w:pPr>
      <w:r>
        <w:tab/>
      </w:r>
      <w:r>
        <w:tab/>
        <w:t>[house</w:t>
      </w:r>
      <w:r>
        <w:tab/>
        <w:t>Dem-Nom]</w:t>
      </w:r>
      <w:r>
        <w:tab/>
        <w:t>woman-Nom-Pl</w:t>
      </w:r>
      <w:r>
        <w:tab/>
        <w:t>belong</w:t>
      </w:r>
    </w:p>
    <w:p w14:paraId="0C907039" w14:textId="163438F2" w:rsidR="00036A83" w:rsidRDefault="00036A83" w:rsidP="00036A83">
      <w:pPr>
        <w:tabs>
          <w:tab w:val="clear" w:pos="369"/>
          <w:tab w:val="left" w:pos="720"/>
          <w:tab w:val="left" w:pos="1080"/>
        </w:tabs>
      </w:pPr>
      <w:r>
        <w:tab/>
      </w:r>
      <w:r>
        <w:tab/>
        <w:t>‘This/That house belongs to the women.’</w:t>
      </w:r>
    </w:p>
    <w:p w14:paraId="6D14BA13" w14:textId="77777777" w:rsidR="00036A83" w:rsidRDefault="00036A83" w:rsidP="00036A83">
      <w:pPr>
        <w:tabs>
          <w:tab w:val="clear" w:pos="369"/>
          <w:tab w:val="left" w:pos="720"/>
          <w:tab w:val="left" w:pos="1080"/>
        </w:tabs>
      </w:pPr>
    </w:p>
    <w:p w14:paraId="4F3360B0" w14:textId="1E7D1D8C" w:rsidR="00036A83" w:rsidRDefault="00036A83" w:rsidP="00036A83">
      <w:pPr>
        <w:tabs>
          <w:tab w:val="clear" w:pos="369"/>
          <w:tab w:val="left" w:pos="720"/>
          <w:tab w:val="left" w:pos="1080"/>
          <w:tab w:val="left" w:pos="2430"/>
          <w:tab w:val="left" w:pos="4050"/>
          <w:tab w:val="left" w:pos="5400"/>
        </w:tabs>
      </w:pPr>
      <w:r>
        <w:tab/>
        <w:t>d.</w:t>
      </w:r>
      <w:r>
        <w:tab/>
      </w:r>
      <w:r w:rsidRPr="008747EE">
        <w:rPr>
          <w:rFonts w:ascii="Doulos SIL" w:hAnsi="Doulos SIL"/>
          <w:i/>
          <w:color w:val="0000FF"/>
        </w:rPr>
        <w:t>[sàà</w:t>
      </w:r>
      <w:r w:rsidRPr="008747EE">
        <w:rPr>
          <w:rFonts w:ascii="Doulos SIL" w:hAnsi="Doulos SIL"/>
          <w:i/>
          <w:color w:val="0000FF"/>
        </w:rPr>
        <w:tab/>
        <w:t>mí-nà]</w:t>
      </w:r>
      <w:r w:rsidRPr="008747EE">
        <w:rPr>
          <w:rFonts w:ascii="Doulos SIL" w:hAnsi="Doulos SIL"/>
          <w:i/>
          <w:color w:val="0000FF"/>
        </w:rPr>
        <w:tab/>
        <w:t>ɲáā</w:t>
      </w:r>
      <w:r w:rsidRPr="008747EE">
        <w:rPr>
          <w:rFonts w:ascii="Doulos SIL" w:hAnsi="Doulos SIL"/>
          <w:i/>
          <w:color w:val="0000FF"/>
        </w:rPr>
        <w:tab/>
        <w:t>mìkùⁿ</w:t>
      </w:r>
    </w:p>
    <w:p w14:paraId="01112E76" w14:textId="6C499C50" w:rsidR="00036A83" w:rsidRDefault="00036A83" w:rsidP="00036A83">
      <w:pPr>
        <w:tabs>
          <w:tab w:val="clear" w:pos="369"/>
          <w:tab w:val="left" w:pos="720"/>
          <w:tab w:val="left" w:pos="1080"/>
          <w:tab w:val="left" w:pos="2430"/>
          <w:tab w:val="left" w:pos="4050"/>
          <w:tab w:val="left" w:pos="5400"/>
        </w:tabs>
      </w:pPr>
      <w:r>
        <w:tab/>
      </w:r>
      <w:r>
        <w:tab/>
        <w:t>[house</w:t>
      </w:r>
      <w:r>
        <w:tab/>
        <w:t>Dem-Nom]</w:t>
      </w:r>
      <w:r>
        <w:tab/>
        <w:t>woman</w:t>
      </w:r>
      <w:r>
        <w:tab/>
        <w:t>belong</w:t>
      </w:r>
    </w:p>
    <w:p w14:paraId="0B301546" w14:textId="77777777" w:rsidR="00036A83" w:rsidRDefault="00036A83" w:rsidP="00036A83">
      <w:pPr>
        <w:tabs>
          <w:tab w:val="clear" w:pos="369"/>
          <w:tab w:val="left" w:pos="720"/>
          <w:tab w:val="left" w:pos="1080"/>
        </w:tabs>
      </w:pPr>
      <w:r>
        <w:tab/>
      </w:r>
      <w:r>
        <w:tab/>
        <w:t>‘This/That house belongs to the women.’</w:t>
      </w:r>
    </w:p>
    <w:p w14:paraId="68299BE5" w14:textId="77777777" w:rsidR="00036A83" w:rsidRDefault="00036A83" w:rsidP="00036A83">
      <w:pPr>
        <w:tabs>
          <w:tab w:val="clear" w:pos="369"/>
          <w:tab w:val="left" w:pos="720"/>
          <w:tab w:val="left" w:pos="1080"/>
        </w:tabs>
      </w:pPr>
    </w:p>
    <w:p w14:paraId="181C48A8" w14:textId="5EB546E5" w:rsidR="00036A83" w:rsidRDefault="00036A83" w:rsidP="00036A83">
      <w:r>
        <w:t xml:space="preserve">My assistant used the tonal form </w:t>
      </w:r>
      <w:r w:rsidRPr="008747EE">
        <w:rPr>
          <w:rFonts w:ascii="Doulos SIL" w:hAnsi="Doulos SIL"/>
          <w:i/>
          <w:color w:val="0000FF"/>
        </w:rPr>
        <w:t>míkùⁿ</w:t>
      </w:r>
      <w:r>
        <w:t xml:space="preserve"> after 3Sg pronominals, which are L</w:t>
      </w:r>
      <w:r>
        <w:noBreakHyphen/>
        <w:t xml:space="preserve">toned, and some personal names like Zaki as in </w:t>
      </w:r>
      <w:r w:rsidRPr="00036A83">
        <w:rPr>
          <w:color w:val="FF6600"/>
        </w:rPr>
        <w:t>(xx1b) above</w:t>
      </w:r>
      <w:r>
        <w:t>. The pronominal paradigm is (xx2).</w:t>
      </w:r>
    </w:p>
    <w:p w14:paraId="57A8ACE9" w14:textId="77777777" w:rsidR="00036A83" w:rsidRDefault="00036A83" w:rsidP="00036A83"/>
    <w:p w14:paraId="7CFE5D54" w14:textId="1E405632" w:rsidR="00036A83" w:rsidRPr="008747EE" w:rsidRDefault="00036A83" w:rsidP="00036A83">
      <w:pPr>
        <w:tabs>
          <w:tab w:val="clear" w:pos="369"/>
          <w:tab w:val="left" w:pos="720"/>
          <w:tab w:val="left" w:pos="2070"/>
        </w:tabs>
        <w:rPr>
          <w:rFonts w:ascii="Doulos SIL" w:hAnsi="Doulos SIL"/>
          <w:i/>
          <w:color w:val="0000FF"/>
        </w:rPr>
      </w:pPr>
      <w:r>
        <w:t>(xx2)</w:t>
      </w:r>
      <w:r>
        <w:tab/>
        <w:t>1Sg</w:t>
      </w:r>
      <w:r>
        <w:tab/>
      </w:r>
      <w:r w:rsidRPr="008747EE">
        <w:rPr>
          <w:rFonts w:ascii="Doulos SIL" w:hAnsi="Doulos SIL"/>
          <w:i/>
          <w:color w:val="0000FF"/>
        </w:rPr>
        <w:t>mā mìkùⁿ</w:t>
      </w:r>
    </w:p>
    <w:p w14:paraId="06159975" w14:textId="2B091D35" w:rsidR="00036A83" w:rsidRPr="008747EE" w:rsidRDefault="00036A83" w:rsidP="00036A83">
      <w:pPr>
        <w:tabs>
          <w:tab w:val="clear" w:pos="369"/>
          <w:tab w:val="left" w:pos="720"/>
          <w:tab w:val="left" w:pos="2070"/>
        </w:tabs>
        <w:rPr>
          <w:rFonts w:ascii="Doulos SIL" w:hAnsi="Doulos SIL"/>
          <w:i/>
          <w:color w:val="0000FF"/>
        </w:rPr>
      </w:pPr>
      <w:r>
        <w:tab/>
        <w:t>2Sg</w:t>
      </w:r>
      <w:r>
        <w:tab/>
      </w:r>
      <w:r w:rsidRPr="008747EE">
        <w:rPr>
          <w:rFonts w:ascii="Doulos SIL" w:hAnsi="Doulos SIL"/>
          <w:i/>
          <w:color w:val="0000FF"/>
        </w:rPr>
        <w:t>wō mìkùⁿ</w:t>
      </w:r>
    </w:p>
    <w:p w14:paraId="25376D65" w14:textId="6C796438" w:rsidR="00036A83" w:rsidRPr="008747EE" w:rsidRDefault="00036A83" w:rsidP="00036A83">
      <w:pPr>
        <w:tabs>
          <w:tab w:val="clear" w:pos="369"/>
          <w:tab w:val="left" w:pos="720"/>
          <w:tab w:val="left" w:pos="2070"/>
        </w:tabs>
        <w:rPr>
          <w:rFonts w:ascii="Doulos SIL" w:hAnsi="Doulos SIL"/>
          <w:i/>
          <w:color w:val="0000FF"/>
        </w:rPr>
      </w:pPr>
      <w:r>
        <w:tab/>
        <w:t>1Pl</w:t>
      </w:r>
      <w:r>
        <w:tab/>
      </w:r>
      <w:r w:rsidRPr="008747EE">
        <w:rPr>
          <w:rFonts w:ascii="Doulos SIL" w:hAnsi="Doulos SIL"/>
          <w:i/>
          <w:color w:val="0000FF"/>
        </w:rPr>
        <w:t>mùʔúⁿ mìkùⁿ</w:t>
      </w:r>
    </w:p>
    <w:p w14:paraId="17B23DC4" w14:textId="6EDD00EB" w:rsidR="00036A83" w:rsidRPr="008747EE" w:rsidRDefault="00036A83" w:rsidP="00036A83">
      <w:pPr>
        <w:tabs>
          <w:tab w:val="clear" w:pos="369"/>
          <w:tab w:val="left" w:pos="720"/>
          <w:tab w:val="left" w:pos="2070"/>
        </w:tabs>
        <w:rPr>
          <w:rFonts w:ascii="Doulos SIL" w:hAnsi="Doulos SIL"/>
          <w:i/>
          <w:color w:val="0000FF"/>
        </w:rPr>
      </w:pPr>
      <w:r>
        <w:tab/>
        <w:t>2Pl</w:t>
      </w:r>
      <w:r>
        <w:tab/>
      </w:r>
      <w:r w:rsidRPr="008747EE">
        <w:rPr>
          <w:rFonts w:ascii="Doulos SIL" w:hAnsi="Doulos SIL"/>
          <w:i/>
          <w:color w:val="0000FF"/>
        </w:rPr>
        <w:t>ēéⁿ mìkùⁿ</w:t>
      </w:r>
    </w:p>
    <w:p w14:paraId="08217433" w14:textId="77777777" w:rsidR="00036A83" w:rsidRDefault="00036A83" w:rsidP="00036A83">
      <w:pPr>
        <w:tabs>
          <w:tab w:val="clear" w:pos="369"/>
          <w:tab w:val="left" w:pos="720"/>
          <w:tab w:val="left" w:pos="2070"/>
        </w:tabs>
      </w:pPr>
    </w:p>
    <w:p w14:paraId="067374E4" w14:textId="0C72BC27" w:rsidR="00036A83" w:rsidRDefault="00036A83" w:rsidP="00036A83">
      <w:pPr>
        <w:tabs>
          <w:tab w:val="clear" w:pos="369"/>
          <w:tab w:val="left" w:pos="720"/>
          <w:tab w:val="left" w:pos="2070"/>
        </w:tabs>
      </w:pPr>
      <w:r>
        <w:tab/>
        <w:t>3SgHum</w:t>
      </w:r>
      <w:r>
        <w:tab/>
      </w:r>
      <w:r w:rsidRPr="008747EE">
        <w:rPr>
          <w:rFonts w:ascii="Doulos SIL" w:hAnsi="Doulos SIL"/>
          <w:i/>
          <w:color w:val="0000FF"/>
        </w:rPr>
        <w:t>à míkùⁿ</w:t>
      </w:r>
    </w:p>
    <w:p w14:paraId="28A8E834" w14:textId="639FBFAF" w:rsidR="00036A83" w:rsidRPr="008747EE" w:rsidRDefault="00036A83" w:rsidP="00036A83">
      <w:pPr>
        <w:tabs>
          <w:tab w:val="clear" w:pos="369"/>
          <w:tab w:val="left" w:pos="720"/>
          <w:tab w:val="left" w:pos="2070"/>
        </w:tabs>
        <w:rPr>
          <w:rFonts w:ascii="Doulos SIL" w:hAnsi="Doulos SIL"/>
          <w:i/>
          <w:color w:val="0000FF"/>
        </w:rPr>
      </w:pPr>
      <w:r>
        <w:tab/>
        <w:t>3SgNonh</w:t>
      </w:r>
      <w:r>
        <w:tab/>
      </w:r>
      <w:r w:rsidRPr="008747EE">
        <w:rPr>
          <w:rFonts w:ascii="Doulos SIL" w:hAnsi="Doulos SIL"/>
          <w:i/>
          <w:color w:val="0000FF"/>
        </w:rPr>
        <w:t>è míkùⁿ</w:t>
      </w:r>
    </w:p>
    <w:p w14:paraId="02898255" w14:textId="228E46E8" w:rsidR="00036A83" w:rsidRDefault="00036A83" w:rsidP="00036A83">
      <w:pPr>
        <w:tabs>
          <w:tab w:val="clear" w:pos="369"/>
          <w:tab w:val="left" w:pos="720"/>
          <w:tab w:val="left" w:pos="2070"/>
        </w:tabs>
      </w:pPr>
      <w:r>
        <w:tab/>
        <w:t>3PlHum</w:t>
      </w:r>
      <w:r>
        <w:tab/>
      </w:r>
      <w:r w:rsidRPr="008747EE">
        <w:rPr>
          <w:rFonts w:ascii="Doulos SIL" w:hAnsi="Doulos SIL"/>
          <w:i/>
          <w:color w:val="0000FF"/>
        </w:rPr>
        <w:t>àáⁿ mìkùⁿ</w:t>
      </w:r>
    </w:p>
    <w:p w14:paraId="4742E648" w14:textId="0A2A11BA" w:rsidR="00036A83" w:rsidRPr="00036A83" w:rsidRDefault="00036A83" w:rsidP="00036A83">
      <w:pPr>
        <w:tabs>
          <w:tab w:val="clear" w:pos="369"/>
          <w:tab w:val="left" w:pos="720"/>
          <w:tab w:val="left" w:pos="2070"/>
        </w:tabs>
      </w:pPr>
      <w:r>
        <w:tab/>
        <w:t>3PlNonh</w:t>
      </w:r>
      <w:r>
        <w:tab/>
      </w:r>
      <w:r w:rsidRPr="008747EE">
        <w:rPr>
          <w:rFonts w:ascii="Doulos SIL" w:hAnsi="Doulos SIL"/>
          <w:i/>
          <w:color w:val="0000FF"/>
        </w:rPr>
        <w:t>èéⁿ mìkùⁿ</w:t>
      </w:r>
    </w:p>
    <w:p w14:paraId="0763BA14" w14:textId="106DFCB4" w:rsidR="00A21175" w:rsidRPr="008747EE" w:rsidRDefault="00036A83" w:rsidP="00036A83">
      <w:pPr>
        <w:tabs>
          <w:tab w:val="clear" w:pos="369"/>
          <w:tab w:val="left" w:pos="720"/>
        </w:tabs>
        <w:rPr>
          <w:rFonts w:ascii="Doulos SIL" w:hAnsi="Doulos SIL"/>
          <w:i/>
          <w:color w:val="0000FF"/>
        </w:rPr>
      </w:pPr>
      <w:r w:rsidRPr="008747EE">
        <w:rPr>
          <w:rFonts w:ascii="Doulos SIL" w:hAnsi="Doulos SIL"/>
          <w:i/>
          <w:color w:val="0000FF"/>
        </w:rPr>
        <w:tab/>
      </w:r>
    </w:p>
    <w:p w14:paraId="4C3DC551" w14:textId="77777777" w:rsidR="00A42B19" w:rsidRDefault="00A42B19">
      <w:pPr>
        <w:tabs>
          <w:tab w:val="clear" w:pos="369"/>
        </w:tabs>
        <w:spacing w:line="240" w:lineRule="auto"/>
        <w:jc w:val="left"/>
        <w:rPr>
          <w:b/>
          <w:kern w:val="32"/>
          <w:sz w:val="30"/>
        </w:rPr>
      </w:pPr>
      <w:bookmarkStart w:id="1664" w:name="_Toc508942943"/>
      <w:bookmarkStart w:id="1665" w:name="_Toc508943543"/>
      <w:bookmarkStart w:id="1666" w:name="_Toc518018888"/>
      <w:bookmarkStart w:id="1667" w:name="_Toc78375841"/>
      <w:bookmarkStart w:id="1668" w:name="_Toc79405946"/>
      <w:r>
        <w:br w:type="page"/>
      </w:r>
    </w:p>
    <w:p w14:paraId="02F48808" w14:textId="78C79A1A" w:rsidR="00BA6685" w:rsidRPr="00C51FD6" w:rsidRDefault="00A42B19" w:rsidP="00BA6685">
      <w:pPr>
        <w:pStyle w:val="Heading1"/>
      </w:pPr>
      <w:r>
        <w:lastRenderedPageBreak/>
        <w:t xml:space="preserve"> </w:t>
      </w:r>
      <w:bookmarkStart w:id="1669" w:name="_Toc337412195"/>
      <w:r w:rsidR="00566B03" w:rsidRPr="00C51FD6">
        <w:t>Comparatives</w:t>
      </w:r>
      <w:bookmarkEnd w:id="1664"/>
      <w:bookmarkEnd w:id="1665"/>
      <w:bookmarkEnd w:id="1666"/>
      <w:bookmarkEnd w:id="1667"/>
      <w:bookmarkEnd w:id="1668"/>
      <w:bookmarkEnd w:id="1669"/>
    </w:p>
    <w:p w14:paraId="7A135DD0" w14:textId="77777777" w:rsidR="00BA6685" w:rsidRDefault="00566B03" w:rsidP="00BA6685">
      <w:pPr>
        <w:pStyle w:val="Heading2"/>
      </w:pPr>
      <w:bookmarkStart w:id="1670" w:name="_Toc508942944"/>
      <w:bookmarkStart w:id="1671" w:name="_Toc508943544"/>
      <w:bookmarkStart w:id="1672" w:name="_Toc518018889"/>
      <w:bookmarkStart w:id="1673" w:name="_Toc78375842"/>
      <w:bookmarkStart w:id="1674" w:name="_Toc79405947"/>
      <w:bookmarkStart w:id="1675" w:name="_Toc337412196"/>
      <w:r>
        <w:t>Asymmetrical comparatives</w:t>
      </w:r>
      <w:bookmarkEnd w:id="1670"/>
      <w:bookmarkEnd w:id="1671"/>
      <w:bookmarkEnd w:id="1672"/>
      <w:bookmarkEnd w:id="1673"/>
      <w:bookmarkEnd w:id="1674"/>
      <w:bookmarkEnd w:id="1675"/>
    </w:p>
    <w:p w14:paraId="5402FCA2" w14:textId="22A22DCB" w:rsidR="00BA6685" w:rsidRPr="00922D4A" w:rsidRDefault="00566B03" w:rsidP="00BA6685">
      <w:pPr>
        <w:pStyle w:val="Heading3"/>
      </w:pPr>
      <w:bookmarkStart w:id="1676" w:name="_Toc508942945"/>
      <w:bookmarkStart w:id="1677" w:name="_Toc508943545"/>
      <w:bookmarkStart w:id="1678" w:name="_Toc518018890"/>
      <w:bookmarkStart w:id="1679" w:name="_Toc78375843"/>
      <w:bookmarkStart w:id="1680" w:name="_Toc79405948"/>
      <w:bookmarkStart w:id="1681" w:name="_Toc337412197"/>
      <w:r w:rsidRPr="00922D4A">
        <w:t xml:space="preserve">Predicative adjective with </w:t>
      </w:r>
      <w:r w:rsidRPr="00DE33B3">
        <w:rPr>
          <w:rFonts w:ascii="Doulos SIL" w:hAnsi="Doulos SIL"/>
          <w:i/>
          <w:color w:val="0000FF"/>
        </w:rPr>
        <w:t>ŋŋŋ</w:t>
      </w:r>
      <w:r w:rsidRPr="00922D4A">
        <w:t xml:space="preserve"> </w:t>
      </w:r>
      <w:r w:rsidR="00BA6685">
        <w:t>‘</w:t>
      </w:r>
      <w:r w:rsidRPr="00922D4A">
        <w:t>than</w:t>
      </w:r>
      <w:r w:rsidR="00BA6685">
        <w:t>’</w:t>
      </w:r>
      <w:r w:rsidRPr="00922D4A">
        <w:t xml:space="preserve"> and comparandum</w:t>
      </w:r>
      <w:bookmarkEnd w:id="1676"/>
      <w:bookmarkEnd w:id="1677"/>
      <w:bookmarkEnd w:id="1678"/>
      <w:bookmarkEnd w:id="1679"/>
      <w:bookmarkEnd w:id="1680"/>
      <w:bookmarkEnd w:id="1681"/>
    </w:p>
    <w:p w14:paraId="11A2BE60" w14:textId="2DD8ACF9" w:rsidR="00BA6685" w:rsidRPr="001936B6" w:rsidRDefault="00566B03" w:rsidP="00BA6685">
      <w:pPr>
        <w:rPr>
          <w:i/>
          <w:color w:val="993300"/>
        </w:rPr>
      </w:pPr>
      <w:r w:rsidRPr="001936B6">
        <w:rPr>
          <w:i/>
          <w:color w:val="993300"/>
        </w:rPr>
        <w:t xml:space="preserve">construction with predicate adjective (perhaps with conjugated </w:t>
      </w:r>
      <w:r w:rsidR="00BA6685">
        <w:rPr>
          <w:i/>
          <w:color w:val="993300"/>
        </w:rPr>
        <w:t>‘</w:t>
      </w:r>
      <w:r w:rsidRPr="001936B6">
        <w:rPr>
          <w:i/>
          <w:color w:val="993300"/>
        </w:rPr>
        <w:t>it is</w:t>
      </w:r>
      <w:r w:rsidR="00BA6685">
        <w:rPr>
          <w:i/>
          <w:color w:val="993300"/>
        </w:rPr>
        <w:t>’</w:t>
      </w:r>
      <w:r w:rsidRPr="001936B6">
        <w:rPr>
          <w:i/>
          <w:color w:val="993300"/>
        </w:rPr>
        <w:t xml:space="preserve"> clitic).</w:t>
      </w:r>
    </w:p>
    <w:p w14:paraId="2B6E3574" w14:textId="2C2564C8" w:rsidR="00BA6685" w:rsidRPr="001936B6" w:rsidRDefault="00566B03" w:rsidP="00BA6685">
      <w:pPr>
        <w:rPr>
          <w:i/>
          <w:color w:val="993300"/>
        </w:rPr>
      </w:pPr>
      <w:r w:rsidRPr="001936B6">
        <w:rPr>
          <w:i/>
          <w:color w:val="993300"/>
        </w:rPr>
        <w:tab/>
        <w:t xml:space="preserve">Is there a </w:t>
      </w:r>
      <w:r w:rsidR="00BA6685">
        <w:rPr>
          <w:i/>
          <w:color w:val="993300"/>
        </w:rPr>
        <w:t>‘</w:t>
      </w:r>
      <w:r w:rsidRPr="001936B6">
        <w:rPr>
          <w:i/>
          <w:color w:val="993300"/>
        </w:rPr>
        <w:t>more</w:t>
      </w:r>
      <w:r w:rsidR="00BA6685">
        <w:rPr>
          <w:i/>
          <w:color w:val="993300"/>
        </w:rPr>
        <w:t>’</w:t>
      </w:r>
      <w:r w:rsidRPr="001936B6">
        <w:rPr>
          <w:i/>
          <w:color w:val="993300"/>
        </w:rPr>
        <w:t xml:space="preserve"> word adjacent to the predicate?</w:t>
      </w:r>
    </w:p>
    <w:p w14:paraId="3E056F0B" w14:textId="13C2F81A" w:rsidR="00BA6685" w:rsidRPr="002D209A" w:rsidRDefault="00566B03" w:rsidP="00BA6685">
      <w:r w:rsidRPr="001936B6">
        <w:rPr>
          <w:i/>
          <w:color w:val="993300"/>
        </w:rPr>
        <w:tab/>
        <w:t xml:space="preserve">Is there a </w:t>
      </w:r>
      <w:r w:rsidR="00BA6685">
        <w:rPr>
          <w:i/>
          <w:color w:val="993300"/>
        </w:rPr>
        <w:t>‘</w:t>
      </w:r>
      <w:r w:rsidRPr="001936B6">
        <w:rPr>
          <w:i/>
          <w:color w:val="993300"/>
        </w:rPr>
        <w:t>than</w:t>
      </w:r>
      <w:r w:rsidR="00BA6685">
        <w:rPr>
          <w:i/>
          <w:color w:val="993300"/>
        </w:rPr>
        <w:t>’</w:t>
      </w:r>
      <w:r w:rsidRPr="001936B6">
        <w:rPr>
          <w:i/>
          <w:color w:val="993300"/>
        </w:rPr>
        <w:t xml:space="preserve"> particle adjacent to the comparandum?</w:t>
      </w:r>
    </w:p>
    <w:p w14:paraId="7181D2E8" w14:textId="77777777" w:rsidR="00BA6685" w:rsidRPr="002D209A" w:rsidRDefault="00BA6685" w:rsidP="00BA6685"/>
    <w:p w14:paraId="1C850D4A" w14:textId="77777777" w:rsidR="00BA6685" w:rsidRPr="001936B6" w:rsidRDefault="00566B03" w:rsidP="00BA6685">
      <w:pPr>
        <w:rPr>
          <w:i/>
          <w:color w:val="993300"/>
        </w:rPr>
      </w:pPr>
      <w:r w:rsidRPr="001936B6">
        <w:rPr>
          <w:i/>
          <w:color w:val="993300"/>
        </w:rPr>
        <w:t>examples</w:t>
      </w:r>
    </w:p>
    <w:p w14:paraId="375B7EDD" w14:textId="7F594F6F"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I am taller than he (is).</w:t>
      </w:r>
      <w:r w:rsidR="00BA6685">
        <w:rPr>
          <w:i/>
          <w:color w:val="993300"/>
        </w:rPr>
        <w:t>’</w:t>
      </w:r>
    </w:p>
    <w:p w14:paraId="4C1EB9DA" w14:textId="36A89538" w:rsidR="00BA6685" w:rsidRPr="002D209A" w:rsidRDefault="00566B03" w:rsidP="00BA6685">
      <w:r w:rsidRPr="001936B6">
        <w:rPr>
          <w:i/>
          <w:color w:val="993300"/>
        </w:rPr>
        <w:tab/>
      </w:r>
      <w:r w:rsidR="00BA6685">
        <w:rPr>
          <w:i/>
          <w:color w:val="993300"/>
        </w:rPr>
        <w:t>‘</w:t>
      </w:r>
      <w:r w:rsidRPr="001936B6">
        <w:rPr>
          <w:i/>
          <w:color w:val="993300"/>
        </w:rPr>
        <w:t>I am fatter than you-Sg (are).</w:t>
      </w:r>
      <w:r w:rsidR="00BA6685">
        <w:rPr>
          <w:i/>
          <w:color w:val="993300"/>
        </w:rPr>
        <w:t>’</w:t>
      </w:r>
    </w:p>
    <w:p w14:paraId="51CCCAAB" w14:textId="77777777" w:rsidR="00BA6685" w:rsidRPr="002D209A" w:rsidRDefault="00BA6685"/>
    <w:p w14:paraId="3887E03B" w14:textId="77777777" w:rsidR="00BA6685" w:rsidRPr="002D209A" w:rsidRDefault="00566B03">
      <w:r w:rsidRPr="001936B6">
        <w:rPr>
          <w:i/>
          <w:color w:val="993300"/>
        </w:rPr>
        <w:t>Past clitic may be added to the predicate.</w:t>
      </w:r>
    </w:p>
    <w:p w14:paraId="4FB216AB" w14:textId="77777777" w:rsidR="00BA6685" w:rsidRPr="002D209A" w:rsidRDefault="00BA6685"/>
    <w:p w14:paraId="7E1C72C9" w14:textId="77777777" w:rsidR="00BA6685" w:rsidRPr="001936B6" w:rsidRDefault="00566B03">
      <w:pPr>
        <w:rPr>
          <w:i/>
          <w:color w:val="993300"/>
        </w:rPr>
      </w:pPr>
      <w:r w:rsidRPr="001936B6">
        <w:rPr>
          <w:i/>
          <w:color w:val="993300"/>
        </w:rPr>
        <w:t>negative version</w:t>
      </w:r>
    </w:p>
    <w:p w14:paraId="246C92F7" w14:textId="728CFE85" w:rsidR="00BA6685" w:rsidRPr="002D209A" w:rsidRDefault="00566B03">
      <w:r w:rsidRPr="001936B6">
        <w:rPr>
          <w:i/>
          <w:color w:val="993300"/>
        </w:rPr>
        <w:tab/>
      </w:r>
      <w:r w:rsidR="00BA6685">
        <w:rPr>
          <w:i/>
          <w:color w:val="993300"/>
        </w:rPr>
        <w:t>‘</w:t>
      </w:r>
      <w:r w:rsidRPr="001936B6">
        <w:rPr>
          <w:i/>
          <w:color w:val="993300"/>
        </w:rPr>
        <w:t>I am not taller than he (is).</w:t>
      </w:r>
      <w:r w:rsidR="00BA6685">
        <w:rPr>
          <w:i/>
          <w:color w:val="993300"/>
        </w:rPr>
        <w:t>’</w:t>
      </w:r>
    </w:p>
    <w:p w14:paraId="744ED0A3" w14:textId="77777777" w:rsidR="00BA6685" w:rsidRPr="002D209A" w:rsidRDefault="00BA6685"/>
    <w:p w14:paraId="0EA7054A" w14:textId="4AEAE376" w:rsidR="00BA6685" w:rsidRPr="002D209A" w:rsidRDefault="00566B03">
      <w:r w:rsidRPr="001936B6">
        <w:rPr>
          <w:i/>
          <w:color w:val="993300"/>
        </w:rPr>
        <w:t xml:space="preserve">Past: </w:t>
      </w:r>
      <w:r w:rsidR="00BA6685">
        <w:rPr>
          <w:i/>
          <w:color w:val="993300"/>
        </w:rPr>
        <w:t>‘</w:t>
      </w:r>
      <w:r w:rsidRPr="001936B6">
        <w:rPr>
          <w:i/>
          <w:color w:val="993300"/>
        </w:rPr>
        <w:t>I was not taller than he (was).</w:t>
      </w:r>
      <w:r w:rsidR="00BA6685">
        <w:rPr>
          <w:i/>
          <w:color w:val="993300"/>
        </w:rPr>
        <w:t>’</w:t>
      </w:r>
    </w:p>
    <w:p w14:paraId="388295F7" w14:textId="77777777" w:rsidR="00BA6685" w:rsidRPr="002D209A" w:rsidRDefault="00BA6685"/>
    <w:p w14:paraId="04BFF369" w14:textId="77777777" w:rsidR="00BA6685" w:rsidRPr="001936B6" w:rsidRDefault="00BA6685">
      <w:pPr>
        <w:rPr>
          <w:color w:val="993300"/>
        </w:rPr>
      </w:pPr>
    </w:p>
    <w:p w14:paraId="52E9ABFB" w14:textId="0F1633FB" w:rsidR="00BA6685" w:rsidRDefault="00566B03" w:rsidP="00BA6685">
      <w:pPr>
        <w:pStyle w:val="Heading3"/>
      </w:pPr>
      <w:bookmarkStart w:id="1682" w:name="_Toc78375845"/>
      <w:bookmarkStart w:id="1683" w:name="_Toc79405950"/>
      <w:bookmarkStart w:id="1684" w:name="_Toc337412198"/>
      <w:r>
        <w:t xml:space="preserve">Verbal predicate plus </w:t>
      </w:r>
      <w:r w:rsidRPr="00DE33B3">
        <w:rPr>
          <w:rFonts w:ascii="Doulos SIL" w:hAnsi="Doulos SIL"/>
          <w:i/>
          <w:color w:val="0000FF"/>
        </w:rPr>
        <w:t>ŋŋŋ</w:t>
      </w:r>
      <w:bookmarkEnd w:id="1682"/>
      <w:bookmarkEnd w:id="1683"/>
      <w:r>
        <w:t xml:space="preserve"> </w:t>
      </w:r>
      <w:r w:rsidR="00BA6685">
        <w:t>‘</w:t>
      </w:r>
      <w:r>
        <w:t>than</w:t>
      </w:r>
      <w:r w:rsidR="00BA6685">
        <w:t>’</w:t>
      </w:r>
      <w:bookmarkEnd w:id="1684"/>
    </w:p>
    <w:p w14:paraId="697795CC" w14:textId="39D6DB6E" w:rsidR="00BA6685" w:rsidRPr="002D209A" w:rsidRDefault="00566B03" w:rsidP="00BA6685">
      <w:r w:rsidRPr="001936B6">
        <w:rPr>
          <w:i/>
          <w:color w:val="993300"/>
        </w:rPr>
        <w:tab/>
        <w:t xml:space="preserve">The predicate is an imperfective or perfective verb. There may or may not be an overt </w:t>
      </w:r>
      <w:r w:rsidR="00BA6685">
        <w:rPr>
          <w:i/>
          <w:color w:val="993300"/>
        </w:rPr>
        <w:t>‘</w:t>
      </w:r>
      <w:r w:rsidRPr="001936B6">
        <w:rPr>
          <w:i/>
          <w:color w:val="993300"/>
        </w:rPr>
        <w:t>more</w:t>
      </w:r>
      <w:r w:rsidR="00BA6685">
        <w:rPr>
          <w:i/>
          <w:color w:val="993300"/>
        </w:rPr>
        <w:t>’</w:t>
      </w:r>
      <w:r w:rsidRPr="001936B6">
        <w:rPr>
          <w:i/>
          <w:color w:val="993300"/>
        </w:rPr>
        <w:t xml:space="preserve"> element adjacent to the predicate. There may be a </w:t>
      </w:r>
      <w:r w:rsidR="00BA6685">
        <w:rPr>
          <w:i/>
          <w:color w:val="993300"/>
        </w:rPr>
        <w:t>‘</w:t>
      </w:r>
      <w:r w:rsidRPr="001936B6">
        <w:rPr>
          <w:i/>
          <w:color w:val="993300"/>
        </w:rPr>
        <w:t>than</w:t>
      </w:r>
      <w:r w:rsidR="00BA6685">
        <w:rPr>
          <w:i/>
          <w:color w:val="993300"/>
        </w:rPr>
        <w:t>’</w:t>
      </w:r>
      <w:r w:rsidRPr="001936B6">
        <w:rPr>
          <w:i/>
          <w:color w:val="993300"/>
        </w:rPr>
        <w:t xml:space="preserve"> element adjacent to the comparandum.</w:t>
      </w:r>
    </w:p>
    <w:p w14:paraId="2BBA963E" w14:textId="77777777" w:rsidR="00BA6685" w:rsidRPr="002D209A" w:rsidRDefault="00BA6685" w:rsidP="00BA6685"/>
    <w:p w14:paraId="302287EA" w14:textId="77777777" w:rsidR="00BA6685" w:rsidRPr="001936B6" w:rsidRDefault="00566B03" w:rsidP="00BA6685">
      <w:pPr>
        <w:rPr>
          <w:i/>
          <w:color w:val="993300"/>
        </w:rPr>
      </w:pPr>
      <w:r w:rsidRPr="001936B6">
        <w:rPr>
          <w:i/>
          <w:color w:val="993300"/>
        </w:rPr>
        <w:t>examples</w:t>
      </w:r>
    </w:p>
    <w:p w14:paraId="37C4E91C" w14:textId="711446E2"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He eats (meals) more than I (do).</w:t>
      </w:r>
      <w:r w:rsidR="00BA6685">
        <w:rPr>
          <w:i/>
          <w:color w:val="993300"/>
        </w:rPr>
        <w:t>’</w:t>
      </w:r>
    </w:p>
    <w:p w14:paraId="182FAD7E" w14:textId="49C8DB98" w:rsidR="00BA6685" w:rsidRPr="002D209A" w:rsidRDefault="00566B03" w:rsidP="00BA6685">
      <w:r w:rsidRPr="001936B6">
        <w:rPr>
          <w:i/>
          <w:color w:val="993300"/>
        </w:rPr>
        <w:tab/>
      </w:r>
      <w:r w:rsidR="00BA6685">
        <w:rPr>
          <w:i/>
          <w:color w:val="993300"/>
        </w:rPr>
        <w:t>‘</w:t>
      </w:r>
      <w:r w:rsidRPr="001936B6">
        <w:rPr>
          <w:i/>
          <w:color w:val="993300"/>
        </w:rPr>
        <w:t>I cultivate more fields than they do.</w:t>
      </w:r>
      <w:r w:rsidR="00BA6685">
        <w:rPr>
          <w:i/>
          <w:color w:val="993300"/>
        </w:rPr>
        <w:t>’</w:t>
      </w:r>
    </w:p>
    <w:p w14:paraId="781F77D6" w14:textId="77777777" w:rsidR="00BA6685" w:rsidRPr="002D209A" w:rsidRDefault="00BA6685"/>
    <w:p w14:paraId="6A454E5E" w14:textId="77777777" w:rsidR="00BA6685" w:rsidRPr="001936B6" w:rsidRDefault="00BA6685">
      <w:pPr>
        <w:rPr>
          <w:color w:val="993300"/>
        </w:rPr>
      </w:pPr>
    </w:p>
    <w:p w14:paraId="7FDC4F46" w14:textId="21CE23F3" w:rsidR="00BA6685" w:rsidRDefault="00BA6685" w:rsidP="00BA6685">
      <w:pPr>
        <w:pStyle w:val="Heading3"/>
      </w:pPr>
      <w:bookmarkStart w:id="1685" w:name="_Toc508942948"/>
      <w:bookmarkStart w:id="1686" w:name="_Toc508943548"/>
      <w:bookmarkStart w:id="1687" w:name="_Toc518018893"/>
      <w:bookmarkStart w:id="1688" w:name="_Toc78375846"/>
      <w:bookmarkStart w:id="1689" w:name="_Toc79405951"/>
      <w:bookmarkStart w:id="1690" w:name="_Toc337412199"/>
      <w:r>
        <w:t>‘</w:t>
      </w:r>
      <w:r w:rsidR="00566B03">
        <w:t>Surpass</w:t>
      </w:r>
      <w:r>
        <w:t>’</w:t>
      </w:r>
      <w:bookmarkEnd w:id="1685"/>
      <w:bookmarkEnd w:id="1686"/>
      <w:bookmarkEnd w:id="1687"/>
      <w:bookmarkEnd w:id="1688"/>
      <w:bookmarkEnd w:id="1689"/>
      <w:r w:rsidR="00566B03">
        <w:t xml:space="preserve"> (</w:t>
      </w:r>
      <w:r w:rsidR="00566B03" w:rsidRPr="00DE33B3">
        <w:rPr>
          <w:rFonts w:ascii="Doulos SIL" w:hAnsi="Doulos SIL"/>
          <w:i/>
          <w:color w:val="0000FF"/>
        </w:rPr>
        <w:t>ŋŋŋ</w:t>
      </w:r>
      <w:r w:rsidR="00566B03">
        <w:t>)</w:t>
      </w:r>
      <w:bookmarkEnd w:id="1690"/>
    </w:p>
    <w:p w14:paraId="41DA3C8C" w14:textId="542935EA" w:rsidR="00BA6685" w:rsidRPr="002D209A" w:rsidRDefault="00566B03" w:rsidP="00BA6685">
      <w:r w:rsidRPr="001936B6">
        <w:rPr>
          <w:i/>
          <w:color w:val="993300"/>
        </w:rPr>
        <w:t xml:space="preserve">The verb </w:t>
      </w:r>
      <w:r w:rsidR="00BA6685">
        <w:rPr>
          <w:i/>
          <w:color w:val="993300"/>
        </w:rPr>
        <w:t>‘</w:t>
      </w:r>
      <w:r w:rsidRPr="001936B6">
        <w:rPr>
          <w:i/>
          <w:color w:val="993300"/>
        </w:rPr>
        <w:t>pass (by)</w:t>
      </w:r>
      <w:r w:rsidR="00BA6685">
        <w:rPr>
          <w:i/>
          <w:color w:val="993300"/>
        </w:rPr>
        <w:t>’</w:t>
      </w:r>
      <w:r w:rsidRPr="001936B6">
        <w:rPr>
          <w:i/>
          <w:color w:val="993300"/>
        </w:rPr>
        <w:t xml:space="preserve"> may also mean </w:t>
      </w:r>
      <w:r w:rsidR="00BA6685">
        <w:rPr>
          <w:i/>
          <w:color w:val="993300"/>
        </w:rPr>
        <w:t>‘</w:t>
      </w:r>
      <w:r w:rsidRPr="001936B6">
        <w:rPr>
          <w:i/>
          <w:color w:val="993300"/>
        </w:rPr>
        <w:t>surpass, exceed</w:t>
      </w:r>
      <w:r w:rsidR="00BA6685">
        <w:rPr>
          <w:i/>
          <w:color w:val="993300"/>
        </w:rPr>
        <w:t>’</w:t>
      </w:r>
      <w:r w:rsidRPr="001936B6">
        <w:rPr>
          <w:i/>
          <w:color w:val="993300"/>
        </w:rPr>
        <w:t>, denoting the transition from equality or inferiority to superiority in the relevant dimension. This dimension may be specified by a nonfinal chained verb/VP or by a NP.</w:t>
      </w:r>
    </w:p>
    <w:p w14:paraId="6C51941C" w14:textId="77777777" w:rsidR="00BA6685" w:rsidRPr="002D209A" w:rsidRDefault="00BA6685" w:rsidP="00BA6685"/>
    <w:p w14:paraId="10ABDA6E" w14:textId="77777777" w:rsidR="00BA6685" w:rsidRPr="001936B6" w:rsidRDefault="00566B03" w:rsidP="00BA6685">
      <w:pPr>
        <w:rPr>
          <w:i/>
          <w:color w:val="993300"/>
        </w:rPr>
      </w:pPr>
      <w:r w:rsidRPr="001936B6">
        <w:rPr>
          <w:i/>
          <w:color w:val="993300"/>
        </w:rPr>
        <w:t>examples</w:t>
      </w:r>
    </w:p>
    <w:p w14:paraId="2BE762F0" w14:textId="725CBE73"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You surpass me in height.</w:t>
      </w:r>
      <w:r w:rsidR="00BA6685">
        <w:rPr>
          <w:i/>
          <w:color w:val="993300"/>
        </w:rPr>
        <w:t>’</w:t>
      </w:r>
    </w:p>
    <w:p w14:paraId="66CB54C5" w14:textId="3F33A03B" w:rsidR="00BA6685" w:rsidRPr="002D209A" w:rsidRDefault="00566B03" w:rsidP="00BA6685">
      <w:r w:rsidRPr="001936B6">
        <w:rPr>
          <w:i/>
          <w:color w:val="993300"/>
        </w:rPr>
        <w:lastRenderedPageBreak/>
        <w:tab/>
      </w:r>
      <w:r w:rsidR="00BA6685">
        <w:rPr>
          <w:i/>
          <w:color w:val="993300"/>
        </w:rPr>
        <w:t>‘</w:t>
      </w:r>
      <w:r w:rsidRPr="001936B6">
        <w:rPr>
          <w:i/>
          <w:color w:val="993300"/>
        </w:rPr>
        <w:t>I surpass you in running.</w:t>
      </w:r>
      <w:r w:rsidR="00BA6685">
        <w:rPr>
          <w:i/>
          <w:color w:val="993300"/>
        </w:rPr>
        <w:t>’</w:t>
      </w:r>
    </w:p>
    <w:p w14:paraId="218003A0" w14:textId="77777777" w:rsidR="00BA6685" w:rsidRPr="002D209A" w:rsidRDefault="00BA6685" w:rsidP="00BA6685"/>
    <w:p w14:paraId="4717E6D8" w14:textId="77777777" w:rsidR="00BA6685" w:rsidRPr="001936B6" w:rsidRDefault="00BA6685" w:rsidP="00BA6685">
      <w:pPr>
        <w:rPr>
          <w:color w:val="993300"/>
        </w:rPr>
      </w:pPr>
    </w:p>
    <w:p w14:paraId="7AFFBE83" w14:textId="3F70846B" w:rsidR="00BA6685" w:rsidRDefault="00BA6685" w:rsidP="00BA6685">
      <w:pPr>
        <w:pStyle w:val="Heading3"/>
      </w:pPr>
      <w:bookmarkStart w:id="1691" w:name="_Toc508942949"/>
      <w:bookmarkStart w:id="1692" w:name="_Toc508943549"/>
      <w:bookmarkStart w:id="1693" w:name="_Toc518018894"/>
      <w:bookmarkStart w:id="1694" w:name="_Toc78375847"/>
      <w:bookmarkStart w:id="1695" w:name="_Toc79405952"/>
      <w:bookmarkStart w:id="1696" w:name="_Toc337412200"/>
      <w:r>
        <w:t>‘</w:t>
      </w:r>
      <w:r w:rsidR="00566B03">
        <w:t>Be better, be more</w:t>
      </w:r>
      <w:r>
        <w:t>’</w:t>
      </w:r>
      <w:bookmarkEnd w:id="1691"/>
      <w:bookmarkEnd w:id="1692"/>
      <w:bookmarkEnd w:id="1693"/>
      <w:r w:rsidR="00566B03">
        <w:t xml:space="preserve"> (</w:t>
      </w:r>
      <w:r w:rsidR="00566B03" w:rsidRPr="00482223">
        <w:rPr>
          <w:rFonts w:ascii="Doulos SIL" w:hAnsi="Doulos SIL"/>
          <w:i/>
          <w:color w:val="0000FF"/>
        </w:rPr>
        <w:t>ŋŋŋ</w:t>
      </w:r>
      <w:r w:rsidR="00566B03" w:rsidRPr="00482223">
        <w:rPr>
          <w:rFonts w:ascii="Doulos SIL" w:hAnsi="Doulos SIL"/>
          <w:i/>
          <w:color w:val="0000FF"/>
        </w:rPr>
        <w:noBreakHyphen/>
      </w:r>
      <w:r w:rsidR="00566B03">
        <w:t>)</w:t>
      </w:r>
      <w:bookmarkEnd w:id="1694"/>
      <w:bookmarkEnd w:id="1695"/>
      <w:bookmarkEnd w:id="1696"/>
    </w:p>
    <w:p w14:paraId="403CA3D2" w14:textId="3A766A27" w:rsidR="00BA6685" w:rsidRPr="002D209A" w:rsidRDefault="00566B03" w:rsidP="00BA6685">
      <w:r w:rsidRPr="001936B6">
        <w:rPr>
          <w:i/>
          <w:color w:val="993300"/>
        </w:rPr>
        <w:tab/>
        <w:t xml:space="preserve">This construction involves a verb (perhaps a defective stative verb, cf. §11.2) or a predicate with conjugated </w:t>
      </w:r>
      <w:r w:rsidR="00BA6685">
        <w:rPr>
          <w:i/>
          <w:color w:val="993300"/>
        </w:rPr>
        <w:t>‘</w:t>
      </w:r>
      <w:r w:rsidRPr="001936B6">
        <w:rPr>
          <w:i/>
          <w:color w:val="993300"/>
        </w:rPr>
        <w:t>it is</w:t>
      </w:r>
      <w:r w:rsidR="00BA6685">
        <w:rPr>
          <w:i/>
          <w:color w:val="993300"/>
        </w:rPr>
        <w:t>’</w:t>
      </w:r>
      <w:r w:rsidRPr="001936B6">
        <w:rPr>
          <w:i/>
          <w:color w:val="993300"/>
        </w:rPr>
        <w:t xml:space="preserve"> clitic.</w:t>
      </w:r>
    </w:p>
    <w:p w14:paraId="71658F6B" w14:textId="77777777" w:rsidR="00BA6685" w:rsidRPr="002D209A" w:rsidRDefault="00BA6685" w:rsidP="00BA6685"/>
    <w:p w14:paraId="603BFDCC" w14:textId="77777777" w:rsidR="00BA6685" w:rsidRPr="001936B6" w:rsidRDefault="00566B03" w:rsidP="00BA6685">
      <w:pPr>
        <w:rPr>
          <w:i/>
          <w:color w:val="993300"/>
        </w:rPr>
      </w:pPr>
      <w:r w:rsidRPr="001936B6">
        <w:rPr>
          <w:i/>
          <w:color w:val="993300"/>
        </w:rPr>
        <w:t>examples</w:t>
      </w:r>
    </w:p>
    <w:p w14:paraId="788453BF" w14:textId="252C6C36"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I am better than you-Sg (are).</w:t>
      </w:r>
      <w:r w:rsidR="00BA6685">
        <w:rPr>
          <w:i/>
          <w:color w:val="993300"/>
        </w:rPr>
        <w:t>’</w:t>
      </w:r>
    </w:p>
    <w:p w14:paraId="078DC206" w14:textId="4C386CEE"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Mangoes are better than wild grapes.</w:t>
      </w:r>
      <w:r w:rsidR="00BA6685">
        <w:rPr>
          <w:i/>
          <w:color w:val="993300"/>
        </w:rPr>
        <w:t>’</w:t>
      </w:r>
    </w:p>
    <w:p w14:paraId="64590890" w14:textId="60E48CD8" w:rsidR="00BA6685" w:rsidRPr="002D209A" w:rsidRDefault="00566B03" w:rsidP="00BA6685">
      <w:r w:rsidRPr="001936B6">
        <w:rPr>
          <w:i/>
          <w:color w:val="993300"/>
        </w:rPr>
        <w:tab/>
      </w:r>
      <w:r w:rsidR="00BA6685">
        <w:rPr>
          <w:i/>
          <w:color w:val="993300"/>
        </w:rPr>
        <w:t>‘</w:t>
      </w:r>
      <w:r w:rsidRPr="001936B6">
        <w:rPr>
          <w:i/>
          <w:color w:val="993300"/>
        </w:rPr>
        <w:t>There are more mice than lions here.</w:t>
      </w:r>
      <w:r w:rsidR="00BA6685">
        <w:rPr>
          <w:i/>
          <w:color w:val="993300"/>
        </w:rPr>
        <w:t>’</w:t>
      </w:r>
    </w:p>
    <w:p w14:paraId="46AA78D8" w14:textId="77777777" w:rsidR="00BA6685" w:rsidRPr="002D209A" w:rsidRDefault="00BA6685" w:rsidP="00BA6685"/>
    <w:p w14:paraId="14EACBF7" w14:textId="77777777" w:rsidR="00BA6685" w:rsidRPr="002D209A" w:rsidRDefault="00566B03" w:rsidP="00BA6685">
      <w:r w:rsidRPr="001936B6">
        <w:rPr>
          <w:i/>
          <w:color w:val="993300"/>
        </w:rPr>
        <w:t>If the predicate is stative or nonverbal, the Past clitic may be added.</w:t>
      </w:r>
    </w:p>
    <w:p w14:paraId="0E9F7FE0" w14:textId="77777777" w:rsidR="00BA6685" w:rsidRPr="002D209A" w:rsidRDefault="00BA6685" w:rsidP="00BA6685"/>
    <w:p w14:paraId="17F9703F" w14:textId="77777777" w:rsidR="00BA6685" w:rsidRPr="001936B6" w:rsidRDefault="00BA6685" w:rsidP="00BA6685">
      <w:pPr>
        <w:rPr>
          <w:color w:val="993300"/>
        </w:rPr>
      </w:pPr>
    </w:p>
    <w:p w14:paraId="5753D962" w14:textId="17DB1BBA" w:rsidR="00BA6685" w:rsidRDefault="00BA6685" w:rsidP="00BA6685">
      <w:pPr>
        <w:pStyle w:val="Heading3"/>
      </w:pPr>
      <w:bookmarkStart w:id="1697" w:name="_Toc337412201"/>
      <w:r>
        <w:t>‘</w:t>
      </w:r>
      <w:r w:rsidR="00566B03">
        <w:t>Best</w:t>
      </w:r>
      <w:r>
        <w:t>’</w:t>
      </w:r>
      <w:r w:rsidR="00566B03">
        <w:t xml:space="preserve"> (</w:t>
      </w:r>
      <w:r w:rsidR="00566B03" w:rsidRPr="00DE33B3">
        <w:rPr>
          <w:rFonts w:ascii="Doulos SIL" w:hAnsi="Doulos SIL"/>
          <w:i/>
          <w:color w:val="0000FF"/>
        </w:rPr>
        <w:t>ŋŋŋ</w:t>
      </w:r>
      <w:r w:rsidR="00566B03">
        <w:t>)</w:t>
      </w:r>
      <w:bookmarkEnd w:id="1697"/>
    </w:p>
    <w:p w14:paraId="46C75CCB" w14:textId="7C189F08"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X is the best (of a set)</w:t>
      </w:r>
      <w:r w:rsidR="00BA6685">
        <w:rPr>
          <w:i/>
          <w:color w:val="993300"/>
        </w:rPr>
        <w:t>’</w:t>
      </w:r>
    </w:p>
    <w:p w14:paraId="693FA991" w14:textId="18E67FBA" w:rsidR="00BA6685" w:rsidRPr="001936B6" w:rsidRDefault="00566B03" w:rsidP="00BA6685">
      <w:pPr>
        <w:rPr>
          <w:i/>
          <w:color w:val="993300"/>
        </w:rPr>
      </w:pPr>
      <w:r w:rsidRPr="001936B6">
        <w:rPr>
          <w:i/>
          <w:color w:val="993300"/>
        </w:rPr>
        <w:tab/>
        <w:t xml:space="preserve">Perhaps a nonverbal predicate with </w:t>
      </w:r>
      <w:r w:rsidR="00BA6685">
        <w:rPr>
          <w:i/>
          <w:color w:val="993300"/>
        </w:rPr>
        <w:t>‘</w:t>
      </w:r>
      <w:r w:rsidRPr="001936B6">
        <w:rPr>
          <w:i/>
          <w:color w:val="993300"/>
        </w:rPr>
        <w:t>it is</w:t>
      </w:r>
      <w:r w:rsidR="00BA6685">
        <w:rPr>
          <w:i/>
          <w:color w:val="993300"/>
        </w:rPr>
        <w:t>’</w:t>
      </w:r>
      <w:r w:rsidRPr="001936B6">
        <w:rPr>
          <w:i/>
          <w:color w:val="993300"/>
        </w:rPr>
        <w:t xml:space="preserve"> clitic</w:t>
      </w:r>
    </w:p>
    <w:p w14:paraId="4A590700" w14:textId="77777777" w:rsidR="00BA6685" w:rsidRPr="002D209A" w:rsidRDefault="00566B03" w:rsidP="00BA6685">
      <w:r w:rsidRPr="001936B6">
        <w:rPr>
          <w:i/>
          <w:color w:val="993300"/>
        </w:rPr>
        <w:tab/>
        <w:t>how is the reference set expressed?</w:t>
      </w:r>
    </w:p>
    <w:p w14:paraId="546E7758" w14:textId="77777777" w:rsidR="00BA6685" w:rsidRPr="002D209A" w:rsidRDefault="00BA6685" w:rsidP="00BA6685"/>
    <w:p w14:paraId="2CE55DD6" w14:textId="77777777" w:rsidR="00BA6685" w:rsidRPr="001936B6" w:rsidRDefault="00566B03" w:rsidP="00BA6685">
      <w:pPr>
        <w:rPr>
          <w:i/>
          <w:color w:val="993300"/>
        </w:rPr>
      </w:pPr>
      <w:r w:rsidRPr="001936B6">
        <w:rPr>
          <w:i/>
          <w:color w:val="993300"/>
        </w:rPr>
        <w:t>examples:</w:t>
      </w:r>
    </w:p>
    <w:p w14:paraId="764D9FAC" w14:textId="2A897255" w:rsidR="00BA6685" w:rsidRPr="002D209A" w:rsidRDefault="00566B03" w:rsidP="00BA6685">
      <w:r w:rsidRPr="001936B6">
        <w:rPr>
          <w:i/>
          <w:color w:val="993300"/>
        </w:rPr>
        <w:tab/>
      </w:r>
      <w:r w:rsidR="00BA6685">
        <w:rPr>
          <w:i/>
          <w:color w:val="993300"/>
        </w:rPr>
        <w:t>‘</w:t>
      </w:r>
      <w:r w:rsidRPr="001936B6">
        <w:rPr>
          <w:i/>
          <w:color w:val="993300"/>
        </w:rPr>
        <w:t>X is the prettiest woman</w:t>
      </w:r>
      <w:r w:rsidR="00BA6685">
        <w:rPr>
          <w:i/>
          <w:color w:val="993300"/>
        </w:rPr>
        <w:t>’</w:t>
      </w:r>
      <w:r w:rsidRPr="001936B6">
        <w:rPr>
          <w:i/>
          <w:color w:val="993300"/>
        </w:rPr>
        <w:t xml:space="preserve"> (</w:t>
      </w:r>
      <w:r w:rsidR="00BA6685">
        <w:rPr>
          <w:i/>
          <w:color w:val="993300"/>
        </w:rPr>
        <w:t>‘</w:t>
      </w:r>
      <w:r w:rsidRPr="001936B6">
        <w:rPr>
          <w:i/>
          <w:color w:val="993300"/>
        </w:rPr>
        <w:t>X is the prettiest [of the women</w:t>
      </w:r>
      <w:r w:rsidR="00BA6685">
        <w:rPr>
          <w:i/>
          <w:color w:val="993300"/>
        </w:rPr>
        <w:t>’</w:t>
      </w:r>
      <w:r w:rsidRPr="001936B6">
        <w:rPr>
          <w:i/>
          <w:color w:val="993300"/>
        </w:rPr>
        <w:t>)</w:t>
      </w:r>
    </w:p>
    <w:p w14:paraId="1AF38DE3" w14:textId="77777777" w:rsidR="00BA6685" w:rsidRPr="002D209A" w:rsidRDefault="00BA6685" w:rsidP="00BA6685"/>
    <w:p w14:paraId="0C96EF72" w14:textId="77777777" w:rsidR="00BA6685" w:rsidRPr="001936B6" w:rsidRDefault="00566B03" w:rsidP="00BA6685">
      <w:pPr>
        <w:rPr>
          <w:i/>
          <w:color w:val="993300"/>
        </w:rPr>
      </w:pPr>
      <w:r w:rsidRPr="001936B6">
        <w:rPr>
          <w:i/>
          <w:color w:val="993300"/>
        </w:rPr>
        <w:t>nonpredicative?</w:t>
      </w:r>
    </w:p>
    <w:p w14:paraId="156CA1D0" w14:textId="2F3B7340"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The prettiest woman is in Bamako.</w:t>
      </w:r>
      <w:r w:rsidR="00BA6685">
        <w:rPr>
          <w:i/>
          <w:color w:val="993300"/>
        </w:rPr>
        <w:t>’</w:t>
      </w:r>
    </w:p>
    <w:p w14:paraId="0388614A" w14:textId="77777777" w:rsidR="00BA6685" w:rsidRDefault="00566B03" w:rsidP="00BA6685">
      <w:pPr>
        <w:pStyle w:val="Heading2"/>
      </w:pPr>
      <w:bookmarkStart w:id="1698" w:name="_Toc508942950"/>
      <w:bookmarkStart w:id="1699" w:name="_Toc508943550"/>
      <w:bookmarkStart w:id="1700" w:name="_Toc518018895"/>
      <w:bookmarkStart w:id="1701" w:name="_Toc78375848"/>
      <w:bookmarkStart w:id="1702" w:name="_Toc79405953"/>
      <w:bookmarkStart w:id="1703" w:name="_Toc337412202"/>
      <w:r>
        <w:t>Symmetrical comparatives</w:t>
      </w:r>
      <w:bookmarkEnd w:id="1698"/>
      <w:bookmarkEnd w:id="1699"/>
      <w:bookmarkEnd w:id="1700"/>
      <w:bookmarkEnd w:id="1701"/>
      <w:bookmarkEnd w:id="1702"/>
      <w:bookmarkEnd w:id="1703"/>
    </w:p>
    <w:p w14:paraId="2208F441" w14:textId="70830317" w:rsidR="00BA6685" w:rsidRDefault="00BA6685" w:rsidP="00BA6685">
      <w:pPr>
        <w:pStyle w:val="Heading3"/>
      </w:pPr>
      <w:bookmarkStart w:id="1704" w:name="_Toc508942953"/>
      <w:bookmarkStart w:id="1705" w:name="_Toc508943553"/>
      <w:bookmarkStart w:id="1706" w:name="_Toc518018898"/>
      <w:bookmarkStart w:id="1707" w:name="_Toc78375851"/>
      <w:bookmarkStart w:id="1708" w:name="_Toc79405956"/>
      <w:bookmarkStart w:id="1709" w:name="_Toc337412203"/>
      <w:r>
        <w:t>‘</w:t>
      </w:r>
      <w:r w:rsidR="00566B03">
        <w:t>Equal; be as good as</w:t>
      </w:r>
      <w:r>
        <w:t>’</w:t>
      </w:r>
      <w:r w:rsidR="00566B03">
        <w:t xml:space="preserve"> (</w:t>
      </w:r>
      <w:r w:rsidR="00566B03" w:rsidRPr="00DE33B3">
        <w:rPr>
          <w:rFonts w:ascii="Doulos SIL" w:hAnsi="Doulos SIL"/>
          <w:i/>
          <w:color w:val="0000FF"/>
        </w:rPr>
        <w:t>ŋŋŋ</w:t>
      </w:r>
      <w:r w:rsidR="00566B03">
        <w:t>)</w:t>
      </w:r>
      <w:bookmarkEnd w:id="1704"/>
      <w:bookmarkEnd w:id="1705"/>
      <w:bookmarkEnd w:id="1706"/>
      <w:bookmarkEnd w:id="1707"/>
      <w:bookmarkEnd w:id="1708"/>
      <w:bookmarkEnd w:id="1709"/>
    </w:p>
    <w:p w14:paraId="4C8F2712" w14:textId="4683B796" w:rsidR="00BA6685" w:rsidRPr="001936B6" w:rsidRDefault="00566B03" w:rsidP="00BA6685">
      <w:pPr>
        <w:rPr>
          <w:i/>
          <w:color w:val="993300"/>
        </w:rPr>
      </w:pPr>
      <w:r w:rsidRPr="001936B6">
        <w:rPr>
          <w:i/>
          <w:color w:val="993300"/>
        </w:rPr>
        <w:t xml:space="preserve">Transitive verb </w:t>
      </w:r>
      <w:r w:rsidRPr="00482223">
        <w:rPr>
          <w:rFonts w:ascii="Doulos SIL" w:hAnsi="Doulos SIL"/>
          <w:i/>
          <w:color w:val="0000FF"/>
        </w:rPr>
        <w:t>ŋŋŋ-</w:t>
      </w:r>
      <w:r w:rsidRPr="001936B6">
        <w:rPr>
          <w:i/>
          <w:color w:val="993300"/>
        </w:rPr>
        <w:t xml:space="preserve"> </w:t>
      </w:r>
      <w:r w:rsidR="00BA6685">
        <w:rPr>
          <w:i/>
          <w:color w:val="993300"/>
        </w:rPr>
        <w:t>‘</w:t>
      </w:r>
      <w:r w:rsidRPr="001936B6">
        <w:rPr>
          <w:i/>
          <w:color w:val="993300"/>
        </w:rPr>
        <w:t>equal [verb], be equal to, be as much as</w:t>
      </w:r>
      <w:r w:rsidR="00BA6685">
        <w:rPr>
          <w:i/>
          <w:color w:val="993300"/>
        </w:rPr>
        <w:t>’</w:t>
      </w:r>
      <w:r w:rsidRPr="001936B6">
        <w:rPr>
          <w:i/>
          <w:color w:val="993300"/>
        </w:rPr>
        <w:t xml:space="preserve">. </w:t>
      </w:r>
    </w:p>
    <w:p w14:paraId="2ADAC5FE" w14:textId="77777777" w:rsidR="00BA6685" w:rsidRPr="001936B6" w:rsidRDefault="00566B03" w:rsidP="00BA6685">
      <w:pPr>
        <w:rPr>
          <w:i/>
          <w:color w:val="993300"/>
        </w:rPr>
      </w:pPr>
      <w:r w:rsidRPr="001936B6">
        <w:rPr>
          <w:i/>
          <w:color w:val="993300"/>
        </w:rPr>
        <w:tab/>
        <w:t xml:space="preserve">often </w:t>
      </w:r>
      <w:r w:rsidRPr="005F6F84">
        <w:rPr>
          <w:rFonts w:ascii="Doulos SIL" w:hAnsi="Doulos SIL"/>
          <w:i/>
          <w:color w:val="008000"/>
        </w:rPr>
        <w:t>bǎ(:)-</w:t>
      </w:r>
    </w:p>
    <w:p w14:paraId="25EA5CB2" w14:textId="33B48CA6" w:rsidR="00BA6685" w:rsidRPr="002D209A" w:rsidRDefault="00566B03" w:rsidP="00BA6685">
      <w:r w:rsidRPr="001936B6">
        <w:rPr>
          <w:i/>
          <w:color w:val="993300"/>
        </w:rPr>
        <w:tab/>
        <w:t xml:space="preserve">in Najamba, a special sense of </w:t>
      </w:r>
      <w:r w:rsidRPr="005F6F84">
        <w:rPr>
          <w:rFonts w:ascii="Doulos SIL" w:hAnsi="Doulos SIL"/>
          <w:i/>
          <w:color w:val="008000"/>
        </w:rPr>
        <w:t>gwe</w:t>
      </w:r>
      <w:r w:rsidRPr="001936B6">
        <w:rPr>
          <w:i/>
          <w:color w:val="993300"/>
        </w:rPr>
        <w:t xml:space="preserve"> </w:t>
      </w:r>
      <w:r w:rsidR="00BA6685">
        <w:rPr>
          <w:i/>
          <w:color w:val="993300"/>
        </w:rPr>
        <w:t>‘</w:t>
      </w:r>
      <w:r w:rsidRPr="001936B6">
        <w:rPr>
          <w:i/>
          <w:color w:val="993300"/>
        </w:rPr>
        <w:t>go out</w:t>
      </w:r>
      <w:r w:rsidR="00BA6685">
        <w:rPr>
          <w:i/>
          <w:color w:val="993300"/>
        </w:rPr>
        <w:t>’</w:t>
      </w:r>
    </w:p>
    <w:p w14:paraId="2AF2CDB7" w14:textId="77777777" w:rsidR="00BA6685" w:rsidRPr="002D209A" w:rsidRDefault="00BA6685" w:rsidP="00BA6685"/>
    <w:p w14:paraId="3FCAB009" w14:textId="67D001DE" w:rsidR="00BA6685" w:rsidRPr="001936B6" w:rsidRDefault="00566B03" w:rsidP="00BA6685">
      <w:pPr>
        <w:rPr>
          <w:i/>
          <w:color w:val="993300"/>
        </w:rPr>
      </w:pPr>
      <w:r w:rsidRPr="001936B6">
        <w:rPr>
          <w:i/>
          <w:color w:val="993300"/>
        </w:rPr>
        <w:t>stative (</w:t>
      </w:r>
      <w:r w:rsidR="00BA6685">
        <w:rPr>
          <w:i/>
          <w:color w:val="993300"/>
        </w:rPr>
        <w:t>‘</w:t>
      </w:r>
      <w:r w:rsidRPr="001936B6">
        <w:rPr>
          <w:i/>
          <w:color w:val="993300"/>
        </w:rPr>
        <w:t>be equal to</w:t>
      </w:r>
      <w:r w:rsidR="00BA6685">
        <w:rPr>
          <w:i/>
          <w:color w:val="993300"/>
        </w:rPr>
        <w:t>’</w:t>
      </w:r>
      <w:r w:rsidRPr="001936B6">
        <w:rPr>
          <w:i/>
          <w:color w:val="993300"/>
        </w:rPr>
        <w:t>) or active (</w:t>
      </w:r>
      <w:r w:rsidR="00BA6685">
        <w:rPr>
          <w:i/>
          <w:color w:val="993300"/>
        </w:rPr>
        <w:t>‘</w:t>
      </w:r>
      <w:r w:rsidRPr="001936B6">
        <w:rPr>
          <w:i/>
          <w:color w:val="993300"/>
        </w:rPr>
        <w:t>catch up to, come to equal</w:t>
      </w:r>
      <w:r w:rsidR="00BA6685">
        <w:rPr>
          <w:i/>
          <w:color w:val="993300"/>
        </w:rPr>
        <w:t>’</w:t>
      </w:r>
      <w:r w:rsidRPr="001936B6">
        <w:rPr>
          <w:i/>
          <w:color w:val="993300"/>
        </w:rPr>
        <w:t>)</w:t>
      </w:r>
    </w:p>
    <w:p w14:paraId="5DD018D8" w14:textId="77777777" w:rsidR="00BA6685" w:rsidRPr="002D209A" w:rsidRDefault="00566B03" w:rsidP="00BA6685">
      <w:r w:rsidRPr="001936B6">
        <w:rPr>
          <w:i/>
          <w:color w:val="993300"/>
        </w:rPr>
        <w:t>how is the dimension of comparison expressed?</w:t>
      </w:r>
    </w:p>
    <w:p w14:paraId="1355EC90" w14:textId="77777777" w:rsidR="00BA6685" w:rsidRPr="002D209A" w:rsidRDefault="00BA6685" w:rsidP="00BA6685"/>
    <w:p w14:paraId="62611ED6" w14:textId="77777777" w:rsidR="00BA6685" w:rsidRPr="001936B6" w:rsidRDefault="00566B03" w:rsidP="00BA6685">
      <w:pPr>
        <w:rPr>
          <w:i/>
          <w:color w:val="993300"/>
        </w:rPr>
      </w:pPr>
      <w:r w:rsidRPr="001936B6">
        <w:rPr>
          <w:i/>
          <w:color w:val="993300"/>
        </w:rPr>
        <w:t>examples:</w:t>
      </w:r>
    </w:p>
    <w:p w14:paraId="42E8DF5E" w14:textId="2A9EBF59" w:rsidR="00BA6685" w:rsidRPr="002D209A" w:rsidRDefault="00566B03" w:rsidP="00BA6685">
      <w:r w:rsidRPr="001936B6">
        <w:rPr>
          <w:i/>
          <w:color w:val="993300"/>
        </w:rPr>
        <w:tab/>
      </w:r>
      <w:r w:rsidR="00BA6685">
        <w:rPr>
          <w:i/>
          <w:color w:val="993300"/>
        </w:rPr>
        <w:t>‘</w:t>
      </w:r>
      <w:r w:rsidRPr="001936B6">
        <w:rPr>
          <w:i/>
          <w:color w:val="993300"/>
        </w:rPr>
        <w:t>I am (or: have become) as good as he is (at dancing).</w:t>
      </w:r>
      <w:r w:rsidR="00BA6685">
        <w:rPr>
          <w:i/>
          <w:color w:val="993300"/>
        </w:rPr>
        <w:t>’</w:t>
      </w:r>
    </w:p>
    <w:p w14:paraId="7ACDFB00" w14:textId="77777777" w:rsidR="00BA6685" w:rsidRPr="002D209A" w:rsidRDefault="00BA6685" w:rsidP="00BA6685"/>
    <w:p w14:paraId="4B2337BE" w14:textId="77777777" w:rsidR="00BA6685" w:rsidRPr="001936B6" w:rsidRDefault="00566B03" w:rsidP="00BA6685">
      <w:pPr>
        <w:rPr>
          <w:i/>
          <w:color w:val="993300"/>
        </w:rPr>
      </w:pPr>
      <w:r w:rsidRPr="001936B6">
        <w:rPr>
          <w:i/>
          <w:color w:val="993300"/>
        </w:rPr>
        <w:t>negation expresses an asymmetrical comparative</w:t>
      </w:r>
    </w:p>
    <w:p w14:paraId="211E60E5" w14:textId="184FC384" w:rsidR="00BA6685" w:rsidRPr="002D209A" w:rsidRDefault="00566B03" w:rsidP="00BA6685">
      <w:r w:rsidRPr="001936B6">
        <w:rPr>
          <w:i/>
          <w:color w:val="993300"/>
        </w:rPr>
        <w:tab/>
      </w:r>
      <w:r w:rsidR="00BA6685">
        <w:rPr>
          <w:i/>
          <w:color w:val="993300"/>
        </w:rPr>
        <w:t>‘</w:t>
      </w:r>
      <w:r w:rsidRPr="001936B6">
        <w:rPr>
          <w:i/>
          <w:color w:val="993300"/>
        </w:rPr>
        <w:t>I am not as good as he is (at dancing).</w:t>
      </w:r>
      <w:r w:rsidR="00BA6685">
        <w:rPr>
          <w:i/>
          <w:color w:val="993300"/>
        </w:rPr>
        <w:t>’</w:t>
      </w:r>
    </w:p>
    <w:p w14:paraId="2578081C" w14:textId="77777777" w:rsidR="00BA6685" w:rsidRPr="002D209A" w:rsidRDefault="00BA6685" w:rsidP="00BA6685"/>
    <w:p w14:paraId="08DBE8A0" w14:textId="77777777" w:rsidR="00BA6685" w:rsidRPr="001936B6" w:rsidRDefault="00566B03" w:rsidP="00BA6685">
      <w:pPr>
        <w:rPr>
          <w:i/>
          <w:color w:val="993300"/>
        </w:rPr>
      </w:pPr>
      <w:r w:rsidRPr="001936B6">
        <w:rPr>
          <w:i/>
          <w:color w:val="993300"/>
        </w:rPr>
        <w:t xml:space="preserve">Fr valoir in cues: </w:t>
      </w:r>
    </w:p>
    <w:p w14:paraId="7777FC6B" w14:textId="2CE1C22A" w:rsidR="00BA6685" w:rsidRPr="001936B6" w:rsidRDefault="00566B03" w:rsidP="00BA6685">
      <w:pPr>
        <w:rPr>
          <w:i/>
          <w:color w:val="993300"/>
        </w:rPr>
      </w:pPr>
      <w:r w:rsidRPr="001936B6">
        <w:rPr>
          <w:i/>
          <w:color w:val="993300"/>
        </w:rPr>
        <w:tab/>
        <w:t xml:space="preserve">X vaut Y (en qch) </w:t>
      </w:r>
      <w:r w:rsidR="00BA6685">
        <w:rPr>
          <w:i/>
          <w:color w:val="993300"/>
        </w:rPr>
        <w:t>‘</w:t>
      </w:r>
      <w:r w:rsidRPr="001936B6">
        <w:rPr>
          <w:i/>
          <w:color w:val="993300"/>
        </w:rPr>
        <w:t>X is as good as Y (in sth)</w:t>
      </w:r>
      <w:r w:rsidR="00BA6685">
        <w:rPr>
          <w:i/>
          <w:color w:val="993300"/>
        </w:rPr>
        <w:t>’</w:t>
      </w:r>
    </w:p>
    <w:p w14:paraId="511B7AD9" w14:textId="77777777" w:rsidR="00BA6685" w:rsidRPr="002D209A" w:rsidRDefault="00566B03" w:rsidP="00BA6685">
      <w:r w:rsidRPr="001936B6">
        <w:rPr>
          <w:i/>
          <w:color w:val="993300"/>
        </w:rPr>
        <w:tab/>
        <w:t>negative: X ne vaut pas Y (en qch)</w:t>
      </w:r>
    </w:p>
    <w:p w14:paraId="2644B8EA" w14:textId="77777777" w:rsidR="00BA6685" w:rsidRPr="002D209A" w:rsidRDefault="00BA6685" w:rsidP="00BA6685"/>
    <w:p w14:paraId="3576B9EE" w14:textId="77777777" w:rsidR="00BA6685" w:rsidRPr="001936B6" w:rsidRDefault="00BA6685" w:rsidP="00BA6685">
      <w:pPr>
        <w:rPr>
          <w:color w:val="993300"/>
        </w:rPr>
      </w:pPr>
    </w:p>
    <w:p w14:paraId="26C7BFE5" w14:textId="6F2DD93A" w:rsidR="00BA6685" w:rsidRDefault="00BA6685" w:rsidP="00BA6685">
      <w:pPr>
        <w:pStyle w:val="Heading3"/>
      </w:pPr>
      <w:bookmarkStart w:id="1710" w:name="_Toc337412204"/>
      <w:r>
        <w:t>‘</w:t>
      </w:r>
      <w:r w:rsidR="00566B03">
        <w:t>Same (equal)</w:t>
      </w:r>
      <w:r>
        <w:t>’</w:t>
      </w:r>
      <w:r w:rsidR="00566B03">
        <w:t xml:space="preserve"> (</w:t>
      </w:r>
      <w:r w:rsidR="00566B03" w:rsidRPr="00DE33B3">
        <w:rPr>
          <w:rFonts w:ascii="Doulos SIL" w:hAnsi="Doulos SIL"/>
          <w:i/>
          <w:color w:val="0000FF"/>
        </w:rPr>
        <w:t>ŋŋŋ</w:t>
      </w:r>
      <w:r w:rsidR="00566B03">
        <w:t>)</w:t>
      </w:r>
      <w:bookmarkEnd w:id="1710"/>
    </w:p>
    <w:p w14:paraId="58198543" w14:textId="55C4741C" w:rsidR="00BA6685" w:rsidRPr="002D209A" w:rsidRDefault="00566B03" w:rsidP="00BA6685">
      <w:r w:rsidRPr="001936B6">
        <w:rPr>
          <w:i/>
          <w:color w:val="993300"/>
        </w:rPr>
        <w:t xml:space="preserve">A quantifier </w:t>
      </w:r>
      <w:r w:rsidR="00BA6685">
        <w:rPr>
          <w:i/>
          <w:color w:val="993300"/>
        </w:rPr>
        <w:t>‘</w:t>
      </w:r>
      <w:r w:rsidRPr="001936B6">
        <w:rPr>
          <w:i/>
          <w:color w:val="993300"/>
        </w:rPr>
        <w:t>each, all</w:t>
      </w:r>
      <w:r w:rsidR="00BA6685">
        <w:rPr>
          <w:i/>
          <w:color w:val="993300"/>
        </w:rPr>
        <w:t>’</w:t>
      </w:r>
      <w:r w:rsidRPr="001936B6">
        <w:rPr>
          <w:i/>
          <w:color w:val="993300"/>
        </w:rPr>
        <w:t xml:space="preserve"> may occur as the predicate in a sense similar to </w:t>
      </w:r>
      <w:r w:rsidR="00BA6685">
        <w:rPr>
          <w:i/>
          <w:color w:val="993300"/>
        </w:rPr>
        <w:t>‘</w:t>
      </w:r>
      <w:r w:rsidRPr="001936B6">
        <w:rPr>
          <w:i/>
          <w:color w:val="993300"/>
        </w:rPr>
        <w:t>be same/equal</w:t>
      </w:r>
      <w:r w:rsidR="00BA6685">
        <w:rPr>
          <w:i/>
          <w:color w:val="993300"/>
        </w:rPr>
        <w:t>’</w:t>
      </w:r>
      <w:r w:rsidRPr="001936B6">
        <w:rPr>
          <w:i/>
          <w:color w:val="993300"/>
        </w:rPr>
        <w:t xml:space="preserve">. </w:t>
      </w:r>
    </w:p>
    <w:p w14:paraId="661A49B5" w14:textId="77777777" w:rsidR="00BA6685" w:rsidRPr="002D209A" w:rsidRDefault="00BA6685" w:rsidP="00BA6685"/>
    <w:p w14:paraId="198A93F3" w14:textId="77777777" w:rsidR="00BA6685" w:rsidRPr="002D209A" w:rsidRDefault="00566B03" w:rsidP="00BA6685">
      <w:r w:rsidRPr="001936B6">
        <w:rPr>
          <w:i/>
          <w:color w:val="993300"/>
        </w:rPr>
        <w:t>how is the dimension of comparison expressed?</w:t>
      </w:r>
    </w:p>
    <w:p w14:paraId="745A9A08" w14:textId="77777777" w:rsidR="00BA6685" w:rsidRPr="002D209A" w:rsidRDefault="00BA6685" w:rsidP="00BA6685"/>
    <w:p w14:paraId="52D40D0E" w14:textId="77777777" w:rsidR="00BA6685" w:rsidRPr="001936B6" w:rsidRDefault="00566B03" w:rsidP="00BA6685">
      <w:pPr>
        <w:rPr>
          <w:i/>
          <w:color w:val="993300"/>
        </w:rPr>
      </w:pPr>
      <w:r w:rsidRPr="001936B6">
        <w:rPr>
          <w:i/>
          <w:color w:val="993300"/>
        </w:rPr>
        <w:t>examples:</w:t>
      </w:r>
    </w:p>
    <w:p w14:paraId="2C05BE82" w14:textId="63D4C505" w:rsidR="00BA6685" w:rsidRPr="002D209A" w:rsidRDefault="00566B03" w:rsidP="00BA6685">
      <w:r w:rsidRPr="001936B6">
        <w:rPr>
          <w:i/>
          <w:color w:val="993300"/>
        </w:rPr>
        <w:tab/>
      </w:r>
      <w:r w:rsidR="00BA6685">
        <w:rPr>
          <w:i/>
          <w:color w:val="993300"/>
        </w:rPr>
        <w:t>‘</w:t>
      </w:r>
      <w:r w:rsidRPr="001936B6">
        <w:rPr>
          <w:i/>
          <w:color w:val="993300"/>
        </w:rPr>
        <w:t>we two are same/equal in height</w:t>
      </w:r>
      <w:r w:rsidR="00BA6685">
        <w:rPr>
          <w:i/>
          <w:color w:val="993300"/>
        </w:rPr>
        <w:t>’</w:t>
      </w:r>
    </w:p>
    <w:p w14:paraId="736A54B2" w14:textId="77777777" w:rsidR="00BA6685" w:rsidRPr="002D209A" w:rsidRDefault="00BA6685"/>
    <w:p w14:paraId="514017D7" w14:textId="77777777" w:rsidR="00BA6685" w:rsidRPr="001936B6" w:rsidRDefault="00BA6685">
      <w:pPr>
        <w:rPr>
          <w:color w:val="993300"/>
        </w:rPr>
      </w:pPr>
    </w:p>
    <w:p w14:paraId="22DF7198" w14:textId="4141F7DA" w:rsidR="00BA6685" w:rsidRDefault="00BA6685" w:rsidP="00BA6685">
      <w:pPr>
        <w:pStyle w:val="Heading3"/>
      </w:pPr>
      <w:bookmarkStart w:id="1711" w:name="_Toc508942954"/>
      <w:bookmarkStart w:id="1712" w:name="_Toc508943554"/>
      <w:bookmarkStart w:id="1713" w:name="_Toc518018899"/>
      <w:bookmarkStart w:id="1714" w:name="_Toc78375852"/>
      <w:bookmarkStart w:id="1715" w:name="_Toc79405957"/>
      <w:bookmarkStart w:id="1716" w:name="_Toc337412205"/>
      <w:r>
        <w:t>‘</w:t>
      </w:r>
      <w:r w:rsidR="00566B03">
        <w:t>Attain, equal</w:t>
      </w:r>
      <w:r>
        <w:t>’</w:t>
      </w:r>
      <w:r w:rsidR="00566B03">
        <w:t xml:space="preserve"> (</w:t>
      </w:r>
      <w:r w:rsidR="00566B03" w:rsidRPr="00DE33B3">
        <w:rPr>
          <w:rFonts w:ascii="Doulos SIL" w:hAnsi="Doulos SIL"/>
          <w:i/>
          <w:color w:val="0000FF"/>
        </w:rPr>
        <w:t>ŋŋŋ</w:t>
      </w:r>
      <w:bookmarkEnd w:id="1711"/>
      <w:bookmarkEnd w:id="1712"/>
      <w:r w:rsidR="00566B03">
        <w:t>)</w:t>
      </w:r>
      <w:bookmarkEnd w:id="1713"/>
      <w:bookmarkEnd w:id="1714"/>
      <w:bookmarkEnd w:id="1715"/>
      <w:bookmarkEnd w:id="1716"/>
    </w:p>
    <w:p w14:paraId="71158991" w14:textId="11BE4DD4" w:rsidR="00BA6685" w:rsidRPr="002D209A" w:rsidRDefault="00566B03" w:rsidP="00BA6685">
      <w:r w:rsidRPr="00482223">
        <w:rPr>
          <w:rFonts w:ascii="Doulos SIL" w:hAnsi="Doulos SIL"/>
          <w:i/>
          <w:color w:val="0000FF"/>
        </w:rPr>
        <w:t>ŋŋŋ-</w:t>
      </w:r>
      <w:r w:rsidRPr="001936B6">
        <w:rPr>
          <w:i/>
          <w:color w:val="993300"/>
        </w:rPr>
        <w:t xml:space="preserve"> </w:t>
      </w:r>
      <w:r w:rsidR="00BA6685">
        <w:rPr>
          <w:i/>
          <w:color w:val="993300"/>
        </w:rPr>
        <w:t>‘</w:t>
      </w:r>
      <w:r w:rsidRPr="001936B6">
        <w:rPr>
          <w:i/>
          <w:color w:val="993300"/>
        </w:rPr>
        <w:t>arrive at, reach, attain</w:t>
      </w:r>
      <w:r w:rsidR="00BA6685">
        <w:rPr>
          <w:i/>
          <w:color w:val="993300"/>
        </w:rPr>
        <w:t>’</w:t>
      </w:r>
      <w:r w:rsidRPr="001936B6">
        <w:rPr>
          <w:i/>
          <w:color w:val="993300"/>
        </w:rPr>
        <w:t xml:space="preserve"> may occur in comparatives with the sense </w:t>
      </w:r>
      <w:r w:rsidR="00BA6685">
        <w:rPr>
          <w:i/>
          <w:color w:val="993300"/>
        </w:rPr>
        <w:t>‘</w:t>
      </w:r>
      <w:r w:rsidRPr="001936B6">
        <w:rPr>
          <w:i/>
          <w:color w:val="993300"/>
        </w:rPr>
        <w:t>attain the level of (someone, in some respect)</w:t>
      </w:r>
      <w:r w:rsidR="00BA6685">
        <w:rPr>
          <w:i/>
          <w:color w:val="993300"/>
        </w:rPr>
        <w:t>’</w:t>
      </w:r>
      <w:r w:rsidRPr="001936B6">
        <w:rPr>
          <w:i/>
          <w:color w:val="993300"/>
        </w:rPr>
        <w:t>.</w:t>
      </w:r>
    </w:p>
    <w:p w14:paraId="624B661A" w14:textId="77777777" w:rsidR="00BA6685" w:rsidRPr="002D209A" w:rsidRDefault="00BA6685" w:rsidP="00BA6685"/>
    <w:p w14:paraId="0198D8FA" w14:textId="77777777" w:rsidR="00BA6685" w:rsidRPr="001936B6" w:rsidRDefault="00566B03" w:rsidP="00BA6685">
      <w:pPr>
        <w:rPr>
          <w:i/>
          <w:color w:val="993300"/>
        </w:rPr>
      </w:pPr>
      <w:r w:rsidRPr="001936B6">
        <w:rPr>
          <w:i/>
          <w:color w:val="993300"/>
        </w:rPr>
        <w:t xml:space="preserve">usually </w:t>
      </w:r>
      <w:r w:rsidRPr="005F6F84">
        <w:rPr>
          <w:rFonts w:ascii="Doulos SIL" w:hAnsi="Doulos SIL"/>
          <w:i/>
          <w:color w:val="0000FF"/>
        </w:rPr>
        <w:t>dɔ̌:</w:t>
      </w:r>
      <w:r w:rsidRPr="005F6F84">
        <w:rPr>
          <w:i/>
          <w:color w:val="993300"/>
        </w:rPr>
        <w:t xml:space="preserve"> ~ </w:t>
      </w:r>
      <w:r w:rsidRPr="005F6F84">
        <w:rPr>
          <w:rFonts w:ascii="Doulos SIL" w:hAnsi="Doulos SIL"/>
          <w:i/>
          <w:color w:val="0000FF"/>
        </w:rPr>
        <w:t>dwɛ́</w:t>
      </w:r>
      <w:r w:rsidRPr="001936B6">
        <w:rPr>
          <w:i/>
          <w:color w:val="993300"/>
        </w:rPr>
        <w:t xml:space="preserve"> or the like</w:t>
      </w:r>
    </w:p>
    <w:p w14:paraId="5FC8A704" w14:textId="50FC6752" w:rsidR="00BA6685" w:rsidRDefault="00566B03" w:rsidP="00BA6685">
      <w:pPr>
        <w:pStyle w:val="Heading2"/>
      </w:pPr>
      <w:bookmarkStart w:id="1717" w:name="_Toc508942955"/>
      <w:bookmarkStart w:id="1718" w:name="_Toc508943555"/>
      <w:bookmarkStart w:id="1719" w:name="_Toc518018900"/>
      <w:bookmarkStart w:id="1720" w:name="_Toc78375853"/>
      <w:bookmarkStart w:id="1721" w:name="_Toc79405958"/>
      <w:r>
        <w:t xml:space="preserve"> </w:t>
      </w:r>
      <w:bookmarkStart w:id="1722" w:name="_Toc337412206"/>
      <w:r w:rsidR="00BA6685">
        <w:t>‘</w:t>
      </w:r>
      <w:r>
        <w:t>A fortiori</w:t>
      </w:r>
      <w:r w:rsidR="00BA6685">
        <w:t>’</w:t>
      </w:r>
      <w:bookmarkEnd w:id="1717"/>
      <w:bookmarkEnd w:id="1718"/>
      <w:bookmarkEnd w:id="1719"/>
      <w:bookmarkEnd w:id="1720"/>
      <w:bookmarkEnd w:id="1721"/>
      <w:r>
        <w:t xml:space="preserve"> (</w:t>
      </w:r>
      <w:r w:rsidRPr="00DE33B3">
        <w:rPr>
          <w:rFonts w:ascii="Doulos SIL" w:hAnsi="Doulos SIL"/>
          <w:i/>
          <w:color w:val="0000FF"/>
        </w:rPr>
        <w:t>ŋŋŋ</w:t>
      </w:r>
      <w:r>
        <w:t>)</w:t>
      </w:r>
      <w:bookmarkEnd w:id="1722"/>
    </w:p>
    <w:p w14:paraId="2FBC2723" w14:textId="216C86AA" w:rsidR="00BA6685" w:rsidRPr="001936B6" w:rsidRDefault="00BA6685" w:rsidP="00BA6685">
      <w:pPr>
        <w:rPr>
          <w:i/>
          <w:color w:val="993300"/>
        </w:rPr>
      </w:pPr>
      <w:r>
        <w:rPr>
          <w:i/>
          <w:color w:val="993300"/>
        </w:rPr>
        <w:t>‘</w:t>
      </w:r>
      <w:r w:rsidR="00566B03" w:rsidRPr="001936B6">
        <w:rPr>
          <w:i/>
          <w:color w:val="993300"/>
        </w:rPr>
        <w:t>X, a fortiori Y</w:t>
      </w:r>
      <w:r>
        <w:rPr>
          <w:i/>
          <w:color w:val="993300"/>
        </w:rPr>
        <w:t>’</w:t>
      </w:r>
    </w:p>
    <w:p w14:paraId="6036311F" w14:textId="23D77D1F" w:rsidR="00BA6685" w:rsidRPr="002D209A" w:rsidRDefault="00566B03" w:rsidP="00BA6685">
      <w:r w:rsidRPr="001936B6">
        <w:rPr>
          <w:i/>
          <w:color w:val="993300"/>
        </w:rPr>
        <w:t xml:space="preserve">(local French: </w:t>
      </w:r>
      <w:r w:rsidR="00BA6685">
        <w:rPr>
          <w:i/>
          <w:color w:val="993300"/>
        </w:rPr>
        <w:t>‘</w:t>
      </w:r>
      <w:r w:rsidRPr="001936B6">
        <w:rPr>
          <w:i/>
          <w:color w:val="993300"/>
        </w:rPr>
        <w:t>X, a plus forte raison Y</w:t>
      </w:r>
      <w:r w:rsidR="00BA6685">
        <w:rPr>
          <w:i/>
          <w:color w:val="993300"/>
        </w:rPr>
        <w:t>’</w:t>
      </w:r>
      <w:r w:rsidRPr="001936B6">
        <w:rPr>
          <w:i/>
          <w:color w:val="993300"/>
        </w:rPr>
        <w:t>)</w:t>
      </w:r>
    </w:p>
    <w:p w14:paraId="1A075013" w14:textId="77777777" w:rsidR="00BA6685" w:rsidRPr="002D209A" w:rsidRDefault="00BA6685" w:rsidP="00BA6685"/>
    <w:p w14:paraId="2597AC44" w14:textId="77777777" w:rsidR="00BA6685" w:rsidRPr="001936B6" w:rsidRDefault="00566B03" w:rsidP="00BA6685">
      <w:pPr>
        <w:rPr>
          <w:i/>
          <w:color w:val="993300"/>
        </w:rPr>
      </w:pPr>
      <w:r w:rsidRPr="001936B6">
        <w:rPr>
          <w:i/>
          <w:color w:val="993300"/>
        </w:rPr>
        <w:t xml:space="preserve">may be </w:t>
      </w:r>
      <w:r w:rsidRPr="005F6F84">
        <w:rPr>
          <w:rFonts w:ascii="Doulos SIL" w:hAnsi="Doulos SIL"/>
          <w:i/>
          <w:color w:val="993300"/>
        </w:rPr>
        <w:t>sákkò</w:t>
      </w:r>
      <w:r w:rsidRPr="001950E2">
        <w:rPr>
          <w:i/>
          <w:color w:val="993300"/>
        </w:rPr>
        <w:t xml:space="preserve"> ~ </w:t>
      </w:r>
      <w:r w:rsidRPr="005F6F84">
        <w:rPr>
          <w:rFonts w:ascii="Doulos SIL" w:hAnsi="Doulos SIL"/>
          <w:i/>
          <w:color w:val="993300"/>
        </w:rPr>
        <w:t>sáŋkò</w:t>
      </w:r>
      <w:r w:rsidRPr="001936B6">
        <w:rPr>
          <w:i/>
          <w:color w:val="993300"/>
        </w:rPr>
        <w:t xml:space="preserve"> etc. (regional form shared with e.g. Fulfulde)</w:t>
      </w:r>
    </w:p>
    <w:p w14:paraId="46B86B7E" w14:textId="77777777" w:rsidR="00BA6685" w:rsidRPr="002D209A" w:rsidRDefault="00566B03" w:rsidP="00BA6685">
      <w:r w:rsidRPr="001936B6">
        <w:rPr>
          <w:i/>
          <w:color w:val="993300"/>
        </w:rPr>
        <w:t xml:space="preserve">or may be of the type represented by </w:t>
      </w:r>
      <w:r w:rsidRPr="005F6F84">
        <w:rPr>
          <w:rFonts w:ascii="Doulos SIL" w:hAnsi="Doulos SIL"/>
          <w:i/>
          <w:color w:val="993300"/>
        </w:rPr>
        <w:t>wê̂</w:t>
      </w:r>
      <w:r w:rsidRPr="005F6F84">
        <w:rPr>
          <w:rFonts w:ascii="Doulos SIL" w:hAnsi="Doulos SIL"/>
          <w:i/>
          <w:color w:val="993300"/>
        </w:rPr>
        <w:sym w:font="Symbol" w:char="F0AE"/>
      </w:r>
      <w:r w:rsidRPr="005F6F84">
        <w:rPr>
          <w:rFonts w:ascii="Doulos SIL" w:hAnsi="Doulos SIL"/>
          <w:i/>
          <w:color w:val="993300"/>
        </w:rPr>
        <w:t>y</w:t>
      </w:r>
      <w:r w:rsidRPr="001936B6">
        <w:rPr>
          <w:i/>
          <w:color w:val="993300"/>
        </w:rPr>
        <w:t xml:space="preserve"> (Yorno So), </w:t>
      </w:r>
      <w:r w:rsidRPr="005F6F84">
        <w:rPr>
          <w:rFonts w:ascii="Doulos SIL" w:hAnsi="Doulos SIL"/>
          <w:i/>
          <w:color w:val="993300"/>
        </w:rPr>
        <w:t>yé</w:t>
      </w:r>
      <w:r w:rsidRPr="005F6F84">
        <w:rPr>
          <w:rFonts w:ascii="Doulos SIL" w:hAnsi="Doulos SIL"/>
          <w:i/>
          <w:color w:val="993300"/>
        </w:rPr>
        <w:sym w:font="Symbol" w:char="F05C"/>
      </w:r>
      <w:r w:rsidRPr="001936B6">
        <w:rPr>
          <w:i/>
          <w:color w:val="993300"/>
        </w:rPr>
        <w:t xml:space="preserve"> (Jamsay)</w:t>
      </w:r>
    </w:p>
    <w:p w14:paraId="2C00A2DB" w14:textId="77777777" w:rsidR="00BA6685" w:rsidRPr="002D209A" w:rsidRDefault="00BA6685" w:rsidP="00BA6685"/>
    <w:p w14:paraId="2F747C7C" w14:textId="77777777" w:rsidR="00BA6685" w:rsidRPr="001936B6" w:rsidRDefault="00566B03" w:rsidP="00BA6685">
      <w:pPr>
        <w:rPr>
          <w:i/>
          <w:color w:val="993300"/>
        </w:rPr>
      </w:pPr>
      <w:r w:rsidRPr="001936B6">
        <w:rPr>
          <w:i/>
          <w:color w:val="993300"/>
        </w:rPr>
        <w:t>examples:</w:t>
      </w:r>
    </w:p>
    <w:p w14:paraId="22D85B1E" w14:textId="2506B8C7"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I don</w:t>
      </w:r>
      <w:r w:rsidR="00BA6685">
        <w:rPr>
          <w:i/>
          <w:color w:val="993300"/>
        </w:rPr>
        <w:t>’</w:t>
      </w:r>
      <w:r w:rsidRPr="001936B6">
        <w:rPr>
          <w:i/>
          <w:color w:val="993300"/>
        </w:rPr>
        <w:t>t have money to buy a goat, much less (buy) a cow.</w:t>
      </w:r>
      <w:r w:rsidR="00BA6685">
        <w:rPr>
          <w:i/>
          <w:color w:val="993300"/>
        </w:rPr>
        <w:t>’</w:t>
      </w:r>
    </w:p>
    <w:p w14:paraId="612C5EF8" w14:textId="72ACE9DE" w:rsidR="00BA6685" w:rsidRPr="002D209A" w:rsidRDefault="00566B03" w:rsidP="00BA6685">
      <w:r w:rsidRPr="001936B6">
        <w:rPr>
          <w:i/>
          <w:color w:val="993300"/>
        </w:rPr>
        <w:tab/>
      </w:r>
      <w:r w:rsidR="00BA6685">
        <w:rPr>
          <w:i/>
          <w:color w:val="993300"/>
        </w:rPr>
        <w:t>‘</w:t>
      </w:r>
      <w:r w:rsidRPr="001936B6">
        <w:rPr>
          <w:i/>
          <w:color w:val="993300"/>
        </w:rPr>
        <w:t>I don</w:t>
      </w:r>
      <w:r w:rsidR="00BA6685">
        <w:rPr>
          <w:i/>
          <w:color w:val="993300"/>
        </w:rPr>
        <w:t>’</w:t>
      </w:r>
      <w:r w:rsidRPr="001936B6">
        <w:rPr>
          <w:i/>
          <w:color w:val="993300"/>
        </w:rPr>
        <w:t>t have anything for myself to eat, never mind (anything) to give you.</w:t>
      </w:r>
      <w:r w:rsidR="00BA6685">
        <w:rPr>
          <w:i/>
          <w:color w:val="993300"/>
        </w:rPr>
        <w:t>’</w:t>
      </w:r>
    </w:p>
    <w:p w14:paraId="7E443E76" w14:textId="77777777" w:rsidR="00BA6685" w:rsidRPr="002D209A" w:rsidRDefault="00BA6685" w:rsidP="00BA6685"/>
    <w:p w14:paraId="1B1D2410" w14:textId="132BA430" w:rsidR="00BA6685" w:rsidRPr="001936B6" w:rsidRDefault="00566B03" w:rsidP="00BA6685">
      <w:pPr>
        <w:rPr>
          <w:i/>
          <w:color w:val="993300"/>
        </w:rPr>
      </w:pPr>
      <w:r w:rsidRPr="001936B6">
        <w:rPr>
          <w:i/>
          <w:color w:val="993300"/>
        </w:rPr>
        <w:t xml:space="preserve">some languages like to include a </w:t>
      </w:r>
      <w:r w:rsidR="00BA6685">
        <w:rPr>
          <w:i/>
          <w:color w:val="993300"/>
        </w:rPr>
        <w:t>‘</w:t>
      </w:r>
      <w:r w:rsidRPr="001936B6">
        <w:rPr>
          <w:i/>
          <w:color w:val="993300"/>
        </w:rPr>
        <w:t>talk, speak</w:t>
      </w:r>
      <w:r w:rsidR="00BA6685">
        <w:rPr>
          <w:i/>
          <w:color w:val="993300"/>
        </w:rPr>
        <w:t>’</w:t>
      </w:r>
      <w:r w:rsidRPr="001936B6">
        <w:rPr>
          <w:i/>
          <w:color w:val="993300"/>
        </w:rPr>
        <w:t xml:space="preserve"> verb: </w:t>
      </w:r>
    </w:p>
    <w:p w14:paraId="47FD4291" w14:textId="76108A45" w:rsidR="00BA6685" w:rsidRPr="002D209A" w:rsidRDefault="00566B03" w:rsidP="00BA6685">
      <w:r w:rsidRPr="001936B6">
        <w:rPr>
          <w:i/>
          <w:color w:val="993300"/>
        </w:rPr>
        <w:tab/>
      </w:r>
      <w:r w:rsidR="00BA6685">
        <w:rPr>
          <w:i/>
          <w:color w:val="993300"/>
        </w:rPr>
        <w:t>‘</w:t>
      </w:r>
      <w:r w:rsidRPr="001936B6">
        <w:rPr>
          <w:i/>
          <w:color w:val="993300"/>
        </w:rPr>
        <w:t>I dont have money to buy a goat, much less talk of (buying) a cow</w:t>
      </w:r>
      <w:r w:rsidR="00BA6685">
        <w:rPr>
          <w:i/>
          <w:color w:val="993300"/>
        </w:rPr>
        <w:t>’</w:t>
      </w:r>
    </w:p>
    <w:p w14:paraId="59EF9CD3" w14:textId="77777777" w:rsidR="00BA6685" w:rsidRPr="002D209A" w:rsidRDefault="00BA6685"/>
    <w:p w14:paraId="0D00993F" w14:textId="77777777" w:rsidR="00A42B19" w:rsidRDefault="00A42B19">
      <w:pPr>
        <w:tabs>
          <w:tab w:val="clear" w:pos="369"/>
        </w:tabs>
        <w:spacing w:line="240" w:lineRule="auto"/>
        <w:jc w:val="left"/>
        <w:rPr>
          <w:b/>
          <w:kern w:val="32"/>
          <w:sz w:val="30"/>
        </w:rPr>
      </w:pPr>
      <w:bookmarkStart w:id="1723" w:name="_Toc508942956"/>
      <w:bookmarkStart w:id="1724" w:name="_Toc508943556"/>
      <w:bookmarkStart w:id="1725" w:name="_Toc517853159"/>
      <w:bookmarkStart w:id="1726" w:name="_Toc78375854"/>
      <w:bookmarkStart w:id="1727" w:name="_Toc79405959"/>
      <w:r>
        <w:br w:type="page"/>
      </w:r>
    </w:p>
    <w:p w14:paraId="5BEDFAE8" w14:textId="6B03B371" w:rsidR="00BA6685" w:rsidRPr="00C51FD6" w:rsidRDefault="00A42B19" w:rsidP="00BA6685">
      <w:pPr>
        <w:pStyle w:val="Heading1"/>
      </w:pPr>
      <w:r>
        <w:lastRenderedPageBreak/>
        <w:t xml:space="preserve"> </w:t>
      </w:r>
      <w:bookmarkStart w:id="1728" w:name="_Toc337412207"/>
      <w:r w:rsidR="00566B03" w:rsidRPr="00C51FD6">
        <w:t>Focalization and interrogation</w:t>
      </w:r>
      <w:bookmarkEnd w:id="1723"/>
      <w:bookmarkEnd w:id="1724"/>
      <w:bookmarkEnd w:id="1725"/>
      <w:bookmarkEnd w:id="1726"/>
      <w:bookmarkEnd w:id="1727"/>
      <w:bookmarkEnd w:id="1728"/>
    </w:p>
    <w:p w14:paraId="53BF7404" w14:textId="77777777" w:rsidR="00BA6685" w:rsidRDefault="00566B03" w:rsidP="00BA6685">
      <w:pPr>
        <w:pStyle w:val="Heading2"/>
      </w:pPr>
      <w:bookmarkStart w:id="1729" w:name="_Toc508942957"/>
      <w:bookmarkStart w:id="1730" w:name="_Toc508943557"/>
      <w:bookmarkStart w:id="1731" w:name="_Toc517853160"/>
      <w:bookmarkStart w:id="1732" w:name="_Toc78375855"/>
      <w:bookmarkStart w:id="1733" w:name="_Toc79405960"/>
      <w:bookmarkStart w:id="1734" w:name="_Toc337412208"/>
      <w:r>
        <w:t>Focalization</w:t>
      </w:r>
      <w:bookmarkEnd w:id="1729"/>
      <w:bookmarkEnd w:id="1730"/>
      <w:bookmarkEnd w:id="1731"/>
      <w:bookmarkEnd w:id="1732"/>
      <w:bookmarkEnd w:id="1733"/>
      <w:bookmarkEnd w:id="1734"/>
    </w:p>
    <w:p w14:paraId="72D2A035" w14:textId="77777777" w:rsidR="00BA6685" w:rsidRPr="002D209A" w:rsidRDefault="00566B03" w:rsidP="00BA6685">
      <w:r w:rsidRPr="001936B6">
        <w:rPr>
          <w:i/>
          <w:color w:val="993300"/>
        </w:rPr>
        <w:tab/>
        <w:t>this section: brief summary of major patterns. Primary exemplification can be given under "subject focalization" and the sections following it (cross-refs can be made to examples in those sections).</w:t>
      </w:r>
    </w:p>
    <w:p w14:paraId="1558FA88" w14:textId="77777777" w:rsidR="00BA6685" w:rsidRPr="002D209A" w:rsidRDefault="00BA6685" w:rsidP="00BA6685"/>
    <w:p w14:paraId="118FEED4" w14:textId="0E47CD4C" w:rsidR="00BA6685" w:rsidRPr="002D209A" w:rsidRDefault="00566B03" w:rsidP="00BA6685">
      <w:r w:rsidRPr="001936B6">
        <w:rPr>
          <w:i/>
          <w:color w:val="993300"/>
        </w:rPr>
        <w:tab/>
        <w:t>focalization: remainder of clause is backgrounded (defocalized), one constituent (usually a NP or noun-like adverb) is foregrounded, as in content questions (</w:t>
      </w:r>
      <w:r w:rsidR="00BA6685">
        <w:rPr>
          <w:i/>
          <w:color w:val="993300"/>
        </w:rPr>
        <w:t>‘</w:t>
      </w:r>
      <w:r w:rsidRPr="001936B6">
        <w:rPr>
          <w:i/>
          <w:color w:val="993300"/>
        </w:rPr>
        <w:t>who</w:t>
      </w:r>
      <w:r w:rsidR="00BA6685">
        <w:rPr>
          <w:i/>
          <w:color w:val="993300"/>
        </w:rPr>
        <w:t>’</w:t>
      </w:r>
      <w:r w:rsidRPr="001936B6">
        <w:rPr>
          <w:i/>
          <w:color w:val="993300"/>
        </w:rPr>
        <w:t>, etc.) and answers to them.</w:t>
      </w:r>
    </w:p>
    <w:p w14:paraId="59C9F010" w14:textId="77777777" w:rsidR="00BA6685" w:rsidRPr="002D209A" w:rsidRDefault="00BA6685" w:rsidP="00BA6685"/>
    <w:p w14:paraId="330B86BB" w14:textId="4C0DE742" w:rsidR="00BA6685" w:rsidRPr="002D209A" w:rsidRDefault="00566B03" w:rsidP="00BA6685">
      <w:r w:rsidRPr="001936B6">
        <w:rPr>
          <w:i/>
          <w:color w:val="993300"/>
        </w:rPr>
        <w:tab/>
        <w:t xml:space="preserve">format of examples: in free translations, </w:t>
      </w:r>
      <w:r w:rsidRPr="001950E2">
        <w:rPr>
          <w:i/>
          <w:color w:val="993300"/>
          <w:u w:val="single"/>
        </w:rPr>
        <w:t>underline</w:t>
      </w:r>
      <w:r w:rsidRPr="001936B6">
        <w:rPr>
          <w:i/>
          <w:color w:val="993300"/>
        </w:rPr>
        <w:t xml:space="preserve"> (the translation of) the focalized constituent and add, in brackets, [focus]. This is necessary since free English translations (with clefts) may be ambiguous, as in </w:t>
      </w:r>
      <w:r w:rsidR="00BA6685">
        <w:rPr>
          <w:i/>
          <w:color w:val="993300"/>
        </w:rPr>
        <w:t>‘</w:t>
      </w:r>
      <w:r w:rsidRPr="001936B6">
        <w:rPr>
          <w:i/>
          <w:color w:val="993300"/>
        </w:rPr>
        <w:t>It</w:t>
      </w:r>
      <w:r w:rsidR="00BA6685">
        <w:rPr>
          <w:i/>
          <w:color w:val="993300"/>
        </w:rPr>
        <w:t>’</w:t>
      </w:r>
      <w:r w:rsidRPr="001936B6">
        <w:rPr>
          <w:i/>
          <w:color w:val="993300"/>
        </w:rPr>
        <w:t>s the man who came yesterday</w:t>
      </w:r>
      <w:r w:rsidR="00BA6685">
        <w:rPr>
          <w:i/>
          <w:color w:val="993300"/>
        </w:rPr>
        <w:t>’</w:t>
      </w:r>
      <w:r w:rsidRPr="001936B6">
        <w:rPr>
          <w:i/>
          <w:color w:val="993300"/>
        </w:rPr>
        <w:t>, which has two readings (and two syntactic bracketings).</w:t>
      </w:r>
    </w:p>
    <w:p w14:paraId="5C3C8382" w14:textId="77777777" w:rsidR="00BA6685" w:rsidRPr="002D209A" w:rsidRDefault="00BA6685" w:rsidP="00BA6685"/>
    <w:p w14:paraId="188DE852" w14:textId="77777777" w:rsidR="00BA6685" w:rsidRPr="001936B6" w:rsidRDefault="00BA6685" w:rsidP="00BA6685">
      <w:pPr>
        <w:rPr>
          <w:i/>
          <w:color w:val="993300"/>
        </w:rPr>
      </w:pPr>
    </w:p>
    <w:p w14:paraId="17166051" w14:textId="77777777" w:rsidR="00BA6685" w:rsidRPr="001936B6" w:rsidRDefault="00566B03" w:rsidP="00BA6685">
      <w:pPr>
        <w:pStyle w:val="Heading3"/>
      </w:pPr>
      <w:bookmarkStart w:id="1735" w:name="_Toc337412209"/>
      <w:r w:rsidRPr="001936B6">
        <w:t>Basic syntax of focalization</w:t>
      </w:r>
      <w:bookmarkEnd w:id="1735"/>
    </w:p>
    <w:p w14:paraId="5079C4B0" w14:textId="77777777" w:rsidR="00BA6685" w:rsidRPr="001936B6" w:rsidRDefault="00566B03" w:rsidP="00BA6685">
      <w:pPr>
        <w:pStyle w:val="Heading4"/>
      </w:pPr>
      <w:bookmarkStart w:id="1736" w:name="_Toc337412210"/>
      <w:r w:rsidRPr="001936B6">
        <w:t>Which constituents can and cannot be focalized?</w:t>
      </w:r>
      <w:bookmarkEnd w:id="1736"/>
    </w:p>
    <w:p w14:paraId="6A7B75CB" w14:textId="77777777" w:rsidR="00BA6685" w:rsidRPr="001936B6" w:rsidRDefault="00566B03" w:rsidP="00BA6685">
      <w:pPr>
        <w:rPr>
          <w:i/>
          <w:color w:val="993300"/>
        </w:rPr>
      </w:pPr>
      <w:r w:rsidRPr="001936B6">
        <w:rPr>
          <w:i/>
          <w:color w:val="993300"/>
        </w:rPr>
        <w:tab/>
        <w:t>what constituents can be focalized?</w:t>
      </w:r>
    </w:p>
    <w:p w14:paraId="1D62CF21" w14:textId="77777777" w:rsidR="00BA6685" w:rsidRPr="001936B6" w:rsidRDefault="00566B03" w:rsidP="00BA6685">
      <w:pPr>
        <w:rPr>
          <w:i/>
          <w:color w:val="993300"/>
        </w:rPr>
      </w:pPr>
      <w:r w:rsidRPr="001936B6">
        <w:rPr>
          <w:i/>
          <w:color w:val="993300"/>
        </w:rPr>
        <w:tab/>
      </w:r>
      <w:r w:rsidRPr="001936B6">
        <w:rPr>
          <w:i/>
          <w:color w:val="993300"/>
        </w:rPr>
        <w:tab/>
        <w:t>NP (including pronoun)</w:t>
      </w:r>
    </w:p>
    <w:p w14:paraId="72B0EB6B" w14:textId="1CC38ACD" w:rsidR="00BA6685" w:rsidRPr="001936B6" w:rsidRDefault="00566B03" w:rsidP="00BA6685">
      <w:pPr>
        <w:rPr>
          <w:i/>
          <w:color w:val="993300"/>
        </w:rPr>
      </w:pPr>
      <w:r w:rsidRPr="001936B6">
        <w:rPr>
          <w:i/>
          <w:color w:val="993300"/>
        </w:rPr>
        <w:tab/>
      </w:r>
      <w:r w:rsidRPr="001936B6">
        <w:rPr>
          <w:i/>
          <w:color w:val="993300"/>
        </w:rPr>
        <w:tab/>
        <w:t xml:space="preserve">noun-like adverb (e.g. </w:t>
      </w:r>
      <w:r w:rsidR="00BA6685">
        <w:rPr>
          <w:i/>
          <w:color w:val="993300"/>
        </w:rPr>
        <w:t>‘</w:t>
      </w:r>
      <w:r w:rsidRPr="001936B6">
        <w:rPr>
          <w:i/>
          <w:color w:val="993300"/>
        </w:rPr>
        <w:t>yesterday</w:t>
      </w:r>
      <w:r w:rsidR="00BA6685">
        <w:rPr>
          <w:i/>
          <w:color w:val="993300"/>
        </w:rPr>
        <w:t>’</w:t>
      </w:r>
      <w:r w:rsidRPr="001936B6">
        <w:rPr>
          <w:i/>
          <w:color w:val="993300"/>
        </w:rPr>
        <w:t>)</w:t>
      </w:r>
    </w:p>
    <w:p w14:paraId="08445E30" w14:textId="77777777" w:rsidR="00BA6685" w:rsidRPr="002D209A" w:rsidRDefault="00566B03" w:rsidP="00BA6685">
      <w:r w:rsidRPr="001936B6">
        <w:rPr>
          <w:i/>
          <w:color w:val="993300"/>
        </w:rPr>
        <w:tab/>
      </w:r>
      <w:r w:rsidRPr="001936B6">
        <w:rPr>
          <w:i/>
          <w:color w:val="993300"/>
        </w:rPr>
        <w:tab/>
        <w:t>entire PP, or just the NP complement of a postposition (?)</w:t>
      </w:r>
    </w:p>
    <w:p w14:paraId="41DE03B8" w14:textId="77777777" w:rsidR="00BA6685" w:rsidRPr="002D209A" w:rsidRDefault="00BA6685" w:rsidP="00BA6685"/>
    <w:p w14:paraId="7D419117" w14:textId="77777777" w:rsidR="00BA6685" w:rsidRPr="001936B6" w:rsidRDefault="00566B03" w:rsidP="00BA6685">
      <w:pPr>
        <w:rPr>
          <w:i/>
          <w:color w:val="993300"/>
        </w:rPr>
      </w:pPr>
      <w:r w:rsidRPr="001936B6">
        <w:rPr>
          <w:i/>
          <w:color w:val="993300"/>
        </w:rPr>
        <w:tab/>
        <w:t>what constituents cannot be focalized using the primary focalization construction? (What construction is used to emphasize them?)</w:t>
      </w:r>
    </w:p>
    <w:p w14:paraId="57682B18" w14:textId="77777777" w:rsidR="00BA6685" w:rsidRPr="001936B6" w:rsidRDefault="00566B03" w:rsidP="00BA6685">
      <w:pPr>
        <w:rPr>
          <w:i/>
          <w:color w:val="993300"/>
        </w:rPr>
      </w:pPr>
      <w:r w:rsidRPr="001936B6">
        <w:rPr>
          <w:i/>
          <w:color w:val="993300"/>
        </w:rPr>
        <w:tab/>
      </w:r>
      <w:r w:rsidRPr="001936B6">
        <w:rPr>
          <w:i/>
          <w:color w:val="993300"/>
        </w:rPr>
        <w:tab/>
        <w:t>verb (?)</w:t>
      </w:r>
    </w:p>
    <w:p w14:paraId="524A2EC7" w14:textId="5D97D8AA" w:rsidR="00BA6685" w:rsidRPr="001936B6" w:rsidRDefault="00566B03" w:rsidP="00BA6685">
      <w:pPr>
        <w:tabs>
          <w:tab w:val="left" w:pos="720"/>
          <w:tab w:val="left" w:pos="1080"/>
        </w:tabs>
        <w:rPr>
          <w:i/>
          <w:color w:val="993300"/>
        </w:rPr>
      </w:pPr>
      <w:r w:rsidRPr="001936B6">
        <w:rPr>
          <w:i/>
          <w:color w:val="993300"/>
        </w:rPr>
        <w:tab/>
      </w:r>
      <w:r w:rsidRPr="001936B6">
        <w:rPr>
          <w:i/>
          <w:color w:val="993300"/>
        </w:rPr>
        <w:tab/>
      </w:r>
      <w:r w:rsidRPr="001936B6">
        <w:rPr>
          <w:i/>
          <w:color w:val="993300"/>
        </w:rPr>
        <w:tab/>
        <w:t xml:space="preserve">try: </w:t>
      </w:r>
      <w:r w:rsidR="00BA6685">
        <w:rPr>
          <w:i/>
          <w:color w:val="993300"/>
        </w:rPr>
        <w:t>‘</w:t>
      </w:r>
      <w:r w:rsidRPr="001936B6">
        <w:rPr>
          <w:i/>
          <w:color w:val="993300"/>
        </w:rPr>
        <w:t>I didn</w:t>
      </w:r>
      <w:r w:rsidR="00BA6685">
        <w:rPr>
          <w:i/>
          <w:color w:val="993300"/>
        </w:rPr>
        <w:t>’</w:t>
      </w:r>
      <w:r w:rsidRPr="001936B6">
        <w:rPr>
          <w:i/>
          <w:color w:val="993300"/>
        </w:rPr>
        <w:t xml:space="preserve">t </w:t>
      </w:r>
      <w:r w:rsidRPr="001950E2">
        <w:rPr>
          <w:i/>
          <w:color w:val="993300"/>
          <w:u w:val="single"/>
        </w:rPr>
        <w:t>sell</w:t>
      </w:r>
      <w:r w:rsidRPr="001936B6">
        <w:rPr>
          <w:i/>
          <w:color w:val="993300"/>
        </w:rPr>
        <w:t xml:space="preserve"> [focus] a goat, I </w:t>
      </w:r>
      <w:r w:rsidRPr="001950E2">
        <w:rPr>
          <w:i/>
          <w:color w:val="993300"/>
          <w:u w:val="single"/>
        </w:rPr>
        <w:t>bought</w:t>
      </w:r>
      <w:r w:rsidRPr="001936B6">
        <w:rPr>
          <w:i/>
          <w:color w:val="993300"/>
        </w:rPr>
        <w:t xml:space="preserve"> a goat.</w:t>
      </w:r>
      <w:r w:rsidR="00BA6685">
        <w:rPr>
          <w:i/>
          <w:color w:val="993300"/>
        </w:rPr>
        <w:t>’</w:t>
      </w:r>
    </w:p>
    <w:p w14:paraId="02F17A30" w14:textId="77777777" w:rsidR="00BA6685" w:rsidRPr="001936B6" w:rsidRDefault="00566B03" w:rsidP="00BA6685">
      <w:pPr>
        <w:tabs>
          <w:tab w:val="left" w:pos="720"/>
          <w:tab w:val="left" w:pos="1080"/>
        </w:tabs>
        <w:rPr>
          <w:i/>
          <w:color w:val="993300"/>
        </w:rPr>
      </w:pPr>
      <w:r w:rsidRPr="001936B6">
        <w:rPr>
          <w:i/>
          <w:color w:val="993300"/>
        </w:rPr>
        <w:tab/>
      </w:r>
      <w:r w:rsidRPr="001936B6">
        <w:rPr>
          <w:i/>
          <w:color w:val="993300"/>
        </w:rPr>
        <w:tab/>
        <w:t xml:space="preserve">VP, clause (?) </w:t>
      </w:r>
    </w:p>
    <w:p w14:paraId="04E93A84" w14:textId="77777777" w:rsidR="00BA6685" w:rsidRPr="001936B6" w:rsidRDefault="00566B03" w:rsidP="00BA6685">
      <w:pPr>
        <w:tabs>
          <w:tab w:val="left" w:pos="720"/>
          <w:tab w:val="left" w:pos="1080"/>
        </w:tabs>
        <w:rPr>
          <w:i/>
          <w:color w:val="993300"/>
        </w:rPr>
      </w:pPr>
      <w:r w:rsidRPr="001936B6">
        <w:rPr>
          <w:i/>
          <w:color w:val="993300"/>
        </w:rPr>
        <w:tab/>
      </w:r>
      <w:r w:rsidRPr="001936B6">
        <w:rPr>
          <w:i/>
          <w:color w:val="993300"/>
        </w:rPr>
        <w:tab/>
      </w:r>
      <w:r w:rsidRPr="001936B6">
        <w:rPr>
          <w:i/>
          <w:color w:val="993300"/>
        </w:rPr>
        <w:tab/>
        <w:t>[truth can be emphasized using Emphatic particles, Chap. 19]</w:t>
      </w:r>
    </w:p>
    <w:p w14:paraId="02767A7A" w14:textId="77777777" w:rsidR="00BA6685" w:rsidRPr="001936B6" w:rsidRDefault="00566B03" w:rsidP="00BA6685">
      <w:pPr>
        <w:tabs>
          <w:tab w:val="left" w:pos="720"/>
          <w:tab w:val="left" w:pos="1080"/>
        </w:tabs>
        <w:rPr>
          <w:i/>
          <w:color w:val="993300"/>
        </w:rPr>
      </w:pPr>
      <w:r w:rsidRPr="001936B6">
        <w:rPr>
          <w:i/>
          <w:color w:val="993300"/>
        </w:rPr>
        <w:tab/>
      </w:r>
      <w:r w:rsidRPr="001936B6">
        <w:rPr>
          <w:i/>
          <w:color w:val="993300"/>
        </w:rPr>
        <w:tab/>
        <w:t xml:space="preserve">expressive adverbial (?) </w:t>
      </w:r>
    </w:p>
    <w:p w14:paraId="16455E59" w14:textId="77777777" w:rsidR="00BA6685" w:rsidRPr="002D209A" w:rsidRDefault="00566B03" w:rsidP="00BA6685">
      <w:pPr>
        <w:tabs>
          <w:tab w:val="left" w:pos="720"/>
          <w:tab w:val="left" w:pos="1080"/>
        </w:tabs>
      </w:pPr>
      <w:r w:rsidRPr="001936B6">
        <w:rPr>
          <w:i/>
          <w:color w:val="993300"/>
        </w:rPr>
        <w:tab/>
      </w:r>
      <w:r w:rsidRPr="001936B6">
        <w:rPr>
          <w:i/>
          <w:color w:val="993300"/>
        </w:rPr>
        <w:tab/>
      </w:r>
      <w:r w:rsidRPr="001936B6">
        <w:rPr>
          <w:i/>
          <w:color w:val="993300"/>
        </w:rPr>
        <w:tab/>
        <w:t>[always highlighted, so outside the syntactic focalization system]</w:t>
      </w:r>
    </w:p>
    <w:p w14:paraId="7E414437" w14:textId="77777777" w:rsidR="00BA6685" w:rsidRPr="002D209A" w:rsidRDefault="00BA6685" w:rsidP="00BA6685"/>
    <w:p w14:paraId="28E2F1A4" w14:textId="77777777" w:rsidR="00BA6685" w:rsidRPr="001936B6" w:rsidRDefault="00BA6685" w:rsidP="00BA6685"/>
    <w:p w14:paraId="255CEFC7" w14:textId="77777777" w:rsidR="00BA6685" w:rsidRPr="001936B6" w:rsidRDefault="00566B03" w:rsidP="00BA6685">
      <w:pPr>
        <w:pStyle w:val="Heading4"/>
      </w:pPr>
      <w:bookmarkStart w:id="1737" w:name="_Toc337412211"/>
      <w:r w:rsidRPr="001936B6">
        <w:t>Linear position and form of focalized constituent</w:t>
      </w:r>
      <w:bookmarkEnd w:id="1737"/>
    </w:p>
    <w:p w14:paraId="79677EE7" w14:textId="77777777" w:rsidR="00BA6685" w:rsidRPr="001936B6" w:rsidRDefault="00566B03" w:rsidP="00BA6685">
      <w:pPr>
        <w:rPr>
          <w:i/>
          <w:color w:val="993300"/>
        </w:rPr>
      </w:pPr>
      <w:r w:rsidRPr="001936B6">
        <w:rPr>
          <w:i/>
          <w:color w:val="993300"/>
        </w:rPr>
        <w:tab/>
        <w:t>is the focalized constituent fronted to clause-initial position?</w:t>
      </w:r>
    </w:p>
    <w:p w14:paraId="127C6D6A" w14:textId="77777777" w:rsidR="00BA6685" w:rsidRPr="001936B6" w:rsidRDefault="00566B03" w:rsidP="00BA6685">
      <w:pPr>
        <w:rPr>
          <w:i/>
          <w:color w:val="993300"/>
        </w:rPr>
      </w:pPr>
      <w:r w:rsidRPr="001936B6">
        <w:rPr>
          <w:i/>
          <w:color w:val="993300"/>
        </w:rPr>
        <w:lastRenderedPageBreak/>
        <w:tab/>
      </w:r>
      <w:r w:rsidRPr="001936B6">
        <w:rPr>
          <w:i/>
          <w:color w:val="993300"/>
        </w:rPr>
        <w:tab/>
        <w:t>try direct objects and PPs in the presence of a nonzero clause-initial subject NP</w:t>
      </w:r>
    </w:p>
    <w:p w14:paraId="4A7E3AF9" w14:textId="38CBAA33" w:rsidR="00BA6685" w:rsidRPr="001936B6" w:rsidRDefault="00566B03" w:rsidP="00BA6685">
      <w:pPr>
        <w:rPr>
          <w:i/>
          <w:color w:val="993300"/>
        </w:rPr>
      </w:pPr>
      <w:r w:rsidRPr="001936B6">
        <w:rPr>
          <w:i/>
          <w:color w:val="993300"/>
        </w:rPr>
        <w:tab/>
      </w:r>
      <w:r w:rsidRPr="001936B6">
        <w:rPr>
          <w:i/>
          <w:color w:val="993300"/>
        </w:rPr>
        <w:tab/>
      </w:r>
      <w:r w:rsidR="00BA6685">
        <w:rPr>
          <w:i/>
          <w:color w:val="993300"/>
        </w:rPr>
        <w:t>‘</w:t>
      </w:r>
      <w:r w:rsidRPr="001936B6">
        <w:rPr>
          <w:i/>
          <w:color w:val="993300"/>
        </w:rPr>
        <w:t xml:space="preserve">It was </w:t>
      </w:r>
      <w:r w:rsidRPr="001950E2">
        <w:rPr>
          <w:i/>
          <w:color w:val="993300"/>
          <w:u w:val="single"/>
        </w:rPr>
        <w:t>me</w:t>
      </w:r>
      <w:r w:rsidRPr="001936B6">
        <w:rPr>
          <w:i/>
          <w:color w:val="993300"/>
        </w:rPr>
        <w:t xml:space="preserve">/It was </w:t>
      </w:r>
      <w:r w:rsidRPr="001950E2">
        <w:rPr>
          <w:i/>
          <w:color w:val="993300"/>
          <w:u w:val="single"/>
        </w:rPr>
        <w:t>Seydou</w:t>
      </w:r>
      <w:r w:rsidRPr="001936B6">
        <w:rPr>
          <w:i/>
          <w:color w:val="993300"/>
        </w:rPr>
        <w:t xml:space="preserve"> [focus] that the women saw in the market.</w:t>
      </w:r>
      <w:r w:rsidR="00BA6685">
        <w:rPr>
          <w:i/>
          <w:color w:val="993300"/>
        </w:rPr>
        <w:t>’</w:t>
      </w:r>
    </w:p>
    <w:p w14:paraId="67A93686" w14:textId="499E72C8" w:rsidR="00BA6685" w:rsidRPr="002D209A" w:rsidRDefault="00566B03" w:rsidP="00BA6685">
      <w:r w:rsidRPr="001936B6">
        <w:rPr>
          <w:i/>
          <w:color w:val="993300"/>
        </w:rPr>
        <w:tab/>
      </w:r>
      <w:r w:rsidRPr="001936B6">
        <w:rPr>
          <w:i/>
          <w:color w:val="993300"/>
        </w:rPr>
        <w:tab/>
      </w:r>
      <w:r w:rsidR="00BA6685">
        <w:rPr>
          <w:i/>
          <w:color w:val="993300"/>
        </w:rPr>
        <w:t>‘</w:t>
      </w:r>
      <w:r w:rsidRPr="001936B6">
        <w:rPr>
          <w:i/>
          <w:color w:val="993300"/>
        </w:rPr>
        <w:t>It was</w:t>
      </w:r>
      <w:r w:rsidRPr="001950E2">
        <w:rPr>
          <w:i/>
          <w:color w:val="993300"/>
          <w:u w:val="single"/>
        </w:rPr>
        <w:t xml:space="preserve"> to you</w:t>
      </w:r>
      <w:r w:rsidRPr="001936B6">
        <w:rPr>
          <w:i/>
          <w:color w:val="993300"/>
        </w:rPr>
        <w:t xml:space="preserve"> [focus] that I gave the money.</w:t>
      </w:r>
      <w:r w:rsidR="00BA6685">
        <w:rPr>
          <w:i/>
          <w:color w:val="993300"/>
        </w:rPr>
        <w:t>’</w:t>
      </w:r>
    </w:p>
    <w:p w14:paraId="619DAB3D" w14:textId="77777777" w:rsidR="00BA6685" w:rsidRPr="002D209A" w:rsidRDefault="00BA6685" w:rsidP="00BA6685"/>
    <w:p w14:paraId="78BF26F6" w14:textId="77777777" w:rsidR="00BA6685" w:rsidRPr="001936B6" w:rsidRDefault="00566B03" w:rsidP="00BA6685">
      <w:pPr>
        <w:rPr>
          <w:i/>
          <w:color w:val="993300"/>
        </w:rPr>
      </w:pPr>
      <w:r w:rsidRPr="001936B6">
        <w:rPr>
          <w:i/>
          <w:color w:val="993300"/>
        </w:rPr>
        <w:tab/>
        <w:t>Is there some morphological marking on the focalized constituent?</w:t>
      </w:r>
    </w:p>
    <w:p w14:paraId="5846A978" w14:textId="77777777" w:rsidR="00BA6685" w:rsidRPr="001936B6" w:rsidRDefault="00566B03" w:rsidP="00BA6685">
      <w:pPr>
        <w:rPr>
          <w:i/>
          <w:color w:val="993300"/>
        </w:rPr>
      </w:pPr>
      <w:r w:rsidRPr="001936B6">
        <w:rPr>
          <w:i/>
          <w:color w:val="993300"/>
        </w:rPr>
        <w:tab/>
      </w:r>
      <w:r w:rsidRPr="001936B6">
        <w:rPr>
          <w:i/>
          <w:color w:val="993300"/>
        </w:rPr>
        <w:tab/>
        <w:t>e.g. Focus particle after focalized NP</w:t>
      </w:r>
    </w:p>
    <w:p w14:paraId="29E05569" w14:textId="6B4D7313" w:rsidR="00BA6685" w:rsidRPr="002D209A" w:rsidRDefault="00566B03" w:rsidP="00BA6685">
      <w:r w:rsidRPr="001936B6">
        <w:rPr>
          <w:i/>
          <w:color w:val="993300"/>
        </w:rPr>
        <w:tab/>
      </w:r>
      <w:r w:rsidRPr="001936B6">
        <w:rPr>
          <w:i/>
          <w:color w:val="993300"/>
        </w:rPr>
        <w:tab/>
        <w:t xml:space="preserve">Focus particle usually just a special use of the </w:t>
      </w:r>
      <w:r w:rsidR="00BA6685">
        <w:rPr>
          <w:i/>
          <w:color w:val="993300"/>
        </w:rPr>
        <w:t>‘</w:t>
      </w:r>
      <w:r w:rsidRPr="001936B6">
        <w:rPr>
          <w:i/>
          <w:color w:val="993300"/>
        </w:rPr>
        <w:t>it is</w:t>
      </w:r>
      <w:r w:rsidR="00BA6685">
        <w:rPr>
          <w:i/>
          <w:color w:val="993300"/>
        </w:rPr>
        <w:t>’</w:t>
      </w:r>
      <w:r w:rsidRPr="001936B6">
        <w:rPr>
          <w:i/>
          <w:color w:val="993300"/>
        </w:rPr>
        <w:t xml:space="preserve"> clitic</w:t>
      </w:r>
    </w:p>
    <w:p w14:paraId="1E395771" w14:textId="77777777" w:rsidR="00BA6685" w:rsidRPr="002D209A" w:rsidRDefault="00BA6685" w:rsidP="00BA6685"/>
    <w:p w14:paraId="18DC49AB" w14:textId="77777777" w:rsidR="00BA6685" w:rsidRPr="001936B6" w:rsidRDefault="00BA6685" w:rsidP="00BA6685"/>
    <w:p w14:paraId="5602E0C3" w14:textId="77777777" w:rsidR="00BA6685" w:rsidRPr="001936B6" w:rsidRDefault="00566B03" w:rsidP="00BA6685">
      <w:pPr>
        <w:pStyle w:val="Heading4"/>
      </w:pPr>
      <w:bookmarkStart w:id="1738" w:name="_Toc337412212"/>
      <w:r w:rsidRPr="001936B6">
        <w:t>Form of verb following a focalized constituent</w:t>
      </w:r>
      <w:bookmarkEnd w:id="1738"/>
    </w:p>
    <w:p w14:paraId="47758928" w14:textId="3C7CC268" w:rsidR="00BA6685" w:rsidRPr="001936B6" w:rsidRDefault="00566B03" w:rsidP="00BA6685">
      <w:pPr>
        <w:rPr>
          <w:i/>
          <w:color w:val="993300"/>
        </w:rPr>
      </w:pPr>
      <w:r w:rsidRPr="001936B6">
        <w:rPr>
          <w:i/>
          <w:color w:val="993300"/>
        </w:rPr>
        <w:tab/>
        <w:t xml:space="preserve">What effect does the presence of a preceding focalized constituent have on the form of the verb, in contrast to nonfocalized clauses? (Note: the changes below often occur whether or not the focalized constituent is overtly marked by the </w:t>
      </w:r>
      <w:r w:rsidR="00BA6685">
        <w:rPr>
          <w:i/>
          <w:color w:val="993300"/>
        </w:rPr>
        <w:t>‘</w:t>
      </w:r>
      <w:r w:rsidRPr="001936B6">
        <w:rPr>
          <w:i/>
          <w:color w:val="993300"/>
        </w:rPr>
        <w:t>it is</w:t>
      </w:r>
      <w:r w:rsidR="00BA6685">
        <w:rPr>
          <w:i/>
          <w:color w:val="993300"/>
        </w:rPr>
        <w:t>’</w:t>
      </w:r>
      <w:r w:rsidRPr="001936B6">
        <w:rPr>
          <w:i/>
          <w:color w:val="993300"/>
        </w:rPr>
        <w:t xml:space="preserve"> clitic.)</w:t>
      </w:r>
    </w:p>
    <w:p w14:paraId="031BA817" w14:textId="77777777" w:rsidR="00BA6685" w:rsidRPr="001936B6" w:rsidRDefault="00566B03" w:rsidP="00BA6685">
      <w:pPr>
        <w:rPr>
          <w:i/>
          <w:color w:val="993300"/>
        </w:rPr>
      </w:pPr>
      <w:r w:rsidRPr="001936B6">
        <w:rPr>
          <w:i/>
          <w:color w:val="993300"/>
        </w:rPr>
        <w:tab/>
      </w:r>
      <w:r w:rsidRPr="001936B6">
        <w:rPr>
          <w:i/>
          <w:color w:val="993300"/>
        </w:rPr>
        <w:tab/>
        <w:t>neutralization of marked aspectual categories into a reduced binary perfective/imperfective opposition?</w:t>
      </w:r>
    </w:p>
    <w:p w14:paraId="570C24B0" w14:textId="77777777" w:rsidR="00BA6685" w:rsidRPr="001936B6" w:rsidRDefault="00566B03" w:rsidP="00BA6685">
      <w:pPr>
        <w:rPr>
          <w:i/>
          <w:color w:val="993300"/>
        </w:rPr>
      </w:pPr>
      <w:r w:rsidRPr="001936B6">
        <w:rPr>
          <w:i/>
          <w:color w:val="993300"/>
        </w:rPr>
        <w:tab/>
      </w:r>
      <w:r w:rsidRPr="001936B6">
        <w:rPr>
          <w:i/>
          <w:color w:val="993300"/>
        </w:rPr>
        <w:tab/>
        <w:t>omission of pronominal-subject suffix on verb or neutralization of all pronominal categories to 3Sg form, in subject focalization? (check 3Pl as well as 1st/2nd persons)?</w:t>
      </w:r>
    </w:p>
    <w:p w14:paraId="07E865D6" w14:textId="77777777" w:rsidR="00BA6685" w:rsidRPr="001936B6" w:rsidRDefault="00566B03" w:rsidP="00BA6685">
      <w:pPr>
        <w:rPr>
          <w:i/>
          <w:color w:val="993300"/>
        </w:rPr>
      </w:pPr>
      <w:r w:rsidRPr="001936B6">
        <w:rPr>
          <w:i/>
          <w:color w:val="993300"/>
        </w:rPr>
        <w:tab/>
      </w:r>
      <w:r w:rsidRPr="001936B6">
        <w:rPr>
          <w:i/>
          <w:color w:val="993300"/>
        </w:rPr>
        <w:tab/>
        <w:t>tone-dropping of verb? (especially important when there is no suffixal change, as perhaps in Perfective Negative and Imperfective Negative)</w:t>
      </w:r>
    </w:p>
    <w:p w14:paraId="79976A73" w14:textId="77777777" w:rsidR="00BA6685" w:rsidRPr="002D209A" w:rsidRDefault="00566B03" w:rsidP="00BA6685">
      <w:r w:rsidRPr="001936B6">
        <w:rPr>
          <w:i/>
          <w:color w:val="993300"/>
        </w:rPr>
        <w:tab/>
      </w:r>
      <w:r w:rsidRPr="001936B6">
        <w:rPr>
          <w:i/>
          <w:color w:val="993300"/>
        </w:rPr>
        <w:tab/>
        <w:t>replacement of regular main-clause verb by a corresponding AN-marked participle, perhaps agreeing with the focalized constituent in intrinsic features? (if so, are there distinct participial forms for subject and non-subject focalization? How similar are the participial forms to those in relative clauses?)</w:t>
      </w:r>
    </w:p>
    <w:p w14:paraId="40DBC852" w14:textId="77777777" w:rsidR="00BA6685" w:rsidRPr="002D209A" w:rsidRDefault="00BA6685" w:rsidP="00BA6685"/>
    <w:p w14:paraId="4AA0C615" w14:textId="77777777" w:rsidR="00BA6685" w:rsidRPr="001936B6" w:rsidRDefault="00566B03" w:rsidP="00BA6685">
      <w:pPr>
        <w:rPr>
          <w:i/>
          <w:color w:val="993300"/>
        </w:rPr>
      </w:pPr>
      <w:r w:rsidRPr="001936B6">
        <w:rPr>
          <w:i/>
          <w:color w:val="993300"/>
        </w:rPr>
        <w:tab/>
      </w:r>
      <w:r w:rsidRPr="001936B6">
        <w:rPr>
          <w:i/>
          <w:color w:val="993300"/>
        </w:rPr>
        <w:tab/>
        <w:t xml:space="preserve"> try perfective positive first, then go through all other AN categories including Stative and Past</w:t>
      </w:r>
    </w:p>
    <w:p w14:paraId="14DBFABC" w14:textId="70ACAF8F" w:rsidR="00BA6685" w:rsidRPr="001936B6" w:rsidRDefault="00566B03" w:rsidP="00BA6685">
      <w:pPr>
        <w:tabs>
          <w:tab w:val="left" w:pos="720"/>
          <w:tab w:val="left" w:pos="1080"/>
        </w:tabs>
        <w:rPr>
          <w:i/>
          <w:color w:val="993300"/>
        </w:rPr>
      </w:pPr>
      <w:r w:rsidRPr="001936B6">
        <w:rPr>
          <w:i/>
          <w:color w:val="993300"/>
        </w:rPr>
        <w:tab/>
      </w:r>
      <w:r w:rsidRPr="001936B6">
        <w:rPr>
          <w:i/>
          <w:color w:val="993300"/>
        </w:rPr>
        <w:tab/>
      </w:r>
      <w:r w:rsidRPr="001936B6">
        <w:rPr>
          <w:i/>
          <w:color w:val="993300"/>
        </w:rPr>
        <w:tab/>
      </w:r>
      <w:r w:rsidR="00BA6685">
        <w:rPr>
          <w:i/>
          <w:color w:val="993300"/>
        </w:rPr>
        <w:t>‘</w:t>
      </w:r>
      <w:r w:rsidRPr="001950E2">
        <w:rPr>
          <w:i/>
          <w:color w:val="993300"/>
          <w:u w:val="single"/>
        </w:rPr>
        <w:t>Who</w:t>
      </w:r>
      <w:r w:rsidRPr="001936B6">
        <w:rPr>
          <w:i/>
          <w:color w:val="993300"/>
        </w:rPr>
        <w:t xml:space="preserve"> [focus] slaughtered the goat?</w:t>
      </w:r>
      <w:r w:rsidR="00BA6685">
        <w:rPr>
          <w:i/>
          <w:color w:val="993300"/>
        </w:rPr>
        <w:t>’</w:t>
      </w:r>
    </w:p>
    <w:p w14:paraId="562EAF60" w14:textId="77777777" w:rsidR="00BA6685" w:rsidRPr="001936B6" w:rsidRDefault="00566B03" w:rsidP="00BA6685">
      <w:pPr>
        <w:tabs>
          <w:tab w:val="left" w:pos="720"/>
          <w:tab w:val="left" w:pos="1080"/>
        </w:tabs>
        <w:rPr>
          <w:i/>
          <w:color w:val="993300"/>
        </w:rPr>
      </w:pPr>
      <w:r w:rsidRPr="001936B6">
        <w:rPr>
          <w:i/>
          <w:color w:val="993300"/>
        </w:rPr>
        <w:tab/>
      </w:r>
      <w:r w:rsidRPr="001936B6">
        <w:rPr>
          <w:i/>
          <w:color w:val="993300"/>
        </w:rPr>
        <w:tab/>
        <w:t>Jamsay: perfective positive is tone-dropped and stripped of Perfective-1 suffixes (reduced to unsuffixed Perfective); other AN verb forms usually undergo tone-dropping but no conspicuous suffixal changes; pronominal-subject suffixes are present for non-subject focus, but absent for subject focus.</w:t>
      </w:r>
    </w:p>
    <w:p w14:paraId="580ACEBD" w14:textId="77777777" w:rsidR="00BA6685" w:rsidRPr="002D209A" w:rsidRDefault="00566B03" w:rsidP="00BA6685">
      <w:pPr>
        <w:tabs>
          <w:tab w:val="left" w:pos="720"/>
          <w:tab w:val="left" w:pos="1080"/>
        </w:tabs>
      </w:pPr>
      <w:r w:rsidRPr="001936B6">
        <w:rPr>
          <w:i/>
          <w:color w:val="993300"/>
        </w:rPr>
        <w:tab/>
      </w:r>
      <w:r w:rsidRPr="001936B6">
        <w:rPr>
          <w:i/>
          <w:color w:val="993300"/>
        </w:rPr>
        <w:tab/>
        <w:t>Najamba: special participle-like verb forms, distinguishing subject from non-subject focus.</w:t>
      </w:r>
    </w:p>
    <w:p w14:paraId="31AA12D6" w14:textId="77777777" w:rsidR="00BA6685" w:rsidRPr="002D209A" w:rsidRDefault="00BA6685" w:rsidP="00BA6685"/>
    <w:p w14:paraId="64A15DFA" w14:textId="77777777" w:rsidR="00BA6685" w:rsidRPr="001936B6" w:rsidRDefault="00BA6685" w:rsidP="00BA6685"/>
    <w:p w14:paraId="1D9F2F8A" w14:textId="77777777" w:rsidR="00BA6685" w:rsidRPr="001936B6" w:rsidRDefault="00566B03" w:rsidP="00BA6685">
      <w:pPr>
        <w:pStyle w:val="Heading4"/>
      </w:pPr>
      <w:bookmarkStart w:id="1739" w:name="_Toc337412213"/>
      <w:r w:rsidRPr="001936B6">
        <w:t>Effect on reduplication of verb</w:t>
      </w:r>
      <w:bookmarkEnd w:id="1739"/>
    </w:p>
    <w:p w14:paraId="7EEF944D" w14:textId="77777777" w:rsidR="00BA6685" w:rsidRPr="001936B6" w:rsidRDefault="00566B03" w:rsidP="00BA6685">
      <w:pPr>
        <w:tabs>
          <w:tab w:val="left" w:pos="720"/>
          <w:tab w:val="left" w:pos="1080"/>
        </w:tabs>
        <w:rPr>
          <w:i/>
          <w:color w:val="993300"/>
        </w:rPr>
      </w:pPr>
      <w:r w:rsidRPr="001936B6">
        <w:rPr>
          <w:i/>
          <w:color w:val="993300"/>
        </w:rPr>
        <w:tab/>
        <w:t>Are Cv- or Ci- reduplicated syllables in the verb (e.g. reduplicated Stative) blocked in the presence of a focalized constituent?</w:t>
      </w:r>
    </w:p>
    <w:p w14:paraId="48193FA4" w14:textId="686CF77D" w:rsidR="00BA6685" w:rsidRPr="001936B6" w:rsidRDefault="00566B03" w:rsidP="00BA6685">
      <w:pPr>
        <w:tabs>
          <w:tab w:val="left" w:pos="720"/>
          <w:tab w:val="left" w:pos="1080"/>
        </w:tabs>
        <w:rPr>
          <w:i/>
          <w:color w:val="993300"/>
        </w:rPr>
      </w:pPr>
      <w:r w:rsidRPr="001936B6">
        <w:rPr>
          <w:i/>
          <w:color w:val="993300"/>
        </w:rPr>
        <w:tab/>
      </w:r>
      <w:r w:rsidRPr="001936B6">
        <w:rPr>
          <w:i/>
          <w:color w:val="993300"/>
        </w:rPr>
        <w:tab/>
      </w:r>
      <w:r w:rsidR="00BA6685">
        <w:rPr>
          <w:i/>
          <w:color w:val="993300"/>
        </w:rPr>
        <w:t>‘</w:t>
      </w:r>
      <w:r w:rsidRPr="001950E2">
        <w:rPr>
          <w:i/>
          <w:color w:val="993300"/>
          <w:u w:val="single"/>
        </w:rPr>
        <w:t>Who</w:t>
      </w:r>
      <w:r w:rsidRPr="001936B6">
        <w:rPr>
          <w:i/>
          <w:color w:val="993300"/>
        </w:rPr>
        <w:t xml:space="preserve"> is standing there?</w:t>
      </w:r>
      <w:r w:rsidR="00BA6685">
        <w:rPr>
          <w:i/>
          <w:color w:val="993300"/>
        </w:rPr>
        <w:t>’</w:t>
      </w:r>
      <w:r w:rsidRPr="001936B6">
        <w:rPr>
          <w:i/>
          <w:color w:val="993300"/>
        </w:rPr>
        <w:t xml:space="preserve"> [subject focus]</w:t>
      </w:r>
    </w:p>
    <w:p w14:paraId="0BAB3F30" w14:textId="642558E7" w:rsidR="00BA6685" w:rsidRPr="002D209A" w:rsidRDefault="00566B03" w:rsidP="00BA6685">
      <w:pPr>
        <w:tabs>
          <w:tab w:val="left" w:pos="720"/>
          <w:tab w:val="left" w:pos="1080"/>
        </w:tabs>
      </w:pPr>
      <w:r w:rsidRPr="001936B6">
        <w:rPr>
          <w:i/>
          <w:color w:val="993300"/>
        </w:rPr>
        <w:tab/>
      </w:r>
      <w:r w:rsidRPr="001936B6">
        <w:rPr>
          <w:i/>
          <w:color w:val="993300"/>
        </w:rPr>
        <w:tab/>
      </w:r>
      <w:r w:rsidR="00BA6685">
        <w:rPr>
          <w:i/>
          <w:color w:val="993300"/>
        </w:rPr>
        <w:t>‘</w:t>
      </w:r>
      <w:r w:rsidRPr="001950E2">
        <w:rPr>
          <w:i/>
          <w:color w:val="993300"/>
          <w:u w:val="single"/>
        </w:rPr>
        <w:t>Where</w:t>
      </w:r>
      <w:r w:rsidRPr="001936B6">
        <w:rPr>
          <w:i/>
          <w:color w:val="993300"/>
        </w:rPr>
        <w:t xml:space="preserve"> are you standing? [non-subject focus]</w:t>
      </w:r>
    </w:p>
    <w:p w14:paraId="43A3C84A" w14:textId="77777777" w:rsidR="00BA6685" w:rsidRPr="002D209A" w:rsidRDefault="00BA6685" w:rsidP="00BA6685"/>
    <w:p w14:paraId="7D478D08" w14:textId="080EE342" w:rsidR="00BA6685" w:rsidRPr="001936B6" w:rsidRDefault="00566B03" w:rsidP="00BA6685">
      <w:pPr>
        <w:rPr>
          <w:i/>
          <w:color w:val="993300"/>
        </w:rPr>
      </w:pPr>
      <w:r w:rsidRPr="001936B6">
        <w:rPr>
          <w:i/>
          <w:color w:val="993300"/>
        </w:rPr>
        <w:lastRenderedPageBreak/>
        <w:tab/>
        <w:t xml:space="preserve">Is Existential particle (ya, etc.) in </w:t>
      </w:r>
      <w:r w:rsidR="00BA6685">
        <w:rPr>
          <w:i/>
          <w:color w:val="993300"/>
        </w:rPr>
        <w:t>‘</w:t>
      </w:r>
      <w:r w:rsidRPr="001936B6">
        <w:rPr>
          <w:i/>
          <w:color w:val="993300"/>
        </w:rPr>
        <w:t>be (somewhere)</w:t>
      </w:r>
      <w:r w:rsidR="00BA6685">
        <w:rPr>
          <w:i/>
          <w:color w:val="993300"/>
        </w:rPr>
        <w:t>’</w:t>
      </w:r>
      <w:r w:rsidRPr="001936B6">
        <w:rPr>
          <w:i/>
          <w:color w:val="993300"/>
        </w:rPr>
        <w:t xml:space="preserve">, </w:t>
      </w:r>
      <w:r w:rsidR="00BA6685">
        <w:rPr>
          <w:i/>
          <w:color w:val="993300"/>
        </w:rPr>
        <w:t>‘</w:t>
      </w:r>
      <w:r w:rsidRPr="001936B6">
        <w:rPr>
          <w:i/>
          <w:color w:val="993300"/>
        </w:rPr>
        <w:t>have</w:t>
      </w:r>
      <w:r w:rsidR="00BA6685">
        <w:rPr>
          <w:i/>
          <w:color w:val="993300"/>
        </w:rPr>
        <w:t>’</w:t>
      </w:r>
      <w:r w:rsidRPr="001936B6">
        <w:rPr>
          <w:i/>
          <w:color w:val="993300"/>
        </w:rPr>
        <w:t>, and similar stative predications absent in focalized clauses?</w:t>
      </w:r>
    </w:p>
    <w:p w14:paraId="3CFA570E" w14:textId="5B0445F8" w:rsidR="00BA6685" w:rsidRPr="001936B6" w:rsidRDefault="00566B03" w:rsidP="00BA6685">
      <w:pPr>
        <w:rPr>
          <w:i/>
          <w:color w:val="993300"/>
        </w:rPr>
      </w:pPr>
      <w:r w:rsidRPr="001936B6">
        <w:rPr>
          <w:i/>
          <w:color w:val="993300"/>
        </w:rPr>
        <w:tab/>
      </w:r>
      <w:r w:rsidRPr="001936B6">
        <w:rPr>
          <w:i/>
          <w:color w:val="993300"/>
        </w:rPr>
        <w:tab/>
      </w:r>
      <w:r w:rsidR="00BA6685">
        <w:rPr>
          <w:i/>
          <w:color w:val="993300"/>
        </w:rPr>
        <w:t>‘</w:t>
      </w:r>
      <w:r w:rsidRPr="001950E2">
        <w:rPr>
          <w:i/>
          <w:color w:val="993300"/>
          <w:u w:val="single"/>
        </w:rPr>
        <w:t>Who</w:t>
      </w:r>
      <w:r w:rsidRPr="001936B6">
        <w:rPr>
          <w:i/>
          <w:color w:val="993300"/>
        </w:rPr>
        <w:t xml:space="preserve"> has a cow?</w:t>
      </w:r>
      <w:r w:rsidR="00BA6685">
        <w:rPr>
          <w:i/>
          <w:color w:val="993300"/>
        </w:rPr>
        <w:t>’</w:t>
      </w:r>
      <w:r w:rsidRPr="001936B6">
        <w:rPr>
          <w:i/>
          <w:color w:val="993300"/>
        </w:rPr>
        <w:t xml:space="preserve"> [subject focus]</w:t>
      </w:r>
    </w:p>
    <w:p w14:paraId="6AEA8455" w14:textId="5AA9C185" w:rsidR="00BA6685" w:rsidRPr="002D209A" w:rsidRDefault="00566B03" w:rsidP="00BA6685">
      <w:r w:rsidRPr="001936B6">
        <w:rPr>
          <w:i/>
          <w:color w:val="993300"/>
        </w:rPr>
        <w:tab/>
      </w:r>
      <w:r w:rsidRPr="001936B6">
        <w:rPr>
          <w:i/>
          <w:color w:val="993300"/>
        </w:rPr>
        <w:tab/>
      </w:r>
      <w:r w:rsidR="00BA6685">
        <w:rPr>
          <w:i/>
          <w:color w:val="993300"/>
        </w:rPr>
        <w:t>‘</w:t>
      </w:r>
      <w:r w:rsidRPr="001950E2">
        <w:rPr>
          <w:i/>
          <w:color w:val="993300"/>
          <w:u w:val="single"/>
        </w:rPr>
        <w:t xml:space="preserve">What </w:t>
      </w:r>
      <w:r w:rsidRPr="001936B6">
        <w:rPr>
          <w:i/>
          <w:color w:val="993300"/>
        </w:rPr>
        <w:t>do you have?</w:t>
      </w:r>
      <w:r w:rsidR="00BA6685">
        <w:rPr>
          <w:i/>
          <w:color w:val="993300"/>
        </w:rPr>
        <w:t>’</w:t>
      </w:r>
      <w:r w:rsidRPr="001936B6">
        <w:rPr>
          <w:i/>
          <w:color w:val="993300"/>
        </w:rPr>
        <w:t xml:space="preserve"> [non-subject focus]</w:t>
      </w:r>
    </w:p>
    <w:p w14:paraId="41E39F53" w14:textId="77777777" w:rsidR="00BA6685" w:rsidRPr="002D209A" w:rsidRDefault="00BA6685" w:rsidP="00BA6685"/>
    <w:p w14:paraId="5464031A" w14:textId="77777777" w:rsidR="00BA6685" w:rsidRPr="001936B6" w:rsidRDefault="00BA6685" w:rsidP="00BA6685"/>
    <w:p w14:paraId="1BD7CF05" w14:textId="77777777" w:rsidR="00BA6685" w:rsidRPr="001936B6" w:rsidRDefault="00566B03" w:rsidP="00BA6685">
      <w:pPr>
        <w:pStyle w:val="Heading4"/>
      </w:pPr>
      <w:bookmarkStart w:id="1740" w:name="_Toc337412214"/>
      <w:r w:rsidRPr="001936B6">
        <w:t>Effect on cognate nominals and other fixed subject/object nouns</w:t>
      </w:r>
      <w:bookmarkEnd w:id="1740"/>
    </w:p>
    <w:p w14:paraId="412DACBC" w14:textId="77777777" w:rsidR="00BA6685" w:rsidRPr="001936B6" w:rsidRDefault="00566B03" w:rsidP="00BA6685">
      <w:pPr>
        <w:rPr>
          <w:i/>
          <w:color w:val="993300"/>
        </w:rPr>
      </w:pPr>
      <w:r w:rsidRPr="001936B6">
        <w:rPr>
          <w:i/>
          <w:color w:val="993300"/>
        </w:rPr>
        <w:tab/>
        <w:t>Are pro-forma (nonreferential) cognate nominals usually omitted when another constituent is focalized?</w:t>
      </w:r>
    </w:p>
    <w:p w14:paraId="104891CD" w14:textId="0605C81D" w:rsidR="00BA6685" w:rsidRPr="001936B6" w:rsidRDefault="00566B03" w:rsidP="00BA6685">
      <w:pPr>
        <w:rPr>
          <w:i/>
          <w:color w:val="993300"/>
        </w:rPr>
      </w:pPr>
      <w:r w:rsidRPr="001936B6">
        <w:rPr>
          <w:i/>
          <w:color w:val="993300"/>
        </w:rPr>
        <w:tab/>
      </w:r>
      <w:r w:rsidRPr="001936B6">
        <w:rPr>
          <w:i/>
          <w:color w:val="993300"/>
        </w:rPr>
        <w:tab/>
      </w:r>
      <w:r w:rsidR="00BA6685">
        <w:rPr>
          <w:i/>
          <w:color w:val="993300"/>
        </w:rPr>
        <w:t>‘</w:t>
      </w:r>
      <w:r w:rsidRPr="001950E2">
        <w:rPr>
          <w:i/>
          <w:color w:val="993300"/>
          <w:u w:val="single"/>
        </w:rPr>
        <w:t>Who</w:t>
      </w:r>
      <w:r w:rsidRPr="001936B6">
        <w:rPr>
          <w:i/>
          <w:color w:val="993300"/>
        </w:rPr>
        <w:t xml:space="preserve"> is weeping?</w:t>
      </w:r>
      <w:r w:rsidR="00BA6685">
        <w:rPr>
          <w:i/>
          <w:color w:val="993300"/>
        </w:rPr>
        <w:t>’</w:t>
      </w:r>
    </w:p>
    <w:p w14:paraId="4B0E0F5B" w14:textId="26FAEA51" w:rsidR="00BA6685" w:rsidRPr="002D209A" w:rsidRDefault="00566B03" w:rsidP="00BA6685">
      <w:r w:rsidRPr="001936B6">
        <w:rPr>
          <w:i/>
          <w:color w:val="993300"/>
        </w:rPr>
        <w:tab/>
      </w:r>
      <w:r w:rsidRPr="001936B6">
        <w:rPr>
          <w:i/>
          <w:color w:val="993300"/>
        </w:rPr>
        <w:tab/>
      </w:r>
      <w:r w:rsidR="00BA6685">
        <w:rPr>
          <w:i/>
          <w:color w:val="993300"/>
        </w:rPr>
        <w:t>‘</w:t>
      </w:r>
      <w:r w:rsidRPr="001950E2">
        <w:rPr>
          <w:i/>
          <w:color w:val="993300"/>
          <w:u w:val="single"/>
        </w:rPr>
        <w:t>Whom</w:t>
      </w:r>
      <w:r w:rsidRPr="001936B6">
        <w:rPr>
          <w:i/>
          <w:color w:val="993300"/>
        </w:rPr>
        <w:t xml:space="preserve"> did he insult?</w:t>
      </w:r>
      <w:r w:rsidR="00BA6685">
        <w:rPr>
          <w:i/>
          <w:color w:val="993300"/>
        </w:rPr>
        <w:t>’</w:t>
      </w:r>
    </w:p>
    <w:p w14:paraId="75700480" w14:textId="77777777" w:rsidR="00BA6685" w:rsidRPr="002D209A" w:rsidRDefault="00BA6685" w:rsidP="00BA6685"/>
    <w:p w14:paraId="656998A9" w14:textId="77777777" w:rsidR="00BA6685" w:rsidRPr="001936B6" w:rsidRDefault="00566B03" w:rsidP="00BA6685">
      <w:pPr>
        <w:rPr>
          <w:i/>
          <w:color w:val="993300"/>
        </w:rPr>
      </w:pPr>
      <w:r w:rsidRPr="001936B6">
        <w:rPr>
          <w:i/>
          <w:color w:val="993300"/>
        </w:rPr>
        <w:tab/>
        <w:t>Can cognate nominals be focalized?</w:t>
      </w:r>
    </w:p>
    <w:p w14:paraId="1F127678" w14:textId="7D901A94" w:rsidR="00BA6685" w:rsidRPr="001936B6" w:rsidRDefault="00566B03" w:rsidP="00BA6685">
      <w:pPr>
        <w:rPr>
          <w:i/>
          <w:color w:val="993300"/>
        </w:rPr>
      </w:pPr>
      <w:r w:rsidRPr="001936B6">
        <w:rPr>
          <w:i/>
          <w:color w:val="993300"/>
        </w:rPr>
        <w:tab/>
      </w:r>
      <w:r w:rsidRPr="001936B6">
        <w:rPr>
          <w:i/>
          <w:color w:val="993300"/>
        </w:rPr>
        <w:tab/>
      </w:r>
      <w:r w:rsidR="00BA6685">
        <w:rPr>
          <w:i/>
          <w:color w:val="993300"/>
          <w:u w:val="single"/>
        </w:rPr>
        <w:t>‘</w:t>
      </w:r>
      <w:r w:rsidRPr="001950E2">
        <w:rPr>
          <w:i/>
          <w:color w:val="993300"/>
          <w:u w:val="single"/>
        </w:rPr>
        <w:t>Weeping</w:t>
      </w:r>
      <w:r w:rsidRPr="001936B6">
        <w:rPr>
          <w:i/>
          <w:color w:val="993300"/>
        </w:rPr>
        <w:t xml:space="preserve"> is what they did.</w:t>
      </w:r>
      <w:r w:rsidR="00BA6685">
        <w:rPr>
          <w:i/>
          <w:color w:val="993300"/>
        </w:rPr>
        <w:t>’</w:t>
      </w:r>
    </w:p>
    <w:p w14:paraId="2257A2BA" w14:textId="77777777" w:rsidR="00BA6685" w:rsidRPr="001936B6" w:rsidRDefault="00566B03" w:rsidP="00BA6685">
      <w:pPr>
        <w:rPr>
          <w:i/>
          <w:color w:val="993300"/>
        </w:rPr>
      </w:pPr>
      <w:r w:rsidRPr="001936B6">
        <w:rPr>
          <w:i/>
          <w:color w:val="993300"/>
        </w:rPr>
        <w:tab/>
        <w:t>Can fixed (low-referentiality) subject and object nouns be focalized?</w:t>
      </w:r>
    </w:p>
    <w:p w14:paraId="170A77D7" w14:textId="38583409" w:rsidR="00BA6685" w:rsidRPr="002D209A" w:rsidRDefault="00566B03" w:rsidP="00BA6685">
      <w:r w:rsidRPr="001936B6">
        <w:rPr>
          <w:i/>
          <w:color w:val="993300"/>
        </w:rPr>
        <w:tab/>
      </w:r>
      <w:r w:rsidRPr="001936B6">
        <w:rPr>
          <w:i/>
          <w:color w:val="993300"/>
        </w:rPr>
        <w:tab/>
      </w:r>
      <w:r w:rsidR="00BA6685">
        <w:rPr>
          <w:i/>
          <w:color w:val="993300"/>
        </w:rPr>
        <w:t>‘</w:t>
      </w:r>
      <w:r w:rsidRPr="001950E2">
        <w:rPr>
          <w:i/>
          <w:color w:val="993300"/>
          <w:u w:val="single"/>
        </w:rPr>
        <w:t>Sky</w:t>
      </w:r>
      <w:r w:rsidRPr="001936B6">
        <w:rPr>
          <w:i/>
          <w:color w:val="993300"/>
        </w:rPr>
        <w:t xml:space="preserve"> (=rainy season] [focus] has approached.</w:t>
      </w:r>
      <w:r w:rsidR="00BA6685">
        <w:rPr>
          <w:i/>
          <w:color w:val="993300"/>
        </w:rPr>
        <w:t>’</w:t>
      </w:r>
    </w:p>
    <w:p w14:paraId="07A42469" w14:textId="77777777" w:rsidR="00BA6685" w:rsidRPr="002D209A" w:rsidRDefault="00BA6685"/>
    <w:p w14:paraId="3F15978D" w14:textId="77777777" w:rsidR="00BA6685" w:rsidRPr="001936B6" w:rsidRDefault="00BA6685">
      <w:pPr>
        <w:rPr>
          <w:color w:val="993300"/>
        </w:rPr>
      </w:pPr>
    </w:p>
    <w:p w14:paraId="3A63DA09" w14:textId="77777777" w:rsidR="00BA6685" w:rsidRDefault="00566B03" w:rsidP="00BA6685">
      <w:pPr>
        <w:pStyle w:val="Heading3"/>
      </w:pPr>
      <w:bookmarkStart w:id="1741" w:name="_Toc508942959"/>
      <w:bookmarkStart w:id="1742" w:name="_Toc508943559"/>
      <w:bookmarkStart w:id="1743" w:name="_Toc517853162"/>
      <w:bookmarkStart w:id="1744" w:name="_Toc78375857"/>
      <w:bookmarkStart w:id="1745" w:name="_Toc79405962"/>
      <w:bookmarkStart w:id="1746" w:name="_Toc337412215"/>
      <w:r>
        <w:t>Subject focalization</w:t>
      </w:r>
      <w:bookmarkEnd w:id="1741"/>
      <w:bookmarkEnd w:id="1742"/>
      <w:bookmarkEnd w:id="1743"/>
      <w:bookmarkEnd w:id="1744"/>
      <w:bookmarkEnd w:id="1745"/>
      <w:bookmarkEnd w:id="1746"/>
    </w:p>
    <w:p w14:paraId="23B04EA2" w14:textId="77777777" w:rsidR="00BA6685" w:rsidRPr="001936B6" w:rsidRDefault="00566B03" w:rsidP="00BA6685">
      <w:pPr>
        <w:rPr>
          <w:i/>
          <w:color w:val="993300"/>
        </w:rPr>
      </w:pPr>
      <w:r w:rsidRPr="001936B6">
        <w:rPr>
          <w:i/>
          <w:color w:val="993300"/>
        </w:rPr>
        <w:t>Summarize features (mostly already briefly mentioned above)</w:t>
      </w:r>
    </w:p>
    <w:p w14:paraId="3DC55BA4" w14:textId="77777777" w:rsidR="00BA6685" w:rsidRPr="001936B6" w:rsidRDefault="00566B03" w:rsidP="00BA6685">
      <w:pPr>
        <w:rPr>
          <w:i/>
          <w:color w:val="993300"/>
        </w:rPr>
      </w:pPr>
      <w:r w:rsidRPr="001936B6">
        <w:rPr>
          <w:i/>
          <w:color w:val="993300"/>
        </w:rPr>
        <w:tab/>
        <w:t>position and any morphological marking of focalized subject</w:t>
      </w:r>
    </w:p>
    <w:p w14:paraId="575984A8" w14:textId="77777777" w:rsidR="00BA6685" w:rsidRPr="002D209A" w:rsidRDefault="00566B03" w:rsidP="00BA6685">
      <w:r w:rsidRPr="001936B6">
        <w:rPr>
          <w:i/>
          <w:color w:val="993300"/>
        </w:rPr>
        <w:tab/>
        <w:t>form of verb</w:t>
      </w:r>
    </w:p>
    <w:p w14:paraId="20431852" w14:textId="77777777" w:rsidR="00BA6685" w:rsidRPr="002D209A" w:rsidRDefault="00BA6685" w:rsidP="00BA6685"/>
    <w:p w14:paraId="4908BBDC" w14:textId="77777777" w:rsidR="00BA6685" w:rsidRPr="001936B6" w:rsidRDefault="00566B03" w:rsidP="00BA6685">
      <w:pPr>
        <w:rPr>
          <w:i/>
          <w:color w:val="993300"/>
        </w:rPr>
      </w:pPr>
      <w:r w:rsidRPr="001936B6">
        <w:rPr>
          <w:i/>
          <w:color w:val="993300"/>
        </w:rPr>
        <w:t>several examples</w:t>
      </w:r>
    </w:p>
    <w:p w14:paraId="6F1BB7FE" w14:textId="3FFDC4A4" w:rsidR="00BA6685" w:rsidRPr="002D209A" w:rsidRDefault="00566B03" w:rsidP="00BA6685">
      <w:r w:rsidRPr="001936B6">
        <w:rPr>
          <w:i/>
          <w:color w:val="993300"/>
        </w:rPr>
        <w:tab/>
      </w:r>
      <w:r w:rsidR="00BA6685">
        <w:rPr>
          <w:i/>
          <w:color w:val="993300"/>
        </w:rPr>
        <w:t>‘</w:t>
      </w:r>
      <w:r w:rsidRPr="001936B6">
        <w:rPr>
          <w:i/>
          <w:color w:val="993300"/>
        </w:rPr>
        <w:t xml:space="preserve">It is </w:t>
      </w:r>
      <w:r w:rsidRPr="001936B6">
        <w:rPr>
          <w:i/>
          <w:color w:val="993300"/>
          <w:u w:val="single"/>
        </w:rPr>
        <w:t>we</w:t>
      </w:r>
      <w:r w:rsidRPr="001936B6">
        <w:rPr>
          <w:i/>
          <w:color w:val="993300"/>
        </w:rPr>
        <w:t xml:space="preserve"> [focus] who will sweep.</w:t>
      </w:r>
      <w:r w:rsidR="00BA6685">
        <w:rPr>
          <w:i/>
          <w:color w:val="993300"/>
        </w:rPr>
        <w:t>’</w:t>
      </w:r>
    </w:p>
    <w:p w14:paraId="156E79A5" w14:textId="77777777" w:rsidR="00BA6685" w:rsidRPr="002D209A" w:rsidRDefault="00BA6685">
      <w:pPr>
        <w:pStyle w:val="example-simple"/>
      </w:pPr>
    </w:p>
    <w:p w14:paraId="4A3D77D9" w14:textId="77777777" w:rsidR="00BA6685" w:rsidRPr="001936B6" w:rsidRDefault="00BA6685">
      <w:pPr>
        <w:rPr>
          <w:color w:val="993300"/>
        </w:rPr>
      </w:pPr>
    </w:p>
    <w:p w14:paraId="332B8F8F" w14:textId="77777777" w:rsidR="00BA6685" w:rsidRDefault="00566B03" w:rsidP="00BA6685">
      <w:pPr>
        <w:pStyle w:val="Heading3"/>
      </w:pPr>
      <w:bookmarkStart w:id="1747" w:name="_Toc508942960"/>
      <w:bookmarkStart w:id="1748" w:name="_Toc508943560"/>
      <w:bookmarkStart w:id="1749" w:name="_Toc517853163"/>
      <w:bookmarkStart w:id="1750" w:name="_Toc78375858"/>
      <w:bookmarkStart w:id="1751" w:name="_Toc79405963"/>
      <w:bookmarkStart w:id="1752" w:name="_Toc337412216"/>
      <w:r>
        <w:t>Object focalization</w:t>
      </w:r>
      <w:bookmarkEnd w:id="1747"/>
      <w:bookmarkEnd w:id="1748"/>
      <w:bookmarkEnd w:id="1749"/>
      <w:bookmarkEnd w:id="1750"/>
      <w:bookmarkEnd w:id="1751"/>
      <w:bookmarkEnd w:id="1752"/>
    </w:p>
    <w:p w14:paraId="292F1E9E" w14:textId="77777777" w:rsidR="00BA6685" w:rsidRPr="001936B6" w:rsidRDefault="00566B03" w:rsidP="00BA6685">
      <w:pPr>
        <w:rPr>
          <w:i/>
          <w:color w:val="993300"/>
        </w:rPr>
      </w:pPr>
      <w:r w:rsidRPr="001936B6">
        <w:rPr>
          <w:i/>
          <w:color w:val="993300"/>
        </w:rPr>
        <w:t>summary of construction</w:t>
      </w:r>
    </w:p>
    <w:p w14:paraId="0FB659AF" w14:textId="77777777" w:rsidR="00BA6685" w:rsidRPr="001936B6" w:rsidRDefault="00566B03" w:rsidP="00BA6685">
      <w:pPr>
        <w:ind w:left="720" w:hanging="720"/>
        <w:rPr>
          <w:i/>
          <w:color w:val="993300"/>
        </w:rPr>
      </w:pPr>
      <w:r w:rsidRPr="001936B6">
        <w:rPr>
          <w:i/>
          <w:color w:val="993300"/>
        </w:rPr>
        <w:tab/>
        <w:t>position of focalized object</w:t>
      </w:r>
    </w:p>
    <w:p w14:paraId="619B5096" w14:textId="77777777" w:rsidR="00BA6685" w:rsidRPr="001936B6" w:rsidRDefault="00566B03" w:rsidP="00BA6685">
      <w:pPr>
        <w:ind w:left="720" w:hanging="720"/>
        <w:rPr>
          <w:i/>
          <w:color w:val="993300"/>
        </w:rPr>
      </w:pPr>
      <w:r w:rsidRPr="001936B6">
        <w:rPr>
          <w:i/>
          <w:color w:val="993300"/>
        </w:rPr>
        <w:tab/>
        <w:t>if language has Accusative suffix/clitic on NPs and/or pronominals, is this marking present on focalized object?</w:t>
      </w:r>
    </w:p>
    <w:p w14:paraId="1E6F654F" w14:textId="77777777" w:rsidR="00BA6685" w:rsidRPr="002D209A" w:rsidRDefault="00566B03" w:rsidP="00BA6685">
      <w:pPr>
        <w:ind w:left="720" w:hanging="720"/>
      </w:pPr>
      <w:r w:rsidRPr="001936B6">
        <w:rPr>
          <w:i/>
          <w:color w:val="993300"/>
        </w:rPr>
        <w:tab/>
        <w:t>form of verb</w:t>
      </w:r>
    </w:p>
    <w:p w14:paraId="328E40DF" w14:textId="77777777" w:rsidR="00BA6685" w:rsidRPr="002D209A" w:rsidRDefault="00BA6685" w:rsidP="00BA6685"/>
    <w:p w14:paraId="165B7532" w14:textId="77777777" w:rsidR="00BA6685" w:rsidRPr="001936B6" w:rsidRDefault="00566B03" w:rsidP="00BA6685">
      <w:pPr>
        <w:rPr>
          <w:i/>
          <w:color w:val="993300"/>
        </w:rPr>
      </w:pPr>
      <w:r w:rsidRPr="001936B6">
        <w:rPr>
          <w:i/>
          <w:color w:val="993300"/>
        </w:rPr>
        <w:t>several examples</w:t>
      </w:r>
    </w:p>
    <w:p w14:paraId="4DABABE5" w14:textId="2425E7BF" w:rsidR="00BA6685" w:rsidRPr="002D209A" w:rsidRDefault="00566B03" w:rsidP="00BA6685">
      <w:r w:rsidRPr="001936B6">
        <w:rPr>
          <w:i/>
          <w:color w:val="993300"/>
        </w:rPr>
        <w:tab/>
      </w:r>
      <w:r w:rsidR="00BA6685">
        <w:rPr>
          <w:i/>
          <w:color w:val="993300"/>
        </w:rPr>
        <w:t>‘</w:t>
      </w:r>
      <w:r w:rsidRPr="001936B6">
        <w:rPr>
          <w:i/>
          <w:color w:val="993300"/>
          <w:u w:val="single"/>
        </w:rPr>
        <w:t>That</w:t>
      </w:r>
      <w:r w:rsidRPr="001936B6">
        <w:rPr>
          <w:i/>
          <w:color w:val="993300"/>
        </w:rPr>
        <w:t xml:space="preserve"> [focus] is what I</w:t>
      </w:r>
      <w:r w:rsidR="00BA6685">
        <w:rPr>
          <w:i/>
          <w:color w:val="993300"/>
        </w:rPr>
        <w:t>’</w:t>
      </w:r>
      <w:r w:rsidRPr="001936B6">
        <w:rPr>
          <w:i/>
          <w:color w:val="993300"/>
        </w:rPr>
        <w:t>m looking for.</w:t>
      </w:r>
      <w:r w:rsidR="00BA6685">
        <w:rPr>
          <w:i/>
          <w:color w:val="993300"/>
        </w:rPr>
        <w:t>’</w:t>
      </w:r>
    </w:p>
    <w:p w14:paraId="4DEE5AE4" w14:textId="77777777" w:rsidR="00BA6685" w:rsidRPr="002D209A" w:rsidRDefault="00BA6685"/>
    <w:p w14:paraId="4C21A97B" w14:textId="77777777" w:rsidR="00BA6685" w:rsidRPr="001936B6" w:rsidRDefault="00BA6685">
      <w:pPr>
        <w:rPr>
          <w:color w:val="993300"/>
        </w:rPr>
      </w:pPr>
    </w:p>
    <w:p w14:paraId="426FA68E" w14:textId="77777777" w:rsidR="00BA6685" w:rsidRDefault="00566B03" w:rsidP="00BA6685">
      <w:pPr>
        <w:pStyle w:val="Heading3"/>
      </w:pPr>
      <w:bookmarkStart w:id="1753" w:name="_Toc508942961"/>
      <w:bookmarkStart w:id="1754" w:name="_Toc508943561"/>
      <w:bookmarkStart w:id="1755" w:name="_Toc517853164"/>
      <w:bookmarkStart w:id="1756" w:name="_Toc78375859"/>
      <w:bookmarkStart w:id="1757" w:name="_Toc79405964"/>
      <w:bookmarkStart w:id="1758" w:name="_Toc337412217"/>
      <w:r>
        <w:t>Focalization of PP or other adverb</w:t>
      </w:r>
      <w:bookmarkEnd w:id="1753"/>
      <w:bookmarkEnd w:id="1754"/>
      <w:bookmarkEnd w:id="1755"/>
      <w:bookmarkEnd w:id="1756"/>
      <w:bookmarkEnd w:id="1757"/>
      <w:bookmarkEnd w:id="1758"/>
    </w:p>
    <w:p w14:paraId="50556B61" w14:textId="77777777" w:rsidR="00BA6685" w:rsidRPr="001936B6" w:rsidRDefault="00566B03" w:rsidP="00BA6685">
      <w:pPr>
        <w:rPr>
          <w:i/>
          <w:color w:val="993300"/>
        </w:rPr>
      </w:pPr>
      <w:r w:rsidRPr="001936B6">
        <w:rPr>
          <w:i/>
          <w:color w:val="993300"/>
        </w:rPr>
        <w:t>is entire PP (or just the NP complement) focalized?</w:t>
      </w:r>
    </w:p>
    <w:p w14:paraId="78054140" w14:textId="77777777" w:rsidR="00BA6685" w:rsidRPr="001936B6" w:rsidRDefault="00566B03" w:rsidP="00BA6685">
      <w:pPr>
        <w:rPr>
          <w:i/>
          <w:color w:val="993300"/>
        </w:rPr>
      </w:pPr>
      <w:r w:rsidRPr="001936B6">
        <w:rPr>
          <w:i/>
          <w:color w:val="993300"/>
        </w:rPr>
        <w:t>position of focalized adverb or PP</w:t>
      </w:r>
    </w:p>
    <w:p w14:paraId="7CA52C5B" w14:textId="77777777" w:rsidR="00BA6685" w:rsidRPr="002D209A" w:rsidRDefault="00566B03" w:rsidP="00BA6685">
      <w:r w:rsidRPr="001936B6">
        <w:rPr>
          <w:i/>
          <w:color w:val="993300"/>
        </w:rPr>
        <w:lastRenderedPageBreak/>
        <w:t>form of verb</w:t>
      </w:r>
    </w:p>
    <w:p w14:paraId="67A3A5DA" w14:textId="77777777" w:rsidR="00BA6685" w:rsidRPr="002D209A" w:rsidRDefault="00BA6685" w:rsidP="00BA6685"/>
    <w:p w14:paraId="0C1E93B6" w14:textId="77777777" w:rsidR="00BA6685" w:rsidRPr="001936B6" w:rsidRDefault="00566B03" w:rsidP="00BA6685">
      <w:pPr>
        <w:rPr>
          <w:i/>
          <w:color w:val="993300"/>
        </w:rPr>
      </w:pPr>
      <w:r w:rsidRPr="001936B6">
        <w:rPr>
          <w:i/>
          <w:color w:val="993300"/>
        </w:rPr>
        <w:t>examples (including spatial, dative, and instrumental)</w:t>
      </w:r>
    </w:p>
    <w:p w14:paraId="0C1555BB" w14:textId="1EF9433B"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It</w:t>
      </w:r>
      <w:r w:rsidR="00BA6685">
        <w:rPr>
          <w:i/>
          <w:color w:val="993300"/>
        </w:rPr>
        <w:t>’</w:t>
      </w:r>
      <w:r w:rsidRPr="001936B6">
        <w:rPr>
          <w:i/>
          <w:color w:val="993300"/>
        </w:rPr>
        <w:t xml:space="preserve">s </w:t>
      </w:r>
      <w:r w:rsidRPr="001936B6">
        <w:rPr>
          <w:i/>
          <w:color w:val="993300"/>
          <w:u w:val="single"/>
        </w:rPr>
        <w:t>to the fields</w:t>
      </w:r>
      <w:r w:rsidRPr="001936B6">
        <w:rPr>
          <w:i/>
          <w:color w:val="993300"/>
        </w:rPr>
        <w:t xml:space="preserve"> [focus] that I am going.</w:t>
      </w:r>
      <w:r w:rsidR="00BA6685">
        <w:rPr>
          <w:i/>
          <w:color w:val="993300"/>
        </w:rPr>
        <w:t>’</w:t>
      </w:r>
    </w:p>
    <w:p w14:paraId="2986ABA5" w14:textId="5DCF88EE"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 xml:space="preserve">It was </w:t>
      </w:r>
      <w:r w:rsidRPr="001936B6">
        <w:rPr>
          <w:i/>
          <w:color w:val="993300"/>
          <w:u w:val="single"/>
        </w:rPr>
        <w:t>with this</w:t>
      </w:r>
      <w:r w:rsidRPr="001936B6">
        <w:rPr>
          <w:i/>
          <w:color w:val="993300"/>
        </w:rPr>
        <w:t xml:space="preserve"> [focus] that I worked.</w:t>
      </w:r>
      <w:r w:rsidR="00BA6685">
        <w:rPr>
          <w:i/>
          <w:color w:val="993300"/>
        </w:rPr>
        <w:t>’</w:t>
      </w:r>
    </w:p>
    <w:p w14:paraId="2E73A213" w14:textId="551F4C65" w:rsidR="00BA6685" w:rsidRPr="002D209A" w:rsidRDefault="00566B03" w:rsidP="00BA6685">
      <w:r w:rsidRPr="001936B6">
        <w:rPr>
          <w:i/>
          <w:color w:val="993300"/>
        </w:rPr>
        <w:tab/>
      </w:r>
      <w:r w:rsidR="00BA6685">
        <w:rPr>
          <w:i/>
          <w:color w:val="993300"/>
        </w:rPr>
        <w:t>‘</w:t>
      </w:r>
      <w:r w:rsidRPr="001936B6">
        <w:rPr>
          <w:i/>
          <w:color w:val="993300"/>
        </w:rPr>
        <w:t>It</w:t>
      </w:r>
      <w:r w:rsidR="00BA6685">
        <w:rPr>
          <w:i/>
          <w:color w:val="993300"/>
        </w:rPr>
        <w:t>’</w:t>
      </w:r>
      <w:r w:rsidRPr="001936B6">
        <w:rPr>
          <w:i/>
          <w:color w:val="993300"/>
        </w:rPr>
        <w:t xml:space="preserve">s </w:t>
      </w:r>
      <w:r w:rsidRPr="001936B6">
        <w:rPr>
          <w:i/>
          <w:color w:val="993300"/>
          <w:u w:val="single"/>
        </w:rPr>
        <w:t>to you-Sg</w:t>
      </w:r>
      <w:r w:rsidRPr="001936B6">
        <w:rPr>
          <w:i/>
          <w:color w:val="993300"/>
        </w:rPr>
        <w:t xml:space="preserve"> [focus] that I said (it).</w:t>
      </w:r>
      <w:r w:rsidR="00BA6685">
        <w:rPr>
          <w:i/>
          <w:color w:val="993300"/>
        </w:rPr>
        <w:t>’</w:t>
      </w:r>
    </w:p>
    <w:p w14:paraId="251D712B" w14:textId="77777777" w:rsidR="00BA6685" w:rsidRPr="002D209A" w:rsidRDefault="00BA6685" w:rsidP="00BA6685">
      <w:pPr>
        <w:pStyle w:val="exampleabc"/>
      </w:pPr>
    </w:p>
    <w:p w14:paraId="758B5649" w14:textId="77777777" w:rsidR="00BA6685" w:rsidRPr="001936B6" w:rsidRDefault="00BA6685" w:rsidP="00BA6685">
      <w:pPr>
        <w:rPr>
          <w:color w:val="993300"/>
        </w:rPr>
      </w:pPr>
    </w:p>
    <w:p w14:paraId="7D7A1C49" w14:textId="77777777" w:rsidR="00BA6685" w:rsidRDefault="00566B03" w:rsidP="00BA6685">
      <w:pPr>
        <w:pStyle w:val="Heading3"/>
      </w:pPr>
      <w:bookmarkStart w:id="1759" w:name="_Toc508942962"/>
      <w:bookmarkStart w:id="1760" w:name="_Toc508943562"/>
      <w:bookmarkStart w:id="1761" w:name="_Toc517853165"/>
      <w:bookmarkStart w:id="1762" w:name="_Toc78375860"/>
      <w:bookmarkStart w:id="1763" w:name="_Toc79405965"/>
      <w:bookmarkStart w:id="1764" w:name="_Toc337412218"/>
      <w:r>
        <w:t>Focalization of postpositional complement</w:t>
      </w:r>
      <w:bookmarkEnd w:id="1759"/>
      <w:bookmarkEnd w:id="1760"/>
      <w:bookmarkEnd w:id="1761"/>
      <w:bookmarkEnd w:id="1762"/>
      <w:bookmarkEnd w:id="1763"/>
      <w:bookmarkEnd w:id="1764"/>
    </w:p>
    <w:p w14:paraId="509C20C4" w14:textId="77777777" w:rsidR="00BA6685" w:rsidRPr="002D209A" w:rsidRDefault="00566B03" w:rsidP="00BA6685">
      <w:r w:rsidRPr="001936B6">
        <w:rPr>
          <w:i/>
          <w:color w:val="993300"/>
        </w:rPr>
        <w:t>Can the NP complement of a postposition be focalized (without focalizing the whole PP)? [usually not, so PP focalization is used even when the postposition is part of the understood background]</w:t>
      </w:r>
    </w:p>
    <w:p w14:paraId="10A1EFF9" w14:textId="77777777" w:rsidR="00BA6685" w:rsidRPr="002D209A" w:rsidRDefault="00BA6685" w:rsidP="00BA6685"/>
    <w:p w14:paraId="2F7FE518" w14:textId="77777777" w:rsidR="00BA6685" w:rsidRPr="001936B6" w:rsidRDefault="00566B03" w:rsidP="00BA6685">
      <w:pPr>
        <w:rPr>
          <w:i/>
          <w:color w:val="993300"/>
        </w:rPr>
      </w:pPr>
      <w:r w:rsidRPr="001936B6">
        <w:rPr>
          <w:i/>
          <w:color w:val="993300"/>
        </w:rPr>
        <w:t>example</w:t>
      </w:r>
    </w:p>
    <w:p w14:paraId="5884A80D" w14:textId="5169F5F5" w:rsidR="00BA6685" w:rsidRPr="002D209A" w:rsidRDefault="00566B03" w:rsidP="00BA6685">
      <w:r w:rsidRPr="001936B6">
        <w:rPr>
          <w:i/>
          <w:color w:val="993300"/>
        </w:rPr>
        <w:tab/>
      </w:r>
      <w:r w:rsidR="00BA6685">
        <w:rPr>
          <w:i/>
          <w:color w:val="993300"/>
        </w:rPr>
        <w:t>‘</w:t>
      </w:r>
      <w:r w:rsidRPr="001936B6">
        <w:rPr>
          <w:i/>
          <w:color w:val="993300"/>
        </w:rPr>
        <w:t>I didn</w:t>
      </w:r>
      <w:r w:rsidR="00BA6685">
        <w:rPr>
          <w:i/>
          <w:color w:val="993300"/>
        </w:rPr>
        <w:t>’</w:t>
      </w:r>
      <w:r w:rsidRPr="001936B6">
        <w:rPr>
          <w:i/>
          <w:color w:val="993300"/>
        </w:rPr>
        <w:t>t put it [in the house], I put it [</w:t>
      </w:r>
      <w:r w:rsidRPr="001950E2">
        <w:rPr>
          <w:i/>
          <w:color w:val="993300"/>
          <w:u w:val="single"/>
        </w:rPr>
        <w:t>in the granary</w:t>
      </w:r>
      <w:r w:rsidRPr="001936B6">
        <w:rPr>
          <w:i/>
          <w:color w:val="993300"/>
        </w:rPr>
        <w:t>] [focus]</w:t>
      </w:r>
      <w:r w:rsidR="00BA6685">
        <w:rPr>
          <w:i/>
          <w:color w:val="993300"/>
        </w:rPr>
        <w:t>’</w:t>
      </w:r>
    </w:p>
    <w:p w14:paraId="742FEEDC" w14:textId="77777777" w:rsidR="00BA6685" w:rsidRPr="002D209A" w:rsidRDefault="00BA6685" w:rsidP="00BA6685">
      <w:pPr>
        <w:pStyle w:val="exampleabc"/>
      </w:pPr>
    </w:p>
    <w:p w14:paraId="6DEB5C97" w14:textId="77777777" w:rsidR="00BA6685" w:rsidRPr="001936B6" w:rsidRDefault="00BA6685" w:rsidP="00BA6685">
      <w:pPr>
        <w:rPr>
          <w:color w:val="993300"/>
        </w:rPr>
      </w:pPr>
    </w:p>
    <w:p w14:paraId="794BF1A1" w14:textId="77777777" w:rsidR="00BA6685" w:rsidRDefault="00566B03" w:rsidP="00BA6685">
      <w:pPr>
        <w:pStyle w:val="Heading3"/>
      </w:pPr>
      <w:bookmarkStart w:id="1765" w:name="_Toc337412219"/>
      <w:r>
        <w:t>Focalization of verb or VP</w:t>
      </w:r>
      <w:bookmarkEnd w:id="1765"/>
    </w:p>
    <w:p w14:paraId="7181B987" w14:textId="77777777" w:rsidR="00BA6685" w:rsidRPr="001936B6" w:rsidRDefault="00566B03" w:rsidP="00BA6685">
      <w:pPr>
        <w:rPr>
          <w:i/>
          <w:color w:val="993300"/>
        </w:rPr>
      </w:pPr>
      <w:r w:rsidRPr="001936B6">
        <w:rPr>
          <w:i/>
          <w:color w:val="993300"/>
        </w:rPr>
        <w:tab/>
        <w:t>[usually the focalization system does not allow for verb or VP focalization, except to the extent that the verb is somewhat focal in sentences with no NP singled out for focus]</w:t>
      </w:r>
    </w:p>
    <w:p w14:paraId="18B75C9E" w14:textId="77777777" w:rsidR="00BA6685" w:rsidRPr="001936B6" w:rsidRDefault="00566B03" w:rsidP="00BA6685">
      <w:pPr>
        <w:rPr>
          <w:i/>
          <w:color w:val="993300"/>
        </w:rPr>
      </w:pPr>
      <w:r w:rsidRPr="001936B6">
        <w:rPr>
          <w:i/>
          <w:color w:val="993300"/>
        </w:rPr>
        <w:tab/>
        <w:t>if there is a more overt verb or VP focus construction of some kind, discuss it here</w:t>
      </w:r>
    </w:p>
    <w:p w14:paraId="4D68D484" w14:textId="77777777" w:rsidR="00BA6685" w:rsidRDefault="00566B03" w:rsidP="00BA6685">
      <w:pPr>
        <w:pStyle w:val="Heading2"/>
      </w:pPr>
      <w:bookmarkStart w:id="1766" w:name="_Toc508942966"/>
      <w:bookmarkStart w:id="1767" w:name="_Toc508943566"/>
      <w:bookmarkStart w:id="1768" w:name="_Toc517853169"/>
      <w:bookmarkStart w:id="1769" w:name="_Toc78375864"/>
      <w:bookmarkStart w:id="1770" w:name="_Toc79405969"/>
      <w:bookmarkStart w:id="1771" w:name="_Toc337412220"/>
      <w:r>
        <w:t>Interrogatives</w:t>
      </w:r>
      <w:bookmarkEnd w:id="1766"/>
      <w:bookmarkEnd w:id="1767"/>
      <w:bookmarkEnd w:id="1768"/>
      <w:bookmarkEnd w:id="1769"/>
      <w:bookmarkEnd w:id="1770"/>
      <w:bookmarkEnd w:id="1771"/>
    </w:p>
    <w:p w14:paraId="49ADB1DB" w14:textId="77777777" w:rsidR="00BA6685" w:rsidRDefault="00566B03" w:rsidP="00BA6685">
      <w:pPr>
        <w:pStyle w:val="Heading3"/>
      </w:pPr>
      <w:bookmarkStart w:id="1772" w:name="_Toc508942967"/>
      <w:bookmarkStart w:id="1773" w:name="_Toc508943567"/>
      <w:bookmarkStart w:id="1774" w:name="_Toc517853170"/>
      <w:bookmarkStart w:id="1775" w:name="_Toc78375865"/>
      <w:bookmarkStart w:id="1776" w:name="_Toc79405970"/>
      <w:bookmarkStart w:id="1777" w:name="_Toc337412221"/>
      <w:r>
        <w:t>Polar (yes/no) interrogatives</w:t>
      </w:r>
      <w:bookmarkEnd w:id="1772"/>
      <w:bookmarkEnd w:id="1773"/>
      <w:bookmarkEnd w:id="1774"/>
      <w:bookmarkEnd w:id="1775"/>
      <w:bookmarkEnd w:id="1776"/>
      <w:r>
        <w:t xml:space="preserve"> (</w:t>
      </w:r>
      <w:r w:rsidRPr="00DE33B3">
        <w:rPr>
          <w:rFonts w:ascii="Doulos SIL" w:hAnsi="Doulos SIL"/>
          <w:i/>
          <w:color w:val="0000FF"/>
        </w:rPr>
        <w:t>ŋŋŋ</w:t>
      </w:r>
      <w:r>
        <w:t>)</w:t>
      </w:r>
      <w:bookmarkEnd w:id="1777"/>
    </w:p>
    <w:p w14:paraId="278CF999" w14:textId="77777777" w:rsidR="00BA6685" w:rsidRPr="001936B6" w:rsidRDefault="00566B03" w:rsidP="00BA6685">
      <w:pPr>
        <w:rPr>
          <w:i/>
          <w:color w:val="993300"/>
        </w:rPr>
      </w:pPr>
      <w:r w:rsidRPr="001936B6">
        <w:rPr>
          <w:i/>
          <w:color w:val="993300"/>
        </w:rPr>
        <w:t>Interrogative particle added at the end of an otherwise indicative sentence.</w:t>
      </w:r>
    </w:p>
    <w:p w14:paraId="665030A8" w14:textId="77777777" w:rsidR="00BA6685" w:rsidRPr="001936B6" w:rsidRDefault="00566B03" w:rsidP="00BA6685">
      <w:pPr>
        <w:rPr>
          <w:i/>
          <w:color w:val="993300"/>
        </w:rPr>
      </w:pPr>
      <w:r w:rsidRPr="001936B6">
        <w:rPr>
          <w:i/>
          <w:color w:val="993300"/>
        </w:rPr>
        <w:t>interlinears: Q = (polar) interrogative particle</w:t>
      </w:r>
    </w:p>
    <w:p w14:paraId="2D678136" w14:textId="77777777" w:rsidR="00BA6685" w:rsidRPr="001936B6" w:rsidRDefault="00566B03" w:rsidP="00BA6685">
      <w:pPr>
        <w:rPr>
          <w:i/>
          <w:color w:val="993300"/>
        </w:rPr>
      </w:pPr>
      <w:r w:rsidRPr="001936B6">
        <w:rPr>
          <w:i/>
          <w:color w:val="993300"/>
        </w:rPr>
        <w:tab/>
        <w:t xml:space="preserve">usually </w:t>
      </w:r>
      <w:r w:rsidRPr="001950E2">
        <w:rPr>
          <w:rFonts w:ascii="Doulos SIL" w:hAnsi="Doulos SIL"/>
          <w:i/>
          <w:color w:val="0000FF"/>
        </w:rPr>
        <w:t>ma</w:t>
      </w:r>
      <w:r w:rsidRPr="001936B6">
        <w:rPr>
          <w:i/>
          <w:color w:val="993300"/>
        </w:rPr>
        <w:t xml:space="preserve"> </w:t>
      </w:r>
    </w:p>
    <w:p w14:paraId="76D4C8D5" w14:textId="77777777" w:rsidR="00BA6685" w:rsidRPr="002D209A" w:rsidRDefault="00566B03" w:rsidP="00BA6685">
      <w:r w:rsidRPr="001936B6">
        <w:rPr>
          <w:i/>
          <w:color w:val="993300"/>
        </w:rPr>
        <w:tab/>
      </w:r>
      <w:r w:rsidRPr="001936B6">
        <w:rPr>
          <w:i/>
          <w:color w:val="993300"/>
        </w:rPr>
        <w:tab/>
        <w:t>Tomo Kan: alternatively just intonational prolongation (</w:t>
      </w:r>
      <w:r w:rsidRPr="001936B6">
        <w:rPr>
          <w:i/>
          <w:color w:val="993300"/>
        </w:rPr>
        <w:sym w:font="Symbol" w:char="F0AE"/>
      </w:r>
      <w:r w:rsidRPr="001936B6">
        <w:rPr>
          <w:i/>
          <w:color w:val="993300"/>
        </w:rPr>
        <w:t>)</w:t>
      </w:r>
    </w:p>
    <w:p w14:paraId="5C2999E0" w14:textId="77777777" w:rsidR="00BA6685" w:rsidRPr="002D209A" w:rsidRDefault="00BA6685" w:rsidP="00BA6685"/>
    <w:p w14:paraId="43010203" w14:textId="77777777" w:rsidR="00BA6685" w:rsidRPr="001936B6" w:rsidRDefault="00566B03" w:rsidP="00BA6685">
      <w:pPr>
        <w:rPr>
          <w:i/>
          <w:color w:val="993300"/>
        </w:rPr>
      </w:pPr>
      <w:r w:rsidRPr="001936B6">
        <w:rPr>
          <w:i/>
          <w:color w:val="993300"/>
        </w:rPr>
        <w:t>prosody</w:t>
      </w:r>
    </w:p>
    <w:p w14:paraId="18B70C8D" w14:textId="77777777" w:rsidR="00BA6685" w:rsidRPr="001936B6" w:rsidRDefault="00566B03" w:rsidP="00BA6685">
      <w:pPr>
        <w:rPr>
          <w:i/>
          <w:color w:val="993300"/>
        </w:rPr>
      </w:pPr>
      <w:r w:rsidRPr="001936B6">
        <w:rPr>
          <w:i/>
          <w:color w:val="993300"/>
        </w:rPr>
        <w:tab/>
        <w:t xml:space="preserve">does </w:t>
      </w:r>
      <w:r w:rsidRPr="001950E2">
        <w:rPr>
          <w:rFonts w:ascii="Doulos SIL" w:hAnsi="Doulos SIL"/>
          <w:i/>
          <w:color w:val="0000FF"/>
        </w:rPr>
        <w:t>ma</w:t>
      </w:r>
      <w:r w:rsidRPr="001936B6">
        <w:rPr>
          <w:i/>
          <w:color w:val="993300"/>
        </w:rPr>
        <w:t xml:space="preserve"> have an intrinsic phonological tone?</w:t>
      </w:r>
    </w:p>
    <w:p w14:paraId="4169406F" w14:textId="77777777" w:rsidR="00BA6685" w:rsidRPr="001936B6" w:rsidRDefault="00566B03" w:rsidP="00BA6685">
      <w:pPr>
        <w:rPr>
          <w:i/>
          <w:color w:val="993300"/>
        </w:rPr>
      </w:pPr>
      <w:r w:rsidRPr="001936B6">
        <w:rPr>
          <w:i/>
          <w:color w:val="993300"/>
        </w:rPr>
        <w:tab/>
      </w:r>
      <w:r w:rsidRPr="001936B6">
        <w:rPr>
          <w:i/>
          <w:color w:val="993300"/>
        </w:rPr>
        <w:tab/>
        <w:t>or does the preceding tone spread into it?</w:t>
      </w:r>
    </w:p>
    <w:p w14:paraId="7DD9B98A" w14:textId="77777777" w:rsidR="00BA6685" w:rsidRPr="001936B6" w:rsidRDefault="00566B03" w:rsidP="00BA6685">
      <w:pPr>
        <w:rPr>
          <w:i/>
          <w:color w:val="993300"/>
        </w:rPr>
      </w:pPr>
      <w:r w:rsidRPr="001936B6">
        <w:rPr>
          <w:i/>
          <w:color w:val="993300"/>
        </w:rPr>
        <w:tab/>
        <w:t>is it subject to intonational prolongation?</w:t>
      </w:r>
    </w:p>
    <w:p w14:paraId="24AFCD75" w14:textId="77777777" w:rsidR="00BA6685" w:rsidRPr="002D209A" w:rsidRDefault="00566B03" w:rsidP="00BA6685">
      <w:r w:rsidRPr="001936B6">
        <w:rPr>
          <w:i/>
          <w:color w:val="993300"/>
        </w:rPr>
        <w:tab/>
        <w:t>does intonational pitch make it difficult/impossible to determine phonological tone?</w:t>
      </w:r>
    </w:p>
    <w:p w14:paraId="0769D1C2" w14:textId="77777777" w:rsidR="00BA6685" w:rsidRPr="002D209A" w:rsidRDefault="00BA6685" w:rsidP="00BA6685">
      <w:pPr>
        <w:ind w:left="720" w:hanging="720"/>
      </w:pPr>
    </w:p>
    <w:p w14:paraId="01A0A133" w14:textId="77777777" w:rsidR="00BA6685" w:rsidRPr="001936B6" w:rsidRDefault="00566B03" w:rsidP="00BA6685">
      <w:pPr>
        <w:ind w:left="720" w:hanging="720"/>
        <w:rPr>
          <w:i/>
          <w:color w:val="993300"/>
        </w:rPr>
      </w:pPr>
      <w:r w:rsidRPr="001936B6">
        <w:rPr>
          <w:i/>
          <w:color w:val="993300"/>
        </w:rPr>
        <w:t>in polar interrogatives, are both clauses (positive and negative) usually explicitly stated?</w:t>
      </w:r>
    </w:p>
    <w:p w14:paraId="0A54CAF7" w14:textId="71591675" w:rsidR="00BA6685" w:rsidRPr="001936B6" w:rsidRDefault="00566B03" w:rsidP="00BA6685">
      <w:pPr>
        <w:ind w:left="720" w:hanging="720"/>
        <w:rPr>
          <w:i/>
          <w:color w:val="993300"/>
        </w:rPr>
      </w:pPr>
      <w:r w:rsidRPr="001936B6">
        <w:rPr>
          <w:i/>
          <w:color w:val="993300"/>
        </w:rPr>
        <w:lastRenderedPageBreak/>
        <w:tab/>
      </w:r>
      <w:r w:rsidR="00BA6685">
        <w:rPr>
          <w:i/>
          <w:color w:val="993300"/>
        </w:rPr>
        <w:t>‘</w:t>
      </w:r>
      <w:r w:rsidRPr="001936B6">
        <w:rPr>
          <w:i/>
          <w:color w:val="993300"/>
        </w:rPr>
        <w:t>Will he come, or will he not come?</w:t>
      </w:r>
      <w:r w:rsidR="00BA6685">
        <w:rPr>
          <w:i/>
          <w:color w:val="993300"/>
        </w:rPr>
        <w:t>’</w:t>
      </w:r>
    </w:p>
    <w:p w14:paraId="71FB2A5D" w14:textId="77777777" w:rsidR="00BA6685" w:rsidRPr="001936B6" w:rsidRDefault="00566B03" w:rsidP="00BA6685">
      <w:pPr>
        <w:ind w:left="720" w:hanging="720"/>
        <w:rPr>
          <w:i/>
          <w:color w:val="993300"/>
        </w:rPr>
      </w:pPr>
      <w:r w:rsidRPr="001936B6">
        <w:rPr>
          <w:i/>
          <w:color w:val="993300"/>
        </w:rPr>
        <w:t>perhaps there is a range of options, ranging from full form of both clauses, and reduced form of second clause, to total omission of second option?</w:t>
      </w:r>
    </w:p>
    <w:p w14:paraId="4B9525D0" w14:textId="77777777" w:rsidR="00BA6685" w:rsidRPr="002D209A" w:rsidRDefault="00566B03" w:rsidP="00BA6685">
      <w:pPr>
        <w:ind w:left="720" w:hanging="720"/>
      </w:pPr>
      <w:r w:rsidRPr="001936B6">
        <w:rPr>
          <w:i/>
          <w:color w:val="993300"/>
        </w:rPr>
        <w:t>If the Q particle occurs just once, between the two clauses, is it grouped prosodically with the clause to its left or with that to its right?</w:t>
      </w:r>
    </w:p>
    <w:p w14:paraId="33D86DB6" w14:textId="77777777" w:rsidR="00BA6685" w:rsidRPr="002D209A" w:rsidRDefault="00BA6685" w:rsidP="00BA6685">
      <w:pPr>
        <w:ind w:left="720" w:hanging="720"/>
      </w:pPr>
    </w:p>
    <w:p w14:paraId="10F5AE18" w14:textId="0AEF7B39" w:rsidR="00BA6685" w:rsidRPr="001936B6" w:rsidRDefault="00566B03" w:rsidP="00BA6685">
      <w:pPr>
        <w:ind w:left="720" w:hanging="720"/>
        <w:rPr>
          <w:i/>
          <w:color w:val="993300"/>
        </w:rPr>
      </w:pPr>
      <w:r w:rsidRPr="001936B6">
        <w:rPr>
          <w:i/>
          <w:color w:val="993300"/>
        </w:rPr>
        <w:t xml:space="preserve">Is interrogative </w:t>
      </w:r>
      <w:r w:rsidRPr="001950E2">
        <w:rPr>
          <w:rFonts w:ascii="Doulos SIL" w:hAnsi="Doulos SIL"/>
          <w:i/>
          <w:color w:val="0000FF"/>
        </w:rPr>
        <w:t>ma</w:t>
      </w:r>
      <w:r w:rsidRPr="001936B6">
        <w:rPr>
          <w:i/>
          <w:color w:val="993300"/>
        </w:rPr>
        <w:t xml:space="preserve"> dinstinguishable from, or identical to, the </w:t>
      </w:r>
      <w:r w:rsidR="00BA6685">
        <w:rPr>
          <w:i/>
          <w:color w:val="993300"/>
        </w:rPr>
        <w:t>‘</w:t>
      </w:r>
      <w:r w:rsidRPr="001936B6">
        <w:rPr>
          <w:i/>
          <w:color w:val="993300"/>
        </w:rPr>
        <w:t>or</w:t>
      </w:r>
      <w:r w:rsidR="00BA6685">
        <w:rPr>
          <w:i/>
          <w:color w:val="993300"/>
        </w:rPr>
        <w:t>’</w:t>
      </w:r>
      <w:r w:rsidRPr="001936B6">
        <w:rPr>
          <w:i/>
          <w:color w:val="993300"/>
        </w:rPr>
        <w:t xml:space="preserve"> particle</w:t>
      </w:r>
    </w:p>
    <w:p w14:paraId="3C24936E" w14:textId="77777777" w:rsidR="00BA6685" w:rsidRPr="002D209A" w:rsidRDefault="00566B03" w:rsidP="00BA6685">
      <w:pPr>
        <w:ind w:left="720" w:hanging="720"/>
      </w:pPr>
      <w:r w:rsidRPr="001936B6">
        <w:rPr>
          <w:i/>
          <w:color w:val="993300"/>
        </w:rPr>
        <w:tab/>
        <w:t>(segmental form, tone, intonation)</w:t>
      </w:r>
    </w:p>
    <w:p w14:paraId="6238AC17" w14:textId="77777777" w:rsidR="00BA6685" w:rsidRPr="002D209A" w:rsidRDefault="00BA6685" w:rsidP="00BA6685">
      <w:pPr>
        <w:ind w:left="720" w:hanging="720"/>
      </w:pPr>
    </w:p>
    <w:p w14:paraId="332ED2FC" w14:textId="77777777" w:rsidR="00BA6685" w:rsidRPr="002D209A" w:rsidRDefault="00566B03" w:rsidP="00BA6685">
      <w:pPr>
        <w:ind w:left="720" w:hanging="720"/>
      </w:pPr>
      <w:r w:rsidRPr="001936B6">
        <w:rPr>
          <w:i/>
          <w:color w:val="993300"/>
        </w:rPr>
        <w:t xml:space="preserve">Is </w:t>
      </w:r>
      <w:r w:rsidRPr="001950E2">
        <w:rPr>
          <w:rFonts w:ascii="Doulos SIL" w:hAnsi="Doulos SIL"/>
          <w:i/>
          <w:color w:val="0000FF"/>
        </w:rPr>
        <w:t>ma</w:t>
      </w:r>
      <w:r w:rsidRPr="001936B6">
        <w:rPr>
          <w:i/>
          <w:color w:val="993300"/>
        </w:rPr>
        <w:t xml:space="preserve"> also optionally added to content (WH) interrogative clauses?</w:t>
      </w:r>
    </w:p>
    <w:p w14:paraId="2660E537" w14:textId="77777777" w:rsidR="00BA6685" w:rsidRPr="002D209A" w:rsidRDefault="00BA6685" w:rsidP="00BA6685">
      <w:pPr>
        <w:ind w:left="720" w:hanging="720"/>
      </w:pPr>
    </w:p>
    <w:p w14:paraId="6E463662" w14:textId="77777777" w:rsidR="00BA6685" w:rsidRPr="002D209A" w:rsidRDefault="00566B03" w:rsidP="00BA6685">
      <w:pPr>
        <w:ind w:left="720" w:hanging="720"/>
      </w:pPr>
      <w:r w:rsidRPr="001936B6">
        <w:rPr>
          <w:i/>
          <w:color w:val="993300"/>
        </w:rPr>
        <w:t>examples, including intonational marking</w:t>
      </w:r>
    </w:p>
    <w:p w14:paraId="16A151C7" w14:textId="77777777" w:rsidR="00BA6685" w:rsidRPr="002D209A" w:rsidRDefault="00BA6685">
      <w:pPr>
        <w:pStyle w:val="example-simple"/>
      </w:pPr>
    </w:p>
    <w:p w14:paraId="45CB02A7" w14:textId="77777777" w:rsidR="00BA6685" w:rsidRPr="001936B6" w:rsidRDefault="00BA6685">
      <w:pPr>
        <w:rPr>
          <w:color w:val="993300"/>
        </w:rPr>
      </w:pPr>
    </w:p>
    <w:p w14:paraId="1831A5D3" w14:textId="47AE98C3" w:rsidR="00BA6685" w:rsidRDefault="00BA6685" w:rsidP="00BA6685">
      <w:pPr>
        <w:pStyle w:val="Heading3"/>
      </w:pPr>
      <w:bookmarkStart w:id="1778" w:name="_Toc508942969"/>
      <w:bookmarkStart w:id="1779" w:name="_Toc508943569"/>
      <w:bookmarkStart w:id="1780" w:name="_Toc517853172"/>
      <w:bookmarkStart w:id="1781" w:name="_Toc78375867"/>
      <w:bookmarkStart w:id="1782" w:name="_Toc79405972"/>
      <w:bookmarkStart w:id="1783" w:name="_Toc337412222"/>
      <w:r>
        <w:t>‘</w:t>
      </w:r>
      <w:r w:rsidR="00566B03">
        <w:t>Who?</w:t>
      </w:r>
      <w:r>
        <w:t>’</w:t>
      </w:r>
      <w:bookmarkEnd w:id="1778"/>
      <w:bookmarkEnd w:id="1779"/>
      <w:r w:rsidR="00566B03">
        <w:t xml:space="preserve"> (</w:t>
      </w:r>
      <w:r w:rsidR="00566B03" w:rsidRPr="00DE33B3">
        <w:rPr>
          <w:rFonts w:ascii="Doulos SIL" w:hAnsi="Doulos SIL"/>
          <w:i/>
          <w:color w:val="0000FF"/>
        </w:rPr>
        <w:t>ŋŋŋ</w:t>
      </w:r>
      <w:r w:rsidR="00566B03">
        <w:t>)</w:t>
      </w:r>
      <w:bookmarkEnd w:id="1780"/>
      <w:bookmarkEnd w:id="1781"/>
      <w:bookmarkEnd w:id="1782"/>
      <w:bookmarkEnd w:id="1783"/>
    </w:p>
    <w:p w14:paraId="0573F282" w14:textId="77777777" w:rsidR="00903814" w:rsidRDefault="00903814" w:rsidP="00903814"/>
    <w:p w14:paraId="29C4A111" w14:textId="77777777" w:rsidR="00903814" w:rsidRDefault="00903814" w:rsidP="00903814">
      <w:pPr>
        <w:tabs>
          <w:tab w:val="clear" w:pos="369"/>
          <w:tab w:val="left" w:pos="720"/>
          <w:tab w:val="left" w:pos="1080"/>
        </w:tabs>
      </w:pPr>
    </w:p>
    <w:p w14:paraId="7763DF91" w14:textId="77777777" w:rsidR="00903814" w:rsidRPr="00FD1DF0" w:rsidRDefault="00903814" w:rsidP="00903814">
      <w:pPr>
        <w:tabs>
          <w:tab w:val="clear" w:pos="369"/>
          <w:tab w:val="left" w:pos="720"/>
          <w:tab w:val="left" w:pos="1080"/>
        </w:tabs>
        <w:rPr>
          <w:rFonts w:ascii="Doulos SIL" w:hAnsi="Doulos SIL"/>
          <w:i/>
          <w:color w:val="0000FF"/>
        </w:rPr>
      </w:pPr>
      <w:r>
        <w:tab/>
        <w:t>b.</w:t>
      </w:r>
      <w:r>
        <w:tab/>
      </w:r>
      <w:r w:rsidRPr="00FD1DF0">
        <w:rPr>
          <w:rFonts w:ascii="Doulos SIL" w:hAnsi="Doulos SIL"/>
          <w:i/>
          <w:color w:val="0000FF"/>
        </w:rPr>
        <w:t>māʔā-ní=ī</w:t>
      </w:r>
    </w:p>
    <w:p w14:paraId="4D84A813" w14:textId="77777777" w:rsidR="00903814" w:rsidRDefault="00903814" w:rsidP="00903814">
      <w:pPr>
        <w:tabs>
          <w:tab w:val="clear" w:pos="369"/>
          <w:tab w:val="left" w:pos="720"/>
          <w:tab w:val="left" w:pos="1080"/>
        </w:tabs>
      </w:pPr>
      <w:r>
        <w:tab/>
      </w:r>
      <w:r>
        <w:tab/>
        <w:t>who?-Indep=it.is</w:t>
      </w:r>
    </w:p>
    <w:p w14:paraId="7530B80B" w14:textId="605C4DFA" w:rsidR="00903814" w:rsidRDefault="00903814" w:rsidP="00903814">
      <w:pPr>
        <w:tabs>
          <w:tab w:val="clear" w:pos="369"/>
          <w:tab w:val="left" w:pos="720"/>
          <w:tab w:val="left" w:pos="1080"/>
        </w:tabs>
      </w:pPr>
      <w:r>
        <w:tab/>
      </w:r>
      <w:r>
        <w:tab/>
        <w:t>‘Who is it?’</w:t>
      </w:r>
    </w:p>
    <w:p w14:paraId="4C2B0752" w14:textId="77777777" w:rsidR="00903814" w:rsidRPr="00903814" w:rsidRDefault="00903814" w:rsidP="00903814"/>
    <w:p w14:paraId="43B34B5F" w14:textId="77777777" w:rsidR="00BA6685" w:rsidRPr="002D209A" w:rsidRDefault="00566B03" w:rsidP="00BA6685">
      <w:r w:rsidRPr="001936B6">
        <w:rPr>
          <w:i/>
          <w:color w:val="993300"/>
        </w:rPr>
        <w:t>Is the content (WH) interrogative overtly focalized?</w:t>
      </w:r>
    </w:p>
    <w:p w14:paraId="505F4C6F" w14:textId="77777777" w:rsidR="00BA6685" w:rsidRPr="002D209A" w:rsidRDefault="00BA6685" w:rsidP="00BA6685"/>
    <w:p w14:paraId="73041EC1" w14:textId="23BDF208" w:rsidR="00BA6685" w:rsidRPr="001936B6" w:rsidRDefault="00566B03" w:rsidP="00BA6685">
      <w:pPr>
        <w:rPr>
          <w:i/>
          <w:color w:val="993300"/>
        </w:rPr>
      </w:pPr>
      <w:r w:rsidRPr="001936B6">
        <w:rPr>
          <w:i/>
          <w:color w:val="993300"/>
        </w:rPr>
        <w:t xml:space="preserve">form of </w:t>
      </w:r>
      <w:r w:rsidR="00BA6685">
        <w:rPr>
          <w:i/>
          <w:color w:val="993300"/>
        </w:rPr>
        <w:t>‘</w:t>
      </w:r>
      <w:r w:rsidRPr="001936B6">
        <w:rPr>
          <w:i/>
          <w:color w:val="993300"/>
        </w:rPr>
        <w:t>who?</w:t>
      </w:r>
      <w:r w:rsidR="00BA6685">
        <w:rPr>
          <w:i/>
          <w:color w:val="993300"/>
        </w:rPr>
        <w:t>’</w:t>
      </w:r>
      <w:r w:rsidRPr="001936B6">
        <w:rPr>
          <w:i/>
          <w:color w:val="993300"/>
        </w:rPr>
        <w:t xml:space="preserve"> word (relationship to other lexical items)</w:t>
      </w:r>
    </w:p>
    <w:p w14:paraId="001CC98E" w14:textId="77777777" w:rsidR="00BA6685" w:rsidRPr="001936B6" w:rsidRDefault="00566B03" w:rsidP="00BA6685">
      <w:pPr>
        <w:rPr>
          <w:i/>
          <w:color w:val="993300"/>
        </w:rPr>
      </w:pPr>
      <w:r w:rsidRPr="001936B6">
        <w:rPr>
          <w:i/>
          <w:color w:val="993300"/>
        </w:rPr>
        <w:t>optional plural form?</w:t>
      </w:r>
    </w:p>
    <w:p w14:paraId="6B6CEE60" w14:textId="2359BD39" w:rsidR="00BA6685" w:rsidRPr="001936B6" w:rsidRDefault="00566B03" w:rsidP="00BA6685">
      <w:pPr>
        <w:rPr>
          <w:i/>
          <w:color w:val="993300"/>
        </w:rPr>
      </w:pPr>
      <w:r w:rsidRPr="001936B6">
        <w:rPr>
          <w:i/>
          <w:color w:val="993300"/>
        </w:rPr>
        <w:t xml:space="preserve">expandible as e.g. </w:t>
      </w:r>
      <w:r w:rsidR="00BA6685">
        <w:rPr>
          <w:i/>
          <w:color w:val="993300"/>
        </w:rPr>
        <w:t>‘</w:t>
      </w:r>
      <w:r w:rsidRPr="001936B6">
        <w:rPr>
          <w:i/>
          <w:color w:val="993300"/>
        </w:rPr>
        <w:t>who person</w:t>
      </w:r>
      <w:r w:rsidR="00BA6685">
        <w:rPr>
          <w:i/>
          <w:color w:val="993300"/>
        </w:rPr>
        <w:t>’</w:t>
      </w:r>
      <w:r w:rsidRPr="001936B6">
        <w:rPr>
          <w:i/>
          <w:color w:val="993300"/>
        </w:rPr>
        <w:t>?</w:t>
      </w:r>
    </w:p>
    <w:p w14:paraId="4D01D602" w14:textId="77777777" w:rsidR="00BA6685" w:rsidRPr="002D209A" w:rsidRDefault="00566B03" w:rsidP="00BA6685">
      <w:r w:rsidRPr="001936B6">
        <w:rPr>
          <w:i/>
          <w:color w:val="993300"/>
        </w:rPr>
        <w:t>predicative form?</w:t>
      </w:r>
    </w:p>
    <w:p w14:paraId="5A7BD9A0" w14:textId="77777777" w:rsidR="00BA6685" w:rsidRPr="002D209A" w:rsidRDefault="00BA6685" w:rsidP="00BA6685"/>
    <w:p w14:paraId="5C58B33A" w14:textId="04B85727" w:rsidR="00BA6685" w:rsidRPr="001936B6" w:rsidRDefault="00566B03" w:rsidP="00BA6685">
      <w:pPr>
        <w:rPr>
          <w:i/>
          <w:color w:val="993300"/>
        </w:rPr>
      </w:pPr>
      <w:r w:rsidRPr="001936B6">
        <w:rPr>
          <w:i/>
          <w:color w:val="993300"/>
        </w:rPr>
        <w:t xml:space="preserve">examples including predicative </w:t>
      </w:r>
      <w:r w:rsidR="00BA6685">
        <w:rPr>
          <w:i/>
          <w:color w:val="993300"/>
        </w:rPr>
        <w:t>‘</w:t>
      </w:r>
      <w:r w:rsidRPr="001936B6">
        <w:rPr>
          <w:i/>
          <w:color w:val="993300"/>
        </w:rPr>
        <w:t>who?</w:t>
      </w:r>
      <w:r w:rsidR="00BA6685">
        <w:rPr>
          <w:i/>
          <w:color w:val="993300"/>
        </w:rPr>
        <w:t>’</w:t>
      </w:r>
    </w:p>
    <w:p w14:paraId="51E0ABAF" w14:textId="24D40544"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Who came yesterday?</w:t>
      </w:r>
      <w:r w:rsidR="00BA6685">
        <w:rPr>
          <w:i/>
          <w:color w:val="993300"/>
        </w:rPr>
        <w:t>’</w:t>
      </w:r>
    </w:p>
    <w:p w14:paraId="33273CD4" w14:textId="35361761"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Who-Pl did you see?</w:t>
      </w:r>
      <w:r w:rsidR="00BA6685">
        <w:rPr>
          <w:i/>
          <w:color w:val="993300"/>
        </w:rPr>
        <w:t>’</w:t>
      </w:r>
    </w:p>
    <w:p w14:paraId="03556C35" w14:textId="1BD0E383"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It is who?</w:t>
      </w:r>
      <w:r w:rsidR="00BA6685">
        <w:rPr>
          <w:i/>
          <w:color w:val="993300"/>
        </w:rPr>
        <w:t>’</w:t>
      </w:r>
      <w:r w:rsidRPr="001936B6">
        <w:rPr>
          <w:i/>
          <w:color w:val="993300"/>
        </w:rPr>
        <w:t xml:space="preserve"> (= </w:t>
      </w:r>
      <w:r w:rsidR="00BA6685">
        <w:rPr>
          <w:i/>
          <w:color w:val="993300"/>
        </w:rPr>
        <w:t>‘</w:t>
      </w:r>
      <w:r w:rsidRPr="001936B6">
        <w:rPr>
          <w:i/>
          <w:color w:val="993300"/>
        </w:rPr>
        <w:t>Who is it?</w:t>
      </w:r>
      <w:r w:rsidR="00BA6685">
        <w:rPr>
          <w:i/>
          <w:color w:val="993300"/>
        </w:rPr>
        <w:t>’</w:t>
      </w:r>
      <w:r w:rsidRPr="001936B6">
        <w:rPr>
          <w:i/>
          <w:color w:val="993300"/>
        </w:rPr>
        <w:t>)</w:t>
      </w:r>
    </w:p>
    <w:p w14:paraId="7F24E2E6" w14:textId="30BE2057" w:rsidR="00BA6685" w:rsidRPr="002D209A" w:rsidRDefault="00566B03" w:rsidP="00BA6685">
      <w:r w:rsidRPr="001936B6">
        <w:rPr>
          <w:i/>
          <w:color w:val="993300"/>
        </w:rPr>
        <w:tab/>
      </w:r>
      <w:r w:rsidR="00BA6685">
        <w:rPr>
          <w:i/>
          <w:color w:val="993300"/>
        </w:rPr>
        <w:t>‘</w:t>
      </w:r>
      <w:r w:rsidRPr="001936B6">
        <w:rPr>
          <w:i/>
          <w:color w:val="993300"/>
        </w:rPr>
        <w:t>Who are you?</w:t>
      </w:r>
      <w:r w:rsidR="00BA6685">
        <w:rPr>
          <w:i/>
          <w:color w:val="993300"/>
        </w:rPr>
        <w:t>’</w:t>
      </w:r>
    </w:p>
    <w:p w14:paraId="452193DB" w14:textId="77777777" w:rsidR="00BA6685" w:rsidRPr="002D209A" w:rsidRDefault="00BA6685" w:rsidP="00BA6685"/>
    <w:p w14:paraId="34322488" w14:textId="24AD014A" w:rsidR="00BA6685" w:rsidRPr="002D209A" w:rsidRDefault="00566B03" w:rsidP="00BA6685">
      <w:r w:rsidRPr="001936B6">
        <w:rPr>
          <w:i/>
          <w:color w:val="993300"/>
        </w:rPr>
        <w:tab/>
      </w:r>
      <w:r w:rsidR="00BA6685">
        <w:rPr>
          <w:i/>
          <w:color w:val="993300"/>
        </w:rPr>
        <w:t>‘</w:t>
      </w:r>
      <w:r w:rsidRPr="001936B6">
        <w:rPr>
          <w:i/>
          <w:color w:val="993300"/>
        </w:rPr>
        <w:t>Whose house is this?</w:t>
      </w:r>
      <w:r w:rsidR="00BA6685">
        <w:rPr>
          <w:i/>
          <w:color w:val="993300"/>
        </w:rPr>
        <w:t>’</w:t>
      </w:r>
      <w:r w:rsidRPr="001936B6">
        <w:rPr>
          <w:i/>
          <w:color w:val="993300"/>
        </w:rPr>
        <w:tab/>
        <w:t xml:space="preserve">cross-ref to </w:t>
      </w:r>
      <w:r w:rsidR="00BA6685">
        <w:rPr>
          <w:i/>
          <w:color w:val="993300"/>
        </w:rPr>
        <w:t>‘</w:t>
      </w:r>
      <w:r w:rsidRPr="001936B6">
        <w:rPr>
          <w:i/>
          <w:color w:val="993300"/>
        </w:rPr>
        <w:t>Y belong to X</w:t>
      </w:r>
      <w:r w:rsidR="00BA6685">
        <w:rPr>
          <w:i/>
          <w:color w:val="993300"/>
        </w:rPr>
        <w:t>’</w:t>
      </w:r>
      <w:r w:rsidRPr="001936B6">
        <w:rPr>
          <w:i/>
          <w:color w:val="993300"/>
        </w:rPr>
        <w:t xml:space="preserve"> §11.5.2</w:t>
      </w:r>
    </w:p>
    <w:p w14:paraId="02B0456F" w14:textId="77777777" w:rsidR="00BA6685" w:rsidRPr="002D209A" w:rsidRDefault="00BA6685"/>
    <w:p w14:paraId="3F646680" w14:textId="77777777" w:rsidR="00BA6685" w:rsidRPr="001936B6" w:rsidRDefault="00BA6685">
      <w:pPr>
        <w:rPr>
          <w:color w:val="993300"/>
        </w:rPr>
      </w:pPr>
    </w:p>
    <w:p w14:paraId="09BD18AB" w14:textId="1026D0B6" w:rsidR="00BA6685" w:rsidRDefault="00BA6685" w:rsidP="00BA6685">
      <w:pPr>
        <w:pStyle w:val="Heading3"/>
      </w:pPr>
      <w:bookmarkStart w:id="1784" w:name="_Toc508942970"/>
      <w:bookmarkStart w:id="1785" w:name="_Toc508943570"/>
      <w:bookmarkStart w:id="1786" w:name="_Toc517853173"/>
      <w:bookmarkStart w:id="1787" w:name="_Toc78375868"/>
      <w:bookmarkStart w:id="1788" w:name="_Toc79405973"/>
      <w:bookmarkStart w:id="1789" w:name="_Toc337412223"/>
      <w:r>
        <w:t>‘</w:t>
      </w:r>
      <w:r w:rsidR="00566B03">
        <w:t>What?</w:t>
      </w:r>
      <w:r>
        <w:t>’</w:t>
      </w:r>
      <w:r w:rsidR="00566B03">
        <w:t xml:space="preserve"> (</w:t>
      </w:r>
      <w:r w:rsidR="00566B03" w:rsidRPr="00DE33B3">
        <w:rPr>
          <w:rFonts w:ascii="Doulos SIL" w:hAnsi="Doulos SIL"/>
          <w:i/>
          <w:color w:val="0000FF"/>
        </w:rPr>
        <w:t>ŋŋŋ</w:t>
      </w:r>
      <w:r w:rsidR="00566B03">
        <w:t xml:space="preserve">), </w:t>
      </w:r>
      <w:r>
        <w:t>‘</w:t>
      </w:r>
      <w:r w:rsidR="00566B03">
        <w:t>with what?</w:t>
      </w:r>
      <w:r>
        <w:t>’</w:t>
      </w:r>
      <w:r w:rsidR="00566B03">
        <w:t xml:space="preserve">, </w:t>
      </w:r>
      <w:r>
        <w:t>‘</w:t>
      </w:r>
      <w:r w:rsidR="00566B03">
        <w:t>why?</w:t>
      </w:r>
      <w:r>
        <w:t>’</w:t>
      </w:r>
      <w:bookmarkEnd w:id="1784"/>
      <w:bookmarkEnd w:id="1785"/>
      <w:bookmarkEnd w:id="1786"/>
      <w:bookmarkEnd w:id="1787"/>
      <w:bookmarkEnd w:id="1788"/>
      <w:bookmarkEnd w:id="1789"/>
    </w:p>
    <w:p w14:paraId="36680C46" w14:textId="047E77D0" w:rsidR="00BA6685" w:rsidRPr="001936B6" w:rsidRDefault="00566B03" w:rsidP="00BA6685">
      <w:pPr>
        <w:rPr>
          <w:i/>
          <w:color w:val="993300"/>
        </w:rPr>
      </w:pPr>
      <w:r w:rsidRPr="001936B6">
        <w:rPr>
          <w:i/>
          <w:color w:val="993300"/>
        </w:rPr>
        <w:t xml:space="preserve">form of </w:t>
      </w:r>
      <w:r w:rsidR="00BA6685">
        <w:rPr>
          <w:i/>
          <w:color w:val="993300"/>
        </w:rPr>
        <w:t>‘</w:t>
      </w:r>
      <w:r w:rsidRPr="001936B6">
        <w:rPr>
          <w:i/>
          <w:color w:val="993300"/>
        </w:rPr>
        <w:t>what?</w:t>
      </w:r>
      <w:r w:rsidR="00BA6685">
        <w:rPr>
          <w:i/>
          <w:color w:val="993300"/>
        </w:rPr>
        <w:t>’</w:t>
      </w:r>
      <w:r w:rsidRPr="001936B6">
        <w:rPr>
          <w:i/>
          <w:color w:val="993300"/>
        </w:rPr>
        <w:t xml:space="preserve"> interrogative; relationship to other forms</w:t>
      </w:r>
    </w:p>
    <w:p w14:paraId="50AB9D17" w14:textId="77777777" w:rsidR="00BA6685" w:rsidRPr="001936B6" w:rsidRDefault="00566B03" w:rsidP="00BA6685">
      <w:pPr>
        <w:rPr>
          <w:i/>
          <w:color w:val="993300"/>
        </w:rPr>
      </w:pPr>
      <w:r w:rsidRPr="001936B6">
        <w:rPr>
          <w:i/>
          <w:color w:val="993300"/>
        </w:rPr>
        <w:t>optional plural form?</w:t>
      </w:r>
    </w:p>
    <w:p w14:paraId="62B65604" w14:textId="77777777" w:rsidR="00BA6685" w:rsidRPr="002D209A" w:rsidRDefault="00566B03" w:rsidP="00BA6685">
      <w:r w:rsidRPr="001936B6">
        <w:rPr>
          <w:i/>
          <w:color w:val="993300"/>
        </w:rPr>
        <w:t>predicative form?</w:t>
      </w:r>
    </w:p>
    <w:p w14:paraId="080ECF6B" w14:textId="77777777" w:rsidR="00BA6685" w:rsidRPr="002D209A" w:rsidRDefault="00BA6685" w:rsidP="00BA6685"/>
    <w:p w14:paraId="3B37E7EE" w14:textId="77777777" w:rsidR="00BA6685" w:rsidRPr="001936B6" w:rsidRDefault="00566B03" w:rsidP="00BA6685">
      <w:pPr>
        <w:rPr>
          <w:i/>
          <w:color w:val="993300"/>
        </w:rPr>
      </w:pPr>
      <w:r w:rsidRPr="001936B6">
        <w:rPr>
          <w:i/>
          <w:color w:val="993300"/>
        </w:rPr>
        <w:t>examples including predicative forms</w:t>
      </w:r>
    </w:p>
    <w:p w14:paraId="6AC967CE" w14:textId="6473D4A2" w:rsidR="00BA6685" w:rsidRPr="001936B6" w:rsidRDefault="00566B03" w:rsidP="00BA6685">
      <w:pPr>
        <w:rPr>
          <w:i/>
          <w:color w:val="993300"/>
        </w:rPr>
      </w:pPr>
      <w:r w:rsidRPr="001936B6">
        <w:rPr>
          <w:i/>
          <w:color w:val="993300"/>
        </w:rPr>
        <w:lastRenderedPageBreak/>
        <w:tab/>
      </w:r>
      <w:r w:rsidR="00BA6685">
        <w:rPr>
          <w:i/>
          <w:color w:val="993300"/>
        </w:rPr>
        <w:t>‘</w:t>
      </w:r>
      <w:r w:rsidRPr="001936B6">
        <w:rPr>
          <w:i/>
          <w:color w:val="993300"/>
        </w:rPr>
        <w:t>What did you eat?</w:t>
      </w:r>
      <w:r w:rsidR="00BA6685">
        <w:rPr>
          <w:i/>
          <w:color w:val="993300"/>
        </w:rPr>
        <w:t>’</w:t>
      </w:r>
    </w:p>
    <w:p w14:paraId="4BA03B94" w14:textId="7DCD6789" w:rsidR="00BA6685" w:rsidRPr="002D209A" w:rsidRDefault="00566B03" w:rsidP="00BA6685">
      <w:r w:rsidRPr="001936B6">
        <w:rPr>
          <w:i/>
          <w:color w:val="993300"/>
        </w:rPr>
        <w:tab/>
      </w:r>
      <w:r w:rsidR="00BA6685">
        <w:rPr>
          <w:i/>
          <w:color w:val="993300"/>
        </w:rPr>
        <w:t>‘</w:t>
      </w:r>
      <w:r w:rsidRPr="001936B6">
        <w:rPr>
          <w:i/>
          <w:color w:val="993300"/>
        </w:rPr>
        <w:t>That is what?</w:t>
      </w:r>
      <w:r w:rsidR="00BA6685">
        <w:rPr>
          <w:i/>
          <w:color w:val="993300"/>
        </w:rPr>
        <w:t>’</w:t>
      </w:r>
      <w:r w:rsidRPr="001936B6">
        <w:rPr>
          <w:i/>
          <w:color w:val="993300"/>
        </w:rPr>
        <w:t xml:space="preserve"> (</w:t>
      </w:r>
      <w:r w:rsidR="00BA6685">
        <w:rPr>
          <w:i/>
          <w:color w:val="993300"/>
        </w:rPr>
        <w:t>‘</w:t>
      </w:r>
      <w:r w:rsidRPr="001936B6">
        <w:rPr>
          <w:i/>
          <w:color w:val="993300"/>
        </w:rPr>
        <w:t>What is that?</w:t>
      </w:r>
      <w:r w:rsidR="00BA6685">
        <w:rPr>
          <w:i/>
          <w:color w:val="993300"/>
        </w:rPr>
        <w:t>’</w:t>
      </w:r>
      <w:r w:rsidRPr="001936B6">
        <w:rPr>
          <w:i/>
          <w:color w:val="993300"/>
        </w:rPr>
        <w:t>)</w:t>
      </w:r>
    </w:p>
    <w:p w14:paraId="5D1A6C6A" w14:textId="77777777" w:rsidR="00BA6685" w:rsidRPr="002D209A" w:rsidRDefault="00BA6685" w:rsidP="00BA6685"/>
    <w:p w14:paraId="59BDFB91" w14:textId="4D126439" w:rsidR="00BA6685" w:rsidRPr="001936B6" w:rsidRDefault="00BA6685" w:rsidP="00BA6685">
      <w:pPr>
        <w:rPr>
          <w:i/>
          <w:color w:val="993300"/>
        </w:rPr>
      </w:pPr>
      <w:r>
        <w:rPr>
          <w:i/>
          <w:color w:val="993300"/>
        </w:rPr>
        <w:t>‘</w:t>
      </w:r>
      <w:r w:rsidR="00566B03" w:rsidRPr="001936B6">
        <w:rPr>
          <w:i/>
          <w:color w:val="993300"/>
        </w:rPr>
        <w:t>with what?</w:t>
      </w:r>
      <w:r>
        <w:rPr>
          <w:i/>
          <w:color w:val="993300"/>
        </w:rPr>
        <w:t>’</w:t>
      </w:r>
      <w:r w:rsidR="00566B03" w:rsidRPr="001936B6">
        <w:rPr>
          <w:i/>
          <w:color w:val="993300"/>
        </w:rPr>
        <w:t xml:space="preserve"> (instrumental form of </w:t>
      </w:r>
      <w:r>
        <w:rPr>
          <w:i/>
          <w:color w:val="993300"/>
        </w:rPr>
        <w:t>‘</w:t>
      </w:r>
      <w:r w:rsidR="00566B03" w:rsidRPr="001936B6">
        <w:rPr>
          <w:i/>
          <w:color w:val="993300"/>
        </w:rPr>
        <w:t>what?</w:t>
      </w:r>
      <w:r>
        <w:rPr>
          <w:i/>
          <w:color w:val="993300"/>
        </w:rPr>
        <w:t>’</w:t>
      </w:r>
      <w:r w:rsidR="00566B03" w:rsidRPr="001936B6">
        <w:rPr>
          <w:i/>
          <w:color w:val="993300"/>
        </w:rPr>
        <w:t>)</w:t>
      </w:r>
    </w:p>
    <w:p w14:paraId="6868DA71" w14:textId="77777777" w:rsidR="00BA6685" w:rsidRPr="002D209A" w:rsidRDefault="00566B03" w:rsidP="00BA6685">
      <w:r w:rsidRPr="001936B6">
        <w:rPr>
          <w:i/>
          <w:color w:val="993300"/>
        </w:rPr>
        <w:t>example</w:t>
      </w:r>
    </w:p>
    <w:p w14:paraId="1991090E" w14:textId="77777777" w:rsidR="00BA6685" w:rsidRPr="002D209A" w:rsidRDefault="00BA6685" w:rsidP="00BA6685"/>
    <w:p w14:paraId="6C15160E" w14:textId="63A9526D" w:rsidR="00BA6685" w:rsidRPr="002D209A" w:rsidRDefault="00BA6685" w:rsidP="00BA6685">
      <w:r>
        <w:rPr>
          <w:i/>
          <w:color w:val="993300"/>
        </w:rPr>
        <w:t>‘</w:t>
      </w:r>
      <w:r w:rsidR="00566B03" w:rsidRPr="001936B6">
        <w:rPr>
          <w:i/>
          <w:color w:val="993300"/>
        </w:rPr>
        <w:t>for what?</w:t>
      </w:r>
      <w:r>
        <w:rPr>
          <w:i/>
          <w:color w:val="993300"/>
        </w:rPr>
        <w:t>’</w:t>
      </w:r>
      <w:r w:rsidR="00566B03" w:rsidRPr="001936B6">
        <w:rPr>
          <w:i/>
          <w:color w:val="993300"/>
        </w:rPr>
        <w:t xml:space="preserve"> = </w:t>
      </w:r>
      <w:r>
        <w:rPr>
          <w:i/>
          <w:color w:val="993300"/>
        </w:rPr>
        <w:t>‘</w:t>
      </w:r>
      <w:r w:rsidR="00566B03" w:rsidRPr="001936B6">
        <w:rPr>
          <w:i/>
          <w:color w:val="993300"/>
        </w:rPr>
        <w:t>why?</w:t>
      </w:r>
      <w:r>
        <w:rPr>
          <w:i/>
          <w:color w:val="993300"/>
        </w:rPr>
        <w:t>’</w:t>
      </w:r>
      <w:r w:rsidR="00566B03" w:rsidRPr="001936B6">
        <w:rPr>
          <w:i/>
          <w:color w:val="993300"/>
        </w:rPr>
        <w:t xml:space="preserve"> (with Purposive postposition?)</w:t>
      </w:r>
    </w:p>
    <w:p w14:paraId="7FFC0B39" w14:textId="77777777" w:rsidR="00BA6685" w:rsidRPr="002D209A" w:rsidRDefault="00BA6685"/>
    <w:p w14:paraId="03477888" w14:textId="77777777" w:rsidR="00BA6685" w:rsidRPr="001936B6" w:rsidRDefault="00BA6685">
      <w:pPr>
        <w:rPr>
          <w:color w:val="993300"/>
        </w:rPr>
      </w:pPr>
    </w:p>
    <w:p w14:paraId="67E79F65" w14:textId="3EAC827E" w:rsidR="00BA6685" w:rsidRDefault="00BA6685" w:rsidP="00BA6685">
      <w:pPr>
        <w:pStyle w:val="Heading3"/>
      </w:pPr>
      <w:bookmarkStart w:id="1790" w:name="_Toc508942971"/>
      <w:bookmarkStart w:id="1791" w:name="_Toc508943571"/>
      <w:bookmarkStart w:id="1792" w:name="_Toc517853174"/>
      <w:bookmarkStart w:id="1793" w:name="_Toc78375869"/>
      <w:bookmarkStart w:id="1794" w:name="_Toc79405974"/>
      <w:bookmarkStart w:id="1795" w:name="_Toc337412224"/>
      <w:r>
        <w:t>‘</w:t>
      </w:r>
      <w:r w:rsidR="00566B03">
        <w:t>Where?</w:t>
      </w:r>
      <w:r>
        <w:t>’</w:t>
      </w:r>
      <w:bookmarkEnd w:id="1790"/>
      <w:bookmarkEnd w:id="1791"/>
      <w:bookmarkEnd w:id="1792"/>
      <w:r w:rsidR="00566B03">
        <w:t xml:space="preserve"> (</w:t>
      </w:r>
      <w:r w:rsidR="00566B03" w:rsidRPr="00DE33B3">
        <w:rPr>
          <w:rFonts w:ascii="Doulos SIL" w:hAnsi="Doulos SIL"/>
          <w:i/>
          <w:color w:val="0000FF"/>
        </w:rPr>
        <w:t>ŋŋŋ</w:t>
      </w:r>
      <w:r w:rsidR="00566B03">
        <w:t>)</w:t>
      </w:r>
      <w:bookmarkEnd w:id="1793"/>
      <w:bookmarkEnd w:id="1794"/>
      <w:bookmarkEnd w:id="1795"/>
    </w:p>
    <w:p w14:paraId="3BDAC30E" w14:textId="74973ED1" w:rsidR="00BA6685" w:rsidRPr="001936B6" w:rsidRDefault="00566B03">
      <w:pPr>
        <w:rPr>
          <w:i/>
          <w:color w:val="993300"/>
        </w:rPr>
      </w:pPr>
      <w:r w:rsidRPr="001936B6">
        <w:rPr>
          <w:i/>
          <w:color w:val="993300"/>
        </w:rPr>
        <w:t xml:space="preserve">form of </w:t>
      </w:r>
      <w:r w:rsidR="00BA6685">
        <w:rPr>
          <w:i/>
          <w:color w:val="993300"/>
        </w:rPr>
        <w:t>‘</w:t>
      </w:r>
      <w:r w:rsidRPr="001936B6">
        <w:rPr>
          <w:i/>
          <w:color w:val="993300"/>
        </w:rPr>
        <w:t>where?</w:t>
      </w:r>
      <w:r w:rsidR="00BA6685">
        <w:rPr>
          <w:i/>
          <w:color w:val="993300"/>
        </w:rPr>
        <w:t>’</w:t>
      </w:r>
      <w:r w:rsidRPr="001936B6">
        <w:rPr>
          <w:i/>
          <w:color w:val="993300"/>
        </w:rPr>
        <w:t xml:space="preserve"> interrogative; relationship to other forms</w:t>
      </w:r>
    </w:p>
    <w:p w14:paraId="5279C701" w14:textId="77777777" w:rsidR="00BA6685" w:rsidRPr="001936B6" w:rsidRDefault="00566B03">
      <w:pPr>
        <w:rPr>
          <w:i/>
          <w:color w:val="993300"/>
        </w:rPr>
      </w:pPr>
      <w:r w:rsidRPr="001936B6">
        <w:rPr>
          <w:i/>
          <w:color w:val="993300"/>
        </w:rPr>
        <w:t>used with Locative postposition or by itself?</w:t>
      </w:r>
    </w:p>
    <w:p w14:paraId="24D43FD1" w14:textId="77777777" w:rsidR="00BA6685" w:rsidRPr="002D209A" w:rsidRDefault="00566B03">
      <w:r w:rsidRPr="001936B6">
        <w:rPr>
          <w:i/>
          <w:color w:val="993300"/>
        </w:rPr>
        <w:t>predicative form?</w:t>
      </w:r>
    </w:p>
    <w:p w14:paraId="7DA0EF37" w14:textId="77777777" w:rsidR="00BA6685" w:rsidRPr="002D209A" w:rsidRDefault="00BA6685"/>
    <w:p w14:paraId="22061D53" w14:textId="77777777" w:rsidR="00BA6685" w:rsidRPr="001936B6" w:rsidRDefault="00566B03">
      <w:pPr>
        <w:rPr>
          <w:i/>
          <w:color w:val="993300"/>
        </w:rPr>
      </w:pPr>
      <w:r w:rsidRPr="001936B6">
        <w:rPr>
          <w:i/>
          <w:color w:val="993300"/>
        </w:rPr>
        <w:t>examples</w:t>
      </w:r>
    </w:p>
    <w:p w14:paraId="5F9FB4DE" w14:textId="4A70AC8D" w:rsidR="00BA6685" w:rsidRPr="001936B6" w:rsidRDefault="00566B03">
      <w:pPr>
        <w:rPr>
          <w:i/>
          <w:color w:val="993300"/>
        </w:rPr>
      </w:pPr>
      <w:r w:rsidRPr="001936B6">
        <w:rPr>
          <w:i/>
          <w:color w:val="993300"/>
        </w:rPr>
        <w:tab/>
      </w:r>
      <w:r w:rsidR="00BA6685">
        <w:rPr>
          <w:i/>
          <w:color w:val="993300"/>
        </w:rPr>
        <w:t>‘</w:t>
      </w:r>
      <w:r w:rsidRPr="001936B6">
        <w:rPr>
          <w:i/>
          <w:color w:val="993300"/>
        </w:rPr>
        <w:t>Where are you going?</w:t>
      </w:r>
      <w:r w:rsidR="00BA6685">
        <w:rPr>
          <w:i/>
          <w:color w:val="993300"/>
        </w:rPr>
        <w:t>’</w:t>
      </w:r>
    </w:p>
    <w:p w14:paraId="0CEA9FF0" w14:textId="2A1659F6" w:rsidR="00BA6685" w:rsidRPr="001936B6" w:rsidRDefault="00566B03">
      <w:pPr>
        <w:rPr>
          <w:i/>
          <w:color w:val="993300"/>
        </w:rPr>
      </w:pPr>
      <w:r w:rsidRPr="001936B6">
        <w:rPr>
          <w:i/>
          <w:color w:val="993300"/>
        </w:rPr>
        <w:tab/>
      </w:r>
      <w:r w:rsidR="00BA6685">
        <w:rPr>
          <w:i/>
          <w:color w:val="993300"/>
        </w:rPr>
        <w:t>‘</w:t>
      </w:r>
      <w:r w:rsidRPr="001936B6">
        <w:rPr>
          <w:i/>
          <w:color w:val="993300"/>
        </w:rPr>
        <w:t>It is where?</w:t>
      </w:r>
      <w:r w:rsidR="00BA6685">
        <w:rPr>
          <w:i/>
          <w:color w:val="993300"/>
        </w:rPr>
        <w:t>’</w:t>
      </w:r>
      <w:r w:rsidRPr="001936B6">
        <w:rPr>
          <w:i/>
          <w:color w:val="993300"/>
        </w:rPr>
        <w:t xml:space="preserve"> (</w:t>
      </w:r>
      <w:r w:rsidR="00BA6685">
        <w:rPr>
          <w:i/>
          <w:color w:val="993300"/>
        </w:rPr>
        <w:t>‘</w:t>
      </w:r>
      <w:r w:rsidRPr="001936B6">
        <w:rPr>
          <w:i/>
          <w:color w:val="993300"/>
        </w:rPr>
        <w:t>Where is it?</w:t>
      </w:r>
      <w:r w:rsidR="00BA6685">
        <w:rPr>
          <w:i/>
          <w:color w:val="993300"/>
        </w:rPr>
        <w:t>’</w:t>
      </w:r>
      <w:r w:rsidRPr="001936B6">
        <w:rPr>
          <w:i/>
          <w:color w:val="993300"/>
        </w:rPr>
        <w:t>)</w:t>
      </w:r>
    </w:p>
    <w:p w14:paraId="20067442" w14:textId="4D2A3B53" w:rsidR="00BA6685" w:rsidRPr="002D209A" w:rsidRDefault="00566B03">
      <w:r w:rsidRPr="001936B6">
        <w:rPr>
          <w:i/>
          <w:color w:val="993300"/>
        </w:rPr>
        <w:tab/>
      </w:r>
      <w:r w:rsidR="00BA6685">
        <w:rPr>
          <w:i/>
          <w:color w:val="993300"/>
        </w:rPr>
        <w:t>‘</w:t>
      </w:r>
      <w:r w:rsidRPr="001936B6">
        <w:rPr>
          <w:i/>
          <w:color w:val="993300"/>
        </w:rPr>
        <w:t>Where are you?</w:t>
      </w:r>
      <w:r w:rsidR="00BA6685">
        <w:rPr>
          <w:i/>
          <w:color w:val="993300"/>
        </w:rPr>
        <w:t>’</w:t>
      </w:r>
    </w:p>
    <w:p w14:paraId="32A6D90D" w14:textId="77777777" w:rsidR="00BA6685" w:rsidRPr="002D209A" w:rsidRDefault="00BA6685"/>
    <w:p w14:paraId="45E18FBB" w14:textId="77777777" w:rsidR="00BA6685" w:rsidRPr="001936B6" w:rsidRDefault="00BA6685">
      <w:pPr>
        <w:rPr>
          <w:color w:val="993300"/>
        </w:rPr>
      </w:pPr>
    </w:p>
    <w:p w14:paraId="7953C1C3" w14:textId="54EF3EFA" w:rsidR="00BA6685" w:rsidRDefault="00BA6685" w:rsidP="00BA6685">
      <w:pPr>
        <w:pStyle w:val="Heading3"/>
      </w:pPr>
      <w:bookmarkStart w:id="1796" w:name="_Toc508942972"/>
      <w:bookmarkStart w:id="1797" w:name="_Toc508943572"/>
      <w:bookmarkStart w:id="1798" w:name="_Toc517853175"/>
      <w:bookmarkStart w:id="1799" w:name="_Toc78375870"/>
      <w:bookmarkStart w:id="1800" w:name="_Toc79405975"/>
      <w:bookmarkStart w:id="1801" w:name="_Toc337412225"/>
      <w:r>
        <w:t>‘</w:t>
      </w:r>
      <w:r w:rsidR="00566B03">
        <w:t>When?</w:t>
      </w:r>
      <w:bookmarkEnd w:id="1796"/>
      <w:bookmarkEnd w:id="1797"/>
      <w:bookmarkEnd w:id="1798"/>
      <w:r>
        <w:t>’</w:t>
      </w:r>
      <w:r w:rsidR="00566B03">
        <w:t xml:space="preserve"> (</w:t>
      </w:r>
      <w:r w:rsidR="00566B03" w:rsidRPr="00DE33B3">
        <w:rPr>
          <w:rFonts w:ascii="Doulos SIL" w:hAnsi="Doulos SIL"/>
          <w:i/>
          <w:color w:val="0000FF"/>
        </w:rPr>
        <w:t>ŋŋŋ</w:t>
      </w:r>
      <w:r w:rsidR="00566B03">
        <w:t>)</w:t>
      </w:r>
      <w:bookmarkEnd w:id="1799"/>
      <w:bookmarkEnd w:id="1800"/>
      <w:bookmarkEnd w:id="1801"/>
    </w:p>
    <w:p w14:paraId="1D3D44F6" w14:textId="553C7ADF" w:rsidR="00BA6685" w:rsidRPr="001936B6" w:rsidRDefault="00566B03">
      <w:pPr>
        <w:rPr>
          <w:i/>
          <w:color w:val="993300"/>
        </w:rPr>
      </w:pPr>
      <w:r w:rsidRPr="001936B6">
        <w:rPr>
          <w:i/>
          <w:color w:val="993300"/>
        </w:rPr>
        <w:t xml:space="preserve">form of </w:t>
      </w:r>
      <w:r w:rsidR="00BA6685">
        <w:rPr>
          <w:i/>
          <w:color w:val="993300"/>
        </w:rPr>
        <w:t>‘</w:t>
      </w:r>
      <w:r w:rsidRPr="001936B6">
        <w:rPr>
          <w:i/>
          <w:color w:val="993300"/>
        </w:rPr>
        <w:t>where?</w:t>
      </w:r>
      <w:r w:rsidR="00BA6685">
        <w:rPr>
          <w:i/>
          <w:color w:val="993300"/>
        </w:rPr>
        <w:t>’</w:t>
      </w:r>
      <w:r w:rsidRPr="001936B6">
        <w:rPr>
          <w:i/>
          <w:color w:val="993300"/>
        </w:rPr>
        <w:t xml:space="preserve"> interrogative; relationship to other forms</w:t>
      </w:r>
    </w:p>
    <w:p w14:paraId="528B533A" w14:textId="59FDB20C" w:rsidR="00BA6685" w:rsidRPr="001936B6" w:rsidRDefault="00566B03">
      <w:pPr>
        <w:rPr>
          <w:i/>
          <w:color w:val="993300"/>
        </w:rPr>
      </w:pPr>
      <w:r w:rsidRPr="001936B6">
        <w:rPr>
          <w:i/>
          <w:color w:val="993300"/>
        </w:rPr>
        <w:tab/>
        <w:t xml:space="preserve">perhaps more than one form including </w:t>
      </w:r>
      <w:r w:rsidR="00BA6685">
        <w:rPr>
          <w:i/>
          <w:color w:val="993300"/>
        </w:rPr>
        <w:t>‘</w:t>
      </w:r>
      <w:r w:rsidRPr="001936B6">
        <w:rPr>
          <w:i/>
          <w:color w:val="993300"/>
        </w:rPr>
        <w:t>which time?</w:t>
      </w:r>
      <w:r w:rsidR="00BA6685">
        <w:rPr>
          <w:i/>
          <w:color w:val="993300"/>
        </w:rPr>
        <w:t>’</w:t>
      </w:r>
      <w:r w:rsidRPr="001936B6">
        <w:rPr>
          <w:i/>
          <w:color w:val="993300"/>
        </w:rPr>
        <w:t xml:space="preserve"> with noun </w:t>
      </w:r>
      <w:r w:rsidR="00BA6685">
        <w:rPr>
          <w:i/>
          <w:color w:val="993300"/>
        </w:rPr>
        <w:t>‘</w:t>
      </w:r>
      <w:r w:rsidRPr="001936B6">
        <w:rPr>
          <w:i/>
          <w:color w:val="993300"/>
        </w:rPr>
        <w:t>time</w:t>
      </w:r>
      <w:r w:rsidR="00BA6685">
        <w:rPr>
          <w:i/>
          <w:color w:val="993300"/>
        </w:rPr>
        <w:t>’</w:t>
      </w:r>
    </w:p>
    <w:p w14:paraId="4604CB4F" w14:textId="77777777" w:rsidR="00BA6685" w:rsidRPr="001936B6" w:rsidRDefault="00566B03">
      <w:pPr>
        <w:rPr>
          <w:i/>
          <w:color w:val="993300"/>
        </w:rPr>
      </w:pPr>
      <w:r w:rsidRPr="001936B6">
        <w:rPr>
          <w:i/>
          <w:color w:val="993300"/>
        </w:rPr>
        <w:t>used with Locative postposition or by itself?</w:t>
      </w:r>
    </w:p>
    <w:p w14:paraId="40F87D7A" w14:textId="77777777" w:rsidR="00BA6685" w:rsidRPr="002D209A" w:rsidRDefault="00566B03">
      <w:r w:rsidRPr="001936B6">
        <w:rPr>
          <w:i/>
          <w:color w:val="993300"/>
        </w:rPr>
        <w:t>predicative form?</w:t>
      </w:r>
    </w:p>
    <w:p w14:paraId="17F27AC1" w14:textId="77777777" w:rsidR="00BA6685" w:rsidRPr="002D209A" w:rsidRDefault="00BA6685" w:rsidP="00BA6685"/>
    <w:p w14:paraId="4C5BF1E3" w14:textId="77777777" w:rsidR="00BA6685" w:rsidRPr="002D209A" w:rsidRDefault="00566B03">
      <w:pPr>
        <w:pStyle w:val="example-simple"/>
      </w:pPr>
      <w:r w:rsidRPr="001936B6">
        <w:rPr>
          <w:i/>
          <w:color w:val="993300"/>
        </w:rPr>
        <w:t>examples including predicative forms</w:t>
      </w:r>
    </w:p>
    <w:p w14:paraId="7E5B7F02" w14:textId="77777777" w:rsidR="00BA6685" w:rsidRPr="002D209A" w:rsidRDefault="00BA6685">
      <w:pPr>
        <w:pStyle w:val="example-simple"/>
      </w:pPr>
    </w:p>
    <w:p w14:paraId="17245EFF" w14:textId="77777777" w:rsidR="00BA6685" w:rsidRPr="001936B6" w:rsidRDefault="00BA6685">
      <w:pPr>
        <w:rPr>
          <w:color w:val="993300"/>
        </w:rPr>
      </w:pPr>
    </w:p>
    <w:p w14:paraId="695D2C6F" w14:textId="201085E4" w:rsidR="00BA6685" w:rsidRDefault="00BA6685" w:rsidP="00BA6685">
      <w:pPr>
        <w:pStyle w:val="Heading3"/>
      </w:pPr>
      <w:bookmarkStart w:id="1802" w:name="_Toc508942973"/>
      <w:bookmarkStart w:id="1803" w:name="_Toc508943573"/>
      <w:bookmarkStart w:id="1804" w:name="_Toc517853176"/>
      <w:bookmarkStart w:id="1805" w:name="_Toc78375871"/>
      <w:bookmarkStart w:id="1806" w:name="_Toc79405976"/>
      <w:bookmarkStart w:id="1807" w:name="_Toc337412226"/>
      <w:r>
        <w:t>‘</w:t>
      </w:r>
      <w:r w:rsidR="00566B03">
        <w:t>How?</w:t>
      </w:r>
      <w:r>
        <w:t>’</w:t>
      </w:r>
      <w:bookmarkEnd w:id="1802"/>
      <w:bookmarkEnd w:id="1803"/>
      <w:bookmarkEnd w:id="1804"/>
      <w:r w:rsidR="00566B03">
        <w:t xml:space="preserve"> (</w:t>
      </w:r>
      <w:r w:rsidR="00566B03" w:rsidRPr="00DE33B3">
        <w:rPr>
          <w:rFonts w:ascii="Doulos SIL" w:hAnsi="Doulos SIL"/>
          <w:i/>
          <w:color w:val="0000FF"/>
        </w:rPr>
        <w:t>ŋŋŋ</w:t>
      </w:r>
      <w:r w:rsidR="00566B03">
        <w:t>)</w:t>
      </w:r>
      <w:bookmarkEnd w:id="1805"/>
      <w:bookmarkEnd w:id="1806"/>
      <w:bookmarkEnd w:id="1807"/>
    </w:p>
    <w:p w14:paraId="367E8953" w14:textId="4E61FFD4" w:rsidR="00BA6685" w:rsidRPr="001936B6" w:rsidRDefault="00566B03" w:rsidP="00BA6685">
      <w:pPr>
        <w:rPr>
          <w:i/>
          <w:color w:val="993300"/>
        </w:rPr>
      </w:pPr>
      <w:r w:rsidRPr="001936B6">
        <w:rPr>
          <w:i/>
          <w:color w:val="993300"/>
        </w:rPr>
        <w:t xml:space="preserve">form of </w:t>
      </w:r>
      <w:r w:rsidR="00BA6685">
        <w:rPr>
          <w:i/>
          <w:color w:val="993300"/>
        </w:rPr>
        <w:t>‘</w:t>
      </w:r>
      <w:r w:rsidRPr="001936B6">
        <w:rPr>
          <w:i/>
          <w:color w:val="993300"/>
        </w:rPr>
        <w:t>how?</w:t>
      </w:r>
      <w:r w:rsidR="00BA6685">
        <w:rPr>
          <w:i/>
          <w:color w:val="993300"/>
        </w:rPr>
        <w:t>’</w:t>
      </w:r>
      <w:r w:rsidRPr="001936B6">
        <w:rPr>
          <w:i/>
          <w:color w:val="993300"/>
        </w:rPr>
        <w:t xml:space="preserve"> interrogative; relationship to other forms</w:t>
      </w:r>
    </w:p>
    <w:p w14:paraId="2F66F751" w14:textId="77777777" w:rsidR="00BA6685" w:rsidRPr="002D209A" w:rsidRDefault="00566B03" w:rsidP="00BA6685">
      <w:r w:rsidRPr="001936B6">
        <w:rPr>
          <w:i/>
          <w:color w:val="993300"/>
        </w:rPr>
        <w:t>optionally iterated? (full reduplication)</w:t>
      </w:r>
    </w:p>
    <w:p w14:paraId="1C2AA0D1" w14:textId="77777777" w:rsidR="00BA6685" w:rsidRPr="002D209A" w:rsidRDefault="00BA6685" w:rsidP="00BA6685"/>
    <w:p w14:paraId="2A6822DB" w14:textId="77777777" w:rsidR="00BA6685" w:rsidRPr="001936B6" w:rsidRDefault="00566B03" w:rsidP="00BA6685">
      <w:pPr>
        <w:rPr>
          <w:i/>
          <w:color w:val="993300"/>
        </w:rPr>
      </w:pPr>
      <w:r w:rsidRPr="001936B6">
        <w:rPr>
          <w:i/>
          <w:color w:val="993300"/>
        </w:rPr>
        <w:t>examples</w:t>
      </w:r>
    </w:p>
    <w:p w14:paraId="780DF67C" w14:textId="2C51CBE2" w:rsidR="00BA6685" w:rsidRPr="002D209A" w:rsidRDefault="00566B03" w:rsidP="00BA6685">
      <w:r w:rsidRPr="001936B6">
        <w:rPr>
          <w:i/>
          <w:color w:val="993300"/>
        </w:rPr>
        <w:tab/>
      </w:r>
      <w:r w:rsidR="00BA6685">
        <w:rPr>
          <w:i/>
          <w:color w:val="993300"/>
        </w:rPr>
        <w:t>‘</w:t>
      </w:r>
      <w:r w:rsidRPr="001936B6">
        <w:rPr>
          <w:i/>
          <w:color w:val="993300"/>
        </w:rPr>
        <w:t>How will you fix the basket?</w:t>
      </w:r>
      <w:r w:rsidR="00BA6685">
        <w:rPr>
          <w:i/>
          <w:color w:val="993300"/>
        </w:rPr>
        <w:t>’</w:t>
      </w:r>
    </w:p>
    <w:p w14:paraId="4AB5E576" w14:textId="77777777" w:rsidR="00BA6685" w:rsidRPr="002D209A" w:rsidRDefault="00BA6685" w:rsidP="00BA6685"/>
    <w:p w14:paraId="3F30C7CB" w14:textId="5CD694ED" w:rsidR="00BA6685" w:rsidRPr="001936B6" w:rsidRDefault="00566B03" w:rsidP="00BA6685">
      <w:pPr>
        <w:rPr>
          <w:i/>
          <w:color w:val="993300"/>
        </w:rPr>
      </w:pPr>
      <w:r w:rsidRPr="001936B6">
        <w:rPr>
          <w:i/>
          <w:color w:val="993300"/>
        </w:rPr>
        <w:t xml:space="preserve">combined with </w:t>
      </w:r>
      <w:r w:rsidR="00BA6685">
        <w:rPr>
          <w:i/>
          <w:color w:val="993300"/>
        </w:rPr>
        <w:t>‘</w:t>
      </w:r>
      <w:r w:rsidRPr="001936B6">
        <w:rPr>
          <w:i/>
          <w:color w:val="993300"/>
        </w:rPr>
        <w:t>do</w:t>
      </w:r>
      <w:r w:rsidR="00BA6685">
        <w:rPr>
          <w:i/>
          <w:color w:val="993300"/>
        </w:rPr>
        <w:t>’</w:t>
      </w:r>
      <w:r w:rsidRPr="001936B6">
        <w:rPr>
          <w:i/>
          <w:color w:val="993300"/>
        </w:rPr>
        <w:t xml:space="preserve"> verb as </w:t>
      </w:r>
      <w:r w:rsidR="00BA6685">
        <w:rPr>
          <w:i/>
          <w:color w:val="993300"/>
        </w:rPr>
        <w:t>‘</w:t>
      </w:r>
      <w:r w:rsidRPr="001936B6">
        <w:rPr>
          <w:i/>
          <w:color w:val="993300"/>
        </w:rPr>
        <w:t>do how?</w:t>
      </w:r>
      <w:r w:rsidR="00BA6685">
        <w:rPr>
          <w:i/>
          <w:color w:val="993300"/>
        </w:rPr>
        <w:t>’</w:t>
      </w:r>
      <w:r w:rsidRPr="001936B6">
        <w:rPr>
          <w:i/>
          <w:color w:val="993300"/>
        </w:rPr>
        <w:t xml:space="preserve"> (= </w:t>
      </w:r>
      <w:r w:rsidR="00BA6685">
        <w:rPr>
          <w:i/>
          <w:color w:val="993300"/>
        </w:rPr>
        <w:t>‘</w:t>
      </w:r>
      <w:r w:rsidRPr="001936B6">
        <w:rPr>
          <w:i/>
          <w:color w:val="993300"/>
        </w:rPr>
        <w:t>do what?</w:t>
      </w:r>
      <w:r w:rsidR="00BA6685">
        <w:rPr>
          <w:i/>
          <w:color w:val="993300"/>
        </w:rPr>
        <w:t>’</w:t>
      </w:r>
      <w:r w:rsidRPr="001936B6">
        <w:rPr>
          <w:i/>
          <w:color w:val="993300"/>
        </w:rPr>
        <w:t>)?</w:t>
      </w:r>
    </w:p>
    <w:p w14:paraId="4D6D8E1D" w14:textId="17D7F756" w:rsidR="00BA6685" w:rsidRPr="002D209A" w:rsidRDefault="00566B03" w:rsidP="00BA6685">
      <w:r w:rsidRPr="001936B6">
        <w:rPr>
          <w:i/>
          <w:color w:val="993300"/>
        </w:rPr>
        <w:tab/>
        <w:t xml:space="preserve">subordinated </w:t>
      </w:r>
      <w:r w:rsidR="00BA6685">
        <w:rPr>
          <w:i/>
          <w:color w:val="993300"/>
        </w:rPr>
        <w:t>‘</w:t>
      </w:r>
      <w:r w:rsidRPr="001936B6">
        <w:rPr>
          <w:i/>
          <w:color w:val="993300"/>
        </w:rPr>
        <w:t>(by) doing how, ...</w:t>
      </w:r>
      <w:r w:rsidR="00BA6685">
        <w:rPr>
          <w:i/>
          <w:color w:val="993300"/>
        </w:rPr>
        <w:t>’</w:t>
      </w:r>
      <w:r w:rsidRPr="001936B6">
        <w:rPr>
          <w:i/>
          <w:color w:val="993300"/>
        </w:rPr>
        <w:t xml:space="preserve"> as another way of asking </w:t>
      </w:r>
      <w:r w:rsidR="00BA6685">
        <w:rPr>
          <w:i/>
          <w:color w:val="993300"/>
        </w:rPr>
        <w:t>‘</w:t>
      </w:r>
      <w:r w:rsidRPr="001936B6">
        <w:rPr>
          <w:i/>
          <w:color w:val="993300"/>
        </w:rPr>
        <w:t>how?</w:t>
      </w:r>
      <w:r w:rsidR="00BA6685">
        <w:rPr>
          <w:i/>
          <w:color w:val="993300"/>
        </w:rPr>
        <w:t>’</w:t>
      </w:r>
    </w:p>
    <w:p w14:paraId="7EF1C06E" w14:textId="77777777" w:rsidR="00BA6685" w:rsidRPr="002D209A" w:rsidRDefault="00BA6685"/>
    <w:p w14:paraId="1B702A42" w14:textId="77777777" w:rsidR="00BA6685" w:rsidRPr="001936B6" w:rsidRDefault="00BA6685">
      <w:pPr>
        <w:rPr>
          <w:color w:val="993300"/>
        </w:rPr>
      </w:pPr>
    </w:p>
    <w:p w14:paraId="3911E7D7" w14:textId="3C0190F3" w:rsidR="00BA6685" w:rsidRDefault="00BA6685" w:rsidP="00BA6685">
      <w:pPr>
        <w:pStyle w:val="Heading3"/>
      </w:pPr>
      <w:bookmarkStart w:id="1808" w:name="_Toc508942974"/>
      <w:bookmarkStart w:id="1809" w:name="_Toc508943574"/>
      <w:bookmarkStart w:id="1810" w:name="_Toc517853177"/>
      <w:bookmarkStart w:id="1811" w:name="_Toc78375872"/>
      <w:bookmarkStart w:id="1812" w:name="_Toc79405977"/>
      <w:bookmarkStart w:id="1813" w:name="_Toc337412227"/>
      <w:r>
        <w:lastRenderedPageBreak/>
        <w:t>‘</w:t>
      </w:r>
      <w:r w:rsidR="00566B03">
        <w:t>How much/many?</w:t>
      </w:r>
      <w:r>
        <w:t>’</w:t>
      </w:r>
      <w:bookmarkEnd w:id="1808"/>
      <w:bookmarkEnd w:id="1809"/>
      <w:bookmarkEnd w:id="1810"/>
      <w:r w:rsidR="00566B03">
        <w:t xml:space="preserve"> (</w:t>
      </w:r>
      <w:r w:rsidR="00566B03" w:rsidRPr="00DE33B3">
        <w:rPr>
          <w:rFonts w:ascii="Doulos SIL" w:hAnsi="Doulos SIL"/>
          <w:i/>
          <w:color w:val="0000FF"/>
        </w:rPr>
        <w:t>ŋŋŋ</w:t>
      </w:r>
      <w:r w:rsidR="00566B03">
        <w:t>)</w:t>
      </w:r>
      <w:bookmarkEnd w:id="1811"/>
      <w:bookmarkEnd w:id="1812"/>
      <w:bookmarkEnd w:id="1813"/>
    </w:p>
    <w:p w14:paraId="7EF7EFFA" w14:textId="31CBDABB" w:rsidR="00BA6685" w:rsidRPr="001936B6" w:rsidRDefault="00566B03" w:rsidP="00BA6685">
      <w:pPr>
        <w:rPr>
          <w:i/>
          <w:color w:val="993300"/>
        </w:rPr>
      </w:pPr>
      <w:r w:rsidRPr="001936B6">
        <w:rPr>
          <w:i/>
          <w:color w:val="993300"/>
        </w:rPr>
        <w:t xml:space="preserve">form of </w:t>
      </w:r>
      <w:r w:rsidR="00BA6685">
        <w:rPr>
          <w:i/>
          <w:color w:val="993300"/>
        </w:rPr>
        <w:t>‘</w:t>
      </w:r>
      <w:r w:rsidRPr="001936B6">
        <w:rPr>
          <w:i/>
          <w:color w:val="993300"/>
        </w:rPr>
        <w:t>how much/many?</w:t>
      </w:r>
      <w:r w:rsidR="00BA6685">
        <w:rPr>
          <w:i/>
          <w:color w:val="993300"/>
        </w:rPr>
        <w:t>’</w:t>
      </w:r>
      <w:r w:rsidRPr="001936B6">
        <w:rPr>
          <w:i/>
          <w:color w:val="993300"/>
        </w:rPr>
        <w:t xml:space="preserve"> interrogative; relationship to other forms</w:t>
      </w:r>
    </w:p>
    <w:p w14:paraId="08BE57F7" w14:textId="77777777" w:rsidR="00BA6685" w:rsidRPr="001936B6" w:rsidRDefault="00566B03" w:rsidP="00BA6685">
      <w:pPr>
        <w:rPr>
          <w:i/>
          <w:color w:val="993300"/>
        </w:rPr>
      </w:pPr>
      <w:r w:rsidRPr="001936B6">
        <w:rPr>
          <w:i/>
          <w:color w:val="993300"/>
        </w:rPr>
        <w:t>usually not pluralizable morphologically</w:t>
      </w:r>
    </w:p>
    <w:p w14:paraId="094141E0" w14:textId="7F92F517" w:rsidR="00BA6685" w:rsidRPr="001936B6" w:rsidRDefault="00566B03" w:rsidP="00BA6685">
      <w:pPr>
        <w:rPr>
          <w:i/>
          <w:color w:val="993300"/>
        </w:rPr>
      </w:pPr>
      <w:r w:rsidRPr="001936B6">
        <w:rPr>
          <w:i/>
          <w:color w:val="993300"/>
        </w:rPr>
        <w:t xml:space="preserve">distributive iteration: </w:t>
      </w:r>
      <w:r w:rsidR="00BA6685">
        <w:rPr>
          <w:i/>
          <w:color w:val="993300"/>
        </w:rPr>
        <w:t>‘</w:t>
      </w:r>
      <w:r w:rsidRPr="001936B6">
        <w:rPr>
          <w:i/>
          <w:color w:val="993300"/>
        </w:rPr>
        <w:t>how.much?-how.much?</w:t>
      </w:r>
      <w:r w:rsidR="00BA6685">
        <w:rPr>
          <w:i/>
          <w:color w:val="993300"/>
        </w:rPr>
        <w:t>’</w:t>
      </w:r>
      <w:r w:rsidRPr="001936B6">
        <w:rPr>
          <w:i/>
          <w:color w:val="993300"/>
        </w:rPr>
        <w:t xml:space="preserve"> </w:t>
      </w:r>
    </w:p>
    <w:p w14:paraId="2788E91F" w14:textId="5EC88A3B" w:rsidR="00BA6685" w:rsidRPr="001936B6" w:rsidRDefault="00566B03" w:rsidP="00BA6685">
      <w:pPr>
        <w:rPr>
          <w:i/>
          <w:color w:val="993300"/>
        </w:rPr>
      </w:pPr>
      <w:r w:rsidRPr="001936B6">
        <w:rPr>
          <w:i/>
          <w:color w:val="993300"/>
        </w:rPr>
        <w:tab/>
        <w:t xml:space="preserve">meaning </w:t>
      </w:r>
      <w:r w:rsidR="00BA6685">
        <w:rPr>
          <w:i/>
          <w:color w:val="993300"/>
        </w:rPr>
        <w:t>‘</w:t>
      </w:r>
      <w:r w:rsidRPr="001936B6">
        <w:rPr>
          <w:i/>
          <w:color w:val="993300"/>
        </w:rPr>
        <w:t>how much each?</w:t>
      </w:r>
      <w:r w:rsidR="00BA6685">
        <w:rPr>
          <w:i/>
          <w:color w:val="993300"/>
        </w:rPr>
        <w:t>’</w:t>
      </w:r>
      <w:r w:rsidRPr="001936B6">
        <w:rPr>
          <w:i/>
          <w:color w:val="993300"/>
        </w:rPr>
        <w:t xml:space="preserve"> (price per unit)</w:t>
      </w:r>
    </w:p>
    <w:p w14:paraId="4A640D52" w14:textId="77777777" w:rsidR="00BA6685" w:rsidRPr="001936B6" w:rsidRDefault="00566B03" w:rsidP="00BA6685">
      <w:pPr>
        <w:rPr>
          <w:i/>
          <w:color w:val="993300"/>
        </w:rPr>
      </w:pPr>
      <w:r w:rsidRPr="001936B6">
        <w:rPr>
          <w:i/>
          <w:color w:val="993300"/>
        </w:rPr>
        <w:t>combines with preceding core NP (like numeral, with no tonal interaction?)</w:t>
      </w:r>
    </w:p>
    <w:p w14:paraId="7B5FF26E" w14:textId="77777777" w:rsidR="00BA6685" w:rsidRPr="002D209A" w:rsidRDefault="00566B03" w:rsidP="00BA6685">
      <w:r w:rsidRPr="001936B6">
        <w:rPr>
          <w:i/>
          <w:color w:val="993300"/>
        </w:rPr>
        <w:tab/>
        <w:t>if noun is countable, does it appear in plural form?</w:t>
      </w:r>
    </w:p>
    <w:p w14:paraId="2AE45887" w14:textId="77777777" w:rsidR="00BA6685" w:rsidRPr="002D209A" w:rsidRDefault="00BA6685" w:rsidP="00BA6685"/>
    <w:p w14:paraId="1525028B" w14:textId="77777777" w:rsidR="00BA6685" w:rsidRPr="001936B6" w:rsidRDefault="00566B03" w:rsidP="00BA6685">
      <w:pPr>
        <w:rPr>
          <w:i/>
          <w:color w:val="993300"/>
        </w:rPr>
      </w:pPr>
      <w:r w:rsidRPr="001936B6">
        <w:rPr>
          <w:i/>
          <w:color w:val="993300"/>
        </w:rPr>
        <w:t>examples</w:t>
      </w:r>
    </w:p>
    <w:p w14:paraId="47DF5D9F" w14:textId="0EF75358"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How much sugar did you buy?</w:t>
      </w:r>
      <w:r w:rsidR="00BA6685">
        <w:rPr>
          <w:i/>
          <w:color w:val="993300"/>
        </w:rPr>
        <w:t>’</w:t>
      </w:r>
    </w:p>
    <w:p w14:paraId="5F176F68" w14:textId="1D88E115"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How many sheep do you have?</w:t>
      </w:r>
      <w:r w:rsidR="00BA6685">
        <w:rPr>
          <w:i/>
          <w:color w:val="993300"/>
        </w:rPr>
        <w:t>’</w:t>
      </w:r>
    </w:p>
    <w:p w14:paraId="2119D009" w14:textId="13DDFE39" w:rsidR="00BA6685" w:rsidRPr="002D209A" w:rsidRDefault="00566B03" w:rsidP="00BA6685">
      <w:r w:rsidRPr="001936B6">
        <w:rPr>
          <w:i/>
          <w:color w:val="993300"/>
        </w:rPr>
        <w:tab/>
      </w:r>
      <w:r w:rsidR="00BA6685">
        <w:rPr>
          <w:i/>
          <w:color w:val="993300"/>
        </w:rPr>
        <w:t>‘</w:t>
      </w:r>
      <w:r w:rsidRPr="001936B6">
        <w:rPr>
          <w:i/>
          <w:color w:val="993300"/>
        </w:rPr>
        <w:t>It is how much?</w:t>
      </w:r>
      <w:r w:rsidR="00BA6685">
        <w:rPr>
          <w:i/>
          <w:color w:val="993300"/>
        </w:rPr>
        <w:t>’</w:t>
      </w:r>
      <w:r w:rsidRPr="001936B6">
        <w:rPr>
          <w:i/>
          <w:color w:val="993300"/>
        </w:rPr>
        <w:t xml:space="preserve"> (predicative)</w:t>
      </w:r>
    </w:p>
    <w:p w14:paraId="764EA848" w14:textId="77777777" w:rsidR="00BA6685" w:rsidRPr="002D209A" w:rsidRDefault="00BA6685" w:rsidP="00BA6685"/>
    <w:p w14:paraId="429AC924" w14:textId="77777777" w:rsidR="00BA6685" w:rsidRPr="001936B6" w:rsidRDefault="00566B03" w:rsidP="00BA6685">
      <w:pPr>
        <w:rPr>
          <w:i/>
          <w:color w:val="993300"/>
        </w:rPr>
      </w:pPr>
      <w:r w:rsidRPr="001936B6">
        <w:rPr>
          <w:i/>
          <w:color w:val="993300"/>
        </w:rPr>
        <w:t>may co-occur with topicalized expression in partitive function</w:t>
      </w:r>
    </w:p>
    <w:p w14:paraId="47235500" w14:textId="716A9B3A"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My cows, how many of them died?</w:t>
      </w:r>
      <w:r w:rsidR="00BA6685">
        <w:rPr>
          <w:i/>
          <w:color w:val="993300"/>
        </w:rPr>
        <w:t>’</w:t>
      </w:r>
    </w:p>
    <w:p w14:paraId="3180C28F" w14:textId="77777777" w:rsidR="00BA6685" w:rsidRPr="001936B6" w:rsidRDefault="00566B03" w:rsidP="00BA6685">
      <w:pPr>
        <w:rPr>
          <w:i/>
          <w:color w:val="993300"/>
        </w:rPr>
      </w:pPr>
      <w:r w:rsidRPr="001936B6">
        <w:rPr>
          <w:i/>
          <w:color w:val="993300"/>
        </w:rPr>
        <w:tab/>
      </w:r>
    </w:p>
    <w:p w14:paraId="33B4AE75" w14:textId="43037C0E" w:rsidR="00BA6685" w:rsidRPr="002D209A" w:rsidRDefault="00566B03" w:rsidP="00BA6685">
      <w:r w:rsidRPr="001936B6">
        <w:rPr>
          <w:i/>
          <w:color w:val="993300"/>
        </w:rPr>
        <w:t>iterated for distributive sense (</w:t>
      </w:r>
      <w:r w:rsidR="00BA6685">
        <w:rPr>
          <w:i/>
          <w:color w:val="993300"/>
        </w:rPr>
        <w:t>‘</w:t>
      </w:r>
      <w:r w:rsidRPr="001936B6">
        <w:rPr>
          <w:i/>
          <w:color w:val="993300"/>
        </w:rPr>
        <w:t>how much [= price] each?</w:t>
      </w:r>
      <w:r w:rsidR="00BA6685">
        <w:rPr>
          <w:i/>
          <w:color w:val="993300"/>
        </w:rPr>
        <w:t>’</w:t>
      </w:r>
      <w:r w:rsidRPr="001936B6">
        <w:rPr>
          <w:i/>
          <w:color w:val="993300"/>
        </w:rPr>
        <w:t>)</w:t>
      </w:r>
    </w:p>
    <w:p w14:paraId="3595956C" w14:textId="77777777" w:rsidR="00BA6685" w:rsidRPr="002D209A" w:rsidRDefault="00BA6685" w:rsidP="00BA6685"/>
    <w:p w14:paraId="46921EAF" w14:textId="77777777" w:rsidR="00BA6685" w:rsidRPr="002D209A" w:rsidRDefault="00566B03" w:rsidP="00BA6685">
      <w:r w:rsidRPr="001936B6">
        <w:rPr>
          <w:i/>
          <w:color w:val="993300"/>
        </w:rPr>
        <w:t>ordinal: how-manieth? (nonexistent English, but cf. French quantième)</w:t>
      </w:r>
    </w:p>
    <w:p w14:paraId="6EB0003B" w14:textId="77777777" w:rsidR="00BA6685" w:rsidRPr="002D209A" w:rsidRDefault="00BA6685"/>
    <w:p w14:paraId="7105BD69" w14:textId="77777777" w:rsidR="00BA6685" w:rsidRPr="001936B6" w:rsidRDefault="00BA6685">
      <w:pPr>
        <w:rPr>
          <w:color w:val="993300"/>
        </w:rPr>
      </w:pPr>
    </w:p>
    <w:p w14:paraId="0440473B" w14:textId="3A958979" w:rsidR="00BA6685" w:rsidRDefault="00BA6685" w:rsidP="00BA6685">
      <w:pPr>
        <w:pStyle w:val="Heading3"/>
      </w:pPr>
      <w:bookmarkStart w:id="1814" w:name="_Toc508942975"/>
      <w:bookmarkStart w:id="1815" w:name="_Toc508943575"/>
      <w:bookmarkStart w:id="1816" w:name="_Toc517853178"/>
      <w:bookmarkStart w:id="1817" w:name="_Toc78375873"/>
      <w:bookmarkStart w:id="1818" w:name="_Toc79405978"/>
      <w:bookmarkStart w:id="1819" w:name="_Toc337412228"/>
      <w:r>
        <w:t>‘</w:t>
      </w:r>
      <w:r w:rsidR="00566B03">
        <w:t>Which?</w:t>
      </w:r>
      <w:r>
        <w:t>’</w:t>
      </w:r>
      <w:bookmarkEnd w:id="1814"/>
      <w:bookmarkEnd w:id="1815"/>
      <w:bookmarkEnd w:id="1816"/>
      <w:r w:rsidR="00566B03">
        <w:t xml:space="preserve"> (</w:t>
      </w:r>
      <w:r w:rsidR="00566B03" w:rsidRPr="00DE33B3">
        <w:rPr>
          <w:rFonts w:ascii="Doulos SIL" w:hAnsi="Doulos SIL"/>
          <w:i/>
          <w:color w:val="0000FF"/>
        </w:rPr>
        <w:t>ŋŋŋ</w:t>
      </w:r>
      <w:r w:rsidR="00566B03">
        <w:t>)</w:t>
      </w:r>
      <w:bookmarkEnd w:id="1817"/>
      <w:bookmarkEnd w:id="1818"/>
      <w:bookmarkEnd w:id="1819"/>
    </w:p>
    <w:p w14:paraId="30F94D12" w14:textId="2A1CAD60" w:rsidR="00BA6685" w:rsidRPr="005F6F84" w:rsidRDefault="00566B03" w:rsidP="00BA6685">
      <w:pPr>
        <w:rPr>
          <w:i/>
          <w:color w:val="993300"/>
        </w:rPr>
      </w:pPr>
      <w:r w:rsidRPr="005F6F84">
        <w:rPr>
          <w:i/>
          <w:color w:val="993300"/>
        </w:rPr>
        <w:t xml:space="preserve">form of </w:t>
      </w:r>
      <w:r w:rsidR="00BA6685">
        <w:rPr>
          <w:i/>
          <w:color w:val="993300"/>
        </w:rPr>
        <w:t>‘</w:t>
      </w:r>
      <w:r w:rsidRPr="005F6F84">
        <w:rPr>
          <w:i/>
          <w:color w:val="993300"/>
        </w:rPr>
        <w:t>which?</w:t>
      </w:r>
      <w:r w:rsidR="00BA6685">
        <w:rPr>
          <w:i/>
          <w:color w:val="993300"/>
        </w:rPr>
        <w:t>’</w:t>
      </w:r>
      <w:r w:rsidRPr="005F6F84">
        <w:rPr>
          <w:i/>
          <w:color w:val="993300"/>
        </w:rPr>
        <w:t xml:space="preserve"> interrogative; relationship to other forms</w:t>
      </w:r>
    </w:p>
    <w:p w14:paraId="670E6C93" w14:textId="77777777" w:rsidR="00BA6685" w:rsidRPr="005F6F84" w:rsidRDefault="00566B03" w:rsidP="00BA6685">
      <w:pPr>
        <w:rPr>
          <w:i/>
          <w:color w:val="993300"/>
        </w:rPr>
      </w:pPr>
      <w:r w:rsidRPr="005F6F84">
        <w:rPr>
          <w:i/>
          <w:color w:val="993300"/>
        </w:rPr>
        <w:t>may be used absolutely, or as modifying adjective?</w:t>
      </w:r>
    </w:p>
    <w:p w14:paraId="2F6836B8" w14:textId="77777777" w:rsidR="00BA6685" w:rsidRPr="002D209A" w:rsidRDefault="00566B03" w:rsidP="00BA6685">
      <w:r w:rsidRPr="005F6F84">
        <w:rPr>
          <w:i/>
          <w:color w:val="993300"/>
        </w:rPr>
        <w:tab/>
        <w:t>tonal effect on preceding core NP? (tone-dropping?)</w:t>
      </w:r>
    </w:p>
    <w:p w14:paraId="4C07F939" w14:textId="77777777" w:rsidR="00BA6685" w:rsidRPr="002D209A" w:rsidRDefault="00BA6685" w:rsidP="00BA6685"/>
    <w:p w14:paraId="68F0EB60" w14:textId="77777777" w:rsidR="00BA6685" w:rsidRPr="005F6F84" w:rsidRDefault="00566B03" w:rsidP="00BA6685">
      <w:pPr>
        <w:rPr>
          <w:i/>
          <w:color w:val="993300"/>
        </w:rPr>
      </w:pPr>
      <w:r w:rsidRPr="005F6F84">
        <w:rPr>
          <w:i/>
          <w:color w:val="993300"/>
        </w:rPr>
        <w:t>examples</w:t>
      </w:r>
    </w:p>
    <w:p w14:paraId="7D82C2C0" w14:textId="49FBE0E9" w:rsidR="00BA6685" w:rsidRPr="005F6F84" w:rsidRDefault="00566B03" w:rsidP="00BA6685">
      <w:pPr>
        <w:rPr>
          <w:i/>
          <w:color w:val="993300"/>
        </w:rPr>
      </w:pPr>
      <w:r w:rsidRPr="005F6F84">
        <w:rPr>
          <w:i/>
          <w:color w:val="993300"/>
        </w:rPr>
        <w:tab/>
      </w:r>
      <w:r w:rsidR="00BA6685">
        <w:rPr>
          <w:i/>
          <w:color w:val="993300"/>
        </w:rPr>
        <w:t>‘</w:t>
      </w:r>
      <w:r w:rsidRPr="005F6F84">
        <w:rPr>
          <w:i/>
          <w:color w:val="993300"/>
        </w:rPr>
        <w:t>Which mango do you want?</w:t>
      </w:r>
      <w:r w:rsidR="00BA6685">
        <w:rPr>
          <w:i/>
          <w:color w:val="993300"/>
        </w:rPr>
        <w:t>’</w:t>
      </w:r>
    </w:p>
    <w:p w14:paraId="1C7629C7" w14:textId="7D4EAE68" w:rsidR="00BA6685" w:rsidRPr="002D209A" w:rsidRDefault="00566B03" w:rsidP="00BA6685">
      <w:r w:rsidRPr="005F6F84">
        <w:rPr>
          <w:i/>
          <w:color w:val="993300"/>
        </w:rPr>
        <w:tab/>
      </w:r>
      <w:r w:rsidR="00BA6685">
        <w:rPr>
          <w:i/>
          <w:color w:val="993300"/>
        </w:rPr>
        <w:t>‘</w:t>
      </w:r>
      <w:r w:rsidRPr="005F6F84">
        <w:rPr>
          <w:i/>
          <w:color w:val="993300"/>
        </w:rPr>
        <w:t>Which of your cows are you selling?</w:t>
      </w:r>
      <w:r w:rsidR="00BA6685">
        <w:rPr>
          <w:i/>
          <w:color w:val="993300"/>
        </w:rPr>
        <w:t>’</w:t>
      </w:r>
    </w:p>
    <w:p w14:paraId="7C2D6BAA" w14:textId="77777777" w:rsidR="00BA6685" w:rsidRPr="002D209A" w:rsidRDefault="00BA6685"/>
    <w:p w14:paraId="758857AF" w14:textId="77777777" w:rsidR="00BA6685" w:rsidRPr="001936B6" w:rsidRDefault="00BA6685">
      <w:pPr>
        <w:rPr>
          <w:color w:val="993300"/>
        </w:rPr>
      </w:pPr>
    </w:p>
    <w:p w14:paraId="0A98C964" w14:textId="53BE6ADA" w:rsidR="00BA6685" w:rsidRDefault="00BA6685" w:rsidP="00BA6685">
      <w:pPr>
        <w:pStyle w:val="Heading3"/>
      </w:pPr>
      <w:bookmarkStart w:id="1820" w:name="_Toc508942976"/>
      <w:bookmarkStart w:id="1821" w:name="_Toc508943576"/>
      <w:bookmarkStart w:id="1822" w:name="_Toc517853179"/>
      <w:bookmarkStart w:id="1823" w:name="_Toc78375874"/>
      <w:bookmarkStart w:id="1824" w:name="_Toc79405979"/>
      <w:bookmarkStart w:id="1825" w:name="_Toc337412229"/>
      <w:r>
        <w:t>‘</w:t>
      </w:r>
      <w:r w:rsidR="00566B03">
        <w:t>So-and-so</w:t>
      </w:r>
      <w:r>
        <w:t>’</w:t>
      </w:r>
      <w:bookmarkEnd w:id="1820"/>
      <w:bookmarkEnd w:id="1821"/>
      <w:bookmarkEnd w:id="1822"/>
      <w:r w:rsidR="00566B03">
        <w:t xml:space="preserve"> (</w:t>
      </w:r>
      <w:r w:rsidR="00566B03" w:rsidRPr="00DE33B3">
        <w:rPr>
          <w:rFonts w:ascii="Doulos SIL" w:hAnsi="Doulos SIL"/>
          <w:i/>
          <w:color w:val="0000FF"/>
        </w:rPr>
        <w:t>ŋŋŋ</w:t>
      </w:r>
      <w:r w:rsidR="00566B03">
        <w:t>)</w:t>
      </w:r>
      <w:bookmarkEnd w:id="1823"/>
      <w:bookmarkEnd w:id="1824"/>
      <w:bookmarkEnd w:id="1825"/>
    </w:p>
    <w:p w14:paraId="2272BBB3" w14:textId="20577496" w:rsidR="00BA6685" w:rsidRPr="005F6F84" w:rsidRDefault="00BA6685" w:rsidP="00BA6685">
      <w:pPr>
        <w:ind w:left="720" w:hanging="720"/>
        <w:rPr>
          <w:i/>
          <w:color w:val="993300"/>
        </w:rPr>
      </w:pPr>
      <w:r>
        <w:rPr>
          <w:i/>
          <w:color w:val="993300"/>
        </w:rPr>
        <w:t>‘</w:t>
      </w:r>
      <w:r w:rsidR="00566B03" w:rsidRPr="005F6F84">
        <w:rPr>
          <w:i/>
          <w:color w:val="993300"/>
        </w:rPr>
        <w:t>So-and-so</w:t>
      </w:r>
      <w:r>
        <w:rPr>
          <w:i/>
          <w:color w:val="993300"/>
        </w:rPr>
        <w:t>’</w:t>
      </w:r>
      <w:r w:rsidR="00566B03" w:rsidRPr="005F6F84">
        <w:rPr>
          <w:i/>
          <w:color w:val="993300"/>
        </w:rPr>
        <w:t xml:space="preserve"> = substitute (function over) any of a range of personal names</w:t>
      </w:r>
    </w:p>
    <w:p w14:paraId="2697889D" w14:textId="186685F5" w:rsidR="00BA6685" w:rsidRPr="005F6F84" w:rsidRDefault="00566B03" w:rsidP="00BA6685">
      <w:pPr>
        <w:ind w:left="720" w:hanging="720"/>
        <w:rPr>
          <w:i/>
          <w:color w:val="993300"/>
        </w:rPr>
      </w:pPr>
      <w:r w:rsidRPr="005F6F84">
        <w:rPr>
          <w:i/>
          <w:color w:val="993300"/>
        </w:rPr>
        <w:tab/>
        <w:t xml:space="preserve">used in generalized contexts like: </w:t>
      </w:r>
      <w:r w:rsidR="00BA6685">
        <w:rPr>
          <w:i/>
          <w:color w:val="993300"/>
        </w:rPr>
        <w:t>‘</w:t>
      </w:r>
      <w:r w:rsidRPr="005F6F84">
        <w:rPr>
          <w:i/>
          <w:color w:val="993300"/>
        </w:rPr>
        <w:t>If you encounter someone you know in the field at twilight, you should say “Hey So-and-so, let</w:t>
      </w:r>
      <w:r w:rsidR="00BA6685">
        <w:rPr>
          <w:i/>
          <w:color w:val="993300"/>
        </w:rPr>
        <w:t>’</w:t>
      </w:r>
      <w:r w:rsidRPr="005F6F84">
        <w:rPr>
          <w:i/>
          <w:color w:val="993300"/>
        </w:rPr>
        <w:t>s go back to the village”</w:t>
      </w:r>
      <w:r w:rsidR="00BA6685">
        <w:rPr>
          <w:i/>
          <w:color w:val="993300"/>
        </w:rPr>
        <w:t>’</w:t>
      </w:r>
    </w:p>
    <w:p w14:paraId="1E60A68F" w14:textId="162F5087" w:rsidR="00BA6685" w:rsidRPr="002D209A" w:rsidRDefault="00566B03" w:rsidP="00BA6685">
      <w:pPr>
        <w:ind w:left="720" w:hanging="720"/>
      </w:pPr>
      <w:r w:rsidRPr="005F6F84">
        <w:rPr>
          <w:i/>
          <w:color w:val="993300"/>
        </w:rPr>
        <w:t xml:space="preserve">form of </w:t>
      </w:r>
      <w:r w:rsidR="00BA6685">
        <w:rPr>
          <w:i/>
          <w:color w:val="993300"/>
        </w:rPr>
        <w:t>‘</w:t>
      </w:r>
      <w:r w:rsidRPr="005F6F84">
        <w:rPr>
          <w:i/>
          <w:color w:val="993300"/>
        </w:rPr>
        <w:t>So-and-so</w:t>
      </w:r>
      <w:r w:rsidR="00BA6685">
        <w:rPr>
          <w:i/>
          <w:color w:val="993300"/>
        </w:rPr>
        <w:t>’</w:t>
      </w:r>
      <w:r w:rsidRPr="005F6F84">
        <w:rPr>
          <w:i/>
          <w:color w:val="993300"/>
        </w:rPr>
        <w:t xml:space="preserve"> word; relationship to other forms</w:t>
      </w:r>
    </w:p>
    <w:p w14:paraId="7CE28646" w14:textId="77777777" w:rsidR="00BA6685" w:rsidRPr="002D209A" w:rsidRDefault="00BA6685"/>
    <w:p w14:paraId="194632D4" w14:textId="77777777" w:rsidR="00BA6685" w:rsidRPr="005F6F84" w:rsidRDefault="00566B03">
      <w:pPr>
        <w:rPr>
          <w:i/>
          <w:color w:val="993300"/>
        </w:rPr>
      </w:pPr>
      <w:r w:rsidRPr="005F6F84">
        <w:rPr>
          <w:i/>
          <w:color w:val="993300"/>
        </w:rPr>
        <w:t>examples</w:t>
      </w:r>
    </w:p>
    <w:p w14:paraId="3518AB2F" w14:textId="7E6F72E3" w:rsidR="00BA6685" w:rsidRPr="002D209A" w:rsidRDefault="00566B03">
      <w:r w:rsidRPr="005F6F84">
        <w:rPr>
          <w:i/>
          <w:color w:val="993300"/>
        </w:rPr>
        <w:tab/>
      </w:r>
      <w:r w:rsidR="00BA6685">
        <w:rPr>
          <w:i/>
          <w:color w:val="993300"/>
        </w:rPr>
        <w:t>‘</w:t>
      </w:r>
      <w:r w:rsidRPr="005F6F84">
        <w:rPr>
          <w:i/>
          <w:color w:val="993300"/>
        </w:rPr>
        <w:t>This cow belongs to So-and-so</w:t>
      </w:r>
      <w:r w:rsidR="00BA6685">
        <w:rPr>
          <w:i/>
          <w:color w:val="993300"/>
        </w:rPr>
        <w:t>’</w:t>
      </w:r>
    </w:p>
    <w:p w14:paraId="0E6BFE72" w14:textId="77777777" w:rsidR="00BA6685" w:rsidRPr="002D209A" w:rsidRDefault="00BA6685"/>
    <w:p w14:paraId="600D231E" w14:textId="77777777" w:rsidR="00BA6685" w:rsidRPr="001936B6" w:rsidRDefault="00BA6685">
      <w:pPr>
        <w:rPr>
          <w:color w:val="993300"/>
        </w:rPr>
      </w:pPr>
    </w:p>
    <w:p w14:paraId="73092F94" w14:textId="77777777" w:rsidR="00BA6685" w:rsidRDefault="00566B03" w:rsidP="00BA6685">
      <w:pPr>
        <w:pStyle w:val="Heading3"/>
      </w:pPr>
      <w:bookmarkStart w:id="1826" w:name="_Toc508942978"/>
      <w:bookmarkStart w:id="1827" w:name="_Toc508943578"/>
      <w:bookmarkStart w:id="1828" w:name="_Toc517853181"/>
      <w:bookmarkStart w:id="1829" w:name="_Toc78375876"/>
      <w:bookmarkStart w:id="1830" w:name="_Toc79405981"/>
      <w:bookmarkStart w:id="1831" w:name="_Toc337412230"/>
      <w:r>
        <w:lastRenderedPageBreak/>
        <w:t>Embedded interrogatives</w:t>
      </w:r>
      <w:bookmarkEnd w:id="1826"/>
      <w:bookmarkEnd w:id="1827"/>
      <w:bookmarkEnd w:id="1828"/>
      <w:bookmarkEnd w:id="1829"/>
      <w:bookmarkEnd w:id="1830"/>
      <w:bookmarkEnd w:id="1831"/>
    </w:p>
    <w:p w14:paraId="4273405E" w14:textId="77777777" w:rsidR="00BA6685" w:rsidRPr="001936B6" w:rsidRDefault="00566B03" w:rsidP="00BA6685">
      <w:pPr>
        <w:ind w:left="720" w:hanging="720"/>
        <w:rPr>
          <w:i/>
          <w:color w:val="993300"/>
        </w:rPr>
      </w:pPr>
      <w:r w:rsidRPr="001936B6">
        <w:rPr>
          <w:i/>
          <w:color w:val="993300"/>
        </w:rPr>
        <w:t>embedded polar interrogatives:</w:t>
      </w:r>
    </w:p>
    <w:p w14:paraId="5A793CE0" w14:textId="5CF5EF4E" w:rsidR="00BA6685" w:rsidRPr="001936B6" w:rsidRDefault="00566B03" w:rsidP="00BA6685">
      <w:pPr>
        <w:ind w:left="720" w:hanging="720"/>
        <w:rPr>
          <w:i/>
          <w:color w:val="993300"/>
        </w:rPr>
      </w:pPr>
      <w:r w:rsidRPr="001936B6">
        <w:rPr>
          <w:i/>
          <w:color w:val="993300"/>
        </w:rPr>
        <w:tab/>
      </w:r>
      <w:r w:rsidR="00BA6685">
        <w:rPr>
          <w:i/>
          <w:color w:val="993300"/>
        </w:rPr>
        <w:t>‘</w:t>
      </w:r>
      <w:r w:rsidRPr="001936B6">
        <w:rPr>
          <w:i/>
          <w:color w:val="993300"/>
        </w:rPr>
        <w:t>He doesn</w:t>
      </w:r>
      <w:r w:rsidR="00BA6685">
        <w:rPr>
          <w:i/>
          <w:color w:val="993300"/>
        </w:rPr>
        <w:t>’</w:t>
      </w:r>
      <w:r w:rsidRPr="001936B6">
        <w:rPr>
          <w:i/>
          <w:color w:val="993300"/>
        </w:rPr>
        <w:t>t know whether they have arrived in Bamako</w:t>
      </w:r>
      <w:r w:rsidR="00BA6685">
        <w:rPr>
          <w:i/>
          <w:color w:val="993300"/>
        </w:rPr>
        <w:t>’</w:t>
      </w:r>
    </w:p>
    <w:p w14:paraId="78213856" w14:textId="0B12C1AB" w:rsidR="00BA6685" w:rsidRPr="001936B6" w:rsidRDefault="00566B03" w:rsidP="00BA6685">
      <w:pPr>
        <w:ind w:left="720" w:hanging="720"/>
        <w:rPr>
          <w:i/>
          <w:color w:val="993300"/>
        </w:rPr>
      </w:pPr>
      <w:r w:rsidRPr="001936B6">
        <w:rPr>
          <w:i/>
          <w:color w:val="993300"/>
        </w:rPr>
        <w:t xml:space="preserve">such a construction may also be used constructions with </w:t>
      </w:r>
      <w:r w:rsidR="00BA6685">
        <w:rPr>
          <w:i/>
          <w:color w:val="993300"/>
        </w:rPr>
        <w:t>‘</w:t>
      </w:r>
      <w:r w:rsidRPr="001936B6">
        <w:rPr>
          <w:i/>
          <w:color w:val="993300"/>
        </w:rPr>
        <w:t>know</w:t>
      </w:r>
      <w:r w:rsidR="00BA6685">
        <w:rPr>
          <w:i/>
          <w:color w:val="993300"/>
        </w:rPr>
        <w:t>’</w:t>
      </w:r>
      <w:r w:rsidRPr="001936B6">
        <w:rPr>
          <w:i/>
          <w:color w:val="993300"/>
        </w:rPr>
        <w:t xml:space="preserve"> and factive complement (presupposed to be true)</w:t>
      </w:r>
    </w:p>
    <w:p w14:paraId="2D7B28B7" w14:textId="04E791BC" w:rsidR="00BA6685" w:rsidRPr="001936B6" w:rsidRDefault="00566B03" w:rsidP="00BA6685">
      <w:pPr>
        <w:ind w:left="720" w:hanging="720"/>
        <w:rPr>
          <w:i/>
          <w:color w:val="993300"/>
        </w:rPr>
      </w:pPr>
      <w:r w:rsidRPr="001936B6">
        <w:rPr>
          <w:i/>
          <w:color w:val="993300"/>
        </w:rPr>
        <w:tab/>
      </w:r>
      <w:r w:rsidR="00BA6685">
        <w:rPr>
          <w:i/>
          <w:color w:val="993300"/>
        </w:rPr>
        <w:t>‘</w:t>
      </w:r>
      <w:r w:rsidRPr="001936B6">
        <w:rPr>
          <w:i/>
          <w:color w:val="993300"/>
        </w:rPr>
        <w:t>He doesn</w:t>
      </w:r>
      <w:r w:rsidR="00BA6685">
        <w:rPr>
          <w:i/>
          <w:color w:val="993300"/>
        </w:rPr>
        <w:t>’</w:t>
      </w:r>
      <w:r w:rsidRPr="001936B6">
        <w:rPr>
          <w:i/>
          <w:color w:val="993300"/>
        </w:rPr>
        <w:t>t know that they have arrived in Bamako</w:t>
      </w:r>
      <w:r w:rsidR="00BA6685">
        <w:rPr>
          <w:i/>
          <w:color w:val="993300"/>
        </w:rPr>
        <w:t>’</w:t>
      </w:r>
    </w:p>
    <w:p w14:paraId="68D5B67D" w14:textId="4488FED7" w:rsidR="00BA6685" w:rsidRPr="002D209A" w:rsidRDefault="00566B03" w:rsidP="00BA6685">
      <w:pPr>
        <w:ind w:left="720" w:hanging="720"/>
      </w:pPr>
      <w:r w:rsidRPr="001936B6">
        <w:rPr>
          <w:i/>
          <w:color w:val="993300"/>
        </w:rPr>
        <w:tab/>
        <w:t xml:space="preserve">(better ex: </w:t>
      </w:r>
      <w:r w:rsidR="00BA6685">
        <w:rPr>
          <w:i/>
          <w:color w:val="993300"/>
        </w:rPr>
        <w:t>‘</w:t>
      </w:r>
      <w:r w:rsidRPr="001936B6">
        <w:rPr>
          <w:i/>
          <w:color w:val="993300"/>
        </w:rPr>
        <w:t>He doesn</w:t>
      </w:r>
      <w:r w:rsidR="00BA6685">
        <w:rPr>
          <w:i/>
          <w:color w:val="993300"/>
        </w:rPr>
        <w:t>’</w:t>
      </w:r>
      <w:r w:rsidRPr="001936B6">
        <w:rPr>
          <w:i/>
          <w:color w:val="993300"/>
        </w:rPr>
        <w:t>t know whether (= that) I am in Douentza</w:t>
      </w:r>
      <w:r w:rsidR="00BA6685">
        <w:rPr>
          <w:i/>
          <w:color w:val="993300"/>
        </w:rPr>
        <w:t>’</w:t>
      </w:r>
      <w:r w:rsidRPr="001936B6">
        <w:rPr>
          <w:i/>
          <w:color w:val="993300"/>
        </w:rPr>
        <w:t>)</w:t>
      </w:r>
    </w:p>
    <w:p w14:paraId="69C6DA96" w14:textId="77777777" w:rsidR="00BA6685" w:rsidRPr="002D209A" w:rsidRDefault="00BA6685" w:rsidP="00BA6685"/>
    <w:p w14:paraId="0CBC8C07" w14:textId="58B37CE0" w:rsidR="00BA6685" w:rsidRPr="002D209A" w:rsidRDefault="00566B03" w:rsidP="00BA6685">
      <w:r w:rsidRPr="001936B6">
        <w:rPr>
          <w:i/>
          <w:color w:val="993300"/>
        </w:rPr>
        <w:t xml:space="preserve">embedded content interrogatives: these may take the same form as main-clause interrogatives, or they may involve substitutions, using generic nouns like </w:t>
      </w:r>
      <w:r w:rsidR="00BA6685">
        <w:rPr>
          <w:i/>
          <w:color w:val="993300"/>
        </w:rPr>
        <w:t>‘</w:t>
      </w:r>
      <w:r w:rsidRPr="001936B6">
        <w:rPr>
          <w:i/>
          <w:color w:val="993300"/>
        </w:rPr>
        <w:t>person</w:t>
      </w:r>
      <w:r w:rsidR="00BA6685">
        <w:rPr>
          <w:i/>
          <w:color w:val="993300"/>
        </w:rPr>
        <w:t>’</w:t>
      </w:r>
      <w:r w:rsidRPr="001936B6">
        <w:rPr>
          <w:i/>
          <w:color w:val="993300"/>
        </w:rPr>
        <w:t xml:space="preserve">, </w:t>
      </w:r>
      <w:r w:rsidR="00BA6685">
        <w:rPr>
          <w:i/>
          <w:color w:val="993300"/>
        </w:rPr>
        <w:t>‘</w:t>
      </w:r>
      <w:r w:rsidRPr="001936B6">
        <w:rPr>
          <w:i/>
          <w:color w:val="993300"/>
        </w:rPr>
        <w:t>thing</w:t>
      </w:r>
      <w:r w:rsidR="00BA6685">
        <w:rPr>
          <w:i/>
          <w:color w:val="993300"/>
        </w:rPr>
        <w:t>’</w:t>
      </w:r>
      <w:r w:rsidRPr="001936B6">
        <w:rPr>
          <w:i/>
          <w:color w:val="993300"/>
        </w:rPr>
        <w:t xml:space="preserve">, </w:t>
      </w:r>
      <w:r w:rsidR="00BA6685">
        <w:rPr>
          <w:i/>
          <w:color w:val="993300"/>
        </w:rPr>
        <w:t>‘</w:t>
      </w:r>
      <w:r w:rsidRPr="001936B6">
        <w:rPr>
          <w:i/>
          <w:color w:val="993300"/>
        </w:rPr>
        <w:t>place</w:t>
      </w:r>
      <w:r w:rsidR="00BA6685">
        <w:rPr>
          <w:i/>
          <w:color w:val="993300"/>
        </w:rPr>
        <w:t>’</w:t>
      </w:r>
      <w:r w:rsidRPr="001936B6">
        <w:rPr>
          <w:i/>
          <w:color w:val="993300"/>
        </w:rPr>
        <w:t xml:space="preserve">, </w:t>
      </w:r>
      <w:r w:rsidR="00BA6685">
        <w:rPr>
          <w:i/>
          <w:color w:val="993300"/>
        </w:rPr>
        <w:t>‘</w:t>
      </w:r>
      <w:r w:rsidRPr="001936B6">
        <w:rPr>
          <w:i/>
          <w:color w:val="993300"/>
        </w:rPr>
        <w:t>time</w:t>
      </w:r>
      <w:r w:rsidR="00BA6685">
        <w:rPr>
          <w:i/>
          <w:color w:val="993300"/>
        </w:rPr>
        <w:t>’</w:t>
      </w:r>
      <w:r w:rsidRPr="001936B6">
        <w:rPr>
          <w:i/>
          <w:color w:val="993300"/>
        </w:rPr>
        <w:t>, manner</w:t>
      </w:r>
      <w:r w:rsidR="00BA6685">
        <w:rPr>
          <w:i/>
          <w:color w:val="993300"/>
        </w:rPr>
        <w:t>’</w:t>
      </w:r>
      <w:r w:rsidRPr="001936B6">
        <w:rPr>
          <w:i/>
          <w:color w:val="993300"/>
        </w:rPr>
        <w:t xml:space="preserve">, </w:t>
      </w:r>
      <w:r w:rsidR="00BA6685">
        <w:rPr>
          <w:i/>
          <w:color w:val="993300"/>
        </w:rPr>
        <w:t>‘</w:t>
      </w:r>
      <w:r w:rsidRPr="001936B6">
        <w:rPr>
          <w:i/>
          <w:color w:val="993300"/>
        </w:rPr>
        <w:t>quantity</w:t>
      </w:r>
      <w:r w:rsidR="00BA6685">
        <w:rPr>
          <w:i/>
          <w:color w:val="993300"/>
        </w:rPr>
        <w:t>’</w:t>
      </w:r>
    </w:p>
    <w:p w14:paraId="3854B2B9" w14:textId="77777777" w:rsidR="00BA6685" w:rsidRPr="002D209A" w:rsidRDefault="00BA6685" w:rsidP="00BA6685"/>
    <w:p w14:paraId="2459364E" w14:textId="5E7187C7" w:rsidR="00BA6685" w:rsidRPr="002D209A" w:rsidRDefault="00BA6685" w:rsidP="00BA6685">
      <w:r>
        <w:rPr>
          <w:i/>
          <w:color w:val="993300"/>
        </w:rPr>
        <w:t>‘</w:t>
      </w:r>
      <w:r w:rsidR="00566B03" w:rsidRPr="001936B6">
        <w:rPr>
          <w:i/>
          <w:color w:val="993300"/>
        </w:rPr>
        <w:t>I don</w:t>
      </w:r>
      <w:r>
        <w:rPr>
          <w:i/>
          <w:color w:val="993300"/>
        </w:rPr>
        <w:t>’</w:t>
      </w:r>
      <w:r w:rsidR="00566B03" w:rsidRPr="001936B6">
        <w:rPr>
          <w:i/>
          <w:color w:val="993300"/>
        </w:rPr>
        <w:t>t know [who is coming]</w:t>
      </w:r>
      <w:r>
        <w:rPr>
          <w:i/>
          <w:color w:val="993300"/>
        </w:rPr>
        <w:t>’</w:t>
      </w:r>
      <w:r w:rsidR="00566B03" w:rsidRPr="001936B6">
        <w:rPr>
          <w:i/>
          <w:color w:val="993300"/>
        </w:rPr>
        <w:t xml:space="preserve"> or </w:t>
      </w:r>
      <w:r>
        <w:rPr>
          <w:i/>
          <w:color w:val="993300"/>
        </w:rPr>
        <w:t>‘</w:t>
      </w:r>
      <w:r w:rsidR="00566B03" w:rsidRPr="001936B6">
        <w:rPr>
          <w:i/>
          <w:color w:val="993300"/>
        </w:rPr>
        <w:t>I don</w:t>
      </w:r>
      <w:r>
        <w:rPr>
          <w:i/>
          <w:color w:val="993300"/>
        </w:rPr>
        <w:t>’</w:t>
      </w:r>
      <w:r w:rsidR="00566B03" w:rsidRPr="001936B6">
        <w:rPr>
          <w:i/>
          <w:color w:val="993300"/>
        </w:rPr>
        <w:t>t know [the person [who is coming]]</w:t>
      </w:r>
      <w:r>
        <w:rPr>
          <w:i/>
          <w:color w:val="993300"/>
        </w:rPr>
        <w:t>’</w:t>
      </w:r>
    </w:p>
    <w:p w14:paraId="0D8512AD" w14:textId="77777777" w:rsidR="00BA6685" w:rsidRPr="002D209A" w:rsidRDefault="00BA6685" w:rsidP="00BA6685"/>
    <w:p w14:paraId="452A1D23" w14:textId="77777777" w:rsidR="00BA6685" w:rsidRPr="001936B6" w:rsidRDefault="00566B03" w:rsidP="00BA6685">
      <w:pPr>
        <w:rPr>
          <w:i/>
          <w:color w:val="993300"/>
        </w:rPr>
      </w:pPr>
      <w:r w:rsidRPr="001936B6">
        <w:rPr>
          <w:i/>
          <w:color w:val="993300"/>
        </w:rPr>
        <w:t>examples:</w:t>
      </w:r>
    </w:p>
    <w:p w14:paraId="7BAC9A95" w14:textId="2998AEF1" w:rsidR="00BA6685" w:rsidRPr="001936B6" w:rsidRDefault="00BA6685" w:rsidP="00BA6685">
      <w:pPr>
        <w:rPr>
          <w:i/>
          <w:color w:val="993300"/>
        </w:rPr>
      </w:pPr>
      <w:r>
        <w:rPr>
          <w:i/>
          <w:color w:val="993300"/>
        </w:rPr>
        <w:t>‘</w:t>
      </w:r>
      <w:r w:rsidR="00566B03" w:rsidRPr="001936B6">
        <w:rPr>
          <w:i/>
          <w:color w:val="993300"/>
        </w:rPr>
        <w:t>I don</w:t>
      </w:r>
      <w:r>
        <w:rPr>
          <w:i/>
          <w:color w:val="993300"/>
        </w:rPr>
        <w:t>’</w:t>
      </w:r>
      <w:r w:rsidR="00566B03" w:rsidRPr="001936B6">
        <w:rPr>
          <w:i/>
          <w:color w:val="993300"/>
        </w:rPr>
        <w:t>t know ...</w:t>
      </w:r>
      <w:r>
        <w:rPr>
          <w:i/>
          <w:color w:val="993300"/>
        </w:rPr>
        <w:t>’</w:t>
      </w:r>
    </w:p>
    <w:p w14:paraId="27B34249" w14:textId="5D2856EC"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 who is coming</w:t>
      </w:r>
      <w:r w:rsidR="00BA6685">
        <w:rPr>
          <w:i/>
          <w:color w:val="993300"/>
        </w:rPr>
        <w:t>’</w:t>
      </w:r>
    </w:p>
    <w:p w14:paraId="2302C39D" w14:textId="2B89F7EA"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 what we will eat</w:t>
      </w:r>
      <w:r w:rsidR="00BA6685">
        <w:rPr>
          <w:i/>
          <w:color w:val="993300"/>
        </w:rPr>
        <w:t>’</w:t>
      </w:r>
    </w:p>
    <w:p w14:paraId="3C171063" w14:textId="622A3FFD"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 where they are dancing</w:t>
      </w:r>
      <w:r w:rsidR="00BA6685">
        <w:rPr>
          <w:i/>
          <w:color w:val="993300"/>
        </w:rPr>
        <w:t>’</w:t>
      </w:r>
    </w:p>
    <w:p w14:paraId="5BDC8233" w14:textId="3BB0F212"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 when they will come</w:t>
      </w:r>
      <w:r w:rsidR="00BA6685">
        <w:rPr>
          <w:i/>
          <w:color w:val="993300"/>
        </w:rPr>
        <w:t>’</w:t>
      </w:r>
    </w:p>
    <w:p w14:paraId="357BCF5F" w14:textId="6427BB29"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 how they will farm</w:t>
      </w:r>
      <w:r w:rsidR="00BA6685">
        <w:rPr>
          <w:i/>
          <w:color w:val="993300"/>
        </w:rPr>
        <w:t>’</w:t>
      </w:r>
    </w:p>
    <w:p w14:paraId="69CF381D" w14:textId="6127C397"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 how much they ate</w:t>
      </w:r>
      <w:r w:rsidR="00BA6685">
        <w:rPr>
          <w:i/>
          <w:color w:val="993300"/>
        </w:rPr>
        <w:t>’</w:t>
      </w:r>
    </w:p>
    <w:p w14:paraId="4DA8B11D" w14:textId="4733F44C"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 which house they lodge (“go down”) in</w:t>
      </w:r>
      <w:r w:rsidR="00BA6685">
        <w:rPr>
          <w:i/>
          <w:color w:val="993300"/>
        </w:rPr>
        <w:t>’</w:t>
      </w:r>
    </w:p>
    <w:p w14:paraId="5B9F73AF" w14:textId="7CF543DC" w:rsidR="00BA6685" w:rsidRPr="002D209A" w:rsidRDefault="00566B03" w:rsidP="00BA6685">
      <w:r w:rsidRPr="001936B6">
        <w:rPr>
          <w:i/>
          <w:color w:val="993300"/>
        </w:rPr>
        <w:tab/>
      </w:r>
      <w:r w:rsidR="00BA6685">
        <w:rPr>
          <w:i/>
          <w:color w:val="993300"/>
        </w:rPr>
        <w:t>‘</w:t>
      </w:r>
      <w:r w:rsidRPr="001936B6">
        <w:rPr>
          <w:i/>
          <w:color w:val="993300"/>
        </w:rPr>
        <w:t>... why they went away</w:t>
      </w:r>
      <w:r w:rsidR="00BA6685">
        <w:rPr>
          <w:i/>
          <w:color w:val="993300"/>
        </w:rPr>
        <w:t>’</w:t>
      </w:r>
    </w:p>
    <w:p w14:paraId="0F25EBBA" w14:textId="77777777" w:rsidR="00BA6685" w:rsidRPr="002D209A" w:rsidRDefault="00BA6685" w:rsidP="00BA6685"/>
    <w:p w14:paraId="3CD0E84E" w14:textId="77777777" w:rsidR="00BA6685" w:rsidRPr="001936B6" w:rsidRDefault="00BA6685">
      <w:pPr>
        <w:pStyle w:val="example-simple"/>
        <w:rPr>
          <w:color w:val="993300"/>
        </w:rPr>
      </w:pPr>
    </w:p>
    <w:p w14:paraId="752DA244" w14:textId="77777777" w:rsidR="00A42B19" w:rsidRDefault="00A42B19">
      <w:pPr>
        <w:tabs>
          <w:tab w:val="clear" w:pos="369"/>
        </w:tabs>
        <w:spacing w:line="240" w:lineRule="auto"/>
        <w:jc w:val="left"/>
        <w:rPr>
          <w:b/>
          <w:kern w:val="32"/>
          <w:sz w:val="30"/>
        </w:rPr>
      </w:pPr>
      <w:bookmarkStart w:id="1832" w:name="_Toc508434827"/>
      <w:bookmarkStart w:id="1833" w:name="_Toc508942979"/>
      <w:bookmarkStart w:id="1834" w:name="_Toc508943579"/>
      <w:bookmarkStart w:id="1835" w:name="_Toc78375877"/>
      <w:bookmarkStart w:id="1836" w:name="_Toc79405982"/>
      <w:r>
        <w:br w:type="page"/>
      </w:r>
    </w:p>
    <w:p w14:paraId="2BC7AE83" w14:textId="72B7025C" w:rsidR="00BA6685" w:rsidRPr="002D209A" w:rsidRDefault="00A42B19" w:rsidP="00BA6685">
      <w:pPr>
        <w:pStyle w:val="Heading1"/>
        <w:rPr>
          <w:b w:val="0"/>
        </w:rPr>
      </w:pPr>
      <w:r>
        <w:lastRenderedPageBreak/>
        <w:t xml:space="preserve"> </w:t>
      </w:r>
      <w:bookmarkStart w:id="1837" w:name="_Toc337412231"/>
      <w:r w:rsidR="00566B03" w:rsidRPr="00C51FD6">
        <w:t>Relativization</w:t>
      </w:r>
      <w:bookmarkEnd w:id="1832"/>
      <w:bookmarkEnd w:id="1833"/>
      <w:bookmarkEnd w:id="1834"/>
      <w:bookmarkEnd w:id="1835"/>
      <w:bookmarkEnd w:id="1836"/>
      <w:bookmarkEnd w:id="1837"/>
    </w:p>
    <w:p w14:paraId="267E9B7A" w14:textId="77777777" w:rsidR="00BA6685" w:rsidRPr="002D209A" w:rsidRDefault="00BA6685" w:rsidP="00BA6685"/>
    <w:p w14:paraId="621F6086" w14:textId="77777777" w:rsidR="00BA6685" w:rsidRPr="002D209A" w:rsidRDefault="00566B03" w:rsidP="00BA6685">
      <w:r w:rsidRPr="001950E2">
        <w:rPr>
          <w:i/>
          <w:color w:val="993300"/>
        </w:rPr>
        <w:tab/>
        <w:t>Relative clauses are referentially restrictive (not parenthetical).</w:t>
      </w:r>
    </w:p>
    <w:p w14:paraId="68C6E046" w14:textId="77777777" w:rsidR="00BA6685" w:rsidRPr="002D209A" w:rsidRDefault="00BA6685" w:rsidP="00BA6685"/>
    <w:p w14:paraId="3096D757" w14:textId="77777777" w:rsidR="00BA6685" w:rsidRPr="001936B6" w:rsidRDefault="00566B03" w:rsidP="00BA6685">
      <w:pPr>
        <w:rPr>
          <w:i/>
          <w:color w:val="993300"/>
        </w:rPr>
      </w:pPr>
      <w:r w:rsidRPr="001936B6">
        <w:rPr>
          <w:i/>
          <w:color w:val="993300"/>
        </w:rPr>
        <w:tab/>
        <w:t>note: using French cues in elicitation can lead to misunderstanding</w:t>
      </w:r>
    </w:p>
    <w:p w14:paraId="25CFEC64" w14:textId="5CEDC97D" w:rsidR="00BA6685" w:rsidRPr="001936B6" w:rsidRDefault="00566B03" w:rsidP="00BA6685">
      <w:pPr>
        <w:rPr>
          <w:i/>
          <w:color w:val="993300"/>
        </w:rPr>
      </w:pPr>
      <w:r w:rsidRPr="001936B6">
        <w:rPr>
          <w:i/>
          <w:color w:val="993300"/>
        </w:rPr>
        <w:tab/>
        <w:t>[le chien que j</w:t>
      </w:r>
      <w:r w:rsidR="00BA6685">
        <w:rPr>
          <w:i/>
          <w:color w:val="993300"/>
        </w:rPr>
        <w:t>’</w:t>
      </w:r>
      <w:r w:rsidRPr="001936B6">
        <w:rPr>
          <w:i/>
          <w:color w:val="993300"/>
        </w:rPr>
        <w:t xml:space="preserve">ai frappé] may be misunderstood as focalized (clefted) </w:t>
      </w:r>
      <w:r w:rsidR="00BA6685">
        <w:rPr>
          <w:i/>
          <w:color w:val="993300"/>
        </w:rPr>
        <w:t>‘</w:t>
      </w:r>
      <w:r w:rsidRPr="001936B6">
        <w:rPr>
          <w:i/>
          <w:color w:val="993300"/>
        </w:rPr>
        <w:t>it</w:t>
      </w:r>
      <w:r w:rsidR="00BA6685">
        <w:rPr>
          <w:i/>
          <w:color w:val="993300"/>
        </w:rPr>
        <w:t>’</w:t>
      </w:r>
      <w:r w:rsidRPr="001936B6">
        <w:rPr>
          <w:i/>
          <w:color w:val="993300"/>
        </w:rPr>
        <w:t xml:space="preserve">s </w:t>
      </w:r>
      <w:r w:rsidRPr="001936B6">
        <w:rPr>
          <w:i/>
          <w:color w:val="993300"/>
          <w:u w:val="single"/>
        </w:rPr>
        <w:t>the dog</w:t>
      </w:r>
      <w:r w:rsidRPr="001936B6">
        <w:rPr>
          <w:i/>
          <w:color w:val="993300"/>
        </w:rPr>
        <w:t xml:space="preserve"> [focus] that I struck</w:t>
      </w:r>
      <w:r w:rsidR="00BA6685">
        <w:rPr>
          <w:i/>
          <w:color w:val="993300"/>
        </w:rPr>
        <w:t>’</w:t>
      </w:r>
      <w:r w:rsidRPr="001936B6">
        <w:rPr>
          <w:i/>
          <w:color w:val="993300"/>
        </w:rPr>
        <w:t>. Therefore it</w:t>
      </w:r>
      <w:r w:rsidR="00BA6685">
        <w:rPr>
          <w:i/>
          <w:color w:val="993300"/>
        </w:rPr>
        <w:t>’</w:t>
      </w:r>
      <w:r w:rsidRPr="001936B6">
        <w:rPr>
          <w:i/>
          <w:color w:val="993300"/>
        </w:rPr>
        <w:t>s best to put the relative clause in a larger sentential context, such as [Où est [le chien que j</w:t>
      </w:r>
      <w:r w:rsidR="00BA6685">
        <w:rPr>
          <w:i/>
          <w:color w:val="993300"/>
        </w:rPr>
        <w:t>’</w:t>
      </w:r>
      <w:r w:rsidRPr="001936B6">
        <w:rPr>
          <w:i/>
          <w:color w:val="993300"/>
        </w:rPr>
        <w:t>ai frappé]?] or [Voilà [le chien que j</w:t>
      </w:r>
      <w:r w:rsidR="00BA6685">
        <w:rPr>
          <w:i/>
          <w:color w:val="993300"/>
        </w:rPr>
        <w:t>’</w:t>
      </w:r>
      <w:r w:rsidRPr="001936B6">
        <w:rPr>
          <w:i/>
          <w:color w:val="993300"/>
        </w:rPr>
        <w:t>ai frappé]].</w:t>
      </w:r>
    </w:p>
    <w:p w14:paraId="34AC6C41" w14:textId="77777777" w:rsidR="00BA6685" w:rsidRDefault="00566B03" w:rsidP="00BA6685">
      <w:pPr>
        <w:pStyle w:val="Heading2"/>
      </w:pPr>
      <w:bookmarkStart w:id="1838" w:name="_Toc508434828"/>
      <w:bookmarkStart w:id="1839" w:name="_Toc508942980"/>
      <w:bookmarkStart w:id="1840" w:name="_Toc508943580"/>
      <w:bookmarkStart w:id="1841" w:name="_Toc78375878"/>
      <w:bookmarkStart w:id="1842" w:name="_Toc79405983"/>
      <w:bookmarkStart w:id="1843" w:name="_Toc337412232"/>
      <w:r>
        <w:t>Basics of relative clauses</w:t>
      </w:r>
      <w:bookmarkEnd w:id="1838"/>
      <w:bookmarkEnd w:id="1839"/>
      <w:bookmarkEnd w:id="1840"/>
      <w:bookmarkEnd w:id="1841"/>
      <w:bookmarkEnd w:id="1842"/>
      <w:bookmarkEnd w:id="1843"/>
    </w:p>
    <w:p w14:paraId="55C1CEBB" w14:textId="77777777" w:rsidR="00BA6685" w:rsidRPr="001936B6" w:rsidRDefault="00566B03" w:rsidP="00BA6685">
      <w:pPr>
        <w:ind w:left="720" w:hanging="720"/>
        <w:rPr>
          <w:i/>
          <w:color w:val="993300"/>
        </w:rPr>
      </w:pPr>
      <w:r w:rsidRPr="001936B6">
        <w:rPr>
          <w:i/>
          <w:color w:val="993300"/>
        </w:rPr>
        <w:t>brief summary of major features of relative clauses</w:t>
      </w:r>
    </w:p>
    <w:p w14:paraId="0724C2F7" w14:textId="77777777" w:rsidR="00BA6685" w:rsidRPr="001936B6" w:rsidRDefault="00566B03" w:rsidP="00BA6685">
      <w:pPr>
        <w:ind w:left="720" w:hanging="720"/>
        <w:rPr>
          <w:i/>
          <w:color w:val="993300"/>
        </w:rPr>
      </w:pPr>
      <w:r w:rsidRPr="001936B6">
        <w:rPr>
          <w:i/>
          <w:color w:val="993300"/>
        </w:rPr>
        <w:tab/>
        <w:t>few or no examples here</w:t>
      </w:r>
    </w:p>
    <w:p w14:paraId="285827D8" w14:textId="77777777" w:rsidR="00BA6685" w:rsidRPr="002D209A" w:rsidRDefault="00566B03" w:rsidP="00BA6685">
      <w:pPr>
        <w:ind w:left="720" w:hanging="720"/>
      </w:pPr>
      <w:r w:rsidRPr="001936B6">
        <w:rPr>
          <w:i/>
          <w:color w:val="993300"/>
        </w:rPr>
        <w:tab/>
        <w:t>extensive exemplification should be given in the subsections below, including e.g. "subject relatives"</w:t>
      </w:r>
    </w:p>
    <w:p w14:paraId="58FD4017" w14:textId="77777777" w:rsidR="00BA6685" w:rsidRPr="002D209A" w:rsidRDefault="00BA6685" w:rsidP="00BA6685">
      <w:pPr>
        <w:ind w:left="720" w:hanging="720"/>
      </w:pPr>
    </w:p>
    <w:p w14:paraId="06909C28" w14:textId="77777777" w:rsidR="00BA6685" w:rsidRPr="002D209A" w:rsidRDefault="00566B03" w:rsidP="00BA6685">
      <w:pPr>
        <w:ind w:left="720" w:hanging="720"/>
      </w:pPr>
      <w:r w:rsidRPr="001936B6">
        <w:rPr>
          <w:i/>
          <w:color w:val="993300"/>
        </w:rPr>
        <w:t>correct the following inventory as needed</w:t>
      </w:r>
    </w:p>
    <w:p w14:paraId="74C37049" w14:textId="77777777" w:rsidR="00BA6685" w:rsidRPr="002D209A" w:rsidRDefault="00BA6685"/>
    <w:p w14:paraId="08B7A4D9" w14:textId="6DFF793F" w:rsidR="00BA6685" w:rsidRPr="001936B6" w:rsidRDefault="00566B03" w:rsidP="00BA6685">
      <w:pPr>
        <w:ind w:left="720" w:hanging="720"/>
        <w:rPr>
          <w:i/>
          <w:color w:val="993300"/>
        </w:rPr>
      </w:pPr>
      <w:r w:rsidRPr="001936B6">
        <w:rPr>
          <w:i/>
          <w:color w:val="993300"/>
        </w:rPr>
        <w:t xml:space="preserve">a. The </w:t>
      </w:r>
      <w:r w:rsidRPr="001950E2">
        <w:rPr>
          <w:b/>
          <w:i/>
          <w:color w:val="993300"/>
        </w:rPr>
        <w:t>head NumP</w:t>
      </w:r>
      <w:r w:rsidRPr="001936B6">
        <w:rPr>
          <w:i/>
          <w:color w:val="993300"/>
        </w:rPr>
        <w:t xml:space="preserve"> (i.e. the head NP up to and including a numeral) remains in clause-internal position (i.e. the relative is </w:t>
      </w:r>
      <w:r w:rsidRPr="001950E2">
        <w:rPr>
          <w:b/>
          <w:i/>
          <w:color w:val="993300"/>
        </w:rPr>
        <w:t>internally headed</w:t>
      </w:r>
      <w:r w:rsidRPr="001936B6">
        <w:rPr>
          <w:i/>
          <w:color w:val="993300"/>
        </w:rPr>
        <w:t>). The head NumP may therefore be preceded by an AdvP (</w:t>
      </w:r>
      <w:r w:rsidR="00BA6685">
        <w:rPr>
          <w:i/>
          <w:color w:val="993300"/>
        </w:rPr>
        <w:t>‘</w:t>
      </w:r>
      <w:r w:rsidRPr="001936B6">
        <w:rPr>
          <w:i/>
          <w:color w:val="993300"/>
        </w:rPr>
        <w:t>yesterday</w:t>
      </w:r>
      <w:r w:rsidR="00BA6685">
        <w:rPr>
          <w:i/>
          <w:color w:val="993300"/>
        </w:rPr>
        <w:t>’</w:t>
      </w:r>
      <w:r w:rsidRPr="001936B6">
        <w:rPr>
          <w:i/>
          <w:color w:val="993300"/>
        </w:rPr>
        <w:t>) and/or a (subject) NP within the relative clause, and/or it may be separated from the verb by intervening constituents.</w:t>
      </w:r>
    </w:p>
    <w:p w14:paraId="083BC3EB" w14:textId="77777777" w:rsidR="00BA6685" w:rsidRPr="002D209A" w:rsidRDefault="00566B03" w:rsidP="00BA6685">
      <w:pPr>
        <w:ind w:left="720" w:hanging="720"/>
      </w:pPr>
      <w:r w:rsidRPr="001936B6">
        <w:rPr>
          <w:i/>
          <w:color w:val="993300"/>
        </w:rPr>
        <w:tab/>
        <w:t>[Toro Tegu exceptionally has a clause-initial head NumP, arguably fronted]</w:t>
      </w:r>
    </w:p>
    <w:p w14:paraId="77D7D2DA" w14:textId="77777777" w:rsidR="00BA6685" w:rsidRPr="002D209A" w:rsidRDefault="00BA6685" w:rsidP="00BA6685">
      <w:pPr>
        <w:ind w:left="720" w:hanging="720"/>
      </w:pPr>
    </w:p>
    <w:p w14:paraId="2DC0F626" w14:textId="77777777" w:rsidR="00BA6685" w:rsidRPr="002D209A" w:rsidRDefault="00566B03" w:rsidP="00BA6685">
      <w:pPr>
        <w:ind w:left="720" w:hanging="720"/>
      </w:pPr>
      <w:r w:rsidRPr="001936B6">
        <w:rPr>
          <w:i/>
          <w:color w:val="993300"/>
        </w:rPr>
        <w:t xml:space="preserve">b. The clause-internal head NumP </w:t>
      </w:r>
      <w:r w:rsidRPr="001950E2">
        <w:rPr>
          <w:b/>
          <w:i/>
          <w:color w:val="993300"/>
        </w:rPr>
        <w:t>drops tones</w:t>
      </w:r>
      <w:r w:rsidRPr="001936B6">
        <w:rPr>
          <w:i/>
          <w:color w:val="993300"/>
        </w:rPr>
        <w:t xml:space="preserve"> if unpossessed, arguably with the relative operator RelOp as tonosyntactic controller; the drop is audible on the final word of the core NP, i.e. N(Adj), and on the numeral.</w:t>
      </w:r>
    </w:p>
    <w:p w14:paraId="5EAFDA82" w14:textId="77777777" w:rsidR="00BA6685" w:rsidRPr="002D209A" w:rsidRDefault="00BA6685" w:rsidP="00BA6685">
      <w:pPr>
        <w:ind w:left="720" w:hanging="720"/>
      </w:pPr>
    </w:p>
    <w:p w14:paraId="1B5E8ABD" w14:textId="77777777" w:rsidR="00BA6685" w:rsidRPr="001936B6" w:rsidRDefault="00566B03" w:rsidP="00BA6685">
      <w:pPr>
        <w:ind w:left="720" w:hanging="720"/>
        <w:rPr>
          <w:i/>
          <w:color w:val="993300"/>
        </w:rPr>
      </w:pPr>
      <w:r w:rsidRPr="001936B6">
        <w:rPr>
          <w:i/>
          <w:color w:val="993300"/>
        </w:rPr>
        <w:t xml:space="preserve">c. In a few Dogon languages, the head NumP ends with an </w:t>
      </w:r>
      <w:r w:rsidRPr="001950E2">
        <w:rPr>
          <w:b/>
          <w:i/>
          <w:color w:val="993300"/>
        </w:rPr>
        <w:t>overt Relative morpheme</w:t>
      </w:r>
      <w:r w:rsidRPr="001936B6">
        <w:rPr>
          <w:i/>
          <w:color w:val="993300"/>
        </w:rPr>
        <w:t xml:space="preserve">  (Toro Tegu </w:t>
      </w:r>
      <w:r w:rsidRPr="001950E2">
        <w:rPr>
          <w:rFonts w:ascii="Doulos SIL" w:hAnsi="Doulos SIL"/>
          <w:i/>
          <w:color w:val="008000"/>
        </w:rPr>
        <w:t>kà:</w:t>
      </w:r>
      <w:r w:rsidRPr="001936B6">
        <w:rPr>
          <w:i/>
          <w:color w:val="993300"/>
        </w:rPr>
        <w:t xml:space="preserve"> ~ </w:t>
      </w:r>
      <w:r w:rsidRPr="001950E2">
        <w:rPr>
          <w:rFonts w:ascii="Doulos SIL" w:hAnsi="Doulos SIL"/>
          <w:i/>
          <w:color w:val="008000"/>
        </w:rPr>
        <w:t>kà:ⁿ</w:t>
      </w:r>
      <w:r w:rsidRPr="001936B6">
        <w:rPr>
          <w:i/>
          <w:color w:val="993300"/>
        </w:rPr>
        <w:t xml:space="preserve">, Ben Tey </w:t>
      </w:r>
      <w:r w:rsidRPr="001950E2">
        <w:rPr>
          <w:rFonts w:ascii="Doulos SIL" w:hAnsi="Doulos SIL"/>
          <w:i/>
          <w:color w:val="008000"/>
        </w:rPr>
        <w:t>kà:ⁿ</w:t>
      </w:r>
      <w:r w:rsidRPr="001936B6">
        <w:rPr>
          <w:i/>
          <w:color w:val="993300"/>
        </w:rPr>
        <w:t xml:space="preserve">), which arguably controls the tone-dropping on the head NumP. One might posit an </w:t>
      </w:r>
      <w:r w:rsidRPr="001950E2">
        <w:rPr>
          <w:b/>
          <w:i/>
          <w:color w:val="993300"/>
        </w:rPr>
        <w:t>inaudible RelOp</w:t>
      </w:r>
      <w:r w:rsidRPr="001936B6">
        <w:rPr>
          <w:i/>
          <w:color w:val="993300"/>
        </w:rPr>
        <w:t xml:space="preserve"> in the same position in the other languages, accounting for tone-dropping in the head NumP.</w:t>
      </w:r>
    </w:p>
    <w:p w14:paraId="14FD4283" w14:textId="77777777" w:rsidR="00BA6685" w:rsidRPr="001936B6" w:rsidRDefault="00566B03" w:rsidP="00BA6685">
      <w:pPr>
        <w:ind w:left="720" w:hanging="720"/>
        <w:rPr>
          <w:i/>
          <w:color w:val="993300"/>
        </w:rPr>
      </w:pPr>
      <w:r w:rsidRPr="001936B6">
        <w:rPr>
          <w:i/>
          <w:color w:val="993300"/>
        </w:rPr>
        <w:tab/>
        <w:t xml:space="preserve">[Tomo Kan exceptionally has is a Relative morpheme </w:t>
      </w:r>
      <w:r w:rsidRPr="001950E2">
        <w:rPr>
          <w:rFonts w:ascii="Doulos SIL" w:hAnsi="Doulos SIL"/>
          <w:i/>
          <w:color w:val="008000"/>
        </w:rPr>
        <w:t>nɛ</w:t>
      </w:r>
      <w:r w:rsidRPr="001936B6">
        <w:rPr>
          <w:i/>
          <w:color w:val="993300"/>
        </w:rPr>
        <w:t xml:space="preserve"> that immediately follows the subject. This applies to both subject and non-subject relatives, so the Relative morpheme is not attached to the head NumP as such]</w:t>
      </w:r>
    </w:p>
    <w:p w14:paraId="52ED6ADD" w14:textId="77777777" w:rsidR="00BA6685" w:rsidRPr="002D209A" w:rsidRDefault="00566B03" w:rsidP="00BA6685">
      <w:pPr>
        <w:ind w:left="720" w:hanging="720"/>
      </w:pPr>
      <w:r w:rsidRPr="001936B6">
        <w:rPr>
          <w:i/>
          <w:color w:val="993300"/>
        </w:rPr>
        <w:lastRenderedPageBreak/>
        <w:tab/>
        <w:t xml:space="preserve">[Toro Tegu, the only known Dogon language with regularly clause-initial head NumPs, not only has Relative </w:t>
      </w:r>
      <w:r w:rsidRPr="001950E2">
        <w:rPr>
          <w:rFonts w:ascii="Doulos SIL" w:hAnsi="Doulos SIL"/>
          <w:i/>
          <w:color w:val="008000"/>
        </w:rPr>
        <w:t>kà:</w:t>
      </w:r>
      <w:r w:rsidRPr="001936B6">
        <w:rPr>
          <w:i/>
          <w:color w:val="993300"/>
        </w:rPr>
        <w:t xml:space="preserve"> ~ </w:t>
      </w:r>
      <w:r w:rsidRPr="001950E2">
        <w:rPr>
          <w:rFonts w:ascii="Doulos SIL" w:hAnsi="Doulos SIL"/>
          <w:i/>
          <w:color w:val="008000"/>
        </w:rPr>
        <w:t>kà:ⁿ</w:t>
      </w:r>
      <w:r w:rsidRPr="001936B6">
        <w:rPr>
          <w:i/>
          <w:color w:val="993300"/>
        </w:rPr>
        <w:t xml:space="preserve"> at the end of this head NumP but also has a clause-final Relative morpheme </w:t>
      </w:r>
      <w:r w:rsidRPr="001950E2">
        <w:rPr>
          <w:rFonts w:ascii="Doulos SIL" w:hAnsi="Doulos SIL"/>
          <w:i/>
          <w:color w:val="008000"/>
        </w:rPr>
        <w:t>ŋ́</w:t>
      </w:r>
      <w:r w:rsidRPr="001936B6">
        <w:rPr>
          <w:i/>
          <w:color w:val="993300"/>
        </w:rPr>
        <w:t xml:space="preserve"> (etymologically a demonstrative) following the verb and any postverbal elements such as dative NPs)]</w:t>
      </w:r>
    </w:p>
    <w:p w14:paraId="792980DD" w14:textId="77777777" w:rsidR="00BA6685" w:rsidRPr="002D209A" w:rsidRDefault="00BA6685" w:rsidP="00BA6685">
      <w:pPr>
        <w:ind w:left="720" w:hanging="720"/>
      </w:pPr>
    </w:p>
    <w:p w14:paraId="4841A3A8" w14:textId="56E32E95" w:rsidR="00BA6685" w:rsidRPr="001936B6" w:rsidRDefault="00566B03" w:rsidP="00BA6685">
      <w:pPr>
        <w:ind w:left="720" w:hanging="720"/>
        <w:rPr>
          <w:i/>
          <w:color w:val="993300"/>
        </w:rPr>
      </w:pPr>
      <w:r w:rsidRPr="001936B6">
        <w:rPr>
          <w:i/>
          <w:color w:val="993300"/>
        </w:rPr>
        <w:t xml:space="preserve">d. if the head NumP has a </w:t>
      </w:r>
      <w:r w:rsidRPr="001950E2">
        <w:rPr>
          <w:b/>
          <w:i/>
          <w:color w:val="993300"/>
        </w:rPr>
        <w:t>preposed possessor</w:t>
      </w:r>
      <w:r w:rsidRPr="001936B6">
        <w:rPr>
          <w:i/>
          <w:color w:val="993300"/>
        </w:rPr>
        <w:t xml:space="preserve"> (</w:t>
      </w:r>
      <w:r w:rsidR="00BA6685">
        <w:rPr>
          <w:i/>
          <w:color w:val="993300"/>
        </w:rPr>
        <w:t>‘</w:t>
      </w:r>
      <w:r w:rsidRPr="001936B6">
        <w:rPr>
          <w:i/>
          <w:color w:val="993300"/>
        </w:rPr>
        <w:t>[Seydou</w:t>
      </w:r>
      <w:r w:rsidR="00BA6685">
        <w:rPr>
          <w:i/>
          <w:color w:val="993300"/>
        </w:rPr>
        <w:t>’</w:t>
      </w:r>
      <w:r w:rsidRPr="001936B6">
        <w:rPr>
          <w:i/>
          <w:color w:val="993300"/>
        </w:rPr>
        <w:t>s dogs] that got sick</w:t>
      </w:r>
      <w:r w:rsidR="00BA6685">
        <w:rPr>
          <w:i/>
          <w:color w:val="993300"/>
        </w:rPr>
        <w:t>’</w:t>
      </w:r>
      <w:r w:rsidRPr="001936B6">
        <w:rPr>
          <w:i/>
          <w:color w:val="993300"/>
        </w:rPr>
        <w:t xml:space="preserve">), the possessor (NP or pronoun) has its usual tonal form, and the possessed NP has its usual possessor-controlled tone contour. That is, the possessor-possessed sequence is a </w:t>
      </w:r>
      <w:r w:rsidRPr="001950E2">
        <w:rPr>
          <w:b/>
          <w:i/>
          <w:color w:val="993300"/>
        </w:rPr>
        <w:t>tonosyntactic island</w:t>
      </w:r>
      <w:r w:rsidRPr="001936B6">
        <w:rPr>
          <w:i/>
          <w:color w:val="993300"/>
        </w:rPr>
        <w:t>, unaffected tonally by the RelOp. This is clearly the case when the possessor-controlled contour is {HL} or anything other than {L}. If the possessor-controlled contour is {L} it cannot be distinguished from the {L} controlled by RelOp, unless the domains controlled by the possessor and the RelOp differ (i.e. when the possessor does not control tones on an adjective or a numeral while RelOp does control them).</w:t>
      </w:r>
    </w:p>
    <w:p w14:paraId="19304A29" w14:textId="77777777" w:rsidR="00BA6685" w:rsidRPr="002D209A" w:rsidRDefault="00566B03" w:rsidP="00BA6685">
      <w:pPr>
        <w:ind w:left="720" w:hanging="720"/>
      </w:pPr>
      <w:r w:rsidRPr="001936B6">
        <w:rPr>
          <w:i/>
          <w:color w:val="993300"/>
        </w:rPr>
        <w:tab/>
        <w:t>[Jamsay exceptionally has RelOp override the possessor as tonosyntactic controller, so the possessor too is tone-dropped]</w:t>
      </w:r>
    </w:p>
    <w:p w14:paraId="6C99D079" w14:textId="77777777" w:rsidR="00BA6685" w:rsidRPr="002D209A" w:rsidRDefault="00BA6685" w:rsidP="00BA6685">
      <w:pPr>
        <w:ind w:left="720" w:hanging="720"/>
      </w:pPr>
    </w:p>
    <w:p w14:paraId="63DF9A08" w14:textId="77777777" w:rsidR="00BA6685" w:rsidRPr="001936B6" w:rsidRDefault="00566B03" w:rsidP="00BA6685">
      <w:pPr>
        <w:ind w:left="720" w:hanging="720"/>
        <w:rPr>
          <w:i/>
          <w:color w:val="993300"/>
        </w:rPr>
      </w:pPr>
      <w:r w:rsidRPr="001936B6">
        <w:rPr>
          <w:i/>
          <w:color w:val="993300"/>
        </w:rPr>
        <w:t xml:space="preserve">e. the verb of the corresponding main clause (with AN suffix and, in some languages, a pronominal-subject suffix) usually undergoes some </w:t>
      </w:r>
      <w:r w:rsidRPr="001950E2">
        <w:rPr>
          <w:b/>
          <w:i/>
          <w:color w:val="993300"/>
        </w:rPr>
        <w:t>categorial neutralizations</w:t>
      </w:r>
      <w:r w:rsidRPr="001936B6">
        <w:rPr>
          <w:i/>
          <w:color w:val="993300"/>
        </w:rPr>
        <w:t xml:space="preserve"> or is replaced by a</w:t>
      </w:r>
      <w:r w:rsidRPr="001950E2">
        <w:rPr>
          <w:b/>
          <w:i/>
          <w:color w:val="993300"/>
        </w:rPr>
        <w:t xml:space="preserve"> verbal participle</w:t>
      </w:r>
      <w:r w:rsidRPr="001936B6">
        <w:rPr>
          <w:i/>
          <w:color w:val="993300"/>
        </w:rPr>
        <w:t xml:space="preserve">; there is </w:t>
      </w:r>
      <w:r w:rsidRPr="001950E2">
        <w:rPr>
          <w:b/>
          <w:i/>
          <w:color w:val="993300"/>
        </w:rPr>
        <w:t>no pronominal-subject suffix</w:t>
      </w:r>
      <w:r w:rsidRPr="001936B6">
        <w:rPr>
          <w:i/>
          <w:color w:val="993300"/>
        </w:rPr>
        <w:t xml:space="preserve"> (see h); there may or may not be noun/adjective-like suffixation </w:t>
      </w:r>
      <w:r w:rsidRPr="001950E2">
        <w:rPr>
          <w:b/>
          <w:i/>
          <w:color w:val="993300"/>
        </w:rPr>
        <w:t>agreeing with the head</w:t>
      </w:r>
      <w:r w:rsidRPr="001936B6">
        <w:rPr>
          <w:i/>
          <w:color w:val="993300"/>
        </w:rPr>
        <w:t xml:space="preserve"> NP (e.g. Human Sg).</w:t>
      </w:r>
    </w:p>
    <w:p w14:paraId="14250A4A" w14:textId="77777777" w:rsidR="00BA6685" w:rsidRPr="002D209A" w:rsidRDefault="00566B03" w:rsidP="00BA6685">
      <w:pPr>
        <w:ind w:left="720" w:hanging="720"/>
      </w:pPr>
      <w:r w:rsidRPr="001936B6">
        <w:rPr>
          <w:i/>
          <w:color w:val="993300"/>
        </w:rPr>
        <w:tab/>
        <w:t>[in Nanga the participle usually has no head-NP agreement, but does have Animate Plural agreement in negative participles only; in languages (Nanga, Tommo So) with little or no head-NP agreement on the participle, determiners that do mark these categories commonly follow the verb or verbal participle]</w:t>
      </w:r>
    </w:p>
    <w:p w14:paraId="6C086324" w14:textId="77777777" w:rsidR="00BA6685" w:rsidRPr="002D209A" w:rsidRDefault="00BA6685" w:rsidP="00BA6685">
      <w:pPr>
        <w:ind w:left="720" w:hanging="720"/>
      </w:pPr>
    </w:p>
    <w:p w14:paraId="18D04701" w14:textId="4258D647" w:rsidR="00BA6685" w:rsidRPr="002D209A" w:rsidRDefault="00566B03" w:rsidP="00BA6685">
      <w:pPr>
        <w:ind w:left="720" w:hanging="720"/>
      </w:pPr>
      <w:r w:rsidRPr="001936B6">
        <w:rPr>
          <w:i/>
          <w:color w:val="993300"/>
        </w:rPr>
        <w:t xml:space="preserve">f. the head NP is </w:t>
      </w:r>
      <w:r w:rsidRPr="001950E2">
        <w:rPr>
          <w:b/>
          <w:i/>
          <w:color w:val="993300"/>
        </w:rPr>
        <w:t>bifurcated</w:t>
      </w:r>
      <w:r w:rsidRPr="001936B6">
        <w:rPr>
          <w:i/>
          <w:color w:val="993300"/>
        </w:rPr>
        <w:t xml:space="preserve">, the NumP along with any possessor remaining clause-internal, while late-NP elements including determiners (demonstratives and Definite morphemes) and non-numeral quantifiers (free Plural morpheme, </w:t>
      </w:r>
      <w:r w:rsidR="00BA6685">
        <w:rPr>
          <w:i/>
          <w:color w:val="993300"/>
        </w:rPr>
        <w:t>‘</w:t>
      </w:r>
      <w:r w:rsidRPr="001936B6">
        <w:rPr>
          <w:i/>
          <w:color w:val="993300"/>
        </w:rPr>
        <w:t>all</w:t>
      </w:r>
      <w:r w:rsidR="00BA6685">
        <w:rPr>
          <w:i/>
          <w:color w:val="993300"/>
        </w:rPr>
        <w:t>’</w:t>
      </w:r>
      <w:r w:rsidRPr="001936B6">
        <w:rPr>
          <w:i/>
          <w:color w:val="993300"/>
        </w:rPr>
        <w:t xml:space="preserve">, </w:t>
      </w:r>
      <w:r w:rsidR="00BA6685">
        <w:rPr>
          <w:i/>
          <w:color w:val="993300"/>
        </w:rPr>
        <w:t>‘</w:t>
      </w:r>
      <w:r w:rsidRPr="001936B6">
        <w:rPr>
          <w:i/>
          <w:color w:val="993300"/>
        </w:rPr>
        <w:t>each</w:t>
      </w:r>
      <w:r w:rsidR="00BA6685">
        <w:rPr>
          <w:i/>
          <w:color w:val="993300"/>
        </w:rPr>
        <w:t>’</w:t>
      </w:r>
      <w:r w:rsidRPr="001936B6">
        <w:rPr>
          <w:i/>
          <w:color w:val="993300"/>
        </w:rPr>
        <w:t>) are positioned after the verb or verbal participle.</w:t>
      </w:r>
    </w:p>
    <w:p w14:paraId="0940ACA3" w14:textId="77777777" w:rsidR="00BA6685" w:rsidRPr="002D209A" w:rsidRDefault="00BA6685" w:rsidP="00BA6685">
      <w:pPr>
        <w:ind w:left="720" w:hanging="720"/>
      </w:pPr>
    </w:p>
    <w:p w14:paraId="112B9055" w14:textId="6BAB6655" w:rsidR="00BA6685" w:rsidRPr="002D209A" w:rsidRDefault="00566B03" w:rsidP="00BA6685">
      <w:pPr>
        <w:ind w:left="720" w:hanging="720"/>
      </w:pPr>
      <w:r w:rsidRPr="001936B6">
        <w:rPr>
          <w:i/>
          <w:color w:val="993300"/>
        </w:rPr>
        <w:t>g. if the possessor NP is the head NumP (</w:t>
      </w:r>
      <w:r w:rsidR="00BA6685">
        <w:rPr>
          <w:i/>
          <w:color w:val="993300"/>
        </w:rPr>
        <w:t>‘</w:t>
      </w:r>
      <w:r w:rsidRPr="001936B6">
        <w:rPr>
          <w:i/>
          <w:color w:val="993300"/>
        </w:rPr>
        <w:t>the man whose dog ran away</w:t>
      </w:r>
      <w:r w:rsidR="00BA6685">
        <w:rPr>
          <w:i/>
          <w:color w:val="993300"/>
        </w:rPr>
        <w:t>’</w:t>
      </w:r>
      <w:r w:rsidRPr="001936B6">
        <w:rPr>
          <w:i/>
          <w:color w:val="993300"/>
        </w:rPr>
        <w:t xml:space="preserve">), i.e. in a </w:t>
      </w:r>
      <w:r w:rsidRPr="001950E2">
        <w:rPr>
          <w:b/>
          <w:i/>
          <w:color w:val="993300"/>
        </w:rPr>
        <w:t>possessor relative</w:t>
      </w:r>
      <w:r w:rsidRPr="001936B6">
        <w:rPr>
          <w:i/>
          <w:color w:val="993300"/>
        </w:rPr>
        <w:t>, it is treated like any other head NP and is tone-dropped; in this event, the possessed NP (</w:t>
      </w:r>
      <w:r w:rsidR="00BA6685">
        <w:rPr>
          <w:i/>
          <w:color w:val="993300"/>
        </w:rPr>
        <w:t>‘</w:t>
      </w:r>
      <w:r w:rsidRPr="001936B6">
        <w:rPr>
          <w:i/>
          <w:color w:val="993300"/>
        </w:rPr>
        <w:t>dog</w:t>
      </w:r>
      <w:r w:rsidR="00BA6685">
        <w:rPr>
          <w:i/>
          <w:color w:val="993300"/>
        </w:rPr>
        <w:t>’</w:t>
      </w:r>
      <w:r w:rsidRPr="001936B6">
        <w:rPr>
          <w:i/>
          <w:color w:val="993300"/>
        </w:rPr>
        <w:t>) appears in unpossessed tonal form (i.e. is tonally unbound), as in [man.L dog ran-Ppl.HumSg], or else it appears with a resumptive possessor pronoun, as in [man.L [3SgPoss dog.(H)L] ran-Ppl.HumSg]</w:t>
      </w:r>
    </w:p>
    <w:p w14:paraId="4F4CB950" w14:textId="77777777" w:rsidR="00BA6685" w:rsidRPr="002D209A" w:rsidRDefault="00BA6685" w:rsidP="00BA6685">
      <w:pPr>
        <w:ind w:left="720" w:hanging="720"/>
      </w:pPr>
    </w:p>
    <w:p w14:paraId="4D6E00E3" w14:textId="41C0B4F8" w:rsidR="00BA6685" w:rsidRPr="002D209A" w:rsidRDefault="00566B03" w:rsidP="00BA6685">
      <w:pPr>
        <w:ind w:left="720" w:hanging="720"/>
      </w:pPr>
      <w:r w:rsidRPr="001936B6">
        <w:rPr>
          <w:i/>
          <w:color w:val="993300"/>
        </w:rPr>
        <w:t>h. in non-subject relatives (</w:t>
      </w:r>
      <w:r w:rsidR="00BA6685">
        <w:rPr>
          <w:i/>
          <w:color w:val="993300"/>
        </w:rPr>
        <w:t>‘</w:t>
      </w:r>
      <w:r w:rsidRPr="001936B6">
        <w:rPr>
          <w:i/>
          <w:color w:val="993300"/>
        </w:rPr>
        <w:t>the man whom I saw</w:t>
      </w:r>
      <w:r w:rsidR="00BA6685">
        <w:rPr>
          <w:i/>
          <w:color w:val="993300"/>
        </w:rPr>
        <w:t>’</w:t>
      </w:r>
      <w:r w:rsidRPr="001936B6">
        <w:rPr>
          <w:i/>
          <w:color w:val="993300"/>
        </w:rPr>
        <w:t xml:space="preserve">, </w:t>
      </w:r>
      <w:r w:rsidR="00BA6685">
        <w:rPr>
          <w:i/>
          <w:color w:val="993300"/>
        </w:rPr>
        <w:t>‘</w:t>
      </w:r>
      <w:r w:rsidRPr="001936B6">
        <w:rPr>
          <w:i/>
          <w:color w:val="993300"/>
        </w:rPr>
        <w:t>the day when I saw the man</w:t>
      </w:r>
      <w:r w:rsidR="00BA6685">
        <w:rPr>
          <w:i/>
          <w:color w:val="993300"/>
        </w:rPr>
        <w:t>’</w:t>
      </w:r>
      <w:r w:rsidRPr="001936B6">
        <w:rPr>
          <w:i/>
          <w:color w:val="993300"/>
        </w:rPr>
        <w:t xml:space="preserve">, etc.), a </w:t>
      </w:r>
      <w:r w:rsidRPr="001950E2">
        <w:rPr>
          <w:b/>
          <w:i/>
          <w:color w:val="993300"/>
        </w:rPr>
        <w:t>pronominal subject</w:t>
      </w:r>
      <w:r w:rsidRPr="001936B6">
        <w:rPr>
          <w:i/>
          <w:color w:val="993300"/>
        </w:rPr>
        <w:t xml:space="preserve"> is expressed by an independent pronoun (or by a </w:t>
      </w:r>
      <w:r w:rsidRPr="001936B6">
        <w:rPr>
          <w:i/>
          <w:color w:val="993300"/>
        </w:rPr>
        <w:lastRenderedPageBreak/>
        <w:t xml:space="preserve">special series of pronominal elements), usually </w:t>
      </w:r>
      <w:r w:rsidRPr="001950E2">
        <w:rPr>
          <w:b/>
          <w:i/>
          <w:color w:val="993300"/>
        </w:rPr>
        <w:t>procliticized</w:t>
      </w:r>
      <w:r w:rsidRPr="001936B6">
        <w:rPr>
          <w:i/>
          <w:color w:val="993300"/>
        </w:rPr>
        <w:t xml:space="preserve"> to the verb or verbal participle.</w:t>
      </w:r>
    </w:p>
    <w:p w14:paraId="1024E19B" w14:textId="77777777" w:rsidR="00BA6685" w:rsidRPr="002D209A" w:rsidRDefault="00BA6685" w:rsidP="00BA6685">
      <w:pPr>
        <w:ind w:left="720" w:hanging="720"/>
      </w:pPr>
    </w:p>
    <w:p w14:paraId="71EFA251" w14:textId="77777777" w:rsidR="00BA6685" w:rsidRPr="002D209A" w:rsidRDefault="00566B03" w:rsidP="00BA6685">
      <w:pPr>
        <w:ind w:left="720" w:hanging="720"/>
      </w:pPr>
      <w:r w:rsidRPr="001936B6">
        <w:rPr>
          <w:i/>
          <w:color w:val="993300"/>
        </w:rPr>
        <w:t xml:space="preserve">j. In some languages, the relative clause proper may be followed by a simple noun copied from the fuller head NP, hence a particular kind of </w:t>
      </w:r>
      <w:r w:rsidRPr="001950E2">
        <w:rPr>
          <w:b/>
          <w:i/>
          <w:color w:val="993300"/>
        </w:rPr>
        <w:t>double-headed</w:t>
      </w:r>
      <w:r w:rsidRPr="001936B6">
        <w:rPr>
          <w:i/>
          <w:color w:val="993300"/>
        </w:rPr>
        <w:t xml:space="preserve"> relative.</w:t>
      </w:r>
    </w:p>
    <w:p w14:paraId="1132E14F" w14:textId="77777777" w:rsidR="00BA6685" w:rsidRPr="002D209A" w:rsidRDefault="00BA6685" w:rsidP="00BA6685"/>
    <w:p w14:paraId="67FA4C1E" w14:textId="77777777" w:rsidR="00BA6685" w:rsidRPr="002D209A" w:rsidRDefault="00566B03" w:rsidP="00BA6685">
      <w:r w:rsidRPr="001936B6">
        <w:rPr>
          <w:i/>
          <w:color w:val="993300"/>
        </w:rPr>
        <w:tab/>
        <w:t xml:space="preserve">If bifurcation works as indicated above, the break-off point being between the numeral and the determiners, we could model the construction syntactically as a NP of the form </w:t>
      </w:r>
    </w:p>
    <w:p w14:paraId="0847127D" w14:textId="77777777" w:rsidR="00BA6685" w:rsidRPr="002D209A" w:rsidRDefault="00BA6685" w:rsidP="00BA6685"/>
    <w:p w14:paraId="299CF4FE" w14:textId="4F5B366B" w:rsidR="00BA6685" w:rsidRPr="002D209A" w:rsidRDefault="00566B03" w:rsidP="00BA6685">
      <w:r w:rsidRPr="001936B6">
        <w:rPr>
          <w:i/>
          <w:color w:val="993300"/>
        </w:rPr>
        <w:tab/>
        <w:t>[[</w:t>
      </w:r>
      <w:r w:rsidRPr="001950E2">
        <w:rPr>
          <w:i/>
          <w:color w:val="993300"/>
          <w:u w:val="single"/>
        </w:rPr>
        <w:t>Poss</w:t>
      </w:r>
      <w:r w:rsidRPr="001950E2">
        <w:rPr>
          <w:i/>
          <w:color w:val="993300"/>
        </w:rPr>
        <w:t xml:space="preserve"> [</w:t>
      </w:r>
      <w:r w:rsidRPr="001950E2">
        <w:rPr>
          <w:i/>
          <w:color w:val="993300"/>
          <w:u w:val="single"/>
        </w:rPr>
        <w:t>N Adj Num</w:t>
      </w:r>
      <w:r w:rsidRPr="001950E2">
        <w:rPr>
          <w:i/>
          <w:color w:val="993300"/>
        </w:rPr>
        <w:t xml:space="preserve">]] </w:t>
      </w:r>
      <w:r w:rsidRPr="001936B6">
        <w:rPr>
          <w:i/>
          <w:color w:val="993300"/>
        </w:rPr>
        <w:t xml:space="preserve">Rel Det </w:t>
      </w:r>
      <w:r w:rsidR="00BA6685">
        <w:rPr>
          <w:i/>
          <w:color w:val="993300"/>
        </w:rPr>
        <w:t>‘</w:t>
      </w:r>
      <w:r w:rsidRPr="001936B6">
        <w:rPr>
          <w:i/>
          <w:color w:val="993300"/>
        </w:rPr>
        <w:t>all</w:t>
      </w:r>
      <w:r w:rsidR="00BA6685">
        <w:rPr>
          <w:i/>
          <w:color w:val="993300"/>
        </w:rPr>
        <w:t>’</w:t>
      </w:r>
      <w:r w:rsidRPr="001936B6">
        <w:rPr>
          <w:i/>
          <w:color w:val="993300"/>
        </w:rPr>
        <w:t>]</w:t>
      </w:r>
    </w:p>
    <w:p w14:paraId="056F74DE" w14:textId="77777777" w:rsidR="00BA6685" w:rsidRPr="002D209A" w:rsidRDefault="00BA6685" w:rsidP="00BA6685"/>
    <w:p w14:paraId="1FE30BCB" w14:textId="69337BA7" w:rsidR="00BA6685" w:rsidRPr="001936B6" w:rsidRDefault="00566B03" w:rsidP="00BA6685">
      <w:pPr>
        <w:rPr>
          <w:i/>
          <w:color w:val="993300"/>
        </w:rPr>
      </w:pPr>
      <w:r w:rsidRPr="001936B6">
        <w:rPr>
          <w:i/>
          <w:color w:val="993300"/>
        </w:rPr>
        <w:t xml:space="preserve">where Rel consists of RelOp plus a clause containing a second copy of at least the [Poss [N Adj Num]] portion of the head NP (perhaps immediately followed by a RelOp]. This model requires that the underlined elements shown above be deleted, while the clause-internal copy of the (possessed) NumP is not deleted. This deletion pattern is somewhat ad hoc, but the analysis will account for the linear order in the languages, including the fact that the audible head NumP may be preceded by an AdvP and/or another NP within the relative clause. Presumably the possessor is bracketed with the NumP and this combination is dominated by the RelOp, i.e. [[Poss [N Adj Num]] Rel Det </w:t>
      </w:r>
      <w:r w:rsidR="00BA6685">
        <w:rPr>
          <w:i/>
          <w:color w:val="993300"/>
        </w:rPr>
        <w:t>‘</w:t>
      </w:r>
      <w:r w:rsidRPr="001936B6">
        <w:rPr>
          <w:i/>
          <w:color w:val="993300"/>
        </w:rPr>
        <w:t>all</w:t>
      </w:r>
      <w:r w:rsidR="00BA6685">
        <w:rPr>
          <w:i/>
          <w:color w:val="993300"/>
        </w:rPr>
        <w:t>’</w:t>
      </w:r>
      <w:r w:rsidRPr="001936B6">
        <w:rPr>
          <w:i/>
          <w:color w:val="993300"/>
        </w:rPr>
        <w:t>]</w:t>
      </w:r>
    </w:p>
    <w:p w14:paraId="6448257D" w14:textId="77777777" w:rsidR="00BA6685" w:rsidRPr="001936B6" w:rsidRDefault="00566B03" w:rsidP="00BA6685">
      <w:pPr>
        <w:rPr>
          <w:i/>
          <w:color w:val="993300"/>
        </w:rPr>
      </w:pPr>
      <w:r w:rsidRPr="001936B6">
        <w:rPr>
          <w:i/>
          <w:color w:val="993300"/>
        </w:rPr>
        <w:tab/>
        <w:t>The analysis would have to be modified for Toro Tegu, whose relative-head NumPs appear to be fronted, but Toro Tegu does have the same bifurcation pattern as the others.</w:t>
      </w:r>
    </w:p>
    <w:p w14:paraId="3ED315D6" w14:textId="77777777" w:rsidR="00BA6685" w:rsidRPr="002D209A" w:rsidRDefault="00566B03" w:rsidP="00BA6685">
      <w:r w:rsidRPr="001936B6">
        <w:rPr>
          <w:color w:val="993300"/>
        </w:rPr>
        <w:tab/>
      </w:r>
    </w:p>
    <w:p w14:paraId="42F97C06" w14:textId="77777777" w:rsidR="00BA6685" w:rsidRPr="002D209A" w:rsidRDefault="00BA6685" w:rsidP="00BA6685"/>
    <w:p w14:paraId="7817BE61" w14:textId="77777777" w:rsidR="00BA6685" w:rsidRDefault="00566B03" w:rsidP="00BA6685">
      <w:pPr>
        <w:pStyle w:val="Heading2"/>
      </w:pPr>
      <w:bookmarkStart w:id="1844" w:name="_Toc337412233"/>
      <w:bookmarkStart w:id="1845" w:name="_Toc508434831"/>
      <w:bookmarkStart w:id="1846" w:name="_Toc508942983"/>
      <w:bookmarkStart w:id="1847" w:name="_Toc508943583"/>
      <w:bookmarkStart w:id="1848" w:name="_Toc78375880"/>
      <w:bookmarkStart w:id="1849" w:name="_Toc79405985"/>
      <w:r>
        <w:t>Head NumP</w:t>
      </w:r>
      <w:bookmarkEnd w:id="1844"/>
    </w:p>
    <w:p w14:paraId="41EF8507" w14:textId="77777777" w:rsidR="00BA6685" w:rsidRPr="002D209A" w:rsidRDefault="00566B03" w:rsidP="00BA6685">
      <w:r w:rsidRPr="001950E2">
        <w:rPr>
          <w:i/>
          <w:color w:val="993300"/>
        </w:rPr>
        <w:t>The head NP is bifurcated. The sequence Poss-[N-Adj-Num], i.e. maximally a possessed NumP, remains internal to the relative clause. The remaining late-NP elements, including determiners and non-numeral quantifiers, follow the verb (verbal participle). Here we focus on the internal head NumP, and on general restrictions on what kinds of NP can function as head.</w:t>
      </w:r>
    </w:p>
    <w:p w14:paraId="1CCF25B4" w14:textId="77777777" w:rsidR="00BA6685" w:rsidRPr="002D209A" w:rsidRDefault="00BA6685" w:rsidP="00BA6685"/>
    <w:p w14:paraId="51E61ACB" w14:textId="77777777" w:rsidR="00BA6685" w:rsidRPr="001950E2" w:rsidRDefault="00BA6685" w:rsidP="00BA6685">
      <w:pPr>
        <w:rPr>
          <w:i/>
          <w:color w:val="993300"/>
        </w:rPr>
      </w:pPr>
    </w:p>
    <w:p w14:paraId="039EC4A0" w14:textId="77777777" w:rsidR="00BA6685" w:rsidRDefault="00566B03" w:rsidP="00BA6685">
      <w:pPr>
        <w:pStyle w:val="Heading3"/>
      </w:pPr>
      <w:bookmarkStart w:id="1850" w:name="_Toc337412234"/>
      <w:r>
        <w:t>Tone-dropping on final word(s) of head NP in relative clause</w:t>
      </w:r>
      <w:bookmarkEnd w:id="1850"/>
    </w:p>
    <w:p w14:paraId="7CE9F0A8" w14:textId="77777777" w:rsidR="00BA6685" w:rsidRPr="002D209A" w:rsidRDefault="00566B03" w:rsidP="00BA6685">
      <w:pPr>
        <w:ind w:left="720" w:hanging="720"/>
      </w:pPr>
      <w:r w:rsidRPr="001936B6">
        <w:rPr>
          <w:i/>
          <w:color w:val="993300"/>
        </w:rPr>
        <w:t>comparison of NPs in their usual main-clause form and in their tone-dropped form.</w:t>
      </w:r>
    </w:p>
    <w:p w14:paraId="35C268A0" w14:textId="77777777" w:rsidR="00BA6685" w:rsidRPr="002D209A" w:rsidRDefault="00BA6685" w:rsidP="00BA6685">
      <w:pPr>
        <w:ind w:left="720" w:hanging="720"/>
      </w:pPr>
    </w:p>
    <w:p w14:paraId="7E3484E2" w14:textId="77777777" w:rsidR="00BA6685" w:rsidRPr="001936B6" w:rsidRDefault="00566B03" w:rsidP="00BA6685">
      <w:pPr>
        <w:ind w:left="720" w:hanging="720"/>
        <w:rPr>
          <w:i/>
          <w:color w:val="993300"/>
        </w:rPr>
      </w:pPr>
      <w:r w:rsidRPr="001936B6">
        <w:rPr>
          <w:i/>
          <w:color w:val="993300"/>
        </w:rPr>
        <w:t>start with unpossessed NPs of various shapes</w:t>
      </w:r>
    </w:p>
    <w:p w14:paraId="3FDACC3C" w14:textId="77777777" w:rsidR="00BA6685" w:rsidRPr="001936B6" w:rsidRDefault="00566B03" w:rsidP="00BA6685">
      <w:pPr>
        <w:ind w:left="720" w:hanging="720"/>
        <w:rPr>
          <w:i/>
          <w:color w:val="993300"/>
        </w:rPr>
      </w:pPr>
      <w:r w:rsidRPr="001936B6">
        <w:rPr>
          <w:i/>
          <w:color w:val="993300"/>
        </w:rPr>
        <w:tab/>
        <w:t>the house that fell</w:t>
      </w:r>
    </w:p>
    <w:p w14:paraId="47D9F6A2" w14:textId="77777777" w:rsidR="00BA6685" w:rsidRPr="001936B6" w:rsidRDefault="00566B03" w:rsidP="00BA6685">
      <w:pPr>
        <w:ind w:left="720" w:hanging="720"/>
        <w:rPr>
          <w:i/>
          <w:color w:val="993300"/>
        </w:rPr>
      </w:pPr>
      <w:r w:rsidRPr="001936B6">
        <w:rPr>
          <w:i/>
          <w:color w:val="993300"/>
        </w:rPr>
        <w:tab/>
        <w:t>the big house that fell</w:t>
      </w:r>
    </w:p>
    <w:p w14:paraId="0FD780B8" w14:textId="77777777" w:rsidR="00BA6685" w:rsidRPr="001936B6" w:rsidRDefault="00566B03" w:rsidP="00BA6685">
      <w:pPr>
        <w:ind w:left="720" w:hanging="720"/>
        <w:rPr>
          <w:i/>
          <w:color w:val="993300"/>
        </w:rPr>
      </w:pPr>
      <w:r w:rsidRPr="001936B6">
        <w:rPr>
          <w:i/>
          <w:color w:val="993300"/>
        </w:rPr>
        <w:lastRenderedPageBreak/>
        <w:tab/>
        <w:t>the six houses that fell</w:t>
      </w:r>
    </w:p>
    <w:p w14:paraId="5971BA7B" w14:textId="77777777" w:rsidR="00BA6685" w:rsidRPr="002D209A" w:rsidRDefault="00566B03" w:rsidP="00BA6685">
      <w:pPr>
        <w:ind w:left="720" w:hanging="720"/>
      </w:pPr>
      <w:r w:rsidRPr="001936B6">
        <w:rPr>
          <w:i/>
          <w:color w:val="993300"/>
        </w:rPr>
        <w:tab/>
        <w:t>the six big houses that fell</w:t>
      </w:r>
    </w:p>
    <w:p w14:paraId="7B0BDDE4" w14:textId="77777777" w:rsidR="00BA6685" w:rsidRPr="002D209A" w:rsidRDefault="00BA6685" w:rsidP="00BA6685">
      <w:pPr>
        <w:ind w:left="720" w:hanging="720"/>
      </w:pPr>
    </w:p>
    <w:p w14:paraId="114C7289" w14:textId="77777777" w:rsidR="00BA6685" w:rsidRPr="001936B6" w:rsidRDefault="00566B03" w:rsidP="00BA6685">
      <w:pPr>
        <w:ind w:left="720" w:hanging="720"/>
        <w:rPr>
          <w:i/>
          <w:color w:val="993300"/>
        </w:rPr>
      </w:pPr>
      <w:r w:rsidRPr="001936B6">
        <w:rPr>
          <w:i/>
          <w:color w:val="993300"/>
        </w:rPr>
        <w:t>then possessed NPs of various shapes</w:t>
      </w:r>
    </w:p>
    <w:p w14:paraId="3CD2AB3D" w14:textId="77D03AB9" w:rsidR="00BA6685" w:rsidRPr="001936B6" w:rsidRDefault="00566B03" w:rsidP="00BA6685">
      <w:pPr>
        <w:ind w:left="720" w:hanging="720"/>
        <w:rPr>
          <w:i/>
          <w:color w:val="993300"/>
        </w:rPr>
      </w:pPr>
      <w:r w:rsidRPr="001936B6">
        <w:rPr>
          <w:i/>
          <w:color w:val="993300"/>
        </w:rPr>
        <w:tab/>
        <w:t>Seydou</w:t>
      </w:r>
      <w:r w:rsidR="00BA6685">
        <w:rPr>
          <w:i/>
          <w:color w:val="993300"/>
        </w:rPr>
        <w:t>’</w:t>
      </w:r>
      <w:r w:rsidRPr="001936B6">
        <w:rPr>
          <w:i/>
          <w:color w:val="993300"/>
        </w:rPr>
        <w:t>s house that fell</w:t>
      </w:r>
    </w:p>
    <w:p w14:paraId="79002936" w14:textId="15ECE112" w:rsidR="00BA6685" w:rsidRPr="001936B6" w:rsidRDefault="00566B03" w:rsidP="00BA6685">
      <w:pPr>
        <w:ind w:left="720" w:hanging="720"/>
        <w:rPr>
          <w:i/>
          <w:color w:val="993300"/>
        </w:rPr>
      </w:pPr>
      <w:r w:rsidRPr="001936B6">
        <w:rPr>
          <w:i/>
          <w:color w:val="993300"/>
        </w:rPr>
        <w:tab/>
        <w:t>Seydou</w:t>
      </w:r>
      <w:r w:rsidR="00BA6685">
        <w:rPr>
          <w:i/>
          <w:color w:val="993300"/>
        </w:rPr>
        <w:t>’</w:t>
      </w:r>
      <w:r w:rsidRPr="001936B6">
        <w:rPr>
          <w:i/>
          <w:color w:val="993300"/>
        </w:rPr>
        <w:t>s big house that fell</w:t>
      </w:r>
    </w:p>
    <w:p w14:paraId="1639E598" w14:textId="3078C6E9" w:rsidR="00BA6685" w:rsidRPr="001936B6" w:rsidRDefault="00566B03" w:rsidP="00BA6685">
      <w:pPr>
        <w:ind w:left="720" w:hanging="720"/>
        <w:rPr>
          <w:i/>
          <w:color w:val="993300"/>
        </w:rPr>
      </w:pPr>
      <w:r w:rsidRPr="001936B6">
        <w:rPr>
          <w:i/>
          <w:color w:val="993300"/>
        </w:rPr>
        <w:tab/>
        <w:t>Seydou</w:t>
      </w:r>
      <w:r w:rsidR="00BA6685">
        <w:rPr>
          <w:i/>
          <w:color w:val="993300"/>
        </w:rPr>
        <w:t>’</w:t>
      </w:r>
      <w:r w:rsidRPr="001936B6">
        <w:rPr>
          <w:i/>
          <w:color w:val="993300"/>
        </w:rPr>
        <w:t>s six houses that fell</w:t>
      </w:r>
    </w:p>
    <w:p w14:paraId="4629BE20" w14:textId="055C732E" w:rsidR="00BA6685" w:rsidRPr="002D209A" w:rsidRDefault="00566B03" w:rsidP="00BA6685">
      <w:pPr>
        <w:ind w:left="720" w:hanging="720"/>
      </w:pPr>
      <w:r w:rsidRPr="001936B6">
        <w:rPr>
          <w:i/>
          <w:color w:val="993300"/>
        </w:rPr>
        <w:tab/>
        <w:t>Seydou</w:t>
      </w:r>
      <w:r w:rsidR="00BA6685">
        <w:rPr>
          <w:i/>
          <w:color w:val="993300"/>
        </w:rPr>
        <w:t>’</w:t>
      </w:r>
      <w:r w:rsidRPr="001936B6">
        <w:rPr>
          <w:i/>
          <w:color w:val="993300"/>
        </w:rPr>
        <w:t>s six big houses that fell</w:t>
      </w:r>
    </w:p>
    <w:p w14:paraId="4A6FBD85" w14:textId="77777777" w:rsidR="00BA6685" w:rsidRPr="002D209A" w:rsidRDefault="00BA6685" w:rsidP="00BA6685">
      <w:pPr>
        <w:ind w:left="720" w:hanging="720"/>
      </w:pPr>
    </w:p>
    <w:p w14:paraId="3BC686BC" w14:textId="77777777" w:rsidR="00BA6685" w:rsidRPr="001936B6" w:rsidRDefault="00566B03" w:rsidP="00BA6685">
      <w:pPr>
        <w:ind w:left="720" w:hanging="720"/>
        <w:rPr>
          <w:i/>
          <w:color w:val="993300"/>
        </w:rPr>
      </w:pPr>
      <w:r w:rsidRPr="001936B6">
        <w:rPr>
          <w:i/>
          <w:color w:val="993300"/>
        </w:rPr>
        <w:t>possibilities (might be ambiguous in a particular language):</w:t>
      </w:r>
    </w:p>
    <w:p w14:paraId="4A2BB7F5" w14:textId="77777777" w:rsidR="00BA6685" w:rsidRPr="001936B6" w:rsidRDefault="00566B03" w:rsidP="00BA6685">
      <w:pPr>
        <w:ind w:left="720" w:hanging="720"/>
        <w:rPr>
          <w:i/>
          <w:color w:val="993300"/>
        </w:rPr>
      </w:pPr>
      <w:r w:rsidRPr="001936B6">
        <w:rPr>
          <w:i/>
          <w:color w:val="993300"/>
        </w:rPr>
        <w:tab/>
        <w:t>a) possessor-possessed functions as a tonosyntactic island and is not affected tonally by the RelOp (indicated when the possessor-controlled tone contour is anything other than {L} and when the possessor controls tones on the entire NumP)</w:t>
      </w:r>
    </w:p>
    <w:p w14:paraId="0A3D0DCB" w14:textId="77777777" w:rsidR="00BA6685" w:rsidRPr="001936B6" w:rsidRDefault="00566B03" w:rsidP="00BA6685">
      <w:pPr>
        <w:ind w:left="720" w:hanging="720"/>
        <w:rPr>
          <w:i/>
          <w:color w:val="993300"/>
        </w:rPr>
      </w:pPr>
      <w:r w:rsidRPr="001936B6">
        <w:rPr>
          <w:i/>
          <w:color w:val="993300"/>
        </w:rPr>
        <w:tab/>
        <w:t>b) possessor and RelOp jointly control tones on the NumP (clearly the case when the NumP begins with a non-{L} possessor-controlled contour, and where at least the numeral is clearly tone-dropped by the RelOp, i.e. in languages where possessors do not control tones on the entire NumP)</w:t>
      </w:r>
    </w:p>
    <w:p w14:paraId="6346EBC7" w14:textId="1D6AA42C" w:rsidR="00BA6685" w:rsidRPr="001936B6" w:rsidRDefault="00566B03" w:rsidP="00BA6685">
      <w:pPr>
        <w:ind w:left="720" w:hanging="720"/>
        <w:rPr>
          <w:i/>
          <w:color w:val="993300"/>
        </w:rPr>
      </w:pPr>
      <w:r w:rsidRPr="001936B6">
        <w:rPr>
          <w:i/>
          <w:color w:val="993300"/>
        </w:rPr>
        <w:tab/>
        <w:t>c) if the entire NumP is {L}, and if possessors control tones on entire NumP</w:t>
      </w:r>
      <w:r w:rsidR="00BA6685">
        <w:rPr>
          <w:i/>
          <w:color w:val="993300"/>
        </w:rPr>
        <w:t>’</w:t>
      </w:r>
      <w:r w:rsidRPr="001936B6">
        <w:rPr>
          <w:i/>
          <w:color w:val="993300"/>
        </w:rPr>
        <w:t>s, control of {L} could be attributed to either the possessor, the RelOp, or both.</w:t>
      </w:r>
    </w:p>
    <w:p w14:paraId="32D012A0" w14:textId="77777777" w:rsidR="00BA6685" w:rsidRPr="002D209A" w:rsidRDefault="00566B03" w:rsidP="00BA6685">
      <w:pPr>
        <w:ind w:left="720" w:hanging="720"/>
      </w:pPr>
      <w:r w:rsidRPr="001936B6">
        <w:rPr>
          <w:i/>
          <w:color w:val="993300"/>
        </w:rPr>
        <w:tab/>
        <w:t>d) if the possessor should control a non-{L} contour, but we get {L} on the entire NumP, the RelOp must be the controller.</w:t>
      </w:r>
    </w:p>
    <w:p w14:paraId="73675C17" w14:textId="77777777" w:rsidR="00BA6685" w:rsidRPr="002D209A" w:rsidRDefault="00BA6685" w:rsidP="00BA6685"/>
    <w:bookmarkEnd w:id="1845"/>
    <w:bookmarkEnd w:id="1846"/>
    <w:bookmarkEnd w:id="1847"/>
    <w:bookmarkEnd w:id="1848"/>
    <w:bookmarkEnd w:id="1849"/>
    <w:p w14:paraId="5F44C1A2" w14:textId="77777777" w:rsidR="00BA6685" w:rsidRPr="002D209A" w:rsidRDefault="00BA6685" w:rsidP="00BA6685"/>
    <w:p w14:paraId="6BC5579D" w14:textId="77777777" w:rsidR="00BA6685" w:rsidRPr="002D209A" w:rsidRDefault="00BA6685" w:rsidP="00BA6685"/>
    <w:p w14:paraId="0CBF143B" w14:textId="77777777" w:rsidR="00BA6685" w:rsidRDefault="00566B03" w:rsidP="00BA6685">
      <w:pPr>
        <w:pStyle w:val="Heading3"/>
      </w:pPr>
      <w:bookmarkStart w:id="1851" w:name="_Toc508434832"/>
      <w:bookmarkStart w:id="1852" w:name="_Toc508942984"/>
      <w:bookmarkStart w:id="1853" w:name="_Toc508943584"/>
      <w:bookmarkStart w:id="1854" w:name="_Toc78375881"/>
      <w:bookmarkStart w:id="1855" w:name="_Toc79405986"/>
      <w:bookmarkStart w:id="1856" w:name="_Toc337412235"/>
      <w:r>
        <w:t>Restrictions on the head of a relative clause</w:t>
      </w:r>
      <w:bookmarkEnd w:id="1851"/>
      <w:bookmarkEnd w:id="1852"/>
      <w:bookmarkEnd w:id="1853"/>
      <w:bookmarkEnd w:id="1854"/>
      <w:bookmarkEnd w:id="1855"/>
      <w:bookmarkEnd w:id="1856"/>
    </w:p>
    <w:p w14:paraId="1977C805" w14:textId="77777777" w:rsidR="00BA6685" w:rsidRPr="001936B6" w:rsidRDefault="00566B03" w:rsidP="00BA6685">
      <w:pPr>
        <w:rPr>
          <w:i/>
          <w:color w:val="993300"/>
        </w:rPr>
      </w:pPr>
      <w:r w:rsidRPr="001936B6">
        <w:rPr>
          <w:i/>
          <w:color w:val="993300"/>
        </w:rPr>
        <w:t>head may not be</w:t>
      </w:r>
    </w:p>
    <w:p w14:paraId="23411E37" w14:textId="77777777" w:rsidR="00BA6685" w:rsidRPr="001936B6" w:rsidRDefault="00566B03" w:rsidP="00BA6685">
      <w:pPr>
        <w:rPr>
          <w:i/>
          <w:color w:val="993300"/>
        </w:rPr>
      </w:pPr>
      <w:r w:rsidRPr="001936B6">
        <w:rPr>
          <w:i/>
          <w:color w:val="993300"/>
        </w:rPr>
        <w:tab/>
        <w:t>pronoun</w:t>
      </w:r>
    </w:p>
    <w:p w14:paraId="1430F8E1" w14:textId="364D712D" w:rsidR="00BA6685" w:rsidRPr="001936B6" w:rsidRDefault="00566B03" w:rsidP="00BA6685">
      <w:pPr>
        <w:rPr>
          <w:i/>
          <w:color w:val="993300"/>
        </w:rPr>
      </w:pPr>
      <w:r w:rsidRPr="001936B6">
        <w:rPr>
          <w:i/>
          <w:color w:val="993300"/>
        </w:rPr>
        <w:tab/>
      </w:r>
      <w:r w:rsidRPr="001936B6">
        <w:rPr>
          <w:i/>
          <w:color w:val="993300"/>
        </w:rPr>
        <w:tab/>
      </w:r>
      <w:r w:rsidR="00BA6685">
        <w:rPr>
          <w:i/>
          <w:color w:val="993300"/>
        </w:rPr>
        <w:t>‘</w:t>
      </w:r>
      <w:r w:rsidRPr="001936B6">
        <w:rPr>
          <w:i/>
          <w:color w:val="993300"/>
        </w:rPr>
        <w:t>we who are here</w:t>
      </w:r>
      <w:r w:rsidR="00BA6685">
        <w:rPr>
          <w:i/>
          <w:color w:val="993300"/>
        </w:rPr>
        <w:t>’</w:t>
      </w:r>
      <w:r w:rsidRPr="001936B6">
        <w:rPr>
          <w:i/>
          <w:color w:val="993300"/>
        </w:rPr>
        <w:t xml:space="preserve"> (expressed as </w:t>
      </w:r>
      <w:r w:rsidR="00BA6685">
        <w:rPr>
          <w:i/>
          <w:color w:val="993300"/>
        </w:rPr>
        <w:t>‘</w:t>
      </w:r>
      <w:r w:rsidRPr="001936B6">
        <w:rPr>
          <w:i/>
          <w:color w:val="993300"/>
        </w:rPr>
        <w:t>we [people who are here]</w:t>
      </w:r>
      <w:r w:rsidR="00BA6685">
        <w:rPr>
          <w:i/>
          <w:color w:val="993300"/>
        </w:rPr>
        <w:t>’</w:t>
      </w:r>
      <w:r w:rsidRPr="001936B6">
        <w:rPr>
          <w:i/>
          <w:color w:val="993300"/>
        </w:rPr>
        <w:t>)</w:t>
      </w:r>
    </w:p>
    <w:p w14:paraId="35C87B7F" w14:textId="77777777" w:rsidR="00BA6685" w:rsidRPr="001936B6" w:rsidRDefault="00566B03" w:rsidP="00BA6685">
      <w:pPr>
        <w:rPr>
          <w:i/>
          <w:color w:val="993300"/>
        </w:rPr>
      </w:pPr>
      <w:r w:rsidRPr="001936B6">
        <w:rPr>
          <w:i/>
          <w:color w:val="993300"/>
        </w:rPr>
        <w:tab/>
        <w:t>demonstrative</w:t>
      </w:r>
    </w:p>
    <w:p w14:paraId="673693F9" w14:textId="77777777" w:rsidR="00BA6685" w:rsidRPr="002D209A" w:rsidRDefault="00566B03" w:rsidP="00BA6685">
      <w:r w:rsidRPr="001936B6">
        <w:rPr>
          <w:i/>
          <w:color w:val="993300"/>
        </w:rPr>
        <w:tab/>
        <w:t>expressive adverbial</w:t>
      </w:r>
    </w:p>
    <w:p w14:paraId="33D79352" w14:textId="77777777" w:rsidR="00BA6685" w:rsidRPr="002D209A" w:rsidRDefault="00BA6685" w:rsidP="00BA6685"/>
    <w:p w14:paraId="703B7EC9" w14:textId="77777777" w:rsidR="00BA6685" w:rsidRPr="001936B6" w:rsidRDefault="00566B03" w:rsidP="00BA6685">
      <w:pPr>
        <w:rPr>
          <w:i/>
          <w:color w:val="993300"/>
        </w:rPr>
      </w:pPr>
      <w:r w:rsidRPr="001936B6">
        <w:rPr>
          <w:i/>
          <w:color w:val="993300"/>
        </w:rPr>
        <w:t>grammatical relation of head NP may be</w:t>
      </w:r>
    </w:p>
    <w:p w14:paraId="357BE898" w14:textId="77777777" w:rsidR="00BA6685" w:rsidRPr="001936B6" w:rsidRDefault="00566B03" w:rsidP="00BA6685">
      <w:pPr>
        <w:rPr>
          <w:i/>
          <w:color w:val="993300"/>
        </w:rPr>
      </w:pPr>
      <w:r w:rsidRPr="001936B6">
        <w:rPr>
          <w:i/>
          <w:color w:val="993300"/>
        </w:rPr>
        <w:tab/>
        <w:t>subject</w:t>
      </w:r>
    </w:p>
    <w:p w14:paraId="6D96E78F" w14:textId="77777777" w:rsidR="00BA6685" w:rsidRPr="001936B6" w:rsidRDefault="00566B03" w:rsidP="00BA6685">
      <w:pPr>
        <w:rPr>
          <w:i/>
          <w:color w:val="993300"/>
        </w:rPr>
      </w:pPr>
      <w:r w:rsidRPr="001936B6">
        <w:rPr>
          <w:i/>
          <w:color w:val="993300"/>
        </w:rPr>
        <w:tab/>
        <w:t>object</w:t>
      </w:r>
    </w:p>
    <w:p w14:paraId="513E38B5" w14:textId="77777777" w:rsidR="00BA6685" w:rsidRPr="001936B6" w:rsidRDefault="00566B03" w:rsidP="00BA6685">
      <w:pPr>
        <w:rPr>
          <w:i/>
          <w:color w:val="993300"/>
        </w:rPr>
      </w:pPr>
      <w:r w:rsidRPr="001936B6">
        <w:rPr>
          <w:i/>
          <w:color w:val="993300"/>
        </w:rPr>
        <w:tab/>
        <w:t>possessor</w:t>
      </w:r>
    </w:p>
    <w:p w14:paraId="5B1256FD" w14:textId="77777777" w:rsidR="00BA6685" w:rsidRPr="001936B6" w:rsidRDefault="00566B03" w:rsidP="00BA6685">
      <w:pPr>
        <w:rPr>
          <w:i/>
          <w:color w:val="993300"/>
        </w:rPr>
      </w:pPr>
      <w:r w:rsidRPr="001936B6">
        <w:rPr>
          <w:i/>
          <w:color w:val="993300"/>
        </w:rPr>
        <w:tab/>
        <w:t>complement of postposition (overt or covert)</w:t>
      </w:r>
    </w:p>
    <w:p w14:paraId="699FFC94" w14:textId="77777777" w:rsidR="00BA6685" w:rsidRPr="002D209A" w:rsidRDefault="00566B03" w:rsidP="00BA6685">
      <w:r w:rsidRPr="001936B6">
        <w:rPr>
          <w:i/>
          <w:color w:val="993300"/>
        </w:rPr>
        <w:tab/>
      </w:r>
      <w:r w:rsidRPr="001936B6">
        <w:rPr>
          <w:i/>
          <w:color w:val="993300"/>
        </w:rPr>
        <w:tab/>
        <w:t>hence dative, temporal, spatial, manner</w:t>
      </w:r>
    </w:p>
    <w:p w14:paraId="39A99D59" w14:textId="77777777" w:rsidR="00BA6685" w:rsidRPr="002D209A" w:rsidRDefault="00BA6685" w:rsidP="00BA6685"/>
    <w:p w14:paraId="3B06222B" w14:textId="77777777" w:rsidR="00BA6685" w:rsidRPr="001936B6" w:rsidRDefault="00566B03" w:rsidP="00BA6685">
      <w:pPr>
        <w:rPr>
          <w:i/>
          <w:color w:val="993300"/>
        </w:rPr>
      </w:pPr>
      <w:r w:rsidRPr="001936B6">
        <w:rPr>
          <w:i/>
          <w:color w:val="993300"/>
        </w:rPr>
        <w:t>head may be definite or indefinite</w:t>
      </w:r>
    </w:p>
    <w:p w14:paraId="7559A65B" w14:textId="77777777" w:rsidR="00BA6685" w:rsidRPr="002D209A" w:rsidRDefault="00566B03" w:rsidP="00BA6685">
      <w:r w:rsidRPr="001936B6">
        <w:rPr>
          <w:i/>
          <w:color w:val="993300"/>
        </w:rPr>
        <w:tab/>
        <w:t>(definite or other determiner can follow the verb)</w:t>
      </w:r>
    </w:p>
    <w:p w14:paraId="0B4FEFFE" w14:textId="77777777" w:rsidR="00BA6685" w:rsidRPr="002D209A" w:rsidRDefault="00BA6685" w:rsidP="00BA6685"/>
    <w:p w14:paraId="14B68B5D" w14:textId="77777777" w:rsidR="00BA6685" w:rsidRPr="001936B6" w:rsidRDefault="00BA6685" w:rsidP="00BA6685">
      <w:pPr>
        <w:rPr>
          <w:color w:val="993300"/>
        </w:rPr>
      </w:pPr>
    </w:p>
    <w:p w14:paraId="3A0D2914" w14:textId="77777777" w:rsidR="00BA6685" w:rsidRDefault="00566B03" w:rsidP="00BA6685">
      <w:pPr>
        <w:pStyle w:val="Heading3"/>
      </w:pPr>
      <w:bookmarkStart w:id="1857" w:name="_Toc508434833"/>
      <w:bookmarkStart w:id="1858" w:name="_Toc508942985"/>
      <w:bookmarkStart w:id="1859" w:name="_Toc508943585"/>
      <w:bookmarkStart w:id="1860" w:name="_Toc78375882"/>
      <w:bookmarkStart w:id="1861" w:name="_Toc79405987"/>
      <w:bookmarkStart w:id="1862" w:name="_Toc337412236"/>
      <w:r>
        <w:lastRenderedPageBreak/>
        <w:t>Conjoined NP as head</w:t>
      </w:r>
      <w:bookmarkEnd w:id="1857"/>
      <w:bookmarkEnd w:id="1858"/>
      <w:bookmarkEnd w:id="1859"/>
      <w:bookmarkEnd w:id="1860"/>
      <w:bookmarkEnd w:id="1861"/>
      <w:bookmarkEnd w:id="1862"/>
    </w:p>
    <w:p w14:paraId="25EDCA3F" w14:textId="2DD9C106" w:rsidR="00BA6685" w:rsidRPr="001936B6" w:rsidRDefault="00BA6685" w:rsidP="00BA6685">
      <w:pPr>
        <w:ind w:left="720" w:hanging="720"/>
        <w:rPr>
          <w:i/>
          <w:color w:val="993300"/>
        </w:rPr>
      </w:pPr>
      <w:r>
        <w:rPr>
          <w:i/>
          <w:color w:val="993300"/>
        </w:rPr>
        <w:t>‘</w:t>
      </w:r>
      <w:r w:rsidR="00566B03" w:rsidRPr="001936B6">
        <w:rPr>
          <w:i/>
          <w:color w:val="993300"/>
        </w:rPr>
        <w:t>[men and women] who eat dog meat</w:t>
      </w:r>
      <w:r>
        <w:rPr>
          <w:i/>
          <w:color w:val="993300"/>
        </w:rPr>
        <w:t>’</w:t>
      </w:r>
      <w:r w:rsidR="00566B03" w:rsidRPr="001936B6">
        <w:rPr>
          <w:i/>
          <w:color w:val="993300"/>
        </w:rPr>
        <w:t xml:space="preserve"> is not idiomatic Dogon</w:t>
      </w:r>
    </w:p>
    <w:p w14:paraId="2E748E88" w14:textId="77777777" w:rsidR="00BA6685" w:rsidRPr="001936B6" w:rsidRDefault="00566B03" w:rsidP="00BA6685">
      <w:pPr>
        <w:ind w:left="720" w:hanging="720"/>
        <w:rPr>
          <w:i/>
          <w:color w:val="993300"/>
        </w:rPr>
      </w:pPr>
      <w:r w:rsidRPr="001936B6">
        <w:rPr>
          <w:i/>
          <w:color w:val="993300"/>
        </w:rPr>
        <w:t>normally (re-)phrased as two conjoined relative clauses</w:t>
      </w:r>
    </w:p>
    <w:p w14:paraId="488CC15C" w14:textId="7C67AFD9" w:rsidR="00BA6685" w:rsidRPr="002D209A" w:rsidRDefault="00566B03" w:rsidP="00BA6685">
      <w:pPr>
        <w:ind w:left="720" w:hanging="720"/>
      </w:pPr>
      <w:r w:rsidRPr="001936B6">
        <w:rPr>
          <w:i/>
          <w:color w:val="993300"/>
        </w:rPr>
        <w:tab/>
      </w:r>
      <w:r w:rsidR="00BA6685">
        <w:rPr>
          <w:i/>
          <w:color w:val="993300"/>
        </w:rPr>
        <w:t>‘</w:t>
      </w:r>
      <w:r w:rsidRPr="001936B6">
        <w:rPr>
          <w:i/>
          <w:color w:val="993300"/>
        </w:rPr>
        <w:t>[the men who eat dog meat] and [the women who eat dog meat]</w:t>
      </w:r>
      <w:r w:rsidR="00BA6685">
        <w:rPr>
          <w:i/>
          <w:color w:val="993300"/>
        </w:rPr>
        <w:t>’</w:t>
      </w:r>
    </w:p>
    <w:p w14:paraId="5AE2CAF9" w14:textId="77777777" w:rsidR="00BA6685" w:rsidRPr="002D209A" w:rsidRDefault="00BA6685" w:rsidP="00BA6685">
      <w:pPr>
        <w:ind w:left="720" w:hanging="720"/>
      </w:pPr>
    </w:p>
    <w:p w14:paraId="4991A985" w14:textId="77777777" w:rsidR="00BA6685" w:rsidRPr="001936B6" w:rsidRDefault="00566B03" w:rsidP="00BA6685">
      <w:pPr>
        <w:ind w:left="720" w:hanging="720"/>
        <w:rPr>
          <w:i/>
          <w:color w:val="993300"/>
        </w:rPr>
      </w:pPr>
      <w:r w:rsidRPr="001936B6">
        <w:rPr>
          <w:i/>
          <w:color w:val="993300"/>
        </w:rPr>
        <w:t>however, a conjoined NP construction may be forced when no such rephrasing is possible without changing the sense</w:t>
      </w:r>
    </w:p>
    <w:p w14:paraId="74211ED7" w14:textId="4687D45E" w:rsidR="00BA6685" w:rsidRPr="002D209A" w:rsidRDefault="00566B03" w:rsidP="00BA6685">
      <w:pPr>
        <w:ind w:left="720" w:hanging="720"/>
      </w:pPr>
      <w:r w:rsidRPr="001936B6">
        <w:rPr>
          <w:i/>
          <w:color w:val="993300"/>
        </w:rPr>
        <w:tab/>
      </w:r>
      <w:r w:rsidR="00BA6685">
        <w:rPr>
          <w:i/>
          <w:color w:val="993300"/>
        </w:rPr>
        <w:t>‘</w:t>
      </w:r>
      <w:r w:rsidRPr="001936B6">
        <w:rPr>
          <w:i/>
          <w:color w:val="993300"/>
        </w:rPr>
        <w:t>(These are) [the men and (the) women] who fought each other?</w:t>
      </w:r>
      <w:r w:rsidR="00BA6685">
        <w:rPr>
          <w:i/>
          <w:color w:val="993300"/>
        </w:rPr>
        <w:t>’</w:t>
      </w:r>
    </w:p>
    <w:p w14:paraId="35A921E8" w14:textId="77777777" w:rsidR="00BA6685" w:rsidRPr="002D209A" w:rsidRDefault="00BA6685" w:rsidP="00BA6685"/>
    <w:p w14:paraId="3486883D" w14:textId="77777777" w:rsidR="00BA6685" w:rsidRPr="001936B6" w:rsidRDefault="00BA6685" w:rsidP="00BA6685">
      <w:pPr>
        <w:rPr>
          <w:color w:val="993300"/>
        </w:rPr>
      </w:pPr>
    </w:p>
    <w:p w14:paraId="28256687" w14:textId="77777777" w:rsidR="00BA6685" w:rsidRDefault="00566B03" w:rsidP="00BA6685">
      <w:pPr>
        <w:pStyle w:val="Heading3"/>
      </w:pPr>
      <w:bookmarkStart w:id="1863" w:name="_Toc508434834"/>
      <w:bookmarkStart w:id="1864" w:name="_Toc508942986"/>
      <w:bookmarkStart w:id="1865" w:name="_Toc508943586"/>
      <w:bookmarkStart w:id="1866" w:name="_Toc78375883"/>
      <w:bookmarkStart w:id="1867" w:name="_Toc79405988"/>
      <w:bookmarkStart w:id="1868" w:name="_Toc337412237"/>
      <w:r>
        <w:t>Headless relative clause</w:t>
      </w:r>
      <w:bookmarkEnd w:id="1863"/>
      <w:bookmarkEnd w:id="1864"/>
      <w:bookmarkEnd w:id="1865"/>
      <w:bookmarkEnd w:id="1866"/>
      <w:bookmarkEnd w:id="1867"/>
      <w:bookmarkEnd w:id="1868"/>
    </w:p>
    <w:p w14:paraId="3DDAFEC4" w14:textId="64B2A5CF" w:rsidR="00BA6685" w:rsidRPr="002D209A" w:rsidRDefault="00566B03" w:rsidP="00BA6685">
      <w:pPr>
        <w:ind w:left="720" w:hanging="720"/>
      </w:pPr>
      <w:r w:rsidRPr="001936B6">
        <w:rPr>
          <w:i/>
          <w:color w:val="993300"/>
        </w:rPr>
        <w:t xml:space="preserve">not very common, since semantically light </w:t>
      </w:r>
      <w:r w:rsidR="00BA6685">
        <w:rPr>
          <w:i/>
          <w:color w:val="993300"/>
        </w:rPr>
        <w:t>‘</w:t>
      </w:r>
      <w:r w:rsidRPr="001936B6">
        <w:rPr>
          <w:i/>
          <w:color w:val="993300"/>
        </w:rPr>
        <w:t>thing</w:t>
      </w:r>
      <w:r w:rsidR="00BA6685">
        <w:rPr>
          <w:i/>
          <w:color w:val="993300"/>
        </w:rPr>
        <w:t>’</w:t>
      </w:r>
      <w:r w:rsidRPr="001936B6">
        <w:rPr>
          <w:i/>
          <w:color w:val="993300"/>
        </w:rPr>
        <w:t xml:space="preserve">, </w:t>
      </w:r>
      <w:r w:rsidR="00BA6685">
        <w:rPr>
          <w:i/>
          <w:color w:val="993300"/>
        </w:rPr>
        <w:t>‘</w:t>
      </w:r>
      <w:r w:rsidRPr="001936B6">
        <w:rPr>
          <w:i/>
          <w:color w:val="993300"/>
        </w:rPr>
        <w:t>person</w:t>
      </w:r>
      <w:r w:rsidR="00BA6685">
        <w:rPr>
          <w:i/>
          <w:color w:val="993300"/>
        </w:rPr>
        <w:t>’</w:t>
      </w:r>
      <w:r w:rsidRPr="001936B6">
        <w:rPr>
          <w:i/>
          <w:color w:val="993300"/>
        </w:rPr>
        <w:t xml:space="preserve">, </w:t>
      </w:r>
      <w:r w:rsidR="00BA6685">
        <w:rPr>
          <w:i/>
          <w:color w:val="993300"/>
        </w:rPr>
        <w:t>‘</w:t>
      </w:r>
      <w:r w:rsidRPr="001936B6">
        <w:rPr>
          <w:i/>
          <w:color w:val="993300"/>
        </w:rPr>
        <w:t>critter</w:t>
      </w:r>
      <w:r w:rsidR="00BA6685">
        <w:rPr>
          <w:i/>
          <w:color w:val="993300"/>
        </w:rPr>
        <w:t>’</w:t>
      </w:r>
      <w:r w:rsidRPr="001936B6">
        <w:rPr>
          <w:i/>
          <w:color w:val="993300"/>
        </w:rPr>
        <w:t xml:space="preserve">, </w:t>
      </w:r>
      <w:r w:rsidR="00BA6685">
        <w:rPr>
          <w:i/>
          <w:color w:val="993300"/>
        </w:rPr>
        <w:t>‘</w:t>
      </w:r>
      <w:r w:rsidRPr="001936B6">
        <w:rPr>
          <w:i/>
          <w:color w:val="993300"/>
        </w:rPr>
        <w:t>place</w:t>
      </w:r>
      <w:r w:rsidR="00BA6685">
        <w:rPr>
          <w:i/>
          <w:color w:val="993300"/>
        </w:rPr>
        <w:t>’</w:t>
      </w:r>
      <w:r w:rsidRPr="001936B6">
        <w:rPr>
          <w:i/>
          <w:color w:val="993300"/>
        </w:rPr>
        <w:t>, etc. are commonly overt as relative heads</w:t>
      </w:r>
    </w:p>
    <w:p w14:paraId="156C881D" w14:textId="77777777" w:rsidR="00BA6685" w:rsidRPr="002D209A" w:rsidRDefault="00BA6685" w:rsidP="00BA6685">
      <w:pPr>
        <w:ind w:left="720" w:hanging="720"/>
      </w:pPr>
    </w:p>
    <w:p w14:paraId="7FAE6B04" w14:textId="586F5E44" w:rsidR="00BA6685" w:rsidRPr="002D209A" w:rsidRDefault="00566B03" w:rsidP="00BA6685">
      <w:pPr>
        <w:ind w:left="720" w:hanging="720"/>
      </w:pPr>
      <w:r w:rsidRPr="001936B6">
        <w:rPr>
          <w:i/>
          <w:color w:val="993300"/>
        </w:rPr>
        <w:t xml:space="preserve">but examples do occur where the head NP, either a semantically vague element like </w:t>
      </w:r>
      <w:r w:rsidR="00BA6685">
        <w:rPr>
          <w:i/>
          <w:color w:val="993300"/>
        </w:rPr>
        <w:t>‘</w:t>
      </w:r>
      <w:r w:rsidRPr="001936B6">
        <w:rPr>
          <w:i/>
          <w:color w:val="993300"/>
        </w:rPr>
        <w:t>place/situation</w:t>
      </w:r>
      <w:r w:rsidR="00BA6685">
        <w:rPr>
          <w:i/>
          <w:color w:val="993300"/>
        </w:rPr>
        <w:t>’</w:t>
      </w:r>
      <w:r w:rsidRPr="001936B6">
        <w:rPr>
          <w:i/>
          <w:color w:val="993300"/>
        </w:rPr>
        <w:t xml:space="preserve"> or an unspecified or obvious NP, is omitted</w:t>
      </w:r>
    </w:p>
    <w:p w14:paraId="614C7847" w14:textId="77777777" w:rsidR="00BA6685" w:rsidRPr="002D209A" w:rsidRDefault="00BA6685" w:rsidP="00BA6685">
      <w:pPr>
        <w:ind w:left="720" w:hanging="720"/>
      </w:pPr>
    </w:p>
    <w:p w14:paraId="4DAF3780" w14:textId="77777777" w:rsidR="00BA6685" w:rsidRPr="002D209A" w:rsidRDefault="00566B03" w:rsidP="00BA6685">
      <w:pPr>
        <w:ind w:left="720" w:hanging="720"/>
      </w:pPr>
      <w:r w:rsidRPr="001936B6">
        <w:rPr>
          <w:i/>
          <w:color w:val="993300"/>
        </w:rPr>
        <w:t>for headless relatives as adverbial clauses, see §15.5.3.</w:t>
      </w:r>
    </w:p>
    <w:p w14:paraId="55F0FF11" w14:textId="77777777" w:rsidR="00BA6685" w:rsidRPr="002D209A" w:rsidRDefault="00BA6685" w:rsidP="00BA6685">
      <w:pPr>
        <w:ind w:left="720" w:hanging="720"/>
      </w:pPr>
    </w:p>
    <w:p w14:paraId="197619A7" w14:textId="77777777" w:rsidR="00BA6685" w:rsidRPr="001936B6" w:rsidRDefault="00BA6685" w:rsidP="00BA6685">
      <w:pPr>
        <w:ind w:left="720" w:hanging="720"/>
        <w:rPr>
          <w:i/>
          <w:color w:val="993300"/>
        </w:rPr>
      </w:pPr>
    </w:p>
    <w:p w14:paraId="62C2D36A" w14:textId="77777777" w:rsidR="00BA6685" w:rsidRPr="001936B6" w:rsidRDefault="00566B03" w:rsidP="00BA6685">
      <w:pPr>
        <w:pStyle w:val="Heading3"/>
      </w:pPr>
      <w:bookmarkStart w:id="1869" w:name="_Toc337412238"/>
      <w:r w:rsidRPr="001936B6">
        <w:t>Head noun doubled after relative clause</w:t>
      </w:r>
      <w:bookmarkEnd w:id="1869"/>
    </w:p>
    <w:p w14:paraId="673568BD" w14:textId="77777777" w:rsidR="00BA6685" w:rsidRPr="001936B6" w:rsidRDefault="00566B03" w:rsidP="00BA6685">
      <w:pPr>
        <w:rPr>
          <w:i/>
          <w:color w:val="993300"/>
        </w:rPr>
      </w:pPr>
      <w:r w:rsidRPr="001936B6">
        <w:rPr>
          <w:i/>
          <w:color w:val="993300"/>
        </w:rPr>
        <w:tab/>
        <w:t xml:space="preserve">In some languages, the relative clause proper may be followed by a simple noun copied from the fuller head NP, hence a particular kind of </w:t>
      </w:r>
      <w:r w:rsidRPr="001950E2">
        <w:rPr>
          <w:b/>
          <w:i/>
          <w:color w:val="993300"/>
        </w:rPr>
        <w:t>double-headed</w:t>
      </w:r>
      <w:r w:rsidRPr="001936B6">
        <w:rPr>
          <w:i/>
          <w:color w:val="993300"/>
        </w:rPr>
        <w:t xml:space="preserve"> relative. </w:t>
      </w:r>
    </w:p>
    <w:p w14:paraId="070015B2" w14:textId="43AF6933" w:rsidR="00BA6685" w:rsidRPr="001936B6" w:rsidRDefault="00566B03" w:rsidP="00BA6685">
      <w:pPr>
        <w:rPr>
          <w:i/>
          <w:color w:val="993300"/>
        </w:rPr>
      </w:pPr>
      <w:r w:rsidRPr="001936B6">
        <w:rPr>
          <w:i/>
          <w:color w:val="993300"/>
        </w:rPr>
        <w:tab/>
        <w:t>[…time.L…2SgO 1SgS see-</w:t>
      </w:r>
      <w:r w:rsidR="007229D3">
        <w:rPr>
          <w:i/>
          <w:color w:val="993300"/>
        </w:rPr>
        <w:t>Pfv</w:t>
      </w:r>
      <w:r w:rsidRPr="001936B6">
        <w:rPr>
          <w:i/>
          <w:color w:val="993300"/>
        </w:rPr>
        <w:t>(-Ppl)] time.(H)L</w:t>
      </w:r>
    </w:p>
    <w:p w14:paraId="294D0AE2" w14:textId="08F0C990" w:rsidR="00BA6685" w:rsidRPr="002D209A" w:rsidRDefault="00566B03" w:rsidP="00BA6685">
      <w:r w:rsidRPr="001936B6">
        <w:rPr>
          <w:i/>
          <w:color w:val="993300"/>
        </w:rPr>
        <w:tab/>
      </w:r>
      <w:r w:rsidR="00BA6685">
        <w:rPr>
          <w:i/>
          <w:color w:val="993300"/>
        </w:rPr>
        <w:t>‘</w:t>
      </w:r>
      <w:r w:rsidRPr="001936B6">
        <w:rPr>
          <w:i/>
          <w:color w:val="993300"/>
        </w:rPr>
        <w:t>(at) the time when I saw you</w:t>
      </w:r>
      <w:r w:rsidR="00BA6685">
        <w:rPr>
          <w:i/>
          <w:color w:val="993300"/>
        </w:rPr>
        <w:t>’</w:t>
      </w:r>
    </w:p>
    <w:p w14:paraId="0BA742F1" w14:textId="77777777" w:rsidR="00BA6685" w:rsidRPr="002D209A" w:rsidRDefault="00BA6685" w:rsidP="00BA6685"/>
    <w:p w14:paraId="2ABFCBED" w14:textId="77777777" w:rsidR="00BA6685" w:rsidRPr="001936B6" w:rsidRDefault="00566B03" w:rsidP="00BA6685">
      <w:pPr>
        <w:rPr>
          <w:i/>
          <w:color w:val="993300"/>
        </w:rPr>
      </w:pPr>
      <w:r w:rsidRPr="001936B6">
        <w:rPr>
          <w:i/>
          <w:color w:val="993300"/>
        </w:rPr>
        <w:tab/>
        <w:t>Does this construction occur in the language?</w:t>
      </w:r>
    </w:p>
    <w:p w14:paraId="1AFF1BAA" w14:textId="77777777" w:rsidR="00BA6685" w:rsidRPr="001936B6" w:rsidRDefault="00566B03" w:rsidP="00BA6685">
      <w:pPr>
        <w:rPr>
          <w:i/>
          <w:color w:val="993300"/>
        </w:rPr>
      </w:pPr>
      <w:r w:rsidRPr="001936B6">
        <w:rPr>
          <w:i/>
          <w:color w:val="993300"/>
        </w:rPr>
        <w:tab/>
        <w:t>If so:</w:t>
      </w:r>
    </w:p>
    <w:p w14:paraId="47D5170F" w14:textId="77777777" w:rsidR="00BA6685" w:rsidRPr="001936B6" w:rsidRDefault="00566B03" w:rsidP="00BA6685">
      <w:pPr>
        <w:rPr>
          <w:i/>
          <w:color w:val="993300"/>
        </w:rPr>
      </w:pPr>
      <w:r w:rsidRPr="001936B6">
        <w:rPr>
          <w:i/>
          <w:color w:val="993300"/>
        </w:rPr>
        <w:tab/>
      </w:r>
      <w:r w:rsidRPr="001936B6">
        <w:rPr>
          <w:i/>
          <w:color w:val="993300"/>
        </w:rPr>
        <w:tab/>
        <w:t>when the head NP in the relative clause proper is modified (e.g. by an adjective or numeral), is the copy limited to just the noun? What about late-NP elements like determiners?</w:t>
      </w:r>
    </w:p>
    <w:p w14:paraId="54E26D2B" w14:textId="77777777" w:rsidR="00BA6685" w:rsidRPr="001936B6" w:rsidRDefault="00566B03" w:rsidP="00BA6685">
      <w:pPr>
        <w:rPr>
          <w:i/>
          <w:color w:val="993300"/>
        </w:rPr>
      </w:pPr>
      <w:r w:rsidRPr="001936B6">
        <w:rPr>
          <w:i/>
          <w:color w:val="993300"/>
        </w:rPr>
        <w:tab/>
      </w:r>
      <w:r w:rsidRPr="001936B6">
        <w:rPr>
          <w:i/>
          <w:color w:val="993300"/>
        </w:rPr>
        <w:tab/>
        <w:t>is the double-headed construction confined to temporal, spatial, and manner adverbial clauses, or more general?</w:t>
      </w:r>
    </w:p>
    <w:p w14:paraId="0D82F8D8" w14:textId="77777777" w:rsidR="00BA6685" w:rsidRPr="002D209A" w:rsidRDefault="00566B03" w:rsidP="00BA6685">
      <w:r w:rsidRPr="001936B6">
        <w:rPr>
          <w:i/>
          <w:color w:val="993300"/>
        </w:rPr>
        <w:tab/>
      </w:r>
      <w:r w:rsidRPr="001936B6">
        <w:rPr>
          <w:i/>
          <w:color w:val="993300"/>
        </w:rPr>
        <w:tab/>
        <w:t>is the post-relative copied head noun possessed in tonal form, or have other evidence of being "possessed" by the main relative clause?</w:t>
      </w:r>
    </w:p>
    <w:p w14:paraId="7491315C" w14:textId="77777777" w:rsidR="00BA6685" w:rsidRPr="002D209A" w:rsidRDefault="00BA6685" w:rsidP="00BA6685"/>
    <w:p w14:paraId="011F8DC9" w14:textId="77777777" w:rsidR="00BA6685" w:rsidRPr="001936B6" w:rsidRDefault="00566B03" w:rsidP="00BA6685">
      <w:pPr>
        <w:rPr>
          <w:i/>
          <w:color w:val="993300"/>
        </w:rPr>
      </w:pPr>
      <w:r w:rsidRPr="001936B6">
        <w:rPr>
          <w:i/>
          <w:color w:val="993300"/>
        </w:rPr>
        <w:tab/>
        <w:t xml:space="preserve">[Jamsay: overt Possessive morpheme </w:t>
      </w:r>
      <w:r w:rsidRPr="001950E2">
        <w:rPr>
          <w:rFonts w:ascii="Doulos SIL" w:hAnsi="Doulos SIL"/>
          <w:i/>
          <w:color w:val="008000"/>
        </w:rPr>
        <w:t>mà</w:t>
      </w:r>
      <w:r w:rsidRPr="001936B6">
        <w:rPr>
          <w:i/>
          <w:color w:val="993300"/>
        </w:rPr>
        <w:t xml:space="preserve"> is used, with no tonal change (this is the usual alienable possession construction in this language]</w:t>
      </w:r>
    </w:p>
    <w:p w14:paraId="328F1922" w14:textId="7A620917" w:rsidR="00BA6685" w:rsidRPr="002D209A" w:rsidRDefault="00566B03" w:rsidP="00BA6685">
      <w:r w:rsidRPr="001936B6">
        <w:rPr>
          <w:i/>
          <w:color w:val="993300"/>
        </w:rPr>
        <w:tab/>
      </w:r>
      <w:r w:rsidRPr="001936B6">
        <w:rPr>
          <w:i/>
          <w:color w:val="993300"/>
        </w:rPr>
        <w:tab/>
        <w:t>[…time.L…2SgO 1SgS see-</w:t>
      </w:r>
      <w:r w:rsidR="007229D3">
        <w:rPr>
          <w:i/>
          <w:color w:val="993300"/>
        </w:rPr>
        <w:t>Pfv</w:t>
      </w:r>
      <w:r w:rsidRPr="001936B6">
        <w:rPr>
          <w:i/>
          <w:color w:val="993300"/>
        </w:rPr>
        <w:t xml:space="preserve">(-Ppl)] </w:t>
      </w:r>
      <w:r w:rsidRPr="001950E2">
        <w:rPr>
          <w:rFonts w:ascii="Doulos SIL" w:hAnsi="Doulos SIL"/>
          <w:i/>
          <w:color w:val="008000"/>
        </w:rPr>
        <w:t>mà</w:t>
      </w:r>
      <w:r w:rsidRPr="001936B6">
        <w:rPr>
          <w:i/>
          <w:color w:val="993300"/>
        </w:rPr>
        <w:t xml:space="preserve">  time</w:t>
      </w:r>
    </w:p>
    <w:p w14:paraId="36C40146" w14:textId="77777777" w:rsidR="00BA6685" w:rsidRPr="002D209A" w:rsidRDefault="00BA6685" w:rsidP="00BA6685"/>
    <w:p w14:paraId="1871AA32" w14:textId="77777777" w:rsidR="00BA6685" w:rsidRPr="002D209A" w:rsidRDefault="00566B03" w:rsidP="00BA6685">
      <w:r w:rsidRPr="001936B6">
        <w:rPr>
          <w:i/>
          <w:color w:val="993300"/>
        </w:rPr>
        <w:tab/>
        <w:t>[some other languages: copied noun is {HL} or {L} toned, suggesting a possessed-noun status]</w:t>
      </w:r>
    </w:p>
    <w:p w14:paraId="5B9AEE2B" w14:textId="77777777" w:rsidR="00BA6685" w:rsidRPr="002D209A" w:rsidRDefault="00BA6685" w:rsidP="00BA6685"/>
    <w:p w14:paraId="61AFD5B0" w14:textId="3B89D0B7" w:rsidR="00BA6685" w:rsidRPr="002D209A" w:rsidRDefault="00566B03" w:rsidP="00BA6685">
      <w:r w:rsidRPr="001936B6">
        <w:rPr>
          <w:i/>
          <w:color w:val="993300"/>
        </w:rPr>
        <w:tab/>
        <w:t xml:space="preserve">This double-headed construction is common with nouns like </w:t>
      </w:r>
      <w:r w:rsidR="00BA6685">
        <w:rPr>
          <w:i/>
          <w:color w:val="993300"/>
        </w:rPr>
        <w:t>‘</w:t>
      </w:r>
      <w:r w:rsidRPr="001936B6">
        <w:rPr>
          <w:i/>
          <w:color w:val="993300"/>
        </w:rPr>
        <w:t>time</w:t>
      </w:r>
      <w:r w:rsidR="00BA6685">
        <w:rPr>
          <w:i/>
          <w:color w:val="993300"/>
        </w:rPr>
        <w:t>’</w:t>
      </w:r>
      <w:r w:rsidRPr="001936B6">
        <w:rPr>
          <w:i/>
          <w:color w:val="993300"/>
        </w:rPr>
        <w:t xml:space="preserve">, </w:t>
      </w:r>
      <w:r w:rsidR="00BA6685">
        <w:rPr>
          <w:i/>
          <w:color w:val="993300"/>
        </w:rPr>
        <w:t>‘</w:t>
      </w:r>
      <w:r w:rsidRPr="001936B6">
        <w:rPr>
          <w:i/>
          <w:color w:val="993300"/>
        </w:rPr>
        <w:t>place</w:t>
      </w:r>
      <w:r w:rsidR="00BA6685">
        <w:rPr>
          <w:i/>
          <w:color w:val="993300"/>
        </w:rPr>
        <w:t>’</w:t>
      </w:r>
      <w:r w:rsidRPr="001936B6">
        <w:rPr>
          <w:i/>
          <w:color w:val="993300"/>
        </w:rPr>
        <w:t xml:space="preserve">, and </w:t>
      </w:r>
      <w:r w:rsidR="00BA6685">
        <w:rPr>
          <w:i/>
          <w:color w:val="993300"/>
        </w:rPr>
        <w:t>‘</w:t>
      </w:r>
      <w:r w:rsidRPr="001936B6">
        <w:rPr>
          <w:i/>
          <w:color w:val="993300"/>
        </w:rPr>
        <w:t>manner</w:t>
      </w:r>
      <w:r w:rsidR="00BA6685">
        <w:rPr>
          <w:i/>
          <w:color w:val="993300"/>
        </w:rPr>
        <w:t>’</w:t>
      </w:r>
      <w:r w:rsidRPr="001936B6">
        <w:rPr>
          <w:i/>
          <w:color w:val="993300"/>
        </w:rPr>
        <w:t>, and may evolve into the primary type of spatiotemporal and manner adverbial clauses (in which case the relative-clause structure may become less transparent). See §15.2.1.1 for temporal clauses, §15.3.1</w:t>
      </w:r>
      <w:r w:rsidRPr="001936B6">
        <w:rPr>
          <w:i/>
          <w:color w:val="993300"/>
        </w:rPr>
        <w:noBreakHyphen/>
        <w:t>2 for spatial and manner clauses.</w:t>
      </w:r>
    </w:p>
    <w:p w14:paraId="31A5BA9F" w14:textId="77777777" w:rsidR="00BA6685" w:rsidRPr="002D209A" w:rsidRDefault="00BA6685" w:rsidP="00BA6685"/>
    <w:p w14:paraId="3DF53F00" w14:textId="77777777" w:rsidR="00BA6685" w:rsidRPr="002D209A" w:rsidRDefault="00BA6685" w:rsidP="00BA6685"/>
    <w:p w14:paraId="047EC9A8" w14:textId="77777777" w:rsidR="00BA6685" w:rsidRPr="002D209A" w:rsidRDefault="00BA6685" w:rsidP="00BA6685">
      <w:pPr>
        <w:ind w:left="720" w:hanging="720"/>
      </w:pPr>
    </w:p>
    <w:p w14:paraId="0F0ADFAA" w14:textId="77777777" w:rsidR="00BA6685" w:rsidRDefault="00566B03" w:rsidP="00BA6685">
      <w:pPr>
        <w:pStyle w:val="Heading2"/>
      </w:pPr>
      <w:bookmarkStart w:id="1870" w:name="_Toc508434835"/>
      <w:bookmarkStart w:id="1871" w:name="_Toc508942987"/>
      <w:bookmarkStart w:id="1872" w:name="_Toc508943587"/>
      <w:bookmarkStart w:id="1873" w:name="_Toc78375884"/>
      <w:bookmarkStart w:id="1874" w:name="_Toc79405989"/>
      <w:bookmarkStart w:id="1875" w:name="_Toc337412239"/>
      <w:r>
        <w:t xml:space="preserve">Preverbal (or: preparticipial) subject pronoun in </w:t>
      </w:r>
      <w:bookmarkEnd w:id="1870"/>
      <w:bookmarkEnd w:id="1871"/>
      <w:bookmarkEnd w:id="1872"/>
      <w:bookmarkEnd w:id="1873"/>
      <w:bookmarkEnd w:id="1874"/>
      <w:r>
        <w:t>non-subject relative</w:t>
      </w:r>
      <w:bookmarkEnd w:id="1875"/>
    </w:p>
    <w:p w14:paraId="2F3347FD" w14:textId="5DD98D33" w:rsidR="00BA6685" w:rsidRPr="002D209A" w:rsidRDefault="00566B03" w:rsidP="00BA6685">
      <w:r w:rsidRPr="001936B6">
        <w:rPr>
          <w:i/>
          <w:color w:val="993300"/>
        </w:rPr>
        <w:tab/>
        <w:t>Even in Dogon languages that have pronominal-subject suffix (or enclitic) paradigms on verbs in main clauses, pronominal subjects in relatives (only non-subject relative clauses are relevant) are always proclitic to the verb. Hence main clause [house buy-</w:t>
      </w:r>
      <w:r w:rsidR="007229D3">
        <w:rPr>
          <w:i/>
          <w:color w:val="993300"/>
        </w:rPr>
        <w:t>Pfv</w:t>
      </w:r>
      <w:r w:rsidRPr="001936B6">
        <w:rPr>
          <w:i/>
          <w:color w:val="993300"/>
        </w:rPr>
        <w:t xml:space="preserve">-1SgS] </w:t>
      </w:r>
      <w:r w:rsidR="00BA6685">
        <w:rPr>
          <w:i/>
          <w:color w:val="993300"/>
        </w:rPr>
        <w:t>‘</w:t>
      </w:r>
      <w:r w:rsidRPr="001936B6">
        <w:rPr>
          <w:i/>
          <w:color w:val="993300"/>
        </w:rPr>
        <w:t>I bought a house</w:t>
      </w:r>
      <w:r w:rsidR="00BA6685">
        <w:rPr>
          <w:i/>
          <w:color w:val="993300"/>
        </w:rPr>
        <w:t>’</w:t>
      </w:r>
      <w:r w:rsidRPr="001936B6">
        <w:rPr>
          <w:i/>
          <w:color w:val="993300"/>
        </w:rPr>
        <w:t>, but relative [house.L 1SgS buy-</w:t>
      </w:r>
      <w:r w:rsidR="007229D3">
        <w:rPr>
          <w:i/>
          <w:color w:val="993300"/>
        </w:rPr>
        <w:t>Pfv</w:t>
      </w:r>
      <w:r w:rsidRPr="001936B6">
        <w:rPr>
          <w:i/>
          <w:color w:val="993300"/>
        </w:rPr>
        <w:t xml:space="preserve">(-Ppl) Def] </w:t>
      </w:r>
      <w:r w:rsidR="00BA6685">
        <w:rPr>
          <w:i/>
          <w:color w:val="993300"/>
        </w:rPr>
        <w:t>‘</w:t>
      </w:r>
      <w:r w:rsidRPr="001936B6">
        <w:rPr>
          <w:i/>
          <w:color w:val="993300"/>
        </w:rPr>
        <w:t>the house that I bought</w:t>
      </w:r>
      <w:r w:rsidR="00BA6685">
        <w:rPr>
          <w:i/>
          <w:color w:val="993300"/>
        </w:rPr>
        <w:t>’</w:t>
      </w:r>
      <w:r w:rsidRPr="001936B6">
        <w:rPr>
          <w:i/>
          <w:color w:val="993300"/>
        </w:rPr>
        <w:t>.</w:t>
      </w:r>
    </w:p>
    <w:p w14:paraId="5D5D7679" w14:textId="77777777" w:rsidR="00BA6685" w:rsidRPr="002D209A" w:rsidRDefault="00BA6685" w:rsidP="00BA6685"/>
    <w:p w14:paraId="6596D752" w14:textId="77777777" w:rsidR="00BA6685" w:rsidRPr="002D209A" w:rsidRDefault="00566B03" w:rsidP="00BA6685">
      <w:r w:rsidRPr="001936B6">
        <w:rPr>
          <w:i/>
          <w:color w:val="993300"/>
        </w:rPr>
        <w:tab/>
        <w:t>The distinction is either absent, or more subtle, in languages where pronominal subjects are preverbal even in main clauses. But carefully observe the following:</w:t>
      </w:r>
    </w:p>
    <w:p w14:paraId="66CF5D0C" w14:textId="77777777" w:rsidR="00BA6685" w:rsidRPr="002D209A" w:rsidRDefault="00BA6685" w:rsidP="00BA6685"/>
    <w:p w14:paraId="3C3183A8" w14:textId="77777777" w:rsidR="00BA6685" w:rsidRPr="001936B6" w:rsidRDefault="00566B03" w:rsidP="00BA6685">
      <w:pPr>
        <w:rPr>
          <w:i/>
          <w:color w:val="993300"/>
        </w:rPr>
      </w:pPr>
      <w:r w:rsidRPr="001936B6">
        <w:rPr>
          <w:i/>
          <w:color w:val="993300"/>
        </w:rPr>
        <w:t>obligatoriness:</w:t>
      </w:r>
    </w:p>
    <w:p w14:paraId="529485E4" w14:textId="585E20AC" w:rsidR="00BA6685" w:rsidRPr="002D209A" w:rsidRDefault="00566B03" w:rsidP="00BA6685">
      <w:r w:rsidRPr="001936B6">
        <w:rPr>
          <w:i/>
          <w:color w:val="993300"/>
        </w:rPr>
        <w:tab/>
        <w:t>Is a preverbal subject pronoun required even when the subject is already expressed by a nonpronominal NP? (</w:t>
      </w:r>
      <w:r w:rsidR="00BA6685">
        <w:rPr>
          <w:i/>
          <w:color w:val="993300"/>
        </w:rPr>
        <w:t>‘</w:t>
      </w:r>
      <w:r w:rsidRPr="001936B6">
        <w:rPr>
          <w:i/>
          <w:color w:val="993300"/>
        </w:rPr>
        <w:t>the goat that Seydou killed yesterday</w:t>
      </w:r>
      <w:r w:rsidR="00BA6685">
        <w:rPr>
          <w:i/>
          <w:color w:val="993300"/>
        </w:rPr>
        <w:t>’</w:t>
      </w:r>
      <w:r w:rsidRPr="001936B6">
        <w:rPr>
          <w:i/>
          <w:color w:val="993300"/>
        </w:rPr>
        <w:t>: is there a resumptive 3Sg subject pronoun coindexed to clause-initial Seydou?)</w:t>
      </w:r>
    </w:p>
    <w:p w14:paraId="26E16F12" w14:textId="77777777" w:rsidR="00BA6685" w:rsidRPr="002D209A" w:rsidRDefault="00BA6685" w:rsidP="00BA6685"/>
    <w:p w14:paraId="316EC6F4" w14:textId="77777777" w:rsidR="00BA6685" w:rsidRPr="001936B6" w:rsidRDefault="00566B03" w:rsidP="00BA6685">
      <w:pPr>
        <w:rPr>
          <w:i/>
          <w:color w:val="993300"/>
        </w:rPr>
      </w:pPr>
      <w:r w:rsidRPr="001936B6">
        <w:rPr>
          <w:i/>
          <w:color w:val="993300"/>
        </w:rPr>
        <w:t>forms:</w:t>
      </w:r>
    </w:p>
    <w:p w14:paraId="01D34813" w14:textId="77777777" w:rsidR="00BA6685" w:rsidRPr="001936B6" w:rsidRDefault="00566B03" w:rsidP="00BA6685">
      <w:pPr>
        <w:rPr>
          <w:i/>
          <w:color w:val="993300"/>
        </w:rPr>
      </w:pPr>
      <w:r w:rsidRPr="001936B6">
        <w:rPr>
          <w:i/>
          <w:color w:val="993300"/>
        </w:rPr>
        <w:tab/>
        <w:t>Are the preverbal subject pronouns identical in form (including tone) to some or all other independent pronominal paradigms (possessor, object, complement of postposition, independent form)?</w:t>
      </w:r>
    </w:p>
    <w:p w14:paraId="2180B4AE" w14:textId="77777777" w:rsidR="00BA6685" w:rsidRPr="001936B6" w:rsidRDefault="00566B03" w:rsidP="00BA6685">
      <w:pPr>
        <w:rPr>
          <w:i/>
          <w:color w:val="993300"/>
        </w:rPr>
      </w:pPr>
      <w:r w:rsidRPr="001936B6">
        <w:rPr>
          <w:i/>
          <w:color w:val="993300"/>
        </w:rPr>
        <w:tab/>
        <w:t>[Jamsay: L</w:t>
      </w:r>
      <w:r w:rsidRPr="001936B6">
        <w:rPr>
          <w:i/>
          <w:color w:val="993300"/>
        </w:rPr>
        <w:noBreakHyphen/>
        <w:t>toned, identical to inalienable possessor pronouns, but unlike the other pronominal series, all of which are H</w:t>
      </w:r>
      <w:r w:rsidRPr="001936B6">
        <w:rPr>
          <w:i/>
          <w:color w:val="993300"/>
        </w:rPr>
        <w:noBreakHyphen/>
        <w:t>toned]</w:t>
      </w:r>
    </w:p>
    <w:p w14:paraId="61A03E65" w14:textId="77777777" w:rsidR="00BA6685" w:rsidRPr="001936B6" w:rsidRDefault="00566B03" w:rsidP="00BA6685">
      <w:pPr>
        <w:rPr>
          <w:i/>
          <w:color w:val="993300"/>
        </w:rPr>
      </w:pPr>
      <w:r w:rsidRPr="001936B6">
        <w:rPr>
          <w:i/>
          <w:color w:val="993300"/>
        </w:rPr>
        <w:tab/>
        <w:t>[Yanda: identical to inalienable possessor pronouns, which include some H- and some L</w:t>
      </w:r>
      <w:r w:rsidRPr="001936B6">
        <w:rPr>
          <w:i/>
          <w:color w:val="993300"/>
        </w:rPr>
        <w:noBreakHyphen/>
        <w:t>toned forms]</w:t>
      </w:r>
    </w:p>
    <w:p w14:paraId="5B868899" w14:textId="77777777" w:rsidR="00BA6685" w:rsidRPr="001936B6" w:rsidRDefault="00566B03" w:rsidP="00BA6685">
      <w:pPr>
        <w:rPr>
          <w:i/>
          <w:color w:val="993300"/>
        </w:rPr>
      </w:pPr>
      <w:r w:rsidRPr="001936B6">
        <w:rPr>
          <w:i/>
          <w:color w:val="993300"/>
        </w:rPr>
        <w:tab/>
        <w:t>[Togo Kan: identical in form (but not position) to clause-initial subject pronouns in main clauses]</w:t>
      </w:r>
    </w:p>
    <w:p w14:paraId="5333429A" w14:textId="77777777" w:rsidR="00BA6685" w:rsidRPr="001936B6" w:rsidRDefault="00566B03" w:rsidP="00BA6685">
      <w:pPr>
        <w:rPr>
          <w:i/>
          <w:color w:val="993300"/>
        </w:rPr>
      </w:pPr>
      <w:r w:rsidRPr="001936B6">
        <w:rPr>
          <w:i/>
          <w:color w:val="993300"/>
        </w:rPr>
        <w:tab/>
      </w:r>
    </w:p>
    <w:p w14:paraId="708EF2CC" w14:textId="77777777" w:rsidR="00BA6685" w:rsidRPr="001936B6" w:rsidRDefault="00566B03" w:rsidP="00BA6685">
      <w:pPr>
        <w:rPr>
          <w:i/>
          <w:color w:val="993300"/>
        </w:rPr>
      </w:pPr>
      <w:r w:rsidRPr="001936B6">
        <w:rPr>
          <w:i/>
          <w:color w:val="993300"/>
        </w:rPr>
        <w:t>position:</w:t>
      </w:r>
    </w:p>
    <w:p w14:paraId="370568AE" w14:textId="7BBE04FB" w:rsidR="00BA6685" w:rsidRPr="001936B6" w:rsidRDefault="00566B03" w:rsidP="00BA6685">
      <w:pPr>
        <w:rPr>
          <w:i/>
          <w:color w:val="993300"/>
        </w:rPr>
      </w:pPr>
      <w:r w:rsidRPr="001936B6">
        <w:rPr>
          <w:i/>
          <w:color w:val="993300"/>
        </w:rPr>
        <w:tab/>
        <w:t>Do the preverbal subject pronouns appear in the regular clause-initial subject position (so that they precede e.g. object NPs, dative PPs, and the like)? (</w:t>
      </w:r>
      <w:r w:rsidR="00BA6685">
        <w:rPr>
          <w:i/>
          <w:color w:val="993300"/>
        </w:rPr>
        <w:t>‘</w:t>
      </w:r>
      <w:r w:rsidRPr="001936B6">
        <w:rPr>
          <w:i/>
          <w:color w:val="993300"/>
        </w:rPr>
        <w:t>the day when I slaughtered the goat</w:t>
      </w:r>
      <w:r w:rsidR="00BA6685">
        <w:rPr>
          <w:i/>
          <w:color w:val="993300"/>
        </w:rPr>
        <w:t>’</w:t>
      </w:r>
      <w:r w:rsidRPr="001936B6">
        <w:rPr>
          <w:i/>
          <w:color w:val="993300"/>
        </w:rPr>
        <w:t xml:space="preserve">, </w:t>
      </w:r>
      <w:r w:rsidR="00BA6685">
        <w:rPr>
          <w:i/>
          <w:color w:val="993300"/>
        </w:rPr>
        <w:t>‘</w:t>
      </w:r>
      <w:r w:rsidRPr="001936B6">
        <w:rPr>
          <w:i/>
          <w:color w:val="993300"/>
        </w:rPr>
        <w:t>the money that I gave to you</w:t>
      </w:r>
      <w:r w:rsidR="00BA6685">
        <w:rPr>
          <w:i/>
          <w:color w:val="993300"/>
        </w:rPr>
        <w:t>’</w:t>
      </w:r>
      <w:r w:rsidRPr="001936B6">
        <w:rPr>
          <w:i/>
          <w:color w:val="993300"/>
        </w:rPr>
        <w:t>) [Toro Tegu, where relatives differ from main clauses only with 3Sg and 3Pl subjects, which are enclitics to the verb in main clauses]</w:t>
      </w:r>
    </w:p>
    <w:p w14:paraId="658DBCB1" w14:textId="6DBF77C0" w:rsidR="00BA6685" w:rsidRPr="001936B6" w:rsidRDefault="00566B03" w:rsidP="00BA6685">
      <w:pPr>
        <w:rPr>
          <w:i/>
          <w:color w:val="993300"/>
        </w:rPr>
      </w:pPr>
      <w:r w:rsidRPr="001936B6">
        <w:rPr>
          <w:i/>
          <w:color w:val="993300"/>
        </w:rPr>
        <w:lastRenderedPageBreak/>
        <w:tab/>
        <w:t>Or are they proclitics that occur directly before the verb? [Jamsay, Togo Kan] Do they follow even object pronouns (</w:t>
      </w:r>
      <w:r w:rsidR="00BA6685">
        <w:rPr>
          <w:i/>
          <w:color w:val="993300"/>
        </w:rPr>
        <w:t>‘</w:t>
      </w:r>
      <w:r w:rsidRPr="001936B6">
        <w:rPr>
          <w:i/>
          <w:color w:val="993300"/>
        </w:rPr>
        <w:t>the day when I saw you</w:t>
      </w:r>
      <w:r w:rsidR="00BA6685">
        <w:rPr>
          <w:i/>
          <w:color w:val="993300"/>
        </w:rPr>
        <w:t>’</w:t>
      </w:r>
      <w:r w:rsidRPr="001936B6">
        <w:rPr>
          <w:i/>
          <w:color w:val="993300"/>
        </w:rPr>
        <w:t xml:space="preserve">) and Existential </w:t>
      </w:r>
      <w:r w:rsidRPr="001950E2">
        <w:rPr>
          <w:rFonts w:ascii="Doulos SIL" w:hAnsi="Doulos SIL"/>
          <w:i/>
          <w:color w:val="993300"/>
        </w:rPr>
        <w:t>ya</w:t>
      </w:r>
      <w:r w:rsidRPr="001936B6">
        <w:rPr>
          <w:i/>
          <w:color w:val="993300"/>
        </w:rPr>
        <w:t>/</w:t>
      </w:r>
      <w:r w:rsidRPr="001950E2">
        <w:rPr>
          <w:rFonts w:ascii="Doulos SIL" w:hAnsi="Doulos SIL"/>
          <w:i/>
          <w:color w:val="993300"/>
        </w:rPr>
        <w:t>yɛ</w:t>
      </w:r>
      <w:r w:rsidRPr="001936B6">
        <w:rPr>
          <w:i/>
          <w:color w:val="993300"/>
        </w:rPr>
        <w:t xml:space="preserve"> (</w:t>
      </w:r>
      <w:r w:rsidR="00BA6685">
        <w:rPr>
          <w:i/>
          <w:color w:val="993300"/>
        </w:rPr>
        <w:t>‘</w:t>
      </w:r>
      <w:r w:rsidRPr="001936B6">
        <w:rPr>
          <w:i/>
          <w:color w:val="993300"/>
        </w:rPr>
        <w:t>the house that I have</w:t>
      </w:r>
      <w:r w:rsidR="00BA6685">
        <w:rPr>
          <w:i/>
          <w:color w:val="993300"/>
        </w:rPr>
        <w:t>’</w:t>
      </w:r>
      <w:r w:rsidRPr="001936B6">
        <w:rPr>
          <w:i/>
          <w:color w:val="993300"/>
        </w:rPr>
        <w:t>)?</w:t>
      </w:r>
    </w:p>
    <w:p w14:paraId="098CB835" w14:textId="7E73C86F" w:rsidR="00BA6685" w:rsidRPr="002D209A" w:rsidRDefault="00566B03" w:rsidP="00BA6685">
      <w:r w:rsidRPr="001936B6">
        <w:rPr>
          <w:i/>
          <w:color w:val="993300"/>
        </w:rPr>
        <w:tab/>
        <w:t>When the relative clause contains a direct verb chain, does the preverbal subject pronoun intervene between them, or does it precede the first chained verb (</w:t>
      </w:r>
      <w:r w:rsidR="00BA6685">
        <w:rPr>
          <w:i/>
          <w:color w:val="993300"/>
        </w:rPr>
        <w:t>‘</w:t>
      </w:r>
      <w:r w:rsidRPr="001936B6">
        <w:rPr>
          <w:i/>
          <w:color w:val="993300"/>
        </w:rPr>
        <w:t>the day when I can eat here</w:t>
      </w:r>
      <w:r w:rsidR="00BA6685">
        <w:rPr>
          <w:i/>
          <w:color w:val="993300"/>
        </w:rPr>
        <w:t>’</w:t>
      </w:r>
      <w:r w:rsidRPr="001936B6">
        <w:rPr>
          <w:i/>
          <w:color w:val="993300"/>
        </w:rPr>
        <w:t xml:space="preserve">, </w:t>
      </w:r>
      <w:r w:rsidR="00BA6685">
        <w:rPr>
          <w:i/>
          <w:color w:val="993300"/>
        </w:rPr>
        <w:t>‘</w:t>
      </w:r>
      <w:r w:rsidRPr="001936B6">
        <w:rPr>
          <w:i/>
          <w:color w:val="993300"/>
        </w:rPr>
        <w:t>the day when I fell down [fall go.down-</w:t>
      </w:r>
      <w:r w:rsidR="007229D3">
        <w:rPr>
          <w:i/>
          <w:color w:val="993300"/>
        </w:rPr>
        <w:t>Pfv</w:t>
      </w:r>
      <w:r w:rsidRPr="001936B6">
        <w:rPr>
          <w:i/>
          <w:color w:val="993300"/>
        </w:rPr>
        <w:t>]</w:t>
      </w:r>
      <w:r w:rsidR="00BA6685">
        <w:rPr>
          <w:i/>
          <w:color w:val="993300"/>
        </w:rPr>
        <w:t>’</w:t>
      </w:r>
      <w:r w:rsidRPr="001936B6">
        <w:rPr>
          <w:i/>
          <w:color w:val="993300"/>
        </w:rPr>
        <w:t>). Discuss here or give cross-ref to §14.5.</w:t>
      </w:r>
    </w:p>
    <w:p w14:paraId="76837DED" w14:textId="77777777" w:rsidR="00BA6685" w:rsidRPr="002D209A" w:rsidRDefault="00BA6685" w:rsidP="00BA6685"/>
    <w:p w14:paraId="2D82E18A" w14:textId="77777777" w:rsidR="00BA6685" w:rsidRPr="002D209A" w:rsidRDefault="00566B03" w:rsidP="00BA6685">
      <w:r w:rsidRPr="001936B6">
        <w:rPr>
          <w:i/>
          <w:color w:val="993300"/>
        </w:rPr>
        <w:tab/>
        <w:t>It is possible for subject pronouns to be preverbal in both main and relative clauses, yet differ from one to the other in terms of obligatoriness (e.g. resumptive 3rd person subject pronouns in relatives only), form (allomorphs different), and/or position (clause-initial versus immediate preverbal position).</w:t>
      </w:r>
    </w:p>
    <w:p w14:paraId="1113291A" w14:textId="77777777" w:rsidR="00BA6685" w:rsidRPr="002D209A" w:rsidRDefault="00BA6685" w:rsidP="00BA6685"/>
    <w:p w14:paraId="271C863D" w14:textId="77777777" w:rsidR="00BA6685" w:rsidRPr="002D209A" w:rsidRDefault="00566B03" w:rsidP="00BA6685">
      <w:r w:rsidRPr="001936B6">
        <w:rPr>
          <w:i/>
          <w:color w:val="993300"/>
        </w:rPr>
        <w:t>examples</w:t>
      </w:r>
    </w:p>
    <w:p w14:paraId="0C56AA0E" w14:textId="77777777" w:rsidR="00BA6685" w:rsidRPr="002D209A" w:rsidRDefault="00BA6685" w:rsidP="00BA6685"/>
    <w:p w14:paraId="73C69108" w14:textId="77777777" w:rsidR="00BA6685" w:rsidRDefault="00566B03" w:rsidP="00BA6685">
      <w:pPr>
        <w:pStyle w:val="Heading2"/>
      </w:pPr>
      <w:bookmarkStart w:id="1876" w:name="_Toc508434836"/>
      <w:bookmarkStart w:id="1877" w:name="_Toc508942988"/>
      <w:bookmarkStart w:id="1878" w:name="_Toc508943588"/>
      <w:bookmarkStart w:id="1879" w:name="_Toc78375885"/>
      <w:bookmarkStart w:id="1880" w:name="_Toc79405990"/>
      <w:bookmarkStart w:id="1881" w:name="_Toc337412240"/>
      <w:r>
        <w:t>Verb (or: verbal participle</w:t>
      </w:r>
      <w:bookmarkEnd w:id="1876"/>
      <w:bookmarkEnd w:id="1877"/>
      <w:bookmarkEnd w:id="1878"/>
      <w:bookmarkEnd w:id="1879"/>
      <w:bookmarkEnd w:id="1880"/>
      <w:r>
        <w:t>) in relative clause</w:t>
      </w:r>
      <w:bookmarkEnd w:id="1881"/>
    </w:p>
    <w:p w14:paraId="23B6D7B8" w14:textId="77777777" w:rsidR="00BA6685" w:rsidRPr="002D209A" w:rsidRDefault="00566B03" w:rsidP="00BA6685">
      <w:r w:rsidRPr="00B93C1E">
        <w:rPr>
          <w:i/>
          <w:color w:val="993300"/>
        </w:rPr>
        <w:tab/>
        <w:t xml:space="preserve">Briefly describe the main morphological characteristics of the verb or verbal participle in relatives (details and full exemplification are in the subsections below). </w:t>
      </w:r>
    </w:p>
    <w:p w14:paraId="387E7267" w14:textId="77777777" w:rsidR="00BA6685" w:rsidRPr="002D209A" w:rsidRDefault="00BA6685" w:rsidP="00BA6685"/>
    <w:p w14:paraId="65F7BAF9" w14:textId="77777777" w:rsidR="00BA6685" w:rsidRPr="002D209A" w:rsidRDefault="00566B03" w:rsidP="00BA6685">
      <w:r w:rsidRPr="00B93C1E">
        <w:rPr>
          <w:i/>
          <w:color w:val="993300"/>
        </w:rPr>
        <w:tab/>
        <w:t>The term "participle" is appropriate when this form of the verb has some noun/adjective-like feature, such as intrinsic-category agreement with the head NP. The term "verb" may be used when the verb merely lacks a final pronominal-subject suffix, and is otherwise fairly similar in form to the corresponding inflectable main-clause stem.</w:t>
      </w:r>
    </w:p>
    <w:p w14:paraId="6BCCCF53" w14:textId="77777777" w:rsidR="00BA6685" w:rsidRPr="002D209A" w:rsidRDefault="00BA6685" w:rsidP="00BA6685"/>
    <w:p w14:paraId="2B3AA06F" w14:textId="77777777" w:rsidR="00BA6685" w:rsidRPr="002D209A" w:rsidRDefault="00566B03" w:rsidP="00BA6685">
      <w:r w:rsidRPr="00B93C1E">
        <w:rPr>
          <w:i/>
          <w:color w:val="993300"/>
        </w:rPr>
        <w:tab/>
        <w:t>Summarize the neutralizations of AN categories (whether obligatory or just usual in practice) that take place in relative clauses. Add or delete categories as appropriate for the language. Details and examples in the following sections.</w:t>
      </w:r>
    </w:p>
    <w:p w14:paraId="032990C7" w14:textId="77777777" w:rsidR="00BA6685" w:rsidRPr="002D209A" w:rsidRDefault="00BA6685" w:rsidP="00BA6685"/>
    <w:p w14:paraId="6CA3DC96" w14:textId="77777777" w:rsidR="00BA6685" w:rsidRPr="002D209A" w:rsidRDefault="00566B03" w:rsidP="00BA6685">
      <w:pPr>
        <w:pStyle w:val="example-simple"/>
      </w:pPr>
      <w:r w:rsidRPr="001936B6">
        <w:rPr>
          <w:i/>
          <w:color w:val="993300"/>
        </w:rPr>
        <w:t>(xx2)</w:t>
      </w:r>
      <w:r w:rsidRPr="001936B6">
        <w:rPr>
          <w:i/>
          <w:color w:val="993300"/>
        </w:rPr>
        <w:tab/>
        <w:t>Participles (all categories of active verbs)</w:t>
      </w:r>
    </w:p>
    <w:p w14:paraId="65524C78" w14:textId="77777777" w:rsidR="00BA6685" w:rsidRPr="002D209A" w:rsidRDefault="00BA6685" w:rsidP="00BA6685">
      <w:pPr>
        <w:pStyle w:val="example-simple"/>
      </w:pPr>
    </w:p>
    <w:p w14:paraId="214C909B" w14:textId="77777777" w:rsidR="00BA6685" w:rsidRPr="002D209A" w:rsidRDefault="00566B03" w:rsidP="00BA6685">
      <w:pPr>
        <w:pStyle w:val="example-simple"/>
        <w:tabs>
          <w:tab w:val="clear" w:pos="1080"/>
          <w:tab w:val="left" w:pos="3240"/>
          <w:tab w:val="left" w:pos="4320"/>
        </w:tabs>
      </w:pPr>
      <w:r w:rsidRPr="001936B6">
        <w:rPr>
          <w:i/>
          <w:color w:val="993300"/>
        </w:rPr>
        <w:tab/>
        <w:t>category</w:t>
      </w:r>
      <w:r w:rsidRPr="001936B6">
        <w:rPr>
          <w:i/>
          <w:color w:val="993300"/>
        </w:rPr>
        <w:tab/>
        <w:t>suffix(es)</w:t>
      </w:r>
      <w:r w:rsidRPr="001936B6">
        <w:rPr>
          <w:i/>
          <w:color w:val="993300"/>
        </w:rPr>
        <w:tab/>
        <w:t>similar AN morpheme</w:t>
      </w:r>
    </w:p>
    <w:p w14:paraId="11544B33" w14:textId="77777777" w:rsidR="00BA6685" w:rsidRPr="002D209A" w:rsidRDefault="00BA6685" w:rsidP="00BA6685">
      <w:pPr>
        <w:pStyle w:val="example-simple"/>
        <w:tabs>
          <w:tab w:val="clear" w:pos="1080"/>
          <w:tab w:val="left" w:pos="3240"/>
          <w:tab w:val="left" w:pos="4320"/>
        </w:tabs>
      </w:pPr>
    </w:p>
    <w:p w14:paraId="69D5A28A" w14:textId="77777777" w:rsidR="00BA6685" w:rsidRPr="001936B6" w:rsidRDefault="00566B03" w:rsidP="00BA6685">
      <w:pPr>
        <w:pStyle w:val="example-simple"/>
        <w:tabs>
          <w:tab w:val="clear" w:pos="1080"/>
          <w:tab w:val="left" w:pos="3240"/>
          <w:tab w:val="left" w:pos="4320"/>
        </w:tabs>
        <w:rPr>
          <w:i/>
          <w:color w:val="993300"/>
        </w:rPr>
      </w:pPr>
      <w:r w:rsidRPr="001936B6">
        <w:rPr>
          <w:i/>
          <w:color w:val="993300"/>
        </w:rPr>
        <w:tab/>
        <w:t>Perfective</w:t>
      </w:r>
      <w:r w:rsidRPr="001936B6">
        <w:rPr>
          <w:i/>
          <w:color w:val="993300"/>
        </w:rPr>
        <w:tab/>
      </w:r>
      <w:r w:rsidRPr="00DE33B3">
        <w:rPr>
          <w:rFonts w:ascii="Doulos SIL" w:hAnsi="Doulos SIL"/>
          <w:i/>
          <w:color w:val="0000FF"/>
        </w:rPr>
        <w:t>-ŋŋŋ</w:t>
      </w:r>
      <w:r w:rsidRPr="001936B6">
        <w:rPr>
          <w:i/>
          <w:color w:val="993300"/>
        </w:rPr>
        <w:tab/>
        <w:t>? (variable)</w:t>
      </w:r>
    </w:p>
    <w:p w14:paraId="43C97F1E" w14:textId="77777777" w:rsidR="00BA6685" w:rsidRPr="001936B6" w:rsidRDefault="00566B03" w:rsidP="00BA6685">
      <w:pPr>
        <w:pStyle w:val="example-simple"/>
        <w:tabs>
          <w:tab w:val="clear" w:pos="1080"/>
          <w:tab w:val="left" w:pos="3240"/>
          <w:tab w:val="left" w:pos="4320"/>
        </w:tabs>
        <w:rPr>
          <w:i/>
          <w:color w:val="993300"/>
        </w:rPr>
      </w:pPr>
      <w:r w:rsidRPr="001936B6">
        <w:rPr>
          <w:i/>
          <w:color w:val="993300"/>
        </w:rPr>
        <w:tab/>
        <w:t>(Perfective-1a)</w:t>
      </w:r>
      <w:r w:rsidRPr="001936B6">
        <w:rPr>
          <w:i/>
          <w:color w:val="993300"/>
        </w:rPr>
        <w:tab/>
      </w:r>
      <w:r w:rsidRPr="00DE33B3">
        <w:rPr>
          <w:rFonts w:ascii="Doulos SIL" w:hAnsi="Doulos SIL"/>
          <w:i/>
          <w:color w:val="0000FF"/>
        </w:rPr>
        <w:t>-ŋŋŋ</w:t>
      </w:r>
      <w:r w:rsidRPr="001936B6">
        <w:rPr>
          <w:i/>
          <w:color w:val="993300"/>
        </w:rPr>
        <w:tab/>
        <w:t xml:space="preserve">Recent Perfect </w:t>
      </w:r>
      <w:r w:rsidRPr="00DE33B3">
        <w:rPr>
          <w:rFonts w:ascii="Doulos SIL" w:hAnsi="Doulos SIL"/>
          <w:i/>
          <w:color w:val="0000FF"/>
        </w:rPr>
        <w:t>-</w:t>
      </w:r>
      <w:r w:rsidRPr="00482223">
        <w:rPr>
          <w:rFonts w:ascii="Doulos SIL" w:hAnsi="Doulos SIL"/>
          <w:i/>
          <w:color w:val="0000FF"/>
        </w:rPr>
        <w:t>ŋŋŋ-</w:t>
      </w:r>
    </w:p>
    <w:p w14:paraId="241E8CD3" w14:textId="77777777" w:rsidR="00BA6685" w:rsidRPr="001936B6" w:rsidRDefault="00566B03" w:rsidP="00BA6685">
      <w:pPr>
        <w:pStyle w:val="example-simple"/>
        <w:tabs>
          <w:tab w:val="clear" w:pos="1080"/>
          <w:tab w:val="left" w:pos="3240"/>
          <w:tab w:val="left" w:pos="4320"/>
        </w:tabs>
        <w:rPr>
          <w:i/>
          <w:color w:val="993300"/>
        </w:rPr>
      </w:pPr>
      <w:r w:rsidRPr="001936B6">
        <w:rPr>
          <w:i/>
          <w:color w:val="993300"/>
        </w:rPr>
        <w:tab/>
        <w:t>(Perfective-1b)</w:t>
      </w:r>
      <w:r w:rsidRPr="001936B6">
        <w:rPr>
          <w:i/>
          <w:color w:val="993300"/>
        </w:rPr>
        <w:tab/>
      </w:r>
      <w:r w:rsidRPr="00DE33B3">
        <w:rPr>
          <w:rFonts w:ascii="Doulos SIL" w:hAnsi="Doulos SIL"/>
          <w:i/>
          <w:color w:val="0000FF"/>
        </w:rPr>
        <w:t>-ŋŋŋ</w:t>
      </w:r>
      <w:r w:rsidRPr="001936B6">
        <w:rPr>
          <w:i/>
          <w:color w:val="993300"/>
        </w:rPr>
        <w:tab/>
        <w:t xml:space="preserve">Recent Perfect </w:t>
      </w:r>
      <w:r w:rsidRPr="00DE33B3">
        <w:rPr>
          <w:rFonts w:ascii="Doulos SIL" w:hAnsi="Doulos SIL"/>
          <w:i/>
          <w:color w:val="0000FF"/>
        </w:rPr>
        <w:t>-</w:t>
      </w:r>
      <w:r w:rsidRPr="00482223">
        <w:rPr>
          <w:rFonts w:ascii="Doulos SIL" w:hAnsi="Doulos SIL"/>
          <w:i/>
          <w:color w:val="0000FF"/>
        </w:rPr>
        <w:t>ŋŋŋ-</w:t>
      </w:r>
    </w:p>
    <w:p w14:paraId="430D35D9" w14:textId="77777777" w:rsidR="00BA6685" w:rsidRPr="001936B6" w:rsidRDefault="00566B03" w:rsidP="00BA6685">
      <w:pPr>
        <w:pStyle w:val="example-simple"/>
        <w:tabs>
          <w:tab w:val="clear" w:pos="1080"/>
          <w:tab w:val="left" w:pos="3240"/>
          <w:tab w:val="left" w:pos="4320"/>
        </w:tabs>
        <w:rPr>
          <w:i/>
          <w:color w:val="993300"/>
        </w:rPr>
      </w:pPr>
      <w:r w:rsidRPr="001936B6">
        <w:rPr>
          <w:i/>
          <w:color w:val="993300"/>
        </w:rPr>
        <w:tab/>
        <w:t>(Perfective-2)</w:t>
      </w:r>
      <w:r w:rsidRPr="001936B6">
        <w:rPr>
          <w:i/>
          <w:color w:val="993300"/>
        </w:rPr>
        <w:tab/>
      </w:r>
      <w:r w:rsidRPr="00DE33B3">
        <w:rPr>
          <w:rFonts w:ascii="Doulos SIL" w:hAnsi="Doulos SIL"/>
          <w:i/>
          <w:color w:val="0000FF"/>
        </w:rPr>
        <w:t>-ŋŋŋ</w:t>
      </w:r>
      <w:r w:rsidRPr="001936B6">
        <w:rPr>
          <w:i/>
          <w:color w:val="993300"/>
        </w:rPr>
        <w:tab/>
        <w:t xml:space="preserve">Recent Perfect </w:t>
      </w:r>
      <w:r w:rsidRPr="00DE33B3">
        <w:rPr>
          <w:rFonts w:ascii="Doulos SIL" w:hAnsi="Doulos SIL"/>
          <w:i/>
          <w:color w:val="0000FF"/>
        </w:rPr>
        <w:t>-</w:t>
      </w:r>
      <w:r w:rsidRPr="00482223">
        <w:rPr>
          <w:rFonts w:ascii="Doulos SIL" w:hAnsi="Doulos SIL"/>
          <w:i/>
          <w:color w:val="0000FF"/>
        </w:rPr>
        <w:t>ŋŋŋ-</w:t>
      </w:r>
    </w:p>
    <w:p w14:paraId="6CD78C56" w14:textId="77777777" w:rsidR="00BA6685" w:rsidRPr="001936B6" w:rsidRDefault="00566B03" w:rsidP="00BA6685">
      <w:pPr>
        <w:pStyle w:val="example-simple"/>
        <w:tabs>
          <w:tab w:val="clear" w:pos="1080"/>
          <w:tab w:val="left" w:pos="3240"/>
          <w:tab w:val="left" w:pos="4320"/>
        </w:tabs>
        <w:rPr>
          <w:i/>
          <w:color w:val="993300"/>
        </w:rPr>
      </w:pPr>
      <w:r w:rsidRPr="001936B6">
        <w:rPr>
          <w:i/>
          <w:color w:val="993300"/>
        </w:rPr>
        <w:tab/>
        <w:t>Recent Perfect</w:t>
      </w:r>
      <w:r w:rsidRPr="001936B6">
        <w:rPr>
          <w:i/>
          <w:color w:val="993300"/>
        </w:rPr>
        <w:tab/>
      </w:r>
      <w:r w:rsidRPr="00DE33B3">
        <w:rPr>
          <w:rFonts w:ascii="Doulos SIL" w:hAnsi="Doulos SIL"/>
          <w:i/>
          <w:color w:val="0000FF"/>
        </w:rPr>
        <w:t>-ŋŋŋ</w:t>
      </w:r>
      <w:r w:rsidRPr="001936B6">
        <w:rPr>
          <w:i/>
          <w:color w:val="993300"/>
        </w:rPr>
        <w:tab/>
        <w:t xml:space="preserve">Recent Perfect </w:t>
      </w:r>
      <w:r w:rsidRPr="00DE33B3">
        <w:rPr>
          <w:rFonts w:ascii="Doulos SIL" w:hAnsi="Doulos SIL"/>
          <w:i/>
          <w:color w:val="0000FF"/>
        </w:rPr>
        <w:t>-</w:t>
      </w:r>
      <w:r w:rsidRPr="00482223">
        <w:rPr>
          <w:rFonts w:ascii="Doulos SIL" w:hAnsi="Doulos SIL"/>
          <w:i/>
          <w:color w:val="0000FF"/>
        </w:rPr>
        <w:t>ŋŋŋ-</w:t>
      </w:r>
    </w:p>
    <w:p w14:paraId="242FBC86" w14:textId="77777777" w:rsidR="00BA6685" w:rsidRPr="002D209A" w:rsidRDefault="00566B03" w:rsidP="00BA6685">
      <w:pPr>
        <w:pStyle w:val="example-simple"/>
        <w:tabs>
          <w:tab w:val="clear" w:pos="1080"/>
          <w:tab w:val="left" w:pos="3240"/>
          <w:tab w:val="left" w:pos="4320"/>
        </w:tabs>
      </w:pPr>
      <w:r w:rsidRPr="001936B6">
        <w:rPr>
          <w:i/>
          <w:color w:val="993300"/>
        </w:rPr>
        <w:tab/>
        <w:t>Experiential Perfect</w:t>
      </w:r>
      <w:r w:rsidRPr="001936B6">
        <w:rPr>
          <w:i/>
          <w:color w:val="993300"/>
        </w:rPr>
        <w:tab/>
      </w:r>
      <w:r w:rsidRPr="00DE33B3">
        <w:rPr>
          <w:rFonts w:ascii="Doulos SIL" w:hAnsi="Doulos SIL"/>
          <w:i/>
          <w:color w:val="0000FF"/>
        </w:rPr>
        <w:t>-ŋŋŋ</w:t>
      </w:r>
      <w:r w:rsidRPr="001936B6">
        <w:rPr>
          <w:i/>
          <w:color w:val="993300"/>
        </w:rPr>
        <w:tab/>
        <w:t xml:space="preserve">ExpPerf </w:t>
      </w:r>
      <w:r w:rsidRPr="00DE33B3">
        <w:rPr>
          <w:rFonts w:ascii="Doulos SIL" w:hAnsi="Doulos SIL"/>
          <w:i/>
          <w:color w:val="0000FF"/>
        </w:rPr>
        <w:t>-ŋŋŋ</w:t>
      </w:r>
      <w:r w:rsidRPr="001936B6">
        <w:rPr>
          <w:i/>
          <w:color w:val="993300"/>
        </w:rPr>
        <w:t xml:space="preserve"> </w:t>
      </w:r>
      <w:r w:rsidRPr="001936B6">
        <w:rPr>
          <w:i/>
          <w:color w:val="993300"/>
        </w:rPr>
        <w:noBreakHyphen/>
      </w:r>
    </w:p>
    <w:p w14:paraId="56602F21" w14:textId="77777777" w:rsidR="00BA6685" w:rsidRPr="002D209A" w:rsidRDefault="00BA6685" w:rsidP="00BA6685">
      <w:pPr>
        <w:pStyle w:val="example-simple"/>
        <w:tabs>
          <w:tab w:val="clear" w:pos="1080"/>
          <w:tab w:val="left" w:pos="2160"/>
          <w:tab w:val="left" w:pos="3240"/>
          <w:tab w:val="left" w:pos="4320"/>
        </w:tabs>
      </w:pPr>
    </w:p>
    <w:p w14:paraId="42FCE5A5" w14:textId="77777777" w:rsidR="00BA6685" w:rsidRPr="001936B6" w:rsidRDefault="00566B03" w:rsidP="00BA6685">
      <w:pPr>
        <w:pStyle w:val="example-simple"/>
        <w:tabs>
          <w:tab w:val="clear" w:pos="1080"/>
          <w:tab w:val="left" w:pos="3240"/>
          <w:tab w:val="left" w:pos="4320"/>
        </w:tabs>
        <w:rPr>
          <w:i/>
          <w:color w:val="993300"/>
        </w:rPr>
      </w:pPr>
      <w:r w:rsidRPr="001936B6">
        <w:rPr>
          <w:i/>
          <w:color w:val="993300"/>
        </w:rPr>
        <w:tab/>
        <w:t>Perfective Negative</w:t>
      </w:r>
      <w:r w:rsidRPr="001936B6">
        <w:rPr>
          <w:i/>
          <w:color w:val="993300"/>
        </w:rPr>
        <w:tab/>
      </w:r>
      <w:r w:rsidRPr="00DE33B3">
        <w:rPr>
          <w:rFonts w:ascii="Doulos SIL" w:hAnsi="Doulos SIL"/>
          <w:i/>
          <w:color w:val="0000FF"/>
        </w:rPr>
        <w:t>-ŋŋŋ</w:t>
      </w:r>
      <w:r w:rsidRPr="001936B6">
        <w:rPr>
          <w:i/>
          <w:color w:val="993300"/>
        </w:rPr>
        <w:tab/>
        <w:t xml:space="preserve">Perfective Negative </w:t>
      </w:r>
      <w:r w:rsidRPr="00DE33B3">
        <w:rPr>
          <w:rFonts w:ascii="Doulos SIL" w:hAnsi="Doulos SIL"/>
          <w:i/>
          <w:color w:val="0000FF"/>
        </w:rPr>
        <w:t>-</w:t>
      </w:r>
      <w:r w:rsidRPr="00482223">
        <w:rPr>
          <w:rFonts w:ascii="Doulos SIL" w:hAnsi="Doulos SIL"/>
          <w:i/>
          <w:color w:val="0000FF"/>
        </w:rPr>
        <w:t>ŋŋŋ-</w:t>
      </w:r>
    </w:p>
    <w:p w14:paraId="7B02D0EA" w14:textId="77777777" w:rsidR="00BA6685" w:rsidRPr="001936B6" w:rsidRDefault="00566B03" w:rsidP="00BA6685">
      <w:pPr>
        <w:pStyle w:val="example-simple"/>
        <w:tabs>
          <w:tab w:val="clear" w:pos="1080"/>
          <w:tab w:val="left" w:pos="3240"/>
          <w:tab w:val="left" w:pos="4320"/>
        </w:tabs>
        <w:rPr>
          <w:i/>
          <w:color w:val="993300"/>
        </w:rPr>
      </w:pPr>
      <w:r w:rsidRPr="001936B6">
        <w:rPr>
          <w:i/>
          <w:color w:val="993300"/>
        </w:rPr>
        <w:tab/>
        <w:t>Recent Perfect Negative</w:t>
      </w:r>
      <w:r w:rsidRPr="001936B6">
        <w:rPr>
          <w:i/>
          <w:color w:val="993300"/>
        </w:rPr>
        <w:tab/>
      </w:r>
      <w:r w:rsidRPr="00DE33B3">
        <w:rPr>
          <w:rFonts w:ascii="Doulos SIL" w:hAnsi="Doulos SIL"/>
          <w:i/>
          <w:color w:val="0000FF"/>
        </w:rPr>
        <w:t>-ŋŋŋ</w:t>
      </w:r>
      <w:r w:rsidRPr="001936B6">
        <w:rPr>
          <w:i/>
          <w:color w:val="993300"/>
        </w:rPr>
        <w:tab/>
        <w:t>Recent Perfect Neg</w:t>
      </w:r>
      <w:r w:rsidRPr="00DE33B3">
        <w:rPr>
          <w:rFonts w:ascii="Doulos SIL" w:hAnsi="Doulos SIL"/>
          <w:i/>
          <w:color w:val="0000FF"/>
        </w:rPr>
        <w:t>-</w:t>
      </w:r>
      <w:r w:rsidRPr="00482223">
        <w:rPr>
          <w:rFonts w:ascii="Doulos SIL" w:hAnsi="Doulos SIL"/>
          <w:i/>
          <w:color w:val="0000FF"/>
        </w:rPr>
        <w:t>ŋŋŋ-</w:t>
      </w:r>
    </w:p>
    <w:p w14:paraId="3615A961" w14:textId="77777777" w:rsidR="00BA6685" w:rsidRPr="002D209A" w:rsidRDefault="00566B03" w:rsidP="00BA6685">
      <w:pPr>
        <w:pStyle w:val="example-simple"/>
        <w:tabs>
          <w:tab w:val="clear" w:pos="1080"/>
          <w:tab w:val="left" w:pos="3240"/>
          <w:tab w:val="left" w:pos="4320"/>
        </w:tabs>
      </w:pPr>
      <w:r w:rsidRPr="001936B6">
        <w:rPr>
          <w:i/>
          <w:color w:val="993300"/>
        </w:rPr>
        <w:lastRenderedPageBreak/>
        <w:tab/>
        <w:t>Experiential Perfect Neg</w:t>
      </w:r>
      <w:r w:rsidRPr="001936B6">
        <w:rPr>
          <w:i/>
          <w:color w:val="993300"/>
        </w:rPr>
        <w:tab/>
      </w:r>
      <w:r w:rsidRPr="00DE33B3">
        <w:rPr>
          <w:rFonts w:ascii="Doulos SIL" w:hAnsi="Doulos SIL"/>
          <w:i/>
          <w:color w:val="0000FF"/>
        </w:rPr>
        <w:t>-ŋŋŋ</w:t>
      </w:r>
      <w:r w:rsidRPr="001936B6">
        <w:rPr>
          <w:i/>
          <w:color w:val="993300"/>
        </w:rPr>
        <w:tab/>
        <w:t xml:space="preserve">ExpPerfNeg </w:t>
      </w:r>
      <w:r w:rsidRPr="00DE33B3">
        <w:rPr>
          <w:rFonts w:ascii="Doulos SIL" w:hAnsi="Doulos SIL"/>
          <w:i/>
          <w:color w:val="0000FF"/>
        </w:rPr>
        <w:t>-</w:t>
      </w:r>
      <w:r w:rsidRPr="00482223">
        <w:rPr>
          <w:rFonts w:ascii="Doulos SIL" w:hAnsi="Doulos SIL"/>
          <w:i/>
          <w:color w:val="0000FF"/>
        </w:rPr>
        <w:t>ŋŋŋ-</w:t>
      </w:r>
    </w:p>
    <w:p w14:paraId="780FB830" w14:textId="77777777" w:rsidR="00BA6685" w:rsidRPr="002D209A" w:rsidRDefault="00BA6685" w:rsidP="00BA6685">
      <w:pPr>
        <w:pStyle w:val="example-simple"/>
        <w:tabs>
          <w:tab w:val="clear" w:pos="1080"/>
          <w:tab w:val="left" w:pos="3240"/>
          <w:tab w:val="left" w:pos="4320"/>
        </w:tabs>
      </w:pPr>
    </w:p>
    <w:p w14:paraId="0E1A145C" w14:textId="77777777" w:rsidR="00BA6685" w:rsidRPr="001936B6" w:rsidRDefault="00566B03" w:rsidP="00BA6685">
      <w:pPr>
        <w:pStyle w:val="example-simple"/>
        <w:tabs>
          <w:tab w:val="clear" w:pos="1080"/>
          <w:tab w:val="left" w:pos="3240"/>
          <w:tab w:val="left" w:pos="4320"/>
        </w:tabs>
        <w:rPr>
          <w:i/>
          <w:color w:val="993300"/>
        </w:rPr>
      </w:pPr>
      <w:r w:rsidRPr="001936B6">
        <w:rPr>
          <w:i/>
          <w:color w:val="993300"/>
        </w:rPr>
        <w:tab/>
        <w:t>Imperfective (or: Present)</w:t>
      </w:r>
      <w:r w:rsidRPr="001936B6">
        <w:rPr>
          <w:i/>
          <w:color w:val="993300"/>
        </w:rPr>
        <w:tab/>
      </w:r>
      <w:r w:rsidRPr="00DE33B3">
        <w:rPr>
          <w:rFonts w:ascii="Doulos SIL" w:hAnsi="Doulos SIL"/>
          <w:i/>
          <w:color w:val="0000FF"/>
        </w:rPr>
        <w:t>-</w:t>
      </w:r>
      <w:r w:rsidRPr="00482223">
        <w:rPr>
          <w:rFonts w:ascii="Doulos SIL" w:hAnsi="Doulos SIL"/>
          <w:i/>
          <w:color w:val="0000FF"/>
        </w:rPr>
        <w:t>ŋŋŋ-</w:t>
      </w:r>
      <w:r w:rsidRPr="001936B6">
        <w:rPr>
          <w:i/>
          <w:color w:val="993300"/>
        </w:rPr>
        <w:tab/>
        <w:t xml:space="preserve">Imperfective </w:t>
      </w:r>
      <w:r w:rsidRPr="00DE33B3">
        <w:rPr>
          <w:rFonts w:ascii="Doulos SIL" w:hAnsi="Doulos SIL"/>
          <w:i/>
          <w:color w:val="0000FF"/>
        </w:rPr>
        <w:t>-</w:t>
      </w:r>
      <w:r w:rsidRPr="00482223">
        <w:rPr>
          <w:rFonts w:ascii="Doulos SIL" w:hAnsi="Doulos SIL"/>
          <w:i/>
          <w:color w:val="0000FF"/>
        </w:rPr>
        <w:t>ŋŋŋ-</w:t>
      </w:r>
    </w:p>
    <w:p w14:paraId="198BB7E9" w14:textId="77777777" w:rsidR="00BA6685" w:rsidRPr="001936B6" w:rsidRDefault="00566B03" w:rsidP="00BA6685">
      <w:pPr>
        <w:pStyle w:val="example-simple"/>
        <w:tabs>
          <w:tab w:val="clear" w:pos="1080"/>
          <w:tab w:val="left" w:pos="3240"/>
          <w:tab w:val="left" w:pos="4320"/>
        </w:tabs>
        <w:rPr>
          <w:i/>
          <w:color w:val="993300"/>
        </w:rPr>
      </w:pPr>
      <w:r w:rsidRPr="001936B6">
        <w:rPr>
          <w:i/>
          <w:color w:val="993300"/>
        </w:rPr>
        <w:tab/>
        <w:t>(Future)</w:t>
      </w:r>
      <w:r w:rsidRPr="001936B6">
        <w:rPr>
          <w:i/>
          <w:color w:val="993300"/>
        </w:rPr>
        <w:tab/>
      </w:r>
      <w:r w:rsidRPr="00DE33B3">
        <w:rPr>
          <w:rFonts w:ascii="Doulos SIL" w:hAnsi="Doulos SIL"/>
          <w:i/>
          <w:color w:val="0000FF"/>
        </w:rPr>
        <w:t>-ŋŋŋ</w:t>
      </w:r>
      <w:r w:rsidRPr="001936B6">
        <w:rPr>
          <w:i/>
          <w:color w:val="993300"/>
        </w:rPr>
        <w:tab/>
        <w:t xml:space="preserve">Progressive </w:t>
      </w:r>
      <w:r w:rsidRPr="00DE33B3">
        <w:rPr>
          <w:rFonts w:ascii="Doulos SIL" w:hAnsi="Doulos SIL"/>
          <w:i/>
          <w:color w:val="0000FF"/>
        </w:rPr>
        <w:t>-</w:t>
      </w:r>
      <w:r w:rsidRPr="00482223">
        <w:rPr>
          <w:rFonts w:ascii="Doulos SIL" w:hAnsi="Doulos SIL"/>
          <w:i/>
          <w:color w:val="0000FF"/>
        </w:rPr>
        <w:t>ŋŋŋ-</w:t>
      </w:r>
      <w:r w:rsidRPr="001936B6">
        <w:rPr>
          <w:i/>
          <w:color w:val="993300"/>
        </w:rPr>
        <w:tab/>
      </w:r>
    </w:p>
    <w:p w14:paraId="201B18BF" w14:textId="77777777" w:rsidR="00BA6685" w:rsidRPr="001936B6" w:rsidRDefault="00566B03" w:rsidP="00BA6685">
      <w:pPr>
        <w:pStyle w:val="example-simple"/>
        <w:tabs>
          <w:tab w:val="clear" w:pos="1080"/>
          <w:tab w:val="left" w:pos="3240"/>
          <w:tab w:val="left" w:pos="4320"/>
        </w:tabs>
        <w:rPr>
          <w:i/>
          <w:color w:val="993300"/>
        </w:rPr>
      </w:pPr>
      <w:r w:rsidRPr="001936B6">
        <w:rPr>
          <w:i/>
          <w:color w:val="993300"/>
        </w:rPr>
        <w:tab/>
        <w:t>Progressive</w:t>
      </w:r>
      <w:r w:rsidRPr="001936B6">
        <w:rPr>
          <w:i/>
          <w:color w:val="993300"/>
        </w:rPr>
        <w:tab/>
      </w:r>
      <w:r w:rsidRPr="00DE33B3">
        <w:rPr>
          <w:rFonts w:ascii="Doulos SIL" w:hAnsi="Doulos SIL"/>
          <w:i/>
          <w:color w:val="0000FF"/>
        </w:rPr>
        <w:t>-ŋŋŋ</w:t>
      </w:r>
      <w:r w:rsidRPr="001936B6">
        <w:rPr>
          <w:i/>
          <w:color w:val="993300"/>
        </w:rPr>
        <w:tab/>
        <w:t xml:space="preserve">Progressive </w:t>
      </w:r>
      <w:r w:rsidRPr="00DE33B3">
        <w:rPr>
          <w:rFonts w:ascii="Doulos SIL" w:hAnsi="Doulos SIL"/>
          <w:i/>
          <w:color w:val="0000FF"/>
        </w:rPr>
        <w:t>-</w:t>
      </w:r>
      <w:r w:rsidRPr="00482223">
        <w:rPr>
          <w:rFonts w:ascii="Doulos SIL" w:hAnsi="Doulos SIL"/>
          <w:i/>
          <w:color w:val="0000FF"/>
        </w:rPr>
        <w:t>ŋŋŋ-</w:t>
      </w:r>
      <w:r w:rsidRPr="001936B6">
        <w:rPr>
          <w:i/>
          <w:color w:val="993300"/>
        </w:rPr>
        <w:tab/>
      </w:r>
    </w:p>
    <w:p w14:paraId="4A912C94" w14:textId="77777777" w:rsidR="00BA6685" w:rsidRPr="002D209A" w:rsidRDefault="00566B03" w:rsidP="00BA6685">
      <w:pPr>
        <w:pStyle w:val="example-simple"/>
        <w:tabs>
          <w:tab w:val="clear" w:pos="1080"/>
          <w:tab w:val="left" w:pos="3240"/>
          <w:tab w:val="left" w:pos="4320"/>
        </w:tabs>
      </w:pPr>
      <w:r w:rsidRPr="001936B6">
        <w:rPr>
          <w:i/>
          <w:color w:val="993300"/>
        </w:rPr>
        <w:tab/>
        <w:t>{Habitual}</w:t>
      </w:r>
      <w:r w:rsidRPr="001936B6">
        <w:rPr>
          <w:i/>
          <w:color w:val="993300"/>
        </w:rPr>
        <w:tab/>
      </w:r>
      <w:r w:rsidRPr="00DE33B3">
        <w:rPr>
          <w:rFonts w:ascii="Doulos SIL" w:hAnsi="Doulos SIL"/>
          <w:i/>
          <w:color w:val="0000FF"/>
        </w:rPr>
        <w:t>-ŋŋŋ</w:t>
      </w:r>
      <w:r w:rsidRPr="001936B6">
        <w:rPr>
          <w:i/>
          <w:color w:val="993300"/>
        </w:rPr>
        <w:tab/>
        <w:t xml:space="preserve">Progressive </w:t>
      </w:r>
      <w:r w:rsidRPr="00DE33B3">
        <w:rPr>
          <w:rFonts w:ascii="Doulos SIL" w:hAnsi="Doulos SIL"/>
          <w:i/>
          <w:color w:val="0000FF"/>
        </w:rPr>
        <w:t>-</w:t>
      </w:r>
      <w:r w:rsidRPr="00482223">
        <w:rPr>
          <w:rFonts w:ascii="Doulos SIL" w:hAnsi="Doulos SIL"/>
          <w:i/>
          <w:color w:val="0000FF"/>
        </w:rPr>
        <w:t>ŋŋŋ-</w:t>
      </w:r>
      <w:r w:rsidRPr="001936B6">
        <w:rPr>
          <w:i/>
          <w:color w:val="993300"/>
        </w:rPr>
        <w:tab/>
      </w:r>
    </w:p>
    <w:p w14:paraId="3E6817C3" w14:textId="77777777" w:rsidR="00BA6685" w:rsidRPr="002D209A" w:rsidRDefault="00BA6685" w:rsidP="00BA6685">
      <w:pPr>
        <w:pStyle w:val="example-simple"/>
        <w:tabs>
          <w:tab w:val="clear" w:pos="1080"/>
          <w:tab w:val="left" w:pos="3240"/>
          <w:tab w:val="left" w:pos="4320"/>
        </w:tabs>
      </w:pPr>
    </w:p>
    <w:p w14:paraId="3A646031" w14:textId="77777777" w:rsidR="00BA6685" w:rsidRPr="001936B6" w:rsidRDefault="00566B03" w:rsidP="00BA6685">
      <w:pPr>
        <w:pStyle w:val="example-simple"/>
        <w:tabs>
          <w:tab w:val="clear" w:pos="1080"/>
          <w:tab w:val="left" w:pos="3240"/>
          <w:tab w:val="left" w:pos="4320"/>
        </w:tabs>
        <w:rPr>
          <w:i/>
          <w:color w:val="993300"/>
        </w:rPr>
      </w:pPr>
      <w:r w:rsidRPr="001936B6">
        <w:rPr>
          <w:i/>
          <w:color w:val="993300"/>
        </w:rPr>
        <w:tab/>
        <w:t>Imperfective Negative</w:t>
      </w:r>
      <w:r w:rsidRPr="001936B6">
        <w:rPr>
          <w:i/>
          <w:color w:val="993300"/>
        </w:rPr>
        <w:tab/>
      </w:r>
      <w:r w:rsidRPr="00DE33B3">
        <w:rPr>
          <w:rFonts w:ascii="Doulos SIL" w:hAnsi="Doulos SIL"/>
          <w:i/>
          <w:color w:val="0000FF"/>
        </w:rPr>
        <w:t>-ŋŋŋ</w:t>
      </w:r>
      <w:r w:rsidRPr="001936B6">
        <w:rPr>
          <w:i/>
          <w:color w:val="993300"/>
        </w:rPr>
        <w:tab/>
        <w:t xml:space="preserve">Imperfective Negative </w:t>
      </w:r>
      <w:r w:rsidRPr="00DE33B3">
        <w:rPr>
          <w:rFonts w:ascii="Doulos SIL" w:hAnsi="Doulos SIL"/>
          <w:i/>
          <w:color w:val="0000FF"/>
        </w:rPr>
        <w:t>-</w:t>
      </w:r>
      <w:r w:rsidRPr="00482223">
        <w:rPr>
          <w:rFonts w:ascii="Doulos SIL" w:hAnsi="Doulos SIL"/>
          <w:i/>
          <w:color w:val="0000FF"/>
        </w:rPr>
        <w:t>ŋŋŋ-</w:t>
      </w:r>
    </w:p>
    <w:p w14:paraId="37CB152A" w14:textId="77777777" w:rsidR="00BA6685" w:rsidRPr="002D209A" w:rsidRDefault="00566B03" w:rsidP="00BA6685">
      <w:pPr>
        <w:pStyle w:val="example-simple"/>
        <w:tabs>
          <w:tab w:val="clear" w:pos="1080"/>
          <w:tab w:val="left" w:pos="3240"/>
          <w:tab w:val="left" w:pos="4320"/>
        </w:tabs>
      </w:pPr>
      <w:r w:rsidRPr="001936B6">
        <w:rPr>
          <w:i/>
          <w:color w:val="993300"/>
        </w:rPr>
        <w:tab/>
        <w:t>Progressive Negative</w:t>
      </w:r>
      <w:r w:rsidRPr="001936B6">
        <w:rPr>
          <w:i/>
          <w:color w:val="993300"/>
        </w:rPr>
        <w:tab/>
      </w:r>
      <w:r w:rsidRPr="00DE33B3">
        <w:rPr>
          <w:rFonts w:ascii="Doulos SIL" w:hAnsi="Doulos SIL"/>
          <w:i/>
          <w:color w:val="0000FF"/>
        </w:rPr>
        <w:t>-ŋŋŋ</w:t>
      </w:r>
      <w:r w:rsidRPr="001936B6">
        <w:rPr>
          <w:i/>
          <w:color w:val="993300"/>
        </w:rPr>
        <w:tab/>
        <w:t xml:space="preserve">Progressive Negative </w:t>
      </w:r>
      <w:r w:rsidRPr="00DE33B3">
        <w:rPr>
          <w:rFonts w:ascii="Doulos SIL" w:hAnsi="Doulos SIL"/>
          <w:i/>
          <w:color w:val="0000FF"/>
        </w:rPr>
        <w:t>-</w:t>
      </w:r>
      <w:r w:rsidRPr="00482223">
        <w:rPr>
          <w:rFonts w:ascii="Doulos SIL" w:hAnsi="Doulos SIL"/>
          <w:i/>
          <w:color w:val="0000FF"/>
        </w:rPr>
        <w:t>ŋŋŋ-</w:t>
      </w:r>
    </w:p>
    <w:p w14:paraId="04F7AC2D" w14:textId="77777777" w:rsidR="00BA6685" w:rsidRPr="002D209A" w:rsidRDefault="00BA6685" w:rsidP="00BA6685"/>
    <w:p w14:paraId="2C94EB81" w14:textId="77777777" w:rsidR="00BA6685" w:rsidRPr="001936B6" w:rsidRDefault="00BA6685" w:rsidP="00BA6685">
      <w:pPr>
        <w:rPr>
          <w:color w:val="993300"/>
        </w:rPr>
      </w:pPr>
    </w:p>
    <w:p w14:paraId="681B6D55" w14:textId="77777777" w:rsidR="00BA6685" w:rsidRPr="00922D4A" w:rsidRDefault="00566B03" w:rsidP="00BA6685">
      <w:pPr>
        <w:pStyle w:val="Heading3"/>
      </w:pPr>
      <w:bookmarkStart w:id="1882" w:name="_Toc337412241"/>
      <w:r w:rsidRPr="00922D4A">
        <w:t>Participles of positive perfective-system verbs</w:t>
      </w:r>
      <w:bookmarkEnd w:id="1882"/>
    </w:p>
    <w:p w14:paraId="7F3E3BED" w14:textId="77777777" w:rsidR="00BA6685" w:rsidRPr="002D209A" w:rsidRDefault="00566B03" w:rsidP="00BA6685">
      <w:r w:rsidRPr="001936B6">
        <w:rPr>
          <w:i/>
          <w:color w:val="993300"/>
        </w:rPr>
        <w:t xml:space="preserve">Marked perfective categories may be neutralized with the simple Perfective in relative clause participles. For example, either an unsuffixed verb (or verbal participle) without an AN suffix (but with a particular tone contour), or a verb (or verbal participle) based on Perfective-2 </w:t>
      </w:r>
      <w:r w:rsidRPr="00B93C1E">
        <w:rPr>
          <w:rFonts w:ascii="Doulos SIL" w:hAnsi="Doulos SIL"/>
          <w:i/>
          <w:color w:val="0000FF"/>
        </w:rPr>
        <w:t>-sa-/-so-</w:t>
      </w:r>
      <w:r w:rsidRPr="001936B6">
        <w:rPr>
          <w:i/>
          <w:color w:val="993300"/>
        </w:rPr>
        <w:t>, may be required in relatives. Discuss.</w:t>
      </w:r>
    </w:p>
    <w:p w14:paraId="118E0270" w14:textId="77777777" w:rsidR="00BA6685" w:rsidRPr="002D209A" w:rsidRDefault="00BA6685" w:rsidP="00BA6685"/>
    <w:p w14:paraId="10004899" w14:textId="77777777" w:rsidR="00BA6685" w:rsidRPr="002D209A" w:rsidRDefault="00566B03" w:rsidP="00BA6685">
      <w:r w:rsidRPr="001936B6">
        <w:rPr>
          <w:i/>
          <w:color w:val="993300"/>
        </w:rPr>
        <w:t>add other categories in (xx1) as needed (e.g. Perfective-1)</w:t>
      </w:r>
    </w:p>
    <w:p w14:paraId="75EDDB1D" w14:textId="77777777" w:rsidR="00BA6685" w:rsidRPr="002D209A" w:rsidRDefault="00BA6685" w:rsidP="00BA6685"/>
    <w:p w14:paraId="40FBD6F4" w14:textId="77777777" w:rsidR="00BA6685" w:rsidRPr="001936B6" w:rsidRDefault="00566B03" w:rsidP="00BA6685">
      <w:pPr>
        <w:pStyle w:val="example-simple"/>
        <w:tabs>
          <w:tab w:val="clear" w:pos="1080"/>
          <w:tab w:val="left" w:pos="3240"/>
          <w:tab w:val="left" w:pos="4140"/>
        </w:tabs>
        <w:rPr>
          <w:i/>
          <w:color w:val="993300"/>
        </w:rPr>
      </w:pPr>
      <w:r w:rsidRPr="001936B6">
        <w:rPr>
          <w:i/>
          <w:color w:val="993300"/>
        </w:rPr>
        <w:t>(xx1)</w:t>
      </w:r>
      <w:r w:rsidRPr="001936B6">
        <w:rPr>
          <w:i/>
          <w:color w:val="993300"/>
        </w:rPr>
        <w:tab/>
        <w:t>category</w:t>
      </w:r>
      <w:r w:rsidRPr="001936B6">
        <w:rPr>
          <w:i/>
          <w:color w:val="993300"/>
        </w:rPr>
        <w:tab/>
      </w:r>
      <w:r w:rsidRPr="001936B6">
        <w:rPr>
          <w:i/>
          <w:color w:val="993300"/>
        </w:rPr>
        <w:tab/>
        <w:t>suffix(es)</w:t>
      </w:r>
    </w:p>
    <w:p w14:paraId="18722C61" w14:textId="77777777" w:rsidR="00BA6685" w:rsidRPr="002D209A" w:rsidRDefault="00566B03" w:rsidP="00BA6685">
      <w:pPr>
        <w:pStyle w:val="example-simple"/>
        <w:tabs>
          <w:tab w:val="clear" w:pos="1080"/>
          <w:tab w:val="left" w:pos="3240"/>
          <w:tab w:val="left" w:pos="4680"/>
        </w:tabs>
      </w:pPr>
      <w:r w:rsidRPr="001936B6">
        <w:rPr>
          <w:i/>
          <w:color w:val="993300"/>
        </w:rPr>
        <w:tab/>
      </w:r>
      <w:r w:rsidRPr="001936B6">
        <w:rPr>
          <w:i/>
          <w:color w:val="993300"/>
        </w:rPr>
        <w:tab/>
        <w:t>in Rel clause</w:t>
      </w:r>
      <w:r w:rsidRPr="001936B6">
        <w:rPr>
          <w:i/>
          <w:color w:val="993300"/>
        </w:rPr>
        <w:tab/>
        <w:t>in main clause</w:t>
      </w:r>
    </w:p>
    <w:p w14:paraId="6F1D41A1" w14:textId="77777777" w:rsidR="00BA6685" w:rsidRPr="002D209A" w:rsidRDefault="00BA6685" w:rsidP="00BA6685">
      <w:pPr>
        <w:pStyle w:val="example-simple"/>
        <w:tabs>
          <w:tab w:val="clear" w:pos="1080"/>
          <w:tab w:val="left" w:pos="3240"/>
          <w:tab w:val="left" w:pos="4680"/>
        </w:tabs>
      </w:pPr>
    </w:p>
    <w:p w14:paraId="506BA6C3" w14:textId="77777777" w:rsidR="00BA6685" w:rsidRPr="001936B6" w:rsidRDefault="00566B03" w:rsidP="00BA6685">
      <w:pPr>
        <w:pStyle w:val="example-simple"/>
        <w:tabs>
          <w:tab w:val="clear" w:pos="1080"/>
          <w:tab w:val="left" w:pos="3240"/>
          <w:tab w:val="left" w:pos="4680"/>
        </w:tabs>
        <w:rPr>
          <w:i/>
          <w:color w:val="993300"/>
        </w:rPr>
      </w:pPr>
      <w:r w:rsidRPr="001936B6">
        <w:rPr>
          <w:i/>
          <w:color w:val="993300"/>
        </w:rPr>
        <w:tab/>
        <w:t>Perfective</w:t>
      </w:r>
      <w:r w:rsidRPr="001936B6">
        <w:rPr>
          <w:i/>
          <w:color w:val="993300"/>
        </w:rPr>
        <w:tab/>
      </w:r>
      <w:r w:rsidRPr="00DE33B3">
        <w:rPr>
          <w:rFonts w:ascii="Doulos SIL" w:hAnsi="Doulos SIL"/>
          <w:i/>
          <w:color w:val="0000FF"/>
        </w:rPr>
        <w:t>-ŋŋŋ</w:t>
      </w:r>
      <w:r w:rsidRPr="001936B6">
        <w:rPr>
          <w:i/>
          <w:color w:val="993300"/>
        </w:rPr>
        <w:tab/>
      </w:r>
      <w:r w:rsidRPr="00DE33B3">
        <w:rPr>
          <w:rFonts w:ascii="Doulos SIL" w:hAnsi="Doulos SIL"/>
          <w:i/>
          <w:color w:val="0000FF"/>
        </w:rPr>
        <w:t>-</w:t>
      </w:r>
      <w:r w:rsidRPr="00482223">
        <w:rPr>
          <w:rFonts w:ascii="Doulos SIL" w:hAnsi="Doulos SIL"/>
          <w:i/>
          <w:color w:val="0000FF"/>
        </w:rPr>
        <w:t>ŋŋŋ-</w:t>
      </w:r>
    </w:p>
    <w:p w14:paraId="4CE9689F" w14:textId="77777777" w:rsidR="00BA6685" w:rsidRPr="001936B6" w:rsidRDefault="00566B03" w:rsidP="00BA6685">
      <w:pPr>
        <w:pStyle w:val="example-simple"/>
        <w:tabs>
          <w:tab w:val="clear" w:pos="1080"/>
          <w:tab w:val="left" w:pos="3240"/>
          <w:tab w:val="left" w:pos="4680"/>
        </w:tabs>
        <w:rPr>
          <w:i/>
          <w:color w:val="993300"/>
        </w:rPr>
      </w:pPr>
      <w:r w:rsidRPr="001936B6">
        <w:rPr>
          <w:i/>
          <w:color w:val="993300"/>
        </w:rPr>
        <w:tab/>
        <w:t>(Perfective-1a)</w:t>
      </w:r>
      <w:r w:rsidRPr="001936B6">
        <w:rPr>
          <w:i/>
          <w:color w:val="993300"/>
        </w:rPr>
        <w:tab/>
      </w:r>
      <w:r w:rsidRPr="00DE33B3">
        <w:rPr>
          <w:rFonts w:ascii="Doulos SIL" w:hAnsi="Doulos SIL"/>
          <w:i/>
          <w:color w:val="0000FF"/>
        </w:rPr>
        <w:t>-ŋŋŋ</w:t>
      </w:r>
      <w:r w:rsidRPr="001936B6">
        <w:rPr>
          <w:i/>
          <w:color w:val="993300"/>
        </w:rPr>
        <w:tab/>
      </w:r>
      <w:r w:rsidRPr="00DE33B3">
        <w:rPr>
          <w:rFonts w:ascii="Doulos SIL" w:hAnsi="Doulos SIL"/>
          <w:i/>
          <w:color w:val="0000FF"/>
        </w:rPr>
        <w:t>-</w:t>
      </w:r>
      <w:r w:rsidRPr="00482223">
        <w:rPr>
          <w:rFonts w:ascii="Doulos SIL" w:hAnsi="Doulos SIL"/>
          <w:i/>
          <w:color w:val="0000FF"/>
        </w:rPr>
        <w:t>ŋŋŋ-</w:t>
      </w:r>
    </w:p>
    <w:p w14:paraId="315F772D" w14:textId="77777777" w:rsidR="00BA6685" w:rsidRPr="001936B6" w:rsidRDefault="00566B03" w:rsidP="00BA6685">
      <w:pPr>
        <w:pStyle w:val="example-simple"/>
        <w:tabs>
          <w:tab w:val="clear" w:pos="1080"/>
          <w:tab w:val="left" w:pos="3240"/>
          <w:tab w:val="left" w:pos="4680"/>
        </w:tabs>
        <w:rPr>
          <w:i/>
          <w:color w:val="993300"/>
        </w:rPr>
      </w:pPr>
      <w:r w:rsidRPr="001936B6">
        <w:rPr>
          <w:i/>
          <w:color w:val="993300"/>
        </w:rPr>
        <w:tab/>
        <w:t>(Perfective-1b)</w:t>
      </w:r>
      <w:r w:rsidRPr="001936B6">
        <w:rPr>
          <w:i/>
          <w:color w:val="993300"/>
        </w:rPr>
        <w:tab/>
      </w:r>
      <w:r w:rsidRPr="00DE33B3">
        <w:rPr>
          <w:rFonts w:ascii="Doulos SIL" w:hAnsi="Doulos SIL"/>
          <w:i/>
          <w:color w:val="0000FF"/>
        </w:rPr>
        <w:t>-ŋŋŋ</w:t>
      </w:r>
      <w:r w:rsidRPr="001936B6">
        <w:rPr>
          <w:i/>
          <w:color w:val="993300"/>
        </w:rPr>
        <w:tab/>
      </w:r>
      <w:r w:rsidRPr="00DE33B3">
        <w:rPr>
          <w:rFonts w:ascii="Doulos SIL" w:hAnsi="Doulos SIL"/>
          <w:i/>
          <w:color w:val="0000FF"/>
        </w:rPr>
        <w:t>-</w:t>
      </w:r>
      <w:r w:rsidRPr="00482223">
        <w:rPr>
          <w:rFonts w:ascii="Doulos SIL" w:hAnsi="Doulos SIL"/>
          <w:i/>
          <w:color w:val="0000FF"/>
        </w:rPr>
        <w:t>ŋŋŋ-</w:t>
      </w:r>
    </w:p>
    <w:p w14:paraId="366BC3E7" w14:textId="77777777" w:rsidR="00BA6685" w:rsidRPr="001936B6" w:rsidRDefault="00566B03" w:rsidP="00BA6685">
      <w:pPr>
        <w:pStyle w:val="example-simple"/>
        <w:tabs>
          <w:tab w:val="clear" w:pos="1080"/>
          <w:tab w:val="left" w:pos="3240"/>
          <w:tab w:val="left" w:pos="4680"/>
        </w:tabs>
        <w:rPr>
          <w:i/>
          <w:color w:val="993300"/>
        </w:rPr>
      </w:pPr>
      <w:r w:rsidRPr="001936B6">
        <w:rPr>
          <w:i/>
          <w:color w:val="993300"/>
        </w:rPr>
        <w:tab/>
        <w:t>(Perfective-2)</w:t>
      </w:r>
      <w:r w:rsidRPr="001936B6">
        <w:rPr>
          <w:i/>
          <w:color w:val="993300"/>
        </w:rPr>
        <w:tab/>
      </w:r>
      <w:r w:rsidRPr="00DE33B3">
        <w:rPr>
          <w:rFonts w:ascii="Doulos SIL" w:hAnsi="Doulos SIL"/>
          <w:i/>
          <w:color w:val="0000FF"/>
        </w:rPr>
        <w:t>-ŋŋŋ</w:t>
      </w:r>
      <w:r w:rsidRPr="001936B6">
        <w:rPr>
          <w:i/>
          <w:color w:val="993300"/>
        </w:rPr>
        <w:tab/>
      </w:r>
      <w:r w:rsidRPr="00DE33B3">
        <w:rPr>
          <w:rFonts w:ascii="Doulos SIL" w:hAnsi="Doulos SIL"/>
          <w:i/>
          <w:color w:val="0000FF"/>
        </w:rPr>
        <w:t>-</w:t>
      </w:r>
      <w:r w:rsidRPr="00482223">
        <w:rPr>
          <w:rFonts w:ascii="Doulos SIL" w:hAnsi="Doulos SIL"/>
          <w:i/>
          <w:color w:val="0000FF"/>
        </w:rPr>
        <w:t>ŋŋŋ-</w:t>
      </w:r>
    </w:p>
    <w:p w14:paraId="5F47447D" w14:textId="77777777" w:rsidR="00BA6685" w:rsidRPr="001936B6" w:rsidRDefault="00566B03" w:rsidP="00BA6685">
      <w:pPr>
        <w:pStyle w:val="example-simple"/>
        <w:tabs>
          <w:tab w:val="clear" w:pos="1080"/>
          <w:tab w:val="left" w:pos="3240"/>
          <w:tab w:val="left" w:pos="4680"/>
        </w:tabs>
        <w:rPr>
          <w:i/>
          <w:color w:val="993300"/>
        </w:rPr>
      </w:pPr>
      <w:r w:rsidRPr="001936B6">
        <w:rPr>
          <w:i/>
          <w:color w:val="993300"/>
        </w:rPr>
        <w:tab/>
        <w:t>Recent Perfect</w:t>
      </w:r>
      <w:r w:rsidRPr="001936B6">
        <w:rPr>
          <w:i/>
          <w:color w:val="993300"/>
        </w:rPr>
        <w:tab/>
      </w:r>
      <w:r w:rsidRPr="00DE33B3">
        <w:rPr>
          <w:rFonts w:ascii="Doulos SIL" w:hAnsi="Doulos SIL"/>
          <w:i/>
          <w:color w:val="0000FF"/>
        </w:rPr>
        <w:t>-ŋŋŋ</w:t>
      </w:r>
      <w:r w:rsidRPr="001936B6">
        <w:rPr>
          <w:i/>
          <w:color w:val="993300"/>
        </w:rPr>
        <w:tab/>
        <w:t xml:space="preserve">Recent Perfect </w:t>
      </w:r>
      <w:r w:rsidRPr="00DE33B3">
        <w:rPr>
          <w:rFonts w:ascii="Doulos SIL" w:hAnsi="Doulos SIL"/>
          <w:i/>
          <w:color w:val="0000FF"/>
        </w:rPr>
        <w:t>-</w:t>
      </w:r>
      <w:r w:rsidRPr="00482223">
        <w:rPr>
          <w:rFonts w:ascii="Doulos SIL" w:hAnsi="Doulos SIL"/>
          <w:i/>
          <w:color w:val="0000FF"/>
        </w:rPr>
        <w:t>ŋŋŋ-</w:t>
      </w:r>
    </w:p>
    <w:p w14:paraId="4C1B6BDE" w14:textId="77777777" w:rsidR="00BA6685" w:rsidRPr="002D209A" w:rsidRDefault="00566B03" w:rsidP="00BA6685">
      <w:pPr>
        <w:pStyle w:val="example-simple"/>
        <w:tabs>
          <w:tab w:val="clear" w:pos="1080"/>
          <w:tab w:val="left" w:pos="3240"/>
          <w:tab w:val="left" w:pos="4680"/>
        </w:tabs>
      </w:pPr>
      <w:r w:rsidRPr="001936B6">
        <w:rPr>
          <w:i/>
          <w:color w:val="993300"/>
        </w:rPr>
        <w:tab/>
        <w:t>Experiential Perfect</w:t>
      </w:r>
      <w:r w:rsidRPr="001936B6">
        <w:rPr>
          <w:i/>
          <w:color w:val="993300"/>
        </w:rPr>
        <w:tab/>
      </w:r>
      <w:r w:rsidRPr="00DE33B3">
        <w:rPr>
          <w:rFonts w:ascii="Doulos SIL" w:hAnsi="Doulos SIL"/>
          <w:i/>
          <w:color w:val="0000FF"/>
        </w:rPr>
        <w:t>-ŋŋŋ</w:t>
      </w:r>
      <w:r w:rsidRPr="001936B6">
        <w:rPr>
          <w:i/>
          <w:color w:val="993300"/>
        </w:rPr>
        <w:tab/>
        <w:t xml:space="preserve">ExpPerf </w:t>
      </w:r>
      <w:r w:rsidRPr="00DE33B3">
        <w:rPr>
          <w:rFonts w:ascii="Doulos SIL" w:hAnsi="Doulos SIL"/>
          <w:i/>
          <w:color w:val="0000FF"/>
        </w:rPr>
        <w:t>-ŋŋŋ</w:t>
      </w:r>
      <w:r w:rsidRPr="001936B6">
        <w:rPr>
          <w:i/>
          <w:color w:val="993300"/>
        </w:rPr>
        <w:t xml:space="preserve"> </w:t>
      </w:r>
      <w:r w:rsidRPr="001936B6">
        <w:rPr>
          <w:i/>
          <w:color w:val="993300"/>
        </w:rPr>
        <w:noBreakHyphen/>
      </w:r>
    </w:p>
    <w:p w14:paraId="5305F22C" w14:textId="77777777" w:rsidR="00BA6685" w:rsidRPr="002D209A" w:rsidRDefault="00BA6685" w:rsidP="00BA6685"/>
    <w:p w14:paraId="2628699D" w14:textId="77777777" w:rsidR="00BA6685" w:rsidRPr="001936B6" w:rsidRDefault="00566B03" w:rsidP="00BA6685">
      <w:pPr>
        <w:rPr>
          <w:i/>
          <w:color w:val="993300"/>
        </w:rPr>
      </w:pPr>
      <w:r w:rsidRPr="001936B6">
        <w:rPr>
          <w:i/>
          <w:color w:val="993300"/>
        </w:rPr>
        <w:t>examples</w:t>
      </w:r>
    </w:p>
    <w:p w14:paraId="77686786" w14:textId="05AD2A80"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the dog that I hit</w:t>
      </w:r>
      <w:r w:rsidR="00BA6685">
        <w:rPr>
          <w:i/>
          <w:color w:val="993300"/>
        </w:rPr>
        <w:t>’</w:t>
      </w:r>
    </w:p>
    <w:p w14:paraId="7B58886C" w14:textId="110D2C05"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the man who has (just) finished eating</w:t>
      </w:r>
      <w:r w:rsidR="00BA6685">
        <w:rPr>
          <w:i/>
          <w:color w:val="993300"/>
        </w:rPr>
        <w:t>’</w:t>
      </w:r>
    </w:p>
    <w:p w14:paraId="0E76841C" w14:textId="12C06E4C" w:rsidR="00BA6685" w:rsidRPr="002D209A" w:rsidRDefault="00566B03" w:rsidP="00BA6685">
      <w:r w:rsidRPr="001936B6">
        <w:rPr>
          <w:i/>
          <w:color w:val="993300"/>
        </w:rPr>
        <w:tab/>
      </w:r>
      <w:r w:rsidR="00BA6685">
        <w:rPr>
          <w:i/>
          <w:color w:val="993300"/>
        </w:rPr>
        <w:t>‘</w:t>
      </w:r>
      <w:r w:rsidRPr="001936B6">
        <w:rPr>
          <w:i/>
          <w:color w:val="993300"/>
        </w:rPr>
        <w:t>a man who has (ever) seen an elephant</w:t>
      </w:r>
      <w:r w:rsidR="00BA6685">
        <w:rPr>
          <w:i/>
          <w:color w:val="993300"/>
        </w:rPr>
        <w:t>’</w:t>
      </w:r>
    </w:p>
    <w:p w14:paraId="73B6D6CC" w14:textId="77777777" w:rsidR="00BA6685" w:rsidRPr="002D209A" w:rsidRDefault="00BA6685" w:rsidP="00BA6685"/>
    <w:p w14:paraId="485B4BE4" w14:textId="77777777" w:rsidR="00BA6685" w:rsidRPr="001936B6" w:rsidRDefault="00BA6685" w:rsidP="00BA6685">
      <w:pPr>
        <w:rPr>
          <w:color w:val="993300"/>
        </w:rPr>
      </w:pPr>
    </w:p>
    <w:p w14:paraId="717B465D" w14:textId="77777777" w:rsidR="00BA6685" w:rsidRPr="00922D4A" w:rsidRDefault="00566B03" w:rsidP="00BA6685">
      <w:pPr>
        <w:pStyle w:val="Heading3"/>
      </w:pPr>
      <w:bookmarkStart w:id="1883" w:name="_Toc337412242"/>
      <w:r w:rsidRPr="00922D4A">
        <w:t>Participles of positive imperfective-system and stative verbs</w:t>
      </w:r>
      <w:bookmarkEnd w:id="1883"/>
    </w:p>
    <w:p w14:paraId="21474424" w14:textId="77777777" w:rsidR="00BA6685" w:rsidRPr="002D209A" w:rsidRDefault="00566B03" w:rsidP="00BA6685">
      <w:pPr>
        <w:pStyle w:val="example-simple"/>
        <w:tabs>
          <w:tab w:val="clear" w:pos="1080"/>
          <w:tab w:val="left" w:pos="3240"/>
          <w:tab w:val="left" w:pos="4320"/>
        </w:tabs>
      </w:pPr>
      <w:r w:rsidRPr="001936B6">
        <w:rPr>
          <w:i/>
          <w:color w:val="993300"/>
        </w:rPr>
        <w:t>(add marked categories, e.g. Future or Habitual, as needed)</w:t>
      </w:r>
    </w:p>
    <w:p w14:paraId="460DD159" w14:textId="77777777" w:rsidR="00BA6685" w:rsidRPr="002D209A" w:rsidRDefault="00BA6685" w:rsidP="00BA6685">
      <w:pPr>
        <w:pStyle w:val="example-simple"/>
        <w:tabs>
          <w:tab w:val="clear" w:pos="1080"/>
          <w:tab w:val="left" w:pos="3240"/>
          <w:tab w:val="left" w:pos="4320"/>
        </w:tabs>
      </w:pPr>
    </w:p>
    <w:p w14:paraId="1B252CFC" w14:textId="77777777" w:rsidR="00BA6685" w:rsidRPr="001936B6" w:rsidRDefault="00566B03" w:rsidP="00BA6685">
      <w:pPr>
        <w:pStyle w:val="example-simple"/>
        <w:tabs>
          <w:tab w:val="clear" w:pos="1080"/>
          <w:tab w:val="left" w:pos="3240"/>
          <w:tab w:val="left" w:pos="4140"/>
        </w:tabs>
        <w:rPr>
          <w:i/>
          <w:color w:val="993300"/>
        </w:rPr>
      </w:pPr>
      <w:r w:rsidRPr="001936B6">
        <w:rPr>
          <w:i/>
          <w:color w:val="993300"/>
        </w:rPr>
        <w:t>(xx1)</w:t>
      </w:r>
      <w:r w:rsidRPr="001936B6">
        <w:rPr>
          <w:i/>
          <w:color w:val="993300"/>
        </w:rPr>
        <w:tab/>
        <w:t>category</w:t>
      </w:r>
      <w:r w:rsidRPr="001936B6">
        <w:rPr>
          <w:i/>
          <w:color w:val="993300"/>
        </w:rPr>
        <w:tab/>
      </w:r>
      <w:r w:rsidRPr="001936B6">
        <w:rPr>
          <w:i/>
          <w:color w:val="993300"/>
        </w:rPr>
        <w:tab/>
        <w:t>suffix(es)</w:t>
      </w:r>
    </w:p>
    <w:p w14:paraId="7C3B775D" w14:textId="77777777" w:rsidR="00BA6685" w:rsidRPr="002D209A" w:rsidRDefault="00566B03" w:rsidP="00BA6685">
      <w:pPr>
        <w:pStyle w:val="example-simple"/>
        <w:tabs>
          <w:tab w:val="clear" w:pos="1080"/>
          <w:tab w:val="left" w:pos="3240"/>
          <w:tab w:val="left" w:pos="4680"/>
        </w:tabs>
      </w:pPr>
      <w:r w:rsidRPr="001936B6">
        <w:rPr>
          <w:i/>
          <w:color w:val="993300"/>
        </w:rPr>
        <w:tab/>
      </w:r>
      <w:r w:rsidRPr="001936B6">
        <w:rPr>
          <w:i/>
          <w:color w:val="993300"/>
        </w:rPr>
        <w:tab/>
        <w:t>in Rel clause</w:t>
      </w:r>
      <w:r w:rsidRPr="001936B6">
        <w:rPr>
          <w:i/>
          <w:color w:val="993300"/>
        </w:rPr>
        <w:tab/>
        <w:t>in main clause</w:t>
      </w:r>
    </w:p>
    <w:p w14:paraId="105F375B" w14:textId="77777777" w:rsidR="00BA6685" w:rsidRPr="002D209A" w:rsidRDefault="00BA6685" w:rsidP="00BA6685">
      <w:pPr>
        <w:pStyle w:val="example-simple"/>
        <w:tabs>
          <w:tab w:val="clear" w:pos="1080"/>
          <w:tab w:val="left" w:pos="3240"/>
          <w:tab w:val="left" w:pos="4680"/>
        </w:tabs>
      </w:pPr>
    </w:p>
    <w:p w14:paraId="2FDB483F" w14:textId="77777777" w:rsidR="00BA6685" w:rsidRPr="001936B6" w:rsidRDefault="00566B03" w:rsidP="00BA6685">
      <w:pPr>
        <w:pStyle w:val="example-simple"/>
        <w:tabs>
          <w:tab w:val="clear" w:pos="1080"/>
          <w:tab w:val="left" w:pos="3240"/>
          <w:tab w:val="left" w:pos="4680"/>
        </w:tabs>
        <w:rPr>
          <w:i/>
          <w:color w:val="993300"/>
        </w:rPr>
      </w:pPr>
      <w:r w:rsidRPr="001936B6">
        <w:rPr>
          <w:i/>
          <w:color w:val="993300"/>
        </w:rPr>
        <w:tab/>
        <w:t>Imperfective (or: Present)</w:t>
      </w:r>
      <w:r w:rsidRPr="001936B6">
        <w:rPr>
          <w:i/>
          <w:color w:val="993300"/>
        </w:rPr>
        <w:tab/>
      </w:r>
      <w:r w:rsidRPr="00DE33B3">
        <w:rPr>
          <w:rFonts w:ascii="Doulos SIL" w:hAnsi="Doulos SIL"/>
          <w:i/>
          <w:color w:val="0000FF"/>
        </w:rPr>
        <w:t>-</w:t>
      </w:r>
      <w:r w:rsidRPr="00482223">
        <w:rPr>
          <w:rFonts w:ascii="Doulos SIL" w:hAnsi="Doulos SIL"/>
          <w:i/>
          <w:color w:val="0000FF"/>
        </w:rPr>
        <w:t>ŋŋŋ-</w:t>
      </w:r>
      <w:r w:rsidRPr="001936B6">
        <w:rPr>
          <w:i/>
          <w:color w:val="993300"/>
        </w:rPr>
        <w:tab/>
      </w:r>
      <w:r w:rsidRPr="00DE33B3">
        <w:rPr>
          <w:rFonts w:ascii="Doulos SIL" w:hAnsi="Doulos SIL"/>
          <w:i/>
          <w:color w:val="0000FF"/>
        </w:rPr>
        <w:t>-</w:t>
      </w:r>
      <w:r w:rsidRPr="00482223">
        <w:rPr>
          <w:rFonts w:ascii="Doulos SIL" w:hAnsi="Doulos SIL"/>
          <w:i/>
          <w:color w:val="0000FF"/>
        </w:rPr>
        <w:t>ŋŋŋ-</w:t>
      </w:r>
    </w:p>
    <w:p w14:paraId="0A6F567B" w14:textId="77777777" w:rsidR="00BA6685" w:rsidRPr="001936B6" w:rsidRDefault="00566B03" w:rsidP="00BA6685">
      <w:pPr>
        <w:pStyle w:val="example-simple"/>
        <w:tabs>
          <w:tab w:val="clear" w:pos="1080"/>
          <w:tab w:val="left" w:pos="3240"/>
          <w:tab w:val="left" w:pos="4680"/>
        </w:tabs>
        <w:rPr>
          <w:i/>
          <w:color w:val="993300"/>
        </w:rPr>
      </w:pPr>
      <w:r w:rsidRPr="001936B6">
        <w:rPr>
          <w:i/>
          <w:color w:val="993300"/>
        </w:rPr>
        <w:lastRenderedPageBreak/>
        <w:tab/>
        <w:t>(Future)</w:t>
      </w:r>
      <w:r w:rsidRPr="001936B6">
        <w:rPr>
          <w:i/>
          <w:color w:val="993300"/>
        </w:rPr>
        <w:tab/>
      </w:r>
      <w:r w:rsidRPr="00DE33B3">
        <w:rPr>
          <w:rFonts w:ascii="Doulos SIL" w:hAnsi="Doulos SIL"/>
          <w:i/>
          <w:color w:val="0000FF"/>
        </w:rPr>
        <w:t>-ŋŋŋ</w:t>
      </w:r>
      <w:r w:rsidRPr="001936B6">
        <w:rPr>
          <w:i/>
          <w:color w:val="993300"/>
        </w:rPr>
        <w:tab/>
      </w:r>
      <w:r w:rsidRPr="00DE33B3">
        <w:rPr>
          <w:rFonts w:ascii="Doulos SIL" w:hAnsi="Doulos SIL"/>
          <w:i/>
          <w:color w:val="0000FF"/>
        </w:rPr>
        <w:t>-</w:t>
      </w:r>
      <w:r w:rsidRPr="00482223">
        <w:rPr>
          <w:rFonts w:ascii="Doulos SIL" w:hAnsi="Doulos SIL"/>
          <w:i/>
          <w:color w:val="0000FF"/>
        </w:rPr>
        <w:t>ŋŋŋ-</w:t>
      </w:r>
      <w:r w:rsidRPr="001936B6">
        <w:rPr>
          <w:i/>
          <w:color w:val="993300"/>
        </w:rPr>
        <w:tab/>
      </w:r>
    </w:p>
    <w:p w14:paraId="6C556BFF" w14:textId="77777777" w:rsidR="00BA6685" w:rsidRPr="001936B6" w:rsidRDefault="00566B03" w:rsidP="00BA6685">
      <w:pPr>
        <w:pStyle w:val="example-simple"/>
        <w:tabs>
          <w:tab w:val="clear" w:pos="1080"/>
          <w:tab w:val="left" w:pos="3240"/>
          <w:tab w:val="left" w:pos="4680"/>
        </w:tabs>
        <w:rPr>
          <w:i/>
          <w:color w:val="993300"/>
        </w:rPr>
      </w:pPr>
      <w:r w:rsidRPr="001936B6">
        <w:rPr>
          <w:i/>
          <w:color w:val="993300"/>
        </w:rPr>
        <w:tab/>
        <w:t>Progressive</w:t>
      </w:r>
      <w:r w:rsidRPr="001936B6">
        <w:rPr>
          <w:i/>
          <w:color w:val="993300"/>
        </w:rPr>
        <w:tab/>
      </w:r>
      <w:r w:rsidRPr="00DE33B3">
        <w:rPr>
          <w:rFonts w:ascii="Doulos SIL" w:hAnsi="Doulos SIL"/>
          <w:i/>
          <w:color w:val="0000FF"/>
        </w:rPr>
        <w:t>-ŋŋŋ</w:t>
      </w:r>
      <w:r w:rsidRPr="001936B6">
        <w:rPr>
          <w:i/>
          <w:color w:val="993300"/>
        </w:rPr>
        <w:tab/>
      </w:r>
      <w:r w:rsidRPr="00DE33B3">
        <w:rPr>
          <w:rFonts w:ascii="Doulos SIL" w:hAnsi="Doulos SIL"/>
          <w:i/>
          <w:color w:val="0000FF"/>
        </w:rPr>
        <w:t>-</w:t>
      </w:r>
      <w:r w:rsidRPr="00482223">
        <w:rPr>
          <w:rFonts w:ascii="Doulos SIL" w:hAnsi="Doulos SIL"/>
          <w:i/>
          <w:color w:val="0000FF"/>
        </w:rPr>
        <w:t>ŋŋŋ-</w:t>
      </w:r>
      <w:r w:rsidRPr="001936B6">
        <w:rPr>
          <w:i/>
          <w:color w:val="993300"/>
        </w:rPr>
        <w:tab/>
      </w:r>
    </w:p>
    <w:p w14:paraId="241D0223" w14:textId="77777777" w:rsidR="00BA6685" w:rsidRPr="002D209A" w:rsidRDefault="00566B03" w:rsidP="00BA6685">
      <w:pPr>
        <w:pStyle w:val="example-simple"/>
        <w:tabs>
          <w:tab w:val="clear" w:pos="1080"/>
          <w:tab w:val="left" w:pos="3240"/>
          <w:tab w:val="left" w:pos="4680"/>
        </w:tabs>
      </w:pPr>
      <w:r w:rsidRPr="001936B6">
        <w:rPr>
          <w:i/>
          <w:color w:val="993300"/>
        </w:rPr>
        <w:tab/>
        <w:t>Stative</w:t>
      </w:r>
      <w:r w:rsidRPr="001936B6">
        <w:rPr>
          <w:i/>
          <w:color w:val="993300"/>
        </w:rPr>
        <w:tab/>
      </w:r>
      <w:r w:rsidRPr="00DE33B3">
        <w:rPr>
          <w:rFonts w:ascii="Doulos SIL" w:hAnsi="Doulos SIL"/>
          <w:i/>
          <w:color w:val="0000FF"/>
        </w:rPr>
        <w:t>-ŋŋŋ</w:t>
      </w:r>
      <w:r w:rsidRPr="001936B6">
        <w:rPr>
          <w:i/>
          <w:color w:val="993300"/>
        </w:rPr>
        <w:tab/>
      </w:r>
      <w:r w:rsidRPr="00DE33B3">
        <w:rPr>
          <w:rFonts w:ascii="Doulos SIL" w:hAnsi="Doulos SIL"/>
          <w:i/>
          <w:color w:val="0000FF"/>
        </w:rPr>
        <w:t>-</w:t>
      </w:r>
      <w:r w:rsidRPr="00482223">
        <w:rPr>
          <w:rFonts w:ascii="Doulos SIL" w:hAnsi="Doulos SIL"/>
          <w:i/>
          <w:color w:val="0000FF"/>
        </w:rPr>
        <w:t>ŋŋŋ-</w:t>
      </w:r>
      <w:r w:rsidRPr="001936B6">
        <w:rPr>
          <w:i/>
          <w:color w:val="993300"/>
        </w:rPr>
        <w:tab/>
      </w:r>
    </w:p>
    <w:p w14:paraId="07E7ACCB" w14:textId="77777777" w:rsidR="00BA6685" w:rsidRPr="002D209A" w:rsidRDefault="00BA6685"/>
    <w:p w14:paraId="5DDCA470" w14:textId="77777777" w:rsidR="00BA6685" w:rsidRPr="001936B6" w:rsidRDefault="00566B03" w:rsidP="00BA6685">
      <w:pPr>
        <w:rPr>
          <w:i/>
          <w:color w:val="993300"/>
        </w:rPr>
      </w:pPr>
      <w:r w:rsidRPr="001936B6">
        <w:rPr>
          <w:i/>
          <w:color w:val="993300"/>
        </w:rPr>
        <w:t>examples (imperfectives)</w:t>
      </w:r>
    </w:p>
    <w:p w14:paraId="749D3B78" w14:textId="5D8335C4"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the goat that I will slaughter</w:t>
      </w:r>
      <w:r w:rsidR="00BA6685">
        <w:rPr>
          <w:i/>
          <w:color w:val="993300"/>
        </w:rPr>
        <w:t>’</w:t>
      </w:r>
    </w:p>
    <w:p w14:paraId="4EFF622E" w14:textId="1E4F5CC0"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a dog that bites children</w:t>
      </w:r>
      <w:r w:rsidR="00BA6685">
        <w:rPr>
          <w:i/>
          <w:color w:val="993300"/>
        </w:rPr>
        <w:t>’</w:t>
      </w:r>
    </w:p>
    <w:p w14:paraId="366654A8" w14:textId="217F468C" w:rsidR="00BA6685" w:rsidRPr="002D209A" w:rsidRDefault="00566B03" w:rsidP="00BA6685">
      <w:r w:rsidRPr="001936B6">
        <w:rPr>
          <w:i/>
          <w:color w:val="993300"/>
        </w:rPr>
        <w:tab/>
      </w:r>
      <w:r w:rsidR="00BA6685">
        <w:rPr>
          <w:i/>
          <w:color w:val="993300"/>
        </w:rPr>
        <w:t>‘</w:t>
      </w:r>
      <w:r w:rsidRPr="001936B6">
        <w:rPr>
          <w:i/>
          <w:color w:val="993300"/>
        </w:rPr>
        <w:t>the woman who is sweeping the yard</w:t>
      </w:r>
      <w:r w:rsidR="00BA6685">
        <w:rPr>
          <w:i/>
          <w:color w:val="993300"/>
        </w:rPr>
        <w:t>’</w:t>
      </w:r>
    </w:p>
    <w:p w14:paraId="0ECA719F" w14:textId="77777777" w:rsidR="00BA6685" w:rsidRPr="002D209A" w:rsidRDefault="00BA6685" w:rsidP="00BA6685"/>
    <w:p w14:paraId="0775AA45" w14:textId="77777777" w:rsidR="00BA6685" w:rsidRPr="001936B6" w:rsidRDefault="00566B03" w:rsidP="00BA6685">
      <w:pPr>
        <w:rPr>
          <w:i/>
          <w:color w:val="993300"/>
        </w:rPr>
      </w:pPr>
      <w:r w:rsidRPr="001936B6">
        <w:rPr>
          <w:i/>
          <w:color w:val="993300"/>
        </w:rPr>
        <w:t>examples (statives)</w:t>
      </w:r>
    </w:p>
    <w:p w14:paraId="4811D3CF" w14:textId="14C01330" w:rsidR="00BA6685" w:rsidRPr="002D209A" w:rsidRDefault="00566B03" w:rsidP="00BA6685">
      <w:r w:rsidRPr="001936B6">
        <w:rPr>
          <w:i/>
          <w:color w:val="993300"/>
        </w:rPr>
        <w:tab/>
      </w:r>
      <w:r w:rsidR="00BA6685">
        <w:rPr>
          <w:i/>
          <w:color w:val="993300"/>
        </w:rPr>
        <w:t>‘</w:t>
      </w:r>
      <w:r w:rsidRPr="001936B6">
        <w:rPr>
          <w:i/>
          <w:color w:val="993300"/>
        </w:rPr>
        <w:t>the woman who is standing over there</w:t>
      </w:r>
      <w:r w:rsidR="00BA6685">
        <w:rPr>
          <w:i/>
          <w:color w:val="993300"/>
        </w:rPr>
        <w:t>’</w:t>
      </w:r>
    </w:p>
    <w:p w14:paraId="6EF7959F" w14:textId="77777777" w:rsidR="00BA6685" w:rsidRPr="002D209A" w:rsidRDefault="00BA6685"/>
    <w:p w14:paraId="2B33E468" w14:textId="77777777" w:rsidR="00BA6685" w:rsidRPr="001936B6" w:rsidRDefault="00BA6685">
      <w:pPr>
        <w:rPr>
          <w:color w:val="993300"/>
        </w:rPr>
      </w:pPr>
    </w:p>
    <w:p w14:paraId="00CE3623" w14:textId="77777777" w:rsidR="00BA6685" w:rsidRPr="002D209A" w:rsidRDefault="00566B03" w:rsidP="00BA6685">
      <w:pPr>
        <w:pStyle w:val="Heading3"/>
      </w:pPr>
      <w:bookmarkStart w:id="1884" w:name="_Toc337412243"/>
      <w:r w:rsidRPr="00922D4A">
        <w:t>Participles of negative perfective-system verbs</w:t>
      </w:r>
      <w:bookmarkEnd w:id="1884"/>
    </w:p>
    <w:p w14:paraId="01FF93B7" w14:textId="77777777" w:rsidR="00BA6685" w:rsidRPr="002D209A" w:rsidRDefault="00BA6685" w:rsidP="00BA6685"/>
    <w:p w14:paraId="44D29365" w14:textId="77777777" w:rsidR="00BA6685" w:rsidRPr="001936B6" w:rsidRDefault="00566B03" w:rsidP="00BA6685">
      <w:pPr>
        <w:pStyle w:val="example-simple"/>
        <w:tabs>
          <w:tab w:val="clear" w:pos="1080"/>
          <w:tab w:val="left" w:pos="3240"/>
          <w:tab w:val="left" w:pos="4140"/>
        </w:tabs>
        <w:rPr>
          <w:i/>
          <w:color w:val="993300"/>
        </w:rPr>
      </w:pPr>
      <w:r w:rsidRPr="001936B6">
        <w:rPr>
          <w:i/>
          <w:color w:val="993300"/>
        </w:rPr>
        <w:t>(xx1)</w:t>
      </w:r>
      <w:r w:rsidRPr="001936B6">
        <w:rPr>
          <w:i/>
          <w:color w:val="993300"/>
        </w:rPr>
        <w:tab/>
        <w:t>category</w:t>
      </w:r>
      <w:r w:rsidRPr="001936B6">
        <w:rPr>
          <w:i/>
          <w:color w:val="993300"/>
        </w:rPr>
        <w:tab/>
      </w:r>
      <w:r w:rsidRPr="001936B6">
        <w:rPr>
          <w:i/>
          <w:color w:val="993300"/>
        </w:rPr>
        <w:tab/>
        <w:t>suffix(es)</w:t>
      </w:r>
    </w:p>
    <w:p w14:paraId="5D6D6CB5" w14:textId="77777777" w:rsidR="00BA6685" w:rsidRPr="002D209A" w:rsidRDefault="00566B03" w:rsidP="00BA6685">
      <w:pPr>
        <w:pStyle w:val="example-simple"/>
        <w:tabs>
          <w:tab w:val="clear" w:pos="1080"/>
          <w:tab w:val="left" w:pos="3240"/>
          <w:tab w:val="left" w:pos="4680"/>
        </w:tabs>
      </w:pPr>
      <w:r w:rsidRPr="001936B6">
        <w:rPr>
          <w:i/>
          <w:color w:val="993300"/>
        </w:rPr>
        <w:tab/>
      </w:r>
      <w:r w:rsidRPr="001936B6">
        <w:rPr>
          <w:i/>
          <w:color w:val="993300"/>
        </w:rPr>
        <w:tab/>
        <w:t>in Rel clause</w:t>
      </w:r>
      <w:r w:rsidRPr="001936B6">
        <w:rPr>
          <w:i/>
          <w:color w:val="993300"/>
        </w:rPr>
        <w:tab/>
        <w:t>in main clause</w:t>
      </w:r>
    </w:p>
    <w:p w14:paraId="49F03345" w14:textId="77777777" w:rsidR="00BA6685" w:rsidRPr="002D209A" w:rsidRDefault="00BA6685" w:rsidP="00BA6685">
      <w:pPr>
        <w:pStyle w:val="example-simple"/>
        <w:tabs>
          <w:tab w:val="clear" w:pos="1080"/>
          <w:tab w:val="left" w:pos="3240"/>
          <w:tab w:val="left" w:pos="4680"/>
        </w:tabs>
      </w:pPr>
    </w:p>
    <w:p w14:paraId="1EEBBDE7" w14:textId="77777777" w:rsidR="00BA6685" w:rsidRPr="001936B6" w:rsidRDefault="00566B03" w:rsidP="00BA6685">
      <w:pPr>
        <w:pStyle w:val="example-simple"/>
        <w:tabs>
          <w:tab w:val="clear" w:pos="1080"/>
          <w:tab w:val="left" w:pos="3240"/>
          <w:tab w:val="left" w:pos="4680"/>
        </w:tabs>
        <w:rPr>
          <w:i/>
          <w:color w:val="993300"/>
        </w:rPr>
      </w:pPr>
      <w:r w:rsidRPr="001936B6">
        <w:rPr>
          <w:i/>
          <w:color w:val="993300"/>
        </w:rPr>
        <w:tab/>
        <w:t>Perfective Negative</w:t>
      </w:r>
      <w:r w:rsidRPr="001936B6">
        <w:rPr>
          <w:i/>
          <w:color w:val="993300"/>
        </w:rPr>
        <w:tab/>
      </w:r>
      <w:r w:rsidRPr="00DE33B3">
        <w:rPr>
          <w:rFonts w:ascii="Doulos SIL" w:hAnsi="Doulos SIL"/>
          <w:i/>
          <w:color w:val="0000FF"/>
        </w:rPr>
        <w:t>-ŋŋŋ</w:t>
      </w:r>
      <w:r w:rsidRPr="001936B6">
        <w:rPr>
          <w:i/>
          <w:color w:val="993300"/>
        </w:rPr>
        <w:tab/>
      </w:r>
      <w:r w:rsidRPr="00DE33B3">
        <w:rPr>
          <w:rFonts w:ascii="Doulos SIL" w:hAnsi="Doulos SIL"/>
          <w:i/>
          <w:color w:val="0000FF"/>
        </w:rPr>
        <w:t>-</w:t>
      </w:r>
      <w:r w:rsidRPr="00482223">
        <w:rPr>
          <w:rFonts w:ascii="Doulos SIL" w:hAnsi="Doulos SIL"/>
          <w:i/>
          <w:color w:val="0000FF"/>
        </w:rPr>
        <w:t>ŋŋŋ-</w:t>
      </w:r>
    </w:p>
    <w:p w14:paraId="54E1069B" w14:textId="77777777" w:rsidR="00BA6685" w:rsidRPr="001936B6" w:rsidRDefault="00566B03" w:rsidP="00BA6685">
      <w:pPr>
        <w:pStyle w:val="example-simple"/>
        <w:tabs>
          <w:tab w:val="clear" w:pos="1080"/>
          <w:tab w:val="left" w:pos="3240"/>
          <w:tab w:val="left" w:pos="4680"/>
        </w:tabs>
        <w:rPr>
          <w:i/>
          <w:color w:val="993300"/>
        </w:rPr>
      </w:pPr>
      <w:r w:rsidRPr="001936B6">
        <w:rPr>
          <w:i/>
          <w:color w:val="993300"/>
        </w:rPr>
        <w:tab/>
        <w:t>Recent Perfect Negative</w:t>
      </w:r>
      <w:r w:rsidRPr="001936B6">
        <w:rPr>
          <w:i/>
          <w:color w:val="993300"/>
        </w:rPr>
        <w:tab/>
      </w:r>
      <w:r w:rsidRPr="00DE33B3">
        <w:rPr>
          <w:rFonts w:ascii="Doulos SIL" w:hAnsi="Doulos SIL"/>
          <w:i/>
          <w:color w:val="0000FF"/>
        </w:rPr>
        <w:t>-ŋŋŋ</w:t>
      </w:r>
      <w:r w:rsidRPr="001936B6">
        <w:rPr>
          <w:i/>
          <w:color w:val="993300"/>
        </w:rPr>
        <w:tab/>
      </w:r>
      <w:r w:rsidRPr="00DE33B3">
        <w:rPr>
          <w:rFonts w:ascii="Doulos SIL" w:hAnsi="Doulos SIL"/>
          <w:i/>
          <w:color w:val="0000FF"/>
        </w:rPr>
        <w:t>-</w:t>
      </w:r>
      <w:r w:rsidRPr="00482223">
        <w:rPr>
          <w:rFonts w:ascii="Doulos SIL" w:hAnsi="Doulos SIL"/>
          <w:i/>
          <w:color w:val="0000FF"/>
        </w:rPr>
        <w:t>ŋŋŋ-</w:t>
      </w:r>
    </w:p>
    <w:p w14:paraId="57C75148" w14:textId="77777777" w:rsidR="00BA6685" w:rsidRPr="002D209A" w:rsidRDefault="00566B03" w:rsidP="00BA6685">
      <w:pPr>
        <w:pStyle w:val="example-simple"/>
        <w:tabs>
          <w:tab w:val="clear" w:pos="1080"/>
          <w:tab w:val="left" w:pos="3240"/>
          <w:tab w:val="left" w:pos="4680"/>
        </w:tabs>
      </w:pPr>
      <w:r w:rsidRPr="001936B6">
        <w:rPr>
          <w:i/>
          <w:color w:val="993300"/>
        </w:rPr>
        <w:tab/>
        <w:t>Experiential Perfect Neg</w:t>
      </w:r>
      <w:r w:rsidRPr="001936B6">
        <w:rPr>
          <w:i/>
          <w:color w:val="993300"/>
        </w:rPr>
        <w:tab/>
      </w:r>
      <w:r w:rsidRPr="00DE33B3">
        <w:rPr>
          <w:rFonts w:ascii="Doulos SIL" w:hAnsi="Doulos SIL"/>
          <w:i/>
          <w:color w:val="0000FF"/>
        </w:rPr>
        <w:t>-ŋŋŋ</w:t>
      </w:r>
      <w:r w:rsidRPr="001936B6">
        <w:rPr>
          <w:i/>
          <w:color w:val="993300"/>
        </w:rPr>
        <w:tab/>
      </w:r>
      <w:r w:rsidRPr="00DE33B3">
        <w:rPr>
          <w:rFonts w:ascii="Doulos SIL" w:hAnsi="Doulos SIL"/>
          <w:i/>
          <w:color w:val="0000FF"/>
        </w:rPr>
        <w:t>-</w:t>
      </w:r>
      <w:r w:rsidRPr="00482223">
        <w:rPr>
          <w:rFonts w:ascii="Doulos SIL" w:hAnsi="Doulos SIL"/>
          <w:i/>
          <w:color w:val="0000FF"/>
        </w:rPr>
        <w:t>ŋŋŋ-</w:t>
      </w:r>
    </w:p>
    <w:p w14:paraId="1486235B" w14:textId="77777777" w:rsidR="00BA6685" w:rsidRPr="002D209A" w:rsidRDefault="00BA6685" w:rsidP="00BA6685"/>
    <w:p w14:paraId="7907189F" w14:textId="77777777" w:rsidR="00BA6685" w:rsidRPr="001936B6" w:rsidRDefault="00566B03" w:rsidP="00BA6685">
      <w:pPr>
        <w:rPr>
          <w:i/>
          <w:color w:val="993300"/>
        </w:rPr>
      </w:pPr>
      <w:r w:rsidRPr="001936B6">
        <w:rPr>
          <w:i/>
          <w:color w:val="993300"/>
        </w:rPr>
        <w:t>examples</w:t>
      </w:r>
    </w:p>
    <w:p w14:paraId="20487F4E" w14:textId="6AD162C3"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the cow that did not fall down</w:t>
      </w:r>
      <w:r w:rsidR="00BA6685">
        <w:rPr>
          <w:i/>
          <w:color w:val="993300"/>
        </w:rPr>
        <w:t>’</w:t>
      </w:r>
    </w:p>
    <w:p w14:paraId="18488A69" w14:textId="43C40BB8"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a woman who has not (just) finished eating</w:t>
      </w:r>
      <w:r w:rsidR="00BA6685">
        <w:rPr>
          <w:i/>
          <w:color w:val="993300"/>
        </w:rPr>
        <w:t>’</w:t>
      </w:r>
    </w:p>
    <w:p w14:paraId="31F2A507" w14:textId="0330D89A" w:rsidR="00BA6685" w:rsidRPr="002D209A" w:rsidRDefault="00566B03" w:rsidP="00BA6685">
      <w:r w:rsidRPr="001936B6">
        <w:rPr>
          <w:i/>
          <w:color w:val="993300"/>
        </w:rPr>
        <w:tab/>
      </w:r>
      <w:r w:rsidR="00BA6685">
        <w:rPr>
          <w:i/>
          <w:color w:val="993300"/>
        </w:rPr>
        <w:t>‘</w:t>
      </w:r>
      <w:r w:rsidRPr="001936B6">
        <w:rPr>
          <w:i/>
          <w:color w:val="993300"/>
        </w:rPr>
        <w:t>a man who has never seen an elephant</w:t>
      </w:r>
      <w:r w:rsidR="00BA6685">
        <w:rPr>
          <w:i/>
          <w:color w:val="993300"/>
        </w:rPr>
        <w:t>’</w:t>
      </w:r>
    </w:p>
    <w:p w14:paraId="44B1D0F0" w14:textId="77777777" w:rsidR="00BA6685" w:rsidRPr="002D209A" w:rsidRDefault="00BA6685" w:rsidP="00BA6685"/>
    <w:p w14:paraId="74A96764" w14:textId="77777777" w:rsidR="00BA6685" w:rsidRPr="001936B6" w:rsidRDefault="00BA6685" w:rsidP="00BA6685">
      <w:pPr>
        <w:rPr>
          <w:color w:val="993300"/>
        </w:rPr>
      </w:pPr>
    </w:p>
    <w:p w14:paraId="21F07039" w14:textId="77777777" w:rsidR="00BA6685" w:rsidRPr="002D209A" w:rsidRDefault="00566B03" w:rsidP="00BA6685">
      <w:pPr>
        <w:pStyle w:val="Heading3"/>
      </w:pPr>
      <w:bookmarkStart w:id="1885" w:name="_Toc337412244"/>
      <w:r w:rsidRPr="00922D4A">
        <w:t>Participles of negative imperfective-system and stative verbs</w:t>
      </w:r>
      <w:bookmarkEnd w:id="1885"/>
    </w:p>
    <w:p w14:paraId="200E0F27" w14:textId="77777777" w:rsidR="00BA6685" w:rsidRPr="002D209A" w:rsidRDefault="00BA6685" w:rsidP="00BA6685"/>
    <w:p w14:paraId="566819D7" w14:textId="77777777" w:rsidR="00BA6685" w:rsidRPr="001936B6" w:rsidRDefault="00566B03" w:rsidP="00BA6685">
      <w:pPr>
        <w:pStyle w:val="example-simple"/>
        <w:tabs>
          <w:tab w:val="clear" w:pos="1080"/>
          <w:tab w:val="left" w:pos="3240"/>
          <w:tab w:val="left" w:pos="4140"/>
        </w:tabs>
        <w:rPr>
          <w:i/>
          <w:color w:val="993300"/>
        </w:rPr>
      </w:pPr>
      <w:r w:rsidRPr="001936B6">
        <w:rPr>
          <w:i/>
          <w:color w:val="993300"/>
        </w:rPr>
        <w:t>(xx1)</w:t>
      </w:r>
      <w:r w:rsidRPr="001936B6">
        <w:rPr>
          <w:i/>
          <w:color w:val="993300"/>
        </w:rPr>
        <w:tab/>
        <w:t>category</w:t>
      </w:r>
      <w:r w:rsidRPr="001936B6">
        <w:rPr>
          <w:i/>
          <w:color w:val="993300"/>
        </w:rPr>
        <w:tab/>
      </w:r>
      <w:r w:rsidRPr="001936B6">
        <w:rPr>
          <w:i/>
          <w:color w:val="993300"/>
        </w:rPr>
        <w:tab/>
        <w:t>suffix(es)</w:t>
      </w:r>
    </w:p>
    <w:p w14:paraId="72B442AA" w14:textId="77777777" w:rsidR="00BA6685" w:rsidRPr="002D209A" w:rsidRDefault="00566B03" w:rsidP="00BA6685">
      <w:pPr>
        <w:pStyle w:val="example-simple"/>
        <w:tabs>
          <w:tab w:val="clear" w:pos="1080"/>
          <w:tab w:val="left" w:pos="3240"/>
          <w:tab w:val="left" w:pos="4680"/>
        </w:tabs>
      </w:pPr>
      <w:r w:rsidRPr="001936B6">
        <w:rPr>
          <w:i/>
          <w:color w:val="993300"/>
        </w:rPr>
        <w:tab/>
      </w:r>
      <w:r w:rsidRPr="001936B6">
        <w:rPr>
          <w:i/>
          <w:color w:val="993300"/>
        </w:rPr>
        <w:tab/>
        <w:t>in Rel clause</w:t>
      </w:r>
      <w:r w:rsidRPr="001936B6">
        <w:rPr>
          <w:i/>
          <w:color w:val="993300"/>
        </w:rPr>
        <w:tab/>
        <w:t>in main clause</w:t>
      </w:r>
    </w:p>
    <w:p w14:paraId="086E73BD" w14:textId="77777777" w:rsidR="00BA6685" w:rsidRPr="002D209A" w:rsidRDefault="00BA6685" w:rsidP="00BA6685">
      <w:pPr>
        <w:pStyle w:val="example-simple"/>
        <w:tabs>
          <w:tab w:val="clear" w:pos="1080"/>
          <w:tab w:val="left" w:pos="3240"/>
          <w:tab w:val="left" w:pos="4680"/>
        </w:tabs>
      </w:pPr>
    </w:p>
    <w:p w14:paraId="105AD66E" w14:textId="77777777" w:rsidR="00BA6685" w:rsidRPr="001936B6" w:rsidRDefault="00566B03" w:rsidP="00BA6685">
      <w:pPr>
        <w:pStyle w:val="example-simple"/>
        <w:tabs>
          <w:tab w:val="clear" w:pos="1080"/>
          <w:tab w:val="left" w:pos="3240"/>
          <w:tab w:val="left" w:pos="4680"/>
        </w:tabs>
        <w:rPr>
          <w:i/>
          <w:color w:val="993300"/>
        </w:rPr>
      </w:pPr>
      <w:r w:rsidRPr="001936B6">
        <w:rPr>
          <w:i/>
          <w:color w:val="993300"/>
        </w:rPr>
        <w:tab/>
        <w:t>Imperfective Negative</w:t>
      </w:r>
      <w:r w:rsidRPr="001936B6">
        <w:rPr>
          <w:i/>
          <w:color w:val="993300"/>
        </w:rPr>
        <w:tab/>
      </w:r>
      <w:r w:rsidRPr="00DE33B3">
        <w:rPr>
          <w:rFonts w:ascii="Doulos SIL" w:hAnsi="Doulos SIL"/>
          <w:i/>
          <w:color w:val="0000FF"/>
        </w:rPr>
        <w:t>-ŋŋŋ</w:t>
      </w:r>
      <w:r w:rsidRPr="001936B6">
        <w:rPr>
          <w:i/>
          <w:color w:val="993300"/>
        </w:rPr>
        <w:tab/>
      </w:r>
      <w:r w:rsidRPr="00DE33B3">
        <w:rPr>
          <w:rFonts w:ascii="Doulos SIL" w:hAnsi="Doulos SIL"/>
          <w:i/>
          <w:color w:val="0000FF"/>
        </w:rPr>
        <w:t>-</w:t>
      </w:r>
      <w:r w:rsidRPr="00482223">
        <w:rPr>
          <w:rFonts w:ascii="Doulos SIL" w:hAnsi="Doulos SIL"/>
          <w:i/>
          <w:color w:val="0000FF"/>
        </w:rPr>
        <w:t>ŋŋŋ-</w:t>
      </w:r>
    </w:p>
    <w:p w14:paraId="07E0F95B" w14:textId="77777777" w:rsidR="00BA6685" w:rsidRPr="001936B6" w:rsidRDefault="00566B03" w:rsidP="00BA6685">
      <w:pPr>
        <w:pStyle w:val="example-simple"/>
        <w:tabs>
          <w:tab w:val="clear" w:pos="1080"/>
          <w:tab w:val="left" w:pos="3240"/>
          <w:tab w:val="left" w:pos="4680"/>
        </w:tabs>
        <w:rPr>
          <w:i/>
          <w:color w:val="993300"/>
        </w:rPr>
      </w:pPr>
      <w:r w:rsidRPr="001936B6">
        <w:rPr>
          <w:i/>
          <w:color w:val="993300"/>
        </w:rPr>
        <w:tab/>
        <w:t>Progressive Negative</w:t>
      </w:r>
      <w:r w:rsidRPr="001936B6">
        <w:rPr>
          <w:i/>
          <w:color w:val="993300"/>
        </w:rPr>
        <w:tab/>
      </w:r>
      <w:r w:rsidRPr="00DE33B3">
        <w:rPr>
          <w:rFonts w:ascii="Doulos SIL" w:hAnsi="Doulos SIL"/>
          <w:i/>
          <w:color w:val="0000FF"/>
        </w:rPr>
        <w:t>-ŋŋŋ</w:t>
      </w:r>
      <w:r w:rsidRPr="001936B6">
        <w:rPr>
          <w:i/>
          <w:color w:val="993300"/>
        </w:rPr>
        <w:tab/>
      </w:r>
      <w:r w:rsidRPr="00DE33B3">
        <w:rPr>
          <w:rFonts w:ascii="Doulos SIL" w:hAnsi="Doulos SIL"/>
          <w:i/>
          <w:color w:val="0000FF"/>
        </w:rPr>
        <w:t>-</w:t>
      </w:r>
      <w:r w:rsidRPr="00482223">
        <w:rPr>
          <w:rFonts w:ascii="Doulos SIL" w:hAnsi="Doulos SIL"/>
          <w:i/>
          <w:color w:val="0000FF"/>
        </w:rPr>
        <w:t>ŋŋŋ-</w:t>
      </w:r>
    </w:p>
    <w:p w14:paraId="5CCABECC" w14:textId="77777777" w:rsidR="00BA6685" w:rsidRPr="002D209A" w:rsidRDefault="00566B03" w:rsidP="00BA6685">
      <w:pPr>
        <w:pStyle w:val="example-simple"/>
        <w:tabs>
          <w:tab w:val="clear" w:pos="1080"/>
          <w:tab w:val="left" w:pos="3240"/>
          <w:tab w:val="left" w:pos="4680"/>
        </w:tabs>
      </w:pPr>
      <w:r w:rsidRPr="001936B6">
        <w:rPr>
          <w:i/>
          <w:color w:val="993300"/>
        </w:rPr>
        <w:tab/>
        <w:t>Stative Negative</w:t>
      </w:r>
      <w:r w:rsidRPr="001936B6">
        <w:rPr>
          <w:i/>
          <w:color w:val="993300"/>
        </w:rPr>
        <w:tab/>
      </w:r>
      <w:r w:rsidRPr="00DE33B3">
        <w:rPr>
          <w:rFonts w:ascii="Doulos SIL" w:hAnsi="Doulos SIL"/>
          <w:i/>
          <w:color w:val="0000FF"/>
        </w:rPr>
        <w:t>-ŋŋŋ</w:t>
      </w:r>
      <w:r w:rsidRPr="001936B6">
        <w:rPr>
          <w:i/>
          <w:color w:val="993300"/>
        </w:rPr>
        <w:tab/>
      </w:r>
      <w:r w:rsidRPr="00DE33B3">
        <w:rPr>
          <w:rFonts w:ascii="Doulos SIL" w:hAnsi="Doulos SIL"/>
          <w:i/>
          <w:color w:val="0000FF"/>
        </w:rPr>
        <w:t>-</w:t>
      </w:r>
      <w:r w:rsidRPr="00482223">
        <w:rPr>
          <w:rFonts w:ascii="Doulos SIL" w:hAnsi="Doulos SIL"/>
          <w:i/>
          <w:color w:val="0000FF"/>
        </w:rPr>
        <w:t>ŋŋŋ-</w:t>
      </w:r>
    </w:p>
    <w:p w14:paraId="69066E6D" w14:textId="77777777" w:rsidR="00BA6685" w:rsidRPr="002D209A" w:rsidRDefault="00BA6685" w:rsidP="00BA6685">
      <w:pPr>
        <w:pStyle w:val="example-simple"/>
        <w:tabs>
          <w:tab w:val="clear" w:pos="1080"/>
          <w:tab w:val="left" w:pos="3240"/>
          <w:tab w:val="left" w:pos="4680"/>
        </w:tabs>
      </w:pPr>
    </w:p>
    <w:p w14:paraId="36C72F07" w14:textId="77777777" w:rsidR="00BA6685" w:rsidRPr="002D209A" w:rsidRDefault="00BA6685" w:rsidP="00BA6685"/>
    <w:p w14:paraId="1263FACF" w14:textId="77777777" w:rsidR="00BA6685" w:rsidRPr="002D209A" w:rsidRDefault="00BA6685" w:rsidP="00BA6685"/>
    <w:p w14:paraId="209993D2" w14:textId="77777777" w:rsidR="00BA6685" w:rsidRPr="001936B6" w:rsidRDefault="00566B03" w:rsidP="00BA6685">
      <w:pPr>
        <w:rPr>
          <w:i/>
          <w:color w:val="993300"/>
        </w:rPr>
      </w:pPr>
      <w:r w:rsidRPr="001936B6">
        <w:rPr>
          <w:i/>
          <w:color w:val="993300"/>
        </w:rPr>
        <w:t>examples (imperfective, progressive)</w:t>
      </w:r>
    </w:p>
    <w:p w14:paraId="3EC890BE" w14:textId="38F0AF05"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(I don</w:t>
      </w:r>
      <w:r w:rsidR="00BA6685">
        <w:rPr>
          <w:i/>
          <w:color w:val="993300"/>
        </w:rPr>
        <w:t>’</w:t>
      </w:r>
      <w:r w:rsidRPr="001936B6">
        <w:rPr>
          <w:i/>
          <w:color w:val="993300"/>
        </w:rPr>
        <w:t>t like) a person who doesn</w:t>
      </w:r>
      <w:r w:rsidR="00BA6685">
        <w:rPr>
          <w:i/>
          <w:color w:val="993300"/>
        </w:rPr>
        <w:t>’</w:t>
      </w:r>
      <w:r w:rsidRPr="001936B6">
        <w:rPr>
          <w:i/>
          <w:color w:val="993300"/>
        </w:rPr>
        <w:t>t work</w:t>
      </w:r>
      <w:r w:rsidR="00BA6685">
        <w:rPr>
          <w:i/>
          <w:color w:val="993300"/>
        </w:rPr>
        <w:t>’</w:t>
      </w:r>
    </w:p>
    <w:p w14:paraId="2F659E5E" w14:textId="24935960"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the cows that they will not milk</w:t>
      </w:r>
      <w:r w:rsidR="00BA6685">
        <w:rPr>
          <w:i/>
          <w:color w:val="993300"/>
        </w:rPr>
        <w:t>’</w:t>
      </w:r>
    </w:p>
    <w:p w14:paraId="687951B7" w14:textId="3C4ED906" w:rsidR="00BA6685" w:rsidRPr="002D209A" w:rsidRDefault="00566B03" w:rsidP="00BA6685">
      <w:r w:rsidRPr="001936B6">
        <w:rPr>
          <w:i/>
          <w:color w:val="993300"/>
        </w:rPr>
        <w:tab/>
      </w:r>
      <w:r w:rsidR="00BA6685">
        <w:rPr>
          <w:i/>
          <w:color w:val="993300"/>
        </w:rPr>
        <w:t>‘</w:t>
      </w:r>
      <w:r w:rsidRPr="001936B6">
        <w:rPr>
          <w:i/>
          <w:color w:val="993300"/>
        </w:rPr>
        <w:t>a person who is not sweeping (progressive)</w:t>
      </w:r>
      <w:r w:rsidR="00BA6685">
        <w:rPr>
          <w:i/>
          <w:color w:val="993300"/>
        </w:rPr>
        <w:t>’</w:t>
      </w:r>
    </w:p>
    <w:p w14:paraId="1140C3F5" w14:textId="77777777" w:rsidR="00BA6685" w:rsidRPr="002D209A" w:rsidRDefault="00BA6685" w:rsidP="00BA6685"/>
    <w:p w14:paraId="7CAA45BF" w14:textId="77777777" w:rsidR="00BA6685" w:rsidRPr="001936B6" w:rsidRDefault="00BA6685" w:rsidP="00BA6685">
      <w:pPr>
        <w:rPr>
          <w:i/>
          <w:color w:val="993300"/>
        </w:rPr>
      </w:pPr>
    </w:p>
    <w:p w14:paraId="2B42B5FC" w14:textId="77777777" w:rsidR="00BA6685" w:rsidRPr="001936B6" w:rsidRDefault="00566B03" w:rsidP="00BA6685">
      <w:pPr>
        <w:rPr>
          <w:i/>
          <w:color w:val="993300"/>
        </w:rPr>
      </w:pPr>
      <w:r w:rsidRPr="001936B6">
        <w:rPr>
          <w:i/>
          <w:color w:val="993300"/>
        </w:rPr>
        <w:t>examples (stative)</w:t>
      </w:r>
    </w:p>
    <w:p w14:paraId="394C594B" w14:textId="2F8073A8"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(I don</w:t>
      </w:r>
      <w:r w:rsidR="00BA6685">
        <w:rPr>
          <w:i/>
          <w:color w:val="993300"/>
        </w:rPr>
        <w:t>’</w:t>
      </w:r>
      <w:r w:rsidRPr="001936B6">
        <w:rPr>
          <w:i/>
          <w:color w:val="993300"/>
        </w:rPr>
        <w:t>t like) a person who doesn</w:t>
      </w:r>
      <w:r w:rsidR="00BA6685">
        <w:rPr>
          <w:i/>
          <w:color w:val="993300"/>
        </w:rPr>
        <w:t>’</w:t>
      </w:r>
      <w:r w:rsidRPr="001936B6">
        <w:rPr>
          <w:i/>
          <w:color w:val="993300"/>
        </w:rPr>
        <w:t>t have a house</w:t>
      </w:r>
      <w:r w:rsidR="00BA6685">
        <w:rPr>
          <w:i/>
          <w:color w:val="993300"/>
        </w:rPr>
        <w:t>’</w:t>
      </w:r>
    </w:p>
    <w:p w14:paraId="410A566E" w14:textId="33B380DD"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a person who isn</w:t>
      </w:r>
      <w:r w:rsidR="00BA6685">
        <w:rPr>
          <w:i/>
          <w:color w:val="993300"/>
        </w:rPr>
        <w:t>’</w:t>
      </w:r>
      <w:r w:rsidRPr="001936B6">
        <w:rPr>
          <w:i/>
          <w:color w:val="993300"/>
        </w:rPr>
        <w:t>t sitting (in seated position)</w:t>
      </w:r>
      <w:r w:rsidR="00BA6685">
        <w:rPr>
          <w:i/>
          <w:color w:val="993300"/>
        </w:rPr>
        <w:t>’</w:t>
      </w:r>
    </w:p>
    <w:p w14:paraId="44A29F0A" w14:textId="3ACC48A1"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(I</w:t>
      </w:r>
      <w:r w:rsidR="00BA6685">
        <w:rPr>
          <w:i/>
          <w:color w:val="993300"/>
        </w:rPr>
        <w:t>’</w:t>
      </w:r>
      <w:r w:rsidRPr="001936B6">
        <w:rPr>
          <w:i/>
          <w:color w:val="993300"/>
        </w:rPr>
        <w:t>m looking for) a man who is not tall</w:t>
      </w:r>
      <w:r w:rsidR="00BA6685">
        <w:rPr>
          <w:i/>
          <w:color w:val="993300"/>
        </w:rPr>
        <w:t>’</w:t>
      </w:r>
    </w:p>
    <w:p w14:paraId="2DBC1DBF" w14:textId="4FBFD1B6"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a man who is not a Dogon</w:t>
      </w:r>
      <w:r w:rsidR="00BA6685">
        <w:rPr>
          <w:i/>
          <w:color w:val="993300"/>
        </w:rPr>
        <w:t>’</w:t>
      </w:r>
    </w:p>
    <w:p w14:paraId="24CDFD6F" w14:textId="1247969A" w:rsidR="00BA6685" w:rsidRPr="002D209A" w:rsidRDefault="00566B03" w:rsidP="00BA6685">
      <w:r w:rsidRPr="001936B6">
        <w:rPr>
          <w:i/>
          <w:color w:val="993300"/>
        </w:rPr>
        <w:tab/>
      </w:r>
      <w:r w:rsidR="00BA6685">
        <w:rPr>
          <w:i/>
          <w:color w:val="993300"/>
        </w:rPr>
        <w:t>‘</w:t>
      </w:r>
      <w:r w:rsidRPr="001936B6">
        <w:rPr>
          <w:i/>
          <w:color w:val="993300"/>
        </w:rPr>
        <w:t>a moment when I was not in Douentza</w:t>
      </w:r>
      <w:r w:rsidR="00BA6685">
        <w:rPr>
          <w:i/>
          <w:color w:val="993300"/>
        </w:rPr>
        <w:t>’</w:t>
      </w:r>
    </w:p>
    <w:p w14:paraId="0D804506" w14:textId="77777777" w:rsidR="00BA6685" w:rsidRPr="002D209A" w:rsidRDefault="00BA6685"/>
    <w:p w14:paraId="0CE4A56A" w14:textId="77777777" w:rsidR="00BA6685" w:rsidRPr="001936B6" w:rsidRDefault="00BA6685">
      <w:pPr>
        <w:rPr>
          <w:color w:val="993300"/>
        </w:rPr>
      </w:pPr>
    </w:p>
    <w:p w14:paraId="3AAA89C2" w14:textId="77777777" w:rsidR="00BA6685" w:rsidRPr="00922D4A" w:rsidRDefault="00566B03" w:rsidP="00BA6685">
      <w:pPr>
        <w:pStyle w:val="Heading3"/>
      </w:pPr>
      <w:bookmarkStart w:id="1886" w:name="_Toc337412245"/>
      <w:r w:rsidRPr="00922D4A">
        <w:t xml:space="preserve">Participle of Past clitic </w:t>
      </w:r>
      <w:r w:rsidRPr="002E6BB1">
        <w:rPr>
          <w:rFonts w:ascii="Doulos SIL" w:hAnsi="Doulos SIL"/>
          <w:i/>
          <w:color w:val="0000FF"/>
        </w:rPr>
        <w:t>=ŋŋŋ</w:t>
      </w:r>
      <w:bookmarkEnd w:id="1886"/>
      <w:r w:rsidRPr="00922D4A">
        <w:t xml:space="preserve"> </w:t>
      </w:r>
    </w:p>
    <w:p w14:paraId="3B739E6F" w14:textId="77777777" w:rsidR="00BA6685" w:rsidRPr="001936B6" w:rsidRDefault="00566B03">
      <w:pPr>
        <w:rPr>
          <w:i/>
          <w:color w:val="993300"/>
        </w:rPr>
      </w:pPr>
      <w:r w:rsidRPr="001936B6">
        <w:rPr>
          <w:i/>
          <w:color w:val="993300"/>
        </w:rPr>
        <w:t xml:space="preserve">The Past clitic </w:t>
      </w:r>
      <w:r w:rsidRPr="002E6BB1">
        <w:rPr>
          <w:rFonts w:ascii="Doulos SIL" w:hAnsi="Doulos SIL"/>
          <w:i/>
          <w:color w:val="0000FF"/>
        </w:rPr>
        <w:t>=ŋŋŋ</w:t>
      </w:r>
      <w:r w:rsidRPr="001936B6">
        <w:rPr>
          <w:i/>
          <w:color w:val="993300"/>
        </w:rPr>
        <w:t xml:space="preserve"> has participial forms in several Dogon languages (those in which this clitic is conjugatable).</w:t>
      </w:r>
    </w:p>
    <w:p w14:paraId="5D91E2B0" w14:textId="77777777" w:rsidR="00BA6685" w:rsidRPr="002D209A" w:rsidRDefault="00566B03">
      <w:r w:rsidRPr="001936B6">
        <w:rPr>
          <w:i/>
          <w:color w:val="993300"/>
        </w:rPr>
        <w:tab/>
        <w:t>For positive relative clauses, the form of the participle is shown in (xx1), along with the regular inflectable form for comparison. Negative counterparts are in (xx2).</w:t>
      </w:r>
    </w:p>
    <w:p w14:paraId="40B25606" w14:textId="77777777" w:rsidR="00BA6685" w:rsidRPr="002D209A" w:rsidRDefault="00BA6685"/>
    <w:p w14:paraId="149B0717" w14:textId="77777777" w:rsidR="00BA6685" w:rsidRPr="002D209A" w:rsidRDefault="00566B03" w:rsidP="00BA6685">
      <w:pPr>
        <w:pStyle w:val="example-simple"/>
        <w:tabs>
          <w:tab w:val="clear" w:pos="1080"/>
          <w:tab w:val="left" w:pos="1276"/>
          <w:tab w:val="left" w:pos="1843"/>
          <w:tab w:val="left" w:pos="3420"/>
          <w:tab w:val="left" w:pos="4680"/>
          <w:tab w:val="left" w:pos="5940"/>
        </w:tabs>
      </w:pPr>
      <w:r w:rsidRPr="001936B6">
        <w:rPr>
          <w:i/>
          <w:color w:val="993300"/>
        </w:rPr>
        <w:t>(xx1)</w:t>
      </w:r>
      <w:r w:rsidRPr="001936B6">
        <w:rPr>
          <w:i/>
          <w:color w:val="993300"/>
        </w:rPr>
        <w:tab/>
        <w:t>Participle of Past clitic (positive polarity)</w:t>
      </w:r>
    </w:p>
    <w:p w14:paraId="1A6BA7D8" w14:textId="77777777" w:rsidR="00BA6685" w:rsidRPr="002D209A" w:rsidRDefault="00BA6685" w:rsidP="00BA6685">
      <w:pPr>
        <w:pStyle w:val="example-simple"/>
        <w:tabs>
          <w:tab w:val="clear" w:pos="1080"/>
          <w:tab w:val="left" w:pos="1276"/>
          <w:tab w:val="left" w:pos="1843"/>
          <w:tab w:val="left" w:pos="3420"/>
          <w:tab w:val="left" w:pos="4680"/>
          <w:tab w:val="left" w:pos="5940"/>
        </w:tabs>
      </w:pPr>
    </w:p>
    <w:p w14:paraId="2F12BC92" w14:textId="77777777" w:rsidR="00BA6685" w:rsidRPr="002D209A" w:rsidRDefault="00566B03" w:rsidP="00BA6685">
      <w:pPr>
        <w:pStyle w:val="example-simple"/>
        <w:tabs>
          <w:tab w:val="clear" w:pos="1080"/>
          <w:tab w:val="left" w:pos="3420"/>
          <w:tab w:val="left" w:pos="4860"/>
          <w:tab w:val="left" w:pos="5940"/>
        </w:tabs>
      </w:pPr>
      <w:r w:rsidRPr="001936B6">
        <w:rPr>
          <w:i/>
          <w:color w:val="993300"/>
        </w:rPr>
        <w:tab/>
        <w:t>category</w:t>
      </w:r>
      <w:r w:rsidRPr="001936B6">
        <w:rPr>
          <w:i/>
          <w:color w:val="993300"/>
        </w:rPr>
        <w:tab/>
        <w:t>inflected</w:t>
      </w:r>
      <w:r w:rsidRPr="001936B6">
        <w:rPr>
          <w:i/>
          <w:color w:val="993300"/>
        </w:rPr>
        <w:tab/>
        <w:t>participle</w:t>
      </w:r>
    </w:p>
    <w:p w14:paraId="7CD9023B" w14:textId="77777777" w:rsidR="00BA6685" w:rsidRPr="002D209A" w:rsidRDefault="00BA6685" w:rsidP="00BA6685">
      <w:pPr>
        <w:pStyle w:val="example-simple"/>
        <w:tabs>
          <w:tab w:val="clear" w:pos="1080"/>
          <w:tab w:val="left" w:pos="3420"/>
          <w:tab w:val="left" w:pos="4860"/>
          <w:tab w:val="left" w:pos="5940"/>
        </w:tabs>
      </w:pPr>
    </w:p>
    <w:p w14:paraId="2C377F6E" w14:textId="77777777" w:rsidR="00BA6685" w:rsidRPr="001936B6" w:rsidRDefault="00566B03" w:rsidP="00BA6685">
      <w:pPr>
        <w:pStyle w:val="example-simple"/>
        <w:tabs>
          <w:tab w:val="clear" w:pos="1080"/>
          <w:tab w:val="left" w:pos="3420"/>
          <w:tab w:val="left" w:pos="4860"/>
          <w:tab w:val="left" w:pos="5940"/>
        </w:tabs>
        <w:rPr>
          <w:i/>
          <w:color w:val="993300"/>
        </w:rPr>
      </w:pPr>
      <w:r w:rsidRPr="001936B6">
        <w:rPr>
          <w:i/>
          <w:color w:val="993300"/>
        </w:rPr>
        <w:tab/>
        <w:t>Past Imperfective</w:t>
      </w:r>
      <w:r w:rsidRPr="001936B6">
        <w:rPr>
          <w:i/>
          <w:color w:val="993300"/>
        </w:rPr>
        <w:tab/>
      </w:r>
      <w:r w:rsidRPr="00DE33B3">
        <w:rPr>
          <w:rFonts w:ascii="Doulos SIL" w:hAnsi="Doulos SIL"/>
          <w:i/>
          <w:color w:val="0000FF"/>
        </w:rPr>
        <w:t>ŋŋŋ</w:t>
      </w:r>
      <w:r w:rsidRPr="001936B6">
        <w:rPr>
          <w:i/>
          <w:color w:val="993300"/>
        </w:rPr>
        <w:tab/>
      </w:r>
      <w:r w:rsidRPr="00DE33B3">
        <w:rPr>
          <w:rFonts w:ascii="Doulos SIL" w:hAnsi="Doulos SIL"/>
          <w:i/>
          <w:color w:val="0000FF"/>
        </w:rPr>
        <w:t>ŋŋŋ</w:t>
      </w:r>
    </w:p>
    <w:p w14:paraId="68206B50" w14:textId="77777777" w:rsidR="00BA6685" w:rsidRPr="001936B6" w:rsidRDefault="00566B03" w:rsidP="00BA6685">
      <w:pPr>
        <w:pStyle w:val="example-simple"/>
        <w:tabs>
          <w:tab w:val="clear" w:pos="1080"/>
          <w:tab w:val="left" w:pos="3420"/>
          <w:tab w:val="left" w:pos="4860"/>
          <w:tab w:val="left" w:pos="5940"/>
        </w:tabs>
        <w:rPr>
          <w:i/>
          <w:color w:val="993300"/>
        </w:rPr>
      </w:pPr>
      <w:r w:rsidRPr="001936B6">
        <w:rPr>
          <w:i/>
          <w:color w:val="993300"/>
        </w:rPr>
        <w:tab/>
        <w:t>Past Progressive</w:t>
      </w:r>
      <w:r w:rsidRPr="001936B6">
        <w:rPr>
          <w:i/>
          <w:color w:val="993300"/>
        </w:rPr>
        <w:tab/>
      </w:r>
      <w:r w:rsidRPr="00DE33B3">
        <w:rPr>
          <w:rFonts w:ascii="Doulos SIL" w:hAnsi="Doulos SIL"/>
          <w:i/>
          <w:color w:val="0000FF"/>
        </w:rPr>
        <w:t>ŋŋŋ</w:t>
      </w:r>
      <w:r w:rsidRPr="001936B6">
        <w:rPr>
          <w:i/>
          <w:color w:val="993300"/>
        </w:rPr>
        <w:tab/>
      </w:r>
      <w:r w:rsidRPr="00DE33B3">
        <w:rPr>
          <w:rFonts w:ascii="Doulos SIL" w:hAnsi="Doulos SIL"/>
          <w:i/>
          <w:color w:val="0000FF"/>
        </w:rPr>
        <w:t>ŋŋŋ</w:t>
      </w:r>
    </w:p>
    <w:p w14:paraId="3EC1B96C" w14:textId="77777777" w:rsidR="00BA6685" w:rsidRPr="001936B6" w:rsidRDefault="00566B03" w:rsidP="00BA6685">
      <w:pPr>
        <w:pStyle w:val="example-simple"/>
        <w:tabs>
          <w:tab w:val="clear" w:pos="1080"/>
          <w:tab w:val="left" w:pos="3420"/>
          <w:tab w:val="left" w:pos="4860"/>
          <w:tab w:val="left" w:pos="5940"/>
        </w:tabs>
        <w:rPr>
          <w:i/>
          <w:color w:val="993300"/>
        </w:rPr>
      </w:pPr>
      <w:r w:rsidRPr="001936B6">
        <w:rPr>
          <w:i/>
          <w:color w:val="993300"/>
        </w:rPr>
        <w:tab/>
        <w:t>Past Perfect (&lt; Perfective)</w:t>
      </w:r>
      <w:r w:rsidRPr="001936B6">
        <w:rPr>
          <w:i/>
          <w:color w:val="993300"/>
        </w:rPr>
        <w:tab/>
      </w:r>
      <w:r w:rsidRPr="00DE33B3">
        <w:rPr>
          <w:rFonts w:ascii="Doulos SIL" w:hAnsi="Doulos SIL"/>
          <w:i/>
          <w:color w:val="0000FF"/>
        </w:rPr>
        <w:t>ŋŋŋ</w:t>
      </w:r>
      <w:r w:rsidRPr="001936B6">
        <w:rPr>
          <w:i/>
          <w:color w:val="993300"/>
        </w:rPr>
        <w:tab/>
      </w:r>
      <w:r w:rsidRPr="00DE33B3">
        <w:rPr>
          <w:rFonts w:ascii="Doulos SIL" w:hAnsi="Doulos SIL"/>
          <w:i/>
          <w:color w:val="0000FF"/>
        </w:rPr>
        <w:t>ŋŋŋ</w:t>
      </w:r>
    </w:p>
    <w:p w14:paraId="28F34A83" w14:textId="77777777" w:rsidR="00BA6685" w:rsidRPr="001936B6" w:rsidRDefault="00566B03" w:rsidP="00BA6685">
      <w:pPr>
        <w:pStyle w:val="example-simple"/>
        <w:tabs>
          <w:tab w:val="clear" w:pos="1080"/>
          <w:tab w:val="left" w:pos="3420"/>
          <w:tab w:val="left" w:pos="4860"/>
          <w:tab w:val="left" w:pos="5940"/>
        </w:tabs>
        <w:rPr>
          <w:i/>
          <w:color w:val="993300"/>
        </w:rPr>
      </w:pPr>
      <w:r w:rsidRPr="001936B6">
        <w:rPr>
          <w:i/>
          <w:color w:val="993300"/>
        </w:rPr>
        <w:tab/>
        <w:t>(Past Perfective-1a)</w:t>
      </w:r>
      <w:r w:rsidRPr="001936B6">
        <w:rPr>
          <w:i/>
          <w:color w:val="993300"/>
        </w:rPr>
        <w:tab/>
      </w:r>
      <w:r w:rsidRPr="00DE33B3">
        <w:rPr>
          <w:rFonts w:ascii="Doulos SIL" w:hAnsi="Doulos SIL"/>
          <w:i/>
          <w:color w:val="0000FF"/>
        </w:rPr>
        <w:t>ŋŋŋ</w:t>
      </w:r>
      <w:r w:rsidRPr="001936B6">
        <w:rPr>
          <w:i/>
          <w:color w:val="993300"/>
        </w:rPr>
        <w:tab/>
      </w:r>
      <w:r w:rsidRPr="00DE33B3">
        <w:rPr>
          <w:rFonts w:ascii="Doulos SIL" w:hAnsi="Doulos SIL"/>
          <w:i/>
          <w:color w:val="0000FF"/>
        </w:rPr>
        <w:t>ŋŋŋ</w:t>
      </w:r>
    </w:p>
    <w:p w14:paraId="187E5B1C" w14:textId="77777777" w:rsidR="00BA6685" w:rsidRPr="001936B6" w:rsidRDefault="00566B03" w:rsidP="00BA6685">
      <w:pPr>
        <w:pStyle w:val="example-simple"/>
        <w:tabs>
          <w:tab w:val="clear" w:pos="1080"/>
          <w:tab w:val="left" w:pos="3420"/>
          <w:tab w:val="left" w:pos="4860"/>
          <w:tab w:val="left" w:pos="5940"/>
        </w:tabs>
        <w:rPr>
          <w:i/>
          <w:color w:val="993300"/>
        </w:rPr>
      </w:pPr>
      <w:r w:rsidRPr="001936B6">
        <w:rPr>
          <w:i/>
          <w:color w:val="993300"/>
        </w:rPr>
        <w:tab/>
        <w:t>(Past Perfective-1b)</w:t>
      </w:r>
      <w:r w:rsidRPr="001936B6">
        <w:rPr>
          <w:i/>
          <w:color w:val="993300"/>
        </w:rPr>
        <w:tab/>
      </w:r>
      <w:r w:rsidRPr="00DE33B3">
        <w:rPr>
          <w:rFonts w:ascii="Doulos SIL" w:hAnsi="Doulos SIL"/>
          <w:i/>
          <w:color w:val="0000FF"/>
        </w:rPr>
        <w:t>ŋŋŋ</w:t>
      </w:r>
      <w:r w:rsidRPr="001936B6">
        <w:rPr>
          <w:i/>
          <w:color w:val="993300"/>
        </w:rPr>
        <w:tab/>
      </w:r>
      <w:r w:rsidRPr="00DE33B3">
        <w:rPr>
          <w:rFonts w:ascii="Doulos SIL" w:hAnsi="Doulos SIL"/>
          <w:i/>
          <w:color w:val="0000FF"/>
        </w:rPr>
        <w:t>ŋŋŋ</w:t>
      </w:r>
    </w:p>
    <w:p w14:paraId="4279FAA4" w14:textId="77777777" w:rsidR="00BA6685" w:rsidRPr="001936B6" w:rsidRDefault="00566B03" w:rsidP="00BA6685">
      <w:pPr>
        <w:pStyle w:val="example-simple"/>
        <w:tabs>
          <w:tab w:val="clear" w:pos="1080"/>
          <w:tab w:val="left" w:pos="3420"/>
          <w:tab w:val="left" w:pos="4860"/>
          <w:tab w:val="left" w:pos="5940"/>
        </w:tabs>
        <w:rPr>
          <w:i/>
          <w:color w:val="993300"/>
        </w:rPr>
      </w:pPr>
      <w:r w:rsidRPr="001936B6">
        <w:rPr>
          <w:i/>
          <w:color w:val="993300"/>
        </w:rPr>
        <w:tab/>
        <w:t>(Past Perfective-2)</w:t>
      </w:r>
      <w:r w:rsidRPr="001936B6">
        <w:rPr>
          <w:i/>
          <w:color w:val="993300"/>
        </w:rPr>
        <w:tab/>
      </w:r>
      <w:r w:rsidRPr="00DE33B3">
        <w:rPr>
          <w:rFonts w:ascii="Doulos SIL" w:hAnsi="Doulos SIL"/>
          <w:i/>
          <w:color w:val="0000FF"/>
        </w:rPr>
        <w:t>ŋŋŋ</w:t>
      </w:r>
      <w:r w:rsidRPr="001936B6">
        <w:rPr>
          <w:i/>
          <w:color w:val="993300"/>
        </w:rPr>
        <w:tab/>
      </w:r>
      <w:r w:rsidRPr="00DE33B3">
        <w:rPr>
          <w:rFonts w:ascii="Doulos SIL" w:hAnsi="Doulos SIL"/>
          <w:i/>
          <w:color w:val="0000FF"/>
        </w:rPr>
        <w:t>ŋŋŋ</w:t>
      </w:r>
    </w:p>
    <w:p w14:paraId="5C914BA1" w14:textId="77777777" w:rsidR="00BA6685" w:rsidRPr="001936B6" w:rsidRDefault="00566B03" w:rsidP="00BA6685">
      <w:pPr>
        <w:pStyle w:val="example-simple"/>
        <w:tabs>
          <w:tab w:val="clear" w:pos="1080"/>
          <w:tab w:val="left" w:pos="3420"/>
          <w:tab w:val="left" w:pos="4860"/>
          <w:tab w:val="left" w:pos="5940"/>
        </w:tabs>
        <w:rPr>
          <w:i/>
          <w:color w:val="993300"/>
        </w:rPr>
      </w:pPr>
      <w:r w:rsidRPr="001936B6">
        <w:rPr>
          <w:i/>
          <w:color w:val="993300"/>
        </w:rPr>
        <w:tab/>
        <w:t>Past Recent Perfect</w:t>
      </w:r>
      <w:r w:rsidRPr="001936B6">
        <w:rPr>
          <w:i/>
          <w:color w:val="993300"/>
        </w:rPr>
        <w:tab/>
      </w:r>
      <w:r w:rsidRPr="00DE33B3">
        <w:rPr>
          <w:rFonts w:ascii="Doulos SIL" w:hAnsi="Doulos SIL"/>
          <w:i/>
          <w:color w:val="0000FF"/>
        </w:rPr>
        <w:t>ŋŋŋ</w:t>
      </w:r>
      <w:r w:rsidRPr="001936B6">
        <w:rPr>
          <w:i/>
          <w:color w:val="993300"/>
        </w:rPr>
        <w:tab/>
      </w:r>
      <w:r w:rsidRPr="00DE33B3">
        <w:rPr>
          <w:rFonts w:ascii="Doulos SIL" w:hAnsi="Doulos SIL"/>
          <w:i/>
          <w:color w:val="0000FF"/>
        </w:rPr>
        <w:t>ŋŋŋ</w:t>
      </w:r>
    </w:p>
    <w:p w14:paraId="4D0F4876" w14:textId="77777777" w:rsidR="00BA6685" w:rsidRPr="002D209A" w:rsidRDefault="00566B03" w:rsidP="00BA6685">
      <w:pPr>
        <w:pStyle w:val="example-simple"/>
        <w:tabs>
          <w:tab w:val="clear" w:pos="1080"/>
          <w:tab w:val="left" w:pos="3420"/>
          <w:tab w:val="left" w:pos="4860"/>
          <w:tab w:val="left" w:pos="5940"/>
        </w:tabs>
      </w:pPr>
      <w:r w:rsidRPr="001936B6">
        <w:rPr>
          <w:i/>
          <w:color w:val="993300"/>
        </w:rPr>
        <w:tab/>
        <w:t>Past Experiential Perfect</w:t>
      </w:r>
      <w:r w:rsidRPr="001936B6">
        <w:rPr>
          <w:i/>
          <w:color w:val="993300"/>
        </w:rPr>
        <w:tab/>
      </w:r>
      <w:r w:rsidRPr="00DE33B3">
        <w:rPr>
          <w:rFonts w:ascii="Doulos SIL" w:hAnsi="Doulos SIL"/>
          <w:i/>
          <w:color w:val="0000FF"/>
        </w:rPr>
        <w:t>ŋŋŋ</w:t>
      </w:r>
      <w:r w:rsidRPr="001936B6">
        <w:rPr>
          <w:i/>
          <w:color w:val="993300"/>
        </w:rPr>
        <w:tab/>
      </w:r>
      <w:r w:rsidRPr="00DE33B3">
        <w:rPr>
          <w:rFonts w:ascii="Doulos SIL" w:hAnsi="Doulos SIL"/>
          <w:i/>
          <w:color w:val="0000FF"/>
        </w:rPr>
        <w:t>ŋŋŋ</w:t>
      </w:r>
    </w:p>
    <w:p w14:paraId="5E5BC310" w14:textId="77777777" w:rsidR="00BA6685" w:rsidRPr="002D209A" w:rsidRDefault="00BA6685" w:rsidP="00BA6685"/>
    <w:p w14:paraId="015721BF" w14:textId="77777777" w:rsidR="00BA6685" w:rsidRPr="002D209A" w:rsidRDefault="00566B03" w:rsidP="00BA6685">
      <w:pPr>
        <w:pStyle w:val="example-simple"/>
        <w:tabs>
          <w:tab w:val="clear" w:pos="1080"/>
          <w:tab w:val="left" w:pos="1276"/>
          <w:tab w:val="left" w:pos="1843"/>
          <w:tab w:val="left" w:pos="3420"/>
          <w:tab w:val="left" w:pos="4680"/>
          <w:tab w:val="left" w:pos="5940"/>
        </w:tabs>
      </w:pPr>
      <w:r w:rsidRPr="001936B6">
        <w:rPr>
          <w:i/>
          <w:color w:val="993300"/>
        </w:rPr>
        <w:t xml:space="preserve"> (xx2)</w:t>
      </w:r>
      <w:r w:rsidRPr="001936B6">
        <w:rPr>
          <w:i/>
          <w:color w:val="993300"/>
        </w:rPr>
        <w:tab/>
        <w:t>Participle of Past clitic (negative polarity)</w:t>
      </w:r>
    </w:p>
    <w:p w14:paraId="06B64334" w14:textId="77777777" w:rsidR="00BA6685" w:rsidRPr="002D209A" w:rsidRDefault="00BA6685" w:rsidP="00BA6685">
      <w:pPr>
        <w:pStyle w:val="example-simple"/>
        <w:tabs>
          <w:tab w:val="clear" w:pos="1080"/>
          <w:tab w:val="left" w:pos="1276"/>
          <w:tab w:val="left" w:pos="1843"/>
          <w:tab w:val="left" w:pos="3420"/>
          <w:tab w:val="left" w:pos="4680"/>
          <w:tab w:val="left" w:pos="5940"/>
        </w:tabs>
      </w:pPr>
    </w:p>
    <w:p w14:paraId="193CD8D1" w14:textId="77777777" w:rsidR="00BA6685" w:rsidRPr="001936B6" w:rsidRDefault="00566B03" w:rsidP="00BA6685">
      <w:pPr>
        <w:pStyle w:val="example-simple"/>
        <w:tabs>
          <w:tab w:val="clear" w:pos="1080"/>
          <w:tab w:val="left" w:pos="3420"/>
          <w:tab w:val="left" w:pos="4860"/>
          <w:tab w:val="left" w:pos="5940"/>
        </w:tabs>
        <w:rPr>
          <w:i/>
          <w:color w:val="993300"/>
        </w:rPr>
      </w:pPr>
      <w:r w:rsidRPr="001936B6">
        <w:rPr>
          <w:i/>
          <w:color w:val="993300"/>
        </w:rPr>
        <w:tab/>
        <w:t>category</w:t>
      </w:r>
      <w:r w:rsidRPr="001936B6">
        <w:rPr>
          <w:i/>
          <w:color w:val="993300"/>
        </w:rPr>
        <w:tab/>
        <w:t>inflected</w:t>
      </w:r>
      <w:r w:rsidRPr="001936B6">
        <w:rPr>
          <w:i/>
          <w:color w:val="993300"/>
        </w:rPr>
        <w:tab/>
        <w:t>participle</w:t>
      </w:r>
    </w:p>
    <w:p w14:paraId="4E568E5F" w14:textId="77777777" w:rsidR="00BA6685" w:rsidRPr="001936B6" w:rsidRDefault="00566B03" w:rsidP="00BA6685">
      <w:pPr>
        <w:pStyle w:val="example-simple"/>
        <w:tabs>
          <w:tab w:val="clear" w:pos="1080"/>
          <w:tab w:val="left" w:pos="3420"/>
          <w:tab w:val="left" w:pos="4860"/>
          <w:tab w:val="left" w:pos="5940"/>
        </w:tabs>
        <w:rPr>
          <w:i/>
          <w:color w:val="993300"/>
        </w:rPr>
      </w:pPr>
      <w:r w:rsidRPr="001936B6">
        <w:rPr>
          <w:i/>
          <w:color w:val="993300"/>
        </w:rPr>
        <w:tab/>
        <w:t>Past Perfect Neg</w:t>
      </w:r>
      <w:r w:rsidRPr="001936B6">
        <w:rPr>
          <w:i/>
          <w:color w:val="993300"/>
        </w:rPr>
        <w:tab/>
      </w:r>
      <w:r w:rsidRPr="00DE33B3">
        <w:rPr>
          <w:rFonts w:ascii="Doulos SIL" w:hAnsi="Doulos SIL"/>
          <w:i/>
          <w:color w:val="0000FF"/>
        </w:rPr>
        <w:t>ŋŋŋ</w:t>
      </w:r>
      <w:r w:rsidRPr="001936B6">
        <w:rPr>
          <w:i/>
          <w:color w:val="993300"/>
        </w:rPr>
        <w:tab/>
      </w:r>
      <w:r w:rsidRPr="00DE33B3">
        <w:rPr>
          <w:rFonts w:ascii="Doulos SIL" w:hAnsi="Doulos SIL"/>
          <w:i/>
          <w:color w:val="0000FF"/>
        </w:rPr>
        <w:t>ŋŋŋ</w:t>
      </w:r>
    </w:p>
    <w:p w14:paraId="69A0BCCC" w14:textId="77777777" w:rsidR="00BA6685" w:rsidRPr="002D209A" w:rsidRDefault="00566B03" w:rsidP="00BA6685">
      <w:pPr>
        <w:pStyle w:val="example-simple"/>
        <w:tabs>
          <w:tab w:val="clear" w:pos="1080"/>
          <w:tab w:val="left" w:pos="3420"/>
          <w:tab w:val="left" w:pos="4860"/>
          <w:tab w:val="left" w:pos="5940"/>
        </w:tabs>
      </w:pPr>
      <w:r w:rsidRPr="001936B6">
        <w:rPr>
          <w:i/>
          <w:color w:val="993300"/>
        </w:rPr>
        <w:tab/>
        <w:t>Past Imperfective Neg</w:t>
      </w:r>
      <w:r w:rsidRPr="001936B6">
        <w:rPr>
          <w:i/>
          <w:color w:val="993300"/>
        </w:rPr>
        <w:tab/>
      </w:r>
      <w:r w:rsidRPr="00DE33B3">
        <w:rPr>
          <w:rFonts w:ascii="Doulos SIL" w:hAnsi="Doulos SIL"/>
          <w:i/>
          <w:color w:val="0000FF"/>
        </w:rPr>
        <w:t>ŋŋŋ</w:t>
      </w:r>
      <w:r w:rsidRPr="001936B6">
        <w:rPr>
          <w:i/>
          <w:color w:val="993300"/>
        </w:rPr>
        <w:tab/>
      </w:r>
      <w:r w:rsidRPr="00DE33B3">
        <w:rPr>
          <w:rFonts w:ascii="Doulos SIL" w:hAnsi="Doulos SIL"/>
          <w:i/>
          <w:color w:val="0000FF"/>
        </w:rPr>
        <w:t>ŋŋŋ</w:t>
      </w:r>
      <w:r w:rsidRPr="001936B6">
        <w:rPr>
          <w:i/>
          <w:color w:val="993300"/>
        </w:rPr>
        <w:t xml:space="preserve"> </w:t>
      </w:r>
    </w:p>
    <w:p w14:paraId="5677BE04" w14:textId="77777777" w:rsidR="00BA6685" w:rsidRPr="002D209A" w:rsidRDefault="00BA6685"/>
    <w:p w14:paraId="4AC18C79" w14:textId="77777777" w:rsidR="00BA6685" w:rsidRDefault="00566B03" w:rsidP="00BA6685">
      <w:pPr>
        <w:pStyle w:val="Heading2"/>
      </w:pPr>
      <w:bookmarkStart w:id="1887" w:name="_Toc508434843"/>
      <w:bookmarkStart w:id="1888" w:name="_Toc508942995"/>
      <w:bookmarkStart w:id="1889" w:name="_Toc508943595"/>
      <w:bookmarkStart w:id="1890" w:name="_Toc78375887"/>
      <w:bookmarkStart w:id="1891" w:name="_Toc79405992"/>
      <w:bookmarkStart w:id="1892" w:name="_Toc337412246"/>
      <w:r>
        <w:t>Relative clause involving verb- or VP-chain</w:t>
      </w:r>
      <w:bookmarkEnd w:id="1887"/>
      <w:bookmarkEnd w:id="1888"/>
      <w:bookmarkEnd w:id="1889"/>
      <w:bookmarkEnd w:id="1890"/>
      <w:bookmarkEnd w:id="1891"/>
      <w:bookmarkEnd w:id="1892"/>
    </w:p>
    <w:p w14:paraId="7E36E2CF" w14:textId="77777777" w:rsidR="00BA6685" w:rsidRPr="001936B6" w:rsidRDefault="00566B03" w:rsidP="00BA6685">
      <w:pPr>
        <w:ind w:left="720" w:hanging="720"/>
        <w:rPr>
          <w:i/>
          <w:color w:val="993300"/>
        </w:rPr>
      </w:pPr>
      <w:r w:rsidRPr="001936B6">
        <w:rPr>
          <w:i/>
          <w:color w:val="993300"/>
        </w:rPr>
        <w:t>Only the final verb in a chain has the relative-clause form (e.g. participial, in some languages)?</w:t>
      </w:r>
    </w:p>
    <w:p w14:paraId="1AA80BC6" w14:textId="77777777" w:rsidR="00BA6685" w:rsidRPr="001936B6" w:rsidRDefault="00566B03" w:rsidP="00BA6685">
      <w:pPr>
        <w:ind w:left="720" w:hanging="720"/>
        <w:rPr>
          <w:i/>
          <w:color w:val="993300"/>
        </w:rPr>
      </w:pPr>
      <w:r w:rsidRPr="001936B6">
        <w:rPr>
          <w:i/>
          <w:color w:val="993300"/>
        </w:rPr>
        <w:t>Nonfinal chained verbs have their usual bare-stem form?</w:t>
      </w:r>
    </w:p>
    <w:p w14:paraId="3BD8660C" w14:textId="77777777" w:rsidR="00BA6685" w:rsidRPr="001936B6" w:rsidRDefault="00566B03" w:rsidP="00BA6685">
      <w:pPr>
        <w:ind w:left="720" w:hanging="720"/>
        <w:rPr>
          <w:i/>
          <w:color w:val="993300"/>
        </w:rPr>
      </w:pPr>
      <w:r w:rsidRPr="001936B6">
        <w:rPr>
          <w:i/>
          <w:color w:val="993300"/>
        </w:rPr>
        <w:lastRenderedPageBreak/>
        <w:t>In non-subject relatives, if there is preparticipial subject pronominal, does this pronominal immediately precede the final participialized verb, i.e. splitting the verbs in the chain?</w:t>
      </w:r>
    </w:p>
    <w:p w14:paraId="77CFC042" w14:textId="77777777" w:rsidR="00BA6685" w:rsidRPr="001936B6" w:rsidRDefault="00566B03" w:rsidP="00BA6685">
      <w:pPr>
        <w:ind w:left="720" w:hanging="720"/>
        <w:rPr>
          <w:i/>
          <w:color w:val="993300"/>
        </w:rPr>
      </w:pPr>
      <w:r w:rsidRPr="001936B6">
        <w:rPr>
          <w:i/>
          <w:color w:val="993300"/>
        </w:rPr>
        <w:t>Do nonpronominal subject NPs precede the nonfinal verb(s) in a direct verb chain?</w:t>
      </w:r>
    </w:p>
    <w:p w14:paraId="780FA560" w14:textId="77777777" w:rsidR="00BA6685" w:rsidRPr="002D209A" w:rsidRDefault="00566B03" w:rsidP="00BA6685">
      <w:pPr>
        <w:ind w:left="720" w:hanging="720"/>
      </w:pPr>
      <w:r w:rsidRPr="001936B6">
        <w:rPr>
          <w:i/>
          <w:color w:val="993300"/>
        </w:rPr>
        <w:t>May a nonpronominal subject NP be resumed by a pronominal subject marker preceding the participle?</w:t>
      </w:r>
    </w:p>
    <w:p w14:paraId="0B484864" w14:textId="77777777" w:rsidR="00BA6685" w:rsidRPr="002D209A" w:rsidRDefault="00BA6685" w:rsidP="00BA6685"/>
    <w:p w14:paraId="6F0DE92F" w14:textId="77777777" w:rsidR="00BA6685" w:rsidRPr="001936B6" w:rsidRDefault="00566B03" w:rsidP="00BA6685">
      <w:pPr>
        <w:rPr>
          <w:i/>
          <w:color w:val="993300"/>
        </w:rPr>
      </w:pPr>
      <w:r w:rsidRPr="001936B6">
        <w:rPr>
          <w:i/>
          <w:color w:val="993300"/>
        </w:rPr>
        <w:t>examples</w:t>
      </w:r>
    </w:p>
    <w:p w14:paraId="03B7AD82" w14:textId="6667E9BB"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the cow that I will buy and bring</w:t>
      </w:r>
      <w:r w:rsidR="00BA6685">
        <w:rPr>
          <w:i/>
          <w:color w:val="993300"/>
        </w:rPr>
        <w:t>’</w:t>
      </w:r>
    </w:p>
    <w:p w14:paraId="38880A67" w14:textId="6813F830"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the cow that my father will buy and bring</w:t>
      </w:r>
      <w:r w:rsidR="00BA6685">
        <w:rPr>
          <w:i/>
          <w:color w:val="993300"/>
        </w:rPr>
        <w:t>’</w:t>
      </w:r>
    </w:p>
    <w:p w14:paraId="5603D168" w14:textId="6F83E216"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the child who fell down</w:t>
      </w:r>
      <w:r w:rsidR="00BA6685">
        <w:rPr>
          <w:i/>
          <w:color w:val="993300"/>
        </w:rPr>
        <w:t>’</w:t>
      </w:r>
      <w:r w:rsidRPr="001936B6">
        <w:rPr>
          <w:i/>
          <w:color w:val="993300"/>
        </w:rPr>
        <w:t xml:space="preserve"> (&lt; </w:t>
      </w:r>
      <w:r w:rsidR="00BA6685">
        <w:rPr>
          <w:i/>
          <w:color w:val="993300"/>
        </w:rPr>
        <w:t>‘</w:t>
      </w:r>
      <w:r w:rsidRPr="001936B6">
        <w:rPr>
          <w:i/>
          <w:color w:val="993300"/>
        </w:rPr>
        <w:t>fall</w:t>
      </w:r>
      <w:r w:rsidR="00BA6685">
        <w:rPr>
          <w:i/>
          <w:color w:val="993300"/>
        </w:rPr>
        <w:t>’</w:t>
      </w:r>
      <w:r w:rsidRPr="001936B6">
        <w:rPr>
          <w:i/>
          <w:color w:val="993300"/>
        </w:rPr>
        <w:t xml:space="preserve"> plus </w:t>
      </w:r>
      <w:r w:rsidR="00BA6685">
        <w:rPr>
          <w:i/>
          <w:color w:val="993300"/>
        </w:rPr>
        <w:t>‘</w:t>
      </w:r>
      <w:r w:rsidRPr="001936B6">
        <w:rPr>
          <w:i/>
          <w:color w:val="993300"/>
        </w:rPr>
        <w:t>go down</w:t>
      </w:r>
      <w:r w:rsidR="00BA6685">
        <w:rPr>
          <w:i/>
          <w:color w:val="993300"/>
        </w:rPr>
        <w:t>’</w:t>
      </w:r>
      <w:r w:rsidRPr="001936B6">
        <w:rPr>
          <w:i/>
          <w:color w:val="993300"/>
        </w:rPr>
        <w:t>)</w:t>
      </w:r>
    </w:p>
    <w:p w14:paraId="6B856143" w14:textId="650B5B49" w:rsidR="00BA6685" w:rsidRPr="002D209A" w:rsidRDefault="00566B03" w:rsidP="00BA6685">
      <w:r w:rsidRPr="001936B6">
        <w:rPr>
          <w:i/>
          <w:color w:val="993300"/>
        </w:rPr>
        <w:tab/>
      </w:r>
      <w:r w:rsidR="00BA6685">
        <w:rPr>
          <w:i/>
          <w:color w:val="993300"/>
        </w:rPr>
        <w:t>‘</w:t>
      </w:r>
      <w:r w:rsidRPr="001936B6">
        <w:rPr>
          <w:i/>
          <w:color w:val="993300"/>
        </w:rPr>
        <w:t>the day when I fell down</w:t>
      </w:r>
      <w:r w:rsidR="00BA6685">
        <w:rPr>
          <w:i/>
          <w:color w:val="993300"/>
        </w:rPr>
        <w:t>’</w:t>
      </w:r>
    </w:p>
    <w:p w14:paraId="76F1496A" w14:textId="77777777" w:rsidR="00BA6685" w:rsidRPr="002D209A" w:rsidRDefault="00BA6685"/>
    <w:p w14:paraId="219A4DF0" w14:textId="77777777" w:rsidR="00BA6685" w:rsidRDefault="00566B03" w:rsidP="00BA6685">
      <w:pPr>
        <w:pStyle w:val="Heading2"/>
      </w:pPr>
      <w:bookmarkStart w:id="1893" w:name="_Toc337412247"/>
      <w:bookmarkStart w:id="1894" w:name="_Toc78375889"/>
      <w:bookmarkStart w:id="1895" w:name="_Toc79405994"/>
      <w:r>
        <w:t>Late-NP elements that follow the verb (or verbal participle)</w:t>
      </w:r>
      <w:bookmarkEnd w:id="1893"/>
    </w:p>
    <w:p w14:paraId="37ACAF5A" w14:textId="77777777" w:rsidR="00BA6685" w:rsidRDefault="00566B03" w:rsidP="00BA6685">
      <w:pPr>
        <w:pStyle w:val="Heading3"/>
      </w:pPr>
      <w:bookmarkStart w:id="1896" w:name="_Toc337412248"/>
      <w:r>
        <w:t>Determiners</w:t>
      </w:r>
      <w:bookmarkEnd w:id="1894"/>
      <w:bookmarkEnd w:id="1895"/>
      <w:r>
        <w:t xml:space="preserve"> (demonstrative and definite)</w:t>
      </w:r>
      <w:bookmarkEnd w:id="1896"/>
    </w:p>
    <w:p w14:paraId="76CFEE40" w14:textId="5E95B125" w:rsidR="00BA6685" w:rsidRPr="002D209A" w:rsidRDefault="00566B03" w:rsidP="00BA6685">
      <w:r w:rsidRPr="001936B6">
        <w:rPr>
          <w:i/>
          <w:color w:val="993300"/>
        </w:rPr>
        <w:t>Determiners (</w:t>
      </w:r>
      <w:r w:rsidR="00BA6685">
        <w:rPr>
          <w:i/>
          <w:color w:val="993300"/>
        </w:rPr>
        <w:t>‘</w:t>
      </w:r>
      <w:r w:rsidRPr="001936B6">
        <w:rPr>
          <w:i/>
          <w:color w:val="993300"/>
        </w:rPr>
        <w:t>this/that</w:t>
      </w:r>
      <w:r w:rsidR="00BA6685">
        <w:rPr>
          <w:i/>
          <w:color w:val="993300"/>
        </w:rPr>
        <w:t>’</w:t>
      </w:r>
      <w:r w:rsidRPr="001936B6">
        <w:rPr>
          <w:i/>
          <w:color w:val="993300"/>
        </w:rPr>
        <w:t xml:space="preserve">, </w:t>
      </w:r>
      <w:r w:rsidR="00BA6685">
        <w:rPr>
          <w:i/>
          <w:color w:val="993300"/>
        </w:rPr>
        <w:t>‘</w:t>
      </w:r>
      <w:r w:rsidRPr="001936B6">
        <w:rPr>
          <w:i/>
          <w:color w:val="993300"/>
        </w:rPr>
        <w:t>the</w:t>
      </w:r>
      <w:r w:rsidR="00BA6685">
        <w:rPr>
          <w:i/>
          <w:color w:val="993300"/>
        </w:rPr>
        <w:t>’</w:t>
      </w:r>
      <w:r w:rsidRPr="001936B6">
        <w:rPr>
          <w:i/>
          <w:color w:val="993300"/>
        </w:rPr>
        <w:t>) with scope over the head NP appear in post-participial position.</w:t>
      </w:r>
    </w:p>
    <w:p w14:paraId="21F4164C" w14:textId="77777777" w:rsidR="00BA6685" w:rsidRPr="002D209A" w:rsidRDefault="00BA6685" w:rsidP="00BA6685"/>
    <w:p w14:paraId="2C081DA1" w14:textId="77777777" w:rsidR="00BA6685" w:rsidRPr="002D209A" w:rsidRDefault="00566B03" w:rsidP="00BA6685">
      <w:r w:rsidRPr="001936B6">
        <w:rPr>
          <w:i/>
          <w:color w:val="993300"/>
        </w:rPr>
        <w:t>Do those determiners that are elsewhere controllers of tone-dropping have this effect on the verb (or verbal participle?)</w:t>
      </w:r>
    </w:p>
    <w:p w14:paraId="4E656FEC" w14:textId="77777777" w:rsidR="00BA6685" w:rsidRPr="002D209A" w:rsidRDefault="00BA6685" w:rsidP="00BA6685"/>
    <w:p w14:paraId="248380AF" w14:textId="77777777" w:rsidR="00BA6685" w:rsidRPr="001936B6" w:rsidRDefault="00566B03" w:rsidP="00BA6685">
      <w:pPr>
        <w:rPr>
          <w:i/>
          <w:color w:val="993300"/>
        </w:rPr>
      </w:pPr>
      <w:r w:rsidRPr="001936B6">
        <w:rPr>
          <w:i/>
          <w:color w:val="993300"/>
        </w:rPr>
        <w:t>examples</w:t>
      </w:r>
    </w:p>
    <w:p w14:paraId="63EC8C25" w14:textId="71316AE5"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the house that you see</w:t>
      </w:r>
      <w:r w:rsidR="00BA6685">
        <w:rPr>
          <w:i/>
          <w:color w:val="993300"/>
        </w:rPr>
        <w:t>’</w:t>
      </w:r>
    </w:p>
    <w:p w14:paraId="04C947BA" w14:textId="240694DA"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this man whom you see</w:t>
      </w:r>
      <w:r w:rsidR="00BA6685">
        <w:rPr>
          <w:i/>
          <w:color w:val="993300"/>
        </w:rPr>
        <w:t>’</w:t>
      </w:r>
    </w:p>
    <w:p w14:paraId="38D16DB5" w14:textId="7AEB97A6" w:rsidR="00BA6685" w:rsidRPr="002D209A" w:rsidRDefault="00566B03" w:rsidP="00BA6685">
      <w:r w:rsidRPr="001936B6">
        <w:rPr>
          <w:i/>
          <w:color w:val="993300"/>
        </w:rPr>
        <w:tab/>
      </w:r>
      <w:r w:rsidR="00BA6685">
        <w:rPr>
          <w:i/>
          <w:color w:val="993300"/>
        </w:rPr>
        <w:t>‘</w:t>
      </w:r>
      <w:r w:rsidRPr="001936B6">
        <w:rPr>
          <w:i/>
          <w:color w:val="993300"/>
        </w:rPr>
        <w:t>that (aforementioned) child who ran away</w:t>
      </w:r>
      <w:r w:rsidR="00BA6685">
        <w:rPr>
          <w:i/>
          <w:color w:val="993300"/>
        </w:rPr>
        <w:t>’</w:t>
      </w:r>
    </w:p>
    <w:p w14:paraId="556A8900" w14:textId="77777777" w:rsidR="00BA6685" w:rsidRPr="002D209A" w:rsidRDefault="00BA6685"/>
    <w:p w14:paraId="7316B371" w14:textId="77777777" w:rsidR="00BA6685" w:rsidRPr="001936B6" w:rsidRDefault="00566B03" w:rsidP="00BA6685">
      <w:pPr>
        <w:rPr>
          <w:i/>
          <w:color w:val="993300"/>
        </w:rPr>
      </w:pPr>
      <w:r w:rsidRPr="001936B6">
        <w:rPr>
          <w:i/>
          <w:color w:val="993300"/>
        </w:rPr>
        <w:t>examples of indefinite (undetermined) relatives</w:t>
      </w:r>
    </w:p>
    <w:p w14:paraId="48EEEC36" w14:textId="6A086062" w:rsidR="00BA6685" w:rsidRPr="001936B6" w:rsidRDefault="00566B03">
      <w:pPr>
        <w:rPr>
          <w:i/>
          <w:color w:val="993300"/>
        </w:rPr>
      </w:pPr>
      <w:r w:rsidRPr="001936B6">
        <w:rPr>
          <w:i/>
          <w:color w:val="993300"/>
        </w:rPr>
        <w:t xml:space="preserve"> </w:t>
      </w:r>
      <w:r w:rsidR="00BA6685">
        <w:rPr>
          <w:i/>
          <w:color w:val="993300"/>
        </w:rPr>
        <w:t>‘</w:t>
      </w:r>
      <w:r w:rsidRPr="001936B6">
        <w:rPr>
          <w:i/>
          <w:color w:val="993300"/>
        </w:rPr>
        <w:t>I</w:t>
      </w:r>
      <w:r w:rsidR="00BA6685">
        <w:rPr>
          <w:i/>
          <w:color w:val="993300"/>
        </w:rPr>
        <w:t>’</w:t>
      </w:r>
      <w:r w:rsidRPr="001936B6">
        <w:rPr>
          <w:i/>
          <w:color w:val="993300"/>
        </w:rPr>
        <w:t>m looking for...</w:t>
      </w:r>
    </w:p>
    <w:p w14:paraId="10E8BEB1" w14:textId="6AF2C1E2" w:rsidR="00BA6685" w:rsidRPr="001936B6" w:rsidRDefault="00566B03">
      <w:pPr>
        <w:rPr>
          <w:i/>
          <w:color w:val="993300"/>
        </w:rPr>
      </w:pPr>
      <w:r w:rsidRPr="001936B6">
        <w:rPr>
          <w:i/>
          <w:color w:val="993300"/>
        </w:rPr>
        <w:tab/>
        <w:t>...a cow that you haven</w:t>
      </w:r>
      <w:r w:rsidR="00BA6685">
        <w:rPr>
          <w:i/>
          <w:color w:val="993300"/>
        </w:rPr>
        <w:t>’</w:t>
      </w:r>
      <w:r w:rsidRPr="001936B6">
        <w:rPr>
          <w:i/>
          <w:color w:val="993300"/>
        </w:rPr>
        <w:t>t milked</w:t>
      </w:r>
      <w:r w:rsidR="00BA6685">
        <w:rPr>
          <w:i/>
          <w:color w:val="993300"/>
        </w:rPr>
        <w:t>’</w:t>
      </w:r>
    </w:p>
    <w:p w14:paraId="4BE8556E" w14:textId="53240CDA" w:rsidR="00BA6685" w:rsidRPr="002D209A" w:rsidRDefault="00566B03">
      <w:r w:rsidRPr="001936B6">
        <w:rPr>
          <w:i/>
          <w:color w:val="993300"/>
        </w:rPr>
        <w:tab/>
        <w:t>...two cows that you haven</w:t>
      </w:r>
      <w:r w:rsidR="00BA6685">
        <w:rPr>
          <w:i/>
          <w:color w:val="993300"/>
        </w:rPr>
        <w:t>’</w:t>
      </w:r>
      <w:r w:rsidRPr="001936B6">
        <w:rPr>
          <w:i/>
          <w:color w:val="993300"/>
        </w:rPr>
        <w:t>t milked</w:t>
      </w:r>
      <w:r w:rsidR="00BA6685">
        <w:rPr>
          <w:i/>
          <w:color w:val="993300"/>
        </w:rPr>
        <w:t>’</w:t>
      </w:r>
    </w:p>
    <w:p w14:paraId="2B224197" w14:textId="77777777" w:rsidR="00BA6685" w:rsidRPr="002D209A" w:rsidRDefault="00BA6685"/>
    <w:p w14:paraId="5C3B1585" w14:textId="77777777" w:rsidR="00BA6685" w:rsidRPr="001936B6" w:rsidRDefault="00BA6685">
      <w:pPr>
        <w:rPr>
          <w:color w:val="993300"/>
        </w:rPr>
      </w:pPr>
    </w:p>
    <w:p w14:paraId="61B57D16" w14:textId="77777777" w:rsidR="00BA6685" w:rsidRDefault="00566B03" w:rsidP="00BA6685">
      <w:pPr>
        <w:pStyle w:val="Heading3"/>
      </w:pPr>
      <w:bookmarkStart w:id="1897" w:name="_Toc337412249"/>
      <w:r>
        <w:t>Free Plural particle (</w:t>
      </w:r>
      <w:r>
        <w:rPr>
          <w:rFonts w:ascii="Doulos SIL" w:hAnsi="Doulos SIL"/>
          <w:i/>
          <w:color w:val="0000FF"/>
        </w:rPr>
        <w:t>ŋŋŋ</w:t>
      </w:r>
      <w:r>
        <w:t>)</w:t>
      </w:r>
      <w:bookmarkEnd w:id="1897"/>
    </w:p>
    <w:p w14:paraId="0A8C92CE" w14:textId="77777777" w:rsidR="00BA6685" w:rsidRPr="002D209A" w:rsidRDefault="00566B03" w:rsidP="00BA6685">
      <w:r w:rsidRPr="001936B6">
        <w:rPr>
          <w:i/>
          <w:color w:val="993300"/>
        </w:rPr>
        <w:t xml:space="preserve">The free Plural morpheme (usually </w:t>
      </w:r>
      <w:r w:rsidRPr="00B93C1E">
        <w:rPr>
          <w:rFonts w:ascii="Doulos SIL" w:hAnsi="Doulos SIL"/>
          <w:i/>
          <w:color w:val="0000FF"/>
        </w:rPr>
        <w:t>be</w:t>
      </w:r>
      <w:r w:rsidRPr="001936B6">
        <w:rPr>
          <w:i/>
          <w:color w:val="993300"/>
        </w:rPr>
        <w:t>) may follow the verbal participle.</w:t>
      </w:r>
    </w:p>
    <w:p w14:paraId="4DE8AC32" w14:textId="77777777" w:rsidR="00BA6685" w:rsidRPr="002D209A" w:rsidRDefault="00BA6685" w:rsidP="00BA6685"/>
    <w:p w14:paraId="7222DF51" w14:textId="77777777" w:rsidR="00BA6685" w:rsidRPr="002D209A" w:rsidRDefault="00566B03" w:rsidP="00BA6685">
      <w:r w:rsidRPr="001936B6">
        <w:rPr>
          <w:i/>
          <w:color w:val="993300"/>
        </w:rPr>
        <w:t>not common except when no other marker of head-NP plurality is possible (as with inanimates in some languages)</w:t>
      </w:r>
    </w:p>
    <w:p w14:paraId="3EDE0882" w14:textId="77777777" w:rsidR="00BA6685" w:rsidRPr="002D209A" w:rsidRDefault="00BA6685" w:rsidP="00BA6685"/>
    <w:p w14:paraId="66F93439" w14:textId="013C2254" w:rsidR="00BA6685" w:rsidRPr="002D209A" w:rsidRDefault="00566B03" w:rsidP="00BA6685">
      <w:r w:rsidRPr="001936B6">
        <w:rPr>
          <w:i/>
          <w:color w:val="993300"/>
        </w:rPr>
        <w:t xml:space="preserve">linear position vis-a-vis determiners and </w:t>
      </w:r>
      <w:r w:rsidR="00BA6685">
        <w:rPr>
          <w:i/>
          <w:color w:val="993300"/>
        </w:rPr>
        <w:t>‘</w:t>
      </w:r>
      <w:r w:rsidRPr="001936B6">
        <w:rPr>
          <w:i/>
          <w:color w:val="993300"/>
        </w:rPr>
        <w:t>all</w:t>
      </w:r>
      <w:r w:rsidR="00BA6685">
        <w:rPr>
          <w:i/>
          <w:color w:val="993300"/>
        </w:rPr>
        <w:t>’</w:t>
      </w:r>
      <w:r w:rsidRPr="001936B6">
        <w:rPr>
          <w:i/>
          <w:color w:val="993300"/>
        </w:rPr>
        <w:t>?</w:t>
      </w:r>
    </w:p>
    <w:p w14:paraId="0155561D" w14:textId="77777777" w:rsidR="00BA6685" w:rsidRPr="002D209A" w:rsidRDefault="00BA6685" w:rsidP="00BA6685"/>
    <w:p w14:paraId="41D53D20" w14:textId="77777777" w:rsidR="00BA6685" w:rsidRPr="001936B6" w:rsidRDefault="00566B03" w:rsidP="00BA6685">
      <w:pPr>
        <w:rPr>
          <w:i/>
          <w:color w:val="993300"/>
        </w:rPr>
      </w:pPr>
      <w:r w:rsidRPr="001936B6">
        <w:rPr>
          <w:i/>
          <w:color w:val="993300"/>
        </w:rPr>
        <w:lastRenderedPageBreak/>
        <w:t>examples</w:t>
      </w:r>
    </w:p>
    <w:p w14:paraId="2C96BD02" w14:textId="6977329D" w:rsidR="00BA6685" w:rsidRPr="002D209A" w:rsidRDefault="00566B03" w:rsidP="00BA6685">
      <w:r w:rsidRPr="001936B6">
        <w:rPr>
          <w:i/>
          <w:color w:val="993300"/>
        </w:rPr>
        <w:tab/>
      </w:r>
      <w:r w:rsidR="00BA6685">
        <w:rPr>
          <w:i/>
          <w:color w:val="993300"/>
        </w:rPr>
        <w:t>‘</w:t>
      </w:r>
      <w:r w:rsidRPr="001936B6">
        <w:rPr>
          <w:i/>
          <w:color w:val="993300"/>
        </w:rPr>
        <w:t>the mosquitoes that bit me</w:t>
      </w:r>
      <w:r w:rsidR="00BA6685">
        <w:rPr>
          <w:i/>
          <w:color w:val="993300"/>
        </w:rPr>
        <w:t>’</w:t>
      </w:r>
    </w:p>
    <w:p w14:paraId="2DDDC680" w14:textId="77777777" w:rsidR="00BA6685" w:rsidRPr="002D209A" w:rsidRDefault="00BA6685"/>
    <w:p w14:paraId="3014EEFF" w14:textId="77777777" w:rsidR="00BA6685" w:rsidRPr="001936B6" w:rsidRDefault="00BA6685">
      <w:pPr>
        <w:rPr>
          <w:color w:val="993300"/>
        </w:rPr>
      </w:pPr>
    </w:p>
    <w:p w14:paraId="2E2185F4" w14:textId="637D3761" w:rsidR="00BA6685" w:rsidRDefault="00566B03" w:rsidP="00BA6685">
      <w:pPr>
        <w:pStyle w:val="Heading3"/>
      </w:pPr>
      <w:bookmarkStart w:id="1898" w:name="_Toc337412250"/>
      <w:r>
        <w:t>Non-numeral quantifiers (</w:t>
      </w:r>
      <w:r w:rsidR="00BA6685">
        <w:t>‘</w:t>
      </w:r>
      <w:r>
        <w:t>each</w:t>
      </w:r>
      <w:r w:rsidR="00BA6685">
        <w:t>’</w:t>
      </w:r>
      <w:r>
        <w:t xml:space="preserve">, </w:t>
      </w:r>
      <w:r w:rsidR="00BA6685">
        <w:t>‘</w:t>
      </w:r>
      <w:r>
        <w:t>all</w:t>
      </w:r>
      <w:r w:rsidR="00BA6685">
        <w:t>’</w:t>
      </w:r>
      <w:r>
        <w:t>)</w:t>
      </w:r>
      <w:bookmarkEnd w:id="1898"/>
    </w:p>
    <w:p w14:paraId="571CA8E5" w14:textId="7071F41F" w:rsidR="00BA6685" w:rsidRPr="002D209A" w:rsidRDefault="00566B03" w:rsidP="00BA6685">
      <w:r w:rsidRPr="001936B6">
        <w:rPr>
          <w:i/>
          <w:color w:val="993300"/>
        </w:rPr>
        <w:tab/>
      </w:r>
      <w:r w:rsidR="00BA6685">
        <w:rPr>
          <w:i/>
          <w:color w:val="993300"/>
        </w:rPr>
        <w:t>‘</w:t>
      </w:r>
      <w:r w:rsidRPr="001936B6">
        <w:rPr>
          <w:i/>
          <w:color w:val="993300"/>
        </w:rPr>
        <w:t>all</w:t>
      </w:r>
      <w:r w:rsidR="00BA6685">
        <w:rPr>
          <w:i/>
          <w:color w:val="993300"/>
        </w:rPr>
        <w:t>’</w:t>
      </w:r>
      <w:r w:rsidRPr="001936B6">
        <w:rPr>
          <w:i/>
          <w:color w:val="993300"/>
        </w:rPr>
        <w:t xml:space="preserve"> and (if present in the language) </w:t>
      </w:r>
      <w:r w:rsidR="00BA6685">
        <w:rPr>
          <w:i/>
          <w:color w:val="993300"/>
        </w:rPr>
        <w:t>‘</w:t>
      </w:r>
      <w:r w:rsidRPr="001936B6">
        <w:rPr>
          <w:i/>
          <w:color w:val="993300"/>
        </w:rPr>
        <w:t>each</w:t>
      </w:r>
      <w:r w:rsidR="00BA6685">
        <w:rPr>
          <w:i/>
          <w:color w:val="993300"/>
        </w:rPr>
        <w:t>’</w:t>
      </w:r>
      <w:r w:rsidRPr="001936B6">
        <w:rPr>
          <w:i/>
          <w:color w:val="993300"/>
        </w:rPr>
        <w:t xml:space="preserve"> also appear after the participle</w:t>
      </w:r>
    </w:p>
    <w:p w14:paraId="01884F6F" w14:textId="77777777" w:rsidR="00BA6685" w:rsidRPr="002D209A" w:rsidRDefault="00BA6685" w:rsidP="00BA6685"/>
    <w:p w14:paraId="655BFA90" w14:textId="1F37D92D" w:rsidR="00BA6685" w:rsidRPr="002D209A" w:rsidRDefault="00566B03" w:rsidP="00BA6685">
      <w:r w:rsidRPr="001936B6">
        <w:rPr>
          <w:i/>
          <w:color w:val="993300"/>
        </w:rPr>
        <w:tab/>
        <w:t xml:space="preserve">If there is an </w:t>
      </w:r>
      <w:r w:rsidR="00BA6685">
        <w:rPr>
          <w:i/>
          <w:color w:val="993300"/>
        </w:rPr>
        <w:t>‘</w:t>
      </w:r>
      <w:r w:rsidRPr="001936B6">
        <w:rPr>
          <w:i/>
          <w:color w:val="993300"/>
        </w:rPr>
        <w:t>each</w:t>
      </w:r>
      <w:r w:rsidR="00BA6685">
        <w:rPr>
          <w:i/>
          <w:color w:val="993300"/>
        </w:rPr>
        <w:t>’</w:t>
      </w:r>
      <w:r w:rsidRPr="001936B6">
        <w:rPr>
          <w:i/>
          <w:color w:val="993300"/>
        </w:rPr>
        <w:t xml:space="preserve"> quantifier that controls tone-dropping, what preceding elements are affected (just the verbal participle?)</w:t>
      </w:r>
    </w:p>
    <w:p w14:paraId="14A84AB8" w14:textId="77777777" w:rsidR="00BA6685" w:rsidRPr="002D209A" w:rsidRDefault="00BA6685" w:rsidP="00BA6685"/>
    <w:p w14:paraId="17474312" w14:textId="77777777" w:rsidR="00BA6685" w:rsidRPr="001936B6" w:rsidRDefault="00566B03" w:rsidP="00BA6685">
      <w:pPr>
        <w:rPr>
          <w:i/>
          <w:color w:val="993300"/>
        </w:rPr>
      </w:pPr>
      <w:r w:rsidRPr="001936B6">
        <w:rPr>
          <w:i/>
          <w:color w:val="993300"/>
        </w:rPr>
        <w:t>examples</w:t>
      </w:r>
    </w:p>
    <w:p w14:paraId="23E4D54B" w14:textId="43B62415"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Bring all the cows that you have not milked!</w:t>
      </w:r>
      <w:r w:rsidR="00BA6685">
        <w:rPr>
          <w:i/>
          <w:color w:val="993300"/>
        </w:rPr>
        <w:t>’</w:t>
      </w:r>
    </w:p>
    <w:p w14:paraId="1CD76A3A" w14:textId="36C16DFF"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(For) each house that fell, we will give 2 million (riyals)</w:t>
      </w:r>
      <w:r w:rsidR="00BA6685">
        <w:rPr>
          <w:i/>
          <w:color w:val="993300"/>
        </w:rPr>
        <w:t>’</w:t>
      </w:r>
    </w:p>
    <w:p w14:paraId="0F12ED98" w14:textId="08FDE8B8" w:rsidR="00BA6685" w:rsidRPr="002D209A" w:rsidRDefault="00566B03" w:rsidP="00BA6685">
      <w:r w:rsidRPr="001936B6">
        <w:rPr>
          <w:i/>
          <w:color w:val="993300"/>
        </w:rPr>
        <w:tab/>
      </w:r>
      <w:r w:rsidR="00BA6685">
        <w:rPr>
          <w:i/>
          <w:color w:val="993300"/>
        </w:rPr>
        <w:t>‘</w:t>
      </w:r>
      <w:r w:rsidRPr="001936B6">
        <w:rPr>
          <w:i/>
          <w:color w:val="993300"/>
        </w:rPr>
        <w:t>any person who has not finished eating</w:t>
      </w:r>
      <w:r w:rsidR="00BA6685">
        <w:rPr>
          <w:i/>
          <w:color w:val="993300"/>
        </w:rPr>
        <w:t>’</w:t>
      </w:r>
    </w:p>
    <w:p w14:paraId="64318E5F" w14:textId="77777777" w:rsidR="00BA6685" w:rsidRPr="002D209A" w:rsidRDefault="00BA6685"/>
    <w:p w14:paraId="5C2FCE84" w14:textId="77777777" w:rsidR="00BA6685" w:rsidRPr="001936B6" w:rsidRDefault="00566B03" w:rsidP="00BA6685">
      <w:pPr>
        <w:pStyle w:val="Heading2"/>
      </w:pPr>
      <w:bookmarkStart w:id="1899" w:name="_Toc337412251"/>
      <w:r w:rsidRPr="001936B6">
        <w:t>Grammatical relation of relativized-on NP</w:t>
      </w:r>
      <w:bookmarkEnd w:id="1899"/>
    </w:p>
    <w:p w14:paraId="31128F65" w14:textId="77777777" w:rsidR="00BA6685" w:rsidRDefault="00566B03" w:rsidP="00BA6685">
      <w:pPr>
        <w:pStyle w:val="Heading3"/>
      </w:pPr>
      <w:bookmarkStart w:id="1900" w:name="_Toc508434847"/>
      <w:bookmarkStart w:id="1901" w:name="_Toc508942999"/>
      <w:bookmarkStart w:id="1902" w:name="_Toc508943599"/>
      <w:bookmarkStart w:id="1903" w:name="_Toc78375892"/>
      <w:bookmarkStart w:id="1904" w:name="_Toc79405997"/>
      <w:bookmarkStart w:id="1905" w:name="_Toc337412252"/>
      <w:r>
        <w:t>Subject relative clause</w:t>
      </w:r>
      <w:bookmarkEnd w:id="1900"/>
      <w:bookmarkEnd w:id="1901"/>
      <w:bookmarkEnd w:id="1902"/>
      <w:bookmarkEnd w:id="1903"/>
      <w:bookmarkEnd w:id="1904"/>
      <w:bookmarkEnd w:id="1905"/>
    </w:p>
    <w:p w14:paraId="3013EFAE" w14:textId="77777777" w:rsidR="00BA6685" w:rsidRPr="002D209A" w:rsidRDefault="00566B03" w:rsidP="00BA6685">
      <w:r w:rsidRPr="001936B6">
        <w:rPr>
          <w:i/>
          <w:color w:val="993300"/>
        </w:rPr>
        <w:t>this and the following sections mainly exemplify the points already described. Begin each section with a summary of the features relevant to the particular syntactic type of head NP</w:t>
      </w:r>
    </w:p>
    <w:p w14:paraId="07DEC5D3" w14:textId="77777777" w:rsidR="00BA6685" w:rsidRPr="002D209A" w:rsidRDefault="00BA6685" w:rsidP="00BA6685"/>
    <w:p w14:paraId="0857DA71" w14:textId="77777777" w:rsidR="00BA6685" w:rsidRPr="001936B6" w:rsidRDefault="00566B03">
      <w:pPr>
        <w:rPr>
          <w:i/>
          <w:color w:val="993300"/>
        </w:rPr>
      </w:pPr>
      <w:r w:rsidRPr="001936B6">
        <w:rPr>
          <w:i/>
          <w:color w:val="993300"/>
        </w:rPr>
        <w:t>subject relatives (brief list of features)</w:t>
      </w:r>
    </w:p>
    <w:p w14:paraId="2D63C9AA" w14:textId="77777777" w:rsidR="00BA6685" w:rsidRPr="001936B6" w:rsidRDefault="00566B03">
      <w:pPr>
        <w:rPr>
          <w:i/>
          <w:color w:val="993300"/>
        </w:rPr>
      </w:pPr>
      <w:r w:rsidRPr="001936B6">
        <w:rPr>
          <w:i/>
          <w:color w:val="993300"/>
        </w:rPr>
        <w:tab/>
        <w:t>head NumP is tone-dropped (core NP, numeral)</w:t>
      </w:r>
    </w:p>
    <w:p w14:paraId="683C4377" w14:textId="77777777" w:rsidR="00BA6685" w:rsidRPr="001936B6" w:rsidRDefault="00566B03">
      <w:pPr>
        <w:rPr>
          <w:i/>
          <w:color w:val="993300"/>
        </w:rPr>
      </w:pPr>
      <w:r w:rsidRPr="001936B6">
        <w:rPr>
          <w:i/>
          <w:color w:val="993300"/>
        </w:rPr>
        <w:tab/>
        <w:t>late-NP elements occur after verb (or verbal participle)</w:t>
      </w:r>
    </w:p>
    <w:p w14:paraId="6AF51BB9" w14:textId="77777777" w:rsidR="00BA6685" w:rsidRPr="001936B6" w:rsidRDefault="00566B03">
      <w:pPr>
        <w:rPr>
          <w:i/>
          <w:color w:val="993300"/>
        </w:rPr>
      </w:pPr>
      <w:r w:rsidRPr="001936B6">
        <w:rPr>
          <w:i/>
          <w:color w:val="993300"/>
        </w:rPr>
        <w:tab/>
        <w:t>in some languages, verbal participle agrees with head NP (subject NP)</w:t>
      </w:r>
    </w:p>
    <w:p w14:paraId="58356CD6" w14:textId="77777777" w:rsidR="00BA6685" w:rsidRPr="002D209A" w:rsidRDefault="00566B03">
      <w:r w:rsidRPr="001936B6">
        <w:rPr>
          <w:i/>
          <w:color w:val="993300"/>
        </w:rPr>
        <w:tab/>
        <w:t>no preparticipial subject pronominal (since subject must be nonpronominal)</w:t>
      </w:r>
    </w:p>
    <w:p w14:paraId="149D257C" w14:textId="77777777" w:rsidR="00BA6685" w:rsidRPr="002D209A" w:rsidRDefault="00BA6685"/>
    <w:p w14:paraId="6BB3D46B" w14:textId="77777777" w:rsidR="00BA6685" w:rsidRPr="001936B6" w:rsidRDefault="00566B03">
      <w:pPr>
        <w:rPr>
          <w:i/>
          <w:color w:val="993300"/>
        </w:rPr>
      </w:pPr>
      <w:r w:rsidRPr="001936B6">
        <w:rPr>
          <w:i/>
          <w:color w:val="993300"/>
        </w:rPr>
        <w:t>examples (mix of elicited and textual exx)</w:t>
      </w:r>
    </w:p>
    <w:p w14:paraId="6CE90CEC" w14:textId="197A9269" w:rsidR="00BA6685" w:rsidRPr="001936B6" w:rsidRDefault="00566B03">
      <w:pPr>
        <w:rPr>
          <w:i/>
          <w:color w:val="993300"/>
        </w:rPr>
      </w:pPr>
      <w:r w:rsidRPr="001936B6">
        <w:rPr>
          <w:i/>
          <w:color w:val="993300"/>
        </w:rPr>
        <w:tab/>
      </w:r>
      <w:r w:rsidR="00BA6685">
        <w:rPr>
          <w:i/>
          <w:color w:val="993300"/>
        </w:rPr>
        <w:t>‘</w:t>
      </w:r>
      <w:r w:rsidRPr="001936B6">
        <w:rPr>
          <w:i/>
          <w:color w:val="993300"/>
        </w:rPr>
        <w:t>the man who saw me in the market</w:t>
      </w:r>
      <w:r w:rsidR="00BA6685">
        <w:rPr>
          <w:i/>
          <w:color w:val="993300"/>
        </w:rPr>
        <w:t>’</w:t>
      </w:r>
    </w:p>
    <w:p w14:paraId="43A1A3E8" w14:textId="55F7D15D" w:rsidR="00BA6685" w:rsidRPr="001936B6" w:rsidRDefault="00566B03">
      <w:pPr>
        <w:rPr>
          <w:i/>
          <w:color w:val="993300"/>
        </w:rPr>
      </w:pPr>
      <w:r w:rsidRPr="001936B6">
        <w:rPr>
          <w:i/>
          <w:color w:val="993300"/>
        </w:rPr>
        <w:tab/>
      </w:r>
      <w:r w:rsidR="00BA6685">
        <w:rPr>
          <w:i/>
          <w:color w:val="993300"/>
        </w:rPr>
        <w:t>‘</w:t>
      </w:r>
      <w:r w:rsidRPr="001936B6">
        <w:rPr>
          <w:i/>
          <w:color w:val="993300"/>
        </w:rPr>
        <w:t>some men who saw me in the market</w:t>
      </w:r>
      <w:r w:rsidR="00BA6685">
        <w:rPr>
          <w:i/>
          <w:color w:val="993300"/>
        </w:rPr>
        <w:t>’</w:t>
      </w:r>
    </w:p>
    <w:p w14:paraId="2B19E3F5" w14:textId="1FF0EE00" w:rsidR="00BA6685" w:rsidRPr="001936B6" w:rsidRDefault="00566B03">
      <w:pPr>
        <w:rPr>
          <w:i/>
          <w:color w:val="993300"/>
        </w:rPr>
      </w:pPr>
      <w:r w:rsidRPr="001936B6">
        <w:rPr>
          <w:i/>
          <w:color w:val="993300"/>
        </w:rPr>
        <w:tab/>
      </w:r>
      <w:r w:rsidR="00BA6685">
        <w:rPr>
          <w:i/>
          <w:color w:val="993300"/>
        </w:rPr>
        <w:t>‘</w:t>
      </w:r>
      <w:r w:rsidRPr="001936B6">
        <w:rPr>
          <w:i/>
          <w:color w:val="993300"/>
        </w:rPr>
        <w:t>(Where is) the stone that injured me</w:t>
      </w:r>
      <w:r w:rsidR="00BA6685">
        <w:rPr>
          <w:i/>
          <w:color w:val="993300"/>
        </w:rPr>
        <w:t>’</w:t>
      </w:r>
    </w:p>
    <w:p w14:paraId="1B4AFE54" w14:textId="76C0E886" w:rsidR="00BA6685" w:rsidRPr="002D209A" w:rsidRDefault="00566B03">
      <w:r w:rsidRPr="001936B6">
        <w:rPr>
          <w:i/>
          <w:color w:val="993300"/>
        </w:rPr>
        <w:tab/>
      </w:r>
      <w:r w:rsidR="00BA6685">
        <w:rPr>
          <w:i/>
          <w:color w:val="993300"/>
        </w:rPr>
        <w:t>‘</w:t>
      </w:r>
      <w:r w:rsidRPr="001936B6">
        <w:rPr>
          <w:i/>
          <w:color w:val="993300"/>
        </w:rPr>
        <w:t>the person who didn</w:t>
      </w:r>
      <w:r w:rsidR="00BA6685">
        <w:rPr>
          <w:i/>
          <w:color w:val="993300"/>
        </w:rPr>
        <w:t>’</w:t>
      </w:r>
      <w:r w:rsidRPr="001936B6">
        <w:rPr>
          <w:i/>
          <w:color w:val="993300"/>
        </w:rPr>
        <w:t>t hit me</w:t>
      </w:r>
      <w:r w:rsidR="00BA6685">
        <w:rPr>
          <w:i/>
          <w:color w:val="993300"/>
        </w:rPr>
        <w:t>’</w:t>
      </w:r>
    </w:p>
    <w:p w14:paraId="270BAB91" w14:textId="77777777" w:rsidR="00BA6685" w:rsidRPr="002D209A" w:rsidRDefault="00BA6685" w:rsidP="00BA6685"/>
    <w:p w14:paraId="05C1A55B" w14:textId="77777777" w:rsidR="00BA6685" w:rsidRPr="001936B6" w:rsidRDefault="00BA6685" w:rsidP="00BA6685"/>
    <w:p w14:paraId="70F15911" w14:textId="77777777" w:rsidR="00BA6685" w:rsidRDefault="00566B03" w:rsidP="00BA6685">
      <w:pPr>
        <w:pStyle w:val="Heading3"/>
      </w:pPr>
      <w:bookmarkStart w:id="1906" w:name="_Toc508434850"/>
      <w:bookmarkStart w:id="1907" w:name="_Toc508943002"/>
      <w:bookmarkStart w:id="1908" w:name="_Toc508943602"/>
      <w:bookmarkStart w:id="1909" w:name="_Toc78375895"/>
      <w:bookmarkStart w:id="1910" w:name="_Toc79406000"/>
      <w:bookmarkStart w:id="1911" w:name="_Toc337412253"/>
      <w:r>
        <w:t>Object relative clause</w:t>
      </w:r>
      <w:bookmarkEnd w:id="1906"/>
      <w:bookmarkEnd w:id="1907"/>
      <w:bookmarkEnd w:id="1908"/>
      <w:bookmarkEnd w:id="1909"/>
      <w:bookmarkEnd w:id="1910"/>
      <w:bookmarkEnd w:id="1911"/>
    </w:p>
    <w:p w14:paraId="75F2C62D" w14:textId="77777777" w:rsidR="00BA6685" w:rsidRPr="001936B6" w:rsidRDefault="00566B03">
      <w:pPr>
        <w:rPr>
          <w:i/>
          <w:color w:val="993300"/>
        </w:rPr>
      </w:pPr>
      <w:r w:rsidRPr="001936B6">
        <w:rPr>
          <w:i/>
          <w:color w:val="993300"/>
        </w:rPr>
        <w:t>object relatives (brief list of features)</w:t>
      </w:r>
    </w:p>
    <w:p w14:paraId="7DA9A6DA" w14:textId="77777777" w:rsidR="00BA6685" w:rsidRPr="001936B6" w:rsidRDefault="00566B03">
      <w:pPr>
        <w:rPr>
          <w:i/>
          <w:color w:val="993300"/>
        </w:rPr>
      </w:pPr>
      <w:r w:rsidRPr="001936B6">
        <w:rPr>
          <w:i/>
          <w:color w:val="993300"/>
        </w:rPr>
        <w:tab/>
        <w:t>head NumP tone-droppedas with all head NPs</w:t>
      </w:r>
    </w:p>
    <w:p w14:paraId="7072F8CC" w14:textId="77777777" w:rsidR="00BA6685" w:rsidRPr="001936B6" w:rsidRDefault="00566B03">
      <w:pPr>
        <w:rPr>
          <w:i/>
          <w:color w:val="993300"/>
        </w:rPr>
      </w:pPr>
      <w:r w:rsidRPr="001936B6">
        <w:rPr>
          <w:i/>
          <w:color w:val="993300"/>
        </w:rPr>
        <w:tab/>
        <w:t>determiners and non-numeral quantifiers shifted to post-participial position</w:t>
      </w:r>
    </w:p>
    <w:p w14:paraId="05BF90D7" w14:textId="77777777" w:rsidR="00BA6685" w:rsidRPr="001936B6" w:rsidRDefault="00566B03">
      <w:pPr>
        <w:rPr>
          <w:i/>
          <w:color w:val="993300"/>
        </w:rPr>
      </w:pPr>
      <w:r w:rsidRPr="001936B6">
        <w:rPr>
          <w:i/>
          <w:color w:val="993300"/>
        </w:rPr>
        <w:tab/>
        <w:t>verbal participle agrees with head NP (here, the object NP)</w:t>
      </w:r>
    </w:p>
    <w:p w14:paraId="21243CC8" w14:textId="77777777" w:rsidR="00BA6685" w:rsidRPr="001936B6" w:rsidRDefault="00566B03">
      <w:pPr>
        <w:rPr>
          <w:i/>
          <w:color w:val="993300"/>
        </w:rPr>
      </w:pPr>
      <w:r w:rsidRPr="001936B6">
        <w:rPr>
          <w:i/>
          <w:color w:val="993300"/>
        </w:rPr>
        <w:lastRenderedPageBreak/>
        <w:tab/>
        <w:t>pronominal subject is expressed by a  preverbal (preparticipial) subject pronominal</w:t>
      </w:r>
    </w:p>
    <w:p w14:paraId="063C92BC" w14:textId="77777777" w:rsidR="00BA6685" w:rsidRPr="002D209A" w:rsidRDefault="00566B03">
      <w:r w:rsidRPr="001936B6">
        <w:rPr>
          <w:i/>
          <w:color w:val="993300"/>
        </w:rPr>
        <w:tab/>
        <w:t xml:space="preserve">is there Accusative marking on the (object) head NP? </w:t>
      </w:r>
    </w:p>
    <w:p w14:paraId="5CD5F41C" w14:textId="77777777" w:rsidR="00BA6685" w:rsidRPr="002D209A" w:rsidRDefault="00BA6685"/>
    <w:p w14:paraId="1702D0C2" w14:textId="77777777" w:rsidR="00BA6685" w:rsidRPr="001936B6" w:rsidRDefault="00566B03">
      <w:pPr>
        <w:rPr>
          <w:i/>
          <w:color w:val="993300"/>
        </w:rPr>
      </w:pPr>
      <w:r w:rsidRPr="001936B6">
        <w:rPr>
          <w:i/>
          <w:color w:val="993300"/>
        </w:rPr>
        <w:t>examples (mix of elicited and textual exx)</w:t>
      </w:r>
    </w:p>
    <w:p w14:paraId="620F5C3F" w14:textId="29AD1FDC" w:rsidR="00BA6685" w:rsidRPr="001936B6" w:rsidRDefault="00566B03">
      <w:pPr>
        <w:rPr>
          <w:i/>
          <w:color w:val="993300"/>
        </w:rPr>
      </w:pPr>
      <w:r w:rsidRPr="001936B6">
        <w:rPr>
          <w:i/>
          <w:color w:val="993300"/>
        </w:rPr>
        <w:tab/>
      </w:r>
      <w:r w:rsidR="00BA6685">
        <w:rPr>
          <w:i/>
          <w:color w:val="993300"/>
        </w:rPr>
        <w:t>‘</w:t>
      </w:r>
      <w:r w:rsidRPr="001936B6">
        <w:rPr>
          <w:i/>
          <w:color w:val="993300"/>
        </w:rPr>
        <w:t>the cows that I sold</w:t>
      </w:r>
      <w:r w:rsidR="00BA6685">
        <w:rPr>
          <w:i/>
          <w:color w:val="993300"/>
        </w:rPr>
        <w:t>’</w:t>
      </w:r>
    </w:p>
    <w:p w14:paraId="0252B874" w14:textId="0D62108A" w:rsidR="00BA6685" w:rsidRPr="001936B6" w:rsidRDefault="00566B03">
      <w:pPr>
        <w:rPr>
          <w:i/>
          <w:color w:val="993300"/>
        </w:rPr>
      </w:pPr>
      <w:r w:rsidRPr="001936B6">
        <w:rPr>
          <w:i/>
          <w:color w:val="993300"/>
        </w:rPr>
        <w:tab/>
      </w:r>
      <w:r w:rsidR="00BA6685">
        <w:rPr>
          <w:i/>
          <w:color w:val="993300"/>
        </w:rPr>
        <w:t>‘</w:t>
      </w:r>
      <w:r w:rsidRPr="001936B6">
        <w:rPr>
          <w:i/>
          <w:color w:val="993300"/>
        </w:rPr>
        <w:t>the cows that I did not sell</w:t>
      </w:r>
      <w:r w:rsidR="00BA6685">
        <w:rPr>
          <w:i/>
          <w:color w:val="993300"/>
        </w:rPr>
        <w:t>’</w:t>
      </w:r>
    </w:p>
    <w:p w14:paraId="3A7AEC45" w14:textId="15486BED" w:rsidR="00BA6685" w:rsidRPr="002D209A" w:rsidRDefault="00566B03" w:rsidP="00BA6685">
      <w:r w:rsidRPr="00B93C1E">
        <w:rPr>
          <w:i/>
          <w:color w:val="993300"/>
        </w:rPr>
        <w:tab/>
      </w:r>
      <w:r w:rsidR="00BA6685">
        <w:rPr>
          <w:i/>
          <w:color w:val="993300"/>
        </w:rPr>
        <w:t>‘</w:t>
      </w:r>
      <w:r w:rsidRPr="00B93C1E">
        <w:rPr>
          <w:i/>
          <w:color w:val="993300"/>
        </w:rPr>
        <w:t>what we ate was not meat</w:t>
      </w:r>
      <w:r w:rsidR="00BA6685">
        <w:rPr>
          <w:i/>
          <w:color w:val="993300"/>
        </w:rPr>
        <w:t>’</w:t>
      </w:r>
      <w:r w:rsidRPr="00B93C1E">
        <w:rPr>
          <w:i/>
          <w:color w:val="993300"/>
        </w:rPr>
        <w:t xml:space="preserve"> </w:t>
      </w:r>
    </w:p>
    <w:p w14:paraId="18C6DA67" w14:textId="77777777" w:rsidR="00BA6685" w:rsidRPr="002D209A" w:rsidRDefault="00BA6685" w:rsidP="00BA6685"/>
    <w:p w14:paraId="1FB568E7" w14:textId="77777777" w:rsidR="00BA6685" w:rsidRPr="00B93C1E" w:rsidRDefault="00BA6685" w:rsidP="00BA6685"/>
    <w:p w14:paraId="0D862456" w14:textId="77777777" w:rsidR="00BA6685" w:rsidRDefault="00566B03" w:rsidP="00BA6685">
      <w:pPr>
        <w:pStyle w:val="Heading3"/>
      </w:pPr>
      <w:bookmarkStart w:id="1912" w:name="_Toc508434854"/>
      <w:bookmarkStart w:id="1913" w:name="_Toc508943006"/>
      <w:bookmarkStart w:id="1914" w:name="_Toc508943606"/>
      <w:bookmarkStart w:id="1915" w:name="_Toc78375899"/>
      <w:bookmarkStart w:id="1916" w:name="_Toc79406004"/>
      <w:bookmarkStart w:id="1917" w:name="_Toc337412254"/>
      <w:r>
        <w:t>Possessor relative clause</w:t>
      </w:r>
      <w:bookmarkEnd w:id="1912"/>
      <w:bookmarkEnd w:id="1913"/>
      <w:bookmarkEnd w:id="1914"/>
      <w:bookmarkEnd w:id="1915"/>
      <w:bookmarkEnd w:id="1916"/>
      <w:bookmarkEnd w:id="1917"/>
    </w:p>
    <w:p w14:paraId="6E2CB67B" w14:textId="77777777" w:rsidR="00BA6685" w:rsidRPr="001936B6" w:rsidRDefault="00566B03">
      <w:pPr>
        <w:rPr>
          <w:i/>
          <w:color w:val="993300"/>
        </w:rPr>
      </w:pPr>
      <w:r w:rsidRPr="001936B6">
        <w:rPr>
          <w:i/>
          <w:color w:val="993300"/>
        </w:rPr>
        <w:t>possessor relatives (brief list of features)</w:t>
      </w:r>
    </w:p>
    <w:p w14:paraId="44617236" w14:textId="77777777" w:rsidR="00BA6685" w:rsidRPr="001936B6" w:rsidRDefault="00566B03">
      <w:pPr>
        <w:rPr>
          <w:i/>
          <w:color w:val="993300"/>
        </w:rPr>
      </w:pPr>
      <w:r w:rsidRPr="001936B6">
        <w:rPr>
          <w:i/>
          <w:color w:val="993300"/>
        </w:rPr>
        <w:tab/>
        <w:t>head NP (possessor NP) tone-dropped (core NP, numeral) as usual</w:t>
      </w:r>
    </w:p>
    <w:p w14:paraId="69676040" w14:textId="77777777" w:rsidR="00BA6685" w:rsidRPr="001936B6" w:rsidRDefault="00566B03">
      <w:pPr>
        <w:rPr>
          <w:i/>
          <w:color w:val="993300"/>
        </w:rPr>
      </w:pPr>
      <w:r w:rsidRPr="001936B6">
        <w:rPr>
          <w:i/>
          <w:color w:val="993300"/>
        </w:rPr>
        <w:tab/>
        <w:t>determiners and non-numeral quantifiers shifted to post-participial position</w:t>
      </w:r>
    </w:p>
    <w:p w14:paraId="3DE460E6" w14:textId="77777777" w:rsidR="00BA6685" w:rsidRPr="001936B6" w:rsidRDefault="00566B03">
      <w:pPr>
        <w:rPr>
          <w:i/>
          <w:color w:val="993300"/>
        </w:rPr>
      </w:pPr>
      <w:r w:rsidRPr="001936B6">
        <w:rPr>
          <w:i/>
          <w:color w:val="993300"/>
        </w:rPr>
        <w:tab/>
        <w:t>verbal participle agrees with head NP (possessor NP)</w:t>
      </w:r>
    </w:p>
    <w:p w14:paraId="7D6635BC" w14:textId="77777777" w:rsidR="00BA6685" w:rsidRPr="001936B6" w:rsidRDefault="00566B03">
      <w:pPr>
        <w:rPr>
          <w:i/>
          <w:color w:val="993300"/>
        </w:rPr>
      </w:pPr>
      <w:r w:rsidRPr="001936B6">
        <w:rPr>
          <w:i/>
          <w:color w:val="993300"/>
        </w:rPr>
        <w:tab/>
        <w:t>pronominal subject expressed by a  preparticipial subject pronominal</w:t>
      </w:r>
    </w:p>
    <w:p w14:paraId="552879DD" w14:textId="77777777" w:rsidR="00BA6685" w:rsidRPr="001936B6" w:rsidRDefault="00566B03">
      <w:pPr>
        <w:rPr>
          <w:i/>
          <w:color w:val="993300"/>
        </w:rPr>
      </w:pPr>
      <w:r w:rsidRPr="001936B6">
        <w:rPr>
          <w:i/>
          <w:color w:val="993300"/>
        </w:rPr>
        <w:tab/>
        <w:t>Does the possessed NP revert to its regular (unpossessed) tones as in main clauses with no possessor?</w:t>
      </w:r>
    </w:p>
    <w:p w14:paraId="0CD7E3D6" w14:textId="77777777" w:rsidR="00BA6685" w:rsidRPr="002D209A" w:rsidRDefault="00566B03">
      <w:r w:rsidRPr="001936B6">
        <w:rPr>
          <w:i/>
          <w:color w:val="993300"/>
        </w:rPr>
        <w:tab/>
        <w:t>Or is the possessor resumed by a 3Sg or 3Pl possessor pronoun?</w:t>
      </w:r>
    </w:p>
    <w:p w14:paraId="514C4655" w14:textId="77777777" w:rsidR="00BA6685" w:rsidRPr="002D209A" w:rsidRDefault="00BA6685"/>
    <w:p w14:paraId="7633108E" w14:textId="77777777" w:rsidR="00BA6685" w:rsidRPr="001936B6" w:rsidRDefault="00566B03" w:rsidP="00BA6685">
      <w:pPr>
        <w:ind w:left="720" w:hanging="720"/>
        <w:rPr>
          <w:i/>
          <w:color w:val="993300"/>
        </w:rPr>
      </w:pPr>
      <w:r w:rsidRPr="001936B6">
        <w:rPr>
          <w:i/>
          <w:color w:val="993300"/>
        </w:rPr>
        <w:t>examples (mix of elicited and textual exx, including alienable and inalienable possession if this distinction is meaningful in the language)</w:t>
      </w:r>
    </w:p>
    <w:p w14:paraId="200F0416" w14:textId="14CE5B34" w:rsidR="00BA6685" w:rsidRPr="001936B6" w:rsidRDefault="00566B03">
      <w:pPr>
        <w:rPr>
          <w:i/>
          <w:color w:val="993300"/>
        </w:rPr>
      </w:pPr>
      <w:r w:rsidRPr="001936B6">
        <w:rPr>
          <w:i/>
          <w:color w:val="993300"/>
        </w:rPr>
        <w:tab/>
      </w:r>
      <w:r w:rsidR="00BA6685">
        <w:rPr>
          <w:i/>
          <w:color w:val="993300"/>
        </w:rPr>
        <w:t>‘</w:t>
      </w:r>
      <w:r w:rsidRPr="001936B6">
        <w:rPr>
          <w:i/>
          <w:color w:val="993300"/>
        </w:rPr>
        <w:t>the man whose house fell</w:t>
      </w:r>
      <w:r w:rsidR="00BA6685">
        <w:rPr>
          <w:i/>
          <w:color w:val="993300"/>
        </w:rPr>
        <w:t>’</w:t>
      </w:r>
    </w:p>
    <w:p w14:paraId="7B1C7410" w14:textId="7B1068C6" w:rsidR="00BA6685" w:rsidRPr="001936B6" w:rsidRDefault="00566B03">
      <w:pPr>
        <w:rPr>
          <w:i/>
          <w:color w:val="993300"/>
        </w:rPr>
      </w:pPr>
      <w:r w:rsidRPr="001936B6">
        <w:rPr>
          <w:i/>
          <w:color w:val="993300"/>
        </w:rPr>
        <w:tab/>
      </w:r>
      <w:r w:rsidR="00BA6685">
        <w:rPr>
          <w:i/>
          <w:color w:val="993300"/>
        </w:rPr>
        <w:t>‘</w:t>
      </w:r>
      <w:r w:rsidRPr="001936B6">
        <w:rPr>
          <w:i/>
          <w:color w:val="993300"/>
        </w:rPr>
        <w:t>the man whose cow died (naturally)</w:t>
      </w:r>
      <w:r w:rsidR="00BA6685">
        <w:rPr>
          <w:i/>
          <w:color w:val="993300"/>
        </w:rPr>
        <w:t>’</w:t>
      </w:r>
    </w:p>
    <w:p w14:paraId="0D9D933C" w14:textId="5DDEF549" w:rsidR="00BA6685" w:rsidRPr="002D209A" w:rsidRDefault="00566B03" w:rsidP="00BA6685">
      <w:r w:rsidRPr="001936B6">
        <w:rPr>
          <w:i/>
          <w:color w:val="993300"/>
        </w:rPr>
        <w:tab/>
      </w:r>
      <w:r w:rsidR="00BA6685">
        <w:rPr>
          <w:i/>
          <w:color w:val="993300"/>
        </w:rPr>
        <w:t>‘</w:t>
      </w:r>
      <w:r w:rsidRPr="001936B6">
        <w:rPr>
          <w:i/>
          <w:color w:val="993300"/>
        </w:rPr>
        <w:t>the man whose father has gone away</w:t>
      </w:r>
      <w:r w:rsidR="00BA6685">
        <w:rPr>
          <w:i/>
          <w:color w:val="993300"/>
        </w:rPr>
        <w:t>’</w:t>
      </w:r>
    </w:p>
    <w:p w14:paraId="71261D5D" w14:textId="77777777" w:rsidR="00BA6685" w:rsidRPr="002D209A" w:rsidRDefault="00BA6685" w:rsidP="00BA6685">
      <w:bookmarkStart w:id="1918" w:name="_Toc508434855"/>
      <w:bookmarkStart w:id="1919" w:name="_Toc508943007"/>
      <w:bookmarkStart w:id="1920" w:name="_Toc508943607"/>
      <w:bookmarkStart w:id="1921" w:name="_Toc78375900"/>
      <w:bookmarkStart w:id="1922" w:name="_Toc79406005"/>
    </w:p>
    <w:p w14:paraId="5E417E4E" w14:textId="77777777" w:rsidR="00BA6685" w:rsidRPr="00B93C1E" w:rsidRDefault="00BA6685" w:rsidP="00BA6685"/>
    <w:p w14:paraId="11976A8E" w14:textId="77777777" w:rsidR="00BA6685" w:rsidRDefault="00566B03" w:rsidP="00BA6685">
      <w:pPr>
        <w:pStyle w:val="Heading3"/>
      </w:pPr>
      <w:bookmarkStart w:id="1923" w:name="_Toc337412255"/>
      <w:r>
        <w:t>Relativ</w:t>
      </w:r>
      <w:bookmarkEnd w:id="1918"/>
      <w:bookmarkEnd w:id="1919"/>
      <w:bookmarkEnd w:id="1920"/>
      <w:bookmarkEnd w:id="1921"/>
      <w:bookmarkEnd w:id="1922"/>
      <w:r>
        <w:t>ization on the complement of a postposition</w:t>
      </w:r>
      <w:bookmarkEnd w:id="1923"/>
    </w:p>
    <w:p w14:paraId="78DF727E" w14:textId="77777777" w:rsidR="00BA6685" w:rsidRPr="002D209A" w:rsidRDefault="00566B03" w:rsidP="00BA6685">
      <w:r w:rsidRPr="001936B6">
        <w:rPr>
          <w:i/>
          <w:color w:val="993300"/>
        </w:rPr>
        <w:t>where (if at all) does the postposition appear in the relative clause?</w:t>
      </w:r>
    </w:p>
    <w:p w14:paraId="2F3852B8" w14:textId="77777777" w:rsidR="00BA6685" w:rsidRPr="002D209A" w:rsidRDefault="00BA6685" w:rsidP="00BA6685"/>
    <w:p w14:paraId="1ECA3BEE" w14:textId="77777777" w:rsidR="00BA6685" w:rsidRPr="001936B6" w:rsidRDefault="00566B03" w:rsidP="00BA6685">
      <w:pPr>
        <w:rPr>
          <w:i/>
          <w:color w:val="993300"/>
        </w:rPr>
      </w:pPr>
      <w:r w:rsidRPr="001936B6">
        <w:rPr>
          <w:i/>
          <w:color w:val="993300"/>
        </w:rPr>
        <w:t>examples:</w:t>
      </w:r>
    </w:p>
    <w:p w14:paraId="4F69E031" w14:textId="193CBC33"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the woman to whom I said that</w:t>
      </w:r>
      <w:r w:rsidR="00BA6685">
        <w:rPr>
          <w:i/>
          <w:color w:val="993300"/>
        </w:rPr>
        <w:t>’</w:t>
      </w:r>
      <w:r w:rsidRPr="001936B6">
        <w:rPr>
          <w:i/>
          <w:color w:val="993300"/>
        </w:rPr>
        <w:t xml:space="preserve"> (dative)</w:t>
      </w:r>
    </w:p>
    <w:p w14:paraId="2BCAA3A0" w14:textId="22160BDD"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the daba (hoe) with which I do farm work</w:t>
      </w:r>
      <w:r w:rsidR="00BA6685">
        <w:rPr>
          <w:i/>
          <w:color w:val="993300"/>
        </w:rPr>
        <w:t>’</w:t>
      </w:r>
      <w:r w:rsidRPr="001936B6">
        <w:rPr>
          <w:i/>
          <w:color w:val="993300"/>
        </w:rPr>
        <w:t xml:space="preserve"> (instrumental)</w:t>
      </w:r>
    </w:p>
    <w:p w14:paraId="17F3F337" w14:textId="7B88C2F2"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the honey for which they came</w:t>
      </w:r>
      <w:r w:rsidR="00BA6685">
        <w:rPr>
          <w:i/>
          <w:color w:val="993300"/>
        </w:rPr>
        <w:t>’</w:t>
      </w:r>
      <w:r w:rsidRPr="001936B6">
        <w:rPr>
          <w:i/>
          <w:color w:val="993300"/>
        </w:rPr>
        <w:t xml:space="preserve"> (purposive)</w:t>
      </w:r>
    </w:p>
    <w:p w14:paraId="04C64067" w14:textId="2C0007FC" w:rsidR="00BA6685" w:rsidRPr="002D209A" w:rsidRDefault="00566B03" w:rsidP="00BA6685">
      <w:r w:rsidRPr="001936B6">
        <w:rPr>
          <w:i/>
          <w:color w:val="993300"/>
        </w:rPr>
        <w:tab/>
      </w:r>
      <w:r w:rsidR="00BA6685">
        <w:rPr>
          <w:i/>
          <w:color w:val="993300"/>
        </w:rPr>
        <w:t>‘</w:t>
      </w:r>
      <w:r w:rsidRPr="001936B6">
        <w:rPr>
          <w:i/>
          <w:color w:val="993300"/>
        </w:rPr>
        <w:t>the hole (pit) that he fell into</w:t>
      </w:r>
      <w:r w:rsidR="00BA6685">
        <w:rPr>
          <w:i/>
          <w:color w:val="993300"/>
        </w:rPr>
        <w:t>’</w:t>
      </w:r>
      <w:r w:rsidRPr="001936B6">
        <w:rPr>
          <w:i/>
          <w:color w:val="993300"/>
        </w:rPr>
        <w:t xml:space="preserve"> (locative)</w:t>
      </w:r>
    </w:p>
    <w:p w14:paraId="44A16478" w14:textId="77777777" w:rsidR="00BA6685" w:rsidRPr="002D209A" w:rsidRDefault="00BA6685" w:rsidP="00BA6685"/>
    <w:p w14:paraId="7E981A25" w14:textId="5913086D" w:rsidR="00BA6685" w:rsidRPr="002D209A" w:rsidRDefault="00566B03" w:rsidP="00BA6685">
      <w:r w:rsidRPr="001936B6">
        <w:rPr>
          <w:i/>
          <w:color w:val="993300"/>
        </w:rPr>
        <w:tab/>
        <w:t xml:space="preserve">Adverbial relative clauses like </w:t>
      </w:r>
      <w:r w:rsidR="00BA6685">
        <w:rPr>
          <w:i/>
          <w:color w:val="993300"/>
        </w:rPr>
        <w:t>‘</w:t>
      </w:r>
      <w:r w:rsidRPr="001936B6">
        <w:rPr>
          <w:i/>
          <w:color w:val="993300"/>
        </w:rPr>
        <w:t>(the time) when you came</w:t>
      </w:r>
      <w:r w:rsidR="00BA6685">
        <w:rPr>
          <w:i/>
          <w:color w:val="993300"/>
        </w:rPr>
        <w:t>’</w:t>
      </w:r>
      <w:r w:rsidRPr="001936B6">
        <w:rPr>
          <w:i/>
          <w:color w:val="993300"/>
        </w:rPr>
        <w:t xml:space="preserve"> or </w:t>
      </w:r>
      <w:r w:rsidR="00BA6685">
        <w:rPr>
          <w:i/>
          <w:color w:val="993300"/>
        </w:rPr>
        <w:t>‘</w:t>
      </w:r>
      <w:r w:rsidRPr="001936B6">
        <w:rPr>
          <w:i/>
          <w:color w:val="993300"/>
        </w:rPr>
        <w:t>(the place) where the cows died</w:t>
      </w:r>
      <w:r w:rsidR="00BA6685">
        <w:rPr>
          <w:i/>
          <w:color w:val="993300"/>
        </w:rPr>
        <w:t>’</w:t>
      </w:r>
      <w:r w:rsidRPr="001936B6">
        <w:rPr>
          <w:i/>
          <w:color w:val="993300"/>
        </w:rPr>
        <w:t xml:space="preserve">, and manner adverbial relative clauses like </w:t>
      </w:r>
      <w:r w:rsidR="00BA6685">
        <w:rPr>
          <w:i/>
          <w:color w:val="993300"/>
        </w:rPr>
        <w:t>‘</w:t>
      </w:r>
      <w:r w:rsidRPr="001936B6">
        <w:rPr>
          <w:i/>
          <w:color w:val="993300"/>
        </w:rPr>
        <w:t>(the way) how they work</w:t>
      </w:r>
      <w:r w:rsidR="00BA6685">
        <w:rPr>
          <w:i/>
          <w:color w:val="993300"/>
        </w:rPr>
        <w:t>’</w:t>
      </w:r>
      <w:r w:rsidRPr="001936B6">
        <w:rPr>
          <w:i/>
          <w:color w:val="993300"/>
        </w:rPr>
        <w:t>, can be analysed as slightly reduced forms of PP-complement relatives; see §15.5.</w:t>
      </w:r>
    </w:p>
    <w:p w14:paraId="2C2FF361" w14:textId="77777777" w:rsidR="00BA6685" w:rsidRPr="002D209A" w:rsidRDefault="00BA6685" w:rsidP="00BA6685"/>
    <w:p w14:paraId="67CB44DA" w14:textId="77777777" w:rsidR="00A42B19" w:rsidRDefault="00A42B19">
      <w:pPr>
        <w:tabs>
          <w:tab w:val="clear" w:pos="369"/>
        </w:tabs>
        <w:spacing w:line="240" w:lineRule="auto"/>
        <w:jc w:val="left"/>
        <w:rPr>
          <w:b/>
          <w:kern w:val="32"/>
          <w:sz w:val="30"/>
        </w:rPr>
      </w:pPr>
      <w:bookmarkStart w:id="1924" w:name="_Toc508434858"/>
      <w:bookmarkStart w:id="1925" w:name="_Toc508943010"/>
      <w:bookmarkStart w:id="1926" w:name="_Toc508943610"/>
      <w:bookmarkStart w:id="1927" w:name="_Toc78375903"/>
      <w:bookmarkStart w:id="1928" w:name="_Toc79406008"/>
      <w:r>
        <w:br w:type="page"/>
      </w:r>
    </w:p>
    <w:p w14:paraId="69379925" w14:textId="7C1D4000" w:rsidR="00BA6685" w:rsidRPr="00C51FD6" w:rsidRDefault="00A42B19" w:rsidP="00BA6685">
      <w:pPr>
        <w:pStyle w:val="Heading1"/>
      </w:pPr>
      <w:r>
        <w:lastRenderedPageBreak/>
        <w:t xml:space="preserve"> </w:t>
      </w:r>
      <w:bookmarkStart w:id="1929" w:name="_Toc337412256"/>
      <w:r w:rsidR="00566B03" w:rsidRPr="00C51FD6">
        <w:t>Verb (VP) chaining and adverbial clauses</w:t>
      </w:r>
      <w:bookmarkEnd w:id="1924"/>
      <w:bookmarkEnd w:id="1925"/>
      <w:bookmarkEnd w:id="1926"/>
      <w:bookmarkEnd w:id="1927"/>
      <w:bookmarkEnd w:id="1928"/>
      <w:bookmarkEnd w:id="1929"/>
    </w:p>
    <w:p w14:paraId="14FAFFD4" w14:textId="77777777" w:rsidR="00BA6685" w:rsidRPr="002D209A" w:rsidRDefault="00566B03" w:rsidP="00BA6685">
      <w:r w:rsidRPr="001936B6">
        <w:rPr>
          <w:i/>
          <w:color w:val="993300"/>
        </w:rPr>
        <w:tab/>
        <w:t>define direct and loose chains (hold off examples until subsections below)</w:t>
      </w:r>
    </w:p>
    <w:p w14:paraId="7C352441" w14:textId="77777777" w:rsidR="00BA6685" w:rsidRPr="002D209A" w:rsidRDefault="00BA6685" w:rsidP="00BA6685"/>
    <w:p w14:paraId="1DBCD351" w14:textId="77777777" w:rsidR="00BA6685" w:rsidRPr="002D209A" w:rsidRDefault="00566B03" w:rsidP="00BA6685">
      <w:r w:rsidRPr="001936B6">
        <w:rPr>
          <w:i/>
          <w:color w:val="993300"/>
        </w:rPr>
        <w:tab/>
        <w:t>direct chain: verbs concatenated without overb subordinating morphology, usually treated as forming a single clause, with a single set of complements (preceding the verbs). Nonfinal verbs in the direct chain have bare-stem form (or a special chaining form).</w:t>
      </w:r>
    </w:p>
    <w:p w14:paraId="70038E15" w14:textId="77777777" w:rsidR="00BA6685" w:rsidRPr="002D209A" w:rsidRDefault="00BA6685" w:rsidP="00BA6685"/>
    <w:p w14:paraId="536EBCA8" w14:textId="77777777" w:rsidR="00BA6685" w:rsidRPr="001936B6" w:rsidRDefault="00566B03" w:rsidP="00BA6685">
      <w:pPr>
        <w:rPr>
          <w:i/>
          <w:color w:val="993300"/>
        </w:rPr>
      </w:pPr>
      <w:r w:rsidRPr="001936B6">
        <w:rPr>
          <w:i/>
          <w:color w:val="993300"/>
        </w:rPr>
        <w:tab/>
        <w:t>loose chain: the nonfinal clause has an overt subordinator, maintains its identity as a separate clause at least to some extent (all verbs in the chain may be immediately preceded by their respective complements).</w:t>
      </w:r>
    </w:p>
    <w:p w14:paraId="5A484AC7" w14:textId="77777777" w:rsidR="00BA6685" w:rsidRDefault="00566B03" w:rsidP="00BA6685">
      <w:pPr>
        <w:pStyle w:val="Heading2"/>
      </w:pPr>
      <w:bookmarkStart w:id="1930" w:name="_Toc337412257"/>
      <w:r>
        <w:t>Direct chains (without chaining morpheme)</w:t>
      </w:r>
      <w:bookmarkEnd w:id="1930"/>
    </w:p>
    <w:p w14:paraId="226994A7" w14:textId="77777777" w:rsidR="00BA6685" w:rsidRPr="001936B6" w:rsidRDefault="00566B03" w:rsidP="00BA6685">
      <w:pPr>
        <w:rPr>
          <w:i/>
          <w:color w:val="993300"/>
        </w:rPr>
      </w:pPr>
      <w:r w:rsidRPr="001936B6">
        <w:rPr>
          <w:i/>
          <w:color w:val="993300"/>
        </w:rPr>
        <w:t>examples of direct chains</w:t>
      </w:r>
    </w:p>
    <w:p w14:paraId="477894C6" w14:textId="7AF14B76"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fall</w:t>
      </w:r>
      <w:r w:rsidR="00BA6685">
        <w:rPr>
          <w:i/>
          <w:color w:val="993300"/>
        </w:rPr>
        <w:t>’</w:t>
      </w:r>
      <w:r w:rsidRPr="001936B6">
        <w:rPr>
          <w:i/>
          <w:color w:val="993300"/>
        </w:rPr>
        <w:t xml:space="preserve"> + </w:t>
      </w:r>
      <w:r w:rsidR="00BA6685">
        <w:rPr>
          <w:i/>
          <w:color w:val="993300"/>
        </w:rPr>
        <w:t>‘</w:t>
      </w:r>
      <w:r w:rsidRPr="001936B6">
        <w:rPr>
          <w:i/>
          <w:color w:val="993300"/>
        </w:rPr>
        <w:t>go down</w:t>
      </w:r>
      <w:r w:rsidR="00BA6685">
        <w:rPr>
          <w:i/>
          <w:color w:val="993300"/>
        </w:rPr>
        <w:t>’</w:t>
      </w:r>
      <w:r w:rsidRPr="001936B6">
        <w:rPr>
          <w:i/>
          <w:color w:val="993300"/>
        </w:rPr>
        <w:t xml:space="preserve"> = </w:t>
      </w:r>
      <w:r w:rsidR="00BA6685">
        <w:rPr>
          <w:i/>
          <w:color w:val="993300"/>
        </w:rPr>
        <w:t>‘</w:t>
      </w:r>
      <w:r w:rsidRPr="001936B6">
        <w:rPr>
          <w:i/>
          <w:color w:val="993300"/>
        </w:rPr>
        <w:t>fall down</w:t>
      </w:r>
      <w:r w:rsidR="00BA6685">
        <w:rPr>
          <w:i/>
          <w:color w:val="993300"/>
        </w:rPr>
        <w:t>’</w:t>
      </w:r>
    </w:p>
    <w:p w14:paraId="77F03C0E" w14:textId="51DE2259"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run</w:t>
      </w:r>
      <w:r w:rsidR="00BA6685">
        <w:rPr>
          <w:i/>
          <w:color w:val="993300"/>
        </w:rPr>
        <w:t>’</w:t>
      </w:r>
      <w:r w:rsidRPr="001936B6">
        <w:rPr>
          <w:i/>
          <w:color w:val="993300"/>
        </w:rPr>
        <w:t xml:space="preserve"> + </w:t>
      </w:r>
      <w:r w:rsidR="00BA6685">
        <w:rPr>
          <w:i/>
          <w:color w:val="993300"/>
        </w:rPr>
        <w:t>‘</w:t>
      </w:r>
      <w:r w:rsidRPr="001936B6">
        <w:rPr>
          <w:i/>
          <w:color w:val="993300"/>
        </w:rPr>
        <w:t>go in</w:t>
      </w:r>
      <w:r w:rsidR="00BA6685">
        <w:rPr>
          <w:i/>
          <w:color w:val="993300"/>
        </w:rPr>
        <w:t>’</w:t>
      </w:r>
      <w:r w:rsidRPr="001936B6">
        <w:rPr>
          <w:i/>
          <w:color w:val="993300"/>
        </w:rPr>
        <w:t xml:space="preserve"> = </w:t>
      </w:r>
      <w:r w:rsidR="00BA6685">
        <w:rPr>
          <w:i/>
          <w:color w:val="993300"/>
        </w:rPr>
        <w:t>‘</w:t>
      </w:r>
      <w:r w:rsidRPr="001936B6">
        <w:rPr>
          <w:i/>
          <w:color w:val="993300"/>
        </w:rPr>
        <w:t>run in(to)</w:t>
      </w:r>
      <w:r w:rsidR="00BA6685">
        <w:rPr>
          <w:i/>
          <w:color w:val="993300"/>
        </w:rPr>
        <w:t>’</w:t>
      </w:r>
    </w:p>
    <w:p w14:paraId="563CD3E7" w14:textId="4BACBFA2"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put down</w:t>
      </w:r>
      <w:r w:rsidR="00BA6685">
        <w:rPr>
          <w:i/>
          <w:color w:val="993300"/>
        </w:rPr>
        <w:t>’</w:t>
      </w:r>
      <w:r w:rsidRPr="001936B6">
        <w:rPr>
          <w:i/>
          <w:color w:val="993300"/>
        </w:rPr>
        <w:t xml:space="preserve"> + </w:t>
      </w:r>
      <w:r w:rsidR="00BA6685">
        <w:rPr>
          <w:i/>
          <w:color w:val="993300"/>
        </w:rPr>
        <w:t>‘</w:t>
      </w:r>
      <w:r w:rsidRPr="001936B6">
        <w:rPr>
          <w:i/>
          <w:color w:val="993300"/>
        </w:rPr>
        <w:t>leave/abandon</w:t>
      </w:r>
      <w:r w:rsidR="00BA6685">
        <w:rPr>
          <w:i/>
          <w:color w:val="993300"/>
        </w:rPr>
        <w:t>’</w:t>
      </w:r>
      <w:r w:rsidRPr="001936B6">
        <w:rPr>
          <w:i/>
          <w:color w:val="993300"/>
        </w:rPr>
        <w:t xml:space="preserve"> = </w:t>
      </w:r>
      <w:r w:rsidR="00BA6685">
        <w:rPr>
          <w:i/>
          <w:color w:val="993300"/>
        </w:rPr>
        <w:t>‘</w:t>
      </w:r>
      <w:r w:rsidRPr="001936B6">
        <w:rPr>
          <w:i/>
          <w:color w:val="993300"/>
        </w:rPr>
        <w:t>put down (and leave) (sth, in a place)</w:t>
      </w:r>
      <w:r w:rsidR="00BA6685">
        <w:rPr>
          <w:i/>
          <w:color w:val="993300"/>
        </w:rPr>
        <w:t>’</w:t>
      </w:r>
    </w:p>
    <w:p w14:paraId="769A37A1" w14:textId="298D8B14" w:rsidR="00BA6685" w:rsidRPr="002D209A" w:rsidRDefault="00566B03" w:rsidP="00BA6685">
      <w:r w:rsidRPr="001936B6">
        <w:rPr>
          <w:i/>
          <w:color w:val="993300"/>
        </w:rPr>
        <w:tab/>
      </w:r>
      <w:r w:rsidR="00BA6685">
        <w:rPr>
          <w:i/>
          <w:color w:val="993300"/>
        </w:rPr>
        <w:t>‘</w:t>
      </w:r>
      <w:r w:rsidRPr="001936B6">
        <w:rPr>
          <w:i/>
          <w:color w:val="993300"/>
        </w:rPr>
        <w:t>go</w:t>
      </w:r>
      <w:r w:rsidR="00BA6685">
        <w:rPr>
          <w:i/>
          <w:color w:val="993300"/>
        </w:rPr>
        <w:t>’</w:t>
      </w:r>
      <w:r w:rsidRPr="001936B6">
        <w:rPr>
          <w:i/>
          <w:color w:val="993300"/>
        </w:rPr>
        <w:t xml:space="preserve"> + </w:t>
      </w:r>
      <w:r w:rsidR="00BA6685">
        <w:rPr>
          <w:i/>
          <w:color w:val="993300"/>
        </w:rPr>
        <w:t>‘</w:t>
      </w:r>
      <w:r w:rsidRPr="001936B6">
        <w:rPr>
          <w:i/>
          <w:color w:val="993300"/>
        </w:rPr>
        <w:t>come</w:t>
      </w:r>
      <w:r w:rsidR="00BA6685">
        <w:rPr>
          <w:i/>
          <w:color w:val="993300"/>
        </w:rPr>
        <w:t>’</w:t>
      </w:r>
      <w:r w:rsidRPr="001936B6">
        <w:rPr>
          <w:i/>
          <w:color w:val="993300"/>
        </w:rPr>
        <w:t xml:space="preserve"> = </w:t>
      </w:r>
      <w:r w:rsidR="00BA6685">
        <w:rPr>
          <w:i/>
          <w:color w:val="993300"/>
        </w:rPr>
        <w:t>‘</w:t>
      </w:r>
      <w:r w:rsidRPr="001936B6">
        <w:rPr>
          <w:i/>
          <w:color w:val="993300"/>
        </w:rPr>
        <w:t>go (somewhere) and come back</w:t>
      </w:r>
      <w:r w:rsidR="00BA6685">
        <w:rPr>
          <w:i/>
          <w:color w:val="993300"/>
        </w:rPr>
        <w:t>’</w:t>
      </w:r>
    </w:p>
    <w:p w14:paraId="15551F37" w14:textId="77777777" w:rsidR="00BA6685" w:rsidRPr="002D209A" w:rsidRDefault="00BA6685" w:rsidP="00BA6685"/>
    <w:p w14:paraId="7D9B410A" w14:textId="1BD5DC39" w:rsidR="00BA6685" w:rsidRPr="002D209A" w:rsidRDefault="00566B03" w:rsidP="00BA6685">
      <w:r w:rsidRPr="001936B6">
        <w:rPr>
          <w:i/>
          <w:color w:val="993300"/>
        </w:rPr>
        <w:tab/>
        <w:t xml:space="preserve">Each verb denotes a co-event. The verbs combine into a conceptually integrated whole. In many cases (but not in </w:t>
      </w:r>
      <w:r w:rsidR="00BA6685">
        <w:rPr>
          <w:i/>
          <w:color w:val="993300"/>
        </w:rPr>
        <w:t>‘</w:t>
      </w:r>
      <w:r w:rsidRPr="001936B6">
        <w:rPr>
          <w:i/>
          <w:color w:val="993300"/>
        </w:rPr>
        <w:t>go and come [back]</w:t>
      </w:r>
      <w:r w:rsidR="00BA6685">
        <w:rPr>
          <w:i/>
          <w:color w:val="993300"/>
        </w:rPr>
        <w:t>’</w:t>
      </w:r>
      <w:r w:rsidRPr="001936B6">
        <w:rPr>
          <w:i/>
          <w:color w:val="993300"/>
        </w:rPr>
        <w:t>) the co-ovents overlap in time.</w:t>
      </w:r>
    </w:p>
    <w:p w14:paraId="481B2873" w14:textId="77777777" w:rsidR="00BA6685" w:rsidRPr="002D209A" w:rsidRDefault="00BA6685" w:rsidP="00BA6685"/>
    <w:p w14:paraId="54EB9B84" w14:textId="7BA54B28" w:rsidR="00BA6685" w:rsidRPr="002D209A" w:rsidRDefault="00566B03" w:rsidP="00BA6685">
      <w:r w:rsidRPr="001936B6">
        <w:rPr>
          <w:i/>
          <w:color w:val="993300"/>
        </w:rPr>
        <w:tab/>
        <w:t xml:space="preserve">For cases where the final verb is specialized in chain-final function in a particular sense, e.g. </w:t>
      </w:r>
      <w:r w:rsidR="00BA6685">
        <w:rPr>
          <w:i/>
          <w:color w:val="993300"/>
        </w:rPr>
        <w:t>‘</w:t>
      </w:r>
      <w:r w:rsidRPr="001936B6">
        <w:rPr>
          <w:i/>
          <w:color w:val="993300"/>
        </w:rPr>
        <w:t>get, obtain</w:t>
      </w:r>
      <w:r w:rsidR="00BA6685">
        <w:rPr>
          <w:i/>
          <w:color w:val="993300"/>
        </w:rPr>
        <w:t>’</w:t>
      </w:r>
      <w:r w:rsidRPr="001936B6">
        <w:rPr>
          <w:i/>
          <w:color w:val="993300"/>
        </w:rPr>
        <w:t xml:space="preserve"> in the sense </w:t>
      </w:r>
      <w:r w:rsidR="00BA6685">
        <w:rPr>
          <w:i/>
          <w:color w:val="993300"/>
        </w:rPr>
        <w:t>‘</w:t>
      </w:r>
      <w:r w:rsidRPr="001936B6">
        <w:rPr>
          <w:i/>
          <w:color w:val="993300"/>
        </w:rPr>
        <w:t>be able to</w:t>
      </w:r>
      <w:r w:rsidR="00BA6685">
        <w:rPr>
          <w:i/>
          <w:color w:val="993300"/>
        </w:rPr>
        <w:t>’</w:t>
      </w:r>
      <w:r w:rsidRPr="001936B6">
        <w:rPr>
          <w:i/>
          <w:color w:val="993300"/>
        </w:rPr>
        <w:t>, see §17.5.</w:t>
      </w:r>
    </w:p>
    <w:p w14:paraId="6DBA0BB0" w14:textId="77777777" w:rsidR="00BA6685" w:rsidRPr="002D209A" w:rsidRDefault="00BA6685" w:rsidP="00BA6685"/>
    <w:p w14:paraId="155F5EFE" w14:textId="77777777" w:rsidR="00BA6685" w:rsidRPr="001936B6" w:rsidRDefault="00566B03" w:rsidP="00BA6685">
      <w:pPr>
        <w:rPr>
          <w:i/>
          <w:color w:val="993300"/>
        </w:rPr>
      </w:pPr>
      <w:r w:rsidRPr="001936B6">
        <w:rPr>
          <w:i/>
          <w:color w:val="993300"/>
        </w:rPr>
        <w:tab/>
        <w:t>are direct chains used in the same manner in perfective and imperfective (especially future-time) predications? Compare past-time indicatives with e.g. imperatives.</w:t>
      </w:r>
    </w:p>
    <w:p w14:paraId="06CBFA16" w14:textId="588B31D9" w:rsidR="00BA6685" w:rsidRPr="002D209A" w:rsidRDefault="00566B03" w:rsidP="00BA6685">
      <w:r w:rsidRPr="001936B6">
        <w:rPr>
          <w:i/>
          <w:color w:val="993300"/>
        </w:rPr>
        <w:tab/>
      </w:r>
      <w:r w:rsidR="00BA6685">
        <w:rPr>
          <w:i/>
          <w:color w:val="993300"/>
        </w:rPr>
        <w:t>‘</w:t>
      </w:r>
      <w:r w:rsidRPr="001936B6">
        <w:rPr>
          <w:i/>
          <w:color w:val="993300"/>
        </w:rPr>
        <w:t>he fell down</w:t>
      </w:r>
      <w:r w:rsidR="00BA6685">
        <w:rPr>
          <w:i/>
          <w:color w:val="993300"/>
        </w:rPr>
        <w:t>’</w:t>
      </w:r>
      <w:r w:rsidRPr="001936B6">
        <w:rPr>
          <w:i/>
          <w:color w:val="993300"/>
        </w:rPr>
        <w:t xml:space="preserve"> (fall + go down) versus </w:t>
      </w:r>
      <w:r w:rsidR="00BA6685">
        <w:rPr>
          <w:i/>
          <w:color w:val="993300"/>
        </w:rPr>
        <w:t>‘</w:t>
      </w:r>
      <w:r w:rsidRPr="001936B6">
        <w:rPr>
          <w:i/>
          <w:color w:val="993300"/>
        </w:rPr>
        <w:t>he will fall down</w:t>
      </w:r>
      <w:r w:rsidR="00BA6685">
        <w:rPr>
          <w:i/>
          <w:color w:val="993300"/>
        </w:rPr>
        <w:t>’</w:t>
      </w:r>
      <w:r w:rsidRPr="001936B6">
        <w:rPr>
          <w:i/>
          <w:color w:val="993300"/>
        </w:rPr>
        <w:t xml:space="preserve"> and imperative </w:t>
      </w:r>
      <w:r w:rsidR="00BA6685">
        <w:rPr>
          <w:i/>
          <w:color w:val="993300"/>
        </w:rPr>
        <w:t>‘</w:t>
      </w:r>
      <w:r w:rsidRPr="001936B6">
        <w:rPr>
          <w:i/>
          <w:color w:val="993300"/>
        </w:rPr>
        <w:t>fall down!</w:t>
      </w:r>
      <w:r w:rsidR="00BA6685">
        <w:rPr>
          <w:i/>
          <w:color w:val="993300"/>
        </w:rPr>
        <w:t>’</w:t>
      </w:r>
      <w:r w:rsidRPr="001936B6">
        <w:rPr>
          <w:i/>
          <w:color w:val="993300"/>
        </w:rPr>
        <w:t xml:space="preserve">; also </w:t>
      </w:r>
      <w:r w:rsidR="00BA6685">
        <w:rPr>
          <w:i/>
          <w:color w:val="993300"/>
        </w:rPr>
        <w:t>‘</w:t>
      </w:r>
      <w:r w:rsidRPr="001936B6">
        <w:rPr>
          <w:i/>
          <w:color w:val="993300"/>
        </w:rPr>
        <w:t>he went and came (back)</w:t>
      </w:r>
      <w:r w:rsidR="00BA6685">
        <w:rPr>
          <w:i/>
          <w:color w:val="993300"/>
        </w:rPr>
        <w:t>’</w:t>
      </w:r>
      <w:r w:rsidRPr="001936B6">
        <w:rPr>
          <w:i/>
          <w:color w:val="993300"/>
        </w:rPr>
        <w:t xml:space="preserve"> versus </w:t>
      </w:r>
      <w:r w:rsidR="00BA6685">
        <w:rPr>
          <w:i/>
          <w:color w:val="993300"/>
        </w:rPr>
        <w:t>‘</w:t>
      </w:r>
      <w:r w:rsidRPr="001936B6">
        <w:rPr>
          <w:i/>
          <w:color w:val="993300"/>
        </w:rPr>
        <w:t>he will go and come (back)</w:t>
      </w:r>
      <w:r w:rsidR="00BA6685">
        <w:rPr>
          <w:i/>
          <w:color w:val="993300"/>
        </w:rPr>
        <w:t>’</w:t>
      </w:r>
      <w:r w:rsidRPr="001936B6">
        <w:rPr>
          <w:i/>
          <w:color w:val="993300"/>
        </w:rPr>
        <w:t xml:space="preserve"> and imperative </w:t>
      </w:r>
      <w:r w:rsidR="00BA6685">
        <w:rPr>
          <w:i/>
          <w:color w:val="993300"/>
        </w:rPr>
        <w:t>‘</w:t>
      </w:r>
      <w:r w:rsidRPr="001936B6">
        <w:rPr>
          <w:i/>
          <w:color w:val="993300"/>
        </w:rPr>
        <w:t>go and come (back)!</w:t>
      </w:r>
      <w:r w:rsidR="00BA6685">
        <w:rPr>
          <w:i/>
          <w:color w:val="993300"/>
        </w:rPr>
        <w:t>’</w:t>
      </w:r>
    </w:p>
    <w:p w14:paraId="5A45E03A" w14:textId="77777777" w:rsidR="00BA6685" w:rsidRPr="002D209A" w:rsidRDefault="00BA6685" w:rsidP="00BA6685"/>
    <w:p w14:paraId="45B800CA" w14:textId="77777777" w:rsidR="00BA6685" w:rsidRPr="001936B6" w:rsidRDefault="00566B03" w:rsidP="00BA6685">
      <w:pPr>
        <w:rPr>
          <w:i/>
          <w:color w:val="993300"/>
        </w:rPr>
      </w:pPr>
      <w:r w:rsidRPr="001936B6">
        <w:rPr>
          <w:i/>
          <w:color w:val="993300"/>
        </w:rPr>
        <w:tab/>
        <w:t xml:space="preserve">[Togo Kan: some combinations denoting simultaneous co-events are always expressed as direct chain. Others, which denote a chronological sequence and normally have the same subject, are expressed in perfective contexts with a Same-Subject Anterior subordinator, and in imperfective contexts with either Pseudo-Conditional </w:t>
      </w:r>
      <w:r w:rsidRPr="003D1984">
        <w:rPr>
          <w:rFonts w:ascii="Doulos SIL" w:hAnsi="Doulos SIL"/>
          <w:i/>
          <w:color w:val="008000"/>
        </w:rPr>
        <w:t>dè</w:t>
      </w:r>
      <w:r w:rsidRPr="001936B6">
        <w:rPr>
          <w:i/>
          <w:color w:val="993300"/>
        </w:rPr>
        <w:t xml:space="preserve"> or with a direct chain]</w:t>
      </w:r>
    </w:p>
    <w:p w14:paraId="3F03188E" w14:textId="77777777" w:rsidR="00BA6685" w:rsidRPr="001936B6" w:rsidRDefault="00566B03" w:rsidP="00BA6685">
      <w:pPr>
        <w:rPr>
          <w:i/>
          <w:color w:val="993300"/>
        </w:rPr>
      </w:pPr>
      <w:r w:rsidRPr="001936B6">
        <w:rPr>
          <w:i/>
          <w:color w:val="993300"/>
        </w:rPr>
        <w:tab/>
        <w:t>test for this with:</w:t>
      </w:r>
    </w:p>
    <w:p w14:paraId="74D1CAE3" w14:textId="796786CE" w:rsidR="00BA6685" w:rsidRPr="001936B6" w:rsidRDefault="00566B03" w:rsidP="00BA6685">
      <w:pPr>
        <w:rPr>
          <w:i/>
          <w:color w:val="993300"/>
        </w:rPr>
      </w:pPr>
      <w:r w:rsidRPr="001936B6">
        <w:rPr>
          <w:i/>
          <w:color w:val="993300"/>
        </w:rPr>
        <w:lastRenderedPageBreak/>
        <w:tab/>
      </w:r>
      <w:r w:rsidRPr="001936B6">
        <w:rPr>
          <w:i/>
          <w:color w:val="993300"/>
        </w:rPr>
        <w:tab/>
      </w:r>
      <w:r w:rsidR="00BA6685">
        <w:rPr>
          <w:i/>
          <w:color w:val="993300"/>
        </w:rPr>
        <w:t>‘</w:t>
      </w:r>
      <w:r w:rsidRPr="001936B6">
        <w:rPr>
          <w:i/>
          <w:color w:val="993300"/>
        </w:rPr>
        <w:t>he fell down</w:t>
      </w:r>
      <w:r w:rsidR="00BA6685">
        <w:rPr>
          <w:i/>
          <w:color w:val="993300"/>
        </w:rPr>
        <w:t>’</w:t>
      </w:r>
      <w:r w:rsidRPr="001936B6">
        <w:rPr>
          <w:i/>
          <w:color w:val="993300"/>
        </w:rPr>
        <w:t xml:space="preserve"> (fall + go down)</w:t>
      </w:r>
    </w:p>
    <w:p w14:paraId="2F61555C" w14:textId="6852F775" w:rsidR="00BA6685" w:rsidRPr="001936B6" w:rsidRDefault="00566B03" w:rsidP="00BA6685">
      <w:pPr>
        <w:rPr>
          <w:i/>
          <w:color w:val="993300"/>
        </w:rPr>
      </w:pPr>
      <w:r w:rsidRPr="001936B6">
        <w:rPr>
          <w:i/>
          <w:color w:val="993300"/>
        </w:rPr>
        <w:tab/>
      </w:r>
      <w:r w:rsidRPr="001936B6">
        <w:rPr>
          <w:i/>
          <w:color w:val="993300"/>
        </w:rPr>
        <w:tab/>
      </w:r>
      <w:r w:rsidR="00BA6685">
        <w:rPr>
          <w:i/>
          <w:color w:val="993300"/>
        </w:rPr>
        <w:t>‘</w:t>
      </w:r>
      <w:r w:rsidRPr="001936B6">
        <w:rPr>
          <w:i/>
          <w:color w:val="993300"/>
        </w:rPr>
        <w:t>he will fall down</w:t>
      </w:r>
      <w:r w:rsidR="00BA6685">
        <w:rPr>
          <w:i/>
          <w:color w:val="993300"/>
        </w:rPr>
        <w:t>’</w:t>
      </w:r>
    </w:p>
    <w:p w14:paraId="44147DAB" w14:textId="5A2F8F39" w:rsidR="00BA6685" w:rsidRPr="001936B6" w:rsidRDefault="00566B03" w:rsidP="00BA6685">
      <w:pPr>
        <w:rPr>
          <w:i/>
          <w:color w:val="993300"/>
        </w:rPr>
      </w:pPr>
      <w:r w:rsidRPr="001936B6">
        <w:rPr>
          <w:i/>
          <w:color w:val="993300"/>
        </w:rPr>
        <w:tab/>
      </w:r>
      <w:r w:rsidRPr="001936B6">
        <w:rPr>
          <w:i/>
          <w:color w:val="993300"/>
        </w:rPr>
        <w:tab/>
      </w:r>
      <w:r w:rsidR="00BA6685">
        <w:rPr>
          <w:i/>
          <w:color w:val="993300"/>
        </w:rPr>
        <w:t>‘</w:t>
      </w:r>
      <w:r w:rsidRPr="001936B6">
        <w:rPr>
          <w:i/>
          <w:color w:val="993300"/>
        </w:rPr>
        <w:t>he went and came (back)</w:t>
      </w:r>
      <w:r w:rsidR="00BA6685">
        <w:rPr>
          <w:i/>
          <w:color w:val="993300"/>
        </w:rPr>
        <w:t>’</w:t>
      </w:r>
    </w:p>
    <w:p w14:paraId="6125DB64" w14:textId="341D51E3" w:rsidR="00BA6685" w:rsidRPr="002D209A" w:rsidRDefault="00566B03" w:rsidP="00BA6685">
      <w:r w:rsidRPr="001936B6">
        <w:rPr>
          <w:i/>
          <w:color w:val="993300"/>
        </w:rPr>
        <w:tab/>
      </w:r>
      <w:r w:rsidRPr="001936B6">
        <w:rPr>
          <w:i/>
          <w:color w:val="993300"/>
        </w:rPr>
        <w:tab/>
      </w:r>
      <w:r w:rsidR="00BA6685">
        <w:rPr>
          <w:i/>
          <w:color w:val="993300"/>
        </w:rPr>
        <w:t>‘</w:t>
      </w:r>
      <w:r w:rsidRPr="001936B6">
        <w:rPr>
          <w:i/>
          <w:color w:val="993300"/>
        </w:rPr>
        <w:t>he will go and come (back)</w:t>
      </w:r>
      <w:r w:rsidR="00BA6685">
        <w:rPr>
          <w:i/>
          <w:color w:val="993300"/>
        </w:rPr>
        <w:t>’</w:t>
      </w:r>
    </w:p>
    <w:p w14:paraId="045E761B" w14:textId="77777777" w:rsidR="00BA6685" w:rsidRPr="002D209A" w:rsidRDefault="00BA6685" w:rsidP="00BA6685"/>
    <w:p w14:paraId="36E59711" w14:textId="77777777" w:rsidR="00BA6685" w:rsidRPr="001936B6" w:rsidRDefault="00BA6685" w:rsidP="00BA6685">
      <w:pPr>
        <w:rPr>
          <w:color w:val="993300"/>
        </w:rPr>
      </w:pPr>
    </w:p>
    <w:p w14:paraId="20E135ED" w14:textId="77777777" w:rsidR="00BA6685" w:rsidRDefault="00566B03" w:rsidP="00BA6685">
      <w:pPr>
        <w:pStyle w:val="Heading3"/>
      </w:pPr>
      <w:bookmarkStart w:id="1931" w:name="_Toc508434861"/>
      <w:bookmarkStart w:id="1932" w:name="_Toc508943013"/>
      <w:bookmarkStart w:id="1933" w:name="_Toc508943613"/>
      <w:bookmarkStart w:id="1934" w:name="_Toc78375906"/>
      <w:bookmarkStart w:id="1935" w:name="_Toc79406011"/>
      <w:bookmarkStart w:id="1936" w:name="_Toc337412258"/>
      <w:r>
        <w:t>Verbal Noun of directly chained verbs</w:t>
      </w:r>
      <w:bookmarkEnd w:id="1931"/>
      <w:bookmarkEnd w:id="1932"/>
      <w:bookmarkEnd w:id="1933"/>
      <w:bookmarkEnd w:id="1934"/>
      <w:bookmarkEnd w:id="1935"/>
      <w:bookmarkEnd w:id="1936"/>
    </w:p>
    <w:p w14:paraId="7ADE9B43" w14:textId="77777777" w:rsidR="00BA6685" w:rsidRPr="002D209A" w:rsidRDefault="00566B03" w:rsidP="00BA6685">
      <w:r w:rsidRPr="001936B6">
        <w:rPr>
          <w:i/>
          <w:color w:val="993300"/>
        </w:rPr>
        <w:tab/>
        <w:t>Normally the VblN suffix is added only to the final verb in the chain.</w:t>
      </w:r>
    </w:p>
    <w:p w14:paraId="48F75532" w14:textId="77777777" w:rsidR="00BA6685" w:rsidRPr="002D209A" w:rsidRDefault="00BA6685" w:rsidP="00BA6685"/>
    <w:p w14:paraId="538C42BE" w14:textId="77777777" w:rsidR="00BA6685" w:rsidRPr="002D209A" w:rsidRDefault="00566B03" w:rsidP="00BA6685">
      <w:r w:rsidRPr="001936B6">
        <w:rPr>
          <w:i/>
          <w:color w:val="993300"/>
        </w:rPr>
        <w:tab/>
        <w:t>Do nonfinal verbs drop tones (i.e. function as compound initials)?</w:t>
      </w:r>
    </w:p>
    <w:p w14:paraId="46E95C39" w14:textId="77777777" w:rsidR="00BA6685" w:rsidRPr="002D209A" w:rsidRDefault="00BA6685" w:rsidP="00BA6685"/>
    <w:p w14:paraId="0183D173" w14:textId="77777777" w:rsidR="00BA6685" w:rsidRPr="00B93C1E" w:rsidRDefault="00566B03" w:rsidP="00BA6685">
      <w:pPr>
        <w:rPr>
          <w:i/>
          <w:color w:val="993300"/>
        </w:rPr>
      </w:pPr>
      <w:r w:rsidRPr="00B93C1E">
        <w:rPr>
          <w:i/>
          <w:color w:val="993300"/>
        </w:rPr>
        <w:t>examples:</w:t>
      </w:r>
    </w:p>
    <w:p w14:paraId="3906DAFB" w14:textId="430102E0" w:rsidR="00BA6685" w:rsidRPr="002D209A" w:rsidRDefault="00566B03" w:rsidP="00BA6685">
      <w:r w:rsidRPr="001936B6">
        <w:rPr>
          <w:i/>
          <w:color w:val="993300"/>
        </w:rPr>
        <w:tab/>
      </w:r>
      <w:r w:rsidR="00BA6685">
        <w:rPr>
          <w:i/>
          <w:color w:val="993300"/>
        </w:rPr>
        <w:t>‘</w:t>
      </w:r>
      <w:r w:rsidRPr="001936B6">
        <w:rPr>
          <w:i/>
          <w:color w:val="993300"/>
        </w:rPr>
        <w:t>fall</w:t>
      </w:r>
      <w:r w:rsidR="00BA6685">
        <w:rPr>
          <w:i/>
          <w:color w:val="993300"/>
        </w:rPr>
        <w:t>’</w:t>
      </w:r>
      <w:r w:rsidRPr="001936B6">
        <w:rPr>
          <w:i/>
          <w:color w:val="993300"/>
        </w:rPr>
        <w:t xml:space="preserve"> + </w:t>
      </w:r>
      <w:r w:rsidR="00BA6685">
        <w:rPr>
          <w:i/>
          <w:color w:val="993300"/>
        </w:rPr>
        <w:t>‘</w:t>
      </w:r>
      <w:r w:rsidRPr="001936B6">
        <w:rPr>
          <w:i/>
          <w:color w:val="993300"/>
        </w:rPr>
        <w:t>go down-VblN</w:t>
      </w:r>
      <w:r w:rsidR="00BA6685">
        <w:rPr>
          <w:i/>
          <w:color w:val="993300"/>
        </w:rPr>
        <w:t>’</w:t>
      </w:r>
      <w:r w:rsidRPr="001936B6">
        <w:rPr>
          <w:i/>
          <w:color w:val="993300"/>
        </w:rPr>
        <w:t xml:space="preserve"> = </w:t>
      </w:r>
      <w:r w:rsidR="00BA6685">
        <w:rPr>
          <w:i/>
          <w:color w:val="993300"/>
        </w:rPr>
        <w:t>‘</w:t>
      </w:r>
      <w:r w:rsidRPr="001936B6">
        <w:rPr>
          <w:i/>
          <w:color w:val="993300"/>
        </w:rPr>
        <w:t>falling down (verbal noun)</w:t>
      </w:r>
      <w:r w:rsidR="00BA6685">
        <w:rPr>
          <w:i/>
          <w:color w:val="993300"/>
        </w:rPr>
        <w:t>’</w:t>
      </w:r>
    </w:p>
    <w:p w14:paraId="570B9D7C" w14:textId="77777777" w:rsidR="00BA6685" w:rsidRPr="002D209A" w:rsidRDefault="00BA6685" w:rsidP="00BA6685"/>
    <w:p w14:paraId="73A57C3B" w14:textId="77777777" w:rsidR="00BA6685" w:rsidRPr="001936B6" w:rsidRDefault="00BA6685" w:rsidP="00BA6685">
      <w:pPr>
        <w:rPr>
          <w:color w:val="993300"/>
        </w:rPr>
      </w:pPr>
    </w:p>
    <w:p w14:paraId="2E9BC9A3" w14:textId="77777777" w:rsidR="00BA6685" w:rsidRDefault="00566B03" w:rsidP="00BA6685">
      <w:pPr>
        <w:pStyle w:val="Heading3"/>
      </w:pPr>
      <w:bookmarkStart w:id="1937" w:name="_Toc508434863"/>
      <w:bookmarkStart w:id="1938" w:name="_Toc508943015"/>
      <w:bookmarkStart w:id="1939" w:name="_Toc508943615"/>
      <w:bookmarkStart w:id="1940" w:name="_Toc78375908"/>
      <w:bookmarkStart w:id="1941" w:name="_Toc79406013"/>
      <w:bookmarkStart w:id="1942" w:name="_Toc337412259"/>
      <w:r>
        <w:t>Presence of AN suffix in nonfinal verb in direct chain</w:t>
      </w:r>
      <w:bookmarkEnd w:id="1937"/>
      <w:bookmarkEnd w:id="1938"/>
      <w:bookmarkEnd w:id="1939"/>
      <w:bookmarkEnd w:id="1940"/>
      <w:bookmarkEnd w:id="1941"/>
      <w:r>
        <w:t>s</w:t>
      </w:r>
      <w:bookmarkEnd w:id="1942"/>
    </w:p>
    <w:p w14:paraId="299342C4" w14:textId="77777777" w:rsidR="00BA6685" w:rsidRPr="002D209A" w:rsidRDefault="00566B03" w:rsidP="00BA6685">
      <w:r w:rsidRPr="001936B6">
        <w:rPr>
          <w:i/>
          <w:color w:val="993300"/>
        </w:rPr>
        <w:tab/>
        <w:t xml:space="preserve">Usually no aspect-negation suffix is allowed in nonfinal verbs in chains. However, there may be some cases where an AN suffix or a related morpheme does occur in nonfinal verbs (e.g. Imperfective </w:t>
      </w:r>
      <w:r w:rsidRPr="00B93C1E">
        <w:rPr>
          <w:rFonts w:ascii="Doulos SIL" w:hAnsi="Doulos SIL"/>
          <w:i/>
          <w:color w:val="008000"/>
        </w:rPr>
        <w:t>-m-</w:t>
      </w:r>
      <w:r w:rsidRPr="001936B6">
        <w:rPr>
          <w:i/>
          <w:color w:val="993300"/>
        </w:rPr>
        <w:t xml:space="preserve"> in Nanga durative clauses). </w:t>
      </w:r>
    </w:p>
    <w:p w14:paraId="117516CC" w14:textId="77777777" w:rsidR="00BA6685" w:rsidRPr="002D209A" w:rsidRDefault="00BA6685" w:rsidP="00BA6685"/>
    <w:p w14:paraId="53F84F6C" w14:textId="77777777" w:rsidR="00BA6685" w:rsidRPr="002D209A" w:rsidRDefault="00566B03" w:rsidP="00BA6685">
      <w:r w:rsidRPr="001936B6">
        <w:rPr>
          <w:i/>
          <w:color w:val="993300"/>
        </w:rPr>
        <w:tab/>
        <w:t xml:space="preserve">Perfective (positive) system suffixes (e.g. Jamsay Perfective-1b </w:t>
      </w:r>
      <w:r w:rsidRPr="00B93C1E">
        <w:rPr>
          <w:rFonts w:ascii="Doulos SIL" w:hAnsi="Doulos SIL"/>
          <w:i/>
          <w:color w:val="008000"/>
        </w:rPr>
        <w:t>-tì-</w:t>
      </w:r>
      <w:r w:rsidRPr="001936B6">
        <w:rPr>
          <w:i/>
          <w:color w:val="993300"/>
        </w:rPr>
        <w:t xml:space="preserve">) sometimes have variants (Jamsay </w:t>
      </w:r>
      <w:r w:rsidRPr="00B93C1E">
        <w:rPr>
          <w:rFonts w:ascii="Doulos SIL" w:hAnsi="Doulos SIL"/>
          <w:i/>
          <w:color w:val="008000"/>
        </w:rPr>
        <w:t>tí</w:t>
      </w:r>
      <w:r w:rsidRPr="001936B6">
        <w:rPr>
          <w:i/>
          <w:color w:val="993300"/>
        </w:rPr>
        <w:t>) that may occur after a nonfinal chained verb, forcing a chronological-sequence interpretation of the chain. This is relevant to the discussion as to whether the marked Perfective suffixes are really auxiliiary verbs chained to the preceding verb (§10.1.2).</w:t>
      </w:r>
    </w:p>
    <w:p w14:paraId="780BCEBA" w14:textId="77777777" w:rsidR="00BA6685" w:rsidRPr="002D209A" w:rsidRDefault="00BA6685" w:rsidP="00BA6685"/>
    <w:p w14:paraId="7806B65E" w14:textId="77777777" w:rsidR="00BA6685" w:rsidRPr="002D209A" w:rsidRDefault="00566B03" w:rsidP="00BA6685">
      <w:r w:rsidRPr="001936B6">
        <w:rPr>
          <w:i/>
          <w:color w:val="993300"/>
        </w:rPr>
        <w:tab/>
        <w:t>Negative suffixes are not used on nonfinal verbs in direct chains. The whole chain must be positive or negative.</w:t>
      </w:r>
    </w:p>
    <w:p w14:paraId="348F3DA5" w14:textId="77777777" w:rsidR="00BA6685" w:rsidRPr="002D209A" w:rsidRDefault="00BA6685" w:rsidP="00BA6685"/>
    <w:p w14:paraId="763CA267" w14:textId="77777777" w:rsidR="00BA6685" w:rsidRPr="001936B6" w:rsidRDefault="00BA6685" w:rsidP="00BA6685">
      <w:pPr>
        <w:rPr>
          <w:color w:val="993300"/>
        </w:rPr>
      </w:pPr>
    </w:p>
    <w:p w14:paraId="0F2F43DB" w14:textId="77777777" w:rsidR="00BA6685" w:rsidRDefault="00566B03" w:rsidP="00BA6685">
      <w:pPr>
        <w:pStyle w:val="Heading3"/>
      </w:pPr>
      <w:bookmarkStart w:id="1943" w:name="_Toc508434865"/>
      <w:bookmarkStart w:id="1944" w:name="_Toc508943017"/>
      <w:bookmarkStart w:id="1945" w:name="_Toc508943617"/>
      <w:bookmarkStart w:id="1946" w:name="_Toc78375910"/>
      <w:bookmarkStart w:id="1947" w:name="_Toc79406015"/>
      <w:bookmarkStart w:id="1948" w:name="_Toc337412260"/>
      <w:r>
        <w:t>Arguments of directly chained verbs</w:t>
      </w:r>
      <w:bookmarkEnd w:id="1943"/>
      <w:bookmarkEnd w:id="1944"/>
      <w:bookmarkEnd w:id="1945"/>
      <w:bookmarkEnd w:id="1946"/>
      <w:bookmarkEnd w:id="1947"/>
      <w:bookmarkEnd w:id="1948"/>
    </w:p>
    <w:p w14:paraId="234AD48B" w14:textId="77777777" w:rsidR="00BA6685" w:rsidRPr="002D209A" w:rsidRDefault="00566B03" w:rsidP="00BA6685">
      <w:r w:rsidRPr="001936B6">
        <w:rPr>
          <w:i/>
          <w:color w:val="993300"/>
        </w:rPr>
        <w:tab/>
        <w:t>Since directly chained verbs constitute a conceptually unified whole, they generally take a single set of complements. This is most apparent when one of the verbs is normally intransitive and the other is transitive.</w:t>
      </w:r>
    </w:p>
    <w:p w14:paraId="08C8A3E1" w14:textId="77777777" w:rsidR="00BA6685" w:rsidRPr="002D209A" w:rsidRDefault="00BA6685" w:rsidP="00BA6685"/>
    <w:p w14:paraId="144397E0" w14:textId="77777777" w:rsidR="00BA6685" w:rsidRPr="001936B6" w:rsidRDefault="00566B03" w:rsidP="00BA6685">
      <w:pPr>
        <w:rPr>
          <w:i/>
          <w:color w:val="993300"/>
        </w:rPr>
      </w:pPr>
      <w:r w:rsidRPr="001936B6">
        <w:rPr>
          <w:i/>
          <w:color w:val="993300"/>
        </w:rPr>
        <w:t>examples</w:t>
      </w:r>
    </w:p>
    <w:p w14:paraId="00263B81" w14:textId="56F3E99E" w:rsidR="00BA6685" w:rsidRPr="001936B6" w:rsidRDefault="00566B03" w:rsidP="00BA6685">
      <w:pPr>
        <w:rPr>
          <w:i/>
          <w:color w:val="993300"/>
        </w:rPr>
      </w:pPr>
      <w:r w:rsidRPr="001936B6">
        <w:rPr>
          <w:i/>
          <w:color w:val="993300"/>
        </w:rPr>
        <w:tab/>
        <w:t>[sheep hit kill-</w:t>
      </w:r>
      <w:r w:rsidR="007229D3">
        <w:rPr>
          <w:i/>
          <w:color w:val="993300"/>
        </w:rPr>
        <w:t>Pfv</w:t>
      </w:r>
      <w:r w:rsidRPr="001936B6">
        <w:rPr>
          <w:i/>
          <w:color w:val="993300"/>
        </w:rPr>
        <w:t xml:space="preserve">-3SgS] = </w:t>
      </w:r>
      <w:r w:rsidR="00BA6685">
        <w:rPr>
          <w:i/>
          <w:color w:val="993300"/>
        </w:rPr>
        <w:t>‘</w:t>
      </w:r>
      <w:r w:rsidRPr="001936B6">
        <w:rPr>
          <w:i/>
          <w:color w:val="993300"/>
        </w:rPr>
        <w:t>he/she hit and killed a sheep</w:t>
      </w:r>
      <w:r w:rsidR="00BA6685">
        <w:rPr>
          <w:i/>
          <w:color w:val="993300"/>
        </w:rPr>
        <w:t>’</w:t>
      </w:r>
    </w:p>
    <w:p w14:paraId="55C57025" w14:textId="2BF54721" w:rsidR="00BA6685" w:rsidRPr="001936B6" w:rsidRDefault="00566B03" w:rsidP="00BA6685">
      <w:pPr>
        <w:rPr>
          <w:i/>
          <w:color w:val="993300"/>
        </w:rPr>
      </w:pPr>
      <w:r w:rsidRPr="001936B6">
        <w:rPr>
          <w:i/>
          <w:color w:val="993300"/>
        </w:rPr>
        <w:tab/>
        <w:t>[sheep kill get-</w:t>
      </w:r>
      <w:r w:rsidR="007229D3">
        <w:rPr>
          <w:i/>
          <w:color w:val="993300"/>
        </w:rPr>
        <w:t>Ipfv</w:t>
      </w:r>
      <w:r w:rsidRPr="001936B6">
        <w:rPr>
          <w:i/>
          <w:color w:val="993300"/>
        </w:rPr>
        <w:t xml:space="preserve">-3SgS] = </w:t>
      </w:r>
      <w:r w:rsidR="00BA6685">
        <w:rPr>
          <w:i/>
          <w:color w:val="993300"/>
        </w:rPr>
        <w:t>‘</w:t>
      </w:r>
      <w:r w:rsidRPr="001936B6">
        <w:rPr>
          <w:i/>
          <w:color w:val="993300"/>
        </w:rPr>
        <w:t>he/she can kill a sheep</w:t>
      </w:r>
      <w:r w:rsidR="00BA6685">
        <w:rPr>
          <w:i/>
          <w:color w:val="993300"/>
        </w:rPr>
        <w:t>’</w:t>
      </w:r>
    </w:p>
    <w:p w14:paraId="126C22B2" w14:textId="12311A3E" w:rsidR="00BA6685" w:rsidRPr="002D209A" w:rsidRDefault="00566B03" w:rsidP="00BA6685">
      <w:r w:rsidRPr="001936B6">
        <w:rPr>
          <w:i/>
          <w:color w:val="993300"/>
        </w:rPr>
        <w:tab/>
        <w:t>[sheep go kill-</w:t>
      </w:r>
      <w:r w:rsidR="007229D3">
        <w:rPr>
          <w:i/>
          <w:color w:val="993300"/>
        </w:rPr>
        <w:t>Pfv</w:t>
      </w:r>
      <w:r w:rsidRPr="001936B6">
        <w:rPr>
          <w:i/>
          <w:color w:val="993300"/>
        </w:rPr>
        <w:t xml:space="preserve">-3SgS] = </w:t>
      </w:r>
      <w:r w:rsidR="00BA6685">
        <w:rPr>
          <w:i/>
          <w:color w:val="993300"/>
        </w:rPr>
        <w:t>‘</w:t>
      </w:r>
      <w:r w:rsidRPr="001936B6">
        <w:rPr>
          <w:i/>
          <w:color w:val="993300"/>
        </w:rPr>
        <w:t>he/she went and killed a sheep</w:t>
      </w:r>
      <w:r w:rsidR="00BA6685">
        <w:rPr>
          <w:i/>
          <w:color w:val="993300"/>
        </w:rPr>
        <w:t>’</w:t>
      </w:r>
    </w:p>
    <w:p w14:paraId="597BD410" w14:textId="77777777" w:rsidR="00BA6685" w:rsidRPr="002D209A" w:rsidRDefault="00BA6685" w:rsidP="00BA6685"/>
    <w:p w14:paraId="7E835C00" w14:textId="45433972" w:rsidR="00BA6685" w:rsidRPr="002D209A" w:rsidRDefault="00566B03" w:rsidP="00BA6685">
      <w:r w:rsidRPr="001936B6">
        <w:rPr>
          <w:i/>
          <w:color w:val="993300"/>
        </w:rPr>
        <w:tab/>
        <w:t xml:space="preserve">note especially the last example, where </w:t>
      </w:r>
      <w:r w:rsidR="00BA6685">
        <w:rPr>
          <w:i/>
          <w:color w:val="993300"/>
        </w:rPr>
        <w:t>‘</w:t>
      </w:r>
      <w:r w:rsidRPr="001936B6">
        <w:rPr>
          <w:i/>
          <w:color w:val="993300"/>
        </w:rPr>
        <w:t>sheep</w:t>
      </w:r>
      <w:r w:rsidR="00BA6685">
        <w:rPr>
          <w:i/>
          <w:color w:val="993300"/>
        </w:rPr>
        <w:t>’</w:t>
      </w:r>
      <w:r w:rsidRPr="001936B6">
        <w:rPr>
          <w:i/>
          <w:color w:val="993300"/>
        </w:rPr>
        <w:t xml:space="preserve"> cannot be construed as bracketed with the adjacent </w:t>
      </w:r>
      <w:r w:rsidR="00BA6685">
        <w:rPr>
          <w:i/>
          <w:color w:val="993300"/>
        </w:rPr>
        <w:t>‘</w:t>
      </w:r>
      <w:r w:rsidRPr="001936B6">
        <w:rPr>
          <w:i/>
          <w:color w:val="993300"/>
        </w:rPr>
        <w:t>go</w:t>
      </w:r>
      <w:r w:rsidR="00BA6685">
        <w:rPr>
          <w:i/>
          <w:color w:val="993300"/>
        </w:rPr>
        <w:t>’</w:t>
      </w:r>
      <w:r w:rsidRPr="001936B6">
        <w:rPr>
          <w:i/>
          <w:color w:val="993300"/>
        </w:rPr>
        <w:t>.</w:t>
      </w:r>
    </w:p>
    <w:p w14:paraId="106D6550" w14:textId="77777777" w:rsidR="00BA6685" w:rsidRPr="002D209A" w:rsidRDefault="00BA6685" w:rsidP="00BA6685"/>
    <w:p w14:paraId="4FD46489" w14:textId="77777777" w:rsidR="00BA6685" w:rsidRPr="001936B6" w:rsidRDefault="00566B03" w:rsidP="00BA6685">
      <w:pPr>
        <w:rPr>
          <w:i/>
          <w:color w:val="993300"/>
        </w:rPr>
      </w:pPr>
      <w:r w:rsidRPr="001936B6">
        <w:rPr>
          <w:i/>
          <w:color w:val="993300"/>
        </w:rPr>
        <w:tab/>
        <w:t>Usually it is not possible to break up the chained verbs by inserting a non-verb constituent (other perhaps than proclitic pronominal subjects in relative clauses) between them.</w:t>
      </w:r>
    </w:p>
    <w:p w14:paraId="2221B7A2" w14:textId="2452639D" w:rsidR="00BA6685" w:rsidRPr="001936B6" w:rsidRDefault="00566B03" w:rsidP="00BA6685">
      <w:pPr>
        <w:rPr>
          <w:i/>
          <w:color w:val="993300"/>
        </w:rPr>
      </w:pPr>
      <w:r w:rsidRPr="001936B6">
        <w:rPr>
          <w:i/>
          <w:color w:val="993300"/>
        </w:rPr>
        <w:tab/>
        <w:t>e.g. no  #</w:t>
      </w:r>
      <w:r w:rsidR="00BA6685">
        <w:rPr>
          <w:i/>
          <w:color w:val="993300"/>
        </w:rPr>
        <w:t>’</w:t>
      </w:r>
      <w:r w:rsidRPr="001936B6">
        <w:rPr>
          <w:i/>
          <w:color w:val="993300"/>
        </w:rPr>
        <w:t>run [sheep kill-</w:t>
      </w:r>
      <w:r w:rsidR="007229D3">
        <w:rPr>
          <w:i/>
          <w:color w:val="993300"/>
        </w:rPr>
        <w:t>Pfv</w:t>
      </w:r>
      <w:r w:rsidRPr="001936B6">
        <w:rPr>
          <w:i/>
          <w:color w:val="993300"/>
        </w:rPr>
        <w:t>-3SgS</w:t>
      </w:r>
      <w:r w:rsidR="00BA6685">
        <w:rPr>
          <w:i/>
          <w:color w:val="993300"/>
        </w:rPr>
        <w:t>’</w:t>
      </w:r>
      <w:r w:rsidRPr="001936B6">
        <w:rPr>
          <w:i/>
          <w:color w:val="993300"/>
        </w:rPr>
        <w:t xml:space="preserve"> = </w:t>
      </w:r>
      <w:r w:rsidR="00BA6685">
        <w:rPr>
          <w:i/>
          <w:color w:val="993300"/>
        </w:rPr>
        <w:t>‘</w:t>
      </w:r>
      <w:r w:rsidRPr="001936B6">
        <w:rPr>
          <w:i/>
          <w:color w:val="993300"/>
        </w:rPr>
        <w:t>he/she ran and killed the sheep</w:t>
      </w:r>
      <w:r w:rsidR="00BA6685">
        <w:rPr>
          <w:i/>
          <w:color w:val="993300"/>
        </w:rPr>
        <w:t>’</w:t>
      </w:r>
      <w:r w:rsidRPr="001936B6">
        <w:rPr>
          <w:i/>
          <w:color w:val="993300"/>
        </w:rPr>
        <w:t>.</w:t>
      </w:r>
    </w:p>
    <w:p w14:paraId="028E8FDB" w14:textId="77777777" w:rsidR="00BA6685" w:rsidRPr="001936B6" w:rsidRDefault="00566B03" w:rsidP="00BA6685">
      <w:pPr>
        <w:rPr>
          <w:i/>
          <w:color w:val="993300"/>
        </w:rPr>
      </w:pPr>
      <w:r w:rsidRPr="001936B6">
        <w:rPr>
          <w:i/>
          <w:color w:val="993300"/>
        </w:rPr>
        <w:tab/>
        <w:t>verify position of object pronoun and relative-clause subject pronoun:</w:t>
      </w:r>
    </w:p>
    <w:p w14:paraId="32317B68" w14:textId="656CE248" w:rsidR="00BA6685" w:rsidRPr="001936B6" w:rsidRDefault="00566B03" w:rsidP="00BA6685">
      <w:pPr>
        <w:rPr>
          <w:i/>
          <w:color w:val="993300"/>
        </w:rPr>
      </w:pPr>
      <w:r w:rsidRPr="001936B6">
        <w:rPr>
          <w:i/>
          <w:color w:val="993300"/>
        </w:rPr>
        <w:tab/>
      </w:r>
      <w:r w:rsidRPr="001936B6">
        <w:rPr>
          <w:i/>
          <w:color w:val="993300"/>
        </w:rPr>
        <w:tab/>
      </w:r>
      <w:r w:rsidR="00BA6685">
        <w:rPr>
          <w:i/>
          <w:color w:val="993300"/>
        </w:rPr>
        <w:t>‘</w:t>
      </w:r>
      <w:r w:rsidRPr="001936B6">
        <w:rPr>
          <w:i/>
          <w:color w:val="993300"/>
        </w:rPr>
        <w:t>I hit and killed it</w:t>
      </w:r>
      <w:r w:rsidR="00BA6685">
        <w:rPr>
          <w:i/>
          <w:color w:val="993300"/>
        </w:rPr>
        <w:t>’</w:t>
      </w:r>
    </w:p>
    <w:p w14:paraId="2F581D20" w14:textId="53A2D14E" w:rsidR="00BA6685" w:rsidRPr="002D209A" w:rsidRDefault="00566B03" w:rsidP="00BA6685">
      <w:r w:rsidRPr="001936B6">
        <w:rPr>
          <w:i/>
          <w:color w:val="993300"/>
        </w:rPr>
        <w:tab/>
      </w:r>
      <w:r w:rsidRPr="001936B6">
        <w:rPr>
          <w:i/>
          <w:color w:val="993300"/>
        </w:rPr>
        <w:tab/>
      </w:r>
      <w:r w:rsidR="00BA6685">
        <w:rPr>
          <w:i/>
          <w:color w:val="993300"/>
        </w:rPr>
        <w:t>‘</w:t>
      </w:r>
      <w:r w:rsidRPr="001936B6">
        <w:rPr>
          <w:i/>
          <w:color w:val="993300"/>
        </w:rPr>
        <w:t>the day when I hit and killed the sheep</w:t>
      </w:r>
      <w:r w:rsidR="00BA6685">
        <w:rPr>
          <w:i/>
          <w:color w:val="993300"/>
        </w:rPr>
        <w:t>’</w:t>
      </w:r>
    </w:p>
    <w:p w14:paraId="62622505" w14:textId="77777777" w:rsidR="00BA6685" w:rsidRPr="002D209A" w:rsidRDefault="00BA6685" w:rsidP="00BA6685"/>
    <w:p w14:paraId="6A332D32" w14:textId="77777777" w:rsidR="00BA6685" w:rsidRPr="001936B6" w:rsidRDefault="00BA6685" w:rsidP="00BA6685">
      <w:pPr>
        <w:rPr>
          <w:color w:val="993300"/>
        </w:rPr>
      </w:pPr>
    </w:p>
    <w:p w14:paraId="4859C515" w14:textId="77777777" w:rsidR="00BA6685" w:rsidRDefault="00566B03" w:rsidP="00BA6685">
      <w:pPr>
        <w:pStyle w:val="Heading3"/>
      </w:pPr>
      <w:bookmarkStart w:id="1949" w:name="_Toc508434873"/>
      <w:bookmarkStart w:id="1950" w:name="_Toc508943025"/>
      <w:bookmarkStart w:id="1951" w:name="_Toc508943625"/>
      <w:bookmarkStart w:id="1952" w:name="_Toc78375917"/>
      <w:bookmarkStart w:id="1953" w:name="_Toc79406022"/>
      <w:bookmarkStart w:id="1954" w:name="_Toc337412261"/>
      <w:bookmarkStart w:id="1955" w:name="_Toc508434868"/>
      <w:bookmarkStart w:id="1956" w:name="_Toc508943020"/>
      <w:bookmarkStart w:id="1957" w:name="_Toc508943620"/>
      <w:bookmarkStart w:id="1958" w:name="_Toc78375913"/>
      <w:bookmarkStart w:id="1959" w:name="_Toc79406018"/>
      <w:r>
        <w:t>Negation of direct verb chains</w:t>
      </w:r>
      <w:bookmarkEnd w:id="1949"/>
      <w:bookmarkEnd w:id="1950"/>
      <w:bookmarkEnd w:id="1951"/>
      <w:bookmarkEnd w:id="1952"/>
      <w:bookmarkEnd w:id="1953"/>
      <w:bookmarkEnd w:id="1954"/>
    </w:p>
    <w:p w14:paraId="36EAA260" w14:textId="77777777" w:rsidR="00BA6685" w:rsidRPr="002D209A" w:rsidRDefault="00566B03" w:rsidP="00BA6685">
      <w:r w:rsidRPr="001936B6">
        <w:rPr>
          <w:i/>
          <w:color w:val="993300"/>
        </w:rPr>
        <w:tab/>
        <w:t>Only the final verb in the chain may be negated. The negation has semantic scope over the entire sequence, though in some contexts only one of the denoted co-events is understood to be false.</w:t>
      </w:r>
    </w:p>
    <w:p w14:paraId="62641E5B" w14:textId="77777777" w:rsidR="00BA6685" w:rsidRPr="002D209A" w:rsidRDefault="00BA6685" w:rsidP="00BA6685"/>
    <w:p w14:paraId="35ED6EF6" w14:textId="4BE0F5CF" w:rsidR="00BA6685" w:rsidRPr="001936B6" w:rsidRDefault="00BA6685" w:rsidP="00BA6685">
      <w:pPr>
        <w:rPr>
          <w:i/>
          <w:color w:val="993300"/>
        </w:rPr>
      </w:pPr>
      <w:r>
        <w:rPr>
          <w:i/>
          <w:color w:val="993300"/>
        </w:rPr>
        <w:t>‘</w:t>
      </w:r>
      <w:r w:rsidR="00566B03" w:rsidRPr="001936B6">
        <w:rPr>
          <w:i/>
          <w:color w:val="993300"/>
        </w:rPr>
        <w:t>he didn</w:t>
      </w:r>
      <w:r>
        <w:rPr>
          <w:i/>
          <w:color w:val="993300"/>
        </w:rPr>
        <w:t>’</w:t>
      </w:r>
      <w:r w:rsidR="00566B03" w:rsidRPr="001936B6">
        <w:rPr>
          <w:i/>
          <w:color w:val="993300"/>
        </w:rPr>
        <w:t>t go and come (back)</w:t>
      </w:r>
      <w:r>
        <w:rPr>
          <w:i/>
          <w:color w:val="993300"/>
        </w:rPr>
        <w:t>’</w:t>
      </w:r>
    </w:p>
    <w:p w14:paraId="70C6AE67" w14:textId="77777777" w:rsidR="00BA6685" w:rsidRPr="002D209A" w:rsidRDefault="00566B03" w:rsidP="00BA6685">
      <w:r w:rsidRPr="001936B6">
        <w:rPr>
          <w:i/>
          <w:color w:val="993300"/>
        </w:rPr>
        <w:tab/>
        <w:t>(either he neither went nor came back, or e.g. he went but did not come back)</w:t>
      </w:r>
    </w:p>
    <w:p w14:paraId="111D99DC" w14:textId="77777777" w:rsidR="00BA6685" w:rsidRPr="002D209A" w:rsidRDefault="00BA6685" w:rsidP="00BA6685"/>
    <w:p w14:paraId="37A44AE3" w14:textId="77777777" w:rsidR="00BA6685" w:rsidRPr="001936B6" w:rsidRDefault="00BA6685" w:rsidP="00BA6685">
      <w:pPr>
        <w:rPr>
          <w:color w:val="993300"/>
        </w:rPr>
      </w:pPr>
    </w:p>
    <w:p w14:paraId="34D9C89F" w14:textId="4FC54F80" w:rsidR="00BA6685" w:rsidRDefault="00566B03" w:rsidP="00BA6685">
      <w:pPr>
        <w:pStyle w:val="Heading3"/>
      </w:pPr>
      <w:bookmarkStart w:id="1960" w:name="_Toc337412262"/>
      <w:r>
        <w:t xml:space="preserve">Direct chains including </w:t>
      </w:r>
      <w:r w:rsidRPr="00DE33B3">
        <w:rPr>
          <w:rFonts w:ascii="Doulos SIL" w:hAnsi="Doulos SIL"/>
          <w:i/>
          <w:color w:val="0000FF"/>
        </w:rPr>
        <w:t>ŋŋŋ</w:t>
      </w:r>
      <w:r>
        <w:t xml:space="preserve"> </w:t>
      </w:r>
      <w:r w:rsidR="00BA6685">
        <w:t>‘</w:t>
      </w:r>
      <w:r>
        <w:t>leave</w:t>
      </w:r>
      <w:r w:rsidR="00BA6685">
        <w:t>’</w:t>
      </w:r>
      <w:bookmarkEnd w:id="1955"/>
      <w:bookmarkEnd w:id="1956"/>
      <w:bookmarkEnd w:id="1957"/>
      <w:bookmarkEnd w:id="1958"/>
      <w:bookmarkEnd w:id="1959"/>
      <w:bookmarkEnd w:id="1960"/>
    </w:p>
    <w:p w14:paraId="21F253A8" w14:textId="6E93EBCD" w:rsidR="00BA6685" w:rsidRPr="002D209A" w:rsidRDefault="00566B03" w:rsidP="00BA6685">
      <w:r w:rsidRPr="001936B6">
        <w:rPr>
          <w:i/>
          <w:color w:val="993300"/>
        </w:rPr>
        <w:t xml:space="preserve">Transitive </w:t>
      </w:r>
      <w:r w:rsidRPr="00DE33B3">
        <w:rPr>
          <w:rFonts w:ascii="Doulos SIL" w:hAnsi="Doulos SIL"/>
          <w:i/>
          <w:color w:val="0000FF"/>
        </w:rPr>
        <w:t>ŋŋŋ</w:t>
      </w:r>
      <w:r w:rsidRPr="001936B6">
        <w:rPr>
          <w:i/>
          <w:color w:val="993300"/>
        </w:rPr>
        <w:t xml:space="preserve"> </w:t>
      </w:r>
      <w:r w:rsidR="00BA6685">
        <w:rPr>
          <w:i/>
          <w:color w:val="993300"/>
        </w:rPr>
        <w:t>‘</w:t>
      </w:r>
      <w:r w:rsidRPr="001936B6">
        <w:rPr>
          <w:i/>
          <w:color w:val="993300"/>
        </w:rPr>
        <w:t>leave, abandon (sth)</w:t>
      </w:r>
      <w:r w:rsidR="00BA6685">
        <w:rPr>
          <w:i/>
          <w:color w:val="993300"/>
        </w:rPr>
        <w:t>’</w:t>
      </w:r>
      <w:r w:rsidRPr="001936B6">
        <w:rPr>
          <w:i/>
          <w:color w:val="993300"/>
        </w:rPr>
        <w:t xml:space="preserve"> (e.g. Jamsay </w:t>
      </w:r>
      <w:r w:rsidRPr="00B93C1E">
        <w:rPr>
          <w:rFonts w:ascii="Doulos SIL" w:hAnsi="Doulos SIL"/>
          <w:i/>
          <w:color w:val="008000"/>
        </w:rPr>
        <w:t>dàɣá</w:t>
      </w:r>
      <w:r w:rsidRPr="001936B6">
        <w:rPr>
          <w:i/>
          <w:color w:val="993300"/>
        </w:rPr>
        <w:t xml:space="preserve">) is often added to verbs like </w:t>
      </w:r>
      <w:r w:rsidR="00BA6685">
        <w:rPr>
          <w:i/>
          <w:color w:val="993300"/>
        </w:rPr>
        <w:t>‘</w:t>
      </w:r>
      <w:r w:rsidRPr="001936B6">
        <w:rPr>
          <w:i/>
          <w:color w:val="993300"/>
        </w:rPr>
        <w:t>put down</w:t>
      </w:r>
      <w:r w:rsidR="00BA6685">
        <w:rPr>
          <w:i/>
          <w:color w:val="993300"/>
        </w:rPr>
        <w:t>’</w:t>
      </w:r>
      <w:r w:rsidRPr="001936B6">
        <w:rPr>
          <w:i/>
          <w:color w:val="993300"/>
        </w:rPr>
        <w:t xml:space="preserve">, </w:t>
      </w:r>
      <w:r w:rsidR="00BA6685">
        <w:rPr>
          <w:i/>
          <w:color w:val="993300"/>
        </w:rPr>
        <w:t>‘</w:t>
      </w:r>
      <w:r w:rsidRPr="001936B6">
        <w:rPr>
          <w:i/>
          <w:color w:val="993300"/>
        </w:rPr>
        <w:t>tie up</w:t>
      </w:r>
      <w:r w:rsidR="00BA6685">
        <w:rPr>
          <w:i/>
          <w:color w:val="993300"/>
        </w:rPr>
        <w:t>’</w:t>
      </w:r>
      <w:r w:rsidRPr="001936B6">
        <w:rPr>
          <w:i/>
          <w:color w:val="993300"/>
        </w:rPr>
        <w:t xml:space="preserve">, and </w:t>
      </w:r>
      <w:r w:rsidR="00BA6685">
        <w:rPr>
          <w:i/>
          <w:color w:val="993300"/>
        </w:rPr>
        <w:t>‘</w:t>
      </w:r>
      <w:r w:rsidRPr="001936B6">
        <w:rPr>
          <w:i/>
          <w:color w:val="993300"/>
        </w:rPr>
        <w:t>knock down</w:t>
      </w:r>
      <w:r w:rsidR="00BA6685">
        <w:rPr>
          <w:i/>
          <w:color w:val="993300"/>
        </w:rPr>
        <w:t>’</w:t>
      </w:r>
      <w:r w:rsidRPr="001936B6">
        <w:rPr>
          <w:i/>
          <w:color w:val="993300"/>
        </w:rPr>
        <w:t xml:space="preserve"> denoting actions that typically result in the theme being stationery in a location. Often the </w:t>
      </w:r>
      <w:r w:rsidR="00BA6685">
        <w:rPr>
          <w:i/>
          <w:color w:val="993300"/>
        </w:rPr>
        <w:t>‘</w:t>
      </w:r>
      <w:r w:rsidRPr="001936B6">
        <w:rPr>
          <w:i/>
          <w:color w:val="993300"/>
        </w:rPr>
        <w:t>leave</w:t>
      </w:r>
      <w:r w:rsidR="00BA6685">
        <w:rPr>
          <w:i/>
          <w:color w:val="993300"/>
        </w:rPr>
        <w:t>’</w:t>
      </w:r>
      <w:r w:rsidRPr="001936B6">
        <w:rPr>
          <w:i/>
          <w:color w:val="993300"/>
        </w:rPr>
        <w:t xml:space="preserve"> verb is not needed in an idiomatic English free translation.</w:t>
      </w:r>
    </w:p>
    <w:p w14:paraId="688009FA" w14:textId="77777777" w:rsidR="00BA6685" w:rsidRPr="002D209A" w:rsidRDefault="00BA6685" w:rsidP="00BA6685"/>
    <w:p w14:paraId="130BB3A2" w14:textId="77777777" w:rsidR="00BA6685" w:rsidRPr="001936B6" w:rsidRDefault="00566B03" w:rsidP="00BA6685">
      <w:pPr>
        <w:rPr>
          <w:i/>
          <w:color w:val="993300"/>
        </w:rPr>
      </w:pPr>
      <w:r w:rsidRPr="001936B6">
        <w:rPr>
          <w:i/>
          <w:color w:val="993300"/>
        </w:rPr>
        <w:t>examples</w:t>
      </w:r>
    </w:p>
    <w:p w14:paraId="42F71256" w14:textId="35096912" w:rsidR="00BA6685" w:rsidRPr="002D209A" w:rsidRDefault="00566B03" w:rsidP="00BA6685">
      <w:r w:rsidRPr="001936B6">
        <w:rPr>
          <w:i/>
          <w:color w:val="993300"/>
        </w:rPr>
        <w:tab/>
      </w:r>
      <w:r w:rsidR="00BA6685">
        <w:rPr>
          <w:i/>
          <w:color w:val="993300"/>
        </w:rPr>
        <w:t>‘</w:t>
      </w:r>
      <w:r w:rsidRPr="001936B6">
        <w:rPr>
          <w:i/>
          <w:color w:val="993300"/>
        </w:rPr>
        <w:t>He put it down (and left it) there.</w:t>
      </w:r>
      <w:r w:rsidR="00BA6685">
        <w:rPr>
          <w:i/>
          <w:color w:val="993300"/>
        </w:rPr>
        <w:t>’</w:t>
      </w:r>
    </w:p>
    <w:p w14:paraId="1B8747D5" w14:textId="77777777" w:rsidR="00BA6685" w:rsidRPr="002D209A" w:rsidRDefault="00BA6685"/>
    <w:p w14:paraId="2FDB8102" w14:textId="77777777" w:rsidR="00BA6685" w:rsidRPr="001936B6" w:rsidRDefault="00BA6685">
      <w:pPr>
        <w:rPr>
          <w:color w:val="993300"/>
        </w:rPr>
      </w:pPr>
    </w:p>
    <w:p w14:paraId="12F10046" w14:textId="77777777" w:rsidR="00BA6685" w:rsidRDefault="00566B03" w:rsidP="00BA6685">
      <w:pPr>
        <w:pStyle w:val="Heading3"/>
      </w:pPr>
      <w:bookmarkStart w:id="1961" w:name="_Toc508434869"/>
      <w:bookmarkStart w:id="1962" w:name="_Toc508943021"/>
      <w:bookmarkStart w:id="1963" w:name="_Toc508943621"/>
      <w:bookmarkStart w:id="1964" w:name="_Toc78375914"/>
      <w:bookmarkStart w:id="1965" w:name="_Toc79406019"/>
      <w:bookmarkStart w:id="1966" w:name="_Toc337412263"/>
      <w:r>
        <w:t>Direct chains including a motion verb</w:t>
      </w:r>
      <w:bookmarkEnd w:id="1961"/>
      <w:bookmarkEnd w:id="1962"/>
      <w:bookmarkEnd w:id="1963"/>
      <w:bookmarkEnd w:id="1964"/>
      <w:bookmarkEnd w:id="1965"/>
      <w:bookmarkEnd w:id="1966"/>
    </w:p>
    <w:p w14:paraId="42A4290A" w14:textId="5A78E139" w:rsidR="00BA6685" w:rsidRPr="002D209A" w:rsidRDefault="00566B03" w:rsidP="00BA6685">
      <w:r w:rsidRPr="001936B6">
        <w:rPr>
          <w:i/>
          <w:color w:val="993300"/>
        </w:rPr>
        <w:tab/>
        <w:t>Purposive clauses with a motion verb (</w:t>
      </w:r>
      <w:r w:rsidR="00BA6685">
        <w:rPr>
          <w:i/>
          <w:color w:val="993300"/>
        </w:rPr>
        <w:t>‘</w:t>
      </w:r>
      <w:r w:rsidRPr="001936B6">
        <w:rPr>
          <w:i/>
          <w:color w:val="993300"/>
        </w:rPr>
        <w:t>go and VP</w:t>
      </w:r>
      <w:r w:rsidR="00BA6685">
        <w:rPr>
          <w:i/>
          <w:color w:val="993300"/>
        </w:rPr>
        <w:t>’</w:t>
      </w:r>
      <w:r w:rsidRPr="001936B6">
        <w:rPr>
          <w:i/>
          <w:color w:val="993300"/>
        </w:rPr>
        <w:t xml:space="preserve"> in the sense </w:t>
      </w:r>
      <w:r w:rsidR="00BA6685">
        <w:rPr>
          <w:i/>
          <w:color w:val="993300"/>
        </w:rPr>
        <w:t>‘</w:t>
      </w:r>
      <w:r w:rsidRPr="001936B6">
        <w:rPr>
          <w:i/>
          <w:color w:val="993300"/>
        </w:rPr>
        <w:t>go in order to VP</w:t>
      </w:r>
      <w:r w:rsidR="00BA6685">
        <w:rPr>
          <w:i/>
          <w:color w:val="993300"/>
        </w:rPr>
        <w:t>’</w:t>
      </w:r>
      <w:r w:rsidRPr="001936B6">
        <w:rPr>
          <w:i/>
          <w:color w:val="993300"/>
        </w:rPr>
        <w:t xml:space="preserve">) should be treated separately from simple direct chains (look for special tone contours or suffixes on the nonfinal verb), see §17.6.3. </w:t>
      </w:r>
    </w:p>
    <w:p w14:paraId="2EC73389" w14:textId="77777777" w:rsidR="00BA6685" w:rsidRPr="002D209A" w:rsidRDefault="00BA6685" w:rsidP="00BA6685"/>
    <w:p w14:paraId="2B10CC83" w14:textId="77777777" w:rsidR="00BA6685" w:rsidRPr="002D209A" w:rsidRDefault="00566B03" w:rsidP="00BA6685">
      <w:r w:rsidRPr="001936B6">
        <w:rPr>
          <w:i/>
          <w:color w:val="993300"/>
        </w:rPr>
        <w:tab/>
        <w:t>For (non-purposive) direct chains, which are covered here, distinguish cases where a) motion and co-event are chronologically sequenced (in either order); b) motion is simultaneous to co-event. If direct chains are not used in a particular type, indicate briefly what construction is used with a cross-ref.</w:t>
      </w:r>
    </w:p>
    <w:p w14:paraId="3E828AD7" w14:textId="77777777" w:rsidR="00BA6685" w:rsidRPr="002D209A" w:rsidRDefault="00BA6685" w:rsidP="00BA6685"/>
    <w:p w14:paraId="31153E5C" w14:textId="77777777" w:rsidR="00BA6685" w:rsidRPr="001936B6" w:rsidRDefault="00566B03" w:rsidP="00BA6685">
      <w:pPr>
        <w:rPr>
          <w:i/>
          <w:color w:val="993300"/>
        </w:rPr>
      </w:pPr>
      <w:r w:rsidRPr="001936B6">
        <w:rPr>
          <w:i/>
          <w:color w:val="993300"/>
        </w:rPr>
        <w:t>motion followed by co-event (if direct chains, not in purposive form)</w:t>
      </w:r>
    </w:p>
    <w:p w14:paraId="17062A9D" w14:textId="2E85DBAB"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he went and came (back)</w:t>
      </w:r>
      <w:r w:rsidR="00BA6685">
        <w:rPr>
          <w:i/>
          <w:color w:val="993300"/>
        </w:rPr>
        <w:t>’</w:t>
      </w:r>
    </w:p>
    <w:p w14:paraId="629D7EAF" w14:textId="2AEF30AA" w:rsidR="00BA6685" w:rsidRPr="002D209A" w:rsidRDefault="00566B03" w:rsidP="00BA6685">
      <w:r w:rsidRPr="001936B6">
        <w:rPr>
          <w:i/>
          <w:color w:val="993300"/>
        </w:rPr>
        <w:tab/>
      </w:r>
      <w:r w:rsidR="00BA6685">
        <w:rPr>
          <w:i/>
          <w:color w:val="993300"/>
        </w:rPr>
        <w:t>‘</w:t>
      </w:r>
      <w:r w:rsidRPr="001936B6">
        <w:rPr>
          <w:i/>
          <w:color w:val="993300"/>
        </w:rPr>
        <w:t>he went there and fell into a hole</w:t>
      </w:r>
      <w:r w:rsidR="00BA6685">
        <w:rPr>
          <w:i/>
          <w:color w:val="993300"/>
        </w:rPr>
        <w:t>’</w:t>
      </w:r>
    </w:p>
    <w:p w14:paraId="4F11DB83" w14:textId="77777777" w:rsidR="00BA6685" w:rsidRPr="002D209A" w:rsidRDefault="00BA6685" w:rsidP="00BA6685"/>
    <w:p w14:paraId="7B1F058E" w14:textId="77777777" w:rsidR="00BA6685" w:rsidRPr="001936B6" w:rsidRDefault="00566B03" w:rsidP="00BA6685">
      <w:pPr>
        <w:rPr>
          <w:i/>
          <w:color w:val="993300"/>
        </w:rPr>
      </w:pPr>
      <w:r w:rsidRPr="001936B6">
        <w:rPr>
          <w:i/>
          <w:color w:val="993300"/>
        </w:rPr>
        <w:t>motion following co-event (if direct chains)</w:t>
      </w:r>
    </w:p>
    <w:p w14:paraId="70251809" w14:textId="32B16EA9" w:rsidR="00BA6685" w:rsidRPr="002D209A" w:rsidRDefault="00566B03" w:rsidP="00BA6685">
      <w:r w:rsidRPr="001936B6">
        <w:rPr>
          <w:i/>
          <w:color w:val="993300"/>
        </w:rPr>
        <w:tab/>
      </w:r>
      <w:r w:rsidR="00BA6685">
        <w:rPr>
          <w:i/>
          <w:color w:val="993300"/>
        </w:rPr>
        <w:t>‘</w:t>
      </w:r>
      <w:r w:rsidRPr="001936B6">
        <w:rPr>
          <w:i/>
          <w:color w:val="993300"/>
        </w:rPr>
        <w:t>I will eat and go back home.</w:t>
      </w:r>
      <w:r w:rsidR="00BA6685">
        <w:rPr>
          <w:i/>
          <w:color w:val="993300"/>
        </w:rPr>
        <w:t>’</w:t>
      </w:r>
    </w:p>
    <w:p w14:paraId="5A18106C" w14:textId="77777777" w:rsidR="00BA6685" w:rsidRPr="002D209A" w:rsidRDefault="00BA6685" w:rsidP="00BA6685"/>
    <w:p w14:paraId="683AE283" w14:textId="77777777" w:rsidR="00BA6685" w:rsidRPr="001936B6" w:rsidRDefault="00566B03" w:rsidP="00BA6685">
      <w:pPr>
        <w:rPr>
          <w:i/>
          <w:color w:val="993300"/>
        </w:rPr>
      </w:pPr>
      <w:r w:rsidRPr="001936B6">
        <w:rPr>
          <w:i/>
          <w:color w:val="993300"/>
        </w:rPr>
        <w:t>motion simultaneous with co-event (if direct chains)</w:t>
      </w:r>
    </w:p>
    <w:p w14:paraId="3610AF48" w14:textId="3DA5D042"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fall/jump and go.down</w:t>
      </w:r>
      <w:r w:rsidR="00BA6685">
        <w:rPr>
          <w:i/>
          <w:color w:val="993300"/>
        </w:rPr>
        <w:t>’</w:t>
      </w:r>
      <w:r w:rsidRPr="001936B6">
        <w:rPr>
          <w:i/>
          <w:color w:val="993300"/>
        </w:rPr>
        <w:t xml:space="preserve"> = </w:t>
      </w:r>
      <w:r w:rsidR="00BA6685">
        <w:rPr>
          <w:i/>
          <w:color w:val="993300"/>
        </w:rPr>
        <w:t>‘</w:t>
      </w:r>
      <w:r w:rsidRPr="001936B6">
        <w:rPr>
          <w:i/>
          <w:color w:val="993300"/>
        </w:rPr>
        <w:t>fall down</w:t>
      </w:r>
      <w:r w:rsidR="00BA6685">
        <w:rPr>
          <w:i/>
          <w:color w:val="993300"/>
        </w:rPr>
        <w:t>’</w:t>
      </w:r>
      <w:r w:rsidRPr="001936B6">
        <w:rPr>
          <w:i/>
          <w:color w:val="993300"/>
        </w:rPr>
        <w:t xml:space="preserve">, </w:t>
      </w:r>
      <w:r w:rsidR="00BA6685">
        <w:rPr>
          <w:i/>
          <w:color w:val="993300"/>
        </w:rPr>
        <w:t>‘</w:t>
      </w:r>
      <w:r w:rsidRPr="001936B6">
        <w:rPr>
          <w:i/>
          <w:color w:val="993300"/>
        </w:rPr>
        <w:t>jump down</w:t>
      </w:r>
      <w:r w:rsidR="00BA6685">
        <w:rPr>
          <w:i/>
          <w:color w:val="993300"/>
        </w:rPr>
        <w:t>’</w:t>
      </w:r>
    </w:p>
    <w:p w14:paraId="39212204" w14:textId="79B78C75"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run and go.up/go.down</w:t>
      </w:r>
      <w:r w:rsidR="00BA6685">
        <w:rPr>
          <w:i/>
          <w:color w:val="993300"/>
        </w:rPr>
        <w:t>’</w:t>
      </w:r>
      <w:r w:rsidRPr="001936B6">
        <w:rPr>
          <w:i/>
          <w:color w:val="993300"/>
        </w:rPr>
        <w:t xml:space="preserve"> = </w:t>
      </w:r>
      <w:r w:rsidR="00BA6685">
        <w:rPr>
          <w:i/>
          <w:color w:val="993300"/>
        </w:rPr>
        <w:t>‘</w:t>
      </w:r>
      <w:r w:rsidRPr="001936B6">
        <w:rPr>
          <w:i/>
          <w:color w:val="993300"/>
        </w:rPr>
        <w:t>run up</w:t>
      </w:r>
      <w:r w:rsidR="00BA6685">
        <w:rPr>
          <w:i/>
          <w:color w:val="993300"/>
        </w:rPr>
        <w:t>’</w:t>
      </w:r>
      <w:r w:rsidRPr="001936B6">
        <w:rPr>
          <w:i/>
          <w:color w:val="993300"/>
        </w:rPr>
        <w:t xml:space="preserve">, </w:t>
      </w:r>
      <w:r w:rsidR="00BA6685">
        <w:rPr>
          <w:i/>
          <w:color w:val="993300"/>
        </w:rPr>
        <w:t>‘</w:t>
      </w:r>
      <w:r w:rsidRPr="001936B6">
        <w:rPr>
          <w:i/>
          <w:color w:val="993300"/>
        </w:rPr>
        <w:t>run down</w:t>
      </w:r>
      <w:r w:rsidR="00BA6685">
        <w:rPr>
          <w:i/>
          <w:color w:val="993300"/>
        </w:rPr>
        <w:t>’</w:t>
      </w:r>
    </w:p>
    <w:p w14:paraId="4722CA85" w14:textId="5A7FEC06"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run and go.in/go.out</w:t>
      </w:r>
      <w:r w:rsidR="00BA6685">
        <w:rPr>
          <w:i/>
          <w:color w:val="993300"/>
        </w:rPr>
        <w:t>’</w:t>
      </w:r>
      <w:r w:rsidRPr="001936B6">
        <w:rPr>
          <w:i/>
          <w:color w:val="993300"/>
        </w:rPr>
        <w:t xml:space="preserve"> = </w:t>
      </w:r>
      <w:r w:rsidR="00BA6685">
        <w:rPr>
          <w:i/>
          <w:color w:val="993300"/>
        </w:rPr>
        <w:t>‘</w:t>
      </w:r>
      <w:r w:rsidRPr="001936B6">
        <w:rPr>
          <w:i/>
          <w:color w:val="993300"/>
        </w:rPr>
        <w:t>run in(side)</w:t>
      </w:r>
      <w:r w:rsidR="00BA6685">
        <w:rPr>
          <w:i/>
          <w:color w:val="993300"/>
        </w:rPr>
        <w:t>’</w:t>
      </w:r>
      <w:r w:rsidRPr="001936B6">
        <w:rPr>
          <w:i/>
          <w:color w:val="993300"/>
        </w:rPr>
        <w:t xml:space="preserve">, </w:t>
      </w:r>
      <w:r w:rsidR="00BA6685">
        <w:rPr>
          <w:i/>
          <w:color w:val="993300"/>
        </w:rPr>
        <w:t>‘</w:t>
      </w:r>
      <w:r w:rsidRPr="001936B6">
        <w:rPr>
          <w:i/>
          <w:color w:val="993300"/>
        </w:rPr>
        <w:t>run out</w:t>
      </w:r>
      <w:r w:rsidR="00BA6685">
        <w:rPr>
          <w:i/>
          <w:color w:val="993300"/>
        </w:rPr>
        <w:t>’</w:t>
      </w:r>
    </w:p>
    <w:p w14:paraId="1CC02CB5" w14:textId="2926B1CD" w:rsidR="00BA6685" w:rsidRPr="002D209A" w:rsidRDefault="00566B03" w:rsidP="00BA6685">
      <w:r w:rsidRPr="001936B6">
        <w:rPr>
          <w:i/>
          <w:color w:val="993300"/>
        </w:rPr>
        <w:tab/>
      </w:r>
      <w:r w:rsidR="00BA6685">
        <w:rPr>
          <w:i/>
          <w:color w:val="993300"/>
        </w:rPr>
        <w:t>‘</w:t>
      </w:r>
      <w:r w:rsidRPr="001936B6">
        <w:rPr>
          <w:i/>
          <w:color w:val="993300"/>
        </w:rPr>
        <w:t>went along (while) singing/smoking</w:t>
      </w:r>
      <w:r w:rsidR="00BA6685">
        <w:rPr>
          <w:i/>
          <w:color w:val="993300"/>
        </w:rPr>
        <w:t>’</w:t>
      </w:r>
    </w:p>
    <w:p w14:paraId="137FCDCF" w14:textId="77777777" w:rsidR="00BA6685" w:rsidRPr="002D209A" w:rsidRDefault="00BA6685" w:rsidP="00BA6685"/>
    <w:p w14:paraId="29073E90" w14:textId="77777777" w:rsidR="00BA6685" w:rsidRPr="001936B6" w:rsidRDefault="00BA6685" w:rsidP="00BA6685">
      <w:pPr>
        <w:rPr>
          <w:color w:val="993300"/>
        </w:rPr>
      </w:pPr>
    </w:p>
    <w:p w14:paraId="15F7F547" w14:textId="77777777" w:rsidR="00BA6685" w:rsidRDefault="00566B03" w:rsidP="00BA6685">
      <w:pPr>
        <w:pStyle w:val="Heading3"/>
      </w:pPr>
      <w:bookmarkStart w:id="1967" w:name="_Toc337412264"/>
      <w:r>
        <w:t>Durative verb-iterations chained to a motion verb</w:t>
      </w:r>
      <w:bookmarkEnd w:id="1967"/>
    </w:p>
    <w:p w14:paraId="64896BE6" w14:textId="77777777" w:rsidR="00BA6685" w:rsidRPr="002D209A" w:rsidRDefault="00566B03" w:rsidP="00BA6685">
      <w:r w:rsidRPr="001936B6">
        <w:rPr>
          <w:i/>
          <w:color w:val="993300"/>
        </w:rPr>
        <w:tab/>
        <w:t>Any special constructions like this one (in Nanga), involving direct chains without an overt subordinating suffix or particle, can be covered in separate subsections here.</w:t>
      </w:r>
    </w:p>
    <w:p w14:paraId="06FD3EDC" w14:textId="77777777" w:rsidR="00BA6685" w:rsidRPr="002D209A" w:rsidRDefault="00BA6685" w:rsidP="00BA6685"/>
    <w:p w14:paraId="3C612B67" w14:textId="77777777" w:rsidR="00BA6685" w:rsidRPr="001936B6" w:rsidRDefault="00566B03" w:rsidP="00BA6685">
      <w:pPr>
        <w:rPr>
          <w:i/>
          <w:color w:val="993300"/>
        </w:rPr>
      </w:pPr>
      <w:r w:rsidRPr="001936B6">
        <w:rPr>
          <w:i/>
          <w:color w:val="993300"/>
        </w:rPr>
        <w:t>Nanga type with iterated verb (first one with HL tone, others with L tone), then a motion verb:</w:t>
      </w:r>
    </w:p>
    <w:p w14:paraId="76CAF212" w14:textId="101EC410" w:rsidR="00BA6685" w:rsidRPr="001936B6" w:rsidRDefault="00566B03" w:rsidP="00BA6685">
      <w:pPr>
        <w:rPr>
          <w:i/>
          <w:color w:val="993300"/>
        </w:rPr>
      </w:pPr>
      <w:r w:rsidRPr="001936B6">
        <w:rPr>
          <w:i/>
          <w:color w:val="993300"/>
        </w:rPr>
        <w:tab/>
        <w:t>[dance(noun) dance.HL-dance.L] come-</w:t>
      </w:r>
      <w:r w:rsidR="007229D3">
        <w:rPr>
          <w:i/>
          <w:color w:val="993300"/>
        </w:rPr>
        <w:t>Pfv</w:t>
      </w:r>
      <w:r w:rsidRPr="001936B6">
        <w:rPr>
          <w:i/>
          <w:color w:val="993300"/>
        </w:rPr>
        <w:t>-3Sg</w:t>
      </w:r>
    </w:p>
    <w:p w14:paraId="62B58CB4" w14:textId="1B5C19C0" w:rsidR="00BA6685" w:rsidRPr="002D209A" w:rsidRDefault="00566B03" w:rsidP="00BA6685">
      <w:r w:rsidRPr="001936B6">
        <w:rPr>
          <w:i/>
          <w:color w:val="993300"/>
        </w:rPr>
        <w:tab/>
      </w:r>
      <w:r w:rsidR="00BA6685">
        <w:rPr>
          <w:i/>
          <w:color w:val="993300"/>
        </w:rPr>
        <w:t>‘</w:t>
      </w:r>
      <w:r w:rsidRPr="001936B6">
        <w:rPr>
          <w:i/>
          <w:color w:val="993300"/>
        </w:rPr>
        <w:t>He/She came dancing along</w:t>
      </w:r>
      <w:r w:rsidR="00BA6685">
        <w:rPr>
          <w:i/>
          <w:color w:val="993300"/>
        </w:rPr>
        <w:t>’</w:t>
      </w:r>
    </w:p>
    <w:p w14:paraId="69E3D272" w14:textId="77777777" w:rsidR="00BA6685" w:rsidRPr="002D209A" w:rsidRDefault="00BA6685" w:rsidP="00BA6685"/>
    <w:p w14:paraId="640D3F52" w14:textId="77777777" w:rsidR="00BA6685" w:rsidRPr="002D209A" w:rsidRDefault="00566B03" w:rsidP="00BA6685">
      <w:r w:rsidRPr="001936B6">
        <w:rPr>
          <w:i/>
          <w:color w:val="993300"/>
        </w:rPr>
        <w:tab/>
        <w:t>Include a cross-ref to this section at the beginning of §15.2, below. If there is a somewhat similar construction used as a purposive complement for a motion verb, clarify the difference here and in §17.6.3.</w:t>
      </w:r>
    </w:p>
    <w:p w14:paraId="6B4319CF" w14:textId="77777777" w:rsidR="00BA6685" w:rsidRPr="002D209A" w:rsidRDefault="00BA6685" w:rsidP="00BA6685"/>
    <w:p w14:paraId="0841FF0E" w14:textId="77777777" w:rsidR="00BA6685" w:rsidRPr="001936B6" w:rsidRDefault="00BA6685" w:rsidP="00BA6685">
      <w:pPr>
        <w:rPr>
          <w:color w:val="993300"/>
        </w:rPr>
      </w:pPr>
    </w:p>
    <w:p w14:paraId="66E28271" w14:textId="1327DC82" w:rsidR="00BA6685" w:rsidRDefault="00566B03" w:rsidP="00BA6685">
      <w:pPr>
        <w:pStyle w:val="Heading3"/>
      </w:pPr>
      <w:bookmarkStart w:id="1968" w:name="_Toc508434870"/>
      <w:bookmarkStart w:id="1969" w:name="_Toc508943022"/>
      <w:bookmarkStart w:id="1970" w:name="_Toc508943622"/>
      <w:bookmarkStart w:id="1971" w:name="_Toc78375915"/>
      <w:bookmarkStart w:id="1972" w:name="_Toc79406020"/>
      <w:bookmarkStart w:id="1973" w:name="_Toc337412265"/>
      <w:r>
        <w:t xml:space="preserve">Chains including </w:t>
      </w:r>
      <w:r w:rsidRPr="00482223">
        <w:rPr>
          <w:rFonts w:ascii="Doulos SIL" w:hAnsi="Doulos SIL"/>
          <w:i/>
          <w:color w:val="0000FF"/>
        </w:rPr>
        <w:t>ŋŋŋ</w:t>
      </w:r>
      <w:r w:rsidRPr="00482223">
        <w:rPr>
          <w:rFonts w:ascii="Doulos SIL" w:hAnsi="Doulos SIL"/>
          <w:i/>
          <w:color w:val="0000FF"/>
        </w:rPr>
        <w:noBreakHyphen/>
      </w:r>
      <w:r>
        <w:t xml:space="preserve"> </w:t>
      </w:r>
      <w:r w:rsidR="00BA6685">
        <w:t>‘</w:t>
      </w:r>
      <w:r>
        <w:t>be/do together</w:t>
      </w:r>
      <w:r w:rsidR="00BA6685">
        <w:t>’</w:t>
      </w:r>
      <w:bookmarkEnd w:id="1968"/>
      <w:bookmarkEnd w:id="1969"/>
      <w:bookmarkEnd w:id="1970"/>
      <w:bookmarkEnd w:id="1971"/>
      <w:bookmarkEnd w:id="1972"/>
      <w:bookmarkEnd w:id="1973"/>
      <w:r>
        <w:t xml:space="preserve"> </w:t>
      </w:r>
    </w:p>
    <w:p w14:paraId="1AB31866" w14:textId="7F9EAB8E" w:rsidR="00BA6685" w:rsidRPr="002D209A" w:rsidRDefault="00566B03" w:rsidP="00BA6685">
      <w:r w:rsidRPr="001936B6">
        <w:rPr>
          <w:i/>
          <w:color w:val="993300"/>
        </w:rPr>
        <w:t xml:space="preserve">By itself, the verb </w:t>
      </w:r>
      <w:r w:rsidRPr="00DE33B3">
        <w:rPr>
          <w:rFonts w:ascii="Doulos SIL" w:hAnsi="Doulos SIL"/>
          <w:i/>
          <w:color w:val="0000FF"/>
        </w:rPr>
        <w:t>ŋŋŋ</w:t>
      </w:r>
      <w:r w:rsidRPr="001936B6">
        <w:rPr>
          <w:i/>
          <w:color w:val="993300"/>
        </w:rPr>
        <w:t xml:space="preserve"> is an intransitive verb meaning </w:t>
      </w:r>
      <w:r w:rsidR="00BA6685">
        <w:rPr>
          <w:i/>
          <w:color w:val="993300"/>
        </w:rPr>
        <w:t>‘</w:t>
      </w:r>
      <w:r w:rsidRPr="001936B6">
        <w:rPr>
          <w:i/>
          <w:color w:val="993300"/>
        </w:rPr>
        <w:t>gather together, assemble</w:t>
      </w:r>
      <w:r w:rsidR="00BA6685">
        <w:rPr>
          <w:i/>
          <w:color w:val="993300"/>
        </w:rPr>
        <w:t>’</w:t>
      </w:r>
      <w:r w:rsidRPr="001936B6">
        <w:rPr>
          <w:i/>
          <w:color w:val="993300"/>
        </w:rPr>
        <w:t xml:space="preserve">. It occurs chained with another VP to translate adverbial </w:t>
      </w:r>
      <w:r w:rsidR="00BA6685">
        <w:rPr>
          <w:i/>
          <w:color w:val="993300"/>
        </w:rPr>
        <w:t>‘</w:t>
      </w:r>
      <w:r w:rsidRPr="001936B6">
        <w:rPr>
          <w:i/>
          <w:color w:val="993300"/>
        </w:rPr>
        <w:t>together</w:t>
      </w:r>
      <w:r w:rsidR="00BA6685">
        <w:rPr>
          <w:i/>
          <w:color w:val="993300"/>
        </w:rPr>
        <w:t>’</w:t>
      </w:r>
      <w:r w:rsidRPr="001936B6">
        <w:rPr>
          <w:i/>
          <w:color w:val="993300"/>
        </w:rPr>
        <w:t xml:space="preserve">. Thus </w:t>
      </w:r>
      <w:r w:rsidR="00BA6685">
        <w:rPr>
          <w:i/>
          <w:color w:val="993300"/>
        </w:rPr>
        <w:t>‘</w:t>
      </w:r>
      <w:r w:rsidRPr="001936B6">
        <w:rPr>
          <w:i/>
          <w:color w:val="993300"/>
        </w:rPr>
        <w:t>work together</w:t>
      </w:r>
      <w:r w:rsidR="00BA6685">
        <w:rPr>
          <w:i/>
          <w:color w:val="993300"/>
        </w:rPr>
        <w:t>’</w:t>
      </w:r>
      <w:r w:rsidRPr="001936B6">
        <w:rPr>
          <w:i/>
          <w:color w:val="993300"/>
        </w:rPr>
        <w:t xml:space="preserve"> is expressed as </w:t>
      </w:r>
      <w:r w:rsidR="00BA6685">
        <w:rPr>
          <w:i/>
          <w:color w:val="993300"/>
        </w:rPr>
        <w:t>‘</w:t>
      </w:r>
      <w:r w:rsidRPr="001936B6">
        <w:rPr>
          <w:i/>
          <w:color w:val="993300"/>
        </w:rPr>
        <w:t>get together and work</w:t>
      </w:r>
      <w:r w:rsidR="00BA6685">
        <w:rPr>
          <w:i/>
          <w:color w:val="993300"/>
        </w:rPr>
        <w:t>’</w:t>
      </w:r>
      <w:r w:rsidRPr="001936B6">
        <w:rPr>
          <w:i/>
          <w:color w:val="993300"/>
        </w:rPr>
        <w:t>.</w:t>
      </w:r>
    </w:p>
    <w:p w14:paraId="63BBB162" w14:textId="77777777" w:rsidR="00BA6685" w:rsidRPr="002D209A" w:rsidRDefault="00BA6685" w:rsidP="00BA6685"/>
    <w:p w14:paraId="3290DC83" w14:textId="77777777" w:rsidR="00BA6685" w:rsidRPr="002D209A" w:rsidRDefault="00566B03" w:rsidP="00BA6685">
      <w:r w:rsidRPr="001936B6">
        <w:rPr>
          <w:i/>
          <w:color w:val="993300"/>
        </w:rPr>
        <w:t>examples</w:t>
      </w:r>
    </w:p>
    <w:p w14:paraId="7A68543E" w14:textId="77777777" w:rsidR="00BA6685" w:rsidRPr="002D209A" w:rsidRDefault="00BA6685" w:rsidP="00BA6685"/>
    <w:p w14:paraId="0F74D9BE" w14:textId="77777777" w:rsidR="00BA6685" w:rsidRPr="001936B6" w:rsidRDefault="00BA6685" w:rsidP="00BA6685">
      <w:pPr>
        <w:rPr>
          <w:color w:val="993300"/>
        </w:rPr>
      </w:pPr>
    </w:p>
    <w:p w14:paraId="10D21462" w14:textId="76A6C00A" w:rsidR="00BA6685" w:rsidRDefault="00566B03" w:rsidP="00BA6685">
      <w:pPr>
        <w:pStyle w:val="Heading3"/>
      </w:pPr>
      <w:bookmarkStart w:id="1974" w:name="_Toc508434877"/>
      <w:bookmarkStart w:id="1975" w:name="_Toc508943029"/>
      <w:bookmarkStart w:id="1976" w:name="_Toc508943629"/>
      <w:bookmarkStart w:id="1977" w:name="_Toc78375918"/>
      <w:bookmarkStart w:id="1978" w:name="_Toc79406023"/>
      <w:bookmarkStart w:id="1979" w:name="_Toc337412266"/>
      <w:r>
        <w:t xml:space="preserve">Chaining with </w:t>
      </w:r>
      <w:r w:rsidRPr="00DE33B3">
        <w:rPr>
          <w:rFonts w:ascii="Doulos SIL" w:hAnsi="Doulos SIL"/>
          <w:i/>
          <w:color w:val="0000FF"/>
        </w:rPr>
        <w:t>ŋŋŋ</w:t>
      </w:r>
      <w:r>
        <w:t xml:space="preserve"> </w:t>
      </w:r>
      <w:r w:rsidR="00BA6685">
        <w:t>‘</w:t>
      </w:r>
      <w:r>
        <w:t>go with</w:t>
      </w:r>
      <w:r w:rsidR="00BA6685">
        <w:t>’</w:t>
      </w:r>
      <w:bookmarkEnd w:id="1974"/>
      <w:bookmarkEnd w:id="1975"/>
      <w:bookmarkEnd w:id="1976"/>
      <w:bookmarkEnd w:id="1977"/>
      <w:bookmarkEnd w:id="1978"/>
      <w:r>
        <w:t xml:space="preserve">, </w:t>
      </w:r>
      <w:r w:rsidR="00BA6685">
        <w:t>‘</w:t>
      </w:r>
      <w:r>
        <w:t>take along with oneself</w:t>
      </w:r>
      <w:r w:rsidR="00BA6685">
        <w:t>’</w:t>
      </w:r>
      <w:bookmarkEnd w:id="1979"/>
    </w:p>
    <w:p w14:paraId="6664BC94" w14:textId="77777777" w:rsidR="00BA6685" w:rsidRPr="002D209A" w:rsidRDefault="00566B03" w:rsidP="00BA6685">
      <w:r w:rsidRPr="001936B6">
        <w:rPr>
          <w:i/>
          <w:color w:val="993300"/>
        </w:rPr>
        <w:tab/>
        <w:t>If the language has no such specialized form, but just uses the regular Instrumental/Comitative postposition, indicate this briefly here.</w:t>
      </w:r>
    </w:p>
    <w:p w14:paraId="41A376D2" w14:textId="77777777" w:rsidR="00BA6685" w:rsidRPr="002D209A" w:rsidRDefault="00BA6685" w:rsidP="00BA6685"/>
    <w:p w14:paraId="37123633" w14:textId="6E9D5C35" w:rsidR="00BA6685" w:rsidRPr="001936B6" w:rsidRDefault="00566B03" w:rsidP="00BA6685">
      <w:pPr>
        <w:rPr>
          <w:i/>
          <w:color w:val="993300"/>
        </w:rPr>
      </w:pPr>
      <w:r w:rsidRPr="001936B6">
        <w:rPr>
          <w:i/>
          <w:color w:val="993300"/>
        </w:rPr>
        <w:tab/>
        <w:t xml:space="preserve">The stem </w:t>
      </w:r>
      <w:r w:rsidRPr="00DE33B3">
        <w:rPr>
          <w:rFonts w:ascii="Doulos SIL" w:hAnsi="Doulos SIL"/>
          <w:i/>
          <w:color w:val="0000FF"/>
        </w:rPr>
        <w:t>ŋŋŋ</w:t>
      </w:r>
      <w:r w:rsidRPr="001936B6">
        <w:rPr>
          <w:i/>
          <w:color w:val="993300"/>
        </w:rPr>
        <w:t xml:space="preserve"> (Jamsay and Togo Kan </w:t>
      </w:r>
      <w:r w:rsidRPr="003D1984">
        <w:rPr>
          <w:rFonts w:ascii="Doulos SIL" w:hAnsi="Doulos SIL"/>
          <w:i/>
          <w:color w:val="008000"/>
        </w:rPr>
        <w:t>jíjɛ̀</w:t>
      </w:r>
      <w:r w:rsidRPr="001936B6">
        <w:rPr>
          <w:i/>
          <w:color w:val="993300"/>
        </w:rPr>
        <w:t xml:space="preserve">, Ben Tey </w:t>
      </w:r>
      <w:r w:rsidRPr="003D1984">
        <w:rPr>
          <w:rFonts w:ascii="Doulos SIL" w:hAnsi="Doulos SIL"/>
          <w:i/>
          <w:color w:val="008000"/>
        </w:rPr>
        <w:t>jíjɛ̀</w:t>
      </w:r>
      <w:r w:rsidRPr="003D1984">
        <w:rPr>
          <w:rFonts w:ascii="Doulos SIL" w:hAnsi="Doulos SIL"/>
          <w:i/>
          <w:color w:val="008000"/>
        </w:rPr>
        <w:sym w:font="Symbol" w:char="F0AE"/>
      </w:r>
      <w:r w:rsidRPr="001936B6">
        <w:rPr>
          <w:i/>
          <w:color w:val="993300"/>
        </w:rPr>
        <w:t xml:space="preserve">, Nanga </w:t>
      </w:r>
      <w:r w:rsidRPr="003D1984">
        <w:rPr>
          <w:rFonts w:ascii="Doulos SIL" w:hAnsi="Doulos SIL"/>
          <w:i/>
          <w:color w:val="008000"/>
        </w:rPr>
        <w:t>jɛ́jɛ̀</w:t>
      </w:r>
      <w:r w:rsidRPr="003D1984">
        <w:rPr>
          <w:rFonts w:ascii="Doulos SIL" w:hAnsi="Doulos SIL"/>
          <w:i/>
          <w:color w:val="008000"/>
        </w:rPr>
        <w:sym w:font="Symbol" w:char="F0AE"/>
      </w:r>
      <w:r w:rsidRPr="001936B6">
        <w:rPr>
          <w:i/>
          <w:color w:val="993300"/>
        </w:rPr>
        <w:t xml:space="preserve">) appears to function syntactically like a transitive verb with a sense like </w:t>
      </w:r>
      <w:r w:rsidR="00BA6685">
        <w:rPr>
          <w:i/>
          <w:color w:val="993300"/>
        </w:rPr>
        <w:t>‘</w:t>
      </w:r>
      <w:r w:rsidRPr="001936B6">
        <w:rPr>
          <w:i/>
          <w:color w:val="993300"/>
        </w:rPr>
        <w:t>have/take (something, someone) with oneself</w:t>
      </w:r>
      <w:r w:rsidR="00BA6685">
        <w:rPr>
          <w:i/>
          <w:color w:val="993300"/>
        </w:rPr>
        <w:t>’</w:t>
      </w:r>
      <w:r w:rsidRPr="001936B6">
        <w:rPr>
          <w:i/>
          <w:color w:val="993300"/>
        </w:rPr>
        <w:t xml:space="preserve">. However, its phonological form is aberrant: the {HL} tone </w:t>
      </w:r>
      <w:r w:rsidRPr="001936B6">
        <w:rPr>
          <w:i/>
          <w:color w:val="993300"/>
        </w:rPr>
        <w:lastRenderedPageBreak/>
        <w:t>contour and in some cases the intonational prolongation are not normal for bare stems of verbs.</w:t>
      </w:r>
    </w:p>
    <w:p w14:paraId="50B6092F" w14:textId="4A6637A0" w:rsidR="00BA6685" w:rsidRPr="002D209A" w:rsidRDefault="00566B03" w:rsidP="00BA6685">
      <w:r w:rsidRPr="001936B6">
        <w:rPr>
          <w:i/>
          <w:color w:val="993300"/>
        </w:rPr>
        <w:tab/>
        <w:t xml:space="preserve">The context is that subject has the object (e.g. a tool, a dog, or a child) in his/her custody while in motion. The stem occurs only in nonfinal position in chains, chiefly with motion verbs: [X </w:t>
      </w:r>
      <w:r w:rsidRPr="00DE33B3">
        <w:rPr>
          <w:rFonts w:ascii="Doulos SIL" w:hAnsi="Doulos SIL"/>
          <w:i/>
          <w:color w:val="0000FF"/>
        </w:rPr>
        <w:t>ŋŋŋ</w:t>
      </w:r>
      <w:r w:rsidRPr="001936B6">
        <w:rPr>
          <w:i/>
          <w:color w:val="993300"/>
        </w:rPr>
        <w:t>] go-</w:t>
      </w:r>
      <w:r w:rsidR="007229D3">
        <w:rPr>
          <w:i/>
          <w:color w:val="993300"/>
        </w:rPr>
        <w:t>Pfv</w:t>
      </w:r>
      <w:r w:rsidRPr="001936B6">
        <w:rPr>
          <w:i/>
          <w:color w:val="993300"/>
        </w:rPr>
        <w:t xml:space="preserve">-1Sg </w:t>
      </w:r>
      <w:r w:rsidR="00BA6685">
        <w:rPr>
          <w:i/>
          <w:color w:val="993300"/>
        </w:rPr>
        <w:t>‘</w:t>
      </w:r>
      <w:r w:rsidRPr="001936B6">
        <w:rPr>
          <w:i/>
          <w:color w:val="993300"/>
        </w:rPr>
        <w:t>I took X along with me</w:t>
      </w:r>
      <w:r w:rsidR="00BA6685">
        <w:rPr>
          <w:i/>
          <w:color w:val="993300"/>
        </w:rPr>
        <w:t>’</w:t>
      </w:r>
      <w:r w:rsidRPr="001936B6">
        <w:rPr>
          <w:i/>
          <w:color w:val="993300"/>
        </w:rPr>
        <w:t xml:space="preserve"> or </w:t>
      </w:r>
      <w:r w:rsidR="00BA6685">
        <w:rPr>
          <w:i/>
          <w:color w:val="993300"/>
        </w:rPr>
        <w:t>‘</w:t>
      </w:r>
      <w:r w:rsidRPr="001936B6">
        <w:rPr>
          <w:i/>
          <w:color w:val="993300"/>
        </w:rPr>
        <w:t>I went (there) with X</w:t>
      </w:r>
      <w:r w:rsidR="00BA6685">
        <w:rPr>
          <w:i/>
          <w:color w:val="993300"/>
        </w:rPr>
        <w:t>’</w:t>
      </w:r>
      <w:r w:rsidRPr="001936B6">
        <w:rPr>
          <w:i/>
          <w:color w:val="993300"/>
        </w:rPr>
        <w:t>. The stem is not inflected, so its status as a verb is not transparent. The alternative would be to take it as a specialized postposition. The form of the complement X may clarify the syntax.</w:t>
      </w:r>
    </w:p>
    <w:p w14:paraId="728B34ED" w14:textId="77777777" w:rsidR="00BA6685" w:rsidRPr="002D209A" w:rsidRDefault="00BA6685" w:rsidP="00BA6685"/>
    <w:p w14:paraId="617A54AB" w14:textId="77777777" w:rsidR="00BA6685" w:rsidRPr="001936B6" w:rsidRDefault="00566B03" w:rsidP="00BA6685">
      <w:pPr>
        <w:rPr>
          <w:i/>
          <w:color w:val="993300"/>
        </w:rPr>
      </w:pPr>
      <w:r w:rsidRPr="001936B6">
        <w:rPr>
          <w:i/>
          <w:color w:val="993300"/>
        </w:rPr>
        <w:t xml:space="preserve">form of preceding complement X? </w:t>
      </w:r>
    </w:p>
    <w:p w14:paraId="2D0F059B" w14:textId="77777777" w:rsidR="00BA6685" w:rsidRPr="001936B6" w:rsidRDefault="00566B03" w:rsidP="00BA6685">
      <w:pPr>
        <w:rPr>
          <w:i/>
          <w:color w:val="993300"/>
        </w:rPr>
      </w:pPr>
      <w:r w:rsidRPr="001936B6">
        <w:rPr>
          <w:i/>
          <w:color w:val="993300"/>
        </w:rPr>
        <w:tab/>
        <w:t>Accusative marking possible at least for human NP?</w:t>
      </w:r>
    </w:p>
    <w:p w14:paraId="3456CAD9" w14:textId="77777777" w:rsidR="00BA6685" w:rsidRPr="002D209A" w:rsidRDefault="00566B03" w:rsidP="00BA6685">
      <w:r w:rsidRPr="001936B6">
        <w:rPr>
          <w:i/>
          <w:color w:val="993300"/>
        </w:rPr>
        <w:tab/>
        <w:t xml:space="preserve">form of pronominal object? </w:t>
      </w:r>
    </w:p>
    <w:p w14:paraId="00B0C1E0" w14:textId="77777777" w:rsidR="00BA6685" w:rsidRPr="002D209A" w:rsidRDefault="00BA6685" w:rsidP="00BA6685"/>
    <w:p w14:paraId="180A5617" w14:textId="77777777" w:rsidR="00BA6685" w:rsidRPr="002D209A" w:rsidRDefault="00566B03" w:rsidP="00BA6685">
      <w:r w:rsidRPr="001936B6">
        <w:rPr>
          <w:i/>
          <w:color w:val="993300"/>
        </w:rPr>
        <w:tab/>
        <w:t>does the form of X clarify whether it is a direct object, or a postpositional complement? [If there is accusative marking of NPs, or a specialized accusative form of at least one pronoun, it should be possible to determine this. Otherwise it may be ambiguous.]</w:t>
      </w:r>
    </w:p>
    <w:p w14:paraId="5F956E2C" w14:textId="77777777" w:rsidR="00BA6685" w:rsidRPr="002D209A" w:rsidRDefault="00BA6685" w:rsidP="00BA6685"/>
    <w:p w14:paraId="02B06DB6" w14:textId="77777777" w:rsidR="00BA6685" w:rsidRPr="001936B6" w:rsidRDefault="00566B03" w:rsidP="00BA6685">
      <w:pPr>
        <w:rPr>
          <w:i/>
          <w:color w:val="993300"/>
        </w:rPr>
      </w:pPr>
      <w:r w:rsidRPr="001936B6">
        <w:rPr>
          <w:i/>
          <w:color w:val="993300"/>
        </w:rPr>
        <w:t>examples</w:t>
      </w:r>
    </w:p>
    <w:p w14:paraId="456D8122" w14:textId="3B3BA0EE"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X took the sheep along with him.</w:t>
      </w:r>
      <w:r w:rsidR="00BA6685">
        <w:rPr>
          <w:i/>
          <w:color w:val="993300"/>
        </w:rPr>
        <w:t>’</w:t>
      </w:r>
    </w:p>
    <w:p w14:paraId="14FFE107" w14:textId="70E38B9C"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Take this child along with you.</w:t>
      </w:r>
      <w:r w:rsidR="00BA6685">
        <w:rPr>
          <w:i/>
          <w:color w:val="993300"/>
        </w:rPr>
        <w:t>’</w:t>
      </w:r>
    </w:p>
    <w:p w14:paraId="376894B2" w14:textId="45CF7FED"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They took me along (with them)</w:t>
      </w:r>
      <w:r w:rsidR="00BA6685">
        <w:rPr>
          <w:i/>
          <w:color w:val="993300"/>
        </w:rPr>
        <w:t>’</w:t>
      </w:r>
    </w:p>
    <w:p w14:paraId="421D519F" w14:textId="77777777" w:rsidR="00BA6685" w:rsidRDefault="00566B03" w:rsidP="00BA6685">
      <w:pPr>
        <w:pStyle w:val="Heading2"/>
      </w:pPr>
      <w:bookmarkStart w:id="1980" w:name="_Toc508434878"/>
      <w:bookmarkStart w:id="1981" w:name="_Toc508943030"/>
      <w:bookmarkStart w:id="1982" w:name="_Toc508943630"/>
      <w:bookmarkStart w:id="1983" w:name="_Toc78375919"/>
      <w:bookmarkStart w:id="1984" w:name="_Toc79406024"/>
      <w:bookmarkStart w:id="1985" w:name="_Toc337412267"/>
      <w:r>
        <w:t xml:space="preserve">Temporal adverbial clauses </w:t>
      </w:r>
      <w:bookmarkEnd w:id="1980"/>
      <w:bookmarkEnd w:id="1981"/>
      <w:bookmarkEnd w:id="1982"/>
      <w:bookmarkEnd w:id="1983"/>
      <w:bookmarkEnd w:id="1984"/>
      <w:r>
        <w:t>with overt chaining or subordinating morpheme</w:t>
      </w:r>
      <w:bookmarkEnd w:id="1985"/>
    </w:p>
    <w:p w14:paraId="79D11C3F" w14:textId="77777777" w:rsidR="00BA6685" w:rsidRPr="003D1984" w:rsidRDefault="00566B03" w:rsidP="00BA6685">
      <w:pPr>
        <w:pStyle w:val="Heading3"/>
      </w:pPr>
      <w:bookmarkStart w:id="1986" w:name="_Toc337412268"/>
      <w:r w:rsidRPr="003D1984">
        <w:t>Adverbial clauses expressing temporal simultaneity or overlap</w:t>
      </w:r>
      <w:bookmarkEnd w:id="1986"/>
    </w:p>
    <w:p w14:paraId="663594C5" w14:textId="77777777" w:rsidR="00BA6685" w:rsidRPr="001936B6" w:rsidRDefault="00566B03" w:rsidP="00BA6685">
      <w:pPr>
        <w:rPr>
          <w:i/>
          <w:color w:val="993300"/>
        </w:rPr>
      </w:pPr>
      <w:r w:rsidRPr="001936B6">
        <w:rPr>
          <w:i/>
          <w:color w:val="993300"/>
        </w:rPr>
        <w:tab/>
        <w:t>Subsections in this section may be deleted, combined, split, or rearranged (and reorganized) to suit a particular language.</w:t>
      </w:r>
    </w:p>
    <w:p w14:paraId="30993B62" w14:textId="3776C115" w:rsidR="00BA6685" w:rsidRPr="002D209A" w:rsidRDefault="00566B03" w:rsidP="00BA6685">
      <w:r w:rsidRPr="001936B6">
        <w:rPr>
          <w:i/>
          <w:color w:val="993300"/>
        </w:rPr>
        <w:tab/>
        <w:t>Indicate in each case (except the relative-clause type) whether the construction requires same subjects in the main and adverbial clauses. How is different subject expressed (</w:t>
      </w:r>
      <w:r w:rsidR="00BA6685">
        <w:rPr>
          <w:i/>
          <w:color w:val="993300"/>
        </w:rPr>
        <w:t>‘</w:t>
      </w:r>
      <w:r w:rsidRPr="001936B6">
        <w:rPr>
          <w:i/>
          <w:color w:val="993300"/>
        </w:rPr>
        <w:t>while he was working, we ate</w:t>
      </w:r>
      <w:r w:rsidR="00BA6685">
        <w:rPr>
          <w:i/>
          <w:color w:val="993300"/>
        </w:rPr>
        <w:t>’</w:t>
      </w:r>
      <w:r w:rsidRPr="001936B6">
        <w:rPr>
          <w:i/>
          <w:color w:val="993300"/>
        </w:rPr>
        <w:t>)?</w:t>
      </w:r>
    </w:p>
    <w:p w14:paraId="0187F513" w14:textId="77777777" w:rsidR="00BA6685" w:rsidRPr="002D209A" w:rsidRDefault="00BA6685" w:rsidP="00BA6685"/>
    <w:p w14:paraId="57D17E8B" w14:textId="352AF4C4" w:rsidR="00BA6685" w:rsidRPr="002D209A" w:rsidRDefault="00566B03" w:rsidP="00BA6685">
      <w:r w:rsidRPr="001936B6">
        <w:rPr>
          <w:i/>
          <w:color w:val="993300"/>
        </w:rPr>
        <w:tab/>
        <w:t xml:space="preserve">If relevant, cross-refs to durative complements of </w:t>
      </w:r>
      <w:r w:rsidR="00BA6685">
        <w:rPr>
          <w:i/>
          <w:color w:val="993300"/>
        </w:rPr>
        <w:t>‘</w:t>
      </w:r>
      <w:r w:rsidRPr="001936B6">
        <w:rPr>
          <w:i/>
          <w:color w:val="993300"/>
        </w:rPr>
        <w:t>see</w:t>
      </w:r>
      <w:r w:rsidR="00BA6685">
        <w:rPr>
          <w:i/>
          <w:color w:val="993300"/>
        </w:rPr>
        <w:t>’</w:t>
      </w:r>
      <w:r w:rsidRPr="001936B6">
        <w:rPr>
          <w:i/>
          <w:color w:val="993300"/>
        </w:rPr>
        <w:t xml:space="preserve"> and </w:t>
      </w:r>
      <w:r w:rsidR="00BA6685">
        <w:rPr>
          <w:i/>
          <w:color w:val="993300"/>
        </w:rPr>
        <w:t>‘</w:t>
      </w:r>
      <w:r w:rsidRPr="001936B6">
        <w:rPr>
          <w:i/>
          <w:color w:val="993300"/>
        </w:rPr>
        <w:t>find</w:t>
      </w:r>
      <w:r w:rsidR="00BA6685">
        <w:rPr>
          <w:i/>
          <w:color w:val="993300"/>
        </w:rPr>
        <w:t>’</w:t>
      </w:r>
      <w:r w:rsidRPr="001936B6">
        <w:rPr>
          <w:i/>
          <w:color w:val="993300"/>
        </w:rPr>
        <w:t xml:space="preserve"> (§17.2.2.), and uninflected verb-stem iterations in narrative (§11.6.1).</w:t>
      </w:r>
    </w:p>
    <w:p w14:paraId="1AF06D85" w14:textId="77777777" w:rsidR="00BA6685" w:rsidRPr="002D209A" w:rsidRDefault="00BA6685" w:rsidP="00BA6685"/>
    <w:p w14:paraId="14A65026" w14:textId="77777777" w:rsidR="00BA6685" w:rsidRPr="001936B6" w:rsidRDefault="00BA6685" w:rsidP="00BA6685">
      <w:pPr>
        <w:rPr>
          <w:color w:val="993300"/>
        </w:rPr>
      </w:pPr>
    </w:p>
    <w:p w14:paraId="4B5D8A8F" w14:textId="1CC4156D" w:rsidR="00BA6685" w:rsidRDefault="00566B03" w:rsidP="00BA6685">
      <w:pPr>
        <w:pStyle w:val="Heading4"/>
      </w:pPr>
      <w:bookmarkStart w:id="1987" w:name="_Toc508434891"/>
      <w:bookmarkStart w:id="1988" w:name="_Toc508943043"/>
      <w:bookmarkStart w:id="1989" w:name="_Toc508943643"/>
      <w:bookmarkStart w:id="1990" w:name="_Toc78375925"/>
      <w:bookmarkStart w:id="1991" w:name="_Toc79406030"/>
      <w:bookmarkStart w:id="1992" w:name="_Toc337412269"/>
      <w:r>
        <w:t>Noun-headed temporal relative clause (</w:t>
      </w:r>
      <w:r w:rsidR="00BA6685">
        <w:t>‘</w:t>
      </w:r>
      <w:r>
        <w:t xml:space="preserve">[at] the time when </w:t>
      </w:r>
      <w:r>
        <w:sym w:font="Symbol" w:char="F0BC"/>
      </w:r>
      <w:r w:rsidR="00BA6685">
        <w:t>‘</w:t>
      </w:r>
      <w:r>
        <w:t>)</w:t>
      </w:r>
      <w:bookmarkEnd w:id="1987"/>
      <w:bookmarkEnd w:id="1988"/>
      <w:bookmarkEnd w:id="1989"/>
      <w:bookmarkEnd w:id="1990"/>
      <w:bookmarkEnd w:id="1991"/>
      <w:bookmarkEnd w:id="1992"/>
    </w:p>
    <w:p w14:paraId="5E997819" w14:textId="3DF19D1C" w:rsidR="00BA6685" w:rsidRPr="002D209A" w:rsidRDefault="00566B03" w:rsidP="00BA6685">
      <w:r w:rsidRPr="003D1984">
        <w:rPr>
          <w:i/>
          <w:color w:val="993300"/>
        </w:rPr>
        <w:tab/>
        <w:t>This is a relative clause (Chapter 14) headed by a temporal noun (</w:t>
      </w:r>
      <w:r w:rsidR="00BA6685">
        <w:rPr>
          <w:i/>
          <w:color w:val="993300"/>
        </w:rPr>
        <w:t>‘</w:t>
      </w:r>
      <w:r w:rsidRPr="003D1984">
        <w:rPr>
          <w:i/>
          <w:color w:val="993300"/>
        </w:rPr>
        <w:t>time</w:t>
      </w:r>
      <w:r w:rsidR="00BA6685">
        <w:rPr>
          <w:i/>
          <w:color w:val="993300"/>
        </w:rPr>
        <w:t>’</w:t>
      </w:r>
      <w:r w:rsidRPr="003D1984">
        <w:rPr>
          <w:i/>
          <w:color w:val="993300"/>
        </w:rPr>
        <w:t xml:space="preserve">, </w:t>
      </w:r>
      <w:r w:rsidR="00BA6685">
        <w:rPr>
          <w:i/>
          <w:color w:val="993300"/>
        </w:rPr>
        <w:t>‘</w:t>
      </w:r>
      <w:r w:rsidRPr="003D1984">
        <w:rPr>
          <w:i/>
          <w:color w:val="993300"/>
        </w:rPr>
        <w:t>moment</w:t>
      </w:r>
      <w:r w:rsidR="00BA6685">
        <w:rPr>
          <w:i/>
          <w:color w:val="993300"/>
        </w:rPr>
        <w:t>’</w:t>
      </w:r>
      <w:r w:rsidRPr="003D1984">
        <w:rPr>
          <w:i/>
          <w:color w:val="993300"/>
        </w:rPr>
        <w:t xml:space="preserve">, </w:t>
      </w:r>
      <w:r w:rsidR="00BA6685">
        <w:rPr>
          <w:i/>
          <w:color w:val="993300"/>
        </w:rPr>
        <w:t>‘</w:t>
      </w:r>
      <w:r w:rsidRPr="003D1984">
        <w:rPr>
          <w:i/>
          <w:color w:val="993300"/>
        </w:rPr>
        <w:t>day</w:t>
      </w:r>
      <w:r w:rsidR="00BA6685">
        <w:rPr>
          <w:i/>
          <w:color w:val="993300"/>
        </w:rPr>
        <w:t>’</w:t>
      </w:r>
      <w:r w:rsidRPr="003D1984">
        <w:rPr>
          <w:i/>
          <w:color w:val="993300"/>
        </w:rPr>
        <w:t xml:space="preserve">, </w:t>
      </w:r>
      <w:r w:rsidR="00BA6685">
        <w:rPr>
          <w:i/>
          <w:color w:val="993300"/>
        </w:rPr>
        <w:t>‘</w:t>
      </w:r>
      <w:r w:rsidRPr="003D1984">
        <w:rPr>
          <w:i/>
          <w:color w:val="993300"/>
        </w:rPr>
        <w:t>year</w:t>
      </w:r>
      <w:r w:rsidR="00BA6685">
        <w:rPr>
          <w:i/>
          <w:color w:val="993300"/>
        </w:rPr>
        <w:t>’</w:t>
      </w:r>
      <w:r w:rsidRPr="003D1984">
        <w:rPr>
          <w:i/>
          <w:color w:val="993300"/>
        </w:rPr>
        <w:t xml:space="preserve">, </w:t>
      </w:r>
      <w:r w:rsidR="00BA6685">
        <w:rPr>
          <w:i/>
          <w:color w:val="993300"/>
        </w:rPr>
        <w:t>‘</w:t>
      </w:r>
      <w:r w:rsidRPr="003D1984">
        <w:rPr>
          <w:i/>
          <w:color w:val="993300"/>
        </w:rPr>
        <w:t>era</w:t>
      </w:r>
      <w:r w:rsidR="00BA6685">
        <w:rPr>
          <w:i/>
          <w:color w:val="993300"/>
        </w:rPr>
        <w:t>’</w:t>
      </w:r>
      <w:r w:rsidRPr="003D1984">
        <w:rPr>
          <w:i/>
          <w:color w:val="993300"/>
        </w:rPr>
        <w:t>, etc.) in adverbial function. The same relative clause construction is used for spatial and manner adverbial clauses (§15.3).</w:t>
      </w:r>
    </w:p>
    <w:p w14:paraId="40A1435B" w14:textId="77777777" w:rsidR="00BA6685" w:rsidRPr="002D209A" w:rsidRDefault="00BA6685" w:rsidP="00BA6685"/>
    <w:p w14:paraId="05A1BF99" w14:textId="673AA973" w:rsidR="00BA6685" w:rsidRPr="002D209A" w:rsidRDefault="00566B03" w:rsidP="00BA6685">
      <w:r w:rsidRPr="003D1984">
        <w:rPr>
          <w:i/>
          <w:color w:val="993300"/>
        </w:rPr>
        <w:lastRenderedPageBreak/>
        <w:tab/>
        <w:t>Logically, the relative clause should be the complement of a postposition (</w:t>
      </w:r>
      <w:r w:rsidR="00BA6685">
        <w:rPr>
          <w:i/>
          <w:color w:val="993300"/>
        </w:rPr>
        <w:t>‘</w:t>
      </w:r>
      <w:r w:rsidRPr="003D1984">
        <w:rPr>
          <w:i/>
          <w:color w:val="993300"/>
        </w:rPr>
        <w:t>at [the time when he fell]</w:t>
      </w:r>
      <w:r w:rsidR="00BA6685">
        <w:rPr>
          <w:i/>
          <w:color w:val="993300"/>
        </w:rPr>
        <w:t>’</w:t>
      </w:r>
      <w:r w:rsidRPr="003D1984">
        <w:rPr>
          <w:i/>
          <w:color w:val="993300"/>
        </w:rPr>
        <w:t>), but the postposition is often omitted.</w:t>
      </w:r>
    </w:p>
    <w:p w14:paraId="293FF347" w14:textId="77777777" w:rsidR="00BA6685" w:rsidRPr="002D209A" w:rsidRDefault="00BA6685" w:rsidP="00BA6685">
      <w:pPr>
        <w:ind w:left="720" w:hanging="720"/>
      </w:pPr>
    </w:p>
    <w:p w14:paraId="1564A218" w14:textId="77777777" w:rsidR="00BA6685" w:rsidRPr="001936B6" w:rsidRDefault="00566B03" w:rsidP="00BA6685">
      <w:pPr>
        <w:ind w:left="720" w:hanging="720"/>
        <w:rPr>
          <w:i/>
          <w:color w:val="993300"/>
        </w:rPr>
      </w:pPr>
      <w:r w:rsidRPr="001936B6">
        <w:rPr>
          <w:i/>
          <w:color w:val="993300"/>
        </w:rPr>
        <w:t>Is a locative postposition required/common/uncommon at the end of the entire relative clause?</w:t>
      </w:r>
    </w:p>
    <w:p w14:paraId="50AB2824" w14:textId="77777777" w:rsidR="00BA6685" w:rsidRPr="002D209A" w:rsidRDefault="00566B03" w:rsidP="00BA6685">
      <w:pPr>
        <w:ind w:left="720" w:hanging="720"/>
      </w:pPr>
      <w:r w:rsidRPr="001936B6">
        <w:rPr>
          <w:i/>
          <w:color w:val="993300"/>
        </w:rPr>
        <w:t>Is a definite morpheme common/uncommon at the end of the relative clause?</w:t>
      </w:r>
    </w:p>
    <w:p w14:paraId="512FDA79" w14:textId="77777777" w:rsidR="00BA6685" w:rsidRPr="002D209A" w:rsidRDefault="00BA6685" w:rsidP="00BA6685">
      <w:pPr>
        <w:ind w:left="720" w:hanging="720"/>
      </w:pPr>
    </w:p>
    <w:p w14:paraId="33DD354A" w14:textId="46C53ADD" w:rsidR="00BA6685" w:rsidRPr="001936B6" w:rsidRDefault="00566B03" w:rsidP="00BA6685">
      <w:pPr>
        <w:ind w:left="720" w:hanging="720"/>
        <w:rPr>
          <w:i/>
          <w:color w:val="993300"/>
        </w:rPr>
      </w:pPr>
      <w:r w:rsidRPr="001936B6">
        <w:rPr>
          <w:i/>
          <w:color w:val="993300"/>
        </w:rPr>
        <w:t xml:space="preserve">Is the </w:t>
      </w:r>
      <w:r w:rsidR="00BA6685">
        <w:rPr>
          <w:i/>
          <w:color w:val="993300"/>
        </w:rPr>
        <w:t>‘</w:t>
      </w:r>
      <w:r w:rsidRPr="001936B6">
        <w:rPr>
          <w:i/>
          <w:color w:val="993300"/>
        </w:rPr>
        <w:t>time</w:t>
      </w:r>
      <w:r w:rsidR="00BA6685">
        <w:rPr>
          <w:i/>
          <w:color w:val="993300"/>
        </w:rPr>
        <w:t>’</w:t>
      </w:r>
      <w:r w:rsidRPr="001936B6">
        <w:rPr>
          <w:i/>
          <w:color w:val="993300"/>
        </w:rPr>
        <w:t xml:space="preserve"> noun optionally/obligatorily repeated after the relative clause proper, perhaps in possessed-noun tonal form? (see §14.2.5). If so:</w:t>
      </w:r>
    </w:p>
    <w:p w14:paraId="48522FD9" w14:textId="60C8B319" w:rsidR="00BA6685" w:rsidRPr="002D209A" w:rsidRDefault="00566B03" w:rsidP="00BA6685">
      <w:pPr>
        <w:ind w:left="720" w:hanging="720"/>
      </w:pPr>
      <w:r w:rsidRPr="001936B6">
        <w:rPr>
          <w:i/>
          <w:color w:val="993300"/>
        </w:rPr>
        <w:tab/>
        <w:t xml:space="preserve">is there any sign of lexical specialization, whereby one term meaning </w:t>
      </w:r>
      <w:r w:rsidR="00BA6685">
        <w:rPr>
          <w:i/>
          <w:color w:val="993300"/>
        </w:rPr>
        <w:t>‘</w:t>
      </w:r>
      <w:r w:rsidRPr="001936B6">
        <w:rPr>
          <w:i/>
          <w:color w:val="993300"/>
        </w:rPr>
        <w:t>day</w:t>
      </w:r>
      <w:r w:rsidR="00BA6685">
        <w:rPr>
          <w:i/>
          <w:color w:val="993300"/>
        </w:rPr>
        <w:t>’</w:t>
      </w:r>
      <w:r w:rsidRPr="001936B6">
        <w:rPr>
          <w:i/>
          <w:color w:val="993300"/>
        </w:rPr>
        <w:t xml:space="preserve"> is used in the relative clause proper and a synonymn as the doubled noun? (also check for </w:t>
      </w:r>
      <w:r w:rsidR="00BA6685">
        <w:rPr>
          <w:i/>
          <w:color w:val="993300"/>
        </w:rPr>
        <w:t>‘</w:t>
      </w:r>
      <w:r w:rsidRPr="001936B6">
        <w:rPr>
          <w:i/>
          <w:color w:val="993300"/>
        </w:rPr>
        <w:t>year</w:t>
      </w:r>
      <w:r w:rsidR="00BA6685">
        <w:rPr>
          <w:i/>
          <w:color w:val="993300"/>
        </w:rPr>
        <w:t>’</w:t>
      </w:r>
      <w:r w:rsidRPr="001936B6">
        <w:rPr>
          <w:i/>
          <w:color w:val="993300"/>
        </w:rPr>
        <w:t xml:space="preserve">, </w:t>
      </w:r>
      <w:r w:rsidR="00BA6685">
        <w:rPr>
          <w:i/>
          <w:color w:val="993300"/>
        </w:rPr>
        <w:t>‘</w:t>
      </w:r>
      <w:r w:rsidRPr="001936B6">
        <w:rPr>
          <w:i/>
          <w:color w:val="993300"/>
        </w:rPr>
        <w:t>time/moment</w:t>
      </w:r>
      <w:r w:rsidR="00BA6685">
        <w:rPr>
          <w:i/>
          <w:color w:val="993300"/>
        </w:rPr>
        <w:t>’</w:t>
      </w:r>
      <w:r w:rsidRPr="001936B6">
        <w:rPr>
          <w:i/>
          <w:color w:val="993300"/>
        </w:rPr>
        <w:t>)</w:t>
      </w:r>
    </w:p>
    <w:p w14:paraId="14027B1D" w14:textId="77777777" w:rsidR="00BA6685" w:rsidRPr="002D209A" w:rsidRDefault="00BA6685" w:rsidP="00BA6685">
      <w:pPr>
        <w:ind w:left="720" w:hanging="720"/>
      </w:pPr>
    </w:p>
    <w:p w14:paraId="3E39D4DD" w14:textId="77777777" w:rsidR="00BA6685" w:rsidRPr="001936B6" w:rsidRDefault="00566B03" w:rsidP="00BA6685">
      <w:pPr>
        <w:ind w:left="720" w:hanging="720"/>
        <w:rPr>
          <w:i/>
          <w:color w:val="993300"/>
        </w:rPr>
      </w:pPr>
      <w:r w:rsidRPr="001936B6">
        <w:rPr>
          <w:i/>
          <w:color w:val="993300"/>
        </w:rPr>
        <w:t>examples</w:t>
      </w:r>
    </w:p>
    <w:p w14:paraId="4BA7E725" w14:textId="1C4A0296" w:rsidR="00BA6685" w:rsidRPr="001936B6" w:rsidRDefault="00566B03" w:rsidP="00BA6685">
      <w:pPr>
        <w:ind w:left="720" w:hanging="720"/>
        <w:rPr>
          <w:i/>
          <w:color w:val="993300"/>
        </w:rPr>
      </w:pPr>
      <w:r w:rsidRPr="001936B6">
        <w:rPr>
          <w:i/>
          <w:color w:val="993300"/>
        </w:rPr>
        <w:tab/>
      </w:r>
      <w:r w:rsidR="00BA6685">
        <w:rPr>
          <w:i/>
          <w:color w:val="993300"/>
        </w:rPr>
        <w:t>‘</w:t>
      </w:r>
      <w:r w:rsidRPr="001936B6">
        <w:rPr>
          <w:i/>
          <w:color w:val="993300"/>
        </w:rPr>
        <w:t>the year when they came here</w:t>
      </w:r>
      <w:r w:rsidR="00BA6685">
        <w:rPr>
          <w:i/>
          <w:color w:val="993300"/>
        </w:rPr>
        <w:t>’</w:t>
      </w:r>
    </w:p>
    <w:p w14:paraId="035B4D83" w14:textId="194BE4B3" w:rsidR="00BA6685" w:rsidRPr="001936B6" w:rsidRDefault="00566B03" w:rsidP="00BA6685">
      <w:pPr>
        <w:ind w:left="720" w:hanging="720"/>
        <w:rPr>
          <w:i/>
          <w:color w:val="993300"/>
        </w:rPr>
      </w:pPr>
      <w:r w:rsidRPr="001936B6">
        <w:rPr>
          <w:i/>
          <w:color w:val="993300"/>
        </w:rPr>
        <w:tab/>
      </w:r>
      <w:r w:rsidR="00BA6685">
        <w:rPr>
          <w:i/>
          <w:color w:val="993300"/>
        </w:rPr>
        <w:t>‘</w:t>
      </w:r>
      <w:r w:rsidRPr="001936B6">
        <w:rPr>
          <w:i/>
          <w:color w:val="993300"/>
        </w:rPr>
        <w:t>the beautiful day when I saw you</w:t>
      </w:r>
      <w:r w:rsidR="00BA6685">
        <w:rPr>
          <w:i/>
          <w:color w:val="993300"/>
        </w:rPr>
        <w:t>’</w:t>
      </w:r>
      <w:r w:rsidRPr="001936B6">
        <w:rPr>
          <w:i/>
          <w:color w:val="993300"/>
        </w:rPr>
        <w:t xml:space="preserve"> (adjective not repeated on copy?)</w:t>
      </w:r>
    </w:p>
    <w:p w14:paraId="60B9509D" w14:textId="27488424" w:rsidR="00BA6685" w:rsidRPr="002D209A" w:rsidRDefault="00566B03" w:rsidP="00BA6685">
      <w:pPr>
        <w:ind w:left="720" w:hanging="720"/>
      </w:pPr>
      <w:r w:rsidRPr="001936B6">
        <w:rPr>
          <w:i/>
          <w:color w:val="993300"/>
        </w:rPr>
        <w:tab/>
      </w:r>
      <w:r w:rsidR="00BA6685">
        <w:rPr>
          <w:i/>
          <w:color w:val="993300"/>
        </w:rPr>
        <w:t>‘</w:t>
      </w:r>
      <w:r w:rsidRPr="001936B6">
        <w:rPr>
          <w:i/>
          <w:color w:val="993300"/>
        </w:rPr>
        <w:t>those three long days when I did farm work in the field</w:t>
      </w:r>
      <w:r w:rsidR="00BA6685">
        <w:rPr>
          <w:i/>
          <w:color w:val="993300"/>
        </w:rPr>
        <w:t>’</w:t>
      </w:r>
    </w:p>
    <w:p w14:paraId="40566F73" w14:textId="77777777" w:rsidR="00BA6685" w:rsidRPr="002D209A" w:rsidRDefault="00BA6685" w:rsidP="00BA6685"/>
    <w:p w14:paraId="4EFE7581" w14:textId="77777777" w:rsidR="00BA6685" w:rsidRPr="001936B6" w:rsidRDefault="00BA6685" w:rsidP="00BA6685">
      <w:pPr>
        <w:rPr>
          <w:color w:val="993300"/>
        </w:rPr>
      </w:pPr>
    </w:p>
    <w:p w14:paraId="12EEB0D4" w14:textId="77777777" w:rsidR="00BA6685" w:rsidRPr="003D1984" w:rsidRDefault="00566B03" w:rsidP="00BA6685">
      <w:pPr>
        <w:pStyle w:val="Heading4"/>
      </w:pPr>
      <w:bookmarkStart w:id="1993" w:name="_Toc508434885"/>
      <w:bookmarkStart w:id="1994" w:name="_Toc508943037"/>
      <w:bookmarkStart w:id="1995" w:name="_Toc508943637"/>
      <w:bookmarkStart w:id="1996" w:name="_Toc78375920"/>
      <w:bookmarkStart w:id="1997" w:name="_Toc79406025"/>
      <w:bookmarkStart w:id="1998" w:name="_Toc337412270"/>
      <w:r>
        <w:t>Backgrounded durative clauses (</w:t>
      </w:r>
      <w:r w:rsidRPr="00DE33B3">
        <w:rPr>
          <w:rFonts w:ascii="Doulos SIL" w:hAnsi="Doulos SIL"/>
          <w:i/>
          <w:color w:val="0000FF"/>
        </w:rPr>
        <w:t>ŋŋŋ</w:t>
      </w:r>
      <w:r>
        <w:t>)</w:t>
      </w:r>
      <w:bookmarkEnd w:id="1993"/>
      <w:bookmarkEnd w:id="1994"/>
      <w:bookmarkEnd w:id="1995"/>
      <w:bookmarkEnd w:id="1996"/>
      <w:bookmarkEnd w:id="1997"/>
      <w:bookmarkEnd w:id="1998"/>
    </w:p>
    <w:p w14:paraId="6A027C1F" w14:textId="77777777" w:rsidR="00BA6685" w:rsidRPr="002D209A" w:rsidRDefault="00566B03" w:rsidP="00BA6685">
      <w:r w:rsidRPr="001936B6">
        <w:rPr>
          <w:i/>
          <w:color w:val="993300"/>
        </w:rPr>
        <w:tab/>
        <w:t xml:space="preserve">[If </w:t>
      </w:r>
      <w:r w:rsidRPr="00DE33B3">
        <w:rPr>
          <w:rFonts w:ascii="Doulos SIL" w:hAnsi="Doulos SIL"/>
          <w:i/>
          <w:color w:val="0000FF"/>
        </w:rPr>
        <w:t>ŋŋŋ</w:t>
      </w:r>
      <w:r w:rsidRPr="001936B6">
        <w:rPr>
          <w:i/>
          <w:color w:val="993300"/>
        </w:rPr>
        <w:t xml:space="preserve"> is identifiable as the Imperfective morpheme, combine with adjacent subsections.]</w:t>
      </w:r>
    </w:p>
    <w:p w14:paraId="7C60998F" w14:textId="77777777" w:rsidR="00BA6685" w:rsidRPr="002D209A" w:rsidRDefault="00BA6685" w:rsidP="00BA6685"/>
    <w:p w14:paraId="20EFFD29" w14:textId="77777777" w:rsidR="00BA6685" w:rsidRPr="002D209A" w:rsidRDefault="00566B03" w:rsidP="00BA6685">
      <w:r w:rsidRPr="001936B6">
        <w:rPr>
          <w:i/>
          <w:color w:val="993300"/>
        </w:rPr>
        <w:tab/>
        <w:t xml:space="preserve">Particle/suffix </w:t>
      </w:r>
      <w:r w:rsidRPr="00DE33B3">
        <w:rPr>
          <w:rFonts w:ascii="Doulos SIL" w:hAnsi="Doulos SIL"/>
          <w:i/>
          <w:color w:val="0000FF"/>
        </w:rPr>
        <w:t>ŋŋŋ</w:t>
      </w:r>
      <w:r w:rsidRPr="001936B6">
        <w:rPr>
          <w:i/>
          <w:color w:val="993300"/>
        </w:rPr>
        <w:t xml:space="preserve"> is used in backgrounded durative clauses, which precede a foregrounded event predication. The </w:t>
      </w:r>
      <w:r w:rsidRPr="00DE33B3">
        <w:rPr>
          <w:rFonts w:ascii="Doulos SIL" w:hAnsi="Doulos SIL"/>
          <w:i/>
          <w:color w:val="0000FF"/>
        </w:rPr>
        <w:t>ŋŋŋ</w:t>
      </w:r>
      <w:r w:rsidRPr="001936B6">
        <w:rPr>
          <w:i/>
          <w:color w:val="993300"/>
        </w:rPr>
        <w:t xml:space="preserve"> clause denotes a temporally extended activity, such as motion, that persists through a temporal span T that leads up to and may overlap with the following event E. Usually the activity is first introduced as a main clause, and the verb is then repeated (one or more times) in durative-clause form, before the next event E is introduced.</w:t>
      </w:r>
    </w:p>
    <w:p w14:paraId="31CFCB43" w14:textId="77777777" w:rsidR="00BA6685" w:rsidRPr="002D209A" w:rsidRDefault="00BA6685" w:rsidP="00BA6685"/>
    <w:p w14:paraId="0BB59A1E" w14:textId="77777777" w:rsidR="00BA6685" w:rsidRPr="002D209A" w:rsidRDefault="00566B03" w:rsidP="00BA6685">
      <w:r w:rsidRPr="001936B6">
        <w:rPr>
          <w:i/>
          <w:color w:val="993300"/>
        </w:rPr>
        <w:tab/>
        <w:t>same-subject requirement?</w:t>
      </w:r>
    </w:p>
    <w:p w14:paraId="50E61D08" w14:textId="77777777" w:rsidR="00BA6685" w:rsidRPr="002D209A" w:rsidRDefault="00BA6685" w:rsidP="00BA6685"/>
    <w:p w14:paraId="26F49539" w14:textId="77777777" w:rsidR="00BA6685" w:rsidRPr="001936B6" w:rsidRDefault="00566B03" w:rsidP="00BA6685">
      <w:pPr>
        <w:rPr>
          <w:i/>
          <w:color w:val="993300"/>
        </w:rPr>
      </w:pPr>
      <w:r w:rsidRPr="001936B6">
        <w:rPr>
          <w:i/>
          <w:color w:val="993300"/>
        </w:rPr>
        <w:t xml:space="preserve">form of verb that </w:t>
      </w:r>
      <w:r w:rsidRPr="00DE33B3">
        <w:rPr>
          <w:rFonts w:ascii="Doulos SIL" w:hAnsi="Doulos SIL"/>
          <w:i/>
          <w:color w:val="0000FF"/>
        </w:rPr>
        <w:t>ŋŋŋ</w:t>
      </w:r>
      <w:r w:rsidRPr="001936B6">
        <w:rPr>
          <w:i/>
          <w:color w:val="993300"/>
        </w:rPr>
        <w:t xml:space="preserve"> follows (bare stem, etc.)?</w:t>
      </w:r>
    </w:p>
    <w:p w14:paraId="100D72F8" w14:textId="77777777" w:rsidR="00BA6685" w:rsidRPr="002D209A" w:rsidRDefault="00566B03" w:rsidP="00BA6685">
      <w:r w:rsidRPr="001936B6">
        <w:rPr>
          <w:i/>
          <w:color w:val="993300"/>
        </w:rPr>
        <w:tab/>
        <w:t xml:space="preserve">if anything unusual (unpredictable) about the verb form, give a table with representative examples (including irregular verbs) of the bare stem and the  </w:t>
      </w:r>
      <w:r w:rsidRPr="00DE33B3">
        <w:rPr>
          <w:rFonts w:ascii="Doulos SIL" w:hAnsi="Doulos SIL"/>
          <w:i/>
          <w:color w:val="0000FF"/>
        </w:rPr>
        <w:t>ŋŋŋ</w:t>
      </w:r>
      <w:r w:rsidRPr="001936B6">
        <w:rPr>
          <w:i/>
          <w:color w:val="993300"/>
        </w:rPr>
        <w:t xml:space="preserve"> form.</w:t>
      </w:r>
    </w:p>
    <w:p w14:paraId="6F003D9A" w14:textId="77777777" w:rsidR="00BA6685" w:rsidRPr="002D209A" w:rsidRDefault="00BA6685" w:rsidP="00BA6685"/>
    <w:p w14:paraId="77482EE8" w14:textId="77777777" w:rsidR="00BA6685" w:rsidRPr="002D209A" w:rsidRDefault="00566B03" w:rsidP="00BA6685">
      <w:pPr>
        <w:pStyle w:val="example-simple"/>
        <w:tabs>
          <w:tab w:val="clear" w:pos="1080"/>
          <w:tab w:val="left" w:pos="2250"/>
          <w:tab w:val="left" w:pos="3870"/>
        </w:tabs>
      </w:pPr>
      <w:r w:rsidRPr="001936B6">
        <w:rPr>
          <w:i/>
          <w:color w:val="993300"/>
        </w:rPr>
        <w:t>(xx1)</w:t>
      </w:r>
      <w:r w:rsidRPr="001936B6">
        <w:rPr>
          <w:i/>
          <w:color w:val="993300"/>
        </w:rPr>
        <w:tab/>
        <w:t>bare stem</w:t>
      </w:r>
      <w:r w:rsidRPr="001936B6">
        <w:rPr>
          <w:i/>
          <w:color w:val="993300"/>
        </w:rPr>
        <w:tab/>
        <w:t xml:space="preserve">with </w:t>
      </w:r>
      <w:r w:rsidRPr="00DE33B3">
        <w:rPr>
          <w:rFonts w:ascii="Doulos SIL" w:hAnsi="Doulos SIL"/>
          <w:i/>
          <w:color w:val="0000FF"/>
        </w:rPr>
        <w:t>ŋŋŋ</w:t>
      </w:r>
      <w:r w:rsidRPr="001936B6">
        <w:rPr>
          <w:i/>
          <w:color w:val="993300"/>
        </w:rPr>
        <w:tab/>
        <w:t>gloss</w:t>
      </w:r>
    </w:p>
    <w:p w14:paraId="273C8520" w14:textId="77777777" w:rsidR="00BA6685" w:rsidRPr="002D209A" w:rsidRDefault="00BA6685" w:rsidP="00BA6685">
      <w:pPr>
        <w:pStyle w:val="example-simple"/>
        <w:tabs>
          <w:tab w:val="clear" w:pos="1080"/>
          <w:tab w:val="left" w:pos="2250"/>
          <w:tab w:val="left" w:pos="3870"/>
        </w:tabs>
      </w:pPr>
    </w:p>
    <w:p w14:paraId="57CBE66E" w14:textId="2F6A5A3B" w:rsidR="00BA6685" w:rsidRPr="002D209A" w:rsidRDefault="00566B03" w:rsidP="00BA6685">
      <w:pPr>
        <w:pStyle w:val="example-simple"/>
        <w:tabs>
          <w:tab w:val="clear" w:pos="1080"/>
          <w:tab w:val="left" w:pos="2250"/>
          <w:tab w:val="left" w:pos="3870"/>
        </w:tabs>
      </w:pPr>
      <w:r w:rsidRPr="001936B6">
        <w:rPr>
          <w:i/>
          <w:color w:val="993300"/>
        </w:rPr>
        <w:tab/>
      </w:r>
      <w:r w:rsidRPr="00DE33B3">
        <w:rPr>
          <w:rFonts w:ascii="Doulos SIL" w:hAnsi="Doulos SIL"/>
          <w:i/>
          <w:color w:val="0000FF"/>
        </w:rPr>
        <w:t>ŋŋŋ</w:t>
      </w:r>
      <w:r w:rsidRPr="001936B6">
        <w:rPr>
          <w:i/>
          <w:color w:val="993300"/>
        </w:rPr>
        <w:tab/>
      </w:r>
      <w:r w:rsidRPr="00DE33B3">
        <w:rPr>
          <w:rFonts w:ascii="Doulos SIL" w:hAnsi="Doulos SIL"/>
          <w:i/>
          <w:color w:val="0000FF"/>
        </w:rPr>
        <w:t>ŋŋŋ</w:t>
      </w:r>
      <w:r w:rsidRPr="001936B6">
        <w:rPr>
          <w:i/>
          <w:color w:val="993300"/>
        </w:rPr>
        <w:tab/>
      </w:r>
      <w:r w:rsidR="00BA6685">
        <w:rPr>
          <w:i/>
          <w:color w:val="993300"/>
        </w:rPr>
        <w:t>‘</w:t>
      </w:r>
      <w:r w:rsidRPr="001936B6">
        <w:rPr>
          <w:i/>
          <w:color w:val="993300"/>
        </w:rPr>
        <w:t>come</w:t>
      </w:r>
      <w:r w:rsidR="00BA6685">
        <w:rPr>
          <w:i/>
          <w:color w:val="993300"/>
        </w:rPr>
        <w:t>’</w:t>
      </w:r>
    </w:p>
    <w:p w14:paraId="4453E094" w14:textId="77777777" w:rsidR="00BA6685" w:rsidRPr="002D209A" w:rsidRDefault="00BA6685" w:rsidP="00BA6685"/>
    <w:p w14:paraId="60DB66B4" w14:textId="77777777" w:rsidR="00BA6685" w:rsidRPr="001936B6" w:rsidRDefault="00566B03" w:rsidP="00BA6685">
      <w:pPr>
        <w:rPr>
          <w:i/>
          <w:color w:val="993300"/>
        </w:rPr>
      </w:pPr>
      <w:r w:rsidRPr="001936B6">
        <w:rPr>
          <w:i/>
          <w:color w:val="993300"/>
        </w:rPr>
        <w:tab/>
        <w:t>must the two clauses have the same subject?</w:t>
      </w:r>
    </w:p>
    <w:p w14:paraId="5BFFF888" w14:textId="77777777" w:rsidR="00BA6685" w:rsidRPr="002D209A" w:rsidRDefault="00566B03" w:rsidP="00BA6685">
      <w:r w:rsidRPr="001936B6">
        <w:rPr>
          <w:i/>
          <w:color w:val="993300"/>
        </w:rPr>
        <w:tab/>
        <w:t xml:space="preserve">is the subject overtly indicated in the [... verb </w:t>
      </w:r>
      <w:r w:rsidRPr="00DE33B3">
        <w:rPr>
          <w:rFonts w:ascii="Doulos SIL" w:hAnsi="Doulos SIL"/>
          <w:i/>
          <w:color w:val="0000FF"/>
        </w:rPr>
        <w:t>ŋŋŋ</w:t>
      </w:r>
      <w:r w:rsidRPr="001936B6">
        <w:rPr>
          <w:i/>
          <w:color w:val="993300"/>
        </w:rPr>
        <w:t>] clause, or just in the surrounding main clauses?</w:t>
      </w:r>
    </w:p>
    <w:p w14:paraId="05EE5DE4" w14:textId="77777777" w:rsidR="00BA6685" w:rsidRPr="002D209A" w:rsidRDefault="00BA6685" w:rsidP="00BA6685"/>
    <w:p w14:paraId="24949732" w14:textId="77777777" w:rsidR="00BA6685" w:rsidRPr="001936B6" w:rsidRDefault="00BA6685" w:rsidP="00BA6685">
      <w:pPr>
        <w:rPr>
          <w:color w:val="993300"/>
        </w:rPr>
      </w:pPr>
    </w:p>
    <w:p w14:paraId="737928CF" w14:textId="77777777" w:rsidR="00BA6685" w:rsidRPr="003D1984" w:rsidRDefault="00566B03" w:rsidP="00BA6685">
      <w:pPr>
        <w:pStyle w:val="Heading4"/>
      </w:pPr>
      <w:bookmarkStart w:id="1999" w:name="_Toc337412271"/>
      <w:r>
        <w:t>Backgrounded durative clauses with iterated stem and (</w:t>
      </w:r>
      <w:r w:rsidRPr="00DE33B3">
        <w:rPr>
          <w:rFonts w:ascii="Doulos SIL" w:hAnsi="Doulos SIL"/>
          <w:i/>
          <w:color w:val="0000FF"/>
        </w:rPr>
        <w:t>ŋŋŋ</w:t>
      </w:r>
      <w:r>
        <w:t>)</w:t>
      </w:r>
      <w:bookmarkEnd w:id="1999"/>
    </w:p>
    <w:p w14:paraId="0A1F90A1" w14:textId="77777777" w:rsidR="00BA6685" w:rsidRPr="002D209A" w:rsidRDefault="00566B03" w:rsidP="00BA6685">
      <w:r w:rsidRPr="001936B6">
        <w:rPr>
          <w:i/>
          <w:color w:val="993300"/>
        </w:rPr>
        <w:t xml:space="preserve">is the [... verb </w:t>
      </w:r>
      <w:r w:rsidRPr="00DE33B3">
        <w:rPr>
          <w:rFonts w:ascii="Doulos SIL" w:hAnsi="Doulos SIL"/>
          <w:i/>
          <w:color w:val="0000FF"/>
        </w:rPr>
        <w:t>ŋŋŋ</w:t>
      </w:r>
      <w:r w:rsidRPr="001936B6">
        <w:rPr>
          <w:i/>
          <w:color w:val="993300"/>
        </w:rPr>
        <w:t>] durative clause often iterated as a whole in narratives?</w:t>
      </w:r>
    </w:p>
    <w:p w14:paraId="77FC14AD" w14:textId="77777777" w:rsidR="00BA6685" w:rsidRPr="002D209A" w:rsidRDefault="00BA6685" w:rsidP="00BA6685"/>
    <w:p w14:paraId="1CB226CA" w14:textId="77777777" w:rsidR="00BA6685" w:rsidRPr="001936B6" w:rsidRDefault="00566B03" w:rsidP="00BA6685">
      <w:pPr>
        <w:rPr>
          <w:i/>
          <w:color w:val="993300"/>
        </w:rPr>
      </w:pPr>
      <w:r w:rsidRPr="001936B6">
        <w:rPr>
          <w:i/>
          <w:color w:val="993300"/>
        </w:rPr>
        <w:t>examples, including textual examples</w:t>
      </w:r>
    </w:p>
    <w:p w14:paraId="7986C342" w14:textId="20AA97D7" w:rsidR="00BA6685" w:rsidRPr="002D209A" w:rsidRDefault="00566B03" w:rsidP="00BA6685">
      <w:r w:rsidRPr="001936B6">
        <w:rPr>
          <w:i/>
          <w:color w:val="993300"/>
        </w:rPr>
        <w:tab/>
      </w:r>
      <w:r w:rsidR="00BA6685">
        <w:rPr>
          <w:i/>
          <w:color w:val="993300"/>
        </w:rPr>
        <w:t>‘</w:t>
      </w:r>
      <w:r w:rsidRPr="001936B6">
        <w:rPr>
          <w:i/>
          <w:color w:val="993300"/>
        </w:rPr>
        <w:t xml:space="preserve">The two of them were coming; </w:t>
      </w:r>
      <w:r w:rsidRPr="001936B6">
        <w:rPr>
          <w:b/>
          <w:i/>
          <w:color w:val="993300"/>
        </w:rPr>
        <w:t xml:space="preserve">come </w:t>
      </w:r>
      <w:r w:rsidRPr="00DE33B3">
        <w:rPr>
          <w:rFonts w:ascii="Doulos SIL" w:hAnsi="Doulos SIL"/>
          <w:b/>
          <w:i/>
          <w:color w:val="0000FF"/>
        </w:rPr>
        <w:t>ŋŋŋ</w:t>
      </w:r>
      <w:r w:rsidRPr="001936B6">
        <w:rPr>
          <w:b/>
          <w:i/>
          <w:color w:val="993300"/>
        </w:rPr>
        <w:t xml:space="preserve">, come </w:t>
      </w:r>
      <w:r w:rsidRPr="00DE33B3">
        <w:rPr>
          <w:rFonts w:ascii="Doulos SIL" w:hAnsi="Doulos SIL"/>
          <w:b/>
          <w:i/>
          <w:color w:val="0000FF"/>
        </w:rPr>
        <w:t>ŋŋŋ</w:t>
      </w:r>
      <w:r w:rsidRPr="001936B6">
        <w:rPr>
          <w:b/>
          <w:i/>
          <w:color w:val="993300"/>
        </w:rPr>
        <w:t xml:space="preserve">, come </w:t>
      </w:r>
      <w:r w:rsidRPr="00DE33B3">
        <w:rPr>
          <w:rFonts w:ascii="Doulos SIL" w:hAnsi="Doulos SIL"/>
          <w:b/>
          <w:i/>
          <w:color w:val="0000FF"/>
        </w:rPr>
        <w:t>ŋŋŋ</w:t>
      </w:r>
      <w:r w:rsidRPr="001936B6">
        <w:rPr>
          <w:i/>
          <w:color w:val="993300"/>
        </w:rPr>
        <w:t xml:space="preserve"> [= they kept coming and coming]. (Then) a storm arose.</w:t>
      </w:r>
      <w:r w:rsidR="00BA6685">
        <w:rPr>
          <w:i/>
          <w:color w:val="993300"/>
        </w:rPr>
        <w:t>’</w:t>
      </w:r>
      <w:r w:rsidRPr="001936B6">
        <w:rPr>
          <w:i/>
          <w:color w:val="993300"/>
        </w:rPr>
        <w:t xml:space="preserve"> (</w:t>
      </w:r>
      <w:r w:rsidRPr="00DE33B3">
        <w:rPr>
          <w:rFonts w:ascii="Doulos SIL" w:hAnsi="Doulos SIL"/>
          <w:i/>
          <w:color w:val="0000FF"/>
        </w:rPr>
        <w:t>ŋŋŋ</w:t>
      </w:r>
      <w:r w:rsidRPr="001936B6">
        <w:rPr>
          <w:i/>
          <w:color w:val="993300"/>
        </w:rPr>
        <w:t>).</w:t>
      </w:r>
    </w:p>
    <w:p w14:paraId="41FDBDCD" w14:textId="77777777" w:rsidR="00BA6685" w:rsidRPr="002D209A" w:rsidRDefault="00BA6685" w:rsidP="00BA6685"/>
    <w:p w14:paraId="3E674102" w14:textId="77777777" w:rsidR="00BA6685" w:rsidRPr="002D209A" w:rsidRDefault="00566B03" w:rsidP="00BA6685">
      <w:r w:rsidRPr="001936B6">
        <w:rPr>
          <w:i/>
          <w:color w:val="993300"/>
        </w:rPr>
        <w:t>if relevant, cf. uninflected verb iteration (§11.6).</w:t>
      </w:r>
    </w:p>
    <w:p w14:paraId="1A35B3E9" w14:textId="77777777" w:rsidR="00BA6685" w:rsidRPr="002D209A" w:rsidRDefault="00BA6685" w:rsidP="00BA6685"/>
    <w:p w14:paraId="19439E61" w14:textId="77777777" w:rsidR="00BA6685" w:rsidRPr="001936B6" w:rsidRDefault="00BA6685" w:rsidP="00BA6685">
      <w:pPr>
        <w:rPr>
          <w:color w:val="993300"/>
        </w:rPr>
      </w:pPr>
    </w:p>
    <w:p w14:paraId="521FB392" w14:textId="77777777" w:rsidR="00BA6685" w:rsidRDefault="00566B03" w:rsidP="00BA6685">
      <w:pPr>
        <w:pStyle w:val="Heading4"/>
      </w:pPr>
      <w:bookmarkStart w:id="2000" w:name="_Toc337412272"/>
      <w:r>
        <w:t xml:space="preserve">Imperfective subordinator </w:t>
      </w:r>
      <w:r w:rsidRPr="00DE33B3">
        <w:rPr>
          <w:rFonts w:ascii="Doulos SIL" w:hAnsi="Doulos SIL"/>
          <w:i/>
          <w:color w:val="0000FF"/>
        </w:rPr>
        <w:t>-ŋŋŋ</w:t>
      </w:r>
      <w:bookmarkEnd w:id="2000"/>
    </w:p>
    <w:p w14:paraId="2538DB0E" w14:textId="77777777" w:rsidR="00BA6685" w:rsidRPr="001936B6" w:rsidRDefault="00566B03" w:rsidP="00BA6685">
      <w:pPr>
        <w:rPr>
          <w:i/>
          <w:color w:val="993300"/>
        </w:rPr>
      </w:pPr>
      <w:r w:rsidRPr="001936B6">
        <w:rPr>
          <w:i/>
          <w:color w:val="993300"/>
        </w:rPr>
        <w:tab/>
        <w:t>Subordinating suffix/particle morphemically identifiable as the regular Imperfective suffix, but here on a verb without pronominal-subject inflection in a nonfinal VP that is followed by an intrinsically durative or stative final verb.</w:t>
      </w:r>
    </w:p>
    <w:p w14:paraId="11387AF6" w14:textId="77777777" w:rsidR="00BA6685" w:rsidRPr="002D209A" w:rsidRDefault="00566B03" w:rsidP="00BA6685">
      <w:r w:rsidRPr="001936B6">
        <w:rPr>
          <w:i/>
          <w:color w:val="993300"/>
        </w:rPr>
        <w:tab/>
        <w:t>same-subject requirement?</w:t>
      </w:r>
    </w:p>
    <w:p w14:paraId="3ED1DECC" w14:textId="77777777" w:rsidR="00BA6685" w:rsidRPr="002D209A" w:rsidRDefault="00BA6685" w:rsidP="00BA6685"/>
    <w:p w14:paraId="145D1121" w14:textId="77777777" w:rsidR="00BA6685" w:rsidRPr="001936B6" w:rsidRDefault="00566B03" w:rsidP="00BA6685">
      <w:pPr>
        <w:rPr>
          <w:i/>
          <w:color w:val="993300"/>
        </w:rPr>
      </w:pPr>
      <w:r w:rsidRPr="001936B6">
        <w:rPr>
          <w:i/>
          <w:color w:val="993300"/>
        </w:rPr>
        <w:t>examples:</w:t>
      </w:r>
    </w:p>
    <w:p w14:paraId="5166CA5F" w14:textId="77777777" w:rsidR="00BA6685" w:rsidRPr="002D209A" w:rsidRDefault="00566B03" w:rsidP="00BA6685">
      <w:r w:rsidRPr="001936B6">
        <w:rPr>
          <w:i/>
          <w:color w:val="993300"/>
        </w:rPr>
        <w:tab/>
      </w:r>
    </w:p>
    <w:p w14:paraId="6F6E7EDE" w14:textId="77777777" w:rsidR="00BA6685" w:rsidRPr="002D209A" w:rsidRDefault="00BA6685" w:rsidP="00BA6685"/>
    <w:p w14:paraId="7D05FB1D" w14:textId="77777777" w:rsidR="00BA6685" w:rsidRPr="002D209A" w:rsidRDefault="00566B03" w:rsidP="00BA6685">
      <w:r w:rsidRPr="001936B6">
        <w:rPr>
          <w:i/>
          <w:color w:val="993300"/>
        </w:rPr>
        <w:t>[combine with neighboring subsections if not formally distinct]</w:t>
      </w:r>
    </w:p>
    <w:p w14:paraId="697F7A19" w14:textId="77777777" w:rsidR="00BA6685" w:rsidRPr="002D209A" w:rsidRDefault="00BA6685" w:rsidP="00BA6685"/>
    <w:p w14:paraId="5A7C06F1" w14:textId="77777777" w:rsidR="00BA6685" w:rsidRPr="001936B6" w:rsidRDefault="00BA6685" w:rsidP="00BA6685">
      <w:pPr>
        <w:rPr>
          <w:color w:val="993300"/>
        </w:rPr>
      </w:pPr>
    </w:p>
    <w:p w14:paraId="63234109" w14:textId="77777777" w:rsidR="00BA6685" w:rsidRDefault="00566B03" w:rsidP="00BA6685">
      <w:pPr>
        <w:pStyle w:val="Heading4"/>
      </w:pPr>
      <w:bookmarkStart w:id="2001" w:name="_Toc337412273"/>
      <w:r>
        <w:t xml:space="preserve">Imperfective </w:t>
      </w:r>
      <w:r w:rsidRPr="00DE33B3">
        <w:rPr>
          <w:rFonts w:ascii="Doulos SIL" w:hAnsi="Doulos SIL"/>
          <w:i/>
          <w:color w:val="0000FF"/>
        </w:rPr>
        <w:t>-ŋŋŋ</w:t>
      </w:r>
      <w:r>
        <w:t xml:space="preserve"> on activity verb plus time-of-day verb</w:t>
      </w:r>
      <w:bookmarkEnd w:id="2001"/>
    </w:p>
    <w:p w14:paraId="5A82EF47" w14:textId="77777777" w:rsidR="00BA6685" w:rsidRPr="002D209A" w:rsidRDefault="00566B03" w:rsidP="00BA6685">
      <w:r w:rsidRPr="001936B6">
        <w:rPr>
          <w:i/>
          <w:color w:val="993300"/>
        </w:rPr>
        <w:tab/>
        <w:t>Imperfective VP denoting a prolonged activity (ending in Imperfective subordinator), followed by a time-of-day verb.</w:t>
      </w:r>
    </w:p>
    <w:p w14:paraId="6C225E0B" w14:textId="77777777" w:rsidR="00BA6685" w:rsidRPr="002D209A" w:rsidRDefault="00BA6685" w:rsidP="00BA6685"/>
    <w:p w14:paraId="7D7EB15F" w14:textId="77777777" w:rsidR="00BA6685" w:rsidRPr="002D209A" w:rsidRDefault="00566B03" w:rsidP="00BA6685">
      <w:r w:rsidRPr="001936B6">
        <w:rPr>
          <w:i/>
          <w:color w:val="993300"/>
        </w:rPr>
        <w:tab/>
        <w:t xml:space="preserve">The two verbs are conceptually integrated as in direct chains, but here the nonfinal verb is explicitly imperfective and has an overt subordinator </w:t>
      </w:r>
    </w:p>
    <w:p w14:paraId="00678094" w14:textId="77777777" w:rsidR="00BA6685" w:rsidRPr="002D209A" w:rsidRDefault="00BA6685" w:rsidP="00BA6685"/>
    <w:p w14:paraId="1DBC5302" w14:textId="77777777" w:rsidR="00BA6685" w:rsidRPr="001936B6" w:rsidRDefault="00566B03" w:rsidP="00BA6685">
      <w:pPr>
        <w:rPr>
          <w:i/>
          <w:color w:val="993300"/>
        </w:rPr>
      </w:pPr>
      <w:r w:rsidRPr="001936B6">
        <w:rPr>
          <w:i/>
          <w:color w:val="993300"/>
        </w:rPr>
        <w:t>examples</w:t>
      </w:r>
    </w:p>
    <w:p w14:paraId="5CC931C4" w14:textId="0BBAADC3"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We spent the night dancing.</w:t>
      </w:r>
      <w:r w:rsidR="00BA6685">
        <w:rPr>
          <w:i/>
          <w:color w:val="993300"/>
        </w:rPr>
        <w:t>’</w:t>
      </w:r>
      <w:r w:rsidRPr="001936B6">
        <w:rPr>
          <w:i/>
          <w:color w:val="993300"/>
        </w:rPr>
        <w:t xml:space="preserve"> = </w:t>
      </w:r>
      <w:r w:rsidR="00BA6685">
        <w:rPr>
          <w:i/>
          <w:color w:val="993300"/>
        </w:rPr>
        <w:t>‘</w:t>
      </w:r>
      <w:r w:rsidRPr="001936B6">
        <w:rPr>
          <w:i/>
          <w:color w:val="993300"/>
        </w:rPr>
        <w:t>We danced all night.</w:t>
      </w:r>
      <w:r w:rsidR="00BA6685">
        <w:rPr>
          <w:i/>
          <w:color w:val="993300"/>
        </w:rPr>
        <w:t>’</w:t>
      </w:r>
    </w:p>
    <w:p w14:paraId="2D8723B7" w14:textId="0A738775" w:rsidR="00BA6685" w:rsidRPr="002D209A" w:rsidRDefault="00566B03" w:rsidP="00BA6685">
      <w:r w:rsidRPr="001936B6">
        <w:rPr>
          <w:i/>
          <w:color w:val="993300"/>
        </w:rPr>
        <w:tab/>
      </w:r>
      <w:r w:rsidR="00BA6685">
        <w:rPr>
          <w:i/>
          <w:color w:val="993300"/>
        </w:rPr>
        <w:t>‘</w:t>
      </w:r>
      <w:r w:rsidRPr="001936B6">
        <w:rPr>
          <w:i/>
          <w:color w:val="993300"/>
        </w:rPr>
        <w:t>They will spend the (mid-)day making tea.</w:t>
      </w:r>
      <w:r w:rsidR="00BA6685">
        <w:rPr>
          <w:i/>
          <w:color w:val="993300"/>
        </w:rPr>
        <w:t>’</w:t>
      </w:r>
    </w:p>
    <w:p w14:paraId="3471F275" w14:textId="77777777" w:rsidR="00BA6685" w:rsidRPr="002D209A" w:rsidRDefault="00BA6685" w:rsidP="00BA6685"/>
    <w:p w14:paraId="126F3737" w14:textId="77777777" w:rsidR="00BA6685" w:rsidRPr="002D209A" w:rsidRDefault="00566B03" w:rsidP="00BA6685">
      <w:r w:rsidRPr="001936B6">
        <w:rPr>
          <w:i/>
          <w:color w:val="993300"/>
        </w:rPr>
        <w:t>[combine with neighboring subsections if not formally distinct]</w:t>
      </w:r>
    </w:p>
    <w:p w14:paraId="4FA6021C" w14:textId="77777777" w:rsidR="00BA6685" w:rsidRPr="002D209A" w:rsidRDefault="00BA6685" w:rsidP="00BA6685"/>
    <w:p w14:paraId="2EABD0CD" w14:textId="77777777" w:rsidR="00BA6685" w:rsidRPr="001936B6" w:rsidRDefault="00BA6685" w:rsidP="00BA6685">
      <w:pPr>
        <w:rPr>
          <w:color w:val="993300"/>
        </w:rPr>
      </w:pPr>
    </w:p>
    <w:p w14:paraId="10762024" w14:textId="2C7A57BD" w:rsidR="00BA6685" w:rsidRDefault="00566B03" w:rsidP="00BA6685">
      <w:pPr>
        <w:pStyle w:val="Heading4"/>
      </w:pPr>
      <w:bookmarkStart w:id="2002" w:name="_Toc337412274"/>
      <w:r>
        <w:t xml:space="preserve">Imperfective </w:t>
      </w:r>
      <w:r w:rsidRPr="00DE33B3">
        <w:rPr>
          <w:rFonts w:ascii="Doulos SIL" w:hAnsi="Doulos SIL"/>
          <w:i/>
          <w:color w:val="0000FF"/>
        </w:rPr>
        <w:t>-ŋŋŋ</w:t>
      </w:r>
      <w:r>
        <w:t xml:space="preserve"> plus </w:t>
      </w:r>
      <w:r w:rsidRPr="00482223">
        <w:rPr>
          <w:rFonts w:ascii="Doulos SIL" w:hAnsi="Doulos SIL"/>
          <w:i/>
          <w:color w:val="0000FF"/>
        </w:rPr>
        <w:t>ŋŋŋ</w:t>
      </w:r>
      <w:r w:rsidRPr="00482223">
        <w:rPr>
          <w:rFonts w:ascii="Doulos SIL" w:hAnsi="Doulos SIL"/>
          <w:i/>
          <w:color w:val="0000FF"/>
        </w:rPr>
        <w:noBreakHyphen/>
      </w:r>
      <w:r>
        <w:t xml:space="preserve">  </w:t>
      </w:r>
      <w:r w:rsidR="00BA6685">
        <w:t>‘</w:t>
      </w:r>
      <w:r>
        <w:t>be</w:t>
      </w:r>
      <w:r w:rsidR="00BA6685">
        <w:t>’</w:t>
      </w:r>
      <w:r>
        <w:t xml:space="preserve"> quasi-verb</w:t>
      </w:r>
      <w:bookmarkEnd w:id="2002"/>
    </w:p>
    <w:p w14:paraId="1EBBCC7D" w14:textId="037E2FAB" w:rsidR="00BA6685" w:rsidRPr="002D209A" w:rsidRDefault="00566B03" w:rsidP="00BA6685">
      <w:r w:rsidRPr="001936B6">
        <w:rPr>
          <w:i/>
          <w:color w:val="993300"/>
        </w:rPr>
        <w:tab/>
        <w:t xml:space="preserve">VP ending in Imperfective subordinator, followed by </w:t>
      </w:r>
      <w:r w:rsidR="00BA6685">
        <w:rPr>
          <w:i/>
          <w:color w:val="993300"/>
        </w:rPr>
        <w:t>‘</w:t>
      </w:r>
      <w:r w:rsidRPr="001936B6">
        <w:rPr>
          <w:i/>
          <w:color w:val="993300"/>
        </w:rPr>
        <w:t>be (somewhere)</w:t>
      </w:r>
      <w:r w:rsidR="00BA6685">
        <w:rPr>
          <w:i/>
          <w:color w:val="993300"/>
        </w:rPr>
        <w:t>’</w:t>
      </w:r>
      <w:r w:rsidRPr="001936B6">
        <w:rPr>
          <w:i/>
          <w:color w:val="993300"/>
        </w:rPr>
        <w:t xml:space="preserve"> quasi-verb (</w:t>
      </w:r>
      <w:r w:rsidRPr="003D1984">
        <w:rPr>
          <w:rFonts w:ascii="Doulos SIL" w:hAnsi="Doulos SIL"/>
          <w:i/>
          <w:color w:val="0000FF"/>
        </w:rPr>
        <w:t>bu-</w:t>
      </w:r>
      <w:r w:rsidRPr="001936B6">
        <w:rPr>
          <w:i/>
          <w:color w:val="993300"/>
        </w:rPr>
        <w:t>, etc.).</w:t>
      </w:r>
    </w:p>
    <w:p w14:paraId="25A08EDC" w14:textId="77777777" w:rsidR="00BA6685" w:rsidRPr="002D209A" w:rsidRDefault="00BA6685" w:rsidP="00BA6685"/>
    <w:p w14:paraId="1B955149" w14:textId="4320F385" w:rsidR="00BA6685" w:rsidRPr="001936B6" w:rsidRDefault="00566B03" w:rsidP="00BA6685">
      <w:pPr>
        <w:rPr>
          <w:i/>
          <w:color w:val="993300"/>
        </w:rPr>
      </w:pPr>
      <w:r w:rsidRPr="001936B6">
        <w:rPr>
          <w:i/>
          <w:color w:val="993300"/>
        </w:rPr>
        <w:tab/>
        <w:t>a kind of progressive (</w:t>
      </w:r>
      <w:r w:rsidR="00BA6685">
        <w:rPr>
          <w:i/>
          <w:color w:val="993300"/>
        </w:rPr>
        <w:t>‘</w:t>
      </w:r>
      <w:r w:rsidRPr="001936B6">
        <w:rPr>
          <w:i/>
          <w:color w:val="993300"/>
        </w:rPr>
        <w:t>be a-running</w:t>
      </w:r>
      <w:r w:rsidR="00BA6685">
        <w:rPr>
          <w:i/>
          <w:color w:val="993300"/>
        </w:rPr>
        <w:t>’</w:t>
      </w:r>
      <w:r w:rsidRPr="001936B6">
        <w:rPr>
          <w:i/>
          <w:color w:val="993300"/>
        </w:rPr>
        <w:t>)</w:t>
      </w:r>
    </w:p>
    <w:p w14:paraId="4A5C1C4F" w14:textId="482BF7F9" w:rsidR="00BA6685" w:rsidRPr="002D209A" w:rsidRDefault="00566B03" w:rsidP="00BA6685">
      <w:r w:rsidRPr="001936B6">
        <w:rPr>
          <w:i/>
          <w:color w:val="993300"/>
        </w:rPr>
        <w:tab/>
        <w:t xml:space="preserve">may be identical or related in form to the regular progressive, or (if there is a distinct progressive inflection) this may involve a more literal spatial </w:t>
      </w:r>
      <w:r w:rsidR="00BA6685">
        <w:rPr>
          <w:i/>
          <w:color w:val="993300"/>
        </w:rPr>
        <w:t>‘</w:t>
      </w:r>
      <w:r w:rsidRPr="001936B6">
        <w:rPr>
          <w:i/>
          <w:color w:val="993300"/>
        </w:rPr>
        <w:t>be (somewhere)</w:t>
      </w:r>
      <w:r w:rsidR="00BA6685">
        <w:rPr>
          <w:i/>
          <w:color w:val="993300"/>
        </w:rPr>
        <w:t>’</w:t>
      </w:r>
    </w:p>
    <w:p w14:paraId="4AB6E4C8" w14:textId="77777777" w:rsidR="00BA6685" w:rsidRPr="002D209A" w:rsidRDefault="00BA6685" w:rsidP="00BA6685"/>
    <w:p w14:paraId="65739D94" w14:textId="77777777" w:rsidR="00BA6685" w:rsidRPr="001936B6" w:rsidRDefault="00566B03" w:rsidP="00BA6685">
      <w:pPr>
        <w:rPr>
          <w:i/>
          <w:color w:val="993300"/>
        </w:rPr>
      </w:pPr>
      <w:r w:rsidRPr="001936B6">
        <w:rPr>
          <w:i/>
          <w:color w:val="993300"/>
        </w:rPr>
        <w:t>examples, including negative</w:t>
      </w:r>
    </w:p>
    <w:p w14:paraId="1F711733" w14:textId="647E6D88"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My friend is (here), eating a meal.</w:t>
      </w:r>
      <w:r w:rsidR="00BA6685">
        <w:rPr>
          <w:i/>
          <w:color w:val="993300"/>
        </w:rPr>
        <w:t>’</w:t>
      </w:r>
    </w:p>
    <w:p w14:paraId="5093D099" w14:textId="18EA5819" w:rsidR="00BA6685" w:rsidRPr="002D209A" w:rsidRDefault="00566B03" w:rsidP="00BA6685">
      <w:r w:rsidRPr="001936B6">
        <w:rPr>
          <w:i/>
          <w:color w:val="993300"/>
        </w:rPr>
        <w:tab/>
      </w:r>
      <w:r w:rsidR="00BA6685">
        <w:rPr>
          <w:i/>
          <w:color w:val="993300"/>
        </w:rPr>
        <w:t>‘</w:t>
      </w:r>
      <w:r w:rsidRPr="001936B6">
        <w:rPr>
          <w:i/>
          <w:color w:val="993300"/>
        </w:rPr>
        <w:t>My friend is not (here), eating a meal.</w:t>
      </w:r>
      <w:r w:rsidR="00BA6685">
        <w:rPr>
          <w:i/>
          <w:color w:val="993300"/>
        </w:rPr>
        <w:t>’</w:t>
      </w:r>
    </w:p>
    <w:p w14:paraId="51B66BF3" w14:textId="77777777" w:rsidR="00BA6685" w:rsidRPr="002D209A" w:rsidRDefault="00BA6685" w:rsidP="00BA6685"/>
    <w:p w14:paraId="5E583878" w14:textId="77777777" w:rsidR="00BA6685" w:rsidRPr="002D209A" w:rsidRDefault="00566B03" w:rsidP="00BA6685">
      <w:r w:rsidRPr="001936B6">
        <w:rPr>
          <w:i/>
          <w:color w:val="993300"/>
        </w:rPr>
        <w:t>[if other constructions involving the Imperfective suffix are attested, add extra subsections]</w:t>
      </w:r>
    </w:p>
    <w:p w14:paraId="797B42B6" w14:textId="77777777" w:rsidR="00BA6685" w:rsidRPr="002D209A" w:rsidRDefault="00BA6685" w:rsidP="00BA6685"/>
    <w:p w14:paraId="08BB2845" w14:textId="77777777" w:rsidR="00BA6685" w:rsidRPr="001936B6" w:rsidRDefault="00BA6685" w:rsidP="00BA6685">
      <w:pPr>
        <w:rPr>
          <w:i/>
          <w:color w:val="993300"/>
        </w:rPr>
      </w:pPr>
    </w:p>
    <w:p w14:paraId="0F04A521" w14:textId="2D9B7B74" w:rsidR="00BA6685" w:rsidRDefault="00BA6685" w:rsidP="00BA6685">
      <w:pPr>
        <w:pStyle w:val="Heading4"/>
      </w:pPr>
      <w:bookmarkStart w:id="2003" w:name="_Toc508434886"/>
      <w:bookmarkStart w:id="2004" w:name="_Toc508943038"/>
      <w:bookmarkStart w:id="2005" w:name="_Toc508943638"/>
      <w:bookmarkStart w:id="2006" w:name="_Toc78375923"/>
      <w:bookmarkStart w:id="2007" w:name="_Toc79406028"/>
      <w:bookmarkStart w:id="2008" w:name="_Toc337412275"/>
      <w:r>
        <w:t>‘</w:t>
      </w:r>
      <w:r w:rsidR="00566B03">
        <w:t xml:space="preserve">Since </w:t>
      </w:r>
      <w:r w:rsidR="00566B03">
        <w:sym w:font="Symbol" w:char="F0BC"/>
      </w:r>
      <w:r>
        <w:t>‘</w:t>
      </w:r>
      <w:r w:rsidR="00566B03">
        <w:t xml:space="preserve"> clauses</w:t>
      </w:r>
      <w:bookmarkEnd w:id="2003"/>
      <w:bookmarkEnd w:id="2004"/>
      <w:bookmarkEnd w:id="2005"/>
      <w:r w:rsidR="00566B03">
        <w:t xml:space="preserve"> (</w:t>
      </w:r>
      <w:r w:rsidR="00566B03" w:rsidRPr="00DE33B3">
        <w:rPr>
          <w:rFonts w:ascii="Doulos SIL" w:hAnsi="Doulos SIL"/>
          <w:i/>
          <w:color w:val="0000FF"/>
        </w:rPr>
        <w:t>ŋŋŋ</w:t>
      </w:r>
      <w:r w:rsidR="00566B03">
        <w:t>)</w:t>
      </w:r>
      <w:bookmarkEnd w:id="2006"/>
      <w:bookmarkEnd w:id="2007"/>
      <w:bookmarkEnd w:id="2008"/>
    </w:p>
    <w:p w14:paraId="403F9018" w14:textId="77777777" w:rsidR="00BA6685" w:rsidRPr="002D209A" w:rsidRDefault="00566B03" w:rsidP="00BA6685">
      <w:r w:rsidRPr="003D1984">
        <w:rPr>
          <w:i/>
          <w:color w:val="993300"/>
        </w:rPr>
        <w:t>[possibly more than one construction; if so, add subsection, etc.]</w:t>
      </w:r>
    </w:p>
    <w:p w14:paraId="6187CFE5" w14:textId="77777777" w:rsidR="00BA6685" w:rsidRPr="002D209A" w:rsidRDefault="00BA6685" w:rsidP="00BA6685"/>
    <w:p w14:paraId="323F629A" w14:textId="77777777" w:rsidR="00BA6685" w:rsidRPr="001936B6" w:rsidRDefault="00566B03" w:rsidP="00BA6685">
      <w:pPr>
        <w:rPr>
          <w:i/>
          <w:color w:val="993300"/>
        </w:rPr>
      </w:pPr>
      <w:r w:rsidRPr="001936B6">
        <w:rPr>
          <w:i/>
          <w:color w:val="993300"/>
        </w:rPr>
        <w:t>description and examples</w:t>
      </w:r>
    </w:p>
    <w:p w14:paraId="44B682B0" w14:textId="61868AE8"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Since they came, they have not eaten any meat</w:t>
      </w:r>
      <w:r w:rsidR="00BA6685">
        <w:rPr>
          <w:i/>
          <w:color w:val="993300"/>
        </w:rPr>
        <w:t>’</w:t>
      </w:r>
    </w:p>
    <w:p w14:paraId="28C0847D" w14:textId="501D4E75" w:rsidR="00BA6685" w:rsidRPr="002D209A" w:rsidRDefault="00566B03" w:rsidP="00BA6685">
      <w:r w:rsidRPr="001936B6">
        <w:rPr>
          <w:i/>
          <w:color w:val="993300"/>
        </w:rPr>
        <w:tab/>
      </w:r>
      <w:r w:rsidR="00BA6685">
        <w:rPr>
          <w:i/>
          <w:color w:val="993300"/>
        </w:rPr>
        <w:t>‘</w:t>
      </w:r>
      <w:r w:rsidRPr="001936B6">
        <w:rPr>
          <w:i/>
          <w:color w:val="993300"/>
        </w:rPr>
        <w:t>Since she got sick, she has not gone outside</w:t>
      </w:r>
      <w:r w:rsidR="00BA6685">
        <w:rPr>
          <w:i/>
          <w:color w:val="993300"/>
        </w:rPr>
        <w:t>’</w:t>
      </w:r>
    </w:p>
    <w:p w14:paraId="7CA76E1F" w14:textId="77777777" w:rsidR="00BA6685" w:rsidRPr="002D209A" w:rsidRDefault="00BA6685" w:rsidP="00BA6685"/>
    <w:p w14:paraId="3E389CBD" w14:textId="26E94B41" w:rsidR="00BA6685" w:rsidRPr="002D209A" w:rsidRDefault="00566B03" w:rsidP="00BA6685">
      <w:r w:rsidRPr="001936B6">
        <w:rPr>
          <w:i/>
          <w:color w:val="993300"/>
        </w:rPr>
        <w:tab/>
        <w:t xml:space="preserve">brief mention of the </w:t>
      </w:r>
      <w:r w:rsidR="00BA6685">
        <w:rPr>
          <w:i/>
          <w:color w:val="993300"/>
        </w:rPr>
        <w:t>‘</w:t>
      </w:r>
      <w:r w:rsidRPr="001936B6">
        <w:rPr>
          <w:i/>
          <w:color w:val="993300"/>
        </w:rPr>
        <w:t>since X</w:t>
      </w:r>
      <w:r w:rsidR="00BA6685">
        <w:rPr>
          <w:i/>
          <w:color w:val="993300"/>
        </w:rPr>
        <w:t>’</w:t>
      </w:r>
      <w:r w:rsidRPr="001936B6">
        <w:rPr>
          <w:i/>
          <w:color w:val="993300"/>
        </w:rPr>
        <w:t xml:space="preserve"> construction where X is a noun/adverb (</w:t>
      </w:r>
      <w:r w:rsidR="00BA6685">
        <w:rPr>
          <w:i/>
          <w:color w:val="993300"/>
        </w:rPr>
        <w:t>‘</w:t>
      </w:r>
      <w:r w:rsidRPr="001936B6">
        <w:rPr>
          <w:i/>
          <w:color w:val="993300"/>
        </w:rPr>
        <w:t>since yesterday</w:t>
      </w:r>
      <w:r w:rsidR="00BA6685">
        <w:rPr>
          <w:i/>
          <w:color w:val="993300"/>
        </w:rPr>
        <w:t>’</w:t>
      </w:r>
      <w:r w:rsidRPr="001936B6">
        <w:rPr>
          <w:i/>
          <w:color w:val="993300"/>
        </w:rPr>
        <w:t xml:space="preserve">, </w:t>
      </w:r>
      <w:r w:rsidR="00BA6685">
        <w:rPr>
          <w:i/>
          <w:color w:val="993300"/>
        </w:rPr>
        <w:t>‘</w:t>
      </w:r>
      <w:r w:rsidRPr="001936B6">
        <w:rPr>
          <w:i/>
          <w:color w:val="993300"/>
        </w:rPr>
        <w:t>since the day when you came</w:t>
      </w:r>
      <w:r w:rsidR="00BA6685">
        <w:rPr>
          <w:i/>
          <w:color w:val="993300"/>
        </w:rPr>
        <w:t>’</w:t>
      </w:r>
      <w:r w:rsidRPr="001936B6">
        <w:rPr>
          <w:i/>
          <w:color w:val="993300"/>
        </w:rPr>
        <w:t>)</w:t>
      </w:r>
    </w:p>
    <w:p w14:paraId="1CE1D3B5" w14:textId="77777777" w:rsidR="00BA6685" w:rsidRPr="002D209A" w:rsidRDefault="00BA6685" w:rsidP="00BA6685"/>
    <w:p w14:paraId="1E838073" w14:textId="77777777" w:rsidR="00BA6685" w:rsidRPr="001936B6" w:rsidRDefault="00BA6685" w:rsidP="00BA6685">
      <w:pPr>
        <w:pStyle w:val="exampleabc"/>
        <w:rPr>
          <w:color w:val="993300"/>
        </w:rPr>
      </w:pPr>
    </w:p>
    <w:p w14:paraId="35E3905F" w14:textId="77777777" w:rsidR="00BA6685" w:rsidRPr="001936B6" w:rsidRDefault="00566B03" w:rsidP="00BA6685">
      <w:pPr>
        <w:pStyle w:val="Heading3"/>
      </w:pPr>
      <w:bookmarkStart w:id="2009" w:name="_Toc337412276"/>
      <w:r w:rsidRPr="001936B6">
        <w:t>Adverbial clauses expressing a chronological sequence</w:t>
      </w:r>
      <w:bookmarkEnd w:id="2009"/>
    </w:p>
    <w:p w14:paraId="7626691F" w14:textId="0E88A1A3" w:rsidR="00BA6685" w:rsidRPr="00BE6701" w:rsidRDefault="00566B03" w:rsidP="00BA6685">
      <w:pPr>
        <w:pStyle w:val="Heading4"/>
      </w:pPr>
      <w:bookmarkStart w:id="2010" w:name="_Toc78375921"/>
      <w:bookmarkStart w:id="2011" w:name="_Toc79406026"/>
      <w:bookmarkStart w:id="2012" w:name="_Toc337412277"/>
      <w:r w:rsidRPr="00BE6701">
        <w:t xml:space="preserve">Clauses with </w:t>
      </w:r>
      <w:r w:rsidRPr="00DE33B3">
        <w:rPr>
          <w:rFonts w:ascii="Doulos SIL" w:hAnsi="Doulos SIL"/>
          <w:i/>
          <w:color w:val="0000FF"/>
        </w:rPr>
        <w:t>ŋŋŋ</w:t>
      </w:r>
      <w:r w:rsidRPr="00BE6701">
        <w:t xml:space="preserve"> </w:t>
      </w:r>
      <w:r w:rsidR="00BA6685">
        <w:t>‘</w:t>
      </w:r>
      <w:r w:rsidRPr="00BE6701">
        <w:t>and then</w:t>
      </w:r>
      <w:r w:rsidR="00BA6685">
        <w:t>’</w:t>
      </w:r>
      <w:r w:rsidRPr="00BE6701">
        <w:t xml:space="preserve"> (different subject, anterior)</w:t>
      </w:r>
      <w:bookmarkEnd w:id="2010"/>
      <w:bookmarkEnd w:id="2011"/>
      <w:bookmarkEnd w:id="2012"/>
    </w:p>
    <w:p w14:paraId="3A9BB795" w14:textId="77777777" w:rsidR="00BA6685" w:rsidRPr="001936B6" w:rsidRDefault="00566B03" w:rsidP="00BA6685">
      <w:pPr>
        <w:rPr>
          <w:i/>
          <w:color w:val="993300"/>
        </w:rPr>
      </w:pPr>
      <w:r w:rsidRPr="001936B6">
        <w:rPr>
          <w:i/>
          <w:color w:val="993300"/>
        </w:rPr>
        <w:tab/>
        <w:t>(not all Dogon languages have an explicitly different-subject subordinator, but all seem to have at least one construction that is especially common with different subjects)</w:t>
      </w:r>
    </w:p>
    <w:p w14:paraId="02DEA992" w14:textId="77777777" w:rsidR="00BA6685" w:rsidRPr="002D209A" w:rsidRDefault="00566B03" w:rsidP="00BA6685">
      <w:r w:rsidRPr="001936B6">
        <w:rPr>
          <w:i/>
          <w:color w:val="993300"/>
        </w:rPr>
        <w:tab/>
        <w:t>(conceivably a language could have more than one different-subject subordinators, with different temporal profiles (anterior, simultaneous))</w:t>
      </w:r>
    </w:p>
    <w:p w14:paraId="331C02BB" w14:textId="77777777" w:rsidR="00BA6685" w:rsidRPr="002D209A" w:rsidRDefault="00BA6685" w:rsidP="00BA6685"/>
    <w:p w14:paraId="54A19EB8" w14:textId="4247FA24" w:rsidR="00BA6685" w:rsidRPr="002D209A" w:rsidRDefault="00566B03" w:rsidP="00BA6685">
      <w:r w:rsidRPr="001936B6">
        <w:rPr>
          <w:i/>
          <w:color w:val="993300"/>
        </w:rPr>
        <w:t xml:space="preserve">interlinear gloss: </w:t>
      </w:r>
      <w:r w:rsidR="00BA6685">
        <w:rPr>
          <w:i/>
          <w:color w:val="993300"/>
        </w:rPr>
        <w:t>‘</w:t>
      </w:r>
      <w:r w:rsidRPr="001936B6">
        <w:rPr>
          <w:i/>
          <w:color w:val="993300"/>
        </w:rPr>
        <w:t>and.DS</w:t>
      </w:r>
      <w:r w:rsidR="00BA6685">
        <w:rPr>
          <w:i/>
          <w:color w:val="993300"/>
        </w:rPr>
        <w:t>’</w:t>
      </w:r>
    </w:p>
    <w:p w14:paraId="5752E111" w14:textId="77777777" w:rsidR="00BA6685" w:rsidRPr="002D209A" w:rsidRDefault="00BA6685" w:rsidP="00BA6685"/>
    <w:p w14:paraId="21913C6B" w14:textId="77777777" w:rsidR="00BA6685" w:rsidRPr="002D209A" w:rsidRDefault="00566B03" w:rsidP="00BA6685">
      <w:r w:rsidRPr="001936B6">
        <w:rPr>
          <w:i/>
          <w:color w:val="993300"/>
        </w:rPr>
        <w:tab/>
        <w:t xml:space="preserve">Clauses with particle/suffix/clitic </w:t>
      </w:r>
      <w:r w:rsidRPr="00DE33B3">
        <w:rPr>
          <w:rFonts w:ascii="Doulos SIL" w:hAnsi="Doulos SIL"/>
          <w:i/>
          <w:color w:val="0000FF"/>
        </w:rPr>
        <w:t>ŋŋŋ</w:t>
      </w:r>
      <w:r w:rsidRPr="001936B6">
        <w:rPr>
          <w:i/>
          <w:color w:val="993300"/>
        </w:rPr>
        <w:t xml:space="preserve"> following the verb denote eventualities that precede in time the reference time (in the main clause). The subject of the </w:t>
      </w:r>
      <w:r w:rsidRPr="00DE33B3">
        <w:rPr>
          <w:rFonts w:ascii="Doulos SIL" w:hAnsi="Doulos SIL"/>
          <w:i/>
          <w:color w:val="0000FF"/>
        </w:rPr>
        <w:t>ŋŋŋ</w:t>
      </w:r>
      <w:r w:rsidRPr="001936B6">
        <w:rPr>
          <w:i/>
          <w:color w:val="993300"/>
        </w:rPr>
        <w:t xml:space="preserve"> clause is referentially disjoint from that of the main clause, and is therefore overtly expressed (for example, by an independent pronoun). Either clause may be separately negated.</w:t>
      </w:r>
    </w:p>
    <w:p w14:paraId="5BC79648" w14:textId="77777777" w:rsidR="00BA6685" w:rsidRPr="002D209A" w:rsidRDefault="00BA6685" w:rsidP="00BA6685"/>
    <w:p w14:paraId="12DD37F4" w14:textId="77777777" w:rsidR="00BA6685" w:rsidRPr="001936B6" w:rsidRDefault="00566B03" w:rsidP="00BA6685">
      <w:pPr>
        <w:rPr>
          <w:i/>
          <w:color w:val="993300"/>
        </w:rPr>
      </w:pPr>
      <w:r w:rsidRPr="001936B6">
        <w:rPr>
          <w:i/>
          <w:color w:val="993300"/>
        </w:rPr>
        <w:tab/>
        <w:t xml:space="preserve">form (including tones) of verb to which </w:t>
      </w:r>
      <w:r w:rsidRPr="00DE33B3">
        <w:rPr>
          <w:rFonts w:ascii="Doulos SIL" w:hAnsi="Doulos SIL"/>
          <w:i/>
          <w:color w:val="0000FF"/>
        </w:rPr>
        <w:t>ŋŋŋ</w:t>
      </w:r>
      <w:r w:rsidRPr="001936B6">
        <w:rPr>
          <w:i/>
          <w:color w:val="993300"/>
        </w:rPr>
        <w:t xml:space="preserve"> is attached? </w:t>
      </w:r>
    </w:p>
    <w:p w14:paraId="4BB83F6A" w14:textId="77777777" w:rsidR="00BA6685" w:rsidRPr="002D209A" w:rsidRDefault="00566B03" w:rsidP="00BA6685">
      <w:r w:rsidRPr="001936B6">
        <w:rPr>
          <w:i/>
          <w:color w:val="993300"/>
        </w:rPr>
        <w:lastRenderedPageBreak/>
        <w:tab/>
        <w:t>If interesting/unpredictable, add a full table with representative verbs (including irregular verbs)</w:t>
      </w:r>
    </w:p>
    <w:p w14:paraId="7665B30D" w14:textId="77777777" w:rsidR="00BA6685" w:rsidRPr="002D209A" w:rsidRDefault="00BA6685" w:rsidP="00BA6685"/>
    <w:p w14:paraId="3692E8FE" w14:textId="77777777" w:rsidR="00BA6685" w:rsidRPr="002D209A" w:rsidRDefault="00566B03" w:rsidP="00BA6685">
      <w:r w:rsidRPr="001936B6">
        <w:rPr>
          <w:i/>
          <w:color w:val="993300"/>
        </w:rPr>
        <w:t>expression of pronominal subject?</w:t>
      </w:r>
    </w:p>
    <w:p w14:paraId="3D012813" w14:textId="77777777" w:rsidR="00BA6685" w:rsidRPr="002D209A" w:rsidRDefault="00BA6685" w:rsidP="00BA6685"/>
    <w:p w14:paraId="706B2589" w14:textId="77777777" w:rsidR="00BA6685" w:rsidRPr="001936B6" w:rsidRDefault="00566B03" w:rsidP="00BA6685">
      <w:pPr>
        <w:rPr>
          <w:i/>
          <w:color w:val="993300"/>
        </w:rPr>
      </w:pPr>
      <w:r w:rsidRPr="001936B6">
        <w:rPr>
          <w:i/>
          <w:color w:val="993300"/>
        </w:rPr>
        <w:t>examples</w:t>
      </w:r>
    </w:p>
    <w:p w14:paraId="598BE14B" w14:textId="0B7793EF"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Amadou pulled the rope and (then) it snapped.</w:t>
      </w:r>
      <w:r w:rsidR="00BA6685">
        <w:rPr>
          <w:i/>
          <w:color w:val="993300"/>
        </w:rPr>
        <w:t>’</w:t>
      </w:r>
    </w:p>
    <w:p w14:paraId="664EE312" w14:textId="7844E64B"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They brought the food, then we ate.</w:t>
      </w:r>
      <w:r w:rsidR="00BA6685">
        <w:rPr>
          <w:i/>
          <w:color w:val="993300"/>
        </w:rPr>
        <w:t>’</w:t>
      </w:r>
    </w:p>
    <w:p w14:paraId="7B6A07CC" w14:textId="6B38B03C"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You went to him, (but) he didn</w:t>
      </w:r>
      <w:r w:rsidR="00BA6685">
        <w:rPr>
          <w:i/>
          <w:color w:val="993300"/>
        </w:rPr>
        <w:t>’</w:t>
      </w:r>
      <w:r w:rsidRPr="001936B6">
        <w:rPr>
          <w:i/>
          <w:color w:val="993300"/>
        </w:rPr>
        <w:t>t give it to you.</w:t>
      </w:r>
      <w:r w:rsidR="00BA6685">
        <w:rPr>
          <w:i/>
          <w:color w:val="993300"/>
        </w:rPr>
        <w:t>’</w:t>
      </w:r>
    </w:p>
    <w:p w14:paraId="2DBA0A48" w14:textId="77777777" w:rsidR="00BA6685" w:rsidRPr="002D209A" w:rsidRDefault="00566B03" w:rsidP="00BA6685">
      <w:r w:rsidRPr="001936B6">
        <w:rPr>
          <w:color w:val="993300"/>
        </w:rPr>
        <w:tab/>
      </w:r>
      <w:r w:rsidRPr="001936B6">
        <w:rPr>
          <w:color w:val="993300"/>
        </w:rPr>
        <w:tab/>
      </w:r>
      <w:r w:rsidRPr="001936B6">
        <w:rPr>
          <w:color w:val="993300"/>
        </w:rPr>
        <w:tab/>
      </w:r>
    </w:p>
    <w:p w14:paraId="552938A8" w14:textId="77777777" w:rsidR="00BA6685" w:rsidRPr="002D209A" w:rsidRDefault="00BA6685" w:rsidP="00BA6685"/>
    <w:p w14:paraId="296F7055" w14:textId="77777777" w:rsidR="00BA6685" w:rsidRPr="00BE6701" w:rsidRDefault="00566B03" w:rsidP="00BA6685">
      <w:pPr>
        <w:pStyle w:val="Heading4"/>
      </w:pPr>
      <w:bookmarkStart w:id="2013" w:name="_Toc78375922"/>
      <w:bookmarkStart w:id="2014" w:name="_Toc79406027"/>
      <w:bookmarkStart w:id="2015" w:name="_Toc337412278"/>
      <w:r w:rsidRPr="00BE6701">
        <w:t xml:space="preserve">Clauses with </w:t>
      </w:r>
      <w:r w:rsidRPr="00482223">
        <w:rPr>
          <w:rFonts w:ascii="Doulos SIL" w:hAnsi="Doulos SIL"/>
          <w:i/>
          <w:color w:val="0000FF"/>
        </w:rPr>
        <w:noBreakHyphen/>
      </w:r>
      <w:r w:rsidRPr="00DE33B3">
        <w:rPr>
          <w:rFonts w:ascii="Doulos SIL" w:hAnsi="Doulos SIL"/>
          <w:i/>
          <w:color w:val="0000FF"/>
        </w:rPr>
        <w:t>ŋŋŋ</w:t>
      </w:r>
      <w:r w:rsidRPr="00BE6701">
        <w:t xml:space="preserve"> (same-subject, anterior)</w:t>
      </w:r>
      <w:bookmarkEnd w:id="2013"/>
      <w:bookmarkEnd w:id="2014"/>
      <w:bookmarkEnd w:id="2015"/>
    </w:p>
    <w:p w14:paraId="3335248D" w14:textId="2B52897E" w:rsidR="00BA6685" w:rsidRPr="002D209A" w:rsidRDefault="00566B03" w:rsidP="00BA6685">
      <w:r w:rsidRPr="001936B6">
        <w:rPr>
          <w:i/>
          <w:color w:val="993300"/>
        </w:rPr>
        <w:tab/>
        <w:t xml:space="preserve">subordinator </w:t>
      </w:r>
      <w:r w:rsidRPr="00482223">
        <w:rPr>
          <w:rFonts w:ascii="Doulos SIL" w:hAnsi="Doulos SIL"/>
          <w:i/>
          <w:color w:val="0000FF"/>
        </w:rPr>
        <w:noBreakHyphen/>
      </w:r>
      <w:r w:rsidRPr="00DE33B3">
        <w:rPr>
          <w:rFonts w:ascii="Doulos SIL" w:hAnsi="Doulos SIL"/>
          <w:i/>
          <w:color w:val="0000FF"/>
        </w:rPr>
        <w:t>ŋŋŋ</w:t>
      </w:r>
      <w:r w:rsidRPr="001936B6">
        <w:rPr>
          <w:i/>
          <w:color w:val="993300"/>
        </w:rPr>
        <w:t xml:space="preserve"> requiring that the clause have the same subject as the reference clause (usually a following main clause), and specifying that the two eventualities are chronologically sequenced (cf. English </w:t>
      </w:r>
      <w:r w:rsidR="00BA6685">
        <w:rPr>
          <w:i/>
          <w:color w:val="993300"/>
        </w:rPr>
        <w:t>‘</w:t>
      </w:r>
      <w:r w:rsidRPr="001936B6">
        <w:rPr>
          <w:i/>
          <w:color w:val="993300"/>
        </w:rPr>
        <w:t>having VP-ed, ...</w:t>
      </w:r>
      <w:r w:rsidR="00BA6685">
        <w:rPr>
          <w:i/>
          <w:color w:val="993300"/>
        </w:rPr>
        <w:t>’</w:t>
      </w:r>
      <w:r w:rsidRPr="001936B6">
        <w:rPr>
          <w:i/>
          <w:color w:val="993300"/>
        </w:rPr>
        <w:t>)</w:t>
      </w:r>
    </w:p>
    <w:p w14:paraId="18C80D7E" w14:textId="77777777" w:rsidR="00BA6685" w:rsidRPr="002D209A" w:rsidRDefault="00BA6685" w:rsidP="00BA6685"/>
    <w:p w14:paraId="4DBA4D33" w14:textId="77777777" w:rsidR="00BA6685" w:rsidRPr="001936B6" w:rsidRDefault="00566B03" w:rsidP="00BA6685">
      <w:pPr>
        <w:rPr>
          <w:i/>
          <w:color w:val="993300"/>
        </w:rPr>
      </w:pPr>
      <w:r w:rsidRPr="001936B6">
        <w:rPr>
          <w:i/>
          <w:color w:val="993300"/>
        </w:rPr>
        <w:tab/>
        <w:t>Is the entire temporal sequence in the past, or it could also be in the future? If so, combine analysis and examples in the following subsection into one subsection.</w:t>
      </w:r>
    </w:p>
    <w:p w14:paraId="7F3080BB" w14:textId="77777777" w:rsidR="00BA6685" w:rsidRPr="001936B6" w:rsidRDefault="00566B03" w:rsidP="00BA6685">
      <w:pPr>
        <w:rPr>
          <w:i/>
          <w:color w:val="993300"/>
        </w:rPr>
      </w:pPr>
      <w:r w:rsidRPr="001936B6">
        <w:rPr>
          <w:i/>
          <w:color w:val="993300"/>
        </w:rPr>
        <w:tab/>
      </w:r>
    </w:p>
    <w:p w14:paraId="02C772A9" w14:textId="77777777" w:rsidR="00BA6685" w:rsidRPr="002D209A" w:rsidRDefault="00566B03" w:rsidP="00BA6685">
      <w:r w:rsidRPr="001936B6">
        <w:rPr>
          <w:i/>
          <w:color w:val="993300"/>
        </w:rPr>
        <w:t>in which clause is the subject NP expressed?</w:t>
      </w:r>
    </w:p>
    <w:p w14:paraId="38866016" w14:textId="77777777" w:rsidR="00BA6685" w:rsidRPr="002D209A" w:rsidRDefault="00BA6685" w:rsidP="00BA6685"/>
    <w:p w14:paraId="162109A8" w14:textId="00F02A9D" w:rsidR="00BA6685" w:rsidRPr="002D209A" w:rsidRDefault="00566B03" w:rsidP="00BA6685">
      <w:r w:rsidRPr="001936B6">
        <w:rPr>
          <w:i/>
          <w:color w:val="993300"/>
        </w:rPr>
        <w:t xml:space="preserve">interlinear gloss: </w:t>
      </w:r>
      <w:r w:rsidR="00BA6685">
        <w:rPr>
          <w:i/>
          <w:color w:val="993300"/>
        </w:rPr>
        <w:t>‘</w:t>
      </w:r>
      <w:r w:rsidRPr="001936B6">
        <w:rPr>
          <w:i/>
          <w:color w:val="993300"/>
        </w:rPr>
        <w:t>and.SS</w:t>
      </w:r>
      <w:r w:rsidR="00BA6685">
        <w:rPr>
          <w:i/>
          <w:color w:val="993300"/>
        </w:rPr>
        <w:t>’</w:t>
      </w:r>
    </w:p>
    <w:p w14:paraId="0C7C3E76" w14:textId="77777777" w:rsidR="00BA6685" w:rsidRPr="002D209A" w:rsidRDefault="00BA6685" w:rsidP="00BA6685"/>
    <w:p w14:paraId="1574F2D6" w14:textId="77777777" w:rsidR="00BA6685" w:rsidRPr="001936B6" w:rsidRDefault="00566B03" w:rsidP="00BA6685">
      <w:pPr>
        <w:rPr>
          <w:i/>
          <w:color w:val="993300"/>
        </w:rPr>
      </w:pPr>
      <w:r w:rsidRPr="001936B6">
        <w:rPr>
          <w:i/>
          <w:color w:val="993300"/>
        </w:rPr>
        <w:t xml:space="preserve">form (including tones) of verb to which </w:t>
      </w:r>
      <w:r w:rsidRPr="00DE33B3">
        <w:rPr>
          <w:rFonts w:ascii="Doulos SIL" w:hAnsi="Doulos SIL"/>
          <w:i/>
          <w:color w:val="0000FF"/>
        </w:rPr>
        <w:t>ŋŋŋ</w:t>
      </w:r>
      <w:r w:rsidRPr="001936B6">
        <w:rPr>
          <w:i/>
          <w:color w:val="993300"/>
        </w:rPr>
        <w:t xml:space="preserve"> is attached?</w:t>
      </w:r>
    </w:p>
    <w:p w14:paraId="4294B789" w14:textId="77777777" w:rsidR="00BA6685" w:rsidRPr="002D209A" w:rsidRDefault="00566B03" w:rsidP="00BA6685">
      <w:r w:rsidRPr="001936B6">
        <w:rPr>
          <w:i/>
          <w:color w:val="993300"/>
        </w:rPr>
        <w:tab/>
        <w:t>If interesting/unpredictable, add a full table with representative verbs (including irregular verbs)</w:t>
      </w:r>
    </w:p>
    <w:p w14:paraId="5E51DAA9" w14:textId="77777777" w:rsidR="00BA6685" w:rsidRPr="002D209A" w:rsidRDefault="00BA6685" w:rsidP="00BA6685"/>
    <w:p w14:paraId="053E61B6" w14:textId="77777777" w:rsidR="00BA6685" w:rsidRPr="001936B6" w:rsidRDefault="00566B03" w:rsidP="00BA6685">
      <w:pPr>
        <w:rPr>
          <w:i/>
          <w:color w:val="993300"/>
        </w:rPr>
      </w:pPr>
      <w:r w:rsidRPr="001936B6">
        <w:rPr>
          <w:i/>
          <w:color w:val="993300"/>
        </w:rPr>
        <w:t>examples</w:t>
      </w:r>
    </w:p>
    <w:p w14:paraId="45372E33" w14:textId="395CBE62"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They roasted and (then) ate the meat.</w:t>
      </w:r>
      <w:r w:rsidR="00BA6685">
        <w:rPr>
          <w:i/>
          <w:color w:val="993300"/>
        </w:rPr>
        <w:t>’</w:t>
      </w:r>
    </w:p>
    <w:p w14:paraId="70F4455F" w14:textId="7EB23157"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You went to him, and/but you didn</w:t>
      </w:r>
      <w:r w:rsidR="00BA6685">
        <w:rPr>
          <w:i/>
          <w:color w:val="993300"/>
        </w:rPr>
        <w:t>’</w:t>
      </w:r>
      <w:r w:rsidRPr="001936B6">
        <w:rPr>
          <w:i/>
          <w:color w:val="993300"/>
        </w:rPr>
        <w:t>t find him there.</w:t>
      </w:r>
      <w:r w:rsidR="00BA6685">
        <w:rPr>
          <w:i/>
          <w:color w:val="993300"/>
        </w:rPr>
        <w:t>’</w:t>
      </w:r>
    </w:p>
    <w:p w14:paraId="66164E76" w14:textId="77777777" w:rsidR="00BA6685" w:rsidRPr="002D209A" w:rsidRDefault="00566B03" w:rsidP="00BA6685">
      <w:r w:rsidRPr="001936B6">
        <w:rPr>
          <w:color w:val="993300"/>
        </w:rPr>
        <w:tab/>
      </w:r>
    </w:p>
    <w:p w14:paraId="00CCF5F0" w14:textId="77777777" w:rsidR="00BA6685" w:rsidRPr="002D209A" w:rsidRDefault="00BA6685" w:rsidP="00BA6685">
      <w:pPr>
        <w:pStyle w:val="example-simple"/>
        <w:ind w:left="1080" w:hanging="1080"/>
      </w:pPr>
    </w:p>
    <w:p w14:paraId="5203AF55" w14:textId="2AAC4017" w:rsidR="00BA6685" w:rsidRPr="00BE6701" w:rsidRDefault="00566B03" w:rsidP="00BA6685">
      <w:pPr>
        <w:pStyle w:val="Heading4"/>
      </w:pPr>
      <w:bookmarkStart w:id="2016" w:name="_Toc337412279"/>
      <w:bookmarkStart w:id="2017" w:name="_Toc508434890"/>
      <w:bookmarkStart w:id="2018" w:name="_Toc508943042"/>
      <w:bookmarkStart w:id="2019" w:name="_Toc508943642"/>
      <w:bookmarkStart w:id="2020" w:name="_Toc78375924"/>
      <w:bookmarkStart w:id="2021" w:name="_Toc79406029"/>
      <w:r w:rsidRPr="00BE6701">
        <w:t xml:space="preserve">Clauses with </w:t>
      </w:r>
      <w:r w:rsidRPr="00DE33B3">
        <w:rPr>
          <w:rFonts w:ascii="Doulos SIL" w:hAnsi="Doulos SIL"/>
          <w:i/>
          <w:color w:val="0000FF"/>
        </w:rPr>
        <w:t>ŋŋŋ</w:t>
      </w:r>
      <w:r w:rsidRPr="00BE6701">
        <w:t xml:space="preserve"> </w:t>
      </w:r>
      <w:r w:rsidR="00BA6685">
        <w:t>‘</w:t>
      </w:r>
      <w:r w:rsidRPr="00BE6701">
        <w:t>and then</w:t>
      </w:r>
      <w:r w:rsidR="00BA6685">
        <w:t>’</w:t>
      </w:r>
      <w:r w:rsidRPr="00BE6701">
        <w:t xml:space="preserve"> (same-subject, anterior, future time)</w:t>
      </w:r>
      <w:bookmarkEnd w:id="2016"/>
    </w:p>
    <w:p w14:paraId="726A4417" w14:textId="77777777" w:rsidR="00BA6685" w:rsidRPr="001936B6" w:rsidRDefault="00566B03" w:rsidP="00BA6685">
      <w:pPr>
        <w:rPr>
          <w:i/>
          <w:color w:val="993300"/>
        </w:rPr>
      </w:pPr>
      <w:r w:rsidRPr="001936B6">
        <w:rPr>
          <w:i/>
          <w:color w:val="993300"/>
        </w:rPr>
        <w:t xml:space="preserve"> [if not distinct in form from preceding type, combine the two subsections and their examples]</w:t>
      </w:r>
    </w:p>
    <w:p w14:paraId="71C32774" w14:textId="77777777" w:rsidR="00BA6685" w:rsidRPr="002D209A" w:rsidRDefault="00566B03" w:rsidP="00BA6685">
      <w:r w:rsidRPr="001936B6">
        <w:rPr>
          <w:i/>
          <w:color w:val="993300"/>
        </w:rPr>
        <w:tab/>
        <w:t>Similar to the preceding, but the entire temporal sequence is in the future (so the following clause has a verb in imperfective/future, imperative, or hortative form)</w:t>
      </w:r>
    </w:p>
    <w:p w14:paraId="66CD8C24" w14:textId="77777777" w:rsidR="00BA6685" w:rsidRPr="002D209A" w:rsidRDefault="00BA6685" w:rsidP="00BA6685"/>
    <w:p w14:paraId="76863CC8" w14:textId="1D0FADBD" w:rsidR="00BA6685" w:rsidRPr="002D209A" w:rsidRDefault="00566B03" w:rsidP="00BA6685">
      <w:r w:rsidRPr="001936B6">
        <w:rPr>
          <w:i/>
          <w:color w:val="993300"/>
        </w:rPr>
        <w:t xml:space="preserve">interlinear gloss: </w:t>
      </w:r>
      <w:r w:rsidR="00BA6685">
        <w:rPr>
          <w:i/>
          <w:color w:val="993300"/>
        </w:rPr>
        <w:t>‘</w:t>
      </w:r>
      <w:r w:rsidRPr="001936B6">
        <w:rPr>
          <w:i/>
          <w:color w:val="993300"/>
        </w:rPr>
        <w:t>then.SS</w:t>
      </w:r>
      <w:r w:rsidR="00BA6685">
        <w:rPr>
          <w:i/>
          <w:color w:val="993300"/>
        </w:rPr>
        <w:t>’</w:t>
      </w:r>
    </w:p>
    <w:p w14:paraId="16D6C097" w14:textId="77777777" w:rsidR="00BA6685" w:rsidRPr="002D209A" w:rsidRDefault="00BA6685" w:rsidP="00BA6685"/>
    <w:p w14:paraId="47A7251D" w14:textId="77777777" w:rsidR="00BA6685" w:rsidRPr="001936B6" w:rsidRDefault="00566B03" w:rsidP="00BA6685">
      <w:pPr>
        <w:rPr>
          <w:i/>
          <w:color w:val="993300"/>
        </w:rPr>
      </w:pPr>
      <w:r w:rsidRPr="001936B6">
        <w:rPr>
          <w:i/>
          <w:color w:val="993300"/>
        </w:rPr>
        <w:t xml:space="preserve">form (including tones) of verb to which </w:t>
      </w:r>
      <w:r w:rsidRPr="00DE33B3">
        <w:rPr>
          <w:rFonts w:ascii="Doulos SIL" w:hAnsi="Doulos SIL"/>
          <w:i/>
          <w:color w:val="0000FF"/>
        </w:rPr>
        <w:t>ŋŋŋ</w:t>
      </w:r>
      <w:r w:rsidRPr="001936B6">
        <w:rPr>
          <w:i/>
          <w:color w:val="993300"/>
        </w:rPr>
        <w:t xml:space="preserve"> is attached?</w:t>
      </w:r>
    </w:p>
    <w:p w14:paraId="7247B594" w14:textId="77777777" w:rsidR="00BA6685" w:rsidRPr="002D209A" w:rsidRDefault="00566B03" w:rsidP="00BA6685">
      <w:r w:rsidRPr="001936B6">
        <w:rPr>
          <w:i/>
          <w:color w:val="993300"/>
        </w:rPr>
        <w:tab/>
        <w:t>If interesting/unpredictable, add a full table with representative verbs (including irregular verbs)</w:t>
      </w:r>
    </w:p>
    <w:p w14:paraId="440DEC1F" w14:textId="77777777" w:rsidR="00BA6685" w:rsidRPr="002D209A" w:rsidRDefault="00BA6685" w:rsidP="00BA6685"/>
    <w:p w14:paraId="652836C1" w14:textId="77777777" w:rsidR="00BA6685" w:rsidRPr="001936B6" w:rsidRDefault="00566B03" w:rsidP="00BA6685">
      <w:pPr>
        <w:rPr>
          <w:i/>
          <w:color w:val="993300"/>
        </w:rPr>
      </w:pPr>
      <w:r w:rsidRPr="001936B6">
        <w:rPr>
          <w:i/>
          <w:color w:val="993300"/>
        </w:rPr>
        <w:t>examples:</w:t>
      </w:r>
    </w:p>
    <w:p w14:paraId="52C96D9E" w14:textId="67504482"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Let</w:t>
      </w:r>
      <w:r w:rsidR="00BA6685">
        <w:rPr>
          <w:i/>
          <w:color w:val="993300"/>
        </w:rPr>
        <w:t>’</w:t>
      </w:r>
      <w:r w:rsidRPr="001936B6">
        <w:rPr>
          <w:i/>
          <w:color w:val="993300"/>
        </w:rPr>
        <w:t>s eat and then go!</w:t>
      </w:r>
      <w:r w:rsidR="00BA6685">
        <w:rPr>
          <w:i/>
          <w:color w:val="993300"/>
        </w:rPr>
        <w:t>’</w:t>
      </w:r>
    </w:p>
    <w:p w14:paraId="147F28A2" w14:textId="69725312"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He/She will do farm work and then go.</w:t>
      </w:r>
      <w:r w:rsidR="00BA6685">
        <w:rPr>
          <w:i/>
          <w:color w:val="993300"/>
        </w:rPr>
        <w:t>’</w:t>
      </w:r>
    </w:p>
    <w:p w14:paraId="6D468758" w14:textId="0FD51996"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They will roast and (then) eat the meat.</w:t>
      </w:r>
      <w:r w:rsidR="00BA6685">
        <w:rPr>
          <w:i/>
          <w:color w:val="993300"/>
        </w:rPr>
        <w:t>’</w:t>
      </w:r>
    </w:p>
    <w:p w14:paraId="45C33986" w14:textId="385AD31C" w:rsidR="00BA6685" w:rsidRPr="002D209A" w:rsidRDefault="00566B03" w:rsidP="00BA6685">
      <w:r w:rsidRPr="001936B6">
        <w:rPr>
          <w:i/>
          <w:color w:val="993300"/>
        </w:rPr>
        <w:tab/>
      </w:r>
      <w:r w:rsidR="00BA6685">
        <w:rPr>
          <w:i/>
          <w:color w:val="993300"/>
        </w:rPr>
        <w:t>‘</w:t>
      </w:r>
      <w:r w:rsidRPr="001936B6">
        <w:rPr>
          <w:i/>
          <w:color w:val="993300"/>
        </w:rPr>
        <w:t>Roast and (then) eat the meat!</w:t>
      </w:r>
      <w:r w:rsidR="00BA6685">
        <w:rPr>
          <w:i/>
          <w:color w:val="993300"/>
        </w:rPr>
        <w:t>’</w:t>
      </w:r>
    </w:p>
    <w:p w14:paraId="6D829B93" w14:textId="77777777" w:rsidR="00BA6685" w:rsidRPr="002D209A" w:rsidRDefault="00BA6685" w:rsidP="00BA6685"/>
    <w:p w14:paraId="469744B2" w14:textId="77777777" w:rsidR="00BA6685" w:rsidRPr="001936B6" w:rsidRDefault="00BA6685" w:rsidP="00BA6685">
      <w:pPr>
        <w:rPr>
          <w:i/>
          <w:color w:val="993300"/>
        </w:rPr>
      </w:pPr>
    </w:p>
    <w:p w14:paraId="343348E4" w14:textId="0238FC1C" w:rsidR="00BA6685" w:rsidRDefault="00BA6685" w:rsidP="00BA6685">
      <w:pPr>
        <w:pStyle w:val="Heading4"/>
      </w:pPr>
      <w:bookmarkStart w:id="2022" w:name="_Toc337412280"/>
      <w:r>
        <w:t>‘</w:t>
      </w:r>
      <w:r w:rsidR="00566B03">
        <w:t>Worked until got tired</w:t>
      </w:r>
      <w:r>
        <w:t>’</w:t>
      </w:r>
      <w:r w:rsidR="00566B03">
        <w:t xml:space="preserve"> = </w:t>
      </w:r>
      <w:r>
        <w:t>‘</w:t>
      </w:r>
      <w:r w:rsidR="00566B03">
        <w:t>worked for a very long time</w:t>
      </w:r>
      <w:r>
        <w:t>’</w:t>
      </w:r>
      <w:bookmarkEnd w:id="2022"/>
    </w:p>
    <w:p w14:paraId="2E801FB5" w14:textId="3000B131" w:rsidR="00BA6685" w:rsidRPr="002D209A" w:rsidRDefault="00566B03" w:rsidP="00BA6685">
      <w:r w:rsidRPr="001936B6">
        <w:rPr>
          <w:i/>
          <w:color w:val="993300"/>
        </w:rPr>
        <w:tab/>
        <w:t xml:space="preserve">Is there a special construction with a verb meaning </w:t>
      </w:r>
      <w:r w:rsidR="00BA6685">
        <w:rPr>
          <w:i/>
          <w:color w:val="993300"/>
        </w:rPr>
        <w:t>‘</w:t>
      </w:r>
      <w:r w:rsidRPr="001936B6">
        <w:rPr>
          <w:i/>
          <w:color w:val="993300"/>
        </w:rPr>
        <w:t>get tired</w:t>
      </w:r>
      <w:r w:rsidR="00BA6685">
        <w:rPr>
          <w:i/>
          <w:color w:val="993300"/>
        </w:rPr>
        <w:t>’</w:t>
      </w:r>
      <w:r w:rsidRPr="001936B6">
        <w:rPr>
          <w:i/>
          <w:color w:val="993300"/>
        </w:rPr>
        <w:t>, used in contexts implying long duration?</w:t>
      </w:r>
    </w:p>
    <w:p w14:paraId="044D242C" w14:textId="77777777" w:rsidR="00BA6685" w:rsidRPr="002D209A" w:rsidRDefault="00BA6685" w:rsidP="00BA6685"/>
    <w:p w14:paraId="1E714F0E" w14:textId="77777777" w:rsidR="00BA6685" w:rsidRPr="001936B6" w:rsidRDefault="00566B03" w:rsidP="00BA6685">
      <w:pPr>
        <w:rPr>
          <w:i/>
          <w:color w:val="993300"/>
        </w:rPr>
      </w:pPr>
      <w:r w:rsidRPr="001936B6">
        <w:rPr>
          <w:i/>
          <w:color w:val="993300"/>
        </w:rPr>
        <w:t>examples, including negative</w:t>
      </w:r>
    </w:p>
    <w:p w14:paraId="7BF27FDC" w14:textId="45FB7C74"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He ran (and ran) until he got tired.</w:t>
      </w:r>
      <w:r w:rsidR="00BA6685">
        <w:rPr>
          <w:i/>
          <w:color w:val="993300"/>
        </w:rPr>
        <w:t>’</w:t>
      </w:r>
    </w:p>
    <w:p w14:paraId="21200878" w14:textId="5981C129" w:rsidR="00BA6685" w:rsidRPr="002D209A" w:rsidRDefault="00566B03" w:rsidP="00BA6685">
      <w:r w:rsidRPr="001936B6">
        <w:rPr>
          <w:i/>
          <w:color w:val="993300"/>
        </w:rPr>
        <w:tab/>
      </w:r>
      <w:r w:rsidR="00BA6685">
        <w:rPr>
          <w:i/>
          <w:color w:val="993300"/>
        </w:rPr>
        <w:t>‘</w:t>
      </w:r>
      <w:r w:rsidRPr="001936B6">
        <w:rPr>
          <w:i/>
          <w:color w:val="993300"/>
        </w:rPr>
        <w:t>He ate (and ate) until he got tired.</w:t>
      </w:r>
      <w:r w:rsidR="00BA6685">
        <w:rPr>
          <w:i/>
          <w:color w:val="993300"/>
        </w:rPr>
        <w:t>’</w:t>
      </w:r>
    </w:p>
    <w:p w14:paraId="64F1ACA6" w14:textId="77777777" w:rsidR="00BA6685" w:rsidRPr="002D209A" w:rsidRDefault="00BA6685" w:rsidP="00BA6685"/>
    <w:p w14:paraId="267939F8" w14:textId="77777777" w:rsidR="00BA6685" w:rsidRPr="003D1984" w:rsidRDefault="00BA6685" w:rsidP="00BA6685"/>
    <w:p w14:paraId="13B19485" w14:textId="741716EA" w:rsidR="00BA6685" w:rsidRDefault="00BA6685" w:rsidP="00BA6685">
      <w:pPr>
        <w:pStyle w:val="Heading4"/>
      </w:pPr>
      <w:bookmarkStart w:id="2023" w:name="_Toc508943046"/>
      <w:bookmarkStart w:id="2024" w:name="_Toc508943646"/>
      <w:bookmarkStart w:id="2025" w:name="_Toc78375927"/>
      <w:bookmarkStart w:id="2026" w:name="_Toc79406032"/>
      <w:bookmarkStart w:id="2027" w:name="_Toc337412281"/>
      <w:r>
        <w:t>‘</w:t>
      </w:r>
      <w:r w:rsidR="00566B03">
        <w:t>No sooner did</w:t>
      </w:r>
      <w:r w:rsidR="00566B03">
        <w:sym w:font="Symbol" w:char="F0BC"/>
      </w:r>
      <w:r w:rsidR="00566B03">
        <w:t xml:space="preserve">, than </w:t>
      </w:r>
      <w:r w:rsidR="00566B03">
        <w:sym w:font="Symbol" w:char="F0BC"/>
      </w:r>
      <w:r>
        <w:t>‘</w:t>
      </w:r>
      <w:bookmarkEnd w:id="2023"/>
      <w:bookmarkEnd w:id="2024"/>
      <w:bookmarkEnd w:id="2025"/>
      <w:bookmarkEnd w:id="2026"/>
      <w:r w:rsidR="00566B03">
        <w:t xml:space="preserve"> (</w:t>
      </w:r>
      <w:r w:rsidR="00566B03" w:rsidRPr="00DE33B3">
        <w:rPr>
          <w:rFonts w:ascii="Doulos SIL" w:hAnsi="Doulos SIL"/>
          <w:i/>
          <w:color w:val="0000FF"/>
        </w:rPr>
        <w:t>ŋŋŋ</w:t>
      </w:r>
      <w:r w:rsidR="00566B03">
        <w:t>)</w:t>
      </w:r>
      <w:bookmarkEnd w:id="2027"/>
    </w:p>
    <w:p w14:paraId="1E9B795A" w14:textId="77777777" w:rsidR="00BA6685" w:rsidRPr="001936B6" w:rsidRDefault="00566B03" w:rsidP="00BA6685">
      <w:pPr>
        <w:rPr>
          <w:i/>
          <w:color w:val="993300"/>
        </w:rPr>
      </w:pPr>
      <w:r w:rsidRPr="001936B6">
        <w:rPr>
          <w:i/>
          <w:color w:val="993300"/>
        </w:rPr>
        <w:t>Cf. French dès que ...</w:t>
      </w:r>
    </w:p>
    <w:p w14:paraId="4D8B2CAA" w14:textId="77777777" w:rsidR="00BA6685" w:rsidRPr="002D209A" w:rsidRDefault="00566B03" w:rsidP="00BA6685">
      <w:r w:rsidRPr="001936B6">
        <w:rPr>
          <w:i/>
          <w:color w:val="993300"/>
        </w:rPr>
        <w:t>indicates that the following event took place or began immediately afterwards</w:t>
      </w:r>
    </w:p>
    <w:p w14:paraId="6F3D4DB9" w14:textId="77777777" w:rsidR="00BA6685" w:rsidRPr="002D209A" w:rsidRDefault="00BA6685" w:rsidP="00BA6685"/>
    <w:p w14:paraId="1DDB957D" w14:textId="7C693872" w:rsidR="00BA6685" w:rsidRPr="002D209A" w:rsidRDefault="00566B03" w:rsidP="00BA6685">
      <w:r w:rsidRPr="001936B6">
        <w:rPr>
          <w:i/>
          <w:color w:val="993300"/>
        </w:rPr>
        <w:tab/>
        <w:t xml:space="preserve">may involve an </w:t>
      </w:r>
      <w:r w:rsidR="00BA6685">
        <w:rPr>
          <w:i/>
          <w:color w:val="993300"/>
        </w:rPr>
        <w:t>‘</w:t>
      </w:r>
      <w:r w:rsidRPr="001936B6">
        <w:rPr>
          <w:i/>
          <w:color w:val="993300"/>
        </w:rPr>
        <w:t>all</w:t>
      </w:r>
      <w:r w:rsidR="00BA6685">
        <w:rPr>
          <w:i/>
          <w:color w:val="993300"/>
        </w:rPr>
        <w:t>’</w:t>
      </w:r>
      <w:r w:rsidRPr="001936B6">
        <w:rPr>
          <w:i/>
          <w:color w:val="993300"/>
        </w:rPr>
        <w:t xml:space="preserve"> quantifier (pu</w:t>
      </w:r>
      <w:r w:rsidRPr="001936B6">
        <w:rPr>
          <w:i/>
          <w:color w:val="993300"/>
        </w:rPr>
        <w:sym w:font="Symbol" w:char="F0DE"/>
      </w:r>
      <w:r w:rsidRPr="001936B6">
        <w:rPr>
          <w:i/>
          <w:color w:val="993300"/>
        </w:rPr>
        <w:t xml:space="preserve"> etc.) at the end of the clause.</w:t>
      </w:r>
    </w:p>
    <w:p w14:paraId="0C02A9D1" w14:textId="77777777" w:rsidR="00BA6685" w:rsidRPr="002D209A" w:rsidRDefault="00BA6685" w:rsidP="00BA6685"/>
    <w:p w14:paraId="5D395C63" w14:textId="77777777" w:rsidR="00BA6685" w:rsidRPr="002D209A" w:rsidRDefault="00566B03" w:rsidP="00BA6685">
      <w:r w:rsidRPr="001936B6">
        <w:rPr>
          <w:i/>
          <w:color w:val="993300"/>
        </w:rPr>
        <w:t>expression of pronominal subject?</w:t>
      </w:r>
    </w:p>
    <w:p w14:paraId="7C9A3B45" w14:textId="77777777" w:rsidR="00BA6685" w:rsidRPr="002D209A" w:rsidRDefault="00BA6685" w:rsidP="00BA6685"/>
    <w:p w14:paraId="43E0C931" w14:textId="77777777" w:rsidR="00BA6685" w:rsidRPr="002D209A" w:rsidRDefault="00566B03" w:rsidP="00BA6685">
      <w:r w:rsidRPr="001936B6">
        <w:rPr>
          <w:i/>
          <w:color w:val="993300"/>
        </w:rPr>
        <w:t>structural difference between same-subject and different-subject combinations?</w:t>
      </w:r>
    </w:p>
    <w:p w14:paraId="219331D9" w14:textId="77777777" w:rsidR="00BA6685" w:rsidRPr="002D209A" w:rsidRDefault="00BA6685" w:rsidP="00BA6685"/>
    <w:p w14:paraId="26EC0B87" w14:textId="77777777" w:rsidR="00BA6685" w:rsidRPr="001936B6" w:rsidRDefault="00566B03" w:rsidP="00BA6685">
      <w:pPr>
        <w:rPr>
          <w:i/>
          <w:color w:val="993300"/>
        </w:rPr>
      </w:pPr>
      <w:r w:rsidRPr="001936B6">
        <w:rPr>
          <w:i/>
          <w:color w:val="993300"/>
        </w:rPr>
        <w:t>examples</w:t>
      </w:r>
    </w:p>
    <w:p w14:paraId="48830EA3" w14:textId="50B14D79"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As soon as we came (=arrived here), we went to bed</w:t>
      </w:r>
      <w:r w:rsidR="00BA6685">
        <w:rPr>
          <w:i/>
          <w:color w:val="993300"/>
        </w:rPr>
        <w:t>’</w:t>
      </w:r>
    </w:p>
    <w:p w14:paraId="66D55FD3" w14:textId="595EF8AC"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As soon as we came, it rained</w:t>
      </w:r>
      <w:r w:rsidR="00BA6685">
        <w:rPr>
          <w:i/>
          <w:color w:val="993300"/>
        </w:rPr>
        <w:t>’</w:t>
      </w:r>
    </w:p>
    <w:p w14:paraId="22CA0EFA" w14:textId="51067624"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As soon as we arrive in Douentza, we will go to bed</w:t>
      </w:r>
      <w:r w:rsidR="00BA6685">
        <w:rPr>
          <w:i/>
          <w:color w:val="993300"/>
        </w:rPr>
        <w:t>’</w:t>
      </w:r>
    </w:p>
    <w:p w14:paraId="3CAD40D2" w14:textId="68C66192"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As soon as you touch Seydou, he will weep</w:t>
      </w:r>
      <w:r w:rsidR="00BA6685">
        <w:rPr>
          <w:i/>
          <w:color w:val="993300"/>
        </w:rPr>
        <w:t>’</w:t>
      </w:r>
    </w:p>
    <w:p w14:paraId="5D9C9460" w14:textId="74FC9086" w:rsidR="00BA6685" w:rsidRPr="002D209A" w:rsidRDefault="00566B03" w:rsidP="00BA6685">
      <w:r w:rsidRPr="001936B6">
        <w:rPr>
          <w:i/>
          <w:color w:val="993300"/>
        </w:rPr>
        <w:tab/>
      </w:r>
      <w:r w:rsidR="00BA6685">
        <w:rPr>
          <w:i/>
          <w:color w:val="993300"/>
        </w:rPr>
        <w:t>‘</w:t>
      </w:r>
      <w:r w:rsidRPr="001936B6">
        <w:rPr>
          <w:i/>
          <w:color w:val="993300"/>
        </w:rPr>
        <w:t>As soon as Fanta sits down, (every time) she falls asleep</w:t>
      </w:r>
      <w:r w:rsidR="00BA6685">
        <w:rPr>
          <w:i/>
          <w:color w:val="993300"/>
        </w:rPr>
        <w:t>’</w:t>
      </w:r>
    </w:p>
    <w:p w14:paraId="5AF509C7" w14:textId="77777777" w:rsidR="00BA6685" w:rsidRPr="002D209A" w:rsidRDefault="00BA6685" w:rsidP="00BA6685"/>
    <w:p w14:paraId="05850E82" w14:textId="1B00AF75" w:rsidR="00BA6685" w:rsidRPr="002D209A" w:rsidRDefault="00566B03" w:rsidP="00BA6685">
      <w:r w:rsidRPr="001936B6">
        <w:rPr>
          <w:i/>
          <w:color w:val="993300"/>
        </w:rPr>
        <w:tab/>
        <w:t>There may be a semantically similar conditional construction; if so, cross-ref  to §16.2.2 (</w:t>
      </w:r>
      <w:r w:rsidR="00BA6685">
        <w:rPr>
          <w:i/>
          <w:color w:val="993300"/>
        </w:rPr>
        <w:t>‘</w:t>
      </w:r>
      <w:r w:rsidRPr="001936B6">
        <w:rPr>
          <w:i/>
          <w:color w:val="993300"/>
        </w:rPr>
        <w:t>as soon as…</w:t>
      </w:r>
      <w:r w:rsidR="00BA6685">
        <w:rPr>
          <w:i/>
          <w:color w:val="993300"/>
        </w:rPr>
        <w:t>’</w:t>
      </w:r>
      <w:r w:rsidRPr="001936B6">
        <w:rPr>
          <w:i/>
          <w:color w:val="993300"/>
        </w:rPr>
        <w:t>).</w:t>
      </w:r>
    </w:p>
    <w:bookmarkEnd w:id="2017"/>
    <w:bookmarkEnd w:id="2018"/>
    <w:bookmarkEnd w:id="2019"/>
    <w:bookmarkEnd w:id="2020"/>
    <w:bookmarkEnd w:id="2021"/>
    <w:p w14:paraId="5C8A4454" w14:textId="77777777" w:rsidR="00BA6685" w:rsidRPr="002D209A" w:rsidRDefault="00BA6685" w:rsidP="00BA6685"/>
    <w:p w14:paraId="3F6C1FB6" w14:textId="77777777" w:rsidR="00BA6685" w:rsidRPr="001936B6" w:rsidRDefault="00BA6685" w:rsidP="00BA6685">
      <w:pPr>
        <w:rPr>
          <w:color w:val="993300"/>
        </w:rPr>
      </w:pPr>
    </w:p>
    <w:p w14:paraId="320950C0" w14:textId="54A7E5C8" w:rsidR="00BA6685" w:rsidRDefault="00566B03" w:rsidP="00BA6685">
      <w:pPr>
        <w:pStyle w:val="Heading3"/>
      </w:pPr>
      <w:bookmarkStart w:id="2028" w:name="_Toc508434892"/>
      <w:bookmarkStart w:id="2029" w:name="_Toc508943044"/>
      <w:bookmarkStart w:id="2030" w:name="_Toc508943644"/>
      <w:bookmarkStart w:id="2031" w:name="_Toc78375926"/>
      <w:bookmarkStart w:id="2032" w:name="_Toc79406031"/>
      <w:bookmarkStart w:id="2033" w:name="_Toc337412282"/>
      <w:r>
        <w:t>Chronological reversal (</w:t>
      </w:r>
      <w:r w:rsidR="00BA6685">
        <w:t>‘</w:t>
      </w:r>
      <w:r>
        <w:t xml:space="preserve">before </w:t>
      </w:r>
      <w:r>
        <w:sym w:font="Symbol" w:char="F0BC"/>
      </w:r>
      <w:bookmarkEnd w:id="2028"/>
      <w:bookmarkEnd w:id="2029"/>
      <w:bookmarkEnd w:id="2030"/>
      <w:bookmarkEnd w:id="2031"/>
      <w:bookmarkEnd w:id="2032"/>
      <w:r w:rsidR="00BA6685">
        <w:t>‘</w:t>
      </w:r>
      <w:r>
        <w:t xml:space="preserve"> clauses)</w:t>
      </w:r>
      <w:bookmarkEnd w:id="2033"/>
    </w:p>
    <w:p w14:paraId="2A6BA21B" w14:textId="62E1914D" w:rsidR="00BA6685" w:rsidRPr="002D209A" w:rsidRDefault="00BA6685" w:rsidP="00BA6685">
      <w:r>
        <w:rPr>
          <w:i/>
          <w:color w:val="993300"/>
        </w:rPr>
        <w:t>‘</w:t>
      </w:r>
      <w:r w:rsidR="00566B03" w:rsidRPr="003D1984">
        <w:rPr>
          <w:i/>
          <w:color w:val="993300"/>
        </w:rPr>
        <w:t>before</w:t>
      </w:r>
      <w:r>
        <w:rPr>
          <w:i/>
          <w:color w:val="993300"/>
        </w:rPr>
        <w:t>’</w:t>
      </w:r>
      <w:r w:rsidR="00566B03" w:rsidRPr="003D1984">
        <w:rPr>
          <w:i/>
          <w:color w:val="993300"/>
        </w:rPr>
        <w:t xml:space="preserve"> clauses are highly variable in structure in Dogon languages</w:t>
      </w:r>
    </w:p>
    <w:p w14:paraId="7E369CCD" w14:textId="77777777" w:rsidR="00BA6685" w:rsidRPr="002D209A" w:rsidRDefault="00BA6685" w:rsidP="00BA6685"/>
    <w:p w14:paraId="102A711E" w14:textId="77777777" w:rsidR="00BA6685" w:rsidRPr="003D1984" w:rsidRDefault="00566B03" w:rsidP="00BA6685">
      <w:pPr>
        <w:rPr>
          <w:i/>
          <w:color w:val="993300"/>
        </w:rPr>
      </w:pPr>
      <w:r w:rsidRPr="003D1984">
        <w:rPr>
          <w:i/>
          <w:color w:val="993300"/>
        </w:rPr>
        <w:t>describe in detail</w:t>
      </w:r>
    </w:p>
    <w:p w14:paraId="47423D20" w14:textId="77777777" w:rsidR="00BA6685" w:rsidRPr="003D1984" w:rsidRDefault="00566B03" w:rsidP="00BA6685">
      <w:pPr>
        <w:rPr>
          <w:i/>
          <w:color w:val="993300"/>
        </w:rPr>
      </w:pPr>
      <w:r w:rsidRPr="003D1984">
        <w:rPr>
          <w:i/>
          <w:color w:val="993300"/>
        </w:rPr>
        <w:lastRenderedPageBreak/>
        <w:tab/>
        <w:t>form of verb</w:t>
      </w:r>
    </w:p>
    <w:p w14:paraId="532FDB6D" w14:textId="77777777" w:rsidR="00BA6685" w:rsidRPr="003D1984" w:rsidRDefault="00566B03" w:rsidP="00BA6685">
      <w:pPr>
        <w:rPr>
          <w:i/>
          <w:color w:val="993300"/>
        </w:rPr>
      </w:pPr>
      <w:r w:rsidRPr="003D1984">
        <w:rPr>
          <w:i/>
          <w:color w:val="993300"/>
        </w:rPr>
        <w:tab/>
        <w:t>subordinators</w:t>
      </w:r>
    </w:p>
    <w:p w14:paraId="6E01C687" w14:textId="77777777" w:rsidR="00BA6685" w:rsidRPr="002D209A" w:rsidRDefault="00566B03" w:rsidP="00BA6685">
      <w:r w:rsidRPr="003D1984">
        <w:rPr>
          <w:i/>
          <w:color w:val="993300"/>
        </w:rPr>
        <w:tab/>
        <w:t>expression of subject (NP or pronoun)</w:t>
      </w:r>
    </w:p>
    <w:p w14:paraId="552A1264" w14:textId="77777777" w:rsidR="00BA6685" w:rsidRPr="002D209A" w:rsidRDefault="00BA6685" w:rsidP="00BA6685"/>
    <w:p w14:paraId="4A106F27" w14:textId="77777777" w:rsidR="00BA6685" w:rsidRPr="002D209A" w:rsidRDefault="00566B03" w:rsidP="00BA6685">
      <w:r w:rsidRPr="001936B6">
        <w:rPr>
          <w:i/>
          <w:color w:val="993300"/>
        </w:rPr>
        <w:tab/>
        <w:t>If form of verb is interesting/unpredictable, add a full table with representative verbs (including irregular verbs)</w:t>
      </w:r>
    </w:p>
    <w:p w14:paraId="7385096D" w14:textId="77777777" w:rsidR="00BA6685" w:rsidRPr="002D209A" w:rsidRDefault="00BA6685" w:rsidP="00BA6685"/>
    <w:p w14:paraId="51C787C4" w14:textId="77777777" w:rsidR="00BA6685" w:rsidRPr="003D1984" w:rsidRDefault="00566B03" w:rsidP="00BA6685">
      <w:pPr>
        <w:rPr>
          <w:i/>
          <w:color w:val="993300"/>
        </w:rPr>
      </w:pPr>
      <w:r w:rsidRPr="003D1984">
        <w:rPr>
          <w:i/>
          <w:color w:val="993300"/>
        </w:rPr>
        <w:t>examples</w:t>
      </w:r>
    </w:p>
    <w:p w14:paraId="6EB05D11" w14:textId="7AE75D0F" w:rsidR="00BA6685" w:rsidRPr="003D1984" w:rsidRDefault="00566B03" w:rsidP="00BA6685">
      <w:pPr>
        <w:rPr>
          <w:i/>
          <w:color w:val="993300"/>
        </w:rPr>
      </w:pPr>
      <w:r w:rsidRPr="003D1984">
        <w:rPr>
          <w:i/>
          <w:color w:val="993300"/>
        </w:rPr>
        <w:tab/>
      </w:r>
      <w:r w:rsidR="00BA6685">
        <w:rPr>
          <w:i/>
          <w:color w:val="993300"/>
        </w:rPr>
        <w:t>‘</w:t>
      </w:r>
      <w:r w:rsidRPr="003D1984">
        <w:rPr>
          <w:i/>
          <w:color w:val="993300"/>
        </w:rPr>
        <w:t>Before they came back, I hid (myself).</w:t>
      </w:r>
      <w:r w:rsidR="00BA6685">
        <w:rPr>
          <w:i/>
          <w:color w:val="993300"/>
        </w:rPr>
        <w:t>’</w:t>
      </w:r>
    </w:p>
    <w:p w14:paraId="7EEF4078" w14:textId="2B9F2FAA" w:rsidR="00BA6685" w:rsidRPr="003D1984" w:rsidRDefault="00566B03" w:rsidP="00BA6685">
      <w:pPr>
        <w:rPr>
          <w:i/>
          <w:color w:val="993300"/>
        </w:rPr>
      </w:pPr>
      <w:r w:rsidRPr="003D1984">
        <w:rPr>
          <w:i/>
          <w:color w:val="993300"/>
        </w:rPr>
        <w:tab/>
      </w:r>
      <w:r w:rsidR="00BA6685">
        <w:rPr>
          <w:i/>
          <w:color w:val="993300"/>
        </w:rPr>
        <w:t>‘</w:t>
      </w:r>
      <w:r w:rsidRPr="003D1984">
        <w:rPr>
          <w:i/>
          <w:color w:val="993300"/>
        </w:rPr>
        <w:t>We</w:t>
      </w:r>
      <w:r w:rsidR="00BA6685">
        <w:rPr>
          <w:i/>
          <w:color w:val="993300"/>
        </w:rPr>
        <w:t>’</w:t>
      </w:r>
      <w:r w:rsidRPr="003D1984">
        <w:rPr>
          <w:i/>
          <w:color w:val="993300"/>
        </w:rPr>
        <w:t>ll work before we eat</w:t>
      </w:r>
      <w:r w:rsidR="00BA6685">
        <w:rPr>
          <w:i/>
          <w:color w:val="993300"/>
        </w:rPr>
        <w:t>’</w:t>
      </w:r>
    </w:p>
    <w:p w14:paraId="3B893FFE" w14:textId="77777777" w:rsidR="00BA6685" w:rsidRDefault="00566B03" w:rsidP="00BA6685">
      <w:pPr>
        <w:pStyle w:val="Heading2"/>
      </w:pPr>
      <w:bookmarkStart w:id="2034" w:name="_Toc337412283"/>
      <w:bookmarkStart w:id="2035" w:name="_Toc508434894"/>
      <w:bookmarkStart w:id="2036" w:name="_Toc508943047"/>
      <w:bookmarkStart w:id="2037" w:name="_Toc508943647"/>
      <w:bookmarkStart w:id="2038" w:name="_Toc78375928"/>
      <w:bookmarkStart w:id="2039" w:name="_Toc79406033"/>
      <w:r>
        <w:t>Spatial and manner adverbials</w:t>
      </w:r>
      <w:bookmarkEnd w:id="2034"/>
    </w:p>
    <w:p w14:paraId="1B68CB9E" w14:textId="3C6929D8" w:rsidR="00BA6685" w:rsidRDefault="00566B03" w:rsidP="00BA6685">
      <w:pPr>
        <w:pStyle w:val="Heading3"/>
      </w:pPr>
      <w:bookmarkStart w:id="2040" w:name="_Toc337412284"/>
      <w:r>
        <w:t>Spatial adverbial clause (</w:t>
      </w:r>
      <w:r w:rsidR="00BA6685">
        <w:t>‘</w:t>
      </w:r>
      <w:r>
        <w:t xml:space="preserve">where </w:t>
      </w:r>
      <w:r>
        <w:sym w:font="Symbol" w:char="F0BC"/>
      </w:r>
      <w:r w:rsidR="00BA6685">
        <w:t>‘</w:t>
      </w:r>
      <w:r>
        <w:t>)</w:t>
      </w:r>
      <w:bookmarkEnd w:id="2035"/>
      <w:bookmarkEnd w:id="2036"/>
      <w:bookmarkEnd w:id="2037"/>
      <w:bookmarkEnd w:id="2038"/>
      <w:bookmarkEnd w:id="2039"/>
      <w:bookmarkEnd w:id="2040"/>
    </w:p>
    <w:p w14:paraId="1E5825CC" w14:textId="4199C950" w:rsidR="00BA6685" w:rsidRPr="002D209A" w:rsidRDefault="00566B03" w:rsidP="00BA6685">
      <w:r w:rsidRPr="003D1984">
        <w:rPr>
          <w:i/>
          <w:color w:val="993300"/>
        </w:rPr>
        <w:t xml:space="preserve">The noun </w:t>
      </w:r>
      <w:r w:rsidRPr="003D1984">
        <w:rPr>
          <w:rFonts w:ascii="Doulos SIL" w:hAnsi="Doulos SIL"/>
          <w:i/>
          <w:color w:val="0000FF"/>
        </w:rPr>
        <w:t>ŋŋŋ</w:t>
      </w:r>
      <w:r w:rsidRPr="003D1984">
        <w:rPr>
          <w:i/>
          <w:color w:val="993300"/>
        </w:rPr>
        <w:t xml:space="preserve"> </w:t>
      </w:r>
      <w:r w:rsidR="00BA6685">
        <w:rPr>
          <w:i/>
          <w:color w:val="993300"/>
        </w:rPr>
        <w:t>‘</w:t>
      </w:r>
      <w:r w:rsidRPr="003D1984">
        <w:rPr>
          <w:i/>
          <w:color w:val="993300"/>
        </w:rPr>
        <w:t>place</w:t>
      </w:r>
      <w:r w:rsidR="00BA6685">
        <w:rPr>
          <w:i/>
          <w:color w:val="993300"/>
        </w:rPr>
        <w:t>’</w:t>
      </w:r>
      <w:r w:rsidRPr="003D1984">
        <w:rPr>
          <w:i/>
          <w:color w:val="993300"/>
        </w:rPr>
        <w:t xml:space="preserve"> occurs in L</w:t>
      </w:r>
      <w:r w:rsidRPr="003D1984">
        <w:rPr>
          <w:i/>
          <w:color w:val="993300"/>
        </w:rPr>
        <w:noBreakHyphen/>
        <w:t>toned form as the relative head. The construction is similar to that for temporal adverbials (</w:t>
      </w:r>
      <w:r w:rsidR="00BA6685">
        <w:rPr>
          <w:i/>
          <w:color w:val="993300"/>
        </w:rPr>
        <w:t>‘</w:t>
      </w:r>
      <w:r w:rsidRPr="003D1984">
        <w:rPr>
          <w:i/>
          <w:color w:val="993300"/>
        </w:rPr>
        <w:t>at the time when…</w:t>
      </w:r>
      <w:r w:rsidR="00BA6685">
        <w:rPr>
          <w:i/>
          <w:color w:val="993300"/>
        </w:rPr>
        <w:t>’</w:t>
      </w:r>
      <w:r w:rsidRPr="003D1984">
        <w:rPr>
          <w:i/>
          <w:color w:val="993300"/>
        </w:rPr>
        <w:t>), see §15.2.1.1.</w:t>
      </w:r>
    </w:p>
    <w:p w14:paraId="36AEBBD5" w14:textId="77777777" w:rsidR="00BA6685" w:rsidRPr="002D209A" w:rsidRDefault="00BA6685" w:rsidP="00BA6685"/>
    <w:p w14:paraId="6868A11C" w14:textId="77777777" w:rsidR="00BA6685" w:rsidRPr="003D1984" w:rsidRDefault="00566B03" w:rsidP="00BA6685">
      <w:pPr>
        <w:rPr>
          <w:i/>
          <w:color w:val="993300"/>
        </w:rPr>
      </w:pPr>
      <w:r w:rsidRPr="003D1984">
        <w:rPr>
          <w:i/>
          <w:color w:val="993300"/>
        </w:rPr>
        <w:t>examples</w:t>
      </w:r>
    </w:p>
    <w:p w14:paraId="10F99AFF" w14:textId="7133315C" w:rsidR="00BA6685" w:rsidRPr="003D1984" w:rsidRDefault="00566B03" w:rsidP="00BA6685">
      <w:pPr>
        <w:rPr>
          <w:i/>
          <w:color w:val="993300"/>
        </w:rPr>
      </w:pPr>
      <w:r w:rsidRPr="003D1984">
        <w:rPr>
          <w:i/>
          <w:color w:val="993300"/>
        </w:rPr>
        <w:tab/>
      </w:r>
      <w:r w:rsidR="00BA6685">
        <w:rPr>
          <w:i/>
          <w:color w:val="993300"/>
        </w:rPr>
        <w:t>‘</w:t>
      </w:r>
      <w:r w:rsidRPr="003D1984">
        <w:rPr>
          <w:i/>
          <w:color w:val="993300"/>
        </w:rPr>
        <w:t>We will spend the night where we ate last night.</w:t>
      </w:r>
      <w:r w:rsidR="00BA6685">
        <w:rPr>
          <w:i/>
          <w:color w:val="993300"/>
        </w:rPr>
        <w:t>’</w:t>
      </w:r>
    </w:p>
    <w:p w14:paraId="52BBEAB9" w14:textId="77777777" w:rsidR="00BA6685" w:rsidRPr="002D209A" w:rsidRDefault="00566B03" w:rsidP="00BA6685">
      <w:pPr>
        <w:pStyle w:val="example-simple"/>
        <w:tabs>
          <w:tab w:val="left" w:pos="1980"/>
          <w:tab w:val="left" w:pos="2790"/>
          <w:tab w:val="left" w:pos="3870"/>
        </w:tabs>
      </w:pPr>
      <w:r w:rsidRPr="001936B6">
        <w:rPr>
          <w:color w:val="993300"/>
        </w:rPr>
        <w:tab/>
      </w:r>
      <w:r w:rsidRPr="001936B6">
        <w:rPr>
          <w:color w:val="993300"/>
        </w:rPr>
        <w:tab/>
      </w:r>
    </w:p>
    <w:p w14:paraId="0E289CFE" w14:textId="77777777" w:rsidR="00BA6685" w:rsidRPr="002D209A" w:rsidRDefault="00BA6685" w:rsidP="00BA6685"/>
    <w:p w14:paraId="471B7153" w14:textId="65E3B553" w:rsidR="00BA6685" w:rsidRDefault="00566B03" w:rsidP="00BA6685">
      <w:pPr>
        <w:pStyle w:val="Heading3"/>
      </w:pPr>
      <w:bookmarkStart w:id="2041" w:name="_Toc508434895"/>
      <w:bookmarkStart w:id="2042" w:name="_Toc508943048"/>
      <w:bookmarkStart w:id="2043" w:name="_Toc508943648"/>
      <w:bookmarkStart w:id="2044" w:name="_Toc78375929"/>
      <w:bookmarkStart w:id="2045" w:name="_Toc79406034"/>
      <w:bookmarkStart w:id="2046" w:name="_Toc337412285"/>
      <w:r>
        <w:t>Manner adverbial clause (</w:t>
      </w:r>
      <w:r w:rsidR="00BA6685">
        <w:t>‘</w:t>
      </w:r>
      <w:r>
        <w:t xml:space="preserve">how </w:t>
      </w:r>
      <w:r>
        <w:sym w:font="Symbol" w:char="F0BC"/>
      </w:r>
      <w:r w:rsidR="00BA6685">
        <w:t>‘</w:t>
      </w:r>
      <w:r>
        <w:t>)</w:t>
      </w:r>
      <w:bookmarkEnd w:id="2041"/>
      <w:bookmarkEnd w:id="2042"/>
      <w:bookmarkEnd w:id="2043"/>
      <w:bookmarkEnd w:id="2044"/>
      <w:bookmarkEnd w:id="2045"/>
      <w:bookmarkEnd w:id="2046"/>
    </w:p>
    <w:p w14:paraId="02D747B6" w14:textId="44450751" w:rsidR="00BA6685" w:rsidRPr="001936B6" w:rsidRDefault="00566B03" w:rsidP="00BA6685">
      <w:pPr>
        <w:rPr>
          <w:i/>
          <w:color w:val="993300"/>
        </w:rPr>
      </w:pPr>
      <w:r w:rsidRPr="001936B6">
        <w:rPr>
          <w:i/>
          <w:color w:val="993300"/>
        </w:rPr>
        <w:t xml:space="preserve">A relative clause with </w:t>
      </w:r>
      <w:r w:rsidRPr="00DE33B3">
        <w:rPr>
          <w:rFonts w:ascii="Doulos SIL" w:hAnsi="Doulos SIL"/>
          <w:i/>
          <w:color w:val="0000FF"/>
        </w:rPr>
        <w:t>ŋŋŋ</w:t>
      </w:r>
      <w:r w:rsidRPr="001936B6">
        <w:rPr>
          <w:i/>
          <w:color w:val="993300"/>
        </w:rPr>
        <w:t xml:space="preserve"> </w:t>
      </w:r>
      <w:r w:rsidR="00BA6685">
        <w:rPr>
          <w:i/>
          <w:color w:val="993300"/>
        </w:rPr>
        <w:t>‘</w:t>
      </w:r>
      <w:r w:rsidRPr="001936B6">
        <w:rPr>
          <w:i/>
          <w:color w:val="993300"/>
        </w:rPr>
        <w:t>manner</w:t>
      </w:r>
      <w:r w:rsidR="00BA6685">
        <w:rPr>
          <w:i/>
          <w:color w:val="993300"/>
        </w:rPr>
        <w:t>’</w:t>
      </w:r>
      <w:r w:rsidRPr="001936B6">
        <w:rPr>
          <w:i/>
          <w:color w:val="993300"/>
        </w:rPr>
        <w:t xml:space="preserve"> as head NP may function as a NP (xx1.a). </w:t>
      </w:r>
    </w:p>
    <w:p w14:paraId="17E6BA55" w14:textId="2B7A4C4E" w:rsidR="00BA6685" w:rsidRPr="002D209A" w:rsidRDefault="00566B03" w:rsidP="00BA6685">
      <w:r w:rsidRPr="001936B6">
        <w:rPr>
          <w:i/>
          <w:color w:val="993300"/>
        </w:rPr>
        <w:t xml:space="preserve">With </w:t>
      </w:r>
      <w:r w:rsidRPr="00DE33B3">
        <w:rPr>
          <w:rFonts w:ascii="Doulos SIL" w:hAnsi="Doulos SIL"/>
          <w:i/>
          <w:color w:val="0000FF"/>
        </w:rPr>
        <w:t>ŋŋŋ</w:t>
      </w:r>
      <w:r w:rsidRPr="001936B6">
        <w:rPr>
          <w:i/>
          <w:color w:val="993300"/>
        </w:rPr>
        <w:t xml:space="preserve"> </w:t>
      </w:r>
      <w:r w:rsidR="00BA6685">
        <w:rPr>
          <w:i/>
          <w:color w:val="993300"/>
        </w:rPr>
        <w:t>‘</w:t>
      </w:r>
      <w:r w:rsidRPr="001936B6">
        <w:rPr>
          <w:i/>
          <w:color w:val="993300"/>
        </w:rPr>
        <w:t>like</w:t>
      </w:r>
      <w:r w:rsidR="00BA6685">
        <w:rPr>
          <w:i/>
          <w:color w:val="993300"/>
        </w:rPr>
        <w:t>’</w:t>
      </w:r>
      <w:r w:rsidRPr="001936B6">
        <w:rPr>
          <w:i/>
          <w:color w:val="993300"/>
        </w:rPr>
        <w:t xml:space="preserve"> this can become a manner adverbial clause (xx1.b).</w:t>
      </w:r>
    </w:p>
    <w:p w14:paraId="0986FE9D" w14:textId="77777777" w:rsidR="00BA6685" w:rsidRPr="002D209A" w:rsidRDefault="00BA6685" w:rsidP="00BA6685"/>
    <w:p w14:paraId="1AE28C34" w14:textId="77777777" w:rsidR="00BA6685" w:rsidRPr="003D1984" w:rsidRDefault="00566B03" w:rsidP="00BA6685">
      <w:pPr>
        <w:rPr>
          <w:i/>
          <w:color w:val="993300"/>
        </w:rPr>
      </w:pPr>
      <w:r w:rsidRPr="003D1984">
        <w:rPr>
          <w:i/>
          <w:color w:val="993300"/>
        </w:rPr>
        <w:t>examples</w:t>
      </w:r>
    </w:p>
    <w:p w14:paraId="00295F17" w14:textId="004B7F97" w:rsidR="00BA6685" w:rsidRPr="003D1984" w:rsidRDefault="00566B03" w:rsidP="00BA6685">
      <w:pPr>
        <w:rPr>
          <w:i/>
          <w:color w:val="993300"/>
        </w:rPr>
      </w:pPr>
      <w:r w:rsidRPr="003D1984">
        <w:rPr>
          <w:i/>
          <w:color w:val="993300"/>
        </w:rPr>
        <w:tab/>
      </w:r>
      <w:r w:rsidR="00BA6685">
        <w:rPr>
          <w:i/>
          <w:color w:val="993300"/>
        </w:rPr>
        <w:t>‘</w:t>
      </w:r>
      <w:r w:rsidRPr="003D1984">
        <w:rPr>
          <w:i/>
          <w:color w:val="993300"/>
        </w:rPr>
        <w:t>I work (like) the (same) way he/she works.</w:t>
      </w:r>
      <w:r w:rsidR="00BA6685">
        <w:rPr>
          <w:i/>
          <w:color w:val="993300"/>
        </w:rPr>
        <w:t>’</w:t>
      </w:r>
    </w:p>
    <w:p w14:paraId="4E31B1AC" w14:textId="4EED6D83" w:rsidR="00BA6685" w:rsidRPr="002D209A" w:rsidRDefault="00566B03" w:rsidP="00BA6685">
      <w:r w:rsidRPr="003D1984">
        <w:rPr>
          <w:i/>
          <w:color w:val="993300"/>
        </w:rPr>
        <w:tab/>
      </w:r>
      <w:r w:rsidR="00BA6685">
        <w:rPr>
          <w:i/>
          <w:color w:val="993300"/>
        </w:rPr>
        <w:t>‘</w:t>
      </w:r>
      <w:r w:rsidRPr="003D1984">
        <w:rPr>
          <w:i/>
          <w:color w:val="993300"/>
        </w:rPr>
        <w:t>The way he drives, we can reach Bamako in one day.</w:t>
      </w:r>
      <w:r w:rsidR="00BA6685">
        <w:rPr>
          <w:i/>
          <w:color w:val="993300"/>
        </w:rPr>
        <w:t>’</w:t>
      </w:r>
    </w:p>
    <w:p w14:paraId="6379F5CA" w14:textId="77777777" w:rsidR="00BA6685" w:rsidRPr="002D209A" w:rsidRDefault="00BA6685" w:rsidP="00BA6685"/>
    <w:p w14:paraId="58D73A98" w14:textId="77777777" w:rsidR="00BA6685" w:rsidRPr="001936B6" w:rsidRDefault="00BA6685" w:rsidP="00BA6685">
      <w:pPr>
        <w:rPr>
          <w:color w:val="993300"/>
        </w:rPr>
      </w:pPr>
    </w:p>
    <w:p w14:paraId="53EFCEDB" w14:textId="77777777" w:rsidR="00BA6685" w:rsidRDefault="00566B03" w:rsidP="00BA6685">
      <w:pPr>
        <w:pStyle w:val="Heading3"/>
      </w:pPr>
      <w:bookmarkStart w:id="2047" w:name="_Toc508434898"/>
      <w:bookmarkStart w:id="2048" w:name="_Toc508943051"/>
      <w:bookmarkStart w:id="2049" w:name="_Toc508943651"/>
      <w:bookmarkStart w:id="2050" w:name="_Toc78375932"/>
      <w:bookmarkStart w:id="2051" w:name="_Toc79406037"/>
      <w:bookmarkStart w:id="2052" w:name="_Toc337412286"/>
      <w:r>
        <w:t>Headless adverbial clause</w:t>
      </w:r>
      <w:bookmarkEnd w:id="2047"/>
      <w:bookmarkEnd w:id="2048"/>
      <w:bookmarkEnd w:id="2049"/>
      <w:bookmarkEnd w:id="2050"/>
      <w:bookmarkEnd w:id="2051"/>
      <w:r>
        <w:t xml:space="preserve"> as spatiotemporal or manner clause</w:t>
      </w:r>
      <w:bookmarkEnd w:id="2052"/>
    </w:p>
    <w:p w14:paraId="31DF8824" w14:textId="777600DA" w:rsidR="00BA6685" w:rsidRPr="002D209A" w:rsidRDefault="00566B03" w:rsidP="00BA6685">
      <w:r w:rsidRPr="001936B6">
        <w:rPr>
          <w:i/>
          <w:color w:val="993300"/>
        </w:rPr>
        <w:tab/>
        <w:t xml:space="preserve">The </w:t>
      </w:r>
      <w:r w:rsidR="00BA6685">
        <w:rPr>
          <w:i/>
          <w:color w:val="993300"/>
        </w:rPr>
        <w:t>‘</w:t>
      </w:r>
      <w:r w:rsidRPr="001936B6">
        <w:rPr>
          <w:i/>
          <w:color w:val="993300"/>
        </w:rPr>
        <w:t>time</w:t>
      </w:r>
      <w:r w:rsidR="00BA6685">
        <w:rPr>
          <w:i/>
          <w:color w:val="993300"/>
        </w:rPr>
        <w:t>’</w:t>
      </w:r>
      <w:r w:rsidRPr="001936B6">
        <w:rPr>
          <w:i/>
          <w:color w:val="993300"/>
        </w:rPr>
        <w:t xml:space="preserve">, </w:t>
      </w:r>
      <w:r w:rsidR="00BA6685">
        <w:rPr>
          <w:i/>
          <w:color w:val="993300"/>
        </w:rPr>
        <w:t>‘</w:t>
      </w:r>
      <w:r w:rsidRPr="001936B6">
        <w:rPr>
          <w:i/>
          <w:color w:val="993300"/>
        </w:rPr>
        <w:t>place</w:t>
      </w:r>
      <w:r w:rsidR="00BA6685">
        <w:rPr>
          <w:i/>
          <w:color w:val="993300"/>
        </w:rPr>
        <w:t>’</w:t>
      </w:r>
      <w:r w:rsidRPr="001936B6">
        <w:rPr>
          <w:i/>
          <w:color w:val="993300"/>
        </w:rPr>
        <w:t xml:space="preserve">, or </w:t>
      </w:r>
      <w:r w:rsidR="00BA6685">
        <w:rPr>
          <w:i/>
          <w:color w:val="993300"/>
        </w:rPr>
        <w:t>‘</w:t>
      </w:r>
      <w:r w:rsidRPr="001936B6">
        <w:rPr>
          <w:i/>
          <w:color w:val="993300"/>
        </w:rPr>
        <w:t>manner</w:t>
      </w:r>
      <w:r w:rsidR="00BA6685">
        <w:rPr>
          <w:i/>
          <w:color w:val="993300"/>
        </w:rPr>
        <w:t>’</w:t>
      </w:r>
      <w:r w:rsidRPr="001936B6">
        <w:rPr>
          <w:i/>
          <w:color w:val="993300"/>
        </w:rPr>
        <w:t xml:space="preserve"> head noun may be omitted. The result is a headless adverbial relative clause whose exact interpretation requires inference. In some cases there may be no determinable specific head noun, and something like </w:t>
      </w:r>
      <w:r w:rsidR="00BA6685">
        <w:rPr>
          <w:i/>
          <w:color w:val="993300"/>
        </w:rPr>
        <w:t>‘</w:t>
      </w:r>
      <w:r w:rsidRPr="001936B6">
        <w:rPr>
          <w:i/>
          <w:color w:val="993300"/>
        </w:rPr>
        <w:t>situation</w:t>
      </w:r>
      <w:r w:rsidR="00BA6685">
        <w:rPr>
          <w:i/>
          <w:color w:val="993300"/>
        </w:rPr>
        <w:t>’</w:t>
      </w:r>
      <w:r w:rsidRPr="001936B6">
        <w:rPr>
          <w:i/>
          <w:color w:val="993300"/>
        </w:rPr>
        <w:t xml:space="preserve"> may be useful in translation. Contextual clues may force one or the other reading; for example, a </w:t>
      </w:r>
      <w:r w:rsidR="00BA6685">
        <w:rPr>
          <w:i/>
          <w:color w:val="993300"/>
        </w:rPr>
        <w:t>‘</w:t>
      </w:r>
      <w:r w:rsidRPr="001936B6">
        <w:rPr>
          <w:i/>
          <w:color w:val="993300"/>
        </w:rPr>
        <w:t>like</w:t>
      </w:r>
      <w:r w:rsidR="00BA6685">
        <w:rPr>
          <w:i/>
          <w:color w:val="993300"/>
        </w:rPr>
        <w:t>’</w:t>
      </w:r>
      <w:r w:rsidRPr="001936B6">
        <w:rPr>
          <w:i/>
          <w:color w:val="993300"/>
        </w:rPr>
        <w:t xml:space="preserve"> particle forces a manner adverbial reading.</w:t>
      </w:r>
    </w:p>
    <w:p w14:paraId="6776AC16" w14:textId="77777777" w:rsidR="00BA6685" w:rsidRPr="002D209A" w:rsidRDefault="00BA6685" w:rsidP="00BA6685"/>
    <w:p w14:paraId="4EB4AE1E" w14:textId="77777777" w:rsidR="00BA6685" w:rsidRPr="001936B6" w:rsidRDefault="00566B03" w:rsidP="00BA6685">
      <w:pPr>
        <w:rPr>
          <w:i/>
          <w:color w:val="993300"/>
        </w:rPr>
      </w:pPr>
      <w:r w:rsidRPr="001936B6">
        <w:rPr>
          <w:i/>
          <w:color w:val="993300"/>
        </w:rPr>
        <w:t>examples:</w:t>
      </w:r>
    </w:p>
    <w:p w14:paraId="0488A4D8" w14:textId="70C1A1C5"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(The time) when he/she fell is far away (= was long ago).</w:t>
      </w:r>
      <w:r w:rsidR="00BA6685">
        <w:rPr>
          <w:i/>
          <w:color w:val="993300"/>
        </w:rPr>
        <w:t>’</w:t>
      </w:r>
    </w:p>
    <w:p w14:paraId="0928B42F" w14:textId="75C49EC6" w:rsidR="00BA6685" w:rsidRPr="002D209A" w:rsidRDefault="00566B03" w:rsidP="00BA6685">
      <w:r w:rsidRPr="001936B6">
        <w:rPr>
          <w:i/>
          <w:color w:val="993300"/>
        </w:rPr>
        <w:tab/>
      </w:r>
      <w:r w:rsidR="00BA6685">
        <w:rPr>
          <w:i/>
          <w:color w:val="993300"/>
        </w:rPr>
        <w:t>‘</w:t>
      </w:r>
      <w:r w:rsidRPr="001936B6">
        <w:rPr>
          <w:i/>
          <w:color w:val="993300"/>
        </w:rPr>
        <w:t>I work like (the way) he/she works.</w:t>
      </w:r>
      <w:r w:rsidR="00BA6685">
        <w:rPr>
          <w:i/>
          <w:color w:val="993300"/>
        </w:rPr>
        <w:t>’</w:t>
      </w:r>
    </w:p>
    <w:p w14:paraId="79952E03" w14:textId="77777777" w:rsidR="00BA6685" w:rsidRPr="002D209A" w:rsidRDefault="00BA6685" w:rsidP="00BA6685"/>
    <w:p w14:paraId="6B13191B" w14:textId="77777777" w:rsidR="00BA6685" w:rsidRPr="001936B6" w:rsidRDefault="00BA6685" w:rsidP="00BA6685">
      <w:pPr>
        <w:rPr>
          <w:color w:val="993300"/>
        </w:rPr>
      </w:pPr>
    </w:p>
    <w:p w14:paraId="56B70FED" w14:textId="425AB0B7" w:rsidR="00BA6685" w:rsidRDefault="00BA6685" w:rsidP="00BA6685">
      <w:pPr>
        <w:pStyle w:val="Heading3"/>
      </w:pPr>
      <w:bookmarkStart w:id="2053" w:name="_Toc508434899"/>
      <w:bookmarkStart w:id="2054" w:name="_Toc508943052"/>
      <w:bookmarkStart w:id="2055" w:name="_Toc508943652"/>
      <w:bookmarkStart w:id="2056" w:name="_Toc78375933"/>
      <w:bookmarkStart w:id="2057" w:name="_Toc79406038"/>
      <w:bookmarkStart w:id="2058" w:name="_Toc337412287"/>
      <w:r>
        <w:t>‘</w:t>
      </w:r>
      <w:r w:rsidR="00566B03">
        <w:t>From X, until (or: all the way to) Y</w:t>
      </w:r>
      <w:r>
        <w:t>’</w:t>
      </w:r>
      <w:bookmarkEnd w:id="2053"/>
      <w:bookmarkEnd w:id="2054"/>
      <w:bookmarkEnd w:id="2055"/>
      <w:bookmarkEnd w:id="2056"/>
      <w:bookmarkEnd w:id="2057"/>
      <w:bookmarkEnd w:id="2058"/>
    </w:p>
    <w:p w14:paraId="47EADF53" w14:textId="77777777" w:rsidR="00BA6685" w:rsidRPr="001936B6" w:rsidRDefault="00566B03" w:rsidP="00BA6685">
      <w:pPr>
        <w:rPr>
          <w:i/>
          <w:color w:val="993300"/>
        </w:rPr>
      </w:pPr>
      <w:r w:rsidRPr="001936B6">
        <w:rPr>
          <w:i/>
          <w:color w:val="993300"/>
        </w:rPr>
        <w:t>here: X and Y are clauses (not NPs)</w:t>
      </w:r>
    </w:p>
    <w:p w14:paraId="18864008" w14:textId="14857793" w:rsidR="00BA6685" w:rsidRPr="002D209A" w:rsidRDefault="00566B03" w:rsidP="00BA6685">
      <w:r w:rsidRPr="001936B6">
        <w:rPr>
          <w:i/>
          <w:color w:val="993300"/>
        </w:rPr>
        <w:t xml:space="preserve">the </w:t>
      </w:r>
      <w:r w:rsidR="00BA6685">
        <w:rPr>
          <w:i/>
          <w:color w:val="993300"/>
        </w:rPr>
        <w:t>‘</w:t>
      </w:r>
      <w:r w:rsidRPr="001936B6">
        <w:rPr>
          <w:i/>
          <w:color w:val="993300"/>
        </w:rPr>
        <w:t>from X</w:t>
      </w:r>
      <w:r w:rsidR="00BA6685">
        <w:rPr>
          <w:i/>
          <w:color w:val="993300"/>
        </w:rPr>
        <w:t>’</w:t>
      </w:r>
      <w:r w:rsidRPr="001936B6">
        <w:rPr>
          <w:i/>
          <w:color w:val="993300"/>
        </w:rPr>
        <w:t xml:space="preserve"> construction (X = clause) is cross-linguistically variable</w:t>
      </w:r>
    </w:p>
    <w:p w14:paraId="71533451" w14:textId="77777777" w:rsidR="00BA6685" w:rsidRPr="002D209A" w:rsidRDefault="00BA6685" w:rsidP="00BA6685"/>
    <w:p w14:paraId="200AF739" w14:textId="77777777" w:rsidR="00BA6685" w:rsidRPr="001936B6" w:rsidRDefault="00566B03" w:rsidP="00BA6685">
      <w:pPr>
        <w:rPr>
          <w:i/>
          <w:color w:val="993300"/>
        </w:rPr>
      </w:pPr>
      <w:r w:rsidRPr="001936B6">
        <w:rPr>
          <w:i/>
          <w:color w:val="993300"/>
        </w:rPr>
        <w:tab/>
        <w:t>note: direct translation from French may produce non-idiomatic constructions.</w:t>
      </w:r>
    </w:p>
    <w:p w14:paraId="5FBAF97B" w14:textId="5B961A8F" w:rsidR="00BA6685" w:rsidRPr="002D209A" w:rsidRDefault="00566B03" w:rsidP="00BA6685">
      <w:r w:rsidRPr="001936B6">
        <w:rPr>
          <w:i/>
          <w:color w:val="993300"/>
        </w:rPr>
        <w:tab/>
        <w:t xml:space="preserve">one widespread Dogon construction involves the verb </w:t>
      </w:r>
      <w:r w:rsidR="00BA6685">
        <w:rPr>
          <w:i/>
          <w:color w:val="993300"/>
        </w:rPr>
        <w:t>‘</w:t>
      </w:r>
      <w:r w:rsidRPr="001936B6">
        <w:rPr>
          <w:i/>
          <w:color w:val="993300"/>
        </w:rPr>
        <w:t>take, pick up</w:t>
      </w:r>
      <w:r w:rsidR="00BA6685">
        <w:rPr>
          <w:i/>
          <w:color w:val="993300"/>
        </w:rPr>
        <w:t>’</w:t>
      </w:r>
      <w:r w:rsidRPr="001936B6">
        <w:rPr>
          <w:i/>
          <w:color w:val="993300"/>
        </w:rPr>
        <w:t xml:space="preserve"> (Jamsay </w:t>
      </w:r>
      <w:r w:rsidRPr="003D1984">
        <w:rPr>
          <w:rFonts w:ascii="Doulos SIL" w:hAnsi="Doulos SIL"/>
          <w:i/>
          <w:color w:val="008000"/>
        </w:rPr>
        <w:t>yàŋá</w:t>
      </w:r>
      <w:r w:rsidRPr="001936B6">
        <w:rPr>
          <w:i/>
          <w:color w:val="993300"/>
        </w:rPr>
        <w:t xml:space="preserve"> etc.) at the end of the </w:t>
      </w:r>
      <w:r w:rsidR="00BA6685">
        <w:rPr>
          <w:i/>
          <w:color w:val="993300"/>
        </w:rPr>
        <w:t>‘</w:t>
      </w:r>
      <w:r w:rsidRPr="001936B6">
        <w:rPr>
          <w:i/>
          <w:color w:val="993300"/>
        </w:rPr>
        <w:t>since</w:t>
      </w:r>
      <w:r w:rsidR="00BA6685">
        <w:rPr>
          <w:i/>
          <w:color w:val="993300"/>
        </w:rPr>
        <w:t>’</w:t>
      </w:r>
      <w:r w:rsidRPr="001936B6">
        <w:rPr>
          <w:i/>
          <w:color w:val="993300"/>
        </w:rPr>
        <w:t xml:space="preserve"> clause, hence </w:t>
      </w:r>
      <w:r w:rsidR="00BA6685">
        <w:rPr>
          <w:i/>
          <w:color w:val="993300"/>
        </w:rPr>
        <w:t>‘</w:t>
      </w:r>
      <w:r w:rsidRPr="001936B6">
        <w:rPr>
          <w:i/>
          <w:color w:val="993300"/>
        </w:rPr>
        <w:t>VP take Subordinator, ...</w:t>
      </w:r>
      <w:r w:rsidR="00BA6685">
        <w:rPr>
          <w:i/>
          <w:color w:val="993300"/>
        </w:rPr>
        <w:t>’</w:t>
      </w:r>
      <w:r w:rsidRPr="001936B6">
        <w:rPr>
          <w:i/>
          <w:color w:val="993300"/>
        </w:rPr>
        <w:t xml:space="preserve"> = </w:t>
      </w:r>
      <w:r w:rsidR="00BA6685">
        <w:rPr>
          <w:i/>
          <w:color w:val="993300"/>
        </w:rPr>
        <w:t>‘</w:t>
      </w:r>
      <w:r w:rsidRPr="001936B6">
        <w:rPr>
          <w:i/>
          <w:color w:val="993300"/>
        </w:rPr>
        <w:t>from (the time that) VP, ...</w:t>
      </w:r>
      <w:r w:rsidR="00BA6685">
        <w:rPr>
          <w:i/>
          <w:color w:val="993300"/>
        </w:rPr>
        <w:t>’</w:t>
      </w:r>
    </w:p>
    <w:p w14:paraId="2301D13B" w14:textId="77777777" w:rsidR="00BA6685" w:rsidRPr="002D209A" w:rsidRDefault="00BA6685" w:rsidP="00BA6685"/>
    <w:p w14:paraId="17C48D57" w14:textId="77777777" w:rsidR="00BA6685" w:rsidRPr="001936B6" w:rsidRDefault="00566B03" w:rsidP="00BA6685">
      <w:pPr>
        <w:rPr>
          <w:i/>
          <w:color w:val="993300"/>
        </w:rPr>
      </w:pPr>
      <w:r w:rsidRPr="001936B6">
        <w:rPr>
          <w:i/>
          <w:color w:val="993300"/>
        </w:rPr>
        <w:t>example</w:t>
      </w:r>
    </w:p>
    <w:p w14:paraId="6A6F1254" w14:textId="4877FD94" w:rsidR="00BA6685" w:rsidRPr="002D209A" w:rsidRDefault="00566B03" w:rsidP="00BA6685">
      <w:r w:rsidRPr="001936B6">
        <w:rPr>
          <w:i/>
          <w:color w:val="993300"/>
        </w:rPr>
        <w:tab/>
      </w:r>
      <w:r w:rsidR="00BA6685">
        <w:rPr>
          <w:i/>
          <w:color w:val="993300"/>
        </w:rPr>
        <w:t>‘</w:t>
      </w:r>
      <w:r w:rsidRPr="001936B6">
        <w:rPr>
          <w:i/>
          <w:color w:val="993300"/>
        </w:rPr>
        <w:t>From when they (= their mothers) bear them</w:t>
      </w:r>
      <w:r w:rsidRPr="003D1984">
        <w:rPr>
          <w:i/>
          <w:color w:val="993300"/>
          <w:vertAlign w:val="subscript"/>
        </w:rPr>
        <w:t>x</w:t>
      </w:r>
      <w:r w:rsidRPr="001936B6">
        <w:rPr>
          <w:i/>
          <w:color w:val="993300"/>
        </w:rPr>
        <w:t xml:space="preserve"> (=they are born), until when they</w:t>
      </w:r>
      <w:r w:rsidRPr="003D1984">
        <w:rPr>
          <w:i/>
          <w:color w:val="993300"/>
          <w:vertAlign w:val="subscript"/>
        </w:rPr>
        <w:t>x</w:t>
      </w:r>
      <w:r w:rsidRPr="001936B6">
        <w:rPr>
          <w:i/>
          <w:color w:val="993300"/>
        </w:rPr>
        <w:t xml:space="preserve"> die, they are wicked.</w:t>
      </w:r>
      <w:r w:rsidR="00BA6685">
        <w:rPr>
          <w:i/>
          <w:color w:val="993300"/>
        </w:rPr>
        <w:t>’</w:t>
      </w:r>
    </w:p>
    <w:p w14:paraId="421F048C" w14:textId="77777777" w:rsidR="00BA6685" w:rsidRPr="002D209A" w:rsidRDefault="00BA6685" w:rsidP="00BA6685"/>
    <w:p w14:paraId="3AFE3525" w14:textId="77777777" w:rsidR="00BA6685" w:rsidRPr="001936B6" w:rsidRDefault="00BA6685" w:rsidP="00BA6685">
      <w:pPr>
        <w:rPr>
          <w:color w:val="993300"/>
        </w:rPr>
      </w:pPr>
    </w:p>
    <w:p w14:paraId="45498E74" w14:textId="51627E84" w:rsidR="00BA6685" w:rsidRDefault="00BA6685" w:rsidP="00BA6685">
      <w:pPr>
        <w:pStyle w:val="Heading3"/>
      </w:pPr>
      <w:bookmarkStart w:id="2059" w:name="_Toc508434900"/>
      <w:bookmarkStart w:id="2060" w:name="_Toc508943053"/>
      <w:bookmarkStart w:id="2061" w:name="_Toc508943653"/>
      <w:bookmarkStart w:id="2062" w:name="_Toc78375934"/>
      <w:bookmarkStart w:id="2063" w:name="_Toc79406039"/>
      <w:bookmarkStart w:id="2064" w:name="_Toc337412288"/>
      <w:r>
        <w:t>‘</w:t>
      </w:r>
      <w:r w:rsidR="00566B03">
        <w:t xml:space="preserve">As though </w:t>
      </w:r>
      <w:r w:rsidR="00566B03">
        <w:sym w:font="Symbol" w:char="F0BC"/>
      </w:r>
      <w:r>
        <w:t>‘</w:t>
      </w:r>
      <w:r w:rsidR="00566B03">
        <w:t xml:space="preserve"> clause</w:t>
      </w:r>
      <w:bookmarkEnd w:id="2059"/>
      <w:bookmarkEnd w:id="2060"/>
      <w:bookmarkEnd w:id="2061"/>
      <w:bookmarkEnd w:id="2062"/>
      <w:bookmarkEnd w:id="2063"/>
      <w:bookmarkEnd w:id="2064"/>
    </w:p>
    <w:p w14:paraId="31EAD2F4" w14:textId="77777777" w:rsidR="00BA6685" w:rsidRPr="001936B6" w:rsidRDefault="00566B03" w:rsidP="00BA6685">
      <w:pPr>
        <w:rPr>
          <w:i/>
          <w:color w:val="993300"/>
        </w:rPr>
      </w:pPr>
      <w:r w:rsidRPr="001936B6">
        <w:rPr>
          <w:i/>
          <w:color w:val="993300"/>
        </w:rPr>
        <w:t>examples</w:t>
      </w:r>
    </w:p>
    <w:p w14:paraId="18ABBA2D" w14:textId="6FF52F1A"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You-Sg are crying (weeping) as though you hadn</w:t>
      </w:r>
      <w:r w:rsidR="00BA6685">
        <w:rPr>
          <w:i/>
          <w:color w:val="993300"/>
        </w:rPr>
        <w:t>’</w:t>
      </w:r>
      <w:r w:rsidRPr="001936B6">
        <w:rPr>
          <w:i/>
          <w:color w:val="993300"/>
        </w:rPr>
        <w:t>t eaten.</w:t>
      </w:r>
      <w:r w:rsidR="00BA6685">
        <w:rPr>
          <w:i/>
          <w:color w:val="993300"/>
        </w:rPr>
        <w:t>’</w:t>
      </w:r>
    </w:p>
    <w:p w14:paraId="0F121A88" w14:textId="0812000F" w:rsidR="00BA6685" w:rsidRPr="002D209A" w:rsidRDefault="00566B03" w:rsidP="00BA6685">
      <w:r w:rsidRPr="001936B6">
        <w:rPr>
          <w:i/>
          <w:color w:val="993300"/>
        </w:rPr>
        <w:tab/>
      </w:r>
      <w:r w:rsidR="00BA6685">
        <w:rPr>
          <w:i/>
          <w:color w:val="993300"/>
        </w:rPr>
        <w:t>‘</w:t>
      </w:r>
      <w:r w:rsidRPr="001936B6">
        <w:rPr>
          <w:i/>
          <w:color w:val="993300"/>
        </w:rPr>
        <w:t>They are crying as though they hadn</w:t>
      </w:r>
      <w:r w:rsidR="00BA6685">
        <w:rPr>
          <w:i/>
          <w:color w:val="993300"/>
        </w:rPr>
        <w:t>’</w:t>
      </w:r>
      <w:r w:rsidRPr="001936B6">
        <w:rPr>
          <w:i/>
          <w:color w:val="993300"/>
        </w:rPr>
        <w:t>t eaten.</w:t>
      </w:r>
      <w:r w:rsidR="00BA6685">
        <w:rPr>
          <w:i/>
          <w:color w:val="993300"/>
        </w:rPr>
        <w:t>’</w:t>
      </w:r>
    </w:p>
    <w:p w14:paraId="44908023" w14:textId="77777777" w:rsidR="00BA6685" w:rsidRPr="002D209A" w:rsidRDefault="00BA6685" w:rsidP="00BA6685"/>
    <w:p w14:paraId="38756381" w14:textId="77777777" w:rsidR="00A42B19" w:rsidRDefault="00A42B19">
      <w:pPr>
        <w:tabs>
          <w:tab w:val="clear" w:pos="369"/>
        </w:tabs>
        <w:spacing w:line="240" w:lineRule="auto"/>
        <w:jc w:val="left"/>
        <w:rPr>
          <w:b/>
          <w:kern w:val="32"/>
          <w:sz w:val="30"/>
        </w:rPr>
      </w:pPr>
      <w:bookmarkStart w:id="2065" w:name="_Toc508434904"/>
      <w:bookmarkStart w:id="2066" w:name="_Toc508943057"/>
      <w:bookmarkStart w:id="2067" w:name="_Toc508943657"/>
      <w:bookmarkStart w:id="2068" w:name="_Toc78375935"/>
      <w:bookmarkStart w:id="2069" w:name="_Toc79406040"/>
      <w:r>
        <w:br w:type="page"/>
      </w:r>
    </w:p>
    <w:p w14:paraId="26C01429" w14:textId="0A772542" w:rsidR="00BA6685" w:rsidRPr="00C51FD6" w:rsidRDefault="00A42B19" w:rsidP="00BA6685">
      <w:pPr>
        <w:pStyle w:val="Heading1"/>
      </w:pPr>
      <w:r>
        <w:lastRenderedPageBreak/>
        <w:t xml:space="preserve"> </w:t>
      </w:r>
      <w:bookmarkStart w:id="2070" w:name="_Toc337412289"/>
      <w:r w:rsidR="00566B03" w:rsidRPr="00C51FD6">
        <w:t>Conditional constructions</w:t>
      </w:r>
      <w:bookmarkEnd w:id="2065"/>
      <w:bookmarkEnd w:id="2066"/>
      <w:bookmarkEnd w:id="2067"/>
      <w:bookmarkEnd w:id="2068"/>
      <w:bookmarkEnd w:id="2069"/>
      <w:bookmarkEnd w:id="2070"/>
    </w:p>
    <w:p w14:paraId="532585FA" w14:textId="1ABFBA97" w:rsidR="00BA6685" w:rsidRDefault="00566B03" w:rsidP="00BA6685">
      <w:pPr>
        <w:pStyle w:val="Heading2"/>
      </w:pPr>
      <w:bookmarkStart w:id="2071" w:name="_Toc508434905"/>
      <w:bookmarkStart w:id="2072" w:name="_Toc508943058"/>
      <w:bookmarkStart w:id="2073" w:name="_Toc508943658"/>
      <w:bookmarkStart w:id="2074" w:name="_Toc78375936"/>
      <w:bookmarkStart w:id="2075" w:name="_Toc79406041"/>
      <w:bookmarkStart w:id="2076" w:name="_Toc337412290"/>
      <w:r>
        <w:t xml:space="preserve">Hypothetical conditional with </w:t>
      </w:r>
      <w:r w:rsidRPr="00DE33B3">
        <w:rPr>
          <w:rFonts w:ascii="Doulos SIL" w:hAnsi="Doulos SIL"/>
          <w:i/>
          <w:color w:val="0000FF"/>
        </w:rPr>
        <w:t>ŋŋŋ</w:t>
      </w:r>
      <w:r>
        <w:t xml:space="preserve"> </w:t>
      </w:r>
      <w:r w:rsidR="00BA6685">
        <w:t>‘</w:t>
      </w:r>
      <w:r>
        <w:t>if</w:t>
      </w:r>
      <w:r w:rsidR="00BA6685">
        <w:t>’</w:t>
      </w:r>
      <w:bookmarkEnd w:id="2071"/>
      <w:bookmarkEnd w:id="2072"/>
      <w:bookmarkEnd w:id="2073"/>
      <w:bookmarkEnd w:id="2074"/>
      <w:bookmarkEnd w:id="2075"/>
      <w:bookmarkEnd w:id="2076"/>
    </w:p>
    <w:p w14:paraId="0C57B7A6" w14:textId="77777777" w:rsidR="00BA6685" w:rsidRPr="001936B6" w:rsidRDefault="00BA6685">
      <w:pPr>
        <w:rPr>
          <w:color w:val="993300"/>
        </w:rPr>
      </w:pPr>
    </w:p>
    <w:p w14:paraId="1C2D0C89" w14:textId="77777777" w:rsidR="00BA6685" w:rsidRDefault="00566B03" w:rsidP="00BA6685">
      <w:pPr>
        <w:pStyle w:val="Heading3"/>
      </w:pPr>
      <w:bookmarkStart w:id="2077" w:name="_Toc337412291"/>
      <w:bookmarkStart w:id="2078" w:name="_Toc508434906"/>
      <w:bookmarkStart w:id="2079" w:name="_Toc508943059"/>
      <w:bookmarkStart w:id="2080" w:name="_Toc508943659"/>
      <w:bookmarkStart w:id="2081" w:name="_Toc78375937"/>
      <w:bookmarkStart w:id="2082" w:name="_Toc79406042"/>
      <w:r>
        <w:t>Regular antecedent clause</w:t>
      </w:r>
      <w:bookmarkEnd w:id="2077"/>
      <w:r>
        <w:t xml:space="preserve"> </w:t>
      </w:r>
      <w:bookmarkEnd w:id="2078"/>
      <w:bookmarkEnd w:id="2079"/>
      <w:bookmarkEnd w:id="2080"/>
      <w:bookmarkEnd w:id="2081"/>
      <w:bookmarkEnd w:id="2082"/>
    </w:p>
    <w:p w14:paraId="6A2EE8BA" w14:textId="7C25DF38" w:rsidR="009E6F04" w:rsidRPr="000A1321" w:rsidRDefault="009E6F04" w:rsidP="009E6F04">
      <w:pPr>
        <w:tabs>
          <w:tab w:val="clear" w:pos="369"/>
          <w:tab w:val="left" w:pos="720"/>
          <w:tab w:val="left" w:pos="1080"/>
          <w:tab w:val="left" w:pos="1980"/>
          <w:tab w:val="left" w:pos="4680"/>
        </w:tabs>
        <w:rPr>
          <w:color w:val="800000"/>
        </w:rPr>
      </w:pPr>
      <w:r w:rsidRPr="000A1321">
        <w:rPr>
          <w:color w:val="800000"/>
        </w:rPr>
        <w:t>(xx1)</w:t>
      </w:r>
      <w:r w:rsidRPr="000A1321">
        <w:rPr>
          <w:color w:val="800000"/>
        </w:rPr>
        <w:tab/>
        <w:t>a.</w:t>
      </w:r>
      <w:r w:rsidRPr="000A1321">
        <w:rPr>
          <w:color w:val="800000"/>
        </w:rPr>
        <w:tab/>
      </w:r>
      <w:r>
        <w:rPr>
          <w:rFonts w:ascii="Doulos SIL" w:hAnsi="Doulos SIL"/>
          <w:i/>
          <w:color w:val="0000FF"/>
        </w:rPr>
        <w:t>x</w:t>
      </w:r>
      <w:r w:rsidRPr="00245148">
        <w:rPr>
          <w:rFonts w:ascii="Doulos SIL" w:hAnsi="Doulos SIL"/>
          <w:i/>
          <w:color w:val="0000FF"/>
        </w:rPr>
        <w:t>xx</w:t>
      </w:r>
      <w:r>
        <w:rPr>
          <w:rFonts w:ascii="Doulos SIL" w:hAnsi="Doulos SIL"/>
          <w:i/>
          <w:color w:val="0000FF"/>
        </w:rPr>
        <w:tab/>
        <w:t>x</w:t>
      </w:r>
      <w:r w:rsidRPr="00245148">
        <w:rPr>
          <w:rFonts w:ascii="Doulos SIL" w:hAnsi="Doulos SIL"/>
          <w:i/>
          <w:color w:val="0000FF"/>
        </w:rPr>
        <w:t>xx</w:t>
      </w:r>
      <w:r>
        <w:rPr>
          <w:rFonts w:ascii="Doulos SIL" w:hAnsi="Doulos SIL"/>
          <w:i/>
          <w:color w:val="0000FF"/>
        </w:rPr>
        <w:tab/>
        <w:t>x</w:t>
      </w:r>
      <w:r w:rsidRPr="00245148">
        <w:rPr>
          <w:rFonts w:ascii="Doulos SIL" w:hAnsi="Doulos SIL"/>
          <w:i/>
          <w:color w:val="0000FF"/>
        </w:rPr>
        <w:t>xx</w:t>
      </w:r>
    </w:p>
    <w:p w14:paraId="24A312CB" w14:textId="77777777" w:rsidR="009E6F04" w:rsidRPr="000A1321" w:rsidRDefault="009E6F04" w:rsidP="009E6F04">
      <w:pPr>
        <w:tabs>
          <w:tab w:val="clear" w:pos="369"/>
          <w:tab w:val="left" w:pos="720"/>
          <w:tab w:val="left" w:pos="1080"/>
          <w:tab w:val="left" w:pos="1980"/>
          <w:tab w:val="left" w:pos="4680"/>
        </w:tabs>
        <w:rPr>
          <w:color w:val="800000"/>
        </w:rPr>
      </w:pPr>
      <w:r w:rsidRPr="000A1321">
        <w:rPr>
          <w:color w:val="800000"/>
        </w:rPr>
        <w:tab/>
      </w:r>
      <w:r w:rsidRPr="000A1321">
        <w:rPr>
          <w:color w:val="800000"/>
        </w:rPr>
        <w:tab/>
        <w:t>rain(n)</w:t>
      </w:r>
      <w:r w:rsidRPr="000A1321">
        <w:rPr>
          <w:color w:val="800000"/>
        </w:rPr>
        <w:tab/>
        <w:t>rain.fall-</w:t>
      </w:r>
      <w:r>
        <w:rPr>
          <w:color w:val="800000"/>
        </w:rPr>
        <w:t>Ipfv</w:t>
      </w:r>
      <w:r w:rsidRPr="000A1321">
        <w:rPr>
          <w:color w:val="800000"/>
        </w:rPr>
        <w:t>-</w:t>
      </w:r>
      <w:r w:rsidRPr="00D37889">
        <w:rPr>
          <w:color w:val="800000"/>
        </w:rPr>
        <w:t>3SgSbj</w:t>
      </w:r>
      <w:r w:rsidRPr="000A1321">
        <w:rPr>
          <w:color w:val="800000"/>
        </w:rPr>
        <w:t>=if,</w:t>
      </w:r>
      <w:r w:rsidRPr="000A1321">
        <w:rPr>
          <w:color w:val="800000"/>
        </w:rPr>
        <w:tab/>
        <w:t>go.in-</w:t>
      </w:r>
      <w:r>
        <w:rPr>
          <w:color w:val="800000"/>
        </w:rPr>
        <w:t>Ipfv</w:t>
      </w:r>
      <w:r w:rsidRPr="000A1321">
        <w:rPr>
          <w:color w:val="800000"/>
        </w:rPr>
        <w:t>-</w:t>
      </w:r>
      <w:r w:rsidRPr="00D37889">
        <w:rPr>
          <w:color w:val="800000"/>
        </w:rPr>
        <w:t>1PlSbj</w:t>
      </w:r>
    </w:p>
    <w:p w14:paraId="1F14CCD1" w14:textId="77777777" w:rsidR="009E6F04" w:rsidRPr="000A1321" w:rsidRDefault="009E6F04" w:rsidP="009E6F04">
      <w:pPr>
        <w:tabs>
          <w:tab w:val="clear" w:pos="369"/>
          <w:tab w:val="left" w:pos="720"/>
          <w:tab w:val="left" w:pos="1080"/>
        </w:tabs>
        <w:rPr>
          <w:color w:val="800000"/>
        </w:rPr>
      </w:pPr>
      <w:r w:rsidRPr="000A1321">
        <w:rPr>
          <w:color w:val="800000"/>
        </w:rPr>
        <w:tab/>
      </w:r>
      <w:r w:rsidRPr="000A1321">
        <w:rPr>
          <w:color w:val="800000"/>
        </w:rPr>
        <w:tab/>
        <w:t>‘If it is raining, we’ll go in.’</w:t>
      </w:r>
    </w:p>
    <w:p w14:paraId="7C0223F2" w14:textId="77777777" w:rsidR="009E6F04" w:rsidRPr="000A1321" w:rsidRDefault="009E6F04" w:rsidP="009E6F04">
      <w:pPr>
        <w:tabs>
          <w:tab w:val="clear" w:pos="369"/>
          <w:tab w:val="left" w:pos="720"/>
          <w:tab w:val="left" w:pos="1080"/>
        </w:tabs>
        <w:rPr>
          <w:color w:val="800000"/>
        </w:rPr>
      </w:pPr>
    </w:p>
    <w:p w14:paraId="7929F9B1" w14:textId="77777777" w:rsidR="009E6F04" w:rsidRPr="000A1321" w:rsidRDefault="009E6F04" w:rsidP="009E6F04">
      <w:pPr>
        <w:tabs>
          <w:tab w:val="clear" w:pos="369"/>
          <w:tab w:val="left" w:pos="720"/>
          <w:tab w:val="left" w:pos="1080"/>
          <w:tab w:val="left" w:pos="1980"/>
          <w:tab w:val="left" w:pos="3960"/>
          <w:tab w:val="left" w:pos="4950"/>
        </w:tabs>
        <w:rPr>
          <w:color w:val="800000"/>
        </w:rPr>
      </w:pPr>
      <w:r w:rsidRPr="000A1321">
        <w:rPr>
          <w:color w:val="800000"/>
        </w:rPr>
        <w:tab/>
        <w:t>b.</w:t>
      </w:r>
      <w:r w:rsidRPr="000A1321">
        <w:rPr>
          <w:color w:val="800000"/>
        </w:rPr>
        <w:tab/>
      </w:r>
      <w:r>
        <w:rPr>
          <w:rFonts w:ascii="Doulos SIL" w:hAnsi="Doulos SIL"/>
          <w:i/>
          <w:color w:val="0000FF"/>
        </w:rPr>
        <w:t>x</w:t>
      </w:r>
      <w:r w:rsidRPr="00245148">
        <w:rPr>
          <w:rFonts w:ascii="Doulos SIL" w:hAnsi="Doulos SIL"/>
          <w:i/>
          <w:color w:val="0000FF"/>
        </w:rPr>
        <w:t>xx</w:t>
      </w:r>
      <w:r>
        <w:rPr>
          <w:rFonts w:ascii="Doulos SIL" w:hAnsi="Doulos SIL"/>
          <w:i/>
          <w:color w:val="0000FF"/>
        </w:rPr>
        <w:tab/>
        <w:t>x</w:t>
      </w:r>
      <w:r w:rsidRPr="00245148">
        <w:rPr>
          <w:rFonts w:ascii="Doulos SIL" w:hAnsi="Doulos SIL"/>
          <w:i/>
          <w:color w:val="0000FF"/>
        </w:rPr>
        <w:t>xx</w:t>
      </w:r>
      <w:r>
        <w:rPr>
          <w:rFonts w:ascii="Doulos SIL" w:hAnsi="Doulos SIL"/>
          <w:i/>
          <w:color w:val="0000FF"/>
        </w:rPr>
        <w:tab/>
        <w:t>x</w:t>
      </w:r>
      <w:r w:rsidRPr="00245148">
        <w:rPr>
          <w:rFonts w:ascii="Doulos SIL" w:hAnsi="Doulos SIL"/>
          <w:i/>
          <w:color w:val="0000FF"/>
        </w:rPr>
        <w:t>xx</w:t>
      </w:r>
      <w:r>
        <w:rPr>
          <w:rFonts w:ascii="Doulos SIL" w:hAnsi="Doulos SIL"/>
          <w:i/>
          <w:color w:val="0000FF"/>
        </w:rPr>
        <w:tab/>
        <w:t>x</w:t>
      </w:r>
      <w:r w:rsidRPr="00245148">
        <w:rPr>
          <w:rFonts w:ascii="Doulos SIL" w:hAnsi="Doulos SIL"/>
          <w:i/>
          <w:color w:val="0000FF"/>
        </w:rPr>
        <w:t>xx</w:t>
      </w:r>
    </w:p>
    <w:p w14:paraId="5A5CE207" w14:textId="77777777" w:rsidR="009E6F04" w:rsidRPr="000A1321" w:rsidRDefault="009E6F04" w:rsidP="009E6F04">
      <w:pPr>
        <w:tabs>
          <w:tab w:val="clear" w:pos="369"/>
          <w:tab w:val="left" w:pos="720"/>
          <w:tab w:val="left" w:pos="1080"/>
          <w:tab w:val="left" w:pos="1980"/>
          <w:tab w:val="left" w:pos="3960"/>
          <w:tab w:val="left" w:pos="4950"/>
        </w:tabs>
        <w:rPr>
          <w:color w:val="800000"/>
        </w:rPr>
      </w:pPr>
      <w:r w:rsidRPr="000A1321">
        <w:rPr>
          <w:color w:val="800000"/>
        </w:rPr>
        <w:tab/>
      </w:r>
      <w:r w:rsidRPr="000A1321">
        <w:rPr>
          <w:color w:val="800000"/>
        </w:rPr>
        <w:tab/>
        <w:t>1Sg=Acc</w:t>
      </w:r>
      <w:r w:rsidRPr="000A1321">
        <w:rPr>
          <w:color w:val="800000"/>
        </w:rPr>
        <w:tab/>
        <w:t>leave-</w:t>
      </w:r>
      <w:r>
        <w:rPr>
          <w:color w:val="800000"/>
        </w:rPr>
        <w:t>Pfv</w:t>
      </w:r>
      <w:r w:rsidRPr="000A1321">
        <w:rPr>
          <w:color w:val="800000"/>
        </w:rPr>
        <w:t>-</w:t>
      </w:r>
      <w:r w:rsidRPr="00D37889">
        <w:rPr>
          <w:color w:val="800000"/>
        </w:rPr>
        <w:t>2SgSbj</w:t>
      </w:r>
      <w:r w:rsidRPr="000A1321">
        <w:rPr>
          <w:color w:val="800000"/>
        </w:rPr>
        <w:t>=if,</w:t>
      </w:r>
      <w:r w:rsidRPr="000A1321">
        <w:rPr>
          <w:color w:val="800000"/>
        </w:rPr>
        <w:tab/>
        <w:t>2Sg=Acc</w:t>
      </w:r>
      <w:r w:rsidRPr="000A1321">
        <w:rPr>
          <w:color w:val="800000"/>
        </w:rPr>
        <w:tab/>
        <w:t>Rdp-kill-</w:t>
      </w:r>
      <w:r>
        <w:rPr>
          <w:color w:val="800000"/>
        </w:rPr>
        <w:t>Ipfv</w:t>
      </w:r>
      <w:r w:rsidRPr="000A1321">
        <w:rPr>
          <w:color w:val="800000"/>
        </w:rPr>
        <w:t>-</w:t>
      </w:r>
      <w:r w:rsidRPr="00D37889">
        <w:rPr>
          <w:color w:val="800000"/>
        </w:rPr>
        <w:t>1SgSbj</w:t>
      </w:r>
    </w:p>
    <w:p w14:paraId="38580195" w14:textId="77777777" w:rsidR="009E6F04" w:rsidRPr="000A1321" w:rsidRDefault="009E6F04" w:rsidP="009E6F04">
      <w:pPr>
        <w:tabs>
          <w:tab w:val="clear" w:pos="369"/>
          <w:tab w:val="left" w:pos="720"/>
          <w:tab w:val="left" w:pos="1080"/>
        </w:tabs>
        <w:rPr>
          <w:color w:val="800000"/>
        </w:rPr>
      </w:pPr>
      <w:r w:rsidRPr="000A1321">
        <w:rPr>
          <w:color w:val="800000"/>
        </w:rPr>
        <w:tab/>
      </w:r>
      <w:r w:rsidRPr="000A1321">
        <w:rPr>
          <w:color w:val="800000"/>
        </w:rPr>
        <w:tab/>
        <w:t>‘If you-Sg leave me, I’ll kill you.’</w:t>
      </w:r>
    </w:p>
    <w:p w14:paraId="23417F35" w14:textId="77777777" w:rsidR="009E6F04" w:rsidRPr="000A1321" w:rsidRDefault="009E6F04" w:rsidP="009E6F04">
      <w:pPr>
        <w:tabs>
          <w:tab w:val="clear" w:pos="369"/>
          <w:tab w:val="left" w:pos="720"/>
          <w:tab w:val="left" w:pos="1080"/>
        </w:tabs>
        <w:rPr>
          <w:color w:val="800000"/>
        </w:rPr>
      </w:pPr>
    </w:p>
    <w:p w14:paraId="22B9D212" w14:textId="77777777" w:rsidR="009E6F04" w:rsidRPr="000A1321" w:rsidRDefault="009E6F04" w:rsidP="009E6F04">
      <w:pPr>
        <w:tabs>
          <w:tab w:val="clear" w:pos="369"/>
          <w:tab w:val="left" w:pos="720"/>
          <w:tab w:val="left" w:pos="1080"/>
          <w:tab w:val="left" w:pos="2160"/>
          <w:tab w:val="left" w:pos="3960"/>
          <w:tab w:val="left" w:pos="4950"/>
        </w:tabs>
        <w:rPr>
          <w:color w:val="800000"/>
        </w:rPr>
      </w:pPr>
      <w:r w:rsidRPr="000A1321">
        <w:rPr>
          <w:color w:val="800000"/>
        </w:rPr>
        <w:tab/>
        <w:t>c.</w:t>
      </w:r>
      <w:r w:rsidRPr="000A1321">
        <w:rPr>
          <w:color w:val="800000"/>
        </w:rPr>
        <w:tab/>
      </w:r>
      <w:r>
        <w:rPr>
          <w:rFonts w:ascii="Doulos SIL" w:hAnsi="Doulos SIL"/>
          <w:i/>
          <w:color w:val="0000FF"/>
        </w:rPr>
        <w:t>x</w:t>
      </w:r>
      <w:r w:rsidRPr="00245148">
        <w:rPr>
          <w:rFonts w:ascii="Doulos SIL" w:hAnsi="Doulos SIL"/>
          <w:i/>
          <w:color w:val="0000FF"/>
        </w:rPr>
        <w:t>xx</w:t>
      </w:r>
      <w:r>
        <w:rPr>
          <w:rFonts w:ascii="Doulos SIL" w:hAnsi="Doulos SIL"/>
          <w:i/>
          <w:color w:val="0000FF"/>
        </w:rPr>
        <w:tab/>
        <w:t>x</w:t>
      </w:r>
      <w:r w:rsidRPr="00245148">
        <w:rPr>
          <w:rFonts w:ascii="Doulos SIL" w:hAnsi="Doulos SIL"/>
          <w:i/>
          <w:color w:val="0000FF"/>
        </w:rPr>
        <w:t>xx</w:t>
      </w:r>
      <w:r>
        <w:rPr>
          <w:rFonts w:ascii="Doulos SIL" w:hAnsi="Doulos SIL"/>
          <w:i/>
          <w:color w:val="0000FF"/>
        </w:rPr>
        <w:tab/>
        <w:t>x</w:t>
      </w:r>
      <w:r w:rsidRPr="00245148">
        <w:rPr>
          <w:rFonts w:ascii="Doulos SIL" w:hAnsi="Doulos SIL"/>
          <w:i/>
          <w:color w:val="0000FF"/>
        </w:rPr>
        <w:t>xx</w:t>
      </w:r>
      <w:r>
        <w:rPr>
          <w:rFonts w:ascii="Doulos SIL" w:hAnsi="Doulos SIL"/>
          <w:i/>
          <w:color w:val="0000FF"/>
        </w:rPr>
        <w:tab/>
        <w:t>x</w:t>
      </w:r>
      <w:r w:rsidRPr="00245148">
        <w:rPr>
          <w:rFonts w:ascii="Doulos SIL" w:hAnsi="Doulos SIL"/>
          <w:i/>
          <w:color w:val="0000FF"/>
        </w:rPr>
        <w:t>xx</w:t>
      </w:r>
    </w:p>
    <w:p w14:paraId="4DBCD0C2" w14:textId="77777777" w:rsidR="009E6F04" w:rsidRPr="000A1321" w:rsidRDefault="009E6F04" w:rsidP="009E6F04">
      <w:pPr>
        <w:tabs>
          <w:tab w:val="clear" w:pos="369"/>
          <w:tab w:val="left" w:pos="720"/>
          <w:tab w:val="left" w:pos="1080"/>
          <w:tab w:val="left" w:pos="2160"/>
          <w:tab w:val="left" w:pos="3960"/>
          <w:tab w:val="left" w:pos="4950"/>
        </w:tabs>
        <w:rPr>
          <w:color w:val="800000"/>
        </w:rPr>
      </w:pPr>
      <w:r w:rsidRPr="000A1321">
        <w:rPr>
          <w:color w:val="800000"/>
        </w:rPr>
        <w:tab/>
      </w:r>
      <w:r w:rsidRPr="000A1321">
        <w:rPr>
          <w:color w:val="800000"/>
        </w:rPr>
        <w:tab/>
        <w:t>1Sg=Acc</w:t>
      </w:r>
      <w:r w:rsidRPr="000A1321">
        <w:rPr>
          <w:color w:val="800000"/>
        </w:rPr>
        <w:tab/>
        <w:t>hit-</w:t>
      </w:r>
      <w:r>
        <w:rPr>
          <w:color w:val="800000"/>
        </w:rPr>
        <w:t>Pfv</w:t>
      </w:r>
      <w:r w:rsidRPr="000A1321">
        <w:rPr>
          <w:color w:val="800000"/>
        </w:rPr>
        <w:t>-</w:t>
      </w:r>
      <w:r w:rsidRPr="00D37889">
        <w:rPr>
          <w:color w:val="800000"/>
        </w:rPr>
        <w:t>2SgSbj</w:t>
      </w:r>
      <w:r w:rsidRPr="000A1321">
        <w:rPr>
          <w:color w:val="800000"/>
        </w:rPr>
        <w:t>=if,</w:t>
      </w:r>
      <w:r w:rsidRPr="000A1321">
        <w:rPr>
          <w:color w:val="800000"/>
        </w:rPr>
        <w:tab/>
        <w:t>2Sg=Acc</w:t>
      </w:r>
      <w:r w:rsidRPr="000A1321">
        <w:rPr>
          <w:color w:val="800000"/>
        </w:rPr>
        <w:tab/>
        <w:t>Rdp-kill-</w:t>
      </w:r>
      <w:r>
        <w:rPr>
          <w:color w:val="800000"/>
        </w:rPr>
        <w:t>Ipfv</w:t>
      </w:r>
      <w:r w:rsidRPr="000A1321">
        <w:rPr>
          <w:color w:val="800000"/>
        </w:rPr>
        <w:t>-</w:t>
      </w:r>
      <w:r w:rsidRPr="00D37889">
        <w:rPr>
          <w:color w:val="800000"/>
        </w:rPr>
        <w:t>1SgSbj</w:t>
      </w:r>
    </w:p>
    <w:p w14:paraId="5FA1829C" w14:textId="77777777" w:rsidR="009E6F04" w:rsidRPr="000A1321" w:rsidRDefault="009E6F04" w:rsidP="009E6F04">
      <w:pPr>
        <w:tabs>
          <w:tab w:val="clear" w:pos="369"/>
          <w:tab w:val="left" w:pos="720"/>
          <w:tab w:val="left" w:pos="1080"/>
        </w:tabs>
        <w:rPr>
          <w:color w:val="800000"/>
        </w:rPr>
      </w:pPr>
      <w:r w:rsidRPr="000A1321">
        <w:rPr>
          <w:color w:val="800000"/>
        </w:rPr>
        <w:tab/>
      </w:r>
      <w:r w:rsidRPr="000A1321">
        <w:rPr>
          <w:color w:val="800000"/>
        </w:rPr>
        <w:tab/>
        <w:t>‘If you-Sg hit me, I’ll kill you.’</w:t>
      </w:r>
    </w:p>
    <w:p w14:paraId="521C763C" w14:textId="77777777" w:rsidR="009E6F04" w:rsidRPr="000A1321" w:rsidRDefault="009E6F04" w:rsidP="009E6F04">
      <w:pPr>
        <w:tabs>
          <w:tab w:val="clear" w:pos="369"/>
          <w:tab w:val="left" w:pos="720"/>
          <w:tab w:val="left" w:pos="1080"/>
        </w:tabs>
        <w:rPr>
          <w:color w:val="800000"/>
        </w:rPr>
      </w:pPr>
    </w:p>
    <w:p w14:paraId="28F0B44A" w14:textId="77777777" w:rsidR="009E6F04" w:rsidRPr="0010588E" w:rsidRDefault="009E6F04" w:rsidP="009E6F04">
      <w:pPr>
        <w:tabs>
          <w:tab w:val="clear" w:pos="369"/>
          <w:tab w:val="left" w:pos="720"/>
          <w:tab w:val="left" w:pos="1080"/>
          <w:tab w:val="left" w:pos="2160"/>
          <w:tab w:val="left" w:pos="3600"/>
          <w:tab w:val="left" w:pos="4860"/>
        </w:tabs>
        <w:rPr>
          <w:rFonts w:ascii="Doulos SIL" w:hAnsi="Doulos SIL"/>
          <w:i/>
          <w:color w:val="0000FF"/>
        </w:rPr>
      </w:pPr>
      <w:r w:rsidRPr="000A1321">
        <w:rPr>
          <w:color w:val="800000"/>
        </w:rPr>
        <w:tab/>
        <w:t>d.</w:t>
      </w:r>
      <w:r w:rsidRPr="000A1321">
        <w:rPr>
          <w:color w:val="800000"/>
        </w:rPr>
        <w:tab/>
      </w:r>
      <w:r>
        <w:rPr>
          <w:rFonts w:ascii="Doulos SIL" w:hAnsi="Doulos SIL"/>
          <w:i/>
          <w:color w:val="0000FF"/>
        </w:rPr>
        <w:t>x</w:t>
      </w:r>
      <w:r w:rsidRPr="00245148">
        <w:rPr>
          <w:rFonts w:ascii="Doulos SIL" w:hAnsi="Doulos SIL"/>
          <w:i/>
          <w:color w:val="0000FF"/>
        </w:rPr>
        <w:t>xx</w:t>
      </w:r>
      <w:r>
        <w:rPr>
          <w:rFonts w:ascii="Doulos SIL" w:hAnsi="Doulos SIL"/>
          <w:i/>
          <w:color w:val="0000FF"/>
        </w:rPr>
        <w:tab/>
        <w:t>x</w:t>
      </w:r>
      <w:r w:rsidRPr="00245148">
        <w:rPr>
          <w:rFonts w:ascii="Doulos SIL" w:hAnsi="Doulos SIL"/>
          <w:i/>
          <w:color w:val="0000FF"/>
        </w:rPr>
        <w:t>xx</w:t>
      </w:r>
      <w:r>
        <w:rPr>
          <w:rFonts w:ascii="Doulos SIL" w:hAnsi="Doulos SIL"/>
          <w:i/>
          <w:color w:val="0000FF"/>
        </w:rPr>
        <w:tab/>
        <w:t>x</w:t>
      </w:r>
      <w:r w:rsidRPr="00245148">
        <w:rPr>
          <w:rFonts w:ascii="Doulos SIL" w:hAnsi="Doulos SIL"/>
          <w:i/>
          <w:color w:val="0000FF"/>
        </w:rPr>
        <w:t>xx</w:t>
      </w:r>
    </w:p>
    <w:p w14:paraId="35414237" w14:textId="77777777" w:rsidR="009E6F04" w:rsidRPr="000A1321" w:rsidRDefault="009E6F04" w:rsidP="009E6F04">
      <w:pPr>
        <w:tabs>
          <w:tab w:val="clear" w:pos="369"/>
          <w:tab w:val="left" w:pos="720"/>
          <w:tab w:val="left" w:pos="1080"/>
          <w:tab w:val="left" w:pos="2160"/>
          <w:tab w:val="left" w:pos="3600"/>
          <w:tab w:val="left" w:pos="4860"/>
        </w:tabs>
        <w:rPr>
          <w:color w:val="800000"/>
        </w:rPr>
      </w:pPr>
      <w:r w:rsidRPr="000A1321">
        <w:rPr>
          <w:color w:val="800000"/>
        </w:rPr>
        <w:tab/>
      </w:r>
      <w:r w:rsidRPr="000A1321">
        <w:rPr>
          <w:color w:val="800000"/>
        </w:rPr>
        <w:tab/>
        <w:t>S</w:t>
      </w:r>
      <w:r w:rsidRPr="000A1321">
        <w:rPr>
          <w:color w:val="800000"/>
        </w:rPr>
        <w:tab/>
        <w:t>1Sg=Acc</w:t>
      </w:r>
      <w:r w:rsidRPr="000A1321">
        <w:rPr>
          <w:color w:val="800000"/>
        </w:rPr>
        <w:tab/>
        <w:t>hit-</w:t>
      </w:r>
      <w:r>
        <w:rPr>
          <w:color w:val="800000"/>
        </w:rPr>
        <w:t>Pfv</w:t>
      </w:r>
      <w:r w:rsidRPr="000A1321">
        <w:rPr>
          <w:color w:val="800000"/>
        </w:rPr>
        <w:t>-</w:t>
      </w:r>
      <w:r w:rsidRPr="00D37889">
        <w:rPr>
          <w:color w:val="800000"/>
        </w:rPr>
        <w:t>3SgSbj</w:t>
      </w:r>
      <w:r w:rsidRPr="000A1321">
        <w:rPr>
          <w:color w:val="800000"/>
        </w:rPr>
        <w:t>=if,</w:t>
      </w:r>
      <w:r w:rsidRPr="000A1321">
        <w:rPr>
          <w:color w:val="800000"/>
        </w:rPr>
        <w:tab/>
      </w:r>
    </w:p>
    <w:p w14:paraId="23960ED3" w14:textId="77777777" w:rsidR="009E6F04" w:rsidRPr="000A1321" w:rsidRDefault="009E6F04" w:rsidP="009E6F04">
      <w:pPr>
        <w:tabs>
          <w:tab w:val="clear" w:pos="369"/>
          <w:tab w:val="left" w:pos="720"/>
          <w:tab w:val="left" w:pos="1080"/>
          <w:tab w:val="left" w:pos="2880"/>
          <w:tab w:val="left" w:pos="4320"/>
          <w:tab w:val="left" w:pos="4860"/>
        </w:tabs>
        <w:rPr>
          <w:color w:val="800000"/>
        </w:rPr>
      </w:pPr>
      <w:r w:rsidRPr="0010588E">
        <w:rPr>
          <w:rFonts w:ascii="Doulos SIL" w:hAnsi="Doulos SIL"/>
          <w:i/>
          <w:color w:val="0000FF"/>
        </w:rPr>
        <w:tab/>
      </w:r>
      <w:r w:rsidRPr="0010588E">
        <w:rPr>
          <w:rFonts w:ascii="Doulos SIL" w:hAnsi="Doulos SIL"/>
          <w:i/>
          <w:color w:val="0000FF"/>
        </w:rPr>
        <w:tab/>
      </w:r>
      <w:r>
        <w:rPr>
          <w:rFonts w:ascii="Doulos SIL" w:hAnsi="Doulos SIL"/>
          <w:i/>
          <w:color w:val="0000FF"/>
        </w:rPr>
        <w:t>x</w:t>
      </w:r>
      <w:r w:rsidRPr="00245148">
        <w:rPr>
          <w:rFonts w:ascii="Doulos SIL" w:hAnsi="Doulos SIL"/>
          <w:i/>
          <w:color w:val="0000FF"/>
        </w:rPr>
        <w:t>xx</w:t>
      </w:r>
      <w:r>
        <w:rPr>
          <w:rFonts w:ascii="Doulos SIL" w:hAnsi="Doulos SIL"/>
          <w:i/>
          <w:color w:val="0000FF"/>
        </w:rPr>
        <w:tab/>
        <w:t>x</w:t>
      </w:r>
      <w:r w:rsidRPr="00245148">
        <w:rPr>
          <w:rFonts w:ascii="Doulos SIL" w:hAnsi="Doulos SIL"/>
          <w:i/>
          <w:color w:val="0000FF"/>
        </w:rPr>
        <w:t>xx</w:t>
      </w:r>
    </w:p>
    <w:p w14:paraId="4EC37C22" w14:textId="77777777" w:rsidR="009E6F04" w:rsidRPr="000A1321" w:rsidRDefault="009E6F04" w:rsidP="009E6F04">
      <w:pPr>
        <w:tabs>
          <w:tab w:val="clear" w:pos="369"/>
          <w:tab w:val="left" w:pos="720"/>
          <w:tab w:val="left" w:pos="1080"/>
          <w:tab w:val="left" w:pos="2880"/>
          <w:tab w:val="left" w:pos="4320"/>
          <w:tab w:val="left" w:pos="4860"/>
        </w:tabs>
        <w:rPr>
          <w:color w:val="800000"/>
        </w:rPr>
      </w:pPr>
      <w:r w:rsidRPr="000A1321">
        <w:rPr>
          <w:color w:val="800000"/>
        </w:rPr>
        <w:tab/>
      </w:r>
      <w:r w:rsidRPr="000A1321">
        <w:rPr>
          <w:color w:val="800000"/>
        </w:rPr>
        <w:tab/>
        <w:t>3Sg=Acc</w:t>
      </w:r>
      <w:r w:rsidRPr="000A1321">
        <w:rPr>
          <w:color w:val="800000"/>
        </w:rPr>
        <w:tab/>
        <w:t>Rdp-kill-</w:t>
      </w:r>
      <w:r>
        <w:rPr>
          <w:color w:val="800000"/>
        </w:rPr>
        <w:t>Ipfv</w:t>
      </w:r>
      <w:r w:rsidRPr="000A1321">
        <w:rPr>
          <w:color w:val="800000"/>
        </w:rPr>
        <w:t>-</w:t>
      </w:r>
      <w:r w:rsidRPr="00D37889">
        <w:rPr>
          <w:color w:val="800000"/>
        </w:rPr>
        <w:t>1SgSbj</w:t>
      </w:r>
    </w:p>
    <w:p w14:paraId="3C7E0921" w14:textId="77777777" w:rsidR="009E6F04" w:rsidRPr="000A1321" w:rsidRDefault="009E6F04" w:rsidP="009E6F04">
      <w:pPr>
        <w:tabs>
          <w:tab w:val="clear" w:pos="369"/>
          <w:tab w:val="left" w:pos="720"/>
          <w:tab w:val="left" w:pos="1080"/>
        </w:tabs>
        <w:rPr>
          <w:color w:val="800000"/>
        </w:rPr>
      </w:pPr>
      <w:r w:rsidRPr="000A1321">
        <w:rPr>
          <w:color w:val="800000"/>
        </w:rPr>
        <w:tab/>
      </w:r>
      <w:r w:rsidRPr="000A1321">
        <w:rPr>
          <w:color w:val="800000"/>
        </w:rPr>
        <w:tab/>
        <w:t>‘If Seydou hits me, I’ll kill him.’</w:t>
      </w:r>
    </w:p>
    <w:p w14:paraId="4A311C97" w14:textId="77777777" w:rsidR="009E6F04" w:rsidRPr="000A1321" w:rsidRDefault="009E6F04" w:rsidP="009E6F04">
      <w:pPr>
        <w:tabs>
          <w:tab w:val="clear" w:pos="369"/>
          <w:tab w:val="left" w:pos="720"/>
          <w:tab w:val="left" w:pos="1080"/>
        </w:tabs>
        <w:rPr>
          <w:color w:val="800000"/>
        </w:rPr>
      </w:pPr>
    </w:p>
    <w:p w14:paraId="5922B262" w14:textId="77777777" w:rsidR="009E6F04" w:rsidRPr="000A1321" w:rsidRDefault="009E6F04" w:rsidP="009E6F04">
      <w:pPr>
        <w:tabs>
          <w:tab w:val="clear" w:pos="369"/>
          <w:tab w:val="left" w:pos="720"/>
          <w:tab w:val="left" w:pos="1080"/>
          <w:tab w:val="left" w:pos="3420"/>
        </w:tabs>
        <w:rPr>
          <w:color w:val="800000"/>
        </w:rPr>
      </w:pPr>
      <w:r w:rsidRPr="000A1321">
        <w:rPr>
          <w:color w:val="800000"/>
        </w:rPr>
        <w:tab/>
        <w:t>e.</w:t>
      </w:r>
      <w:r w:rsidRPr="000A1321">
        <w:rPr>
          <w:color w:val="800000"/>
        </w:rPr>
        <w:tab/>
      </w:r>
      <w:r>
        <w:rPr>
          <w:rFonts w:ascii="Doulos SIL" w:hAnsi="Doulos SIL"/>
          <w:i/>
          <w:color w:val="0000FF"/>
        </w:rPr>
        <w:t>x</w:t>
      </w:r>
      <w:r w:rsidRPr="00245148">
        <w:rPr>
          <w:rFonts w:ascii="Doulos SIL" w:hAnsi="Doulos SIL"/>
          <w:i/>
          <w:color w:val="0000FF"/>
        </w:rPr>
        <w:t>xx</w:t>
      </w:r>
      <w:r>
        <w:rPr>
          <w:rFonts w:ascii="Doulos SIL" w:hAnsi="Doulos SIL"/>
          <w:i/>
          <w:color w:val="0000FF"/>
        </w:rPr>
        <w:tab/>
        <w:t>x</w:t>
      </w:r>
      <w:r w:rsidRPr="00245148">
        <w:rPr>
          <w:rFonts w:ascii="Doulos SIL" w:hAnsi="Doulos SIL"/>
          <w:i/>
          <w:color w:val="0000FF"/>
        </w:rPr>
        <w:t>xx</w:t>
      </w:r>
    </w:p>
    <w:p w14:paraId="2322382A" w14:textId="77777777" w:rsidR="009E6F04" w:rsidRPr="000A1321" w:rsidRDefault="009E6F04" w:rsidP="009E6F04">
      <w:pPr>
        <w:tabs>
          <w:tab w:val="clear" w:pos="369"/>
          <w:tab w:val="left" w:pos="720"/>
          <w:tab w:val="left" w:pos="1080"/>
          <w:tab w:val="left" w:pos="3420"/>
        </w:tabs>
        <w:rPr>
          <w:color w:val="800000"/>
        </w:rPr>
      </w:pPr>
      <w:r w:rsidRPr="000A1321">
        <w:rPr>
          <w:color w:val="800000"/>
        </w:rPr>
        <w:tab/>
      </w:r>
      <w:r w:rsidRPr="000A1321">
        <w:rPr>
          <w:color w:val="800000"/>
        </w:rPr>
        <w:tab/>
        <w:t>fall-</w:t>
      </w:r>
      <w:r>
        <w:rPr>
          <w:color w:val="800000"/>
        </w:rPr>
        <w:t>Pfv</w:t>
      </w:r>
      <w:r w:rsidRPr="000A1321">
        <w:rPr>
          <w:color w:val="800000"/>
        </w:rPr>
        <w:t>-</w:t>
      </w:r>
      <w:r w:rsidRPr="00D37889">
        <w:rPr>
          <w:color w:val="800000"/>
        </w:rPr>
        <w:t>2SgSbj</w:t>
      </w:r>
      <w:r w:rsidRPr="000A1321">
        <w:rPr>
          <w:color w:val="800000"/>
        </w:rPr>
        <w:t>=if,</w:t>
      </w:r>
      <w:r w:rsidRPr="000A1321">
        <w:rPr>
          <w:color w:val="800000"/>
        </w:rPr>
        <w:tab/>
        <w:t>arise-MP.Imprt</w:t>
      </w:r>
    </w:p>
    <w:p w14:paraId="72D15F93" w14:textId="77777777" w:rsidR="009E6F04" w:rsidRPr="000A1321" w:rsidRDefault="009E6F04" w:rsidP="009E6F04">
      <w:pPr>
        <w:tabs>
          <w:tab w:val="clear" w:pos="369"/>
          <w:tab w:val="left" w:pos="720"/>
          <w:tab w:val="left" w:pos="1080"/>
        </w:tabs>
        <w:rPr>
          <w:color w:val="800000"/>
        </w:rPr>
      </w:pPr>
      <w:r w:rsidRPr="000A1321">
        <w:rPr>
          <w:color w:val="800000"/>
        </w:rPr>
        <w:tab/>
      </w:r>
      <w:r w:rsidRPr="000A1321">
        <w:rPr>
          <w:color w:val="800000"/>
        </w:rPr>
        <w:tab/>
        <w:t xml:space="preserve">‘If you-Sg fall, get up!’ </w:t>
      </w:r>
    </w:p>
    <w:p w14:paraId="654C6CB5" w14:textId="77777777" w:rsidR="009E6F04" w:rsidRPr="000A1321" w:rsidRDefault="009E6F04" w:rsidP="009E6F04">
      <w:pPr>
        <w:tabs>
          <w:tab w:val="clear" w:pos="369"/>
          <w:tab w:val="left" w:pos="720"/>
          <w:tab w:val="left" w:pos="1080"/>
        </w:tabs>
        <w:rPr>
          <w:color w:val="800000"/>
        </w:rPr>
      </w:pPr>
    </w:p>
    <w:p w14:paraId="3FF34195" w14:textId="77777777" w:rsidR="009E6F04" w:rsidRPr="000A1321" w:rsidRDefault="009E6F04" w:rsidP="009E6F04">
      <w:pPr>
        <w:tabs>
          <w:tab w:val="clear" w:pos="369"/>
          <w:tab w:val="left" w:pos="720"/>
          <w:tab w:val="left" w:pos="1080"/>
          <w:tab w:val="left" w:pos="3510"/>
        </w:tabs>
        <w:rPr>
          <w:color w:val="800000"/>
        </w:rPr>
      </w:pPr>
      <w:r w:rsidRPr="000A1321">
        <w:rPr>
          <w:color w:val="800000"/>
        </w:rPr>
        <w:tab/>
        <w:t>f.</w:t>
      </w:r>
      <w:r w:rsidRPr="000A1321">
        <w:rPr>
          <w:color w:val="800000"/>
        </w:rPr>
        <w:tab/>
      </w:r>
      <w:r>
        <w:rPr>
          <w:rFonts w:ascii="Doulos SIL" w:hAnsi="Doulos SIL"/>
          <w:i/>
          <w:color w:val="0000FF"/>
        </w:rPr>
        <w:t>x</w:t>
      </w:r>
      <w:r w:rsidRPr="00245148">
        <w:rPr>
          <w:rFonts w:ascii="Doulos SIL" w:hAnsi="Doulos SIL"/>
          <w:i/>
          <w:color w:val="0000FF"/>
        </w:rPr>
        <w:t>xx</w:t>
      </w:r>
      <w:r>
        <w:rPr>
          <w:rFonts w:ascii="Doulos SIL" w:hAnsi="Doulos SIL"/>
          <w:i/>
          <w:color w:val="0000FF"/>
        </w:rPr>
        <w:tab/>
        <w:t>x</w:t>
      </w:r>
      <w:r w:rsidRPr="00245148">
        <w:rPr>
          <w:rFonts w:ascii="Doulos SIL" w:hAnsi="Doulos SIL"/>
          <w:i/>
          <w:color w:val="0000FF"/>
        </w:rPr>
        <w:t>xx</w:t>
      </w:r>
    </w:p>
    <w:p w14:paraId="7227C532" w14:textId="77777777" w:rsidR="009E6F04" w:rsidRPr="000A1321" w:rsidRDefault="009E6F04" w:rsidP="009E6F04">
      <w:pPr>
        <w:tabs>
          <w:tab w:val="clear" w:pos="369"/>
          <w:tab w:val="left" w:pos="720"/>
          <w:tab w:val="left" w:pos="1080"/>
          <w:tab w:val="left" w:pos="3510"/>
        </w:tabs>
        <w:rPr>
          <w:color w:val="800000"/>
        </w:rPr>
      </w:pPr>
      <w:r w:rsidRPr="000A1321">
        <w:rPr>
          <w:color w:val="800000"/>
        </w:rPr>
        <w:tab/>
      </w:r>
      <w:r w:rsidRPr="000A1321">
        <w:rPr>
          <w:color w:val="800000"/>
        </w:rPr>
        <w:tab/>
        <w:t>fall-</w:t>
      </w:r>
      <w:r>
        <w:rPr>
          <w:color w:val="800000"/>
        </w:rPr>
        <w:t>Pfv</w:t>
      </w:r>
      <w:r w:rsidRPr="000A1321">
        <w:rPr>
          <w:color w:val="800000"/>
        </w:rPr>
        <w:t>-</w:t>
      </w:r>
      <w:r>
        <w:rPr>
          <w:color w:val="800000"/>
        </w:rPr>
        <w:t>2PlSbj</w:t>
      </w:r>
      <w:r w:rsidRPr="000A1321">
        <w:rPr>
          <w:color w:val="800000"/>
        </w:rPr>
        <w:t>=if,</w:t>
      </w:r>
      <w:r w:rsidRPr="000A1321">
        <w:rPr>
          <w:color w:val="800000"/>
        </w:rPr>
        <w:tab/>
        <w:t>arise-MP.Imprt-PlAddr</w:t>
      </w:r>
    </w:p>
    <w:p w14:paraId="7AC507B8" w14:textId="77777777" w:rsidR="009E6F04" w:rsidRPr="000A1321" w:rsidRDefault="009E6F04" w:rsidP="009E6F04">
      <w:pPr>
        <w:tabs>
          <w:tab w:val="clear" w:pos="369"/>
          <w:tab w:val="left" w:pos="720"/>
          <w:tab w:val="left" w:pos="1080"/>
        </w:tabs>
        <w:rPr>
          <w:color w:val="800000"/>
        </w:rPr>
      </w:pPr>
      <w:r w:rsidRPr="000A1321">
        <w:rPr>
          <w:color w:val="800000"/>
        </w:rPr>
        <w:tab/>
      </w:r>
      <w:r w:rsidRPr="000A1321">
        <w:rPr>
          <w:color w:val="800000"/>
        </w:rPr>
        <w:tab/>
        <w:t>‘If you-Pl fall, get up!’</w:t>
      </w:r>
    </w:p>
    <w:p w14:paraId="73C62815" w14:textId="77777777" w:rsidR="009E6F04" w:rsidRPr="000A1321" w:rsidRDefault="009E6F04" w:rsidP="009E6F04">
      <w:pPr>
        <w:tabs>
          <w:tab w:val="clear" w:pos="369"/>
          <w:tab w:val="left" w:pos="720"/>
          <w:tab w:val="left" w:pos="1080"/>
        </w:tabs>
        <w:rPr>
          <w:color w:val="800000"/>
        </w:rPr>
      </w:pPr>
    </w:p>
    <w:p w14:paraId="13FCB2C8" w14:textId="77777777" w:rsidR="009E6F04" w:rsidRPr="0010588E" w:rsidRDefault="009E6F04" w:rsidP="009E6F04">
      <w:pPr>
        <w:tabs>
          <w:tab w:val="clear" w:pos="369"/>
          <w:tab w:val="left" w:pos="720"/>
          <w:tab w:val="left" w:pos="1080"/>
          <w:tab w:val="left" w:pos="2520"/>
          <w:tab w:val="left" w:pos="4590"/>
        </w:tabs>
        <w:rPr>
          <w:rFonts w:ascii="Doulos SIL" w:hAnsi="Doulos SIL"/>
          <w:i/>
          <w:color w:val="0000FF"/>
        </w:rPr>
      </w:pPr>
      <w:r w:rsidRPr="000A1321">
        <w:rPr>
          <w:color w:val="800000"/>
        </w:rPr>
        <w:tab/>
        <w:t>g.</w:t>
      </w:r>
      <w:r w:rsidRPr="000A1321">
        <w:rPr>
          <w:color w:val="800000"/>
        </w:rPr>
        <w:tab/>
      </w:r>
      <w:r>
        <w:rPr>
          <w:rFonts w:ascii="Doulos SIL" w:hAnsi="Doulos SIL"/>
          <w:i/>
          <w:color w:val="0000FF"/>
        </w:rPr>
        <w:t>x</w:t>
      </w:r>
      <w:r w:rsidRPr="00245148">
        <w:rPr>
          <w:rFonts w:ascii="Doulos SIL" w:hAnsi="Doulos SIL"/>
          <w:i/>
          <w:color w:val="0000FF"/>
        </w:rPr>
        <w:t>xx</w:t>
      </w:r>
      <w:r>
        <w:rPr>
          <w:rFonts w:ascii="Doulos SIL" w:hAnsi="Doulos SIL"/>
          <w:i/>
          <w:color w:val="0000FF"/>
        </w:rPr>
        <w:tab/>
        <w:t>x</w:t>
      </w:r>
      <w:r w:rsidRPr="00245148">
        <w:rPr>
          <w:rFonts w:ascii="Doulos SIL" w:hAnsi="Doulos SIL"/>
          <w:i/>
          <w:color w:val="0000FF"/>
        </w:rPr>
        <w:t>xx</w:t>
      </w:r>
    </w:p>
    <w:p w14:paraId="60634D97" w14:textId="77777777" w:rsidR="009E6F04" w:rsidRPr="000A1321" w:rsidRDefault="009E6F04" w:rsidP="009E6F04">
      <w:pPr>
        <w:tabs>
          <w:tab w:val="clear" w:pos="369"/>
          <w:tab w:val="left" w:pos="720"/>
          <w:tab w:val="left" w:pos="1080"/>
          <w:tab w:val="left" w:pos="2520"/>
          <w:tab w:val="left" w:pos="4590"/>
        </w:tabs>
        <w:rPr>
          <w:color w:val="800000"/>
        </w:rPr>
      </w:pPr>
      <w:r w:rsidRPr="000A1321">
        <w:rPr>
          <w:color w:val="800000"/>
        </w:rPr>
        <w:tab/>
      </w:r>
      <w:r w:rsidRPr="000A1321">
        <w:rPr>
          <w:color w:val="800000"/>
        </w:rPr>
        <w:tab/>
        <w:t>there.Def</w:t>
      </w:r>
      <w:r w:rsidRPr="000A1321">
        <w:rPr>
          <w:color w:val="800000"/>
        </w:rPr>
        <w:tab/>
        <w:t>go.back-MPPerf--</w:t>
      </w:r>
      <w:r w:rsidRPr="00D37889">
        <w:rPr>
          <w:color w:val="800000"/>
        </w:rPr>
        <w:t>1SgSbj</w:t>
      </w:r>
      <w:r w:rsidRPr="000A1321">
        <w:rPr>
          <w:color w:val="800000"/>
        </w:rPr>
        <w:t>=if,</w:t>
      </w:r>
    </w:p>
    <w:p w14:paraId="5CA476C4" w14:textId="77777777" w:rsidR="009E6F04" w:rsidRPr="000A1321" w:rsidRDefault="009E6F04" w:rsidP="009E6F04">
      <w:pPr>
        <w:tabs>
          <w:tab w:val="clear" w:pos="369"/>
          <w:tab w:val="left" w:pos="720"/>
          <w:tab w:val="left" w:pos="1080"/>
          <w:tab w:val="left" w:pos="2520"/>
          <w:tab w:val="left" w:pos="3870"/>
        </w:tabs>
        <w:rPr>
          <w:color w:val="800000"/>
        </w:rPr>
      </w:pPr>
      <w:r w:rsidRPr="0010588E">
        <w:rPr>
          <w:rFonts w:ascii="Doulos SIL" w:hAnsi="Doulos SIL"/>
          <w:i/>
          <w:color w:val="0000FF"/>
        </w:rPr>
        <w:tab/>
      </w:r>
      <w:r w:rsidRPr="0010588E">
        <w:rPr>
          <w:rFonts w:ascii="Doulos SIL" w:hAnsi="Doulos SIL"/>
          <w:i/>
          <w:color w:val="0000FF"/>
        </w:rPr>
        <w:tab/>
      </w:r>
      <w:r>
        <w:rPr>
          <w:rFonts w:ascii="Doulos SIL" w:hAnsi="Doulos SIL"/>
          <w:i/>
          <w:color w:val="0000FF"/>
        </w:rPr>
        <w:t>x</w:t>
      </w:r>
      <w:r w:rsidRPr="00245148">
        <w:rPr>
          <w:rFonts w:ascii="Doulos SIL" w:hAnsi="Doulos SIL"/>
          <w:i/>
          <w:color w:val="0000FF"/>
        </w:rPr>
        <w:t>xx</w:t>
      </w:r>
      <w:r>
        <w:rPr>
          <w:rFonts w:ascii="Doulos SIL" w:hAnsi="Doulos SIL"/>
          <w:i/>
          <w:color w:val="0000FF"/>
        </w:rPr>
        <w:tab/>
        <w:t>x</w:t>
      </w:r>
      <w:r w:rsidRPr="00245148">
        <w:rPr>
          <w:rFonts w:ascii="Doulos SIL" w:hAnsi="Doulos SIL"/>
          <w:i/>
          <w:color w:val="0000FF"/>
        </w:rPr>
        <w:t>xx</w:t>
      </w:r>
    </w:p>
    <w:p w14:paraId="2C6D2009" w14:textId="77777777" w:rsidR="009E6F04" w:rsidRPr="000A1321" w:rsidRDefault="009E6F04" w:rsidP="009E6F04">
      <w:pPr>
        <w:tabs>
          <w:tab w:val="clear" w:pos="369"/>
          <w:tab w:val="left" w:pos="720"/>
          <w:tab w:val="left" w:pos="1080"/>
          <w:tab w:val="left" w:pos="2520"/>
          <w:tab w:val="left" w:pos="3870"/>
        </w:tabs>
        <w:rPr>
          <w:color w:val="800000"/>
        </w:rPr>
      </w:pPr>
      <w:r w:rsidRPr="000A1321">
        <w:rPr>
          <w:color w:val="800000"/>
        </w:rPr>
        <w:tab/>
      </w:r>
      <w:r w:rsidRPr="000A1321">
        <w:rPr>
          <w:color w:val="800000"/>
        </w:rPr>
        <w:tab/>
        <w:t>1Sg=Acc</w:t>
      </w:r>
      <w:r w:rsidRPr="000A1321">
        <w:rPr>
          <w:color w:val="800000"/>
        </w:rPr>
        <w:tab/>
        <w:t>Rdp-kill-</w:t>
      </w:r>
      <w:r>
        <w:rPr>
          <w:color w:val="800000"/>
        </w:rPr>
        <w:t>Ipfv</w:t>
      </w:r>
      <w:r w:rsidRPr="000A1321">
        <w:rPr>
          <w:color w:val="800000"/>
        </w:rPr>
        <w:t>-</w:t>
      </w:r>
      <w:r>
        <w:rPr>
          <w:color w:val="800000"/>
        </w:rPr>
        <w:t>3PlSbj</w:t>
      </w:r>
    </w:p>
    <w:p w14:paraId="7172C325" w14:textId="77777777" w:rsidR="009E6F04" w:rsidRPr="000A1321" w:rsidRDefault="009E6F04" w:rsidP="009E6F04">
      <w:pPr>
        <w:tabs>
          <w:tab w:val="clear" w:pos="369"/>
          <w:tab w:val="left" w:pos="720"/>
          <w:tab w:val="left" w:pos="1080"/>
        </w:tabs>
        <w:rPr>
          <w:color w:val="800000"/>
        </w:rPr>
      </w:pPr>
      <w:r w:rsidRPr="000A1321">
        <w:rPr>
          <w:color w:val="800000"/>
        </w:rPr>
        <w:tab/>
      </w:r>
      <w:r w:rsidRPr="000A1321">
        <w:rPr>
          <w:color w:val="800000"/>
        </w:rPr>
        <w:tab/>
        <w:t>‘If I go back there, they’ll kill me.’</w:t>
      </w:r>
    </w:p>
    <w:p w14:paraId="315BD81F" w14:textId="77777777" w:rsidR="00BA6685" w:rsidRPr="002D209A" w:rsidRDefault="00BA6685" w:rsidP="00BA6685"/>
    <w:p w14:paraId="2E4346BE" w14:textId="77777777" w:rsidR="00BA6685" w:rsidRPr="001936B6" w:rsidRDefault="00BA6685" w:rsidP="00BA6685"/>
    <w:p w14:paraId="65FDA057" w14:textId="0A8839B0" w:rsidR="00BA6685" w:rsidRDefault="00BA6685" w:rsidP="00BA6685">
      <w:pPr>
        <w:pStyle w:val="Heading3"/>
      </w:pPr>
      <w:bookmarkStart w:id="2083" w:name="_Toc78375943"/>
      <w:bookmarkStart w:id="2084" w:name="_Toc79406048"/>
      <w:bookmarkStart w:id="2085" w:name="_Toc337412292"/>
      <w:bookmarkStart w:id="2086" w:name="_Toc508434911"/>
      <w:bookmarkStart w:id="2087" w:name="_Toc508943064"/>
      <w:bookmarkStart w:id="2088" w:name="_Toc508943664"/>
      <w:r>
        <w:lastRenderedPageBreak/>
        <w:t>‘</w:t>
      </w:r>
      <w:r w:rsidR="00566B03">
        <w:t>Unless</w:t>
      </w:r>
      <w:r>
        <w:t>’</w:t>
      </w:r>
      <w:r w:rsidR="00566B03">
        <w:t xml:space="preserve"> antecedent</w:t>
      </w:r>
      <w:bookmarkEnd w:id="2083"/>
      <w:bookmarkEnd w:id="2084"/>
      <w:bookmarkEnd w:id="2085"/>
      <w:r w:rsidR="00566B03">
        <w:t xml:space="preserve"> </w:t>
      </w:r>
      <w:bookmarkEnd w:id="2086"/>
      <w:bookmarkEnd w:id="2087"/>
      <w:bookmarkEnd w:id="2088"/>
    </w:p>
    <w:p w14:paraId="193220EA" w14:textId="4A7E185C" w:rsidR="00BA6685" w:rsidRDefault="00566B03" w:rsidP="00BA6685">
      <w:pPr>
        <w:pStyle w:val="Heading2"/>
      </w:pPr>
      <w:bookmarkStart w:id="2089" w:name="_Toc78375940"/>
      <w:bookmarkStart w:id="2090" w:name="_Toc79406045"/>
      <w:bookmarkStart w:id="2091" w:name="_Toc337412293"/>
      <w:bookmarkStart w:id="2092" w:name="_Toc508434909"/>
      <w:bookmarkStart w:id="2093" w:name="_Toc508943062"/>
      <w:bookmarkStart w:id="2094" w:name="_Toc508943662"/>
      <w:r>
        <w:t xml:space="preserve">Alternative </w:t>
      </w:r>
      <w:r w:rsidR="00BA6685">
        <w:t>‘</w:t>
      </w:r>
      <w:r>
        <w:t>if</w:t>
      </w:r>
      <w:r w:rsidR="00BA6685">
        <w:t>’</w:t>
      </w:r>
      <w:r>
        <w:t xml:space="preserve"> particles</w:t>
      </w:r>
      <w:bookmarkEnd w:id="2089"/>
      <w:bookmarkEnd w:id="2090"/>
      <w:bookmarkEnd w:id="2091"/>
      <w:r>
        <w:t xml:space="preserve"> </w:t>
      </w:r>
      <w:bookmarkEnd w:id="2092"/>
      <w:bookmarkEnd w:id="2093"/>
      <w:bookmarkEnd w:id="2094"/>
    </w:p>
    <w:p w14:paraId="33256B87" w14:textId="4265D8B4" w:rsidR="00BA6685" w:rsidRDefault="00BA6685" w:rsidP="00BA6685">
      <w:pPr>
        <w:pStyle w:val="Heading3"/>
      </w:pPr>
      <w:bookmarkStart w:id="2095" w:name="_Toc78375941"/>
      <w:bookmarkStart w:id="2096" w:name="_Toc79406046"/>
      <w:bookmarkStart w:id="2097" w:name="_Toc337412294"/>
      <w:r>
        <w:t>‘</w:t>
      </w:r>
      <w:r w:rsidR="00566B03">
        <w:t xml:space="preserve">Even if </w:t>
      </w:r>
      <w:r w:rsidR="00566B03">
        <w:sym w:font="Symbol" w:char="F0BC"/>
      </w:r>
      <w:r>
        <w:t>‘</w:t>
      </w:r>
      <w:r w:rsidR="00566B03">
        <w:t xml:space="preserve"> (</w:t>
      </w:r>
      <w:r w:rsidR="00566B03" w:rsidRPr="00DE33B3">
        <w:rPr>
          <w:rFonts w:ascii="Doulos SIL" w:hAnsi="Doulos SIL"/>
          <w:i/>
          <w:color w:val="0000FF"/>
        </w:rPr>
        <w:t>ŋŋŋ</w:t>
      </w:r>
      <w:bookmarkEnd w:id="2095"/>
      <w:bookmarkEnd w:id="2096"/>
      <w:r w:rsidR="00566B03">
        <w:t>)</w:t>
      </w:r>
      <w:bookmarkEnd w:id="2097"/>
    </w:p>
    <w:p w14:paraId="7DFF6494" w14:textId="3C7241CE" w:rsidR="00BA6685" w:rsidRDefault="009E6F04" w:rsidP="00BA6685">
      <w:pPr>
        <w:pStyle w:val="Heading3"/>
      </w:pPr>
      <w:r>
        <w:t xml:space="preserve"> </w:t>
      </w:r>
      <w:bookmarkStart w:id="2098" w:name="_Toc337412295"/>
      <w:r w:rsidR="00BA6685">
        <w:t>‘</w:t>
      </w:r>
      <w:r w:rsidR="00566B03">
        <w:t xml:space="preserve">As soon as </w:t>
      </w:r>
      <w:r w:rsidR="00566B03">
        <w:sym w:font="Symbol" w:char="F0BC"/>
      </w:r>
      <w:r w:rsidR="00BA6685">
        <w:t>‘</w:t>
      </w:r>
      <w:r w:rsidR="00566B03">
        <w:t xml:space="preserve"> (</w:t>
      </w:r>
      <w:r w:rsidR="00566B03" w:rsidRPr="00DE33B3">
        <w:rPr>
          <w:rFonts w:ascii="Doulos SIL" w:hAnsi="Doulos SIL"/>
          <w:i/>
          <w:color w:val="0000FF"/>
        </w:rPr>
        <w:t>ŋŋŋ</w:t>
      </w:r>
      <w:r w:rsidR="00566B03">
        <w:t>)</w:t>
      </w:r>
      <w:bookmarkEnd w:id="2098"/>
    </w:p>
    <w:p w14:paraId="4F50FB8C" w14:textId="462A9D5C" w:rsidR="00BA6685" w:rsidRDefault="00566B03" w:rsidP="00BA6685">
      <w:pPr>
        <w:pStyle w:val="Heading2"/>
      </w:pPr>
      <w:bookmarkStart w:id="2099" w:name="_Toc508434910"/>
      <w:bookmarkStart w:id="2100" w:name="_Toc508943063"/>
      <w:bookmarkStart w:id="2101" w:name="_Toc508943663"/>
      <w:bookmarkStart w:id="2102" w:name="_Toc78375942"/>
      <w:bookmarkStart w:id="2103" w:name="_Toc79406047"/>
      <w:bookmarkStart w:id="2104" w:name="_Toc337412296"/>
      <w:r>
        <w:t>Willy-nilly and disjunctive antecedents (</w:t>
      </w:r>
      <w:r w:rsidR="00BA6685">
        <w:t>‘</w:t>
      </w:r>
      <w:r>
        <w:t xml:space="preserve">whether X or Y </w:t>
      </w:r>
      <w:r>
        <w:sym w:font="Symbol" w:char="F0BC"/>
      </w:r>
      <w:r w:rsidR="00BA6685">
        <w:t>‘</w:t>
      </w:r>
      <w:r>
        <w:t>)</w:t>
      </w:r>
      <w:bookmarkEnd w:id="2099"/>
      <w:bookmarkEnd w:id="2100"/>
      <w:bookmarkEnd w:id="2101"/>
      <w:bookmarkEnd w:id="2102"/>
      <w:bookmarkEnd w:id="2103"/>
      <w:bookmarkEnd w:id="2104"/>
    </w:p>
    <w:p w14:paraId="39976DF3" w14:textId="77777777" w:rsidR="00BA6685" w:rsidRPr="002D209A" w:rsidRDefault="00BA6685"/>
    <w:p w14:paraId="0161D361" w14:textId="77777777" w:rsidR="00BA6685" w:rsidRPr="001936B6" w:rsidRDefault="00566B03">
      <w:pPr>
        <w:rPr>
          <w:i/>
          <w:color w:val="993300"/>
        </w:rPr>
      </w:pPr>
      <w:r w:rsidRPr="001936B6">
        <w:rPr>
          <w:i/>
          <w:color w:val="993300"/>
        </w:rPr>
        <w:t>examples</w:t>
      </w:r>
    </w:p>
    <w:p w14:paraId="20F6EA63" w14:textId="41C49F56" w:rsidR="00BA6685" w:rsidRPr="001936B6" w:rsidRDefault="00566B03" w:rsidP="00BA6685">
      <w:pPr>
        <w:rPr>
          <w:i/>
          <w:color w:val="993300"/>
        </w:rPr>
      </w:pPr>
      <w:r w:rsidRPr="001936B6">
        <w:rPr>
          <w:i/>
          <w:color w:val="993300"/>
        </w:rPr>
        <w:tab/>
        <w:t xml:space="preserve"> </w:t>
      </w:r>
      <w:r w:rsidR="00BA6685">
        <w:rPr>
          <w:i/>
          <w:color w:val="993300"/>
        </w:rPr>
        <w:t>‘</w:t>
      </w:r>
      <w:r w:rsidRPr="001936B6">
        <w:rPr>
          <w:i/>
          <w:color w:val="993300"/>
        </w:rPr>
        <w:t>Whether it rains or not, we are going.</w:t>
      </w:r>
      <w:r w:rsidR="00BA6685">
        <w:rPr>
          <w:i/>
          <w:color w:val="993300"/>
        </w:rPr>
        <w:t>’</w:t>
      </w:r>
    </w:p>
    <w:p w14:paraId="3B8A89A5" w14:textId="77777777" w:rsidR="00BA6685" w:rsidRDefault="00566B03" w:rsidP="00BA6685">
      <w:pPr>
        <w:pStyle w:val="Heading2"/>
      </w:pPr>
      <w:bookmarkStart w:id="2105" w:name="_Toc508434914"/>
      <w:bookmarkStart w:id="2106" w:name="_Toc508943067"/>
      <w:bookmarkStart w:id="2107" w:name="_Toc508943667"/>
      <w:bookmarkStart w:id="2108" w:name="_Toc78375946"/>
      <w:bookmarkStart w:id="2109" w:name="_Toc79406051"/>
      <w:bookmarkStart w:id="2110" w:name="_Toc337412297"/>
      <w:r>
        <w:t>Counterfactual conditional</w:t>
      </w:r>
      <w:bookmarkEnd w:id="2105"/>
      <w:bookmarkEnd w:id="2106"/>
      <w:bookmarkEnd w:id="2107"/>
      <w:bookmarkEnd w:id="2108"/>
      <w:bookmarkEnd w:id="2109"/>
      <w:bookmarkEnd w:id="2110"/>
    </w:p>
    <w:p w14:paraId="6E1B5CC6" w14:textId="77777777" w:rsidR="00BA6685" w:rsidRPr="003D1984" w:rsidRDefault="00566B03" w:rsidP="00BA6685">
      <w:pPr>
        <w:rPr>
          <w:i/>
          <w:color w:val="993300"/>
        </w:rPr>
      </w:pPr>
      <w:r w:rsidRPr="003D1984">
        <w:rPr>
          <w:i/>
          <w:color w:val="993300"/>
        </w:rPr>
        <w:t>examples</w:t>
      </w:r>
    </w:p>
    <w:p w14:paraId="2AC312F7" w14:textId="2ACE9AC2" w:rsidR="00BA6685" w:rsidRPr="003D1984" w:rsidRDefault="00566B03" w:rsidP="00BA6685">
      <w:pPr>
        <w:rPr>
          <w:i/>
          <w:color w:val="993300"/>
        </w:rPr>
      </w:pPr>
      <w:r w:rsidRPr="003D1984">
        <w:rPr>
          <w:i/>
          <w:color w:val="993300"/>
        </w:rPr>
        <w:tab/>
      </w:r>
      <w:r w:rsidR="00BA6685">
        <w:rPr>
          <w:i/>
          <w:color w:val="993300"/>
        </w:rPr>
        <w:t>‘</w:t>
      </w:r>
      <w:r w:rsidRPr="003D1984">
        <w:rPr>
          <w:i/>
          <w:color w:val="993300"/>
        </w:rPr>
        <w:t>If the locusts hadn</w:t>
      </w:r>
      <w:r w:rsidR="00BA6685">
        <w:rPr>
          <w:i/>
          <w:color w:val="993300"/>
        </w:rPr>
        <w:t>’</w:t>
      </w:r>
      <w:r w:rsidRPr="003D1984">
        <w:rPr>
          <w:i/>
          <w:color w:val="993300"/>
        </w:rPr>
        <w:t>t come, we would have gotten (= were going to get) a lot of millet in the granary.</w:t>
      </w:r>
      <w:r w:rsidR="00BA6685">
        <w:rPr>
          <w:i/>
          <w:color w:val="993300"/>
        </w:rPr>
        <w:t>’</w:t>
      </w:r>
    </w:p>
    <w:p w14:paraId="18BB4B19" w14:textId="695692FA" w:rsidR="00BA6685" w:rsidRPr="002D209A" w:rsidRDefault="00566B03" w:rsidP="00BA6685">
      <w:r w:rsidRPr="003D1984">
        <w:rPr>
          <w:i/>
          <w:color w:val="993300"/>
        </w:rPr>
        <w:tab/>
      </w:r>
      <w:r w:rsidR="00BA6685">
        <w:rPr>
          <w:i/>
          <w:color w:val="993300"/>
        </w:rPr>
        <w:t>‘</w:t>
      </w:r>
      <w:r w:rsidRPr="003D1984">
        <w:rPr>
          <w:i/>
          <w:color w:val="993300"/>
        </w:rPr>
        <w:t>If the doctor had been there, I would have been cured.</w:t>
      </w:r>
      <w:r w:rsidR="00BA6685">
        <w:rPr>
          <w:i/>
          <w:color w:val="993300"/>
        </w:rPr>
        <w:t>’</w:t>
      </w:r>
    </w:p>
    <w:p w14:paraId="643CCEDA" w14:textId="77777777" w:rsidR="00BA6685" w:rsidRPr="002D209A" w:rsidRDefault="00BA6685" w:rsidP="00BA6685"/>
    <w:p w14:paraId="0F87B6E7" w14:textId="77777777" w:rsidR="00A42B19" w:rsidRDefault="00A42B19">
      <w:pPr>
        <w:tabs>
          <w:tab w:val="clear" w:pos="369"/>
        </w:tabs>
        <w:spacing w:line="240" w:lineRule="auto"/>
        <w:jc w:val="left"/>
        <w:rPr>
          <w:b/>
          <w:kern w:val="32"/>
          <w:sz w:val="30"/>
        </w:rPr>
      </w:pPr>
      <w:bookmarkStart w:id="2111" w:name="_Toc508943068"/>
      <w:bookmarkStart w:id="2112" w:name="_Toc508943668"/>
      <w:bookmarkStart w:id="2113" w:name="_Toc518616672"/>
      <w:bookmarkStart w:id="2114" w:name="_Toc78375947"/>
      <w:bookmarkStart w:id="2115" w:name="_Toc79406052"/>
      <w:r>
        <w:br w:type="page"/>
      </w:r>
    </w:p>
    <w:p w14:paraId="0ACF4467" w14:textId="6480766F" w:rsidR="00BA6685" w:rsidRPr="00C51FD6" w:rsidRDefault="00A42B19" w:rsidP="00BA6685">
      <w:pPr>
        <w:pStyle w:val="Heading1"/>
      </w:pPr>
      <w:r>
        <w:lastRenderedPageBreak/>
        <w:t xml:space="preserve"> </w:t>
      </w:r>
      <w:bookmarkStart w:id="2116" w:name="_Toc337412298"/>
      <w:r w:rsidR="00566B03" w:rsidRPr="00C51FD6">
        <w:t>Complement and purposive clauses</w:t>
      </w:r>
      <w:bookmarkEnd w:id="2111"/>
      <w:bookmarkEnd w:id="2112"/>
      <w:bookmarkEnd w:id="2113"/>
      <w:bookmarkEnd w:id="2114"/>
      <w:bookmarkEnd w:id="2115"/>
      <w:bookmarkEnd w:id="2116"/>
    </w:p>
    <w:p w14:paraId="4C7FEAAD" w14:textId="77777777" w:rsidR="00BA6685" w:rsidRDefault="00566B03" w:rsidP="00BA6685">
      <w:pPr>
        <w:pStyle w:val="Heading2"/>
      </w:pPr>
      <w:bookmarkStart w:id="2117" w:name="_Toc508943069"/>
      <w:bookmarkStart w:id="2118" w:name="_Toc508943669"/>
      <w:bookmarkStart w:id="2119" w:name="_Toc518616673"/>
      <w:bookmarkStart w:id="2120" w:name="_Toc78375948"/>
      <w:bookmarkStart w:id="2121" w:name="_Toc79406053"/>
      <w:bookmarkStart w:id="2122" w:name="_Toc337412299"/>
      <w:r>
        <w:t>Quotative complement</w:t>
      </w:r>
      <w:bookmarkEnd w:id="2117"/>
      <w:bookmarkEnd w:id="2118"/>
      <w:bookmarkEnd w:id="2119"/>
      <w:bookmarkEnd w:id="2120"/>
      <w:bookmarkEnd w:id="2121"/>
      <w:r>
        <w:t>s</w:t>
      </w:r>
      <w:bookmarkEnd w:id="2122"/>
    </w:p>
    <w:p w14:paraId="625ABEB8" w14:textId="77777777" w:rsidR="00BA6685" w:rsidRPr="002D209A" w:rsidRDefault="00566B03">
      <w:r w:rsidRPr="001936B6">
        <w:rPr>
          <w:i/>
          <w:color w:val="993300"/>
        </w:rPr>
        <w:t>Quotations are marked by up to three distinct features:</w:t>
      </w:r>
    </w:p>
    <w:p w14:paraId="4E538ACF" w14:textId="77777777" w:rsidR="00BA6685" w:rsidRPr="002D209A" w:rsidRDefault="00BA6685"/>
    <w:p w14:paraId="76010B9A" w14:textId="62099380" w:rsidR="00BA6685" w:rsidRPr="001936B6" w:rsidRDefault="00566B03">
      <w:pPr>
        <w:pStyle w:val="example-simple"/>
        <w:ind w:left="1077" w:hanging="1077"/>
        <w:rPr>
          <w:i/>
          <w:color w:val="993300"/>
        </w:rPr>
      </w:pPr>
      <w:r w:rsidRPr="001936B6">
        <w:rPr>
          <w:i/>
          <w:color w:val="993300"/>
        </w:rPr>
        <w:t>(xx1)</w:t>
      </w:r>
      <w:r w:rsidRPr="001936B6">
        <w:rPr>
          <w:i/>
          <w:color w:val="993300"/>
        </w:rPr>
        <w:tab/>
        <w:t>a.</w:t>
      </w:r>
      <w:r w:rsidRPr="001936B6">
        <w:rPr>
          <w:i/>
          <w:color w:val="993300"/>
        </w:rPr>
        <w:tab/>
        <w:t xml:space="preserve">inflectable </w:t>
      </w:r>
      <w:r w:rsidR="00BA6685">
        <w:rPr>
          <w:b/>
          <w:i/>
          <w:color w:val="993300"/>
        </w:rPr>
        <w:t>‘</w:t>
      </w:r>
      <w:r w:rsidRPr="001936B6">
        <w:rPr>
          <w:b/>
          <w:i/>
          <w:color w:val="993300"/>
        </w:rPr>
        <w:t>say</w:t>
      </w:r>
      <w:r w:rsidR="00BA6685">
        <w:rPr>
          <w:b/>
          <w:i/>
          <w:color w:val="993300"/>
        </w:rPr>
        <w:t>’</w:t>
      </w:r>
      <w:r w:rsidRPr="001936B6">
        <w:rPr>
          <w:b/>
          <w:i/>
          <w:color w:val="993300"/>
        </w:rPr>
        <w:t xml:space="preserve"> verb</w:t>
      </w:r>
      <w:r w:rsidRPr="001936B6">
        <w:rPr>
          <w:i/>
          <w:color w:val="993300"/>
        </w:rPr>
        <w:t xml:space="preserve"> (</w:t>
      </w:r>
      <w:r w:rsidRPr="00DE33B3">
        <w:rPr>
          <w:rFonts w:ascii="Doulos SIL" w:hAnsi="Doulos SIL"/>
          <w:i/>
          <w:color w:val="0000FF"/>
        </w:rPr>
        <w:t>ŋŋŋ</w:t>
      </w:r>
      <w:r w:rsidRPr="001936B6">
        <w:rPr>
          <w:i/>
          <w:color w:val="993300"/>
        </w:rPr>
        <w:t>), preceding or following the quotation, §17.1.2;</w:t>
      </w:r>
    </w:p>
    <w:p w14:paraId="2126FC12" w14:textId="77777777" w:rsidR="00BA6685" w:rsidRPr="001936B6" w:rsidRDefault="00566B03">
      <w:pPr>
        <w:pStyle w:val="example-simple"/>
        <w:ind w:left="1077" w:hanging="1077"/>
        <w:rPr>
          <w:i/>
          <w:color w:val="993300"/>
        </w:rPr>
      </w:pPr>
      <w:r w:rsidRPr="001936B6">
        <w:rPr>
          <w:i/>
          <w:color w:val="993300"/>
        </w:rPr>
        <w:tab/>
        <w:t>b.</w:t>
      </w:r>
      <w:r w:rsidRPr="001936B6">
        <w:rPr>
          <w:i/>
          <w:color w:val="993300"/>
        </w:rPr>
        <w:tab/>
        <w:t xml:space="preserve">invariable </w:t>
      </w:r>
      <w:r w:rsidRPr="001936B6">
        <w:rPr>
          <w:b/>
          <w:i/>
          <w:color w:val="993300"/>
        </w:rPr>
        <w:t>quotative particle</w:t>
      </w:r>
      <w:r w:rsidRPr="001936B6">
        <w:rPr>
          <w:i/>
          <w:color w:val="993300"/>
        </w:rPr>
        <w:t xml:space="preserve"> </w:t>
      </w:r>
      <w:r w:rsidRPr="00DE33B3">
        <w:rPr>
          <w:rFonts w:ascii="Doulos SIL" w:hAnsi="Doulos SIL"/>
          <w:i/>
          <w:color w:val="0000FF"/>
        </w:rPr>
        <w:t>ŋŋŋ</w:t>
      </w:r>
      <w:r w:rsidRPr="001936B6">
        <w:rPr>
          <w:i/>
          <w:color w:val="993300"/>
        </w:rPr>
        <w:t xml:space="preserve"> following the quotation (or multiple segments of the quotation), §17.1.3;</w:t>
      </w:r>
    </w:p>
    <w:p w14:paraId="6FA11262" w14:textId="77777777" w:rsidR="00BA6685" w:rsidRPr="002D209A" w:rsidRDefault="00566B03">
      <w:pPr>
        <w:pStyle w:val="example-simple"/>
        <w:ind w:left="1077" w:hanging="1077"/>
      </w:pPr>
      <w:r w:rsidRPr="001936B6">
        <w:rPr>
          <w:i/>
          <w:color w:val="993300"/>
        </w:rPr>
        <w:tab/>
        <w:t>c.</w:t>
      </w:r>
      <w:r w:rsidRPr="001936B6">
        <w:rPr>
          <w:i/>
          <w:color w:val="993300"/>
        </w:rPr>
        <w:tab/>
      </w:r>
      <w:r w:rsidRPr="001936B6">
        <w:rPr>
          <w:b/>
          <w:i/>
          <w:color w:val="993300"/>
        </w:rPr>
        <w:t>logophoric</w:t>
      </w:r>
      <w:r w:rsidRPr="001936B6">
        <w:rPr>
          <w:i/>
          <w:color w:val="993300"/>
        </w:rPr>
        <w:t xml:space="preserve"> pronouns substituting for (original) first person pronouns, §18</w:t>
      </w:r>
      <w:r w:rsidRPr="00DE33B3">
        <w:rPr>
          <w:rFonts w:ascii="Times New Roman Italic" w:hAnsi="Times New Roman Italic"/>
          <w:i/>
          <w:color w:val="993300"/>
        </w:rPr>
        <w:t>.2</w:t>
      </w:r>
      <w:r w:rsidRPr="001936B6">
        <w:rPr>
          <w:i/>
          <w:color w:val="993300"/>
        </w:rPr>
        <w:t>.</w:t>
      </w:r>
    </w:p>
    <w:p w14:paraId="114B1D42" w14:textId="77777777" w:rsidR="00BA6685" w:rsidRPr="002D209A" w:rsidRDefault="00BA6685"/>
    <w:p w14:paraId="09AE36EF" w14:textId="77777777" w:rsidR="00BA6685" w:rsidRPr="001936B6" w:rsidRDefault="00BA6685">
      <w:pPr>
        <w:rPr>
          <w:color w:val="993300"/>
        </w:rPr>
      </w:pPr>
    </w:p>
    <w:p w14:paraId="7B7E2D03" w14:textId="77777777" w:rsidR="00BA6685" w:rsidRDefault="00566B03" w:rsidP="00BA6685">
      <w:pPr>
        <w:pStyle w:val="Heading3"/>
      </w:pPr>
      <w:bookmarkStart w:id="2123" w:name="_Toc508943070"/>
      <w:bookmarkStart w:id="2124" w:name="_Toc508943670"/>
      <w:bookmarkStart w:id="2125" w:name="_Toc518616674"/>
      <w:bookmarkStart w:id="2126" w:name="_Toc78375949"/>
      <w:bookmarkStart w:id="2127" w:name="_Toc79406054"/>
      <w:bookmarkStart w:id="2128" w:name="_Toc337412300"/>
      <w:r>
        <w:t>Direct versus indirect in quotative complements</w:t>
      </w:r>
      <w:bookmarkEnd w:id="2123"/>
      <w:bookmarkEnd w:id="2124"/>
      <w:bookmarkEnd w:id="2125"/>
      <w:bookmarkEnd w:id="2126"/>
      <w:bookmarkEnd w:id="2127"/>
      <w:bookmarkEnd w:id="2128"/>
    </w:p>
    <w:p w14:paraId="3291C327" w14:textId="77777777" w:rsidR="00BA6685" w:rsidRPr="002D209A" w:rsidRDefault="00566B03" w:rsidP="00BA6685">
      <w:r w:rsidRPr="001936B6">
        <w:rPr>
          <w:i/>
          <w:color w:val="993300"/>
        </w:rPr>
        <w:t>reported speech involves a mix of direct and indirect discourse</w:t>
      </w:r>
    </w:p>
    <w:p w14:paraId="1CF87AC6" w14:textId="77777777" w:rsidR="00BA6685" w:rsidRPr="002D209A" w:rsidRDefault="00BA6685" w:rsidP="00BA6685"/>
    <w:p w14:paraId="038ABBF9" w14:textId="77777777" w:rsidR="00BA6685" w:rsidRPr="001936B6" w:rsidRDefault="00566B03" w:rsidP="00BA6685">
      <w:pPr>
        <w:rPr>
          <w:i/>
          <w:color w:val="993300"/>
        </w:rPr>
      </w:pPr>
      <w:r w:rsidRPr="001936B6">
        <w:rPr>
          <w:i/>
          <w:color w:val="993300"/>
        </w:rPr>
        <w:t xml:space="preserve">direct features: </w:t>
      </w:r>
    </w:p>
    <w:p w14:paraId="7C5A0237" w14:textId="4AC8FB32" w:rsidR="00BA6685" w:rsidRPr="001936B6" w:rsidRDefault="00566B03" w:rsidP="00BA6685">
      <w:pPr>
        <w:rPr>
          <w:i/>
          <w:color w:val="993300"/>
        </w:rPr>
      </w:pPr>
      <w:r w:rsidRPr="001936B6">
        <w:rPr>
          <w:i/>
          <w:color w:val="993300"/>
        </w:rPr>
        <w:tab/>
        <w:t>initial vocatives (</w:t>
      </w:r>
      <w:r w:rsidR="00BA6685">
        <w:rPr>
          <w:i/>
          <w:color w:val="993300"/>
        </w:rPr>
        <w:t>‘</w:t>
      </w:r>
      <w:r w:rsidRPr="001936B6">
        <w:rPr>
          <w:i/>
          <w:color w:val="993300"/>
        </w:rPr>
        <w:t>hey you!</w:t>
      </w:r>
      <w:r w:rsidR="00BA6685">
        <w:rPr>
          <w:i/>
          <w:color w:val="993300"/>
        </w:rPr>
        <w:t>’</w:t>
      </w:r>
      <w:r w:rsidRPr="001936B6">
        <w:rPr>
          <w:i/>
          <w:color w:val="993300"/>
        </w:rPr>
        <w:t>)</w:t>
      </w:r>
    </w:p>
    <w:p w14:paraId="2413F21E" w14:textId="77777777" w:rsidR="00BA6685" w:rsidRPr="001936B6" w:rsidRDefault="00566B03" w:rsidP="00BA6685">
      <w:pPr>
        <w:rPr>
          <w:i/>
          <w:color w:val="993300"/>
        </w:rPr>
      </w:pPr>
      <w:r w:rsidRPr="001936B6">
        <w:rPr>
          <w:i/>
          <w:color w:val="993300"/>
        </w:rPr>
        <w:tab/>
        <w:t>aspectual category on verb normally the same as in the original</w:t>
      </w:r>
    </w:p>
    <w:p w14:paraId="2C3C1F5F" w14:textId="7F31A434" w:rsidR="00BA6685" w:rsidRPr="002D209A" w:rsidRDefault="00566B03" w:rsidP="00BA6685">
      <w:r w:rsidRPr="001936B6">
        <w:rPr>
          <w:i/>
          <w:color w:val="993300"/>
        </w:rPr>
        <w:tab/>
        <w:t xml:space="preserve">no </w:t>
      </w:r>
      <w:r w:rsidR="00BA6685">
        <w:rPr>
          <w:i/>
          <w:color w:val="993300"/>
        </w:rPr>
        <w:t>‘</w:t>
      </w:r>
      <w:r w:rsidRPr="001936B6">
        <w:rPr>
          <w:i/>
          <w:color w:val="993300"/>
        </w:rPr>
        <w:t>that</w:t>
      </w:r>
      <w:r w:rsidR="00BA6685">
        <w:rPr>
          <w:i/>
          <w:color w:val="993300"/>
        </w:rPr>
        <w:t>’</w:t>
      </w:r>
      <w:r w:rsidRPr="001936B6">
        <w:rPr>
          <w:i/>
          <w:color w:val="993300"/>
        </w:rPr>
        <w:t xml:space="preserve"> complementizer</w:t>
      </w:r>
    </w:p>
    <w:p w14:paraId="198C5B60" w14:textId="77777777" w:rsidR="00BA6685" w:rsidRPr="002D209A" w:rsidRDefault="00BA6685" w:rsidP="00BA6685"/>
    <w:p w14:paraId="389A3FE0" w14:textId="77777777" w:rsidR="00BA6685" w:rsidRPr="001936B6" w:rsidRDefault="00566B03" w:rsidP="00BA6685">
      <w:pPr>
        <w:rPr>
          <w:i/>
          <w:color w:val="993300"/>
        </w:rPr>
      </w:pPr>
      <w:r w:rsidRPr="001936B6">
        <w:rPr>
          <w:i/>
          <w:color w:val="993300"/>
        </w:rPr>
        <w:t>indirect features:</w:t>
      </w:r>
    </w:p>
    <w:p w14:paraId="10915197" w14:textId="77777777" w:rsidR="00BA6685" w:rsidRPr="001936B6" w:rsidRDefault="00566B03" w:rsidP="00BA6685">
      <w:pPr>
        <w:rPr>
          <w:i/>
          <w:color w:val="993300"/>
        </w:rPr>
      </w:pPr>
      <w:r w:rsidRPr="001936B6">
        <w:rPr>
          <w:i/>
          <w:color w:val="993300"/>
        </w:rPr>
        <w:tab/>
        <w:t>pronominal person category recomputed</w:t>
      </w:r>
    </w:p>
    <w:p w14:paraId="31F3BFD5" w14:textId="27A69154" w:rsidR="00BA6685" w:rsidRPr="001936B6" w:rsidRDefault="00566B03" w:rsidP="00BA6685">
      <w:pPr>
        <w:rPr>
          <w:i/>
          <w:color w:val="993300"/>
        </w:rPr>
      </w:pPr>
      <w:r w:rsidRPr="001936B6">
        <w:rPr>
          <w:i/>
          <w:color w:val="993300"/>
        </w:rPr>
        <w:tab/>
      </w:r>
      <w:r w:rsidRPr="001936B6">
        <w:rPr>
          <w:i/>
          <w:color w:val="993300"/>
        </w:rPr>
        <w:tab/>
        <w:t xml:space="preserve">so </w:t>
      </w:r>
      <w:r w:rsidR="00BA6685">
        <w:rPr>
          <w:i/>
          <w:color w:val="993300"/>
        </w:rPr>
        <w:t>‘</w:t>
      </w:r>
      <w:r w:rsidRPr="001936B6">
        <w:rPr>
          <w:i/>
          <w:color w:val="993300"/>
        </w:rPr>
        <w:t>hey you!</w:t>
      </w:r>
      <w:r w:rsidR="00BA6685">
        <w:rPr>
          <w:i/>
          <w:color w:val="993300"/>
        </w:rPr>
        <w:t>’</w:t>
      </w:r>
      <w:r w:rsidRPr="001936B6">
        <w:rPr>
          <w:i/>
          <w:color w:val="993300"/>
        </w:rPr>
        <w:t xml:space="preserve"> appears in most contexts as </w:t>
      </w:r>
      <w:r w:rsidR="00BA6685">
        <w:rPr>
          <w:i/>
          <w:color w:val="993300"/>
        </w:rPr>
        <w:t>‘</w:t>
      </w:r>
      <w:r w:rsidRPr="001936B6">
        <w:rPr>
          <w:i/>
          <w:color w:val="993300"/>
        </w:rPr>
        <w:t>hey 3Sg!</w:t>
      </w:r>
      <w:r w:rsidR="00BA6685">
        <w:rPr>
          <w:i/>
          <w:color w:val="993300"/>
        </w:rPr>
        <w:t>’</w:t>
      </w:r>
    </w:p>
    <w:p w14:paraId="6F132E22" w14:textId="77777777" w:rsidR="00BA6685" w:rsidRPr="002D209A" w:rsidRDefault="00566B03" w:rsidP="00BA6685">
      <w:r w:rsidRPr="001936B6">
        <w:rPr>
          <w:i/>
          <w:color w:val="993300"/>
        </w:rPr>
        <w:tab/>
        <w:t>logophoric replaces original 1Sg or 1Pl in direct quote</w:t>
      </w:r>
    </w:p>
    <w:p w14:paraId="4DDDD3CC" w14:textId="77777777" w:rsidR="00BA6685" w:rsidRPr="002D209A" w:rsidRDefault="00BA6685" w:rsidP="00BA6685"/>
    <w:p w14:paraId="52132647" w14:textId="77777777" w:rsidR="00BA6685" w:rsidRPr="001936B6" w:rsidRDefault="00BA6685" w:rsidP="00BA6685">
      <w:pPr>
        <w:rPr>
          <w:color w:val="993300"/>
        </w:rPr>
      </w:pPr>
    </w:p>
    <w:p w14:paraId="43B06495" w14:textId="3672AE10" w:rsidR="00BA6685" w:rsidRDefault="00BA6685" w:rsidP="00BA6685">
      <w:pPr>
        <w:pStyle w:val="Heading3"/>
      </w:pPr>
      <w:bookmarkStart w:id="2129" w:name="_Toc508943071"/>
      <w:bookmarkStart w:id="2130" w:name="_Toc508943671"/>
      <w:bookmarkStart w:id="2131" w:name="_Toc518616675"/>
      <w:bookmarkStart w:id="2132" w:name="_Toc78375950"/>
      <w:bookmarkStart w:id="2133" w:name="_Toc79406055"/>
      <w:bookmarkStart w:id="2134" w:name="_Toc337412301"/>
      <w:r>
        <w:t>‘</w:t>
      </w:r>
      <w:r w:rsidR="00566B03">
        <w:t xml:space="preserve">Say that </w:t>
      </w:r>
      <w:r w:rsidR="00566B03">
        <w:sym w:font="Symbol" w:char="F0BC"/>
      </w:r>
      <w:r>
        <w:t>‘</w:t>
      </w:r>
      <w:r w:rsidR="00566B03">
        <w:t xml:space="preserve"> with inflectable </w:t>
      </w:r>
      <w:r>
        <w:t>‘</w:t>
      </w:r>
      <w:r w:rsidR="00566B03">
        <w:t>say</w:t>
      </w:r>
      <w:r>
        <w:t>’</w:t>
      </w:r>
      <w:r w:rsidR="00566B03">
        <w:t xml:space="preserve"> verb (</w:t>
      </w:r>
      <w:r w:rsidR="00566B03" w:rsidRPr="00DE33B3">
        <w:rPr>
          <w:rFonts w:ascii="Doulos SIL" w:hAnsi="Doulos SIL"/>
          <w:i/>
          <w:color w:val="0000FF"/>
        </w:rPr>
        <w:t>ŋŋŋ</w:t>
      </w:r>
      <w:r w:rsidR="00566B03">
        <w:t>)</w:t>
      </w:r>
      <w:bookmarkEnd w:id="2129"/>
      <w:bookmarkEnd w:id="2130"/>
      <w:bookmarkEnd w:id="2131"/>
      <w:bookmarkEnd w:id="2132"/>
      <w:bookmarkEnd w:id="2133"/>
      <w:bookmarkEnd w:id="2134"/>
    </w:p>
    <w:p w14:paraId="610F8C75" w14:textId="110EC260" w:rsidR="00BA6685" w:rsidRPr="001936B6" w:rsidRDefault="00566B03" w:rsidP="00BA6685">
      <w:pPr>
        <w:rPr>
          <w:i/>
          <w:color w:val="993300"/>
        </w:rPr>
      </w:pPr>
      <w:r w:rsidRPr="001936B6">
        <w:rPr>
          <w:i/>
          <w:color w:val="993300"/>
        </w:rPr>
        <w:tab/>
        <w:t xml:space="preserve">For the inflectable </w:t>
      </w:r>
      <w:r w:rsidR="00BA6685">
        <w:rPr>
          <w:i/>
          <w:color w:val="993300"/>
        </w:rPr>
        <w:t>‘</w:t>
      </w:r>
      <w:r w:rsidRPr="001936B6">
        <w:rPr>
          <w:i/>
          <w:color w:val="993300"/>
        </w:rPr>
        <w:t>say</w:t>
      </w:r>
      <w:r w:rsidR="00BA6685">
        <w:rPr>
          <w:i/>
          <w:color w:val="993300"/>
        </w:rPr>
        <w:t>’</w:t>
      </w:r>
      <w:r w:rsidRPr="001936B6">
        <w:rPr>
          <w:i/>
          <w:color w:val="993300"/>
        </w:rPr>
        <w:t xml:space="preserve"> verb see §11.3.</w:t>
      </w:r>
    </w:p>
    <w:p w14:paraId="2C8C46A9" w14:textId="77777777" w:rsidR="00BA6685" w:rsidRPr="001936B6" w:rsidRDefault="00566B03" w:rsidP="00BA6685">
      <w:pPr>
        <w:rPr>
          <w:i/>
          <w:color w:val="993300"/>
        </w:rPr>
      </w:pPr>
      <w:r w:rsidRPr="001936B6">
        <w:rPr>
          <w:i/>
          <w:color w:val="993300"/>
        </w:rPr>
        <w:tab/>
        <w:t>May it either precede or follow the quotation?</w:t>
      </w:r>
    </w:p>
    <w:p w14:paraId="1C7F994A" w14:textId="77777777" w:rsidR="00BA6685" w:rsidRPr="002D209A" w:rsidRDefault="00566B03" w:rsidP="00BA6685">
      <w:r w:rsidRPr="001936B6">
        <w:rPr>
          <w:i/>
          <w:color w:val="993300"/>
        </w:rPr>
        <w:tab/>
        <w:t>When it precedes, is it set off prosodically, or is it followed by a special interjection?</w:t>
      </w:r>
    </w:p>
    <w:p w14:paraId="662861D4" w14:textId="77777777" w:rsidR="00BA6685" w:rsidRPr="002D209A" w:rsidRDefault="00BA6685" w:rsidP="00BA6685"/>
    <w:p w14:paraId="363DF9D4" w14:textId="77777777" w:rsidR="00BA6685" w:rsidRPr="002D209A" w:rsidRDefault="00566B03" w:rsidP="00BA6685">
      <w:r w:rsidRPr="001936B6">
        <w:rPr>
          <w:i/>
          <w:color w:val="993300"/>
        </w:rPr>
        <w:tab/>
        <w:t>form of pronominal subject?</w:t>
      </w:r>
    </w:p>
    <w:p w14:paraId="02A5FE81" w14:textId="77777777" w:rsidR="00BA6685" w:rsidRPr="002D209A" w:rsidRDefault="00BA6685" w:rsidP="00BA6685"/>
    <w:p w14:paraId="35214F17" w14:textId="77777777" w:rsidR="00BA6685" w:rsidRPr="001936B6" w:rsidRDefault="00566B03" w:rsidP="00BA6685">
      <w:pPr>
        <w:rPr>
          <w:i/>
          <w:color w:val="993300"/>
        </w:rPr>
      </w:pPr>
      <w:r w:rsidRPr="001936B6">
        <w:rPr>
          <w:i/>
          <w:color w:val="993300"/>
        </w:rPr>
        <w:t>examples</w:t>
      </w:r>
    </w:p>
    <w:p w14:paraId="59E3EFFC" w14:textId="63A42F7F" w:rsidR="00BA6685" w:rsidRPr="001936B6" w:rsidRDefault="00566B03" w:rsidP="00BA6685">
      <w:pPr>
        <w:pStyle w:val="example-simple"/>
        <w:tabs>
          <w:tab w:val="clear" w:pos="720"/>
          <w:tab w:val="clear" w:pos="1080"/>
          <w:tab w:val="left" w:pos="360"/>
        </w:tabs>
        <w:rPr>
          <w:i/>
          <w:color w:val="993300"/>
        </w:rPr>
      </w:pPr>
      <w:r w:rsidRPr="001936B6">
        <w:rPr>
          <w:i/>
          <w:color w:val="993300"/>
        </w:rPr>
        <w:tab/>
      </w:r>
      <w:r w:rsidR="00BA6685">
        <w:rPr>
          <w:i/>
          <w:color w:val="993300"/>
        </w:rPr>
        <w:t>‘</w:t>
      </w:r>
      <w:r w:rsidRPr="001936B6">
        <w:rPr>
          <w:i/>
          <w:color w:val="993300"/>
        </w:rPr>
        <w:t>He</w:t>
      </w:r>
      <w:r w:rsidRPr="001936B6">
        <w:rPr>
          <w:i/>
          <w:color w:val="993300"/>
          <w:vertAlign w:val="subscript"/>
        </w:rPr>
        <w:t>x</w:t>
      </w:r>
      <w:r w:rsidRPr="001936B6">
        <w:rPr>
          <w:i/>
          <w:color w:val="993300"/>
        </w:rPr>
        <w:t xml:space="preserve"> said that he</w:t>
      </w:r>
      <w:r w:rsidRPr="001936B6">
        <w:rPr>
          <w:i/>
          <w:color w:val="993300"/>
          <w:vertAlign w:val="subscript"/>
        </w:rPr>
        <w:t>x</w:t>
      </w:r>
      <w:r w:rsidRPr="001936B6">
        <w:rPr>
          <w:i/>
          <w:color w:val="993300"/>
        </w:rPr>
        <w:t xml:space="preserve"> is going tomorrow.</w:t>
      </w:r>
      <w:r w:rsidR="00BA6685">
        <w:rPr>
          <w:i/>
          <w:color w:val="993300"/>
        </w:rPr>
        <w:t>’</w:t>
      </w:r>
    </w:p>
    <w:p w14:paraId="187A8418" w14:textId="5E59E992" w:rsidR="00BA6685" w:rsidRPr="001936B6" w:rsidRDefault="00566B03" w:rsidP="00BA6685">
      <w:pPr>
        <w:pStyle w:val="example-simple"/>
        <w:tabs>
          <w:tab w:val="clear" w:pos="720"/>
          <w:tab w:val="clear" w:pos="1080"/>
          <w:tab w:val="left" w:pos="360"/>
        </w:tabs>
        <w:rPr>
          <w:i/>
          <w:color w:val="993300"/>
        </w:rPr>
      </w:pPr>
      <w:r w:rsidRPr="001936B6">
        <w:rPr>
          <w:i/>
          <w:color w:val="993300"/>
        </w:rPr>
        <w:tab/>
      </w:r>
      <w:r w:rsidR="00BA6685">
        <w:rPr>
          <w:i/>
          <w:color w:val="993300"/>
        </w:rPr>
        <w:t>‘</w:t>
      </w:r>
      <w:r w:rsidRPr="001936B6">
        <w:rPr>
          <w:i/>
          <w:color w:val="993300"/>
        </w:rPr>
        <w:t>I said that I am not going.</w:t>
      </w:r>
      <w:r w:rsidR="00BA6685">
        <w:rPr>
          <w:i/>
          <w:color w:val="993300"/>
        </w:rPr>
        <w:t>’</w:t>
      </w:r>
    </w:p>
    <w:p w14:paraId="2F2A55A0" w14:textId="7891ABFD" w:rsidR="00BA6685" w:rsidRPr="001936B6" w:rsidRDefault="00566B03" w:rsidP="00BA6685">
      <w:pPr>
        <w:pStyle w:val="example-simple"/>
        <w:tabs>
          <w:tab w:val="clear" w:pos="720"/>
          <w:tab w:val="clear" w:pos="1080"/>
          <w:tab w:val="left" w:pos="360"/>
        </w:tabs>
        <w:rPr>
          <w:i/>
          <w:color w:val="993300"/>
        </w:rPr>
      </w:pPr>
      <w:r w:rsidRPr="001936B6">
        <w:rPr>
          <w:i/>
          <w:color w:val="993300"/>
        </w:rPr>
        <w:lastRenderedPageBreak/>
        <w:tab/>
      </w:r>
      <w:r w:rsidR="00BA6685">
        <w:rPr>
          <w:i/>
          <w:color w:val="993300"/>
        </w:rPr>
        <w:t>‘</w:t>
      </w:r>
      <w:r w:rsidRPr="001936B6">
        <w:rPr>
          <w:i/>
          <w:color w:val="993300"/>
        </w:rPr>
        <w:t>She</w:t>
      </w:r>
      <w:r w:rsidRPr="00BF7230">
        <w:rPr>
          <w:i/>
          <w:color w:val="993300"/>
          <w:vertAlign w:val="subscript"/>
        </w:rPr>
        <w:t>x</w:t>
      </w:r>
      <w:r w:rsidRPr="001936B6">
        <w:rPr>
          <w:i/>
          <w:color w:val="993300"/>
        </w:rPr>
        <w:t xml:space="preserve"> will say that she</w:t>
      </w:r>
      <w:r w:rsidRPr="00BF7230">
        <w:rPr>
          <w:i/>
          <w:color w:val="993300"/>
          <w:vertAlign w:val="subscript"/>
        </w:rPr>
        <w:t>x</w:t>
      </w:r>
      <w:r w:rsidRPr="001936B6">
        <w:rPr>
          <w:i/>
          <w:color w:val="993300"/>
        </w:rPr>
        <w:t xml:space="preserve"> is sick.</w:t>
      </w:r>
      <w:r w:rsidR="00BA6685">
        <w:rPr>
          <w:i/>
          <w:color w:val="993300"/>
        </w:rPr>
        <w:t>’</w:t>
      </w:r>
    </w:p>
    <w:p w14:paraId="0623AADA" w14:textId="666B09D9" w:rsidR="00BA6685" w:rsidRPr="001936B6" w:rsidRDefault="00566B03" w:rsidP="00BA6685">
      <w:pPr>
        <w:pStyle w:val="example-simple"/>
        <w:tabs>
          <w:tab w:val="clear" w:pos="720"/>
          <w:tab w:val="clear" w:pos="1080"/>
          <w:tab w:val="left" w:pos="360"/>
        </w:tabs>
        <w:rPr>
          <w:i/>
          <w:color w:val="993300"/>
        </w:rPr>
      </w:pPr>
      <w:r w:rsidRPr="001936B6">
        <w:rPr>
          <w:i/>
          <w:color w:val="993300"/>
        </w:rPr>
        <w:tab/>
      </w:r>
      <w:r w:rsidR="00BA6685">
        <w:rPr>
          <w:i/>
          <w:color w:val="993300"/>
        </w:rPr>
        <w:t>‘</w:t>
      </w:r>
      <w:r w:rsidRPr="001936B6">
        <w:rPr>
          <w:i/>
          <w:color w:val="993300"/>
        </w:rPr>
        <w:t>(The) people will say that they are cured.</w:t>
      </w:r>
      <w:r w:rsidR="00BA6685">
        <w:rPr>
          <w:i/>
          <w:color w:val="993300"/>
        </w:rPr>
        <w:t>’</w:t>
      </w:r>
    </w:p>
    <w:p w14:paraId="215E2ADD" w14:textId="7051051B" w:rsidR="00BA6685" w:rsidRPr="001936B6" w:rsidRDefault="00566B03" w:rsidP="00BA6685">
      <w:pPr>
        <w:pStyle w:val="example-simple"/>
        <w:tabs>
          <w:tab w:val="clear" w:pos="720"/>
          <w:tab w:val="clear" w:pos="1080"/>
          <w:tab w:val="left" w:pos="360"/>
        </w:tabs>
        <w:rPr>
          <w:i/>
          <w:color w:val="993300"/>
        </w:rPr>
      </w:pPr>
      <w:r w:rsidRPr="001936B6">
        <w:rPr>
          <w:i/>
          <w:color w:val="993300"/>
        </w:rPr>
        <w:tab/>
      </w:r>
      <w:r w:rsidR="00BA6685">
        <w:rPr>
          <w:i/>
          <w:color w:val="993300"/>
        </w:rPr>
        <w:t>‘</w:t>
      </w:r>
      <w:r w:rsidRPr="001936B6">
        <w:rPr>
          <w:i/>
          <w:color w:val="993300"/>
        </w:rPr>
        <w:t>I didn</w:t>
      </w:r>
      <w:r w:rsidR="00BA6685">
        <w:rPr>
          <w:i/>
          <w:color w:val="993300"/>
        </w:rPr>
        <w:t>’</w:t>
      </w:r>
      <w:r w:rsidRPr="001936B6">
        <w:rPr>
          <w:i/>
          <w:color w:val="993300"/>
        </w:rPr>
        <w:t>t say that I can stop the locusts.</w:t>
      </w:r>
      <w:r w:rsidR="00BA6685">
        <w:rPr>
          <w:i/>
          <w:color w:val="993300"/>
        </w:rPr>
        <w:t>’</w:t>
      </w:r>
    </w:p>
    <w:p w14:paraId="349F2692" w14:textId="6D136344" w:rsidR="00BA6685" w:rsidRPr="002D209A" w:rsidRDefault="00566B03" w:rsidP="00BA6685">
      <w:pPr>
        <w:pStyle w:val="example-simple"/>
        <w:tabs>
          <w:tab w:val="clear" w:pos="720"/>
          <w:tab w:val="clear" w:pos="1080"/>
          <w:tab w:val="left" w:pos="360"/>
        </w:tabs>
      </w:pPr>
      <w:r w:rsidRPr="001936B6">
        <w:rPr>
          <w:i/>
          <w:color w:val="993300"/>
        </w:rPr>
        <w:tab/>
      </w:r>
      <w:r w:rsidR="00BA6685">
        <w:rPr>
          <w:i/>
          <w:color w:val="993300"/>
        </w:rPr>
        <w:t>‘</w:t>
      </w:r>
      <w:r w:rsidRPr="001936B6">
        <w:rPr>
          <w:i/>
          <w:color w:val="993300"/>
        </w:rPr>
        <w:t>He</w:t>
      </w:r>
      <w:r w:rsidRPr="00BF7230">
        <w:rPr>
          <w:i/>
          <w:color w:val="993300"/>
          <w:vertAlign w:val="subscript"/>
        </w:rPr>
        <w:t>x</w:t>
      </w:r>
      <w:r w:rsidRPr="001936B6">
        <w:rPr>
          <w:i/>
          <w:color w:val="993300"/>
        </w:rPr>
        <w:t xml:space="preserve"> didn</w:t>
      </w:r>
      <w:r w:rsidR="00BA6685">
        <w:rPr>
          <w:i/>
          <w:color w:val="993300"/>
        </w:rPr>
        <w:t>’</w:t>
      </w:r>
      <w:r w:rsidRPr="001936B6">
        <w:rPr>
          <w:i/>
          <w:color w:val="993300"/>
        </w:rPr>
        <w:t>t say that they</w:t>
      </w:r>
      <w:r w:rsidRPr="00BF7230">
        <w:rPr>
          <w:i/>
          <w:color w:val="993300"/>
          <w:vertAlign w:val="subscript"/>
        </w:rPr>
        <w:t>y</w:t>
      </w:r>
      <w:r w:rsidRPr="001936B6">
        <w:rPr>
          <w:i/>
          <w:color w:val="993300"/>
        </w:rPr>
        <w:t xml:space="preserve"> will come.</w:t>
      </w:r>
      <w:r w:rsidR="00BA6685">
        <w:rPr>
          <w:i/>
          <w:color w:val="993300"/>
        </w:rPr>
        <w:t>’</w:t>
      </w:r>
    </w:p>
    <w:p w14:paraId="5897710D" w14:textId="77777777" w:rsidR="00BA6685" w:rsidRPr="002D209A" w:rsidRDefault="00BA6685" w:rsidP="00BA6685">
      <w:pPr>
        <w:pStyle w:val="example-simple"/>
        <w:tabs>
          <w:tab w:val="clear" w:pos="720"/>
          <w:tab w:val="clear" w:pos="1080"/>
          <w:tab w:val="left" w:pos="360"/>
        </w:tabs>
      </w:pPr>
    </w:p>
    <w:p w14:paraId="44D8DA89" w14:textId="78979186" w:rsidR="00BA6685" w:rsidRPr="002D209A" w:rsidRDefault="00566B03" w:rsidP="00BA6685">
      <w:pPr>
        <w:pStyle w:val="example-simple"/>
        <w:tabs>
          <w:tab w:val="clear" w:pos="720"/>
          <w:tab w:val="clear" w:pos="1080"/>
          <w:tab w:val="left" w:pos="360"/>
        </w:tabs>
      </w:pPr>
      <w:r w:rsidRPr="001936B6">
        <w:rPr>
          <w:i/>
          <w:color w:val="993300"/>
        </w:rPr>
        <w:tab/>
        <w:t xml:space="preserve">The </w:t>
      </w:r>
      <w:r w:rsidR="00BA6685">
        <w:rPr>
          <w:i/>
          <w:color w:val="993300"/>
        </w:rPr>
        <w:t>‘</w:t>
      </w:r>
      <w:r w:rsidRPr="001936B6">
        <w:rPr>
          <w:i/>
          <w:color w:val="993300"/>
        </w:rPr>
        <w:t>say</w:t>
      </w:r>
      <w:r w:rsidR="00BA6685">
        <w:rPr>
          <w:i/>
          <w:color w:val="993300"/>
        </w:rPr>
        <w:t>’</w:t>
      </w:r>
      <w:r w:rsidRPr="001936B6">
        <w:rPr>
          <w:i/>
          <w:color w:val="993300"/>
        </w:rPr>
        <w:t xml:space="preserve"> verb may also take a NP complement (</w:t>
      </w:r>
      <w:r w:rsidR="00BA6685">
        <w:rPr>
          <w:i/>
          <w:color w:val="993300"/>
        </w:rPr>
        <w:t>‘</w:t>
      </w:r>
      <w:r w:rsidRPr="001936B6">
        <w:rPr>
          <w:i/>
          <w:color w:val="993300"/>
        </w:rPr>
        <w:t>what?</w:t>
      </w:r>
      <w:r w:rsidR="00BA6685">
        <w:rPr>
          <w:i/>
          <w:color w:val="993300"/>
        </w:rPr>
        <w:t>’</w:t>
      </w:r>
      <w:r w:rsidRPr="001936B6">
        <w:rPr>
          <w:i/>
          <w:color w:val="993300"/>
        </w:rPr>
        <w:t xml:space="preserve">, </w:t>
      </w:r>
      <w:r w:rsidR="00BA6685">
        <w:rPr>
          <w:i/>
          <w:color w:val="993300"/>
        </w:rPr>
        <w:t>‘</w:t>
      </w:r>
      <w:r w:rsidRPr="001936B6">
        <w:rPr>
          <w:i/>
          <w:color w:val="993300"/>
        </w:rPr>
        <w:t>that</w:t>
      </w:r>
      <w:r w:rsidR="00BA6685">
        <w:rPr>
          <w:i/>
          <w:color w:val="993300"/>
        </w:rPr>
        <w:t>’</w:t>
      </w:r>
      <w:r w:rsidRPr="001936B6">
        <w:rPr>
          <w:i/>
          <w:color w:val="993300"/>
        </w:rPr>
        <w:t xml:space="preserve">, </w:t>
      </w:r>
      <w:r w:rsidR="00BA6685">
        <w:rPr>
          <w:i/>
          <w:color w:val="993300"/>
        </w:rPr>
        <w:t>‘</w:t>
      </w:r>
      <w:r w:rsidRPr="001936B6">
        <w:rPr>
          <w:i/>
          <w:color w:val="993300"/>
        </w:rPr>
        <w:t>nothing</w:t>
      </w:r>
      <w:r w:rsidR="00BA6685">
        <w:rPr>
          <w:i/>
          <w:color w:val="993300"/>
        </w:rPr>
        <w:t>’</w:t>
      </w:r>
      <w:r w:rsidRPr="001936B6">
        <w:rPr>
          <w:i/>
          <w:color w:val="993300"/>
        </w:rPr>
        <w:t>, etc.)</w:t>
      </w:r>
    </w:p>
    <w:p w14:paraId="4E44994D" w14:textId="77777777" w:rsidR="00BA6685" w:rsidRPr="002D209A" w:rsidRDefault="00BA6685" w:rsidP="00BA6685">
      <w:pPr>
        <w:pStyle w:val="example-simple"/>
        <w:tabs>
          <w:tab w:val="clear" w:pos="720"/>
          <w:tab w:val="clear" w:pos="1080"/>
          <w:tab w:val="left" w:pos="360"/>
        </w:tabs>
      </w:pPr>
    </w:p>
    <w:p w14:paraId="38BA0F84" w14:textId="57B3C78F" w:rsidR="00BA6685" w:rsidRPr="002D209A" w:rsidRDefault="00566B03" w:rsidP="00BA6685">
      <w:pPr>
        <w:pStyle w:val="example-simple"/>
        <w:tabs>
          <w:tab w:val="clear" w:pos="720"/>
          <w:tab w:val="clear" w:pos="1080"/>
          <w:tab w:val="left" w:pos="360"/>
        </w:tabs>
      </w:pPr>
      <w:r w:rsidRPr="001936B6">
        <w:rPr>
          <w:i/>
          <w:color w:val="993300"/>
        </w:rPr>
        <w:tab/>
        <w:t xml:space="preserve">Is the conjugatable </w:t>
      </w:r>
      <w:r w:rsidR="00BA6685">
        <w:rPr>
          <w:i/>
          <w:color w:val="993300"/>
        </w:rPr>
        <w:t>‘</w:t>
      </w:r>
      <w:r w:rsidRPr="001936B6">
        <w:rPr>
          <w:i/>
          <w:color w:val="993300"/>
        </w:rPr>
        <w:t>say</w:t>
      </w:r>
      <w:r w:rsidR="00BA6685">
        <w:rPr>
          <w:i/>
          <w:color w:val="993300"/>
        </w:rPr>
        <w:t>’</w:t>
      </w:r>
      <w:r w:rsidRPr="001936B6">
        <w:rPr>
          <w:i/>
          <w:color w:val="993300"/>
        </w:rPr>
        <w:t xml:space="preserve"> verb usually omitted when the invariant Quotative clitic/particle is present?</w:t>
      </w:r>
    </w:p>
    <w:p w14:paraId="54F20E0C" w14:textId="77777777" w:rsidR="00BA6685" w:rsidRPr="002D209A" w:rsidRDefault="00BA6685"/>
    <w:p w14:paraId="6511CD0E" w14:textId="77777777" w:rsidR="00BA6685" w:rsidRPr="001936B6" w:rsidRDefault="00BA6685">
      <w:pPr>
        <w:rPr>
          <w:color w:val="993300"/>
        </w:rPr>
      </w:pPr>
    </w:p>
    <w:p w14:paraId="76F48519" w14:textId="77777777" w:rsidR="00BA6685" w:rsidRPr="00BF7230" w:rsidRDefault="00566B03" w:rsidP="00BA6685">
      <w:pPr>
        <w:pStyle w:val="Heading3"/>
      </w:pPr>
      <w:bookmarkStart w:id="2135" w:name="_Toc508943072"/>
      <w:bookmarkStart w:id="2136" w:name="_Toc508943672"/>
      <w:bookmarkStart w:id="2137" w:name="_Toc518616676"/>
      <w:bookmarkStart w:id="2138" w:name="_Toc78375951"/>
      <w:bookmarkStart w:id="2139" w:name="_Toc79406056"/>
      <w:bookmarkStart w:id="2140" w:name="_Toc337412302"/>
      <w:r>
        <w:t xml:space="preserve">Quotative clitic </w:t>
      </w:r>
      <w:r w:rsidRPr="00DE33B3">
        <w:rPr>
          <w:rFonts w:ascii="Doulos SIL" w:hAnsi="Doulos SIL"/>
          <w:i/>
          <w:color w:val="0000FF"/>
        </w:rPr>
        <w:t>ŋŋŋ</w:t>
      </w:r>
      <w:bookmarkEnd w:id="2135"/>
      <w:bookmarkEnd w:id="2136"/>
      <w:bookmarkEnd w:id="2137"/>
      <w:bookmarkEnd w:id="2138"/>
      <w:bookmarkEnd w:id="2139"/>
      <w:bookmarkEnd w:id="2140"/>
      <w:r w:rsidRPr="00BF7230">
        <w:t xml:space="preserve"> </w:t>
      </w:r>
    </w:p>
    <w:p w14:paraId="1DA30952" w14:textId="77777777" w:rsidR="00BA6685" w:rsidRPr="00BF7230" w:rsidRDefault="00566B03" w:rsidP="00BA6685">
      <w:pPr>
        <w:rPr>
          <w:i/>
        </w:rPr>
      </w:pPr>
      <w:r w:rsidRPr="001936B6">
        <w:rPr>
          <w:i/>
          <w:color w:val="993300"/>
        </w:rPr>
        <w:t xml:space="preserve">usually </w:t>
      </w:r>
      <w:r w:rsidRPr="00BF7230">
        <w:rPr>
          <w:rFonts w:ascii="Doulos SIL" w:hAnsi="Doulos SIL"/>
          <w:i/>
          <w:color w:val="0000FF"/>
        </w:rPr>
        <w:t>wa</w:t>
      </w:r>
      <w:r w:rsidRPr="001936B6">
        <w:rPr>
          <w:i/>
          <w:color w:val="993300"/>
        </w:rPr>
        <w:t xml:space="preserve"> or </w:t>
      </w:r>
      <w:r w:rsidRPr="00BF7230">
        <w:rPr>
          <w:rFonts w:ascii="Doulos SIL" w:hAnsi="Doulos SIL"/>
          <w:i/>
          <w:color w:val="0000FF"/>
        </w:rPr>
        <w:t>lo</w:t>
      </w:r>
      <w:r w:rsidRPr="001936B6">
        <w:rPr>
          <w:i/>
          <w:color w:val="993300"/>
        </w:rPr>
        <w:t xml:space="preserve"> </w:t>
      </w:r>
    </w:p>
    <w:p w14:paraId="12A93E5F" w14:textId="77777777" w:rsidR="00BA6685" w:rsidRPr="001936B6" w:rsidRDefault="00566B03" w:rsidP="00BA6685">
      <w:pPr>
        <w:rPr>
          <w:i/>
          <w:color w:val="993300"/>
        </w:rPr>
      </w:pPr>
      <w:r w:rsidRPr="001936B6">
        <w:rPr>
          <w:i/>
          <w:color w:val="993300"/>
        </w:rPr>
        <w:tab/>
        <w:t>Occurs at the end of quoted clauses</w:t>
      </w:r>
    </w:p>
    <w:p w14:paraId="01CA831B" w14:textId="77777777" w:rsidR="00BA6685" w:rsidRPr="002D209A" w:rsidRDefault="00566B03" w:rsidP="00BA6685">
      <w:r w:rsidRPr="001936B6">
        <w:rPr>
          <w:i/>
          <w:color w:val="993300"/>
        </w:rPr>
        <w:tab/>
        <w:t>and (in some languages) also after quoted vocatives or topicalized constituents</w:t>
      </w:r>
    </w:p>
    <w:p w14:paraId="511445F3" w14:textId="77777777" w:rsidR="00BA6685" w:rsidRPr="002D209A" w:rsidRDefault="00BA6685" w:rsidP="00BA6685"/>
    <w:p w14:paraId="11CC5C64" w14:textId="77777777" w:rsidR="00BA6685" w:rsidRPr="002D209A" w:rsidRDefault="00566B03" w:rsidP="00BA6685">
      <w:r w:rsidRPr="001936B6">
        <w:rPr>
          <w:i/>
          <w:color w:val="993300"/>
        </w:rPr>
        <w:tab/>
        <w:t>also after subject of quoted clause?</w:t>
      </w:r>
    </w:p>
    <w:p w14:paraId="68011C07" w14:textId="77777777" w:rsidR="00BA6685" w:rsidRPr="002D209A" w:rsidRDefault="00BA6685" w:rsidP="00BA6685"/>
    <w:p w14:paraId="0D9D1F20" w14:textId="77777777" w:rsidR="00BA6685" w:rsidRPr="002D209A" w:rsidRDefault="00566B03" w:rsidP="00BA6685">
      <w:r w:rsidRPr="001936B6">
        <w:rPr>
          <w:i/>
          <w:color w:val="993300"/>
        </w:rPr>
        <w:tab/>
        <w:t>atonal, with tone spread from element to the left?</w:t>
      </w:r>
    </w:p>
    <w:p w14:paraId="5FBFB549" w14:textId="77777777" w:rsidR="00BA6685" w:rsidRPr="002D209A" w:rsidRDefault="00BA6685" w:rsidP="00BA6685"/>
    <w:p w14:paraId="589AA73B" w14:textId="77777777" w:rsidR="00BA6685" w:rsidRPr="001936B6" w:rsidRDefault="00566B03" w:rsidP="00BA6685">
      <w:pPr>
        <w:rPr>
          <w:i/>
          <w:color w:val="993300"/>
        </w:rPr>
      </w:pPr>
      <w:r w:rsidRPr="001936B6">
        <w:rPr>
          <w:i/>
          <w:color w:val="993300"/>
        </w:rPr>
        <w:t>functins:</w:t>
      </w:r>
    </w:p>
    <w:p w14:paraId="400E69FC" w14:textId="77777777" w:rsidR="00BA6685" w:rsidRPr="001936B6" w:rsidRDefault="00566B03" w:rsidP="00BA6685">
      <w:pPr>
        <w:rPr>
          <w:i/>
          <w:color w:val="993300"/>
        </w:rPr>
      </w:pPr>
      <w:r w:rsidRPr="001936B6">
        <w:rPr>
          <w:i/>
          <w:color w:val="993300"/>
        </w:rPr>
        <w:tab/>
        <w:t>typically used when quoted speaker is third person (hearsay modality)</w:t>
      </w:r>
    </w:p>
    <w:p w14:paraId="0404C370" w14:textId="77777777" w:rsidR="00BA6685" w:rsidRPr="002D209A" w:rsidRDefault="00566B03" w:rsidP="00BA6685">
      <w:r w:rsidRPr="001936B6">
        <w:rPr>
          <w:i/>
          <w:color w:val="993300"/>
        </w:rPr>
        <w:tab/>
        <w:t>also used with first/second person quoted speaker to indicate “quotation marks,” as in [did you say “dog”?] and [yes, I said “dog”]</w:t>
      </w:r>
    </w:p>
    <w:p w14:paraId="45CA5FD3" w14:textId="77777777" w:rsidR="00BA6685" w:rsidRPr="002D209A" w:rsidRDefault="00BA6685" w:rsidP="00BA6685"/>
    <w:p w14:paraId="7FCB0E12" w14:textId="77777777" w:rsidR="00BA6685" w:rsidRPr="002D209A" w:rsidRDefault="00566B03" w:rsidP="00BA6685">
      <w:r w:rsidRPr="001936B6">
        <w:rPr>
          <w:i/>
          <w:color w:val="993300"/>
        </w:rPr>
        <w:tab/>
        <w:t>also used with quoted imperatives/hortatives (jussive complements)?</w:t>
      </w:r>
    </w:p>
    <w:p w14:paraId="2BE7C260" w14:textId="77777777" w:rsidR="00BA6685" w:rsidRPr="002D209A" w:rsidRDefault="00BA6685" w:rsidP="00BA6685"/>
    <w:p w14:paraId="75189DD6" w14:textId="77777777" w:rsidR="00BA6685" w:rsidRPr="001936B6" w:rsidRDefault="00566B03" w:rsidP="00BA6685">
      <w:pPr>
        <w:rPr>
          <w:i/>
          <w:color w:val="993300"/>
        </w:rPr>
      </w:pPr>
      <w:r w:rsidRPr="001936B6">
        <w:rPr>
          <w:i/>
          <w:color w:val="993300"/>
        </w:rPr>
        <w:t>examples</w:t>
      </w:r>
    </w:p>
    <w:p w14:paraId="4C6C0717" w14:textId="18B7E8CB"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He/she</w:t>
      </w:r>
      <w:r w:rsidRPr="00BF7230">
        <w:rPr>
          <w:i/>
          <w:color w:val="993300"/>
        </w:rPr>
        <w:t>x</w:t>
      </w:r>
      <w:r w:rsidRPr="001936B6">
        <w:rPr>
          <w:i/>
          <w:color w:val="993300"/>
        </w:rPr>
        <w:t xml:space="preserve"> said that he/she</w:t>
      </w:r>
      <w:r w:rsidRPr="00BF7230">
        <w:rPr>
          <w:i/>
          <w:color w:val="993300"/>
        </w:rPr>
        <w:t>x</w:t>
      </w:r>
      <w:r w:rsidRPr="001936B6">
        <w:rPr>
          <w:i/>
          <w:color w:val="993300"/>
        </w:rPr>
        <w:t xml:space="preserve"> has no sugar.</w:t>
      </w:r>
      <w:r w:rsidR="00BA6685">
        <w:rPr>
          <w:i/>
          <w:color w:val="993300"/>
        </w:rPr>
        <w:t>’</w:t>
      </w:r>
    </w:p>
    <w:p w14:paraId="6758CA01" w14:textId="5E5DDF36"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Hyena said to hare: hey you, go!</w:t>
      </w:r>
      <w:r w:rsidR="00BA6685">
        <w:rPr>
          <w:i/>
          <w:color w:val="993300"/>
        </w:rPr>
        <w:t>’</w:t>
      </w:r>
    </w:p>
    <w:p w14:paraId="544A8199" w14:textId="17D104A2" w:rsidR="00BA6685" w:rsidRPr="002D209A" w:rsidRDefault="00566B03" w:rsidP="00BA6685">
      <w:r w:rsidRPr="001936B6">
        <w:rPr>
          <w:i/>
          <w:color w:val="993300"/>
        </w:rPr>
        <w:tab/>
      </w:r>
      <w:r w:rsidR="00BA6685">
        <w:rPr>
          <w:i/>
          <w:color w:val="993300"/>
        </w:rPr>
        <w:t>‘</w:t>
      </w:r>
      <w:r w:rsidRPr="001936B6">
        <w:rPr>
          <w:i/>
          <w:color w:val="993300"/>
        </w:rPr>
        <w:t>Amadou said that the people have sown (the millet).</w:t>
      </w:r>
      <w:r w:rsidR="00BA6685">
        <w:rPr>
          <w:i/>
          <w:color w:val="993300"/>
        </w:rPr>
        <w:t>’</w:t>
      </w:r>
    </w:p>
    <w:p w14:paraId="495AA060" w14:textId="77777777" w:rsidR="00BA6685" w:rsidRPr="002D209A" w:rsidRDefault="00BA6685" w:rsidP="00BA6685"/>
    <w:p w14:paraId="34C75BE4" w14:textId="77777777" w:rsidR="00BA6685" w:rsidRPr="002D209A" w:rsidRDefault="00566B03" w:rsidP="00BA6685">
      <w:r w:rsidRPr="001936B6">
        <w:rPr>
          <w:i/>
          <w:color w:val="993300"/>
        </w:rPr>
        <w:t xml:space="preserve">extended quotations: </w:t>
      </w:r>
      <w:r w:rsidRPr="00BF7230">
        <w:rPr>
          <w:rFonts w:ascii="Doulos SIL" w:hAnsi="Doulos SIL"/>
          <w:i/>
          <w:color w:val="0000FF"/>
        </w:rPr>
        <w:t>ŋŋŋ</w:t>
      </w:r>
      <w:r w:rsidRPr="001936B6">
        <w:rPr>
          <w:i/>
          <w:color w:val="993300"/>
        </w:rPr>
        <w:t xml:space="preserve"> is typically repeated after each clause</w:t>
      </w:r>
    </w:p>
    <w:p w14:paraId="5F1D0B93" w14:textId="77777777" w:rsidR="00BA6685" w:rsidRPr="002D209A" w:rsidRDefault="00BA6685" w:rsidP="00BA6685"/>
    <w:p w14:paraId="7851E6C2" w14:textId="77777777" w:rsidR="00BA6685" w:rsidRPr="001936B6" w:rsidRDefault="00566B03" w:rsidP="00BA6685">
      <w:pPr>
        <w:rPr>
          <w:i/>
          <w:color w:val="993300"/>
        </w:rPr>
      </w:pPr>
      <w:r w:rsidRPr="001936B6">
        <w:rPr>
          <w:i/>
          <w:color w:val="993300"/>
        </w:rPr>
        <w:t>examples</w:t>
      </w:r>
    </w:p>
    <w:p w14:paraId="790E90F1" w14:textId="5BB852C8" w:rsidR="00BA6685" w:rsidRPr="002D209A" w:rsidRDefault="00566B03" w:rsidP="00BA6685">
      <w:r w:rsidRPr="001936B6">
        <w:rPr>
          <w:i/>
          <w:color w:val="993300"/>
        </w:rPr>
        <w:tab/>
      </w:r>
      <w:r w:rsidR="00BA6685">
        <w:rPr>
          <w:i/>
          <w:color w:val="993300"/>
        </w:rPr>
        <w:t>‘</w:t>
      </w:r>
      <w:r w:rsidRPr="001936B6">
        <w:rPr>
          <w:i/>
          <w:color w:val="993300"/>
        </w:rPr>
        <w:t>He/she said that the people will come, (but that) they won</w:t>
      </w:r>
      <w:r w:rsidR="00BA6685">
        <w:rPr>
          <w:i/>
          <w:color w:val="993300"/>
        </w:rPr>
        <w:t>’</w:t>
      </w:r>
      <w:r w:rsidRPr="001936B6">
        <w:rPr>
          <w:i/>
          <w:color w:val="993300"/>
        </w:rPr>
        <w:t>t eat here.</w:t>
      </w:r>
      <w:r w:rsidR="00BA6685">
        <w:rPr>
          <w:i/>
          <w:color w:val="993300"/>
        </w:rPr>
        <w:t>’</w:t>
      </w:r>
    </w:p>
    <w:p w14:paraId="3EDB601E" w14:textId="77777777" w:rsidR="00BA6685" w:rsidRPr="002D209A" w:rsidRDefault="00BA6685" w:rsidP="00BA6685"/>
    <w:p w14:paraId="01032E67" w14:textId="29D3CB0B" w:rsidR="00BA6685" w:rsidRPr="001936B6" w:rsidRDefault="00566B03" w:rsidP="00BA6685">
      <w:pPr>
        <w:rPr>
          <w:i/>
          <w:color w:val="993300"/>
        </w:rPr>
      </w:pPr>
      <w:r w:rsidRPr="001936B6">
        <w:rPr>
          <w:i/>
          <w:color w:val="993300"/>
        </w:rPr>
        <w:tab/>
        <w:t xml:space="preserve">omitted when it would be adjacent to the </w:t>
      </w:r>
      <w:r w:rsidR="00BA6685">
        <w:rPr>
          <w:i/>
          <w:color w:val="993300"/>
        </w:rPr>
        <w:t>‘</w:t>
      </w:r>
      <w:r w:rsidRPr="001936B6">
        <w:rPr>
          <w:i/>
          <w:color w:val="993300"/>
        </w:rPr>
        <w:t>say</w:t>
      </w:r>
      <w:r w:rsidR="00BA6685">
        <w:rPr>
          <w:i/>
          <w:color w:val="993300"/>
        </w:rPr>
        <w:t>’</w:t>
      </w:r>
      <w:r w:rsidRPr="001936B6">
        <w:rPr>
          <w:i/>
          <w:color w:val="993300"/>
        </w:rPr>
        <w:t xml:space="preserve"> verb?</w:t>
      </w:r>
    </w:p>
    <w:p w14:paraId="7217CE2D" w14:textId="20967EB9" w:rsidR="00BA6685" w:rsidRPr="002D209A" w:rsidRDefault="00566B03" w:rsidP="00BA6685">
      <w:r w:rsidRPr="001936B6">
        <w:rPr>
          <w:i/>
          <w:color w:val="993300"/>
        </w:rPr>
        <w:tab/>
        <w:t>omitted in negative contexts (</w:t>
      </w:r>
      <w:r w:rsidR="00BA6685">
        <w:rPr>
          <w:i/>
          <w:color w:val="993300"/>
        </w:rPr>
        <w:t>‘</w:t>
      </w:r>
      <w:r w:rsidRPr="001936B6">
        <w:rPr>
          <w:i/>
          <w:color w:val="993300"/>
        </w:rPr>
        <w:t>X didn</w:t>
      </w:r>
      <w:r w:rsidR="00BA6685">
        <w:rPr>
          <w:i/>
          <w:color w:val="993300"/>
        </w:rPr>
        <w:t>’</w:t>
      </w:r>
      <w:r w:rsidRPr="001936B6">
        <w:rPr>
          <w:i/>
          <w:color w:val="993300"/>
        </w:rPr>
        <w:t>t say that ...</w:t>
      </w:r>
      <w:r w:rsidR="00BA6685">
        <w:rPr>
          <w:i/>
          <w:color w:val="993300"/>
        </w:rPr>
        <w:t>’</w:t>
      </w:r>
      <w:r w:rsidRPr="001936B6">
        <w:rPr>
          <w:i/>
          <w:color w:val="993300"/>
        </w:rPr>
        <w:t>)?</w:t>
      </w:r>
    </w:p>
    <w:p w14:paraId="164D8D5C" w14:textId="77777777" w:rsidR="00BA6685" w:rsidRPr="002D209A" w:rsidRDefault="00BA6685" w:rsidP="00BA6685"/>
    <w:p w14:paraId="3834CEED" w14:textId="77777777" w:rsidR="00BA6685" w:rsidRPr="001936B6" w:rsidRDefault="00566B03" w:rsidP="00BA6685">
      <w:pPr>
        <w:rPr>
          <w:i/>
          <w:color w:val="993300"/>
        </w:rPr>
      </w:pPr>
      <w:r w:rsidRPr="001936B6">
        <w:rPr>
          <w:i/>
          <w:color w:val="993300"/>
        </w:rPr>
        <w:t>examples:</w:t>
      </w:r>
    </w:p>
    <w:p w14:paraId="5CF31F08" w14:textId="7840DDA0"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Amadou did not say that the people have sown (the millet).</w:t>
      </w:r>
      <w:r w:rsidR="00BA6685">
        <w:rPr>
          <w:i/>
          <w:color w:val="993300"/>
        </w:rPr>
        <w:t>’</w:t>
      </w:r>
    </w:p>
    <w:p w14:paraId="75FA53F0" w14:textId="23023B9C" w:rsidR="00BA6685" w:rsidRPr="002D209A" w:rsidRDefault="00566B03" w:rsidP="00BA6685">
      <w:r w:rsidRPr="001936B6">
        <w:rPr>
          <w:i/>
          <w:color w:val="993300"/>
        </w:rPr>
        <w:tab/>
      </w:r>
      <w:r w:rsidR="00BA6685">
        <w:rPr>
          <w:i/>
          <w:color w:val="993300"/>
        </w:rPr>
        <w:t>‘</w:t>
      </w:r>
      <w:r w:rsidRPr="001936B6">
        <w:rPr>
          <w:i/>
          <w:color w:val="993300"/>
        </w:rPr>
        <w:t>Did he say that the people have sown (the millet)?</w:t>
      </w:r>
      <w:r w:rsidR="00BA6685">
        <w:rPr>
          <w:i/>
          <w:color w:val="993300"/>
        </w:rPr>
        <w:t>’</w:t>
      </w:r>
    </w:p>
    <w:p w14:paraId="1F731CD2" w14:textId="77777777" w:rsidR="00BA6685" w:rsidRPr="002D209A" w:rsidRDefault="00BA6685" w:rsidP="00BA6685"/>
    <w:p w14:paraId="1E2556DE" w14:textId="77777777" w:rsidR="00BA6685" w:rsidRPr="001936B6" w:rsidRDefault="00566B03" w:rsidP="00BA6685">
      <w:pPr>
        <w:rPr>
          <w:i/>
          <w:color w:val="993300"/>
        </w:rPr>
      </w:pPr>
      <w:r w:rsidRPr="001936B6">
        <w:rPr>
          <w:i/>
          <w:color w:val="993300"/>
        </w:rPr>
        <w:lastRenderedPageBreak/>
        <w:t>omitted with factive complement (ending in Definite morpheme)?</w:t>
      </w:r>
    </w:p>
    <w:p w14:paraId="19824D6E" w14:textId="40086E12"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If he says (= claims) that the people have sown (the millet), it</w:t>
      </w:r>
      <w:r w:rsidR="00BA6685">
        <w:rPr>
          <w:i/>
          <w:color w:val="993300"/>
        </w:rPr>
        <w:t>’</w:t>
      </w:r>
      <w:r w:rsidRPr="001936B6">
        <w:rPr>
          <w:i/>
          <w:color w:val="993300"/>
        </w:rPr>
        <w:t>s false.</w:t>
      </w:r>
      <w:r w:rsidR="00BA6685">
        <w:rPr>
          <w:i/>
          <w:color w:val="993300"/>
        </w:rPr>
        <w:t>’</w:t>
      </w:r>
    </w:p>
    <w:p w14:paraId="36E13314" w14:textId="77777777" w:rsidR="00BA6685" w:rsidRPr="002D209A" w:rsidRDefault="00566B03" w:rsidP="00BA6685">
      <w:r w:rsidRPr="00BF7230">
        <w:rPr>
          <w:i/>
          <w:color w:val="993300"/>
        </w:rPr>
        <w:tab/>
      </w:r>
      <w:r w:rsidRPr="00BF7230">
        <w:rPr>
          <w:i/>
          <w:color w:val="993300"/>
        </w:rPr>
        <w:tab/>
      </w:r>
    </w:p>
    <w:p w14:paraId="78714FFE" w14:textId="77777777" w:rsidR="00BA6685" w:rsidRPr="002D209A" w:rsidRDefault="00BA6685"/>
    <w:p w14:paraId="2E16B949" w14:textId="77777777" w:rsidR="00BA6685" w:rsidRDefault="00566B03" w:rsidP="00BA6685">
      <w:pPr>
        <w:pStyle w:val="Heading3"/>
      </w:pPr>
      <w:bookmarkStart w:id="2141" w:name="_Toc508943076"/>
      <w:bookmarkStart w:id="2142" w:name="_Toc508943676"/>
      <w:bookmarkStart w:id="2143" w:name="_Toc518616679"/>
      <w:bookmarkStart w:id="2144" w:name="_Toc78375954"/>
      <w:bookmarkStart w:id="2145" w:name="_Toc79406059"/>
      <w:bookmarkStart w:id="2146" w:name="_Toc337412303"/>
      <w:r>
        <w:t>Jussive complement</w:t>
      </w:r>
      <w:bookmarkEnd w:id="2141"/>
      <w:bookmarkEnd w:id="2142"/>
      <w:bookmarkEnd w:id="2143"/>
      <w:bookmarkEnd w:id="2144"/>
      <w:bookmarkEnd w:id="2145"/>
      <w:r>
        <w:t xml:space="preserve"> (reported imperative or hortative)</w:t>
      </w:r>
      <w:bookmarkEnd w:id="2146"/>
    </w:p>
    <w:p w14:paraId="38CF02A8" w14:textId="77777777" w:rsidR="00BA6685" w:rsidRDefault="00566B03" w:rsidP="00BA6685">
      <w:pPr>
        <w:pStyle w:val="Heading4"/>
      </w:pPr>
      <w:r>
        <w:t xml:space="preserve"> </w:t>
      </w:r>
      <w:bookmarkStart w:id="2147" w:name="_Toc508943077"/>
      <w:bookmarkStart w:id="2148" w:name="_Toc508943677"/>
      <w:bookmarkStart w:id="2149" w:name="_Toc518616680"/>
      <w:bookmarkStart w:id="2150" w:name="_Toc78375955"/>
      <w:bookmarkStart w:id="2151" w:name="_Toc79406060"/>
      <w:bookmarkStart w:id="2152" w:name="_Toc337412304"/>
      <w:r>
        <w:t>Quoted imperative</w:t>
      </w:r>
      <w:bookmarkEnd w:id="2147"/>
      <w:bookmarkEnd w:id="2148"/>
      <w:bookmarkEnd w:id="2149"/>
      <w:bookmarkEnd w:id="2150"/>
      <w:bookmarkEnd w:id="2151"/>
      <w:bookmarkEnd w:id="2152"/>
    </w:p>
    <w:p w14:paraId="78A5B866" w14:textId="30947D27" w:rsidR="00BA6685" w:rsidRPr="002D209A" w:rsidRDefault="00566B03" w:rsidP="00BA6685">
      <w:r w:rsidRPr="001936B6">
        <w:rPr>
          <w:i/>
          <w:color w:val="993300"/>
        </w:rPr>
        <w:tab/>
        <w:t xml:space="preserve">When imperative </w:t>
      </w:r>
      <w:r w:rsidR="00BA6685">
        <w:rPr>
          <w:i/>
          <w:color w:val="993300"/>
        </w:rPr>
        <w:t>‘</w:t>
      </w:r>
      <w:r w:rsidRPr="001936B6">
        <w:rPr>
          <w:i/>
          <w:color w:val="993300"/>
        </w:rPr>
        <w:t>Sweep the courtyard!</w:t>
      </w:r>
      <w:r w:rsidR="00BA6685">
        <w:rPr>
          <w:i/>
          <w:color w:val="993300"/>
        </w:rPr>
        <w:t>’</w:t>
      </w:r>
      <w:r w:rsidRPr="001936B6">
        <w:rPr>
          <w:i/>
          <w:color w:val="993300"/>
        </w:rPr>
        <w:t xml:space="preserve"> is quoted (</w:t>
      </w:r>
      <w:r w:rsidR="00BA6685">
        <w:rPr>
          <w:i/>
          <w:color w:val="993300"/>
        </w:rPr>
        <w:t>‘</w:t>
      </w:r>
      <w:r w:rsidRPr="001936B6">
        <w:rPr>
          <w:i/>
          <w:color w:val="993300"/>
        </w:rPr>
        <w:t>They told him [to sweep the courtyard]</w:t>
      </w:r>
      <w:r w:rsidR="00BA6685">
        <w:rPr>
          <w:i/>
          <w:color w:val="993300"/>
        </w:rPr>
        <w:t>’</w:t>
      </w:r>
      <w:r w:rsidRPr="001936B6">
        <w:rPr>
          <w:i/>
          <w:color w:val="993300"/>
        </w:rPr>
        <w:t xml:space="preserve">), the original imperative may appear in the same imperative form (Jamsay), or in a 3rd person Hortative as in e.g. </w:t>
      </w:r>
      <w:r w:rsidR="00BA6685">
        <w:rPr>
          <w:i/>
          <w:color w:val="993300"/>
        </w:rPr>
        <w:t>‘</w:t>
      </w:r>
      <w:r w:rsidRPr="001936B6">
        <w:rPr>
          <w:i/>
          <w:color w:val="993300"/>
        </w:rPr>
        <w:t>may God protect you!</w:t>
      </w:r>
      <w:r w:rsidR="00BA6685">
        <w:rPr>
          <w:i/>
          <w:color w:val="993300"/>
        </w:rPr>
        <w:t>’</w:t>
      </w:r>
      <w:r w:rsidRPr="001936B6">
        <w:rPr>
          <w:i/>
          <w:color w:val="993300"/>
        </w:rPr>
        <w:t xml:space="preserve"> (Nanga).</w:t>
      </w:r>
    </w:p>
    <w:p w14:paraId="08A02B4D" w14:textId="77777777" w:rsidR="00BA6685" w:rsidRPr="002D209A" w:rsidRDefault="00BA6685" w:rsidP="00BA6685"/>
    <w:p w14:paraId="03A9E166" w14:textId="77777777" w:rsidR="00BA6685" w:rsidRPr="001936B6" w:rsidRDefault="00566B03" w:rsidP="00BA6685">
      <w:pPr>
        <w:rPr>
          <w:i/>
          <w:color w:val="993300"/>
        </w:rPr>
      </w:pPr>
      <w:r w:rsidRPr="001936B6">
        <w:rPr>
          <w:i/>
          <w:color w:val="993300"/>
        </w:rPr>
        <w:tab/>
        <w:t>singular and plural subject of Imperative distinguished or merged?</w:t>
      </w:r>
    </w:p>
    <w:p w14:paraId="2738B0EA" w14:textId="77777777" w:rsidR="00BA6685" w:rsidRPr="002D209A" w:rsidRDefault="00566B03" w:rsidP="00BA6685">
      <w:r w:rsidRPr="001936B6">
        <w:rPr>
          <w:i/>
          <w:color w:val="993300"/>
        </w:rPr>
        <w:tab/>
        <w:t>quotative particle added at end?</w:t>
      </w:r>
    </w:p>
    <w:p w14:paraId="44E7D6F3" w14:textId="77777777" w:rsidR="00BA6685" w:rsidRPr="002D209A" w:rsidRDefault="00BA6685" w:rsidP="00BA6685"/>
    <w:p w14:paraId="0D2E0F3B" w14:textId="637ABB2C" w:rsidR="00BA6685" w:rsidRPr="002D209A" w:rsidRDefault="00566B03" w:rsidP="00BA6685">
      <w:pPr>
        <w:ind w:left="720" w:hanging="720"/>
      </w:pPr>
      <w:r w:rsidRPr="001936B6">
        <w:rPr>
          <w:i/>
          <w:color w:val="993300"/>
        </w:rPr>
        <w:tab/>
        <w:t>overt pronominal denoting the original addressee may be present, perhaps as a quoted vocative (</w:t>
      </w:r>
      <w:r w:rsidR="00BA6685">
        <w:rPr>
          <w:i/>
          <w:color w:val="993300"/>
        </w:rPr>
        <w:t>‘</w:t>
      </w:r>
      <w:r w:rsidRPr="001936B6">
        <w:rPr>
          <w:i/>
          <w:color w:val="993300"/>
        </w:rPr>
        <w:t>hey you!</w:t>
      </w:r>
      <w:r w:rsidR="00BA6685">
        <w:rPr>
          <w:i/>
          <w:color w:val="993300"/>
        </w:rPr>
        <w:t>’</w:t>
      </w:r>
      <w:r w:rsidRPr="001936B6">
        <w:rPr>
          <w:i/>
          <w:color w:val="993300"/>
        </w:rPr>
        <w:t xml:space="preserve"> expressed as </w:t>
      </w:r>
      <w:r w:rsidR="00BA6685">
        <w:rPr>
          <w:i/>
          <w:color w:val="993300"/>
        </w:rPr>
        <w:t>‘</w:t>
      </w:r>
      <w:r w:rsidRPr="001936B6">
        <w:rPr>
          <w:i/>
          <w:color w:val="993300"/>
        </w:rPr>
        <w:t>hey 3Sg!</w:t>
      </w:r>
      <w:r w:rsidR="00BA6685">
        <w:rPr>
          <w:i/>
          <w:color w:val="993300"/>
        </w:rPr>
        <w:t>’</w:t>
      </w:r>
      <w:r w:rsidRPr="001936B6">
        <w:rPr>
          <w:i/>
          <w:color w:val="993300"/>
        </w:rPr>
        <w:t>)</w:t>
      </w:r>
    </w:p>
    <w:p w14:paraId="3B0B13F0" w14:textId="77777777" w:rsidR="00BA6685" w:rsidRPr="002D209A" w:rsidRDefault="00BA6685" w:rsidP="00BA6685">
      <w:pPr>
        <w:ind w:left="720" w:hanging="720"/>
      </w:pPr>
    </w:p>
    <w:p w14:paraId="3308BF4C" w14:textId="77777777" w:rsidR="00BA6685" w:rsidRPr="001936B6" w:rsidRDefault="00566B03" w:rsidP="00BA6685">
      <w:pPr>
        <w:ind w:left="720" w:hanging="720"/>
        <w:rPr>
          <w:i/>
          <w:color w:val="993300"/>
        </w:rPr>
      </w:pPr>
      <w:r w:rsidRPr="001936B6">
        <w:rPr>
          <w:i/>
          <w:color w:val="993300"/>
        </w:rPr>
        <w:t>examples</w:t>
      </w:r>
    </w:p>
    <w:p w14:paraId="719F89AB" w14:textId="435C565B" w:rsidR="00BA6685" w:rsidRPr="001936B6" w:rsidRDefault="00566B03" w:rsidP="00BA6685">
      <w:pPr>
        <w:ind w:left="720" w:hanging="720"/>
        <w:rPr>
          <w:i/>
          <w:color w:val="993300"/>
        </w:rPr>
      </w:pPr>
      <w:r w:rsidRPr="001936B6">
        <w:rPr>
          <w:i/>
          <w:color w:val="993300"/>
        </w:rPr>
        <w:tab/>
      </w:r>
      <w:r w:rsidR="00BA6685">
        <w:rPr>
          <w:i/>
          <w:color w:val="993300"/>
        </w:rPr>
        <w:t>‘</w:t>
      </w:r>
      <w:r w:rsidRPr="001936B6">
        <w:rPr>
          <w:i/>
          <w:color w:val="993300"/>
        </w:rPr>
        <w:t xml:space="preserve">I told him to slaughter a sheep. </w:t>
      </w:r>
      <w:r w:rsidR="00BA6685">
        <w:rPr>
          <w:i/>
          <w:color w:val="993300"/>
        </w:rPr>
        <w:t>‘</w:t>
      </w:r>
    </w:p>
    <w:p w14:paraId="107154C4" w14:textId="3194E18A" w:rsidR="00BA6685" w:rsidRPr="002D209A" w:rsidRDefault="00566B03" w:rsidP="00BA6685">
      <w:pPr>
        <w:ind w:left="720" w:hanging="720"/>
      </w:pPr>
      <w:r w:rsidRPr="001936B6">
        <w:rPr>
          <w:i/>
          <w:color w:val="993300"/>
        </w:rPr>
        <w:tab/>
      </w:r>
      <w:r w:rsidR="00BA6685">
        <w:rPr>
          <w:i/>
          <w:color w:val="993300"/>
        </w:rPr>
        <w:t>‘</w:t>
      </w:r>
      <w:r w:rsidRPr="001936B6">
        <w:rPr>
          <w:i/>
          <w:color w:val="993300"/>
        </w:rPr>
        <w:t xml:space="preserve">They told me to come. </w:t>
      </w:r>
      <w:r w:rsidR="00BA6685">
        <w:rPr>
          <w:i/>
          <w:color w:val="993300"/>
        </w:rPr>
        <w:t>‘</w:t>
      </w:r>
    </w:p>
    <w:p w14:paraId="66CDAF8E" w14:textId="77777777" w:rsidR="00BA6685" w:rsidRPr="002D209A" w:rsidRDefault="00BA6685" w:rsidP="00BA6685">
      <w:pPr>
        <w:ind w:left="720" w:hanging="720"/>
      </w:pPr>
    </w:p>
    <w:p w14:paraId="7BD4B7F1" w14:textId="77777777" w:rsidR="00BA6685" w:rsidRPr="001936B6" w:rsidRDefault="00566B03" w:rsidP="00BA6685">
      <w:pPr>
        <w:ind w:left="720" w:hanging="720"/>
        <w:rPr>
          <w:i/>
          <w:color w:val="993300"/>
        </w:rPr>
      </w:pPr>
      <w:r w:rsidRPr="001936B6">
        <w:rPr>
          <w:i/>
          <w:color w:val="993300"/>
        </w:rPr>
        <w:t>reported prohibitives (negative imperatives)</w:t>
      </w:r>
    </w:p>
    <w:p w14:paraId="2AA1A531" w14:textId="57362CAF" w:rsidR="00BA6685" w:rsidRPr="001936B6" w:rsidRDefault="00566B03" w:rsidP="00BA6685">
      <w:pPr>
        <w:ind w:left="720" w:hanging="720"/>
        <w:rPr>
          <w:i/>
          <w:color w:val="993300"/>
        </w:rPr>
      </w:pPr>
      <w:r w:rsidRPr="001936B6">
        <w:rPr>
          <w:i/>
          <w:color w:val="993300"/>
        </w:rPr>
        <w:tab/>
      </w:r>
      <w:r w:rsidR="00BA6685">
        <w:rPr>
          <w:i/>
          <w:color w:val="993300"/>
        </w:rPr>
        <w:t>‘</w:t>
      </w:r>
      <w:r w:rsidRPr="001936B6">
        <w:rPr>
          <w:i/>
          <w:color w:val="993300"/>
        </w:rPr>
        <w:t xml:space="preserve">I told him not to slaughter a sheep. </w:t>
      </w:r>
      <w:r w:rsidR="00BA6685">
        <w:rPr>
          <w:i/>
          <w:color w:val="993300"/>
        </w:rPr>
        <w:t>‘</w:t>
      </w:r>
    </w:p>
    <w:p w14:paraId="164B2065" w14:textId="4485B6AE" w:rsidR="00BA6685" w:rsidRPr="002D209A" w:rsidRDefault="00566B03" w:rsidP="00BA6685">
      <w:pPr>
        <w:ind w:left="720" w:hanging="720"/>
      </w:pPr>
      <w:r w:rsidRPr="001936B6">
        <w:rPr>
          <w:i/>
          <w:color w:val="993300"/>
        </w:rPr>
        <w:tab/>
      </w:r>
      <w:r w:rsidR="00BA6685">
        <w:rPr>
          <w:i/>
          <w:color w:val="993300"/>
        </w:rPr>
        <w:t>‘</w:t>
      </w:r>
      <w:r w:rsidRPr="001936B6">
        <w:rPr>
          <w:i/>
          <w:color w:val="993300"/>
        </w:rPr>
        <w:t>They told me not to come.</w:t>
      </w:r>
      <w:r w:rsidR="00BA6685">
        <w:rPr>
          <w:i/>
          <w:color w:val="993300"/>
        </w:rPr>
        <w:t>’</w:t>
      </w:r>
    </w:p>
    <w:p w14:paraId="5B268321" w14:textId="77777777" w:rsidR="00BA6685" w:rsidRPr="002D209A" w:rsidRDefault="00BA6685"/>
    <w:p w14:paraId="6F816AEB" w14:textId="77777777" w:rsidR="00BA6685" w:rsidRPr="001936B6" w:rsidRDefault="00BA6685">
      <w:pPr>
        <w:rPr>
          <w:color w:val="993300"/>
        </w:rPr>
      </w:pPr>
    </w:p>
    <w:p w14:paraId="52EFA2B8" w14:textId="77777777" w:rsidR="00BA6685" w:rsidRDefault="00566B03" w:rsidP="00BA6685">
      <w:pPr>
        <w:pStyle w:val="Heading4"/>
      </w:pPr>
      <w:r>
        <w:t xml:space="preserve"> </w:t>
      </w:r>
      <w:bookmarkStart w:id="2153" w:name="_Toc508943078"/>
      <w:bookmarkStart w:id="2154" w:name="_Toc508943678"/>
      <w:bookmarkStart w:id="2155" w:name="_Toc518616681"/>
      <w:bookmarkStart w:id="2156" w:name="_Toc78375956"/>
      <w:bookmarkStart w:id="2157" w:name="_Toc79406061"/>
      <w:bookmarkStart w:id="2158" w:name="_Toc337412305"/>
      <w:r>
        <w:t>Embedded hortative</w:t>
      </w:r>
      <w:bookmarkEnd w:id="2153"/>
      <w:bookmarkEnd w:id="2154"/>
      <w:bookmarkEnd w:id="2155"/>
      <w:bookmarkEnd w:id="2156"/>
      <w:bookmarkEnd w:id="2157"/>
      <w:bookmarkEnd w:id="2158"/>
    </w:p>
    <w:p w14:paraId="4E4255AB" w14:textId="2ED601CC" w:rsidR="00BA6685" w:rsidRPr="002D209A" w:rsidRDefault="00566B03" w:rsidP="00BA6685">
      <w:r w:rsidRPr="001936B6">
        <w:rPr>
          <w:i/>
          <w:color w:val="993300"/>
        </w:rPr>
        <w:t xml:space="preserve">quoted form of </w:t>
      </w:r>
      <w:r w:rsidR="00BA6685">
        <w:rPr>
          <w:i/>
          <w:color w:val="993300"/>
        </w:rPr>
        <w:t>‘</w:t>
      </w:r>
      <w:r w:rsidRPr="001936B6">
        <w:rPr>
          <w:i/>
          <w:color w:val="993300"/>
        </w:rPr>
        <w:t>let</w:t>
      </w:r>
      <w:r w:rsidR="00BA6685">
        <w:rPr>
          <w:i/>
          <w:color w:val="993300"/>
        </w:rPr>
        <w:t>’</w:t>
      </w:r>
      <w:r w:rsidRPr="001936B6">
        <w:rPr>
          <w:i/>
          <w:color w:val="993300"/>
        </w:rPr>
        <w:t>s go!</w:t>
      </w:r>
      <w:r w:rsidR="00BA6685">
        <w:rPr>
          <w:i/>
          <w:color w:val="993300"/>
        </w:rPr>
        <w:t>’</w:t>
      </w:r>
      <w:r w:rsidRPr="001936B6">
        <w:rPr>
          <w:i/>
          <w:color w:val="993300"/>
        </w:rPr>
        <w:t xml:space="preserve"> (hortative)</w:t>
      </w:r>
    </w:p>
    <w:p w14:paraId="61DD5F61" w14:textId="77777777" w:rsidR="00BA6685" w:rsidRPr="002D209A" w:rsidRDefault="00BA6685" w:rsidP="00BA6685"/>
    <w:p w14:paraId="04A0F96A" w14:textId="77777777" w:rsidR="00BA6685" w:rsidRPr="002D209A" w:rsidRDefault="00566B03" w:rsidP="00BA6685">
      <w:r w:rsidRPr="001936B6">
        <w:rPr>
          <w:i/>
          <w:color w:val="993300"/>
        </w:rPr>
        <w:t>Does the verb takes regular hortative form, or a special quoted-hortative form?</w:t>
      </w:r>
    </w:p>
    <w:p w14:paraId="2E8CFD93" w14:textId="77777777" w:rsidR="00BA6685" w:rsidRPr="002D209A" w:rsidRDefault="00BA6685" w:rsidP="00BA6685"/>
    <w:p w14:paraId="71E8AE5E" w14:textId="5E639D82" w:rsidR="00BA6685" w:rsidRPr="001936B6" w:rsidRDefault="00566B03" w:rsidP="00BA6685">
      <w:pPr>
        <w:rPr>
          <w:i/>
          <w:color w:val="993300"/>
        </w:rPr>
      </w:pPr>
      <w:r w:rsidRPr="001936B6">
        <w:rPr>
          <w:i/>
          <w:color w:val="993300"/>
        </w:rPr>
        <w:tab/>
        <w:t xml:space="preserve">expression of the original 1Pl (dual or plural) subject? (perhaps a dative in the </w:t>
      </w:r>
      <w:r w:rsidR="00BA6685">
        <w:rPr>
          <w:i/>
          <w:color w:val="993300"/>
        </w:rPr>
        <w:t>‘</w:t>
      </w:r>
      <w:r w:rsidRPr="001936B6">
        <w:rPr>
          <w:i/>
          <w:color w:val="993300"/>
        </w:rPr>
        <w:t>say</w:t>
      </w:r>
      <w:r w:rsidR="00BA6685">
        <w:rPr>
          <w:i/>
          <w:color w:val="993300"/>
        </w:rPr>
        <w:t>’</w:t>
      </w:r>
      <w:r w:rsidRPr="001936B6">
        <w:rPr>
          <w:i/>
          <w:color w:val="993300"/>
        </w:rPr>
        <w:t xml:space="preserve"> clause, or perhaps a quoted vocative)</w:t>
      </w:r>
    </w:p>
    <w:p w14:paraId="06762E4F" w14:textId="77777777" w:rsidR="00BA6685" w:rsidRPr="001936B6" w:rsidRDefault="00566B03" w:rsidP="00BA6685">
      <w:pPr>
        <w:rPr>
          <w:i/>
          <w:color w:val="993300"/>
        </w:rPr>
      </w:pPr>
      <w:r w:rsidRPr="001936B6">
        <w:rPr>
          <w:i/>
          <w:color w:val="993300"/>
        </w:rPr>
        <w:tab/>
        <w:t>quotative particle present at end?</w:t>
      </w:r>
    </w:p>
    <w:p w14:paraId="7EDB3E60" w14:textId="77777777" w:rsidR="00BA6685" w:rsidRPr="002D209A" w:rsidRDefault="00566B03" w:rsidP="00BA6685">
      <w:r w:rsidRPr="001936B6">
        <w:rPr>
          <w:i/>
          <w:color w:val="993300"/>
        </w:rPr>
        <w:tab/>
        <w:t>any difference between 1st, 2nd, and 3rd person quoted speaker?</w:t>
      </w:r>
    </w:p>
    <w:p w14:paraId="3BF4D320" w14:textId="77777777" w:rsidR="00BA6685" w:rsidRPr="002D209A" w:rsidRDefault="00BA6685" w:rsidP="00BA6685"/>
    <w:p w14:paraId="3A543BFB" w14:textId="77777777" w:rsidR="00BA6685" w:rsidRPr="001936B6" w:rsidRDefault="00566B03" w:rsidP="00BA6685">
      <w:pPr>
        <w:rPr>
          <w:i/>
          <w:color w:val="993300"/>
        </w:rPr>
      </w:pPr>
      <w:r w:rsidRPr="001936B6">
        <w:rPr>
          <w:i/>
          <w:color w:val="993300"/>
        </w:rPr>
        <w:t>examples</w:t>
      </w:r>
    </w:p>
    <w:p w14:paraId="4C8DDF5B" w14:textId="2193E69A"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They said (to me), let</w:t>
      </w:r>
      <w:r w:rsidR="00BA6685">
        <w:rPr>
          <w:i/>
          <w:color w:val="993300"/>
        </w:rPr>
        <w:t>’</w:t>
      </w:r>
      <w:r w:rsidRPr="001936B6">
        <w:rPr>
          <w:i/>
          <w:color w:val="993300"/>
        </w:rPr>
        <w:t>s go!</w:t>
      </w:r>
      <w:r w:rsidR="00BA6685">
        <w:rPr>
          <w:i/>
          <w:color w:val="993300"/>
        </w:rPr>
        <w:t>’</w:t>
      </w:r>
    </w:p>
    <w:p w14:paraId="79BE715C" w14:textId="79CD7D6D"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He said (to me), let</w:t>
      </w:r>
      <w:r w:rsidR="00BA6685">
        <w:rPr>
          <w:i/>
          <w:color w:val="993300"/>
        </w:rPr>
        <w:t>’</w:t>
      </w:r>
      <w:r w:rsidRPr="001936B6">
        <w:rPr>
          <w:i/>
          <w:color w:val="993300"/>
        </w:rPr>
        <w:t>s go!</w:t>
      </w:r>
      <w:r w:rsidR="00BA6685">
        <w:rPr>
          <w:i/>
          <w:color w:val="993300"/>
        </w:rPr>
        <w:t>’</w:t>
      </w:r>
      <w:r w:rsidRPr="001936B6">
        <w:rPr>
          <w:i/>
          <w:color w:val="993300"/>
        </w:rPr>
        <w:t xml:space="preserve"> (original dual-subject hortative)</w:t>
      </w:r>
    </w:p>
    <w:p w14:paraId="1A0FC552" w14:textId="7F41A58C"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You said (to him), let</w:t>
      </w:r>
      <w:r w:rsidR="00BA6685">
        <w:rPr>
          <w:i/>
          <w:color w:val="993300"/>
        </w:rPr>
        <w:t>’</w:t>
      </w:r>
      <w:r w:rsidRPr="001936B6">
        <w:rPr>
          <w:i/>
          <w:color w:val="993300"/>
        </w:rPr>
        <w:t>s go!</w:t>
      </w:r>
      <w:r w:rsidR="00BA6685">
        <w:rPr>
          <w:i/>
          <w:color w:val="993300"/>
        </w:rPr>
        <w:t>’</w:t>
      </w:r>
    </w:p>
    <w:p w14:paraId="6A1187AB" w14:textId="5374F152"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You said (to me), let</w:t>
      </w:r>
      <w:r w:rsidR="00BA6685">
        <w:rPr>
          <w:i/>
          <w:color w:val="993300"/>
        </w:rPr>
        <w:t>’</w:t>
      </w:r>
      <w:r w:rsidRPr="001936B6">
        <w:rPr>
          <w:i/>
          <w:color w:val="993300"/>
        </w:rPr>
        <w:t>s go!</w:t>
      </w:r>
      <w:r w:rsidR="00BA6685">
        <w:rPr>
          <w:i/>
          <w:color w:val="993300"/>
        </w:rPr>
        <w:t>’</w:t>
      </w:r>
    </w:p>
    <w:p w14:paraId="3D8EA3C2" w14:textId="423CB020"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I said (to him), let</w:t>
      </w:r>
      <w:r w:rsidR="00BA6685">
        <w:rPr>
          <w:i/>
          <w:color w:val="993300"/>
        </w:rPr>
        <w:t>’</w:t>
      </w:r>
      <w:r w:rsidRPr="001936B6">
        <w:rPr>
          <w:i/>
          <w:color w:val="993300"/>
        </w:rPr>
        <w:t>s go!</w:t>
      </w:r>
      <w:r w:rsidR="00BA6685">
        <w:rPr>
          <w:i/>
          <w:color w:val="993300"/>
        </w:rPr>
        <w:t>’</w:t>
      </w:r>
    </w:p>
    <w:p w14:paraId="242D0DE3" w14:textId="36F414F2" w:rsidR="00BA6685" w:rsidRPr="002D209A" w:rsidRDefault="00566B03" w:rsidP="00BA6685">
      <w:r w:rsidRPr="001936B6">
        <w:rPr>
          <w:i/>
          <w:color w:val="993300"/>
        </w:rPr>
        <w:tab/>
      </w:r>
      <w:r w:rsidR="00BA6685">
        <w:rPr>
          <w:i/>
          <w:color w:val="993300"/>
        </w:rPr>
        <w:t>‘</w:t>
      </w:r>
      <w:r w:rsidRPr="001936B6">
        <w:rPr>
          <w:i/>
          <w:color w:val="993300"/>
        </w:rPr>
        <w:t>I said (to you), let</w:t>
      </w:r>
      <w:r w:rsidR="00BA6685">
        <w:rPr>
          <w:i/>
          <w:color w:val="993300"/>
        </w:rPr>
        <w:t>’</w:t>
      </w:r>
      <w:r w:rsidRPr="001936B6">
        <w:rPr>
          <w:i/>
          <w:color w:val="993300"/>
        </w:rPr>
        <w:t>s go!</w:t>
      </w:r>
      <w:r w:rsidR="00BA6685">
        <w:rPr>
          <w:i/>
          <w:color w:val="993300"/>
        </w:rPr>
        <w:t>’</w:t>
      </w:r>
    </w:p>
    <w:p w14:paraId="6F7A9115" w14:textId="77777777" w:rsidR="00BA6685" w:rsidRPr="002D209A" w:rsidRDefault="00BA6685" w:rsidP="00BA6685"/>
    <w:p w14:paraId="4C1CC7BE" w14:textId="77777777" w:rsidR="00BA6685" w:rsidRPr="002D209A" w:rsidRDefault="00566B03" w:rsidP="00BA6685">
      <w:r w:rsidRPr="001936B6">
        <w:rPr>
          <w:i/>
          <w:color w:val="993300"/>
        </w:rPr>
        <w:t>reported hortative negative</w:t>
      </w:r>
    </w:p>
    <w:p w14:paraId="07279A45" w14:textId="77777777" w:rsidR="00BA6685" w:rsidRPr="002D209A" w:rsidRDefault="00BA6685" w:rsidP="00BA6685"/>
    <w:p w14:paraId="1555FF2B" w14:textId="77777777" w:rsidR="00BA6685" w:rsidRPr="002D209A" w:rsidRDefault="00566B03" w:rsidP="00BA6685">
      <w:r w:rsidRPr="001936B6">
        <w:rPr>
          <w:i/>
          <w:color w:val="993300"/>
        </w:rPr>
        <w:t>examples</w:t>
      </w:r>
    </w:p>
    <w:p w14:paraId="1F2ACDA5" w14:textId="77777777" w:rsidR="00BA6685" w:rsidRPr="002D209A" w:rsidRDefault="00BA6685" w:rsidP="00BA6685"/>
    <w:p w14:paraId="481FEF2F" w14:textId="77777777" w:rsidR="00BA6685" w:rsidRDefault="00566B03" w:rsidP="00BA6685">
      <w:pPr>
        <w:pStyle w:val="Heading2"/>
      </w:pPr>
      <w:bookmarkStart w:id="2159" w:name="_Toc508943082"/>
      <w:bookmarkStart w:id="2160" w:name="_Toc508943682"/>
      <w:bookmarkStart w:id="2161" w:name="_Toc518616683"/>
      <w:bookmarkStart w:id="2162" w:name="_Toc78375958"/>
      <w:bookmarkStart w:id="2163" w:name="_Toc79406063"/>
      <w:bookmarkStart w:id="2164" w:name="_Toc337412306"/>
      <w:r>
        <w:t>Factive (indicative) complements</w:t>
      </w:r>
      <w:bookmarkEnd w:id="2159"/>
      <w:bookmarkEnd w:id="2160"/>
      <w:bookmarkEnd w:id="2161"/>
      <w:bookmarkEnd w:id="2162"/>
      <w:bookmarkEnd w:id="2163"/>
      <w:bookmarkEnd w:id="2164"/>
    </w:p>
    <w:p w14:paraId="0C27B96A" w14:textId="738827C7" w:rsidR="00BA6685" w:rsidRPr="001936B6" w:rsidRDefault="00566B03" w:rsidP="00BA6685">
      <w:pPr>
        <w:rPr>
          <w:i/>
          <w:color w:val="993300"/>
        </w:rPr>
      </w:pPr>
      <w:r w:rsidRPr="001936B6">
        <w:rPr>
          <w:i/>
          <w:color w:val="993300"/>
        </w:rPr>
        <w:tab/>
        <w:t xml:space="preserve">This type of complement may be translated as </w:t>
      </w:r>
      <w:r w:rsidR="00BA6685">
        <w:rPr>
          <w:i/>
          <w:color w:val="993300"/>
        </w:rPr>
        <w:t>‘</w:t>
      </w:r>
      <w:r w:rsidRPr="001936B6">
        <w:rPr>
          <w:i/>
          <w:color w:val="993300"/>
        </w:rPr>
        <w:t>(the fact/proposition) that …</w:t>
      </w:r>
      <w:r w:rsidR="00BA6685">
        <w:rPr>
          <w:i/>
          <w:color w:val="993300"/>
        </w:rPr>
        <w:t>’</w:t>
      </w:r>
      <w:r w:rsidRPr="001936B6">
        <w:rPr>
          <w:i/>
          <w:color w:val="993300"/>
        </w:rPr>
        <w:t xml:space="preserve">. It occurs with verbs like </w:t>
      </w:r>
      <w:r w:rsidR="00BA6685">
        <w:rPr>
          <w:i/>
          <w:color w:val="993300"/>
        </w:rPr>
        <w:t>‘</w:t>
      </w:r>
      <w:r w:rsidRPr="001936B6">
        <w:rPr>
          <w:i/>
          <w:color w:val="993300"/>
        </w:rPr>
        <w:t>know</w:t>
      </w:r>
      <w:r w:rsidR="00BA6685">
        <w:rPr>
          <w:i/>
          <w:color w:val="993300"/>
        </w:rPr>
        <w:t>’</w:t>
      </w:r>
      <w:r w:rsidRPr="001936B6">
        <w:rPr>
          <w:i/>
          <w:color w:val="993300"/>
        </w:rPr>
        <w:t xml:space="preserve"> and </w:t>
      </w:r>
      <w:r w:rsidR="00BA6685">
        <w:rPr>
          <w:i/>
          <w:color w:val="993300"/>
        </w:rPr>
        <w:t>‘</w:t>
      </w:r>
      <w:r w:rsidRPr="001936B6">
        <w:rPr>
          <w:i/>
          <w:color w:val="993300"/>
        </w:rPr>
        <w:t>see/hear</w:t>
      </w:r>
      <w:r w:rsidR="00BA6685">
        <w:rPr>
          <w:i/>
          <w:color w:val="993300"/>
        </w:rPr>
        <w:t>’</w:t>
      </w:r>
      <w:r w:rsidRPr="001936B6">
        <w:rPr>
          <w:i/>
          <w:color w:val="993300"/>
        </w:rPr>
        <w:t xml:space="preserve"> in the main clause. There is no </w:t>
      </w:r>
      <w:r w:rsidR="00BA6685">
        <w:rPr>
          <w:i/>
          <w:color w:val="993300"/>
        </w:rPr>
        <w:t>‘</w:t>
      </w:r>
      <w:r w:rsidRPr="001936B6">
        <w:rPr>
          <w:i/>
          <w:color w:val="993300"/>
        </w:rPr>
        <w:t>that</w:t>
      </w:r>
      <w:r w:rsidR="00BA6685">
        <w:rPr>
          <w:i/>
          <w:color w:val="993300"/>
        </w:rPr>
        <w:t>’</w:t>
      </w:r>
      <w:r w:rsidRPr="001936B6">
        <w:rPr>
          <w:i/>
          <w:color w:val="993300"/>
        </w:rPr>
        <w:t xml:space="preserve"> complementizer. </w:t>
      </w:r>
    </w:p>
    <w:p w14:paraId="6B00DB17" w14:textId="77777777" w:rsidR="00BA6685" w:rsidRPr="001936B6" w:rsidRDefault="00566B03" w:rsidP="00BA6685">
      <w:pPr>
        <w:rPr>
          <w:i/>
          <w:color w:val="993300"/>
        </w:rPr>
      </w:pPr>
      <w:r w:rsidRPr="001936B6">
        <w:rPr>
          <w:i/>
          <w:color w:val="993300"/>
        </w:rPr>
        <w:tab/>
      </w:r>
    </w:p>
    <w:p w14:paraId="1AE1FB6B" w14:textId="77777777" w:rsidR="00BA6685" w:rsidRPr="001936B6" w:rsidRDefault="00566B03" w:rsidP="00BA6685">
      <w:pPr>
        <w:rPr>
          <w:i/>
          <w:color w:val="993300"/>
        </w:rPr>
      </w:pPr>
      <w:r w:rsidRPr="001936B6">
        <w:rPr>
          <w:i/>
          <w:color w:val="993300"/>
        </w:rPr>
        <w:tab/>
        <w:t>verb of the complement clause has regular AN marking?</w:t>
      </w:r>
    </w:p>
    <w:p w14:paraId="6A76E74C" w14:textId="77777777" w:rsidR="00BA6685" w:rsidRPr="001936B6" w:rsidRDefault="00566B03" w:rsidP="00BA6685">
      <w:pPr>
        <w:rPr>
          <w:i/>
          <w:color w:val="993300"/>
        </w:rPr>
      </w:pPr>
      <w:r w:rsidRPr="001936B6">
        <w:rPr>
          <w:i/>
          <w:color w:val="993300"/>
        </w:rPr>
        <w:tab/>
        <w:t>how are pronominal subjects expressed?</w:t>
      </w:r>
    </w:p>
    <w:p w14:paraId="6E944DFC" w14:textId="77777777" w:rsidR="00BA6685" w:rsidRPr="001936B6" w:rsidRDefault="00566B03" w:rsidP="00BA6685">
      <w:pPr>
        <w:rPr>
          <w:i/>
          <w:color w:val="993300"/>
        </w:rPr>
      </w:pPr>
      <w:r w:rsidRPr="001936B6">
        <w:rPr>
          <w:i/>
          <w:color w:val="993300"/>
        </w:rPr>
        <w:tab/>
        <w:t>subject of factive clause expressed as a possessor?</w:t>
      </w:r>
    </w:p>
    <w:p w14:paraId="4A80B4A8" w14:textId="77777777" w:rsidR="00BA6685" w:rsidRPr="002D209A" w:rsidRDefault="00566B03" w:rsidP="00BA6685">
      <w:r w:rsidRPr="001936B6">
        <w:rPr>
          <w:i/>
          <w:color w:val="993300"/>
        </w:rPr>
        <w:tab/>
        <w:t xml:space="preserve">definite morpheme often follows factive clause? </w:t>
      </w:r>
    </w:p>
    <w:p w14:paraId="469F7177" w14:textId="77777777" w:rsidR="00BA6685" w:rsidRPr="002D209A" w:rsidRDefault="00BA6685" w:rsidP="00BA6685"/>
    <w:p w14:paraId="6DD0B34D" w14:textId="77777777" w:rsidR="00BA6685" w:rsidRPr="002D209A" w:rsidRDefault="00566B03" w:rsidP="00BA6685">
      <w:r w:rsidRPr="001936B6">
        <w:rPr>
          <w:i/>
          <w:color w:val="993300"/>
        </w:rPr>
        <w:t>Briefly describe the structure here, and give examples in the subsections below.</w:t>
      </w:r>
    </w:p>
    <w:p w14:paraId="7A7B7F57" w14:textId="77777777" w:rsidR="00BA6685" w:rsidRPr="002D209A" w:rsidRDefault="00BA6685" w:rsidP="00BA6685"/>
    <w:p w14:paraId="6ED11BDF" w14:textId="77777777" w:rsidR="00BA6685" w:rsidRPr="001936B6" w:rsidRDefault="00BA6685" w:rsidP="00BA6685">
      <w:pPr>
        <w:rPr>
          <w:color w:val="993300"/>
        </w:rPr>
      </w:pPr>
    </w:p>
    <w:p w14:paraId="6727302C" w14:textId="11CF82EC" w:rsidR="00BA6685" w:rsidRDefault="00BA6685" w:rsidP="00BA6685">
      <w:pPr>
        <w:pStyle w:val="Heading3"/>
      </w:pPr>
      <w:bookmarkStart w:id="2165" w:name="_Toc508943083"/>
      <w:bookmarkStart w:id="2166" w:name="_Toc508943683"/>
      <w:bookmarkStart w:id="2167" w:name="_Toc518616684"/>
      <w:bookmarkStart w:id="2168" w:name="_Toc78375959"/>
      <w:bookmarkStart w:id="2169" w:name="_Toc79406064"/>
      <w:bookmarkStart w:id="2170" w:name="_Toc337412307"/>
      <w:r>
        <w:t>‘</w:t>
      </w:r>
      <w:r w:rsidR="00566B03">
        <w:t xml:space="preserve">Know that </w:t>
      </w:r>
      <w:r w:rsidR="00566B03">
        <w:sym w:font="Symbol" w:char="F0BC"/>
      </w:r>
      <w:r>
        <w:t>‘</w:t>
      </w:r>
      <w:r w:rsidR="00566B03">
        <w:t xml:space="preserve"> complement clause</w:t>
      </w:r>
      <w:bookmarkEnd w:id="2165"/>
      <w:bookmarkEnd w:id="2166"/>
      <w:bookmarkEnd w:id="2167"/>
      <w:bookmarkEnd w:id="2168"/>
      <w:bookmarkEnd w:id="2169"/>
      <w:bookmarkEnd w:id="2170"/>
    </w:p>
    <w:p w14:paraId="656FF30E" w14:textId="77777777" w:rsidR="00BA6685" w:rsidRPr="002D209A" w:rsidRDefault="00566B03" w:rsidP="00BA6685">
      <w:r w:rsidRPr="001936B6">
        <w:rPr>
          <w:i/>
          <w:color w:val="993300"/>
        </w:rPr>
        <w:t>if the 3Pl subject inflections are somewhat irregular or formally specialized in main-clause inflectional morphology, for example in negative AN inflections, be sure to include examples with 3Pl subject in these subsections.</w:t>
      </w:r>
    </w:p>
    <w:p w14:paraId="12CC4F95" w14:textId="77777777" w:rsidR="00BA6685" w:rsidRPr="002D209A" w:rsidRDefault="00BA6685" w:rsidP="00BA6685"/>
    <w:p w14:paraId="4315C565" w14:textId="77777777" w:rsidR="00BA6685" w:rsidRPr="001936B6" w:rsidRDefault="00566B03">
      <w:pPr>
        <w:rPr>
          <w:i/>
          <w:color w:val="993300"/>
        </w:rPr>
      </w:pPr>
      <w:r w:rsidRPr="001936B6">
        <w:rPr>
          <w:i/>
          <w:color w:val="993300"/>
        </w:rPr>
        <w:t>examples</w:t>
      </w:r>
    </w:p>
    <w:p w14:paraId="35428B5C" w14:textId="2D8A9848" w:rsidR="00BA6685" w:rsidRPr="001936B6" w:rsidRDefault="00566B03">
      <w:pPr>
        <w:rPr>
          <w:i/>
          <w:color w:val="993300"/>
        </w:rPr>
      </w:pPr>
      <w:r w:rsidRPr="001936B6">
        <w:rPr>
          <w:i/>
          <w:color w:val="993300"/>
        </w:rPr>
        <w:tab/>
      </w:r>
      <w:r w:rsidR="00BA6685">
        <w:rPr>
          <w:i/>
          <w:color w:val="993300"/>
        </w:rPr>
        <w:t>‘</w:t>
      </w:r>
      <w:r w:rsidRPr="001936B6">
        <w:rPr>
          <w:i/>
          <w:color w:val="993300"/>
        </w:rPr>
        <w:t>I know that you are not coming.</w:t>
      </w:r>
      <w:r w:rsidR="00BA6685">
        <w:rPr>
          <w:i/>
          <w:color w:val="993300"/>
        </w:rPr>
        <w:t>’</w:t>
      </w:r>
    </w:p>
    <w:p w14:paraId="54E90FD4" w14:textId="111DD25F" w:rsidR="00BA6685" w:rsidRPr="001936B6" w:rsidRDefault="00566B03">
      <w:pPr>
        <w:rPr>
          <w:i/>
          <w:color w:val="993300"/>
        </w:rPr>
      </w:pPr>
      <w:r w:rsidRPr="001936B6">
        <w:rPr>
          <w:i/>
          <w:color w:val="993300"/>
        </w:rPr>
        <w:tab/>
      </w:r>
      <w:r w:rsidR="00BA6685">
        <w:rPr>
          <w:i/>
          <w:color w:val="993300"/>
        </w:rPr>
        <w:t>‘</w:t>
      </w:r>
      <w:r w:rsidRPr="001936B6">
        <w:rPr>
          <w:i/>
          <w:color w:val="993300"/>
        </w:rPr>
        <w:t>You know that I am not coming.</w:t>
      </w:r>
      <w:r w:rsidR="00BA6685">
        <w:rPr>
          <w:i/>
          <w:color w:val="993300"/>
        </w:rPr>
        <w:t>’</w:t>
      </w:r>
    </w:p>
    <w:p w14:paraId="0C1115D4" w14:textId="01BFB145" w:rsidR="00BA6685" w:rsidRPr="001936B6" w:rsidRDefault="00566B03">
      <w:pPr>
        <w:rPr>
          <w:i/>
          <w:color w:val="993300"/>
        </w:rPr>
      </w:pPr>
      <w:r w:rsidRPr="001936B6">
        <w:rPr>
          <w:i/>
          <w:color w:val="993300"/>
        </w:rPr>
        <w:tab/>
      </w:r>
      <w:r w:rsidR="00BA6685">
        <w:rPr>
          <w:i/>
          <w:color w:val="993300"/>
        </w:rPr>
        <w:t>‘</w:t>
      </w:r>
      <w:r w:rsidRPr="001936B6">
        <w:rPr>
          <w:i/>
          <w:color w:val="993300"/>
        </w:rPr>
        <w:t>You know that he is not coming.</w:t>
      </w:r>
      <w:r w:rsidR="00BA6685">
        <w:rPr>
          <w:i/>
          <w:color w:val="993300"/>
        </w:rPr>
        <w:t>’</w:t>
      </w:r>
    </w:p>
    <w:p w14:paraId="067F2961" w14:textId="06F8EE26" w:rsidR="00BA6685" w:rsidRPr="002D209A" w:rsidRDefault="00566B03">
      <w:r w:rsidRPr="001936B6">
        <w:rPr>
          <w:i/>
          <w:color w:val="993300"/>
        </w:rPr>
        <w:tab/>
      </w:r>
      <w:r w:rsidR="00BA6685">
        <w:rPr>
          <w:i/>
          <w:color w:val="993300"/>
        </w:rPr>
        <w:t>‘</w:t>
      </w:r>
      <w:r w:rsidRPr="001936B6">
        <w:rPr>
          <w:i/>
          <w:color w:val="993300"/>
        </w:rPr>
        <w:t>You know that they are not coming.</w:t>
      </w:r>
      <w:r w:rsidR="00BA6685">
        <w:rPr>
          <w:i/>
          <w:color w:val="993300"/>
        </w:rPr>
        <w:t>’</w:t>
      </w:r>
    </w:p>
    <w:p w14:paraId="57632D07" w14:textId="77777777" w:rsidR="00BA6685" w:rsidRPr="002D209A" w:rsidRDefault="00BA6685"/>
    <w:p w14:paraId="12C347A1" w14:textId="443CA478" w:rsidR="00BA6685" w:rsidRPr="001936B6" w:rsidRDefault="00566B03">
      <w:pPr>
        <w:rPr>
          <w:i/>
          <w:color w:val="993300"/>
        </w:rPr>
      </w:pPr>
      <w:r w:rsidRPr="001936B6">
        <w:rPr>
          <w:i/>
          <w:color w:val="993300"/>
        </w:rPr>
        <w:tab/>
      </w:r>
      <w:r w:rsidR="00BA6685">
        <w:rPr>
          <w:i/>
          <w:color w:val="993300"/>
        </w:rPr>
        <w:t>‘</w:t>
      </w:r>
      <w:r w:rsidRPr="001936B6">
        <w:rPr>
          <w:i/>
          <w:color w:val="993300"/>
        </w:rPr>
        <w:t>I know that you did not come.</w:t>
      </w:r>
      <w:r w:rsidR="00BA6685">
        <w:rPr>
          <w:i/>
          <w:color w:val="993300"/>
        </w:rPr>
        <w:t>’</w:t>
      </w:r>
    </w:p>
    <w:p w14:paraId="689F960C" w14:textId="214FC1F6" w:rsidR="00BA6685" w:rsidRPr="001936B6" w:rsidRDefault="00566B03">
      <w:pPr>
        <w:rPr>
          <w:i/>
          <w:color w:val="993300"/>
        </w:rPr>
      </w:pPr>
      <w:r w:rsidRPr="001936B6">
        <w:rPr>
          <w:i/>
          <w:color w:val="993300"/>
        </w:rPr>
        <w:tab/>
      </w:r>
      <w:r w:rsidR="00BA6685">
        <w:rPr>
          <w:i/>
          <w:color w:val="993300"/>
        </w:rPr>
        <w:t>‘</w:t>
      </w:r>
      <w:r w:rsidRPr="001936B6">
        <w:rPr>
          <w:i/>
          <w:color w:val="993300"/>
        </w:rPr>
        <w:t>You know that I did not come.</w:t>
      </w:r>
      <w:r w:rsidR="00BA6685">
        <w:rPr>
          <w:i/>
          <w:color w:val="993300"/>
        </w:rPr>
        <w:t>’</w:t>
      </w:r>
    </w:p>
    <w:p w14:paraId="4D4C2ACB" w14:textId="021960D3" w:rsidR="00BA6685" w:rsidRPr="001936B6" w:rsidRDefault="00566B03">
      <w:pPr>
        <w:rPr>
          <w:i/>
          <w:color w:val="993300"/>
        </w:rPr>
      </w:pPr>
      <w:r w:rsidRPr="001936B6">
        <w:rPr>
          <w:i/>
          <w:color w:val="993300"/>
        </w:rPr>
        <w:tab/>
      </w:r>
      <w:r w:rsidR="00BA6685">
        <w:rPr>
          <w:i/>
          <w:color w:val="993300"/>
        </w:rPr>
        <w:t>‘</w:t>
      </w:r>
      <w:r w:rsidRPr="001936B6">
        <w:rPr>
          <w:i/>
          <w:color w:val="993300"/>
        </w:rPr>
        <w:t>You know that he did not come.</w:t>
      </w:r>
      <w:r w:rsidR="00BA6685">
        <w:rPr>
          <w:i/>
          <w:color w:val="993300"/>
        </w:rPr>
        <w:t>’</w:t>
      </w:r>
    </w:p>
    <w:p w14:paraId="7E127ED1" w14:textId="3F26906C" w:rsidR="00BA6685" w:rsidRPr="002D209A" w:rsidRDefault="00566B03">
      <w:r w:rsidRPr="001936B6">
        <w:rPr>
          <w:i/>
          <w:color w:val="993300"/>
        </w:rPr>
        <w:tab/>
      </w:r>
      <w:r w:rsidR="00BA6685">
        <w:rPr>
          <w:i/>
          <w:color w:val="993300"/>
        </w:rPr>
        <w:t>‘</w:t>
      </w:r>
      <w:r w:rsidRPr="001936B6">
        <w:rPr>
          <w:i/>
          <w:color w:val="993300"/>
        </w:rPr>
        <w:t>You know that they did not come.</w:t>
      </w:r>
      <w:r w:rsidR="00BA6685">
        <w:rPr>
          <w:i/>
          <w:color w:val="993300"/>
        </w:rPr>
        <w:t>’</w:t>
      </w:r>
    </w:p>
    <w:p w14:paraId="2698064C" w14:textId="77777777" w:rsidR="00BA6685" w:rsidRPr="002D209A" w:rsidRDefault="00BA6685"/>
    <w:p w14:paraId="31365A84" w14:textId="697FB7D8" w:rsidR="00BA6685" w:rsidRPr="001936B6" w:rsidRDefault="00566B03">
      <w:pPr>
        <w:rPr>
          <w:i/>
          <w:color w:val="993300"/>
        </w:rPr>
      </w:pPr>
      <w:r w:rsidRPr="001936B6">
        <w:rPr>
          <w:i/>
          <w:color w:val="993300"/>
        </w:rPr>
        <w:tab/>
      </w:r>
      <w:r w:rsidR="00BA6685">
        <w:rPr>
          <w:i/>
          <w:color w:val="993300"/>
        </w:rPr>
        <w:t>‘</w:t>
      </w:r>
      <w:r w:rsidRPr="001936B6">
        <w:rPr>
          <w:i/>
          <w:color w:val="993300"/>
        </w:rPr>
        <w:t>I know that you will come.</w:t>
      </w:r>
      <w:r w:rsidR="00BA6685">
        <w:rPr>
          <w:i/>
          <w:color w:val="993300"/>
        </w:rPr>
        <w:t>’</w:t>
      </w:r>
    </w:p>
    <w:p w14:paraId="0D3B49AE" w14:textId="3C9DF36D" w:rsidR="00BA6685" w:rsidRPr="002D209A" w:rsidRDefault="00566B03">
      <w:r w:rsidRPr="001936B6">
        <w:rPr>
          <w:i/>
          <w:color w:val="993300"/>
        </w:rPr>
        <w:tab/>
      </w:r>
      <w:r w:rsidR="00BA6685">
        <w:rPr>
          <w:i/>
          <w:color w:val="993300"/>
        </w:rPr>
        <w:t>‘</w:t>
      </w:r>
      <w:r w:rsidRPr="001936B6">
        <w:rPr>
          <w:i/>
          <w:color w:val="993300"/>
        </w:rPr>
        <w:t>I know that they will come.</w:t>
      </w:r>
      <w:r w:rsidR="00BA6685">
        <w:rPr>
          <w:i/>
          <w:color w:val="993300"/>
        </w:rPr>
        <w:t>’</w:t>
      </w:r>
    </w:p>
    <w:p w14:paraId="368655E1" w14:textId="77777777" w:rsidR="00BA6685" w:rsidRPr="002D209A" w:rsidRDefault="00BA6685"/>
    <w:p w14:paraId="5A995F05" w14:textId="373160D2" w:rsidR="00BA6685" w:rsidRPr="001936B6" w:rsidRDefault="00566B03">
      <w:pPr>
        <w:rPr>
          <w:i/>
          <w:color w:val="993300"/>
        </w:rPr>
      </w:pPr>
      <w:r w:rsidRPr="001936B6">
        <w:rPr>
          <w:i/>
          <w:color w:val="993300"/>
        </w:rPr>
        <w:tab/>
      </w:r>
      <w:r w:rsidR="00BA6685">
        <w:rPr>
          <w:i/>
          <w:color w:val="993300"/>
        </w:rPr>
        <w:t>‘</w:t>
      </w:r>
      <w:r w:rsidRPr="001936B6">
        <w:rPr>
          <w:i/>
          <w:color w:val="993300"/>
        </w:rPr>
        <w:t>I know that you came.</w:t>
      </w:r>
      <w:r w:rsidR="00BA6685">
        <w:rPr>
          <w:i/>
          <w:color w:val="993300"/>
        </w:rPr>
        <w:t>’</w:t>
      </w:r>
    </w:p>
    <w:p w14:paraId="48DF2B31" w14:textId="1D347DC5" w:rsidR="00BA6685" w:rsidRPr="002D209A" w:rsidRDefault="00566B03">
      <w:r w:rsidRPr="001936B6">
        <w:rPr>
          <w:i/>
          <w:color w:val="993300"/>
        </w:rPr>
        <w:tab/>
      </w:r>
      <w:r w:rsidR="00BA6685">
        <w:rPr>
          <w:i/>
          <w:color w:val="993300"/>
        </w:rPr>
        <w:t>‘</w:t>
      </w:r>
      <w:r w:rsidRPr="001936B6">
        <w:rPr>
          <w:i/>
          <w:color w:val="993300"/>
        </w:rPr>
        <w:t>I know that they came.</w:t>
      </w:r>
      <w:r w:rsidR="00BA6685">
        <w:rPr>
          <w:i/>
          <w:color w:val="993300"/>
        </w:rPr>
        <w:t>’</w:t>
      </w:r>
    </w:p>
    <w:p w14:paraId="3488D19D" w14:textId="77777777" w:rsidR="00BA6685" w:rsidRPr="002D209A" w:rsidRDefault="00BA6685"/>
    <w:p w14:paraId="7FDE5391" w14:textId="6F8DE9D8" w:rsidR="00BA6685" w:rsidRPr="002D209A" w:rsidRDefault="00566B03">
      <w:r w:rsidRPr="001936B6">
        <w:rPr>
          <w:i/>
          <w:color w:val="993300"/>
        </w:rPr>
        <w:lastRenderedPageBreak/>
        <w:tab/>
        <w:t xml:space="preserve">no distinction between </w:t>
      </w:r>
      <w:r w:rsidR="00BA6685">
        <w:rPr>
          <w:i/>
          <w:color w:val="993300"/>
        </w:rPr>
        <w:t>‘</w:t>
      </w:r>
      <w:r w:rsidRPr="001936B6">
        <w:rPr>
          <w:i/>
          <w:color w:val="993300"/>
        </w:rPr>
        <w:t>X doesn</w:t>
      </w:r>
      <w:r w:rsidR="00BA6685">
        <w:rPr>
          <w:i/>
          <w:color w:val="993300"/>
        </w:rPr>
        <w:t>’</w:t>
      </w:r>
      <w:r w:rsidRPr="001936B6">
        <w:rPr>
          <w:i/>
          <w:color w:val="993300"/>
        </w:rPr>
        <w:t>t know [that S]</w:t>
      </w:r>
      <w:r w:rsidR="00BA6685">
        <w:rPr>
          <w:i/>
          <w:color w:val="993300"/>
        </w:rPr>
        <w:t>’</w:t>
      </w:r>
      <w:r w:rsidRPr="001936B6">
        <w:rPr>
          <w:i/>
          <w:color w:val="993300"/>
        </w:rPr>
        <w:t xml:space="preserve"> and </w:t>
      </w:r>
      <w:r w:rsidR="00BA6685">
        <w:rPr>
          <w:i/>
          <w:color w:val="993300"/>
        </w:rPr>
        <w:t>‘</w:t>
      </w:r>
      <w:r w:rsidRPr="001936B6">
        <w:rPr>
          <w:i/>
          <w:color w:val="993300"/>
        </w:rPr>
        <w:t>X doesn</w:t>
      </w:r>
      <w:r w:rsidR="00BA6685">
        <w:rPr>
          <w:i/>
          <w:color w:val="993300"/>
        </w:rPr>
        <w:t>’</w:t>
      </w:r>
      <w:r w:rsidRPr="001936B6">
        <w:rPr>
          <w:i/>
          <w:color w:val="993300"/>
        </w:rPr>
        <w:t>t know [whether S]</w:t>
      </w:r>
      <w:r w:rsidR="00BA6685">
        <w:rPr>
          <w:i/>
          <w:color w:val="993300"/>
        </w:rPr>
        <w:t>’</w:t>
      </w:r>
      <w:r w:rsidRPr="001936B6">
        <w:rPr>
          <w:i/>
          <w:color w:val="993300"/>
        </w:rPr>
        <w:t>? (see §13.2.2)</w:t>
      </w:r>
    </w:p>
    <w:p w14:paraId="0F38D239" w14:textId="77777777" w:rsidR="00BA6685" w:rsidRPr="002D209A" w:rsidRDefault="00BA6685"/>
    <w:p w14:paraId="11E58198" w14:textId="77777777" w:rsidR="00BA6685" w:rsidRPr="001936B6" w:rsidRDefault="00BA6685" w:rsidP="00BA6685">
      <w:pPr>
        <w:rPr>
          <w:color w:val="993300"/>
        </w:rPr>
      </w:pPr>
    </w:p>
    <w:p w14:paraId="2CA95021" w14:textId="318870F5" w:rsidR="00BA6685" w:rsidRDefault="00BA6685" w:rsidP="00BA6685">
      <w:pPr>
        <w:pStyle w:val="Heading3"/>
      </w:pPr>
      <w:bookmarkStart w:id="2171" w:name="_Toc508943086"/>
      <w:bookmarkStart w:id="2172" w:name="_Toc508943686"/>
      <w:bookmarkStart w:id="2173" w:name="_Toc518616687"/>
      <w:bookmarkStart w:id="2174" w:name="_Toc78375962"/>
      <w:bookmarkStart w:id="2175" w:name="_Toc79406067"/>
      <w:bookmarkStart w:id="2176" w:name="_Toc337412308"/>
      <w:r>
        <w:t>‘</w:t>
      </w:r>
      <w:r w:rsidR="00566B03">
        <w:t xml:space="preserve">See (find, hear) that </w:t>
      </w:r>
      <w:r w:rsidR="00566B03">
        <w:sym w:font="Symbol" w:char="F0BC"/>
      </w:r>
      <w:r>
        <w:t>‘</w:t>
      </w:r>
      <w:bookmarkEnd w:id="2171"/>
      <w:bookmarkEnd w:id="2172"/>
      <w:bookmarkEnd w:id="2173"/>
      <w:bookmarkEnd w:id="2174"/>
      <w:bookmarkEnd w:id="2175"/>
      <w:bookmarkEnd w:id="2176"/>
    </w:p>
    <w:p w14:paraId="7673C665" w14:textId="77777777" w:rsidR="00BA6685" w:rsidRPr="001936B6" w:rsidRDefault="00566B03" w:rsidP="00BA6685">
      <w:pPr>
        <w:rPr>
          <w:i/>
          <w:color w:val="993300"/>
        </w:rPr>
      </w:pPr>
      <w:r w:rsidRPr="001936B6">
        <w:rPr>
          <w:i/>
          <w:color w:val="993300"/>
        </w:rPr>
        <w:tab/>
        <w:t>Are there different constructions for</w:t>
      </w:r>
    </w:p>
    <w:p w14:paraId="528F0AAD" w14:textId="5FB75748" w:rsidR="00BA6685" w:rsidRPr="001936B6" w:rsidRDefault="00566B03" w:rsidP="00BA6685">
      <w:pPr>
        <w:rPr>
          <w:i/>
          <w:color w:val="993300"/>
        </w:rPr>
      </w:pPr>
      <w:r w:rsidRPr="001936B6">
        <w:rPr>
          <w:i/>
          <w:color w:val="993300"/>
        </w:rPr>
        <w:tab/>
        <w:t>a) direct perception (</w:t>
      </w:r>
      <w:r w:rsidR="00BA6685">
        <w:rPr>
          <w:i/>
          <w:color w:val="993300"/>
        </w:rPr>
        <w:t>‘</w:t>
      </w:r>
      <w:r w:rsidRPr="001936B6">
        <w:rPr>
          <w:i/>
          <w:color w:val="993300"/>
        </w:rPr>
        <w:t>I saw him fall[ing]</w:t>
      </w:r>
      <w:r w:rsidR="00BA6685">
        <w:rPr>
          <w:i/>
          <w:color w:val="993300"/>
        </w:rPr>
        <w:t>’</w:t>
      </w:r>
      <w:r w:rsidRPr="001936B6">
        <w:rPr>
          <w:i/>
          <w:color w:val="993300"/>
        </w:rPr>
        <w:t>) and</w:t>
      </w:r>
    </w:p>
    <w:p w14:paraId="54995D99" w14:textId="1F996B6E" w:rsidR="00BA6685" w:rsidRPr="002D209A" w:rsidRDefault="00566B03" w:rsidP="00BA6685">
      <w:r w:rsidRPr="001936B6">
        <w:rPr>
          <w:i/>
          <w:color w:val="993300"/>
        </w:rPr>
        <w:tab/>
        <w:t>b) recognition after the fact, often by inference from circumstantial evidence (</w:t>
      </w:r>
      <w:r w:rsidR="00BA6685">
        <w:rPr>
          <w:i/>
          <w:color w:val="993300"/>
        </w:rPr>
        <w:t>‘</w:t>
      </w:r>
      <w:r w:rsidRPr="001936B6">
        <w:rPr>
          <w:i/>
          <w:color w:val="993300"/>
        </w:rPr>
        <w:t>I saw that he had fallen</w:t>
      </w:r>
      <w:r w:rsidR="00BA6685">
        <w:rPr>
          <w:i/>
          <w:color w:val="993300"/>
        </w:rPr>
        <w:t>’</w:t>
      </w:r>
      <w:r w:rsidRPr="001936B6">
        <w:rPr>
          <w:i/>
          <w:color w:val="993300"/>
        </w:rPr>
        <w:t>).</w:t>
      </w:r>
    </w:p>
    <w:p w14:paraId="1AA88CC1" w14:textId="77777777" w:rsidR="00BA6685" w:rsidRPr="002D209A" w:rsidRDefault="00BA6685" w:rsidP="00BA6685"/>
    <w:p w14:paraId="4F2C773E" w14:textId="77777777" w:rsidR="00BA6685" w:rsidRPr="001936B6" w:rsidRDefault="00BA6685" w:rsidP="00BA6685">
      <w:pPr>
        <w:rPr>
          <w:color w:val="993300"/>
        </w:rPr>
      </w:pPr>
    </w:p>
    <w:p w14:paraId="77E76906" w14:textId="77777777" w:rsidR="00BA6685" w:rsidRDefault="00566B03" w:rsidP="00BA6685">
      <w:pPr>
        <w:pStyle w:val="Heading4"/>
      </w:pPr>
      <w:bookmarkStart w:id="2177" w:name="_Toc508943087"/>
      <w:bookmarkStart w:id="2178" w:name="_Toc508943687"/>
      <w:bookmarkStart w:id="2179" w:name="_Toc518616688"/>
      <w:bookmarkStart w:id="2180" w:name="_Toc78375963"/>
      <w:bookmarkStart w:id="2181" w:name="_Toc79406068"/>
      <w:bookmarkStart w:id="2182" w:name="_Toc337412309"/>
      <w:r>
        <w:t>Direct-perception type (relative-clause complement)</w:t>
      </w:r>
      <w:bookmarkEnd w:id="2177"/>
      <w:bookmarkEnd w:id="2178"/>
      <w:bookmarkEnd w:id="2179"/>
      <w:bookmarkEnd w:id="2180"/>
      <w:bookmarkEnd w:id="2181"/>
      <w:bookmarkEnd w:id="2182"/>
    </w:p>
    <w:p w14:paraId="03B513C7" w14:textId="7B335B61" w:rsidR="00BA6685" w:rsidRPr="002D209A" w:rsidRDefault="00566B03" w:rsidP="00BA6685">
      <w:r w:rsidRPr="001936B6">
        <w:rPr>
          <w:i/>
          <w:color w:val="993300"/>
        </w:rPr>
        <w:t xml:space="preserve">is the complement factive (as with </w:t>
      </w:r>
      <w:r w:rsidR="00BA6685">
        <w:rPr>
          <w:i/>
          <w:color w:val="993300"/>
        </w:rPr>
        <w:t>‘</w:t>
      </w:r>
      <w:r w:rsidRPr="001936B6">
        <w:rPr>
          <w:i/>
          <w:color w:val="993300"/>
        </w:rPr>
        <w:t>know</w:t>
      </w:r>
      <w:r w:rsidR="00BA6685">
        <w:rPr>
          <w:i/>
          <w:color w:val="993300"/>
        </w:rPr>
        <w:t>’</w:t>
      </w:r>
      <w:r w:rsidRPr="001936B6">
        <w:rPr>
          <w:i/>
          <w:color w:val="993300"/>
        </w:rPr>
        <w:t>), or imperfective/durative?</w:t>
      </w:r>
    </w:p>
    <w:p w14:paraId="54C471DD" w14:textId="77777777" w:rsidR="00BA6685" w:rsidRPr="002D209A" w:rsidRDefault="00BA6685" w:rsidP="00BA6685"/>
    <w:p w14:paraId="0F510A73" w14:textId="77777777" w:rsidR="00BA6685" w:rsidRPr="001936B6" w:rsidRDefault="00566B03" w:rsidP="00BA6685">
      <w:pPr>
        <w:ind w:left="720" w:hanging="720"/>
        <w:rPr>
          <w:i/>
          <w:color w:val="993300"/>
        </w:rPr>
      </w:pPr>
      <w:r w:rsidRPr="001936B6">
        <w:rPr>
          <w:i/>
          <w:color w:val="993300"/>
        </w:rPr>
        <w:t>examples</w:t>
      </w:r>
    </w:p>
    <w:p w14:paraId="330A851E" w14:textId="34BD24ED" w:rsidR="00BA6685" w:rsidRPr="001936B6" w:rsidRDefault="00566B03" w:rsidP="00BA6685">
      <w:pPr>
        <w:ind w:left="720" w:hanging="720"/>
        <w:rPr>
          <w:i/>
          <w:color w:val="993300"/>
        </w:rPr>
      </w:pPr>
      <w:r w:rsidRPr="001936B6">
        <w:rPr>
          <w:i/>
          <w:color w:val="993300"/>
        </w:rPr>
        <w:tab/>
      </w:r>
      <w:r w:rsidR="00BA6685">
        <w:rPr>
          <w:i/>
          <w:color w:val="993300"/>
        </w:rPr>
        <w:t>‘</w:t>
      </w:r>
      <w:r w:rsidRPr="001936B6">
        <w:rPr>
          <w:i/>
          <w:color w:val="993300"/>
        </w:rPr>
        <w:t>I saw the cow fall[ing]</w:t>
      </w:r>
      <w:r w:rsidR="00BA6685">
        <w:rPr>
          <w:i/>
          <w:color w:val="993300"/>
        </w:rPr>
        <w:t>’</w:t>
      </w:r>
      <w:r w:rsidRPr="001936B6">
        <w:rPr>
          <w:i/>
          <w:color w:val="993300"/>
        </w:rPr>
        <w:t xml:space="preserve"> or </w:t>
      </w:r>
      <w:r w:rsidR="00BA6685">
        <w:rPr>
          <w:i/>
          <w:color w:val="993300"/>
        </w:rPr>
        <w:t>‘</w:t>
      </w:r>
      <w:r w:rsidRPr="001936B6">
        <w:rPr>
          <w:i/>
          <w:color w:val="993300"/>
        </w:rPr>
        <w:t>I saw the cow about to fall</w:t>
      </w:r>
      <w:r w:rsidR="00BA6685">
        <w:rPr>
          <w:i/>
          <w:color w:val="993300"/>
        </w:rPr>
        <w:t>’</w:t>
      </w:r>
    </w:p>
    <w:p w14:paraId="35A1913D" w14:textId="16F1E83D" w:rsidR="00BA6685" w:rsidRPr="002D209A" w:rsidRDefault="00566B03" w:rsidP="00BA6685">
      <w:pPr>
        <w:ind w:left="720" w:hanging="720"/>
      </w:pPr>
      <w:r w:rsidRPr="001936B6">
        <w:rPr>
          <w:i/>
          <w:color w:val="993300"/>
        </w:rPr>
        <w:tab/>
      </w:r>
      <w:r w:rsidR="00BA6685">
        <w:rPr>
          <w:i/>
          <w:color w:val="993300"/>
        </w:rPr>
        <w:t>‘</w:t>
      </w:r>
      <w:r w:rsidRPr="001936B6">
        <w:rPr>
          <w:i/>
          <w:color w:val="993300"/>
        </w:rPr>
        <w:t>I saw the children dance (dancing).</w:t>
      </w:r>
      <w:r w:rsidR="00BA6685">
        <w:rPr>
          <w:i/>
          <w:color w:val="993300"/>
        </w:rPr>
        <w:t>’</w:t>
      </w:r>
    </w:p>
    <w:p w14:paraId="124D93A0" w14:textId="77777777" w:rsidR="00BA6685" w:rsidRPr="002D209A" w:rsidRDefault="00BA6685">
      <w:pPr>
        <w:pStyle w:val="example-simple"/>
      </w:pPr>
    </w:p>
    <w:p w14:paraId="45251906" w14:textId="77777777" w:rsidR="00BA6685" w:rsidRPr="001936B6" w:rsidRDefault="00BA6685" w:rsidP="00BA6685">
      <w:pPr>
        <w:rPr>
          <w:color w:val="993300"/>
        </w:rPr>
      </w:pPr>
    </w:p>
    <w:p w14:paraId="3B3DC1FD" w14:textId="77777777" w:rsidR="00BA6685" w:rsidRDefault="00566B03" w:rsidP="00BA6685">
      <w:pPr>
        <w:pStyle w:val="Heading4"/>
      </w:pPr>
      <w:bookmarkStart w:id="2183" w:name="_Toc508943088"/>
      <w:bookmarkStart w:id="2184" w:name="_Toc508943688"/>
      <w:bookmarkStart w:id="2185" w:name="_Toc518616689"/>
      <w:bookmarkStart w:id="2186" w:name="_Toc78375964"/>
      <w:bookmarkStart w:id="2187" w:name="_Toc79406069"/>
      <w:bookmarkStart w:id="2188" w:name="_Toc337412310"/>
      <w:r>
        <w:t>Recognition (inference, hearsay) construction</w:t>
      </w:r>
      <w:bookmarkEnd w:id="2183"/>
      <w:bookmarkEnd w:id="2184"/>
      <w:bookmarkEnd w:id="2185"/>
      <w:bookmarkEnd w:id="2186"/>
      <w:bookmarkEnd w:id="2187"/>
      <w:bookmarkEnd w:id="2188"/>
    </w:p>
    <w:p w14:paraId="4B47D356" w14:textId="77777777" w:rsidR="00BA6685" w:rsidRPr="001936B6" w:rsidRDefault="00566B03" w:rsidP="00BA6685">
      <w:pPr>
        <w:rPr>
          <w:i/>
          <w:color w:val="993300"/>
        </w:rPr>
      </w:pPr>
      <w:r w:rsidRPr="001936B6">
        <w:rPr>
          <w:i/>
          <w:color w:val="993300"/>
        </w:rPr>
        <w:t>factive-type complement?</w:t>
      </w:r>
    </w:p>
    <w:p w14:paraId="1D836E93" w14:textId="77777777" w:rsidR="00BA6685" w:rsidRPr="002D209A" w:rsidRDefault="00566B03" w:rsidP="00BA6685">
      <w:r w:rsidRPr="001936B6">
        <w:rPr>
          <w:i/>
          <w:color w:val="993300"/>
        </w:rPr>
        <w:t>perhaps competing with a resultative complement?</w:t>
      </w:r>
    </w:p>
    <w:p w14:paraId="5635B932" w14:textId="77777777" w:rsidR="00BA6685" w:rsidRPr="002D209A" w:rsidRDefault="00BA6685" w:rsidP="00BA6685"/>
    <w:p w14:paraId="660E8B0E" w14:textId="77777777" w:rsidR="00BA6685" w:rsidRPr="002D209A" w:rsidRDefault="00566B03" w:rsidP="00BA6685">
      <w:r w:rsidRPr="001936B6">
        <w:rPr>
          <w:i/>
          <w:color w:val="993300"/>
        </w:rPr>
        <w:tab/>
        <w:t>perceiver has not perceived the actual event, but perceives the aftermath and infers what has happened</w:t>
      </w:r>
    </w:p>
    <w:p w14:paraId="56F97466" w14:textId="77777777" w:rsidR="00BA6685" w:rsidRPr="002D209A" w:rsidRDefault="00BA6685" w:rsidP="00BA6685"/>
    <w:p w14:paraId="3AF33E81" w14:textId="77777777" w:rsidR="00BA6685" w:rsidRPr="001936B6" w:rsidRDefault="00566B03" w:rsidP="00BA6685">
      <w:pPr>
        <w:rPr>
          <w:i/>
          <w:color w:val="993300"/>
        </w:rPr>
      </w:pPr>
      <w:r w:rsidRPr="001936B6">
        <w:rPr>
          <w:i/>
          <w:color w:val="993300"/>
        </w:rPr>
        <w:t>examples (including negative complements)</w:t>
      </w:r>
    </w:p>
    <w:p w14:paraId="20B19F5A" w14:textId="56D92637"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I saw that the cow had fallen</w:t>
      </w:r>
      <w:r w:rsidR="00BA6685">
        <w:rPr>
          <w:i/>
          <w:color w:val="993300"/>
        </w:rPr>
        <w:t>’</w:t>
      </w:r>
      <w:r w:rsidRPr="001936B6">
        <w:rPr>
          <w:i/>
          <w:color w:val="993300"/>
        </w:rPr>
        <w:t xml:space="preserve"> = </w:t>
      </w:r>
      <w:r w:rsidR="00BA6685">
        <w:rPr>
          <w:i/>
          <w:color w:val="993300"/>
        </w:rPr>
        <w:t>‘</w:t>
      </w:r>
      <w:r w:rsidRPr="001936B6">
        <w:rPr>
          <w:i/>
          <w:color w:val="993300"/>
        </w:rPr>
        <w:t>I saw the cow (having) fallen</w:t>
      </w:r>
      <w:r w:rsidR="00BA6685">
        <w:rPr>
          <w:i/>
          <w:color w:val="993300"/>
        </w:rPr>
        <w:t>’</w:t>
      </w:r>
    </w:p>
    <w:p w14:paraId="593AF3EB" w14:textId="34AD6501" w:rsidR="00BA6685" w:rsidRPr="002D209A" w:rsidRDefault="00566B03" w:rsidP="00BA6685">
      <w:pPr>
        <w:pStyle w:val="example-simple"/>
        <w:tabs>
          <w:tab w:val="clear" w:pos="720"/>
          <w:tab w:val="clear" w:pos="1080"/>
          <w:tab w:val="left" w:pos="360"/>
        </w:tabs>
      </w:pPr>
      <w:r w:rsidRPr="001936B6">
        <w:rPr>
          <w:i/>
          <w:color w:val="993300"/>
        </w:rPr>
        <w:tab/>
      </w:r>
      <w:r w:rsidR="00BA6685">
        <w:rPr>
          <w:i/>
          <w:color w:val="993300"/>
        </w:rPr>
        <w:t>‘</w:t>
      </w:r>
      <w:r w:rsidRPr="001936B6">
        <w:rPr>
          <w:i/>
          <w:color w:val="993300"/>
        </w:rPr>
        <w:t>I saw (= see) that you-Sg didn</w:t>
      </w:r>
      <w:r w:rsidR="00BA6685">
        <w:rPr>
          <w:i/>
          <w:color w:val="993300"/>
        </w:rPr>
        <w:t>’</w:t>
      </w:r>
      <w:r w:rsidRPr="001936B6">
        <w:rPr>
          <w:i/>
          <w:color w:val="993300"/>
        </w:rPr>
        <w:t>t take the motorcycle away.</w:t>
      </w:r>
      <w:r w:rsidR="00BA6685">
        <w:rPr>
          <w:i/>
          <w:color w:val="993300"/>
        </w:rPr>
        <w:t>’</w:t>
      </w:r>
    </w:p>
    <w:p w14:paraId="45AC6F5D" w14:textId="77777777" w:rsidR="00BA6685" w:rsidRPr="002D209A" w:rsidRDefault="00BA6685" w:rsidP="00BA6685"/>
    <w:p w14:paraId="03391955" w14:textId="39F8357D" w:rsidR="00BA6685" w:rsidRPr="002D209A" w:rsidRDefault="00BA6685" w:rsidP="00BA6685">
      <w:r>
        <w:rPr>
          <w:i/>
          <w:color w:val="993300"/>
        </w:rPr>
        <w:t>‘</w:t>
      </w:r>
      <w:r w:rsidR="00566B03" w:rsidRPr="001936B6">
        <w:rPr>
          <w:i/>
          <w:color w:val="993300"/>
        </w:rPr>
        <w:t>I heard (= hear) that you-Sg are going to Bamako.</w:t>
      </w:r>
      <w:r>
        <w:rPr>
          <w:i/>
          <w:color w:val="993300"/>
        </w:rPr>
        <w:t>’</w:t>
      </w:r>
    </w:p>
    <w:p w14:paraId="408D7D7D" w14:textId="77777777" w:rsidR="00BA6685" w:rsidRPr="002D209A" w:rsidRDefault="00BA6685" w:rsidP="00BA6685"/>
    <w:p w14:paraId="0F13F351" w14:textId="77777777" w:rsidR="00BA6685" w:rsidRPr="001936B6" w:rsidRDefault="00BA6685" w:rsidP="00BA6685">
      <w:pPr>
        <w:rPr>
          <w:color w:val="993300"/>
        </w:rPr>
      </w:pPr>
    </w:p>
    <w:p w14:paraId="0B6A18CF" w14:textId="36728845" w:rsidR="00BA6685" w:rsidRDefault="00566B03" w:rsidP="00BA6685">
      <w:pPr>
        <w:pStyle w:val="Heading3"/>
      </w:pPr>
      <w:bookmarkStart w:id="2189" w:name="_Toc508943091"/>
      <w:bookmarkStart w:id="2190" w:name="_Toc508943691"/>
      <w:bookmarkStart w:id="2191" w:name="_Toc518616692"/>
      <w:bookmarkStart w:id="2192" w:name="_Toc78375967"/>
      <w:bookmarkStart w:id="2193" w:name="_Toc79406072"/>
      <w:bookmarkStart w:id="2194" w:name="_Toc337412311"/>
      <w:r>
        <w:t xml:space="preserve">Factive complement with </w:t>
      </w:r>
      <w:r w:rsidRPr="00DE33B3">
        <w:rPr>
          <w:rFonts w:ascii="Doulos SIL" w:hAnsi="Doulos SIL"/>
          <w:i/>
          <w:color w:val="0000FF"/>
        </w:rPr>
        <w:t>ŋŋŋ</w:t>
      </w:r>
      <w:r>
        <w:t xml:space="preserve"> </w:t>
      </w:r>
      <w:r w:rsidR="00BA6685">
        <w:t>‘</w:t>
      </w:r>
      <w:r>
        <w:t>it is certain</w:t>
      </w:r>
      <w:r w:rsidR="00BA6685">
        <w:t>’</w:t>
      </w:r>
      <w:bookmarkEnd w:id="2189"/>
      <w:bookmarkEnd w:id="2190"/>
      <w:bookmarkEnd w:id="2191"/>
      <w:bookmarkEnd w:id="2192"/>
      <w:bookmarkEnd w:id="2193"/>
      <w:bookmarkEnd w:id="2194"/>
    </w:p>
    <w:p w14:paraId="00468163" w14:textId="323240FB" w:rsidR="00BA6685" w:rsidRPr="002D209A" w:rsidRDefault="00566B03" w:rsidP="00BA6685">
      <w:r w:rsidRPr="001936B6">
        <w:rPr>
          <w:i/>
          <w:color w:val="993300"/>
        </w:rPr>
        <w:tab/>
      </w:r>
      <w:r w:rsidRPr="00DE33B3">
        <w:rPr>
          <w:rFonts w:ascii="Doulos SIL" w:hAnsi="Doulos SIL"/>
          <w:i/>
          <w:color w:val="0000FF"/>
        </w:rPr>
        <w:t>ŋŋŋ</w:t>
      </w:r>
      <w:r w:rsidRPr="001936B6">
        <w:rPr>
          <w:i/>
          <w:color w:val="993300"/>
        </w:rPr>
        <w:t xml:space="preserve"> </w:t>
      </w:r>
      <w:r w:rsidR="00BA6685">
        <w:rPr>
          <w:i/>
          <w:color w:val="993300"/>
        </w:rPr>
        <w:t>‘</w:t>
      </w:r>
      <w:r w:rsidRPr="001936B6">
        <w:rPr>
          <w:i/>
          <w:color w:val="993300"/>
        </w:rPr>
        <w:t>it is certain</w:t>
      </w:r>
      <w:r w:rsidR="00BA6685">
        <w:rPr>
          <w:i/>
          <w:color w:val="993300"/>
        </w:rPr>
        <w:t>’</w:t>
      </w:r>
      <w:r w:rsidRPr="001936B6">
        <w:rPr>
          <w:i/>
          <w:color w:val="993300"/>
        </w:rPr>
        <w:t xml:space="preserve"> may precede an ordinary indicative clause, denoting a future event that is (all but) certain, or a situation or a past event that one infers from strong evidence or reasoning. tilay is a regionally ubiquitous form.</w:t>
      </w:r>
    </w:p>
    <w:p w14:paraId="2BDE71AE" w14:textId="77777777" w:rsidR="00BA6685" w:rsidRPr="002D209A" w:rsidRDefault="00BA6685" w:rsidP="00BA6685"/>
    <w:p w14:paraId="0FBBFB54" w14:textId="77777777" w:rsidR="00BA6685" w:rsidRPr="001936B6" w:rsidRDefault="00566B03" w:rsidP="00BA6685">
      <w:pPr>
        <w:rPr>
          <w:i/>
          <w:color w:val="993300"/>
        </w:rPr>
      </w:pPr>
      <w:r w:rsidRPr="001936B6">
        <w:rPr>
          <w:i/>
          <w:color w:val="993300"/>
        </w:rPr>
        <w:t>examples</w:t>
      </w:r>
    </w:p>
    <w:p w14:paraId="39A58295" w14:textId="4FFB7CA5"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It</w:t>
      </w:r>
      <w:r w:rsidR="00BA6685">
        <w:rPr>
          <w:i/>
          <w:color w:val="993300"/>
        </w:rPr>
        <w:t>’</w:t>
      </w:r>
      <w:r w:rsidRPr="001936B6">
        <w:rPr>
          <w:i/>
          <w:color w:val="993300"/>
        </w:rPr>
        <w:t>s certain (definite) that I will go to Anda.</w:t>
      </w:r>
      <w:r w:rsidR="00BA6685">
        <w:rPr>
          <w:i/>
          <w:color w:val="993300"/>
        </w:rPr>
        <w:t>’</w:t>
      </w:r>
    </w:p>
    <w:p w14:paraId="1D8F6965" w14:textId="5A65519F"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He/She has certainly left Sevare (by now).</w:t>
      </w:r>
      <w:r w:rsidR="00BA6685">
        <w:rPr>
          <w:i/>
          <w:color w:val="993300"/>
        </w:rPr>
        <w:t>’</w:t>
      </w:r>
    </w:p>
    <w:p w14:paraId="21CB0450" w14:textId="77777777" w:rsidR="00BA6685" w:rsidRDefault="00566B03" w:rsidP="00BA6685">
      <w:pPr>
        <w:pStyle w:val="Heading2"/>
      </w:pPr>
      <w:bookmarkStart w:id="2195" w:name="_Toc508943092"/>
      <w:bookmarkStart w:id="2196" w:name="_Toc508943692"/>
      <w:bookmarkStart w:id="2197" w:name="_Toc518616693"/>
      <w:bookmarkStart w:id="2198" w:name="_Toc78375968"/>
      <w:bookmarkStart w:id="2199" w:name="_Toc79406073"/>
      <w:bookmarkStart w:id="2200" w:name="_Toc337412312"/>
      <w:r>
        <w:lastRenderedPageBreak/>
        <w:t>Verbal Noun (and other nominal) complements</w:t>
      </w:r>
      <w:bookmarkEnd w:id="2195"/>
      <w:bookmarkEnd w:id="2196"/>
      <w:bookmarkEnd w:id="2197"/>
      <w:bookmarkEnd w:id="2198"/>
      <w:bookmarkEnd w:id="2199"/>
      <w:bookmarkEnd w:id="2200"/>
    </w:p>
    <w:p w14:paraId="04712285" w14:textId="77777777" w:rsidR="00BA6685" w:rsidRPr="001936B6" w:rsidRDefault="00566B03" w:rsidP="00BA6685">
      <w:pPr>
        <w:ind w:left="720" w:hanging="720"/>
        <w:rPr>
          <w:i/>
          <w:color w:val="993300"/>
        </w:rPr>
      </w:pPr>
      <w:r w:rsidRPr="001936B6">
        <w:rPr>
          <w:i/>
          <w:color w:val="993300"/>
        </w:rPr>
        <w:t>Complements whose verb is in morphological verbal-noun form.</w:t>
      </w:r>
    </w:p>
    <w:p w14:paraId="0345F74D" w14:textId="1F64020C" w:rsidR="00BA6685" w:rsidRPr="002D209A" w:rsidRDefault="00566B03" w:rsidP="00BA6685">
      <w:pPr>
        <w:ind w:left="720" w:hanging="720"/>
      </w:pPr>
      <w:r w:rsidRPr="001936B6">
        <w:rPr>
          <w:i/>
          <w:color w:val="993300"/>
        </w:rPr>
        <w:t>Complement is often really a VP (subjectless), but some main-clause control verbs (</w:t>
      </w:r>
      <w:r w:rsidR="00BA6685">
        <w:rPr>
          <w:i/>
          <w:color w:val="993300"/>
        </w:rPr>
        <w:t>‘</w:t>
      </w:r>
      <w:r w:rsidRPr="001936B6">
        <w:rPr>
          <w:i/>
          <w:color w:val="993300"/>
        </w:rPr>
        <w:t>prevent</w:t>
      </w:r>
      <w:r w:rsidR="00BA6685">
        <w:rPr>
          <w:i/>
          <w:color w:val="993300"/>
        </w:rPr>
        <w:t>’</w:t>
      </w:r>
      <w:r w:rsidRPr="001936B6">
        <w:rPr>
          <w:i/>
          <w:color w:val="993300"/>
        </w:rPr>
        <w:t>) also require a subject</w:t>
      </w:r>
    </w:p>
    <w:p w14:paraId="2E2CF42E" w14:textId="77777777" w:rsidR="00BA6685" w:rsidRPr="002D209A" w:rsidRDefault="00BA6685" w:rsidP="00BA6685">
      <w:pPr>
        <w:ind w:left="720" w:hanging="720"/>
      </w:pPr>
    </w:p>
    <w:p w14:paraId="0DA04CD4" w14:textId="77777777" w:rsidR="00BA6685" w:rsidRPr="002D209A" w:rsidRDefault="00566B03" w:rsidP="00BA6685">
      <w:pPr>
        <w:ind w:left="720" w:hanging="720"/>
      </w:pPr>
      <w:r w:rsidRPr="001936B6">
        <w:rPr>
          <w:i/>
          <w:color w:val="993300"/>
        </w:rPr>
        <w:t>Definite morpheme common at end?</w:t>
      </w:r>
    </w:p>
    <w:p w14:paraId="59B00967" w14:textId="77777777" w:rsidR="00BA6685" w:rsidRPr="002D209A" w:rsidRDefault="00BA6685" w:rsidP="00BA6685">
      <w:pPr>
        <w:ind w:left="720" w:hanging="720"/>
      </w:pPr>
    </w:p>
    <w:p w14:paraId="51658A96" w14:textId="77777777" w:rsidR="00BA6685" w:rsidRPr="001936B6" w:rsidRDefault="00BA6685" w:rsidP="00BA6685">
      <w:pPr>
        <w:rPr>
          <w:color w:val="993300"/>
        </w:rPr>
      </w:pPr>
    </w:p>
    <w:p w14:paraId="3F8271FC" w14:textId="77777777" w:rsidR="00BA6685" w:rsidRDefault="00566B03" w:rsidP="00BA6685">
      <w:pPr>
        <w:pStyle w:val="Heading3"/>
      </w:pPr>
      <w:bookmarkStart w:id="2201" w:name="_Toc508943093"/>
      <w:bookmarkStart w:id="2202" w:name="_Toc508943693"/>
      <w:bookmarkStart w:id="2203" w:name="_Toc518616694"/>
      <w:bookmarkStart w:id="2204" w:name="_Toc78375969"/>
      <w:bookmarkStart w:id="2205" w:name="_Toc79406074"/>
      <w:bookmarkStart w:id="2206" w:name="_Toc337412313"/>
      <w:r>
        <w:t>Structure of Verbal Noun Phrase</w:t>
      </w:r>
      <w:bookmarkEnd w:id="2201"/>
      <w:bookmarkEnd w:id="2202"/>
      <w:bookmarkEnd w:id="2203"/>
      <w:bookmarkEnd w:id="2204"/>
      <w:bookmarkEnd w:id="2205"/>
      <w:bookmarkEnd w:id="2206"/>
    </w:p>
    <w:p w14:paraId="0A5BB40E" w14:textId="77777777" w:rsidR="00BA6685" w:rsidRPr="001936B6" w:rsidRDefault="00566B03" w:rsidP="00BA6685">
      <w:pPr>
        <w:rPr>
          <w:i/>
          <w:color w:val="993300"/>
        </w:rPr>
      </w:pPr>
      <w:r w:rsidRPr="001936B6">
        <w:rPr>
          <w:i/>
          <w:color w:val="993300"/>
        </w:rPr>
        <w:t>describe the form of subject NP and object NP</w:t>
      </w:r>
    </w:p>
    <w:p w14:paraId="7B1738F3" w14:textId="77777777" w:rsidR="00BA6685" w:rsidRPr="001936B6" w:rsidRDefault="00566B03" w:rsidP="00BA6685">
      <w:pPr>
        <w:rPr>
          <w:i/>
          <w:color w:val="993300"/>
        </w:rPr>
      </w:pPr>
      <w:r w:rsidRPr="001936B6">
        <w:rPr>
          <w:i/>
          <w:color w:val="993300"/>
        </w:rPr>
        <w:tab/>
        <w:t>--same as in main clause? (e.g. Accusative marking on object)</w:t>
      </w:r>
    </w:p>
    <w:p w14:paraId="44F0C780" w14:textId="77777777" w:rsidR="00BA6685" w:rsidRPr="002D209A" w:rsidRDefault="00566B03" w:rsidP="00BA6685">
      <w:r w:rsidRPr="001936B6">
        <w:rPr>
          <w:i/>
          <w:color w:val="993300"/>
        </w:rPr>
        <w:tab/>
        <w:t>--possessor form?</w:t>
      </w:r>
    </w:p>
    <w:p w14:paraId="642251D7" w14:textId="77777777" w:rsidR="00BA6685" w:rsidRPr="002D209A" w:rsidRDefault="00BA6685" w:rsidP="00BA6685"/>
    <w:p w14:paraId="13AA84DE" w14:textId="77777777" w:rsidR="00BA6685" w:rsidRPr="001936B6" w:rsidRDefault="00566B03" w:rsidP="00BA6685">
      <w:pPr>
        <w:rPr>
          <w:i/>
          <w:color w:val="993300"/>
        </w:rPr>
      </w:pPr>
      <w:r w:rsidRPr="001936B6">
        <w:rPr>
          <w:i/>
          <w:color w:val="993300"/>
        </w:rPr>
        <w:t>describe the form of subject pronominal and object pronominal</w:t>
      </w:r>
    </w:p>
    <w:p w14:paraId="0FB7F15F" w14:textId="77777777" w:rsidR="00BA6685" w:rsidRPr="001936B6" w:rsidRDefault="00566B03" w:rsidP="00BA6685">
      <w:pPr>
        <w:rPr>
          <w:i/>
          <w:color w:val="993300"/>
        </w:rPr>
      </w:pPr>
      <w:r w:rsidRPr="001936B6">
        <w:rPr>
          <w:i/>
          <w:color w:val="993300"/>
        </w:rPr>
        <w:tab/>
        <w:t>--object same as in main clause, or possessor?</w:t>
      </w:r>
    </w:p>
    <w:p w14:paraId="1EB3903F" w14:textId="77777777" w:rsidR="00BA6685" w:rsidRPr="002D209A" w:rsidRDefault="00566B03" w:rsidP="00BA6685">
      <w:r w:rsidRPr="001936B6">
        <w:rPr>
          <w:i/>
          <w:color w:val="993300"/>
        </w:rPr>
        <w:tab/>
        <w:t>--subject expressed as possessor, or as independent pronoun?</w:t>
      </w:r>
    </w:p>
    <w:p w14:paraId="69B18658" w14:textId="77777777" w:rsidR="00BA6685" w:rsidRPr="002D209A" w:rsidRDefault="00BA6685" w:rsidP="00BA6685"/>
    <w:p w14:paraId="5A7BC66B" w14:textId="77777777" w:rsidR="00BA6685" w:rsidRPr="002D209A" w:rsidRDefault="00566B03" w:rsidP="00BA6685">
      <w:r w:rsidRPr="001936B6">
        <w:rPr>
          <w:i/>
          <w:color w:val="993300"/>
        </w:rPr>
        <w:tab/>
        <w:t>Subsections below are for specific main-clause verbs that take these complements. If the verbs do not in fact take verbal-noun complements, the relevant subsection should be relocated elsewhere. If the verb takes a mix of verbal-noun and other complements, the subsection may remain here.</w:t>
      </w:r>
    </w:p>
    <w:p w14:paraId="5977D8A7" w14:textId="77777777" w:rsidR="00BA6685" w:rsidRPr="002D209A" w:rsidRDefault="00BA6685" w:rsidP="00BA6685"/>
    <w:p w14:paraId="65BF5A14" w14:textId="77777777" w:rsidR="00BA6685" w:rsidRPr="001936B6" w:rsidRDefault="00BA6685" w:rsidP="00BA6685">
      <w:pPr>
        <w:rPr>
          <w:color w:val="993300"/>
        </w:rPr>
      </w:pPr>
    </w:p>
    <w:p w14:paraId="78EFA22E" w14:textId="197199D5" w:rsidR="00BA6685" w:rsidRDefault="00BA6685" w:rsidP="00BA6685">
      <w:pPr>
        <w:pStyle w:val="Heading3"/>
      </w:pPr>
      <w:bookmarkStart w:id="2207" w:name="_Toc508943094"/>
      <w:bookmarkStart w:id="2208" w:name="_Toc508943694"/>
      <w:bookmarkStart w:id="2209" w:name="_Toc518616695"/>
      <w:bookmarkStart w:id="2210" w:name="_Toc78375970"/>
      <w:bookmarkStart w:id="2211" w:name="_Toc79406075"/>
      <w:bookmarkStart w:id="2212" w:name="_Toc337412314"/>
      <w:r>
        <w:t>‘</w:t>
      </w:r>
      <w:r w:rsidR="00566B03">
        <w:t>Prevent</w:t>
      </w:r>
      <w:bookmarkEnd w:id="2207"/>
      <w:bookmarkEnd w:id="2208"/>
      <w:r>
        <w:t>’</w:t>
      </w:r>
      <w:bookmarkEnd w:id="2209"/>
      <w:bookmarkEnd w:id="2210"/>
      <w:bookmarkEnd w:id="2211"/>
      <w:r w:rsidR="00566B03">
        <w:t xml:space="preserve"> (</w:t>
      </w:r>
      <w:r w:rsidR="00566B03" w:rsidRPr="00DE33B3">
        <w:rPr>
          <w:rFonts w:ascii="Doulos SIL" w:hAnsi="Doulos SIL"/>
          <w:i/>
          <w:color w:val="0000FF"/>
        </w:rPr>
        <w:t>ŋŋŋ</w:t>
      </w:r>
      <w:r w:rsidR="00566B03">
        <w:t>)</w:t>
      </w:r>
      <w:bookmarkEnd w:id="2212"/>
    </w:p>
    <w:p w14:paraId="1C2DB4A7" w14:textId="77777777" w:rsidR="00BA6685" w:rsidRPr="001936B6" w:rsidRDefault="00566B03">
      <w:pPr>
        <w:rPr>
          <w:i/>
          <w:color w:val="993300"/>
        </w:rPr>
      </w:pPr>
      <w:r w:rsidRPr="001936B6">
        <w:rPr>
          <w:i/>
          <w:color w:val="993300"/>
        </w:rPr>
        <w:t>describe semantics of verb (perhaps more than one such verb)</w:t>
      </w:r>
    </w:p>
    <w:p w14:paraId="20781A8D" w14:textId="6A74AF9A" w:rsidR="00BA6685" w:rsidRPr="002D209A" w:rsidRDefault="00566B03">
      <w:r w:rsidRPr="001936B6">
        <w:rPr>
          <w:i/>
          <w:color w:val="993300"/>
        </w:rPr>
        <w:t xml:space="preserve">perhaps a basically transitive verb like </w:t>
      </w:r>
      <w:r w:rsidR="00BA6685">
        <w:rPr>
          <w:i/>
          <w:color w:val="993300"/>
        </w:rPr>
        <w:t>‘</w:t>
      </w:r>
      <w:r w:rsidRPr="001936B6">
        <w:rPr>
          <w:i/>
          <w:color w:val="993300"/>
        </w:rPr>
        <w:t>cut</w:t>
      </w:r>
      <w:r w:rsidR="00BA6685">
        <w:rPr>
          <w:i/>
          <w:color w:val="993300"/>
        </w:rPr>
        <w:t>’</w:t>
      </w:r>
      <w:r w:rsidRPr="001936B6">
        <w:rPr>
          <w:i/>
          <w:color w:val="993300"/>
        </w:rPr>
        <w:t xml:space="preserve"> or </w:t>
      </w:r>
      <w:r w:rsidR="00BA6685">
        <w:rPr>
          <w:i/>
          <w:color w:val="993300"/>
        </w:rPr>
        <w:t>‘</w:t>
      </w:r>
      <w:r w:rsidRPr="001936B6">
        <w:rPr>
          <w:i/>
          <w:color w:val="993300"/>
        </w:rPr>
        <w:t>block</w:t>
      </w:r>
      <w:r w:rsidR="00BA6685">
        <w:rPr>
          <w:i/>
          <w:color w:val="993300"/>
        </w:rPr>
        <w:t>’</w:t>
      </w:r>
    </w:p>
    <w:p w14:paraId="3A9F4952" w14:textId="77777777" w:rsidR="00BA6685" w:rsidRPr="002D209A" w:rsidRDefault="00BA6685"/>
    <w:p w14:paraId="0BCCAE2D" w14:textId="77777777" w:rsidR="00BA6685" w:rsidRPr="001936B6" w:rsidRDefault="00566B03">
      <w:pPr>
        <w:rPr>
          <w:i/>
          <w:color w:val="993300"/>
        </w:rPr>
      </w:pPr>
      <w:r w:rsidRPr="001936B6">
        <w:rPr>
          <w:i/>
          <w:color w:val="993300"/>
        </w:rPr>
        <w:tab/>
        <w:t>complement is verbal-noun clause, with the agent specified</w:t>
      </w:r>
    </w:p>
    <w:p w14:paraId="4642B097" w14:textId="77777777" w:rsidR="00BA6685" w:rsidRPr="001936B6" w:rsidRDefault="00566B03">
      <w:pPr>
        <w:rPr>
          <w:i/>
          <w:color w:val="993300"/>
        </w:rPr>
      </w:pPr>
      <w:r w:rsidRPr="001936B6">
        <w:rPr>
          <w:i/>
          <w:color w:val="993300"/>
        </w:rPr>
        <w:t>agent in possessor form?</w:t>
      </w:r>
    </w:p>
    <w:p w14:paraId="077D6C32" w14:textId="28DBDFE6" w:rsidR="00BA6685" w:rsidRPr="002D209A" w:rsidRDefault="00566B03">
      <w:r w:rsidRPr="001936B6">
        <w:rPr>
          <w:i/>
          <w:color w:val="993300"/>
        </w:rPr>
        <w:tab/>
        <w:t xml:space="preserve">or treated as direct object of </w:t>
      </w:r>
      <w:r w:rsidR="00BA6685">
        <w:rPr>
          <w:i/>
          <w:color w:val="993300"/>
        </w:rPr>
        <w:t>‘</w:t>
      </w:r>
      <w:r w:rsidRPr="001936B6">
        <w:rPr>
          <w:i/>
          <w:color w:val="993300"/>
        </w:rPr>
        <w:t>prevent</w:t>
      </w:r>
      <w:r w:rsidR="00BA6685">
        <w:rPr>
          <w:i/>
          <w:color w:val="993300"/>
        </w:rPr>
        <w:t>’</w:t>
      </w:r>
      <w:r w:rsidRPr="001936B6">
        <w:rPr>
          <w:i/>
          <w:color w:val="993300"/>
        </w:rPr>
        <w:t xml:space="preserve"> verb in main clause?</w:t>
      </w:r>
    </w:p>
    <w:p w14:paraId="71AC7DBF" w14:textId="77777777" w:rsidR="00BA6685" w:rsidRPr="002D209A" w:rsidRDefault="00BA6685"/>
    <w:p w14:paraId="01610273" w14:textId="77777777" w:rsidR="00BA6685" w:rsidRPr="001936B6" w:rsidRDefault="00566B03">
      <w:pPr>
        <w:rPr>
          <w:i/>
          <w:color w:val="993300"/>
        </w:rPr>
      </w:pPr>
      <w:r w:rsidRPr="001936B6">
        <w:rPr>
          <w:i/>
          <w:color w:val="993300"/>
        </w:rPr>
        <w:t>examples</w:t>
      </w:r>
    </w:p>
    <w:p w14:paraId="01A7A536" w14:textId="00D38D85" w:rsidR="00BA6685" w:rsidRPr="001936B6" w:rsidRDefault="00566B03">
      <w:pPr>
        <w:rPr>
          <w:i/>
          <w:color w:val="993300"/>
        </w:rPr>
      </w:pPr>
      <w:r w:rsidRPr="001936B6">
        <w:rPr>
          <w:i/>
          <w:color w:val="993300"/>
        </w:rPr>
        <w:tab/>
      </w:r>
      <w:r w:rsidR="00BA6685">
        <w:rPr>
          <w:i/>
          <w:color w:val="993300"/>
        </w:rPr>
        <w:t>‘</w:t>
      </w:r>
      <w:r w:rsidRPr="001936B6">
        <w:rPr>
          <w:i/>
          <w:color w:val="993300"/>
        </w:rPr>
        <w:t>The rain prevented me from going to Douentza.</w:t>
      </w:r>
      <w:r w:rsidR="00BA6685">
        <w:rPr>
          <w:i/>
          <w:color w:val="993300"/>
        </w:rPr>
        <w:t>’</w:t>
      </w:r>
    </w:p>
    <w:p w14:paraId="1779BB46" w14:textId="2FCA65D1" w:rsidR="00BA6685" w:rsidRPr="001936B6" w:rsidRDefault="00566B03">
      <w:pPr>
        <w:rPr>
          <w:i/>
          <w:color w:val="993300"/>
        </w:rPr>
      </w:pPr>
      <w:r w:rsidRPr="001936B6">
        <w:rPr>
          <w:i/>
          <w:color w:val="993300"/>
        </w:rPr>
        <w:tab/>
      </w:r>
      <w:r w:rsidR="00BA6685">
        <w:rPr>
          <w:i/>
          <w:color w:val="993300"/>
        </w:rPr>
        <w:t>‘</w:t>
      </w:r>
      <w:r w:rsidRPr="001936B6">
        <w:rPr>
          <w:i/>
          <w:color w:val="993300"/>
        </w:rPr>
        <w:t>Millet farming [topic], the hot sun prevented me from doing it.</w:t>
      </w:r>
      <w:r w:rsidR="00BA6685">
        <w:rPr>
          <w:i/>
          <w:color w:val="993300"/>
        </w:rPr>
        <w:t>’</w:t>
      </w:r>
    </w:p>
    <w:p w14:paraId="34122350" w14:textId="3325E2CD" w:rsidR="00BA6685" w:rsidRPr="002D209A" w:rsidRDefault="00566B03" w:rsidP="00BA6685">
      <w:pPr>
        <w:pStyle w:val="example-simple"/>
        <w:tabs>
          <w:tab w:val="clear" w:pos="720"/>
          <w:tab w:val="clear" w:pos="1080"/>
          <w:tab w:val="left" w:pos="360"/>
        </w:tabs>
      </w:pPr>
      <w:r w:rsidRPr="001936B6">
        <w:rPr>
          <w:i/>
          <w:color w:val="993300"/>
        </w:rPr>
        <w:tab/>
      </w:r>
      <w:r w:rsidR="00BA6685">
        <w:rPr>
          <w:i/>
          <w:color w:val="993300"/>
        </w:rPr>
        <w:t>‘</w:t>
      </w:r>
      <w:r w:rsidRPr="001936B6">
        <w:rPr>
          <w:i/>
          <w:color w:val="993300"/>
        </w:rPr>
        <w:t>The noise prevented Amadou from sleeping.</w:t>
      </w:r>
      <w:r w:rsidR="00BA6685">
        <w:rPr>
          <w:i/>
          <w:color w:val="993300"/>
        </w:rPr>
        <w:t>’</w:t>
      </w:r>
    </w:p>
    <w:p w14:paraId="36E18C11" w14:textId="77777777" w:rsidR="00BA6685" w:rsidRPr="002D209A" w:rsidRDefault="00BA6685" w:rsidP="00BA6685"/>
    <w:p w14:paraId="05C73BC3" w14:textId="77777777" w:rsidR="00BA6685" w:rsidRPr="001936B6" w:rsidRDefault="00BA6685">
      <w:pPr>
        <w:rPr>
          <w:color w:val="993300"/>
        </w:rPr>
      </w:pPr>
    </w:p>
    <w:p w14:paraId="474C5FE3" w14:textId="21E7ABC4" w:rsidR="00BA6685" w:rsidRDefault="00BA6685" w:rsidP="00BA6685">
      <w:pPr>
        <w:pStyle w:val="Heading3"/>
      </w:pPr>
      <w:bookmarkStart w:id="2213" w:name="_Toc508943081"/>
      <w:bookmarkStart w:id="2214" w:name="_Toc508943681"/>
      <w:bookmarkStart w:id="2215" w:name="_Toc518616696"/>
      <w:bookmarkStart w:id="2216" w:name="_Toc78375971"/>
      <w:bookmarkStart w:id="2217" w:name="_Toc79406076"/>
      <w:bookmarkStart w:id="2218" w:name="_Toc337412315"/>
      <w:bookmarkStart w:id="2219" w:name="_Toc508943095"/>
      <w:bookmarkStart w:id="2220" w:name="_Toc508943695"/>
      <w:r>
        <w:t>‘</w:t>
      </w:r>
      <w:r w:rsidR="00566B03">
        <w:t>Dare</w:t>
      </w:r>
      <w:r>
        <w:t>’</w:t>
      </w:r>
      <w:r w:rsidR="00566B03">
        <w:t xml:space="preserve"> (</w:t>
      </w:r>
      <w:r w:rsidR="00566B03" w:rsidRPr="00DE33B3">
        <w:rPr>
          <w:rFonts w:ascii="Doulos SIL" w:hAnsi="Doulos SIL"/>
          <w:i/>
          <w:color w:val="0000FF"/>
        </w:rPr>
        <w:t>ŋŋŋ</w:t>
      </w:r>
      <w:r w:rsidR="00566B03">
        <w:t>)</w:t>
      </w:r>
      <w:bookmarkEnd w:id="2213"/>
      <w:bookmarkEnd w:id="2214"/>
      <w:bookmarkEnd w:id="2215"/>
      <w:bookmarkEnd w:id="2216"/>
      <w:bookmarkEnd w:id="2217"/>
      <w:bookmarkEnd w:id="2218"/>
    </w:p>
    <w:p w14:paraId="58075C35" w14:textId="77777777" w:rsidR="00BA6685" w:rsidRPr="001936B6" w:rsidRDefault="00566B03" w:rsidP="00BA6685">
      <w:pPr>
        <w:rPr>
          <w:i/>
          <w:color w:val="993300"/>
        </w:rPr>
      </w:pPr>
      <w:r w:rsidRPr="001936B6">
        <w:rPr>
          <w:i/>
          <w:color w:val="993300"/>
        </w:rPr>
        <w:t xml:space="preserve">describe semantics of verb (may be fairly tricky) </w:t>
      </w:r>
    </w:p>
    <w:p w14:paraId="2D6947CE" w14:textId="77777777" w:rsidR="00BA6685" w:rsidRPr="002D209A" w:rsidRDefault="00566B03" w:rsidP="00BA6685">
      <w:r w:rsidRPr="001936B6">
        <w:rPr>
          <w:i/>
          <w:color w:val="993300"/>
        </w:rPr>
        <w:t>(Fr oser)</w:t>
      </w:r>
    </w:p>
    <w:p w14:paraId="3AF4688D" w14:textId="77777777" w:rsidR="00BA6685" w:rsidRPr="002D209A" w:rsidRDefault="00BA6685" w:rsidP="00BA6685"/>
    <w:p w14:paraId="4D5BC456" w14:textId="77777777" w:rsidR="00BA6685" w:rsidRPr="002D209A" w:rsidRDefault="00566B03" w:rsidP="00BA6685">
      <w:r w:rsidRPr="001936B6">
        <w:rPr>
          <w:i/>
          <w:color w:val="993300"/>
        </w:rPr>
        <w:lastRenderedPageBreak/>
        <w:t>subjects of two clauses are coindexed, so complement does not repeat subject.</w:t>
      </w:r>
    </w:p>
    <w:p w14:paraId="5487EC49" w14:textId="77777777" w:rsidR="00BA6685" w:rsidRPr="002D209A" w:rsidRDefault="00BA6685" w:rsidP="00BA6685"/>
    <w:p w14:paraId="7D808C93" w14:textId="77777777" w:rsidR="00BA6685" w:rsidRPr="001936B6" w:rsidRDefault="00566B03" w:rsidP="00BA6685">
      <w:pPr>
        <w:rPr>
          <w:i/>
          <w:color w:val="993300"/>
        </w:rPr>
      </w:pPr>
      <w:r w:rsidRPr="001936B6">
        <w:rPr>
          <w:i/>
          <w:color w:val="993300"/>
        </w:rPr>
        <w:t>examples</w:t>
      </w:r>
    </w:p>
    <w:p w14:paraId="479DDE5C" w14:textId="2DF1D39A"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They don</w:t>
      </w:r>
      <w:r w:rsidR="00BA6685">
        <w:rPr>
          <w:i/>
          <w:color w:val="993300"/>
        </w:rPr>
        <w:t>’</w:t>
      </w:r>
      <w:r w:rsidRPr="001936B6">
        <w:rPr>
          <w:i/>
          <w:color w:val="993300"/>
        </w:rPr>
        <w:t>t dare go down.</w:t>
      </w:r>
      <w:r w:rsidR="00BA6685">
        <w:rPr>
          <w:i/>
          <w:color w:val="993300"/>
        </w:rPr>
        <w:t>’</w:t>
      </w:r>
    </w:p>
    <w:p w14:paraId="0E684C1D" w14:textId="611B497A"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Do you-Sg dare get close to the elephant(s)?</w:t>
      </w:r>
      <w:r w:rsidR="00BA6685">
        <w:rPr>
          <w:i/>
          <w:color w:val="993300"/>
        </w:rPr>
        <w:t>’</w:t>
      </w:r>
    </w:p>
    <w:p w14:paraId="523C9C19" w14:textId="71712AAE" w:rsidR="00BA6685" w:rsidRPr="002D209A" w:rsidRDefault="00566B03" w:rsidP="00BA6685">
      <w:r w:rsidRPr="001936B6">
        <w:rPr>
          <w:i/>
          <w:color w:val="993300"/>
        </w:rPr>
        <w:tab/>
      </w:r>
      <w:r w:rsidR="00BA6685">
        <w:rPr>
          <w:i/>
          <w:color w:val="993300"/>
        </w:rPr>
        <w:t>‘</w:t>
      </w:r>
      <w:r w:rsidRPr="001936B6">
        <w:rPr>
          <w:i/>
          <w:color w:val="993300"/>
        </w:rPr>
        <w:t>He/She dared (had the audacity) to speak to me.</w:t>
      </w:r>
      <w:r w:rsidR="00BA6685">
        <w:rPr>
          <w:i/>
          <w:color w:val="993300"/>
        </w:rPr>
        <w:t>’</w:t>
      </w:r>
    </w:p>
    <w:p w14:paraId="7A3D4152" w14:textId="77777777" w:rsidR="00BA6685" w:rsidRPr="002D209A" w:rsidRDefault="00BA6685">
      <w:pPr>
        <w:pStyle w:val="example-simple"/>
      </w:pPr>
    </w:p>
    <w:p w14:paraId="1AFFE99E" w14:textId="77777777" w:rsidR="00BA6685" w:rsidRPr="001936B6" w:rsidRDefault="00BA6685">
      <w:pPr>
        <w:pStyle w:val="example-simple"/>
        <w:rPr>
          <w:color w:val="993300"/>
        </w:rPr>
      </w:pPr>
    </w:p>
    <w:p w14:paraId="66B20B91" w14:textId="1E7B4471" w:rsidR="00BA6685" w:rsidRDefault="00BA6685" w:rsidP="00BA6685">
      <w:pPr>
        <w:pStyle w:val="Heading3"/>
      </w:pPr>
      <w:bookmarkStart w:id="2221" w:name="_Toc518616697"/>
      <w:bookmarkStart w:id="2222" w:name="_Toc78375972"/>
      <w:bookmarkStart w:id="2223" w:name="_Toc79406077"/>
      <w:bookmarkStart w:id="2224" w:name="_Toc337412316"/>
      <w:r>
        <w:t>‘</w:t>
      </w:r>
      <w:r w:rsidR="00566B03">
        <w:t>Consent</w:t>
      </w:r>
      <w:r>
        <w:t>’</w:t>
      </w:r>
      <w:bookmarkEnd w:id="2219"/>
      <w:bookmarkEnd w:id="2220"/>
      <w:bookmarkEnd w:id="2221"/>
      <w:bookmarkEnd w:id="2222"/>
      <w:bookmarkEnd w:id="2223"/>
      <w:r w:rsidR="00566B03">
        <w:t xml:space="preserve"> (</w:t>
      </w:r>
      <w:r w:rsidR="00566B03" w:rsidRPr="00DE33B3">
        <w:rPr>
          <w:rFonts w:ascii="Doulos SIL" w:hAnsi="Doulos SIL"/>
          <w:i/>
          <w:color w:val="0000FF"/>
        </w:rPr>
        <w:t>ŋŋŋ</w:t>
      </w:r>
      <w:r w:rsidR="00566B03">
        <w:t>)</w:t>
      </w:r>
      <w:bookmarkEnd w:id="2224"/>
    </w:p>
    <w:p w14:paraId="5772AA38" w14:textId="061456D2" w:rsidR="00BA6685" w:rsidRPr="002D209A" w:rsidRDefault="00566B03" w:rsidP="00BA6685">
      <w:r w:rsidRPr="001936B6">
        <w:rPr>
          <w:i/>
          <w:color w:val="993300"/>
        </w:rPr>
        <w:t xml:space="preserve">semantics of verb (often one sense of the </w:t>
      </w:r>
      <w:r w:rsidR="00BA6685">
        <w:rPr>
          <w:i/>
          <w:color w:val="993300"/>
        </w:rPr>
        <w:t>‘</w:t>
      </w:r>
      <w:r w:rsidRPr="001936B6">
        <w:rPr>
          <w:i/>
          <w:color w:val="993300"/>
        </w:rPr>
        <w:t>accept, receive</w:t>
      </w:r>
      <w:r w:rsidR="00BA6685">
        <w:rPr>
          <w:i/>
          <w:color w:val="993300"/>
        </w:rPr>
        <w:t>’</w:t>
      </w:r>
      <w:r w:rsidRPr="001936B6">
        <w:rPr>
          <w:i/>
          <w:color w:val="993300"/>
        </w:rPr>
        <w:t xml:space="preserve"> transitive verb)</w:t>
      </w:r>
    </w:p>
    <w:p w14:paraId="64F8F970" w14:textId="77777777" w:rsidR="00BA6685" w:rsidRPr="002D209A" w:rsidRDefault="00BA6685" w:rsidP="00BA6685"/>
    <w:p w14:paraId="3E862863" w14:textId="77777777" w:rsidR="00BA6685" w:rsidRPr="002D209A" w:rsidRDefault="00566B03" w:rsidP="00BA6685">
      <w:r w:rsidRPr="001936B6">
        <w:rPr>
          <w:i/>
          <w:color w:val="993300"/>
        </w:rPr>
        <w:t>distinguish same- from different-subject constructions</w:t>
      </w:r>
    </w:p>
    <w:p w14:paraId="3BC82A9E" w14:textId="77777777" w:rsidR="00BA6685" w:rsidRPr="002D209A" w:rsidRDefault="00BA6685" w:rsidP="00BA6685"/>
    <w:p w14:paraId="0917C246" w14:textId="77777777" w:rsidR="00BA6685" w:rsidRPr="001936B6" w:rsidRDefault="00566B03" w:rsidP="00BA6685">
      <w:pPr>
        <w:rPr>
          <w:i/>
          <w:color w:val="993300"/>
        </w:rPr>
      </w:pPr>
      <w:r w:rsidRPr="001936B6">
        <w:rPr>
          <w:i/>
          <w:color w:val="993300"/>
        </w:rPr>
        <w:t>examples</w:t>
      </w:r>
    </w:p>
    <w:p w14:paraId="6F84A6DB" w14:textId="2B776E2A"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The chief has agreed to come.</w:t>
      </w:r>
      <w:r w:rsidR="00BA6685">
        <w:rPr>
          <w:i/>
          <w:color w:val="993300"/>
        </w:rPr>
        <w:t>’</w:t>
      </w:r>
      <w:r w:rsidRPr="001936B6">
        <w:rPr>
          <w:i/>
          <w:color w:val="993300"/>
        </w:rPr>
        <w:t xml:space="preserve"> (same subject)</w:t>
      </w:r>
    </w:p>
    <w:p w14:paraId="4F021EF0" w14:textId="10364F17"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Our father has consented to our going to Bamako.</w:t>
      </w:r>
      <w:r w:rsidR="00BA6685">
        <w:rPr>
          <w:i/>
          <w:color w:val="993300"/>
        </w:rPr>
        <w:t>’</w:t>
      </w:r>
      <w:r w:rsidRPr="001936B6">
        <w:rPr>
          <w:i/>
          <w:color w:val="993300"/>
        </w:rPr>
        <w:t xml:space="preserve"> (different subject)</w:t>
      </w:r>
    </w:p>
    <w:p w14:paraId="1F69AEF0" w14:textId="41178925" w:rsidR="00BA6685" w:rsidRPr="002D209A" w:rsidRDefault="00566B03" w:rsidP="00BA6685">
      <w:r w:rsidRPr="001936B6">
        <w:rPr>
          <w:i/>
          <w:color w:val="993300"/>
        </w:rPr>
        <w:tab/>
      </w:r>
      <w:r w:rsidR="00BA6685">
        <w:rPr>
          <w:i/>
          <w:color w:val="993300"/>
        </w:rPr>
        <w:t>‘</w:t>
      </w:r>
      <w:r w:rsidRPr="001936B6">
        <w:rPr>
          <w:i/>
          <w:color w:val="993300"/>
        </w:rPr>
        <w:t>He did not agree that we do the marriage.</w:t>
      </w:r>
      <w:r w:rsidR="00BA6685">
        <w:rPr>
          <w:i/>
          <w:color w:val="993300"/>
        </w:rPr>
        <w:t>’</w:t>
      </w:r>
    </w:p>
    <w:p w14:paraId="3468E72F" w14:textId="77777777" w:rsidR="00BA6685" w:rsidRPr="002D209A" w:rsidRDefault="00BA6685" w:rsidP="00BA6685">
      <w:pPr>
        <w:pStyle w:val="example-simple"/>
      </w:pPr>
    </w:p>
    <w:p w14:paraId="3779C02E" w14:textId="77777777" w:rsidR="00BA6685" w:rsidRPr="001936B6" w:rsidRDefault="00BA6685">
      <w:pPr>
        <w:rPr>
          <w:color w:val="993300"/>
        </w:rPr>
      </w:pPr>
    </w:p>
    <w:p w14:paraId="54CE70D6" w14:textId="0B93DB1F" w:rsidR="00BA6685" w:rsidRDefault="00566B03" w:rsidP="00BA6685">
      <w:pPr>
        <w:pStyle w:val="Heading3"/>
      </w:pPr>
      <w:bookmarkStart w:id="2225" w:name="_Toc508943097"/>
      <w:bookmarkStart w:id="2226" w:name="_Toc508943697"/>
      <w:bookmarkStart w:id="2227" w:name="_Toc518616699"/>
      <w:bookmarkStart w:id="2228" w:name="_Toc78375974"/>
      <w:bookmarkStart w:id="2229" w:name="_Toc79406079"/>
      <w:r>
        <w:t xml:space="preserve"> </w:t>
      </w:r>
      <w:bookmarkStart w:id="2230" w:name="_Toc337412317"/>
      <w:r w:rsidR="00BA6685">
        <w:t>‘</w:t>
      </w:r>
      <w:r>
        <w:t>Want</w:t>
      </w:r>
      <w:r w:rsidR="00BA6685">
        <w:t>’</w:t>
      </w:r>
      <w:bookmarkEnd w:id="2225"/>
      <w:bookmarkEnd w:id="2226"/>
      <w:bookmarkEnd w:id="2227"/>
      <w:r>
        <w:t xml:space="preserve"> (</w:t>
      </w:r>
      <w:r w:rsidRPr="00DE33B3">
        <w:rPr>
          <w:rFonts w:ascii="Doulos SIL" w:hAnsi="Doulos SIL"/>
          <w:i/>
          <w:color w:val="0000FF"/>
        </w:rPr>
        <w:t>ŋŋŋ</w:t>
      </w:r>
      <w:r>
        <w:t>)</w:t>
      </w:r>
      <w:bookmarkEnd w:id="2228"/>
      <w:bookmarkEnd w:id="2229"/>
      <w:bookmarkEnd w:id="2230"/>
    </w:p>
    <w:p w14:paraId="0ECBB091" w14:textId="12A0454A" w:rsidR="00BA6685" w:rsidRPr="002D209A" w:rsidRDefault="00566B03">
      <w:r w:rsidRPr="001936B6">
        <w:rPr>
          <w:i/>
          <w:color w:val="993300"/>
        </w:rPr>
        <w:t xml:space="preserve">semantics of </w:t>
      </w:r>
      <w:r w:rsidR="00BA6685">
        <w:rPr>
          <w:i/>
          <w:color w:val="993300"/>
        </w:rPr>
        <w:t>‘</w:t>
      </w:r>
      <w:r w:rsidRPr="001936B6">
        <w:rPr>
          <w:i/>
          <w:color w:val="993300"/>
        </w:rPr>
        <w:t>want</w:t>
      </w:r>
      <w:r w:rsidR="00BA6685">
        <w:rPr>
          <w:i/>
          <w:color w:val="993300"/>
        </w:rPr>
        <w:t>’</w:t>
      </w:r>
      <w:r w:rsidRPr="001936B6">
        <w:rPr>
          <w:i/>
          <w:color w:val="993300"/>
        </w:rPr>
        <w:t xml:space="preserve"> verb (</w:t>
      </w:r>
      <w:r w:rsidR="00BA6685">
        <w:rPr>
          <w:i/>
          <w:color w:val="993300"/>
        </w:rPr>
        <w:t>‘</w:t>
      </w:r>
      <w:r w:rsidRPr="001936B6">
        <w:rPr>
          <w:i/>
          <w:color w:val="993300"/>
        </w:rPr>
        <w:t>want, like, love</w:t>
      </w:r>
      <w:r w:rsidR="00BA6685">
        <w:rPr>
          <w:i/>
          <w:color w:val="993300"/>
        </w:rPr>
        <w:t>’</w:t>
      </w:r>
      <w:r w:rsidRPr="001936B6">
        <w:rPr>
          <w:i/>
          <w:color w:val="993300"/>
        </w:rPr>
        <w:t>, etc.)</w:t>
      </w:r>
    </w:p>
    <w:p w14:paraId="37415097" w14:textId="77777777" w:rsidR="00BA6685" w:rsidRPr="002D209A" w:rsidRDefault="00BA6685"/>
    <w:p w14:paraId="5FBD873F" w14:textId="77777777" w:rsidR="00BA6685" w:rsidRPr="002D209A" w:rsidRDefault="00566B03">
      <w:r w:rsidRPr="001936B6">
        <w:rPr>
          <w:i/>
          <w:color w:val="993300"/>
        </w:rPr>
        <w:t>same-subject vs. different-subject constructions</w:t>
      </w:r>
    </w:p>
    <w:p w14:paraId="04FA664A" w14:textId="77777777" w:rsidR="00BA6685" w:rsidRPr="002D209A" w:rsidRDefault="00BA6685"/>
    <w:p w14:paraId="1532D5AA" w14:textId="77777777" w:rsidR="00BA6685" w:rsidRPr="001936B6" w:rsidRDefault="00566B03" w:rsidP="00BA6685">
      <w:pPr>
        <w:rPr>
          <w:i/>
          <w:color w:val="993300"/>
        </w:rPr>
      </w:pPr>
      <w:r w:rsidRPr="001936B6">
        <w:rPr>
          <w:i/>
          <w:color w:val="993300"/>
        </w:rPr>
        <w:t>examples (same subject)</w:t>
      </w:r>
    </w:p>
    <w:p w14:paraId="5A3B97C0" w14:textId="60D77CB1" w:rsidR="00BA6685" w:rsidRPr="00BF7230" w:rsidRDefault="00566B03" w:rsidP="00BA6685">
      <w:pPr>
        <w:rPr>
          <w:i/>
          <w:color w:val="993300"/>
        </w:rPr>
      </w:pPr>
      <w:r w:rsidRPr="001936B6">
        <w:rPr>
          <w:i/>
          <w:color w:val="993300"/>
        </w:rPr>
        <w:tab/>
      </w:r>
      <w:r w:rsidR="00BA6685">
        <w:rPr>
          <w:i/>
          <w:color w:val="993300"/>
        </w:rPr>
        <w:t>‘</w:t>
      </w:r>
      <w:r w:rsidRPr="001936B6">
        <w:rPr>
          <w:i/>
          <w:color w:val="993300"/>
        </w:rPr>
        <w:t>I want to go.</w:t>
      </w:r>
      <w:r w:rsidR="00BA6685">
        <w:rPr>
          <w:i/>
          <w:color w:val="993300"/>
        </w:rPr>
        <w:t>’</w:t>
      </w:r>
    </w:p>
    <w:p w14:paraId="3B39750C" w14:textId="54B8206C" w:rsidR="00BA6685" w:rsidRPr="002D209A" w:rsidRDefault="00566B03" w:rsidP="00BA6685">
      <w:r w:rsidRPr="001936B6">
        <w:rPr>
          <w:i/>
          <w:color w:val="993300"/>
        </w:rPr>
        <w:tab/>
      </w:r>
      <w:r w:rsidR="00BA6685">
        <w:rPr>
          <w:i/>
          <w:color w:val="993300"/>
        </w:rPr>
        <w:t>‘</w:t>
      </w:r>
      <w:r w:rsidRPr="001936B6">
        <w:rPr>
          <w:i/>
          <w:color w:val="993300"/>
        </w:rPr>
        <w:t>We don</w:t>
      </w:r>
      <w:r w:rsidR="00BA6685">
        <w:rPr>
          <w:i/>
          <w:color w:val="993300"/>
        </w:rPr>
        <w:t>’</w:t>
      </w:r>
      <w:r w:rsidRPr="001936B6">
        <w:rPr>
          <w:i/>
          <w:color w:val="993300"/>
        </w:rPr>
        <w:t>t even want to see him/her.</w:t>
      </w:r>
      <w:r w:rsidR="00BA6685">
        <w:rPr>
          <w:i/>
          <w:color w:val="993300"/>
        </w:rPr>
        <w:t>’</w:t>
      </w:r>
    </w:p>
    <w:p w14:paraId="264C0E19" w14:textId="77777777" w:rsidR="00BA6685" w:rsidRPr="002D209A" w:rsidRDefault="00BA6685"/>
    <w:p w14:paraId="4EC5AC86" w14:textId="77777777" w:rsidR="00BA6685" w:rsidRPr="001936B6" w:rsidRDefault="00566B03" w:rsidP="00BA6685">
      <w:pPr>
        <w:rPr>
          <w:i/>
          <w:color w:val="993300"/>
        </w:rPr>
      </w:pPr>
      <w:r w:rsidRPr="001936B6">
        <w:rPr>
          <w:i/>
          <w:color w:val="993300"/>
        </w:rPr>
        <w:t>examples (different subject), requiring expression of complement subject</w:t>
      </w:r>
    </w:p>
    <w:p w14:paraId="1078698C" w14:textId="3CEFF806" w:rsidR="00BA6685" w:rsidRPr="002D209A" w:rsidRDefault="00566B03" w:rsidP="00BA6685">
      <w:r w:rsidRPr="001936B6">
        <w:rPr>
          <w:i/>
          <w:color w:val="993300"/>
        </w:rPr>
        <w:tab/>
      </w:r>
      <w:r w:rsidR="00BA6685">
        <w:rPr>
          <w:i/>
          <w:color w:val="993300"/>
        </w:rPr>
        <w:t>‘</w:t>
      </w:r>
      <w:r w:rsidRPr="001936B6">
        <w:rPr>
          <w:i/>
          <w:color w:val="993300"/>
        </w:rPr>
        <w:t>Your-Sg father doesn</w:t>
      </w:r>
      <w:r w:rsidR="00BA6685">
        <w:rPr>
          <w:i/>
          <w:color w:val="993300"/>
        </w:rPr>
        <w:t>’</w:t>
      </w:r>
      <w:r w:rsidRPr="001936B6">
        <w:rPr>
          <w:i/>
          <w:color w:val="993300"/>
        </w:rPr>
        <w:t>t want you-Sg to come here.</w:t>
      </w:r>
      <w:r w:rsidR="00BA6685">
        <w:rPr>
          <w:i/>
          <w:color w:val="993300"/>
        </w:rPr>
        <w:t>’</w:t>
      </w:r>
    </w:p>
    <w:p w14:paraId="7675E3AB" w14:textId="77777777" w:rsidR="00BA6685" w:rsidRPr="002D209A" w:rsidRDefault="00BA6685"/>
    <w:p w14:paraId="23ABFFB9" w14:textId="77777777" w:rsidR="00BA6685" w:rsidRPr="001936B6" w:rsidRDefault="00BA6685">
      <w:pPr>
        <w:rPr>
          <w:color w:val="993300"/>
        </w:rPr>
      </w:pPr>
    </w:p>
    <w:p w14:paraId="187E2591" w14:textId="6FAA6CAD" w:rsidR="00BA6685" w:rsidRDefault="00BA6685" w:rsidP="00BA6685">
      <w:pPr>
        <w:pStyle w:val="Heading3"/>
      </w:pPr>
      <w:bookmarkStart w:id="2231" w:name="_Toc508943098"/>
      <w:bookmarkStart w:id="2232" w:name="_Toc508943698"/>
      <w:bookmarkStart w:id="2233" w:name="_Toc518616700"/>
      <w:bookmarkStart w:id="2234" w:name="_Toc78375975"/>
      <w:bookmarkStart w:id="2235" w:name="_Toc79406080"/>
      <w:bookmarkStart w:id="2236" w:name="_Toc337412318"/>
      <w:r>
        <w:t>‘</w:t>
      </w:r>
      <w:r w:rsidR="00566B03">
        <w:t>Forget</w:t>
      </w:r>
      <w:r>
        <w:t>’</w:t>
      </w:r>
      <w:bookmarkEnd w:id="2231"/>
      <w:bookmarkEnd w:id="2232"/>
      <w:r w:rsidR="00566B03">
        <w:t xml:space="preserve"> (</w:t>
      </w:r>
      <w:r w:rsidR="00566B03" w:rsidRPr="00DE33B3">
        <w:rPr>
          <w:rFonts w:ascii="Doulos SIL" w:hAnsi="Doulos SIL"/>
          <w:i/>
          <w:color w:val="0000FF"/>
        </w:rPr>
        <w:t>ŋŋŋ</w:t>
      </w:r>
      <w:r w:rsidR="00566B03">
        <w:t>)</w:t>
      </w:r>
      <w:bookmarkEnd w:id="2233"/>
      <w:bookmarkEnd w:id="2234"/>
      <w:bookmarkEnd w:id="2235"/>
      <w:bookmarkEnd w:id="2236"/>
    </w:p>
    <w:p w14:paraId="3A73D87C" w14:textId="77777777" w:rsidR="00BA6685" w:rsidRPr="002D209A" w:rsidRDefault="00566B03">
      <w:r w:rsidRPr="001936B6">
        <w:rPr>
          <w:i/>
          <w:color w:val="993300"/>
        </w:rPr>
        <w:t>discussion of semantics of verb.</w:t>
      </w:r>
    </w:p>
    <w:p w14:paraId="0944D85A" w14:textId="77777777" w:rsidR="00BA6685" w:rsidRPr="002D209A" w:rsidRDefault="00BA6685"/>
    <w:p w14:paraId="312CBD3A" w14:textId="77777777" w:rsidR="00BA6685" w:rsidRPr="002D209A" w:rsidRDefault="00566B03">
      <w:r w:rsidRPr="001936B6">
        <w:rPr>
          <w:i/>
          <w:color w:val="993300"/>
        </w:rPr>
        <w:t>verb may have irregular or defective paradigm; if so, give a table of its  most important inflectable stems</w:t>
      </w:r>
    </w:p>
    <w:p w14:paraId="1C642D51" w14:textId="77777777" w:rsidR="00BA6685" w:rsidRPr="002D209A" w:rsidRDefault="00BA6685"/>
    <w:p w14:paraId="4A2B4EB2" w14:textId="2A6C8F98" w:rsidR="00BA6685" w:rsidRPr="002D209A" w:rsidRDefault="00566B03">
      <w:pPr>
        <w:pStyle w:val="example-simple"/>
      </w:pPr>
      <w:r w:rsidRPr="001936B6">
        <w:rPr>
          <w:i/>
          <w:color w:val="993300"/>
        </w:rPr>
        <w:t>(xx1)</w:t>
      </w:r>
      <w:r w:rsidRPr="001936B6">
        <w:rPr>
          <w:i/>
          <w:color w:val="993300"/>
        </w:rPr>
        <w:tab/>
      </w:r>
      <w:r w:rsidR="00BA6685">
        <w:rPr>
          <w:i/>
          <w:color w:val="993300"/>
        </w:rPr>
        <w:t>‘</w:t>
      </w:r>
      <w:r w:rsidRPr="001936B6">
        <w:rPr>
          <w:i/>
          <w:color w:val="993300"/>
        </w:rPr>
        <w:t>Forget</w:t>
      </w:r>
      <w:r w:rsidR="00BA6685">
        <w:rPr>
          <w:i/>
          <w:color w:val="993300"/>
        </w:rPr>
        <w:t>’</w:t>
      </w:r>
    </w:p>
    <w:p w14:paraId="7A76ED6F" w14:textId="77777777" w:rsidR="00BA6685" w:rsidRPr="002D209A" w:rsidRDefault="00BA6685">
      <w:pPr>
        <w:pStyle w:val="example-simple"/>
      </w:pPr>
    </w:p>
    <w:p w14:paraId="3F7FB54F" w14:textId="77777777" w:rsidR="00BA6685" w:rsidRPr="001936B6" w:rsidRDefault="00566B03" w:rsidP="00BA6685">
      <w:pPr>
        <w:pStyle w:val="example-simple"/>
        <w:tabs>
          <w:tab w:val="left" w:pos="3240"/>
        </w:tabs>
        <w:rPr>
          <w:i/>
          <w:color w:val="993300"/>
        </w:rPr>
      </w:pPr>
      <w:r w:rsidRPr="001936B6">
        <w:rPr>
          <w:i/>
          <w:color w:val="993300"/>
        </w:rPr>
        <w:tab/>
        <w:t>Perfective-1a</w:t>
      </w:r>
      <w:r w:rsidRPr="001936B6">
        <w:rPr>
          <w:i/>
          <w:color w:val="993300"/>
        </w:rPr>
        <w:tab/>
      </w:r>
      <w:r w:rsidRPr="00482223">
        <w:rPr>
          <w:rFonts w:ascii="Doulos SIL" w:hAnsi="Doulos SIL"/>
          <w:i/>
          <w:color w:val="0000FF"/>
        </w:rPr>
        <w:t>ŋŋŋ</w:t>
      </w:r>
      <w:r w:rsidRPr="00482223">
        <w:rPr>
          <w:rFonts w:ascii="Doulos SIL" w:hAnsi="Doulos SIL"/>
          <w:i/>
          <w:color w:val="0000FF"/>
        </w:rPr>
        <w:noBreakHyphen/>
      </w:r>
      <w:r w:rsidRPr="001936B6">
        <w:rPr>
          <w:i/>
          <w:color w:val="993300"/>
        </w:rPr>
        <w:t xml:space="preserve"> </w:t>
      </w:r>
    </w:p>
    <w:p w14:paraId="215B6673" w14:textId="77777777" w:rsidR="00BA6685" w:rsidRPr="001936B6" w:rsidRDefault="00566B03" w:rsidP="00BA6685">
      <w:pPr>
        <w:pStyle w:val="example-simple"/>
        <w:tabs>
          <w:tab w:val="left" w:pos="3240"/>
        </w:tabs>
        <w:rPr>
          <w:i/>
          <w:color w:val="993300"/>
        </w:rPr>
      </w:pPr>
      <w:r w:rsidRPr="001936B6">
        <w:rPr>
          <w:i/>
          <w:color w:val="993300"/>
        </w:rPr>
        <w:tab/>
        <w:t>Perfective Negative</w:t>
      </w:r>
      <w:r w:rsidRPr="001936B6">
        <w:rPr>
          <w:i/>
          <w:color w:val="993300"/>
        </w:rPr>
        <w:tab/>
      </w:r>
      <w:r w:rsidRPr="00482223">
        <w:rPr>
          <w:rFonts w:ascii="Doulos SIL" w:hAnsi="Doulos SIL"/>
          <w:i/>
          <w:color w:val="0000FF"/>
        </w:rPr>
        <w:t>ŋŋŋ</w:t>
      </w:r>
      <w:r w:rsidRPr="00482223">
        <w:rPr>
          <w:rFonts w:ascii="Doulos SIL" w:hAnsi="Doulos SIL"/>
          <w:i/>
          <w:color w:val="0000FF"/>
        </w:rPr>
        <w:noBreakHyphen/>
      </w:r>
    </w:p>
    <w:p w14:paraId="4A761FF2" w14:textId="77777777" w:rsidR="00BA6685" w:rsidRPr="001936B6" w:rsidRDefault="00566B03" w:rsidP="00BA6685">
      <w:pPr>
        <w:pStyle w:val="example-simple"/>
        <w:tabs>
          <w:tab w:val="left" w:pos="3240"/>
        </w:tabs>
        <w:rPr>
          <w:i/>
          <w:color w:val="993300"/>
        </w:rPr>
      </w:pPr>
      <w:r w:rsidRPr="001936B6">
        <w:rPr>
          <w:i/>
          <w:color w:val="993300"/>
        </w:rPr>
        <w:lastRenderedPageBreak/>
        <w:tab/>
        <w:t>Imperfective</w:t>
      </w:r>
      <w:r w:rsidRPr="001936B6">
        <w:rPr>
          <w:i/>
          <w:color w:val="993300"/>
        </w:rPr>
        <w:tab/>
      </w:r>
      <w:r w:rsidRPr="00482223">
        <w:rPr>
          <w:rFonts w:ascii="Doulos SIL" w:hAnsi="Doulos SIL"/>
          <w:i/>
          <w:color w:val="0000FF"/>
        </w:rPr>
        <w:t>ŋŋŋ</w:t>
      </w:r>
      <w:r w:rsidRPr="00482223">
        <w:rPr>
          <w:rFonts w:ascii="Doulos SIL" w:hAnsi="Doulos SIL"/>
          <w:i/>
          <w:color w:val="0000FF"/>
        </w:rPr>
        <w:noBreakHyphen/>
      </w:r>
      <w:r w:rsidRPr="001936B6">
        <w:rPr>
          <w:i/>
          <w:color w:val="993300"/>
        </w:rPr>
        <w:noBreakHyphen/>
      </w:r>
    </w:p>
    <w:p w14:paraId="30B45C69" w14:textId="77777777" w:rsidR="00BA6685" w:rsidRPr="001936B6" w:rsidRDefault="00566B03" w:rsidP="00BA6685">
      <w:pPr>
        <w:pStyle w:val="example-simple"/>
        <w:tabs>
          <w:tab w:val="left" w:pos="3240"/>
        </w:tabs>
        <w:rPr>
          <w:i/>
          <w:color w:val="993300"/>
        </w:rPr>
      </w:pPr>
      <w:r w:rsidRPr="001936B6">
        <w:rPr>
          <w:i/>
          <w:color w:val="993300"/>
        </w:rPr>
        <w:tab/>
        <w:t>Imperfective Negative</w:t>
      </w:r>
      <w:r w:rsidRPr="001936B6">
        <w:rPr>
          <w:i/>
          <w:color w:val="993300"/>
        </w:rPr>
        <w:tab/>
      </w:r>
      <w:r w:rsidRPr="00482223">
        <w:rPr>
          <w:rFonts w:ascii="Doulos SIL" w:hAnsi="Doulos SIL"/>
          <w:i/>
          <w:color w:val="0000FF"/>
        </w:rPr>
        <w:t>ŋŋŋ</w:t>
      </w:r>
      <w:r w:rsidRPr="00482223">
        <w:rPr>
          <w:rFonts w:ascii="Doulos SIL" w:hAnsi="Doulos SIL"/>
          <w:i/>
          <w:color w:val="0000FF"/>
        </w:rPr>
        <w:noBreakHyphen/>
      </w:r>
    </w:p>
    <w:p w14:paraId="1249E54A" w14:textId="77777777" w:rsidR="00BA6685" w:rsidRPr="001936B6" w:rsidRDefault="00566B03" w:rsidP="00BA6685">
      <w:pPr>
        <w:pStyle w:val="example-simple"/>
        <w:tabs>
          <w:tab w:val="left" w:pos="3240"/>
        </w:tabs>
        <w:rPr>
          <w:i/>
          <w:color w:val="993300"/>
        </w:rPr>
      </w:pPr>
      <w:r w:rsidRPr="001936B6">
        <w:rPr>
          <w:i/>
          <w:color w:val="993300"/>
        </w:rPr>
        <w:tab/>
        <w:t>Imperative</w:t>
      </w:r>
      <w:r w:rsidRPr="001936B6">
        <w:rPr>
          <w:i/>
          <w:color w:val="993300"/>
        </w:rPr>
        <w:tab/>
      </w:r>
      <w:r w:rsidRPr="00DE33B3">
        <w:rPr>
          <w:rFonts w:ascii="Doulos SIL" w:hAnsi="Doulos SIL"/>
          <w:i/>
          <w:color w:val="0000FF"/>
        </w:rPr>
        <w:t>ŋŋŋ</w:t>
      </w:r>
    </w:p>
    <w:p w14:paraId="37EE03C0" w14:textId="77777777" w:rsidR="00BA6685" w:rsidRPr="002D209A" w:rsidRDefault="00566B03" w:rsidP="00BA6685">
      <w:pPr>
        <w:pStyle w:val="example-simple"/>
        <w:tabs>
          <w:tab w:val="left" w:pos="3240"/>
        </w:tabs>
      </w:pPr>
      <w:r w:rsidRPr="001936B6">
        <w:rPr>
          <w:i/>
          <w:color w:val="993300"/>
        </w:rPr>
        <w:tab/>
        <w:t>Prohibitive</w:t>
      </w:r>
      <w:r w:rsidRPr="001936B6">
        <w:rPr>
          <w:i/>
          <w:color w:val="993300"/>
        </w:rPr>
        <w:tab/>
      </w:r>
      <w:r w:rsidRPr="00482223">
        <w:rPr>
          <w:rFonts w:ascii="Doulos SIL" w:hAnsi="Doulos SIL"/>
          <w:i/>
          <w:color w:val="0000FF"/>
        </w:rPr>
        <w:t>ŋŋŋ</w:t>
      </w:r>
      <w:r w:rsidRPr="00482223">
        <w:rPr>
          <w:rFonts w:ascii="Doulos SIL" w:hAnsi="Doulos SIL"/>
          <w:i/>
          <w:color w:val="0000FF"/>
        </w:rPr>
        <w:noBreakHyphen/>
      </w:r>
    </w:p>
    <w:p w14:paraId="4112BB9C" w14:textId="77777777" w:rsidR="00BA6685" w:rsidRPr="002D209A" w:rsidRDefault="00BA6685"/>
    <w:p w14:paraId="06B427DE" w14:textId="77777777" w:rsidR="00BA6685" w:rsidRPr="001936B6" w:rsidRDefault="00566B03">
      <w:pPr>
        <w:rPr>
          <w:i/>
          <w:color w:val="993300"/>
        </w:rPr>
      </w:pPr>
      <w:r w:rsidRPr="001936B6">
        <w:rPr>
          <w:i/>
          <w:color w:val="993300"/>
        </w:rPr>
        <w:tab/>
        <w:t>may take factive as well as verbal-noun complements, in different senses</w:t>
      </w:r>
    </w:p>
    <w:p w14:paraId="486A1B1B" w14:textId="77777777" w:rsidR="00BA6685" w:rsidRPr="001936B6" w:rsidRDefault="00566B03">
      <w:pPr>
        <w:rPr>
          <w:i/>
          <w:color w:val="993300"/>
        </w:rPr>
      </w:pPr>
      <w:r w:rsidRPr="001936B6">
        <w:rPr>
          <w:i/>
          <w:color w:val="993300"/>
        </w:rPr>
        <w:tab/>
        <w:t>factives: subject may be same or different, complement denotes prior event</w:t>
      </w:r>
    </w:p>
    <w:p w14:paraId="299EC223" w14:textId="77777777" w:rsidR="00BA6685" w:rsidRPr="002D209A" w:rsidRDefault="00566B03">
      <w:r w:rsidRPr="001936B6">
        <w:rPr>
          <w:i/>
          <w:color w:val="993300"/>
        </w:rPr>
        <w:tab/>
        <w:t>verbal noun: main-clause subject forgets to do sth that he/she intended to do</w:t>
      </w:r>
    </w:p>
    <w:p w14:paraId="4A8A7EB3" w14:textId="77777777" w:rsidR="00BA6685" w:rsidRPr="002D209A" w:rsidRDefault="00BA6685"/>
    <w:p w14:paraId="3E2B6588" w14:textId="77777777" w:rsidR="00BA6685" w:rsidRPr="001936B6" w:rsidRDefault="00566B03">
      <w:pPr>
        <w:rPr>
          <w:i/>
          <w:color w:val="993300"/>
        </w:rPr>
      </w:pPr>
      <w:r w:rsidRPr="001936B6">
        <w:rPr>
          <w:i/>
          <w:color w:val="993300"/>
        </w:rPr>
        <w:t>examples (factive)</w:t>
      </w:r>
    </w:p>
    <w:p w14:paraId="21E2D758" w14:textId="0AE9A3FD" w:rsidR="00BA6685" w:rsidRPr="001936B6" w:rsidRDefault="00566B03">
      <w:pPr>
        <w:rPr>
          <w:i/>
          <w:color w:val="993300"/>
        </w:rPr>
      </w:pPr>
      <w:r w:rsidRPr="001936B6">
        <w:rPr>
          <w:i/>
          <w:color w:val="993300"/>
        </w:rPr>
        <w:tab/>
      </w:r>
      <w:r w:rsidR="00BA6685">
        <w:rPr>
          <w:i/>
          <w:color w:val="993300"/>
        </w:rPr>
        <w:t>‘</w:t>
      </w:r>
      <w:r w:rsidRPr="001936B6">
        <w:rPr>
          <w:i/>
          <w:color w:val="993300"/>
        </w:rPr>
        <w:t>I forgot that you had come.</w:t>
      </w:r>
      <w:r w:rsidR="00BA6685">
        <w:rPr>
          <w:i/>
          <w:color w:val="993300"/>
        </w:rPr>
        <w:t>’</w:t>
      </w:r>
    </w:p>
    <w:p w14:paraId="166C02A5" w14:textId="6F510752" w:rsidR="00BA6685" w:rsidRPr="002D209A" w:rsidRDefault="00566B03">
      <w:r w:rsidRPr="001936B6">
        <w:rPr>
          <w:i/>
          <w:color w:val="993300"/>
        </w:rPr>
        <w:tab/>
      </w:r>
      <w:r w:rsidR="00BA6685">
        <w:rPr>
          <w:i/>
          <w:color w:val="993300"/>
        </w:rPr>
        <w:t>‘</w:t>
      </w:r>
      <w:r w:rsidRPr="001936B6">
        <w:rPr>
          <w:i/>
          <w:color w:val="993300"/>
        </w:rPr>
        <w:t>I forgot that I had told him to come.</w:t>
      </w:r>
      <w:r w:rsidR="00BA6685">
        <w:rPr>
          <w:i/>
          <w:color w:val="993300"/>
        </w:rPr>
        <w:t>’</w:t>
      </w:r>
      <w:r w:rsidRPr="001936B6">
        <w:rPr>
          <w:i/>
          <w:color w:val="993300"/>
        </w:rPr>
        <w:t xml:space="preserve"> (be careful with semantics)</w:t>
      </w:r>
    </w:p>
    <w:p w14:paraId="48AE25D8" w14:textId="77777777" w:rsidR="00BA6685" w:rsidRPr="002D209A" w:rsidRDefault="00BA6685"/>
    <w:p w14:paraId="5BEEA842" w14:textId="77777777" w:rsidR="00BA6685" w:rsidRPr="001936B6" w:rsidRDefault="00566B03">
      <w:pPr>
        <w:rPr>
          <w:i/>
          <w:color w:val="993300"/>
        </w:rPr>
      </w:pPr>
      <w:r w:rsidRPr="001936B6">
        <w:rPr>
          <w:i/>
          <w:color w:val="993300"/>
        </w:rPr>
        <w:t>examples (verbal-noun)</w:t>
      </w:r>
    </w:p>
    <w:p w14:paraId="6DB9CF2E" w14:textId="7058F8B6" w:rsidR="00BA6685" w:rsidRPr="001936B6" w:rsidRDefault="00566B03">
      <w:pPr>
        <w:rPr>
          <w:i/>
          <w:color w:val="993300"/>
        </w:rPr>
      </w:pPr>
      <w:r w:rsidRPr="001936B6">
        <w:rPr>
          <w:i/>
          <w:color w:val="993300"/>
        </w:rPr>
        <w:tab/>
      </w:r>
      <w:r w:rsidR="00BA6685">
        <w:rPr>
          <w:i/>
          <w:color w:val="993300"/>
        </w:rPr>
        <w:t>‘</w:t>
      </w:r>
      <w:r w:rsidRPr="001936B6">
        <w:rPr>
          <w:i/>
          <w:color w:val="993300"/>
        </w:rPr>
        <w:t>Don</w:t>
      </w:r>
      <w:r w:rsidR="00BA6685">
        <w:rPr>
          <w:i/>
          <w:color w:val="993300"/>
        </w:rPr>
        <w:t>’</w:t>
      </w:r>
      <w:r w:rsidRPr="001936B6">
        <w:rPr>
          <w:i/>
          <w:color w:val="993300"/>
        </w:rPr>
        <w:t>t forget to come tomorrow!</w:t>
      </w:r>
      <w:r w:rsidR="00BA6685">
        <w:rPr>
          <w:i/>
          <w:color w:val="993300"/>
        </w:rPr>
        <w:t>’</w:t>
      </w:r>
    </w:p>
    <w:p w14:paraId="0C4E046F" w14:textId="22B9A9F4" w:rsidR="00BA6685" w:rsidRPr="002D209A" w:rsidRDefault="00566B03">
      <w:r w:rsidRPr="001936B6">
        <w:rPr>
          <w:i/>
          <w:color w:val="993300"/>
        </w:rPr>
        <w:tab/>
      </w:r>
      <w:r w:rsidR="00BA6685">
        <w:rPr>
          <w:i/>
          <w:color w:val="993300"/>
        </w:rPr>
        <w:t>‘</w:t>
      </w:r>
      <w:r w:rsidRPr="001936B6">
        <w:rPr>
          <w:i/>
          <w:color w:val="993300"/>
        </w:rPr>
        <w:t>I forgot to water the garden</w:t>
      </w:r>
      <w:r w:rsidR="00BA6685">
        <w:rPr>
          <w:i/>
          <w:color w:val="993300"/>
        </w:rPr>
        <w:t>’</w:t>
      </w:r>
    </w:p>
    <w:p w14:paraId="280CDF62" w14:textId="77777777" w:rsidR="00BA6685" w:rsidRPr="002D209A" w:rsidRDefault="00BA6685"/>
    <w:p w14:paraId="10E269E7" w14:textId="59CEFACF" w:rsidR="00BA6685" w:rsidRPr="002D209A" w:rsidRDefault="00566B03">
      <w:r w:rsidRPr="001936B6">
        <w:rPr>
          <w:i/>
          <w:color w:val="993300"/>
        </w:rPr>
        <w:t xml:space="preserve">brief mention of </w:t>
      </w:r>
      <w:r w:rsidR="00BA6685">
        <w:rPr>
          <w:i/>
          <w:color w:val="993300"/>
        </w:rPr>
        <w:t>‘</w:t>
      </w:r>
      <w:r w:rsidRPr="001936B6">
        <w:rPr>
          <w:i/>
          <w:color w:val="993300"/>
        </w:rPr>
        <w:t>remember</w:t>
      </w:r>
      <w:r w:rsidR="00BA6685">
        <w:rPr>
          <w:i/>
          <w:color w:val="993300"/>
        </w:rPr>
        <w:t>’</w:t>
      </w:r>
      <w:r w:rsidRPr="001936B6">
        <w:rPr>
          <w:i/>
          <w:color w:val="993300"/>
        </w:rPr>
        <w:t xml:space="preserve"> (perhaps reversive of </w:t>
      </w:r>
      <w:r w:rsidR="00BA6685">
        <w:rPr>
          <w:i/>
          <w:color w:val="993300"/>
        </w:rPr>
        <w:t>‘</w:t>
      </w:r>
      <w:r w:rsidRPr="001936B6">
        <w:rPr>
          <w:i/>
          <w:color w:val="993300"/>
        </w:rPr>
        <w:t>forget</w:t>
      </w:r>
      <w:r w:rsidR="00BA6685">
        <w:rPr>
          <w:i/>
          <w:color w:val="993300"/>
        </w:rPr>
        <w:t>’</w:t>
      </w:r>
      <w:r w:rsidRPr="001936B6">
        <w:rPr>
          <w:i/>
          <w:color w:val="993300"/>
        </w:rPr>
        <w:t>)</w:t>
      </w:r>
    </w:p>
    <w:p w14:paraId="59057857" w14:textId="77777777" w:rsidR="00BA6685" w:rsidRPr="002D209A" w:rsidRDefault="00BA6685" w:rsidP="00BA6685"/>
    <w:p w14:paraId="41E68F00" w14:textId="77777777" w:rsidR="00BA6685" w:rsidRPr="001936B6" w:rsidRDefault="00BA6685" w:rsidP="00BA6685">
      <w:pPr>
        <w:rPr>
          <w:color w:val="993300"/>
        </w:rPr>
      </w:pPr>
    </w:p>
    <w:p w14:paraId="4508D455" w14:textId="781D6AB6" w:rsidR="00BA6685" w:rsidRDefault="00566B03" w:rsidP="00BA6685">
      <w:pPr>
        <w:pStyle w:val="Heading3"/>
      </w:pPr>
      <w:bookmarkStart w:id="2237" w:name="_Toc508943090"/>
      <w:bookmarkStart w:id="2238" w:name="_Toc508943690"/>
      <w:bookmarkStart w:id="2239" w:name="_Toc518616691"/>
      <w:bookmarkStart w:id="2240" w:name="_Toc78375966"/>
      <w:bookmarkStart w:id="2241" w:name="_Toc79406071"/>
      <w:bookmarkStart w:id="2242" w:name="_Toc337412319"/>
      <w:r>
        <w:t>Obligational (</w:t>
      </w:r>
      <w:r w:rsidRPr="00DE33B3">
        <w:rPr>
          <w:rFonts w:ascii="Doulos SIL" w:hAnsi="Doulos SIL"/>
          <w:i/>
          <w:color w:val="0000FF"/>
        </w:rPr>
        <w:t>ŋŋŋ</w:t>
      </w:r>
      <w:r>
        <w:t xml:space="preserve"> </w:t>
      </w:r>
      <w:r w:rsidR="00BA6685">
        <w:t>‘</w:t>
      </w:r>
      <w:r>
        <w:t>duty</w:t>
      </w:r>
      <w:r w:rsidR="00BA6685">
        <w:t>’</w:t>
      </w:r>
      <w:r>
        <w:t>)</w:t>
      </w:r>
      <w:bookmarkEnd w:id="2237"/>
      <w:bookmarkEnd w:id="2238"/>
      <w:bookmarkEnd w:id="2239"/>
      <w:bookmarkEnd w:id="2240"/>
      <w:bookmarkEnd w:id="2241"/>
      <w:bookmarkEnd w:id="2242"/>
    </w:p>
    <w:p w14:paraId="7EC698D7" w14:textId="20E24682" w:rsidR="00BA6685" w:rsidRPr="002D209A" w:rsidRDefault="00566B03" w:rsidP="00BA6685">
      <w:r w:rsidRPr="001936B6">
        <w:rPr>
          <w:i/>
          <w:color w:val="993300"/>
        </w:rPr>
        <w:tab/>
      </w:r>
      <w:r w:rsidR="00BA6685">
        <w:rPr>
          <w:i/>
          <w:color w:val="993300"/>
        </w:rPr>
        <w:t>‘</w:t>
      </w:r>
      <w:r w:rsidRPr="001936B6">
        <w:rPr>
          <w:i/>
          <w:color w:val="993300"/>
        </w:rPr>
        <w:t>X must VP</w:t>
      </w:r>
      <w:r w:rsidR="00BA6685">
        <w:rPr>
          <w:i/>
          <w:color w:val="993300"/>
        </w:rPr>
        <w:t>’</w:t>
      </w:r>
      <w:r w:rsidRPr="001936B6">
        <w:rPr>
          <w:i/>
          <w:color w:val="993300"/>
        </w:rPr>
        <w:t xml:space="preserve"> may be expressed as e.g. </w:t>
      </w:r>
      <w:r w:rsidR="00BA6685">
        <w:rPr>
          <w:i/>
          <w:color w:val="993300"/>
        </w:rPr>
        <w:t>‘</w:t>
      </w:r>
      <w:r w:rsidRPr="001936B6">
        <w:rPr>
          <w:i/>
          <w:color w:val="993300"/>
        </w:rPr>
        <w:t>[X</w:t>
      </w:r>
      <w:r w:rsidR="00BA6685">
        <w:rPr>
          <w:i/>
          <w:color w:val="993300"/>
        </w:rPr>
        <w:t>’</w:t>
      </w:r>
      <w:r w:rsidRPr="001936B6">
        <w:rPr>
          <w:i/>
          <w:color w:val="993300"/>
        </w:rPr>
        <w:t>s ... verb-VblN] [it</w:t>
      </w:r>
      <w:r w:rsidR="00BA6685">
        <w:rPr>
          <w:i/>
          <w:color w:val="993300"/>
        </w:rPr>
        <w:t>’</w:t>
      </w:r>
      <w:r w:rsidRPr="001936B6">
        <w:rPr>
          <w:i/>
          <w:color w:val="993300"/>
        </w:rPr>
        <w:t>s a duty]</w:t>
      </w:r>
      <w:r w:rsidR="00BA6685">
        <w:rPr>
          <w:i/>
          <w:color w:val="993300"/>
        </w:rPr>
        <w:t>’</w:t>
      </w:r>
      <w:r w:rsidRPr="001936B6">
        <w:rPr>
          <w:i/>
          <w:color w:val="993300"/>
        </w:rPr>
        <w:t xml:space="preserve">, including the </w:t>
      </w:r>
      <w:r w:rsidR="00BA6685">
        <w:rPr>
          <w:i/>
          <w:color w:val="993300"/>
        </w:rPr>
        <w:t>‘</w:t>
      </w:r>
      <w:r w:rsidRPr="001936B6">
        <w:rPr>
          <w:i/>
          <w:color w:val="993300"/>
        </w:rPr>
        <w:t>it is</w:t>
      </w:r>
      <w:r w:rsidR="00BA6685">
        <w:rPr>
          <w:i/>
          <w:color w:val="993300"/>
        </w:rPr>
        <w:t>’</w:t>
      </w:r>
      <w:r w:rsidRPr="001936B6">
        <w:rPr>
          <w:i/>
          <w:color w:val="993300"/>
        </w:rPr>
        <w:t xml:space="preserve"> predicative form of the noun </w:t>
      </w:r>
      <w:r w:rsidR="00BA6685">
        <w:rPr>
          <w:i/>
          <w:color w:val="993300"/>
        </w:rPr>
        <w:t>‘</w:t>
      </w:r>
      <w:r w:rsidRPr="001936B6">
        <w:rPr>
          <w:i/>
          <w:color w:val="993300"/>
        </w:rPr>
        <w:t>duty, obligation.</w:t>
      </w:r>
      <w:r w:rsidR="00BA6685">
        <w:rPr>
          <w:i/>
          <w:color w:val="993300"/>
        </w:rPr>
        <w:t>’</w:t>
      </w:r>
      <w:r w:rsidRPr="001936B6">
        <w:rPr>
          <w:i/>
          <w:color w:val="993300"/>
        </w:rPr>
        <w:t xml:space="preserve"> There may be variants of this construction.</w:t>
      </w:r>
    </w:p>
    <w:p w14:paraId="23E279C0" w14:textId="77777777" w:rsidR="00BA6685" w:rsidRPr="002D209A" w:rsidRDefault="00BA6685" w:rsidP="00BA6685"/>
    <w:p w14:paraId="42658827" w14:textId="77777777" w:rsidR="00BA6685" w:rsidRPr="001936B6" w:rsidRDefault="00566B03" w:rsidP="00BA6685">
      <w:pPr>
        <w:rPr>
          <w:i/>
          <w:color w:val="993300"/>
        </w:rPr>
      </w:pPr>
      <w:r w:rsidRPr="001936B6">
        <w:rPr>
          <w:i/>
          <w:color w:val="993300"/>
        </w:rPr>
        <w:t>examples</w:t>
      </w:r>
    </w:p>
    <w:p w14:paraId="4C250BFF" w14:textId="527FA58C"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I must go to Sevare.</w:t>
      </w:r>
      <w:r w:rsidR="00BA6685">
        <w:rPr>
          <w:i/>
          <w:color w:val="993300"/>
        </w:rPr>
        <w:t>’</w:t>
      </w:r>
      <w:r w:rsidRPr="001936B6">
        <w:rPr>
          <w:i/>
          <w:color w:val="993300"/>
        </w:rPr>
        <w:t xml:space="preserve"> (“My going to Sevare is a duty.”)</w:t>
      </w:r>
    </w:p>
    <w:p w14:paraId="444A0895" w14:textId="6B437847" w:rsidR="00BA6685" w:rsidRPr="002D209A" w:rsidRDefault="00566B03" w:rsidP="00BA6685">
      <w:r w:rsidRPr="001936B6">
        <w:rPr>
          <w:i/>
          <w:color w:val="993300"/>
        </w:rPr>
        <w:tab/>
      </w:r>
      <w:r w:rsidR="00BA6685">
        <w:rPr>
          <w:i/>
          <w:color w:val="993300"/>
        </w:rPr>
        <w:t>‘</w:t>
      </w:r>
      <w:r w:rsidRPr="001936B6">
        <w:rPr>
          <w:i/>
          <w:color w:val="993300"/>
        </w:rPr>
        <w:t>I had to go to the field.</w:t>
      </w:r>
      <w:r w:rsidR="00BA6685">
        <w:rPr>
          <w:i/>
          <w:color w:val="993300"/>
        </w:rPr>
        <w:t>’</w:t>
      </w:r>
      <w:r w:rsidRPr="001936B6">
        <w:rPr>
          <w:i/>
          <w:color w:val="993300"/>
        </w:rPr>
        <w:t xml:space="preserve"> (“I went to the field out of a duty.”)</w:t>
      </w:r>
    </w:p>
    <w:p w14:paraId="673818E3" w14:textId="77777777" w:rsidR="00BA6685" w:rsidRPr="002D209A" w:rsidRDefault="00BA6685" w:rsidP="00BA6685"/>
    <w:p w14:paraId="6E1FB7B8" w14:textId="77777777" w:rsidR="00BA6685" w:rsidRPr="001936B6" w:rsidRDefault="00BA6685" w:rsidP="00BA6685">
      <w:pPr>
        <w:rPr>
          <w:color w:val="993300"/>
        </w:rPr>
      </w:pPr>
    </w:p>
    <w:p w14:paraId="51D80654" w14:textId="4B6B849B" w:rsidR="00BA6685" w:rsidRDefault="00BA6685" w:rsidP="00BA6685">
      <w:pPr>
        <w:pStyle w:val="Heading3"/>
      </w:pPr>
      <w:bookmarkStart w:id="2243" w:name="_Toc508943099"/>
      <w:bookmarkStart w:id="2244" w:name="_Toc508943699"/>
      <w:bookmarkStart w:id="2245" w:name="_Toc518616702"/>
      <w:bookmarkStart w:id="2246" w:name="_Toc78375977"/>
      <w:bookmarkStart w:id="2247" w:name="_Toc79406082"/>
      <w:bookmarkStart w:id="2248" w:name="_Toc337412320"/>
      <w:r>
        <w:t>‘</w:t>
      </w:r>
      <w:r w:rsidR="00566B03">
        <w:t>Be afraid to</w:t>
      </w:r>
      <w:r>
        <w:t>’</w:t>
      </w:r>
      <w:bookmarkEnd w:id="2243"/>
      <w:bookmarkEnd w:id="2244"/>
      <w:r w:rsidR="00566B03">
        <w:t xml:space="preserve"> (</w:t>
      </w:r>
      <w:r w:rsidR="00566B03" w:rsidRPr="00DE33B3">
        <w:rPr>
          <w:rFonts w:ascii="Doulos SIL" w:hAnsi="Doulos SIL"/>
          <w:i/>
          <w:color w:val="0000FF"/>
        </w:rPr>
        <w:t>ŋŋŋ</w:t>
      </w:r>
      <w:r w:rsidR="00566B03">
        <w:t>)</w:t>
      </w:r>
      <w:bookmarkEnd w:id="2245"/>
      <w:bookmarkEnd w:id="2246"/>
      <w:bookmarkEnd w:id="2247"/>
      <w:bookmarkEnd w:id="2248"/>
    </w:p>
    <w:p w14:paraId="6777A15A" w14:textId="414A3432" w:rsidR="00BA6685" w:rsidRPr="002D209A" w:rsidRDefault="00566B03" w:rsidP="00BA6685">
      <w:r w:rsidRPr="001936B6">
        <w:rPr>
          <w:i/>
          <w:color w:val="993300"/>
        </w:rPr>
        <w:t xml:space="preserve">In the sense </w:t>
      </w:r>
      <w:r w:rsidR="00BA6685">
        <w:rPr>
          <w:i/>
          <w:color w:val="993300"/>
        </w:rPr>
        <w:t>‘</w:t>
      </w:r>
      <w:r w:rsidRPr="001936B6">
        <w:rPr>
          <w:i/>
          <w:color w:val="993300"/>
        </w:rPr>
        <w:t>X be afraid to VP</w:t>
      </w:r>
      <w:r w:rsidR="00BA6685">
        <w:rPr>
          <w:i/>
          <w:color w:val="993300"/>
        </w:rPr>
        <w:t>’</w:t>
      </w:r>
      <w:r w:rsidRPr="001936B6">
        <w:rPr>
          <w:i/>
          <w:color w:val="993300"/>
        </w:rPr>
        <w:t>, where the VP has the same logical subject as the main clause, the complement may have a verbal noun.</w:t>
      </w:r>
    </w:p>
    <w:p w14:paraId="7375D58E" w14:textId="77777777" w:rsidR="00BA6685" w:rsidRPr="002D209A" w:rsidRDefault="00BA6685" w:rsidP="00BA6685"/>
    <w:p w14:paraId="0A8E9CF4" w14:textId="77777777" w:rsidR="00BA6685" w:rsidRPr="001936B6" w:rsidRDefault="00566B03" w:rsidP="00BA6685">
      <w:pPr>
        <w:rPr>
          <w:i/>
          <w:color w:val="993300"/>
        </w:rPr>
      </w:pPr>
      <w:r w:rsidRPr="001936B6">
        <w:rPr>
          <w:i/>
          <w:color w:val="993300"/>
        </w:rPr>
        <w:t>example</w:t>
      </w:r>
    </w:p>
    <w:p w14:paraId="1C27F391" w14:textId="07AB7882" w:rsidR="00BA6685" w:rsidRPr="002D209A" w:rsidRDefault="00566B03" w:rsidP="00BA6685">
      <w:r w:rsidRPr="001936B6">
        <w:rPr>
          <w:i/>
          <w:color w:val="993300"/>
        </w:rPr>
        <w:tab/>
      </w:r>
      <w:r w:rsidR="00BA6685">
        <w:rPr>
          <w:i/>
          <w:color w:val="993300"/>
        </w:rPr>
        <w:t>‘</w:t>
      </w:r>
      <w:r w:rsidRPr="001936B6">
        <w:rPr>
          <w:i/>
          <w:color w:val="993300"/>
        </w:rPr>
        <w:t>He was afraid to come here.</w:t>
      </w:r>
      <w:r w:rsidR="00BA6685">
        <w:rPr>
          <w:i/>
          <w:color w:val="993300"/>
        </w:rPr>
        <w:t>’</w:t>
      </w:r>
    </w:p>
    <w:p w14:paraId="43B7BA9F" w14:textId="77777777" w:rsidR="00BA6685" w:rsidRPr="002D209A" w:rsidRDefault="00BA6685" w:rsidP="00BA6685"/>
    <w:p w14:paraId="7A7F4165" w14:textId="77777777" w:rsidR="00BA6685" w:rsidRPr="001936B6" w:rsidRDefault="00566B03" w:rsidP="00BA6685">
      <w:pPr>
        <w:rPr>
          <w:i/>
          <w:color w:val="993300"/>
        </w:rPr>
      </w:pPr>
      <w:r w:rsidRPr="001936B6">
        <w:rPr>
          <w:i/>
          <w:color w:val="993300"/>
        </w:rPr>
        <w:t>complement with different subjects?</w:t>
      </w:r>
    </w:p>
    <w:p w14:paraId="7EFCC583" w14:textId="77777777" w:rsidR="00BA6685" w:rsidRPr="001936B6" w:rsidRDefault="00566B03" w:rsidP="00BA6685">
      <w:pPr>
        <w:rPr>
          <w:i/>
          <w:color w:val="993300"/>
        </w:rPr>
      </w:pPr>
      <w:r w:rsidRPr="001936B6">
        <w:rPr>
          <w:i/>
          <w:color w:val="993300"/>
        </w:rPr>
        <w:t>example:</w:t>
      </w:r>
    </w:p>
    <w:p w14:paraId="42321C50" w14:textId="1C032AF8"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I</w:t>
      </w:r>
      <w:r w:rsidR="00BA6685">
        <w:rPr>
          <w:i/>
          <w:color w:val="993300"/>
        </w:rPr>
        <w:t>’</w:t>
      </w:r>
      <w:r w:rsidRPr="001936B6">
        <w:rPr>
          <w:i/>
          <w:color w:val="993300"/>
        </w:rPr>
        <w:t>m afraid he/she will hit me.</w:t>
      </w:r>
      <w:r w:rsidR="00BA6685">
        <w:rPr>
          <w:i/>
          <w:color w:val="993300"/>
        </w:rPr>
        <w:t>’</w:t>
      </w:r>
    </w:p>
    <w:p w14:paraId="17750E4B" w14:textId="74BC093A" w:rsidR="00BA6685" w:rsidRPr="002D209A" w:rsidRDefault="00566B03" w:rsidP="00BA6685">
      <w:r w:rsidRPr="001936B6">
        <w:rPr>
          <w:i/>
          <w:color w:val="993300"/>
        </w:rPr>
        <w:tab/>
      </w:r>
      <w:r w:rsidR="00BA6685">
        <w:rPr>
          <w:i/>
          <w:color w:val="993300"/>
        </w:rPr>
        <w:t>‘</w:t>
      </w:r>
      <w:r w:rsidRPr="001936B6">
        <w:rPr>
          <w:i/>
          <w:color w:val="993300"/>
        </w:rPr>
        <w:t>He</w:t>
      </w:r>
      <w:r w:rsidRPr="00BF7230">
        <w:rPr>
          <w:i/>
          <w:color w:val="993300"/>
          <w:vertAlign w:val="subscript"/>
        </w:rPr>
        <w:t>x</w:t>
      </w:r>
      <w:r w:rsidR="00BA6685">
        <w:rPr>
          <w:i/>
          <w:color w:val="993300"/>
        </w:rPr>
        <w:t>’</w:t>
      </w:r>
      <w:r w:rsidRPr="001936B6">
        <w:rPr>
          <w:i/>
          <w:color w:val="993300"/>
        </w:rPr>
        <w:t>s afraid I will hit him</w:t>
      </w:r>
      <w:r w:rsidRPr="00BF7230">
        <w:rPr>
          <w:i/>
          <w:color w:val="993300"/>
          <w:vertAlign w:val="subscript"/>
        </w:rPr>
        <w:t>x</w:t>
      </w:r>
      <w:r w:rsidRPr="00BF7230">
        <w:rPr>
          <w:i/>
          <w:color w:val="993300"/>
        </w:rPr>
        <w:t>/</w:t>
      </w:r>
      <w:r w:rsidRPr="00BF7230">
        <w:rPr>
          <w:i/>
          <w:color w:val="993300"/>
          <w:vertAlign w:val="subscript"/>
        </w:rPr>
        <w:t>y</w:t>
      </w:r>
      <w:r w:rsidRPr="001936B6">
        <w:rPr>
          <w:i/>
          <w:color w:val="993300"/>
        </w:rPr>
        <w:t>.</w:t>
      </w:r>
      <w:r w:rsidR="00BA6685">
        <w:rPr>
          <w:i/>
          <w:color w:val="993300"/>
        </w:rPr>
        <w:t>’</w:t>
      </w:r>
    </w:p>
    <w:p w14:paraId="00B215F0" w14:textId="77777777" w:rsidR="00BA6685" w:rsidRPr="002D209A" w:rsidRDefault="00BA6685" w:rsidP="00BA6685"/>
    <w:p w14:paraId="4B003EA0" w14:textId="77777777" w:rsidR="00BA6685" w:rsidRPr="001936B6" w:rsidRDefault="00BA6685" w:rsidP="00BA6685">
      <w:pPr>
        <w:rPr>
          <w:color w:val="993300"/>
        </w:rPr>
      </w:pPr>
    </w:p>
    <w:p w14:paraId="636F60EF" w14:textId="74FF50DB" w:rsidR="00BA6685" w:rsidRDefault="00BA6685" w:rsidP="00BA6685">
      <w:pPr>
        <w:pStyle w:val="Heading3"/>
      </w:pPr>
      <w:bookmarkStart w:id="2249" w:name="_Toc508943101"/>
      <w:bookmarkStart w:id="2250" w:name="_Toc508943701"/>
      <w:bookmarkStart w:id="2251" w:name="_Toc518616703"/>
      <w:bookmarkStart w:id="2252" w:name="_Toc78375978"/>
      <w:bookmarkStart w:id="2253" w:name="_Toc79406083"/>
      <w:bookmarkStart w:id="2254" w:name="_Toc337412321"/>
      <w:r>
        <w:lastRenderedPageBreak/>
        <w:t>‘</w:t>
      </w:r>
      <w:r w:rsidR="00566B03">
        <w:t>Begin</w:t>
      </w:r>
      <w:r>
        <w:t>’</w:t>
      </w:r>
      <w:bookmarkEnd w:id="2249"/>
      <w:bookmarkEnd w:id="2250"/>
      <w:r w:rsidR="00566B03">
        <w:t xml:space="preserve"> (</w:t>
      </w:r>
      <w:r w:rsidR="00566B03" w:rsidRPr="00DE33B3">
        <w:rPr>
          <w:rFonts w:ascii="Doulos SIL" w:hAnsi="Doulos SIL"/>
          <w:i/>
          <w:color w:val="0000FF"/>
        </w:rPr>
        <w:t>ŋŋŋ</w:t>
      </w:r>
      <w:r w:rsidR="00566B03">
        <w:t>)</w:t>
      </w:r>
      <w:bookmarkEnd w:id="2251"/>
      <w:bookmarkEnd w:id="2252"/>
      <w:bookmarkEnd w:id="2253"/>
      <w:bookmarkEnd w:id="2254"/>
    </w:p>
    <w:p w14:paraId="42E689D7" w14:textId="77777777" w:rsidR="00BA6685" w:rsidRPr="002D209A" w:rsidRDefault="00566B03" w:rsidP="00BA6685">
      <w:r w:rsidRPr="00BF7230">
        <w:rPr>
          <w:i/>
          <w:color w:val="993300"/>
        </w:rPr>
        <w:t>The main and subordinated clauses must have a shared subject.</w:t>
      </w:r>
    </w:p>
    <w:p w14:paraId="2142CEDB" w14:textId="77777777" w:rsidR="00BA6685" w:rsidRPr="002D209A" w:rsidRDefault="00BA6685" w:rsidP="00BA6685"/>
    <w:p w14:paraId="1B06618E" w14:textId="77777777" w:rsidR="00BA6685" w:rsidRPr="002D209A" w:rsidRDefault="00566B03" w:rsidP="00BA6685">
      <w:r w:rsidRPr="00BF7230">
        <w:rPr>
          <w:i/>
          <w:color w:val="993300"/>
        </w:rPr>
        <w:t>complement: chained verb, or verbal noun?</w:t>
      </w:r>
    </w:p>
    <w:p w14:paraId="5ED94EB0" w14:textId="77777777" w:rsidR="00BA6685" w:rsidRPr="002D209A" w:rsidRDefault="00BA6685" w:rsidP="00BA6685"/>
    <w:p w14:paraId="51ACA86D" w14:textId="77777777" w:rsidR="00BA6685" w:rsidRPr="00BF7230" w:rsidRDefault="00566B03" w:rsidP="00BA6685">
      <w:pPr>
        <w:rPr>
          <w:i/>
          <w:color w:val="993300"/>
        </w:rPr>
      </w:pPr>
      <w:r w:rsidRPr="00BF7230">
        <w:rPr>
          <w:i/>
          <w:color w:val="993300"/>
        </w:rPr>
        <w:t>examples</w:t>
      </w:r>
    </w:p>
    <w:p w14:paraId="67C64C6A" w14:textId="46074CA3" w:rsidR="00BA6685" w:rsidRPr="00BF7230" w:rsidRDefault="00566B03" w:rsidP="00BA6685">
      <w:pPr>
        <w:rPr>
          <w:i/>
          <w:color w:val="993300"/>
        </w:rPr>
      </w:pPr>
      <w:r w:rsidRPr="00BF7230">
        <w:rPr>
          <w:i/>
          <w:color w:val="993300"/>
        </w:rPr>
        <w:tab/>
      </w:r>
      <w:r w:rsidR="00BA6685">
        <w:rPr>
          <w:i/>
          <w:color w:val="993300"/>
        </w:rPr>
        <w:t>‘</w:t>
      </w:r>
      <w:r w:rsidRPr="00BF7230">
        <w:rPr>
          <w:i/>
          <w:color w:val="993300"/>
        </w:rPr>
        <w:t>He/She began to eat (the meal).</w:t>
      </w:r>
      <w:r w:rsidR="00BA6685">
        <w:rPr>
          <w:i/>
          <w:color w:val="993300"/>
        </w:rPr>
        <w:t>’</w:t>
      </w:r>
    </w:p>
    <w:p w14:paraId="3D6E7126" w14:textId="3443C84B" w:rsidR="00BA6685" w:rsidRPr="00BF7230" w:rsidRDefault="00566B03" w:rsidP="00BA6685">
      <w:pPr>
        <w:rPr>
          <w:i/>
          <w:color w:val="993300"/>
        </w:rPr>
      </w:pPr>
      <w:r w:rsidRPr="00BF7230">
        <w:rPr>
          <w:i/>
          <w:color w:val="993300"/>
        </w:rPr>
        <w:tab/>
      </w:r>
      <w:r w:rsidR="00BA6685">
        <w:rPr>
          <w:i/>
          <w:color w:val="993300"/>
        </w:rPr>
        <w:t>‘</w:t>
      </w:r>
      <w:r w:rsidRPr="00BF7230">
        <w:rPr>
          <w:i/>
          <w:color w:val="993300"/>
        </w:rPr>
        <w:t>He/She began to weep.</w:t>
      </w:r>
      <w:r w:rsidR="00BA6685">
        <w:rPr>
          <w:i/>
          <w:color w:val="993300"/>
        </w:rPr>
        <w:t>’</w:t>
      </w:r>
      <w:r w:rsidRPr="00BF7230">
        <w:rPr>
          <w:i/>
          <w:color w:val="993300"/>
        </w:rPr>
        <w:t xml:space="preserve"> (cognate nominal, cf. koyo koyo</w:t>
      </w:r>
      <w:r w:rsidRPr="00BF7230">
        <w:rPr>
          <w:i/>
          <w:color w:val="993300"/>
        </w:rPr>
        <w:noBreakHyphen/>
        <w:t>)</w:t>
      </w:r>
    </w:p>
    <w:p w14:paraId="50F79532" w14:textId="265A6E55" w:rsidR="00BA6685" w:rsidRPr="002D209A" w:rsidRDefault="00566B03" w:rsidP="00BA6685">
      <w:r w:rsidRPr="00BF7230">
        <w:rPr>
          <w:i/>
          <w:color w:val="993300"/>
        </w:rPr>
        <w:tab/>
      </w:r>
      <w:r w:rsidR="00BA6685">
        <w:rPr>
          <w:i/>
          <w:color w:val="993300"/>
        </w:rPr>
        <w:t>‘</w:t>
      </w:r>
      <w:r w:rsidRPr="00BF7230">
        <w:rPr>
          <w:i/>
          <w:color w:val="993300"/>
        </w:rPr>
        <w:t>He/She began to slaughter the sheep.</w:t>
      </w:r>
      <w:r w:rsidR="00BA6685">
        <w:rPr>
          <w:i/>
          <w:color w:val="993300"/>
        </w:rPr>
        <w:t>’</w:t>
      </w:r>
    </w:p>
    <w:p w14:paraId="45238990" w14:textId="77777777" w:rsidR="00BA6685" w:rsidRPr="002D209A" w:rsidRDefault="00BA6685">
      <w:pPr>
        <w:pStyle w:val="example-simple"/>
      </w:pPr>
    </w:p>
    <w:p w14:paraId="7F613073" w14:textId="77777777" w:rsidR="00BA6685" w:rsidRPr="001936B6" w:rsidRDefault="00BA6685">
      <w:pPr>
        <w:rPr>
          <w:color w:val="993300"/>
        </w:rPr>
      </w:pPr>
    </w:p>
    <w:p w14:paraId="4E8CB57F" w14:textId="38A4B52F" w:rsidR="00BA6685" w:rsidRDefault="00BA6685" w:rsidP="00BA6685">
      <w:pPr>
        <w:pStyle w:val="Heading3"/>
      </w:pPr>
      <w:bookmarkStart w:id="2255" w:name="_Toc508943102"/>
      <w:bookmarkStart w:id="2256" w:name="_Toc508943702"/>
      <w:bookmarkStart w:id="2257" w:name="_Toc518616704"/>
      <w:bookmarkStart w:id="2258" w:name="_Toc78375979"/>
      <w:bookmarkStart w:id="2259" w:name="_Toc79406084"/>
      <w:bookmarkStart w:id="2260" w:name="_Toc337412322"/>
      <w:r>
        <w:t>‘</w:t>
      </w:r>
      <w:r w:rsidR="00566B03">
        <w:t>Finish</w:t>
      </w:r>
      <w:r>
        <w:t>’</w:t>
      </w:r>
      <w:bookmarkEnd w:id="2255"/>
      <w:bookmarkEnd w:id="2256"/>
      <w:r w:rsidR="00566B03">
        <w:t xml:space="preserve"> (</w:t>
      </w:r>
      <w:r w:rsidR="00566B03" w:rsidRPr="00DE33B3">
        <w:rPr>
          <w:rFonts w:ascii="Doulos SIL" w:hAnsi="Doulos SIL"/>
          <w:i/>
          <w:color w:val="0000FF"/>
        </w:rPr>
        <w:t>ŋŋŋ</w:t>
      </w:r>
      <w:r w:rsidR="00566B03">
        <w:t>)</w:t>
      </w:r>
      <w:bookmarkEnd w:id="2257"/>
      <w:bookmarkEnd w:id="2258"/>
      <w:bookmarkEnd w:id="2259"/>
      <w:bookmarkEnd w:id="2260"/>
    </w:p>
    <w:p w14:paraId="31A3D928" w14:textId="77777777" w:rsidR="00B16B37" w:rsidRDefault="00B16B37" w:rsidP="00B16B37">
      <w:pPr>
        <w:tabs>
          <w:tab w:val="clear" w:pos="369"/>
          <w:tab w:val="left" w:pos="720"/>
          <w:tab w:val="left" w:pos="1080"/>
          <w:tab w:val="left" w:pos="1890"/>
        </w:tabs>
      </w:pPr>
      <w:r>
        <w:t>(xx1)</w:t>
      </w:r>
      <w:r>
        <w:tab/>
        <w:t>a.</w:t>
      </w:r>
      <w:r>
        <w:tab/>
      </w:r>
      <w:r w:rsidRPr="00986631">
        <w:rPr>
          <w:rFonts w:ascii="Doulos SIL" w:hAnsi="Doulos SIL"/>
          <w:i/>
          <w:color w:val="0000FF"/>
        </w:rPr>
        <w:t>màⁿ</w:t>
      </w:r>
      <w:r w:rsidRPr="00986631">
        <w:rPr>
          <w:rFonts w:ascii="Doulos SIL" w:hAnsi="Doulos SIL"/>
          <w:i/>
          <w:color w:val="0000FF"/>
        </w:rPr>
        <w:tab/>
        <w:t>làʔá</w:t>
      </w:r>
      <w:r w:rsidRPr="00986631">
        <w:rPr>
          <w:rFonts w:ascii="Doulos SIL" w:hAnsi="Doulos SIL"/>
          <w:i/>
          <w:color w:val="0000FF"/>
        </w:rPr>
        <w:tab/>
        <w:t>sèʔrí(ì)</w:t>
      </w:r>
    </w:p>
    <w:p w14:paraId="75CE9FE1" w14:textId="58775EA9" w:rsidR="00B16B37" w:rsidRDefault="00B16B37" w:rsidP="00B16B37">
      <w:pPr>
        <w:tabs>
          <w:tab w:val="clear" w:pos="369"/>
          <w:tab w:val="left" w:pos="720"/>
          <w:tab w:val="left" w:pos="1080"/>
          <w:tab w:val="left" w:pos="1890"/>
        </w:tabs>
      </w:pPr>
      <w:r>
        <w:tab/>
      </w:r>
      <w:r>
        <w:tab/>
        <w:t>1Sg</w:t>
      </w:r>
      <w:r>
        <w:tab/>
        <w:t>place</w:t>
      </w:r>
      <w:r>
        <w:tab/>
        <w:t>sweep.</w:t>
      </w:r>
      <w:r w:rsidR="007229D3">
        <w:t>Pfv</w:t>
      </w:r>
    </w:p>
    <w:p w14:paraId="12D87E77" w14:textId="77777777" w:rsidR="00B16B37" w:rsidRPr="002D209A" w:rsidRDefault="00B16B37" w:rsidP="00B16B37">
      <w:pPr>
        <w:tabs>
          <w:tab w:val="clear" w:pos="369"/>
          <w:tab w:val="left" w:pos="720"/>
          <w:tab w:val="left" w:pos="1080"/>
        </w:tabs>
      </w:pPr>
      <w:r>
        <w:tab/>
      </w:r>
      <w:r>
        <w:tab/>
        <w:t>‘I swept (the place).’</w:t>
      </w:r>
    </w:p>
    <w:p w14:paraId="16785B4C" w14:textId="77777777" w:rsidR="00B16B37" w:rsidRPr="002D209A" w:rsidRDefault="00B16B37" w:rsidP="00B16B37">
      <w:pPr>
        <w:tabs>
          <w:tab w:val="clear" w:pos="369"/>
          <w:tab w:val="left" w:pos="720"/>
          <w:tab w:val="left" w:pos="1080"/>
        </w:tabs>
      </w:pPr>
    </w:p>
    <w:p w14:paraId="7BABA6DA" w14:textId="1AC5F393" w:rsidR="00B16B37" w:rsidRDefault="00B16B37" w:rsidP="00B16B37">
      <w:pPr>
        <w:tabs>
          <w:tab w:val="clear" w:pos="369"/>
          <w:tab w:val="left" w:pos="720"/>
          <w:tab w:val="left" w:pos="1080"/>
          <w:tab w:val="left" w:pos="1890"/>
          <w:tab w:val="left" w:pos="2880"/>
          <w:tab w:val="left" w:pos="4050"/>
        </w:tabs>
      </w:pPr>
      <w:r>
        <w:tab/>
        <w:t>b.</w:t>
      </w:r>
      <w:r>
        <w:tab/>
      </w:r>
      <w:r w:rsidRPr="00986631">
        <w:rPr>
          <w:rFonts w:ascii="Doulos SIL" w:hAnsi="Doulos SIL"/>
          <w:i/>
          <w:color w:val="0000FF"/>
        </w:rPr>
        <w:t>màⁿ</w:t>
      </w:r>
      <w:r w:rsidRPr="00986631">
        <w:rPr>
          <w:rFonts w:ascii="Doulos SIL" w:hAnsi="Doulos SIL"/>
          <w:i/>
          <w:color w:val="0000FF"/>
        </w:rPr>
        <w:tab/>
        <w:t>làʔá</w:t>
      </w:r>
      <w:r w:rsidRPr="00986631">
        <w:rPr>
          <w:rFonts w:ascii="Doulos SIL" w:hAnsi="Doulos SIL"/>
          <w:i/>
          <w:color w:val="0000FF"/>
        </w:rPr>
        <w:tab/>
        <w:t>sɛ̀ʔrì</w:t>
      </w:r>
      <w:r w:rsidRPr="00986631">
        <w:rPr>
          <w:rFonts w:ascii="Doulos SIL" w:hAnsi="Doulos SIL"/>
          <w:i/>
          <w:color w:val="0000FF"/>
        </w:rPr>
        <w:tab/>
        <w:t>dɛ́gɛ́ⁿ</w:t>
      </w:r>
    </w:p>
    <w:p w14:paraId="032CE1E0" w14:textId="77777777" w:rsidR="00B16B37" w:rsidRDefault="00B16B37" w:rsidP="00B16B37">
      <w:pPr>
        <w:tabs>
          <w:tab w:val="clear" w:pos="369"/>
          <w:tab w:val="left" w:pos="720"/>
          <w:tab w:val="left" w:pos="1080"/>
          <w:tab w:val="left" w:pos="1890"/>
          <w:tab w:val="left" w:pos="2880"/>
          <w:tab w:val="left" w:pos="4050"/>
        </w:tabs>
      </w:pPr>
      <w:r>
        <w:tab/>
      </w:r>
      <w:r>
        <w:tab/>
        <w:t>1Sg</w:t>
      </w:r>
      <w:r>
        <w:tab/>
        <w:t>place</w:t>
      </w:r>
      <w:r>
        <w:tab/>
        <w:t>sweep</w:t>
      </w:r>
      <w:r>
        <w:tab/>
        <w:t>finish</w:t>
      </w:r>
    </w:p>
    <w:p w14:paraId="6BE1F868" w14:textId="77777777" w:rsidR="00B16B37" w:rsidRPr="002D209A" w:rsidRDefault="00B16B37" w:rsidP="00B16B37">
      <w:pPr>
        <w:tabs>
          <w:tab w:val="clear" w:pos="369"/>
          <w:tab w:val="left" w:pos="720"/>
          <w:tab w:val="left" w:pos="1080"/>
        </w:tabs>
      </w:pPr>
      <w:r>
        <w:tab/>
      </w:r>
      <w:r>
        <w:tab/>
        <w:t>‘I have finished sweeping (the place).’</w:t>
      </w:r>
    </w:p>
    <w:p w14:paraId="5703AA2A" w14:textId="77777777" w:rsidR="00B16B37" w:rsidRPr="002D209A" w:rsidRDefault="00B16B37" w:rsidP="00B16B37">
      <w:pPr>
        <w:tabs>
          <w:tab w:val="clear" w:pos="369"/>
          <w:tab w:val="left" w:pos="720"/>
          <w:tab w:val="left" w:pos="1080"/>
        </w:tabs>
      </w:pPr>
    </w:p>
    <w:p w14:paraId="42A3EBE4" w14:textId="77777777" w:rsidR="00B16B37" w:rsidRPr="002D209A" w:rsidRDefault="00B16B37" w:rsidP="00B16B37">
      <w:pPr>
        <w:tabs>
          <w:tab w:val="clear" w:pos="369"/>
          <w:tab w:val="left" w:pos="720"/>
          <w:tab w:val="left" w:pos="1080"/>
        </w:tabs>
      </w:pPr>
    </w:p>
    <w:p w14:paraId="617A733D" w14:textId="77777777" w:rsidR="00B16B37" w:rsidRPr="002D209A" w:rsidRDefault="00B16B37" w:rsidP="00B16B37"/>
    <w:p w14:paraId="071B9D96" w14:textId="3090492D" w:rsidR="00BA6685" w:rsidRPr="002D209A" w:rsidRDefault="00566B03" w:rsidP="00BA6685">
      <w:r w:rsidRPr="001936B6">
        <w:rPr>
          <w:i/>
          <w:color w:val="993300"/>
        </w:rPr>
        <w:t xml:space="preserve">The construction is similar to that of </w:t>
      </w:r>
      <w:r w:rsidR="00BA6685">
        <w:rPr>
          <w:i/>
          <w:color w:val="993300"/>
        </w:rPr>
        <w:t>‘</w:t>
      </w:r>
      <w:r w:rsidRPr="001936B6">
        <w:rPr>
          <w:i/>
          <w:color w:val="993300"/>
        </w:rPr>
        <w:t>begin</w:t>
      </w:r>
      <w:r w:rsidR="00BA6685">
        <w:rPr>
          <w:i/>
          <w:color w:val="993300"/>
        </w:rPr>
        <w:t>’</w:t>
      </w:r>
      <w:r w:rsidRPr="001936B6">
        <w:rPr>
          <w:i/>
          <w:color w:val="993300"/>
        </w:rPr>
        <w:t xml:space="preserve"> (preceding subsection).</w:t>
      </w:r>
    </w:p>
    <w:p w14:paraId="49792BCE" w14:textId="77777777" w:rsidR="00BA6685" w:rsidRPr="002D209A" w:rsidRDefault="00BA6685" w:rsidP="00BA6685"/>
    <w:p w14:paraId="48924D09" w14:textId="77777777" w:rsidR="00BA6685" w:rsidRPr="001936B6" w:rsidRDefault="00566B03" w:rsidP="00BA6685">
      <w:pPr>
        <w:rPr>
          <w:i/>
          <w:color w:val="993300"/>
        </w:rPr>
      </w:pPr>
      <w:r w:rsidRPr="001936B6">
        <w:rPr>
          <w:i/>
          <w:color w:val="993300"/>
        </w:rPr>
        <w:t>examples</w:t>
      </w:r>
    </w:p>
    <w:p w14:paraId="2FA22BE3" w14:textId="344D8436"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He/She doesn</w:t>
      </w:r>
      <w:r w:rsidR="00BA6685">
        <w:rPr>
          <w:i/>
          <w:color w:val="993300"/>
        </w:rPr>
        <w:t>’</w:t>
      </w:r>
      <w:r w:rsidRPr="001936B6">
        <w:rPr>
          <w:i/>
          <w:color w:val="993300"/>
        </w:rPr>
        <w:t>t stop (= keeps on) eating.</w:t>
      </w:r>
      <w:r w:rsidR="00BA6685">
        <w:rPr>
          <w:i/>
          <w:color w:val="993300"/>
        </w:rPr>
        <w:t>’</w:t>
      </w:r>
    </w:p>
    <w:p w14:paraId="7B7A603A" w14:textId="13282E48"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They have finished farming (=weeding).</w:t>
      </w:r>
      <w:r w:rsidR="00BA6685">
        <w:rPr>
          <w:i/>
          <w:color w:val="993300"/>
        </w:rPr>
        <w:t>’</w:t>
      </w:r>
    </w:p>
    <w:p w14:paraId="20CA9D30" w14:textId="348D4529" w:rsidR="00BA6685" w:rsidRPr="002D209A" w:rsidRDefault="00566B03" w:rsidP="00BA6685">
      <w:r w:rsidRPr="001936B6">
        <w:rPr>
          <w:i/>
          <w:color w:val="993300"/>
        </w:rPr>
        <w:tab/>
      </w:r>
      <w:r w:rsidR="00BA6685">
        <w:rPr>
          <w:i/>
          <w:color w:val="993300"/>
        </w:rPr>
        <w:t>‘</w:t>
      </w:r>
      <w:r w:rsidRPr="001936B6">
        <w:rPr>
          <w:i/>
          <w:color w:val="993300"/>
        </w:rPr>
        <w:t>I havent</w:t>
      </w:r>
      <w:r w:rsidR="00BA6685">
        <w:rPr>
          <w:i/>
          <w:color w:val="993300"/>
        </w:rPr>
        <w:t>’</w:t>
      </w:r>
      <w:r w:rsidRPr="001936B6">
        <w:rPr>
          <w:i/>
          <w:color w:val="993300"/>
        </w:rPr>
        <w:t xml:space="preserve"> (yet) finished writing.</w:t>
      </w:r>
      <w:r w:rsidR="00BA6685">
        <w:rPr>
          <w:i/>
          <w:color w:val="993300"/>
        </w:rPr>
        <w:t>’</w:t>
      </w:r>
      <w:r w:rsidRPr="001936B6">
        <w:rPr>
          <w:i/>
          <w:color w:val="993300"/>
        </w:rPr>
        <w:tab/>
      </w:r>
    </w:p>
    <w:p w14:paraId="17FD07B1" w14:textId="77777777" w:rsidR="00BA6685" w:rsidRPr="002D209A" w:rsidRDefault="00BA6685" w:rsidP="00BA6685"/>
    <w:p w14:paraId="611CCF31" w14:textId="77777777" w:rsidR="00BA6685" w:rsidRPr="001936B6" w:rsidRDefault="00566B03" w:rsidP="00BA6685">
      <w:pPr>
        <w:rPr>
          <w:i/>
          <w:color w:val="993300"/>
        </w:rPr>
      </w:pPr>
      <w:r w:rsidRPr="001936B6">
        <w:rPr>
          <w:i/>
          <w:color w:val="993300"/>
        </w:rPr>
        <w:t>alternative constructions with similar meaning?</w:t>
      </w:r>
    </w:p>
    <w:p w14:paraId="294565FD" w14:textId="5D4ABC71" w:rsidR="00BA6685" w:rsidRPr="002D209A" w:rsidRDefault="00566B03" w:rsidP="00BA6685">
      <w:r w:rsidRPr="001936B6">
        <w:rPr>
          <w:i/>
          <w:color w:val="993300"/>
        </w:rPr>
        <w:tab/>
      </w:r>
      <w:r w:rsidR="00BA6685">
        <w:rPr>
          <w:i/>
          <w:color w:val="993300"/>
        </w:rPr>
        <w:t>‘</w:t>
      </w:r>
      <w:r w:rsidRPr="001936B6">
        <w:rPr>
          <w:i/>
          <w:color w:val="993300"/>
        </w:rPr>
        <w:t>Their farming is finished</w:t>
      </w:r>
      <w:r w:rsidR="00BA6685">
        <w:rPr>
          <w:i/>
          <w:color w:val="993300"/>
        </w:rPr>
        <w:t>’</w:t>
      </w:r>
      <w:r w:rsidRPr="001936B6">
        <w:rPr>
          <w:i/>
          <w:color w:val="993300"/>
        </w:rPr>
        <w:t xml:space="preserve"> = </w:t>
      </w:r>
      <w:r w:rsidR="00BA6685">
        <w:rPr>
          <w:i/>
          <w:color w:val="993300"/>
        </w:rPr>
        <w:t>‘</w:t>
      </w:r>
      <w:r w:rsidRPr="001936B6">
        <w:rPr>
          <w:i/>
          <w:color w:val="993300"/>
        </w:rPr>
        <w:t>they have finished farming</w:t>
      </w:r>
      <w:r w:rsidR="00BA6685">
        <w:rPr>
          <w:i/>
          <w:color w:val="993300"/>
        </w:rPr>
        <w:t>’</w:t>
      </w:r>
    </w:p>
    <w:p w14:paraId="666676EC" w14:textId="77777777" w:rsidR="00BA6685" w:rsidRPr="002D209A" w:rsidRDefault="00BA6685" w:rsidP="00BA6685"/>
    <w:p w14:paraId="03ED17AD" w14:textId="077DC0BB" w:rsidR="00BA6685" w:rsidRPr="002D209A" w:rsidRDefault="00566B03" w:rsidP="00BA6685">
      <w:r w:rsidRPr="001936B6">
        <w:rPr>
          <w:i/>
          <w:color w:val="993300"/>
        </w:rPr>
        <w:tab/>
        <w:t>Recent Perfect (</w:t>
      </w:r>
      <w:r w:rsidRPr="00BF7230">
        <w:rPr>
          <w:rFonts w:ascii="Doulos SIL" w:hAnsi="Doulos SIL"/>
          <w:i/>
          <w:color w:val="0000FF"/>
        </w:rPr>
        <w:t>jɛ-</w:t>
      </w:r>
      <w:r w:rsidRPr="001936B6">
        <w:rPr>
          <w:i/>
          <w:color w:val="993300"/>
        </w:rPr>
        <w:t xml:space="preserve"> etc.) is used in the sense </w:t>
      </w:r>
      <w:r w:rsidR="00BA6685">
        <w:rPr>
          <w:i/>
          <w:color w:val="993300"/>
        </w:rPr>
        <w:t>‘</w:t>
      </w:r>
      <w:r w:rsidRPr="001936B6">
        <w:rPr>
          <w:i/>
          <w:color w:val="993300"/>
        </w:rPr>
        <w:t>finish VP-ing</w:t>
      </w:r>
      <w:r w:rsidR="00BA6685">
        <w:rPr>
          <w:i/>
          <w:color w:val="993300"/>
        </w:rPr>
        <w:t>’</w:t>
      </w:r>
      <w:r w:rsidRPr="001936B6">
        <w:rPr>
          <w:i/>
          <w:color w:val="993300"/>
        </w:rPr>
        <w:t xml:space="preserve"> as well as </w:t>
      </w:r>
      <w:r w:rsidR="00BA6685">
        <w:rPr>
          <w:i/>
          <w:color w:val="993300"/>
        </w:rPr>
        <w:t>‘</w:t>
      </w:r>
      <w:r w:rsidRPr="001936B6">
        <w:rPr>
          <w:i/>
          <w:color w:val="993300"/>
        </w:rPr>
        <w:t>have (already) VP-ed</w:t>
      </w:r>
      <w:r w:rsidR="00BA6685">
        <w:rPr>
          <w:i/>
          <w:color w:val="993300"/>
        </w:rPr>
        <w:t>’</w:t>
      </w:r>
      <w:r w:rsidRPr="001936B6">
        <w:rPr>
          <w:i/>
          <w:color w:val="993300"/>
        </w:rPr>
        <w:t>?</w:t>
      </w:r>
    </w:p>
    <w:p w14:paraId="39B1F674" w14:textId="77777777" w:rsidR="00BA6685" w:rsidRPr="002D209A" w:rsidRDefault="00BA6685" w:rsidP="00BA6685">
      <w:pPr>
        <w:ind w:left="720" w:hanging="720"/>
      </w:pPr>
    </w:p>
    <w:p w14:paraId="7B48993A" w14:textId="77777777" w:rsidR="00BA6685" w:rsidRPr="001936B6" w:rsidRDefault="00BA6685" w:rsidP="00BA6685">
      <w:pPr>
        <w:ind w:left="720" w:hanging="720"/>
        <w:rPr>
          <w:i/>
          <w:color w:val="993300"/>
        </w:rPr>
      </w:pPr>
    </w:p>
    <w:p w14:paraId="2B2B4526" w14:textId="68F8BF55" w:rsidR="00BA6685" w:rsidRDefault="00BA6685" w:rsidP="00BA6685">
      <w:pPr>
        <w:pStyle w:val="Heading3"/>
      </w:pPr>
      <w:bookmarkStart w:id="2261" w:name="_Toc508943096"/>
      <w:bookmarkStart w:id="2262" w:name="_Toc508943696"/>
      <w:bookmarkStart w:id="2263" w:name="_Toc518616698"/>
      <w:bookmarkStart w:id="2264" w:name="_Toc78375973"/>
      <w:bookmarkStart w:id="2265" w:name="_Toc79406078"/>
      <w:bookmarkStart w:id="2266" w:name="_Toc337412323"/>
      <w:r>
        <w:t>‘</w:t>
      </w:r>
      <w:r w:rsidR="00566B03">
        <w:t>Cease</w:t>
      </w:r>
      <w:r>
        <w:t>’</w:t>
      </w:r>
      <w:bookmarkEnd w:id="2261"/>
      <w:bookmarkEnd w:id="2262"/>
      <w:r w:rsidR="00566B03">
        <w:t xml:space="preserve"> (</w:t>
      </w:r>
      <w:r w:rsidR="00566B03" w:rsidRPr="00DE33B3">
        <w:rPr>
          <w:rFonts w:ascii="Doulos SIL" w:hAnsi="Doulos SIL"/>
          <w:i/>
          <w:color w:val="0000FF"/>
        </w:rPr>
        <w:t>ŋŋŋ</w:t>
      </w:r>
      <w:r w:rsidR="00566B03">
        <w:t>)</w:t>
      </w:r>
      <w:bookmarkEnd w:id="2263"/>
      <w:bookmarkEnd w:id="2264"/>
      <w:bookmarkEnd w:id="2265"/>
      <w:bookmarkEnd w:id="2266"/>
    </w:p>
    <w:p w14:paraId="36089F0B" w14:textId="77777777" w:rsidR="00BA6685" w:rsidRPr="001936B6" w:rsidRDefault="00566B03" w:rsidP="00BA6685">
      <w:pPr>
        <w:rPr>
          <w:i/>
          <w:color w:val="993300"/>
        </w:rPr>
      </w:pPr>
      <w:r w:rsidRPr="001936B6">
        <w:rPr>
          <w:i/>
          <w:color w:val="993300"/>
        </w:rPr>
        <w:tab/>
        <w:t>discuss semantics of verb(s)</w:t>
      </w:r>
    </w:p>
    <w:p w14:paraId="03CA337B" w14:textId="2F4A789A" w:rsidR="00BA6685" w:rsidRPr="001936B6" w:rsidRDefault="00566B03" w:rsidP="00BA6685">
      <w:pPr>
        <w:rPr>
          <w:i/>
          <w:color w:val="993300"/>
        </w:rPr>
      </w:pPr>
      <w:r w:rsidRPr="001936B6">
        <w:rPr>
          <w:i/>
          <w:color w:val="993300"/>
        </w:rPr>
        <w:tab/>
        <w:t xml:space="preserve">may be special case of the transitive </w:t>
      </w:r>
      <w:r w:rsidR="00BA6685">
        <w:rPr>
          <w:i/>
          <w:color w:val="993300"/>
        </w:rPr>
        <w:t>‘</w:t>
      </w:r>
      <w:r w:rsidRPr="001936B6">
        <w:rPr>
          <w:i/>
          <w:color w:val="993300"/>
        </w:rPr>
        <w:t>leave, abandon</w:t>
      </w:r>
      <w:r w:rsidR="00BA6685">
        <w:rPr>
          <w:i/>
          <w:color w:val="993300"/>
        </w:rPr>
        <w:t>’</w:t>
      </w:r>
      <w:r w:rsidRPr="001936B6">
        <w:rPr>
          <w:i/>
          <w:color w:val="993300"/>
        </w:rPr>
        <w:t xml:space="preserve"> verb</w:t>
      </w:r>
    </w:p>
    <w:p w14:paraId="7F2597EC" w14:textId="4F8D5FA9" w:rsidR="00BA6685" w:rsidRPr="002D209A" w:rsidRDefault="00566B03" w:rsidP="00BA6685">
      <w:r w:rsidRPr="001936B6">
        <w:rPr>
          <w:i/>
          <w:color w:val="993300"/>
        </w:rPr>
        <w:tab/>
        <w:t xml:space="preserve">may suggest a definitive abandonment of the activity, or it may just mean </w:t>
      </w:r>
      <w:r w:rsidR="00BA6685">
        <w:rPr>
          <w:i/>
          <w:color w:val="993300"/>
        </w:rPr>
        <w:t>‘</w:t>
      </w:r>
      <w:r w:rsidRPr="001936B6">
        <w:rPr>
          <w:i/>
          <w:color w:val="993300"/>
        </w:rPr>
        <w:t>finish, stop (doing)</w:t>
      </w:r>
      <w:r w:rsidR="00BA6685">
        <w:rPr>
          <w:i/>
          <w:color w:val="993300"/>
        </w:rPr>
        <w:t>’</w:t>
      </w:r>
      <w:r w:rsidRPr="001936B6">
        <w:rPr>
          <w:i/>
          <w:color w:val="993300"/>
        </w:rPr>
        <w:t xml:space="preserve"> in a particular instance</w:t>
      </w:r>
    </w:p>
    <w:p w14:paraId="6042394F" w14:textId="77777777" w:rsidR="00BA6685" w:rsidRPr="002D209A" w:rsidRDefault="00BA6685" w:rsidP="00BA6685"/>
    <w:p w14:paraId="679D8036" w14:textId="77777777" w:rsidR="00BA6685" w:rsidRPr="001936B6" w:rsidRDefault="00566B03" w:rsidP="00BA6685">
      <w:pPr>
        <w:rPr>
          <w:i/>
          <w:color w:val="993300"/>
        </w:rPr>
      </w:pPr>
      <w:r w:rsidRPr="001936B6">
        <w:rPr>
          <w:i/>
          <w:color w:val="993300"/>
        </w:rPr>
        <w:lastRenderedPageBreak/>
        <w:t>examples:</w:t>
      </w:r>
    </w:p>
    <w:p w14:paraId="204C82C4" w14:textId="611A434C"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He has ceased to eat meat.</w:t>
      </w:r>
      <w:r w:rsidR="00BA6685">
        <w:rPr>
          <w:i/>
          <w:color w:val="993300"/>
        </w:rPr>
        <w:t>’</w:t>
      </w:r>
      <w:r w:rsidRPr="001936B6">
        <w:rPr>
          <w:i/>
          <w:color w:val="993300"/>
        </w:rPr>
        <w:t xml:space="preserve"> (= has had enough for now, or has become a vegetarian?)</w:t>
      </w:r>
    </w:p>
    <w:p w14:paraId="3241694D" w14:textId="0ED6F9D9"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I will stop singing.</w:t>
      </w:r>
      <w:r w:rsidR="00BA6685">
        <w:rPr>
          <w:i/>
          <w:color w:val="993300"/>
        </w:rPr>
        <w:t>’</w:t>
      </w:r>
      <w:r w:rsidRPr="001936B6">
        <w:rPr>
          <w:i/>
          <w:color w:val="993300"/>
        </w:rPr>
        <w:t xml:space="preserve"> (retire from a singing career, or finish up a song set?)</w:t>
      </w:r>
    </w:p>
    <w:p w14:paraId="12718F7C" w14:textId="77777777" w:rsidR="00BA6685" w:rsidRDefault="00566B03" w:rsidP="00BA6685">
      <w:pPr>
        <w:pStyle w:val="Heading2"/>
      </w:pPr>
      <w:bookmarkStart w:id="2267" w:name="_Toc337412324"/>
      <w:bookmarkStart w:id="2268" w:name="_Toc508943103"/>
      <w:bookmarkStart w:id="2269" w:name="_Toc508943703"/>
      <w:bookmarkStart w:id="2270" w:name="_Toc518616705"/>
      <w:bookmarkStart w:id="2271" w:name="_Toc78375980"/>
      <w:bookmarkStart w:id="2272" w:name="_Toc79406085"/>
      <w:r>
        <w:t>Locative verbal noun or other nominal complement</w:t>
      </w:r>
      <w:bookmarkEnd w:id="2267"/>
    </w:p>
    <w:p w14:paraId="299A39BA" w14:textId="77777777" w:rsidR="00BA6685" w:rsidRPr="002D209A" w:rsidRDefault="00566B03" w:rsidP="00BA6685">
      <w:r w:rsidRPr="00B93C1E">
        <w:rPr>
          <w:i/>
          <w:color w:val="993300"/>
        </w:rPr>
        <w:tab/>
        <w:t>In this construction, the complement consists of a Locative PP, whose complement in turn is a verbal-noun clause.</w:t>
      </w:r>
    </w:p>
    <w:p w14:paraId="1CA55875" w14:textId="77777777" w:rsidR="00BA6685" w:rsidRPr="002D209A" w:rsidRDefault="00BA6685" w:rsidP="00BA6685"/>
    <w:p w14:paraId="0E3F49B6" w14:textId="77777777" w:rsidR="00BA6685" w:rsidRPr="001936B6" w:rsidRDefault="00BA6685" w:rsidP="00BA6685">
      <w:pPr>
        <w:rPr>
          <w:color w:val="993300"/>
        </w:rPr>
      </w:pPr>
    </w:p>
    <w:p w14:paraId="2CFB905A" w14:textId="376FD7D7" w:rsidR="00BA6685" w:rsidRDefault="00BA6685" w:rsidP="00BA6685">
      <w:pPr>
        <w:pStyle w:val="Heading3"/>
      </w:pPr>
      <w:bookmarkStart w:id="2273" w:name="_Toc337412325"/>
      <w:r>
        <w:t>‘</w:t>
      </w:r>
      <w:r w:rsidR="00566B03">
        <w:t>Help</w:t>
      </w:r>
      <w:r>
        <w:t>’</w:t>
      </w:r>
      <w:bookmarkEnd w:id="2268"/>
      <w:bookmarkEnd w:id="2269"/>
      <w:r w:rsidR="00566B03">
        <w:t xml:space="preserve"> (</w:t>
      </w:r>
      <w:r w:rsidR="00566B03" w:rsidRPr="007054CD">
        <w:rPr>
          <w:rFonts w:ascii="Doulos SIL" w:hAnsi="Doulos SIL"/>
          <w:i/>
          <w:noProof/>
          <w:color w:val="0000FF"/>
        </w:rPr>
        <w:t>ŋŋŋ</w:t>
      </w:r>
      <w:r w:rsidR="00566B03">
        <w:t>)</w:t>
      </w:r>
      <w:bookmarkEnd w:id="2270"/>
      <w:bookmarkEnd w:id="2271"/>
      <w:bookmarkEnd w:id="2272"/>
      <w:bookmarkEnd w:id="2273"/>
    </w:p>
    <w:p w14:paraId="49DDA03D" w14:textId="1FA7A0F9" w:rsidR="00BA6685" w:rsidRPr="002D209A" w:rsidRDefault="00566B03" w:rsidP="00BA6685">
      <w:r w:rsidRPr="00B93C1E">
        <w:rPr>
          <w:i/>
          <w:color w:val="993300"/>
        </w:rPr>
        <w:tab/>
        <w:t xml:space="preserve">relocate </w:t>
      </w:r>
      <w:r w:rsidR="00BA6685">
        <w:rPr>
          <w:i/>
          <w:color w:val="993300"/>
        </w:rPr>
        <w:t>‘</w:t>
      </w:r>
      <w:r w:rsidRPr="00B93C1E">
        <w:rPr>
          <w:i/>
          <w:color w:val="993300"/>
        </w:rPr>
        <w:t>help</w:t>
      </w:r>
      <w:r w:rsidR="00BA6685">
        <w:rPr>
          <w:i/>
          <w:color w:val="993300"/>
        </w:rPr>
        <w:t>’</w:t>
      </w:r>
      <w:r w:rsidRPr="00B93C1E">
        <w:rPr>
          <w:i/>
          <w:color w:val="993300"/>
        </w:rPr>
        <w:t xml:space="preserve"> to another section if not of this syntactic type</w:t>
      </w:r>
    </w:p>
    <w:p w14:paraId="5659324E" w14:textId="77777777" w:rsidR="00BA6685" w:rsidRPr="002D209A" w:rsidRDefault="00BA6685" w:rsidP="00BA6685"/>
    <w:p w14:paraId="36EBB4A0" w14:textId="34A1347C" w:rsidR="00BA6685" w:rsidRPr="002D209A" w:rsidRDefault="00566B03" w:rsidP="00BA6685">
      <w:r w:rsidRPr="00B93C1E">
        <w:rPr>
          <w:i/>
          <w:color w:val="993300"/>
        </w:rPr>
        <w:tab/>
        <w:t xml:space="preserve">semantics of </w:t>
      </w:r>
      <w:r w:rsidR="00BA6685">
        <w:rPr>
          <w:i/>
          <w:color w:val="993300"/>
        </w:rPr>
        <w:t>‘</w:t>
      </w:r>
      <w:r w:rsidRPr="00B93C1E">
        <w:rPr>
          <w:i/>
          <w:color w:val="993300"/>
        </w:rPr>
        <w:t>help</w:t>
      </w:r>
      <w:r w:rsidR="00BA6685">
        <w:rPr>
          <w:i/>
          <w:color w:val="993300"/>
        </w:rPr>
        <w:t>’</w:t>
      </w:r>
      <w:r w:rsidRPr="00B93C1E">
        <w:rPr>
          <w:i/>
          <w:color w:val="993300"/>
        </w:rPr>
        <w:t xml:space="preserve"> (in some lgs, a special case of </w:t>
      </w:r>
      <w:r w:rsidR="00BA6685">
        <w:rPr>
          <w:i/>
          <w:color w:val="993300"/>
        </w:rPr>
        <w:t>‘</w:t>
      </w:r>
      <w:r w:rsidRPr="00B93C1E">
        <w:rPr>
          <w:i/>
          <w:color w:val="993300"/>
        </w:rPr>
        <w:t>add, increase</w:t>
      </w:r>
      <w:r w:rsidR="00BA6685">
        <w:rPr>
          <w:i/>
          <w:color w:val="993300"/>
        </w:rPr>
        <w:t>’</w:t>
      </w:r>
      <w:r w:rsidRPr="00B93C1E">
        <w:rPr>
          <w:i/>
          <w:color w:val="993300"/>
        </w:rPr>
        <w:t xml:space="preserve">), perhaps </w:t>
      </w:r>
      <w:r w:rsidR="00BA6685">
        <w:rPr>
          <w:i/>
          <w:color w:val="993300"/>
        </w:rPr>
        <w:t>‘</w:t>
      </w:r>
      <w:r w:rsidRPr="00B93C1E">
        <w:rPr>
          <w:i/>
          <w:color w:val="993300"/>
        </w:rPr>
        <w:t>increase the manpower (in accomplishing sth)</w:t>
      </w:r>
      <w:r w:rsidR="00BA6685">
        <w:rPr>
          <w:i/>
          <w:color w:val="993300"/>
        </w:rPr>
        <w:t>’</w:t>
      </w:r>
    </w:p>
    <w:p w14:paraId="0B7D333F" w14:textId="77777777" w:rsidR="00BA6685" w:rsidRPr="002D209A" w:rsidRDefault="00BA6685" w:rsidP="00BA6685"/>
    <w:p w14:paraId="5D23B88C" w14:textId="074126A5" w:rsidR="00BA6685" w:rsidRPr="002D209A" w:rsidRDefault="00566B03" w:rsidP="00BA6685">
      <w:r w:rsidRPr="00B93C1E">
        <w:rPr>
          <w:i/>
          <w:color w:val="993300"/>
        </w:rPr>
        <w:tab/>
        <w:t xml:space="preserve">may also take the form </w:t>
      </w:r>
      <w:r w:rsidR="00BA6685">
        <w:rPr>
          <w:i/>
          <w:color w:val="993300"/>
        </w:rPr>
        <w:t>‘</w:t>
      </w:r>
      <w:r w:rsidRPr="00B93C1E">
        <w:rPr>
          <w:i/>
          <w:color w:val="993300"/>
        </w:rPr>
        <w:t>X help Y [in [VP-ing]]</w:t>
      </w:r>
      <w:r w:rsidR="00BA6685">
        <w:rPr>
          <w:i/>
          <w:color w:val="993300"/>
        </w:rPr>
        <w:t>’</w:t>
      </w:r>
      <w:r w:rsidRPr="00B93C1E">
        <w:rPr>
          <w:i/>
          <w:color w:val="993300"/>
        </w:rPr>
        <w:t xml:space="preserve"> with verbal noun (or other nominal, e.g. a cognate nominal related to a verb)</w:t>
      </w:r>
    </w:p>
    <w:p w14:paraId="3E6BC9B2" w14:textId="77777777" w:rsidR="00BA6685" w:rsidRPr="002D209A" w:rsidRDefault="00BA6685"/>
    <w:p w14:paraId="48258EA6" w14:textId="77777777" w:rsidR="00BA6685" w:rsidRPr="00B93C1E" w:rsidRDefault="00566B03">
      <w:pPr>
        <w:rPr>
          <w:i/>
          <w:color w:val="993300"/>
        </w:rPr>
      </w:pPr>
      <w:r w:rsidRPr="00B93C1E">
        <w:rPr>
          <w:i/>
          <w:color w:val="993300"/>
        </w:rPr>
        <w:t>examples</w:t>
      </w:r>
    </w:p>
    <w:p w14:paraId="63DE601A" w14:textId="0563797D" w:rsidR="00BA6685" w:rsidRPr="00B93C1E" w:rsidRDefault="00566B03">
      <w:pPr>
        <w:rPr>
          <w:i/>
          <w:color w:val="993300"/>
        </w:rPr>
      </w:pPr>
      <w:r w:rsidRPr="00B93C1E">
        <w:rPr>
          <w:i/>
          <w:color w:val="993300"/>
        </w:rPr>
        <w:tab/>
      </w:r>
      <w:r w:rsidR="00BA6685">
        <w:rPr>
          <w:i/>
          <w:color w:val="993300"/>
        </w:rPr>
        <w:t>‘</w:t>
      </w:r>
      <w:r w:rsidRPr="00B93C1E">
        <w:rPr>
          <w:i/>
          <w:color w:val="993300"/>
        </w:rPr>
        <w:t>He/She helped me to sit down.</w:t>
      </w:r>
      <w:r w:rsidR="00BA6685">
        <w:rPr>
          <w:i/>
          <w:color w:val="993300"/>
        </w:rPr>
        <w:t>’</w:t>
      </w:r>
    </w:p>
    <w:p w14:paraId="6519B191" w14:textId="5A00FD43" w:rsidR="00BA6685" w:rsidRPr="00B93C1E" w:rsidRDefault="00566B03">
      <w:pPr>
        <w:rPr>
          <w:i/>
          <w:color w:val="993300"/>
        </w:rPr>
      </w:pPr>
      <w:r w:rsidRPr="00B93C1E">
        <w:rPr>
          <w:i/>
          <w:color w:val="993300"/>
        </w:rPr>
        <w:tab/>
      </w:r>
      <w:r w:rsidR="00BA6685">
        <w:rPr>
          <w:i/>
          <w:color w:val="993300"/>
        </w:rPr>
        <w:t>‘</w:t>
      </w:r>
      <w:r w:rsidRPr="00B93C1E">
        <w:rPr>
          <w:i/>
          <w:color w:val="993300"/>
        </w:rPr>
        <w:t>Amadou helped me (= doctor) to treat you</w:t>
      </w:r>
      <w:r w:rsidR="00BA6685">
        <w:rPr>
          <w:i/>
          <w:color w:val="993300"/>
        </w:rPr>
        <w:t>’</w:t>
      </w:r>
    </w:p>
    <w:p w14:paraId="25BDE5A3" w14:textId="0F4645DF" w:rsidR="00BA6685" w:rsidRPr="00B93C1E" w:rsidRDefault="00566B03" w:rsidP="00BA6685">
      <w:pPr>
        <w:rPr>
          <w:i/>
          <w:color w:val="993300"/>
        </w:rPr>
      </w:pPr>
      <w:r w:rsidRPr="00B93C1E">
        <w:rPr>
          <w:i/>
          <w:color w:val="993300"/>
        </w:rPr>
        <w:tab/>
      </w:r>
      <w:r w:rsidR="00BA6685">
        <w:rPr>
          <w:i/>
          <w:color w:val="993300"/>
        </w:rPr>
        <w:t>‘</w:t>
      </w:r>
      <w:r w:rsidRPr="00B93C1E">
        <w:rPr>
          <w:i/>
          <w:color w:val="993300"/>
        </w:rPr>
        <w:t>He/She helped me to tie up the cow.</w:t>
      </w:r>
      <w:r w:rsidR="00BA6685">
        <w:rPr>
          <w:i/>
          <w:color w:val="993300"/>
        </w:rPr>
        <w:t>’</w:t>
      </w:r>
    </w:p>
    <w:p w14:paraId="011F6F84" w14:textId="06F09D36" w:rsidR="00BA6685" w:rsidRPr="00B93C1E" w:rsidRDefault="00566B03" w:rsidP="00BA6685">
      <w:pPr>
        <w:rPr>
          <w:i/>
          <w:color w:val="993300"/>
        </w:rPr>
      </w:pPr>
      <w:r w:rsidRPr="00B93C1E">
        <w:rPr>
          <w:i/>
          <w:color w:val="993300"/>
        </w:rPr>
        <w:tab/>
      </w:r>
      <w:r w:rsidR="00BA6685">
        <w:rPr>
          <w:i/>
          <w:color w:val="993300"/>
        </w:rPr>
        <w:t>‘</w:t>
      </w:r>
      <w:r w:rsidRPr="00B93C1E">
        <w:rPr>
          <w:i/>
          <w:color w:val="993300"/>
        </w:rPr>
        <w:t>Amadou helped you in (doing) the farming</w:t>
      </w:r>
      <w:r w:rsidR="00BA6685">
        <w:rPr>
          <w:i/>
          <w:color w:val="993300"/>
        </w:rPr>
        <w:t>’</w:t>
      </w:r>
    </w:p>
    <w:p w14:paraId="2E05D181" w14:textId="77777777" w:rsidR="00BA6685" w:rsidRDefault="00566B03" w:rsidP="00BA6685">
      <w:pPr>
        <w:pStyle w:val="Heading2"/>
      </w:pPr>
      <w:bookmarkStart w:id="2274" w:name="_Toc508943100"/>
      <w:bookmarkStart w:id="2275" w:name="_Toc508943700"/>
      <w:bookmarkStart w:id="2276" w:name="_Toc518616701"/>
      <w:bookmarkStart w:id="2277" w:name="_Toc78375976"/>
      <w:bookmarkStart w:id="2278" w:name="_Toc79406081"/>
      <w:bookmarkStart w:id="2279" w:name="_Toc337412326"/>
      <w:r>
        <w:t>Direct chain complement</w:t>
      </w:r>
      <w:bookmarkEnd w:id="2274"/>
      <w:bookmarkEnd w:id="2275"/>
      <w:bookmarkEnd w:id="2276"/>
      <w:bookmarkEnd w:id="2277"/>
      <w:bookmarkEnd w:id="2278"/>
      <w:r>
        <w:t>s</w:t>
      </w:r>
      <w:bookmarkEnd w:id="2279"/>
    </w:p>
    <w:p w14:paraId="3042FE55" w14:textId="77777777" w:rsidR="00BA6685" w:rsidRPr="002D209A" w:rsidRDefault="00566B03" w:rsidP="00BA6685">
      <w:r w:rsidRPr="001936B6">
        <w:rPr>
          <w:i/>
          <w:color w:val="993300"/>
        </w:rPr>
        <w:tab/>
        <w:t>Direct verb chains (nonfinal verb is in bare-stem form), but with a final inflected verb that is specialized for this construction (at least in the relevant sense).</w:t>
      </w:r>
    </w:p>
    <w:p w14:paraId="1523D843" w14:textId="77777777" w:rsidR="00BA6685" w:rsidRPr="002D209A" w:rsidRDefault="00BA6685" w:rsidP="00BA6685"/>
    <w:p w14:paraId="1B2C4837" w14:textId="77777777" w:rsidR="00BA6685" w:rsidRPr="002D209A" w:rsidRDefault="00566B03" w:rsidP="00BA6685">
      <w:r w:rsidRPr="001936B6">
        <w:rPr>
          <w:i/>
          <w:color w:val="993300"/>
        </w:rPr>
        <w:tab/>
        <w:t>Cross-refs to any instances of this construction in other sections in this chapter, i.e. as optional alternatives to another construction.</w:t>
      </w:r>
    </w:p>
    <w:p w14:paraId="0CDB14DA" w14:textId="77777777" w:rsidR="00BA6685" w:rsidRPr="002D209A" w:rsidRDefault="00BA6685" w:rsidP="00BA6685"/>
    <w:p w14:paraId="4BBBA721" w14:textId="77777777" w:rsidR="00BA6685" w:rsidRPr="001936B6" w:rsidRDefault="00BA6685">
      <w:pPr>
        <w:rPr>
          <w:color w:val="993300"/>
        </w:rPr>
      </w:pPr>
    </w:p>
    <w:p w14:paraId="2058B070" w14:textId="0D7CFACE" w:rsidR="0078202D" w:rsidRDefault="00BA6685" w:rsidP="00924FB0">
      <w:pPr>
        <w:pStyle w:val="Heading3"/>
      </w:pPr>
      <w:bookmarkStart w:id="2280" w:name="_Toc508943104"/>
      <w:bookmarkStart w:id="2281" w:name="_Toc508943704"/>
      <w:bookmarkStart w:id="2282" w:name="_Toc518616706"/>
      <w:bookmarkStart w:id="2283" w:name="_Toc78375981"/>
      <w:bookmarkStart w:id="2284" w:name="_Toc79406086"/>
      <w:bookmarkStart w:id="2285" w:name="_Toc337412327"/>
      <w:r>
        <w:t>‘</w:t>
      </w:r>
      <w:r w:rsidR="00566B03">
        <w:t>Be able to, can</w:t>
      </w:r>
      <w:r>
        <w:t>’</w:t>
      </w:r>
      <w:bookmarkEnd w:id="2280"/>
      <w:bookmarkEnd w:id="2281"/>
      <w:bookmarkEnd w:id="2282"/>
      <w:bookmarkEnd w:id="2283"/>
      <w:bookmarkEnd w:id="2284"/>
      <w:r w:rsidR="00566B03">
        <w:t xml:space="preserve"> (</w:t>
      </w:r>
      <w:r w:rsidR="00924FB0">
        <w:rPr>
          <w:rFonts w:ascii="Doulos SIL" w:hAnsi="Doulos SIL"/>
          <w:i/>
          <w:color w:val="0000FF"/>
        </w:rPr>
        <w:t>cy</w:t>
      </w:r>
      <w:r w:rsidR="00F379D5">
        <w:rPr>
          <w:rFonts w:ascii="Doulos SIL" w:hAnsi="Doulos SIL"/>
          <w:i/>
          <w:color w:val="0000FF"/>
        </w:rPr>
        <w:t>ɛ́</w:t>
      </w:r>
      <w:r w:rsidR="00924FB0">
        <w:rPr>
          <w:rFonts w:ascii="Doulos SIL" w:hAnsi="Doulos SIL"/>
          <w:i/>
          <w:color w:val="0000FF"/>
        </w:rPr>
        <w:t xml:space="preserve"> </w:t>
      </w:r>
      <w:r w:rsidR="00566B03">
        <w:t>)</w:t>
      </w:r>
      <w:bookmarkEnd w:id="2285"/>
    </w:p>
    <w:p w14:paraId="0EAE6DAE" w14:textId="7527B843" w:rsidR="00F379D5" w:rsidRDefault="00F379D5" w:rsidP="00F379D5">
      <w:r>
        <w:t xml:space="preserve">This stative verb takes a nominalized verbal complement. The usual form is </w:t>
      </w:r>
      <w:r w:rsidRPr="001339B0">
        <w:rPr>
          <w:rFonts w:ascii="Doulos SIL" w:hAnsi="Doulos SIL"/>
          <w:i/>
          <w:color w:val="0000FF"/>
        </w:rPr>
        <w:t>cyɛ́</w:t>
      </w:r>
      <w:r>
        <w:t xml:space="preserve"> ‘can’, but there is also a past form </w:t>
      </w:r>
      <w:r w:rsidRPr="001339B0">
        <w:rPr>
          <w:rFonts w:ascii="Doulos SIL" w:hAnsi="Doulos SIL"/>
          <w:i/>
          <w:color w:val="0000FF"/>
        </w:rPr>
        <w:t>cíẁⁿ</w:t>
      </w:r>
      <w:r>
        <w:t xml:space="preserve"> ‘could’. </w:t>
      </w:r>
    </w:p>
    <w:p w14:paraId="54B27291" w14:textId="77777777" w:rsidR="00F379D5" w:rsidRPr="00F379D5" w:rsidRDefault="00F379D5" w:rsidP="00F379D5"/>
    <w:p w14:paraId="09872F3A" w14:textId="013FDD9E" w:rsidR="00924FB0" w:rsidRPr="00782E53" w:rsidRDefault="00924FB0" w:rsidP="00910F50">
      <w:pPr>
        <w:tabs>
          <w:tab w:val="clear" w:pos="369"/>
          <w:tab w:val="left" w:pos="720"/>
          <w:tab w:val="left" w:pos="1080"/>
          <w:tab w:val="left" w:pos="2610"/>
          <w:tab w:val="left" w:pos="3600"/>
        </w:tabs>
        <w:rPr>
          <w:rFonts w:ascii="Doulos SIL" w:hAnsi="Doulos SIL"/>
          <w:i/>
          <w:color w:val="0000FF"/>
        </w:rPr>
      </w:pPr>
      <w:r>
        <w:t>(xx1)</w:t>
      </w:r>
      <w:r>
        <w:tab/>
        <w:t>a.</w:t>
      </w:r>
      <w:r>
        <w:tab/>
      </w:r>
      <w:r w:rsidR="00910F50">
        <w:rPr>
          <w:rFonts w:ascii="Doulos SIL" w:hAnsi="Doulos SIL"/>
          <w:i/>
          <w:color w:val="0000FF"/>
        </w:rPr>
        <w:t>wó=</w:t>
      </w:r>
      <w:r w:rsidR="00910F50">
        <w:rPr>
          <w:rFonts w:ascii="Doulos SIL" w:hAnsi="Doulos SIL"/>
          <w:i/>
          <w:color w:val="0000FF"/>
        </w:rPr>
        <w:sym w:font="Symbol" w:char="F0C6"/>
      </w:r>
      <w:r w:rsidRPr="00782E53">
        <w:rPr>
          <w:rFonts w:ascii="Doulos SIL" w:hAnsi="Doulos SIL"/>
          <w:i/>
          <w:color w:val="0000FF"/>
        </w:rPr>
        <w:tab/>
        <w:t>cy</w:t>
      </w:r>
      <w:r w:rsidR="00F379D5">
        <w:rPr>
          <w:rFonts w:ascii="Doulos SIL" w:hAnsi="Doulos SIL"/>
          <w:i/>
          <w:color w:val="0000FF"/>
        </w:rPr>
        <w:t>ɛ́</w:t>
      </w:r>
      <w:r w:rsidRPr="00782E53">
        <w:rPr>
          <w:rFonts w:ascii="Doulos SIL" w:hAnsi="Doulos SIL"/>
          <w:i/>
          <w:color w:val="0000FF"/>
        </w:rPr>
        <w:tab/>
        <w:t>sǎà</w:t>
      </w:r>
    </w:p>
    <w:p w14:paraId="6B91D3DD" w14:textId="62B268CA" w:rsidR="00924FB0" w:rsidRDefault="00924FB0" w:rsidP="00910F50">
      <w:pPr>
        <w:tabs>
          <w:tab w:val="clear" w:pos="369"/>
          <w:tab w:val="left" w:pos="720"/>
          <w:tab w:val="left" w:pos="1080"/>
          <w:tab w:val="left" w:pos="2610"/>
          <w:tab w:val="left" w:pos="3600"/>
        </w:tabs>
      </w:pPr>
      <w:r>
        <w:tab/>
      </w:r>
      <w:r>
        <w:tab/>
        <w:t>2Sg</w:t>
      </w:r>
      <w:r w:rsidR="00910F50">
        <w:t>=Ipfv</w:t>
      </w:r>
      <w:r>
        <w:tab/>
        <w:t>can</w:t>
      </w:r>
      <w:r>
        <w:tab/>
        <w:t>come.Q</w:t>
      </w:r>
    </w:p>
    <w:p w14:paraId="5479A6C4" w14:textId="5EFE13D9" w:rsidR="00924FB0" w:rsidRDefault="00924FB0" w:rsidP="00924FB0">
      <w:pPr>
        <w:tabs>
          <w:tab w:val="clear" w:pos="369"/>
          <w:tab w:val="left" w:pos="720"/>
          <w:tab w:val="left" w:pos="1080"/>
        </w:tabs>
      </w:pPr>
      <w:r>
        <w:lastRenderedPageBreak/>
        <w:tab/>
      </w:r>
      <w:r>
        <w:tab/>
        <w:t>‘Can you-Sg come?’</w:t>
      </w:r>
    </w:p>
    <w:p w14:paraId="2DA77258" w14:textId="77777777" w:rsidR="00924FB0" w:rsidRDefault="00924FB0" w:rsidP="00924FB0">
      <w:pPr>
        <w:tabs>
          <w:tab w:val="clear" w:pos="369"/>
          <w:tab w:val="left" w:pos="720"/>
          <w:tab w:val="left" w:pos="1080"/>
        </w:tabs>
      </w:pPr>
    </w:p>
    <w:p w14:paraId="0BDA6E57" w14:textId="2E35A83E" w:rsidR="00924FB0" w:rsidRPr="00782E53" w:rsidRDefault="00924FB0" w:rsidP="00910F50">
      <w:pPr>
        <w:tabs>
          <w:tab w:val="clear" w:pos="369"/>
          <w:tab w:val="left" w:pos="720"/>
          <w:tab w:val="left" w:pos="1080"/>
          <w:tab w:val="left" w:pos="2610"/>
          <w:tab w:val="left" w:pos="3600"/>
        </w:tabs>
        <w:rPr>
          <w:rFonts w:ascii="Doulos SIL" w:hAnsi="Doulos SIL"/>
          <w:i/>
          <w:color w:val="0000FF"/>
        </w:rPr>
      </w:pPr>
      <w:r>
        <w:tab/>
        <w:t>b.</w:t>
      </w:r>
      <w:r>
        <w:tab/>
      </w:r>
      <w:r w:rsidR="00910F50">
        <w:rPr>
          <w:rFonts w:ascii="Doulos SIL" w:hAnsi="Doulos SIL"/>
          <w:i/>
          <w:color w:val="0000FF"/>
        </w:rPr>
        <w:t>má=</w:t>
      </w:r>
      <w:r w:rsidR="00910F50">
        <w:rPr>
          <w:rFonts w:ascii="Doulos SIL" w:hAnsi="Doulos SIL"/>
          <w:i/>
          <w:color w:val="0000FF"/>
        </w:rPr>
        <w:sym w:font="Symbol" w:char="F0C6"/>
      </w:r>
      <w:r w:rsidRPr="00782E53">
        <w:rPr>
          <w:rFonts w:ascii="Doulos SIL" w:hAnsi="Doulos SIL"/>
          <w:i/>
          <w:color w:val="0000FF"/>
        </w:rPr>
        <w:tab/>
        <w:t>cy</w:t>
      </w:r>
      <w:r w:rsidR="00F379D5">
        <w:rPr>
          <w:rFonts w:ascii="Doulos SIL" w:hAnsi="Doulos SIL"/>
          <w:i/>
          <w:color w:val="0000FF"/>
        </w:rPr>
        <w:t>ɛ́</w:t>
      </w:r>
      <w:r w:rsidRPr="00782E53">
        <w:rPr>
          <w:rFonts w:ascii="Doulos SIL" w:hAnsi="Doulos SIL"/>
          <w:i/>
          <w:color w:val="0000FF"/>
        </w:rPr>
        <w:tab/>
        <w:t>sàà / sɔ̀ɔ̀</w:t>
      </w:r>
    </w:p>
    <w:p w14:paraId="0F3DBE69" w14:textId="103FA230" w:rsidR="00924FB0" w:rsidRDefault="00924FB0" w:rsidP="00910F50">
      <w:pPr>
        <w:tabs>
          <w:tab w:val="clear" w:pos="369"/>
          <w:tab w:val="left" w:pos="720"/>
          <w:tab w:val="left" w:pos="1080"/>
          <w:tab w:val="left" w:pos="2610"/>
          <w:tab w:val="left" w:pos="3600"/>
        </w:tabs>
      </w:pPr>
      <w:r>
        <w:tab/>
      </w:r>
      <w:r>
        <w:tab/>
        <w:t>1Sg</w:t>
      </w:r>
      <w:r w:rsidR="00910F50">
        <w:t>=Ipfv</w:t>
      </w:r>
      <w:r>
        <w:tab/>
        <w:t>can</w:t>
      </w:r>
      <w:r>
        <w:tab/>
        <w:t>come / enter</w:t>
      </w:r>
    </w:p>
    <w:p w14:paraId="66E9A544" w14:textId="48B0D0E2" w:rsidR="00924FB0" w:rsidRDefault="00924FB0" w:rsidP="00924FB0">
      <w:pPr>
        <w:tabs>
          <w:tab w:val="clear" w:pos="369"/>
          <w:tab w:val="left" w:pos="720"/>
          <w:tab w:val="left" w:pos="1080"/>
        </w:tabs>
      </w:pPr>
      <w:r>
        <w:tab/>
      </w:r>
      <w:r>
        <w:tab/>
        <w:t>‘I can come/go in.’</w:t>
      </w:r>
    </w:p>
    <w:p w14:paraId="239329BB" w14:textId="77777777" w:rsidR="00924FB0" w:rsidRDefault="00924FB0" w:rsidP="00924FB0">
      <w:pPr>
        <w:tabs>
          <w:tab w:val="clear" w:pos="369"/>
          <w:tab w:val="left" w:pos="720"/>
          <w:tab w:val="left" w:pos="1080"/>
        </w:tabs>
      </w:pPr>
    </w:p>
    <w:p w14:paraId="5FB49F9B" w14:textId="43338362" w:rsidR="00924FB0" w:rsidRDefault="00924FB0" w:rsidP="00910F50">
      <w:pPr>
        <w:tabs>
          <w:tab w:val="clear" w:pos="369"/>
          <w:tab w:val="left" w:pos="720"/>
          <w:tab w:val="left" w:pos="1080"/>
          <w:tab w:val="left" w:pos="2520"/>
        </w:tabs>
      </w:pPr>
      <w:r>
        <w:tab/>
        <w:t>c.</w:t>
      </w:r>
      <w:r>
        <w:tab/>
      </w:r>
      <w:r w:rsidR="00910F50">
        <w:rPr>
          <w:rFonts w:ascii="Doulos SIL" w:hAnsi="Doulos SIL"/>
          <w:i/>
          <w:color w:val="0000FF"/>
        </w:rPr>
        <w:t>má=</w:t>
      </w:r>
      <w:r w:rsidR="00910F50">
        <w:rPr>
          <w:rFonts w:ascii="Doulos SIL" w:hAnsi="Doulos SIL"/>
          <w:i/>
          <w:color w:val="0000FF"/>
        </w:rPr>
        <w:sym w:font="Symbol" w:char="F0C6"/>
      </w:r>
      <w:r w:rsidRPr="00782E53">
        <w:rPr>
          <w:rFonts w:ascii="Doulos SIL" w:hAnsi="Doulos SIL"/>
          <w:i/>
          <w:color w:val="0000FF"/>
        </w:rPr>
        <w:tab/>
        <w:t>cyɛ́=rɛ̄ʔ</w:t>
      </w:r>
    </w:p>
    <w:p w14:paraId="091AFFD7" w14:textId="25EF20FB" w:rsidR="00924FB0" w:rsidRPr="00924FB0" w:rsidRDefault="00924FB0" w:rsidP="00910F50">
      <w:pPr>
        <w:tabs>
          <w:tab w:val="clear" w:pos="369"/>
          <w:tab w:val="left" w:pos="720"/>
          <w:tab w:val="left" w:pos="1080"/>
          <w:tab w:val="left" w:pos="2520"/>
        </w:tabs>
      </w:pPr>
      <w:r>
        <w:tab/>
      </w:r>
      <w:r>
        <w:tab/>
        <w:t>1Sg</w:t>
      </w:r>
      <w:r w:rsidR="00910F50">
        <w:t>=Ipfv</w:t>
      </w:r>
      <w:r>
        <w:tab/>
        <w:t>can=Neg</w:t>
      </w:r>
    </w:p>
    <w:p w14:paraId="0DAD1F69" w14:textId="65A40C15" w:rsidR="00924FB0" w:rsidRDefault="00924FB0" w:rsidP="00924FB0">
      <w:pPr>
        <w:tabs>
          <w:tab w:val="clear" w:pos="369"/>
          <w:tab w:val="left" w:pos="720"/>
          <w:tab w:val="left" w:pos="1080"/>
        </w:tabs>
      </w:pPr>
      <w:r>
        <w:tab/>
      </w:r>
      <w:r>
        <w:tab/>
        <w:t>‘I can’t.’</w:t>
      </w:r>
    </w:p>
    <w:p w14:paraId="617067FB" w14:textId="77777777" w:rsidR="00924FB0" w:rsidRDefault="00924FB0" w:rsidP="00924FB0">
      <w:pPr>
        <w:tabs>
          <w:tab w:val="clear" w:pos="369"/>
          <w:tab w:val="left" w:pos="720"/>
          <w:tab w:val="left" w:pos="1080"/>
        </w:tabs>
      </w:pPr>
    </w:p>
    <w:p w14:paraId="3051E6AB" w14:textId="5CB90DEC" w:rsidR="00924FB0" w:rsidRPr="00782E53" w:rsidRDefault="00924FB0" w:rsidP="00910F50">
      <w:pPr>
        <w:tabs>
          <w:tab w:val="clear" w:pos="369"/>
          <w:tab w:val="left" w:pos="720"/>
          <w:tab w:val="left" w:pos="1080"/>
          <w:tab w:val="left" w:pos="2880"/>
          <w:tab w:val="left" w:pos="3780"/>
        </w:tabs>
      </w:pPr>
      <w:r>
        <w:tab/>
        <w:t>d.</w:t>
      </w:r>
      <w:r>
        <w:tab/>
      </w:r>
      <w:r w:rsidR="00910F50">
        <w:rPr>
          <w:rFonts w:ascii="Doulos SIL" w:hAnsi="Doulos SIL"/>
          <w:i/>
          <w:color w:val="0000FF"/>
        </w:rPr>
        <w:t>á=</w:t>
      </w:r>
      <w:r w:rsidR="00910F50">
        <w:rPr>
          <w:rFonts w:ascii="Doulos SIL" w:hAnsi="Doulos SIL"/>
          <w:i/>
          <w:color w:val="0000FF"/>
        </w:rPr>
        <w:sym w:font="Symbol" w:char="F0C6"/>
      </w:r>
      <w:r w:rsidR="00910F50">
        <w:rPr>
          <w:rFonts w:ascii="Doulos SIL" w:hAnsi="Doulos SIL"/>
          <w:i/>
          <w:color w:val="0000FF"/>
        </w:rPr>
        <w:tab/>
        <w:t>c</w:t>
      </w:r>
      <w:r w:rsidRPr="00782E53">
        <w:rPr>
          <w:rFonts w:ascii="Doulos SIL" w:hAnsi="Doulos SIL"/>
          <w:i/>
          <w:color w:val="0000FF"/>
        </w:rPr>
        <w:t>yɛ́</w:t>
      </w:r>
      <w:r w:rsidRPr="00782E53">
        <w:rPr>
          <w:rFonts w:ascii="Doulos SIL" w:hAnsi="Doulos SIL"/>
          <w:i/>
          <w:color w:val="0000FF"/>
        </w:rPr>
        <w:tab/>
        <w:t>sàà</w:t>
      </w:r>
    </w:p>
    <w:p w14:paraId="749A97C1" w14:textId="141E8F65" w:rsidR="00924FB0" w:rsidRPr="00924FB0" w:rsidRDefault="00924FB0" w:rsidP="00910F50">
      <w:pPr>
        <w:tabs>
          <w:tab w:val="clear" w:pos="369"/>
          <w:tab w:val="left" w:pos="720"/>
          <w:tab w:val="left" w:pos="1080"/>
          <w:tab w:val="left" w:pos="2880"/>
          <w:tab w:val="left" w:pos="3780"/>
        </w:tabs>
      </w:pPr>
      <w:r>
        <w:tab/>
      </w:r>
      <w:r>
        <w:tab/>
        <w:t>3SgHum</w:t>
      </w:r>
      <w:r w:rsidR="00910F50">
        <w:t>=Ipfv</w:t>
      </w:r>
      <w:r>
        <w:tab/>
        <w:t>can</w:t>
      </w:r>
      <w:r>
        <w:tab/>
        <w:t>come</w:t>
      </w:r>
    </w:p>
    <w:p w14:paraId="143BC958" w14:textId="38AABCD5" w:rsidR="00924FB0" w:rsidRDefault="00924FB0" w:rsidP="00924FB0">
      <w:pPr>
        <w:tabs>
          <w:tab w:val="clear" w:pos="369"/>
          <w:tab w:val="left" w:pos="720"/>
          <w:tab w:val="left" w:pos="1080"/>
        </w:tabs>
      </w:pPr>
      <w:r>
        <w:tab/>
      </w:r>
      <w:r>
        <w:tab/>
        <w:t>‘He/She can come.’</w:t>
      </w:r>
    </w:p>
    <w:p w14:paraId="7AF4530E" w14:textId="77777777" w:rsidR="00F379D5" w:rsidRDefault="00F379D5" w:rsidP="00924FB0">
      <w:pPr>
        <w:tabs>
          <w:tab w:val="clear" w:pos="369"/>
          <w:tab w:val="left" w:pos="720"/>
          <w:tab w:val="left" w:pos="1080"/>
        </w:tabs>
      </w:pPr>
    </w:p>
    <w:p w14:paraId="0A232A56" w14:textId="7239461C" w:rsidR="00F379D5" w:rsidRDefault="00F379D5" w:rsidP="00F379D5">
      <w:pPr>
        <w:tabs>
          <w:tab w:val="clear" w:pos="369"/>
          <w:tab w:val="left" w:pos="720"/>
          <w:tab w:val="left" w:pos="1080"/>
          <w:tab w:val="left" w:pos="2250"/>
          <w:tab w:val="left" w:pos="3600"/>
          <w:tab w:val="left" w:pos="4410"/>
        </w:tabs>
      </w:pPr>
      <w:r>
        <w:tab/>
        <w:t>e.</w:t>
      </w:r>
      <w:r>
        <w:tab/>
        <w:t>lò</w:t>
      </w:r>
      <w:r>
        <w:tab/>
      </w:r>
      <w:r w:rsidRPr="001339B0">
        <w:rPr>
          <w:rFonts w:ascii="Doulos SIL" w:hAnsi="Doulos SIL"/>
          <w:i/>
          <w:color w:val="0000FF"/>
        </w:rPr>
        <w:t>má=</w:t>
      </w:r>
      <w:r w:rsidRPr="001339B0">
        <w:rPr>
          <w:rFonts w:ascii="Doulos SIL" w:hAnsi="Doulos SIL"/>
          <w:i/>
          <w:color w:val="0000FF"/>
        </w:rPr>
        <w:sym w:font="Symbol" w:char="F0C6"/>
      </w:r>
      <w:r w:rsidRPr="001339B0">
        <w:rPr>
          <w:rFonts w:ascii="Doulos SIL" w:hAnsi="Doulos SIL"/>
          <w:i/>
          <w:color w:val="0000FF"/>
        </w:rPr>
        <w:tab/>
        <w:t>cíẁⁿ</w:t>
      </w:r>
      <w:r w:rsidRPr="001339B0">
        <w:rPr>
          <w:rFonts w:ascii="Doulos SIL" w:hAnsi="Doulos SIL"/>
          <w:i/>
          <w:color w:val="0000FF"/>
        </w:rPr>
        <w:tab/>
        <w:t>sā=rɛ̄ʔ</w:t>
      </w:r>
    </w:p>
    <w:p w14:paraId="066A1651" w14:textId="767E472D" w:rsidR="00F379D5" w:rsidRDefault="00F379D5" w:rsidP="00F379D5">
      <w:pPr>
        <w:tabs>
          <w:tab w:val="clear" w:pos="369"/>
          <w:tab w:val="left" w:pos="720"/>
          <w:tab w:val="left" w:pos="1080"/>
          <w:tab w:val="left" w:pos="2250"/>
          <w:tab w:val="left" w:pos="3600"/>
          <w:tab w:val="left" w:pos="4410"/>
        </w:tabs>
      </w:pPr>
      <w:r>
        <w:tab/>
      </w:r>
      <w:r>
        <w:tab/>
        <w:t>yesterday</w:t>
      </w:r>
      <w:r>
        <w:tab/>
        <w:t>1Sg=Ipfv</w:t>
      </w:r>
      <w:r>
        <w:tab/>
        <w:t>could</w:t>
      </w:r>
      <w:r>
        <w:tab/>
        <w:t>come=Neg</w:t>
      </w:r>
    </w:p>
    <w:p w14:paraId="1035AEC4" w14:textId="6C4006FE" w:rsidR="00F379D5" w:rsidRPr="00F379D5" w:rsidRDefault="00F379D5" w:rsidP="00924FB0">
      <w:pPr>
        <w:tabs>
          <w:tab w:val="clear" w:pos="369"/>
          <w:tab w:val="left" w:pos="720"/>
          <w:tab w:val="left" w:pos="1080"/>
        </w:tabs>
      </w:pPr>
      <w:r>
        <w:tab/>
      </w:r>
      <w:r>
        <w:tab/>
        <w:t>‘Yesterday I couldn’t come.’</w:t>
      </w:r>
    </w:p>
    <w:p w14:paraId="19FB40AF" w14:textId="77777777" w:rsidR="0078202D" w:rsidRDefault="0078202D" w:rsidP="0078202D"/>
    <w:p w14:paraId="69DA49CE" w14:textId="083F2ED5" w:rsidR="00F379D5" w:rsidRDefault="00F379D5" w:rsidP="0078202D">
      <w:r>
        <w:t>Transitive examples are in (xx2a</w:t>
      </w:r>
      <w:r>
        <w:noBreakHyphen/>
        <w:t xml:space="preserve">b). </w:t>
      </w:r>
    </w:p>
    <w:p w14:paraId="603DDBB4" w14:textId="77777777" w:rsidR="00F379D5" w:rsidRDefault="00F379D5" w:rsidP="0078202D"/>
    <w:p w14:paraId="402279DF" w14:textId="18BA7E92" w:rsidR="00F379D5" w:rsidRDefault="00F379D5" w:rsidP="00F379D5">
      <w:pPr>
        <w:tabs>
          <w:tab w:val="clear" w:pos="369"/>
          <w:tab w:val="left" w:pos="720"/>
          <w:tab w:val="left" w:pos="1080"/>
          <w:tab w:val="left" w:pos="2160"/>
          <w:tab w:val="left" w:pos="2970"/>
          <w:tab w:val="left" w:pos="3960"/>
        </w:tabs>
      </w:pPr>
      <w:r>
        <w:t>(xx2)</w:t>
      </w:r>
      <w:r>
        <w:tab/>
        <w:t>a.</w:t>
      </w:r>
      <w:r>
        <w:tab/>
      </w:r>
      <w:r w:rsidRPr="001339B0">
        <w:rPr>
          <w:rFonts w:ascii="Doulos SIL" w:hAnsi="Doulos SIL"/>
          <w:i/>
          <w:color w:val="0000FF"/>
        </w:rPr>
        <w:t>má=</w:t>
      </w:r>
      <w:r w:rsidRPr="001339B0">
        <w:rPr>
          <w:rFonts w:ascii="Doulos SIL" w:hAnsi="Doulos SIL"/>
          <w:i/>
          <w:color w:val="0000FF"/>
        </w:rPr>
        <w:sym w:font="Symbol" w:char="F0C6"/>
      </w:r>
      <w:r w:rsidRPr="001339B0">
        <w:rPr>
          <w:rFonts w:ascii="Doulos SIL" w:hAnsi="Doulos SIL"/>
          <w:i/>
          <w:color w:val="0000FF"/>
        </w:rPr>
        <w:tab/>
        <w:t>cyɛ́</w:t>
      </w:r>
      <w:r w:rsidRPr="001339B0">
        <w:rPr>
          <w:rFonts w:ascii="Doulos SIL" w:hAnsi="Doulos SIL"/>
          <w:i/>
          <w:color w:val="0000FF"/>
        </w:rPr>
        <w:tab/>
        <w:t>kùkú</w:t>
      </w:r>
      <w:r w:rsidRPr="001339B0">
        <w:rPr>
          <w:rFonts w:ascii="Doulos SIL" w:hAnsi="Doulos SIL"/>
          <w:i/>
          <w:color w:val="0000FF"/>
        </w:rPr>
        <w:tab/>
        <w:t>kùtɔ̀-láʔáná=nēʔ</w:t>
      </w:r>
    </w:p>
    <w:p w14:paraId="78C93DE9" w14:textId="3E1C2693" w:rsidR="00F379D5" w:rsidRDefault="00F379D5" w:rsidP="00F379D5">
      <w:pPr>
        <w:tabs>
          <w:tab w:val="clear" w:pos="369"/>
          <w:tab w:val="left" w:pos="720"/>
          <w:tab w:val="left" w:pos="1080"/>
          <w:tab w:val="left" w:pos="2160"/>
          <w:tab w:val="left" w:pos="2970"/>
          <w:tab w:val="left" w:pos="3960"/>
        </w:tabs>
      </w:pPr>
      <w:r>
        <w:tab/>
      </w:r>
      <w:r>
        <w:tab/>
        <w:t>1Sg=Ipfv</w:t>
      </w:r>
      <w:r>
        <w:tab/>
        <w:t>can</w:t>
      </w:r>
      <w:r>
        <w:tab/>
        <w:t>rock</w:t>
      </w:r>
      <w:r>
        <w:tab/>
        <w:t>displace-lift.Ipfv=Neg</w:t>
      </w:r>
    </w:p>
    <w:p w14:paraId="1FF341DB" w14:textId="03DBEAE0" w:rsidR="00F379D5" w:rsidRDefault="00F379D5" w:rsidP="00F379D5">
      <w:pPr>
        <w:tabs>
          <w:tab w:val="clear" w:pos="369"/>
          <w:tab w:val="left" w:pos="720"/>
          <w:tab w:val="left" w:pos="1080"/>
        </w:tabs>
      </w:pPr>
      <w:r>
        <w:tab/>
      </w:r>
      <w:r>
        <w:tab/>
        <w:t>‘I can’t lift the rock (out/away).’</w:t>
      </w:r>
    </w:p>
    <w:p w14:paraId="26CE4248" w14:textId="77777777" w:rsidR="00F379D5" w:rsidRDefault="00F379D5" w:rsidP="00F379D5">
      <w:pPr>
        <w:tabs>
          <w:tab w:val="clear" w:pos="369"/>
          <w:tab w:val="left" w:pos="720"/>
          <w:tab w:val="left" w:pos="1080"/>
        </w:tabs>
      </w:pPr>
    </w:p>
    <w:p w14:paraId="51D192C1" w14:textId="2AF7280A" w:rsidR="00F379D5" w:rsidRDefault="00F379D5" w:rsidP="00F379D5">
      <w:pPr>
        <w:tabs>
          <w:tab w:val="clear" w:pos="369"/>
          <w:tab w:val="left" w:pos="720"/>
          <w:tab w:val="left" w:pos="1080"/>
          <w:tab w:val="left" w:pos="2250"/>
          <w:tab w:val="left" w:pos="3420"/>
          <w:tab w:val="left" w:pos="5310"/>
        </w:tabs>
      </w:pPr>
      <w:r>
        <w:tab/>
        <w:t>b.</w:t>
      </w:r>
      <w:r>
        <w:tab/>
      </w:r>
      <w:r w:rsidRPr="001339B0">
        <w:rPr>
          <w:rFonts w:ascii="Doulos SIL" w:hAnsi="Doulos SIL"/>
          <w:i/>
          <w:color w:val="0000FF"/>
        </w:rPr>
        <w:t>lò</w:t>
      </w:r>
      <w:r w:rsidRPr="001339B0">
        <w:rPr>
          <w:rFonts w:ascii="Doulos SIL" w:hAnsi="Doulos SIL"/>
          <w:i/>
          <w:color w:val="0000FF"/>
        </w:rPr>
        <w:tab/>
        <w:t>má=</w:t>
      </w:r>
      <w:r w:rsidRPr="001339B0">
        <w:rPr>
          <w:rFonts w:ascii="Doulos SIL" w:hAnsi="Doulos SIL"/>
          <w:i/>
          <w:color w:val="0000FF"/>
        </w:rPr>
        <w:sym w:font="Symbol" w:char="F0C6"/>
      </w:r>
      <w:r w:rsidRPr="001339B0">
        <w:rPr>
          <w:rFonts w:ascii="Doulos SIL" w:hAnsi="Doulos SIL"/>
          <w:i/>
          <w:color w:val="0000FF"/>
        </w:rPr>
        <w:tab/>
        <w:t>cíⁿ=ìⁿ</w:t>
      </w:r>
      <w:r w:rsidRPr="001339B0">
        <w:rPr>
          <w:rFonts w:ascii="Doulos SIL" w:hAnsi="Doulos SIL"/>
          <w:i/>
          <w:color w:val="0000FF"/>
        </w:rPr>
        <w:tab/>
        <w:t>kùtɔ̀-láʔá=rɛ̄ʔ</w:t>
      </w:r>
    </w:p>
    <w:p w14:paraId="7CFE1437" w14:textId="1D1ED0C3" w:rsidR="00F379D5" w:rsidRDefault="00F379D5" w:rsidP="00F379D5">
      <w:pPr>
        <w:tabs>
          <w:tab w:val="clear" w:pos="369"/>
          <w:tab w:val="left" w:pos="720"/>
          <w:tab w:val="left" w:pos="1080"/>
          <w:tab w:val="left" w:pos="2250"/>
          <w:tab w:val="left" w:pos="3420"/>
          <w:tab w:val="left" w:pos="5310"/>
        </w:tabs>
      </w:pPr>
      <w:r>
        <w:tab/>
      </w:r>
      <w:r>
        <w:tab/>
        <w:t>yesterday</w:t>
      </w:r>
      <w:r>
        <w:tab/>
        <w:t>1Sg=Ipfv</w:t>
      </w:r>
      <w:r>
        <w:tab/>
        <w:t>could=3SgNonh</w:t>
      </w:r>
      <w:r>
        <w:tab/>
        <w:t>displace-lift=Neg</w:t>
      </w:r>
    </w:p>
    <w:p w14:paraId="1EC9CA0B" w14:textId="7FA9DAC2" w:rsidR="00F379D5" w:rsidRPr="00F379D5" w:rsidRDefault="00F379D5" w:rsidP="00F379D5">
      <w:pPr>
        <w:tabs>
          <w:tab w:val="clear" w:pos="369"/>
          <w:tab w:val="left" w:pos="720"/>
          <w:tab w:val="left" w:pos="1080"/>
        </w:tabs>
      </w:pPr>
      <w:r>
        <w:tab/>
      </w:r>
      <w:r>
        <w:tab/>
        <w:t>‘Yesterday I couldn’t lift it.’</w:t>
      </w:r>
    </w:p>
    <w:p w14:paraId="742DEFB6" w14:textId="77777777" w:rsidR="00BA6685" w:rsidRDefault="00566B03" w:rsidP="00BA6685">
      <w:pPr>
        <w:pStyle w:val="Heading2"/>
      </w:pPr>
      <w:bookmarkStart w:id="2286" w:name="_Toc508943105"/>
      <w:bookmarkStart w:id="2287" w:name="_Toc508943705"/>
      <w:bookmarkStart w:id="2288" w:name="_Toc518616707"/>
      <w:bookmarkStart w:id="2289" w:name="_Toc78375982"/>
      <w:bookmarkStart w:id="2290" w:name="_Toc79406087"/>
      <w:bookmarkStart w:id="2291" w:name="_Toc337412328"/>
      <w:r>
        <w:t>Purposive, causal, and locative clauses</w:t>
      </w:r>
      <w:bookmarkEnd w:id="2286"/>
      <w:bookmarkEnd w:id="2287"/>
      <w:bookmarkEnd w:id="2288"/>
      <w:bookmarkEnd w:id="2289"/>
      <w:bookmarkEnd w:id="2290"/>
      <w:bookmarkEnd w:id="2291"/>
    </w:p>
    <w:p w14:paraId="215207F0" w14:textId="56E56B3C" w:rsidR="00BA6685" w:rsidRPr="008634A9" w:rsidRDefault="00566B03" w:rsidP="00BA6685">
      <w:pPr>
        <w:pStyle w:val="Heading3"/>
      </w:pPr>
      <w:bookmarkStart w:id="2292" w:name="_Toc337412329"/>
      <w:r w:rsidRPr="008634A9">
        <w:t xml:space="preserve">Clauses with Purposive postposition </w:t>
      </w:r>
      <w:r w:rsidRPr="00DE33B3">
        <w:rPr>
          <w:rFonts w:ascii="Doulos SIL" w:hAnsi="Doulos SIL"/>
          <w:i/>
          <w:color w:val="0000FF"/>
        </w:rPr>
        <w:t>ŋŋŋ</w:t>
      </w:r>
      <w:r w:rsidRPr="008634A9">
        <w:t xml:space="preserve"> </w:t>
      </w:r>
      <w:r w:rsidR="00BA6685">
        <w:t>‘</w:t>
      </w:r>
      <w:r w:rsidRPr="008634A9">
        <w:t>for</w:t>
      </w:r>
      <w:r w:rsidR="00BA6685">
        <w:t>’</w:t>
      </w:r>
      <w:bookmarkEnd w:id="2292"/>
    </w:p>
    <w:p w14:paraId="63074E8A" w14:textId="77777777" w:rsidR="00BA6685" w:rsidRPr="002D209A" w:rsidRDefault="00566B03" w:rsidP="00BA6685">
      <w:r w:rsidRPr="001936B6">
        <w:rPr>
          <w:i/>
          <w:color w:val="993300"/>
        </w:rPr>
        <w:t>(purposive clauses including the Purposive postposition)</w:t>
      </w:r>
    </w:p>
    <w:p w14:paraId="2A5CE17F" w14:textId="77777777" w:rsidR="00BA6685" w:rsidRPr="002D209A" w:rsidRDefault="00BA6685" w:rsidP="00BA6685"/>
    <w:p w14:paraId="4843850D" w14:textId="77777777" w:rsidR="00BA6685" w:rsidRPr="002D209A" w:rsidRDefault="00566B03" w:rsidP="00BA6685">
      <w:r w:rsidRPr="001936B6">
        <w:rPr>
          <w:i/>
          <w:color w:val="993300"/>
        </w:rPr>
        <w:tab/>
        <w:t>there may be more than one such construction, involving e.g. Imperfective marking, Imperfective Negative marking, and perhaps Imperative Negative (and Imperative positive?) complement verbs. If so, one might divide this into two or more subsections</w:t>
      </w:r>
    </w:p>
    <w:p w14:paraId="61541B3D" w14:textId="77777777" w:rsidR="00BA6685" w:rsidRPr="002D209A" w:rsidRDefault="00BA6685" w:rsidP="00BA6685"/>
    <w:p w14:paraId="72A5D2FE" w14:textId="77777777" w:rsidR="00BA6685" w:rsidRPr="001936B6" w:rsidRDefault="00566B03" w:rsidP="00BA6685">
      <w:pPr>
        <w:rPr>
          <w:i/>
          <w:color w:val="993300"/>
        </w:rPr>
      </w:pPr>
      <w:r w:rsidRPr="001936B6">
        <w:rPr>
          <w:i/>
          <w:color w:val="993300"/>
        </w:rPr>
        <w:t>examples (same subject)</w:t>
      </w:r>
    </w:p>
    <w:p w14:paraId="5E9C4053" w14:textId="57B9D3C0"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They will go up (and stand) on the barrel in order to replaster the house (= ceiling).</w:t>
      </w:r>
      <w:r w:rsidR="00BA6685">
        <w:rPr>
          <w:i/>
          <w:color w:val="993300"/>
        </w:rPr>
        <w:t>’</w:t>
      </w:r>
    </w:p>
    <w:p w14:paraId="2B5C9947" w14:textId="0731B83D" w:rsidR="00BA6685" w:rsidRPr="002D209A" w:rsidRDefault="00566B03" w:rsidP="00BA6685">
      <w:r w:rsidRPr="001936B6">
        <w:rPr>
          <w:i/>
          <w:color w:val="993300"/>
        </w:rPr>
        <w:tab/>
      </w:r>
      <w:r w:rsidR="00BA6685">
        <w:rPr>
          <w:i/>
          <w:color w:val="993300"/>
        </w:rPr>
        <w:t>‘</w:t>
      </w:r>
      <w:r w:rsidRPr="001936B6">
        <w:rPr>
          <w:i/>
          <w:color w:val="993300"/>
        </w:rPr>
        <w:t>We have come in order to speak with the chief.</w:t>
      </w:r>
      <w:r w:rsidR="00BA6685">
        <w:rPr>
          <w:i/>
          <w:color w:val="993300"/>
        </w:rPr>
        <w:t>’</w:t>
      </w:r>
    </w:p>
    <w:p w14:paraId="1A710C91" w14:textId="77777777" w:rsidR="00BA6685" w:rsidRPr="002D209A" w:rsidRDefault="00BA6685" w:rsidP="00BA6685"/>
    <w:p w14:paraId="7DFBCCFF" w14:textId="77777777" w:rsidR="00BA6685" w:rsidRPr="001936B6" w:rsidRDefault="00566B03" w:rsidP="00BA6685">
      <w:pPr>
        <w:rPr>
          <w:i/>
          <w:color w:val="993300"/>
        </w:rPr>
      </w:pPr>
      <w:r w:rsidRPr="001936B6">
        <w:rPr>
          <w:i/>
          <w:color w:val="993300"/>
        </w:rPr>
        <w:lastRenderedPageBreak/>
        <w:t>examples (different subject)</w:t>
      </w:r>
    </w:p>
    <w:p w14:paraId="3FF446ED" w14:textId="52C67342" w:rsidR="00BA6685" w:rsidRPr="001936B6" w:rsidRDefault="00566B03" w:rsidP="00BA6685">
      <w:pPr>
        <w:rPr>
          <w:i/>
          <w:color w:val="993300"/>
        </w:rPr>
      </w:pPr>
      <w:r w:rsidRPr="001936B6">
        <w:rPr>
          <w:i/>
          <w:color w:val="993300"/>
        </w:rPr>
        <w:tab/>
        <w:t xml:space="preserve"> </w:t>
      </w:r>
      <w:r w:rsidR="00BA6685">
        <w:rPr>
          <w:i/>
          <w:color w:val="993300"/>
        </w:rPr>
        <w:t>‘</w:t>
      </w:r>
      <w:r w:rsidRPr="001936B6">
        <w:rPr>
          <w:i/>
          <w:color w:val="993300"/>
        </w:rPr>
        <w:t>I put the pot down, so that they (could) eat.</w:t>
      </w:r>
      <w:r w:rsidR="00BA6685">
        <w:rPr>
          <w:i/>
          <w:color w:val="993300"/>
        </w:rPr>
        <w:t>’</w:t>
      </w:r>
    </w:p>
    <w:p w14:paraId="1951C858" w14:textId="218D0815" w:rsidR="00BA6685" w:rsidRPr="002D209A" w:rsidRDefault="00566B03" w:rsidP="00BA6685">
      <w:r w:rsidRPr="001936B6">
        <w:rPr>
          <w:i/>
          <w:color w:val="993300"/>
        </w:rPr>
        <w:tab/>
      </w:r>
      <w:r w:rsidR="00BA6685">
        <w:rPr>
          <w:i/>
          <w:color w:val="993300"/>
        </w:rPr>
        <w:t>‘</w:t>
      </w:r>
      <w:r w:rsidRPr="001936B6">
        <w:rPr>
          <w:i/>
          <w:color w:val="993300"/>
        </w:rPr>
        <w:t>He</w:t>
      </w:r>
      <w:r w:rsidRPr="00BF7230">
        <w:rPr>
          <w:i/>
          <w:color w:val="993300"/>
          <w:vertAlign w:val="subscript"/>
        </w:rPr>
        <w:t>x</w:t>
      </w:r>
      <w:r w:rsidRPr="001936B6">
        <w:rPr>
          <w:i/>
          <w:color w:val="993300"/>
        </w:rPr>
        <w:t xml:space="preserve"> gave us his</w:t>
      </w:r>
      <w:r w:rsidRPr="00BF7230">
        <w:rPr>
          <w:i/>
          <w:color w:val="993300"/>
          <w:vertAlign w:val="subscript"/>
        </w:rPr>
        <w:t>x</w:t>
      </w:r>
      <w:r w:rsidRPr="001936B6">
        <w:rPr>
          <w:i/>
          <w:color w:val="993300"/>
        </w:rPr>
        <w:t xml:space="preserve"> bicycle, so that we (could) go to Anda.</w:t>
      </w:r>
    </w:p>
    <w:p w14:paraId="717F8E10" w14:textId="77777777" w:rsidR="00BA6685" w:rsidRPr="002D209A" w:rsidRDefault="00BA6685" w:rsidP="00BA6685"/>
    <w:p w14:paraId="457A018F" w14:textId="77777777" w:rsidR="00BA6685" w:rsidRPr="001936B6" w:rsidRDefault="00566B03" w:rsidP="00BA6685">
      <w:pPr>
        <w:rPr>
          <w:i/>
          <w:color w:val="993300"/>
        </w:rPr>
      </w:pPr>
      <w:r w:rsidRPr="001936B6">
        <w:rPr>
          <w:i/>
          <w:color w:val="993300"/>
        </w:rPr>
        <w:t>examples (negative complement)</w:t>
      </w:r>
    </w:p>
    <w:p w14:paraId="749AADA0" w14:textId="603E1FC6"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We</w:t>
      </w:r>
      <w:r w:rsidR="00BA6685">
        <w:rPr>
          <w:i/>
          <w:color w:val="993300"/>
        </w:rPr>
        <w:t>’</w:t>
      </w:r>
      <w:r w:rsidRPr="001936B6">
        <w:rPr>
          <w:i/>
          <w:color w:val="993300"/>
        </w:rPr>
        <w:t>ll fix the roof, so the roof beam(s) won</w:t>
      </w:r>
      <w:r w:rsidR="00BA6685">
        <w:rPr>
          <w:i/>
          <w:color w:val="993300"/>
        </w:rPr>
        <w:t>’</w:t>
      </w:r>
      <w:r w:rsidRPr="001936B6">
        <w:rPr>
          <w:i/>
          <w:color w:val="993300"/>
        </w:rPr>
        <w:t>t fall.</w:t>
      </w:r>
      <w:r w:rsidR="00BA6685">
        <w:rPr>
          <w:i/>
          <w:color w:val="993300"/>
        </w:rPr>
        <w:t>’</w:t>
      </w:r>
    </w:p>
    <w:p w14:paraId="6D03DBCB" w14:textId="10AD6F1F"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We (have) blocked the doorway, so that the sheep-Pl will not eat the mango(s).</w:t>
      </w:r>
      <w:r w:rsidR="00BA6685">
        <w:rPr>
          <w:i/>
          <w:color w:val="993300"/>
        </w:rPr>
        <w:t>’</w:t>
      </w:r>
    </w:p>
    <w:p w14:paraId="4813E093" w14:textId="751911D9"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We</w:t>
      </w:r>
      <w:r w:rsidR="00BA6685">
        <w:rPr>
          <w:i/>
          <w:color w:val="993300"/>
        </w:rPr>
        <w:t>’</w:t>
      </w:r>
      <w:r w:rsidRPr="001936B6">
        <w:rPr>
          <w:i/>
          <w:color w:val="993300"/>
        </w:rPr>
        <w:t>ll take food (along), so as not to die (= starve) on the way.</w:t>
      </w:r>
      <w:r w:rsidR="00BA6685">
        <w:rPr>
          <w:i/>
          <w:color w:val="993300"/>
        </w:rPr>
        <w:t>’</w:t>
      </w:r>
      <w:r w:rsidRPr="001936B6">
        <w:rPr>
          <w:i/>
          <w:color w:val="993300"/>
        </w:rPr>
        <w:t xml:space="preserve"> [same subject]</w:t>
      </w:r>
    </w:p>
    <w:p w14:paraId="3D9B3B8C" w14:textId="69DA4E41"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I will make noise, so that you-Sg do not sleep.</w:t>
      </w:r>
      <w:r w:rsidR="00BA6685">
        <w:rPr>
          <w:i/>
          <w:color w:val="993300"/>
        </w:rPr>
        <w:t>’</w:t>
      </w:r>
    </w:p>
    <w:p w14:paraId="07484307" w14:textId="120409C8" w:rsidR="00BA6685" w:rsidRPr="002D209A" w:rsidRDefault="00566B03" w:rsidP="00BA6685">
      <w:r w:rsidRPr="001936B6">
        <w:rPr>
          <w:i/>
          <w:color w:val="993300"/>
        </w:rPr>
        <w:tab/>
      </w:r>
      <w:r w:rsidR="00BA6685">
        <w:rPr>
          <w:i/>
          <w:color w:val="993300"/>
        </w:rPr>
        <w:t>‘</w:t>
      </w:r>
      <w:r w:rsidRPr="001936B6">
        <w:rPr>
          <w:i/>
          <w:color w:val="993300"/>
        </w:rPr>
        <w:t>I will spend the night in a chair, so as not to sleep.</w:t>
      </w:r>
      <w:r w:rsidR="00BA6685">
        <w:rPr>
          <w:i/>
          <w:color w:val="993300"/>
        </w:rPr>
        <w:t>’</w:t>
      </w:r>
    </w:p>
    <w:p w14:paraId="7A401CDC" w14:textId="77777777" w:rsidR="00BA6685" w:rsidRPr="002D209A" w:rsidRDefault="00BA6685" w:rsidP="00BA6685"/>
    <w:p w14:paraId="08A02268" w14:textId="77777777" w:rsidR="00BA6685" w:rsidRPr="001936B6" w:rsidRDefault="00BA6685" w:rsidP="00BA6685">
      <w:pPr>
        <w:rPr>
          <w:color w:val="993300"/>
        </w:rPr>
      </w:pPr>
    </w:p>
    <w:p w14:paraId="02549447" w14:textId="77777777" w:rsidR="00BA6685" w:rsidRDefault="00566B03" w:rsidP="00BA6685">
      <w:pPr>
        <w:pStyle w:val="Heading3"/>
      </w:pPr>
      <w:bookmarkStart w:id="2293" w:name="_Toc337412330"/>
      <w:r>
        <w:t>Purposive clauses with Imperfective participle</w:t>
      </w:r>
      <w:bookmarkEnd w:id="2293"/>
      <w:r>
        <w:t xml:space="preserve"> </w:t>
      </w:r>
    </w:p>
    <w:p w14:paraId="01C90685" w14:textId="77777777" w:rsidR="00BA6685" w:rsidRPr="002D209A" w:rsidRDefault="00566B03" w:rsidP="00BA6685">
      <w:r w:rsidRPr="001936B6">
        <w:rPr>
          <w:i/>
          <w:color w:val="993300"/>
        </w:rPr>
        <w:tab/>
        <w:t>an Imperfective complement may occur in combinations suggesting (but not forcing) a purposive reading</w:t>
      </w:r>
    </w:p>
    <w:p w14:paraId="180BBB91" w14:textId="77777777" w:rsidR="00BA6685" w:rsidRPr="002D209A" w:rsidRDefault="00BA6685" w:rsidP="00BA6685"/>
    <w:p w14:paraId="15276A56" w14:textId="77777777" w:rsidR="00BA6685" w:rsidRPr="001936B6" w:rsidRDefault="00566B03" w:rsidP="00BA6685">
      <w:pPr>
        <w:rPr>
          <w:i/>
          <w:color w:val="993300"/>
        </w:rPr>
      </w:pPr>
      <w:r w:rsidRPr="001936B6">
        <w:rPr>
          <w:i/>
          <w:color w:val="993300"/>
        </w:rPr>
        <w:t>example</w:t>
      </w:r>
    </w:p>
    <w:p w14:paraId="24272E18" w14:textId="613474B2" w:rsidR="00BA6685" w:rsidRPr="002D209A" w:rsidRDefault="00566B03" w:rsidP="00BA6685">
      <w:r w:rsidRPr="001936B6">
        <w:rPr>
          <w:i/>
          <w:color w:val="993300"/>
        </w:rPr>
        <w:tab/>
      </w:r>
      <w:r w:rsidR="00BA6685">
        <w:rPr>
          <w:i/>
          <w:color w:val="993300"/>
        </w:rPr>
        <w:t>‘</w:t>
      </w:r>
      <w:r w:rsidRPr="001936B6">
        <w:rPr>
          <w:i/>
          <w:color w:val="993300"/>
        </w:rPr>
        <w:t>They are sitting eating</w:t>
      </w:r>
      <w:r w:rsidR="00BA6685">
        <w:rPr>
          <w:i/>
          <w:color w:val="993300"/>
        </w:rPr>
        <w:t>’</w:t>
      </w:r>
      <w:r w:rsidRPr="001936B6">
        <w:rPr>
          <w:i/>
          <w:color w:val="993300"/>
        </w:rPr>
        <w:t xml:space="preserve"> (= in order to eat.</w:t>
      </w:r>
      <w:r w:rsidR="00BA6685">
        <w:rPr>
          <w:i/>
          <w:color w:val="993300"/>
        </w:rPr>
        <w:t>’</w:t>
      </w:r>
      <w:r w:rsidRPr="001936B6">
        <w:rPr>
          <w:i/>
          <w:color w:val="993300"/>
        </w:rPr>
        <w:t>)</w:t>
      </w:r>
    </w:p>
    <w:p w14:paraId="0E200FA1" w14:textId="77777777" w:rsidR="00BA6685" w:rsidRPr="002D209A" w:rsidRDefault="00BA6685" w:rsidP="00BA6685"/>
    <w:p w14:paraId="7F044AA2" w14:textId="77777777" w:rsidR="00BA6685" w:rsidRPr="001936B6" w:rsidRDefault="00BA6685">
      <w:pPr>
        <w:rPr>
          <w:color w:val="993300"/>
        </w:rPr>
      </w:pPr>
    </w:p>
    <w:p w14:paraId="62B01D10" w14:textId="77777777" w:rsidR="00BA6685" w:rsidRDefault="00566B03" w:rsidP="00BA6685">
      <w:pPr>
        <w:pStyle w:val="Heading3"/>
      </w:pPr>
      <w:bookmarkStart w:id="2294" w:name="_Toc518616709"/>
      <w:bookmarkStart w:id="2295" w:name="_Toc78375984"/>
      <w:bookmarkStart w:id="2296" w:name="_Toc79406089"/>
      <w:bookmarkStart w:id="2297" w:name="_Toc337412331"/>
      <w:r>
        <w:t xml:space="preserve">Purposive clause </w:t>
      </w:r>
      <w:bookmarkEnd w:id="2294"/>
      <w:bookmarkEnd w:id="2295"/>
      <w:bookmarkEnd w:id="2296"/>
      <w:r>
        <w:t>with motion verb</w:t>
      </w:r>
      <w:bookmarkEnd w:id="2297"/>
    </w:p>
    <w:p w14:paraId="1957E487" w14:textId="4ED888FC" w:rsidR="00BA6685" w:rsidRPr="001936B6" w:rsidRDefault="00566B03" w:rsidP="00BA6685">
      <w:pPr>
        <w:rPr>
          <w:i/>
          <w:color w:val="993300"/>
        </w:rPr>
      </w:pPr>
      <w:r w:rsidRPr="001936B6">
        <w:rPr>
          <w:i/>
          <w:color w:val="993300"/>
        </w:rPr>
        <w:tab/>
        <w:t>there may be a specific type of purposive clause used in combination with a main-clause motion verb (</w:t>
      </w:r>
      <w:r w:rsidR="00BA6685">
        <w:rPr>
          <w:i/>
          <w:color w:val="993300"/>
        </w:rPr>
        <w:t>‘</w:t>
      </w:r>
      <w:r w:rsidRPr="001936B6">
        <w:rPr>
          <w:i/>
          <w:color w:val="993300"/>
        </w:rPr>
        <w:t>go</w:t>
      </w:r>
      <w:r w:rsidR="00BA6685">
        <w:rPr>
          <w:i/>
          <w:color w:val="993300"/>
        </w:rPr>
        <w:t>’</w:t>
      </w:r>
      <w:r w:rsidRPr="001936B6">
        <w:rPr>
          <w:i/>
          <w:color w:val="993300"/>
        </w:rPr>
        <w:t xml:space="preserve">, </w:t>
      </w:r>
      <w:r w:rsidR="00BA6685">
        <w:rPr>
          <w:i/>
          <w:color w:val="993300"/>
        </w:rPr>
        <w:t>‘</w:t>
      </w:r>
      <w:r w:rsidRPr="001936B6">
        <w:rPr>
          <w:i/>
          <w:color w:val="993300"/>
        </w:rPr>
        <w:t>come</w:t>
      </w:r>
      <w:r w:rsidR="00BA6685">
        <w:rPr>
          <w:i/>
          <w:color w:val="993300"/>
        </w:rPr>
        <w:t>’</w:t>
      </w:r>
      <w:r w:rsidRPr="001936B6">
        <w:rPr>
          <w:i/>
          <w:color w:val="993300"/>
        </w:rPr>
        <w:t>, etc.)</w:t>
      </w:r>
    </w:p>
    <w:p w14:paraId="5BE6D03B" w14:textId="77777777" w:rsidR="00BA6685" w:rsidRPr="001936B6" w:rsidRDefault="00566B03" w:rsidP="00BA6685">
      <w:pPr>
        <w:rPr>
          <w:i/>
          <w:color w:val="993300"/>
        </w:rPr>
      </w:pPr>
      <w:r w:rsidRPr="001936B6">
        <w:rPr>
          <w:i/>
          <w:color w:val="993300"/>
        </w:rPr>
        <w:tab/>
        <w:t>[Jamsay: complement verb is in bare-stem form with overlaid {HL} contour]</w:t>
      </w:r>
    </w:p>
    <w:p w14:paraId="40CF4252" w14:textId="77777777" w:rsidR="00BA6685" w:rsidRPr="002D209A" w:rsidRDefault="00566B03" w:rsidP="00BA6685">
      <w:r w:rsidRPr="001936B6">
        <w:rPr>
          <w:i/>
          <w:color w:val="993300"/>
        </w:rPr>
        <w:tab/>
        <w:t>[Nanga: bare verb with tone-dropping, followed by Locative postposition]</w:t>
      </w:r>
    </w:p>
    <w:p w14:paraId="6A302A4A" w14:textId="77777777" w:rsidR="00BA6685" w:rsidRPr="002D209A" w:rsidRDefault="00BA6685" w:rsidP="00BA6685"/>
    <w:p w14:paraId="54D3454E" w14:textId="77777777" w:rsidR="00BA6685" w:rsidRPr="002D209A" w:rsidRDefault="00566B03" w:rsidP="00BA6685">
      <w:r w:rsidRPr="001936B6">
        <w:rPr>
          <w:i/>
          <w:color w:val="993300"/>
        </w:rPr>
        <w:tab/>
        <w:t>If such a construction is basically purposive, describe here. Do not confuse with formally similar non-purposive constructions involving a motion verb, cf. §15.1.6-7.</w:t>
      </w:r>
    </w:p>
    <w:p w14:paraId="481694CE" w14:textId="77777777" w:rsidR="00BA6685" w:rsidRPr="002D209A" w:rsidRDefault="00BA6685" w:rsidP="00BA6685">
      <w:pPr>
        <w:pStyle w:val="example-simple"/>
        <w:tabs>
          <w:tab w:val="clear" w:pos="720"/>
          <w:tab w:val="clear" w:pos="1080"/>
          <w:tab w:val="left" w:pos="360"/>
        </w:tabs>
      </w:pPr>
    </w:p>
    <w:p w14:paraId="25578A04" w14:textId="77777777" w:rsidR="00BA6685" w:rsidRPr="001936B6" w:rsidRDefault="00566B03" w:rsidP="00BA6685">
      <w:pPr>
        <w:pStyle w:val="example-simple"/>
        <w:tabs>
          <w:tab w:val="clear" w:pos="720"/>
          <w:tab w:val="clear" w:pos="1080"/>
          <w:tab w:val="left" w:pos="360"/>
        </w:tabs>
        <w:rPr>
          <w:i/>
          <w:color w:val="993300"/>
        </w:rPr>
      </w:pPr>
      <w:r w:rsidRPr="001936B6">
        <w:rPr>
          <w:i/>
          <w:color w:val="993300"/>
        </w:rPr>
        <w:t>examples:</w:t>
      </w:r>
    </w:p>
    <w:p w14:paraId="2A567380" w14:textId="49D04EF0" w:rsidR="00BA6685" w:rsidRPr="001936B6" w:rsidRDefault="00566B03" w:rsidP="00BA6685">
      <w:pPr>
        <w:pStyle w:val="example-simple"/>
        <w:tabs>
          <w:tab w:val="clear" w:pos="720"/>
          <w:tab w:val="clear" w:pos="1080"/>
          <w:tab w:val="left" w:pos="360"/>
        </w:tabs>
        <w:rPr>
          <w:i/>
          <w:color w:val="993300"/>
        </w:rPr>
      </w:pPr>
      <w:r w:rsidRPr="001936B6">
        <w:rPr>
          <w:i/>
          <w:color w:val="993300"/>
        </w:rPr>
        <w:tab/>
      </w:r>
      <w:r w:rsidR="00BA6685">
        <w:rPr>
          <w:i/>
          <w:color w:val="993300"/>
        </w:rPr>
        <w:t>‘</w:t>
      </w:r>
      <w:r w:rsidRPr="001936B6">
        <w:rPr>
          <w:i/>
          <w:color w:val="993300"/>
        </w:rPr>
        <w:t>She</w:t>
      </w:r>
      <w:r w:rsidRPr="001936B6">
        <w:rPr>
          <w:i/>
          <w:color w:val="993300"/>
          <w:vertAlign w:val="subscript"/>
        </w:rPr>
        <w:t>x</w:t>
      </w:r>
      <w:r w:rsidRPr="001936B6">
        <w:rPr>
          <w:i/>
          <w:color w:val="993300"/>
        </w:rPr>
        <w:t xml:space="preserve"> went to in order to bring her</w:t>
      </w:r>
      <w:r w:rsidRPr="001936B6">
        <w:rPr>
          <w:i/>
          <w:color w:val="993300"/>
          <w:vertAlign w:val="subscript"/>
        </w:rPr>
        <w:t>x</w:t>
      </w:r>
      <w:r w:rsidRPr="001936B6">
        <w:rPr>
          <w:i/>
          <w:color w:val="993300"/>
        </w:rPr>
        <w:t xml:space="preserve"> father.</w:t>
      </w:r>
      <w:r w:rsidR="00BA6685">
        <w:rPr>
          <w:i/>
          <w:color w:val="993300"/>
        </w:rPr>
        <w:t>’</w:t>
      </w:r>
    </w:p>
    <w:p w14:paraId="5199CA3E" w14:textId="6735855F" w:rsidR="00BA6685" w:rsidRPr="001936B6" w:rsidRDefault="00566B03" w:rsidP="00BA6685">
      <w:pPr>
        <w:pStyle w:val="example-simple"/>
        <w:tabs>
          <w:tab w:val="clear" w:pos="720"/>
          <w:tab w:val="clear" w:pos="1080"/>
          <w:tab w:val="left" w:pos="360"/>
        </w:tabs>
        <w:rPr>
          <w:i/>
          <w:color w:val="993300"/>
        </w:rPr>
      </w:pPr>
      <w:r w:rsidRPr="001936B6">
        <w:rPr>
          <w:i/>
          <w:color w:val="993300"/>
        </w:rPr>
        <w:tab/>
      </w:r>
      <w:r w:rsidR="00BA6685">
        <w:rPr>
          <w:i/>
          <w:color w:val="993300"/>
        </w:rPr>
        <w:t>‘</w:t>
      </w:r>
      <w:r w:rsidRPr="001936B6">
        <w:rPr>
          <w:i/>
          <w:color w:val="993300"/>
        </w:rPr>
        <w:t>I went in order to put out the fire.</w:t>
      </w:r>
      <w:r w:rsidR="00BA6685">
        <w:rPr>
          <w:i/>
          <w:color w:val="993300"/>
        </w:rPr>
        <w:t>’</w:t>
      </w:r>
    </w:p>
    <w:p w14:paraId="13F09713" w14:textId="03D8E64C" w:rsidR="00BA6685" w:rsidRPr="002D209A" w:rsidRDefault="00566B03" w:rsidP="00BA6685">
      <w:pPr>
        <w:pStyle w:val="example-simple"/>
        <w:tabs>
          <w:tab w:val="clear" w:pos="720"/>
          <w:tab w:val="clear" w:pos="1080"/>
          <w:tab w:val="left" w:pos="360"/>
        </w:tabs>
      </w:pPr>
      <w:r w:rsidRPr="001936B6">
        <w:rPr>
          <w:i/>
          <w:color w:val="993300"/>
        </w:rPr>
        <w:tab/>
      </w:r>
      <w:r w:rsidR="00BA6685">
        <w:rPr>
          <w:i/>
          <w:color w:val="993300"/>
        </w:rPr>
        <w:t>‘</w:t>
      </w:r>
      <w:r w:rsidRPr="001936B6">
        <w:rPr>
          <w:i/>
          <w:color w:val="993300"/>
        </w:rPr>
        <w:t>They came in order to drink the water.</w:t>
      </w:r>
      <w:r w:rsidR="00BA6685">
        <w:rPr>
          <w:i/>
          <w:color w:val="993300"/>
        </w:rPr>
        <w:t>’</w:t>
      </w:r>
    </w:p>
    <w:p w14:paraId="0FE0729F" w14:textId="77777777" w:rsidR="00BA6685" w:rsidRPr="002D209A" w:rsidRDefault="00BA6685" w:rsidP="00BA6685"/>
    <w:p w14:paraId="3099F283" w14:textId="77777777" w:rsidR="00BA6685" w:rsidRPr="002D209A" w:rsidRDefault="00566B03" w:rsidP="00BA6685">
      <w:r w:rsidRPr="001936B6">
        <w:rPr>
          <w:i/>
          <w:color w:val="993300"/>
        </w:rPr>
        <w:t>no negative counterpart?</w:t>
      </w:r>
    </w:p>
    <w:p w14:paraId="1CF960A3" w14:textId="77777777" w:rsidR="00BA6685" w:rsidRPr="002D209A" w:rsidRDefault="00BA6685" w:rsidP="00BA6685"/>
    <w:p w14:paraId="25FD06E9" w14:textId="77777777" w:rsidR="00BA6685" w:rsidRPr="001936B6" w:rsidRDefault="00BA6685" w:rsidP="00BA6685">
      <w:pPr>
        <w:rPr>
          <w:color w:val="993300"/>
        </w:rPr>
      </w:pPr>
    </w:p>
    <w:p w14:paraId="76FEED3C" w14:textId="52391B55" w:rsidR="00BA6685" w:rsidRDefault="00566B03" w:rsidP="00BA6685">
      <w:pPr>
        <w:pStyle w:val="Heading3"/>
      </w:pPr>
      <w:bookmarkStart w:id="2298" w:name="_Toc508943114"/>
      <w:bookmarkStart w:id="2299" w:name="_Toc508943714"/>
      <w:bookmarkStart w:id="2300" w:name="_Toc518616718"/>
      <w:bookmarkStart w:id="2301" w:name="_Toc78375993"/>
      <w:bookmarkStart w:id="2302" w:name="_Toc79406098"/>
      <w:bookmarkStart w:id="2303" w:name="_Toc337412332"/>
      <w:r>
        <w:t>Causal (</w:t>
      </w:r>
      <w:r w:rsidR="00BA6685">
        <w:t>‘</w:t>
      </w:r>
      <w:r>
        <w:t>because</w:t>
      </w:r>
      <w:r w:rsidR="00BA6685">
        <w:t>’</w:t>
      </w:r>
      <w:r>
        <w:t>) clause</w:t>
      </w:r>
      <w:bookmarkEnd w:id="2298"/>
      <w:bookmarkEnd w:id="2299"/>
      <w:bookmarkEnd w:id="2300"/>
      <w:bookmarkEnd w:id="2301"/>
      <w:bookmarkEnd w:id="2302"/>
      <w:r>
        <w:t xml:space="preserve"> (</w:t>
      </w:r>
      <w:r w:rsidRPr="00DE33B3">
        <w:rPr>
          <w:rFonts w:ascii="Doulos SIL" w:hAnsi="Doulos SIL"/>
          <w:i/>
          <w:color w:val="0000FF"/>
        </w:rPr>
        <w:t>ŋŋŋ</w:t>
      </w:r>
      <w:r>
        <w:t>)</w:t>
      </w:r>
      <w:bookmarkEnd w:id="2303"/>
    </w:p>
    <w:p w14:paraId="2CE019C6" w14:textId="373ECFC1" w:rsidR="00BA6685" w:rsidRPr="002D209A" w:rsidRDefault="00BA6685" w:rsidP="00BA6685">
      <w:r>
        <w:rPr>
          <w:i/>
          <w:color w:val="993300"/>
        </w:rPr>
        <w:t>‘</w:t>
      </w:r>
      <w:r w:rsidR="00566B03" w:rsidRPr="001936B6">
        <w:rPr>
          <w:i/>
          <w:color w:val="993300"/>
        </w:rPr>
        <w:t>because</w:t>
      </w:r>
      <w:r>
        <w:rPr>
          <w:i/>
          <w:color w:val="993300"/>
        </w:rPr>
        <w:t>’</w:t>
      </w:r>
      <w:r w:rsidR="00566B03" w:rsidRPr="001936B6">
        <w:rPr>
          <w:i/>
          <w:color w:val="993300"/>
        </w:rPr>
        <w:t xml:space="preserve"> particle at beginning or end of causal clause?</w:t>
      </w:r>
    </w:p>
    <w:p w14:paraId="2C4987E3" w14:textId="77777777" w:rsidR="00BA6685" w:rsidRPr="002D209A" w:rsidRDefault="00BA6685" w:rsidP="00BA6685"/>
    <w:p w14:paraId="1BEEE9D5" w14:textId="77777777" w:rsidR="00BA6685" w:rsidRPr="002D209A" w:rsidRDefault="00566B03" w:rsidP="00BA6685">
      <w:r w:rsidRPr="001936B6">
        <w:rPr>
          <w:i/>
          <w:color w:val="993300"/>
        </w:rPr>
        <w:t>clause otherwise in main-clause form?</w:t>
      </w:r>
    </w:p>
    <w:p w14:paraId="378D461A" w14:textId="77777777" w:rsidR="00BA6685" w:rsidRPr="002D209A" w:rsidRDefault="00BA6685" w:rsidP="00BA6685"/>
    <w:p w14:paraId="41C7365A" w14:textId="77777777" w:rsidR="00BA6685" w:rsidRPr="001936B6" w:rsidRDefault="00566B03" w:rsidP="00BA6685">
      <w:pPr>
        <w:rPr>
          <w:i/>
          <w:color w:val="993300"/>
        </w:rPr>
      </w:pPr>
      <w:r w:rsidRPr="001936B6">
        <w:rPr>
          <w:i/>
          <w:color w:val="993300"/>
        </w:rPr>
        <w:lastRenderedPageBreak/>
        <w:t>examples</w:t>
      </w:r>
    </w:p>
    <w:p w14:paraId="127CEB8C" w14:textId="2A98A1C5" w:rsidR="00BA6685" w:rsidRPr="002D209A" w:rsidRDefault="00566B03" w:rsidP="00BA6685">
      <w:r w:rsidRPr="001936B6">
        <w:rPr>
          <w:i/>
          <w:color w:val="993300"/>
        </w:rPr>
        <w:tab/>
      </w:r>
      <w:r w:rsidR="00BA6685">
        <w:rPr>
          <w:i/>
          <w:color w:val="993300"/>
        </w:rPr>
        <w:t>‘</w:t>
      </w:r>
      <w:r w:rsidRPr="001936B6">
        <w:rPr>
          <w:i/>
          <w:color w:val="993300"/>
        </w:rPr>
        <w:t>We can</w:t>
      </w:r>
      <w:r w:rsidR="00BA6685">
        <w:rPr>
          <w:i/>
          <w:color w:val="993300"/>
        </w:rPr>
        <w:t>’</w:t>
      </w:r>
      <w:r w:rsidRPr="001936B6">
        <w:rPr>
          <w:i/>
          <w:color w:val="993300"/>
        </w:rPr>
        <w:t>t go to the village because the road isn</w:t>
      </w:r>
      <w:r w:rsidR="00BA6685">
        <w:rPr>
          <w:i/>
          <w:color w:val="993300"/>
        </w:rPr>
        <w:t>’</w:t>
      </w:r>
      <w:r w:rsidRPr="001936B6">
        <w:rPr>
          <w:i/>
          <w:color w:val="993300"/>
        </w:rPr>
        <w:t>t good.</w:t>
      </w:r>
      <w:r w:rsidR="00BA6685">
        <w:rPr>
          <w:i/>
          <w:color w:val="993300"/>
        </w:rPr>
        <w:t>’</w:t>
      </w:r>
    </w:p>
    <w:p w14:paraId="5D650CF6" w14:textId="77777777" w:rsidR="00BA6685" w:rsidRPr="002D209A" w:rsidRDefault="00BA6685" w:rsidP="00BA6685"/>
    <w:p w14:paraId="08AF0E90" w14:textId="77777777" w:rsidR="00BA6685" w:rsidRPr="00BF7230" w:rsidRDefault="00BA6685" w:rsidP="00BA6685">
      <w:pPr>
        <w:rPr>
          <w:i/>
          <w:color w:val="993300"/>
        </w:rPr>
      </w:pPr>
    </w:p>
    <w:p w14:paraId="3ECE71F2" w14:textId="62116C60" w:rsidR="00BA6685" w:rsidRDefault="00BA6685" w:rsidP="00BA6685">
      <w:pPr>
        <w:pStyle w:val="Heading3"/>
      </w:pPr>
      <w:bookmarkStart w:id="2304" w:name="_Toc508943115"/>
      <w:bookmarkStart w:id="2305" w:name="_Toc508943715"/>
      <w:bookmarkStart w:id="2306" w:name="_Toc518616719"/>
      <w:bookmarkStart w:id="2307" w:name="_Toc78375994"/>
      <w:bookmarkStart w:id="2308" w:name="_Toc79406099"/>
      <w:bookmarkStart w:id="2309" w:name="_Toc337412333"/>
      <w:r>
        <w:t>‘</w:t>
      </w:r>
      <w:r w:rsidR="00566B03">
        <w:t>Because of</w:t>
      </w:r>
      <w:r>
        <w:t>’</w:t>
      </w:r>
      <w:bookmarkEnd w:id="2304"/>
      <w:bookmarkEnd w:id="2305"/>
      <w:bookmarkEnd w:id="2306"/>
      <w:bookmarkEnd w:id="2307"/>
      <w:bookmarkEnd w:id="2308"/>
      <w:r w:rsidR="00566B03">
        <w:t xml:space="preserve"> (</w:t>
      </w:r>
      <w:r w:rsidR="00566B03" w:rsidRPr="00DE33B3">
        <w:rPr>
          <w:rFonts w:ascii="Doulos SIL" w:hAnsi="Doulos SIL"/>
          <w:i/>
          <w:color w:val="0000FF"/>
        </w:rPr>
        <w:t>ŋŋŋ</w:t>
      </w:r>
      <w:r w:rsidR="00566B03">
        <w:t>)</w:t>
      </w:r>
      <w:bookmarkEnd w:id="2309"/>
    </w:p>
    <w:p w14:paraId="10F61D45" w14:textId="585BFE3C" w:rsidR="00BA6685" w:rsidRPr="001936B6" w:rsidRDefault="00BA6685" w:rsidP="00BA6685">
      <w:pPr>
        <w:rPr>
          <w:i/>
          <w:color w:val="993300"/>
        </w:rPr>
      </w:pPr>
      <w:r>
        <w:rPr>
          <w:i/>
          <w:color w:val="993300"/>
        </w:rPr>
        <w:t>‘</w:t>
      </w:r>
      <w:r w:rsidR="00566B03" w:rsidRPr="001936B6">
        <w:rPr>
          <w:i/>
          <w:color w:val="993300"/>
        </w:rPr>
        <w:t>because of X</w:t>
      </w:r>
      <w:r>
        <w:rPr>
          <w:i/>
          <w:color w:val="993300"/>
        </w:rPr>
        <w:t>’</w:t>
      </w:r>
      <w:r w:rsidR="00566B03" w:rsidRPr="001936B6">
        <w:rPr>
          <w:i/>
          <w:color w:val="993300"/>
        </w:rPr>
        <w:t xml:space="preserve"> (X a NP)</w:t>
      </w:r>
    </w:p>
    <w:p w14:paraId="4CCD9710" w14:textId="77777777" w:rsidR="00BA6685" w:rsidRPr="001936B6" w:rsidRDefault="00566B03" w:rsidP="00BA6685">
      <w:pPr>
        <w:rPr>
          <w:i/>
          <w:color w:val="993300"/>
        </w:rPr>
      </w:pPr>
      <w:r w:rsidRPr="001936B6">
        <w:rPr>
          <w:i/>
          <w:color w:val="993300"/>
        </w:rPr>
        <w:t>perhaps a special case of the Purposive postposition</w:t>
      </w:r>
    </w:p>
    <w:p w14:paraId="06292718" w14:textId="77777777" w:rsidR="00BA6685" w:rsidRPr="002D209A" w:rsidRDefault="00566B03" w:rsidP="00BA6685">
      <w:r w:rsidRPr="001936B6">
        <w:rPr>
          <w:i/>
          <w:color w:val="993300"/>
        </w:rPr>
        <w:t>perhaps a more specific morphology</w:t>
      </w:r>
    </w:p>
    <w:p w14:paraId="73CD74DE" w14:textId="77777777" w:rsidR="00BA6685" w:rsidRPr="002D209A" w:rsidRDefault="00BA6685" w:rsidP="00BA6685">
      <w:pPr>
        <w:pStyle w:val="example-simple"/>
      </w:pPr>
    </w:p>
    <w:p w14:paraId="2C096ED9" w14:textId="77777777" w:rsidR="00BA6685" w:rsidRPr="001936B6" w:rsidRDefault="00566B03" w:rsidP="00BA6685">
      <w:pPr>
        <w:pStyle w:val="example-simple"/>
        <w:rPr>
          <w:i/>
          <w:color w:val="993300"/>
        </w:rPr>
      </w:pPr>
      <w:r w:rsidRPr="001936B6">
        <w:rPr>
          <w:i/>
          <w:color w:val="993300"/>
        </w:rPr>
        <w:t>examples:</w:t>
      </w:r>
    </w:p>
    <w:p w14:paraId="00EE3A9A" w14:textId="4188A081" w:rsidR="00BA6685" w:rsidRPr="002D209A" w:rsidRDefault="00566B03" w:rsidP="00BA6685">
      <w:r w:rsidRPr="001936B6">
        <w:rPr>
          <w:i/>
          <w:color w:val="993300"/>
        </w:rPr>
        <w:tab/>
      </w:r>
      <w:r w:rsidR="00BA6685">
        <w:rPr>
          <w:i/>
          <w:color w:val="993300"/>
        </w:rPr>
        <w:t>‘</w:t>
      </w:r>
      <w:r w:rsidRPr="001936B6">
        <w:rPr>
          <w:i/>
          <w:color w:val="993300"/>
        </w:rPr>
        <w:t>We went into the house because of the rain.</w:t>
      </w:r>
      <w:r w:rsidR="00BA6685">
        <w:rPr>
          <w:i/>
          <w:color w:val="993300"/>
        </w:rPr>
        <w:t>’</w:t>
      </w:r>
    </w:p>
    <w:p w14:paraId="4E4AC929" w14:textId="77777777" w:rsidR="00BA6685" w:rsidRPr="002D209A" w:rsidRDefault="00BA6685" w:rsidP="00BA6685"/>
    <w:p w14:paraId="65FAC3A1" w14:textId="77777777" w:rsidR="00A42B19" w:rsidRDefault="00A42B19">
      <w:pPr>
        <w:tabs>
          <w:tab w:val="clear" w:pos="369"/>
        </w:tabs>
        <w:spacing w:line="240" w:lineRule="auto"/>
        <w:jc w:val="left"/>
        <w:rPr>
          <w:b/>
          <w:kern w:val="32"/>
          <w:sz w:val="30"/>
        </w:rPr>
      </w:pPr>
      <w:bookmarkStart w:id="2310" w:name="_Toc508943118"/>
      <w:bookmarkStart w:id="2311" w:name="_Toc508943718"/>
      <w:bookmarkStart w:id="2312" w:name="_Toc518105825"/>
      <w:bookmarkStart w:id="2313" w:name="_Toc78375997"/>
      <w:bookmarkStart w:id="2314" w:name="_Toc79406102"/>
      <w:r>
        <w:br w:type="page"/>
      </w:r>
    </w:p>
    <w:p w14:paraId="6B0247DC" w14:textId="602FF7D7" w:rsidR="00BA6685" w:rsidRPr="00C51FD6" w:rsidRDefault="00A42B19" w:rsidP="00BA6685">
      <w:pPr>
        <w:pStyle w:val="Heading1"/>
      </w:pPr>
      <w:r>
        <w:lastRenderedPageBreak/>
        <w:t xml:space="preserve"> </w:t>
      </w:r>
      <w:bookmarkStart w:id="2315" w:name="_Toc337412334"/>
      <w:r w:rsidR="00566B03" w:rsidRPr="00C51FD6">
        <w:t>Anaphora</w:t>
      </w:r>
      <w:bookmarkEnd w:id="2310"/>
      <w:bookmarkEnd w:id="2311"/>
      <w:bookmarkEnd w:id="2312"/>
      <w:bookmarkEnd w:id="2313"/>
      <w:bookmarkEnd w:id="2314"/>
      <w:bookmarkEnd w:id="2315"/>
    </w:p>
    <w:p w14:paraId="486FD9E2" w14:textId="77777777" w:rsidR="00BA6685" w:rsidRDefault="00566B03" w:rsidP="00BA6685">
      <w:pPr>
        <w:pStyle w:val="Heading2"/>
      </w:pPr>
      <w:bookmarkStart w:id="2316" w:name="_Toc508943119"/>
      <w:bookmarkStart w:id="2317" w:name="_Toc508943719"/>
      <w:bookmarkStart w:id="2318" w:name="_Toc518105826"/>
      <w:bookmarkStart w:id="2319" w:name="_Toc78375998"/>
      <w:bookmarkStart w:id="2320" w:name="_Toc79406103"/>
      <w:bookmarkStart w:id="2321" w:name="_Toc337412335"/>
      <w:r>
        <w:t>Reflexive</w:t>
      </w:r>
      <w:bookmarkEnd w:id="2316"/>
      <w:bookmarkEnd w:id="2317"/>
      <w:bookmarkEnd w:id="2318"/>
      <w:bookmarkEnd w:id="2319"/>
      <w:bookmarkEnd w:id="2320"/>
      <w:bookmarkEnd w:id="2321"/>
    </w:p>
    <w:p w14:paraId="6EFFBE7B" w14:textId="4E0A4532" w:rsidR="00F52190" w:rsidRDefault="00F52190" w:rsidP="00F52190">
      <w:pPr>
        <w:pStyle w:val="Heading3"/>
      </w:pPr>
      <w:bookmarkStart w:id="2322" w:name="_Toc508943121"/>
      <w:bookmarkStart w:id="2323" w:name="_Toc508943721"/>
      <w:bookmarkStart w:id="2324" w:name="_Toc337412336"/>
      <w:bookmarkStart w:id="2325" w:name="_Toc518105828"/>
      <w:bookmarkStart w:id="2326" w:name="_Toc78376001"/>
      <w:bookmarkStart w:id="2327" w:name="_Toc79406106"/>
      <w:r>
        <w:t>Reflexive possessor</w:t>
      </w:r>
      <w:bookmarkEnd w:id="2322"/>
      <w:bookmarkEnd w:id="2323"/>
      <w:bookmarkEnd w:id="2324"/>
      <w:r>
        <w:t xml:space="preserve"> </w:t>
      </w:r>
      <w:bookmarkEnd w:id="2325"/>
      <w:bookmarkEnd w:id="2326"/>
      <w:bookmarkEnd w:id="2327"/>
    </w:p>
    <w:p w14:paraId="5E5667F5" w14:textId="59D44B2A" w:rsidR="00F631A5" w:rsidRDefault="00A92DC4" w:rsidP="00A92DC4">
      <w:r>
        <w:t xml:space="preserve">This construction occurs when the possessor of a nonsubject NP is coindexed with the clausemate subject. </w:t>
      </w:r>
      <w:r w:rsidR="004A79BF">
        <w:t xml:space="preserve">In this context, the possessor is always pronominal. The basic forms, subject to modifications due to contractions and morpheme fusion, are those in (xx1). Nonreflexive forms are shown for comparison. </w:t>
      </w:r>
    </w:p>
    <w:p w14:paraId="33DF11DF" w14:textId="77777777" w:rsidR="00F631A5" w:rsidRDefault="00F631A5" w:rsidP="00A92DC4"/>
    <w:p w14:paraId="743CE640" w14:textId="7D97322A" w:rsidR="004A79BF" w:rsidRDefault="004A79BF" w:rsidP="004A79BF">
      <w:pPr>
        <w:tabs>
          <w:tab w:val="clear" w:pos="369"/>
          <w:tab w:val="left" w:pos="720"/>
          <w:tab w:val="left" w:pos="1890"/>
          <w:tab w:val="left" w:pos="3330"/>
        </w:tabs>
      </w:pPr>
      <w:r>
        <w:t>(xx1)</w:t>
      </w:r>
      <w:r>
        <w:tab/>
      </w:r>
      <w:r>
        <w:tab/>
        <w:t>reflexive</w:t>
      </w:r>
      <w:r>
        <w:tab/>
        <w:t>nonreflexive</w:t>
      </w:r>
    </w:p>
    <w:p w14:paraId="20DA1F33" w14:textId="77777777" w:rsidR="004A79BF" w:rsidRDefault="004A79BF" w:rsidP="004A79BF">
      <w:pPr>
        <w:tabs>
          <w:tab w:val="clear" w:pos="369"/>
          <w:tab w:val="left" w:pos="720"/>
          <w:tab w:val="left" w:pos="1890"/>
          <w:tab w:val="left" w:pos="3330"/>
        </w:tabs>
      </w:pPr>
    </w:p>
    <w:p w14:paraId="20CB6D46" w14:textId="2D6FE2EA" w:rsidR="004A79BF" w:rsidRPr="004A79BF" w:rsidRDefault="004A79BF" w:rsidP="004A79BF">
      <w:pPr>
        <w:tabs>
          <w:tab w:val="clear" w:pos="369"/>
          <w:tab w:val="left" w:pos="720"/>
          <w:tab w:val="left" w:pos="1890"/>
          <w:tab w:val="left" w:pos="3330"/>
        </w:tabs>
      </w:pPr>
      <w:r>
        <w:tab/>
        <w:t>1Sg</w:t>
      </w:r>
      <w:r>
        <w:tab/>
      </w:r>
      <w:r w:rsidRPr="00305E8A">
        <w:rPr>
          <w:rFonts w:ascii="Doulos SIL" w:hAnsi="Doulos SIL"/>
          <w:i/>
          <w:color w:val="0000FF"/>
        </w:rPr>
        <w:t>āⁿ</w:t>
      </w:r>
      <w:r w:rsidRPr="00305E8A">
        <w:rPr>
          <w:rFonts w:ascii="Doulos SIL" w:hAnsi="Doulos SIL"/>
          <w:i/>
          <w:color w:val="0000FF"/>
        </w:rPr>
        <w:tab/>
        <w:t>mā</w:t>
      </w:r>
    </w:p>
    <w:p w14:paraId="372BD106" w14:textId="7D938409" w:rsidR="004A79BF" w:rsidRDefault="004A79BF" w:rsidP="004A79BF">
      <w:pPr>
        <w:tabs>
          <w:tab w:val="clear" w:pos="369"/>
          <w:tab w:val="left" w:pos="720"/>
          <w:tab w:val="left" w:pos="1890"/>
          <w:tab w:val="left" w:pos="3330"/>
        </w:tabs>
      </w:pPr>
      <w:r>
        <w:tab/>
        <w:t>2Sg</w:t>
      </w:r>
      <w:r>
        <w:tab/>
      </w:r>
      <w:r w:rsidRPr="00305E8A">
        <w:rPr>
          <w:rFonts w:ascii="Doulos SIL" w:hAnsi="Doulos SIL"/>
          <w:i/>
          <w:color w:val="0000FF"/>
        </w:rPr>
        <w:t xml:space="preserve">ē </w:t>
      </w:r>
      <w:r w:rsidRPr="004A79BF">
        <w:t>~</w:t>
      </w:r>
      <w:r w:rsidRPr="00305E8A">
        <w:rPr>
          <w:rFonts w:ascii="Doulos SIL" w:hAnsi="Doulos SIL"/>
          <w:i/>
          <w:color w:val="0000FF"/>
        </w:rPr>
        <w:t xml:space="preserve"> ī</w:t>
      </w:r>
      <w:r w:rsidRPr="00305E8A">
        <w:rPr>
          <w:rFonts w:ascii="Doulos SIL" w:hAnsi="Doulos SIL"/>
          <w:i/>
          <w:color w:val="0000FF"/>
        </w:rPr>
        <w:tab/>
        <w:t>wō</w:t>
      </w:r>
    </w:p>
    <w:p w14:paraId="26FEAEAB" w14:textId="77777777" w:rsidR="004A79BF" w:rsidRDefault="004A79BF" w:rsidP="004A79BF">
      <w:pPr>
        <w:tabs>
          <w:tab w:val="clear" w:pos="369"/>
          <w:tab w:val="left" w:pos="720"/>
          <w:tab w:val="left" w:pos="1890"/>
          <w:tab w:val="left" w:pos="3330"/>
        </w:tabs>
      </w:pPr>
    </w:p>
    <w:p w14:paraId="137FA7A5" w14:textId="753DBBF5" w:rsidR="004A79BF" w:rsidRDefault="004A79BF" w:rsidP="004A79BF">
      <w:pPr>
        <w:tabs>
          <w:tab w:val="clear" w:pos="369"/>
          <w:tab w:val="left" w:pos="720"/>
          <w:tab w:val="left" w:pos="1890"/>
          <w:tab w:val="left" w:pos="3330"/>
        </w:tabs>
      </w:pPr>
      <w:r>
        <w:tab/>
        <w:t>1Pl</w:t>
      </w:r>
      <w:r>
        <w:tab/>
      </w:r>
      <w:r w:rsidRPr="00305E8A">
        <w:rPr>
          <w:rFonts w:ascii="Doulos SIL" w:hAnsi="Doulos SIL"/>
          <w:i/>
          <w:color w:val="0000FF"/>
        </w:rPr>
        <w:t>āāⁿ</w:t>
      </w:r>
      <w:r w:rsidRPr="00305E8A">
        <w:rPr>
          <w:rFonts w:ascii="Doulos SIL" w:hAnsi="Doulos SIL"/>
          <w:i/>
          <w:color w:val="0000FF"/>
        </w:rPr>
        <w:tab/>
        <w:t>mùʔùⁿ</w:t>
      </w:r>
    </w:p>
    <w:p w14:paraId="234F3065" w14:textId="33F81D82" w:rsidR="004A79BF" w:rsidRPr="00C60850" w:rsidRDefault="004A79BF" w:rsidP="004A79BF">
      <w:pPr>
        <w:tabs>
          <w:tab w:val="clear" w:pos="369"/>
          <w:tab w:val="left" w:pos="720"/>
          <w:tab w:val="left" w:pos="1890"/>
          <w:tab w:val="left" w:pos="3330"/>
        </w:tabs>
      </w:pPr>
      <w:r>
        <w:tab/>
        <w:t>2Pl</w:t>
      </w:r>
      <w:r>
        <w:tab/>
      </w:r>
      <w:r w:rsidRPr="00305E8A">
        <w:rPr>
          <w:rFonts w:ascii="Doulos SIL" w:hAnsi="Doulos SIL"/>
          <w:i/>
          <w:color w:val="0000FF"/>
        </w:rPr>
        <w:t xml:space="preserve">ēēⁿ </w:t>
      </w:r>
      <w:r w:rsidRPr="004A79BF">
        <w:t>~</w:t>
      </w:r>
      <w:r w:rsidRPr="00305E8A">
        <w:rPr>
          <w:rFonts w:ascii="Doulos SIL" w:hAnsi="Doulos SIL"/>
          <w:i/>
          <w:color w:val="0000FF"/>
        </w:rPr>
        <w:t xml:space="preserve"> īīⁿ</w:t>
      </w:r>
      <w:r w:rsidRPr="00305E8A">
        <w:rPr>
          <w:rFonts w:ascii="Doulos SIL" w:hAnsi="Doulos SIL"/>
          <w:i/>
          <w:color w:val="0000FF"/>
        </w:rPr>
        <w:tab/>
        <w:t>ēēⁿ</w:t>
      </w:r>
    </w:p>
    <w:p w14:paraId="30006929" w14:textId="77777777" w:rsidR="004A79BF" w:rsidRDefault="004A79BF" w:rsidP="004A79BF">
      <w:pPr>
        <w:tabs>
          <w:tab w:val="clear" w:pos="369"/>
          <w:tab w:val="left" w:pos="720"/>
          <w:tab w:val="left" w:pos="1890"/>
          <w:tab w:val="left" w:pos="3330"/>
        </w:tabs>
      </w:pPr>
    </w:p>
    <w:p w14:paraId="1ACF14E6" w14:textId="60846545" w:rsidR="004A79BF" w:rsidRPr="00305E8A" w:rsidRDefault="004A79BF" w:rsidP="004A79BF">
      <w:pPr>
        <w:tabs>
          <w:tab w:val="clear" w:pos="369"/>
          <w:tab w:val="left" w:pos="720"/>
          <w:tab w:val="left" w:pos="1890"/>
          <w:tab w:val="left" w:pos="3330"/>
        </w:tabs>
        <w:rPr>
          <w:rFonts w:ascii="Doulos SIL" w:hAnsi="Doulos SIL"/>
          <w:i/>
          <w:color w:val="0000FF"/>
        </w:rPr>
      </w:pPr>
      <w:r>
        <w:tab/>
        <w:t>3SgHum</w:t>
      </w:r>
      <w:r>
        <w:tab/>
      </w:r>
      <w:r w:rsidRPr="00305E8A">
        <w:rPr>
          <w:rFonts w:ascii="Doulos SIL" w:hAnsi="Doulos SIL"/>
          <w:i/>
          <w:color w:val="0000FF"/>
        </w:rPr>
        <w:t>à</w:t>
      </w:r>
      <w:r w:rsidRPr="00305E8A">
        <w:rPr>
          <w:rFonts w:ascii="Doulos SIL" w:hAnsi="Doulos SIL"/>
          <w:i/>
          <w:color w:val="0000FF"/>
        </w:rPr>
        <w:tab/>
        <w:t>à</w:t>
      </w:r>
      <w:r w:rsidRPr="00305E8A">
        <w:rPr>
          <w:rFonts w:ascii="Doulos SIL" w:hAnsi="Doulos SIL"/>
          <w:i/>
          <w:color w:val="0000FF"/>
        </w:rPr>
        <w:tab/>
      </w:r>
    </w:p>
    <w:p w14:paraId="15618E94" w14:textId="463A67B4" w:rsidR="004A79BF" w:rsidRDefault="004A79BF" w:rsidP="004A79BF">
      <w:pPr>
        <w:tabs>
          <w:tab w:val="clear" w:pos="369"/>
          <w:tab w:val="left" w:pos="720"/>
          <w:tab w:val="left" w:pos="1890"/>
          <w:tab w:val="left" w:pos="3330"/>
        </w:tabs>
      </w:pPr>
      <w:r w:rsidRPr="0090795F">
        <w:tab/>
        <w:t>3SgNonh</w:t>
      </w:r>
      <w:r w:rsidRPr="0090795F">
        <w:tab/>
      </w:r>
      <w:r w:rsidRPr="00305E8A">
        <w:rPr>
          <w:rFonts w:ascii="Doulos SIL" w:hAnsi="Doulos SIL"/>
          <w:i/>
          <w:color w:val="0000FF"/>
        </w:rPr>
        <w:t xml:space="preserve">è </w:t>
      </w:r>
      <w:r w:rsidRPr="004A79BF">
        <w:t>~</w:t>
      </w:r>
      <w:r w:rsidRPr="00305E8A">
        <w:rPr>
          <w:rFonts w:ascii="Doulos SIL" w:hAnsi="Doulos SIL"/>
          <w:i/>
          <w:color w:val="0000FF"/>
        </w:rPr>
        <w:t xml:space="preserve"> ì</w:t>
      </w:r>
      <w:r w:rsidRPr="00305E8A">
        <w:rPr>
          <w:rFonts w:ascii="Doulos SIL" w:hAnsi="Doulos SIL"/>
          <w:i/>
          <w:color w:val="0000FF"/>
        </w:rPr>
        <w:tab/>
        <w:t>è</w:t>
      </w:r>
    </w:p>
    <w:p w14:paraId="5AA78121" w14:textId="77777777" w:rsidR="004A79BF" w:rsidRDefault="004A79BF" w:rsidP="004A79BF">
      <w:pPr>
        <w:tabs>
          <w:tab w:val="clear" w:pos="369"/>
          <w:tab w:val="left" w:pos="720"/>
          <w:tab w:val="left" w:pos="1890"/>
          <w:tab w:val="left" w:pos="3330"/>
        </w:tabs>
      </w:pPr>
    </w:p>
    <w:p w14:paraId="6711C61F" w14:textId="0B75A516" w:rsidR="004A79BF" w:rsidRPr="00C60850" w:rsidRDefault="004A79BF" w:rsidP="004A79BF">
      <w:pPr>
        <w:tabs>
          <w:tab w:val="clear" w:pos="369"/>
          <w:tab w:val="left" w:pos="720"/>
          <w:tab w:val="left" w:pos="1890"/>
          <w:tab w:val="left" w:pos="3330"/>
        </w:tabs>
      </w:pPr>
      <w:r>
        <w:tab/>
        <w:t>3PlHum</w:t>
      </w:r>
      <w:r>
        <w:tab/>
      </w:r>
      <w:r w:rsidRPr="00305E8A">
        <w:rPr>
          <w:rFonts w:ascii="Doulos SIL" w:hAnsi="Doulos SIL"/>
          <w:i/>
          <w:color w:val="0000FF"/>
        </w:rPr>
        <w:t>ààⁿ</w:t>
      </w:r>
      <w:r w:rsidRPr="00305E8A">
        <w:rPr>
          <w:rFonts w:ascii="Doulos SIL" w:hAnsi="Doulos SIL"/>
          <w:i/>
          <w:color w:val="0000FF"/>
        </w:rPr>
        <w:tab/>
        <w:t>ààⁿ</w:t>
      </w:r>
    </w:p>
    <w:p w14:paraId="2FEA8C1F" w14:textId="728814CA" w:rsidR="004A79BF" w:rsidRDefault="004A79BF" w:rsidP="004A79BF">
      <w:pPr>
        <w:tabs>
          <w:tab w:val="clear" w:pos="369"/>
          <w:tab w:val="left" w:pos="720"/>
          <w:tab w:val="left" w:pos="1890"/>
          <w:tab w:val="left" w:pos="3330"/>
        </w:tabs>
      </w:pPr>
      <w:r w:rsidRPr="0090795F">
        <w:tab/>
        <w:t>3PlNonh</w:t>
      </w:r>
      <w:r w:rsidRPr="0090795F">
        <w:tab/>
      </w:r>
      <w:r w:rsidRPr="00305E8A">
        <w:rPr>
          <w:rFonts w:ascii="Doulos SIL" w:hAnsi="Doulos SIL"/>
          <w:i/>
          <w:color w:val="0000FF"/>
        </w:rPr>
        <w:t xml:space="preserve">èèⁿ </w:t>
      </w:r>
      <w:r w:rsidRPr="004A79BF">
        <w:t>~</w:t>
      </w:r>
      <w:r w:rsidRPr="00305E8A">
        <w:rPr>
          <w:rFonts w:ascii="Doulos SIL" w:hAnsi="Doulos SIL"/>
          <w:i/>
          <w:color w:val="0000FF"/>
        </w:rPr>
        <w:t xml:space="preserve"> ììⁿ</w:t>
      </w:r>
      <w:r w:rsidRPr="00305E8A">
        <w:rPr>
          <w:rFonts w:ascii="Doulos SIL" w:hAnsi="Doulos SIL"/>
          <w:i/>
          <w:color w:val="0000FF"/>
        </w:rPr>
        <w:tab/>
        <w:t>èèⁿ</w:t>
      </w:r>
    </w:p>
    <w:p w14:paraId="0FBD791F" w14:textId="77777777" w:rsidR="00F631A5" w:rsidRDefault="00F631A5" w:rsidP="00A92DC4"/>
    <w:p w14:paraId="53A02B6F" w14:textId="6F5FF42A" w:rsidR="004A79BF" w:rsidRDefault="004A79BF" w:rsidP="00A92DC4">
      <w:r>
        <w:t xml:space="preserve">The third person categories have essentially the same forms in reflexive and nonreflexive function. </w:t>
      </w:r>
      <w:r w:rsidR="0090795F">
        <w:t>Since the third person categories are those for which reflexives would have the greatest disambiguating function (</w:t>
      </w:r>
      <w:r w:rsidR="0090795F" w:rsidRPr="0090795F">
        <w:rPr>
          <w:i/>
        </w:rPr>
        <w:t>He saw himself</w:t>
      </w:r>
      <w:r w:rsidR="0090795F">
        <w:t xml:space="preserve"> versus </w:t>
      </w:r>
      <w:r w:rsidR="0090795F" w:rsidRPr="0090795F">
        <w:rPr>
          <w:i/>
        </w:rPr>
        <w:t>He saw him</w:t>
      </w:r>
      <w:r w:rsidR="0090795F">
        <w:t>), disambiguation does not seem to play much of a role here. Instead, w</w:t>
      </w:r>
      <w:r>
        <w:t>hat seems to be going on is a</w:t>
      </w:r>
      <w:r w:rsidR="0090795F">
        <w:t xml:space="preserve"> reduction in form of the 1st/2nd person possessors. This takes the unusual form of a</w:t>
      </w:r>
      <w:r>
        <w:t xml:space="preserve"> segmental (but not tonal) merger of first person with human third person, and of second person with nonhuman third person. The segmentally merged forms remain distinct due to the generalization of M</w:t>
      </w:r>
      <w:r>
        <w:noBreakHyphen/>
        <w:t>tone among 1st/2nd persons, versus the regular L</w:t>
      </w:r>
      <w:r>
        <w:noBreakHyphen/>
        <w:t xml:space="preserve">tone for third persons. This is brought out by rearranging the categories in the fashion of (xx2). </w:t>
      </w:r>
    </w:p>
    <w:p w14:paraId="01F538FA" w14:textId="77777777" w:rsidR="004A79BF" w:rsidRDefault="004A79BF" w:rsidP="00A92DC4"/>
    <w:p w14:paraId="048C4ACD" w14:textId="71AA42BA" w:rsidR="004A79BF" w:rsidRDefault="004A79BF" w:rsidP="004A79BF">
      <w:pPr>
        <w:keepNext/>
        <w:tabs>
          <w:tab w:val="clear" w:pos="369"/>
          <w:tab w:val="left" w:pos="720"/>
          <w:tab w:val="left" w:pos="1890"/>
          <w:tab w:val="left" w:pos="3330"/>
        </w:tabs>
      </w:pPr>
      <w:r>
        <w:lastRenderedPageBreak/>
        <w:t>(xx2)</w:t>
      </w:r>
      <w:r>
        <w:tab/>
        <w:t>Reflexive possessors</w:t>
      </w:r>
    </w:p>
    <w:p w14:paraId="080217E9" w14:textId="77777777" w:rsidR="004A79BF" w:rsidRDefault="004A79BF" w:rsidP="004A79BF">
      <w:pPr>
        <w:keepNext/>
        <w:tabs>
          <w:tab w:val="clear" w:pos="369"/>
          <w:tab w:val="left" w:pos="720"/>
          <w:tab w:val="left" w:pos="1890"/>
          <w:tab w:val="left" w:pos="2970"/>
        </w:tabs>
      </w:pPr>
    </w:p>
    <w:p w14:paraId="7D3A2241" w14:textId="77777777" w:rsidR="004A79BF" w:rsidRDefault="004A79BF" w:rsidP="004A79BF">
      <w:pPr>
        <w:keepNext/>
        <w:tabs>
          <w:tab w:val="clear" w:pos="369"/>
          <w:tab w:val="left" w:pos="720"/>
          <w:tab w:val="left" w:pos="1890"/>
          <w:tab w:val="left" w:pos="2250"/>
          <w:tab w:val="left" w:pos="2970"/>
        </w:tabs>
      </w:pPr>
      <w:r>
        <w:tab/>
      </w:r>
      <w:r>
        <w:tab/>
        <w:t>M-toned</w:t>
      </w:r>
    </w:p>
    <w:p w14:paraId="4BE41E79" w14:textId="46E63C0C" w:rsidR="004A79BF" w:rsidRDefault="004A79BF" w:rsidP="004A79BF">
      <w:pPr>
        <w:keepNext/>
        <w:tabs>
          <w:tab w:val="clear" w:pos="369"/>
          <w:tab w:val="left" w:pos="720"/>
          <w:tab w:val="left" w:pos="1890"/>
          <w:tab w:val="left" w:pos="2250"/>
          <w:tab w:val="left" w:pos="2970"/>
        </w:tabs>
      </w:pPr>
      <w:r>
        <w:tab/>
      </w:r>
      <w:r>
        <w:tab/>
      </w:r>
      <w:r>
        <w:tab/>
        <w:t>L</w:t>
      </w:r>
      <w:r>
        <w:noBreakHyphen/>
        <w:t>toned</w:t>
      </w:r>
      <w:r>
        <w:tab/>
      </w:r>
    </w:p>
    <w:p w14:paraId="23443FEB" w14:textId="77777777" w:rsidR="004A79BF" w:rsidRDefault="004A79BF" w:rsidP="004A79BF">
      <w:pPr>
        <w:keepNext/>
        <w:tabs>
          <w:tab w:val="clear" w:pos="369"/>
          <w:tab w:val="left" w:pos="720"/>
          <w:tab w:val="left" w:pos="1890"/>
          <w:tab w:val="left" w:pos="2250"/>
          <w:tab w:val="left" w:pos="2970"/>
        </w:tabs>
      </w:pPr>
    </w:p>
    <w:p w14:paraId="6EC559BD" w14:textId="43BABFB0" w:rsidR="004A79BF" w:rsidRPr="004A79BF" w:rsidRDefault="004A79BF" w:rsidP="004A79BF">
      <w:pPr>
        <w:keepNext/>
        <w:tabs>
          <w:tab w:val="clear" w:pos="369"/>
          <w:tab w:val="left" w:pos="720"/>
          <w:tab w:val="left" w:pos="1890"/>
          <w:tab w:val="left" w:pos="2250"/>
          <w:tab w:val="left" w:pos="2970"/>
        </w:tabs>
      </w:pPr>
      <w:r>
        <w:tab/>
        <w:t>1Sg</w:t>
      </w:r>
      <w:r>
        <w:tab/>
      </w:r>
      <w:r w:rsidRPr="00305E8A">
        <w:rPr>
          <w:rFonts w:ascii="Doulos SIL" w:hAnsi="Doulos SIL"/>
          <w:i/>
          <w:color w:val="0000FF"/>
        </w:rPr>
        <w:t>āⁿ</w:t>
      </w:r>
      <w:r w:rsidRPr="00305E8A">
        <w:rPr>
          <w:rFonts w:ascii="Doulos SIL" w:hAnsi="Doulos SIL"/>
          <w:i/>
          <w:color w:val="0000FF"/>
        </w:rPr>
        <w:tab/>
      </w:r>
    </w:p>
    <w:p w14:paraId="2C3B79C3" w14:textId="0C54D87D" w:rsidR="004A79BF" w:rsidRPr="00305E8A" w:rsidRDefault="004A79BF" w:rsidP="004A79BF">
      <w:pPr>
        <w:keepNext/>
        <w:tabs>
          <w:tab w:val="clear" w:pos="369"/>
          <w:tab w:val="left" w:pos="720"/>
          <w:tab w:val="left" w:pos="1890"/>
          <w:tab w:val="left" w:pos="2250"/>
          <w:tab w:val="left" w:pos="2970"/>
        </w:tabs>
        <w:rPr>
          <w:rFonts w:ascii="Doulos SIL" w:hAnsi="Doulos SIL"/>
          <w:i/>
          <w:color w:val="0000FF"/>
        </w:rPr>
      </w:pPr>
      <w:r>
        <w:tab/>
        <w:t>3SgHum</w:t>
      </w:r>
      <w:r>
        <w:tab/>
      </w:r>
      <w:r>
        <w:tab/>
      </w:r>
      <w:r w:rsidRPr="00305E8A">
        <w:rPr>
          <w:rFonts w:ascii="Doulos SIL" w:hAnsi="Doulos SIL"/>
          <w:i/>
          <w:color w:val="0000FF"/>
        </w:rPr>
        <w:t>à</w:t>
      </w:r>
      <w:r w:rsidRPr="00305E8A">
        <w:rPr>
          <w:rFonts w:ascii="Doulos SIL" w:hAnsi="Doulos SIL"/>
          <w:i/>
          <w:color w:val="0000FF"/>
        </w:rPr>
        <w:tab/>
      </w:r>
    </w:p>
    <w:p w14:paraId="52A8A3C3" w14:textId="5580F2A0" w:rsidR="004A79BF" w:rsidRDefault="004A79BF" w:rsidP="004A79BF">
      <w:pPr>
        <w:keepNext/>
        <w:tabs>
          <w:tab w:val="clear" w:pos="369"/>
          <w:tab w:val="left" w:pos="720"/>
          <w:tab w:val="left" w:pos="1890"/>
          <w:tab w:val="left" w:pos="2250"/>
          <w:tab w:val="left" w:pos="2970"/>
        </w:tabs>
      </w:pPr>
      <w:r>
        <w:tab/>
        <w:t>1Pl</w:t>
      </w:r>
      <w:r>
        <w:tab/>
      </w:r>
      <w:r w:rsidRPr="00305E8A">
        <w:rPr>
          <w:rFonts w:ascii="Doulos SIL" w:hAnsi="Doulos SIL"/>
          <w:i/>
          <w:color w:val="0000FF"/>
        </w:rPr>
        <w:t>āāⁿ</w:t>
      </w:r>
      <w:r w:rsidRPr="00305E8A">
        <w:rPr>
          <w:rFonts w:ascii="Doulos SIL" w:hAnsi="Doulos SIL"/>
          <w:i/>
          <w:color w:val="0000FF"/>
        </w:rPr>
        <w:tab/>
      </w:r>
    </w:p>
    <w:p w14:paraId="3DD4531F" w14:textId="2E01FD24" w:rsidR="004A79BF" w:rsidRPr="00C60850" w:rsidRDefault="004A79BF" w:rsidP="004A79BF">
      <w:pPr>
        <w:tabs>
          <w:tab w:val="clear" w:pos="369"/>
          <w:tab w:val="left" w:pos="720"/>
          <w:tab w:val="left" w:pos="1890"/>
          <w:tab w:val="left" w:pos="2250"/>
          <w:tab w:val="left" w:pos="2970"/>
        </w:tabs>
      </w:pPr>
      <w:r>
        <w:tab/>
        <w:t>3PlHum</w:t>
      </w:r>
      <w:r>
        <w:tab/>
      </w:r>
      <w:r>
        <w:tab/>
      </w:r>
      <w:r w:rsidRPr="00305E8A">
        <w:rPr>
          <w:rFonts w:ascii="Doulos SIL" w:hAnsi="Doulos SIL"/>
          <w:i/>
          <w:color w:val="0000FF"/>
        </w:rPr>
        <w:t>ààⁿ</w:t>
      </w:r>
      <w:r w:rsidRPr="00305E8A">
        <w:rPr>
          <w:rFonts w:ascii="Doulos SIL" w:hAnsi="Doulos SIL"/>
          <w:i/>
          <w:color w:val="0000FF"/>
        </w:rPr>
        <w:tab/>
      </w:r>
    </w:p>
    <w:p w14:paraId="00BAECDC" w14:textId="77777777" w:rsidR="004A79BF" w:rsidRDefault="004A79BF" w:rsidP="004A79BF">
      <w:pPr>
        <w:tabs>
          <w:tab w:val="clear" w:pos="369"/>
          <w:tab w:val="left" w:pos="720"/>
          <w:tab w:val="left" w:pos="1890"/>
          <w:tab w:val="left" w:pos="2250"/>
          <w:tab w:val="left" w:pos="2970"/>
        </w:tabs>
      </w:pPr>
    </w:p>
    <w:p w14:paraId="24109D26" w14:textId="508A8CE3" w:rsidR="004A79BF" w:rsidRDefault="004A79BF" w:rsidP="004A79BF">
      <w:pPr>
        <w:tabs>
          <w:tab w:val="clear" w:pos="369"/>
          <w:tab w:val="left" w:pos="720"/>
          <w:tab w:val="left" w:pos="1890"/>
          <w:tab w:val="left" w:pos="2250"/>
          <w:tab w:val="left" w:pos="2970"/>
        </w:tabs>
      </w:pPr>
      <w:r>
        <w:tab/>
        <w:t>2Sg</w:t>
      </w:r>
      <w:r>
        <w:tab/>
      </w:r>
      <w:r w:rsidRPr="00305E8A">
        <w:rPr>
          <w:rFonts w:ascii="Doulos SIL" w:hAnsi="Doulos SIL"/>
          <w:i/>
          <w:color w:val="0000FF"/>
        </w:rPr>
        <w:t xml:space="preserve">ē </w:t>
      </w:r>
      <w:r w:rsidRPr="004A79BF">
        <w:t>~</w:t>
      </w:r>
      <w:r w:rsidRPr="00305E8A">
        <w:rPr>
          <w:rFonts w:ascii="Doulos SIL" w:hAnsi="Doulos SIL"/>
          <w:i/>
          <w:color w:val="0000FF"/>
        </w:rPr>
        <w:t xml:space="preserve"> ī</w:t>
      </w:r>
      <w:r w:rsidRPr="00305E8A">
        <w:rPr>
          <w:rFonts w:ascii="Doulos SIL" w:hAnsi="Doulos SIL"/>
          <w:i/>
          <w:color w:val="0000FF"/>
        </w:rPr>
        <w:tab/>
      </w:r>
    </w:p>
    <w:p w14:paraId="67B2F5A2" w14:textId="1D591DBB" w:rsidR="004A79BF" w:rsidRDefault="004A79BF" w:rsidP="004A79BF">
      <w:pPr>
        <w:tabs>
          <w:tab w:val="clear" w:pos="369"/>
          <w:tab w:val="left" w:pos="720"/>
          <w:tab w:val="left" w:pos="1890"/>
          <w:tab w:val="left" w:pos="2250"/>
          <w:tab w:val="left" w:pos="2970"/>
        </w:tabs>
      </w:pPr>
      <w:r w:rsidRPr="0090795F">
        <w:tab/>
        <w:t>3SgNonh</w:t>
      </w:r>
      <w:r w:rsidRPr="0090795F">
        <w:tab/>
      </w:r>
      <w:r w:rsidRPr="0090795F">
        <w:tab/>
      </w:r>
      <w:r w:rsidRPr="00305E8A">
        <w:rPr>
          <w:rFonts w:ascii="Doulos SIL" w:hAnsi="Doulos SIL"/>
          <w:i/>
          <w:color w:val="0000FF"/>
        </w:rPr>
        <w:t xml:space="preserve">è </w:t>
      </w:r>
      <w:r w:rsidRPr="004A79BF">
        <w:t>~</w:t>
      </w:r>
      <w:r w:rsidRPr="00305E8A">
        <w:rPr>
          <w:rFonts w:ascii="Doulos SIL" w:hAnsi="Doulos SIL"/>
          <w:i/>
          <w:color w:val="0000FF"/>
        </w:rPr>
        <w:t xml:space="preserve"> ì</w:t>
      </w:r>
      <w:r w:rsidRPr="00305E8A">
        <w:rPr>
          <w:rFonts w:ascii="Doulos SIL" w:hAnsi="Doulos SIL"/>
          <w:i/>
          <w:color w:val="0000FF"/>
        </w:rPr>
        <w:tab/>
      </w:r>
    </w:p>
    <w:p w14:paraId="6D2B5DEB" w14:textId="6A53D2B6" w:rsidR="004A79BF" w:rsidRPr="00C60850" w:rsidRDefault="004A79BF" w:rsidP="004A79BF">
      <w:pPr>
        <w:tabs>
          <w:tab w:val="clear" w:pos="369"/>
          <w:tab w:val="left" w:pos="720"/>
          <w:tab w:val="left" w:pos="1890"/>
          <w:tab w:val="left" w:pos="2250"/>
          <w:tab w:val="left" w:pos="2970"/>
        </w:tabs>
      </w:pPr>
      <w:r>
        <w:tab/>
        <w:t>2Pl</w:t>
      </w:r>
      <w:r>
        <w:tab/>
      </w:r>
      <w:r w:rsidRPr="00305E8A">
        <w:rPr>
          <w:rFonts w:ascii="Doulos SIL" w:hAnsi="Doulos SIL"/>
          <w:i/>
          <w:color w:val="0000FF"/>
        </w:rPr>
        <w:t xml:space="preserve">ēēⁿ </w:t>
      </w:r>
      <w:r w:rsidRPr="004A79BF">
        <w:t>~</w:t>
      </w:r>
      <w:r w:rsidRPr="00305E8A">
        <w:rPr>
          <w:rFonts w:ascii="Doulos SIL" w:hAnsi="Doulos SIL"/>
          <w:i/>
          <w:color w:val="0000FF"/>
        </w:rPr>
        <w:t xml:space="preserve"> īīⁿ</w:t>
      </w:r>
      <w:r w:rsidRPr="00305E8A">
        <w:rPr>
          <w:rFonts w:ascii="Doulos SIL" w:hAnsi="Doulos SIL"/>
          <w:i/>
          <w:color w:val="0000FF"/>
        </w:rPr>
        <w:tab/>
      </w:r>
    </w:p>
    <w:p w14:paraId="77634B99" w14:textId="7ED645A1" w:rsidR="004A79BF" w:rsidRDefault="004A79BF" w:rsidP="004A79BF">
      <w:pPr>
        <w:tabs>
          <w:tab w:val="clear" w:pos="369"/>
          <w:tab w:val="left" w:pos="720"/>
          <w:tab w:val="left" w:pos="1890"/>
          <w:tab w:val="left" w:pos="2250"/>
          <w:tab w:val="left" w:pos="2970"/>
        </w:tabs>
      </w:pPr>
      <w:r w:rsidRPr="0090795F">
        <w:tab/>
        <w:t>3PlNonh</w:t>
      </w:r>
      <w:r w:rsidRPr="0090795F">
        <w:tab/>
      </w:r>
      <w:r w:rsidRPr="0090795F">
        <w:tab/>
      </w:r>
      <w:r w:rsidRPr="00305E8A">
        <w:rPr>
          <w:rFonts w:ascii="Doulos SIL" w:hAnsi="Doulos SIL"/>
          <w:i/>
          <w:color w:val="0000FF"/>
        </w:rPr>
        <w:t xml:space="preserve">èèⁿ </w:t>
      </w:r>
      <w:r w:rsidRPr="004A79BF">
        <w:t>~</w:t>
      </w:r>
      <w:r w:rsidRPr="00305E8A">
        <w:rPr>
          <w:rFonts w:ascii="Doulos SIL" w:hAnsi="Doulos SIL"/>
          <w:i/>
          <w:color w:val="0000FF"/>
        </w:rPr>
        <w:t xml:space="preserve"> ììⁿ</w:t>
      </w:r>
      <w:r w:rsidRPr="00305E8A">
        <w:rPr>
          <w:rFonts w:ascii="Doulos SIL" w:hAnsi="Doulos SIL"/>
          <w:i/>
          <w:color w:val="0000FF"/>
        </w:rPr>
        <w:tab/>
      </w:r>
    </w:p>
    <w:p w14:paraId="37978C0A" w14:textId="77777777" w:rsidR="004A79BF" w:rsidRDefault="004A79BF" w:rsidP="00A92DC4"/>
    <w:p w14:paraId="6F35D0EB" w14:textId="61ABE7FC" w:rsidR="0090795F" w:rsidRDefault="0090795F" w:rsidP="00A92DC4">
      <w:r>
        <w:t xml:space="preserve">This sound-symbolic merger of third human with first person, and of third nonhuman with second person, is extraordinary. Whether it is unique in the world’s languages I cannot say. Parallels may be hard to find in other Mande languages, most of which do not distinguish ±human or ±animate in third person pronouns. Diachronically, one suspects that the starting point for the Jalkunan development was the segmental identity of 2Pl </w:t>
      </w:r>
      <w:r w:rsidRPr="00244E0E">
        <w:rPr>
          <w:rFonts w:ascii="Doulos SIL" w:hAnsi="Doulos SIL"/>
          <w:i/>
          <w:color w:val="0000FF"/>
        </w:rPr>
        <w:t>ēēⁿ</w:t>
      </w:r>
      <w:r>
        <w:t xml:space="preserve"> and nonhuman 3Pl </w:t>
      </w:r>
      <w:r w:rsidRPr="00244E0E">
        <w:rPr>
          <w:rFonts w:ascii="Doulos SIL" w:hAnsi="Doulos SIL"/>
          <w:i/>
          <w:color w:val="0000FF"/>
        </w:rPr>
        <w:t>èèⁿ</w:t>
      </w:r>
      <w:r>
        <w:t xml:space="preserve">, and that this suggested analogical extensions of other third person forms into 1st/2nd person forms. </w:t>
      </w:r>
      <w:r w:rsidR="00DA05D0">
        <w:t>Not being a Mande</w:t>
      </w:r>
      <w:r w:rsidR="00DA05D0">
        <w:noBreakHyphen/>
      </w:r>
      <w:r>
        <w:t>ist, I leave the diachronic issue to specialists.</w:t>
      </w:r>
    </w:p>
    <w:p w14:paraId="42AF1F6F" w14:textId="54CD2D4F" w:rsidR="004A79BF" w:rsidRDefault="0090795F" w:rsidP="00A92DC4">
      <w:r>
        <w:tab/>
      </w:r>
      <w:r w:rsidR="004A79BF">
        <w:t xml:space="preserve">Except for objects in imperatives with second person possessor, as in ‘Help your father!’, reflexive possessors do not occur clause-initially. Since they begin with vowels, and since preceding words normally end in vowels, they are generally subject to </w:t>
      </w:r>
      <w:r w:rsidR="004A79BF" w:rsidRPr="00305E8A">
        <w:rPr>
          <w:rFonts w:ascii="Doulos SIL" w:hAnsi="Doulos SIL"/>
          <w:i/>
          <w:color w:val="0000FF"/>
        </w:rPr>
        <w:t>vv</w:t>
      </w:r>
      <w:r w:rsidR="004A79BF">
        <w:noBreakHyphen/>
        <w:t xml:space="preserve">Contraction. This can make it difficult to determine whether the vowel of a second or nonhuman third person pronoun is </w:t>
      </w:r>
      <w:r w:rsidR="004A79BF" w:rsidRPr="00305E8A">
        <w:rPr>
          <w:rFonts w:ascii="Doulos SIL" w:hAnsi="Doulos SIL"/>
          <w:i/>
          <w:color w:val="0000FF"/>
        </w:rPr>
        <w:t>e</w:t>
      </w:r>
      <w:r w:rsidR="004A79BF">
        <w:t xml:space="preserve"> or </w:t>
      </w:r>
      <w:r w:rsidR="004A79BF" w:rsidRPr="00305E8A">
        <w:rPr>
          <w:rFonts w:ascii="Doulos SIL" w:hAnsi="Doulos SIL"/>
          <w:i/>
          <w:color w:val="0000FF"/>
        </w:rPr>
        <w:t>i</w:t>
      </w:r>
      <w:r w:rsidR="004A79BF">
        <w:t xml:space="preserve">. </w:t>
      </w:r>
    </w:p>
    <w:p w14:paraId="1C6AA1D9" w14:textId="77777777" w:rsidR="00F631A5" w:rsidRDefault="00F631A5" w:rsidP="00F631A5"/>
    <w:p w14:paraId="41CFD454" w14:textId="77777777" w:rsidR="00F631A5" w:rsidRDefault="00F631A5" w:rsidP="00F631A5"/>
    <w:p w14:paraId="5D1173D4" w14:textId="5E683216" w:rsidR="00F631A5" w:rsidRDefault="00F631A5" w:rsidP="00F631A5">
      <w:pPr>
        <w:pStyle w:val="Heading4"/>
      </w:pPr>
      <w:bookmarkStart w:id="2328" w:name="_Toc337412337"/>
      <w:r>
        <w:t>Reflexive possessor of postverbal NP</w:t>
      </w:r>
      <w:bookmarkEnd w:id="2328"/>
    </w:p>
    <w:p w14:paraId="2B6F3A9E" w14:textId="44837880" w:rsidR="00C60850" w:rsidRDefault="004A79BF" w:rsidP="00C60850">
      <w:r>
        <w:t xml:space="preserve">In (xx1), the relevant possessum is postverbal, so there are no morphological interactions with inflectional morphemes that follow the subject. </w:t>
      </w:r>
      <w:r w:rsidR="0090795F">
        <w:t>Vocalic contractions are indexed by the use of the enclitic boundary symbol =.</w:t>
      </w:r>
    </w:p>
    <w:p w14:paraId="6778EC37" w14:textId="77777777" w:rsidR="004A79BF" w:rsidRDefault="004A79BF" w:rsidP="00C60850"/>
    <w:p w14:paraId="65287C50" w14:textId="7148E44E" w:rsidR="00C60850" w:rsidRDefault="00C60850" w:rsidP="00C60850">
      <w:pPr>
        <w:tabs>
          <w:tab w:val="clear" w:pos="369"/>
          <w:tab w:val="left" w:pos="720"/>
          <w:tab w:val="left" w:pos="1080"/>
          <w:tab w:val="left" w:pos="2160"/>
          <w:tab w:val="left" w:pos="3240"/>
          <w:tab w:val="left" w:pos="4230"/>
          <w:tab w:val="left" w:pos="5940"/>
        </w:tabs>
      </w:pPr>
      <w:r>
        <w:t>(xx1)</w:t>
      </w:r>
      <w:r>
        <w:tab/>
        <w:t>a.</w:t>
      </w:r>
      <w:r>
        <w:tab/>
      </w:r>
      <w:r w:rsidRPr="00305E8A">
        <w:rPr>
          <w:rFonts w:ascii="Doulos SIL" w:hAnsi="Doulos SIL"/>
          <w:i/>
          <w:color w:val="0000FF"/>
        </w:rPr>
        <w:t>mā</w:t>
      </w:r>
      <w:r w:rsidRPr="00305E8A">
        <w:rPr>
          <w:rFonts w:ascii="Doulos SIL" w:hAnsi="Doulos SIL"/>
          <w:i/>
          <w:color w:val="0000FF"/>
        </w:rPr>
        <w:tab/>
        <w:t>wár̄</w:t>
      </w:r>
      <w:r w:rsidRPr="00305E8A">
        <w:rPr>
          <w:rFonts w:ascii="Doulos SIL" w:hAnsi="Doulos SIL"/>
          <w:i/>
          <w:color w:val="0000FF"/>
        </w:rPr>
        <w:tab/>
        <w:t>bìlà=</w:t>
      </w:r>
      <w:r w:rsidRPr="00305E8A">
        <w:rPr>
          <w:rFonts w:ascii="Doulos SIL" w:hAnsi="Doulos SIL"/>
          <w:i/>
          <w:color w:val="0000FF"/>
        </w:rPr>
        <w:tab/>
        <w:t>[àⁿ</w:t>
      </w:r>
      <w:r w:rsidRPr="00305E8A">
        <w:rPr>
          <w:rFonts w:ascii="Doulos SIL" w:hAnsi="Doulos SIL"/>
          <w:i/>
          <w:color w:val="0000FF"/>
        </w:rPr>
        <w:tab/>
        <w:t>jɛ́-ná]</w:t>
      </w:r>
    </w:p>
    <w:p w14:paraId="3300A278" w14:textId="17E79677" w:rsidR="00C60850" w:rsidRDefault="00C60850" w:rsidP="00C60850">
      <w:pPr>
        <w:tabs>
          <w:tab w:val="clear" w:pos="369"/>
          <w:tab w:val="left" w:pos="720"/>
          <w:tab w:val="left" w:pos="1080"/>
          <w:tab w:val="left" w:pos="2160"/>
          <w:tab w:val="left" w:pos="3240"/>
          <w:tab w:val="left" w:pos="4230"/>
          <w:tab w:val="left" w:pos="5940"/>
        </w:tabs>
      </w:pPr>
      <w:r>
        <w:tab/>
      </w:r>
      <w:r>
        <w:tab/>
        <w:t>1Sg</w:t>
      </w:r>
      <w:r>
        <w:tab/>
        <w:t>money</w:t>
      </w:r>
      <w:r>
        <w:tab/>
        <w:t>give.Pfv</w:t>
      </w:r>
      <w:r>
        <w:tab/>
        <w:t>[</w:t>
      </w:r>
      <w:r w:rsidRPr="004A79BF">
        <w:rPr>
          <w:b/>
        </w:rPr>
        <w:t>1SgReflPoss</w:t>
      </w:r>
      <w:r>
        <w:tab/>
        <w:t>father-Nom]</w:t>
      </w:r>
    </w:p>
    <w:p w14:paraId="2A841FF5" w14:textId="0D6A40E0" w:rsidR="00C60850" w:rsidRDefault="00C60850" w:rsidP="00C60850">
      <w:pPr>
        <w:tabs>
          <w:tab w:val="clear" w:pos="369"/>
          <w:tab w:val="left" w:pos="720"/>
          <w:tab w:val="left" w:pos="1080"/>
        </w:tabs>
      </w:pPr>
      <w:r>
        <w:tab/>
      </w:r>
      <w:r>
        <w:tab/>
        <w:t xml:space="preserve">‘I gave (the) money to my father.’ (&lt; </w:t>
      </w:r>
      <w:r w:rsidRPr="00305E8A">
        <w:rPr>
          <w:rFonts w:ascii="Doulos SIL" w:hAnsi="Doulos SIL"/>
          <w:i/>
          <w:color w:val="0000FF"/>
        </w:rPr>
        <w:t>bìlí</w:t>
      </w:r>
      <w:r>
        <w:t xml:space="preserve"> )</w:t>
      </w:r>
    </w:p>
    <w:p w14:paraId="29280B7C" w14:textId="77777777" w:rsidR="00C60850" w:rsidRDefault="00C60850" w:rsidP="00C60850">
      <w:pPr>
        <w:tabs>
          <w:tab w:val="clear" w:pos="369"/>
          <w:tab w:val="left" w:pos="720"/>
          <w:tab w:val="left" w:pos="1080"/>
        </w:tabs>
      </w:pPr>
    </w:p>
    <w:p w14:paraId="004D4E6C" w14:textId="7FEFD87E" w:rsidR="00C60850" w:rsidRDefault="00C60850" w:rsidP="00C60850">
      <w:pPr>
        <w:tabs>
          <w:tab w:val="clear" w:pos="369"/>
          <w:tab w:val="left" w:pos="720"/>
          <w:tab w:val="left" w:pos="1080"/>
          <w:tab w:val="left" w:pos="1980"/>
          <w:tab w:val="left" w:pos="2790"/>
          <w:tab w:val="left" w:pos="3780"/>
          <w:tab w:val="left" w:pos="4770"/>
          <w:tab w:val="left" w:pos="6210"/>
        </w:tabs>
      </w:pPr>
      <w:r>
        <w:tab/>
        <w:t>b.</w:t>
      </w:r>
      <w:r>
        <w:tab/>
      </w:r>
      <w:r w:rsidRPr="00305E8A">
        <w:rPr>
          <w:rFonts w:ascii="Doulos SIL" w:hAnsi="Doulos SIL"/>
          <w:i/>
          <w:color w:val="0000FF"/>
        </w:rPr>
        <w:t>wō</w:t>
      </w:r>
      <w:r w:rsidRPr="00305E8A">
        <w:rPr>
          <w:rFonts w:ascii="Doulos SIL" w:hAnsi="Doulos SIL"/>
          <w:i/>
          <w:color w:val="0000FF"/>
        </w:rPr>
        <w:tab/>
        <w:t>sà</w:t>
      </w:r>
      <w:r w:rsidRPr="00305E8A">
        <w:rPr>
          <w:rFonts w:ascii="Doulos SIL" w:hAnsi="Doulos SIL"/>
          <w:i/>
          <w:color w:val="0000FF"/>
        </w:rPr>
        <w:tab/>
        <w:t>wár̄</w:t>
      </w:r>
      <w:r w:rsidRPr="00305E8A">
        <w:rPr>
          <w:rFonts w:ascii="Doulos SIL" w:hAnsi="Doulos SIL"/>
          <w:i/>
          <w:color w:val="0000FF"/>
        </w:rPr>
        <w:tab/>
        <w:t>bìlì=</w:t>
      </w:r>
      <w:r w:rsidRPr="00305E8A">
        <w:rPr>
          <w:rFonts w:ascii="Doulos SIL" w:hAnsi="Doulos SIL"/>
          <w:i/>
          <w:color w:val="0000FF"/>
        </w:rPr>
        <w:tab/>
        <w:t>[ì</w:t>
      </w:r>
      <w:r w:rsidRPr="00305E8A">
        <w:rPr>
          <w:rFonts w:ascii="Doulos SIL" w:hAnsi="Doulos SIL"/>
          <w:i/>
          <w:color w:val="0000FF"/>
        </w:rPr>
        <w:tab/>
        <w:t>jɛ́-ná]</w:t>
      </w:r>
    </w:p>
    <w:p w14:paraId="36D72269" w14:textId="604E8E0C" w:rsidR="00C60850" w:rsidRDefault="00C60850" w:rsidP="00C60850">
      <w:pPr>
        <w:tabs>
          <w:tab w:val="clear" w:pos="369"/>
          <w:tab w:val="left" w:pos="720"/>
          <w:tab w:val="left" w:pos="1080"/>
          <w:tab w:val="left" w:pos="1980"/>
          <w:tab w:val="left" w:pos="2790"/>
          <w:tab w:val="left" w:pos="3780"/>
          <w:tab w:val="left" w:pos="4770"/>
          <w:tab w:val="left" w:pos="6210"/>
        </w:tabs>
      </w:pPr>
      <w:r>
        <w:tab/>
      </w:r>
      <w:r>
        <w:tab/>
        <w:t>2Sg</w:t>
      </w:r>
      <w:r>
        <w:tab/>
        <w:t>Fut</w:t>
      </w:r>
      <w:r>
        <w:tab/>
        <w:t>money</w:t>
      </w:r>
      <w:r>
        <w:tab/>
        <w:t>give.Ipfv</w:t>
      </w:r>
      <w:r>
        <w:tab/>
        <w:t>[</w:t>
      </w:r>
      <w:r w:rsidRPr="004A79BF">
        <w:rPr>
          <w:b/>
        </w:rPr>
        <w:t>2SgReflPoss</w:t>
      </w:r>
      <w:r>
        <w:tab/>
        <w:t>father-Nom]</w:t>
      </w:r>
    </w:p>
    <w:p w14:paraId="2F5162F8" w14:textId="02A91906" w:rsidR="00C60850" w:rsidRDefault="00C60850" w:rsidP="00C60850">
      <w:pPr>
        <w:tabs>
          <w:tab w:val="clear" w:pos="369"/>
          <w:tab w:val="left" w:pos="720"/>
          <w:tab w:val="left" w:pos="1080"/>
        </w:tabs>
      </w:pPr>
      <w:r>
        <w:tab/>
      </w:r>
      <w:r>
        <w:tab/>
        <w:t xml:space="preserve">‘You-Sg will give the money to your father.’ (&lt; </w:t>
      </w:r>
      <w:r w:rsidRPr="00305E8A">
        <w:rPr>
          <w:rFonts w:ascii="Doulos SIL" w:hAnsi="Doulos SIL"/>
          <w:i/>
          <w:color w:val="0000FF"/>
        </w:rPr>
        <w:t>bìlɛ̀</w:t>
      </w:r>
      <w:r>
        <w:t xml:space="preserve"> )</w:t>
      </w:r>
    </w:p>
    <w:p w14:paraId="2C31BEEB" w14:textId="77777777" w:rsidR="00C60850" w:rsidRDefault="00C60850" w:rsidP="00C60850">
      <w:pPr>
        <w:tabs>
          <w:tab w:val="clear" w:pos="369"/>
          <w:tab w:val="left" w:pos="720"/>
          <w:tab w:val="left" w:pos="1080"/>
        </w:tabs>
      </w:pPr>
    </w:p>
    <w:p w14:paraId="0B75F8A5" w14:textId="2EB59700" w:rsidR="00C60850" w:rsidRDefault="00C60850" w:rsidP="00C60850">
      <w:pPr>
        <w:tabs>
          <w:tab w:val="clear" w:pos="369"/>
          <w:tab w:val="left" w:pos="720"/>
          <w:tab w:val="left" w:pos="1080"/>
          <w:tab w:val="left" w:pos="1980"/>
          <w:tab w:val="left" w:pos="3510"/>
          <w:tab w:val="left" w:pos="5220"/>
        </w:tabs>
      </w:pPr>
      <w:r>
        <w:tab/>
        <w:t>c.</w:t>
      </w:r>
      <w:r>
        <w:tab/>
      </w:r>
      <w:r w:rsidRPr="00305E8A">
        <w:rPr>
          <w:rFonts w:ascii="Doulos SIL" w:hAnsi="Doulos SIL"/>
          <w:i/>
          <w:color w:val="0000FF"/>
        </w:rPr>
        <w:t>wár̄</w:t>
      </w:r>
      <w:r w:rsidRPr="00305E8A">
        <w:rPr>
          <w:rFonts w:ascii="Doulos SIL" w:hAnsi="Doulos SIL"/>
          <w:i/>
          <w:color w:val="0000FF"/>
        </w:rPr>
        <w:tab/>
        <w:t>blì=</w:t>
      </w:r>
      <w:r w:rsidRPr="00305E8A">
        <w:rPr>
          <w:rFonts w:ascii="Doulos SIL" w:hAnsi="Doulos SIL"/>
          <w:i/>
          <w:color w:val="0000FF"/>
        </w:rPr>
        <w:tab/>
        <w:t>[ì</w:t>
      </w:r>
      <w:r w:rsidRPr="00305E8A">
        <w:rPr>
          <w:rFonts w:ascii="Doulos SIL" w:hAnsi="Doulos SIL"/>
          <w:i/>
          <w:color w:val="0000FF"/>
        </w:rPr>
        <w:tab/>
        <w:t>jɛ́-ná]</w:t>
      </w:r>
    </w:p>
    <w:p w14:paraId="290CD539" w14:textId="12F7A393" w:rsidR="00C60850" w:rsidRDefault="00C60850" w:rsidP="00C60850">
      <w:pPr>
        <w:tabs>
          <w:tab w:val="clear" w:pos="369"/>
          <w:tab w:val="left" w:pos="720"/>
          <w:tab w:val="left" w:pos="1080"/>
          <w:tab w:val="left" w:pos="1980"/>
          <w:tab w:val="left" w:pos="3510"/>
          <w:tab w:val="left" w:pos="5220"/>
        </w:tabs>
      </w:pPr>
      <w:r>
        <w:lastRenderedPageBreak/>
        <w:tab/>
      </w:r>
      <w:r>
        <w:tab/>
        <w:t>money</w:t>
      </w:r>
      <w:r>
        <w:tab/>
        <w:t>give.Imprt</w:t>
      </w:r>
      <w:r>
        <w:tab/>
        <w:t>[</w:t>
      </w:r>
      <w:r w:rsidRPr="004A79BF">
        <w:rPr>
          <w:b/>
        </w:rPr>
        <w:t>2SgReflPoss</w:t>
      </w:r>
      <w:r>
        <w:tab/>
        <w:t>father-Nom]</w:t>
      </w:r>
    </w:p>
    <w:p w14:paraId="414AFA0C" w14:textId="5504A833" w:rsidR="00C60850" w:rsidRPr="00C60850" w:rsidRDefault="00C60850" w:rsidP="00C60850">
      <w:pPr>
        <w:tabs>
          <w:tab w:val="clear" w:pos="369"/>
          <w:tab w:val="left" w:pos="720"/>
          <w:tab w:val="left" w:pos="1080"/>
        </w:tabs>
      </w:pPr>
      <w:r>
        <w:tab/>
      </w:r>
      <w:r>
        <w:tab/>
        <w:t>‘Give-2Sg the money to your father!’</w:t>
      </w:r>
    </w:p>
    <w:p w14:paraId="404792A3" w14:textId="14D15913" w:rsidR="00C60850" w:rsidRPr="00C60850" w:rsidRDefault="00C60850" w:rsidP="00C60850">
      <w:pPr>
        <w:tabs>
          <w:tab w:val="clear" w:pos="369"/>
          <w:tab w:val="left" w:pos="720"/>
          <w:tab w:val="left" w:pos="1080"/>
        </w:tabs>
      </w:pPr>
      <w:r>
        <w:tab/>
      </w:r>
      <w:r>
        <w:tab/>
      </w:r>
    </w:p>
    <w:p w14:paraId="15788574" w14:textId="0F677222" w:rsidR="00A92DC4" w:rsidRDefault="00C60850" w:rsidP="00A92DC4">
      <w:r>
        <w:t xml:space="preserve">Teasing apart the reflexive possessor vowels from their contractions with the final vowels of preceding words, </w:t>
      </w:r>
      <w:r w:rsidR="00AC7806">
        <w:t xml:space="preserve">(xx2) presents paradigms for alienables, and (xx3) does so for inalienables. The tones of the possessums are what we would expect </w:t>
      </w:r>
      <w:r w:rsidR="00B526B4">
        <w:t xml:space="preserve">for these nouns based on the patterns described in §6.2.2 above. For example, the {LH} tone overlay for possessums after 3Sg possessors is regular. </w:t>
      </w:r>
      <w:r w:rsidR="004A79BF">
        <w:t>M</w:t>
      </w:r>
      <w:r w:rsidR="004A79BF">
        <w:noBreakHyphen/>
        <w:t>Spreading from M</w:t>
      </w:r>
      <w:r w:rsidR="004A79BF">
        <w:noBreakHyphen/>
        <w:t xml:space="preserve">toned inalienable but not alienable possessors is also regular. Rising tones in forms like </w:t>
      </w:r>
      <w:r w:rsidR="004A79BF" w:rsidRPr="00305E8A">
        <w:rPr>
          <w:rFonts w:ascii="Doulos SIL" w:hAnsi="Doulos SIL"/>
          <w:i/>
          <w:color w:val="0000FF"/>
        </w:rPr>
        <w:t>āáⁿ</w:t>
      </w:r>
      <w:r w:rsidR="004A79BF">
        <w:t xml:space="preserve"> and </w:t>
      </w:r>
      <w:r w:rsidR="004A79BF" w:rsidRPr="00305E8A">
        <w:rPr>
          <w:rFonts w:ascii="Doulos SIL" w:hAnsi="Doulos SIL"/>
          <w:i/>
          <w:color w:val="0000FF"/>
        </w:rPr>
        <w:t>àáⁿ</w:t>
      </w:r>
      <w:r w:rsidR="004A79BF">
        <w:t xml:space="preserve"> are due to tone sandhi (Final Tone-Raising) before an L</w:t>
      </w:r>
      <w:r w:rsidR="004A79BF">
        <w:noBreakHyphen/>
        <w:t xml:space="preserve">tone. </w:t>
      </w:r>
    </w:p>
    <w:p w14:paraId="64A86742" w14:textId="77777777" w:rsidR="00C60850" w:rsidRDefault="00C60850" w:rsidP="00A92DC4"/>
    <w:p w14:paraId="36E94E87" w14:textId="3BE63E71" w:rsidR="004A79BF" w:rsidRDefault="00C60850" w:rsidP="00AC7806">
      <w:pPr>
        <w:tabs>
          <w:tab w:val="clear" w:pos="369"/>
          <w:tab w:val="left" w:pos="720"/>
          <w:tab w:val="left" w:pos="1890"/>
          <w:tab w:val="left" w:pos="2340"/>
          <w:tab w:val="left" w:pos="3600"/>
          <w:tab w:val="left" w:pos="4050"/>
          <w:tab w:val="left" w:pos="5310"/>
          <w:tab w:val="left" w:pos="5760"/>
        </w:tabs>
      </w:pPr>
      <w:r>
        <w:t>(xx2)</w:t>
      </w:r>
      <w:r w:rsidR="00AC7806">
        <w:tab/>
      </w:r>
      <w:r w:rsidR="004A79BF">
        <w:t>Reflexively possessed alienables</w:t>
      </w:r>
    </w:p>
    <w:p w14:paraId="6CBB7419" w14:textId="77777777" w:rsidR="004A79BF" w:rsidRDefault="004A79BF" w:rsidP="00AC7806">
      <w:pPr>
        <w:tabs>
          <w:tab w:val="clear" w:pos="369"/>
          <w:tab w:val="left" w:pos="720"/>
          <w:tab w:val="left" w:pos="1890"/>
          <w:tab w:val="left" w:pos="2340"/>
          <w:tab w:val="left" w:pos="3600"/>
          <w:tab w:val="left" w:pos="4050"/>
          <w:tab w:val="left" w:pos="5310"/>
          <w:tab w:val="left" w:pos="5760"/>
        </w:tabs>
      </w:pPr>
    </w:p>
    <w:p w14:paraId="3A5C45F4" w14:textId="6E61E049" w:rsidR="00AC7806" w:rsidRDefault="004A79BF" w:rsidP="00AC7806">
      <w:pPr>
        <w:tabs>
          <w:tab w:val="clear" w:pos="369"/>
          <w:tab w:val="left" w:pos="720"/>
          <w:tab w:val="left" w:pos="1890"/>
          <w:tab w:val="left" w:pos="2340"/>
          <w:tab w:val="left" w:pos="3600"/>
          <w:tab w:val="left" w:pos="4050"/>
          <w:tab w:val="left" w:pos="5310"/>
          <w:tab w:val="left" w:pos="5760"/>
        </w:tabs>
      </w:pPr>
      <w:r>
        <w:tab/>
      </w:r>
      <w:r w:rsidR="00AC7806">
        <w:tab/>
      </w:r>
      <w:r w:rsidR="00AC7806">
        <w:tab/>
        <w:t>‘fish’</w:t>
      </w:r>
      <w:r w:rsidR="00AC7806">
        <w:tab/>
      </w:r>
      <w:r w:rsidR="00AC7806">
        <w:tab/>
        <w:t>‘bird’</w:t>
      </w:r>
      <w:r w:rsidR="00AC7806">
        <w:tab/>
      </w:r>
      <w:r w:rsidR="00AC7806">
        <w:tab/>
        <w:t>‘fire’</w:t>
      </w:r>
    </w:p>
    <w:p w14:paraId="7595822B" w14:textId="6DE823BE" w:rsidR="00AC7806" w:rsidRDefault="00AC7806" w:rsidP="00AC7806">
      <w:pPr>
        <w:tabs>
          <w:tab w:val="clear" w:pos="369"/>
          <w:tab w:val="left" w:pos="720"/>
          <w:tab w:val="left" w:pos="1890"/>
          <w:tab w:val="left" w:pos="2340"/>
          <w:tab w:val="left" w:pos="3600"/>
          <w:tab w:val="left" w:pos="4050"/>
          <w:tab w:val="left" w:pos="5310"/>
          <w:tab w:val="left" w:pos="5760"/>
        </w:tabs>
      </w:pPr>
      <w:r>
        <w:tab/>
      </w:r>
      <w:r>
        <w:tab/>
      </w:r>
      <w:r>
        <w:tab/>
      </w:r>
      <w:r w:rsidRPr="00305E8A">
        <w:rPr>
          <w:rFonts w:ascii="Doulos SIL" w:hAnsi="Doulos SIL"/>
          <w:i/>
          <w:color w:val="0000FF"/>
        </w:rPr>
        <w:t>yíʔé</w:t>
      </w:r>
      <w:r>
        <w:tab/>
      </w:r>
      <w:r>
        <w:tab/>
      </w:r>
      <w:r w:rsidRPr="00305E8A">
        <w:rPr>
          <w:rFonts w:ascii="Doulos SIL" w:hAnsi="Doulos SIL"/>
          <w:i/>
          <w:color w:val="0000FF"/>
        </w:rPr>
        <w:t>kɔ̀ⁿ</w:t>
      </w:r>
      <w:r>
        <w:tab/>
      </w:r>
      <w:r>
        <w:tab/>
      </w:r>
      <w:r w:rsidRPr="00305E8A">
        <w:rPr>
          <w:rFonts w:ascii="Doulos SIL" w:hAnsi="Doulos SIL"/>
          <w:i/>
          <w:color w:val="0000FF"/>
        </w:rPr>
        <w:t>tāā</w:t>
      </w:r>
    </w:p>
    <w:p w14:paraId="3BD64A84" w14:textId="77777777" w:rsidR="00AC7806" w:rsidRDefault="00AC7806" w:rsidP="00AC7806">
      <w:pPr>
        <w:tabs>
          <w:tab w:val="clear" w:pos="369"/>
          <w:tab w:val="left" w:pos="720"/>
          <w:tab w:val="left" w:pos="1890"/>
          <w:tab w:val="left" w:pos="2340"/>
          <w:tab w:val="left" w:pos="3600"/>
          <w:tab w:val="left" w:pos="4050"/>
          <w:tab w:val="left" w:pos="5310"/>
          <w:tab w:val="left" w:pos="5760"/>
        </w:tabs>
      </w:pPr>
    </w:p>
    <w:p w14:paraId="2B8E29B7" w14:textId="00F46BC0" w:rsidR="00C60850" w:rsidRDefault="00C60850" w:rsidP="00AC7806">
      <w:pPr>
        <w:tabs>
          <w:tab w:val="clear" w:pos="369"/>
          <w:tab w:val="left" w:pos="720"/>
          <w:tab w:val="left" w:pos="1890"/>
          <w:tab w:val="left" w:pos="2340"/>
          <w:tab w:val="left" w:pos="3600"/>
          <w:tab w:val="left" w:pos="4050"/>
          <w:tab w:val="left" w:pos="5310"/>
          <w:tab w:val="left" w:pos="5760"/>
        </w:tabs>
      </w:pPr>
      <w:r>
        <w:tab/>
        <w:t>1Sg</w:t>
      </w:r>
      <w:r>
        <w:tab/>
      </w:r>
      <w:r w:rsidRPr="00305E8A">
        <w:rPr>
          <w:rFonts w:ascii="Doulos SIL" w:hAnsi="Doulos SIL"/>
          <w:i/>
          <w:color w:val="0000FF"/>
        </w:rPr>
        <w:t>āⁿ</w:t>
      </w:r>
      <w:r w:rsidRPr="00305E8A">
        <w:rPr>
          <w:rFonts w:ascii="Doulos SIL" w:hAnsi="Doulos SIL"/>
          <w:i/>
          <w:color w:val="0000FF"/>
        </w:rPr>
        <w:tab/>
        <w:t>yìʔè-rà</w:t>
      </w:r>
      <w:r w:rsidR="00B46539" w:rsidRPr="00305E8A">
        <w:rPr>
          <w:rFonts w:ascii="Doulos SIL" w:hAnsi="Doulos SIL"/>
          <w:i/>
          <w:color w:val="0000FF"/>
        </w:rPr>
        <w:tab/>
      </w:r>
      <w:r w:rsidR="00AC7806" w:rsidRPr="00305E8A">
        <w:rPr>
          <w:rFonts w:ascii="Doulos SIL" w:hAnsi="Doulos SIL"/>
          <w:i/>
          <w:color w:val="0000FF"/>
        </w:rPr>
        <w:t>āⁿ</w:t>
      </w:r>
      <w:r w:rsidR="00AC7806" w:rsidRPr="00305E8A">
        <w:rPr>
          <w:rFonts w:ascii="Doulos SIL" w:hAnsi="Doulos SIL"/>
          <w:i/>
          <w:color w:val="0000FF"/>
        </w:rPr>
        <w:tab/>
        <w:t>kɔ̀-nɔ́</w:t>
      </w:r>
      <w:r w:rsidR="00AC7806" w:rsidRPr="00305E8A">
        <w:rPr>
          <w:rFonts w:ascii="Doulos SIL" w:hAnsi="Doulos SIL"/>
          <w:i/>
          <w:color w:val="0000FF"/>
        </w:rPr>
        <w:tab/>
        <w:t>āⁿ</w:t>
      </w:r>
      <w:r w:rsidR="00AC7806" w:rsidRPr="00305E8A">
        <w:rPr>
          <w:rFonts w:ascii="Doulos SIL" w:hAnsi="Doulos SIL"/>
          <w:i/>
          <w:color w:val="0000FF"/>
        </w:rPr>
        <w:tab/>
        <w:t>tàà-rà</w:t>
      </w:r>
    </w:p>
    <w:p w14:paraId="49CA5D5F" w14:textId="2A783639" w:rsidR="00C60850" w:rsidRDefault="00C60850" w:rsidP="00AC7806">
      <w:pPr>
        <w:tabs>
          <w:tab w:val="clear" w:pos="369"/>
          <w:tab w:val="left" w:pos="720"/>
          <w:tab w:val="left" w:pos="1890"/>
          <w:tab w:val="left" w:pos="2340"/>
          <w:tab w:val="left" w:pos="3600"/>
          <w:tab w:val="left" w:pos="4050"/>
          <w:tab w:val="left" w:pos="5310"/>
          <w:tab w:val="left" w:pos="5760"/>
        </w:tabs>
      </w:pPr>
      <w:r>
        <w:tab/>
        <w:t>2Sg</w:t>
      </w:r>
      <w:r>
        <w:tab/>
      </w:r>
      <w:r w:rsidR="00AC7806" w:rsidRPr="00305E8A">
        <w:rPr>
          <w:rFonts w:ascii="Doulos SIL" w:hAnsi="Doulos SIL"/>
          <w:i/>
          <w:color w:val="0000FF"/>
        </w:rPr>
        <w:t>ē</w:t>
      </w:r>
      <w:r w:rsidRPr="00305E8A">
        <w:rPr>
          <w:rFonts w:ascii="Doulos SIL" w:hAnsi="Doulos SIL"/>
          <w:i/>
          <w:color w:val="0000FF"/>
        </w:rPr>
        <w:tab/>
        <w:t>yìʔè-rà</w:t>
      </w:r>
      <w:r w:rsidR="00B46539" w:rsidRPr="00305E8A">
        <w:rPr>
          <w:rFonts w:ascii="Doulos SIL" w:hAnsi="Doulos SIL"/>
          <w:i/>
          <w:color w:val="0000FF"/>
        </w:rPr>
        <w:tab/>
      </w:r>
      <w:r w:rsidR="00AC7806" w:rsidRPr="00305E8A">
        <w:rPr>
          <w:rFonts w:ascii="Doulos SIL" w:hAnsi="Doulos SIL"/>
          <w:i/>
          <w:color w:val="0000FF"/>
        </w:rPr>
        <w:t>ē</w:t>
      </w:r>
      <w:r w:rsidR="00AC7806" w:rsidRPr="00305E8A">
        <w:rPr>
          <w:rFonts w:ascii="Doulos SIL" w:hAnsi="Doulos SIL"/>
          <w:i/>
          <w:color w:val="0000FF"/>
        </w:rPr>
        <w:tab/>
        <w:t>kɔ̀-nɔ́</w:t>
      </w:r>
      <w:r w:rsidR="00AC7806" w:rsidRPr="00305E8A">
        <w:rPr>
          <w:rFonts w:ascii="Doulos SIL" w:hAnsi="Doulos SIL"/>
          <w:i/>
          <w:color w:val="0000FF"/>
        </w:rPr>
        <w:tab/>
        <w:t>ē</w:t>
      </w:r>
      <w:r w:rsidR="00AC7806" w:rsidRPr="00305E8A">
        <w:rPr>
          <w:rFonts w:ascii="Doulos SIL" w:hAnsi="Doulos SIL"/>
          <w:i/>
          <w:color w:val="0000FF"/>
        </w:rPr>
        <w:tab/>
        <w:t>tàà-rà</w:t>
      </w:r>
    </w:p>
    <w:p w14:paraId="660D3DBA" w14:textId="77777777" w:rsidR="00AC7806" w:rsidRDefault="00AC7806" w:rsidP="00AC7806">
      <w:pPr>
        <w:tabs>
          <w:tab w:val="clear" w:pos="369"/>
          <w:tab w:val="left" w:pos="720"/>
          <w:tab w:val="left" w:pos="1890"/>
          <w:tab w:val="left" w:pos="2340"/>
          <w:tab w:val="left" w:pos="3600"/>
          <w:tab w:val="left" w:pos="4050"/>
          <w:tab w:val="left" w:pos="5310"/>
          <w:tab w:val="left" w:pos="5760"/>
        </w:tabs>
      </w:pPr>
    </w:p>
    <w:p w14:paraId="68E68D70" w14:textId="19AFF16C" w:rsidR="00C60850" w:rsidRDefault="00C60850" w:rsidP="00AC7806">
      <w:pPr>
        <w:tabs>
          <w:tab w:val="clear" w:pos="369"/>
          <w:tab w:val="left" w:pos="720"/>
          <w:tab w:val="left" w:pos="1890"/>
          <w:tab w:val="left" w:pos="2340"/>
          <w:tab w:val="left" w:pos="3600"/>
          <w:tab w:val="left" w:pos="4050"/>
          <w:tab w:val="left" w:pos="5310"/>
          <w:tab w:val="left" w:pos="5760"/>
        </w:tabs>
      </w:pPr>
      <w:r>
        <w:tab/>
        <w:t>1Pl</w:t>
      </w:r>
      <w:r>
        <w:tab/>
      </w:r>
      <w:r w:rsidR="00AC7806" w:rsidRPr="00305E8A">
        <w:rPr>
          <w:rFonts w:ascii="Doulos SIL" w:hAnsi="Doulos SIL"/>
          <w:i/>
          <w:color w:val="0000FF"/>
        </w:rPr>
        <w:t>āá</w:t>
      </w:r>
      <w:r w:rsidRPr="00305E8A">
        <w:rPr>
          <w:rFonts w:ascii="Doulos SIL" w:hAnsi="Doulos SIL"/>
          <w:i/>
          <w:color w:val="0000FF"/>
        </w:rPr>
        <w:t>ⁿ</w:t>
      </w:r>
      <w:r w:rsidRPr="00305E8A">
        <w:rPr>
          <w:rFonts w:ascii="Doulos SIL" w:hAnsi="Doulos SIL"/>
          <w:i/>
          <w:color w:val="0000FF"/>
        </w:rPr>
        <w:tab/>
        <w:t>yìʔè-rà</w:t>
      </w:r>
      <w:r w:rsidR="00B46539" w:rsidRPr="00305E8A">
        <w:rPr>
          <w:rFonts w:ascii="Doulos SIL" w:hAnsi="Doulos SIL"/>
          <w:i/>
          <w:color w:val="0000FF"/>
        </w:rPr>
        <w:tab/>
      </w:r>
      <w:r w:rsidR="00AC7806" w:rsidRPr="00305E8A">
        <w:rPr>
          <w:rFonts w:ascii="Doulos SIL" w:hAnsi="Doulos SIL"/>
          <w:i/>
          <w:color w:val="0000FF"/>
        </w:rPr>
        <w:t>āáⁿ</w:t>
      </w:r>
      <w:r w:rsidR="00AC7806" w:rsidRPr="00305E8A">
        <w:rPr>
          <w:rFonts w:ascii="Doulos SIL" w:hAnsi="Doulos SIL"/>
          <w:i/>
          <w:color w:val="0000FF"/>
        </w:rPr>
        <w:tab/>
        <w:t>kɔ̀-nɔ́</w:t>
      </w:r>
      <w:r w:rsidR="00AC7806" w:rsidRPr="00305E8A">
        <w:rPr>
          <w:rFonts w:ascii="Doulos SIL" w:hAnsi="Doulos SIL"/>
          <w:i/>
          <w:color w:val="0000FF"/>
        </w:rPr>
        <w:tab/>
        <w:t>āáⁿ</w:t>
      </w:r>
      <w:r w:rsidR="00AC7806" w:rsidRPr="00305E8A">
        <w:rPr>
          <w:rFonts w:ascii="Doulos SIL" w:hAnsi="Doulos SIL"/>
          <w:i/>
          <w:color w:val="0000FF"/>
        </w:rPr>
        <w:tab/>
        <w:t>tàà-rà</w:t>
      </w:r>
      <w:r w:rsidR="00AC7806" w:rsidRPr="00305E8A">
        <w:rPr>
          <w:rFonts w:ascii="Doulos SIL" w:hAnsi="Doulos SIL"/>
          <w:i/>
          <w:color w:val="0000FF"/>
        </w:rPr>
        <w:tab/>
      </w:r>
    </w:p>
    <w:p w14:paraId="36BB9029" w14:textId="5862590B" w:rsidR="00C60850" w:rsidRPr="00C60850" w:rsidRDefault="00C60850" w:rsidP="00AC7806">
      <w:pPr>
        <w:tabs>
          <w:tab w:val="clear" w:pos="369"/>
          <w:tab w:val="left" w:pos="720"/>
          <w:tab w:val="left" w:pos="1890"/>
          <w:tab w:val="left" w:pos="2340"/>
          <w:tab w:val="left" w:pos="3600"/>
          <w:tab w:val="left" w:pos="4050"/>
          <w:tab w:val="left" w:pos="5310"/>
          <w:tab w:val="left" w:pos="5760"/>
        </w:tabs>
      </w:pPr>
      <w:r>
        <w:tab/>
        <w:t>2Pl</w:t>
      </w:r>
      <w:r>
        <w:tab/>
      </w:r>
      <w:r w:rsidR="00AC7806" w:rsidRPr="00305E8A">
        <w:rPr>
          <w:rFonts w:ascii="Doulos SIL" w:hAnsi="Doulos SIL"/>
          <w:i/>
          <w:color w:val="0000FF"/>
        </w:rPr>
        <w:t>īí</w:t>
      </w:r>
      <w:r w:rsidRPr="00305E8A">
        <w:rPr>
          <w:rFonts w:ascii="Doulos SIL" w:hAnsi="Doulos SIL"/>
          <w:i/>
          <w:color w:val="0000FF"/>
        </w:rPr>
        <w:t>ⁿ</w:t>
      </w:r>
      <w:r w:rsidRPr="00305E8A">
        <w:rPr>
          <w:rFonts w:ascii="Doulos SIL" w:hAnsi="Doulos SIL"/>
          <w:i/>
          <w:color w:val="0000FF"/>
        </w:rPr>
        <w:tab/>
        <w:t>yìʔè-rà</w:t>
      </w:r>
      <w:r>
        <w:tab/>
      </w:r>
      <w:r w:rsidR="00AC7806" w:rsidRPr="00305E8A">
        <w:rPr>
          <w:rFonts w:ascii="Doulos SIL" w:hAnsi="Doulos SIL"/>
          <w:i/>
          <w:color w:val="0000FF"/>
        </w:rPr>
        <w:t>īíⁿ</w:t>
      </w:r>
      <w:r w:rsidR="00AC7806" w:rsidRPr="00305E8A">
        <w:rPr>
          <w:rFonts w:ascii="Doulos SIL" w:hAnsi="Doulos SIL"/>
          <w:i/>
          <w:color w:val="0000FF"/>
        </w:rPr>
        <w:tab/>
        <w:t>kɔ̀-nɔ́</w:t>
      </w:r>
      <w:r w:rsidR="00AC7806" w:rsidRPr="00305E8A">
        <w:rPr>
          <w:rFonts w:ascii="Doulos SIL" w:hAnsi="Doulos SIL"/>
          <w:i/>
          <w:color w:val="0000FF"/>
        </w:rPr>
        <w:tab/>
        <w:t>ēéⁿ</w:t>
      </w:r>
      <w:r w:rsidR="00AC7806" w:rsidRPr="00305E8A">
        <w:rPr>
          <w:rFonts w:ascii="Doulos SIL" w:hAnsi="Doulos SIL"/>
          <w:i/>
          <w:color w:val="0000FF"/>
        </w:rPr>
        <w:tab/>
        <w:t>tàà-rà</w:t>
      </w:r>
    </w:p>
    <w:p w14:paraId="2505F897" w14:textId="77777777" w:rsidR="00AC7806" w:rsidRDefault="00AC7806" w:rsidP="00AC7806">
      <w:pPr>
        <w:tabs>
          <w:tab w:val="clear" w:pos="369"/>
          <w:tab w:val="left" w:pos="720"/>
          <w:tab w:val="left" w:pos="1890"/>
          <w:tab w:val="left" w:pos="2340"/>
          <w:tab w:val="left" w:pos="3600"/>
          <w:tab w:val="left" w:pos="4050"/>
          <w:tab w:val="left" w:pos="5310"/>
          <w:tab w:val="left" w:pos="5760"/>
        </w:tabs>
      </w:pPr>
    </w:p>
    <w:p w14:paraId="50F10F29" w14:textId="60407A0D" w:rsidR="00C60850" w:rsidRPr="00305E8A" w:rsidRDefault="00C60850" w:rsidP="00AC7806">
      <w:pPr>
        <w:tabs>
          <w:tab w:val="clear" w:pos="369"/>
          <w:tab w:val="left" w:pos="720"/>
          <w:tab w:val="left" w:pos="1890"/>
          <w:tab w:val="left" w:pos="2340"/>
          <w:tab w:val="left" w:pos="3600"/>
          <w:tab w:val="left" w:pos="4050"/>
          <w:tab w:val="left" w:pos="5310"/>
          <w:tab w:val="left" w:pos="5760"/>
        </w:tabs>
        <w:rPr>
          <w:rFonts w:ascii="Doulos SIL" w:hAnsi="Doulos SIL"/>
          <w:i/>
          <w:color w:val="0000FF"/>
        </w:rPr>
      </w:pPr>
      <w:r>
        <w:tab/>
        <w:t>3SgHum</w:t>
      </w:r>
      <w:r>
        <w:tab/>
      </w:r>
      <w:r w:rsidRPr="00305E8A">
        <w:rPr>
          <w:rFonts w:ascii="Doulos SIL" w:hAnsi="Doulos SIL"/>
          <w:i/>
          <w:color w:val="0000FF"/>
        </w:rPr>
        <w:t>à</w:t>
      </w:r>
      <w:r w:rsidRPr="00305E8A">
        <w:rPr>
          <w:rFonts w:ascii="Doulos SIL" w:hAnsi="Doulos SIL"/>
          <w:i/>
          <w:color w:val="0000FF"/>
        </w:rPr>
        <w:tab/>
        <w:t>yìʔè-rá</w:t>
      </w:r>
      <w:r w:rsidR="00B46539" w:rsidRPr="00305E8A">
        <w:rPr>
          <w:rFonts w:ascii="Doulos SIL" w:hAnsi="Doulos SIL"/>
          <w:i/>
          <w:color w:val="0000FF"/>
        </w:rPr>
        <w:tab/>
      </w:r>
      <w:r w:rsidR="00AC7806" w:rsidRPr="00305E8A">
        <w:rPr>
          <w:rFonts w:ascii="Doulos SIL" w:hAnsi="Doulos SIL"/>
          <w:i/>
          <w:color w:val="0000FF"/>
        </w:rPr>
        <w:t>à</w:t>
      </w:r>
      <w:r w:rsidR="00AC7806" w:rsidRPr="00305E8A">
        <w:rPr>
          <w:rFonts w:ascii="Doulos SIL" w:hAnsi="Doulos SIL"/>
          <w:i/>
          <w:color w:val="0000FF"/>
        </w:rPr>
        <w:tab/>
        <w:t>kɔ̀-nɔ́</w:t>
      </w:r>
      <w:r w:rsidR="00AC7806" w:rsidRPr="00305E8A">
        <w:rPr>
          <w:rFonts w:ascii="Doulos SIL" w:hAnsi="Doulos SIL"/>
          <w:i/>
          <w:color w:val="0000FF"/>
        </w:rPr>
        <w:tab/>
        <w:t>à</w:t>
      </w:r>
      <w:r w:rsidR="00AC7806" w:rsidRPr="00305E8A">
        <w:rPr>
          <w:rFonts w:ascii="Doulos SIL" w:hAnsi="Doulos SIL"/>
          <w:i/>
          <w:color w:val="0000FF"/>
        </w:rPr>
        <w:tab/>
        <w:t>tàà-rá</w:t>
      </w:r>
    </w:p>
    <w:p w14:paraId="2616C004" w14:textId="147FED69" w:rsidR="00C60850" w:rsidRDefault="00C60850" w:rsidP="00AC7806">
      <w:pPr>
        <w:tabs>
          <w:tab w:val="clear" w:pos="369"/>
          <w:tab w:val="left" w:pos="720"/>
          <w:tab w:val="left" w:pos="1890"/>
          <w:tab w:val="left" w:pos="2340"/>
          <w:tab w:val="left" w:pos="3600"/>
          <w:tab w:val="left" w:pos="4050"/>
          <w:tab w:val="left" w:pos="5310"/>
          <w:tab w:val="left" w:pos="5760"/>
        </w:tabs>
      </w:pPr>
      <w:r w:rsidRPr="0090795F">
        <w:tab/>
        <w:t>3SgNonh</w:t>
      </w:r>
      <w:r w:rsidRPr="0090795F">
        <w:tab/>
      </w:r>
      <w:r w:rsidR="00AC7806" w:rsidRPr="00305E8A">
        <w:rPr>
          <w:rFonts w:ascii="Doulos SIL" w:hAnsi="Doulos SIL"/>
          <w:i/>
          <w:color w:val="0000FF"/>
        </w:rPr>
        <w:t>è</w:t>
      </w:r>
      <w:r w:rsidR="0078215E" w:rsidRPr="00305E8A">
        <w:rPr>
          <w:rFonts w:ascii="Doulos SIL" w:hAnsi="Doulos SIL"/>
          <w:i/>
          <w:color w:val="0000FF"/>
        </w:rPr>
        <w:tab/>
        <w:t>yìʔè-rá</w:t>
      </w:r>
      <w:r w:rsidR="00B46539" w:rsidRPr="00305E8A">
        <w:rPr>
          <w:rFonts w:ascii="Doulos SIL" w:hAnsi="Doulos SIL"/>
          <w:i/>
          <w:color w:val="0000FF"/>
        </w:rPr>
        <w:tab/>
      </w:r>
      <w:r w:rsidR="00AC7806" w:rsidRPr="00305E8A">
        <w:rPr>
          <w:rFonts w:ascii="Doulos SIL" w:hAnsi="Doulos SIL"/>
          <w:i/>
          <w:color w:val="0000FF"/>
        </w:rPr>
        <w:t>è</w:t>
      </w:r>
      <w:r w:rsidR="00AC7806" w:rsidRPr="00305E8A">
        <w:rPr>
          <w:rFonts w:ascii="Doulos SIL" w:hAnsi="Doulos SIL"/>
          <w:i/>
          <w:color w:val="0000FF"/>
        </w:rPr>
        <w:tab/>
        <w:t>kɔ̀-nɔ́</w:t>
      </w:r>
      <w:r w:rsidR="00AC7806" w:rsidRPr="00305E8A">
        <w:rPr>
          <w:rFonts w:ascii="Doulos SIL" w:hAnsi="Doulos SIL"/>
          <w:i/>
          <w:color w:val="0000FF"/>
        </w:rPr>
        <w:tab/>
        <w:t>è</w:t>
      </w:r>
      <w:r w:rsidR="00AC7806" w:rsidRPr="00305E8A">
        <w:rPr>
          <w:rFonts w:ascii="Doulos SIL" w:hAnsi="Doulos SIL"/>
          <w:i/>
          <w:color w:val="0000FF"/>
        </w:rPr>
        <w:tab/>
        <w:t>tàà-rá</w:t>
      </w:r>
    </w:p>
    <w:p w14:paraId="711E8189" w14:textId="77777777" w:rsidR="00AC7806" w:rsidRDefault="00AC7806" w:rsidP="00AC7806">
      <w:pPr>
        <w:tabs>
          <w:tab w:val="clear" w:pos="369"/>
          <w:tab w:val="left" w:pos="720"/>
          <w:tab w:val="left" w:pos="1890"/>
          <w:tab w:val="left" w:pos="2340"/>
          <w:tab w:val="left" w:pos="3600"/>
          <w:tab w:val="left" w:pos="4050"/>
          <w:tab w:val="left" w:pos="5310"/>
          <w:tab w:val="left" w:pos="5760"/>
        </w:tabs>
      </w:pPr>
    </w:p>
    <w:p w14:paraId="5606205C" w14:textId="6361BFF0" w:rsidR="00C60850" w:rsidRPr="00305E8A" w:rsidRDefault="00C60850" w:rsidP="00AC7806">
      <w:pPr>
        <w:tabs>
          <w:tab w:val="clear" w:pos="369"/>
          <w:tab w:val="left" w:pos="720"/>
          <w:tab w:val="left" w:pos="1890"/>
          <w:tab w:val="left" w:pos="2340"/>
          <w:tab w:val="left" w:pos="3600"/>
          <w:tab w:val="left" w:pos="4050"/>
          <w:tab w:val="left" w:pos="5310"/>
          <w:tab w:val="left" w:pos="5760"/>
        </w:tabs>
        <w:rPr>
          <w:rFonts w:ascii="Doulos SIL" w:hAnsi="Doulos SIL"/>
          <w:i/>
          <w:color w:val="0000FF"/>
        </w:rPr>
      </w:pPr>
      <w:r>
        <w:tab/>
        <w:t>3PlHum</w:t>
      </w:r>
      <w:r>
        <w:tab/>
      </w:r>
      <w:r w:rsidR="00AC7806" w:rsidRPr="00305E8A">
        <w:rPr>
          <w:rFonts w:ascii="Doulos SIL" w:hAnsi="Doulos SIL"/>
          <w:i/>
          <w:color w:val="0000FF"/>
        </w:rPr>
        <w:t>àá</w:t>
      </w:r>
      <w:r w:rsidRPr="00305E8A">
        <w:rPr>
          <w:rFonts w:ascii="Doulos SIL" w:hAnsi="Doulos SIL"/>
          <w:i/>
          <w:color w:val="0000FF"/>
        </w:rPr>
        <w:t>ⁿ</w:t>
      </w:r>
      <w:r w:rsidRPr="00305E8A">
        <w:rPr>
          <w:rFonts w:ascii="Doulos SIL" w:hAnsi="Doulos SIL"/>
          <w:i/>
          <w:color w:val="0000FF"/>
        </w:rPr>
        <w:tab/>
      </w:r>
      <w:r w:rsidR="00AC7806" w:rsidRPr="00305E8A">
        <w:rPr>
          <w:rFonts w:ascii="Doulos SIL" w:hAnsi="Doulos SIL"/>
          <w:i/>
          <w:color w:val="0000FF"/>
        </w:rPr>
        <w:t>yìʔè-rá</w:t>
      </w:r>
      <w:r w:rsidR="00B46539" w:rsidRPr="00305E8A">
        <w:rPr>
          <w:rFonts w:ascii="Doulos SIL" w:hAnsi="Doulos SIL"/>
          <w:i/>
          <w:color w:val="0000FF"/>
        </w:rPr>
        <w:tab/>
      </w:r>
      <w:r w:rsidR="00AC7806" w:rsidRPr="00305E8A">
        <w:rPr>
          <w:rFonts w:ascii="Doulos SIL" w:hAnsi="Doulos SIL"/>
          <w:i/>
          <w:color w:val="0000FF"/>
        </w:rPr>
        <w:t>àáⁿ</w:t>
      </w:r>
      <w:r w:rsidR="00AC7806" w:rsidRPr="00305E8A">
        <w:rPr>
          <w:rFonts w:ascii="Doulos SIL" w:hAnsi="Doulos SIL"/>
          <w:i/>
          <w:color w:val="0000FF"/>
        </w:rPr>
        <w:tab/>
        <w:t>kɔ̀-nɔ́</w:t>
      </w:r>
      <w:r w:rsidR="00AC7806" w:rsidRPr="00305E8A">
        <w:rPr>
          <w:rFonts w:ascii="Doulos SIL" w:hAnsi="Doulos SIL"/>
          <w:i/>
          <w:color w:val="0000FF"/>
        </w:rPr>
        <w:tab/>
        <w:t>àáⁿ</w:t>
      </w:r>
      <w:r w:rsidR="00AC7806" w:rsidRPr="00305E8A">
        <w:rPr>
          <w:rFonts w:ascii="Doulos SIL" w:hAnsi="Doulos SIL"/>
          <w:i/>
          <w:color w:val="0000FF"/>
        </w:rPr>
        <w:tab/>
        <w:t>tàà-rà</w:t>
      </w:r>
    </w:p>
    <w:p w14:paraId="1C884B38" w14:textId="7357915D" w:rsidR="00C60850" w:rsidRDefault="00AC7806" w:rsidP="00AC7806">
      <w:pPr>
        <w:tabs>
          <w:tab w:val="clear" w:pos="369"/>
          <w:tab w:val="left" w:pos="720"/>
          <w:tab w:val="left" w:pos="1890"/>
          <w:tab w:val="left" w:pos="2340"/>
          <w:tab w:val="left" w:pos="3600"/>
          <w:tab w:val="left" w:pos="4050"/>
          <w:tab w:val="left" w:pos="5310"/>
          <w:tab w:val="left" w:pos="5760"/>
        </w:tabs>
      </w:pPr>
      <w:r w:rsidRPr="0090795F">
        <w:tab/>
        <w:t>3PlNonh</w:t>
      </w:r>
      <w:r w:rsidRPr="0090795F">
        <w:tab/>
      </w:r>
      <w:r w:rsidRPr="00305E8A">
        <w:rPr>
          <w:rFonts w:ascii="Doulos SIL" w:hAnsi="Doulos SIL"/>
          <w:i/>
          <w:color w:val="0000FF"/>
        </w:rPr>
        <w:t>èéⁿ</w:t>
      </w:r>
      <w:r w:rsidR="0078215E" w:rsidRPr="00305E8A">
        <w:rPr>
          <w:rFonts w:ascii="Doulos SIL" w:hAnsi="Doulos SIL"/>
          <w:i/>
          <w:color w:val="0000FF"/>
        </w:rPr>
        <w:tab/>
      </w:r>
      <w:r w:rsidRPr="00305E8A">
        <w:rPr>
          <w:rFonts w:ascii="Doulos SIL" w:hAnsi="Doulos SIL"/>
          <w:i/>
          <w:color w:val="0000FF"/>
        </w:rPr>
        <w:t>yìʔè-rá</w:t>
      </w:r>
      <w:r w:rsidRPr="00305E8A">
        <w:rPr>
          <w:rFonts w:ascii="Doulos SIL" w:hAnsi="Doulos SIL"/>
          <w:i/>
          <w:color w:val="0000FF"/>
        </w:rPr>
        <w:tab/>
        <w:t>èéⁿ</w:t>
      </w:r>
      <w:r w:rsidRPr="00305E8A">
        <w:rPr>
          <w:rFonts w:ascii="Doulos SIL" w:hAnsi="Doulos SIL"/>
          <w:i/>
          <w:color w:val="0000FF"/>
        </w:rPr>
        <w:tab/>
        <w:t>kɔ̀-nɔ́</w:t>
      </w:r>
      <w:r w:rsidRPr="00305E8A">
        <w:rPr>
          <w:rFonts w:ascii="Doulos SIL" w:hAnsi="Doulos SIL"/>
          <w:i/>
          <w:color w:val="0000FF"/>
        </w:rPr>
        <w:tab/>
        <w:t>èéⁿ</w:t>
      </w:r>
      <w:r w:rsidRPr="00305E8A">
        <w:rPr>
          <w:rFonts w:ascii="Doulos SIL" w:hAnsi="Doulos SIL"/>
          <w:i/>
          <w:color w:val="0000FF"/>
        </w:rPr>
        <w:tab/>
        <w:t>tàà-rà</w:t>
      </w:r>
    </w:p>
    <w:p w14:paraId="076EB91D" w14:textId="77777777" w:rsidR="00C60850" w:rsidRDefault="00C60850" w:rsidP="00A92DC4"/>
    <w:p w14:paraId="0AF63A83" w14:textId="2F75AEE7" w:rsidR="004A79BF" w:rsidRDefault="004A79BF" w:rsidP="006177D4">
      <w:pPr>
        <w:keepNext/>
        <w:tabs>
          <w:tab w:val="clear" w:pos="369"/>
          <w:tab w:val="left" w:pos="720"/>
          <w:tab w:val="left" w:pos="2070"/>
          <w:tab w:val="left" w:pos="2520"/>
          <w:tab w:val="left" w:pos="4050"/>
          <w:tab w:val="left" w:pos="4590"/>
          <w:tab w:val="left" w:pos="5670"/>
          <w:tab w:val="left" w:pos="6210"/>
        </w:tabs>
      </w:pPr>
      <w:r>
        <w:t>(xx3</w:t>
      </w:r>
      <w:r w:rsidR="00AC7806">
        <w:t>)</w:t>
      </w:r>
      <w:r>
        <w:tab/>
        <w:t>Reflexively possessed inalienables</w:t>
      </w:r>
    </w:p>
    <w:p w14:paraId="6EC24FA0" w14:textId="77777777" w:rsidR="004A79BF" w:rsidRDefault="004A79BF" w:rsidP="006177D4">
      <w:pPr>
        <w:keepNext/>
        <w:tabs>
          <w:tab w:val="clear" w:pos="369"/>
          <w:tab w:val="left" w:pos="720"/>
          <w:tab w:val="left" w:pos="2070"/>
          <w:tab w:val="left" w:pos="2520"/>
          <w:tab w:val="left" w:pos="4050"/>
          <w:tab w:val="left" w:pos="4590"/>
          <w:tab w:val="left" w:pos="5670"/>
          <w:tab w:val="left" w:pos="6210"/>
        </w:tabs>
      </w:pPr>
    </w:p>
    <w:p w14:paraId="0ADAFA51" w14:textId="232F75AE" w:rsidR="00B526B4" w:rsidRDefault="00B526B4" w:rsidP="006177D4">
      <w:pPr>
        <w:keepNext/>
        <w:tabs>
          <w:tab w:val="clear" w:pos="369"/>
          <w:tab w:val="left" w:pos="720"/>
          <w:tab w:val="left" w:pos="2070"/>
          <w:tab w:val="left" w:pos="2520"/>
          <w:tab w:val="left" w:pos="4050"/>
          <w:tab w:val="left" w:pos="4590"/>
          <w:tab w:val="left" w:pos="5670"/>
          <w:tab w:val="left" w:pos="6210"/>
        </w:tabs>
      </w:pPr>
      <w:r>
        <w:tab/>
      </w:r>
      <w:r>
        <w:tab/>
      </w:r>
      <w:r>
        <w:tab/>
        <w:t>‘father’</w:t>
      </w:r>
      <w:r>
        <w:tab/>
      </w:r>
      <w:r>
        <w:tab/>
        <w:t>‘child’</w:t>
      </w:r>
    </w:p>
    <w:p w14:paraId="0FF474C6" w14:textId="2A9081A2" w:rsidR="00B526B4" w:rsidRPr="00305E8A" w:rsidRDefault="00B526B4" w:rsidP="006177D4">
      <w:pPr>
        <w:keepNext/>
        <w:tabs>
          <w:tab w:val="clear" w:pos="369"/>
          <w:tab w:val="left" w:pos="720"/>
          <w:tab w:val="left" w:pos="2070"/>
          <w:tab w:val="left" w:pos="2520"/>
          <w:tab w:val="left" w:pos="4050"/>
          <w:tab w:val="left" w:pos="4590"/>
          <w:tab w:val="left" w:pos="5670"/>
          <w:tab w:val="left" w:pos="6210"/>
        </w:tabs>
        <w:rPr>
          <w:rFonts w:ascii="Doulos SIL" w:hAnsi="Doulos SIL"/>
          <w:i/>
          <w:color w:val="0000FF"/>
        </w:rPr>
      </w:pPr>
      <w:r>
        <w:tab/>
      </w:r>
      <w:r>
        <w:tab/>
      </w:r>
      <w:r>
        <w:tab/>
      </w:r>
      <w:r w:rsidRPr="00305E8A">
        <w:rPr>
          <w:rFonts w:ascii="Doulos SIL" w:hAnsi="Doulos SIL"/>
          <w:i/>
          <w:color w:val="0000FF"/>
        </w:rPr>
        <w:t>jɛ́ⁿ</w:t>
      </w:r>
      <w:r>
        <w:tab/>
      </w:r>
      <w:r>
        <w:tab/>
      </w:r>
      <w:r w:rsidRPr="00305E8A">
        <w:rPr>
          <w:rFonts w:ascii="Doulos SIL" w:hAnsi="Doulos SIL"/>
          <w:i/>
          <w:color w:val="0000FF"/>
        </w:rPr>
        <w:t>dí</w:t>
      </w:r>
    </w:p>
    <w:p w14:paraId="5723927D" w14:textId="77777777" w:rsidR="00B526B4" w:rsidRDefault="00B526B4" w:rsidP="006177D4">
      <w:pPr>
        <w:keepNext/>
        <w:tabs>
          <w:tab w:val="clear" w:pos="369"/>
          <w:tab w:val="left" w:pos="720"/>
          <w:tab w:val="left" w:pos="2070"/>
          <w:tab w:val="left" w:pos="2520"/>
          <w:tab w:val="left" w:pos="4050"/>
          <w:tab w:val="left" w:pos="4590"/>
          <w:tab w:val="left" w:pos="5670"/>
          <w:tab w:val="left" w:pos="6210"/>
        </w:tabs>
      </w:pPr>
    </w:p>
    <w:p w14:paraId="6B3A1F10" w14:textId="0DC19952" w:rsidR="00AC7806" w:rsidRDefault="00AC7806" w:rsidP="006177D4">
      <w:pPr>
        <w:keepNext/>
        <w:tabs>
          <w:tab w:val="clear" w:pos="369"/>
          <w:tab w:val="left" w:pos="720"/>
          <w:tab w:val="left" w:pos="2070"/>
          <w:tab w:val="left" w:pos="2520"/>
          <w:tab w:val="left" w:pos="4050"/>
          <w:tab w:val="left" w:pos="4590"/>
          <w:tab w:val="left" w:pos="5670"/>
          <w:tab w:val="left" w:pos="6210"/>
        </w:tabs>
      </w:pPr>
      <w:r>
        <w:tab/>
        <w:t>1Sg</w:t>
      </w:r>
      <w:r>
        <w:tab/>
      </w:r>
      <w:r w:rsidRPr="00305E8A">
        <w:rPr>
          <w:rFonts w:ascii="Doulos SIL" w:hAnsi="Doulos SIL"/>
          <w:i/>
          <w:color w:val="0000FF"/>
        </w:rPr>
        <w:t>āⁿ</w:t>
      </w:r>
      <w:r w:rsidRPr="00305E8A">
        <w:rPr>
          <w:rFonts w:ascii="Doulos SIL" w:hAnsi="Doulos SIL"/>
          <w:i/>
          <w:color w:val="0000FF"/>
        </w:rPr>
        <w:tab/>
        <w:t>jɛ̄-nā</w:t>
      </w:r>
      <w:r w:rsidRPr="00305E8A">
        <w:rPr>
          <w:rFonts w:ascii="Doulos SIL" w:hAnsi="Doulos SIL"/>
          <w:i/>
          <w:color w:val="0000FF"/>
        </w:rPr>
        <w:tab/>
        <w:t>āⁿ</w:t>
      </w:r>
      <w:r w:rsidRPr="00305E8A">
        <w:rPr>
          <w:rFonts w:ascii="Doulos SIL" w:hAnsi="Doulos SIL"/>
          <w:i/>
          <w:color w:val="0000FF"/>
        </w:rPr>
        <w:tab/>
        <w:t>dī-rā</w:t>
      </w:r>
    </w:p>
    <w:p w14:paraId="2FC691F0" w14:textId="106EBDBE" w:rsidR="00AC7806" w:rsidRDefault="00AC7806" w:rsidP="00AC7806">
      <w:pPr>
        <w:tabs>
          <w:tab w:val="clear" w:pos="369"/>
          <w:tab w:val="left" w:pos="720"/>
          <w:tab w:val="left" w:pos="2070"/>
          <w:tab w:val="left" w:pos="2520"/>
          <w:tab w:val="left" w:pos="4050"/>
          <w:tab w:val="left" w:pos="4590"/>
          <w:tab w:val="left" w:pos="5670"/>
          <w:tab w:val="left" w:pos="6210"/>
        </w:tabs>
      </w:pPr>
      <w:r>
        <w:tab/>
        <w:t>2Sg</w:t>
      </w:r>
      <w:r>
        <w:tab/>
      </w:r>
      <w:r w:rsidR="00B526B4" w:rsidRPr="00305E8A">
        <w:rPr>
          <w:rFonts w:ascii="Doulos SIL" w:hAnsi="Doulos SIL"/>
          <w:i/>
          <w:color w:val="0000FF"/>
        </w:rPr>
        <w:t>ē</w:t>
      </w:r>
      <w:r w:rsidRPr="00305E8A">
        <w:rPr>
          <w:rFonts w:ascii="Doulos SIL" w:hAnsi="Doulos SIL"/>
          <w:i/>
          <w:color w:val="0000FF"/>
        </w:rPr>
        <w:tab/>
        <w:t>jɛ̄-nā</w:t>
      </w:r>
      <w:r w:rsidRPr="00305E8A">
        <w:rPr>
          <w:rFonts w:ascii="Doulos SIL" w:hAnsi="Doulos SIL"/>
          <w:i/>
          <w:color w:val="0000FF"/>
        </w:rPr>
        <w:tab/>
      </w:r>
      <w:r w:rsidR="00B526B4" w:rsidRPr="00305E8A">
        <w:rPr>
          <w:rFonts w:ascii="Doulos SIL" w:hAnsi="Doulos SIL"/>
          <w:i/>
          <w:color w:val="0000FF"/>
        </w:rPr>
        <w:t>ē</w:t>
      </w:r>
      <w:r w:rsidR="00B526B4" w:rsidRPr="00305E8A">
        <w:rPr>
          <w:rFonts w:ascii="Doulos SIL" w:hAnsi="Doulos SIL"/>
          <w:i/>
          <w:color w:val="0000FF"/>
        </w:rPr>
        <w:tab/>
        <w:t>dī-rā</w:t>
      </w:r>
    </w:p>
    <w:p w14:paraId="32C07E0E" w14:textId="77777777" w:rsidR="00B526B4" w:rsidRDefault="00B526B4" w:rsidP="00AC7806">
      <w:pPr>
        <w:tabs>
          <w:tab w:val="clear" w:pos="369"/>
          <w:tab w:val="left" w:pos="720"/>
          <w:tab w:val="left" w:pos="2070"/>
          <w:tab w:val="left" w:pos="2520"/>
          <w:tab w:val="left" w:pos="4050"/>
          <w:tab w:val="left" w:pos="4590"/>
          <w:tab w:val="left" w:pos="5670"/>
          <w:tab w:val="left" w:pos="6210"/>
        </w:tabs>
      </w:pPr>
    </w:p>
    <w:p w14:paraId="6FD97808" w14:textId="69646359" w:rsidR="00AC7806" w:rsidRDefault="00AC7806" w:rsidP="00AC7806">
      <w:pPr>
        <w:tabs>
          <w:tab w:val="clear" w:pos="369"/>
          <w:tab w:val="left" w:pos="720"/>
          <w:tab w:val="left" w:pos="2070"/>
          <w:tab w:val="left" w:pos="2520"/>
          <w:tab w:val="left" w:pos="4050"/>
          <w:tab w:val="left" w:pos="4590"/>
          <w:tab w:val="left" w:pos="5670"/>
          <w:tab w:val="left" w:pos="6210"/>
        </w:tabs>
      </w:pPr>
      <w:r>
        <w:tab/>
        <w:t>1Pl</w:t>
      </w:r>
      <w:r>
        <w:tab/>
      </w:r>
      <w:r w:rsidRPr="00305E8A">
        <w:rPr>
          <w:rFonts w:ascii="Doulos SIL" w:hAnsi="Doulos SIL"/>
          <w:i/>
          <w:color w:val="0000FF"/>
        </w:rPr>
        <w:t>āāⁿ</w:t>
      </w:r>
      <w:r w:rsidRPr="00305E8A">
        <w:rPr>
          <w:rFonts w:ascii="Doulos SIL" w:hAnsi="Doulos SIL"/>
          <w:i/>
          <w:color w:val="0000FF"/>
        </w:rPr>
        <w:tab/>
        <w:t>jɛ̄-nā</w:t>
      </w:r>
      <w:r w:rsidRPr="00305E8A">
        <w:rPr>
          <w:rFonts w:ascii="Doulos SIL" w:hAnsi="Doulos SIL"/>
          <w:i/>
          <w:color w:val="0000FF"/>
        </w:rPr>
        <w:tab/>
        <w:t>āāⁿ</w:t>
      </w:r>
      <w:r w:rsidRPr="00305E8A">
        <w:rPr>
          <w:rFonts w:ascii="Doulos SIL" w:hAnsi="Doulos SIL"/>
          <w:i/>
          <w:color w:val="0000FF"/>
        </w:rPr>
        <w:tab/>
        <w:t>dī-rā</w:t>
      </w:r>
    </w:p>
    <w:p w14:paraId="04DEAE91" w14:textId="0E778C0B" w:rsidR="00AC7806" w:rsidRPr="00C60850" w:rsidRDefault="00AC7806" w:rsidP="00AC7806">
      <w:pPr>
        <w:tabs>
          <w:tab w:val="clear" w:pos="369"/>
          <w:tab w:val="left" w:pos="720"/>
          <w:tab w:val="left" w:pos="2070"/>
          <w:tab w:val="left" w:pos="2520"/>
          <w:tab w:val="left" w:pos="4050"/>
          <w:tab w:val="left" w:pos="4590"/>
          <w:tab w:val="left" w:pos="5670"/>
          <w:tab w:val="left" w:pos="6210"/>
        </w:tabs>
      </w:pPr>
      <w:r>
        <w:tab/>
        <w:t>2Pl</w:t>
      </w:r>
      <w:r>
        <w:tab/>
      </w:r>
      <w:r w:rsidRPr="00305E8A">
        <w:rPr>
          <w:rFonts w:ascii="Doulos SIL" w:hAnsi="Doulos SIL"/>
          <w:i/>
          <w:color w:val="0000FF"/>
        </w:rPr>
        <w:t>ēēⁿ</w:t>
      </w:r>
      <w:r w:rsidRPr="00305E8A">
        <w:rPr>
          <w:rFonts w:ascii="Doulos SIL" w:hAnsi="Doulos SIL"/>
          <w:i/>
          <w:color w:val="0000FF"/>
        </w:rPr>
        <w:tab/>
        <w:t>jɛ̄-nā</w:t>
      </w:r>
      <w:r>
        <w:tab/>
      </w:r>
      <w:r w:rsidR="00B526B4" w:rsidRPr="00305E8A">
        <w:rPr>
          <w:rFonts w:ascii="Doulos SIL" w:hAnsi="Doulos SIL"/>
          <w:i/>
          <w:color w:val="0000FF"/>
        </w:rPr>
        <w:t>ēēⁿ</w:t>
      </w:r>
      <w:r w:rsidR="00B526B4" w:rsidRPr="00305E8A">
        <w:rPr>
          <w:rFonts w:ascii="Doulos SIL" w:hAnsi="Doulos SIL"/>
          <w:i/>
          <w:color w:val="0000FF"/>
        </w:rPr>
        <w:tab/>
        <w:t>dī-rā</w:t>
      </w:r>
    </w:p>
    <w:p w14:paraId="1DB0B076" w14:textId="77777777" w:rsidR="00B526B4" w:rsidRDefault="00B526B4" w:rsidP="00AC7806">
      <w:pPr>
        <w:tabs>
          <w:tab w:val="clear" w:pos="369"/>
          <w:tab w:val="left" w:pos="720"/>
          <w:tab w:val="left" w:pos="2070"/>
          <w:tab w:val="left" w:pos="2520"/>
          <w:tab w:val="left" w:pos="4050"/>
          <w:tab w:val="left" w:pos="4590"/>
          <w:tab w:val="left" w:pos="5670"/>
          <w:tab w:val="left" w:pos="6210"/>
        </w:tabs>
      </w:pPr>
    </w:p>
    <w:p w14:paraId="6DDB9444" w14:textId="14CB879B" w:rsidR="00AC7806" w:rsidRPr="00305E8A" w:rsidRDefault="00AC7806" w:rsidP="00AC7806">
      <w:pPr>
        <w:tabs>
          <w:tab w:val="clear" w:pos="369"/>
          <w:tab w:val="left" w:pos="720"/>
          <w:tab w:val="left" w:pos="2070"/>
          <w:tab w:val="left" w:pos="2520"/>
          <w:tab w:val="left" w:pos="4050"/>
          <w:tab w:val="left" w:pos="4590"/>
          <w:tab w:val="left" w:pos="5670"/>
          <w:tab w:val="left" w:pos="6210"/>
        </w:tabs>
        <w:rPr>
          <w:rFonts w:ascii="Doulos SIL" w:hAnsi="Doulos SIL"/>
          <w:i/>
          <w:color w:val="0000FF"/>
        </w:rPr>
      </w:pPr>
      <w:r>
        <w:tab/>
        <w:t>3SgHum</w:t>
      </w:r>
      <w:r>
        <w:tab/>
      </w:r>
      <w:r w:rsidRPr="00305E8A">
        <w:rPr>
          <w:rFonts w:ascii="Doulos SIL" w:hAnsi="Doulos SIL"/>
          <w:i/>
          <w:color w:val="0000FF"/>
        </w:rPr>
        <w:t>à</w:t>
      </w:r>
      <w:r w:rsidRPr="00305E8A">
        <w:rPr>
          <w:rFonts w:ascii="Doulos SIL" w:hAnsi="Doulos SIL"/>
          <w:i/>
          <w:color w:val="0000FF"/>
        </w:rPr>
        <w:tab/>
        <w:t>jɛ̀-ná</w:t>
      </w:r>
      <w:r w:rsidR="00B526B4" w:rsidRPr="00305E8A">
        <w:rPr>
          <w:rFonts w:ascii="Doulos SIL" w:hAnsi="Doulos SIL"/>
          <w:i/>
          <w:color w:val="0000FF"/>
        </w:rPr>
        <w:tab/>
        <w:t>à</w:t>
      </w:r>
      <w:r w:rsidR="00B526B4" w:rsidRPr="00305E8A">
        <w:rPr>
          <w:rFonts w:ascii="Doulos SIL" w:hAnsi="Doulos SIL"/>
          <w:i/>
          <w:color w:val="0000FF"/>
        </w:rPr>
        <w:tab/>
        <w:t>dì-rá</w:t>
      </w:r>
      <w:r w:rsidRPr="00305E8A">
        <w:rPr>
          <w:rFonts w:ascii="Doulos SIL" w:hAnsi="Doulos SIL"/>
          <w:i/>
          <w:color w:val="0000FF"/>
        </w:rPr>
        <w:tab/>
      </w:r>
    </w:p>
    <w:p w14:paraId="1BD3D942" w14:textId="7CCC3750" w:rsidR="00AC7806" w:rsidRDefault="00AC7806" w:rsidP="00AC7806">
      <w:pPr>
        <w:tabs>
          <w:tab w:val="clear" w:pos="369"/>
          <w:tab w:val="left" w:pos="720"/>
          <w:tab w:val="left" w:pos="2070"/>
          <w:tab w:val="left" w:pos="2520"/>
          <w:tab w:val="left" w:pos="4050"/>
          <w:tab w:val="left" w:pos="4590"/>
          <w:tab w:val="left" w:pos="5670"/>
          <w:tab w:val="left" w:pos="6210"/>
        </w:tabs>
      </w:pPr>
      <w:r w:rsidRPr="00305E8A">
        <w:tab/>
        <w:t>3SgNonh</w:t>
      </w:r>
      <w:r w:rsidRPr="00305E8A">
        <w:tab/>
      </w:r>
      <w:r w:rsidR="00B526B4" w:rsidRPr="00305E8A">
        <w:rPr>
          <w:rFonts w:ascii="Doulos SIL" w:hAnsi="Doulos SIL"/>
          <w:i/>
          <w:color w:val="0000FF"/>
        </w:rPr>
        <w:t>è</w:t>
      </w:r>
      <w:r w:rsidRPr="00305E8A">
        <w:rPr>
          <w:rFonts w:ascii="Doulos SIL" w:hAnsi="Doulos SIL"/>
          <w:i/>
          <w:color w:val="0000FF"/>
        </w:rPr>
        <w:tab/>
        <w:t>jɛ̀-ná</w:t>
      </w:r>
      <w:r w:rsidRPr="00305E8A">
        <w:rPr>
          <w:rFonts w:ascii="Doulos SIL" w:hAnsi="Doulos SIL"/>
          <w:i/>
          <w:color w:val="0000FF"/>
        </w:rPr>
        <w:tab/>
      </w:r>
      <w:r w:rsidR="00B526B4" w:rsidRPr="00305E8A">
        <w:rPr>
          <w:rFonts w:ascii="Doulos SIL" w:hAnsi="Doulos SIL"/>
          <w:i/>
          <w:color w:val="0000FF"/>
        </w:rPr>
        <w:t>è</w:t>
      </w:r>
      <w:r w:rsidR="00B526B4" w:rsidRPr="00305E8A">
        <w:rPr>
          <w:rFonts w:ascii="Doulos SIL" w:hAnsi="Doulos SIL"/>
          <w:i/>
          <w:color w:val="0000FF"/>
        </w:rPr>
        <w:tab/>
        <w:t>dì-rá</w:t>
      </w:r>
    </w:p>
    <w:p w14:paraId="1E6E5C63" w14:textId="77777777" w:rsidR="00B526B4" w:rsidRDefault="00B526B4" w:rsidP="00AC7806">
      <w:pPr>
        <w:tabs>
          <w:tab w:val="clear" w:pos="369"/>
          <w:tab w:val="left" w:pos="720"/>
          <w:tab w:val="left" w:pos="2070"/>
          <w:tab w:val="left" w:pos="2520"/>
          <w:tab w:val="left" w:pos="4050"/>
          <w:tab w:val="left" w:pos="4590"/>
          <w:tab w:val="left" w:pos="5670"/>
          <w:tab w:val="left" w:pos="6210"/>
        </w:tabs>
      </w:pPr>
    </w:p>
    <w:p w14:paraId="294289D3" w14:textId="2348F1AD" w:rsidR="00AC7806" w:rsidRPr="00C60850" w:rsidRDefault="00AC7806" w:rsidP="00AC7806">
      <w:pPr>
        <w:tabs>
          <w:tab w:val="clear" w:pos="369"/>
          <w:tab w:val="left" w:pos="720"/>
          <w:tab w:val="left" w:pos="2070"/>
          <w:tab w:val="left" w:pos="2520"/>
          <w:tab w:val="left" w:pos="4050"/>
          <w:tab w:val="left" w:pos="4590"/>
          <w:tab w:val="left" w:pos="5670"/>
          <w:tab w:val="left" w:pos="6210"/>
        </w:tabs>
      </w:pPr>
      <w:r>
        <w:tab/>
        <w:t>3PlHum</w:t>
      </w:r>
      <w:r>
        <w:tab/>
      </w:r>
      <w:r w:rsidRPr="00305E8A">
        <w:rPr>
          <w:rFonts w:ascii="Doulos SIL" w:hAnsi="Doulos SIL"/>
          <w:i/>
          <w:color w:val="0000FF"/>
        </w:rPr>
        <w:t>ààⁿ</w:t>
      </w:r>
      <w:r w:rsidRPr="00305E8A">
        <w:rPr>
          <w:rFonts w:ascii="Doulos SIL" w:hAnsi="Doulos SIL"/>
          <w:i/>
          <w:color w:val="0000FF"/>
        </w:rPr>
        <w:tab/>
        <w:t>jɛ́-ná</w:t>
      </w:r>
      <w:r w:rsidRPr="00305E8A">
        <w:rPr>
          <w:rFonts w:ascii="Doulos SIL" w:hAnsi="Doulos SIL"/>
          <w:i/>
          <w:color w:val="0000FF"/>
        </w:rPr>
        <w:tab/>
      </w:r>
      <w:r w:rsidR="00B526B4" w:rsidRPr="00305E8A">
        <w:rPr>
          <w:rFonts w:ascii="Doulos SIL" w:hAnsi="Doulos SIL"/>
          <w:i/>
          <w:color w:val="0000FF"/>
        </w:rPr>
        <w:t>ààⁿ</w:t>
      </w:r>
      <w:r w:rsidR="00B526B4" w:rsidRPr="00305E8A">
        <w:rPr>
          <w:rFonts w:ascii="Doulos SIL" w:hAnsi="Doulos SIL"/>
          <w:i/>
          <w:color w:val="0000FF"/>
        </w:rPr>
        <w:tab/>
        <w:t>dí-rá</w:t>
      </w:r>
    </w:p>
    <w:p w14:paraId="78AE3D1D" w14:textId="6212409C" w:rsidR="00AC7806" w:rsidRDefault="00AC7806" w:rsidP="00AC7806">
      <w:pPr>
        <w:tabs>
          <w:tab w:val="clear" w:pos="369"/>
          <w:tab w:val="left" w:pos="720"/>
          <w:tab w:val="left" w:pos="2070"/>
          <w:tab w:val="left" w:pos="2520"/>
          <w:tab w:val="left" w:pos="4050"/>
          <w:tab w:val="left" w:pos="4590"/>
          <w:tab w:val="left" w:pos="5670"/>
          <w:tab w:val="left" w:pos="6210"/>
        </w:tabs>
      </w:pPr>
      <w:r w:rsidRPr="00305E8A">
        <w:tab/>
        <w:t>3PlNonh</w:t>
      </w:r>
      <w:r w:rsidRPr="00305E8A">
        <w:tab/>
      </w:r>
      <w:r w:rsidR="00B526B4" w:rsidRPr="00305E8A">
        <w:rPr>
          <w:rFonts w:ascii="Doulos SIL" w:hAnsi="Doulos SIL"/>
          <w:i/>
          <w:color w:val="0000FF"/>
        </w:rPr>
        <w:t>èèⁿ</w:t>
      </w:r>
      <w:r w:rsidRPr="00305E8A">
        <w:rPr>
          <w:rFonts w:ascii="Doulos SIL" w:hAnsi="Doulos SIL"/>
          <w:i/>
          <w:color w:val="0000FF"/>
        </w:rPr>
        <w:tab/>
        <w:t>jɛ́-ná</w:t>
      </w:r>
      <w:r w:rsidRPr="00305E8A">
        <w:rPr>
          <w:rFonts w:ascii="Doulos SIL" w:hAnsi="Doulos SIL"/>
          <w:i/>
          <w:color w:val="0000FF"/>
        </w:rPr>
        <w:tab/>
      </w:r>
      <w:r w:rsidR="00B526B4" w:rsidRPr="00305E8A">
        <w:rPr>
          <w:rFonts w:ascii="Doulos SIL" w:hAnsi="Doulos SIL"/>
          <w:i/>
          <w:color w:val="0000FF"/>
        </w:rPr>
        <w:t>èèⁿ</w:t>
      </w:r>
      <w:r w:rsidR="00B526B4" w:rsidRPr="00305E8A">
        <w:rPr>
          <w:rFonts w:ascii="Doulos SIL" w:hAnsi="Doulos SIL"/>
          <w:i/>
          <w:color w:val="0000FF"/>
        </w:rPr>
        <w:tab/>
        <w:t>dí-rá</w:t>
      </w:r>
    </w:p>
    <w:p w14:paraId="39D9E7AB" w14:textId="77777777" w:rsidR="000B1E5B" w:rsidRDefault="000B1E5B" w:rsidP="000B1E5B"/>
    <w:p w14:paraId="77995AC4" w14:textId="77777777" w:rsidR="000B1E5B" w:rsidRDefault="000B1E5B" w:rsidP="000B1E5B"/>
    <w:p w14:paraId="513C14A0" w14:textId="77777777" w:rsidR="000B1E5B" w:rsidRDefault="000B1E5B" w:rsidP="000B1E5B">
      <w:pPr>
        <w:pStyle w:val="Heading4"/>
      </w:pPr>
      <w:bookmarkStart w:id="2329" w:name="_Toc337412338"/>
      <w:r>
        <w:t>Reflexive postpositional complements</w:t>
      </w:r>
      <w:bookmarkEnd w:id="2329"/>
    </w:p>
    <w:p w14:paraId="08F02F0C" w14:textId="77777777" w:rsidR="000B1E5B" w:rsidRDefault="000B1E5B" w:rsidP="000B1E5B">
      <w:r>
        <w:t xml:space="preserve">The reflexive forms used in postpositions are identical to the reflexive possessor forms. The reflexive noun </w:t>
      </w:r>
      <w:r w:rsidRPr="00244E0E">
        <w:rPr>
          <w:rFonts w:ascii="Doulos SIL" w:hAnsi="Doulos SIL"/>
          <w:i/>
          <w:color w:val="0000FF"/>
        </w:rPr>
        <w:t>yéʔré</w:t>
      </w:r>
      <w:r>
        <w:t xml:space="preserve"> is not present. </w:t>
      </w:r>
    </w:p>
    <w:p w14:paraId="01498893" w14:textId="77777777" w:rsidR="000B1E5B" w:rsidRDefault="000B1E5B" w:rsidP="000B1E5B"/>
    <w:p w14:paraId="7D091F21" w14:textId="77777777" w:rsidR="000B1E5B" w:rsidRPr="00244E0E" w:rsidRDefault="000B1E5B" w:rsidP="000B1E5B">
      <w:pPr>
        <w:tabs>
          <w:tab w:val="clear" w:pos="369"/>
          <w:tab w:val="left" w:pos="720"/>
          <w:tab w:val="left" w:pos="1080"/>
          <w:tab w:val="left" w:pos="1890"/>
          <w:tab w:val="left" w:pos="2970"/>
          <w:tab w:val="left" w:pos="3960"/>
          <w:tab w:val="left" w:pos="5490"/>
        </w:tabs>
        <w:rPr>
          <w:rFonts w:ascii="Doulos SIL" w:hAnsi="Doulos SIL"/>
          <w:i/>
          <w:color w:val="0000FF"/>
        </w:rPr>
      </w:pPr>
      <w:r>
        <w:t>(xx2)</w:t>
      </w:r>
      <w:r>
        <w:tab/>
        <w:t>a.</w:t>
      </w:r>
      <w:r>
        <w:tab/>
      </w:r>
      <w:r w:rsidRPr="00244E0E">
        <w:rPr>
          <w:rFonts w:ascii="Doulos SIL" w:hAnsi="Doulos SIL"/>
          <w:i/>
          <w:color w:val="0000FF"/>
        </w:rPr>
        <w:t>mā</w:t>
      </w:r>
      <w:r w:rsidRPr="00244E0E">
        <w:rPr>
          <w:rFonts w:ascii="Doulos SIL" w:hAnsi="Doulos SIL"/>
          <w:i/>
          <w:color w:val="0000FF"/>
        </w:rPr>
        <w:tab/>
        <w:t>dèrèké</w:t>
      </w:r>
      <w:r w:rsidRPr="00244E0E">
        <w:rPr>
          <w:rFonts w:ascii="Doulos SIL" w:hAnsi="Doulos SIL"/>
          <w:i/>
          <w:color w:val="0000FF"/>
        </w:rPr>
        <w:tab/>
        <w:t>jyà=</w:t>
      </w:r>
      <w:r w:rsidRPr="00244E0E">
        <w:rPr>
          <w:rFonts w:ascii="Doulos SIL" w:hAnsi="Doulos SIL"/>
          <w:i/>
          <w:color w:val="0000FF"/>
        </w:rPr>
        <w:tab/>
        <w:t>[āⁿ</w:t>
      </w:r>
      <w:r w:rsidRPr="00244E0E">
        <w:rPr>
          <w:rFonts w:ascii="Doulos SIL" w:hAnsi="Doulos SIL"/>
          <w:i/>
          <w:color w:val="0000FF"/>
        </w:rPr>
        <w:tab/>
        <w:t>kūtɔ̄]</w:t>
      </w:r>
    </w:p>
    <w:p w14:paraId="61FC29E0" w14:textId="77777777" w:rsidR="000B1E5B" w:rsidRPr="00244E0E" w:rsidRDefault="000B1E5B" w:rsidP="000B1E5B">
      <w:pPr>
        <w:tabs>
          <w:tab w:val="clear" w:pos="369"/>
          <w:tab w:val="left" w:pos="720"/>
          <w:tab w:val="left" w:pos="1080"/>
          <w:tab w:val="left" w:pos="1890"/>
          <w:tab w:val="left" w:pos="2970"/>
          <w:tab w:val="left" w:pos="3960"/>
          <w:tab w:val="left" w:pos="5490"/>
        </w:tabs>
      </w:pPr>
      <w:r w:rsidRPr="00244E0E">
        <w:tab/>
      </w:r>
      <w:r w:rsidRPr="00244E0E">
        <w:tab/>
        <w:t>1Sg</w:t>
      </w:r>
      <w:r w:rsidRPr="00244E0E">
        <w:tab/>
        <w:t>boubou</w:t>
      </w:r>
      <w:r w:rsidRPr="00244E0E">
        <w:tab/>
        <w:t>see.Pfv</w:t>
      </w:r>
      <w:r w:rsidRPr="00244E0E">
        <w:tab/>
        <w:t>[</w:t>
      </w:r>
      <w:r w:rsidRPr="00244E0E">
        <w:rPr>
          <w:b/>
        </w:rPr>
        <w:t>1SgRefl</w:t>
      </w:r>
      <w:r w:rsidRPr="00244E0E">
        <w:tab/>
        <w:t>under]</w:t>
      </w:r>
    </w:p>
    <w:p w14:paraId="21DF698B" w14:textId="77777777" w:rsidR="000B1E5B" w:rsidRPr="00244E0E" w:rsidRDefault="000B1E5B" w:rsidP="000B1E5B">
      <w:pPr>
        <w:tabs>
          <w:tab w:val="clear" w:pos="369"/>
          <w:tab w:val="left" w:pos="720"/>
          <w:tab w:val="left" w:pos="1080"/>
        </w:tabs>
      </w:pPr>
      <w:r w:rsidRPr="00244E0E">
        <w:tab/>
      </w:r>
      <w:r w:rsidRPr="00244E0E">
        <w:tab/>
        <w:t xml:space="preserve">‘I found the boubou (=garment) under me.’ (&lt; </w:t>
      </w:r>
      <w:r w:rsidRPr="00244E0E">
        <w:rPr>
          <w:rFonts w:ascii="Doulos SIL" w:hAnsi="Doulos SIL"/>
          <w:i/>
          <w:color w:val="0000FF"/>
        </w:rPr>
        <w:t>dèrèkè</w:t>
      </w:r>
      <w:r w:rsidRPr="00244E0E">
        <w:t xml:space="preserve">, </w:t>
      </w:r>
      <w:r w:rsidRPr="00244E0E">
        <w:rPr>
          <w:rFonts w:ascii="Doulos SIL" w:hAnsi="Doulos SIL"/>
          <w:i/>
          <w:color w:val="0000FF"/>
        </w:rPr>
        <w:t>jyɛ̌</w:t>
      </w:r>
      <w:r w:rsidRPr="00244E0E">
        <w:t xml:space="preserve"> )</w:t>
      </w:r>
    </w:p>
    <w:p w14:paraId="12E0B3F1" w14:textId="77777777" w:rsidR="000B1E5B" w:rsidRPr="00244E0E" w:rsidRDefault="000B1E5B" w:rsidP="000B1E5B">
      <w:pPr>
        <w:tabs>
          <w:tab w:val="clear" w:pos="369"/>
          <w:tab w:val="left" w:pos="720"/>
          <w:tab w:val="left" w:pos="1080"/>
        </w:tabs>
      </w:pPr>
    </w:p>
    <w:p w14:paraId="5163F21A" w14:textId="77777777" w:rsidR="000B1E5B" w:rsidRDefault="000B1E5B" w:rsidP="000B1E5B">
      <w:pPr>
        <w:tabs>
          <w:tab w:val="clear" w:pos="369"/>
          <w:tab w:val="left" w:pos="720"/>
          <w:tab w:val="left" w:pos="1080"/>
          <w:tab w:val="left" w:pos="1890"/>
          <w:tab w:val="left" w:pos="2970"/>
          <w:tab w:val="left" w:pos="3960"/>
          <w:tab w:val="left" w:pos="5130"/>
        </w:tabs>
      </w:pPr>
      <w:r>
        <w:tab/>
        <w:t>b.</w:t>
      </w:r>
      <w:r>
        <w:tab/>
      </w:r>
      <w:r w:rsidRPr="00244E0E">
        <w:rPr>
          <w:rFonts w:ascii="Doulos SIL" w:hAnsi="Doulos SIL"/>
          <w:i/>
          <w:color w:val="0000FF"/>
        </w:rPr>
        <w:t>ēēⁿ</w:t>
      </w:r>
      <w:r w:rsidRPr="00244E0E">
        <w:rPr>
          <w:rFonts w:ascii="Doulos SIL" w:hAnsi="Doulos SIL"/>
          <w:i/>
          <w:color w:val="0000FF"/>
        </w:rPr>
        <w:tab/>
        <w:t>dèrèké</w:t>
      </w:r>
      <w:r w:rsidRPr="00244E0E">
        <w:rPr>
          <w:rFonts w:ascii="Doulos SIL" w:hAnsi="Doulos SIL"/>
          <w:i/>
          <w:color w:val="0000FF"/>
        </w:rPr>
        <w:tab/>
        <w:t>jyì=</w:t>
      </w:r>
      <w:r w:rsidRPr="00244E0E">
        <w:rPr>
          <w:rFonts w:ascii="Doulos SIL" w:hAnsi="Doulos SIL"/>
          <w:i/>
          <w:color w:val="0000FF"/>
        </w:rPr>
        <w:tab/>
        <w:t>[īīⁿ</w:t>
      </w:r>
      <w:r w:rsidRPr="00244E0E">
        <w:rPr>
          <w:rFonts w:ascii="Doulos SIL" w:hAnsi="Doulos SIL"/>
          <w:i/>
          <w:color w:val="0000FF"/>
        </w:rPr>
        <w:tab/>
        <w:t>kūtɔ̄]</w:t>
      </w:r>
    </w:p>
    <w:p w14:paraId="024BA937" w14:textId="77777777" w:rsidR="000B1E5B" w:rsidRPr="00FF4FED" w:rsidRDefault="000B1E5B" w:rsidP="000B1E5B">
      <w:pPr>
        <w:tabs>
          <w:tab w:val="clear" w:pos="369"/>
          <w:tab w:val="left" w:pos="720"/>
          <w:tab w:val="left" w:pos="1080"/>
          <w:tab w:val="left" w:pos="1890"/>
          <w:tab w:val="left" w:pos="2970"/>
          <w:tab w:val="left" w:pos="3960"/>
          <w:tab w:val="left" w:pos="5130"/>
        </w:tabs>
      </w:pPr>
      <w:r>
        <w:tab/>
      </w:r>
      <w:r>
        <w:tab/>
        <w:t>2Pl</w:t>
      </w:r>
      <w:r>
        <w:tab/>
        <w:t>boubou</w:t>
      </w:r>
      <w:r>
        <w:tab/>
        <w:t>see.Pfv</w:t>
      </w:r>
      <w:r>
        <w:tab/>
        <w:t>[2PlRefl</w:t>
      </w:r>
      <w:r>
        <w:tab/>
        <w:t>under]</w:t>
      </w:r>
    </w:p>
    <w:p w14:paraId="2BA74752" w14:textId="77777777" w:rsidR="000B1E5B" w:rsidRDefault="000B1E5B" w:rsidP="000B1E5B">
      <w:pPr>
        <w:tabs>
          <w:tab w:val="clear" w:pos="369"/>
          <w:tab w:val="left" w:pos="720"/>
          <w:tab w:val="left" w:pos="1080"/>
        </w:tabs>
      </w:pPr>
      <w:r>
        <w:tab/>
      </w:r>
      <w:r>
        <w:tab/>
        <w:t>‘You-Pl found the boubou under yourselves.’</w:t>
      </w:r>
    </w:p>
    <w:p w14:paraId="4B67F24D" w14:textId="77777777" w:rsidR="000B1E5B" w:rsidRDefault="000B1E5B" w:rsidP="000B1E5B">
      <w:pPr>
        <w:tabs>
          <w:tab w:val="clear" w:pos="369"/>
          <w:tab w:val="left" w:pos="720"/>
          <w:tab w:val="left" w:pos="1080"/>
        </w:tabs>
      </w:pPr>
    </w:p>
    <w:p w14:paraId="6DC758D3" w14:textId="77777777" w:rsidR="000B1E5B" w:rsidRDefault="000B1E5B" w:rsidP="000B1E5B">
      <w:pPr>
        <w:tabs>
          <w:tab w:val="clear" w:pos="369"/>
          <w:tab w:val="left" w:pos="720"/>
          <w:tab w:val="left" w:pos="1080"/>
          <w:tab w:val="left" w:pos="1890"/>
          <w:tab w:val="left" w:pos="2970"/>
          <w:tab w:val="left" w:pos="3960"/>
          <w:tab w:val="left" w:pos="5130"/>
        </w:tabs>
      </w:pPr>
      <w:r>
        <w:tab/>
        <w:t>c.</w:t>
      </w:r>
      <w:r>
        <w:tab/>
      </w:r>
      <w:r w:rsidRPr="00244E0E">
        <w:rPr>
          <w:rFonts w:ascii="Doulos SIL" w:hAnsi="Doulos SIL"/>
          <w:i/>
          <w:color w:val="0000FF"/>
        </w:rPr>
        <w:t>wō</w:t>
      </w:r>
      <w:r w:rsidRPr="00244E0E">
        <w:rPr>
          <w:rFonts w:ascii="Doulos SIL" w:hAnsi="Doulos SIL"/>
          <w:i/>
          <w:color w:val="0000FF"/>
        </w:rPr>
        <w:tab/>
        <w:t>dèrèké</w:t>
      </w:r>
      <w:r w:rsidRPr="00244E0E">
        <w:rPr>
          <w:rFonts w:ascii="Doulos SIL" w:hAnsi="Doulos SIL"/>
          <w:i/>
          <w:color w:val="0000FF"/>
        </w:rPr>
        <w:tab/>
        <w:t>jyì=</w:t>
      </w:r>
      <w:r w:rsidRPr="00244E0E">
        <w:rPr>
          <w:rFonts w:ascii="Doulos SIL" w:hAnsi="Doulos SIL"/>
          <w:i/>
          <w:color w:val="0000FF"/>
        </w:rPr>
        <w:tab/>
        <w:t>[ī</w:t>
      </w:r>
      <w:r w:rsidRPr="00244E0E">
        <w:rPr>
          <w:rFonts w:ascii="Doulos SIL" w:hAnsi="Doulos SIL"/>
          <w:i/>
          <w:color w:val="0000FF"/>
        </w:rPr>
        <w:tab/>
        <w:t>kūtɔ̄]</w:t>
      </w:r>
    </w:p>
    <w:p w14:paraId="13A7833A" w14:textId="77777777" w:rsidR="000B1E5B" w:rsidRPr="00FF4FED" w:rsidRDefault="000B1E5B" w:rsidP="000B1E5B">
      <w:pPr>
        <w:tabs>
          <w:tab w:val="clear" w:pos="369"/>
          <w:tab w:val="left" w:pos="720"/>
          <w:tab w:val="left" w:pos="1080"/>
          <w:tab w:val="left" w:pos="1890"/>
          <w:tab w:val="left" w:pos="2970"/>
          <w:tab w:val="left" w:pos="3960"/>
          <w:tab w:val="left" w:pos="5130"/>
        </w:tabs>
      </w:pPr>
      <w:r>
        <w:tab/>
      </w:r>
      <w:r>
        <w:tab/>
        <w:t>2Sg</w:t>
      </w:r>
      <w:r>
        <w:tab/>
        <w:t>boubou</w:t>
      </w:r>
      <w:r>
        <w:tab/>
        <w:t>see.Pfv</w:t>
      </w:r>
      <w:r>
        <w:tab/>
        <w:t>[2SgRefl</w:t>
      </w:r>
      <w:r>
        <w:tab/>
        <w:t>under]</w:t>
      </w:r>
    </w:p>
    <w:p w14:paraId="1C620331" w14:textId="77777777" w:rsidR="000B1E5B" w:rsidRDefault="000B1E5B" w:rsidP="000B1E5B">
      <w:pPr>
        <w:tabs>
          <w:tab w:val="clear" w:pos="369"/>
          <w:tab w:val="left" w:pos="720"/>
          <w:tab w:val="left" w:pos="1080"/>
        </w:tabs>
      </w:pPr>
      <w:r>
        <w:tab/>
      </w:r>
      <w:r>
        <w:tab/>
        <w:t>‘You-Sg found the boubou under yourself.’</w:t>
      </w:r>
    </w:p>
    <w:p w14:paraId="156D5265" w14:textId="77777777" w:rsidR="00A92DC4" w:rsidRDefault="00A92DC4" w:rsidP="00A92DC4"/>
    <w:p w14:paraId="77212E56" w14:textId="77777777" w:rsidR="000B1E5B" w:rsidRDefault="000B1E5B" w:rsidP="00A92DC4"/>
    <w:p w14:paraId="42967F97" w14:textId="77777777" w:rsidR="00500E3A" w:rsidRDefault="00500E3A" w:rsidP="00500E3A">
      <w:pPr>
        <w:pStyle w:val="Heading4"/>
      </w:pPr>
      <w:bookmarkStart w:id="2330" w:name="_Toc337412339"/>
      <w:r>
        <w:t>Reflexive possessors in conjunctions</w:t>
      </w:r>
      <w:bookmarkEnd w:id="2330"/>
    </w:p>
    <w:p w14:paraId="22A991B5" w14:textId="77777777" w:rsidR="00500E3A" w:rsidRDefault="00500E3A" w:rsidP="00500E3A">
      <w:r>
        <w:t xml:space="preserve">In a conjunction of the type ‘X and X’s Y’, where the possessor inside the right conjunct X’s Y is coindexed with the left conjunct X, reflexive possessor forms are used. This is observable when X is a first or second person pronoun (xx1a), and is moot when X is a third person pronoun or NP (xx1b). </w:t>
      </w:r>
    </w:p>
    <w:p w14:paraId="5E479C07" w14:textId="77777777" w:rsidR="00500E3A" w:rsidRDefault="00500E3A" w:rsidP="00500E3A"/>
    <w:p w14:paraId="7C39991F" w14:textId="77777777" w:rsidR="00500E3A" w:rsidRDefault="00500E3A" w:rsidP="00500E3A">
      <w:pPr>
        <w:tabs>
          <w:tab w:val="clear" w:pos="369"/>
          <w:tab w:val="left" w:pos="720"/>
          <w:tab w:val="left" w:pos="1080"/>
          <w:tab w:val="left" w:pos="1620"/>
          <w:tab w:val="left" w:pos="2430"/>
          <w:tab w:val="left" w:pos="3870"/>
          <w:tab w:val="left" w:pos="5130"/>
          <w:tab w:val="left" w:pos="6480"/>
        </w:tabs>
      </w:pPr>
      <w:r>
        <w:t>(xx1)</w:t>
      </w:r>
      <w:r>
        <w:tab/>
        <w:t>a.</w:t>
      </w:r>
      <w:r>
        <w:tab/>
      </w:r>
      <w:r w:rsidRPr="00244E0E">
        <w:rPr>
          <w:rFonts w:ascii="Doulos SIL" w:hAnsi="Doulos SIL"/>
          <w:i/>
          <w:color w:val="0000FF"/>
        </w:rPr>
        <w:t>[mā</w:t>
      </w:r>
      <w:r w:rsidRPr="00244E0E">
        <w:rPr>
          <w:rFonts w:ascii="Doulos SIL" w:hAnsi="Doulos SIL"/>
          <w:i/>
          <w:color w:val="0000FF"/>
        </w:rPr>
        <w:tab/>
        <w:t>būʔā=</w:t>
      </w:r>
      <w:r w:rsidRPr="00244E0E">
        <w:rPr>
          <w:rFonts w:ascii="Doulos SIL" w:hAnsi="Doulos SIL"/>
          <w:i/>
          <w:color w:val="0000FF"/>
        </w:rPr>
        <w:tab/>
        <w:t>[āⁿ</w:t>
      </w:r>
      <w:r w:rsidRPr="00244E0E">
        <w:rPr>
          <w:rFonts w:ascii="Doulos SIL" w:hAnsi="Doulos SIL"/>
          <w:i/>
          <w:color w:val="0000FF"/>
        </w:rPr>
        <w:tab/>
        <w:t>jɛ́-ná]]</w:t>
      </w:r>
      <w:r w:rsidRPr="00244E0E">
        <w:rPr>
          <w:rFonts w:ascii="Doulos SIL" w:hAnsi="Doulos SIL"/>
          <w:i/>
          <w:color w:val="0000FF"/>
        </w:rPr>
        <w:tab/>
        <w:t>sàà</w:t>
      </w:r>
      <w:r w:rsidRPr="00244E0E">
        <w:rPr>
          <w:rFonts w:ascii="Doulos SIL" w:hAnsi="Doulos SIL"/>
          <w:i/>
          <w:color w:val="0000FF"/>
        </w:rPr>
        <w:tab/>
        <w:t>síní</w:t>
      </w:r>
    </w:p>
    <w:p w14:paraId="48B43FA2" w14:textId="77777777" w:rsidR="00500E3A" w:rsidRPr="00B335F8" w:rsidRDefault="00500E3A" w:rsidP="00500E3A">
      <w:pPr>
        <w:tabs>
          <w:tab w:val="clear" w:pos="369"/>
          <w:tab w:val="left" w:pos="720"/>
          <w:tab w:val="left" w:pos="1080"/>
          <w:tab w:val="left" w:pos="1620"/>
          <w:tab w:val="left" w:pos="2430"/>
          <w:tab w:val="left" w:pos="3870"/>
          <w:tab w:val="left" w:pos="5130"/>
          <w:tab w:val="left" w:pos="6480"/>
        </w:tabs>
      </w:pPr>
      <w:r>
        <w:tab/>
      </w:r>
      <w:r>
        <w:tab/>
        <w:t>[1Sg</w:t>
      </w:r>
      <w:r>
        <w:tab/>
        <w:t>and</w:t>
      </w:r>
      <w:r>
        <w:tab/>
        <w:t>[1SgReflPoss</w:t>
      </w:r>
      <w:r>
        <w:tab/>
        <w:t>father-Nom]</w:t>
      </w:r>
      <w:r>
        <w:tab/>
        <w:t>Fut.come.Ipfv</w:t>
      </w:r>
      <w:r>
        <w:tab/>
        <w:t>tomorrow</w:t>
      </w:r>
    </w:p>
    <w:p w14:paraId="45FA0FFB" w14:textId="77777777" w:rsidR="00500E3A" w:rsidRDefault="00500E3A" w:rsidP="00500E3A">
      <w:pPr>
        <w:tabs>
          <w:tab w:val="clear" w:pos="369"/>
          <w:tab w:val="left" w:pos="720"/>
          <w:tab w:val="left" w:pos="1080"/>
        </w:tabs>
      </w:pPr>
      <w:r>
        <w:tab/>
      </w:r>
      <w:r>
        <w:tab/>
        <w:t xml:space="preserve">‘I and my father will come tomorrow.’ (&lt; </w:t>
      </w:r>
      <w:r w:rsidRPr="00244E0E">
        <w:rPr>
          <w:rFonts w:ascii="Doulos SIL" w:hAnsi="Doulos SIL"/>
          <w:i/>
          <w:color w:val="0000FF"/>
        </w:rPr>
        <w:t>bùʔù</w:t>
      </w:r>
      <w:r>
        <w:t xml:space="preserve"> )</w:t>
      </w:r>
    </w:p>
    <w:p w14:paraId="2543D9C4" w14:textId="77777777" w:rsidR="00500E3A" w:rsidRDefault="00500E3A" w:rsidP="00500E3A">
      <w:pPr>
        <w:tabs>
          <w:tab w:val="clear" w:pos="369"/>
          <w:tab w:val="left" w:pos="720"/>
          <w:tab w:val="left" w:pos="1080"/>
        </w:tabs>
      </w:pPr>
    </w:p>
    <w:p w14:paraId="3705F5EB" w14:textId="77777777" w:rsidR="00500E3A" w:rsidRPr="00244E0E" w:rsidRDefault="00500E3A" w:rsidP="00500E3A">
      <w:pPr>
        <w:tabs>
          <w:tab w:val="clear" w:pos="369"/>
          <w:tab w:val="left" w:pos="720"/>
          <w:tab w:val="left" w:pos="1080"/>
          <w:tab w:val="left" w:pos="2160"/>
          <w:tab w:val="left" w:pos="2970"/>
          <w:tab w:val="left" w:pos="4680"/>
          <w:tab w:val="left" w:pos="6030"/>
          <w:tab w:val="left" w:pos="6930"/>
        </w:tabs>
        <w:rPr>
          <w:rFonts w:ascii="Doulos SIL" w:hAnsi="Doulos SIL"/>
          <w:i/>
          <w:color w:val="0000FF"/>
        </w:rPr>
      </w:pPr>
      <w:r>
        <w:tab/>
        <w:t>b.</w:t>
      </w:r>
      <w:r>
        <w:tab/>
      </w:r>
      <w:r w:rsidRPr="00244E0E">
        <w:rPr>
          <w:rFonts w:ascii="Doulos SIL" w:hAnsi="Doulos SIL"/>
          <w:i/>
          <w:color w:val="0000FF"/>
        </w:rPr>
        <w:t>[bákàrì</w:t>
      </w:r>
      <w:r w:rsidRPr="00244E0E">
        <w:rPr>
          <w:rFonts w:ascii="Doulos SIL" w:hAnsi="Doulos SIL"/>
          <w:i/>
          <w:color w:val="0000FF"/>
        </w:rPr>
        <w:tab/>
        <w:t>búʔá=</w:t>
      </w:r>
      <w:r w:rsidRPr="00244E0E">
        <w:rPr>
          <w:rFonts w:ascii="Doulos SIL" w:hAnsi="Doulos SIL"/>
          <w:i/>
          <w:color w:val="0000FF"/>
        </w:rPr>
        <w:tab/>
        <w:t>[á</w:t>
      </w:r>
      <w:r w:rsidRPr="00244E0E">
        <w:rPr>
          <w:rFonts w:ascii="Doulos SIL" w:hAnsi="Doulos SIL"/>
          <w:i/>
          <w:color w:val="0000FF"/>
        </w:rPr>
        <w:tab/>
        <w:t>dòʔò-rá]</w:t>
      </w:r>
    </w:p>
    <w:p w14:paraId="7AB7F74F" w14:textId="77777777" w:rsidR="00500E3A" w:rsidRDefault="00500E3A" w:rsidP="00500E3A">
      <w:pPr>
        <w:tabs>
          <w:tab w:val="clear" w:pos="369"/>
          <w:tab w:val="left" w:pos="720"/>
          <w:tab w:val="left" w:pos="1080"/>
          <w:tab w:val="left" w:pos="2160"/>
          <w:tab w:val="left" w:pos="2970"/>
          <w:tab w:val="left" w:pos="4680"/>
          <w:tab w:val="left" w:pos="6030"/>
          <w:tab w:val="left" w:pos="6930"/>
        </w:tabs>
      </w:pPr>
      <w:r>
        <w:tab/>
      </w:r>
      <w:r>
        <w:tab/>
        <w:t>[B</w:t>
      </w:r>
      <w:r>
        <w:tab/>
        <w:t>and</w:t>
      </w:r>
      <w:r>
        <w:tab/>
        <w:t>[3SgReflPoss</w:t>
      </w:r>
      <w:r>
        <w:tab/>
        <w:t>younger.brother-Nom]</w:t>
      </w:r>
    </w:p>
    <w:p w14:paraId="7E9781B7" w14:textId="77777777" w:rsidR="00500E3A" w:rsidRDefault="00500E3A" w:rsidP="00500E3A">
      <w:pPr>
        <w:tabs>
          <w:tab w:val="clear" w:pos="369"/>
          <w:tab w:val="left" w:pos="720"/>
          <w:tab w:val="left" w:pos="1080"/>
          <w:tab w:val="left" w:pos="2520"/>
          <w:tab w:val="left" w:pos="3960"/>
          <w:tab w:val="left" w:pos="6030"/>
          <w:tab w:val="left" w:pos="6930"/>
        </w:tabs>
      </w:pPr>
      <w:r w:rsidRPr="00244E0E">
        <w:rPr>
          <w:rFonts w:ascii="Doulos SIL" w:hAnsi="Doulos SIL"/>
          <w:i/>
          <w:color w:val="0000FF"/>
        </w:rPr>
        <w:tab/>
      </w:r>
      <w:r w:rsidRPr="00244E0E">
        <w:rPr>
          <w:rFonts w:ascii="Doulos SIL" w:hAnsi="Doulos SIL"/>
          <w:i/>
          <w:color w:val="0000FF"/>
        </w:rPr>
        <w:tab/>
        <w:t>sàà</w:t>
      </w:r>
      <w:r w:rsidRPr="00244E0E">
        <w:rPr>
          <w:rFonts w:ascii="Doulos SIL" w:hAnsi="Doulos SIL"/>
          <w:i/>
          <w:color w:val="0000FF"/>
        </w:rPr>
        <w:tab/>
        <w:t>síní</w:t>
      </w:r>
    </w:p>
    <w:p w14:paraId="1558389A" w14:textId="77777777" w:rsidR="00500E3A" w:rsidRPr="00500E3A" w:rsidRDefault="00500E3A" w:rsidP="00500E3A">
      <w:pPr>
        <w:tabs>
          <w:tab w:val="clear" w:pos="369"/>
          <w:tab w:val="left" w:pos="720"/>
          <w:tab w:val="left" w:pos="1080"/>
          <w:tab w:val="left" w:pos="2520"/>
          <w:tab w:val="left" w:pos="3960"/>
          <w:tab w:val="left" w:pos="6030"/>
          <w:tab w:val="left" w:pos="6930"/>
        </w:tabs>
      </w:pPr>
      <w:r>
        <w:tab/>
      </w:r>
      <w:r>
        <w:tab/>
        <w:t>Fut.come.Ipfv</w:t>
      </w:r>
      <w:r>
        <w:tab/>
        <w:t>tomorrow</w:t>
      </w:r>
    </w:p>
    <w:p w14:paraId="74802DCE" w14:textId="77777777" w:rsidR="00500E3A" w:rsidRPr="00405D47" w:rsidRDefault="00500E3A" w:rsidP="00500E3A">
      <w:pPr>
        <w:tabs>
          <w:tab w:val="clear" w:pos="369"/>
          <w:tab w:val="left" w:pos="720"/>
          <w:tab w:val="left" w:pos="1080"/>
        </w:tabs>
      </w:pPr>
      <w:r>
        <w:tab/>
      </w:r>
      <w:r>
        <w:tab/>
        <w:t xml:space="preserve">‘Bakari and his brother will come tomorrow.’ (&lt; </w:t>
      </w:r>
      <w:r w:rsidRPr="00244E0E">
        <w:rPr>
          <w:rFonts w:ascii="Doulos SIL" w:hAnsi="Doulos SIL"/>
          <w:i/>
          <w:color w:val="0000FF"/>
        </w:rPr>
        <w:t>búʔú</w:t>
      </w:r>
      <w:r>
        <w:t xml:space="preserve"> )</w:t>
      </w:r>
    </w:p>
    <w:p w14:paraId="746A2B13" w14:textId="77777777" w:rsidR="00500E3A" w:rsidRDefault="00500E3A" w:rsidP="00500E3A">
      <w:pPr>
        <w:tabs>
          <w:tab w:val="clear" w:pos="369"/>
          <w:tab w:val="left" w:pos="720"/>
          <w:tab w:val="left" w:pos="1080"/>
        </w:tabs>
      </w:pPr>
    </w:p>
    <w:p w14:paraId="28035FD4" w14:textId="79081C1F" w:rsidR="00500E3A" w:rsidRDefault="00500E3A" w:rsidP="00500E3A">
      <w:pPr>
        <w:tabs>
          <w:tab w:val="clear" w:pos="369"/>
          <w:tab w:val="left" w:pos="720"/>
          <w:tab w:val="left" w:pos="1080"/>
        </w:tabs>
      </w:pPr>
      <w:r>
        <w:t xml:space="preserve">In these examples, </w:t>
      </w:r>
      <w:r w:rsidRPr="00244E0E">
        <w:rPr>
          <w:rFonts w:ascii="Doulos SIL" w:hAnsi="Doulos SIL"/>
          <w:i/>
          <w:color w:val="0000FF"/>
        </w:rPr>
        <w:t>sàà</w:t>
      </w:r>
      <w:r>
        <w:t xml:space="preserve"> is </w:t>
      </w:r>
      <w:r w:rsidR="00244E0E">
        <w:t>contracted from</w:t>
      </w:r>
      <w:r>
        <w:t xml:space="preserve"> </w:t>
      </w:r>
      <w:r w:rsidRPr="00244E0E">
        <w:rPr>
          <w:rFonts w:ascii="Doulos SIL" w:hAnsi="Doulos SIL"/>
          <w:i/>
          <w:color w:val="0000FF"/>
        </w:rPr>
        <w:t>sà sā</w:t>
      </w:r>
      <w:r>
        <w:t xml:space="preserve"> ‘will come’. </w:t>
      </w:r>
    </w:p>
    <w:p w14:paraId="24801F75" w14:textId="77777777" w:rsidR="00500E3A" w:rsidRDefault="00500E3A" w:rsidP="00500E3A">
      <w:pPr>
        <w:tabs>
          <w:tab w:val="clear" w:pos="369"/>
          <w:tab w:val="left" w:pos="720"/>
          <w:tab w:val="left" w:pos="1080"/>
        </w:tabs>
      </w:pPr>
    </w:p>
    <w:p w14:paraId="6243A45E" w14:textId="77777777" w:rsidR="00500E3A" w:rsidRPr="00405D47" w:rsidRDefault="00500E3A" w:rsidP="00500E3A">
      <w:pPr>
        <w:tabs>
          <w:tab w:val="clear" w:pos="369"/>
          <w:tab w:val="left" w:pos="720"/>
          <w:tab w:val="left" w:pos="1080"/>
        </w:tabs>
      </w:pPr>
    </w:p>
    <w:p w14:paraId="00519DED" w14:textId="1DFEA21E" w:rsidR="00A92DC4" w:rsidRDefault="00A92DC4" w:rsidP="00A92DC4">
      <w:pPr>
        <w:pStyle w:val="Heading4"/>
      </w:pPr>
      <w:bookmarkStart w:id="2331" w:name="_Toc337412340"/>
      <w:r>
        <w:t>Reflexive possessor of preverbal object</w:t>
      </w:r>
      <w:bookmarkEnd w:id="2331"/>
    </w:p>
    <w:p w14:paraId="496649F8" w14:textId="1305FEE9" w:rsidR="004A79BF" w:rsidRPr="004A79BF" w:rsidRDefault="004A79BF" w:rsidP="004A79BF">
      <w:r>
        <w:t>In the examples to follow, the possessed NP is a preverbal object, so the construction in Jalkunan is of the type [1Sg Infl [ReflPoss N]]’. The pronominal subject, inflectional morpheme (if any), and reflexive possessor can become partially fused.</w:t>
      </w:r>
    </w:p>
    <w:p w14:paraId="0B7FE237" w14:textId="2690A207" w:rsidR="00F52190" w:rsidRDefault="006177D4" w:rsidP="00F52190">
      <w:r>
        <w:lastRenderedPageBreak/>
        <w:tab/>
      </w:r>
      <w:r w:rsidR="00F52190">
        <w:t xml:space="preserve">In (xx1), </w:t>
      </w:r>
      <w:r w:rsidR="00862BEB" w:rsidRPr="00305E8A">
        <w:rPr>
          <w:rFonts w:ascii="Doulos SIL" w:hAnsi="Doulos SIL"/>
          <w:i/>
          <w:color w:val="0000FF"/>
        </w:rPr>
        <w:t>kɔ̄yī</w:t>
      </w:r>
      <w:r w:rsidR="00862BEB">
        <w:t xml:space="preserve"> ‘belly’ (inalienable) and </w:t>
      </w:r>
      <w:r w:rsidR="00862BEB" w:rsidRPr="00305E8A">
        <w:rPr>
          <w:rFonts w:ascii="Doulos SIL" w:hAnsi="Doulos SIL"/>
          <w:i/>
          <w:color w:val="0000FF"/>
        </w:rPr>
        <w:t>bāʔā</w:t>
      </w:r>
      <w:r w:rsidR="00862BEB">
        <w:t xml:space="preserve"> ‘porridge’ take their regular possessed tonal forms,</w:t>
      </w:r>
      <w:r>
        <w:t xml:space="preserve"> namely</w:t>
      </w:r>
      <w:r w:rsidR="00862BEB">
        <w:t xml:space="preserve"> </w:t>
      </w:r>
      <w:r w:rsidR="00862BEB" w:rsidRPr="00305E8A">
        <w:rPr>
          <w:rFonts w:ascii="Doulos SIL" w:hAnsi="Doulos SIL"/>
          <w:i/>
          <w:color w:val="0000FF"/>
        </w:rPr>
        <w:t>kɔ́yí</w:t>
      </w:r>
      <w:r w:rsidR="00862BEB">
        <w:t xml:space="preserve"> </w:t>
      </w:r>
      <w:r>
        <w:t>(</w:t>
      </w:r>
      <w:r w:rsidR="00862BEB">
        <w:t xml:space="preserve">except 3Sg possessed </w:t>
      </w:r>
      <w:r w:rsidR="00862BEB" w:rsidRPr="00305E8A">
        <w:rPr>
          <w:rFonts w:ascii="Doulos SIL" w:hAnsi="Doulos SIL"/>
          <w:i/>
          <w:color w:val="0000FF"/>
        </w:rPr>
        <w:t>kɔ̀yí</w:t>
      </w:r>
      <w:r>
        <w:t> )</w:t>
      </w:r>
      <w:r w:rsidR="00862BEB">
        <w:t xml:space="preserve">, and </w:t>
      </w:r>
      <w:r w:rsidR="00862BEB" w:rsidRPr="00305E8A">
        <w:rPr>
          <w:rFonts w:ascii="Doulos SIL" w:hAnsi="Doulos SIL"/>
          <w:i/>
          <w:color w:val="0000FF"/>
        </w:rPr>
        <w:t>bàʔà</w:t>
      </w:r>
      <w:r>
        <w:t xml:space="preserve"> (</w:t>
      </w:r>
      <w:r w:rsidR="00862BEB">
        <w:t xml:space="preserve">except 3Sg possessed </w:t>
      </w:r>
      <w:r w:rsidR="00862BEB" w:rsidRPr="00305E8A">
        <w:rPr>
          <w:rFonts w:ascii="Doulos SIL" w:hAnsi="Doulos SIL"/>
          <w:i/>
          <w:color w:val="0000FF"/>
        </w:rPr>
        <w:t>bàʔá</w:t>
      </w:r>
      <w:r>
        <w:t> )</w:t>
      </w:r>
      <w:r w:rsidR="00862BEB">
        <w:t xml:space="preserve">. </w:t>
      </w:r>
      <w:r w:rsidRPr="00305E8A">
        <w:rPr>
          <w:rFonts w:ascii="Doulos SIL" w:hAnsi="Doulos SIL"/>
          <w:i/>
          <w:color w:val="0000FF"/>
        </w:rPr>
        <w:t xml:space="preserve">bàʔà </w:t>
      </w:r>
      <w:r>
        <w:t xml:space="preserve">becomes </w:t>
      </w:r>
      <w:r w:rsidRPr="00305E8A">
        <w:rPr>
          <w:rFonts w:ascii="Doulos SIL" w:hAnsi="Doulos SIL"/>
          <w:i/>
          <w:color w:val="0000FF"/>
        </w:rPr>
        <w:t>bàʔá</w:t>
      </w:r>
      <w:r>
        <w:t xml:space="preserve"> secondarily by tone sandhi (Final Tone-Raising) before an L</w:t>
      </w:r>
      <w:r>
        <w:noBreakHyphen/>
        <w:t>tone.</w:t>
      </w:r>
    </w:p>
    <w:p w14:paraId="69EBDD84" w14:textId="77777777" w:rsidR="00C86A58" w:rsidRDefault="00C86A58" w:rsidP="00F52190"/>
    <w:p w14:paraId="585D004C" w14:textId="7136A4F3" w:rsidR="00C86A58" w:rsidRDefault="00C86A58" w:rsidP="00C86A58">
      <w:pPr>
        <w:tabs>
          <w:tab w:val="clear" w:pos="369"/>
          <w:tab w:val="left" w:pos="720"/>
          <w:tab w:val="left" w:pos="1080"/>
          <w:tab w:val="left" w:pos="1980"/>
          <w:tab w:val="left" w:pos="3600"/>
          <w:tab w:val="left" w:pos="4770"/>
          <w:tab w:val="left" w:pos="5940"/>
        </w:tabs>
      </w:pPr>
      <w:r>
        <w:t>(xx1)</w:t>
      </w:r>
      <w:r>
        <w:tab/>
        <w:t>a.</w:t>
      </w:r>
      <w:r>
        <w:tab/>
      </w:r>
      <w:r w:rsidRPr="00305E8A">
        <w:rPr>
          <w:rFonts w:ascii="Doulos SIL" w:hAnsi="Doulos SIL"/>
          <w:i/>
          <w:color w:val="0000FF"/>
        </w:rPr>
        <w:t>mā</w:t>
      </w:r>
      <w:r w:rsidRPr="00305E8A">
        <w:rPr>
          <w:rFonts w:ascii="Doulos SIL" w:hAnsi="Doulos SIL"/>
          <w:i/>
          <w:color w:val="0000FF"/>
        </w:rPr>
        <w:tab/>
        <w:t>[nāāⁿ</w:t>
      </w:r>
      <w:r w:rsidRPr="00305E8A">
        <w:rPr>
          <w:rFonts w:ascii="Doulos SIL" w:hAnsi="Doulos SIL"/>
          <w:i/>
          <w:color w:val="0000FF"/>
        </w:rPr>
        <w:tab/>
        <w:t>kɔ́yí]</w:t>
      </w:r>
      <w:r w:rsidRPr="00305E8A">
        <w:rPr>
          <w:rFonts w:ascii="Doulos SIL" w:hAnsi="Doulos SIL"/>
          <w:i/>
          <w:color w:val="0000FF"/>
        </w:rPr>
        <w:tab/>
        <w:t>jyɛ̌</w:t>
      </w:r>
    </w:p>
    <w:p w14:paraId="17F63FD2" w14:textId="0EB422E0" w:rsidR="00C86A58" w:rsidRDefault="00C86A58" w:rsidP="00C86A58">
      <w:pPr>
        <w:tabs>
          <w:tab w:val="clear" w:pos="369"/>
          <w:tab w:val="left" w:pos="720"/>
          <w:tab w:val="left" w:pos="1080"/>
          <w:tab w:val="left" w:pos="1980"/>
          <w:tab w:val="left" w:pos="3600"/>
          <w:tab w:val="left" w:pos="4770"/>
          <w:tab w:val="left" w:pos="5940"/>
        </w:tabs>
      </w:pPr>
      <w:r>
        <w:tab/>
      </w:r>
      <w:r>
        <w:tab/>
        <w:t>1Sg</w:t>
      </w:r>
      <w:r>
        <w:tab/>
        <w:t>[1stReflPoss</w:t>
      </w:r>
      <w:r>
        <w:tab/>
        <w:t>belly]</w:t>
      </w:r>
      <w:r>
        <w:tab/>
        <w:t>see.Pfv</w:t>
      </w:r>
    </w:p>
    <w:p w14:paraId="5CFB1609" w14:textId="38BEFE34" w:rsidR="00C86A58" w:rsidRDefault="00C86A58" w:rsidP="00C86A58">
      <w:pPr>
        <w:tabs>
          <w:tab w:val="clear" w:pos="369"/>
          <w:tab w:val="left" w:pos="720"/>
          <w:tab w:val="left" w:pos="1080"/>
        </w:tabs>
      </w:pPr>
      <w:r>
        <w:tab/>
      </w:r>
      <w:r>
        <w:tab/>
        <w:t>‘I saw my belly.</w:t>
      </w:r>
      <w:r w:rsidR="006177D4">
        <w:t xml:space="preserve">’ </w:t>
      </w:r>
    </w:p>
    <w:p w14:paraId="3ADB6252" w14:textId="77777777" w:rsidR="00C86A58" w:rsidRDefault="00C86A58" w:rsidP="00C86A58">
      <w:pPr>
        <w:tabs>
          <w:tab w:val="clear" w:pos="369"/>
          <w:tab w:val="left" w:pos="720"/>
          <w:tab w:val="left" w:pos="1080"/>
          <w:tab w:val="left" w:pos="1980"/>
          <w:tab w:val="left" w:pos="3600"/>
          <w:tab w:val="left" w:pos="4770"/>
          <w:tab w:val="left" w:pos="5940"/>
        </w:tabs>
      </w:pPr>
    </w:p>
    <w:p w14:paraId="0DA9C4A6" w14:textId="571E4F9E" w:rsidR="00C86A58" w:rsidRPr="00305E8A" w:rsidRDefault="00C86A58" w:rsidP="00C86A58">
      <w:pPr>
        <w:tabs>
          <w:tab w:val="clear" w:pos="369"/>
          <w:tab w:val="left" w:pos="720"/>
          <w:tab w:val="left" w:pos="1080"/>
          <w:tab w:val="left" w:pos="1980"/>
          <w:tab w:val="left" w:pos="3600"/>
          <w:tab w:val="left" w:pos="4770"/>
          <w:tab w:val="left" w:pos="5940"/>
        </w:tabs>
        <w:rPr>
          <w:rFonts w:ascii="Doulos SIL" w:hAnsi="Doulos SIL"/>
          <w:i/>
          <w:color w:val="0000FF"/>
        </w:rPr>
      </w:pPr>
      <w:r>
        <w:tab/>
        <w:t>b.</w:t>
      </w:r>
      <w:r>
        <w:tab/>
      </w:r>
      <w:r w:rsidRPr="00305E8A">
        <w:rPr>
          <w:rFonts w:ascii="Doulos SIL" w:hAnsi="Doulos SIL"/>
          <w:i/>
          <w:color w:val="0000FF"/>
        </w:rPr>
        <w:t>mā</w:t>
      </w:r>
      <w:r>
        <w:tab/>
      </w:r>
      <w:r w:rsidRPr="00305E8A">
        <w:rPr>
          <w:rFonts w:ascii="Doulos SIL" w:hAnsi="Doulos SIL"/>
          <w:i/>
          <w:color w:val="0000FF"/>
        </w:rPr>
        <w:t>[nāáⁿ</w:t>
      </w:r>
      <w:r w:rsidRPr="00305E8A">
        <w:rPr>
          <w:rFonts w:ascii="Doulos SIL" w:hAnsi="Doulos SIL"/>
          <w:i/>
          <w:color w:val="0000FF"/>
        </w:rPr>
        <w:tab/>
        <w:t>bàʔá]</w:t>
      </w:r>
      <w:r w:rsidRPr="00305E8A">
        <w:rPr>
          <w:rFonts w:ascii="Doulos SIL" w:hAnsi="Doulos SIL"/>
          <w:i/>
          <w:color w:val="0000FF"/>
        </w:rPr>
        <w:tab/>
        <w:t>jyɛ̌</w:t>
      </w:r>
    </w:p>
    <w:p w14:paraId="44E9D485" w14:textId="7E593741" w:rsidR="00C86A58" w:rsidRDefault="00C86A58" w:rsidP="00C86A58">
      <w:pPr>
        <w:tabs>
          <w:tab w:val="clear" w:pos="369"/>
          <w:tab w:val="left" w:pos="720"/>
          <w:tab w:val="left" w:pos="1080"/>
          <w:tab w:val="left" w:pos="1980"/>
          <w:tab w:val="left" w:pos="3600"/>
          <w:tab w:val="left" w:pos="4770"/>
          <w:tab w:val="left" w:pos="5940"/>
        </w:tabs>
      </w:pPr>
      <w:r>
        <w:tab/>
      </w:r>
      <w:r>
        <w:tab/>
        <w:t>1Sg</w:t>
      </w:r>
      <w:r>
        <w:tab/>
        <w:t>[1SgReflPoss</w:t>
      </w:r>
      <w:r>
        <w:tab/>
        <w:t>porridge]</w:t>
      </w:r>
      <w:r>
        <w:tab/>
        <w:t>see.Pfv</w:t>
      </w:r>
    </w:p>
    <w:p w14:paraId="598ABF57" w14:textId="3AFE36A3" w:rsidR="00C86A58" w:rsidRDefault="00C86A58" w:rsidP="00C86A58">
      <w:pPr>
        <w:tabs>
          <w:tab w:val="clear" w:pos="369"/>
          <w:tab w:val="left" w:pos="720"/>
          <w:tab w:val="left" w:pos="1080"/>
        </w:tabs>
      </w:pPr>
      <w:r>
        <w:tab/>
      </w:r>
      <w:r>
        <w:tab/>
        <w:t>‘I saw my porridge.’</w:t>
      </w:r>
    </w:p>
    <w:p w14:paraId="4582D266" w14:textId="77777777" w:rsidR="00C86A58" w:rsidRDefault="00C86A58" w:rsidP="00C86A58">
      <w:pPr>
        <w:tabs>
          <w:tab w:val="clear" w:pos="369"/>
          <w:tab w:val="left" w:pos="720"/>
          <w:tab w:val="left" w:pos="1080"/>
        </w:tabs>
      </w:pPr>
    </w:p>
    <w:p w14:paraId="46CE5BF6" w14:textId="40E1446E" w:rsidR="00C86A58" w:rsidRDefault="00C86A58" w:rsidP="00C86A58">
      <w:pPr>
        <w:tabs>
          <w:tab w:val="clear" w:pos="369"/>
          <w:tab w:val="left" w:pos="720"/>
          <w:tab w:val="left" w:pos="1080"/>
          <w:tab w:val="left" w:pos="1980"/>
          <w:tab w:val="left" w:pos="3600"/>
          <w:tab w:val="left" w:pos="4770"/>
        </w:tabs>
      </w:pPr>
      <w:r>
        <w:tab/>
        <w:t>c.</w:t>
      </w:r>
      <w:r>
        <w:tab/>
      </w:r>
      <w:r w:rsidRPr="00305E8A">
        <w:rPr>
          <w:rFonts w:ascii="Doulos SIL" w:hAnsi="Doulos SIL"/>
          <w:i/>
          <w:color w:val="0000FF"/>
        </w:rPr>
        <w:t>mùʔùⁿ</w:t>
      </w:r>
      <w:r w:rsidRPr="00305E8A">
        <w:rPr>
          <w:rFonts w:ascii="Doulos SIL" w:hAnsi="Doulos SIL"/>
          <w:i/>
          <w:color w:val="0000FF"/>
        </w:rPr>
        <w:tab/>
        <w:t>[nāāⁿ</w:t>
      </w:r>
      <w:r w:rsidRPr="00305E8A">
        <w:rPr>
          <w:rFonts w:ascii="Doulos SIL" w:hAnsi="Doulos SIL"/>
          <w:i/>
          <w:color w:val="0000FF"/>
        </w:rPr>
        <w:tab/>
        <w:t>kɔ́yí]</w:t>
      </w:r>
      <w:r w:rsidRPr="00305E8A">
        <w:rPr>
          <w:rFonts w:ascii="Doulos SIL" w:hAnsi="Doulos SIL"/>
          <w:i/>
          <w:color w:val="0000FF"/>
        </w:rPr>
        <w:tab/>
        <w:t>jyɛ̌</w:t>
      </w:r>
    </w:p>
    <w:p w14:paraId="69281D41" w14:textId="6FC7A1C8" w:rsidR="00C86A58" w:rsidRDefault="00C86A58" w:rsidP="00C86A58">
      <w:pPr>
        <w:tabs>
          <w:tab w:val="clear" w:pos="369"/>
          <w:tab w:val="left" w:pos="720"/>
          <w:tab w:val="left" w:pos="1080"/>
          <w:tab w:val="left" w:pos="1980"/>
          <w:tab w:val="left" w:pos="3600"/>
          <w:tab w:val="left" w:pos="4770"/>
        </w:tabs>
      </w:pPr>
      <w:r>
        <w:tab/>
      </w:r>
      <w:r>
        <w:tab/>
        <w:t>1Pl</w:t>
      </w:r>
      <w:r>
        <w:tab/>
        <w:t>[1stPoss</w:t>
      </w:r>
      <w:r>
        <w:tab/>
        <w:t>belly]</w:t>
      </w:r>
      <w:r>
        <w:tab/>
        <w:t>see.Pfv</w:t>
      </w:r>
    </w:p>
    <w:p w14:paraId="5B7D44DC" w14:textId="572832A6" w:rsidR="00C86A58" w:rsidRDefault="00C86A58" w:rsidP="00C86A58">
      <w:pPr>
        <w:tabs>
          <w:tab w:val="clear" w:pos="369"/>
          <w:tab w:val="left" w:pos="720"/>
          <w:tab w:val="left" w:pos="1080"/>
        </w:tabs>
      </w:pPr>
      <w:r>
        <w:tab/>
      </w:r>
      <w:r>
        <w:tab/>
        <w:t>‘We saw our belly.’</w:t>
      </w:r>
    </w:p>
    <w:p w14:paraId="3C2C015E" w14:textId="77777777" w:rsidR="00C86A58" w:rsidRDefault="00C86A58" w:rsidP="00C86A58">
      <w:pPr>
        <w:tabs>
          <w:tab w:val="clear" w:pos="369"/>
          <w:tab w:val="left" w:pos="720"/>
          <w:tab w:val="left" w:pos="1080"/>
        </w:tabs>
      </w:pPr>
    </w:p>
    <w:p w14:paraId="1ED552B1" w14:textId="489590E6" w:rsidR="00C86A58" w:rsidRPr="00305E8A" w:rsidRDefault="00C86A58" w:rsidP="00C86A58">
      <w:pPr>
        <w:tabs>
          <w:tab w:val="clear" w:pos="369"/>
          <w:tab w:val="left" w:pos="720"/>
          <w:tab w:val="left" w:pos="1080"/>
          <w:tab w:val="left" w:pos="1980"/>
          <w:tab w:val="left" w:pos="3600"/>
          <w:tab w:val="left" w:pos="4770"/>
          <w:tab w:val="left" w:pos="5940"/>
        </w:tabs>
        <w:rPr>
          <w:rFonts w:ascii="Doulos SIL" w:hAnsi="Doulos SIL"/>
          <w:i/>
          <w:color w:val="0000FF"/>
        </w:rPr>
      </w:pPr>
      <w:r>
        <w:tab/>
        <w:t>d.</w:t>
      </w:r>
      <w:r>
        <w:tab/>
      </w:r>
      <w:r w:rsidRPr="00305E8A">
        <w:rPr>
          <w:rFonts w:ascii="Doulos SIL" w:hAnsi="Doulos SIL"/>
          <w:i/>
          <w:color w:val="0000FF"/>
        </w:rPr>
        <w:t>mā</w:t>
      </w:r>
      <w:r>
        <w:tab/>
      </w:r>
      <w:r w:rsidRPr="00305E8A">
        <w:rPr>
          <w:rFonts w:ascii="Doulos SIL" w:hAnsi="Doulos SIL"/>
          <w:i/>
          <w:color w:val="0000FF"/>
        </w:rPr>
        <w:t>[nāáⁿ</w:t>
      </w:r>
      <w:r w:rsidRPr="00305E8A">
        <w:rPr>
          <w:rFonts w:ascii="Doulos SIL" w:hAnsi="Doulos SIL"/>
          <w:i/>
          <w:color w:val="0000FF"/>
        </w:rPr>
        <w:tab/>
        <w:t>bàʔá]</w:t>
      </w:r>
      <w:r w:rsidRPr="00305E8A">
        <w:rPr>
          <w:rFonts w:ascii="Doulos SIL" w:hAnsi="Doulos SIL"/>
          <w:i/>
          <w:color w:val="0000FF"/>
        </w:rPr>
        <w:tab/>
        <w:t>jyɛ̌</w:t>
      </w:r>
    </w:p>
    <w:p w14:paraId="78D20785" w14:textId="77777777" w:rsidR="00C86A58" w:rsidRDefault="00C86A58" w:rsidP="00C86A58">
      <w:pPr>
        <w:tabs>
          <w:tab w:val="clear" w:pos="369"/>
          <w:tab w:val="left" w:pos="720"/>
          <w:tab w:val="left" w:pos="1080"/>
          <w:tab w:val="left" w:pos="1980"/>
          <w:tab w:val="left" w:pos="3600"/>
          <w:tab w:val="left" w:pos="4770"/>
          <w:tab w:val="left" w:pos="5940"/>
        </w:tabs>
      </w:pPr>
      <w:r>
        <w:tab/>
      </w:r>
      <w:r>
        <w:tab/>
        <w:t>1Sg</w:t>
      </w:r>
      <w:r>
        <w:tab/>
        <w:t>[1SgReflPoss</w:t>
      </w:r>
      <w:r>
        <w:tab/>
        <w:t>porridge]</w:t>
      </w:r>
      <w:r>
        <w:tab/>
        <w:t>see.Pfv</w:t>
      </w:r>
    </w:p>
    <w:p w14:paraId="2C777480" w14:textId="5B2770A0" w:rsidR="00C86A58" w:rsidRDefault="00C86A58" w:rsidP="00C86A58">
      <w:pPr>
        <w:tabs>
          <w:tab w:val="clear" w:pos="369"/>
          <w:tab w:val="left" w:pos="720"/>
          <w:tab w:val="left" w:pos="1080"/>
        </w:tabs>
      </w:pPr>
      <w:r>
        <w:tab/>
      </w:r>
      <w:r>
        <w:tab/>
        <w:t>‘We saw our porridge.’</w:t>
      </w:r>
    </w:p>
    <w:p w14:paraId="3B780BA8" w14:textId="77777777" w:rsidR="00C86A58" w:rsidRDefault="00C86A58" w:rsidP="00C86A58">
      <w:pPr>
        <w:tabs>
          <w:tab w:val="clear" w:pos="369"/>
          <w:tab w:val="left" w:pos="720"/>
          <w:tab w:val="left" w:pos="1080"/>
        </w:tabs>
      </w:pPr>
    </w:p>
    <w:p w14:paraId="07640D84" w14:textId="77777777" w:rsidR="00C86A58" w:rsidRDefault="00C86A58" w:rsidP="00C86A58">
      <w:pPr>
        <w:tabs>
          <w:tab w:val="clear" w:pos="369"/>
          <w:tab w:val="left" w:pos="720"/>
          <w:tab w:val="left" w:pos="1080"/>
          <w:tab w:val="left" w:pos="1980"/>
          <w:tab w:val="left" w:pos="3600"/>
          <w:tab w:val="left" w:pos="4770"/>
        </w:tabs>
      </w:pPr>
      <w:r>
        <w:tab/>
        <w:t>e.</w:t>
      </w:r>
      <w:r>
        <w:tab/>
      </w:r>
      <w:r w:rsidRPr="00305E8A">
        <w:rPr>
          <w:rFonts w:ascii="Doulos SIL" w:hAnsi="Doulos SIL"/>
          <w:i/>
          <w:color w:val="0000FF"/>
        </w:rPr>
        <w:t>à</w:t>
      </w:r>
      <w:r w:rsidRPr="00305E8A">
        <w:rPr>
          <w:rFonts w:ascii="Doulos SIL" w:hAnsi="Doulos SIL"/>
          <w:i/>
          <w:color w:val="0000FF"/>
        </w:rPr>
        <w:tab/>
        <w:t>[ná</w:t>
      </w:r>
      <w:r w:rsidRPr="00305E8A">
        <w:rPr>
          <w:rFonts w:ascii="Doulos SIL" w:hAnsi="Doulos SIL"/>
          <w:i/>
          <w:color w:val="0000FF"/>
        </w:rPr>
        <w:tab/>
        <w:t>kɔ̀yí]</w:t>
      </w:r>
      <w:r w:rsidRPr="00305E8A">
        <w:rPr>
          <w:rFonts w:ascii="Doulos SIL" w:hAnsi="Doulos SIL"/>
          <w:i/>
          <w:color w:val="0000FF"/>
        </w:rPr>
        <w:tab/>
        <w:t>jyɛ̌</w:t>
      </w:r>
    </w:p>
    <w:p w14:paraId="2467407F" w14:textId="0348CF52" w:rsidR="00C86A58" w:rsidRDefault="00C86A58" w:rsidP="00C86A58">
      <w:pPr>
        <w:tabs>
          <w:tab w:val="clear" w:pos="369"/>
          <w:tab w:val="left" w:pos="720"/>
          <w:tab w:val="left" w:pos="1080"/>
          <w:tab w:val="left" w:pos="1980"/>
          <w:tab w:val="left" w:pos="3600"/>
          <w:tab w:val="left" w:pos="4770"/>
        </w:tabs>
      </w:pPr>
      <w:r>
        <w:tab/>
      </w:r>
      <w:r>
        <w:tab/>
        <w:t>3SgHum</w:t>
      </w:r>
      <w:r>
        <w:tab/>
        <w:t>[3SgReflPoss</w:t>
      </w:r>
      <w:r>
        <w:tab/>
        <w:t>belly]</w:t>
      </w:r>
      <w:r>
        <w:tab/>
        <w:t>see.Pfv</w:t>
      </w:r>
    </w:p>
    <w:p w14:paraId="2821FCD0" w14:textId="77777777" w:rsidR="00C86A58" w:rsidRDefault="00C86A58" w:rsidP="00C86A58">
      <w:pPr>
        <w:tabs>
          <w:tab w:val="clear" w:pos="369"/>
          <w:tab w:val="left" w:pos="720"/>
          <w:tab w:val="left" w:pos="1080"/>
        </w:tabs>
      </w:pPr>
      <w:r>
        <w:tab/>
      </w:r>
      <w:r>
        <w:tab/>
        <w:t>‘He saw his (own) belly.’</w:t>
      </w:r>
    </w:p>
    <w:p w14:paraId="3AEC85A3" w14:textId="77777777" w:rsidR="00C86A58" w:rsidRDefault="00C86A58" w:rsidP="00C86A58">
      <w:pPr>
        <w:tabs>
          <w:tab w:val="clear" w:pos="369"/>
          <w:tab w:val="left" w:pos="720"/>
          <w:tab w:val="left" w:pos="1080"/>
        </w:tabs>
      </w:pPr>
    </w:p>
    <w:p w14:paraId="1ECFA265" w14:textId="77777777" w:rsidR="00C86A58" w:rsidRDefault="00C86A58" w:rsidP="00C86A58">
      <w:pPr>
        <w:tabs>
          <w:tab w:val="clear" w:pos="369"/>
          <w:tab w:val="left" w:pos="720"/>
          <w:tab w:val="left" w:pos="1080"/>
          <w:tab w:val="left" w:pos="1980"/>
          <w:tab w:val="left" w:pos="3600"/>
          <w:tab w:val="left" w:pos="4770"/>
        </w:tabs>
      </w:pPr>
      <w:r>
        <w:tab/>
        <w:t>f.</w:t>
      </w:r>
      <w:r>
        <w:tab/>
      </w:r>
      <w:r w:rsidRPr="00305E8A">
        <w:rPr>
          <w:rFonts w:ascii="Doulos SIL" w:hAnsi="Doulos SIL"/>
          <w:i/>
          <w:color w:val="0000FF"/>
        </w:rPr>
        <w:t>à</w:t>
      </w:r>
      <w:r w:rsidRPr="00305E8A">
        <w:rPr>
          <w:rFonts w:ascii="Doulos SIL" w:hAnsi="Doulos SIL"/>
          <w:i/>
          <w:color w:val="0000FF"/>
        </w:rPr>
        <w:tab/>
        <w:t>[ná</w:t>
      </w:r>
      <w:r w:rsidRPr="00305E8A">
        <w:rPr>
          <w:rFonts w:ascii="Doulos SIL" w:hAnsi="Doulos SIL"/>
          <w:i/>
          <w:color w:val="0000FF"/>
        </w:rPr>
        <w:tab/>
        <w:t>bàʔá]</w:t>
      </w:r>
      <w:r w:rsidRPr="00305E8A">
        <w:rPr>
          <w:rFonts w:ascii="Doulos SIL" w:hAnsi="Doulos SIL"/>
          <w:i/>
          <w:color w:val="0000FF"/>
        </w:rPr>
        <w:tab/>
        <w:t>jyɛ̌</w:t>
      </w:r>
    </w:p>
    <w:p w14:paraId="1E95D0EA" w14:textId="2E0B3FD7" w:rsidR="00C86A58" w:rsidRDefault="00C86A58" w:rsidP="00C86A58">
      <w:pPr>
        <w:tabs>
          <w:tab w:val="clear" w:pos="369"/>
          <w:tab w:val="left" w:pos="720"/>
          <w:tab w:val="left" w:pos="1080"/>
          <w:tab w:val="left" w:pos="1980"/>
          <w:tab w:val="left" w:pos="3600"/>
          <w:tab w:val="left" w:pos="4770"/>
        </w:tabs>
      </w:pPr>
      <w:r>
        <w:tab/>
      </w:r>
      <w:r>
        <w:tab/>
        <w:t>3SgHum</w:t>
      </w:r>
      <w:r>
        <w:tab/>
        <w:t>[3SgReflPoss</w:t>
      </w:r>
      <w:r>
        <w:tab/>
        <w:t>porridge]</w:t>
      </w:r>
      <w:r>
        <w:tab/>
        <w:t>see.Pfv</w:t>
      </w:r>
    </w:p>
    <w:p w14:paraId="747C5AC6" w14:textId="77777777" w:rsidR="00C86A58" w:rsidRDefault="00C86A58" w:rsidP="00C86A58">
      <w:pPr>
        <w:tabs>
          <w:tab w:val="clear" w:pos="369"/>
          <w:tab w:val="left" w:pos="720"/>
          <w:tab w:val="left" w:pos="1080"/>
        </w:tabs>
      </w:pPr>
      <w:r>
        <w:tab/>
      </w:r>
      <w:r>
        <w:tab/>
        <w:t>‘He saw his (own) porridge.’</w:t>
      </w:r>
    </w:p>
    <w:p w14:paraId="204AF9FB" w14:textId="77777777" w:rsidR="00C86A58" w:rsidRDefault="00C86A58" w:rsidP="00C86A58">
      <w:pPr>
        <w:tabs>
          <w:tab w:val="clear" w:pos="369"/>
          <w:tab w:val="left" w:pos="720"/>
          <w:tab w:val="left" w:pos="1080"/>
        </w:tabs>
      </w:pPr>
    </w:p>
    <w:p w14:paraId="7764E02E" w14:textId="0111DCDB" w:rsidR="00C86A58" w:rsidRDefault="00C86A58" w:rsidP="00C86A58">
      <w:pPr>
        <w:tabs>
          <w:tab w:val="clear" w:pos="369"/>
          <w:tab w:val="left" w:pos="720"/>
          <w:tab w:val="left" w:pos="1080"/>
          <w:tab w:val="left" w:pos="1980"/>
          <w:tab w:val="left" w:pos="3600"/>
          <w:tab w:val="left" w:pos="4770"/>
        </w:tabs>
      </w:pPr>
      <w:r>
        <w:tab/>
        <w:t>g.</w:t>
      </w:r>
      <w:r>
        <w:tab/>
      </w:r>
      <w:r w:rsidRPr="00305E8A">
        <w:rPr>
          <w:rFonts w:ascii="Doulos SIL" w:hAnsi="Doulos SIL"/>
          <w:i/>
          <w:color w:val="0000FF"/>
        </w:rPr>
        <w:t>ààⁿ</w:t>
      </w:r>
      <w:r w:rsidRPr="00305E8A">
        <w:rPr>
          <w:rFonts w:ascii="Doulos SIL" w:hAnsi="Doulos SIL"/>
          <w:i/>
          <w:color w:val="0000FF"/>
        </w:rPr>
        <w:tab/>
        <w:t>[náā</w:t>
      </w:r>
      <w:r w:rsidR="00AC7806" w:rsidRPr="00305E8A">
        <w:rPr>
          <w:rFonts w:ascii="Doulos SIL" w:hAnsi="Doulos SIL"/>
          <w:i/>
          <w:color w:val="0000FF"/>
        </w:rPr>
        <w:t>ⁿ</w:t>
      </w:r>
      <w:r w:rsidRPr="00305E8A">
        <w:rPr>
          <w:rFonts w:ascii="Doulos SIL" w:hAnsi="Doulos SIL"/>
          <w:i/>
          <w:color w:val="0000FF"/>
        </w:rPr>
        <w:tab/>
        <w:t>kɔ́yí]</w:t>
      </w:r>
      <w:r w:rsidRPr="00305E8A">
        <w:rPr>
          <w:rFonts w:ascii="Doulos SIL" w:hAnsi="Doulos SIL"/>
          <w:i/>
          <w:color w:val="0000FF"/>
        </w:rPr>
        <w:tab/>
        <w:t>jyɛ̌</w:t>
      </w:r>
    </w:p>
    <w:p w14:paraId="73F94848" w14:textId="6CCAE87D" w:rsidR="00C86A58" w:rsidRDefault="00C86A58" w:rsidP="00C86A58">
      <w:pPr>
        <w:tabs>
          <w:tab w:val="clear" w:pos="369"/>
          <w:tab w:val="left" w:pos="720"/>
          <w:tab w:val="left" w:pos="1080"/>
          <w:tab w:val="left" w:pos="1980"/>
          <w:tab w:val="left" w:pos="3600"/>
          <w:tab w:val="left" w:pos="4770"/>
        </w:tabs>
      </w:pPr>
      <w:r>
        <w:tab/>
      </w:r>
      <w:r>
        <w:tab/>
        <w:t>3PlHum</w:t>
      </w:r>
      <w:r>
        <w:tab/>
        <w:t>[3PlReflPoss</w:t>
      </w:r>
      <w:r>
        <w:tab/>
        <w:t>belly]</w:t>
      </w:r>
      <w:r>
        <w:tab/>
        <w:t>see.Pfv</w:t>
      </w:r>
    </w:p>
    <w:p w14:paraId="3D56F0DC" w14:textId="5F8B3B08" w:rsidR="00C86A58" w:rsidRDefault="00C86A58" w:rsidP="00C86A58">
      <w:pPr>
        <w:tabs>
          <w:tab w:val="clear" w:pos="369"/>
          <w:tab w:val="left" w:pos="720"/>
          <w:tab w:val="left" w:pos="1080"/>
        </w:tabs>
      </w:pPr>
      <w:r>
        <w:tab/>
      </w:r>
      <w:r>
        <w:tab/>
        <w:t>‘Their saw their (own) belly.’</w:t>
      </w:r>
    </w:p>
    <w:p w14:paraId="61B59F12" w14:textId="77777777" w:rsidR="00C86A58" w:rsidRDefault="00C86A58" w:rsidP="00C86A58">
      <w:pPr>
        <w:tabs>
          <w:tab w:val="clear" w:pos="369"/>
          <w:tab w:val="left" w:pos="720"/>
          <w:tab w:val="left" w:pos="1080"/>
        </w:tabs>
      </w:pPr>
    </w:p>
    <w:p w14:paraId="0FA46FD3" w14:textId="0CA06A12" w:rsidR="00C86A58" w:rsidRDefault="00C86A58" w:rsidP="00C86A58">
      <w:pPr>
        <w:tabs>
          <w:tab w:val="clear" w:pos="369"/>
          <w:tab w:val="left" w:pos="720"/>
          <w:tab w:val="left" w:pos="1080"/>
          <w:tab w:val="left" w:pos="1980"/>
          <w:tab w:val="left" w:pos="3600"/>
          <w:tab w:val="left" w:pos="4770"/>
        </w:tabs>
      </w:pPr>
      <w:r>
        <w:tab/>
        <w:t>h.</w:t>
      </w:r>
      <w:r>
        <w:tab/>
      </w:r>
      <w:r w:rsidRPr="00305E8A">
        <w:rPr>
          <w:rFonts w:ascii="Doulos SIL" w:hAnsi="Doulos SIL"/>
          <w:i/>
          <w:color w:val="0000FF"/>
        </w:rPr>
        <w:t>ààⁿ</w:t>
      </w:r>
      <w:r w:rsidRPr="00305E8A">
        <w:rPr>
          <w:rFonts w:ascii="Doulos SIL" w:hAnsi="Doulos SIL"/>
          <w:i/>
          <w:color w:val="0000FF"/>
        </w:rPr>
        <w:tab/>
        <w:t>[náā</w:t>
      </w:r>
      <w:r w:rsidR="00AC7806" w:rsidRPr="00305E8A">
        <w:rPr>
          <w:rFonts w:ascii="Doulos SIL" w:hAnsi="Doulos SIL"/>
          <w:i/>
          <w:color w:val="0000FF"/>
        </w:rPr>
        <w:t>ⁿ</w:t>
      </w:r>
      <w:r w:rsidRPr="00305E8A">
        <w:rPr>
          <w:rFonts w:ascii="Doulos SIL" w:hAnsi="Doulos SIL"/>
          <w:i/>
          <w:color w:val="0000FF"/>
        </w:rPr>
        <w:tab/>
        <w:t>bàʔá]</w:t>
      </w:r>
      <w:r w:rsidRPr="00305E8A">
        <w:rPr>
          <w:rFonts w:ascii="Doulos SIL" w:hAnsi="Doulos SIL"/>
          <w:i/>
          <w:color w:val="0000FF"/>
        </w:rPr>
        <w:tab/>
        <w:t>jyɛ̌</w:t>
      </w:r>
    </w:p>
    <w:p w14:paraId="3262B5EA" w14:textId="7F5FF14A" w:rsidR="00C86A58" w:rsidRDefault="00C86A58" w:rsidP="00C86A58">
      <w:pPr>
        <w:tabs>
          <w:tab w:val="clear" w:pos="369"/>
          <w:tab w:val="left" w:pos="720"/>
          <w:tab w:val="left" w:pos="1080"/>
          <w:tab w:val="left" w:pos="1980"/>
          <w:tab w:val="left" w:pos="3600"/>
          <w:tab w:val="left" w:pos="4770"/>
        </w:tabs>
      </w:pPr>
      <w:r>
        <w:tab/>
      </w:r>
      <w:r>
        <w:tab/>
        <w:t>3PlHum</w:t>
      </w:r>
      <w:r>
        <w:tab/>
        <w:t>[3PlReflPoss</w:t>
      </w:r>
      <w:r>
        <w:tab/>
        <w:t>porridge]</w:t>
      </w:r>
      <w:r>
        <w:tab/>
        <w:t>see.Pfv</w:t>
      </w:r>
    </w:p>
    <w:p w14:paraId="0FE997B2" w14:textId="213BD5CF" w:rsidR="00C86A58" w:rsidRDefault="00C86A58" w:rsidP="00C86A58">
      <w:pPr>
        <w:tabs>
          <w:tab w:val="clear" w:pos="369"/>
          <w:tab w:val="left" w:pos="720"/>
          <w:tab w:val="left" w:pos="1080"/>
        </w:tabs>
      </w:pPr>
      <w:r>
        <w:tab/>
      </w:r>
      <w:r>
        <w:tab/>
        <w:t>‘They saw their (own) porridge.’</w:t>
      </w:r>
    </w:p>
    <w:p w14:paraId="1FCD5621" w14:textId="77777777" w:rsidR="00F52190" w:rsidRDefault="00F52190" w:rsidP="00F52190"/>
    <w:p w14:paraId="496CA4A5" w14:textId="1A709B89" w:rsidR="00F75BA7" w:rsidRDefault="00F75BA7" w:rsidP="00F52190">
      <w:r>
        <w:t xml:space="preserve">Combinations of subjects, inflectional morphemes, and reflexive possessors for preverbal objects are in (xx2). </w:t>
      </w:r>
      <w:r w:rsidR="00E9480E">
        <w:t xml:space="preserve">As usual, the present and </w:t>
      </w:r>
      <w:r w:rsidR="00C41652">
        <w:t>future</w:t>
      </w:r>
      <w:r w:rsidR="00E9480E">
        <w:t xml:space="preserve"> have an imperfective enclitic </w:t>
      </w:r>
      <w:r w:rsidR="00E9480E" w:rsidRPr="00D8383A">
        <w:t>/H+</w:t>
      </w:r>
      <w:r w:rsidR="00E9480E" w:rsidRPr="00B335F8">
        <w:rPr>
          <w:rFonts w:ascii="Doulos SIL" w:hAnsi="Doulos SIL"/>
          <w:color w:val="008000"/>
        </w:rPr>
        <w:t>=</w:t>
      </w:r>
      <w:r w:rsidR="00E9480E" w:rsidRPr="00B335F8">
        <w:rPr>
          <w:rFonts w:ascii="Doulos SIL" w:hAnsi="Doulos SIL"/>
          <w:color w:val="008000"/>
        </w:rPr>
        <w:sym w:font="Symbol" w:char="F0C6"/>
      </w:r>
      <w:r w:rsidR="00E9480E">
        <w:t xml:space="preserve">/ on the subject. </w:t>
      </w:r>
      <w:r w:rsidR="006177D4">
        <w:t xml:space="preserve">In the </w:t>
      </w:r>
      <w:r w:rsidR="00E9480E">
        <w:t>perfective and present</w:t>
      </w:r>
      <w:r w:rsidR="006177D4">
        <w:t>, which have no nonzero inflectional morpheme separating subject from object, n separate</w:t>
      </w:r>
      <w:r w:rsidR="00E9480E">
        <w:t>s</w:t>
      </w:r>
      <w:r w:rsidR="006177D4">
        <w:t xml:space="preserve"> them.</w:t>
      </w:r>
      <w:r w:rsidR="00E9480E">
        <w:t xml:space="preserve"> This is probably the same n that occurs in combinations of a pronominal subject with a third-person pronominal object. The </w:t>
      </w:r>
      <w:r w:rsidR="00E9480E" w:rsidRPr="00305E8A">
        <w:rPr>
          <w:rFonts w:ascii="Doulos SIL" w:hAnsi="Doulos SIL"/>
          <w:i/>
          <w:color w:val="0000FF"/>
        </w:rPr>
        <w:t>n</w:t>
      </w:r>
      <w:r w:rsidR="00E9480E">
        <w:t xml:space="preserve"> does not occur in the progressive, which has a nonzero inflectional morpheme </w:t>
      </w:r>
      <w:r w:rsidR="00E9480E" w:rsidRPr="00305E8A">
        <w:rPr>
          <w:rFonts w:ascii="Doulos SIL" w:hAnsi="Doulos SIL"/>
          <w:i/>
          <w:color w:val="0000FF"/>
        </w:rPr>
        <w:t>sà</w:t>
      </w:r>
      <w:r w:rsidR="00E9480E">
        <w:t xml:space="preserve">. </w:t>
      </w:r>
    </w:p>
    <w:p w14:paraId="4FFF7DBC" w14:textId="77777777" w:rsidR="00F75BA7" w:rsidRDefault="00F75BA7" w:rsidP="00F52190"/>
    <w:p w14:paraId="3A016E39" w14:textId="6DF18DFF" w:rsidR="00F75BA7" w:rsidRDefault="00F75BA7" w:rsidP="00F75BA7">
      <w:pPr>
        <w:tabs>
          <w:tab w:val="clear" w:pos="369"/>
          <w:tab w:val="left" w:pos="720"/>
          <w:tab w:val="left" w:pos="1980"/>
          <w:tab w:val="left" w:pos="3240"/>
          <w:tab w:val="left" w:pos="4770"/>
          <w:tab w:val="left" w:pos="6300"/>
        </w:tabs>
      </w:pPr>
      <w:r>
        <w:t>(xx2)</w:t>
      </w:r>
      <w:r>
        <w:tab/>
      </w:r>
      <w:r>
        <w:tab/>
        <w:t>perfective</w:t>
      </w:r>
      <w:r>
        <w:tab/>
      </w:r>
      <w:r w:rsidR="006177D4">
        <w:t>present</w:t>
      </w:r>
      <w:r>
        <w:tab/>
      </w:r>
      <w:r w:rsidR="00C41652">
        <w:t>future</w:t>
      </w:r>
      <w:r>
        <w:tab/>
        <w:t>imperative</w:t>
      </w:r>
    </w:p>
    <w:p w14:paraId="4ABB3708" w14:textId="77777777" w:rsidR="00F75BA7" w:rsidRDefault="00F75BA7" w:rsidP="00F75BA7">
      <w:pPr>
        <w:tabs>
          <w:tab w:val="clear" w:pos="369"/>
          <w:tab w:val="left" w:pos="720"/>
          <w:tab w:val="left" w:pos="1980"/>
          <w:tab w:val="left" w:pos="3240"/>
          <w:tab w:val="left" w:pos="4770"/>
          <w:tab w:val="left" w:pos="6300"/>
        </w:tabs>
      </w:pPr>
    </w:p>
    <w:p w14:paraId="17876CE4" w14:textId="538D3779" w:rsidR="00F75BA7" w:rsidRDefault="00F75BA7" w:rsidP="00F75BA7">
      <w:pPr>
        <w:tabs>
          <w:tab w:val="clear" w:pos="369"/>
          <w:tab w:val="left" w:pos="720"/>
          <w:tab w:val="left" w:pos="1980"/>
          <w:tab w:val="left" w:pos="3240"/>
          <w:tab w:val="left" w:pos="4770"/>
          <w:tab w:val="left" w:pos="6300"/>
        </w:tabs>
      </w:pPr>
      <w:r>
        <w:tab/>
        <w:t>1Sg</w:t>
      </w:r>
      <w:r>
        <w:tab/>
      </w:r>
      <w:r w:rsidRPr="00305E8A">
        <w:rPr>
          <w:rFonts w:ascii="Doulos SIL" w:hAnsi="Doulos SIL"/>
          <w:i/>
          <w:color w:val="0000FF"/>
        </w:rPr>
        <w:t>mā nāāⁿ</w:t>
      </w:r>
      <w:r w:rsidRPr="00305E8A">
        <w:rPr>
          <w:rFonts w:ascii="Doulos SIL" w:hAnsi="Doulos SIL"/>
          <w:i/>
          <w:color w:val="0000FF"/>
        </w:rPr>
        <w:tab/>
      </w:r>
      <w:r w:rsidR="00C60850" w:rsidRPr="00305E8A">
        <w:rPr>
          <w:rFonts w:ascii="Doulos SIL" w:hAnsi="Doulos SIL"/>
          <w:i/>
          <w:color w:val="0000FF"/>
        </w:rPr>
        <w:t>má</w:t>
      </w:r>
      <w:r w:rsidR="00AC7806" w:rsidRPr="00305E8A">
        <w:rPr>
          <w:rFonts w:ascii="Doulos SIL" w:hAnsi="Doulos SIL"/>
          <w:i/>
          <w:color w:val="0000FF"/>
        </w:rPr>
        <w:t>=</w:t>
      </w:r>
      <w:r w:rsidR="00AC7806" w:rsidRPr="00305E8A">
        <w:rPr>
          <w:rFonts w:ascii="Doulos SIL" w:hAnsi="Doulos SIL"/>
          <w:i/>
          <w:color w:val="0000FF"/>
        </w:rPr>
        <w:sym w:font="Symbol" w:char="F0C6"/>
      </w:r>
      <w:r w:rsidR="00C60850" w:rsidRPr="00305E8A">
        <w:rPr>
          <w:rFonts w:ascii="Doulos SIL" w:hAnsi="Doulos SIL"/>
          <w:i/>
          <w:color w:val="0000FF"/>
        </w:rPr>
        <w:t xml:space="preserve"> nāāⁿ</w:t>
      </w:r>
      <w:r w:rsidR="00D4399E" w:rsidRPr="00305E8A">
        <w:rPr>
          <w:rFonts w:ascii="Doulos SIL" w:hAnsi="Doulos SIL"/>
          <w:i/>
          <w:color w:val="0000FF"/>
        </w:rPr>
        <w:tab/>
      </w:r>
      <w:r w:rsidR="00862BEB" w:rsidRPr="00305E8A">
        <w:rPr>
          <w:rFonts w:ascii="Doulos SIL" w:hAnsi="Doulos SIL"/>
          <w:i/>
          <w:color w:val="0000FF"/>
        </w:rPr>
        <w:t>má</w:t>
      </w:r>
      <w:r w:rsidR="00AC7806" w:rsidRPr="00305E8A">
        <w:rPr>
          <w:rFonts w:ascii="Doulos SIL" w:hAnsi="Doulos SIL"/>
          <w:i/>
          <w:color w:val="0000FF"/>
        </w:rPr>
        <w:t>=</w:t>
      </w:r>
      <w:r w:rsidR="00AC7806" w:rsidRPr="00305E8A">
        <w:rPr>
          <w:rFonts w:ascii="Doulos SIL" w:hAnsi="Doulos SIL"/>
          <w:i/>
          <w:color w:val="0000FF"/>
        </w:rPr>
        <w:sym w:font="Symbol" w:char="F0C6"/>
      </w:r>
      <w:r w:rsidR="00862BEB" w:rsidRPr="00305E8A">
        <w:rPr>
          <w:rFonts w:ascii="Doulos SIL" w:hAnsi="Doulos SIL"/>
          <w:i/>
          <w:color w:val="0000FF"/>
        </w:rPr>
        <w:t xml:space="preserve"> sà</w:t>
      </w:r>
      <w:r w:rsidRPr="00305E8A">
        <w:rPr>
          <w:rFonts w:ascii="Doulos SIL" w:hAnsi="Doulos SIL"/>
          <w:i/>
          <w:color w:val="0000FF"/>
        </w:rPr>
        <w:t>àⁿ</w:t>
      </w:r>
      <w:r w:rsidRPr="00D4399E">
        <w:tab/>
      </w:r>
      <w:r w:rsidR="00D4399E" w:rsidRPr="00D4399E">
        <w:t>—</w:t>
      </w:r>
    </w:p>
    <w:p w14:paraId="1C28D346" w14:textId="261C0058" w:rsidR="00D4399E" w:rsidRPr="00305E8A" w:rsidRDefault="00D4399E" w:rsidP="00F75BA7">
      <w:pPr>
        <w:tabs>
          <w:tab w:val="clear" w:pos="369"/>
          <w:tab w:val="left" w:pos="720"/>
          <w:tab w:val="left" w:pos="1980"/>
          <w:tab w:val="left" w:pos="3240"/>
          <w:tab w:val="left" w:pos="4770"/>
          <w:tab w:val="left" w:pos="6300"/>
        </w:tabs>
        <w:rPr>
          <w:rFonts w:ascii="Doulos SIL" w:hAnsi="Doulos SIL"/>
          <w:i/>
          <w:color w:val="0000FF"/>
        </w:rPr>
      </w:pPr>
      <w:r>
        <w:tab/>
        <w:t>2Sg</w:t>
      </w:r>
      <w:r>
        <w:tab/>
      </w:r>
      <w:r w:rsidRPr="00305E8A">
        <w:rPr>
          <w:rFonts w:ascii="Doulos SIL" w:hAnsi="Doulos SIL"/>
          <w:i/>
          <w:color w:val="0000FF"/>
        </w:rPr>
        <w:t>wō nī</w:t>
      </w:r>
      <w:r w:rsidR="00862BEB" w:rsidRPr="00305E8A">
        <w:rPr>
          <w:rFonts w:ascii="Doulos SIL" w:hAnsi="Doulos SIL"/>
          <w:i/>
          <w:color w:val="0000FF"/>
        </w:rPr>
        <w:t>ī</w:t>
      </w:r>
      <w:r w:rsidRPr="00305E8A">
        <w:rPr>
          <w:rFonts w:ascii="Doulos SIL" w:hAnsi="Doulos SIL"/>
          <w:i/>
          <w:color w:val="0000FF"/>
        </w:rPr>
        <w:tab/>
      </w:r>
      <w:r w:rsidR="00C60850" w:rsidRPr="00305E8A">
        <w:rPr>
          <w:rFonts w:ascii="Doulos SIL" w:hAnsi="Doulos SIL"/>
          <w:i/>
          <w:color w:val="0000FF"/>
        </w:rPr>
        <w:t>wó</w:t>
      </w:r>
      <w:r w:rsidR="00AC7806" w:rsidRPr="00305E8A">
        <w:rPr>
          <w:rFonts w:ascii="Doulos SIL" w:hAnsi="Doulos SIL"/>
          <w:i/>
          <w:color w:val="0000FF"/>
        </w:rPr>
        <w:t>=</w:t>
      </w:r>
      <w:r w:rsidR="00AC7806" w:rsidRPr="00305E8A">
        <w:rPr>
          <w:rFonts w:ascii="Doulos SIL" w:hAnsi="Doulos SIL"/>
          <w:i/>
          <w:color w:val="0000FF"/>
        </w:rPr>
        <w:sym w:font="Symbol" w:char="F0C6"/>
      </w:r>
      <w:r w:rsidR="00C60850" w:rsidRPr="00305E8A">
        <w:rPr>
          <w:rFonts w:ascii="Doulos SIL" w:hAnsi="Doulos SIL"/>
          <w:i/>
          <w:color w:val="0000FF"/>
        </w:rPr>
        <w:t xml:space="preserve"> nīī</w:t>
      </w:r>
      <w:r w:rsidRPr="00305E8A">
        <w:rPr>
          <w:rFonts w:ascii="Doulos SIL" w:hAnsi="Doulos SIL"/>
          <w:i/>
          <w:color w:val="0000FF"/>
        </w:rPr>
        <w:tab/>
      </w:r>
      <w:r w:rsidR="00862BEB" w:rsidRPr="00305E8A">
        <w:rPr>
          <w:rFonts w:ascii="Doulos SIL" w:hAnsi="Doulos SIL"/>
          <w:i/>
          <w:color w:val="0000FF"/>
        </w:rPr>
        <w:t>wó</w:t>
      </w:r>
      <w:r w:rsidR="00AC7806" w:rsidRPr="00305E8A">
        <w:rPr>
          <w:rFonts w:ascii="Doulos SIL" w:hAnsi="Doulos SIL"/>
          <w:i/>
          <w:color w:val="0000FF"/>
        </w:rPr>
        <w:t>=</w:t>
      </w:r>
      <w:r w:rsidR="00AC7806" w:rsidRPr="00305E8A">
        <w:rPr>
          <w:rFonts w:ascii="Doulos SIL" w:hAnsi="Doulos SIL"/>
          <w:i/>
          <w:color w:val="0000FF"/>
        </w:rPr>
        <w:sym w:font="Symbol" w:char="F0C6"/>
      </w:r>
      <w:r w:rsidR="00862BEB" w:rsidRPr="00305E8A">
        <w:rPr>
          <w:rFonts w:ascii="Doulos SIL" w:hAnsi="Doulos SIL"/>
          <w:i/>
          <w:color w:val="0000FF"/>
        </w:rPr>
        <w:t xml:space="preserve"> sìì</w:t>
      </w:r>
      <w:r>
        <w:tab/>
      </w:r>
      <w:r w:rsidR="00E9480E" w:rsidRPr="00C41652">
        <w:rPr>
          <w:rFonts w:ascii="Doulos SIL" w:hAnsi="Doulos SIL"/>
          <w:i/>
          <w:color w:val="FF0000"/>
        </w:rPr>
        <w:sym w:font="Symbol" w:char="F0C6"/>
      </w:r>
      <w:r w:rsidR="00E9480E" w:rsidRPr="00C41652">
        <w:rPr>
          <w:rFonts w:ascii="Doulos SIL" w:hAnsi="Doulos SIL"/>
          <w:i/>
          <w:color w:val="FF0000"/>
        </w:rPr>
        <w:t xml:space="preserve"> </w:t>
      </w:r>
      <w:r w:rsidR="00C60850" w:rsidRPr="00C41652">
        <w:rPr>
          <w:rFonts w:ascii="Doulos SIL" w:hAnsi="Doulos SIL"/>
          <w:i/>
          <w:color w:val="FF0000"/>
        </w:rPr>
        <w:t>é</w:t>
      </w:r>
    </w:p>
    <w:p w14:paraId="4DFDCBA7" w14:textId="74CD6EE6" w:rsidR="00D4399E" w:rsidRDefault="00D4399E" w:rsidP="00F75BA7">
      <w:pPr>
        <w:tabs>
          <w:tab w:val="clear" w:pos="369"/>
          <w:tab w:val="left" w:pos="720"/>
          <w:tab w:val="left" w:pos="1980"/>
          <w:tab w:val="left" w:pos="3240"/>
          <w:tab w:val="left" w:pos="4770"/>
          <w:tab w:val="left" w:pos="6300"/>
        </w:tabs>
      </w:pPr>
      <w:r>
        <w:tab/>
        <w:t>1Pl</w:t>
      </w:r>
      <w:r>
        <w:tab/>
      </w:r>
      <w:r w:rsidRPr="00305E8A">
        <w:rPr>
          <w:rFonts w:ascii="Doulos SIL" w:hAnsi="Doulos SIL"/>
          <w:i/>
          <w:color w:val="0000FF"/>
        </w:rPr>
        <w:t>mùʔùⁿ nāāⁿ</w:t>
      </w:r>
      <w:r w:rsidRPr="00305E8A">
        <w:rPr>
          <w:rFonts w:ascii="Doulos SIL" w:hAnsi="Doulos SIL"/>
          <w:i/>
          <w:color w:val="0000FF"/>
        </w:rPr>
        <w:tab/>
      </w:r>
      <w:r w:rsidR="00C60850" w:rsidRPr="00305E8A">
        <w:rPr>
          <w:rFonts w:ascii="Doulos SIL" w:hAnsi="Doulos SIL"/>
          <w:i/>
          <w:color w:val="0000FF"/>
        </w:rPr>
        <w:t>mùʔú</w:t>
      </w:r>
      <w:r w:rsidR="00AC7806" w:rsidRPr="00305E8A">
        <w:rPr>
          <w:rFonts w:ascii="Doulos SIL" w:hAnsi="Doulos SIL"/>
          <w:i/>
          <w:color w:val="0000FF"/>
        </w:rPr>
        <w:t>=</w:t>
      </w:r>
      <w:r w:rsidR="00AC7806" w:rsidRPr="00305E8A">
        <w:rPr>
          <w:rFonts w:ascii="Doulos SIL" w:hAnsi="Doulos SIL"/>
          <w:i/>
          <w:color w:val="0000FF"/>
        </w:rPr>
        <w:sym w:font="Symbol" w:char="F0C6"/>
      </w:r>
      <w:r w:rsidR="00C60850" w:rsidRPr="00305E8A">
        <w:rPr>
          <w:rFonts w:ascii="Doulos SIL" w:hAnsi="Doulos SIL"/>
          <w:i/>
          <w:color w:val="0000FF"/>
        </w:rPr>
        <w:t xml:space="preserve"> nāāⁿ</w:t>
      </w:r>
      <w:r w:rsidRPr="00305E8A">
        <w:rPr>
          <w:rFonts w:ascii="Doulos SIL" w:hAnsi="Doulos SIL"/>
          <w:i/>
          <w:color w:val="0000FF"/>
        </w:rPr>
        <w:tab/>
      </w:r>
      <w:r w:rsidR="00862BEB" w:rsidRPr="00305E8A">
        <w:rPr>
          <w:rFonts w:ascii="Doulos SIL" w:hAnsi="Doulos SIL"/>
          <w:i/>
          <w:color w:val="0000FF"/>
        </w:rPr>
        <w:t>mùʔúⁿ</w:t>
      </w:r>
      <w:r w:rsidR="00AC7806" w:rsidRPr="00305E8A">
        <w:rPr>
          <w:rFonts w:ascii="Doulos SIL" w:hAnsi="Doulos SIL"/>
          <w:i/>
          <w:color w:val="0000FF"/>
        </w:rPr>
        <w:t>=</w:t>
      </w:r>
      <w:r w:rsidR="00AC7806" w:rsidRPr="00305E8A">
        <w:rPr>
          <w:rFonts w:ascii="Doulos SIL" w:hAnsi="Doulos SIL"/>
          <w:i/>
          <w:color w:val="0000FF"/>
        </w:rPr>
        <w:sym w:font="Symbol" w:char="F0C6"/>
      </w:r>
      <w:r w:rsidR="00862BEB" w:rsidRPr="00305E8A">
        <w:rPr>
          <w:rFonts w:ascii="Doulos SIL" w:hAnsi="Doulos SIL"/>
          <w:i/>
          <w:color w:val="0000FF"/>
        </w:rPr>
        <w:t xml:space="preserve"> sààⁿ</w:t>
      </w:r>
      <w:r w:rsidRPr="00305E8A">
        <w:rPr>
          <w:rFonts w:ascii="Doulos SIL" w:hAnsi="Doulos SIL"/>
          <w:i/>
          <w:color w:val="0000FF"/>
        </w:rPr>
        <w:tab/>
      </w:r>
      <w:r w:rsidRPr="00D4399E">
        <w:t>—</w:t>
      </w:r>
    </w:p>
    <w:p w14:paraId="1E1C0F49" w14:textId="6B950B5C" w:rsidR="00D4399E" w:rsidRPr="00305E8A" w:rsidRDefault="00D4399E" w:rsidP="00F75BA7">
      <w:pPr>
        <w:tabs>
          <w:tab w:val="clear" w:pos="369"/>
          <w:tab w:val="left" w:pos="720"/>
          <w:tab w:val="left" w:pos="1980"/>
          <w:tab w:val="left" w:pos="3240"/>
          <w:tab w:val="left" w:pos="4770"/>
          <w:tab w:val="left" w:pos="6300"/>
        </w:tabs>
        <w:rPr>
          <w:rFonts w:ascii="Doulos SIL" w:hAnsi="Doulos SIL"/>
          <w:i/>
          <w:color w:val="0000FF"/>
        </w:rPr>
      </w:pPr>
      <w:r>
        <w:tab/>
        <w:t>2Pl</w:t>
      </w:r>
      <w:r>
        <w:tab/>
      </w:r>
      <w:r w:rsidRPr="00305E8A">
        <w:rPr>
          <w:rFonts w:ascii="Doulos SIL" w:hAnsi="Doulos SIL"/>
          <w:i/>
          <w:color w:val="0000FF"/>
        </w:rPr>
        <w:t>ēēⁿ nīīⁿ</w:t>
      </w:r>
      <w:r w:rsidR="00876A4B" w:rsidRPr="00305E8A">
        <w:rPr>
          <w:rFonts w:ascii="Doulos SIL" w:hAnsi="Doulos SIL"/>
          <w:i/>
          <w:color w:val="0000FF"/>
        </w:rPr>
        <w:tab/>
      </w:r>
      <w:r w:rsidR="00C60850" w:rsidRPr="00305E8A">
        <w:rPr>
          <w:rFonts w:ascii="Doulos SIL" w:hAnsi="Doulos SIL"/>
          <w:i/>
          <w:color w:val="0000FF"/>
        </w:rPr>
        <w:t>ēéⁿ</w:t>
      </w:r>
      <w:r w:rsidR="00AC7806" w:rsidRPr="00305E8A">
        <w:rPr>
          <w:rFonts w:ascii="Doulos SIL" w:hAnsi="Doulos SIL"/>
          <w:i/>
          <w:color w:val="0000FF"/>
        </w:rPr>
        <w:t>=</w:t>
      </w:r>
      <w:r w:rsidR="00AC7806" w:rsidRPr="00305E8A">
        <w:rPr>
          <w:rFonts w:ascii="Doulos SIL" w:hAnsi="Doulos SIL"/>
          <w:i/>
          <w:color w:val="0000FF"/>
        </w:rPr>
        <w:sym w:font="Symbol" w:char="F0C6"/>
      </w:r>
      <w:r w:rsidR="00C60850" w:rsidRPr="00305E8A">
        <w:rPr>
          <w:rFonts w:ascii="Doulos SIL" w:hAnsi="Doulos SIL"/>
          <w:i/>
          <w:color w:val="0000FF"/>
        </w:rPr>
        <w:t xml:space="preserve"> nīīⁿ</w:t>
      </w:r>
      <w:r w:rsidR="00876A4B" w:rsidRPr="00305E8A">
        <w:rPr>
          <w:rFonts w:ascii="Doulos SIL" w:hAnsi="Doulos SIL"/>
          <w:i/>
          <w:color w:val="0000FF"/>
        </w:rPr>
        <w:tab/>
      </w:r>
      <w:r w:rsidR="00862BEB" w:rsidRPr="00305E8A">
        <w:rPr>
          <w:rFonts w:ascii="Doulos SIL" w:hAnsi="Doulos SIL"/>
          <w:i/>
          <w:color w:val="0000FF"/>
        </w:rPr>
        <w:t>ēéⁿ</w:t>
      </w:r>
      <w:r w:rsidR="00AC7806" w:rsidRPr="00305E8A">
        <w:rPr>
          <w:rFonts w:ascii="Doulos SIL" w:hAnsi="Doulos SIL"/>
          <w:i/>
          <w:color w:val="0000FF"/>
        </w:rPr>
        <w:t>=</w:t>
      </w:r>
      <w:r w:rsidR="00AC7806" w:rsidRPr="00305E8A">
        <w:rPr>
          <w:rFonts w:ascii="Doulos SIL" w:hAnsi="Doulos SIL"/>
          <w:i/>
          <w:color w:val="0000FF"/>
        </w:rPr>
        <w:sym w:font="Symbol" w:char="F0C6"/>
      </w:r>
      <w:r w:rsidR="00862BEB" w:rsidRPr="00305E8A">
        <w:rPr>
          <w:rFonts w:ascii="Doulos SIL" w:hAnsi="Doulos SIL"/>
          <w:i/>
          <w:color w:val="0000FF"/>
        </w:rPr>
        <w:t xml:space="preserve"> sììⁿ</w:t>
      </w:r>
      <w:r w:rsidR="00876A4B" w:rsidRPr="00305E8A">
        <w:rPr>
          <w:rFonts w:ascii="Doulos SIL" w:hAnsi="Doulos SIL"/>
          <w:i/>
          <w:color w:val="0000FF"/>
        </w:rPr>
        <w:tab/>
      </w:r>
      <w:r w:rsidR="00C60850" w:rsidRPr="00305E8A">
        <w:rPr>
          <w:rFonts w:ascii="Doulos SIL" w:hAnsi="Doulos SIL"/>
          <w:i/>
          <w:color w:val="0000FF"/>
        </w:rPr>
        <w:t>ēē</w:t>
      </w:r>
      <w:r w:rsidR="006177D4" w:rsidRPr="00305E8A">
        <w:rPr>
          <w:rFonts w:ascii="Doulos SIL" w:hAnsi="Doulos SIL"/>
          <w:i/>
          <w:color w:val="0000FF"/>
        </w:rPr>
        <w:t>ⁿ</w:t>
      </w:r>
      <w:r w:rsidR="00C60850" w:rsidRPr="00305E8A">
        <w:rPr>
          <w:rFonts w:ascii="Doulos SIL" w:hAnsi="Doulos SIL"/>
          <w:i/>
          <w:color w:val="0000FF"/>
        </w:rPr>
        <w:t xml:space="preserve"> nīīⁿ</w:t>
      </w:r>
    </w:p>
    <w:p w14:paraId="15A4BA8A" w14:textId="77777777" w:rsidR="006177D4" w:rsidRDefault="006177D4" w:rsidP="00F75BA7">
      <w:pPr>
        <w:tabs>
          <w:tab w:val="clear" w:pos="369"/>
          <w:tab w:val="left" w:pos="720"/>
          <w:tab w:val="left" w:pos="1980"/>
          <w:tab w:val="left" w:pos="3240"/>
          <w:tab w:val="left" w:pos="4770"/>
          <w:tab w:val="left" w:pos="6300"/>
        </w:tabs>
      </w:pPr>
    </w:p>
    <w:p w14:paraId="3583156C" w14:textId="545B6F0E" w:rsidR="00D4399E" w:rsidRPr="00305E8A" w:rsidRDefault="00D4399E" w:rsidP="00F75BA7">
      <w:pPr>
        <w:tabs>
          <w:tab w:val="clear" w:pos="369"/>
          <w:tab w:val="left" w:pos="720"/>
          <w:tab w:val="left" w:pos="1980"/>
          <w:tab w:val="left" w:pos="3240"/>
          <w:tab w:val="left" w:pos="4770"/>
          <w:tab w:val="left" w:pos="6300"/>
        </w:tabs>
        <w:rPr>
          <w:rFonts w:ascii="Doulos SIL" w:hAnsi="Doulos SIL"/>
          <w:i/>
          <w:color w:val="0000FF"/>
        </w:rPr>
      </w:pPr>
      <w:r>
        <w:tab/>
        <w:t>3SgHum</w:t>
      </w:r>
      <w:r w:rsidRPr="00305E8A">
        <w:rPr>
          <w:rFonts w:ascii="Doulos SIL" w:hAnsi="Doulos SIL"/>
          <w:i/>
          <w:color w:val="0000FF"/>
        </w:rPr>
        <w:tab/>
        <w:t>à ná</w:t>
      </w:r>
      <w:r w:rsidRPr="00305E8A">
        <w:rPr>
          <w:rFonts w:ascii="Doulos SIL" w:hAnsi="Doulos SIL"/>
          <w:i/>
          <w:color w:val="0000FF"/>
        </w:rPr>
        <w:tab/>
      </w:r>
      <w:r w:rsidR="00C60850" w:rsidRPr="00305E8A">
        <w:rPr>
          <w:rFonts w:ascii="Doulos SIL" w:hAnsi="Doulos SIL"/>
          <w:i/>
          <w:color w:val="0000FF"/>
        </w:rPr>
        <w:t>á</w:t>
      </w:r>
      <w:r w:rsidR="00AC7806" w:rsidRPr="00305E8A">
        <w:rPr>
          <w:rFonts w:ascii="Doulos SIL" w:hAnsi="Doulos SIL"/>
          <w:i/>
          <w:color w:val="0000FF"/>
        </w:rPr>
        <w:t>=</w:t>
      </w:r>
      <w:r w:rsidR="00AC7806" w:rsidRPr="00305E8A">
        <w:rPr>
          <w:rFonts w:ascii="Doulos SIL" w:hAnsi="Doulos SIL"/>
          <w:i/>
          <w:color w:val="0000FF"/>
        </w:rPr>
        <w:sym w:font="Symbol" w:char="F0C6"/>
      </w:r>
      <w:r w:rsidR="00C60850" w:rsidRPr="00305E8A">
        <w:rPr>
          <w:rFonts w:ascii="Doulos SIL" w:hAnsi="Doulos SIL"/>
          <w:i/>
          <w:color w:val="0000FF"/>
        </w:rPr>
        <w:t xml:space="preserve"> ná</w:t>
      </w:r>
      <w:r w:rsidRPr="00305E8A">
        <w:rPr>
          <w:rFonts w:ascii="Doulos SIL" w:hAnsi="Doulos SIL"/>
          <w:i/>
          <w:color w:val="0000FF"/>
        </w:rPr>
        <w:tab/>
      </w:r>
      <w:r w:rsidR="00862BEB" w:rsidRPr="00305E8A">
        <w:rPr>
          <w:rFonts w:ascii="Doulos SIL" w:hAnsi="Doulos SIL"/>
          <w:i/>
          <w:color w:val="0000FF"/>
        </w:rPr>
        <w:t>á</w:t>
      </w:r>
      <w:r w:rsidR="00AC7806" w:rsidRPr="00305E8A">
        <w:rPr>
          <w:rFonts w:ascii="Doulos SIL" w:hAnsi="Doulos SIL"/>
          <w:i/>
          <w:color w:val="0000FF"/>
        </w:rPr>
        <w:t>=</w:t>
      </w:r>
      <w:r w:rsidR="00AC7806" w:rsidRPr="00305E8A">
        <w:rPr>
          <w:rFonts w:ascii="Doulos SIL" w:hAnsi="Doulos SIL"/>
          <w:i/>
          <w:color w:val="0000FF"/>
        </w:rPr>
        <w:sym w:font="Symbol" w:char="F0C6"/>
      </w:r>
      <w:r w:rsidR="00862BEB" w:rsidRPr="00305E8A">
        <w:rPr>
          <w:rFonts w:ascii="Doulos SIL" w:hAnsi="Doulos SIL"/>
          <w:i/>
          <w:color w:val="0000FF"/>
        </w:rPr>
        <w:t xml:space="preserve"> sáá</w:t>
      </w:r>
      <w:r w:rsidRPr="00D4399E">
        <w:tab/>
        <w:t>—</w:t>
      </w:r>
    </w:p>
    <w:p w14:paraId="39362E63" w14:textId="52C0440D" w:rsidR="00D4399E" w:rsidRPr="00305E8A" w:rsidRDefault="00D4399E" w:rsidP="00F75BA7">
      <w:pPr>
        <w:tabs>
          <w:tab w:val="clear" w:pos="369"/>
          <w:tab w:val="left" w:pos="720"/>
          <w:tab w:val="left" w:pos="1980"/>
          <w:tab w:val="left" w:pos="3240"/>
          <w:tab w:val="left" w:pos="4770"/>
          <w:tab w:val="left" w:pos="6300"/>
        </w:tabs>
        <w:rPr>
          <w:rFonts w:ascii="Doulos SIL" w:hAnsi="Doulos SIL"/>
          <w:i/>
          <w:color w:val="0000FF"/>
        </w:rPr>
      </w:pPr>
      <w:r>
        <w:tab/>
        <w:t>3SgNonh</w:t>
      </w:r>
      <w:r w:rsidRPr="00305E8A">
        <w:rPr>
          <w:rFonts w:ascii="Doulos SIL" w:hAnsi="Doulos SIL"/>
          <w:i/>
          <w:color w:val="0000FF"/>
        </w:rPr>
        <w:tab/>
      </w:r>
      <w:r w:rsidR="00862BEB" w:rsidRPr="00305E8A">
        <w:rPr>
          <w:rFonts w:ascii="Doulos SIL" w:hAnsi="Doulos SIL"/>
          <w:i/>
          <w:color w:val="0000FF"/>
        </w:rPr>
        <w:t>è ní</w:t>
      </w:r>
      <w:r w:rsidRPr="00305E8A">
        <w:rPr>
          <w:rFonts w:ascii="Doulos SIL" w:hAnsi="Doulos SIL"/>
          <w:i/>
          <w:color w:val="0000FF"/>
        </w:rPr>
        <w:tab/>
      </w:r>
      <w:r w:rsidR="00C60850" w:rsidRPr="00305E8A">
        <w:rPr>
          <w:rFonts w:ascii="Doulos SIL" w:hAnsi="Doulos SIL"/>
          <w:i/>
          <w:color w:val="0000FF"/>
        </w:rPr>
        <w:t>é</w:t>
      </w:r>
      <w:r w:rsidR="00AC7806" w:rsidRPr="00305E8A">
        <w:rPr>
          <w:rFonts w:ascii="Doulos SIL" w:hAnsi="Doulos SIL"/>
          <w:i/>
          <w:color w:val="0000FF"/>
        </w:rPr>
        <w:t>=</w:t>
      </w:r>
      <w:r w:rsidR="00AC7806" w:rsidRPr="00305E8A">
        <w:rPr>
          <w:rFonts w:ascii="Doulos SIL" w:hAnsi="Doulos SIL"/>
          <w:i/>
          <w:color w:val="0000FF"/>
        </w:rPr>
        <w:sym w:font="Symbol" w:char="F0C6"/>
      </w:r>
      <w:r w:rsidR="00C60850" w:rsidRPr="00305E8A">
        <w:rPr>
          <w:rFonts w:ascii="Doulos SIL" w:hAnsi="Doulos SIL"/>
          <w:i/>
          <w:color w:val="0000FF"/>
        </w:rPr>
        <w:t xml:space="preserve"> ní</w:t>
      </w:r>
      <w:r w:rsidRPr="00305E8A">
        <w:rPr>
          <w:rFonts w:ascii="Doulos SIL" w:hAnsi="Doulos SIL"/>
          <w:i/>
          <w:color w:val="0000FF"/>
        </w:rPr>
        <w:tab/>
      </w:r>
      <w:r w:rsidR="00862BEB" w:rsidRPr="00305E8A">
        <w:rPr>
          <w:rFonts w:ascii="Doulos SIL" w:hAnsi="Doulos SIL"/>
          <w:i/>
          <w:color w:val="0000FF"/>
        </w:rPr>
        <w:t>é</w:t>
      </w:r>
      <w:r w:rsidR="00AC7806" w:rsidRPr="00305E8A">
        <w:rPr>
          <w:rFonts w:ascii="Doulos SIL" w:hAnsi="Doulos SIL"/>
          <w:i/>
          <w:color w:val="0000FF"/>
        </w:rPr>
        <w:t>=</w:t>
      </w:r>
      <w:r w:rsidR="00AC7806" w:rsidRPr="00305E8A">
        <w:rPr>
          <w:rFonts w:ascii="Doulos SIL" w:hAnsi="Doulos SIL"/>
          <w:i/>
          <w:color w:val="0000FF"/>
        </w:rPr>
        <w:sym w:font="Symbol" w:char="F0C6"/>
      </w:r>
      <w:r w:rsidR="00862BEB" w:rsidRPr="00305E8A">
        <w:rPr>
          <w:rFonts w:ascii="Doulos SIL" w:hAnsi="Doulos SIL"/>
          <w:i/>
          <w:color w:val="0000FF"/>
        </w:rPr>
        <w:t xml:space="preserve"> síí</w:t>
      </w:r>
      <w:r w:rsidRPr="00D4399E">
        <w:tab/>
        <w:t>—</w:t>
      </w:r>
    </w:p>
    <w:p w14:paraId="4AC90E99" w14:textId="4A5E15B0" w:rsidR="00D4399E" w:rsidRPr="00305E8A" w:rsidRDefault="00D4399E" w:rsidP="00F75BA7">
      <w:pPr>
        <w:tabs>
          <w:tab w:val="clear" w:pos="369"/>
          <w:tab w:val="left" w:pos="720"/>
          <w:tab w:val="left" w:pos="1980"/>
          <w:tab w:val="left" w:pos="3240"/>
          <w:tab w:val="left" w:pos="4770"/>
          <w:tab w:val="left" w:pos="6300"/>
        </w:tabs>
        <w:rPr>
          <w:rFonts w:ascii="Doulos SIL" w:hAnsi="Doulos SIL"/>
          <w:i/>
          <w:color w:val="0000FF"/>
        </w:rPr>
      </w:pPr>
      <w:r>
        <w:tab/>
        <w:t>3PlHum</w:t>
      </w:r>
      <w:r w:rsidRPr="00305E8A">
        <w:rPr>
          <w:rFonts w:ascii="Doulos SIL" w:hAnsi="Doulos SIL"/>
          <w:i/>
          <w:color w:val="0000FF"/>
        </w:rPr>
        <w:tab/>
      </w:r>
      <w:r w:rsidR="00862BEB" w:rsidRPr="00305E8A">
        <w:rPr>
          <w:rFonts w:ascii="Doulos SIL" w:hAnsi="Doulos SIL"/>
          <w:i/>
          <w:color w:val="0000FF"/>
        </w:rPr>
        <w:t>ààⁿ náā</w:t>
      </w:r>
      <w:r w:rsidRPr="00305E8A">
        <w:rPr>
          <w:rFonts w:ascii="Doulos SIL" w:hAnsi="Doulos SIL"/>
          <w:i/>
          <w:color w:val="0000FF"/>
        </w:rPr>
        <w:t>ⁿ</w:t>
      </w:r>
      <w:r w:rsidRPr="00305E8A">
        <w:rPr>
          <w:rFonts w:ascii="Doulos SIL" w:hAnsi="Doulos SIL"/>
          <w:i/>
          <w:color w:val="0000FF"/>
        </w:rPr>
        <w:tab/>
      </w:r>
      <w:r w:rsidR="00C60850" w:rsidRPr="00305E8A">
        <w:rPr>
          <w:rFonts w:ascii="Doulos SIL" w:hAnsi="Doulos SIL"/>
          <w:i/>
          <w:color w:val="0000FF"/>
        </w:rPr>
        <w:t>àáⁿ</w:t>
      </w:r>
      <w:r w:rsidR="00AC7806" w:rsidRPr="00305E8A">
        <w:rPr>
          <w:rFonts w:ascii="Doulos SIL" w:hAnsi="Doulos SIL"/>
          <w:i/>
          <w:color w:val="0000FF"/>
        </w:rPr>
        <w:t>=</w:t>
      </w:r>
      <w:r w:rsidR="00AC7806" w:rsidRPr="00305E8A">
        <w:rPr>
          <w:rFonts w:ascii="Doulos SIL" w:hAnsi="Doulos SIL"/>
          <w:i/>
          <w:color w:val="0000FF"/>
        </w:rPr>
        <w:sym w:font="Symbol" w:char="F0C6"/>
      </w:r>
      <w:r w:rsidR="00C60850" w:rsidRPr="00305E8A">
        <w:rPr>
          <w:rFonts w:ascii="Doulos SIL" w:hAnsi="Doulos SIL"/>
          <w:i/>
          <w:color w:val="0000FF"/>
        </w:rPr>
        <w:t xml:space="preserve"> nāāⁿ </w:t>
      </w:r>
      <w:r w:rsidRPr="00305E8A">
        <w:rPr>
          <w:rFonts w:ascii="Doulos SIL" w:hAnsi="Doulos SIL"/>
          <w:i/>
          <w:color w:val="0000FF"/>
        </w:rPr>
        <w:tab/>
      </w:r>
      <w:r w:rsidR="00862BEB" w:rsidRPr="00305E8A">
        <w:rPr>
          <w:rFonts w:ascii="Doulos SIL" w:hAnsi="Doulos SIL"/>
          <w:i/>
          <w:color w:val="0000FF"/>
        </w:rPr>
        <w:t>àá</w:t>
      </w:r>
      <w:r w:rsidR="00AC7806" w:rsidRPr="00305E8A">
        <w:rPr>
          <w:rFonts w:ascii="Doulos SIL" w:hAnsi="Doulos SIL"/>
          <w:i/>
          <w:color w:val="0000FF"/>
        </w:rPr>
        <w:t>ⁿ=</w:t>
      </w:r>
      <w:r w:rsidR="00AC7806" w:rsidRPr="00305E8A">
        <w:rPr>
          <w:rFonts w:ascii="Doulos SIL" w:hAnsi="Doulos SIL"/>
          <w:i/>
          <w:color w:val="0000FF"/>
        </w:rPr>
        <w:sym w:font="Symbol" w:char="F0C6"/>
      </w:r>
      <w:r w:rsidR="00862BEB" w:rsidRPr="00305E8A">
        <w:rPr>
          <w:rFonts w:ascii="Doulos SIL" w:hAnsi="Doulos SIL"/>
          <w:i/>
          <w:color w:val="0000FF"/>
        </w:rPr>
        <w:t xml:space="preserve"> sáāⁿ</w:t>
      </w:r>
      <w:r w:rsidRPr="00D4399E">
        <w:tab/>
        <w:t>—</w:t>
      </w:r>
    </w:p>
    <w:p w14:paraId="5E2EDD0C" w14:textId="51DAB7F6" w:rsidR="00D4399E" w:rsidRDefault="00D4399E" w:rsidP="00F75BA7">
      <w:pPr>
        <w:tabs>
          <w:tab w:val="clear" w:pos="369"/>
          <w:tab w:val="left" w:pos="720"/>
          <w:tab w:val="left" w:pos="1980"/>
          <w:tab w:val="left" w:pos="3240"/>
          <w:tab w:val="left" w:pos="4770"/>
          <w:tab w:val="left" w:pos="6300"/>
        </w:tabs>
      </w:pPr>
      <w:r>
        <w:tab/>
        <w:t>3PlNonh</w:t>
      </w:r>
      <w:r w:rsidRPr="00305E8A">
        <w:rPr>
          <w:rFonts w:ascii="Doulos SIL" w:hAnsi="Doulos SIL"/>
          <w:i/>
          <w:color w:val="0000FF"/>
        </w:rPr>
        <w:tab/>
      </w:r>
      <w:r w:rsidR="00862BEB" w:rsidRPr="00305E8A">
        <w:rPr>
          <w:rFonts w:ascii="Doulos SIL" w:hAnsi="Doulos SIL"/>
          <w:i/>
          <w:color w:val="0000FF"/>
        </w:rPr>
        <w:t>èè níīⁿ</w:t>
      </w:r>
      <w:r w:rsidRPr="00305E8A">
        <w:rPr>
          <w:rFonts w:ascii="Doulos SIL" w:hAnsi="Doulos SIL"/>
          <w:i/>
          <w:color w:val="0000FF"/>
        </w:rPr>
        <w:tab/>
      </w:r>
      <w:r w:rsidR="00C60850" w:rsidRPr="00305E8A">
        <w:rPr>
          <w:rFonts w:ascii="Doulos SIL" w:hAnsi="Doulos SIL"/>
          <w:i/>
          <w:color w:val="0000FF"/>
        </w:rPr>
        <w:t>èéⁿ</w:t>
      </w:r>
      <w:r w:rsidR="00AC7806" w:rsidRPr="00305E8A">
        <w:rPr>
          <w:rFonts w:ascii="Doulos SIL" w:hAnsi="Doulos SIL"/>
          <w:i/>
          <w:color w:val="0000FF"/>
        </w:rPr>
        <w:t>=</w:t>
      </w:r>
      <w:r w:rsidR="00AC7806" w:rsidRPr="00305E8A">
        <w:rPr>
          <w:rFonts w:ascii="Doulos SIL" w:hAnsi="Doulos SIL"/>
          <w:i/>
          <w:color w:val="0000FF"/>
        </w:rPr>
        <w:sym w:font="Symbol" w:char="F0C6"/>
      </w:r>
      <w:r w:rsidR="00C60850" w:rsidRPr="00305E8A">
        <w:rPr>
          <w:rFonts w:ascii="Doulos SIL" w:hAnsi="Doulos SIL"/>
          <w:i/>
          <w:color w:val="0000FF"/>
        </w:rPr>
        <w:t xml:space="preserve"> nīīⁿ</w:t>
      </w:r>
      <w:r w:rsidRPr="00305E8A">
        <w:rPr>
          <w:rFonts w:ascii="Doulos SIL" w:hAnsi="Doulos SIL"/>
          <w:i/>
          <w:color w:val="0000FF"/>
        </w:rPr>
        <w:tab/>
      </w:r>
      <w:r w:rsidR="00862BEB" w:rsidRPr="00305E8A">
        <w:rPr>
          <w:rFonts w:ascii="Doulos SIL" w:hAnsi="Doulos SIL"/>
          <w:i/>
          <w:color w:val="0000FF"/>
        </w:rPr>
        <w:t>èé</w:t>
      </w:r>
      <w:r w:rsidR="00AC7806" w:rsidRPr="00305E8A">
        <w:rPr>
          <w:rFonts w:ascii="Doulos SIL" w:hAnsi="Doulos SIL"/>
          <w:i/>
          <w:color w:val="0000FF"/>
        </w:rPr>
        <w:t>ⁿ=</w:t>
      </w:r>
      <w:r w:rsidR="00AC7806" w:rsidRPr="00305E8A">
        <w:rPr>
          <w:rFonts w:ascii="Doulos SIL" w:hAnsi="Doulos SIL"/>
          <w:i/>
          <w:color w:val="0000FF"/>
        </w:rPr>
        <w:sym w:font="Symbol" w:char="F0C6"/>
      </w:r>
      <w:r w:rsidR="00862BEB" w:rsidRPr="00305E8A">
        <w:rPr>
          <w:rFonts w:ascii="Doulos SIL" w:hAnsi="Doulos SIL"/>
          <w:i/>
          <w:color w:val="0000FF"/>
        </w:rPr>
        <w:t xml:space="preserve"> síīⁿ</w:t>
      </w:r>
      <w:r w:rsidRPr="00D4399E">
        <w:tab/>
        <w:t>—</w:t>
      </w:r>
    </w:p>
    <w:p w14:paraId="5A66ED92" w14:textId="77777777" w:rsidR="00862BEB" w:rsidRDefault="00862BEB" w:rsidP="00F75BA7">
      <w:pPr>
        <w:tabs>
          <w:tab w:val="clear" w:pos="369"/>
          <w:tab w:val="left" w:pos="720"/>
          <w:tab w:val="left" w:pos="1980"/>
          <w:tab w:val="left" w:pos="3240"/>
          <w:tab w:val="left" w:pos="4770"/>
          <w:tab w:val="left" w:pos="6300"/>
        </w:tabs>
      </w:pPr>
    </w:p>
    <w:p w14:paraId="39B4E39D" w14:textId="2484A888" w:rsidR="00862BEB" w:rsidRDefault="00862BEB" w:rsidP="00F75BA7">
      <w:pPr>
        <w:tabs>
          <w:tab w:val="clear" w:pos="369"/>
          <w:tab w:val="left" w:pos="720"/>
          <w:tab w:val="left" w:pos="1980"/>
          <w:tab w:val="left" w:pos="3240"/>
          <w:tab w:val="left" w:pos="4770"/>
          <w:tab w:val="left" w:pos="6300"/>
        </w:tabs>
      </w:pPr>
      <w:r>
        <w:tab/>
        <w:t>Sg NP</w:t>
      </w:r>
      <w:r>
        <w:tab/>
      </w:r>
      <w:r w:rsidRPr="00305E8A">
        <w:rPr>
          <w:rFonts w:ascii="Doulos SIL" w:hAnsi="Doulos SIL"/>
          <w:i/>
          <w:color w:val="0000FF"/>
        </w:rPr>
        <w:t>(n)á</w:t>
      </w:r>
      <w:r w:rsidRPr="00305E8A">
        <w:rPr>
          <w:rFonts w:ascii="Doulos SIL" w:hAnsi="Doulos SIL"/>
          <w:i/>
          <w:color w:val="0000FF"/>
        </w:rPr>
        <w:tab/>
      </w:r>
      <w:r w:rsidRPr="00305E8A">
        <w:rPr>
          <w:rFonts w:ascii="Doulos SIL" w:hAnsi="Doulos SIL"/>
          <w:i/>
          <w:color w:val="0000FF"/>
        </w:rPr>
        <w:tab/>
      </w:r>
      <w:r w:rsidR="00AC7806" w:rsidRPr="00305E8A">
        <w:rPr>
          <w:rFonts w:ascii="Doulos SIL" w:hAnsi="Doulos SIL"/>
          <w:i/>
          <w:color w:val="0000FF"/>
        </w:rPr>
        <w:t>=</w:t>
      </w:r>
      <w:r w:rsidR="00AC7806" w:rsidRPr="00305E8A">
        <w:rPr>
          <w:rFonts w:ascii="Doulos SIL" w:hAnsi="Doulos SIL"/>
          <w:i/>
          <w:color w:val="0000FF"/>
        </w:rPr>
        <w:sym w:font="Symbol" w:char="F0C6"/>
      </w:r>
      <w:r w:rsidR="00AC7806" w:rsidRPr="00305E8A">
        <w:rPr>
          <w:rFonts w:ascii="Doulos SIL" w:hAnsi="Doulos SIL"/>
          <w:i/>
          <w:color w:val="0000FF"/>
        </w:rPr>
        <w:t xml:space="preserve"> </w:t>
      </w:r>
      <w:r w:rsidRPr="00305E8A">
        <w:rPr>
          <w:rFonts w:ascii="Doulos SIL" w:hAnsi="Doulos SIL"/>
          <w:i/>
          <w:color w:val="0000FF"/>
        </w:rPr>
        <w:t>sáà</w:t>
      </w:r>
    </w:p>
    <w:p w14:paraId="14D979EF" w14:textId="55494587" w:rsidR="00862BEB" w:rsidRPr="00305E8A" w:rsidRDefault="00862BEB" w:rsidP="00F75BA7">
      <w:pPr>
        <w:tabs>
          <w:tab w:val="clear" w:pos="369"/>
          <w:tab w:val="left" w:pos="720"/>
          <w:tab w:val="left" w:pos="1980"/>
          <w:tab w:val="left" w:pos="3240"/>
          <w:tab w:val="left" w:pos="4770"/>
          <w:tab w:val="left" w:pos="6300"/>
        </w:tabs>
        <w:rPr>
          <w:rFonts w:ascii="Doulos SIL" w:hAnsi="Doulos SIL"/>
          <w:i/>
          <w:color w:val="0000FF"/>
        </w:rPr>
      </w:pPr>
      <w:r>
        <w:tab/>
        <w:t>Pl NP</w:t>
      </w:r>
      <w:r>
        <w:tab/>
      </w:r>
      <w:r w:rsidRPr="00305E8A">
        <w:rPr>
          <w:rFonts w:ascii="Doulos SIL" w:hAnsi="Doulos SIL"/>
          <w:i/>
          <w:color w:val="0000FF"/>
        </w:rPr>
        <w:t>(n)áàⁿ</w:t>
      </w:r>
      <w:r w:rsidRPr="00305E8A">
        <w:rPr>
          <w:rFonts w:ascii="Doulos SIL" w:hAnsi="Doulos SIL"/>
          <w:i/>
          <w:color w:val="0000FF"/>
        </w:rPr>
        <w:tab/>
      </w:r>
      <w:r w:rsidRPr="00305E8A">
        <w:rPr>
          <w:rFonts w:ascii="Doulos SIL" w:hAnsi="Doulos SIL"/>
          <w:i/>
          <w:color w:val="0000FF"/>
        </w:rPr>
        <w:tab/>
      </w:r>
      <w:r w:rsidR="00AC7806" w:rsidRPr="00305E8A">
        <w:rPr>
          <w:rFonts w:ascii="Doulos SIL" w:hAnsi="Doulos SIL"/>
          <w:i/>
          <w:color w:val="0000FF"/>
        </w:rPr>
        <w:t>=</w:t>
      </w:r>
      <w:r w:rsidR="00AC7806" w:rsidRPr="00305E8A">
        <w:rPr>
          <w:rFonts w:ascii="Doulos SIL" w:hAnsi="Doulos SIL"/>
          <w:i/>
          <w:color w:val="0000FF"/>
        </w:rPr>
        <w:sym w:font="Symbol" w:char="F0C6"/>
      </w:r>
      <w:r w:rsidR="00AC7806" w:rsidRPr="00305E8A">
        <w:rPr>
          <w:rFonts w:ascii="Doulos SIL" w:hAnsi="Doulos SIL"/>
          <w:i/>
          <w:color w:val="0000FF"/>
        </w:rPr>
        <w:t xml:space="preserve"> </w:t>
      </w:r>
      <w:r w:rsidRPr="00305E8A">
        <w:rPr>
          <w:rFonts w:ascii="Doulos SIL" w:hAnsi="Doulos SIL"/>
          <w:i/>
          <w:color w:val="0000FF"/>
        </w:rPr>
        <w:t>sáāⁿ</w:t>
      </w:r>
    </w:p>
    <w:p w14:paraId="53C9BFFB" w14:textId="77777777" w:rsidR="0090795F" w:rsidRDefault="0090795F" w:rsidP="00F75BA7">
      <w:pPr>
        <w:tabs>
          <w:tab w:val="clear" w:pos="369"/>
          <w:tab w:val="left" w:pos="720"/>
          <w:tab w:val="left" w:pos="1980"/>
          <w:tab w:val="left" w:pos="3240"/>
          <w:tab w:val="left" w:pos="4770"/>
          <w:tab w:val="left" w:pos="6300"/>
        </w:tabs>
      </w:pPr>
    </w:p>
    <w:p w14:paraId="4A96F438" w14:textId="483E2D96" w:rsidR="00F52190" w:rsidRDefault="009160C0" w:rsidP="00F52190">
      <w:r>
        <w:t>In (xx3) the subjects are nonpronominal NPs.</w:t>
      </w:r>
    </w:p>
    <w:p w14:paraId="14679CB3" w14:textId="77777777" w:rsidR="009160C0" w:rsidRDefault="009160C0" w:rsidP="00F52190"/>
    <w:p w14:paraId="65F34442" w14:textId="456C914C" w:rsidR="009160C0" w:rsidRPr="00244E0E" w:rsidRDefault="009160C0" w:rsidP="00CC07B9">
      <w:pPr>
        <w:tabs>
          <w:tab w:val="clear" w:pos="369"/>
          <w:tab w:val="left" w:pos="720"/>
          <w:tab w:val="left" w:pos="1080"/>
          <w:tab w:val="left" w:pos="1890"/>
          <w:tab w:val="left" w:pos="3600"/>
          <w:tab w:val="left" w:pos="4770"/>
        </w:tabs>
        <w:rPr>
          <w:rFonts w:ascii="Doulos SIL" w:hAnsi="Doulos SIL"/>
          <w:i/>
          <w:color w:val="0000FF"/>
        </w:rPr>
      </w:pPr>
      <w:r>
        <w:t>(xx3)</w:t>
      </w:r>
      <w:r>
        <w:tab/>
        <w:t>a.</w:t>
      </w:r>
      <w:r>
        <w:tab/>
      </w:r>
      <w:r w:rsidR="00CC07B9" w:rsidRPr="00244E0E">
        <w:rPr>
          <w:rFonts w:ascii="Doulos SIL" w:hAnsi="Doulos SIL"/>
          <w:i/>
          <w:color w:val="0000FF"/>
        </w:rPr>
        <w:t>zàkí</w:t>
      </w:r>
      <w:r w:rsidR="00CC07B9" w:rsidRPr="00244E0E">
        <w:rPr>
          <w:rFonts w:ascii="Doulos SIL" w:hAnsi="Doulos SIL"/>
          <w:i/>
          <w:color w:val="0000FF"/>
        </w:rPr>
        <w:tab/>
        <w:t>[ná</w:t>
      </w:r>
      <w:r w:rsidR="00CC07B9" w:rsidRPr="00244E0E">
        <w:rPr>
          <w:rFonts w:ascii="Doulos SIL" w:hAnsi="Doulos SIL"/>
          <w:i/>
          <w:color w:val="0000FF"/>
        </w:rPr>
        <w:tab/>
        <w:t>wùlá]</w:t>
      </w:r>
      <w:r w:rsidR="00CC07B9" w:rsidRPr="00244E0E">
        <w:rPr>
          <w:rFonts w:ascii="Doulos SIL" w:hAnsi="Doulos SIL"/>
          <w:i/>
          <w:color w:val="0000FF"/>
        </w:rPr>
        <w:tab/>
        <w:t>bàʔrí</w:t>
      </w:r>
    </w:p>
    <w:p w14:paraId="6CA4223E" w14:textId="65928072" w:rsidR="00CC07B9" w:rsidRPr="00CC07B9" w:rsidRDefault="00CC07B9" w:rsidP="00CC07B9">
      <w:pPr>
        <w:tabs>
          <w:tab w:val="clear" w:pos="369"/>
          <w:tab w:val="left" w:pos="720"/>
          <w:tab w:val="left" w:pos="1080"/>
          <w:tab w:val="left" w:pos="1890"/>
          <w:tab w:val="left" w:pos="3600"/>
          <w:tab w:val="left" w:pos="4770"/>
        </w:tabs>
      </w:pPr>
      <w:r>
        <w:tab/>
      </w:r>
      <w:r>
        <w:tab/>
        <w:t>Z</w:t>
      </w:r>
      <w:r>
        <w:tab/>
        <w:t>[3SgReflPoss</w:t>
      </w:r>
      <w:r>
        <w:tab/>
        <w:t>dog]</w:t>
      </w:r>
      <w:r>
        <w:tab/>
        <w:t>hit.Pfv</w:t>
      </w:r>
    </w:p>
    <w:p w14:paraId="00B9D378" w14:textId="7EC22D5C" w:rsidR="009160C0" w:rsidRDefault="009160C0" w:rsidP="009160C0">
      <w:pPr>
        <w:tabs>
          <w:tab w:val="clear" w:pos="369"/>
          <w:tab w:val="left" w:pos="720"/>
          <w:tab w:val="left" w:pos="1080"/>
        </w:tabs>
      </w:pPr>
      <w:r>
        <w:tab/>
      </w:r>
      <w:r>
        <w:tab/>
      </w:r>
      <w:r w:rsidRPr="00CC07B9">
        <w:t>‘</w:t>
      </w:r>
      <w:r w:rsidR="00CC07B9">
        <w:t>Zaki</w:t>
      </w:r>
      <w:r>
        <w:t xml:space="preserve"> </w:t>
      </w:r>
      <w:r w:rsidR="00CC07B9">
        <w:t>hit-Past his (own) dog.’</w:t>
      </w:r>
      <w:r>
        <w:t xml:space="preserve"> </w:t>
      </w:r>
    </w:p>
    <w:p w14:paraId="4825ABE2" w14:textId="77777777" w:rsidR="00F239F9" w:rsidRDefault="00F239F9" w:rsidP="009160C0">
      <w:pPr>
        <w:tabs>
          <w:tab w:val="clear" w:pos="369"/>
          <w:tab w:val="left" w:pos="720"/>
          <w:tab w:val="left" w:pos="1080"/>
        </w:tabs>
      </w:pPr>
    </w:p>
    <w:p w14:paraId="683FE793" w14:textId="5204BF1C" w:rsidR="00F239F9" w:rsidRPr="00244E0E" w:rsidRDefault="00F239F9" w:rsidP="00CC07B9">
      <w:pPr>
        <w:tabs>
          <w:tab w:val="clear" w:pos="369"/>
          <w:tab w:val="left" w:pos="720"/>
          <w:tab w:val="left" w:pos="1080"/>
          <w:tab w:val="left" w:pos="1980"/>
          <w:tab w:val="left" w:pos="2700"/>
          <w:tab w:val="left" w:pos="3600"/>
          <w:tab w:val="left" w:pos="4950"/>
          <w:tab w:val="left" w:pos="6210"/>
        </w:tabs>
        <w:rPr>
          <w:rFonts w:ascii="Doulos SIL" w:hAnsi="Doulos SIL"/>
          <w:i/>
          <w:color w:val="0000FF"/>
        </w:rPr>
      </w:pPr>
      <w:r>
        <w:tab/>
        <w:t>b.</w:t>
      </w:r>
      <w:r w:rsidR="00CC07B9">
        <w:tab/>
        <w:t>[</w:t>
      </w:r>
      <w:r w:rsidR="00CC07B9" w:rsidRPr="00244E0E">
        <w:rPr>
          <w:rFonts w:ascii="Doulos SIL" w:hAnsi="Doulos SIL"/>
          <w:i/>
          <w:color w:val="0000FF"/>
        </w:rPr>
        <w:t>zàkí</w:t>
      </w:r>
      <w:r w:rsidR="00CC07B9" w:rsidRPr="00244E0E">
        <w:rPr>
          <w:rFonts w:ascii="Doulos SIL" w:hAnsi="Doulos SIL"/>
          <w:i/>
          <w:color w:val="0000FF"/>
        </w:rPr>
        <w:tab/>
        <w:t>bùʔù</w:t>
      </w:r>
      <w:r w:rsidR="00CC07B9" w:rsidRPr="00244E0E">
        <w:rPr>
          <w:rFonts w:ascii="Doulos SIL" w:hAnsi="Doulos SIL"/>
          <w:i/>
          <w:color w:val="0000FF"/>
        </w:rPr>
        <w:tab/>
        <w:t>bákàrì]</w:t>
      </w:r>
      <w:r w:rsidR="00CC07B9" w:rsidRPr="00244E0E">
        <w:rPr>
          <w:rFonts w:ascii="Doulos SIL" w:hAnsi="Doulos SIL"/>
          <w:i/>
          <w:color w:val="0000FF"/>
        </w:rPr>
        <w:tab/>
        <w:t>náàⁿ</w:t>
      </w:r>
      <w:r w:rsidR="00CC07B9" w:rsidRPr="00244E0E">
        <w:rPr>
          <w:rFonts w:ascii="Doulos SIL" w:hAnsi="Doulos SIL"/>
          <w:i/>
          <w:color w:val="0000FF"/>
        </w:rPr>
        <w:tab/>
        <w:t>wùlá</w:t>
      </w:r>
      <w:r w:rsidR="00CC07B9" w:rsidRPr="00244E0E">
        <w:rPr>
          <w:rFonts w:ascii="Doulos SIL" w:hAnsi="Doulos SIL"/>
          <w:i/>
          <w:color w:val="0000FF"/>
        </w:rPr>
        <w:tab/>
        <w:t>bàʔrí</w:t>
      </w:r>
    </w:p>
    <w:p w14:paraId="246C6CCE" w14:textId="5E706705" w:rsidR="00CC07B9" w:rsidRPr="00244E0E" w:rsidRDefault="00CC07B9" w:rsidP="00CC07B9">
      <w:pPr>
        <w:tabs>
          <w:tab w:val="clear" w:pos="369"/>
          <w:tab w:val="left" w:pos="720"/>
          <w:tab w:val="left" w:pos="1080"/>
          <w:tab w:val="left" w:pos="1980"/>
          <w:tab w:val="left" w:pos="2700"/>
          <w:tab w:val="left" w:pos="3600"/>
          <w:tab w:val="left" w:pos="4950"/>
          <w:tab w:val="left" w:pos="6210"/>
        </w:tabs>
        <w:rPr>
          <w:rFonts w:ascii="Doulos SIL" w:hAnsi="Doulos SIL"/>
          <w:i/>
          <w:color w:val="0000FF"/>
        </w:rPr>
      </w:pPr>
      <w:r w:rsidRPr="00244E0E">
        <w:rPr>
          <w:rFonts w:ascii="Doulos SIL" w:hAnsi="Doulos SIL"/>
          <w:i/>
          <w:color w:val="0000FF"/>
        </w:rPr>
        <w:tab/>
      </w:r>
      <w:r w:rsidRPr="00244E0E">
        <w:rPr>
          <w:rFonts w:ascii="Doulos SIL" w:hAnsi="Doulos SIL"/>
          <w:i/>
          <w:color w:val="0000FF"/>
        </w:rPr>
        <w:tab/>
        <w:t>[Z</w:t>
      </w:r>
      <w:r w:rsidRPr="00244E0E">
        <w:rPr>
          <w:rFonts w:ascii="Doulos SIL" w:hAnsi="Doulos SIL"/>
          <w:i/>
          <w:color w:val="0000FF"/>
        </w:rPr>
        <w:tab/>
        <w:t>and</w:t>
      </w:r>
      <w:r w:rsidRPr="00244E0E">
        <w:rPr>
          <w:rFonts w:ascii="Doulos SIL" w:hAnsi="Doulos SIL"/>
          <w:i/>
          <w:color w:val="0000FF"/>
        </w:rPr>
        <w:tab/>
        <w:t>B]</w:t>
      </w:r>
      <w:r w:rsidRPr="00244E0E">
        <w:rPr>
          <w:rFonts w:ascii="Doulos SIL" w:hAnsi="Doulos SIL"/>
          <w:i/>
          <w:color w:val="0000FF"/>
        </w:rPr>
        <w:tab/>
        <w:t>3PlReflPoss</w:t>
      </w:r>
      <w:r w:rsidRPr="00244E0E">
        <w:rPr>
          <w:rFonts w:ascii="Doulos SIL" w:hAnsi="Doulos SIL"/>
          <w:i/>
          <w:color w:val="0000FF"/>
        </w:rPr>
        <w:tab/>
        <w:t>dog</w:t>
      </w:r>
      <w:r w:rsidRPr="00244E0E">
        <w:rPr>
          <w:rFonts w:ascii="Doulos SIL" w:hAnsi="Doulos SIL"/>
          <w:i/>
          <w:color w:val="0000FF"/>
        </w:rPr>
        <w:tab/>
        <w:t>hit.Pfv</w:t>
      </w:r>
    </w:p>
    <w:p w14:paraId="10294366" w14:textId="338F884B" w:rsidR="00F239F9" w:rsidRDefault="00F239F9" w:rsidP="009160C0">
      <w:pPr>
        <w:tabs>
          <w:tab w:val="clear" w:pos="369"/>
          <w:tab w:val="left" w:pos="720"/>
          <w:tab w:val="left" w:pos="1080"/>
        </w:tabs>
      </w:pPr>
      <w:r>
        <w:tab/>
      </w:r>
      <w:r>
        <w:tab/>
        <w:t>‘</w:t>
      </w:r>
      <w:r w:rsidR="00CC07B9">
        <w:t>Zaki and Bakari hit</w:t>
      </w:r>
      <w:r>
        <w:t xml:space="preserve"> their (own) </w:t>
      </w:r>
      <w:r w:rsidR="00CC07B9">
        <w:t>dog.’</w:t>
      </w:r>
    </w:p>
    <w:p w14:paraId="2F0DC5FB" w14:textId="77777777" w:rsidR="00FF4A6D" w:rsidRDefault="00FF4A6D" w:rsidP="0090795F"/>
    <w:p w14:paraId="7DD6D18D" w14:textId="699CFC55" w:rsidR="0090795F" w:rsidRDefault="0090795F" w:rsidP="0090795F">
      <w:r>
        <w:t>Imperative examples are in (xx4).</w:t>
      </w:r>
    </w:p>
    <w:p w14:paraId="468938BF" w14:textId="77777777" w:rsidR="0090795F" w:rsidRDefault="0090795F" w:rsidP="0090795F"/>
    <w:p w14:paraId="1952D87F" w14:textId="1117F960" w:rsidR="0090795F" w:rsidRDefault="0090795F" w:rsidP="00CC07B9">
      <w:pPr>
        <w:tabs>
          <w:tab w:val="clear" w:pos="369"/>
          <w:tab w:val="left" w:pos="720"/>
          <w:tab w:val="left" w:pos="1080"/>
          <w:tab w:val="left" w:pos="1980"/>
          <w:tab w:val="left" w:pos="3510"/>
          <w:tab w:val="left" w:pos="5760"/>
        </w:tabs>
      </w:pPr>
      <w:r>
        <w:t>(xx4)</w:t>
      </w:r>
      <w:r>
        <w:tab/>
        <w:t>a.</w:t>
      </w:r>
      <w:r>
        <w:tab/>
      </w:r>
      <w:r w:rsidR="00CC07B9" w:rsidRPr="00244E0E">
        <w:rPr>
          <w:rFonts w:ascii="Doulos SIL" w:hAnsi="Doulos SIL"/>
          <w:i/>
          <w:color w:val="0000FF"/>
        </w:rPr>
        <w:t>bí=</w:t>
      </w:r>
      <w:r w:rsidR="00CC07B9" w:rsidRPr="00244E0E">
        <w:rPr>
          <w:rFonts w:ascii="Doulos SIL" w:hAnsi="Doulos SIL"/>
          <w:i/>
          <w:color w:val="0000FF"/>
        </w:rPr>
        <w:tab/>
        <w:t>[í</w:t>
      </w:r>
      <w:r w:rsidR="00CC07B9" w:rsidRPr="00244E0E">
        <w:rPr>
          <w:rFonts w:ascii="Doulos SIL" w:hAnsi="Doulos SIL"/>
          <w:i/>
          <w:color w:val="0000FF"/>
        </w:rPr>
        <w:tab/>
        <w:t>wùlá / dóʔō]</w:t>
      </w:r>
      <w:r w:rsidR="00CC07B9" w:rsidRPr="00244E0E">
        <w:rPr>
          <w:rFonts w:ascii="Doulos SIL" w:hAnsi="Doulos SIL"/>
          <w:i/>
          <w:color w:val="0000FF"/>
        </w:rPr>
        <w:tab/>
        <w:t>bàʔr=léʔ</w:t>
      </w:r>
    </w:p>
    <w:p w14:paraId="68BFC214" w14:textId="3E826566" w:rsidR="00CC07B9" w:rsidRPr="00CC07B9" w:rsidRDefault="00CC07B9" w:rsidP="00CC07B9">
      <w:pPr>
        <w:tabs>
          <w:tab w:val="clear" w:pos="369"/>
          <w:tab w:val="left" w:pos="720"/>
          <w:tab w:val="left" w:pos="1080"/>
          <w:tab w:val="left" w:pos="1980"/>
          <w:tab w:val="left" w:pos="3510"/>
          <w:tab w:val="left" w:pos="5760"/>
        </w:tabs>
      </w:pPr>
      <w:r>
        <w:tab/>
      </w:r>
      <w:r>
        <w:tab/>
        <w:t>Proh</w:t>
      </w:r>
      <w:r>
        <w:tab/>
        <w:t>[2SgReflPoss</w:t>
      </w:r>
      <w:r>
        <w:tab/>
        <w:t>dog/younger.brother]</w:t>
      </w:r>
      <w:r>
        <w:tab/>
        <w:t>hit.Imprt=Neg</w:t>
      </w:r>
    </w:p>
    <w:p w14:paraId="56510FD7" w14:textId="6A814C49" w:rsidR="0090795F" w:rsidRDefault="0090795F" w:rsidP="009160C0">
      <w:pPr>
        <w:tabs>
          <w:tab w:val="clear" w:pos="369"/>
          <w:tab w:val="left" w:pos="720"/>
          <w:tab w:val="left" w:pos="1080"/>
        </w:tabs>
      </w:pPr>
      <w:r>
        <w:tab/>
      </w:r>
      <w:r>
        <w:tab/>
      </w:r>
      <w:r w:rsidRPr="00CC07B9">
        <w:t xml:space="preserve">‘Don’t-2Sg hit your dog/your </w:t>
      </w:r>
      <w:r w:rsidR="00CC07B9" w:rsidRPr="00CC07B9">
        <w:t>younger brother</w:t>
      </w:r>
      <w:r w:rsidRPr="00CC07B9">
        <w:t>!’</w:t>
      </w:r>
    </w:p>
    <w:p w14:paraId="77781D01" w14:textId="77777777" w:rsidR="0090795F" w:rsidRDefault="0090795F" w:rsidP="009160C0">
      <w:pPr>
        <w:tabs>
          <w:tab w:val="clear" w:pos="369"/>
          <w:tab w:val="left" w:pos="720"/>
          <w:tab w:val="left" w:pos="1080"/>
        </w:tabs>
      </w:pPr>
    </w:p>
    <w:p w14:paraId="55FDADC4" w14:textId="55CBE64E" w:rsidR="0090795F" w:rsidRDefault="0090795F" w:rsidP="00CC07B9">
      <w:pPr>
        <w:tabs>
          <w:tab w:val="clear" w:pos="369"/>
          <w:tab w:val="left" w:pos="720"/>
          <w:tab w:val="left" w:pos="1080"/>
          <w:tab w:val="left" w:pos="1800"/>
          <w:tab w:val="left" w:pos="2520"/>
          <w:tab w:val="left" w:pos="4050"/>
          <w:tab w:val="left" w:pos="6030"/>
        </w:tabs>
      </w:pPr>
      <w:r>
        <w:tab/>
        <w:t>b.</w:t>
      </w:r>
      <w:r w:rsidR="00CC07B9">
        <w:tab/>
      </w:r>
      <w:r w:rsidR="00CC07B9" w:rsidRPr="00244E0E">
        <w:rPr>
          <w:rFonts w:ascii="Doulos SIL" w:hAnsi="Doulos SIL"/>
          <w:i/>
          <w:color w:val="0000FF"/>
        </w:rPr>
        <w:t>ēēⁿ</w:t>
      </w:r>
      <w:r w:rsidR="00CC07B9" w:rsidRPr="00244E0E">
        <w:rPr>
          <w:rFonts w:ascii="Doulos SIL" w:hAnsi="Doulos SIL"/>
          <w:i/>
          <w:color w:val="0000FF"/>
        </w:rPr>
        <w:tab/>
        <w:t>bí=</w:t>
      </w:r>
      <w:r w:rsidR="00CC07B9" w:rsidRPr="00244E0E">
        <w:rPr>
          <w:rFonts w:ascii="Doulos SIL" w:hAnsi="Doulos SIL"/>
          <w:i/>
          <w:color w:val="0000FF"/>
        </w:rPr>
        <w:tab/>
        <w:t>[ííⁿ</w:t>
      </w:r>
      <w:r w:rsidR="00CC07B9" w:rsidRPr="00244E0E">
        <w:rPr>
          <w:rFonts w:ascii="Doulos SIL" w:hAnsi="Doulos SIL"/>
          <w:i/>
          <w:color w:val="0000FF"/>
        </w:rPr>
        <w:tab/>
        <w:t>wùlá / dóʔō]</w:t>
      </w:r>
      <w:r w:rsidR="00CC07B9" w:rsidRPr="00244E0E">
        <w:rPr>
          <w:rFonts w:ascii="Doulos SIL" w:hAnsi="Doulos SIL"/>
          <w:i/>
          <w:color w:val="0000FF"/>
        </w:rPr>
        <w:tab/>
        <w:t>bàʔr=léʔ</w:t>
      </w:r>
    </w:p>
    <w:p w14:paraId="0A4F290A" w14:textId="5F2A07F2" w:rsidR="00CC07B9" w:rsidRPr="00CC07B9" w:rsidRDefault="00CC07B9" w:rsidP="00CC07B9">
      <w:pPr>
        <w:tabs>
          <w:tab w:val="clear" w:pos="369"/>
          <w:tab w:val="left" w:pos="720"/>
          <w:tab w:val="left" w:pos="1080"/>
          <w:tab w:val="left" w:pos="1800"/>
          <w:tab w:val="left" w:pos="2520"/>
          <w:tab w:val="left" w:pos="4050"/>
          <w:tab w:val="left" w:pos="6030"/>
        </w:tabs>
      </w:pPr>
      <w:r>
        <w:tab/>
      </w:r>
      <w:r>
        <w:tab/>
        <w:t>2Pl</w:t>
      </w:r>
      <w:r>
        <w:tab/>
        <w:t>Proh</w:t>
      </w:r>
      <w:r>
        <w:tab/>
        <w:t>[2PlReflPoss</w:t>
      </w:r>
      <w:r>
        <w:tab/>
        <w:t>dog/younger.brother]</w:t>
      </w:r>
      <w:r>
        <w:tab/>
        <w:t>hit.Imprt=Neg</w:t>
      </w:r>
    </w:p>
    <w:p w14:paraId="54ECD675" w14:textId="71DFDA3B" w:rsidR="0090795F" w:rsidRDefault="0090795F" w:rsidP="009160C0">
      <w:pPr>
        <w:tabs>
          <w:tab w:val="clear" w:pos="369"/>
          <w:tab w:val="left" w:pos="720"/>
          <w:tab w:val="left" w:pos="1080"/>
        </w:tabs>
      </w:pPr>
      <w:r>
        <w:tab/>
      </w:r>
      <w:r>
        <w:tab/>
      </w:r>
      <w:r w:rsidRPr="00CC07B9">
        <w:t>‘Don’t-2Pl hit your dog/your father!’</w:t>
      </w:r>
    </w:p>
    <w:p w14:paraId="3E710C99" w14:textId="77777777" w:rsidR="00FF4A6D" w:rsidRDefault="00FF4A6D" w:rsidP="009160C0">
      <w:pPr>
        <w:tabs>
          <w:tab w:val="clear" w:pos="369"/>
          <w:tab w:val="left" w:pos="720"/>
          <w:tab w:val="left" w:pos="1080"/>
        </w:tabs>
      </w:pPr>
    </w:p>
    <w:p w14:paraId="33C3FEEC" w14:textId="77777777" w:rsidR="0090795F" w:rsidRDefault="0090795F" w:rsidP="009160C0">
      <w:pPr>
        <w:tabs>
          <w:tab w:val="clear" w:pos="369"/>
          <w:tab w:val="left" w:pos="720"/>
          <w:tab w:val="left" w:pos="1080"/>
        </w:tabs>
      </w:pPr>
    </w:p>
    <w:p w14:paraId="06067F62" w14:textId="20BE66DE" w:rsidR="00BA6685" w:rsidRDefault="00566B03" w:rsidP="00BA6685">
      <w:pPr>
        <w:pStyle w:val="Heading3"/>
      </w:pPr>
      <w:bookmarkStart w:id="2332" w:name="_Toc508943120"/>
      <w:bookmarkStart w:id="2333" w:name="_Toc508943720"/>
      <w:bookmarkStart w:id="2334" w:name="_Toc518105827"/>
      <w:bookmarkStart w:id="2335" w:name="_Toc78375999"/>
      <w:bookmarkStart w:id="2336" w:name="_Toc79406104"/>
      <w:bookmarkStart w:id="2337" w:name="_Toc337412341"/>
      <w:r>
        <w:t xml:space="preserve">Reflexive </w:t>
      </w:r>
      <w:bookmarkEnd w:id="2332"/>
      <w:bookmarkEnd w:id="2333"/>
      <w:r w:rsidR="004B26B9">
        <w:t>nonsubject argument</w:t>
      </w:r>
      <w:r>
        <w:t xml:space="preserve"> (</w:t>
      </w:r>
      <w:r w:rsidR="00F542D9" w:rsidRPr="00305E8A">
        <w:rPr>
          <w:rFonts w:ascii="Doulos SIL" w:hAnsi="Doulos SIL"/>
          <w:i/>
          <w:color w:val="0000FF"/>
        </w:rPr>
        <w:t>yéʔré</w:t>
      </w:r>
      <w:r w:rsidR="00F52190" w:rsidRPr="00305E8A">
        <w:rPr>
          <w:rFonts w:ascii="Doulos SIL" w:hAnsi="Doulos SIL"/>
          <w:i/>
          <w:color w:val="0000FF"/>
        </w:rPr>
        <w:t> </w:t>
      </w:r>
      <w:r w:rsidR="000B1E5B">
        <w:t xml:space="preserve">~ </w:t>
      </w:r>
      <w:r w:rsidR="000B1E5B">
        <w:rPr>
          <w:rFonts w:ascii="Doulos SIL" w:hAnsi="Doulos SIL"/>
          <w:i/>
          <w:color w:val="0000FF"/>
        </w:rPr>
        <w:t>yɛ́</w:t>
      </w:r>
      <w:r w:rsidR="000B1E5B" w:rsidRPr="00305E8A">
        <w:rPr>
          <w:rFonts w:ascii="Doulos SIL" w:hAnsi="Doulos SIL"/>
          <w:i/>
          <w:color w:val="0000FF"/>
        </w:rPr>
        <w:t>ʔ</w:t>
      </w:r>
      <w:r w:rsidR="000B1E5B">
        <w:rPr>
          <w:rFonts w:ascii="Doulos SIL" w:hAnsi="Doulos SIL"/>
          <w:i/>
          <w:color w:val="0000FF"/>
        </w:rPr>
        <w:t>rɛ́</w:t>
      </w:r>
      <w:r w:rsidR="000B1E5B">
        <w:t xml:space="preserve"> </w:t>
      </w:r>
      <w:r>
        <w:t>)</w:t>
      </w:r>
      <w:bookmarkEnd w:id="2334"/>
      <w:bookmarkEnd w:id="2335"/>
      <w:bookmarkEnd w:id="2336"/>
      <w:bookmarkEnd w:id="2337"/>
    </w:p>
    <w:p w14:paraId="4905C6ED" w14:textId="01557D3A" w:rsidR="00F52190" w:rsidRPr="000B1E5B" w:rsidRDefault="00F52190" w:rsidP="00F52190">
      <w:r>
        <w:t>Explicit reflexives of the ‘X hit X’s self’ type, i.e. with coindexed subject and object, require a reflexively possessed</w:t>
      </w:r>
      <w:r w:rsidR="00FF4A6D">
        <w:t xml:space="preserve"> noun </w:t>
      </w:r>
      <w:r w:rsidR="00F542D9" w:rsidRPr="00305E8A">
        <w:rPr>
          <w:rFonts w:ascii="Doulos SIL" w:hAnsi="Doulos SIL"/>
          <w:i/>
          <w:color w:val="0000FF"/>
        </w:rPr>
        <w:t>yéʔré</w:t>
      </w:r>
      <w:r w:rsidR="00FF4A6D">
        <w:t xml:space="preserve">, comparable to </w:t>
      </w:r>
      <w:r w:rsidR="00FF4A6D" w:rsidRPr="00FF4A6D">
        <w:rPr>
          <w:i/>
        </w:rPr>
        <w:t>-self</w:t>
      </w:r>
      <w:r w:rsidR="00FF4A6D">
        <w:t xml:space="preserve"> in English reflexives. </w:t>
      </w:r>
      <w:r w:rsidR="00F542D9" w:rsidRPr="00305E8A">
        <w:rPr>
          <w:rFonts w:ascii="Doulos SIL" w:hAnsi="Doulos SIL"/>
          <w:i/>
          <w:color w:val="0000FF"/>
        </w:rPr>
        <w:t>yéʔré</w:t>
      </w:r>
      <w:r w:rsidR="00FF4A6D">
        <w:t xml:space="preserve"> is not attested other than in this construction.</w:t>
      </w:r>
      <w:r w:rsidR="000B1E5B">
        <w:t xml:space="preserve"> A </w:t>
      </w:r>
      <w:r w:rsidR="00110339">
        <w:noBreakHyphen/>
        <w:t>ATR</w:t>
      </w:r>
      <w:r w:rsidR="000B1E5B">
        <w:t xml:space="preserve"> variant </w:t>
      </w:r>
      <w:r w:rsidR="000B1E5B">
        <w:rPr>
          <w:rFonts w:ascii="Doulos SIL" w:hAnsi="Doulos SIL"/>
          <w:i/>
          <w:color w:val="0000FF"/>
        </w:rPr>
        <w:t>yɛ́</w:t>
      </w:r>
      <w:r w:rsidR="000B1E5B" w:rsidRPr="00305E8A">
        <w:rPr>
          <w:rFonts w:ascii="Doulos SIL" w:hAnsi="Doulos SIL"/>
          <w:i/>
          <w:color w:val="0000FF"/>
        </w:rPr>
        <w:t>ʔ</w:t>
      </w:r>
      <w:r w:rsidR="000B1E5B">
        <w:rPr>
          <w:rFonts w:ascii="Doulos SIL" w:hAnsi="Doulos SIL"/>
          <w:i/>
          <w:color w:val="0000FF"/>
        </w:rPr>
        <w:t>rɛ́</w:t>
      </w:r>
      <w:r w:rsidR="000B1E5B">
        <w:t xml:space="preserve"> is also used occasionally by my assistant.</w:t>
      </w:r>
    </w:p>
    <w:p w14:paraId="22E86CDB" w14:textId="77777777" w:rsidR="00FF4A6D" w:rsidRDefault="00FF4A6D" w:rsidP="00F52190"/>
    <w:p w14:paraId="5347F98A" w14:textId="016B21F7" w:rsidR="00FF4A6D" w:rsidRDefault="00FF4A6D" w:rsidP="00110339">
      <w:pPr>
        <w:keepNext/>
        <w:tabs>
          <w:tab w:val="clear" w:pos="369"/>
          <w:tab w:val="left" w:pos="720"/>
          <w:tab w:val="left" w:pos="1080"/>
          <w:tab w:val="left" w:pos="1800"/>
          <w:tab w:val="left" w:pos="3240"/>
          <w:tab w:val="left" w:pos="4140"/>
        </w:tabs>
      </w:pPr>
      <w:r>
        <w:lastRenderedPageBreak/>
        <w:t>(xx1)</w:t>
      </w:r>
      <w:r>
        <w:tab/>
        <w:t>a.</w:t>
      </w:r>
      <w:r>
        <w:tab/>
      </w:r>
      <w:r w:rsidRPr="00305E8A">
        <w:rPr>
          <w:rFonts w:ascii="Doulos SIL" w:hAnsi="Doulos SIL"/>
          <w:i/>
          <w:color w:val="0000FF"/>
        </w:rPr>
        <w:t>mā</w:t>
      </w:r>
      <w:r w:rsidRPr="00305E8A">
        <w:rPr>
          <w:rFonts w:ascii="Doulos SIL" w:hAnsi="Doulos SIL"/>
          <w:i/>
          <w:color w:val="0000FF"/>
        </w:rPr>
        <w:tab/>
        <w:t>nāāⁿ</w:t>
      </w:r>
      <w:r w:rsidRPr="00305E8A">
        <w:rPr>
          <w:rFonts w:ascii="Doulos SIL" w:hAnsi="Doulos SIL"/>
          <w:i/>
          <w:color w:val="0000FF"/>
        </w:rPr>
        <w:tab/>
        <w:t>yēʔré</w:t>
      </w:r>
      <w:r w:rsidRPr="00305E8A">
        <w:rPr>
          <w:rFonts w:ascii="Doulos SIL" w:hAnsi="Doulos SIL"/>
          <w:i/>
          <w:color w:val="0000FF"/>
        </w:rPr>
        <w:tab/>
        <w:t>bàʔrí</w:t>
      </w:r>
      <w:r>
        <w:tab/>
      </w:r>
    </w:p>
    <w:p w14:paraId="0602BAA7" w14:textId="320F2838" w:rsidR="00FF4A6D" w:rsidRPr="00FF4A6D" w:rsidRDefault="00FF4A6D" w:rsidP="00110339">
      <w:pPr>
        <w:keepNext/>
        <w:tabs>
          <w:tab w:val="clear" w:pos="369"/>
          <w:tab w:val="left" w:pos="720"/>
          <w:tab w:val="left" w:pos="1080"/>
          <w:tab w:val="left" w:pos="1800"/>
          <w:tab w:val="left" w:pos="3240"/>
          <w:tab w:val="left" w:pos="4140"/>
        </w:tabs>
      </w:pPr>
      <w:r>
        <w:tab/>
      </w:r>
      <w:r>
        <w:tab/>
        <w:t>1Sg</w:t>
      </w:r>
      <w:r>
        <w:tab/>
        <w:t>1SgReflPoss</w:t>
      </w:r>
      <w:r>
        <w:tab/>
        <w:t>self</w:t>
      </w:r>
      <w:r>
        <w:tab/>
        <w:t>hit.Pfv</w:t>
      </w:r>
    </w:p>
    <w:p w14:paraId="49A4E1C7" w14:textId="0A86A854" w:rsidR="00FF4A6D" w:rsidRDefault="00FF4A6D" w:rsidP="00FF4A6D">
      <w:pPr>
        <w:tabs>
          <w:tab w:val="clear" w:pos="369"/>
          <w:tab w:val="left" w:pos="720"/>
          <w:tab w:val="left" w:pos="1080"/>
        </w:tabs>
      </w:pPr>
      <w:r>
        <w:tab/>
      </w:r>
      <w:r>
        <w:tab/>
        <w:t>‘I hit-Past myself.’</w:t>
      </w:r>
    </w:p>
    <w:p w14:paraId="6AF44E48" w14:textId="77777777" w:rsidR="00FF4A6D" w:rsidRDefault="00FF4A6D" w:rsidP="00FF4A6D">
      <w:pPr>
        <w:tabs>
          <w:tab w:val="clear" w:pos="369"/>
          <w:tab w:val="left" w:pos="720"/>
          <w:tab w:val="left" w:pos="1080"/>
        </w:tabs>
      </w:pPr>
    </w:p>
    <w:p w14:paraId="396C0559" w14:textId="64A8E34D" w:rsidR="00FF4A6D" w:rsidRDefault="00FF4A6D" w:rsidP="00FF4A6D">
      <w:pPr>
        <w:tabs>
          <w:tab w:val="clear" w:pos="369"/>
          <w:tab w:val="left" w:pos="720"/>
          <w:tab w:val="left" w:pos="1080"/>
          <w:tab w:val="left" w:pos="1890"/>
          <w:tab w:val="left" w:pos="3690"/>
          <w:tab w:val="left" w:pos="4500"/>
        </w:tabs>
      </w:pPr>
      <w:r>
        <w:tab/>
        <w:t>b.</w:t>
      </w:r>
      <w:r>
        <w:tab/>
      </w:r>
      <w:r w:rsidRPr="00305E8A">
        <w:rPr>
          <w:rFonts w:ascii="Doulos SIL" w:hAnsi="Doulos SIL"/>
          <w:i/>
          <w:color w:val="0000FF"/>
        </w:rPr>
        <w:t>mā</w:t>
      </w:r>
      <w:r w:rsidRPr="00305E8A">
        <w:rPr>
          <w:rFonts w:ascii="Doulos SIL" w:hAnsi="Doulos SIL"/>
          <w:i/>
          <w:color w:val="0000FF"/>
        </w:rPr>
        <w:tab/>
        <w:t>sààⁿ</w:t>
      </w:r>
      <w:r w:rsidRPr="00305E8A">
        <w:rPr>
          <w:rFonts w:ascii="Doulos SIL" w:hAnsi="Doulos SIL"/>
          <w:i/>
          <w:color w:val="0000FF"/>
        </w:rPr>
        <w:tab/>
        <w:t>yéʔré</w:t>
      </w:r>
      <w:r w:rsidRPr="00305E8A">
        <w:rPr>
          <w:rFonts w:ascii="Doulos SIL" w:hAnsi="Doulos SIL"/>
          <w:i/>
          <w:color w:val="0000FF"/>
        </w:rPr>
        <w:tab/>
        <w:t>bàʔrà</w:t>
      </w:r>
    </w:p>
    <w:p w14:paraId="3E24E959" w14:textId="6301E477" w:rsidR="00FF4A6D" w:rsidRDefault="00FF4A6D" w:rsidP="00FF4A6D">
      <w:pPr>
        <w:tabs>
          <w:tab w:val="clear" w:pos="369"/>
          <w:tab w:val="left" w:pos="720"/>
          <w:tab w:val="left" w:pos="1080"/>
          <w:tab w:val="left" w:pos="1890"/>
          <w:tab w:val="left" w:pos="3690"/>
          <w:tab w:val="left" w:pos="4500"/>
        </w:tabs>
      </w:pPr>
      <w:r>
        <w:tab/>
      </w:r>
      <w:r>
        <w:tab/>
        <w:t>1Sg</w:t>
      </w:r>
      <w:r>
        <w:tab/>
        <w:t>Fut.SgReflPoss</w:t>
      </w:r>
      <w:r>
        <w:tab/>
        <w:t>self</w:t>
      </w:r>
      <w:r>
        <w:tab/>
        <w:t>hit.Ipfv</w:t>
      </w:r>
    </w:p>
    <w:p w14:paraId="5D09FB7D" w14:textId="0799E7D6" w:rsidR="00FF4A6D" w:rsidRPr="00FF4A6D" w:rsidRDefault="00FF4A6D" w:rsidP="00FF4A6D">
      <w:pPr>
        <w:tabs>
          <w:tab w:val="clear" w:pos="369"/>
          <w:tab w:val="left" w:pos="720"/>
          <w:tab w:val="left" w:pos="1080"/>
        </w:tabs>
      </w:pPr>
      <w:r>
        <w:tab/>
      </w:r>
      <w:r>
        <w:tab/>
        <w:t>‘I will hit myself.’</w:t>
      </w:r>
    </w:p>
    <w:p w14:paraId="5EA03D0C" w14:textId="77777777" w:rsidR="00F52190" w:rsidRDefault="00F52190" w:rsidP="00F52190"/>
    <w:p w14:paraId="6FDE54F7" w14:textId="77777777" w:rsidR="004B26B9" w:rsidRDefault="004B26B9" w:rsidP="00F52190"/>
    <w:p w14:paraId="4C3B616F" w14:textId="1D15C4DB" w:rsidR="004B26B9" w:rsidRDefault="004B26B9" w:rsidP="004B26B9">
      <w:pPr>
        <w:pStyle w:val="Heading4"/>
      </w:pPr>
      <w:bookmarkStart w:id="2338" w:name="_Toc337412342"/>
      <w:r>
        <w:t>Reflexive postverbal NP</w:t>
      </w:r>
      <w:bookmarkEnd w:id="2338"/>
    </w:p>
    <w:p w14:paraId="3F6E6EE8" w14:textId="2D11FC21" w:rsidR="004B26B9" w:rsidRDefault="000B1E5B" w:rsidP="00F52190">
      <w:r>
        <w:t>In (xx1), the</w:t>
      </w:r>
      <w:r w:rsidR="00B335F8">
        <w:t xml:space="preserve"> reflexive is a postverbal NP, so the reflexive possessor pronoun lacks the initial </w:t>
      </w:r>
      <w:r w:rsidR="00B335F8" w:rsidRPr="00244E0E">
        <w:rPr>
          <w:rFonts w:ascii="Doulos SIL" w:hAnsi="Doulos SIL"/>
          <w:i/>
          <w:color w:val="0000FF"/>
        </w:rPr>
        <w:t>n</w:t>
      </w:r>
      <w:r w:rsidR="00B335F8">
        <w:t xml:space="preserve"> and contracted with the final vowel of the verb. </w:t>
      </w:r>
    </w:p>
    <w:p w14:paraId="754B2278" w14:textId="77777777" w:rsidR="004B26B9" w:rsidRDefault="004B26B9" w:rsidP="00F52190"/>
    <w:p w14:paraId="42BC1077" w14:textId="319A8901" w:rsidR="004B26B9" w:rsidRDefault="004B26B9" w:rsidP="00F542D9">
      <w:pPr>
        <w:tabs>
          <w:tab w:val="clear" w:pos="369"/>
          <w:tab w:val="left" w:pos="720"/>
          <w:tab w:val="left" w:pos="1080"/>
          <w:tab w:val="left" w:pos="1890"/>
          <w:tab w:val="left" w:pos="3150"/>
          <w:tab w:val="left" w:pos="4860"/>
        </w:tabs>
      </w:pPr>
      <w:r>
        <w:t>(xx1)</w:t>
      </w:r>
      <w:r>
        <w:tab/>
        <w:t>a.</w:t>
      </w:r>
      <w:r>
        <w:tab/>
      </w:r>
      <w:r w:rsidR="00F542D9" w:rsidRPr="00244E0E">
        <w:rPr>
          <w:rFonts w:ascii="Doulos SIL" w:hAnsi="Doulos SIL"/>
          <w:i/>
          <w:color w:val="0000FF"/>
        </w:rPr>
        <w:t>mā</w:t>
      </w:r>
      <w:r w:rsidR="00F542D9" w:rsidRPr="00244E0E">
        <w:rPr>
          <w:rFonts w:ascii="Doulos SIL" w:hAnsi="Doulos SIL"/>
          <w:i/>
          <w:color w:val="0000FF"/>
        </w:rPr>
        <w:tab/>
        <w:t>báʔr=</w:t>
      </w:r>
      <w:r w:rsidR="00F542D9" w:rsidRPr="00244E0E">
        <w:rPr>
          <w:rFonts w:ascii="Doulos SIL" w:hAnsi="Doulos SIL"/>
          <w:i/>
          <w:color w:val="0000FF"/>
        </w:rPr>
        <w:tab/>
        <w:t>[àⁿ</w:t>
      </w:r>
      <w:r w:rsidR="00F542D9" w:rsidRPr="00244E0E">
        <w:rPr>
          <w:rFonts w:ascii="Doulos SIL" w:hAnsi="Doulos SIL"/>
          <w:i/>
          <w:color w:val="0000FF"/>
        </w:rPr>
        <w:tab/>
        <w:t>yéʔré]</w:t>
      </w:r>
    </w:p>
    <w:p w14:paraId="128BEB4C" w14:textId="1086B4CC" w:rsidR="00F542D9" w:rsidRPr="00F542D9" w:rsidRDefault="00F542D9" w:rsidP="00F542D9">
      <w:pPr>
        <w:tabs>
          <w:tab w:val="clear" w:pos="369"/>
          <w:tab w:val="left" w:pos="720"/>
          <w:tab w:val="left" w:pos="1080"/>
          <w:tab w:val="left" w:pos="1890"/>
          <w:tab w:val="left" w:pos="3150"/>
          <w:tab w:val="left" w:pos="4860"/>
        </w:tabs>
      </w:pPr>
      <w:r>
        <w:tab/>
      </w:r>
      <w:r>
        <w:tab/>
        <w:t>1Sg</w:t>
      </w:r>
      <w:r>
        <w:tab/>
        <w:t>touch.Pfv</w:t>
      </w:r>
      <w:r>
        <w:tab/>
        <w:t>[1SgReflPoss</w:t>
      </w:r>
      <w:r>
        <w:tab/>
        <w:t>self]</w:t>
      </w:r>
    </w:p>
    <w:p w14:paraId="43D06F8F" w14:textId="7B8D2FCD" w:rsidR="004B26B9" w:rsidRDefault="004B26B9" w:rsidP="004B26B9">
      <w:pPr>
        <w:tabs>
          <w:tab w:val="clear" w:pos="369"/>
          <w:tab w:val="left" w:pos="720"/>
          <w:tab w:val="left" w:pos="1080"/>
        </w:tabs>
      </w:pPr>
      <w:r>
        <w:tab/>
      </w:r>
      <w:r>
        <w:tab/>
        <w:t>‘I touched myself.’</w:t>
      </w:r>
      <w:r w:rsidR="00B335F8">
        <w:t xml:space="preserve"> (&lt; </w:t>
      </w:r>
      <w:r w:rsidR="00B335F8" w:rsidRPr="00244E0E">
        <w:rPr>
          <w:rFonts w:ascii="Doulos SIL" w:hAnsi="Doulos SIL"/>
          <w:i/>
          <w:color w:val="0000FF"/>
        </w:rPr>
        <w:t>báʔrī</w:t>
      </w:r>
      <w:r w:rsidR="00B335F8">
        <w:t xml:space="preserve"> )</w:t>
      </w:r>
    </w:p>
    <w:p w14:paraId="284196FC" w14:textId="77777777" w:rsidR="004B26B9" w:rsidRDefault="004B26B9" w:rsidP="004B26B9">
      <w:pPr>
        <w:tabs>
          <w:tab w:val="clear" w:pos="369"/>
          <w:tab w:val="left" w:pos="720"/>
          <w:tab w:val="left" w:pos="1080"/>
        </w:tabs>
      </w:pPr>
    </w:p>
    <w:p w14:paraId="6A74D36F" w14:textId="364FCA82" w:rsidR="00F542D9" w:rsidRDefault="004B26B9" w:rsidP="00F542D9">
      <w:pPr>
        <w:tabs>
          <w:tab w:val="clear" w:pos="369"/>
          <w:tab w:val="left" w:pos="720"/>
          <w:tab w:val="left" w:pos="1080"/>
          <w:tab w:val="left" w:pos="1890"/>
          <w:tab w:val="left" w:pos="2790"/>
          <w:tab w:val="left" w:pos="4230"/>
          <w:tab w:val="left" w:pos="5670"/>
        </w:tabs>
      </w:pPr>
      <w:r>
        <w:tab/>
      </w:r>
      <w:r w:rsidR="00F542D9">
        <w:t>b.</w:t>
      </w:r>
      <w:r w:rsidR="00F542D9">
        <w:tab/>
      </w:r>
      <w:r w:rsidR="00F542D9" w:rsidRPr="00244E0E">
        <w:rPr>
          <w:rFonts w:ascii="Doulos SIL" w:hAnsi="Doulos SIL"/>
          <w:i/>
          <w:color w:val="0000FF"/>
        </w:rPr>
        <w:t>ēēⁿ</w:t>
      </w:r>
      <w:r w:rsidR="00F542D9" w:rsidRPr="00244E0E">
        <w:rPr>
          <w:rFonts w:ascii="Doulos SIL" w:hAnsi="Doulos SIL"/>
          <w:i/>
          <w:color w:val="0000FF"/>
        </w:rPr>
        <w:tab/>
        <w:t>sà</w:t>
      </w:r>
      <w:r w:rsidR="00F542D9" w:rsidRPr="00244E0E">
        <w:rPr>
          <w:rFonts w:ascii="Doulos SIL" w:hAnsi="Doulos SIL"/>
          <w:i/>
          <w:color w:val="0000FF"/>
        </w:rPr>
        <w:tab/>
        <w:t>báʔ</w:t>
      </w:r>
      <w:r w:rsidR="000B1E5B" w:rsidRPr="00244E0E">
        <w:rPr>
          <w:rFonts w:ascii="Doulos SIL" w:hAnsi="Doulos SIL"/>
          <w:i/>
          <w:color w:val="0000FF"/>
        </w:rPr>
        <w:t>ré</w:t>
      </w:r>
      <w:r w:rsidR="00F542D9" w:rsidRPr="00244E0E">
        <w:rPr>
          <w:rFonts w:ascii="Doulos SIL" w:hAnsi="Doulos SIL"/>
          <w:i/>
          <w:color w:val="0000FF"/>
        </w:rPr>
        <w:t>=</w:t>
      </w:r>
      <w:r w:rsidR="00F542D9" w:rsidRPr="00244E0E">
        <w:rPr>
          <w:rFonts w:ascii="Doulos SIL" w:hAnsi="Doulos SIL"/>
          <w:i/>
          <w:color w:val="0000FF"/>
        </w:rPr>
        <w:tab/>
        <w:t>[ēēⁿ</w:t>
      </w:r>
      <w:r w:rsidR="00F542D9" w:rsidRPr="00244E0E">
        <w:rPr>
          <w:rFonts w:ascii="Doulos SIL" w:hAnsi="Doulos SIL"/>
          <w:i/>
          <w:color w:val="0000FF"/>
        </w:rPr>
        <w:tab/>
        <w:t>yɛ̄ʔrɛ̄</w:t>
      </w:r>
      <w:r w:rsidR="00F542D9">
        <w:t>]</w:t>
      </w:r>
    </w:p>
    <w:p w14:paraId="2E54A1FC" w14:textId="5DA79579" w:rsidR="004B26B9" w:rsidRDefault="00F542D9" w:rsidP="00F542D9">
      <w:pPr>
        <w:tabs>
          <w:tab w:val="clear" w:pos="369"/>
          <w:tab w:val="left" w:pos="720"/>
          <w:tab w:val="left" w:pos="1080"/>
          <w:tab w:val="left" w:pos="1890"/>
          <w:tab w:val="left" w:pos="2790"/>
          <w:tab w:val="left" w:pos="4230"/>
          <w:tab w:val="left" w:pos="5670"/>
        </w:tabs>
      </w:pPr>
      <w:r>
        <w:tab/>
      </w:r>
      <w:r>
        <w:tab/>
        <w:t>2Pl</w:t>
      </w:r>
      <w:r>
        <w:tab/>
        <w:t>Fut</w:t>
      </w:r>
      <w:r>
        <w:tab/>
        <w:t>touch.Ipfv</w:t>
      </w:r>
      <w:r>
        <w:tab/>
        <w:t>[2PlReflPoss</w:t>
      </w:r>
      <w:r>
        <w:tab/>
        <w:t>self]</w:t>
      </w:r>
      <w:r w:rsidR="004B26B9">
        <w:tab/>
      </w:r>
    </w:p>
    <w:p w14:paraId="7FD6FCA3" w14:textId="3A8FA33D" w:rsidR="004B26B9" w:rsidRDefault="004B26B9" w:rsidP="004B26B9">
      <w:pPr>
        <w:tabs>
          <w:tab w:val="clear" w:pos="369"/>
          <w:tab w:val="left" w:pos="720"/>
          <w:tab w:val="left" w:pos="1080"/>
        </w:tabs>
      </w:pPr>
      <w:r>
        <w:tab/>
      </w:r>
      <w:r>
        <w:tab/>
        <w:t>‘</w:t>
      </w:r>
      <w:r w:rsidR="00F542D9">
        <w:t>You-Pl</w:t>
      </w:r>
      <w:r>
        <w:t xml:space="preserve"> will touch </w:t>
      </w:r>
      <w:r w:rsidR="00F542D9">
        <w:t>yourselves</w:t>
      </w:r>
      <w:r>
        <w:t>.’</w:t>
      </w:r>
      <w:r w:rsidR="00B335F8">
        <w:t xml:space="preserve"> (&lt; </w:t>
      </w:r>
      <w:r w:rsidR="00B335F8" w:rsidRPr="00244E0E">
        <w:rPr>
          <w:rFonts w:ascii="Doulos SIL" w:hAnsi="Doulos SIL"/>
          <w:i/>
          <w:color w:val="0000FF"/>
        </w:rPr>
        <w:t>báʔrá</w:t>
      </w:r>
      <w:r w:rsidR="00B335F8">
        <w:t xml:space="preserve"> )</w:t>
      </w:r>
    </w:p>
    <w:p w14:paraId="5E7650D9" w14:textId="75A6ECFA" w:rsidR="004B26B9" w:rsidRDefault="004B26B9" w:rsidP="00F52190">
      <w:r>
        <w:tab/>
      </w:r>
    </w:p>
    <w:p w14:paraId="0AA198C5" w14:textId="77777777" w:rsidR="004B26B9" w:rsidRDefault="004B26B9" w:rsidP="00F52190"/>
    <w:p w14:paraId="746E72EA" w14:textId="672DBDC1" w:rsidR="004B26B9" w:rsidRDefault="004B26B9" w:rsidP="004B26B9">
      <w:pPr>
        <w:pStyle w:val="Heading4"/>
      </w:pPr>
      <w:bookmarkStart w:id="2339" w:name="_Toc337412343"/>
      <w:r>
        <w:t>Reflexive preverbal object</w:t>
      </w:r>
      <w:bookmarkEnd w:id="2339"/>
    </w:p>
    <w:p w14:paraId="0F228A0B" w14:textId="4A0DD3A6" w:rsidR="00FF4A6D" w:rsidRDefault="00FF4A6D" w:rsidP="00F52190">
      <w:r>
        <w:t>The paradigm for indicative clauses</w:t>
      </w:r>
      <w:r w:rsidR="00B335F8">
        <w:t xml:space="preserve"> with a reflexive preverbal object is (xx1</w:t>
      </w:r>
      <w:r>
        <w:t xml:space="preserve">). </w:t>
      </w:r>
      <w:r w:rsidR="0090795F">
        <w:t xml:space="preserve">The basic </w:t>
      </w:r>
      <w:r w:rsidR="00B335F8">
        <w:t xml:space="preserve">tonal </w:t>
      </w:r>
      <w:r w:rsidR="0090795F">
        <w:t xml:space="preserve">form is </w:t>
      </w:r>
      <w:r w:rsidR="0090795F" w:rsidRPr="00244E0E">
        <w:rPr>
          <w:rFonts w:ascii="Doulos SIL" w:hAnsi="Doulos SIL"/>
          <w:i/>
          <w:color w:val="0000FF"/>
        </w:rPr>
        <w:t>yéʔré</w:t>
      </w:r>
      <w:r w:rsidR="0090795F">
        <w:t xml:space="preserve">, becoming </w:t>
      </w:r>
      <w:r w:rsidR="0090795F" w:rsidRPr="00244E0E">
        <w:rPr>
          <w:rFonts w:ascii="Doulos SIL" w:hAnsi="Doulos SIL"/>
          <w:i/>
          <w:color w:val="0000FF"/>
        </w:rPr>
        <w:t>yèʔré</w:t>
      </w:r>
      <w:r w:rsidR="0090795F">
        <w:t xml:space="preserve"> with the {LH} </w:t>
      </w:r>
      <w:r w:rsidR="00B335F8">
        <w:t>pattern</w:t>
      </w:r>
      <w:r w:rsidR="0090795F">
        <w:t xml:space="preserve"> associated with 3Sg subjects. </w:t>
      </w:r>
      <w:r>
        <w:t>M</w:t>
      </w:r>
      <w:r>
        <w:noBreakHyphen/>
        <w:t xml:space="preserve">toned </w:t>
      </w:r>
      <w:r w:rsidRPr="00305E8A">
        <w:rPr>
          <w:rFonts w:ascii="Doulos SIL" w:hAnsi="Doulos SIL"/>
          <w:i/>
          <w:color w:val="0000FF"/>
        </w:rPr>
        <w:t>yēʔrē</w:t>
      </w:r>
      <w:r>
        <w:t xml:space="preserve"> in </w:t>
      </w:r>
      <w:r w:rsidR="00305E8A">
        <w:t>the 1Sg and 2Sg perfective</w:t>
      </w:r>
      <w:r>
        <w:t xml:space="preserve"> is due to M</w:t>
      </w:r>
      <w:r>
        <w:noBreakHyphen/>
        <w:t>Spreading from M</w:t>
      </w:r>
      <w:r>
        <w:noBreakHyphen/>
        <w:t xml:space="preserve">toned pronominals. This </w:t>
      </w:r>
      <w:r w:rsidRPr="00305E8A">
        <w:rPr>
          <w:rFonts w:ascii="Doulos SIL" w:hAnsi="Doulos SIL"/>
          <w:i/>
          <w:color w:val="0000FF"/>
        </w:rPr>
        <w:t>yēʔrē</w:t>
      </w:r>
      <w:r>
        <w:t xml:space="preserve"> becomes </w:t>
      </w:r>
      <w:r w:rsidRPr="00305E8A">
        <w:rPr>
          <w:rFonts w:ascii="Doulos SIL" w:hAnsi="Doulos SIL"/>
          <w:i/>
          <w:color w:val="0000FF"/>
        </w:rPr>
        <w:t>yēʔré</w:t>
      </w:r>
      <w:r>
        <w:t xml:space="preserve"> before an L</w:t>
      </w:r>
      <w:r>
        <w:noBreakHyphen/>
        <w:t xml:space="preserve">tone by </w:t>
      </w:r>
      <w:r w:rsidR="00305E8A">
        <w:t xml:space="preserve">regular </w:t>
      </w:r>
      <w:r>
        <w:t xml:space="preserve">Final Tone-Raising, as in </w:t>
      </w:r>
      <w:r w:rsidRPr="00305E8A">
        <w:rPr>
          <w:color w:val="FF6600"/>
        </w:rPr>
        <w:t>(xx1a) above</w:t>
      </w:r>
      <w:r>
        <w:t xml:space="preserve">. </w:t>
      </w:r>
    </w:p>
    <w:p w14:paraId="7F43CCE7" w14:textId="77777777" w:rsidR="00FF4A6D" w:rsidRDefault="00FF4A6D" w:rsidP="00F52190"/>
    <w:p w14:paraId="49F45ED7" w14:textId="5943ABC2" w:rsidR="00FF4A6D" w:rsidRDefault="00B335F8" w:rsidP="00FF4A6D">
      <w:pPr>
        <w:tabs>
          <w:tab w:val="clear" w:pos="369"/>
          <w:tab w:val="left" w:pos="720"/>
          <w:tab w:val="left" w:pos="1800"/>
          <w:tab w:val="left" w:pos="3510"/>
          <w:tab w:val="left" w:pos="5490"/>
          <w:tab w:val="left" w:pos="6300"/>
        </w:tabs>
        <w:jc w:val="left"/>
      </w:pPr>
      <w:r>
        <w:t>(xx1</w:t>
      </w:r>
      <w:r w:rsidR="00FF4A6D">
        <w:t>)</w:t>
      </w:r>
      <w:r w:rsidR="00FF4A6D">
        <w:tab/>
      </w:r>
      <w:r w:rsidR="00FF4A6D">
        <w:tab/>
        <w:t>perfective</w:t>
      </w:r>
      <w:r w:rsidR="00FF4A6D">
        <w:tab/>
        <w:t>present</w:t>
      </w:r>
      <w:r w:rsidR="00FF4A6D">
        <w:tab/>
        <w:t>progressive</w:t>
      </w:r>
      <w:r w:rsidR="00FF4A6D">
        <w:tab/>
      </w:r>
    </w:p>
    <w:p w14:paraId="3EE7364C" w14:textId="77777777" w:rsidR="00FF4A6D" w:rsidRDefault="00FF4A6D" w:rsidP="00FF4A6D">
      <w:pPr>
        <w:tabs>
          <w:tab w:val="clear" w:pos="369"/>
          <w:tab w:val="left" w:pos="720"/>
          <w:tab w:val="left" w:pos="1800"/>
          <w:tab w:val="left" w:pos="3510"/>
          <w:tab w:val="left" w:pos="5490"/>
          <w:tab w:val="left" w:pos="6300"/>
        </w:tabs>
        <w:jc w:val="left"/>
      </w:pPr>
    </w:p>
    <w:p w14:paraId="471AD36E" w14:textId="0704D603" w:rsidR="00FF4A6D" w:rsidRDefault="00FF4A6D" w:rsidP="00FF4A6D">
      <w:pPr>
        <w:tabs>
          <w:tab w:val="clear" w:pos="369"/>
          <w:tab w:val="left" w:pos="720"/>
          <w:tab w:val="left" w:pos="1800"/>
          <w:tab w:val="left" w:pos="3510"/>
          <w:tab w:val="left" w:pos="5490"/>
          <w:tab w:val="left" w:pos="6300"/>
        </w:tabs>
        <w:jc w:val="left"/>
      </w:pPr>
      <w:r>
        <w:tab/>
        <w:t>1Sg</w:t>
      </w:r>
      <w:r>
        <w:tab/>
      </w:r>
      <w:r w:rsidRPr="00305E8A">
        <w:rPr>
          <w:rFonts w:ascii="Doulos SIL" w:hAnsi="Doulos SIL"/>
          <w:i/>
          <w:color w:val="0000FF"/>
        </w:rPr>
        <w:t>mā nāāⁿ yēʔrē</w:t>
      </w:r>
      <w:r w:rsidRPr="00305E8A">
        <w:rPr>
          <w:rFonts w:ascii="Doulos SIL" w:hAnsi="Doulos SIL"/>
          <w:i/>
          <w:color w:val="0000FF"/>
        </w:rPr>
        <w:tab/>
        <w:t>má</w:t>
      </w:r>
      <w:r w:rsidRPr="00B335F8">
        <w:rPr>
          <w:rFonts w:ascii="Doulos SIL" w:hAnsi="Doulos SIL"/>
          <w:i/>
          <w:color w:val="0000FF"/>
        </w:rPr>
        <w:t>=</w:t>
      </w:r>
      <w:r w:rsidRPr="00B335F8">
        <w:rPr>
          <w:rFonts w:ascii="Doulos SIL" w:hAnsi="Doulos SIL"/>
          <w:i/>
          <w:color w:val="0000FF"/>
        </w:rPr>
        <w:sym w:font="Symbol" w:char="F0C6"/>
      </w:r>
      <w:r w:rsidRPr="00B335F8">
        <w:rPr>
          <w:rFonts w:ascii="Doulos SIL" w:hAnsi="Doulos SIL"/>
          <w:i/>
          <w:color w:val="0000FF"/>
        </w:rPr>
        <w:t xml:space="preserve"> </w:t>
      </w:r>
      <w:r w:rsidR="00B335F8">
        <w:rPr>
          <w:rFonts w:ascii="Doulos SIL" w:hAnsi="Doulos SIL"/>
          <w:i/>
          <w:color w:val="0000FF"/>
        </w:rPr>
        <w:t>nàà</w:t>
      </w:r>
      <w:r w:rsidRPr="00B335F8">
        <w:rPr>
          <w:rFonts w:ascii="Doulos SIL" w:hAnsi="Doulos SIL"/>
          <w:i/>
          <w:color w:val="0000FF"/>
        </w:rPr>
        <w:t>ⁿ yé</w:t>
      </w:r>
      <w:r w:rsidRPr="00305E8A">
        <w:rPr>
          <w:rFonts w:ascii="Doulos SIL" w:hAnsi="Doulos SIL"/>
          <w:i/>
          <w:color w:val="0000FF"/>
        </w:rPr>
        <w:t>ʔré</w:t>
      </w:r>
      <w:r w:rsidRPr="00305E8A">
        <w:rPr>
          <w:rFonts w:ascii="Doulos SIL" w:hAnsi="Doulos SIL"/>
          <w:i/>
          <w:color w:val="0000FF"/>
        </w:rPr>
        <w:tab/>
        <w:t>má=</w:t>
      </w:r>
      <w:r w:rsidRPr="00305E8A">
        <w:rPr>
          <w:rFonts w:ascii="Doulos SIL" w:hAnsi="Doulos SIL"/>
          <w:i/>
          <w:color w:val="0000FF"/>
        </w:rPr>
        <w:sym w:font="Symbol" w:char="F0C6"/>
      </w:r>
      <w:r w:rsidRPr="00305E8A">
        <w:rPr>
          <w:rFonts w:ascii="Doulos SIL" w:hAnsi="Doulos SIL"/>
          <w:i/>
          <w:color w:val="0000FF"/>
        </w:rPr>
        <w:t xml:space="preserve"> sààⁿ yéʔré</w:t>
      </w:r>
      <w:r w:rsidRPr="00D4399E">
        <w:tab/>
      </w:r>
    </w:p>
    <w:p w14:paraId="6B2E0A49" w14:textId="2D108EAD" w:rsidR="00FF4A6D" w:rsidRPr="00305E8A" w:rsidRDefault="00FF4A6D" w:rsidP="00FF4A6D">
      <w:pPr>
        <w:tabs>
          <w:tab w:val="clear" w:pos="369"/>
          <w:tab w:val="left" w:pos="720"/>
          <w:tab w:val="left" w:pos="1800"/>
          <w:tab w:val="left" w:pos="3510"/>
          <w:tab w:val="left" w:pos="5490"/>
          <w:tab w:val="left" w:pos="6300"/>
        </w:tabs>
        <w:jc w:val="left"/>
        <w:rPr>
          <w:rFonts w:ascii="Doulos SIL" w:hAnsi="Doulos SIL"/>
          <w:i/>
          <w:color w:val="0000FF"/>
        </w:rPr>
      </w:pPr>
      <w:r>
        <w:tab/>
        <w:t>2Sg</w:t>
      </w:r>
      <w:r>
        <w:tab/>
      </w:r>
      <w:r w:rsidRPr="00305E8A">
        <w:rPr>
          <w:rFonts w:ascii="Doulos SIL" w:hAnsi="Doulos SIL"/>
          <w:i/>
          <w:color w:val="0000FF"/>
        </w:rPr>
        <w:t>wō nīī yēʔrē</w:t>
      </w:r>
      <w:r w:rsidRPr="00305E8A">
        <w:rPr>
          <w:rFonts w:ascii="Doulos SIL" w:hAnsi="Doulos SIL"/>
          <w:i/>
          <w:color w:val="0000FF"/>
        </w:rPr>
        <w:tab/>
        <w:t>wó=</w:t>
      </w:r>
      <w:r w:rsidRPr="00305E8A">
        <w:rPr>
          <w:rFonts w:ascii="Doulos SIL" w:hAnsi="Doulos SIL"/>
          <w:i/>
          <w:color w:val="0000FF"/>
        </w:rPr>
        <w:sym w:font="Symbol" w:char="F0C6"/>
      </w:r>
      <w:r w:rsidR="00B335F8">
        <w:rPr>
          <w:rFonts w:ascii="Doulos SIL" w:hAnsi="Doulos SIL"/>
          <w:i/>
          <w:color w:val="0000FF"/>
        </w:rPr>
        <w:t xml:space="preserve"> nìì</w:t>
      </w:r>
      <w:r w:rsidRPr="00305E8A">
        <w:rPr>
          <w:rFonts w:ascii="Doulos SIL" w:hAnsi="Doulos SIL"/>
          <w:i/>
          <w:color w:val="0000FF"/>
        </w:rPr>
        <w:t xml:space="preserve"> yéʔré</w:t>
      </w:r>
      <w:r w:rsidRPr="00305E8A">
        <w:rPr>
          <w:rFonts w:ascii="Doulos SIL" w:hAnsi="Doulos SIL"/>
          <w:i/>
          <w:color w:val="0000FF"/>
        </w:rPr>
        <w:tab/>
        <w:t>wó=</w:t>
      </w:r>
      <w:r w:rsidRPr="00305E8A">
        <w:rPr>
          <w:rFonts w:ascii="Doulos SIL" w:hAnsi="Doulos SIL"/>
          <w:i/>
          <w:color w:val="0000FF"/>
        </w:rPr>
        <w:sym w:font="Symbol" w:char="F0C6"/>
      </w:r>
      <w:r w:rsidRPr="00305E8A">
        <w:rPr>
          <w:rFonts w:ascii="Doulos SIL" w:hAnsi="Doulos SIL"/>
          <w:i/>
          <w:color w:val="0000FF"/>
        </w:rPr>
        <w:t xml:space="preserve"> sìì</w:t>
      </w:r>
      <w:r>
        <w:tab/>
      </w:r>
      <w:r w:rsidRPr="00305E8A">
        <w:rPr>
          <w:rFonts w:ascii="Doulos SIL" w:hAnsi="Doulos SIL"/>
          <w:i/>
          <w:color w:val="0000FF"/>
        </w:rPr>
        <w:t>yéʔré</w:t>
      </w:r>
    </w:p>
    <w:p w14:paraId="604D7EDD" w14:textId="48010C03" w:rsidR="00FF4A6D" w:rsidRDefault="00FF4A6D" w:rsidP="00FF4A6D">
      <w:pPr>
        <w:tabs>
          <w:tab w:val="clear" w:pos="369"/>
          <w:tab w:val="left" w:pos="720"/>
          <w:tab w:val="left" w:pos="1800"/>
          <w:tab w:val="left" w:pos="3510"/>
          <w:tab w:val="left" w:pos="5490"/>
          <w:tab w:val="left" w:pos="6300"/>
        </w:tabs>
        <w:jc w:val="left"/>
      </w:pPr>
      <w:r>
        <w:tab/>
        <w:t>1Pl</w:t>
      </w:r>
      <w:r>
        <w:tab/>
      </w:r>
      <w:r w:rsidRPr="00305E8A">
        <w:rPr>
          <w:rFonts w:ascii="Doulos SIL" w:hAnsi="Doulos SIL"/>
          <w:i/>
          <w:color w:val="0000FF"/>
        </w:rPr>
        <w:t>mùʔùⁿ nāāⁿ yéʔré</w:t>
      </w:r>
      <w:r w:rsidRPr="00305E8A">
        <w:rPr>
          <w:rFonts w:ascii="Doulos SIL" w:hAnsi="Doulos SIL"/>
          <w:i/>
          <w:color w:val="0000FF"/>
        </w:rPr>
        <w:tab/>
        <w:t>mùʔú=</w:t>
      </w:r>
      <w:r w:rsidRPr="00305E8A">
        <w:rPr>
          <w:rFonts w:ascii="Doulos SIL" w:hAnsi="Doulos SIL"/>
          <w:i/>
          <w:color w:val="0000FF"/>
        </w:rPr>
        <w:sym w:font="Symbol" w:char="F0C6"/>
      </w:r>
      <w:r w:rsidR="00B335F8">
        <w:rPr>
          <w:rFonts w:ascii="Doulos SIL" w:hAnsi="Doulos SIL"/>
          <w:i/>
          <w:color w:val="0000FF"/>
        </w:rPr>
        <w:t xml:space="preserve"> nàà</w:t>
      </w:r>
      <w:r w:rsidRPr="00305E8A">
        <w:rPr>
          <w:rFonts w:ascii="Doulos SIL" w:hAnsi="Doulos SIL"/>
          <w:i/>
          <w:color w:val="0000FF"/>
        </w:rPr>
        <w:t>ⁿ yéʔré</w:t>
      </w:r>
      <w:r w:rsidRPr="00305E8A">
        <w:rPr>
          <w:rFonts w:ascii="Doulos SIL" w:hAnsi="Doulos SIL"/>
          <w:i/>
          <w:color w:val="0000FF"/>
        </w:rPr>
        <w:tab/>
        <w:t>mùʔúⁿ=</w:t>
      </w:r>
      <w:r w:rsidRPr="00305E8A">
        <w:rPr>
          <w:rFonts w:ascii="Doulos SIL" w:hAnsi="Doulos SIL"/>
          <w:i/>
          <w:color w:val="0000FF"/>
        </w:rPr>
        <w:sym w:font="Symbol" w:char="F0C6"/>
      </w:r>
      <w:r w:rsidRPr="00305E8A">
        <w:rPr>
          <w:rFonts w:ascii="Doulos SIL" w:hAnsi="Doulos SIL"/>
          <w:i/>
          <w:color w:val="0000FF"/>
        </w:rPr>
        <w:t xml:space="preserve"> sààⁿ yéʔré</w:t>
      </w:r>
      <w:r w:rsidRPr="00305E8A">
        <w:rPr>
          <w:rFonts w:ascii="Doulos SIL" w:hAnsi="Doulos SIL"/>
          <w:i/>
          <w:color w:val="0000FF"/>
        </w:rPr>
        <w:tab/>
      </w:r>
    </w:p>
    <w:p w14:paraId="1808D74E" w14:textId="3C8836B6" w:rsidR="00FF4A6D" w:rsidRPr="00305E8A" w:rsidRDefault="00FF4A6D" w:rsidP="00FF4A6D">
      <w:pPr>
        <w:tabs>
          <w:tab w:val="clear" w:pos="369"/>
          <w:tab w:val="left" w:pos="720"/>
          <w:tab w:val="left" w:pos="1800"/>
          <w:tab w:val="left" w:pos="3510"/>
          <w:tab w:val="left" w:pos="5490"/>
          <w:tab w:val="left" w:pos="6300"/>
        </w:tabs>
        <w:jc w:val="left"/>
        <w:rPr>
          <w:rFonts w:ascii="Doulos SIL" w:hAnsi="Doulos SIL"/>
          <w:i/>
          <w:color w:val="0000FF"/>
        </w:rPr>
      </w:pPr>
      <w:r>
        <w:tab/>
        <w:t>2Pl</w:t>
      </w:r>
      <w:r>
        <w:tab/>
      </w:r>
      <w:r w:rsidRPr="00305E8A">
        <w:rPr>
          <w:rFonts w:ascii="Doulos SIL" w:hAnsi="Doulos SIL"/>
          <w:i/>
          <w:color w:val="0000FF"/>
        </w:rPr>
        <w:t>ēēⁿ nīīⁿ yéʔré</w:t>
      </w:r>
      <w:r w:rsidRPr="00305E8A">
        <w:rPr>
          <w:rFonts w:ascii="Doulos SIL" w:hAnsi="Doulos SIL"/>
          <w:i/>
          <w:color w:val="0000FF"/>
        </w:rPr>
        <w:tab/>
        <w:t>ēéⁿ=</w:t>
      </w:r>
      <w:r w:rsidRPr="00305E8A">
        <w:rPr>
          <w:rFonts w:ascii="Doulos SIL" w:hAnsi="Doulos SIL"/>
          <w:i/>
          <w:color w:val="0000FF"/>
        </w:rPr>
        <w:sym w:font="Symbol" w:char="F0C6"/>
      </w:r>
      <w:r w:rsidR="00B335F8">
        <w:rPr>
          <w:rFonts w:ascii="Doulos SIL" w:hAnsi="Doulos SIL"/>
          <w:i/>
          <w:color w:val="0000FF"/>
        </w:rPr>
        <w:t xml:space="preserve"> nìì</w:t>
      </w:r>
      <w:r w:rsidRPr="00305E8A">
        <w:rPr>
          <w:rFonts w:ascii="Doulos SIL" w:hAnsi="Doulos SIL"/>
          <w:i/>
          <w:color w:val="0000FF"/>
        </w:rPr>
        <w:t>ⁿ yéʔré</w:t>
      </w:r>
      <w:r w:rsidRPr="00305E8A">
        <w:rPr>
          <w:rFonts w:ascii="Doulos SIL" w:hAnsi="Doulos SIL"/>
          <w:i/>
          <w:color w:val="0000FF"/>
        </w:rPr>
        <w:tab/>
        <w:t>ēéⁿ=</w:t>
      </w:r>
      <w:r w:rsidRPr="00305E8A">
        <w:rPr>
          <w:rFonts w:ascii="Doulos SIL" w:hAnsi="Doulos SIL"/>
          <w:i/>
          <w:color w:val="0000FF"/>
        </w:rPr>
        <w:sym w:font="Symbol" w:char="F0C6"/>
      </w:r>
      <w:r w:rsidRPr="00305E8A">
        <w:rPr>
          <w:rFonts w:ascii="Doulos SIL" w:hAnsi="Doulos SIL"/>
          <w:i/>
          <w:color w:val="0000FF"/>
        </w:rPr>
        <w:t xml:space="preserve"> sììⁿ yéʔ</w:t>
      </w:r>
      <w:r w:rsidR="002B26F1">
        <w:rPr>
          <w:rFonts w:ascii="Doulos SIL" w:hAnsi="Doulos SIL"/>
          <w:i/>
          <w:color w:val="0000FF"/>
        </w:rPr>
        <w:t>ré</w:t>
      </w:r>
    </w:p>
    <w:p w14:paraId="263877D8" w14:textId="77777777" w:rsidR="00FF4A6D" w:rsidRDefault="00FF4A6D" w:rsidP="00FF4A6D">
      <w:pPr>
        <w:tabs>
          <w:tab w:val="clear" w:pos="369"/>
          <w:tab w:val="left" w:pos="720"/>
          <w:tab w:val="left" w:pos="1800"/>
          <w:tab w:val="left" w:pos="3510"/>
          <w:tab w:val="left" w:pos="5490"/>
          <w:tab w:val="left" w:pos="6300"/>
        </w:tabs>
        <w:jc w:val="left"/>
      </w:pPr>
    </w:p>
    <w:p w14:paraId="5F5A6F43" w14:textId="4A133237" w:rsidR="00FF4A6D" w:rsidRPr="00305E8A" w:rsidRDefault="00FF4A6D" w:rsidP="00FF4A6D">
      <w:pPr>
        <w:tabs>
          <w:tab w:val="clear" w:pos="369"/>
          <w:tab w:val="left" w:pos="720"/>
          <w:tab w:val="left" w:pos="1800"/>
          <w:tab w:val="left" w:pos="3510"/>
          <w:tab w:val="left" w:pos="5490"/>
          <w:tab w:val="left" w:pos="6300"/>
        </w:tabs>
        <w:jc w:val="left"/>
        <w:rPr>
          <w:rFonts w:ascii="Doulos SIL" w:hAnsi="Doulos SIL"/>
          <w:i/>
          <w:color w:val="0000FF"/>
        </w:rPr>
      </w:pPr>
      <w:r>
        <w:tab/>
        <w:t>3SgHum</w:t>
      </w:r>
      <w:r w:rsidRPr="00305E8A">
        <w:rPr>
          <w:rFonts w:ascii="Doulos SIL" w:hAnsi="Doulos SIL"/>
          <w:i/>
          <w:color w:val="0000FF"/>
        </w:rPr>
        <w:tab/>
        <w:t>à ná yèʔré</w:t>
      </w:r>
      <w:r w:rsidRPr="00305E8A">
        <w:rPr>
          <w:rFonts w:ascii="Doulos SIL" w:hAnsi="Doulos SIL"/>
          <w:i/>
          <w:color w:val="0000FF"/>
        </w:rPr>
        <w:tab/>
        <w:t>á=</w:t>
      </w:r>
      <w:r w:rsidRPr="00305E8A">
        <w:rPr>
          <w:rFonts w:ascii="Doulos SIL" w:hAnsi="Doulos SIL"/>
          <w:i/>
          <w:color w:val="0000FF"/>
        </w:rPr>
        <w:sym w:font="Symbol" w:char="F0C6"/>
      </w:r>
      <w:r w:rsidRPr="00305E8A">
        <w:rPr>
          <w:rFonts w:ascii="Doulos SIL" w:hAnsi="Doulos SIL"/>
          <w:i/>
          <w:color w:val="0000FF"/>
        </w:rPr>
        <w:t xml:space="preserve"> ná yèʔré</w:t>
      </w:r>
      <w:r w:rsidRPr="00305E8A">
        <w:rPr>
          <w:rFonts w:ascii="Doulos SIL" w:hAnsi="Doulos SIL"/>
          <w:i/>
          <w:color w:val="0000FF"/>
        </w:rPr>
        <w:tab/>
        <w:t>á=</w:t>
      </w:r>
      <w:r w:rsidRPr="00305E8A">
        <w:rPr>
          <w:rFonts w:ascii="Doulos SIL" w:hAnsi="Doulos SIL"/>
          <w:i/>
          <w:color w:val="0000FF"/>
        </w:rPr>
        <w:sym w:font="Symbol" w:char="F0C6"/>
      </w:r>
      <w:r w:rsidRPr="00305E8A">
        <w:rPr>
          <w:rFonts w:ascii="Doulos SIL" w:hAnsi="Doulos SIL"/>
          <w:i/>
          <w:color w:val="0000FF"/>
        </w:rPr>
        <w:t xml:space="preserve"> sáá yèʔré</w:t>
      </w:r>
    </w:p>
    <w:p w14:paraId="722A91CC" w14:textId="64BBE7C4" w:rsidR="00FF4A6D" w:rsidRPr="00305E8A" w:rsidRDefault="00FF4A6D" w:rsidP="00FF4A6D">
      <w:pPr>
        <w:tabs>
          <w:tab w:val="clear" w:pos="369"/>
          <w:tab w:val="left" w:pos="720"/>
          <w:tab w:val="left" w:pos="1800"/>
          <w:tab w:val="left" w:pos="3510"/>
          <w:tab w:val="left" w:pos="5490"/>
          <w:tab w:val="left" w:pos="6300"/>
        </w:tabs>
        <w:jc w:val="left"/>
        <w:rPr>
          <w:rFonts w:ascii="Doulos SIL" w:hAnsi="Doulos SIL"/>
          <w:i/>
          <w:color w:val="0000FF"/>
        </w:rPr>
      </w:pPr>
      <w:r>
        <w:tab/>
      </w:r>
      <w:r>
        <w:tab/>
      </w:r>
      <w:r w:rsidRPr="00305E8A">
        <w:rPr>
          <w:rFonts w:ascii="Doulos SIL" w:hAnsi="Doulos SIL"/>
          <w:i/>
          <w:color w:val="0000FF"/>
        </w:rPr>
        <w:t>á yèʔré</w:t>
      </w:r>
    </w:p>
    <w:p w14:paraId="2B6B365B" w14:textId="422C175B" w:rsidR="00FF4A6D" w:rsidRPr="00305E8A" w:rsidRDefault="00FF4A6D" w:rsidP="00FF4A6D">
      <w:pPr>
        <w:tabs>
          <w:tab w:val="clear" w:pos="369"/>
          <w:tab w:val="left" w:pos="720"/>
          <w:tab w:val="left" w:pos="1800"/>
          <w:tab w:val="left" w:pos="3510"/>
          <w:tab w:val="left" w:pos="5490"/>
          <w:tab w:val="left" w:pos="6300"/>
        </w:tabs>
        <w:jc w:val="left"/>
        <w:rPr>
          <w:rFonts w:ascii="Doulos SIL" w:hAnsi="Doulos SIL"/>
          <w:i/>
          <w:color w:val="0000FF"/>
        </w:rPr>
      </w:pPr>
      <w:r>
        <w:tab/>
        <w:t>3SgNonh</w:t>
      </w:r>
      <w:r w:rsidRPr="00305E8A">
        <w:rPr>
          <w:rFonts w:ascii="Doulos SIL" w:hAnsi="Doulos SIL"/>
          <w:i/>
          <w:color w:val="0000FF"/>
        </w:rPr>
        <w:tab/>
        <w:t>è ní yèʔré</w:t>
      </w:r>
      <w:r w:rsidRPr="00305E8A">
        <w:rPr>
          <w:rFonts w:ascii="Doulos SIL" w:hAnsi="Doulos SIL"/>
          <w:i/>
          <w:color w:val="0000FF"/>
        </w:rPr>
        <w:tab/>
        <w:t>é=</w:t>
      </w:r>
      <w:r w:rsidRPr="00305E8A">
        <w:rPr>
          <w:rFonts w:ascii="Doulos SIL" w:hAnsi="Doulos SIL"/>
          <w:i/>
          <w:color w:val="0000FF"/>
        </w:rPr>
        <w:sym w:font="Symbol" w:char="F0C6"/>
      </w:r>
      <w:r w:rsidRPr="00305E8A">
        <w:rPr>
          <w:rFonts w:ascii="Doulos SIL" w:hAnsi="Doulos SIL"/>
          <w:i/>
          <w:color w:val="0000FF"/>
        </w:rPr>
        <w:t xml:space="preserve"> ní yèʔré</w:t>
      </w:r>
      <w:r w:rsidRPr="00305E8A">
        <w:rPr>
          <w:rFonts w:ascii="Doulos SIL" w:hAnsi="Doulos SIL"/>
          <w:i/>
          <w:color w:val="0000FF"/>
        </w:rPr>
        <w:tab/>
        <w:t>é=</w:t>
      </w:r>
      <w:r w:rsidRPr="00305E8A">
        <w:rPr>
          <w:rFonts w:ascii="Doulos SIL" w:hAnsi="Doulos SIL"/>
          <w:i/>
          <w:color w:val="0000FF"/>
        </w:rPr>
        <w:sym w:font="Symbol" w:char="F0C6"/>
      </w:r>
      <w:r w:rsidRPr="00305E8A">
        <w:rPr>
          <w:rFonts w:ascii="Doulos SIL" w:hAnsi="Doulos SIL"/>
          <w:i/>
          <w:color w:val="0000FF"/>
        </w:rPr>
        <w:t xml:space="preserve"> síí yèʔré</w:t>
      </w:r>
    </w:p>
    <w:p w14:paraId="46630F4B" w14:textId="0628B9DA" w:rsidR="00FF4A6D" w:rsidRDefault="00FF4A6D" w:rsidP="00FF4A6D">
      <w:pPr>
        <w:tabs>
          <w:tab w:val="clear" w:pos="369"/>
          <w:tab w:val="left" w:pos="720"/>
          <w:tab w:val="left" w:pos="1800"/>
          <w:tab w:val="left" w:pos="3510"/>
          <w:tab w:val="left" w:pos="5490"/>
          <w:tab w:val="left" w:pos="6300"/>
        </w:tabs>
        <w:jc w:val="left"/>
      </w:pPr>
      <w:r>
        <w:tab/>
        <w:t>3PlHum</w:t>
      </w:r>
      <w:r w:rsidR="00482AE4">
        <w:rPr>
          <w:rFonts w:ascii="Doulos SIL" w:hAnsi="Doulos SIL"/>
          <w:i/>
          <w:color w:val="0000FF"/>
        </w:rPr>
        <w:tab/>
        <w:t>ààⁿ náà</w:t>
      </w:r>
      <w:r w:rsidRPr="00305E8A">
        <w:rPr>
          <w:rFonts w:ascii="Doulos SIL" w:hAnsi="Doulos SIL"/>
          <w:i/>
          <w:color w:val="0000FF"/>
        </w:rPr>
        <w:t>ⁿ yéʔré</w:t>
      </w:r>
      <w:r w:rsidRPr="00305E8A">
        <w:rPr>
          <w:rFonts w:ascii="Doulos SIL" w:hAnsi="Doulos SIL"/>
          <w:i/>
          <w:color w:val="0000FF"/>
        </w:rPr>
        <w:tab/>
        <w:t>àá</w:t>
      </w:r>
      <w:r w:rsidRPr="00B335F8">
        <w:rPr>
          <w:rFonts w:ascii="Doulos SIL" w:hAnsi="Doulos SIL"/>
          <w:i/>
          <w:color w:val="0000FF"/>
        </w:rPr>
        <w:t>ⁿ=</w:t>
      </w:r>
      <w:r w:rsidRPr="00B335F8">
        <w:rPr>
          <w:rFonts w:ascii="Doulos SIL" w:hAnsi="Doulos SIL"/>
          <w:i/>
          <w:color w:val="0000FF"/>
        </w:rPr>
        <w:sym w:font="Symbol" w:char="F0C6"/>
      </w:r>
      <w:r w:rsidRPr="00B335F8">
        <w:rPr>
          <w:rFonts w:ascii="Doulos SIL" w:hAnsi="Doulos SIL"/>
          <w:i/>
          <w:color w:val="0000FF"/>
        </w:rPr>
        <w:t xml:space="preserve"> </w:t>
      </w:r>
      <w:r w:rsidR="00B335F8" w:rsidRPr="00B335F8">
        <w:rPr>
          <w:rFonts w:ascii="Doulos SIL" w:hAnsi="Doulos SIL"/>
          <w:i/>
          <w:color w:val="0000FF"/>
        </w:rPr>
        <w:t>nàà</w:t>
      </w:r>
      <w:r w:rsidRPr="00B335F8">
        <w:rPr>
          <w:rFonts w:ascii="Doulos SIL" w:hAnsi="Doulos SIL"/>
          <w:i/>
          <w:color w:val="0000FF"/>
        </w:rPr>
        <w:t>ⁿ yé</w:t>
      </w:r>
      <w:r w:rsidRPr="00305E8A">
        <w:rPr>
          <w:rFonts w:ascii="Doulos SIL" w:hAnsi="Doulos SIL"/>
          <w:i/>
          <w:color w:val="0000FF"/>
        </w:rPr>
        <w:t>ʔré</w:t>
      </w:r>
      <w:r w:rsidRPr="00305E8A">
        <w:rPr>
          <w:rFonts w:ascii="Doulos SIL" w:hAnsi="Doulos SIL"/>
          <w:i/>
          <w:color w:val="0000FF"/>
        </w:rPr>
        <w:tab/>
        <w:t>àáⁿ=</w:t>
      </w:r>
      <w:r w:rsidRPr="00305E8A">
        <w:rPr>
          <w:rFonts w:ascii="Doulos SIL" w:hAnsi="Doulos SIL"/>
          <w:i/>
          <w:color w:val="0000FF"/>
        </w:rPr>
        <w:sym w:font="Symbol" w:char="F0C6"/>
      </w:r>
      <w:r w:rsidR="00482AE4">
        <w:rPr>
          <w:rFonts w:ascii="Doulos SIL" w:hAnsi="Doulos SIL"/>
          <w:i/>
          <w:color w:val="0000FF"/>
        </w:rPr>
        <w:t xml:space="preserve"> sáà</w:t>
      </w:r>
      <w:r w:rsidRPr="00305E8A">
        <w:rPr>
          <w:rFonts w:ascii="Doulos SIL" w:hAnsi="Doulos SIL"/>
          <w:i/>
          <w:color w:val="0000FF"/>
        </w:rPr>
        <w:t>ⁿ yéʔré</w:t>
      </w:r>
    </w:p>
    <w:p w14:paraId="690B4931" w14:textId="50A7B437" w:rsidR="00FF4A6D" w:rsidRDefault="00FF4A6D" w:rsidP="00FF4A6D">
      <w:pPr>
        <w:tabs>
          <w:tab w:val="clear" w:pos="369"/>
          <w:tab w:val="left" w:pos="720"/>
          <w:tab w:val="left" w:pos="1800"/>
          <w:tab w:val="left" w:pos="3510"/>
          <w:tab w:val="left" w:pos="5490"/>
          <w:tab w:val="left" w:pos="6300"/>
        </w:tabs>
        <w:jc w:val="left"/>
      </w:pPr>
      <w:r>
        <w:tab/>
        <w:t>3PlNonh</w:t>
      </w:r>
      <w:r w:rsidR="00482AE4">
        <w:rPr>
          <w:rFonts w:ascii="Doulos SIL" w:hAnsi="Doulos SIL"/>
          <w:i/>
          <w:color w:val="0000FF"/>
        </w:rPr>
        <w:tab/>
        <w:t>èè níì</w:t>
      </w:r>
      <w:r w:rsidRPr="00305E8A">
        <w:rPr>
          <w:rFonts w:ascii="Doulos SIL" w:hAnsi="Doulos SIL"/>
          <w:i/>
          <w:color w:val="0000FF"/>
        </w:rPr>
        <w:t>ⁿ yéʔré</w:t>
      </w:r>
      <w:r w:rsidRPr="00305E8A">
        <w:rPr>
          <w:rFonts w:ascii="Doulos SIL" w:hAnsi="Doulos SIL"/>
          <w:i/>
          <w:color w:val="0000FF"/>
        </w:rPr>
        <w:tab/>
        <w:t>èéⁿ=</w:t>
      </w:r>
      <w:r w:rsidRPr="00305E8A">
        <w:rPr>
          <w:rFonts w:ascii="Doulos SIL" w:hAnsi="Doulos SIL"/>
          <w:i/>
          <w:color w:val="0000FF"/>
        </w:rPr>
        <w:sym w:font="Symbol" w:char="F0C6"/>
      </w:r>
      <w:r w:rsidR="00B335F8">
        <w:rPr>
          <w:rFonts w:ascii="Doulos SIL" w:hAnsi="Doulos SIL"/>
          <w:i/>
          <w:color w:val="0000FF"/>
        </w:rPr>
        <w:t xml:space="preserve"> nìì</w:t>
      </w:r>
      <w:r w:rsidRPr="00305E8A">
        <w:rPr>
          <w:rFonts w:ascii="Doulos SIL" w:hAnsi="Doulos SIL"/>
          <w:i/>
          <w:color w:val="0000FF"/>
        </w:rPr>
        <w:t>ⁿ yéʔré</w:t>
      </w:r>
      <w:r w:rsidRPr="00305E8A">
        <w:rPr>
          <w:rFonts w:ascii="Doulos SIL" w:hAnsi="Doulos SIL"/>
          <w:i/>
          <w:color w:val="0000FF"/>
        </w:rPr>
        <w:tab/>
        <w:t>èéⁿ=</w:t>
      </w:r>
      <w:r w:rsidRPr="00305E8A">
        <w:rPr>
          <w:rFonts w:ascii="Doulos SIL" w:hAnsi="Doulos SIL"/>
          <w:i/>
          <w:color w:val="0000FF"/>
        </w:rPr>
        <w:sym w:font="Symbol" w:char="F0C6"/>
      </w:r>
      <w:r w:rsidRPr="00305E8A">
        <w:rPr>
          <w:rFonts w:ascii="Doulos SIL" w:hAnsi="Doulos SIL"/>
          <w:i/>
          <w:color w:val="0000FF"/>
        </w:rPr>
        <w:t xml:space="preserve"> síīⁿ yéʔré</w:t>
      </w:r>
    </w:p>
    <w:p w14:paraId="7103CD44" w14:textId="77777777" w:rsidR="00FF4A6D" w:rsidRDefault="00FF4A6D" w:rsidP="00FF4A6D">
      <w:pPr>
        <w:tabs>
          <w:tab w:val="clear" w:pos="369"/>
          <w:tab w:val="left" w:pos="720"/>
          <w:tab w:val="left" w:pos="1800"/>
          <w:tab w:val="left" w:pos="3510"/>
          <w:tab w:val="left" w:pos="5490"/>
          <w:tab w:val="left" w:pos="6300"/>
        </w:tabs>
        <w:jc w:val="left"/>
      </w:pPr>
    </w:p>
    <w:p w14:paraId="39E69C32" w14:textId="5C47D4E9" w:rsidR="00FF4A6D" w:rsidRDefault="00FF4A6D" w:rsidP="002B26F1">
      <w:pPr>
        <w:keepNext/>
        <w:tabs>
          <w:tab w:val="clear" w:pos="369"/>
          <w:tab w:val="left" w:pos="720"/>
          <w:tab w:val="left" w:pos="1800"/>
          <w:tab w:val="left" w:pos="3510"/>
          <w:tab w:val="left" w:pos="5490"/>
          <w:tab w:val="left" w:pos="6300"/>
        </w:tabs>
        <w:jc w:val="left"/>
      </w:pPr>
      <w:r>
        <w:lastRenderedPageBreak/>
        <w:tab/>
        <w:t>Sg NP</w:t>
      </w:r>
      <w:r>
        <w:tab/>
      </w:r>
      <w:r w:rsidRPr="00244E0E">
        <w:rPr>
          <w:rFonts w:ascii="Doulos SIL" w:hAnsi="Doulos SIL"/>
          <w:i/>
          <w:color w:val="0000FF"/>
        </w:rPr>
        <w:t>(</w:t>
      </w:r>
      <w:r w:rsidRPr="00305E8A">
        <w:rPr>
          <w:rFonts w:ascii="Doulos SIL" w:hAnsi="Doulos SIL"/>
          <w:i/>
          <w:color w:val="0000FF"/>
        </w:rPr>
        <w:t>n)á yèʔ</w:t>
      </w:r>
      <w:r w:rsidR="0090795F">
        <w:rPr>
          <w:rFonts w:ascii="Doulos SIL" w:hAnsi="Doulos SIL"/>
          <w:i/>
          <w:color w:val="0000FF"/>
        </w:rPr>
        <w:t>ré</w:t>
      </w:r>
      <w:r w:rsidR="0090795F">
        <w:rPr>
          <w:rFonts w:ascii="Doulos SIL" w:hAnsi="Doulos SIL"/>
          <w:i/>
          <w:color w:val="0000FF"/>
        </w:rPr>
        <w:tab/>
      </w:r>
      <w:r w:rsidR="0090795F" w:rsidRPr="00305E8A">
        <w:rPr>
          <w:rFonts w:ascii="Doulos SIL" w:hAnsi="Doulos SIL"/>
          <w:i/>
          <w:color w:val="0000FF"/>
        </w:rPr>
        <w:t>=</w:t>
      </w:r>
      <w:r w:rsidR="0090795F" w:rsidRPr="00305E8A">
        <w:rPr>
          <w:rFonts w:ascii="Doulos SIL" w:hAnsi="Doulos SIL"/>
          <w:i/>
          <w:color w:val="0000FF"/>
        </w:rPr>
        <w:sym w:font="Symbol" w:char="F0C6"/>
      </w:r>
      <w:r w:rsidRPr="00305E8A">
        <w:rPr>
          <w:rFonts w:ascii="Doulos SIL" w:hAnsi="Doulos SIL"/>
          <w:i/>
          <w:color w:val="0000FF"/>
        </w:rPr>
        <w:t xml:space="preserve"> ná yèʔré</w:t>
      </w:r>
      <w:r w:rsidRPr="00305E8A">
        <w:rPr>
          <w:rFonts w:ascii="Doulos SIL" w:hAnsi="Doulos SIL"/>
          <w:i/>
          <w:color w:val="0000FF"/>
        </w:rPr>
        <w:tab/>
        <w:t>=</w:t>
      </w:r>
      <w:r w:rsidRPr="00305E8A">
        <w:rPr>
          <w:rFonts w:ascii="Doulos SIL" w:hAnsi="Doulos SIL"/>
          <w:i/>
          <w:color w:val="0000FF"/>
        </w:rPr>
        <w:sym w:font="Symbol" w:char="F0C6"/>
      </w:r>
      <w:r w:rsidRPr="00305E8A">
        <w:rPr>
          <w:rFonts w:ascii="Doulos SIL" w:hAnsi="Doulos SIL"/>
          <w:i/>
          <w:color w:val="0000FF"/>
        </w:rPr>
        <w:t xml:space="preserve"> sáá yèʔré</w:t>
      </w:r>
    </w:p>
    <w:p w14:paraId="5F02F29E" w14:textId="182720BD" w:rsidR="00FF4A6D" w:rsidRPr="00305E8A" w:rsidRDefault="00FF4A6D" w:rsidP="00FF4A6D">
      <w:pPr>
        <w:tabs>
          <w:tab w:val="clear" w:pos="369"/>
          <w:tab w:val="left" w:pos="720"/>
          <w:tab w:val="left" w:pos="1800"/>
          <w:tab w:val="left" w:pos="3510"/>
          <w:tab w:val="left" w:pos="5490"/>
          <w:tab w:val="left" w:pos="6300"/>
        </w:tabs>
        <w:jc w:val="left"/>
        <w:rPr>
          <w:rFonts w:ascii="Doulos SIL" w:hAnsi="Doulos SIL"/>
          <w:i/>
          <w:color w:val="0000FF"/>
        </w:rPr>
      </w:pPr>
      <w:r>
        <w:tab/>
        <w:t>Pl NP</w:t>
      </w:r>
      <w:r>
        <w:tab/>
      </w:r>
      <w:r w:rsidRPr="00305E8A">
        <w:rPr>
          <w:rFonts w:ascii="Doulos SIL" w:hAnsi="Doulos SIL"/>
          <w:i/>
          <w:color w:val="0000FF"/>
        </w:rPr>
        <w:t>(n)áàⁿ yéʔré</w:t>
      </w:r>
      <w:r w:rsidRPr="00305E8A">
        <w:rPr>
          <w:rFonts w:ascii="Doulos SIL" w:hAnsi="Doulos SIL"/>
          <w:i/>
          <w:color w:val="0000FF"/>
        </w:rPr>
        <w:tab/>
      </w:r>
      <w:r w:rsidR="0090795F" w:rsidRPr="00305E8A">
        <w:rPr>
          <w:rFonts w:ascii="Doulos SIL" w:hAnsi="Doulos SIL"/>
          <w:i/>
          <w:color w:val="0000FF"/>
        </w:rPr>
        <w:t>=</w:t>
      </w:r>
      <w:r w:rsidR="0090795F" w:rsidRPr="00305E8A">
        <w:rPr>
          <w:rFonts w:ascii="Doulos SIL" w:hAnsi="Doulos SIL"/>
          <w:i/>
          <w:color w:val="0000FF"/>
        </w:rPr>
        <w:sym w:font="Symbol" w:char="F0C6"/>
      </w:r>
      <w:r w:rsidR="0090795F">
        <w:rPr>
          <w:rFonts w:ascii="Doulos SIL" w:hAnsi="Doulos SIL"/>
          <w:i/>
          <w:color w:val="0000FF"/>
        </w:rPr>
        <w:t xml:space="preserve"> </w:t>
      </w:r>
      <w:r w:rsidR="00482AE4">
        <w:rPr>
          <w:rFonts w:ascii="Doulos SIL" w:hAnsi="Doulos SIL"/>
          <w:i/>
          <w:color w:val="0000FF"/>
        </w:rPr>
        <w:t>náà</w:t>
      </w:r>
      <w:r w:rsidRPr="00305E8A">
        <w:rPr>
          <w:rFonts w:ascii="Doulos SIL" w:hAnsi="Doulos SIL"/>
          <w:i/>
          <w:color w:val="0000FF"/>
        </w:rPr>
        <w:t>ⁿ yéʔré</w:t>
      </w:r>
      <w:r w:rsidRPr="00305E8A">
        <w:rPr>
          <w:rFonts w:ascii="Doulos SIL" w:hAnsi="Doulos SIL"/>
          <w:i/>
          <w:color w:val="0000FF"/>
        </w:rPr>
        <w:tab/>
        <w:t>=</w:t>
      </w:r>
      <w:r w:rsidRPr="00305E8A">
        <w:rPr>
          <w:rFonts w:ascii="Doulos SIL" w:hAnsi="Doulos SIL"/>
          <w:i/>
          <w:color w:val="0000FF"/>
        </w:rPr>
        <w:sym w:font="Symbol" w:char="F0C6"/>
      </w:r>
      <w:r w:rsidR="00482AE4">
        <w:rPr>
          <w:rFonts w:ascii="Doulos SIL" w:hAnsi="Doulos SIL"/>
          <w:i/>
          <w:color w:val="0000FF"/>
        </w:rPr>
        <w:t xml:space="preserve"> sáà</w:t>
      </w:r>
      <w:r w:rsidRPr="00305E8A">
        <w:rPr>
          <w:rFonts w:ascii="Doulos SIL" w:hAnsi="Doulos SIL"/>
          <w:i/>
          <w:color w:val="0000FF"/>
        </w:rPr>
        <w:t>ⁿ yéʔré</w:t>
      </w:r>
    </w:p>
    <w:p w14:paraId="365FC3ED" w14:textId="77777777" w:rsidR="00FF4A6D" w:rsidRDefault="00FF4A6D" w:rsidP="00F52190"/>
    <w:p w14:paraId="08BD4E9A" w14:textId="531ACFD4" w:rsidR="0090795F" w:rsidRDefault="0090795F" w:rsidP="00F52190">
      <w:r>
        <w:t>The i</w:t>
      </w:r>
      <w:r w:rsidR="00B335F8">
        <w:t>mperative is illustrated in (xx2</w:t>
      </w:r>
      <w:r>
        <w:t>a</w:t>
      </w:r>
      <w:r>
        <w:noBreakHyphen/>
        <w:t xml:space="preserve">b). </w:t>
      </w:r>
    </w:p>
    <w:p w14:paraId="191A9B49" w14:textId="77777777" w:rsidR="0090795F" w:rsidRDefault="0090795F" w:rsidP="00F52190"/>
    <w:p w14:paraId="73F7B62F" w14:textId="5F53538B" w:rsidR="0090795F" w:rsidRDefault="00B335F8" w:rsidP="00B335F8">
      <w:pPr>
        <w:tabs>
          <w:tab w:val="clear" w:pos="369"/>
          <w:tab w:val="left" w:pos="720"/>
          <w:tab w:val="left" w:pos="1080"/>
          <w:tab w:val="left" w:pos="2700"/>
          <w:tab w:val="left" w:pos="3600"/>
        </w:tabs>
      </w:pPr>
      <w:r>
        <w:t>(xx3)</w:t>
      </w:r>
      <w:r>
        <w:tab/>
        <w:t>a.</w:t>
      </w:r>
      <w:r>
        <w:tab/>
      </w:r>
      <w:r w:rsidRPr="00244E0E">
        <w:rPr>
          <w:rFonts w:ascii="Doulos SIL" w:hAnsi="Doulos SIL"/>
          <w:i/>
          <w:color w:val="0000FF"/>
        </w:rPr>
        <w:t>ē</w:t>
      </w:r>
      <w:r w:rsidRPr="00244E0E">
        <w:rPr>
          <w:rFonts w:ascii="Doulos SIL" w:hAnsi="Doulos SIL"/>
          <w:i/>
          <w:color w:val="0000FF"/>
        </w:rPr>
        <w:tab/>
        <w:t>yéʔré</w:t>
      </w:r>
      <w:r w:rsidRPr="00244E0E">
        <w:rPr>
          <w:rFonts w:ascii="Doulos SIL" w:hAnsi="Doulos SIL"/>
          <w:i/>
          <w:color w:val="0000FF"/>
        </w:rPr>
        <w:tab/>
        <w:t>bàʔrì</w:t>
      </w:r>
    </w:p>
    <w:p w14:paraId="0916C1DE" w14:textId="22332078" w:rsidR="00B335F8" w:rsidRPr="00B335F8" w:rsidRDefault="00B335F8" w:rsidP="00B335F8">
      <w:pPr>
        <w:tabs>
          <w:tab w:val="clear" w:pos="369"/>
          <w:tab w:val="left" w:pos="720"/>
          <w:tab w:val="left" w:pos="1080"/>
          <w:tab w:val="left" w:pos="2700"/>
          <w:tab w:val="left" w:pos="3600"/>
        </w:tabs>
      </w:pPr>
      <w:r>
        <w:tab/>
      </w:r>
      <w:r>
        <w:tab/>
        <w:t>2SgReflPoss</w:t>
      </w:r>
      <w:r>
        <w:tab/>
        <w:t>self</w:t>
      </w:r>
      <w:r>
        <w:tab/>
        <w:t>hit.Imprt</w:t>
      </w:r>
    </w:p>
    <w:p w14:paraId="4B76FADD" w14:textId="08A9FC5F" w:rsidR="0090795F" w:rsidRDefault="0090795F" w:rsidP="0090795F">
      <w:pPr>
        <w:tabs>
          <w:tab w:val="clear" w:pos="369"/>
          <w:tab w:val="left" w:pos="720"/>
          <w:tab w:val="left" w:pos="1080"/>
        </w:tabs>
      </w:pPr>
      <w:r>
        <w:tab/>
      </w:r>
      <w:r>
        <w:tab/>
        <w:t>‘Hit yourself!’</w:t>
      </w:r>
    </w:p>
    <w:p w14:paraId="7C438281" w14:textId="77777777" w:rsidR="0090795F" w:rsidRDefault="0090795F" w:rsidP="0090795F">
      <w:pPr>
        <w:tabs>
          <w:tab w:val="clear" w:pos="369"/>
          <w:tab w:val="left" w:pos="720"/>
          <w:tab w:val="left" w:pos="1080"/>
        </w:tabs>
      </w:pPr>
    </w:p>
    <w:p w14:paraId="44F27F55" w14:textId="5CA6AC3E" w:rsidR="0090795F" w:rsidRPr="00244E0E" w:rsidRDefault="00B335F8" w:rsidP="00B335F8">
      <w:pPr>
        <w:tabs>
          <w:tab w:val="clear" w:pos="369"/>
          <w:tab w:val="left" w:pos="720"/>
          <w:tab w:val="left" w:pos="1080"/>
          <w:tab w:val="left" w:pos="2160"/>
          <w:tab w:val="left" w:pos="3870"/>
          <w:tab w:val="left" w:pos="4860"/>
        </w:tabs>
        <w:rPr>
          <w:rFonts w:ascii="Doulos SIL" w:hAnsi="Doulos SIL"/>
          <w:i/>
          <w:color w:val="0000FF"/>
        </w:rPr>
      </w:pPr>
      <w:r>
        <w:tab/>
        <w:t>b.</w:t>
      </w:r>
      <w:r>
        <w:tab/>
      </w:r>
      <w:r w:rsidRPr="00244E0E">
        <w:rPr>
          <w:rFonts w:ascii="Doulos SIL" w:hAnsi="Doulos SIL"/>
          <w:i/>
          <w:color w:val="0000FF"/>
        </w:rPr>
        <w:t>ēēⁿ</w:t>
      </w:r>
      <w:r w:rsidRPr="00244E0E">
        <w:rPr>
          <w:rFonts w:ascii="Doulos SIL" w:hAnsi="Doulos SIL"/>
          <w:i/>
          <w:color w:val="0000FF"/>
        </w:rPr>
        <w:tab/>
        <w:t>nīīⁿ</w:t>
      </w:r>
      <w:r w:rsidRPr="00244E0E">
        <w:rPr>
          <w:rFonts w:ascii="Doulos SIL" w:hAnsi="Doulos SIL"/>
          <w:i/>
          <w:color w:val="0000FF"/>
        </w:rPr>
        <w:tab/>
        <w:t>yéʔré</w:t>
      </w:r>
      <w:r w:rsidRPr="00244E0E">
        <w:rPr>
          <w:rFonts w:ascii="Doulos SIL" w:hAnsi="Doulos SIL"/>
          <w:i/>
          <w:color w:val="0000FF"/>
        </w:rPr>
        <w:tab/>
        <w:t>bàʔrì</w:t>
      </w:r>
    </w:p>
    <w:p w14:paraId="67FB0B73" w14:textId="2064F8BA" w:rsidR="00B335F8" w:rsidRPr="00B335F8" w:rsidRDefault="00B335F8" w:rsidP="00B335F8">
      <w:pPr>
        <w:tabs>
          <w:tab w:val="clear" w:pos="369"/>
          <w:tab w:val="left" w:pos="720"/>
          <w:tab w:val="left" w:pos="1080"/>
          <w:tab w:val="left" w:pos="2160"/>
          <w:tab w:val="left" w:pos="3870"/>
          <w:tab w:val="left" w:pos="4860"/>
        </w:tabs>
      </w:pPr>
      <w:r>
        <w:tab/>
      </w:r>
      <w:r>
        <w:tab/>
        <w:t>2Pl</w:t>
      </w:r>
      <w:r>
        <w:tab/>
        <w:t>2PlReflPoss</w:t>
      </w:r>
      <w:r>
        <w:tab/>
        <w:t>self</w:t>
      </w:r>
      <w:r>
        <w:tab/>
        <w:t>hit.Imprt</w:t>
      </w:r>
    </w:p>
    <w:p w14:paraId="1F5EEE3F" w14:textId="470A71F0" w:rsidR="0090795F" w:rsidRDefault="0090795F" w:rsidP="0090795F">
      <w:pPr>
        <w:tabs>
          <w:tab w:val="clear" w:pos="369"/>
          <w:tab w:val="left" w:pos="720"/>
          <w:tab w:val="left" w:pos="1080"/>
        </w:tabs>
      </w:pPr>
      <w:r>
        <w:tab/>
      </w:r>
      <w:r>
        <w:tab/>
        <w:t>‘Hit yourselves!’</w:t>
      </w:r>
    </w:p>
    <w:p w14:paraId="6F62055B" w14:textId="77777777" w:rsidR="00BA6685" w:rsidRPr="002D209A" w:rsidRDefault="00BA6685"/>
    <w:p w14:paraId="6C8F26D7" w14:textId="77777777" w:rsidR="00BA6685" w:rsidRPr="002D209A" w:rsidRDefault="00BA6685"/>
    <w:p w14:paraId="131961B6" w14:textId="77777777" w:rsidR="00BA6685" w:rsidRDefault="00566B03" w:rsidP="00BA6685">
      <w:pPr>
        <w:pStyle w:val="Heading2"/>
      </w:pPr>
      <w:bookmarkStart w:id="2340" w:name="_Toc508943131"/>
      <w:bookmarkStart w:id="2341" w:name="_Toc508943731"/>
      <w:bookmarkStart w:id="2342" w:name="_Toc518105835"/>
      <w:bookmarkStart w:id="2343" w:name="_Toc78376009"/>
      <w:bookmarkStart w:id="2344" w:name="_Toc79406114"/>
      <w:bookmarkStart w:id="2345" w:name="_Toc337412344"/>
      <w:r>
        <w:t>Reciprocal</w:t>
      </w:r>
      <w:bookmarkEnd w:id="2340"/>
      <w:bookmarkEnd w:id="2341"/>
      <w:bookmarkEnd w:id="2342"/>
      <w:bookmarkEnd w:id="2343"/>
      <w:bookmarkEnd w:id="2344"/>
      <w:bookmarkEnd w:id="2345"/>
    </w:p>
    <w:p w14:paraId="4FC62E20" w14:textId="2B2522E0" w:rsidR="00BA6685" w:rsidRDefault="004B26B9" w:rsidP="00BA6685">
      <w:pPr>
        <w:pStyle w:val="Heading3"/>
      </w:pPr>
      <w:bookmarkStart w:id="2346" w:name="_Toc508943132"/>
      <w:bookmarkStart w:id="2347" w:name="_Toc508943732"/>
      <w:bookmarkStart w:id="2348" w:name="_Toc518105836"/>
      <w:bookmarkStart w:id="2349" w:name="_Toc78376010"/>
      <w:bookmarkStart w:id="2350" w:name="_Toc79406115"/>
      <w:bookmarkStart w:id="2351" w:name="_Toc337412345"/>
      <w:r>
        <w:t>R</w:t>
      </w:r>
      <w:r w:rsidR="00566B03">
        <w:t>eciprocals</w:t>
      </w:r>
      <w:bookmarkEnd w:id="2346"/>
      <w:bookmarkEnd w:id="2347"/>
      <w:r w:rsidR="00566B03">
        <w:t xml:space="preserve"> (</w:t>
      </w:r>
      <w:r>
        <w:rPr>
          <w:rFonts w:ascii="Doulos SIL" w:hAnsi="Doulos SIL"/>
          <w:i/>
          <w:color w:val="0000FF"/>
        </w:rPr>
        <w:t>ɲùʔùⁿ</w:t>
      </w:r>
      <w:r w:rsidRPr="004B26B9">
        <w:t xml:space="preserve"> </w:t>
      </w:r>
      <w:r w:rsidR="00566B03">
        <w:t>)</w:t>
      </w:r>
      <w:bookmarkEnd w:id="2348"/>
      <w:bookmarkEnd w:id="2349"/>
      <w:bookmarkEnd w:id="2350"/>
      <w:bookmarkEnd w:id="2351"/>
    </w:p>
    <w:p w14:paraId="4AB7A658" w14:textId="4DB0891B" w:rsidR="004B26B9" w:rsidRDefault="004B26B9" w:rsidP="004B26B9">
      <w:r>
        <w:t>This morpheme behaves</w:t>
      </w:r>
      <w:r w:rsidR="00244E0E" w:rsidRPr="00244E0E">
        <w:t xml:space="preserve"> </w:t>
      </w:r>
      <w:r w:rsidR="00244E0E">
        <w:t>behaves like a pos</w:t>
      </w:r>
      <w:r w:rsidR="0018796A">
        <w:t>sessed inalienable, compare (xx1</w:t>
      </w:r>
      <w:r w:rsidR="00244E0E">
        <w:t>a) in §6.2.2.1. Its morphosyntax</w:t>
      </w:r>
      <w:r>
        <w:t xml:space="preserve"> </w:t>
      </w:r>
      <w:r w:rsidR="00244E0E">
        <w:t>resembles that of</w:t>
      </w:r>
      <w:r>
        <w:t xml:space="preserve"> reflexive </w:t>
      </w:r>
      <w:r w:rsidRPr="00244E0E">
        <w:rPr>
          <w:rFonts w:ascii="Doulos SIL" w:hAnsi="Doulos SIL"/>
          <w:i/>
          <w:color w:val="0000FF"/>
        </w:rPr>
        <w:t>yéʔré</w:t>
      </w:r>
      <w:r w:rsidR="00244E0E">
        <w:t>. However, as a</w:t>
      </w:r>
      <w:r>
        <w:t xml:space="preserve"> preverbal object it allows more contractions</w:t>
      </w:r>
      <w:r w:rsidR="00244E0E">
        <w:t xml:space="preserve"> than </w:t>
      </w:r>
      <w:r w:rsidR="00244E0E" w:rsidRPr="00244E0E">
        <w:rPr>
          <w:rFonts w:ascii="Doulos SIL" w:hAnsi="Doulos SIL"/>
          <w:i/>
          <w:color w:val="0000FF"/>
        </w:rPr>
        <w:t>yéʔré</w:t>
      </w:r>
      <w:r w:rsidR="00244E0E">
        <w:t xml:space="preserve"> does</w:t>
      </w:r>
      <w:r>
        <w:t xml:space="preserve"> with pronominal subjects. </w:t>
      </w:r>
      <w:r w:rsidR="00244E0E">
        <w:t>The sense is reciprocal (‘each other’).</w:t>
      </w:r>
    </w:p>
    <w:p w14:paraId="3224EFE3" w14:textId="77777777" w:rsidR="0018796A" w:rsidRDefault="0018796A" w:rsidP="004B26B9"/>
    <w:p w14:paraId="4E13A35E" w14:textId="77777777" w:rsidR="0018796A" w:rsidRDefault="0018796A" w:rsidP="004B26B9"/>
    <w:p w14:paraId="626F2710" w14:textId="24EC5C69" w:rsidR="0018796A" w:rsidRDefault="0018796A" w:rsidP="0018796A">
      <w:pPr>
        <w:pStyle w:val="Heading4"/>
      </w:pPr>
      <w:bookmarkStart w:id="2352" w:name="_Toc337412346"/>
      <w:r>
        <w:t>Reciprocal postverbal object</w:t>
      </w:r>
      <w:bookmarkEnd w:id="2352"/>
    </w:p>
    <w:p w14:paraId="5D3A6974" w14:textId="236E785E" w:rsidR="0018796A" w:rsidRDefault="0018796A" w:rsidP="0018796A">
      <w:r>
        <w:t xml:space="preserve">In (xx1), the reciprocal phrase is a postverbal object. </w:t>
      </w:r>
    </w:p>
    <w:p w14:paraId="5DE13300" w14:textId="77777777" w:rsidR="0018796A" w:rsidRDefault="0018796A" w:rsidP="0018796A"/>
    <w:p w14:paraId="5283C59E" w14:textId="0B9DB81B" w:rsidR="0018796A" w:rsidRDefault="0018796A" w:rsidP="0018796A">
      <w:pPr>
        <w:tabs>
          <w:tab w:val="clear" w:pos="369"/>
          <w:tab w:val="left" w:pos="720"/>
          <w:tab w:val="left" w:pos="1080"/>
          <w:tab w:val="left" w:pos="2070"/>
          <w:tab w:val="left" w:pos="3240"/>
          <w:tab w:val="left" w:pos="4770"/>
        </w:tabs>
      </w:pPr>
      <w:r>
        <w:t>(xx1)</w:t>
      </w:r>
      <w:r>
        <w:tab/>
        <w:t>a.</w:t>
      </w:r>
      <w:r>
        <w:tab/>
      </w:r>
      <w:r w:rsidRPr="001A596D">
        <w:rPr>
          <w:rFonts w:ascii="Doulos SIL" w:hAnsi="Doulos SIL"/>
          <w:i/>
          <w:color w:val="0000FF"/>
        </w:rPr>
        <w:t>mùʔùⁿ</w:t>
      </w:r>
      <w:r w:rsidRPr="001A596D">
        <w:rPr>
          <w:rFonts w:ascii="Doulos SIL" w:hAnsi="Doulos SIL"/>
          <w:i/>
          <w:color w:val="0000FF"/>
        </w:rPr>
        <w:tab/>
        <w:t>báʔr=</w:t>
      </w:r>
      <w:r w:rsidRPr="001A596D">
        <w:rPr>
          <w:rFonts w:ascii="Doulos SIL" w:hAnsi="Doulos SIL"/>
          <w:i/>
          <w:color w:val="0000FF"/>
        </w:rPr>
        <w:tab/>
        <w:t>[āāⁿ</w:t>
      </w:r>
      <w:r w:rsidRPr="001A596D">
        <w:rPr>
          <w:rFonts w:ascii="Doulos SIL" w:hAnsi="Doulos SIL"/>
          <w:i/>
          <w:color w:val="0000FF"/>
        </w:rPr>
        <w:tab/>
        <w:t>ɲūʔūⁿ]</w:t>
      </w:r>
    </w:p>
    <w:p w14:paraId="68935BA8" w14:textId="1AE9D628" w:rsidR="0018796A" w:rsidRDefault="0018796A" w:rsidP="0018796A">
      <w:pPr>
        <w:tabs>
          <w:tab w:val="clear" w:pos="369"/>
          <w:tab w:val="left" w:pos="720"/>
          <w:tab w:val="left" w:pos="1080"/>
          <w:tab w:val="left" w:pos="2070"/>
          <w:tab w:val="left" w:pos="3240"/>
          <w:tab w:val="left" w:pos="4770"/>
        </w:tabs>
      </w:pPr>
      <w:r>
        <w:tab/>
      </w:r>
      <w:r>
        <w:tab/>
        <w:t>1Pl</w:t>
      </w:r>
      <w:r>
        <w:tab/>
        <w:t>touch.Pfv</w:t>
      </w:r>
      <w:r>
        <w:tab/>
        <w:t>[1PlReflPoss</w:t>
      </w:r>
      <w:r>
        <w:tab/>
        <w:t>Recip]</w:t>
      </w:r>
    </w:p>
    <w:p w14:paraId="7AF4C300" w14:textId="38AE3B66" w:rsidR="0018796A" w:rsidRDefault="0018796A" w:rsidP="0018796A">
      <w:pPr>
        <w:tabs>
          <w:tab w:val="clear" w:pos="369"/>
          <w:tab w:val="left" w:pos="720"/>
          <w:tab w:val="left" w:pos="1080"/>
        </w:tabs>
      </w:pPr>
      <w:r>
        <w:tab/>
      </w:r>
      <w:r>
        <w:tab/>
        <w:t xml:space="preserve">‘We touched each other.’ (&lt; </w:t>
      </w:r>
      <w:r w:rsidRPr="001A596D">
        <w:rPr>
          <w:rFonts w:ascii="Doulos SIL" w:hAnsi="Doulos SIL"/>
          <w:i/>
          <w:color w:val="0000FF"/>
        </w:rPr>
        <w:t>báʔrī</w:t>
      </w:r>
      <w:r>
        <w:t xml:space="preserve"> )</w:t>
      </w:r>
    </w:p>
    <w:p w14:paraId="0F299C89" w14:textId="77777777" w:rsidR="0018796A" w:rsidRDefault="0018796A" w:rsidP="0018796A">
      <w:pPr>
        <w:tabs>
          <w:tab w:val="clear" w:pos="369"/>
          <w:tab w:val="left" w:pos="720"/>
          <w:tab w:val="left" w:pos="1080"/>
        </w:tabs>
      </w:pPr>
    </w:p>
    <w:p w14:paraId="4A66FD80" w14:textId="19FF2804" w:rsidR="0018796A" w:rsidRDefault="0018796A" w:rsidP="0018796A">
      <w:pPr>
        <w:tabs>
          <w:tab w:val="clear" w:pos="369"/>
          <w:tab w:val="left" w:pos="720"/>
          <w:tab w:val="left" w:pos="1080"/>
          <w:tab w:val="left" w:pos="2070"/>
          <w:tab w:val="left" w:pos="3510"/>
          <w:tab w:val="left" w:pos="4950"/>
        </w:tabs>
      </w:pPr>
      <w:r>
        <w:tab/>
        <w:t>b.</w:t>
      </w:r>
      <w:r>
        <w:tab/>
      </w:r>
      <w:r w:rsidRPr="001A596D">
        <w:rPr>
          <w:rFonts w:ascii="Doulos SIL" w:hAnsi="Doulos SIL"/>
          <w:i/>
          <w:color w:val="0000FF"/>
        </w:rPr>
        <w:t>ēēⁿ</w:t>
      </w:r>
      <w:r w:rsidRPr="001A596D">
        <w:rPr>
          <w:rFonts w:ascii="Doulos SIL" w:hAnsi="Doulos SIL"/>
          <w:i/>
          <w:color w:val="0000FF"/>
        </w:rPr>
        <w:tab/>
        <w:t>báʔr=</w:t>
      </w:r>
      <w:r w:rsidRPr="001A596D">
        <w:rPr>
          <w:rFonts w:ascii="Doulos SIL" w:hAnsi="Doulos SIL"/>
          <w:i/>
          <w:color w:val="0000FF"/>
        </w:rPr>
        <w:tab/>
        <w:t>[īīⁿ</w:t>
      </w:r>
      <w:r w:rsidRPr="001A596D">
        <w:rPr>
          <w:rFonts w:ascii="Doulos SIL" w:hAnsi="Doulos SIL"/>
          <w:i/>
          <w:color w:val="0000FF"/>
        </w:rPr>
        <w:tab/>
        <w:t>ɲūʔūⁿ]</w:t>
      </w:r>
    </w:p>
    <w:p w14:paraId="715279FE" w14:textId="1C757EF5" w:rsidR="0018796A" w:rsidRDefault="0018796A" w:rsidP="0018796A">
      <w:pPr>
        <w:tabs>
          <w:tab w:val="clear" w:pos="369"/>
          <w:tab w:val="left" w:pos="720"/>
          <w:tab w:val="left" w:pos="1080"/>
          <w:tab w:val="left" w:pos="2070"/>
          <w:tab w:val="left" w:pos="3510"/>
          <w:tab w:val="left" w:pos="4950"/>
        </w:tabs>
      </w:pPr>
      <w:r>
        <w:tab/>
      </w:r>
      <w:r>
        <w:tab/>
        <w:t>2Pl</w:t>
      </w:r>
      <w:r>
        <w:tab/>
        <w:t>touch.Pfv</w:t>
      </w:r>
      <w:r>
        <w:tab/>
        <w:t>[2PlReflPoss</w:t>
      </w:r>
      <w:r>
        <w:tab/>
        <w:t>Recip]</w:t>
      </w:r>
    </w:p>
    <w:p w14:paraId="6A24AFB4" w14:textId="06A6BF8E" w:rsidR="0018796A" w:rsidRDefault="0018796A" w:rsidP="0018796A">
      <w:pPr>
        <w:tabs>
          <w:tab w:val="clear" w:pos="369"/>
          <w:tab w:val="left" w:pos="720"/>
          <w:tab w:val="left" w:pos="1080"/>
        </w:tabs>
      </w:pPr>
      <w:r>
        <w:tab/>
      </w:r>
      <w:r>
        <w:tab/>
        <w:t>‘You-Pl touched each other.’</w:t>
      </w:r>
    </w:p>
    <w:p w14:paraId="7E2E4F29" w14:textId="77777777" w:rsidR="007D238D" w:rsidRDefault="007D238D" w:rsidP="0018796A">
      <w:pPr>
        <w:tabs>
          <w:tab w:val="clear" w:pos="369"/>
          <w:tab w:val="left" w:pos="720"/>
          <w:tab w:val="left" w:pos="1080"/>
        </w:tabs>
      </w:pPr>
    </w:p>
    <w:p w14:paraId="519FD9AB" w14:textId="24953E8E" w:rsidR="007D238D" w:rsidRDefault="007D238D" w:rsidP="007D238D">
      <w:pPr>
        <w:tabs>
          <w:tab w:val="clear" w:pos="369"/>
          <w:tab w:val="left" w:pos="720"/>
          <w:tab w:val="left" w:pos="1080"/>
          <w:tab w:val="left" w:pos="2250"/>
          <w:tab w:val="left" w:pos="3420"/>
          <w:tab w:val="left" w:pos="5490"/>
        </w:tabs>
      </w:pPr>
      <w:r>
        <w:tab/>
        <w:t>c.</w:t>
      </w:r>
      <w:r>
        <w:tab/>
      </w:r>
      <w:r w:rsidRPr="001A596D">
        <w:rPr>
          <w:rFonts w:ascii="Doulos SIL" w:hAnsi="Doulos SIL"/>
          <w:i/>
          <w:color w:val="0000FF"/>
        </w:rPr>
        <w:t>ààⁿ</w:t>
      </w:r>
      <w:r w:rsidRPr="001A596D">
        <w:rPr>
          <w:rFonts w:ascii="Doulos SIL" w:hAnsi="Doulos SIL"/>
          <w:i/>
          <w:color w:val="0000FF"/>
        </w:rPr>
        <w:tab/>
        <w:t>báʔr=</w:t>
      </w:r>
      <w:r w:rsidRPr="001A596D">
        <w:rPr>
          <w:rFonts w:ascii="Doulos SIL" w:hAnsi="Doulos SIL"/>
          <w:i/>
          <w:color w:val="0000FF"/>
        </w:rPr>
        <w:tab/>
        <w:t>[ààⁿ</w:t>
      </w:r>
      <w:r w:rsidRPr="001A596D">
        <w:rPr>
          <w:rFonts w:ascii="Doulos SIL" w:hAnsi="Doulos SIL"/>
          <w:i/>
          <w:color w:val="0000FF"/>
        </w:rPr>
        <w:tab/>
        <w:t>ɲúʔúⁿ]</w:t>
      </w:r>
    </w:p>
    <w:p w14:paraId="0C8D84BD" w14:textId="6AA9E93D" w:rsidR="007D238D" w:rsidRDefault="007D238D" w:rsidP="007D238D">
      <w:pPr>
        <w:tabs>
          <w:tab w:val="clear" w:pos="369"/>
          <w:tab w:val="left" w:pos="720"/>
          <w:tab w:val="left" w:pos="1080"/>
          <w:tab w:val="left" w:pos="2250"/>
          <w:tab w:val="left" w:pos="3420"/>
          <w:tab w:val="left" w:pos="5490"/>
        </w:tabs>
      </w:pPr>
      <w:r>
        <w:tab/>
      </w:r>
      <w:r>
        <w:tab/>
        <w:t>3PlHum</w:t>
      </w:r>
      <w:r>
        <w:tab/>
        <w:t>touch.Pfv</w:t>
      </w:r>
      <w:r>
        <w:tab/>
        <w:t>[3PlHumReflPoss</w:t>
      </w:r>
      <w:r>
        <w:tab/>
        <w:t>Recip]</w:t>
      </w:r>
    </w:p>
    <w:p w14:paraId="63909AD9" w14:textId="71C68D14" w:rsidR="007D238D" w:rsidRPr="007D238D" w:rsidRDefault="007D238D" w:rsidP="0018796A">
      <w:pPr>
        <w:tabs>
          <w:tab w:val="clear" w:pos="369"/>
          <w:tab w:val="left" w:pos="720"/>
          <w:tab w:val="left" w:pos="1080"/>
        </w:tabs>
      </w:pPr>
      <w:r>
        <w:tab/>
      </w:r>
      <w:r>
        <w:tab/>
        <w:t>‘They touched each other.’</w:t>
      </w:r>
    </w:p>
    <w:p w14:paraId="1AA1F6BF" w14:textId="77777777" w:rsidR="0018796A" w:rsidRPr="0018796A" w:rsidRDefault="0018796A" w:rsidP="0018796A"/>
    <w:p w14:paraId="0888BC09" w14:textId="77777777" w:rsidR="0018796A" w:rsidRDefault="0018796A" w:rsidP="004B26B9"/>
    <w:p w14:paraId="00A255FA" w14:textId="6EC90DD7" w:rsidR="0018796A" w:rsidRDefault="0018796A" w:rsidP="0018796A">
      <w:pPr>
        <w:pStyle w:val="Heading4"/>
      </w:pPr>
      <w:bookmarkStart w:id="2353" w:name="_Toc337412347"/>
      <w:r>
        <w:lastRenderedPageBreak/>
        <w:t>Reciprocal preverbal object</w:t>
      </w:r>
      <w:bookmarkEnd w:id="2353"/>
    </w:p>
    <w:p w14:paraId="32A5A296" w14:textId="6B6FDDBD" w:rsidR="004B26B9" w:rsidRDefault="0018796A" w:rsidP="004B26B9">
      <w:r>
        <w:t xml:space="preserve">The paradigm for combinations of preverbal reciprocal objects with various (always plural) subjects and with post-subject inflectional morphemes is (xx1). </w:t>
      </w:r>
    </w:p>
    <w:p w14:paraId="5AC43259" w14:textId="77777777" w:rsidR="0018796A" w:rsidRDefault="0018796A" w:rsidP="004B26B9"/>
    <w:p w14:paraId="590295E8" w14:textId="1C365AB4" w:rsidR="00244E0E" w:rsidRDefault="0018796A" w:rsidP="00244E0E">
      <w:pPr>
        <w:keepNext/>
        <w:tabs>
          <w:tab w:val="clear" w:pos="369"/>
          <w:tab w:val="left" w:pos="720"/>
          <w:tab w:val="left" w:pos="1800"/>
          <w:tab w:val="left" w:pos="3510"/>
          <w:tab w:val="left" w:pos="5490"/>
          <w:tab w:val="left" w:pos="6300"/>
        </w:tabs>
        <w:jc w:val="left"/>
      </w:pPr>
      <w:r>
        <w:t>(xx1</w:t>
      </w:r>
      <w:r w:rsidR="004B26B9">
        <w:t>)</w:t>
      </w:r>
      <w:r w:rsidR="004B26B9">
        <w:tab/>
      </w:r>
      <w:r w:rsidR="00244E0E">
        <w:t>Reciprocals</w:t>
      </w:r>
    </w:p>
    <w:p w14:paraId="1FA65549" w14:textId="77777777" w:rsidR="00244E0E" w:rsidRDefault="00244E0E" w:rsidP="00244E0E">
      <w:pPr>
        <w:keepNext/>
        <w:tabs>
          <w:tab w:val="clear" w:pos="369"/>
          <w:tab w:val="left" w:pos="720"/>
          <w:tab w:val="left" w:pos="1800"/>
          <w:tab w:val="left" w:pos="3510"/>
          <w:tab w:val="left" w:pos="5490"/>
          <w:tab w:val="left" w:pos="6300"/>
        </w:tabs>
        <w:jc w:val="left"/>
      </w:pPr>
    </w:p>
    <w:p w14:paraId="1D94E101" w14:textId="04B144BA" w:rsidR="004B26B9" w:rsidRDefault="00244E0E" w:rsidP="00244E0E">
      <w:pPr>
        <w:keepNext/>
        <w:tabs>
          <w:tab w:val="clear" w:pos="369"/>
          <w:tab w:val="left" w:pos="720"/>
          <w:tab w:val="left" w:pos="1800"/>
          <w:tab w:val="left" w:pos="3510"/>
          <w:tab w:val="left" w:pos="5490"/>
          <w:tab w:val="left" w:pos="6300"/>
        </w:tabs>
        <w:jc w:val="left"/>
      </w:pPr>
      <w:r>
        <w:tab/>
      </w:r>
      <w:r w:rsidR="004B26B9">
        <w:tab/>
        <w:t>perfective</w:t>
      </w:r>
      <w:r w:rsidR="004B26B9">
        <w:tab/>
        <w:t>present</w:t>
      </w:r>
      <w:r w:rsidR="004B26B9">
        <w:tab/>
        <w:t>progressive</w:t>
      </w:r>
      <w:r w:rsidR="004B26B9">
        <w:tab/>
      </w:r>
    </w:p>
    <w:p w14:paraId="7388AEAA" w14:textId="77777777" w:rsidR="004B26B9" w:rsidRDefault="004B26B9" w:rsidP="00244E0E">
      <w:pPr>
        <w:keepNext/>
        <w:tabs>
          <w:tab w:val="clear" w:pos="369"/>
          <w:tab w:val="left" w:pos="720"/>
          <w:tab w:val="left" w:pos="1800"/>
          <w:tab w:val="left" w:pos="3510"/>
          <w:tab w:val="left" w:pos="5490"/>
          <w:tab w:val="left" w:pos="6300"/>
        </w:tabs>
        <w:jc w:val="left"/>
      </w:pPr>
    </w:p>
    <w:p w14:paraId="4DB0C647" w14:textId="76DEB63F" w:rsidR="004B26B9" w:rsidRDefault="004B26B9" w:rsidP="00244E0E">
      <w:pPr>
        <w:keepNext/>
        <w:tabs>
          <w:tab w:val="clear" w:pos="369"/>
          <w:tab w:val="left" w:pos="720"/>
          <w:tab w:val="left" w:pos="1800"/>
          <w:tab w:val="left" w:pos="3510"/>
          <w:tab w:val="left" w:pos="5490"/>
          <w:tab w:val="left" w:pos="6300"/>
        </w:tabs>
        <w:jc w:val="left"/>
      </w:pPr>
      <w:r>
        <w:tab/>
        <w:t>1Pl</w:t>
      </w:r>
      <w:r>
        <w:tab/>
      </w:r>
      <w:r w:rsidRPr="00305E8A">
        <w:rPr>
          <w:rFonts w:ascii="Doulos SIL" w:hAnsi="Doulos SIL"/>
          <w:i/>
          <w:color w:val="0000FF"/>
        </w:rPr>
        <w:t xml:space="preserve">mùʔùⁿ nāāⁿ </w:t>
      </w:r>
      <w:r w:rsidR="00500E3A">
        <w:rPr>
          <w:rFonts w:ascii="Doulos SIL" w:hAnsi="Doulos SIL"/>
          <w:i/>
          <w:color w:val="0000FF"/>
        </w:rPr>
        <w:t>ɲ</w:t>
      </w:r>
      <w:r w:rsidR="007323F4">
        <w:rPr>
          <w:rFonts w:ascii="Doulos SIL" w:hAnsi="Doulos SIL"/>
          <w:i/>
          <w:color w:val="0000FF"/>
        </w:rPr>
        <w:t>ū</w:t>
      </w:r>
      <w:r w:rsidR="00500E3A">
        <w:rPr>
          <w:rFonts w:ascii="Doulos SIL" w:hAnsi="Doulos SIL"/>
          <w:i/>
          <w:color w:val="0000FF"/>
        </w:rPr>
        <w:t>ʔ</w:t>
      </w:r>
      <w:r w:rsidR="007323F4">
        <w:rPr>
          <w:rFonts w:ascii="Doulos SIL" w:hAnsi="Doulos SIL"/>
          <w:i/>
          <w:color w:val="0000FF"/>
        </w:rPr>
        <w:t>ū</w:t>
      </w:r>
      <w:r w:rsidR="00500E3A">
        <w:rPr>
          <w:rFonts w:ascii="Doulos SIL" w:hAnsi="Doulos SIL"/>
          <w:i/>
          <w:color w:val="0000FF"/>
        </w:rPr>
        <w:t>ⁿ</w:t>
      </w:r>
      <w:r w:rsidRPr="00305E8A">
        <w:rPr>
          <w:rFonts w:ascii="Doulos SIL" w:hAnsi="Doulos SIL"/>
          <w:i/>
          <w:color w:val="0000FF"/>
        </w:rPr>
        <w:tab/>
        <w:t>mùʔú=</w:t>
      </w:r>
      <w:r w:rsidRPr="00305E8A">
        <w:rPr>
          <w:rFonts w:ascii="Doulos SIL" w:hAnsi="Doulos SIL"/>
          <w:i/>
          <w:color w:val="0000FF"/>
        </w:rPr>
        <w:sym w:font="Symbol" w:char="F0C6"/>
      </w:r>
      <w:r w:rsidR="007323F4">
        <w:rPr>
          <w:rFonts w:ascii="Doulos SIL" w:hAnsi="Doulos SIL"/>
          <w:i/>
          <w:color w:val="0000FF"/>
        </w:rPr>
        <w:t xml:space="preserve"> nàà</w:t>
      </w:r>
      <w:r w:rsidRPr="00305E8A">
        <w:rPr>
          <w:rFonts w:ascii="Doulos SIL" w:hAnsi="Doulos SIL"/>
          <w:i/>
          <w:color w:val="0000FF"/>
        </w:rPr>
        <w:t xml:space="preserve">ⁿ </w:t>
      </w:r>
      <w:r w:rsidR="00500E3A">
        <w:rPr>
          <w:rFonts w:ascii="Doulos SIL" w:hAnsi="Doulos SIL"/>
          <w:i/>
          <w:color w:val="0000FF"/>
        </w:rPr>
        <w:t>ɲúʔúⁿ</w:t>
      </w:r>
      <w:r w:rsidRPr="00305E8A">
        <w:rPr>
          <w:rFonts w:ascii="Doulos SIL" w:hAnsi="Doulos SIL"/>
          <w:i/>
          <w:color w:val="0000FF"/>
        </w:rPr>
        <w:tab/>
        <w:t>mùʔúⁿ=</w:t>
      </w:r>
      <w:r w:rsidRPr="00305E8A">
        <w:rPr>
          <w:rFonts w:ascii="Doulos SIL" w:hAnsi="Doulos SIL"/>
          <w:i/>
          <w:color w:val="0000FF"/>
        </w:rPr>
        <w:sym w:font="Symbol" w:char="F0C6"/>
      </w:r>
      <w:r w:rsidRPr="00305E8A">
        <w:rPr>
          <w:rFonts w:ascii="Doulos SIL" w:hAnsi="Doulos SIL"/>
          <w:i/>
          <w:color w:val="0000FF"/>
        </w:rPr>
        <w:t xml:space="preserve"> sààⁿ </w:t>
      </w:r>
      <w:r w:rsidR="00500E3A">
        <w:rPr>
          <w:rFonts w:ascii="Doulos SIL" w:hAnsi="Doulos SIL"/>
          <w:i/>
          <w:color w:val="0000FF"/>
        </w:rPr>
        <w:t>ɲúʔúⁿ</w:t>
      </w:r>
    </w:p>
    <w:p w14:paraId="28D0EED4" w14:textId="5032F51D" w:rsidR="00244E0E" w:rsidRPr="00244E0E" w:rsidRDefault="00244E0E" w:rsidP="00244E0E">
      <w:pPr>
        <w:keepNext/>
        <w:tabs>
          <w:tab w:val="clear" w:pos="369"/>
          <w:tab w:val="left" w:pos="720"/>
          <w:tab w:val="left" w:pos="1800"/>
          <w:tab w:val="left" w:pos="3510"/>
          <w:tab w:val="left" w:pos="5490"/>
          <w:tab w:val="left" w:pos="6300"/>
        </w:tabs>
        <w:jc w:val="left"/>
      </w:pPr>
      <w:r>
        <w:tab/>
      </w:r>
      <w:r>
        <w:tab/>
      </w:r>
      <w:r w:rsidRPr="00305E8A">
        <w:rPr>
          <w:rFonts w:ascii="Doulos SIL" w:hAnsi="Doulos SIL"/>
          <w:i/>
          <w:color w:val="0000FF"/>
        </w:rPr>
        <w:t>mùʔ</w:t>
      </w:r>
      <w:r>
        <w:rPr>
          <w:rFonts w:ascii="Doulos SIL" w:hAnsi="Doulos SIL"/>
          <w:i/>
          <w:color w:val="0000FF"/>
        </w:rPr>
        <w:t>à=àⁿ ɲúʔúⁿ</w:t>
      </w:r>
    </w:p>
    <w:p w14:paraId="11B37C92" w14:textId="24527CFB" w:rsidR="004B26B9" w:rsidRPr="00305E8A" w:rsidRDefault="004B26B9" w:rsidP="00244E0E">
      <w:pPr>
        <w:keepNext/>
        <w:tabs>
          <w:tab w:val="clear" w:pos="369"/>
          <w:tab w:val="left" w:pos="720"/>
          <w:tab w:val="left" w:pos="1800"/>
          <w:tab w:val="left" w:pos="3510"/>
          <w:tab w:val="left" w:pos="5490"/>
          <w:tab w:val="left" w:pos="6300"/>
        </w:tabs>
        <w:jc w:val="left"/>
        <w:rPr>
          <w:rFonts w:ascii="Doulos SIL" w:hAnsi="Doulos SIL"/>
          <w:i/>
          <w:color w:val="0000FF"/>
        </w:rPr>
      </w:pPr>
      <w:r>
        <w:tab/>
        <w:t>2Pl</w:t>
      </w:r>
      <w:r>
        <w:tab/>
      </w:r>
      <w:r w:rsidRPr="00305E8A">
        <w:rPr>
          <w:rFonts w:ascii="Doulos SIL" w:hAnsi="Doulos SIL"/>
          <w:i/>
          <w:color w:val="0000FF"/>
        </w:rPr>
        <w:t xml:space="preserve">ēēⁿ nīīⁿ </w:t>
      </w:r>
      <w:r w:rsidR="00500E3A">
        <w:rPr>
          <w:rFonts w:ascii="Doulos SIL" w:hAnsi="Doulos SIL"/>
          <w:i/>
          <w:color w:val="0000FF"/>
        </w:rPr>
        <w:t>ɲu</w:t>
      </w:r>
      <w:r w:rsidR="007323F4">
        <w:rPr>
          <w:rFonts w:ascii="Doulos SIL" w:hAnsi="Doulos SIL"/>
          <w:i/>
          <w:color w:val="0000FF"/>
        </w:rPr>
        <w:t>̄</w:t>
      </w:r>
      <w:r w:rsidR="00500E3A">
        <w:rPr>
          <w:rFonts w:ascii="Doulos SIL" w:hAnsi="Doulos SIL"/>
          <w:i/>
          <w:color w:val="0000FF"/>
        </w:rPr>
        <w:t>ʔ</w:t>
      </w:r>
      <w:r w:rsidR="007323F4">
        <w:rPr>
          <w:rFonts w:ascii="Doulos SIL" w:hAnsi="Doulos SIL"/>
          <w:i/>
          <w:color w:val="0000FF"/>
        </w:rPr>
        <w:t>ū</w:t>
      </w:r>
      <w:r w:rsidR="00500E3A">
        <w:rPr>
          <w:rFonts w:ascii="Doulos SIL" w:hAnsi="Doulos SIL"/>
          <w:i/>
          <w:color w:val="0000FF"/>
        </w:rPr>
        <w:t>ⁿ</w:t>
      </w:r>
      <w:r w:rsidRPr="00305E8A">
        <w:rPr>
          <w:rFonts w:ascii="Doulos SIL" w:hAnsi="Doulos SIL"/>
          <w:i/>
          <w:color w:val="0000FF"/>
        </w:rPr>
        <w:tab/>
        <w:t>ēéⁿ=</w:t>
      </w:r>
      <w:r w:rsidRPr="00305E8A">
        <w:rPr>
          <w:rFonts w:ascii="Doulos SIL" w:hAnsi="Doulos SIL"/>
          <w:i/>
          <w:color w:val="0000FF"/>
        </w:rPr>
        <w:sym w:font="Symbol" w:char="F0C6"/>
      </w:r>
      <w:r w:rsidR="007323F4">
        <w:rPr>
          <w:rFonts w:ascii="Doulos SIL" w:hAnsi="Doulos SIL"/>
          <w:i/>
          <w:color w:val="0000FF"/>
        </w:rPr>
        <w:t xml:space="preserve"> nìì</w:t>
      </w:r>
      <w:r w:rsidRPr="00305E8A">
        <w:rPr>
          <w:rFonts w:ascii="Doulos SIL" w:hAnsi="Doulos SIL"/>
          <w:i/>
          <w:color w:val="0000FF"/>
        </w:rPr>
        <w:t xml:space="preserve">ⁿ </w:t>
      </w:r>
      <w:r w:rsidR="00500E3A">
        <w:rPr>
          <w:rFonts w:ascii="Doulos SIL" w:hAnsi="Doulos SIL"/>
          <w:i/>
          <w:color w:val="0000FF"/>
        </w:rPr>
        <w:t>ɲúʔúⁿ</w:t>
      </w:r>
      <w:r w:rsidRPr="00305E8A">
        <w:rPr>
          <w:rFonts w:ascii="Doulos SIL" w:hAnsi="Doulos SIL"/>
          <w:i/>
          <w:color w:val="0000FF"/>
        </w:rPr>
        <w:tab/>
        <w:t>ēéⁿ=</w:t>
      </w:r>
      <w:r w:rsidRPr="00305E8A">
        <w:rPr>
          <w:rFonts w:ascii="Doulos SIL" w:hAnsi="Doulos SIL"/>
          <w:i/>
          <w:color w:val="0000FF"/>
        </w:rPr>
        <w:sym w:font="Symbol" w:char="F0C6"/>
      </w:r>
      <w:r w:rsidRPr="00305E8A">
        <w:rPr>
          <w:rFonts w:ascii="Doulos SIL" w:hAnsi="Doulos SIL"/>
          <w:i/>
          <w:color w:val="0000FF"/>
        </w:rPr>
        <w:t xml:space="preserve"> sììⁿ </w:t>
      </w:r>
      <w:r w:rsidR="00500E3A">
        <w:rPr>
          <w:rFonts w:ascii="Doulos SIL" w:hAnsi="Doulos SIL"/>
          <w:i/>
          <w:color w:val="0000FF"/>
        </w:rPr>
        <w:t>ɲúʔúⁿ</w:t>
      </w:r>
      <w:r w:rsidRPr="00305E8A">
        <w:rPr>
          <w:rFonts w:ascii="Doulos SIL" w:hAnsi="Doulos SIL"/>
          <w:i/>
          <w:color w:val="0000FF"/>
        </w:rPr>
        <w:tab/>
      </w:r>
    </w:p>
    <w:p w14:paraId="2DBE9A4C" w14:textId="77777777" w:rsidR="004B26B9" w:rsidRDefault="004B26B9" w:rsidP="00244E0E">
      <w:pPr>
        <w:keepNext/>
        <w:tabs>
          <w:tab w:val="clear" w:pos="369"/>
          <w:tab w:val="left" w:pos="720"/>
          <w:tab w:val="left" w:pos="1800"/>
          <w:tab w:val="left" w:pos="3510"/>
          <w:tab w:val="left" w:pos="5490"/>
          <w:tab w:val="left" w:pos="6300"/>
        </w:tabs>
        <w:jc w:val="left"/>
      </w:pPr>
    </w:p>
    <w:p w14:paraId="37E4A2D6" w14:textId="3C2343F8" w:rsidR="004B26B9" w:rsidRDefault="004B26B9" w:rsidP="00244E0E">
      <w:pPr>
        <w:keepNext/>
        <w:tabs>
          <w:tab w:val="clear" w:pos="369"/>
          <w:tab w:val="left" w:pos="720"/>
          <w:tab w:val="left" w:pos="1800"/>
          <w:tab w:val="left" w:pos="3510"/>
          <w:tab w:val="left" w:pos="5490"/>
          <w:tab w:val="left" w:pos="6300"/>
        </w:tabs>
        <w:jc w:val="left"/>
      </w:pPr>
      <w:r>
        <w:tab/>
        <w:t>3PlHum</w:t>
      </w:r>
      <w:r w:rsidR="007323F4">
        <w:rPr>
          <w:rFonts w:ascii="Doulos SIL" w:hAnsi="Doulos SIL"/>
          <w:i/>
          <w:color w:val="0000FF"/>
        </w:rPr>
        <w:tab/>
        <w:t>ààⁿ náà</w:t>
      </w:r>
      <w:r w:rsidRPr="00305E8A">
        <w:rPr>
          <w:rFonts w:ascii="Doulos SIL" w:hAnsi="Doulos SIL"/>
          <w:i/>
          <w:color w:val="0000FF"/>
        </w:rPr>
        <w:t xml:space="preserve">ⁿ </w:t>
      </w:r>
      <w:r w:rsidR="00500E3A">
        <w:rPr>
          <w:rFonts w:ascii="Doulos SIL" w:hAnsi="Doulos SIL"/>
          <w:i/>
          <w:color w:val="0000FF"/>
        </w:rPr>
        <w:t>ɲúʔúⁿ</w:t>
      </w:r>
      <w:r w:rsidRPr="00305E8A">
        <w:rPr>
          <w:rFonts w:ascii="Doulos SIL" w:hAnsi="Doulos SIL"/>
          <w:i/>
          <w:color w:val="0000FF"/>
        </w:rPr>
        <w:tab/>
        <w:t>àá</w:t>
      </w:r>
      <w:r w:rsidRPr="007323F4">
        <w:rPr>
          <w:rFonts w:ascii="Doulos SIL" w:hAnsi="Doulos SIL"/>
          <w:i/>
          <w:color w:val="0000FF"/>
        </w:rPr>
        <w:t>ⁿ=</w:t>
      </w:r>
      <w:r w:rsidRPr="007323F4">
        <w:rPr>
          <w:rFonts w:ascii="Doulos SIL" w:hAnsi="Doulos SIL"/>
          <w:i/>
          <w:color w:val="0000FF"/>
        </w:rPr>
        <w:sym w:font="Symbol" w:char="F0C6"/>
      </w:r>
      <w:r w:rsidRPr="007323F4">
        <w:rPr>
          <w:rFonts w:ascii="Doulos SIL" w:hAnsi="Doulos SIL"/>
          <w:i/>
          <w:color w:val="0000FF"/>
        </w:rPr>
        <w:t xml:space="preserve"> </w:t>
      </w:r>
      <w:r w:rsidR="007323F4" w:rsidRPr="007323F4">
        <w:rPr>
          <w:rFonts w:ascii="Doulos SIL" w:hAnsi="Doulos SIL"/>
          <w:i/>
          <w:color w:val="0000FF"/>
        </w:rPr>
        <w:t>náà</w:t>
      </w:r>
      <w:r w:rsidRPr="007323F4">
        <w:rPr>
          <w:rFonts w:ascii="Doulos SIL" w:hAnsi="Doulos SIL"/>
          <w:i/>
          <w:color w:val="0000FF"/>
        </w:rPr>
        <w:t>ⁿ</w:t>
      </w:r>
      <w:r w:rsidRPr="00305E8A">
        <w:rPr>
          <w:rFonts w:ascii="Doulos SIL" w:hAnsi="Doulos SIL"/>
          <w:i/>
          <w:color w:val="0000FF"/>
        </w:rPr>
        <w:t xml:space="preserve"> </w:t>
      </w:r>
      <w:r w:rsidR="00500E3A">
        <w:rPr>
          <w:rFonts w:ascii="Doulos SIL" w:hAnsi="Doulos SIL"/>
          <w:i/>
          <w:color w:val="0000FF"/>
        </w:rPr>
        <w:t>ɲúʔúⁿ</w:t>
      </w:r>
      <w:r w:rsidRPr="00305E8A">
        <w:rPr>
          <w:rFonts w:ascii="Doulos SIL" w:hAnsi="Doulos SIL"/>
          <w:i/>
          <w:color w:val="0000FF"/>
        </w:rPr>
        <w:tab/>
        <w:t>àáⁿ=</w:t>
      </w:r>
      <w:r w:rsidRPr="00305E8A">
        <w:rPr>
          <w:rFonts w:ascii="Doulos SIL" w:hAnsi="Doulos SIL"/>
          <w:i/>
          <w:color w:val="0000FF"/>
        </w:rPr>
        <w:sym w:font="Symbol" w:char="F0C6"/>
      </w:r>
      <w:r w:rsidR="007323F4">
        <w:rPr>
          <w:rFonts w:ascii="Doulos SIL" w:hAnsi="Doulos SIL"/>
          <w:i/>
          <w:color w:val="0000FF"/>
        </w:rPr>
        <w:t xml:space="preserve"> sáà</w:t>
      </w:r>
      <w:r w:rsidRPr="00305E8A">
        <w:rPr>
          <w:rFonts w:ascii="Doulos SIL" w:hAnsi="Doulos SIL"/>
          <w:i/>
          <w:color w:val="0000FF"/>
        </w:rPr>
        <w:t xml:space="preserve">ⁿ </w:t>
      </w:r>
      <w:r w:rsidR="00500E3A">
        <w:rPr>
          <w:rFonts w:ascii="Doulos SIL" w:hAnsi="Doulos SIL"/>
          <w:i/>
          <w:color w:val="0000FF"/>
        </w:rPr>
        <w:t>ɲúʔúⁿ</w:t>
      </w:r>
    </w:p>
    <w:p w14:paraId="5947CDF9" w14:textId="01CB9363" w:rsidR="004B26B9" w:rsidRDefault="004B26B9" w:rsidP="00244E0E">
      <w:pPr>
        <w:keepNext/>
        <w:tabs>
          <w:tab w:val="clear" w:pos="369"/>
          <w:tab w:val="left" w:pos="720"/>
          <w:tab w:val="left" w:pos="1800"/>
          <w:tab w:val="left" w:pos="3510"/>
          <w:tab w:val="left" w:pos="5490"/>
          <w:tab w:val="left" w:pos="6300"/>
        </w:tabs>
        <w:jc w:val="left"/>
      </w:pPr>
      <w:r>
        <w:tab/>
        <w:t>3PlNonh</w:t>
      </w:r>
      <w:r w:rsidR="007323F4">
        <w:rPr>
          <w:rFonts w:ascii="Doulos SIL" w:hAnsi="Doulos SIL"/>
          <w:i/>
          <w:color w:val="0000FF"/>
        </w:rPr>
        <w:tab/>
        <w:t>èè níì</w:t>
      </w:r>
      <w:r w:rsidRPr="00305E8A">
        <w:rPr>
          <w:rFonts w:ascii="Doulos SIL" w:hAnsi="Doulos SIL"/>
          <w:i/>
          <w:color w:val="0000FF"/>
        </w:rPr>
        <w:t xml:space="preserve">ⁿ </w:t>
      </w:r>
      <w:r w:rsidR="00500E3A">
        <w:rPr>
          <w:rFonts w:ascii="Doulos SIL" w:hAnsi="Doulos SIL"/>
          <w:i/>
          <w:color w:val="0000FF"/>
        </w:rPr>
        <w:t>ɲúʔúⁿ</w:t>
      </w:r>
      <w:r w:rsidRPr="00305E8A">
        <w:rPr>
          <w:rFonts w:ascii="Doulos SIL" w:hAnsi="Doulos SIL"/>
          <w:i/>
          <w:color w:val="0000FF"/>
        </w:rPr>
        <w:tab/>
        <w:t>èéⁿ=</w:t>
      </w:r>
      <w:r w:rsidRPr="00305E8A">
        <w:rPr>
          <w:rFonts w:ascii="Doulos SIL" w:hAnsi="Doulos SIL"/>
          <w:i/>
          <w:color w:val="0000FF"/>
        </w:rPr>
        <w:sym w:font="Symbol" w:char="F0C6"/>
      </w:r>
      <w:r w:rsidR="007323F4">
        <w:rPr>
          <w:rFonts w:ascii="Doulos SIL" w:hAnsi="Doulos SIL"/>
          <w:i/>
          <w:color w:val="0000FF"/>
        </w:rPr>
        <w:t xml:space="preserve"> níì</w:t>
      </w:r>
      <w:r w:rsidRPr="00305E8A">
        <w:rPr>
          <w:rFonts w:ascii="Doulos SIL" w:hAnsi="Doulos SIL"/>
          <w:i/>
          <w:color w:val="0000FF"/>
        </w:rPr>
        <w:t xml:space="preserve">ⁿ </w:t>
      </w:r>
      <w:r w:rsidR="00500E3A">
        <w:rPr>
          <w:rFonts w:ascii="Doulos SIL" w:hAnsi="Doulos SIL"/>
          <w:i/>
          <w:color w:val="0000FF"/>
        </w:rPr>
        <w:t>ɲúʔúⁿ</w:t>
      </w:r>
      <w:r w:rsidRPr="00305E8A">
        <w:rPr>
          <w:rFonts w:ascii="Doulos SIL" w:hAnsi="Doulos SIL"/>
          <w:i/>
          <w:color w:val="0000FF"/>
        </w:rPr>
        <w:tab/>
        <w:t>èéⁿ=</w:t>
      </w:r>
      <w:r w:rsidRPr="00305E8A">
        <w:rPr>
          <w:rFonts w:ascii="Doulos SIL" w:hAnsi="Doulos SIL"/>
          <w:i/>
          <w:color w:val="0000FF"/>
        </w:rPr>
        <w:sym w:font="Symbol" w:char="F0C6"/>
      </w:r>
      <w:r w:rsidRPr="00305E8A">
        <w:rPr>
          <w:rFonts w:ascii="Doulos SIL" w:hAnsi="Doulos SIL"/>
          <w:i/>
          <w:color w:val="0000FF"/>
        </w:rPr>
        <w:t xml:space="preserve"> síīⁿ </w:t>
      </w:r>
      <w:r w:rsidR="00500E3A">
        <w:rPr>
          <w:rFonts w:ascii="Doulos SIL" w:hAnsi="Doulos SIL"/>
          <w:i/>
          <w:color w:val="0000FF"/>
        </w:rPr>
        <w:t>ɲúʔúⁿ</w:t>
      </w:r>
      <w:r w:rsidRPr="00D4399E">
        <w:tab/>
      </w:r>
    </w:p>
    <w:p w14:paraId="32B5A851" w14:textId="77777777" w:rsidR="004B26B9" w:rsidRDefault="004B26B9" w:rsidP="00244E0E">
      <w:pPr>
        <w:keepNext/>
        <w:tabs>
          <w:tab w:val="clear" w:pos="369"/>
          <w:tab w:val="left" w:pos="720"/>
          <w:tab w:val="left" w:pos="1800"/>
          <w:tab w:val="left" w:pos="3510"/>
          <w:tab w:val="left" w:pos="5490"/>
          <w:tab w:val="left" w:pos="6300"/>
        </w:tabs>
        <w:jc w:val="left"/>
      </w:pPr>
    </w:p>
    <w:p w14:paraId="6E229638" w14:textId="45A343C5" w:rsidR="004B26B9" w:rsidRDefault="004B26B9" w:rsidP="004B26B9">
      <w:pPr>
        <w:tabs>
          <w:tab w:val="clear" w:pos="369"/>
          <w:tab w:val="left" w:pos="720"/>
          <w:tab w:val="left" w:pos="1800"/>
          <w:tab w:val="left" w:pos="3510"/>
          <w:tab w:val="left" w:pos="5490"/>
          <w:tab w:val="left" w:pos="6300"/>
        </w:tabs>
        <w:jc w:val="left"/>
      </w:pPr>
      <w:r>
        <w:tab/>
        <w:t>Pl NP</w:t>
      </w:r>
      <w:r>
        <w:tab/>
      </w:r>
      <w:r w:rsidRPr="00305E8A">
        <w:rPr>
          <w:rFonts w:ascii="Doulos SIL" w:hAnsi="Doulos SIL"/>
          <w:i/>
          <w:color w:val="0000FF"/>
        </w:rPr>
        <w:t xml:space="preserve">(n)áàⁿ </w:t>
      </w:r>
      <w:r w:rsidR="00500E3A">
        <w:rPr>
          <w:rFonts w:ascii="Doulos SIL" w:hAnsi="Doulos SIL"/>
          <w:i/>
          <w:color w:val="0000FF"/>
        </w:rPr>
        <w:t>ɲúʔúⁿ</w:t>
      </w:r>
      <w:r w:rsidRPr="00305E8A">
        <w:rPr>
          <w:rFonts w:ascii="Doulos SIL" w:hAnsi="Doulos SIL"/>
          <w:i/>
          <w:color w:val="0000FF"/>
        </w:rPr>
        <w:tab/>
        <w:t>=</w:t>
      </w:r>
      <w:r w:rsidRPr="00305E8A">
        <w:rPr>
          <w:rFonts w:ascii="Doulos SIL" w:hAnsi="Doulos SIL"/>
          <w:i/>
          <w:color w:val="0000FF"/>
        </w:rPr>
        <w:sym w:font="Symbol" w:char="F0C6"/>
      </w:r>
      <w:r>
        <w:rPr>
          <w:rFonts w:ascii="Doulos SIL" w:hAnsi="Doulos SIL"/>
          <w:i/>
          <w:color w:val="0000FF"/>
        </w:rPr>
        <w:t xml:space="preserve"> </w:t>
      </w:r>
      <w:r w:rsidR="007323F4">
        <w:rPr>
          <w:rFonts w:ascii="Doulos SIL" w:hAnsi="Doulos SIL"/>
          <w:i/>
          <w:color w:val="0000FF"/>
        </w:rPr>
        <w:t>náà</w:t>
      </w:r>
      <w:r w:rsidRPr="00305E8A">
        <w:rPr>
          <w:rFonts w:ascii="Doulos SIL" w:hAnsi="Doulos SIL"/>
          <w:i/>
          <w:color w:val="0000FF"/>
        </w:rPr>
        <w:t xml:space="preserve">ⁿ </w:t>
      </w:r>
      <w:r w:rsidR="00500E3A">
        <w:rPr>
          <w:rFonts w:ascii="Doulos SIL" w:hAnsi="Doulos SIL"/>
          <w:i/>
          <w:color w:val="0000FF"/>
        </w:rPr>
        <w:t>ɲúʔúⁿ</w:t>
      </w:r>
      <w:r w:rsidRPr="00305E8A">
        <w:rPr>
          <w:rFonts w:ascii="Doulos SIL" w:hAnsi="Doulos SIL"/>
          <w:i/>
          <w:color w:val="0000FF"/>
        </w:rPr>
        <w:tab/>
        <w:t>=</w:t>
      </w:r>
      <w:r w:rsidRPr="00305E8A">
        <w:rPr>
          <w:rFonts w:ascii="Doulos SIL" w:hAnsi="Doulos SIL"/>
          <w:i/>
          <w:color w:val="0000FF"/>
        </w:rPr>
        <w:sym w:font="Symbol" w:char="F0C6"/>
      </w:r>
      <w:r w:rsidR="007323F4">
        <w:rPr>
          <w:rFonts w:ascii="Doulos SIL" w:hAnsi="Doulos SIL"/>
          <w:i/>
          <w:color w:val="0000FF"/>
        </w:rPr>
        <w:t xml:space="preserve"> sáà</w:t>
      </w:r>
      <w:r w:rsidRPr="00305E8A">
        <w:rPr>
          <w:rFonts w:ascii="Doulos SIL" w:hAnsi="Doulos SIL"/>
          <w:i/>
          <w:color w:val="0000FF"/>
        </w:rPr>
        <w:t xml:space="preserve">ⁿ </w:t>
      </w:r>
      <w:r w:rsidR="00500E3A">
        <w:rPr>
          <w:rFonts w:ascii="Doulos SIL" w:hAnsi="Doulos SIL"/>
          <w:i/>
          <w:color w:val="0000FF"/>
        </w:rPr>
        <w:t>ɲúʔúⁿ</w:t>
      </w:r>
    </w:p>
    <w:p w14:paraId="4DF239E4" w14:textId="4298A6EC" w:rsidR="00244E0E" w:rsidRPr="00244E0E" w:rsidRDefault="00244E0E" w:rsidP="004B26B9">
      <w:pPr>
        <w:tabs>
          <w:tab w:val="clear" w:pos="369"/>
          <w:tab w:val="left" w:pos="720"/>
          <w:tab w:val="left" w:pos="1800"/>
          <w:tab w:val="left" w:pos="3510"/>
          <w:tab w:val="left" w:pos="5490"/>
          <w:tab w:val="left" w:pos="6300"/>
        </w:tabs>
        <w:jc w:val="left"/>
      </w:pPr>
      <w:r>
        <w:tab/>
      </w:r>
      <w:r>
        <w:tab/>
      </w:r>
      <w:r>
        <w:rPr>
          <w:rFonts w:ascii="Doulos SIL" w:hAnsi="Doulos SIL"/>
          <w:i/>
          <w:color w:val="0000FF"/>
        </w:rPr>
        <w:sym w:font="Symbol" w:char="F0C6"/>
      </w:r>
      <w:r w:rsidRPr="00305E8A">
        <w:rPr>
          <w:rFonts w:ascii="Doulos SIL" w:hAnsi="Doulos SIL"/>
          <w:i/>
          <w:color w:val="0000FF"/>
        </w:rPr>
        <w:t xml:space="preserve"> </w:t>
      </w:r>
      <w:r>
        <w:rPr>
          <w:rFonts w:ascii="Doulos SIL" w:hAnsi="Doulos SIL"/>
          <w:i/>
          <w:color w:val="0000FF"/>
        </w:rPr>
        <w:t>ɲùʔùⁿ</w:t>
      </w:r>
    </w:p>
    <w:p w14:paraId="257AB5D0" w14:textId="472BD031" w:rsidR="00BA6685" w:rsidRDefault="00BA6685" w:rsidP="00244E0E"/>
    <w:p w14:paraId="0EB70441" w14:textId="3F932C40" w:rsidR="00244E0E" w:rsidRPr="00244E0E" w:rsidRDefault="00244E0E" w:rsidP="00244E0E">
      <w:r>
        <w:t xml:space="preserve">A transitive verb following </w:t>
      </w:r>
      <w:r>
        <w:rPr>
          <w:rFonts w:ascii="Doulos SIL" w:hAnsi="Doulos SIL"/>
          <w:i/>
          <w:color w:val="0000FF"/>
        </w:rPr>
        <w:t>ɲùʔùⁿ</w:t>
      </w:r>
      <w:r>
        <w:t xml:space="preserve"> takes its plural form, beginning with an H</w:t>
      </w:r>
      <w:r>
        <w:noBreakHyphen/>
        <w:t xml:space="preserve">tone, e.g. </w:t>
      </w:r>
      <w:r w:rsidRPr="001A596D">
        <w:rPr>
          <w:rFonts w:ascii="Doulos SIL" w:hAnsi="Doulos SIL"/>
          <w:i/>
          <w:color w:val="0000FF"/>
        </w:rPr>
        <w:t>báʔrī</w:t>
      </w:r>
      <w:r>
        <w:t xml:space="preserve"> ‘hit (perfective)’.</w:t>
      </w:r>
    </w:p>
    <w:p w14:paraId="4E35FCE9" w14:textId="7F7A08A1" w:rsidR="00244E0E" w:rsidRDefault="00244E0E" w:rsidP="00244E0E">
      <w:r>
        <w:tab/>
        <w:t xml:space="preserve">The variant </w:t>
      </w:r>
      <w:r>
        <w:rPr>
          <w:rFonts w:ascii="Doulos SIL" w:hAnsi="Doulos SIL"/>
          <w:i/>
          <w:color w:val="0000FF"/>
        </w:rPr>
        <w:sym w:font="Symbol" w:char="F0C6"/>
      </w:r>
      <w:r w:rsidRPr="00305E8A">
        <w:rPr>
          <w:rFonts w:ascii="Doulos SIL" w:hAnsi="Doulos SIL"/>
          <w:i/>
          <w:color w:val="0000FF"/>
        </w:rPr>
        <w:t xml:space="preserve"> </w:t>
      </w:r>
      <w:r>
        <w:rPr>
          <w:rFonts w:ascii="Doulos SIL" w:hAnsi="Doulos SIL"/>
          <w:i/>
          <w:color w:val="0000FF"/>
        </w:rPr>
        <w:t>ɲúʔúⁿ</w:t>
      </w:r>
      <w:r>
        <w:t xml:space="preserve"> after plural noun (</w:t>
      </w:r>
      <w:r w:rsidR="0018796A">
        <w:t>which then ends</w:t>
      </w:r>
      <w:r>
        <w:t xml:space="preserve"> in plural </w:t>
      </w:r>
      <w:r w:rsidRPr="001A596D">
        <w:rPr>
          <w:rFonts w:ascii="Doulos SIL" w:hAnsi="Doulos SIL"/>
          <w:i/>
          <w:color w:val="0000FF"/>
        </w:rPr>
        <w:t>-àⁿ</w:t>
      </w:r>
      <w:r>
        <w:t xml:space="preserve"> ) might be thought of as a contraction, but </w:t>
      </w:r>
      <w:r w:rsidR="0018796A">
        <w:t>the tonal patterns are not completely consistent with this</w:t>
      </w:r>
      <w:r>
        <w:t xml:space="preserve">. The two variant constructions are </w:t>
      </w:r>
      <w:r w:rsidR="007D238D">
        <w:t xml:space="preserve">illustrated </w:t>
      </w:r>
      <w:r>
        <w:t>in (xx2a</w:t>
      </w:r>
      <w:r>
        <w:noBreakHyphen/>
        <w:t xml:space="preserve">b). </w:t>
      </w:r>
    </w:p>
    <w:p w14:paraId="2ED32380" w14:textId="77777777" w:rsidR="00244E0E" w:rsidRDefault="00244E0E" w:rsidP="00244E0E"/>
    <w:p w14:paraId="5E37B6EF" w14:textId="75A82CCB" w:rsidR="00244E0E" w:rsidRDefault="00244E0E" w:rsidP="00244E0E">
      <w:pPr>
        <w:tabs>
          <w:tab w:val="clear" w:pos="369"/>
          <w:tab w:val="left" w:pos="720"/>
          <w:tab w:val="left" w:pos="1080"/>
          <w:tab w:val="left" w:pos="2610"/>
          <w:tab w:val="left" w:pos="4050"/>
          <w:tab w:val="left" w:pos="4860"/>
        </w:tabs>
      </w:pPr>
      <w:r>
        <w:t>(xx2)</w:t>
      </w:r>
      <w:r>
        <w:tab/>
        <w:t>a.</w:t>
      </w:r>
      <w:r>
        <w:tab/>
      </w:r>
      <w:r w:rsidRPr="001A596D">
        <w:rPr>
          <w:rFonts w:ascii="Doulos SIL" w:hAnsi="Doulos SIL"/>
          <w:i/>
          <w:color w:val="0000FF"/>
        </w:rPr>
        <w:t>dí-rá-àⁿ</w:t>
      </w:r>
      <w:r w:rsidRPr="001A596D">
        <w:rPr>
          <w:rFonts w:ascii="Doulos SIL" w:hAnsi="Doulos SIL"/>
          <w:i/>
          <w:color w:val="0000FF"/>
        </w:rPr>
        <w:tab/>
        <w:t>náàⁿ</w:t>
      </w:r>
      <w:r w:rsidRPr="001A596D">
        <w:rPr>
          <w:rFonts w:ascii="Doulos SIL" w:hAnsi="Doulos SIL"/>
          <w:i/>
          <w:color w:val="0000FF"/>
        </w:rPr>
        <w:tab/>
        <w:t>ɲúʔúⁿ</w:t>
      </w:r>
      <w:r w:rsidRPr="001A596D">
        <w:rPr>
          <w:rFonts w:ascii="Doulos SIL" w:hAnsi="Doulos SIL"/>
          <w:i/>
          <w:color w:val="0000FF"/>
        </w:rPr>
        <w:tab/>
        <w:t>báʔrī</w:t>
      </w:r>
    </w:p>
    <w:p w14:paraId="6EA6DA54" w14:textId="36A68847" w:rsidR="00244E0E" w:rsidRDefault="00244E0E" w:rsidP="00244E0E">
      <w:pPr>
        <w:tabs>
          <w:tab w:val="clear" w:pos="369"/>
          <w:tab w:val="left" w:pos="720"/>
          <w:tab w:val="left" w:pos="1080"/>
          <w:tab w:val="left" w:pos="2610"/>
          <w:tab w:val="left" w:pos="4050"/>
          <w:tab w:val="left" w:pos="4860"/>
        </w:tabs>
      </w:pPr>
      <w:r>
        <w:tab/>
      </w:r>
      <w:r>
        <w:tab/>
        <w:t>child-Nom-Pl</w:t>
      </w:r>
      <w:r>
        <w:tab/>
        <w:t>3PlReflPoss</w:t>
      </w:r>
      <w:r>
        <w:tab/>
        <w:t>Recip</w:t>
      </w:r>
      <w:r>
        <w:tab/>
        <w:t>hit.Pfv</w:t>
      </w:r>
    </w:p>
    <w:p w14:paraId="2A9F26F7" w14:textId="6E77108A" w:rsidR="00244E0E" w:rsidRPr="00244E0E" w:rsidRDefault="00244E0E" w:rsidP="00244E0E">
      <w:pPr>
        <w:tabs>
          <w:tab w:val="clear" w:pos="369"/>
          <w:tab w:val="left" w:pos="720"/>
          <w:tab w:val="left" w:pos="1080"/>
        </w:tabs>
      </w:pPr>
      <w:r>
        <w:tab/>
      </w:r>
      <w:r>
        <w:tab/>
        <w:t>‘The children hit-Past each other.’</w:t>
      </w:r>
    </w:p>
    <w:p w14:paraId="1C3CDBA3" w14:textId="77777777" w:rsidR="00244E0E" w:rsidRDefault="00244E0E" w:rsidP="00244E0E">
      <w:pPr>
        <w:tabs>
          <w:tab w:val="clear" w:pos="369"/>
          <w:tab w:val="left" w:pos="720"/>
          <w:tab w:val="left" w:pos="1080"/>
        </w:tabs>
      </w:pPr>
    </w:p>
    <w:p w14:paraId="7505B898" w14:textId="631D12C1" w:rsidR="00244E0E" w:rsidRDefault="00244E0E" w:rsidP="00244E0E">
      <w:pPr>
        <w:tabs>
          <w:tab w:val="clear" w:pos="369"/>
          <w:tab w:val="left" w:pos="720"/>
          <w:tab w:val="left" w:pos="1080"/>
          <w:tab w:val="left" w:pos="2790"/>
          <w:tab w:val="left" w:pos="3690"/>
          <w:tab w:val="left" w:pos="4680"/>
        </w:tabs>
      </w:pPr>
      <w:r>
        <w:tab/>
        <w:t>b.</w:t>
      </w:r>
      <w:r>
        <w:tab/>
      </w:r>
      <w:r w:rsidRPr="001A596D">
        <w:rPr>
          <w:rFonts w:ascii="Doulos SIL" w:hAnsi="Doulos SIL"/>
          <w:i/>
          <w:color w:val="0000FF"/>
        </w:rPr>
        <w:t>dí-rá-àⁿ</w:t>
      </w:r>
      <w:r w:rsidRPr="001A596D">
        <w:rPr>
          <w:rFonts w:ascii="Doulos SIL" w:hAnsi="Doulos SIL"/>
          <w:i/>
          <w:color w:val="0000FF"/>
        </w:rPr>
        <w:tab/>
      </w:r>
      <w:r w:rsidRPr="001A596D">
        <w:rPr>
          <w:rFonts w:ascii="Doulos SIL" w:hAnsi="Doulos SIL"/>
          <w:i/>
          <w:color w:val="0000FF"/>
        </w:rPr>
        <w:sym w:font="Symbol" w:char="F0C6"/>
      </w:r>
      <w:r w:rsidRPr="001A596D">
        <w:rPr>
          <w:rFonts w:ascii="Doulos SIL" w:hAnsi="Doulos SIL"/>
          <w:i/>
          <w:color w:val="0000FF"/>
        </w:rPr>
        <w:tab/>
        <w:t>ɲùʔùⁿ</w:t>
      </w:r>
      <w:r w:rsidRPr="001A596D">
        <w:rPr>
          <w:rFonts w:ascii="Doulos SIL" w:hAnsi="Doulos SIL"/>
          <w:i/>
          <w:color w:val="0000FF"/>
        </w:rPr>
        <w:tab/>
        <w:t>báʔrī</w:t>
      </w:r>
    </w:p>
    <w:p w14:paraId="68C276EA" w14:textId="516D7844" w:rsidR="00244E0E" w:rsidRDefault="00244E0E" w:rsidP="00244E0E">
      <w:pPr>
        <w:tabs>
          <w:tab w:val="clear" w:pos="369"/>
          <w:tab w:val="left" w:pos="720"/>
          <w:tab w:val="left" w:pos="1080"/>
          <w:tab w:val="left" w:pos="2790"/>
          <w:tab w:val="left" w:pos="3690"/>
          <w:tab w:val="left" w:pos="4680"/>
        </w:tabs>
      </w:pPr>
      <w:r>
        <w:tab/>
      </w:r>
      <w:r>
        <w:tab/>
        <w:t>child-Nom-Pl</w:t>
      </w:r>
      <w:r>
        <w:tab/>
      </w:r>
      <w:r w:rsidRPr="00244E0E">
        <w:sym w:font="Symbol" w:char="F0C6"/>
      </w:r>
      <w:r>
        <w:tab/>
        <w:t>Recip</w:t>
      </w:r>
      <w:r>
        <w:tab/>
        <w:t>hit.Pfv</w:t>
      </w:r>
    </w:p>
    <w:p w14:paraId="4DBE5373" w14:textId="1D1738B1" w:rsidR="00244E0E" w:rsidRPr="00244E0E" w:rsidRDefault="00244E0E" w:rsidP="00244E0E">
      <w:pPr>
        <w:tabs>
          <w:tab w:val="clear" w:pos="369"/>
          <w:tab w:val="left" w:pos="720"/>
          <w:tab w:val="left" w:pos="1080"/>
        </w:tabs>
      </w:pPr>
      <w:r>
        <w:tab/>
      </w:r>
      <w:r>
        <w:tab/>
        <w:t>[=(a)]</w:t>
      </w:r>
    </w:p>
    <w:p w14:paraId="48A3408E" w14:textId="77777777" w:rsidR="00244E0E" w:rsidRDefault="00244E0E" w:rsidP="00244E0E">
      <w:pPr>
        <w:tabs>
          <w:tab w:val="clear" w:pos="369"/>
          <w:tab w:val="left" w:pos="720"/>
          <w:tab w:val="left" w:pos="1080"/>
        </w:tabs>
      </w:pPr>
    </w:p>
    <w:p w14:paraId="39F051D7" w14:textId="7AD4A6D9" w:rsidR="00244E0E" w:rsidRDefault="007D238D" w:rsidP="00244E0E">
      <w:pPr>
        <w:tabs>
          <w:tab w:val="clear" w:pos="369"/>
          <w:tab w:val="left" w:pos="720"/>
          <w:tab w:val="left" w:pos="1080"/>
        </w:tabs>
      </w:pPr>
      <w:r w:rsidRPr="001A596D">
        <w:rPr>
          <w:rFonts w:ascii="Doulos SIL" w:hAnsi="Doulos SIL"/>
          <w:i/>
          <w:color w:val="0000FF"/>
        </w:rPr>
        <w:t>ɲùʔùⁿ</w:t>
      </w:r>
      <w:r>
        <w:t xml:space="preserve"> in (xx2b) is tonally distinct from </w:t>
      </w:r>
      <w:r w:rsidRPr="001A596D">
        <w:rPr>
          <w:rFonts w:ascii="Doulos SIL" w:hAnsi="Doulos SIL"/>
          <w:i/>
          <w:color w:val="0000FF"/>
        </w:rPr>
        <w:t>ɲúʔúⁿ</w:t>
      </w:r>
      <w:r>
        <w:t xml:space="preserve"> in (xx2a). The absence of an overt “possessor” in (xx2b) suggests that the noun is lexically L</w:t>
      </w:r>
      <w:r>
        <w:noBreakHyphen/>
        <w:t xml:space="preserve">toned </w:t>
      </w:r>
      <w:r w:rsidRPr="001A596D">
        <w:rPr>
          <w:rFonts w:ascii="Doulos SIL" w:hAnsi="Doulos SIL"/>
          <w:i/>
          <w:color w:val="0000FF"/>
        </w:rPr>
        <w:t>ɲùʔùⁿ</w:t>
      </w:r>
      <w:r>
        <w:t xml:space="preserve">, though in the majority of actual sentence examples it becomes </w:t>
      </w:r>
      <w:r w:rsidRPr="001A596D">
        <w:rPr>
          <w:rFonts w:ascii="Doulos SIL" w:hAnsi="Doulos SIL"/>
          <w:i/>
          <w:color w:val="0000FF"/>
        </w:rPr>
        <w:t>ɲūʔūⁿ</w:t>
      </w:r>
      <w:r>
        <w:t xml:space="preserve"> by M</w:t>
      </w:r>
      <w:r>
        <w:noBreakHyphen/>
        <w:t xml:space="preserve">Spreading or </w:t>
      </w:r>
      <w:r w:rsidRPr="001A596D">
        <w:rPr>
          <w:rFonts w:ascii="Doulos SIL" w:hAnsi="Doulos SIL"/>
          <w:i/>
          <w:color w:val="0000FF"/>
        </w:rPr>
        <w:t>ɲúʔúⁿ</w:t>
      </w:r>
      <w:r>
        <w:t xml:space="preserve"> by tonal ablaut (as inalienably possessed by a plural possessor).</w:t>
      </w:r>
    </w:p>
    <w:p w14:paraId="53807F2B" w14:textId="77777777" w:rsidR="00244E0E" w:rsidRPr="00244E0E" w:rsidRDefault="00244E0E" w:rsidP="00244E0E">
      <w:pPr>
        <w:tabs>
          <w:tab w:val="clear" w:pos="369"/>
          <w:tab w:val="left" w:pos="720"/>
          <w:tab w:val="left" w:pos="1080"/>
        </w:tabs>
      </w:pPr>
    </w:p>
    <w:p w14:paraId="6F9DC20E" w14:textId="77777777" w:rsidR="00BA6685" w:rsidRPr="00244E0E" w:rsidRDefault="00BA6685"/>
    <w:p w14:paraId="122A7698" w14:textId="74289FA9" w:rsidR="00BA6685" w:rsidRPr="007D1EAB" w:rsidRDefault="00BA6685" w:rsidP="00BA6685">
      <w:pPr>
        <w:pStyle w:val="Heading3"/>
      </w:pPr>
      <w:bookmarkStart w:id="2354" w:name="_Toc508943134"/>
      <w:bookmarkStart w:id="2355" w:name="_Toc508943734"/>
      <w:bookmarkStart w:id="2356" w:name="_Toc518105838"/>
      <w:bookmarkStart w:id="2357" w:name="_Toc78376012"/>
      <w:bookmarkStart w:id="2358" w:name="_Toc79406116"/>
      <w:bookmarkStart w:id="2359" w:name="_Toc337412348"/>
      <w:r>
        <w:t>‘</w:t>
      </w:r>
      <w:r w:rsidR="00566B03" w:rsidRPr="007D1EAB">
        <w:t>Together</w:t>
      </w:r>
      <w:r>
        <w:t>’</w:t>
      </w:r>
      <w:bookmarkEnd w:id="2354"/>
      <w:bookmarkEnd w:id="2355"/>
      <w:bookmarkEnd w:id="2356"/>
      <w:bookmarkEnd w:id="2357"/>
      <w:bookmarkEnd w:id="2358"/>
      <w:r w:rsidR="00566B03" w:rsidRPr="007D1EAB">
        <w:t xml:space="preserve"> (</w:t>
      </w:r>
      <w:r w:rsidR="00566B03" w:rsidRPr="00DE33B3">
        <w:rPr>
          <w:rFonts w:ascii="Doulos SIL" w:hAnsi="Doulos SIL"/>
          <w:i/>
          <w:color w:val="0000FF"/>
        </w:rPr>
        <w:t>ŋŋŋ</w:t>
      </w:r>
      <w:r w:rsidR="00566B03" w:rsidRPr="007D1EAB">
        <w:t>)</w:t>
      </w:r>
      <w:bookmarkEnd w:id="2359"/>
    </w:p>
    <w:p w14:paraId="02146117" w14:textId="253773FC" w:rsidR="00BA6685" w:rsidRPr="002D209A" w:rsidRDefault="00566B03" w:rsidP="00BA6685">
      <w:r w:rsidRPr="001936B6">
        <w:rPr>
          <w:i/>
          <w:color w:val="993300"/>
        </w:rPr>
        <w:tab/>
        <w:t xml:space="preserve">Some Dogon languages have a </w:t>
      </w:r>
      <w:r w:rsidR="00BA6685">
        <w:rPr>
          <w:i/>
          <w:color w:val="993300"/>
        </w:rPr>
        <w:t>‘</w:t>
      </w:r>
      <w:r w:rsidRPr="001936B6">
        <w:rPr>
          <w:i/>
          <w:color w:val="993300"/>
        </w:rPr>
        <w:t>(we/you/they) together</w:t>
      </w:r>
      <w:r w:rsidR="00BA6685">
        <w:rPr>
          <w:i/>
          <w:color w:val="993300"/>
        </w:rPr>
        <w:t>’</w:t>
      </w:r>
      <w:r w:rsidRPr="001936B6">
        <w:rPr>
          <w:i/>
          <w:color w:val="993300"/>
        </w:rPr>
        <w:t xml:space="preserve"> construction consisting of a </w:t>
      </w:r>
      <w:r w:rsidR="00BA6685">
        <w:rPr>
          <w:i/>
          <w:color w:val="993300"/>
        </w:rPr>
        <w:t>‘</w:t>
      </w:r>
      <w:r w:rsidRPr="001936B6">
        <w:rPr>
          <w:i/>
          <w:color w:val="993300"/>
        </w:rPr>
        <w:t>together</w:t>
      </w:r>
      <w:r w:rsidR="00BA6685">
        <w:rPr>
          <w:i/>
          <w:color w:val="993300"/>
        </w:rPr>
        <w:t>’</w:t>
      </w:r>
      <w:r w:rsidRPr="001936B6">
        <w:rPr>
          <w:i/>
          <w:color w:val="993300"/>
        </w:rPr>
        <w:t xml:space="preserve"> noun (with possessed-noun tone contour) preceded by a nonsingular pronominal possessor that is usually coindexed to the clausemate subject.</w:t>
      </w:r>
    </w:p>
    <w:p w14:paraId="62DD67D9" w14:textId="77777777" w:rsidR="00BA6685" w:rsidRPr="002D209A" w:rsidRDefault="00BA6685" w:rsidP="00BA6685"/>
    <w:p w14:paraId="62E5EE63" w14:textId="77777777" w:rsidR="00BA6685" w:rsidRPr="002D209A" w:rsidRDefault="00566B03" w:rsidP="00BA6685">
      <w:pPr>
        <w:pStyle w:val="example-simple"/>
        <w:tabs>
          <w:tab w:val="clear" w:pos="1080"/>
          <w:tab w:val="left" w:pos="2880"/>
        </w:tabs>
        <w:ind w:left="720" w:hanging="720"/>
      </w:pPr>
      <w:r w:rsidRPr="001936B6">
        <w:rPr>
          <w:i/>
          <w:color w:val="993300"/>
        </w:rPr>
        <w:lastRenderedPageBreak/>
        <w:t>(xx1)</w:t>
      </w:r>
      <w:r w:rsidRPr="001936B6">
        <w:rPr>
          <w:i/>
          <w:color w:val="993300"/>
        </w:rPr>
        <w:tab/>
        <w:t>category</w:t>
      </w:r>
      <w:r w:rsidRPr="001936B6">
        <w:rPr>
          <w:i/>
          <w:color w:val="993300"/>
        </w:rPr>
        <w:tab/>
        <w:t>form</w:t>
      </w:r>
    </w:p>
    <w:p w14:paraId="29F734CB" w14:textId="77777777" w:rsidR="00BA6685" w:rsidRPr="002D209A" w:rsidRDefault="00BA6685" w:rsidP="00BA6685">
      <w:pPr>
        <w:pStyle w:val="example-simple"/>
        <w:tabs>
          <w:tab w:val="clear" w:pos="1080"/>
          <w:tab w:val="left" w:pos="2880"/>
        </w:tabs>
        <w:ind w:left="720" w:hanging="720"/>
      </w:pPr>
    </w:p>
    <w:p w14:paraId="0BB107A5" w14:textId="77777777" w:rsidR="00BA6685" w:rsidRPr="001936B6" w:rsidRDefault="00566B03" w:rsidP="00BA6685">
      <w:pPr>
        <w:pStyle w:val="example-simple"/>
        <w:tabs>
          <w:tab w:val="clear" w:pos="1080"/>
          <w:tab w:val="left" w:pos="2880"/>
        </w:tabs>
        <w:ind w:left="720" w:hanging="720"/>
        <w:rPr>
          <w:i/>
          <w:color w:val="993300"/>
        </w:rPr>
      </w:pPr>
      <w:r w:rsidRPr="001936B6">
        <w:rPr>
          <w:i/>
          <w:color w:val="993300"/>
        </w:rPr>
        <w:tab/>
        <w:t>1Pl</w:t>
      </w:r>
      <w:r w:rsidRPr="001936B6">
        <w:rPr>
          <w:i/>
          <w:color w:val="993300"/>
        </w:rPr>
        <w:tab/>
      </w:r>
      <w:r w:rsidRPr="00DE33B3">
        <w:rPr>
          <w:rFonts w:ascii="Doulos SIL" w:hAnsi="Doulos SIL"/>
          <w:i/>
          <w:color w:val="0000FF"/>
        </w:rPr>
        <w:t>ŋŋŋ</w:t>
      </w:r>
    </w:p>
    <w:p w14:paraId="217F0BC0" w14:textId="77777777" w:rsidR="00BA6685" w:rsidRPr="001936B6" w:rsidRDefault="00566B03" w:rsidP="00BA6685">
      <w:pPr>
        <w:pStyle w:val="example-simple"/>
        <w:tabs>
          <w:tab w:val="clear" w:pos="1080"/>
          <w:tab w:val="left" w:pos="2880"/>
        </w:tabs>
        <w:ind w:left="720" w:hanging="720"/>
        <w:rPr>
          <w:i/>
          <w:color w:val="993300"/>
        </w:rPr>
      </w:pPr>
      <w:r w:rsidRPr="001936B6">
        <w:rPr>
          <w:i/>
          <w:color w:val="993300"/>
        </w:rPr>
        <w:tab/>
        <w:t>2Pl</w:t>
      </w:r>
      <w:r w:rsidRPr="001936B6">
        <w:rPr>
          <w:i/>
          <w:color w:val="993300"/>
        </w:rPr>
        <w:tab/>
      </w:r>
      <w:r w:rsidRPr="00DE33B3">
        <w:rPr>
          <w:rFonts w:ascii="Doulos SIL" w:hAnsi="Doulos SIL"/>
          <w:i/>
          <w:color w:val="0000FF"/>
        </w:rPr>
        <w:t>ŋŋŋ</w:t>
      </w:r>
    </w:p>
    <w:p w14:paraId="21F2912E" w14:textId="77777777" w:rsidR="00BA6685" w:rsidRPr="002D209A" w:rsidRDefault="00566B03" w:rsidP="00BA6685">
      <w:pPr>
        <w:pStyle w:val="example-simple"/>
        <w:tabs>
          <w:tab w:val="clear" w:pos="1080"/>
          <w:tab w:val="left" w:pos="2880"/>
        </w:tabs>
        <w:ind w:left="720" w:hanging="720"/>
      </w:pPr>
      <w:r w:rsidRPr="001936B6">
        <w:rPr>
          <w:i/>
          <w:color w:val="993300"/>
        </w:rPr>
        <w:tab/>
        <w:t>Reflexive Plural</w:t>
      </w:r>
      <w:r w:rsidRPr="001936B6">
        <w:rPr>
          <w:i/>
          <w:color w:val="993300"/>
        </w:rPr>
        <w:tab/>
      </w:r>
      <w:r w:rsidRPr="00DE33B3">
        <w:rPr>
          <w:rFonts w:ascii="Doulos SIL" w:hAnsi="Doulos SIL"/>
          <w:i/>
          <w:color w:val="0000FF"/>
        </w:rPr>
        <w:t>ŋŋŋ</w:t>
      </w:r>
    </w:p>
    <w:p w14:paraId="71B84FAD" w14:textId="77777777" w:rsidR="00BA6685" w:rsidRPr="002D209A" w:rsidRDefault="00BA6685" w:rsidP="00BA6685"/>
    <w:p w14:paraId="46D58201" w14:textId="77777777" w:rsidR="00BA6685" w:rsidRPr="001936B6" w:rsidRDefault="00566B03" w:rsidP="00BA6685">
      <w:pPr>
        <w:rPr>
          <w:i/>
          <w:color w:val="993300"/>
        </w:rPr>
      </w:pPr>
      <w:r w:rsidRPr="001936B6">
        <w:rPr>
          <w:i/>
          <w:color w:val="993300"/>
        </w:rPr>
        <w:t>examples</w:t>
      </w:r>
    </w:p>
    <w:p w14:paraId="07E93868" w14:textId="7547CCD5"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We came together.</w:t>
      </w:r>
      <w:r w:rsidR="00BA6685">
        <w:rPr>
          <w:i/>
          <w:color w:val="993300"/>
        </w:rPr>
        <w:t>’</w:t>
      </w:r>
    </w:p>
    <w:p w14:paraId="1925B1AB" w14:textId="4AAF5DA7" w:rsidR="00BA6685" w:rsidRPr="002D209A" w:rsidRDefault="00566B03" w:rsidP="00BA6685">
      <w:r w:rsidRPr="001936B6">
        <w:rPr>
          <w:i/>
          <w:color w:val="993300"/>
        </w:rPr>
        <w:tab/>
      </w:r>
      <w:r w:rsidR="00BA6685">
        <w:rPr>
          <w:i/>
          <w:color w:val="993300"/>
        </w:rPr>
        <w:t>‘</w:t>
      </w:r>
      <w:r w:rsidRPr="001936B6">
        <w:rPr>
          <w:i/>
          <w:color w:val="993300"/>
        </w:rPr>
        <w:t>The people farmed (= raised) millet together.</w:t>
      </w:r>
      <w:r w:rsidR="00BA6685">
        <w:rPr>
          <w:i/>
          <w:color w:val="993300"/>
        </w:rPr>
        <w:t>’</w:t>
      </w:r>
    </w:p>
    <w:p w14:paraId="561DB653" w14:textId="77777777" w:rsidR="00BA6685" w:rsidRPr="002D209A" w:rsidRDefault="00BA6685" w:rsidP="00BA6685"/>
    <w:p w14:paraId="4CE879C0" w14:textId="77777777" w:rsidR="00BA6685" w:rsidRPr="001936B6" w:rsidRDefault="00566B03">
      <w:pPr>
        <w:rPr>
          <w:i/>
          <w:color w:val="993300"/>
        </w:rPr>
      </w:pPr>
      <w:r w:rsidRPr="001936B6">
        <w:rPr>
          <w:i/>
          <w:color w:val="993300"/>
        </w:rPr>
        <w:t>antecedent may be direct object instead of subject</w:t>
      </w:r>
    </w:p>
    <w:p w14:paraId="0D938E4C" w14:textId="77443F42" w:rsidR="00BA6685" w:rsidRPr="002D209A" w:rsidRDefault="00566B03" w:rsidP="00BA6685">
      <w:r w:rsidRPr="001936B6">
        <w:rPr>
          <w:i/>
          <w:color w:val="993300"/>
        </w:rPr>
        <w:tab/>
      </w:r>
      <w:r w:rsidR="00BA6685">
        <w:rPr>
          <w:i/>
          <w:color w:val="993300"/>
        </w:rPr>
        <w:t>‘</w:t>
      </w:r>
      <w:r w:rsidRPr="001936B6">
        <w:rPr>
          <w:i/>
          <w:color w:val="993300"/>
        </w:rPr>
        <w:t>We cooked [leaves and onions] together.</w:t>
      </w:r>
      <w:r w:rsidR="00BA6685">
        <w:rPr>
          <w:i/>
          <w:color w:val="993300"/>
        </w:rPr>
        <w:t>’</w:t>
      </w:r>
      <w:r w:rsidRPr="001936B6">
        <w:rPr>
          <w:i/>
          <w:color w:val="993300"/>
        </w:rPr>
        <w:tab/>
      </w:r>
    </w:p>
    <w:p w14:paraId="70C6C163" w14:textId="77777777" w:rsidR="00BA6685" w:rsidRPr="002D209A" w:rsidRDefault="00BA6685"/>
    <w:p w14:paraId="46B511D8" w14:textId="77777777" w:rsidR="008B6E5F" w:rsidRPr="007D1EAB" w:rsidRDefault="008B6E5F" w:rsidP="008B6E5F">
      <w:pPr>
        <w:pStyle w:val="Heading2"/>
      </w:pPr>
      <w:bookmarkStart w:id="2360" w:name="_Toc78376002"/>
      <w:bookmarkStart w:id="2361" w:name="_Toc79406107"/>
      <w:bookmarkStart w:id="2362" w:name="_Toc337412349"/>
      <w:bookmarkStart w:id="2363" w:name="_Toc508617032"/>
      <w:bookmarkStart w:id="2364" w:name="_Toc508943141"/>
      <w:bookmarkStart w:id="2365" w:name="_Toc508943741"/>
      <w:bookmarkStart w:id="2366" w:name="_Toc78376019"/>
      <w:bookmarkStart w:id="2367" w:name="_Toc79406123"/>
      <w:r w:rsidRPr="007D1EAB">
        <w:t>Emphatic pronouns</w:t>
      </w:r>
      <w:bookmarkEnd w:id="2360"/>
      <w:bookmarkEnd w:id="2361"/>
      <w:bookmarkEnd w:id="2362"/>
    </w:p>
    <w:p w14:paraId="2B7A593F" w14:textId="77777777" w:rsidR="008B6E5F" w:rsidRPr="002D209A" w:rsidRDefault="008B6E5F" w:rsidP="008B6E5F">
      <w:r w:rsidRPr="001936B6">
        <w:rPr>
          <w:i/>
          <w:color w:val="993300"/>
        </w:rPr>
        <w:tab/>
        <w:t>Emphatic pronouns (</w:t>
      </w:r>
      <w:r>
        <w:rPr>
          <w:i/>
          <w:color w:val="993300"/>
        </w:rPr>
        <w:t>‘</w:t>
      </w:r>
      <w:r w:rsidRPr="001936B6">
        <w:rPr>
          <w:i/>
          <w:color w:val="993300"/>
        </w:rPr>
        <w:t>I did it myself</w:t>
      </w:r>
      <w:r>
        <w:rPr>
          <w:i/>
          <w:color w:val="993300"/>
        </w:rPr>
        <w:t>’</w:t>
      </w:r>
      <w:r w:rsidRPr="001936B6">
        <w:rPr>
          <w:i/>
          <w:color w:val="993300"/>
        </w:rPr>
        <w:t>, etc.) are morphologically associated with reflexives in English and many other languages, so they are described in this chapter.</w:t>
      </w:r>
    </w:p>
    <w:p w14:paraId="0FBE8E32" w14:textId="77777777" w:rsidR="008B6E5F" w:rsidRPr="002D209A" w:rsidRDefault="008B6E5F" w:rsidP="008B6E5F"/>
    <w:p w14:paraId="1C61D282" w14:textId="77777777" w:rsidR="008B6E5F" w:rsidRPr="002D209A" w:rsidRDefault="008B6E5F" w:rsidP="008B6E5F">
      <w:r w:rsidRPr="001936B6">
        <w:rPr>
          <w:i/>
          <w:color w:val="993300"/>
        </w:rPr>
        <w:t>perhaps two or three types (each gets a subsection)</w:t>
      </w:r>
    </w:p>
    <w:p w14:paraId="6FD57D7F" w14:textId="77777777" w:rsidR="008B6E5F" w:rsidRPr="002D209A" w:rsidRDefault="008B6E5F" w:rsidP="008B6E5F"/>
    <w:p w14:paraId="6C3C5AC9" w14:textId="77777777" w:rsidR="008B6E5F" w:rsidRPr="001936B6" w:rsidRDefault="008B6E5F" w:rsidP="008B6E5F">
      <w:pPr>
        <w:rPr>
          <w:i/>
          <w:color w:val="993300"/>
        </w:rPr>
      </w:pPr>
      <w:r w:rsidRPr="001936B6">
        <w:rPr>
          <w:i/>
          <w:color w:val="993300"/>
        </w:rPr>
        <w:tab/>
        <w:t xml:space="preserve">a) adverbial </w:t>
      </w:r>
      <w:r w:rsidRPr="00DE33B3">
        <w:rPr>
          <w:rFonts w:ascii="Doulos SIL" w:hAnsi="Doulos SIL"/>
          <w:i/>
          <w:color w:val="0000FF"/>
        </w:rPr>
        <w:t>ŋŋŋ</w:t>
      </w:r>
      <w:r w:rsidRPr="001936B6">
        <w:rPr>
          <w:i/>
          <w:color w:val="993300"/>
        </w:rPr>
        <w:t xml:space="preserve"> </w:t>
      </w:r>
      <w:r>
        <w:rPr>
          <w:i/>
          <w:color w:val="993300"/>
        </w:rPr>
        <w:t>‘</w:t>
      </w:r>
      <w:r w:rsidRPr="001936B6">
        <w:rPr>
          <w:i/>
          <w:color w:val="993300"/>
        </w:rPr>
        <w:t>(by) oneself</w:t>
      </w:r>
      <w:r>
        <w:rPr>
          <w:i/>
          <w:color w:val="993300"/>
        </w:rPr>
        <w:t>’</w:t>
      </w:r>
      <w:r w:rsidRPr="001936B6">
        <w:rPr>
          <w:i/>
          <w:color w:val="993300"/>
        </w:rPr>
        <w:t xml:space="preserve"> after an independent pronoun;</w:t>
      </w:r>
    </w:p>
    <w:p w14:paraId="6273AF5A" w14:textId="77777777" w:rsidR="008B6E5F" w:rsidRPr="001936B6" w:rsidRDefault="008B6E5F" w:rsidP="008B6E5F">
      <w:pPr>
        <w:rPr>
          <w:i/>
          <w:color w:val="993300"/>
        </w:rPr>
      </w:pPr>
      <w:r w:rsidRPr="001936B6">
        <w:rPr>
          <w:i/>
          <w:color w:val="993300"/>
        </w:rPr>
        <w:tab/>
        <w:t xml:space="preserve">b) numeral </w:t>
      </w:r>
      <w:r>
        <w:rPr>
          <w:i/>
          <w:color w:val="993300"/>
        </w:rPr>
        <w:t>‘</w:t>
      </w:r>
      <w:r w:rsidRPr="001936B6">
        <w:rPr>
          <w:i/>
          <w:color w:val="993300"/>
        </w:rPr>
        <w:t>one</w:t>
      </w:r>
      <w:r>
        <w:rPr>
          <w:i/>
          <w:color w:val="993300"/>
        </w:rPr>
        <w:t>’</w:t>
      </w:r>
      <w:r w:rsidRPr="001936B6">
        <w:rPr>
          <w:i/>
          <w:color w:val="993300"/>
        </w:rPr>
        <w:t xml:space="preserve"> after independent pronoun (</w:t>
      </w:r>
      <w:r>
        <w:rPr>
          <w:i/>
          <w:color w:val="993300"/>
        </w:rPr>
        <w:t>‘</w:t>
      </w:r>
      <w:r w:rsidRPr="001936B6">
        <w:rPr>
          <w:i/>
          <w:color w:val="993300"/>
        </w:rPr>
        <w:t>1Sg one</w:t>
      </w:r>
      <w:r>
        <w:rPr>
          <w:i/>
          <w:color w:val="993300"/>
        </w:rPr>
        <w:t>’</w:t>
      </w:r>
      <w:r w:rsidRPr="001936B6">
        <w:rPr>
          <w:i/>
          <w:color w:val="993300"/>
        </w:rPr>
        <w:t xml:space="preserve"> = </w:t>
      </w:r>
      <w:r>
        <w:rPr>
          <w:i/>
          <w:color w:val="993300"/>
        </w:rPr>
        <w:t>‘</w:t>
      </w:r>
      <w:r w:rsidRPr="001936B6">
        <w:rPr>
          <w:i/>
          <w:color w:val="993300"/>
        </w:rPr>
        <w:t>me, alone (by myself)</w:t>
      </w:r>
      <w:r>
        <w:rPr>
          <w:i/>
          <w:color w:val="993300"/>
        </w:rPr>
        <w:t>’</w:t>
      </w:r>
    </w:p>
    <w:p w14:paraId="0B1B03EA" w14:textId="77777777" w:rsidR="008B6E5F" w:rsidRPr="002D209A" w:rsidRDefault="008B6E5F" w:rsidP="008B6E5F">
      <w:r w:rsidRPr="001936B6">
        <w:rPr>
          <w:i/>
          <w:color w:val="993300"/>
        </w:rPr>
        <w:tab/>
        <w:t xml:space="preserve">c) possessed form of </w:t>
      </w:r>
      <w:r>
        <w:rPr>
          <w:i/>
          <w:color w:val="993300"/>
        </w:rPr>
        <w:t>‘</w:t>
      </w:r>
      <w:r w:rsidRPr="001936B6">
        <w:rPr>
          <w:i/>
          <w:color w:val="993300"/>
        </w:rPr>
        <w:t>head</w:t>
      </w:r>
      <w:r>
        <w:rPr>
          <w:i/>
          <w:color w:val="993300"/>
        </w:rPr>
        <w:t>’</w:t>
      </w:r>
      <w:r w:rsidRPr="001936B6">
        <w:rPr>
          <w:i/>
          <w:color w:val="993300"/>
        </w:rPr>
        <w:t xml:space="preserve"> or other body-part noun (</w:t>
      </w:r>
      <w:r>
        <w:rPr>
          <w:i/>
          <w:color w:val="993300"/>
        </w:rPr>
        <w:t>‘</w:t>
      </w:r>
      <w:r w:rsidRPr="001936B6">
        <w:rPr>
          <w:i/>
          <w:color w:val="993300"/>
        </w:rPr>
        <w:t>my head</w:t>
      </w:r>
      <w:r>
        <w:rPr>
          <w:i/>
          <w:color w:val="993300"/>
        </w:rPr>
        <w:t>’</w:t>
      </w:r>
      <w:r w:rsidRPr="001936B6">
        <w:rPr>
          <w:i/>
          <w:color w:val="993300"/>
        </w:rPr>
        <w:t xml:space="preserve"> = </w:t>
      </w:r>
      <w:r>
        <w:rPr>
          <w:i/>
          <w:color w:val="993300"/>
        </w:rPr>
        <w:t>‘</w:t>
      </w:r>
      <w:r w:rsidRPr="001936B6">
        <w:rPr>
          <w:i/>
          <w:color w:val="993300"/>
        </w:rPr>
        <w:t>myself</w:t>
      </w:r>
      <w:r>
        <w:rPr>
          <w:i/>
          <w:color w:val="993300"/>
        </w:rPr>
        <w:t>’</w:t>
      </w:r>
      <w:r w:rsidRPr="001936B6">
        <w:rPr>
          <w:i/>
          <w:color w:val="993300"/>
        </w:rPr>
        <w:t xml:space="preserve">), though in some languages this might be the simple reflexive form (in which case it belongs in the preceding section); is e.g. 3Pl form </w:t>
      </w:r>
      <w:r>
        <w:rPr>
          <w:i/>
          <w:color w:val="993300"/>
        </w:rPr>
        <w:t>‘</w:t>
      </w:r>
      <w:r w:rsidRPr="001936B6">
        <w:rPr>
          <w:i/>
          <w:color w:val="993300"/>
        </w:rPr>
        <w:t>their head</w:t>
      </w:r>
      <w:r>
        <w:rPr>
          <w:i/>
          <w:color w:val="993300"/>
        </w:rPr>
        <w:t>’</w:t>
      </w:r>
      <w:r w:rsidRPr="001936B6">
        <w:rPr>
          <w:i/>
          <w:color w:val="993300"/>
        </w:rPr>
        <w:t xml:space="preserve"> with singular </w:t>
      </w:r>
      <w:r>
        <w:rPr>
          <w:i/>
          <w:color w:val="993300"/>
        </w:rPr>
        <w:t>‘</w:t>
      </w:r>
      <w:r w:rsidRPr="001936B6">
        <w:rPr>
          <w:i/>
          <w:color w:val="993300"/>
        </w:rPr>
        <w:t>head</w:t>
      </w:r>
      <w:r>
        <w:rPr>
          <w:i/>
          <w:color w:val="993300"/>
        </w:rPr>
        <w:t>’</w:t>
      </w:r>
      <w:r w:rsidRPr="001936B6">
        <w:rPr>
          <w:i/>
          <w:color w:val="993300"/>
        </w:rPr>
        <w:t>?</w:t>
      </w:r>
    </w:p>
    <w:p w14:paraId="2671D0EC" w14:textId="77777777" w:rsidR="008B6E5F" w:rsidRPr="002D209A" w:rsidRDefault="008B6E5F" w:rsidP="008B6E5F"/>
    <w:p w14:paraId="7768A7F3" w14:textId="77777777" w:rsidR="008B6E5F" w:rsidRPr="002D209A" w:rsidRDefault="008B6E5F" w:rsidP="008B6E5F">
      <w:r w:rsidRPr="001936B6">
        <w:rPr>
          <w:i/>
          <w:color w:val="993300"/>
        </w:rPr>
        <w:tab/>
        <w:t xml:space="preserve">discuss sense and pragmatic context of each type (for example, </w:t>
      </w:r>
      <w:r>
        <w:rPr>
          <w:i/>
          <w:color w:val="993300"/>
        </w:rPr>
        <w:t>‘</w:t>
      </w:r>
      <w:r w:rsidRPr="001936B6">
        <w:rPr>
          <w:i/>
          <w:color w:val="993300"/>
        </w:rPr>
        <w:t>I did it myself</w:t>
      </w:r>
      <w:r>
        <w:rPr>
          <w:i/>
          <w:color w:val="993300"/>
        </w:rPr>
        <w:t>’</w:t>
      </w:r>
      <w:r w:rsidRPr="001936B6">
        <w:rPr>
          <w:i/>
          <w:color w:val="993300"/>
        </w:rPr>
        <w:t xml:space="preserve"> implies that it might have been expected that other people share in the work, but they did not, = </w:t>
      </w:r>
      <w:r>
        <w:rPr>
          <w:i/>
          <w:color w:val="993300"/>
        </w:rPr>
        <w:t>‘</w:t>
      </w:r>
      <w:r w:rsidRPr="001936B6">
        <w:rPr>
          <w:i/>
          <w:color w:val="993300"/>
        </w:rPr>
        <w:t>I did it alone</w:t>
      </w:r>
      <w:r>
        <w:rPr>
          <w:i/>
          <w:color w:val="993300"/>
        </w:rPr>
        <w:t>’</w:t>
      </w:r>
      <w:r w:rsidRPr="001936B6">
        <w:rPr>
          <w:i/>
          <w:color w:val="993300"/>
        </w:rPr>
        <w:t>)</w:t>
      </w:r>
    </w:p>
    <w:p w14:paraId="05001AA7" w14:textId="77777777" w:rsidR="008B6E5F" w:rsidRPr="002D209A" w:rsidRDefault="008B6E5F" w:rsidP="008B6E5F"/>
    <w:p w14:paraId="700B386E" w14:textId="77777777" w:rsidR="008B6E5F" w:rsidRPr="001936B6" w:rsidRDefault="008B6E5F" w:rsidP="008B6E5F">
      <w:pPr>
        <w:rPr>
          <w:i/>
          <w:color w:val="993300"/>
        </w:rPr>
      </w:pPr>
      <w:r w:rsidRPr="001936B6">
        <w:rPr>
          <w:i/>
          <w:color w:val="993300"/>
        </w:rPr>
        <w:t>examples (including textual examples, with comments on context); include examples where the emphatic pronoun is direct object or other non-subject</w:t>
      </w:r>
    </w:p>
    <w:p w14:paraId="7980C3E7" w14:textId="77777777" w:rsidR="008B6E5F" w:rsidRPr="001936B6" w:rsidRDefault="008B6E5F" w:rsidP="008B6E5F">
      <w:pPr>
        <w:rPr>
          <w:i/>
          <w:color w:val="993300"/>
        </w:rPr>
      </w:pPr>
      <w:r w:rsidRPr="001936B6">
        <w:rPr>
          <w:i/>
          <w:color w:val="993300"/>
        </w:rPr>
        <w:tab/>
      </w:r>
      <w:r>
        <w:rPr>
          <w:i/>
          <w:color w:val="993300"/>
        </w:rPr>
        <w:t>‘</w:t>
      </w:r>
      <w:r w:rsidRPr="001936B6">
        <w:rPr>
          <w:i/>
          <w:color w:val="993300"/>
        </w:rPr>
        <w:t>He didn</w:t>
      </w:r>
      <w:r>
        <w:rPr>
          <w:i/>
          <w:color w:val="993300"/>
        </w:rPr>
        <w:t>’</w:t>
      </w:r>
      <w:r w:rsidRPr="001936B6">
        <w:rPr>
          <w:i/>
          <w:color w:val="993300"/>
        </w:rPr>
        <w:t>t send his son, (rather) he came himself.</w:t>
      </w:r>
    </w:p>
    <w:p w14:paraId="5BE85D24" w14:textId="77777777" w:rsidR="008B6E5F" w:rsidRPr="001936B6" w:rsidRDefault="008B6E5F" w:rsidP="008B6E5F">
      <w:pPr>
        <w:rPr>
          <w:i/>
          <w:color w:val="993300"/>
        </w:rPr>
      </w:pPr>
      <w:r w:rsidRPr="001936B6">
        <w:rPr>
          <w:i/>
          <w:color w:val="993300"/>
        </w:rPr>
        <w:tab/>
      </w:r>
      <w:r>
        <w:rPr>
          <w:i/>
          <w:color w:val="993300"/>
        </w:rPr>
        <w:t>‘</w:t>
      </w:r>
      <w:r w:rsidRPr="001936B6">
        <w:rPr>
          <w:i/>
          <w:color w:val="993300"/>
        </w:rPr>
        <w:t>We will do the farming ourselves.</w:t>
      </w:r>
      <w:r>
        <w:rPr>
          <w:i/>
          <w:color w:val="993300"/>
        </w:rPr>
        <w:t>’</w:t>
      </w:r>
    </w:p>
    <w:p w14:paraId="7C4A2164" w14:textId="77777777" w:rsidR="008B6E5F" w:rsidRPr="001936B6" w:rsidRDefault="008B6E5F" w:rsidP="008B6E5F">
      <w:pPr>
        <w:rPr>
          <w:i/>
          <w:color w:val="993300"/>
        </w:rPr>
      </w:pPr>
      <w:r w:rsidRPr="001936B6">
        <w:rPr>
          <w:i/>
          <w:color w:val="993300"/>
        </w:rPr>
        <w:tab/>
      </w:r>
      <w:r>
        <w:rPr>
          <w:i/>
          <w:color w:val="993300"/>
        </w:rPr>
        <w:t>‘</w:t>
      </w:r>
      <w:r w:rsidRPr="001936B6">
        <w:rPr>
          <w:i/>
          <w:color w:val="993300"/>
        </w:rPr>
        <w:t>Hamidou went himself (in person).</w:t>
      </w:r>
      <w:r>
        <w:rPr>
          <w:i/>
          <w:color w:val="993300"/>
        </w:rPr>
        <w:t>’</w:t>
      </w:r>
    </w:p>
    <w:p w14:paraId="42EFE813" w14:textId="77777777" w:rsidR="008B6E5F" w:rsidRPr="001936B6" w:rsidRDefault="008B6E5F" w:rsidP="008B6E5F">
      <w:pPr>
        <w:rPr>
          <w:i/>
          <w:color w:val="993300"/>
        </w:rPr>
      </w:pPr>
      <w:r w:rsidRPr="001936B6">
        <w:rPr>
          <w:i/>
          <w:color w:val="993300"/>
        </w:rPr>
        <w:tab/>
      </w:r>
      <w:r>
        <w:rPr>
          <w:i/>
          <w:color w:val="993300"/>
        </w:rPr>
        <w:t>‘</w:t>
      </w:r>
      <w:r w:rsidRPr="001936B6">
        <w:rPr>
          <w:i/>
          <w:color w:val="993300"/>
        </w:rPr>
        <w:t>She didn</w:t>
      </w:r>
      <w:r>
        <w:rPr>
          <w:i/>
          <w:color w:val="993300"/>
        </w:rPr>
        <w:t>’</w:t>
      </w:r>
      <w:r w:rsidRPr="001936B6">
        <w:rPr>
          <w:i/>
          <w:color w:val="993300"/>
        </w:rPr>
        <w:t>t call my son, she called me myself (i.e. directly).</w:t>
      </w:r>
      <w:r>
        <w:rPr>
          <w:i/>
          <w:color w:val="993300"/>
        </w:rPr>
        <w:t>’</w:t>
      </w:r>
    </w:p>
    <w:p w14:paraId="08A6E65D" w14:textId="77777777" w:rsidR="008B6E5F" w:rsidRPr="001936B6" w:rsidRDefault="008B6E5F" w:rsidP="008B6E5F">
      <w:pPr>
        <w:rPr>
          <w:i/>
          <w:color w:val="993300"/>
        </w:rPr>
      </w:pPr>
      <w:r w:rsidRPr="001936B6">
        <w:rPr>
          <w:i/>
          <w:color w:val="993300"/>
        </w:rPr>
        <w:tab/>
      </w:r>
      <w:r>
        <w:rPr>
          <w:i/>
          <w:color w:val="993300"/>
        </w:rPr>
        <w:t>‘</w:t>
      </w:r>
      <w:r w:rsidRPr="001936B6">
        <w:rPr>
          <w:i/>
          <w:color w:val="993300"/>
        </w:rPr>
        <w:t>You can</w:t>
      </w:r>
      <w:r>
        <w:rPr>
          <w:i/>
          <w:color w:val="993300"/>
        </w:rPr>
        <w:t>’</w:t>
      </w:r>
      <w:r w:rsidRPr="001936B6">
        <w:rPr>
          <w:i/>
          <w:color w:val="993300"/>
        </w:rPr>
        <w:t>t cut up the meat alone.</w:t>
      </w:r>
      <w:r>
        <w:rPr>
          <w:i/>
          <w:color w:val="993300"/>
        </w:rPr>
        <w:t>’</w:t>
      </w:r>
    </w:p>
    <w:p w14:paraId="05E03FE0" w14:textId="77777777" w:rsidR="008B6E5F" w:rsidRPr="001936B6" w:rsidRDefault="008B6E5F" w:rsidP="008B6E5F">
      <w:pPr>
        <w:rPr>
          <w:i/>
          <w:color w:val="993300"/>
        </w:rPr>
      </w:pPr>
      <w:r w:rsidRPr="001936B6">
        <w:rPr>
          <w:i/>
          <w:color w:val="993300"/>
        </w:rPr>
        <w:tab/>
      </w:r>
      <w:r>
        <w:rPr>
          <w:i/>
          <w:color w:val="993300"/>
        </w:rPr>
        <w:t>‘</w:t>
      </w:r>
      <w:r w:rsidRPr="001936B6">
        <w:rPr>
          <w:i/>
          <w:color w:val="993300"/>
        </w:rPr>
        <w:t>I can</w:t>
      </w:r>
      <w:r>
        <w:rPr>
          <w:i/>
          <w:color w:val="993300"/>
        </w:rPr>
        <w:t>’</w:t>
      </w:r>
      <w:r w:rsidRPr="001936B6">
        <w:rPr>
          <w:i/>
          <w:color w:val="993300"/>
        </w:rPr>
        <w:t>t lift the water jar by myself.</w:t>
      </w:r>
      <w:r>
        <w:rPr>
          <w:i/>
          <w:color w:val="993300"/>
        </w:rPr>
        <w:t>’</w:t>
      </w:r>
    </w:p>
    <w:p w14:paraId="06FF2FCC" w14:textId="77777777" w:rsidR="008B6E5F" w:rsidRPr="001936B6" w:rsidRDefault="008B6E5F" w:rsidP="008B6E5F">
      <w:pPr>
        <w:rPr>
          <w:i/>
          <w:color w:val="993300"/>
        </w:rPr>
      </w:pPr>
      <w:r w:rsidRPr="001936B6">
        <w:rPr>
          <w:i/>
          <w:color w:val="993300"/>
        </w:rPr>
        <w:tab/>
      </w:r>
      <w:r>
        <w:rPr>
          <w:i/>
          <w:color w:val="993300"/>
        </w:rPr>
        <w:t>‘</w:t>
      </w:r>
      <w:r w:rsidRPr="001936B6">
        <w:rPr>
          <w:i/>
          <w:color w:val="993300"/>
        </w:rPr>
        <w:t>The children can</w:t>
      </w:r>
      <w:r>
        <w:rPr>
          <w:i/>
          <w:color w:val="993300"/>
        </w:rPr>
        <w:t>’</w:t>
      </w:r>
      <w:r w:rsidRPr="001936B6">
        <w:rPr>
          <w:i/>
          <w:color w:val="993300"/>
        </w:rPr>
        <w:t>t pick up the water jar by themselves (=without help).</w:t>
      </w:r>
      <w:r>
        <w:rPr>
          <w:i/>
          <w:color w:val="993300"/>
        </w:rPr>
        <w:t>’</w:t>
      </w:r>
    </w:p>
    <w:p w14:paraId="06D95A2A" w14:textId="77777777" w:rsidR="008B6E5F" w:rsidRPr="001936B6" w:rsidRDefault="008B6E5F" w:rsidP="008B6E5F">
      <w:pPr>
        <w:rPr>
          <w:i/>
          <w:color w:val="993300"/>
        </w:rPr>
      </w:pPr>
      <w:r w:rsidRPr="001936B6">
        <w:rPr>
          <w:i/>
          <w:color w:val="993300"/>
        </w:rPr>
        <w:tab/>
      </w:r>
      <w:r>
        <w:rPr>
          <w:i/>
          <w:color w:val="993300"/>
        </w:rPr>
        <w:t>‘</w:t>
      </w:r>
      <w:r w:rsidRPr="001936B6">
        <w:rPr>
          <w:i/>
          <w:color w:val="993300"/>
        </w:rPr>
        <w:t>My father cannot do the farming by himself.</w:t>
      </w:r>
      <w:r>
        <w:rPr>
          <w:i/>
          <w:color w:val="993300"/>
        </w:rPr>
        <w:t>’</w:t>
      </w:r>
    </w:p>
    <w:p w14:paraId="5B64A172" w14:textId="77777777" w:rsidR="008B6E5F" w:rsidRPr="001936B6" w:rsidRDefault="008B6E5F" w:rsidP="008B6E5F">
      <w:pPr>
        <w:rPr>
          <w:i/>
          <w:color w:val="993300"/>
        </w:rPr>
      </w:pPr>
      <w:r w:rsidRPr="001936B6">
        <w:rPr>
          <w:i/>
          <w:color w:val="993300"/>
        </w:rPr>
        <w:tab/>
      </w:r>
      <w:r>
        <w:rPr>
          <w:i/>
          <w:color w:val="993300"/>
        </w:rPr>
        <w:t>‘</w:t>
      </w:r>
      <w:r w:rsidRPr="001936B6">
        <w:rPr>
          <w:i/>
          <w:color w:val="993300"/>
        </w:rPr>
        <w:t>We work for ourselves.</w:t>
      </w:r>
      <w:r>
        <w:rPr>
          <w:i/>
          <w:color w:val="993300"/>
        </w:rPr>
        <w:t>’</w:t>
      </w:r>
      <w:r w:rsidRPr="001936B6">
        <w:rPr>
          <w:i/>
          <w:color w:val="993300"/>
        </w:rPr>
        <w:t xml:space="preserve"> (lit.: “we do the work of our head” ?)</w:t>
      </w:r>
    </w:p>
    <w:p w14:paraId="3E92885A" w14:textId="77777777" w:rsidR="008B6E5F" w:rsidRPr="001936B6" w:rsidRDefault="008B6E5F" w:rsidP="008B6E5F">
      <w:pPr>
        <w:rPr>
          <w:i/>
          <w:color w:val="993300"/>
        </w:rPr>
      </w:pPr>
      <w:r w:rsidRPr="001936B6">
        <w:rPr>
          <w:i/>
          <w:color w:val="993300"/>
        </w:rPr>
        <w:tab/>
      </w:r>
      <w:r>
        <w:rPr>
          <w:i/>
          <w:color w:val="993300"/>
        </w:rPr>
        <w:t>‘</w:t>
      </w:r>
      <w:r w:rsidRPr="001936B6">
        <w:rPr>
          <w:i/>
          <w:color w:val="993300"/>
        </w:rPr>
        <w:t>They work for themselves.</w:t>
      </w:r>
      <w:r>
        <w:rPr>
          <w:i/>
          <w:color w:val="993300"/>
        </w:rPr>
        <w:t>’</w:t>
      </w:r>
    </w:p>
    <w:p w14:paraId="1685BACA" w14:textId="77777777" w:rsidR="008B6E5F" w:rsidRPr="001936B6" w:rsidRDefault="008B6E5F" w:rsidP="008B6E5F">
      <w:pPr>
        <w:rPr>
          <w:i/>
          <w:color w:val="993300"/>
        </w:rPr>
      </w:pPr>
      <w:r w:rsidRPr="001936B6">
        <w:rPr>
          <w:i/>
          <w:color w:val="993300"/>
        </w:rPr>
        <w:tab/>
      </w:r>
      <w:r>
        <w:rPr>
          <w:i/>
          <w:color w:val="993300"/>
        </w:rPr>
        <w:t>‘</w:t>
      </w:r>
      <w:r w:rsidRPr="001936B6">
        <w:rPr>
          <w:i/>
          <w:color w:val="993300"/>
        </w:rPr>
        <w:t>I work for myself.</w:t>
      </w:r>
      <w:r>
        <w:rPr>
          <w:i/>
          <w:color w:val="993300"/>
        </w:rPr>
        <w:t>’</w:t>
      </w:r>
    </w:p>
    <w:p w14:paraId="235BA5E9" w14:textId="77777777" w:rsidR="008B6E5F" w:rsidRDefault="008B6E5F" w:rsidP="008B6E5F">
      <w:pPr>
        <w:pStyle w:val="Heading2"/>
      </w:pPr>
      <w:bookmarkStart w:id="2368" w:name="_Toc508943127"/>
      <w:bookmarkStart w:id="2369" w:name="_Toc508943727"/>
      <w:bookmarkStart w:id="2370" w:name="_Toc518105832"/>
      <w:bookmarkStart w:id="2371" w:name="_Toc78376006"/>
      <w:bookmarkStart w:id="2372" w:name="_Toc79406111"/>
      <w:bookmarkStart w:id="2373" w:name="_Toc337412350"/>
      <w:r>
        <w:lastRenderedPageBreak/>
        <w:t>Logophoric and indexing pronouns</w:t>
      </w:r>
      <w:bookmarkEnd w:id="2368"/>
      <w:bookmarkEnd w:id="2369"/>
      <w:bookmarkEnd w:id="2370"/>
      <w:bookmarkEnd w:id="2371"/>
      <w:bookmarkEnd w:id="2372"/>
      <w:bookmarkEnd w:id="2373"/>
      <w:r>
        <w:t xml:space="preserve"> </w:t>
      </w:r>
    </w:p>
    <w:p w14:paraId="0DF89CE9" w14:textId="77777777" w:rsidR="008B6E5F" w:rsidRDefault="008B6E5F" w:rsidP="008B6E5F">
      <w:pPr>
        <w:pStyle w:val="Heading3"/>
      </w:pPr>
      <w:bookmarkStart w:id="2374" w:name="_Toc508943128"/>
      <w:bookmarkStart w:id="2375" w:name="_Toc508943728"/>
      <w:bookmarkStart w:id="2376" w:name="_Toc518105833"/>
      <w:bookmarkStart w:id="2377" w:name="_Toc78376007"/>
      <w:bookmarkStart w:id="2378" w:name="_Toc79406112"/>
      <w:bookmarkStart w:id="2379" w:name="_Toc337412351"/>
      <w:r>
        <w:t>True third person logophoric function</w:t>
      </w:r>
      <w:bookmarkEnd w:id="2374"/>
      <w:bookmarkEnd w:id="2375"/>
      <w:bookmarkEnd w:id="2376"/>
      <w:bookmarkEnd w:id="2377"/>
      <w:bookmarkEnd w:id="2378"/>
      <w:bookmarkEnd w:id="2379"/>
    </w:p>
    <w:p w14:paraId="15A85224" w14:textId="77777777" w:rsidR="008B6E5F" w:rsidRPr="001936B6" w:rsidRDefault="008B6E5F" w:rsidP="008B6E5F">
      <w:pPr>
        <w:rPr>
          <w:i/>
          <w:color w:val="993300"/>
        </w:rPr>
      </w:pPr>
      <w:r w:rsidRPr="001936B6">
        <w:rPr>
          <w:i/>
          <w:color w:val="993300"/>
        </w:rPr>
        <w:tab/>
        <w:t>Logophoric pronoun ia coindexed with attributed author of a speech or thought quotation;</w:t>
      </w:r>
    </w:p>
    <w:p w14:paraId="7563EB18" w14:textId="77777777" w:rsidR="008B6E5F" w:rsidRPr="002D209A" w:rsidRDefault="008B6E5F" w:rsidP="008B6E5F">
      <w:r w:rsidRPr="001936B6">
        <w:rPr>
          <w:i/>
          <w:color w:val="993300"/>
        </w:rPr>
        <w:tab/>
        <w:t>corresponds to 1Sg and 1Pl in the original (direct) quotation</w:t>
      </w:r>
    </w:p>
    <w:p w14:paraId="153EE484" w14:textId="77777777" w:rsidR="008B6E5F" w:rsidRPr="002D209A" w:rsidRDefault="008B6E5F" w:rsidP="008B6E5F"/>
    <w:p w14:paraId="28D16BE7" w14:textId="77777777" w:rsidR="008B6E5F" w:rsidRPr="002D209A" w:rsidRDefault="008B6E5F" w:rsidP="008B6E5F">
      <w:r w:rsidRPr="001936B6">
        <w:rPr>
          <w:i/>
          <w:color w:val="993300"/>
        </w:rPr>
        <w:tab/>
        <w:t>logophorics used only when the author is a third person (not the current speaker or addressee)?</w:t>
      </w:r>
    </w:p>
    <w:p w14:paraId="05254F7E" w14:textId="77777777" w:rsidR="008B6E5F" w:rsidRPr="002D209A" w:rsidRDefault="008B6E5F" w:rsidP="008B6E5F"/>
    <w:p w14:paraId="03674EB2" w14:textId="77777777" w:rsidR="008B6E5F" w:rsidRPr="001936B6" w:rsidRDefault="008B6E5F" w:rsidP="008B6E5F">
      <w:pPr>
        <w:rPr>
          <w:i/>
          <w:color w:val="993300"/>
        </w:rPr>
      </w:pPr>
      <w:r w:rsidRPr="001936B6">
        <w:rPr>
          <w:i/>
          <w:color w:val="993300"/>
        </w:rPr>
        <w:t>forms (with discussion)</w:t>
      </w:r>
    </w:p>
    <w:p w14:paraId="2D42C5CD" w14:textId="77777777" w:rsidR="008B6E5F" w:rsidRPr="002D209A" w:rsidRDefault="008B6E5F" w:rsidP="008B6E5F">
      <w:r w:rsidRPr="001936B6">
        <w:rPr>
          <w:i/>
          <w:color w:val="993300"/>
        </w:rPr>
        <w:tab/>
        <w:t>same as reflexive, topic-indexing?</w:t>
      </w:r>
    </w:p>
    <w:p w14:paraId="75AB19B8" w14:textId="77777777" w:rsidR="008B6E5F" w:rsidRPr="002D209A" w:rsidRDefault="008B6E5F" w:rsidP="008B6E5F"/>
    <w:p w14:paraId="4006964A" w14:textId="77777777" w:rsidR="008B6E5F" w:rsidRPr="001936B6" w:rsidRDefault="008B6E5F" w:rsidP="008B6E5F">
      <w:pPr>
        <w:rPr>
          <w:i/>
          <w:color w:val="993300"/>
        </w:rPr>
      </w:pPr>
      <w:r w:rsidRPr="001936B6">
        <w:rPr>
          <w:i/>
          <w:color w:val="993300"/>
        </w:rPr>
        <w:t>syntax</w:t>
      </w:r>
    </w:p>
    <w:p w14:paraId="57C064D5" w14:textId="77777777" w:rsidR="008B6E5F" w:rsidRPr="001936B6" w:rsidRDefault="008B6E5F" w:rsidP="008B6E5F">
      <w:pPr>
        <w:rPr>
          <w:i/>
          <w:color w:val="993300"/>
        </w:rPr>
      </w:pPr>
      <w:r w:rsidRPr="001936B6">
        <w:rPr>
          <w:i/>
          <w:color w:val="993300"/>
        </w:rPr>
        <w:tab/>
        <w:t>as subject, requires regular 3Sg or 3Pl pronominal-subject suffix on verb?</w:t>
      </w:r>
    </w:p>
    <w:p w14:paraId="0AE911F4" w14:textId="77777777" w:rsidR="008B6E5F" w:rsidRPr="001936B6" w:rsidRDefault="008B6E5F" w:rsidP="008B6E5F">
      <w:pPr>
        <w:rPr>
          <w:i/>
          <w:color w:val="993300"/>
        </w:rPr>
      </w:pPr>
      <w:r w:rsidRPr="001936B6">
        <w:rPr>
          <w:i/>
          <w:color w:val="993300"/>
        </w:rPr>
        <w:tab/>
        <w:t>behaves like personal pronouns, or like nouns?</w:t>
      </w:r>
    </w:p>
    <w:p w14:paraId="2A627790" w14:textId="77777777" w:rsidR="008B6E5F" w:rsidRPr="001936B6" w:rsidRDefault="008B6E5F" w:rsidP="008B6E5F">
      <w:pPr>
        <w:rPr>
          <w:i/>
          <w:color w:val="993300"/>
        </w:rPr>
      </w:pPr>
      <w:r w:rsidRPr="001936B6">
        <w:rPr>
          <w:i/>
          <w:color w:val="993300"/>
        </w:rPr>
        <w:tab/>
      </w:r>
      <w:r w:rsidRPr="001936B6">
        <w:rPr>
          <w:i/>
          <w:color w:val="993300"/>
        </w:rPr>
        <w:tab/>
        <w:t>a) in morphological appearance</w:t>
      </w:r>
    </w:p>
    <w:p w14:paraId="1E919273" w14:textId="77777777" w:rsidR="008B6E5F" w:rsidRPr="001936B6" w:rsidRDefault="008B6E5F" w:rsidP="008B6E5F">
      <w:pPr>
        <w:rPr>
          <w:i/>
          <w:color w:val="993300"/>
        </w:rPr>
      </w:pPr>
      <w:r w:rsidRPr="001936B6">
        <w:rPr>
          <w:i/>
          <w:color w:val="993300"/>
        </w:rPr>
        <w:tab/>
      </w:r>
      <w:r w:rsidRPr="001936B6">
        <w:rPr>
          <w:i/>
          <w:color w:val="993300"/>
        </w:rPr>
        <w:tab/>
        <w:t>b) as possessors (if special construction for pronominal possessors)</w:t>
      </w:r>
    </w:p>
    <w:p w14:paraId="51AC1606" w14:textId="77777777" w:rsidR="008B6E5F" w:rsidRPr="001936B6" w:rsidRDefault="008B6E5F" w:rsidP="008B6E5F">
      <w:pPr>
        <w:rPr>
          <w:i/>
          <w:color w:val="993300"/>
        </w:rPr>
      </w:pPr>
      <w:r w:rsidRPr="001936B6">
        <w:rPr>
          <w:i/>
          <w:color w:val="993300"/>
        </w:rPr>
        <w:tab/>
      </w:r>
      <w:r w:rsidRPr="001936B6">
        <w:rPr>
          <w:i/>
          <w:color w:val="993300"/>
        </w:rPr>
        <w:tab/>
        <w:t xml:space="preserve">c) as subjects (check linear position in relative clause containing a direct chain, e.g </w:t>
      </w:r>
      <w:r>
        <w:rPr>
          <w:i/>
          <w:color w:val="993300"/>
        </w:rPr>
        <w:t>‘</w:t>
      </w:r>
      <w:r w:rsidRPr="001936B6">
        <w:rPr>
          <w:i/>
          <w:color w:val="993300"/>
        </w:rPr>
        <w:t>he</w:t>
      </w:r>
      <w:r w:rsidRPr="00BF7230">
        <w:rPr>
          <w:i/>
          <w:color w:val="993300"/>
          <w:vertAlign w:val="subscript"/>
        </w:rPr>
        <w:t>x</w:t>
      </w:r>
      <w:r w:rsidRPr="001936B6">
        <w:rPr>
          <w:i/>
          <w:color w:val="993300"/>
        </w:rPr>
        <w:t xml:space="preserve"> said that [the cow that he-Logo</w:t>
      </w:r>
      <w:r w:rsidRPr="00BF7230">
        <w:rPr>
          <w:i/>
          <w:color w:val="993300"/>
          <w:vertAlign w:val="subscript"/>
        </w:rPr>
        <w:t>x</w:t>
      </w:r>
      <w:r w:rsidRPr="001936B6">
        <w:rPr>
          <w:i/>
          <w:color w:val="993300"/>
        </w:rPr>
        <w:t xml:space="preserve"> killed (and) left-Participle] is still there</w:t>
      </w:r>
      <w:r>
        <w:rPr>
          <w:i/>
          <w:color w:val="993300"/>
        </w:rPr>
        <w:t>’</w:t>
      </w:r>
      <w:r w:rsidRPr="001936B6">
        <w:rPr>
          <w:i/>
          <w:color w:val="993300"/>
        </w:rPr>
        <w:t xml:space="preserve"> = [... fall go.down-Participle]; same linear position as e.g. preparticipial 1Sg in </w:t>
      </w:r>
      <w:r>
        <w:rPr>
          <w:i/>
          <w:color w:val="993300"/>
        </w:rPr>
        <w:t>‘</w:t>
      </w:r>
      <w:r w:rsidRPr="001936B6">
        <w:rPr>
          <w:i/>
          <w:color w:val="993300"/>
        </w:rPr>
        <w:t>[[the cow that I killed (and) left-Participle] is still there] (?)</w:t>
      </w:r>
    </w:p>
    <w:p w14:paraId="51D5D2A0" w14:textId="77777777" w:rsidR="008B6E5F" w:rsidRPr="002D209A" w:rsidRDefault="008B6E5F" w:rsidP="008B6E5F">
      <w:r w:rsidRPr="001936B6">
        <w:rPr>
          <w:i/>
          <w:color w:val="993300"/>
        </w:rPr>
        <w:tab/>
        <w:t>Accusative marking in direct-object function? (</w:t>
      </w:r>
      <w:r>
        <w:rPr>
          <w:i/>
          <w:color w:val="993300"/>
        </w:rPr>
        <w:t>‘</w:t>
      </w:r>
      <w:r w:rsidRPr="001936B6">
        <w:rPr>
          <w:i/>
          <w:color w:val="993300"/>
        </w:rPr>
        <w:t>He said that I hit him</w:t>
      </w:r>
      <w:r>
        <w:rPr>
          <w:i/>
          <w:color w:val="993300"/>
        </w:rPr>
        <w:t>’</w:t>
      </w:r>
      <w:r w:rsidRPr="001936B6">
        <w:rPr>
          <w:i/>
          <w:color w:val="993300"/>
        </w:rPr>
        <w:t>)</w:t>
      </w:r>
    </w:p>
    <w:p w14:paraId="12FE13ED" w14:textId="77777777" w:rsidR="008B6E5F" w:rsidRPr="002D209A" w:rsidRDefault="008B6E5F" w:rsidP="008B6E5F"/>
    <w:p w14:paraId="384F2FBC" w14:textId="77777777" w:rsidR="008B6E5F" w:rsidRPr="001936B6" w:rsidRDefault="008B6E5F" w:rsidP="008B6E5F">
      <w:pPr>
        <w:rPr>
          <w:i/>
          <w:color w:val="993300"/>
        </w:rPr>
      </w:pPr>
      <w:r w:rsidRPr="001936B6">
        <w:rPr>
          <w:i/>
          <w:color w:val="993300"/>
        </w:rPr>
        <w:t>elicited examples (ordinary clause, and quoted equivalent) showing relationship of logophoric to nouns and to other pronouns</w:t>
      </w:r>
    </w:p>
    <w:p w14:paraId="50E70175" w14:textId="77777777" w:rsidR="008B6E5F" w:rsidRPr="001936B6" w:rsidRDefault="008B6E5F" w:rsidP="008B6E5F">
      <w:pPr>
        <w:rPr>
          <w:i/>
          <w:color w:val="993300"/>
        </w:rPr>
      </w:pPr>
      <w:r w:rsidRPr="001936B6">
        <w:rPr>
          <w:i/>
          <w:color w:val="993300"/>
        </w:rPr>
        <w:tab/>
      </w:r>
      <w:r>
        <w:rPr>
          <w:i/>
          <w:color w:val="993300"/>
        </w:rPr>
        <w:t>‘</w:t>
      </w:r>
      <w:r w:rsidRPr="001936B6">
        <w:rPr>
          <w:i/>
          <w:color w:val="993300"/>
        </w:rPr>
        <w:t>he jumped down</w:t>
      </w:r>
      <w:r>
        <w:rPr>
          <w:i/>
          <w:color w:val="993300"/>
        </w:rPr>
        <w:t>’</w:t>
      </w:r>
    </w:p>
    <w:p w14:paraId="492FCE41" w14:textId="77777777" w:rsidR="008B6E5F" w:rsidRPr="001936B6" w:rsidRDefault="008B6E5F" w:rsidP="008B6E5F">
      <w:pPr>
        <w:rPr>
          <w:i/>
          <w:color w:val="993300"/>
        </w:rPr>
      </w:pPr>
      <w:r w:rsidRPr="001936B6">
        <w:rPr>
          <w:i/>
          <w:color w:val="993300"/>
        </w:rPr>
        <w:tab/>
      </w:r>
      <w:r>
        <w:rPr>
          <w:i/>
          <w:color w:val="993300"/>
        </w:rPr>
        <w:t>‘</w:t>
      </w:r>
      <w:r w:rsidRPr="001936B6">
        <w:rPr>
          <w:i/>
          <w:color w:val="993300"/>
        </w:rPr>
        <w:t>the man jumped down</w:t>
      </w:r>
      <w:r>
        <w:rPr>
          <w:i/>
          <w:color w:val="993300"/>
        </w:rPr>
        <w:t>’</w:t>
      </w:r>
    </w:p>
    <w:p w14:paraId="4A086AE8" w14:textId="77777777" w:rsidR="008B6E5F" w:rsidRPr="001936B6" w:rsidRDefault="008B6E5F" w:rsidP="008B6E5F">
      <w:pPr>
        <w:rPr>
          <w:i/>
          <w:color w:val="993300"/>
        </w:rPr>
      </w:pPr>
      <w:r w:rsidRPr="001936B6">
        <w:rPr>
          <w:i/>
          <w:color w:val="993300"/>
        </w:rPr>
        <w:tab/>
      </w:r>
      <w:r>
        <w:rPr>
          <w:i/>
          <w:color w:val="993300"/>
        </w:rPr>
        <w:t>‘</w:t>
      </w:r>
      <w:r w:rsidRPr="001936B6">
        <w:rPr>
          <w:i/>
          <w:color w:val="993300"/>
        </w:rPr>
        <w:t>I jumped down</w:t>
      </w:r>
      <w:r>
        <w:rPr>
          <w:i/>
          <w:color w:val="993300"/>
        </w:rPr>
        <w:t>’</w:t>
      </w:r>
    </w:p>
    <w:p w14:paraId="3FFA1136" w14:textId="77777777" w:rsidR="008B6E5F" w:rsidRPr="001936B6" w:rsidRDefault="008B6E5F" w:rsidP="008B6E5F">
      <w:pPr>
        <w:rPr>
          <w:i/>
          <w:color w:val="993300"/>
        </w:rPr>
      </w:pPr>
      <w:r w:rsidRPr="001936B6">
        <w:rPr>
          <w:i/>
          <w:color w:val="993300"/>
        </w:rPr>
        <w:tab/>
      </w:r>
      <w:r>
        <w:rPr>
          <w:i/>
          <w:color w:val="993300"/>
        </w:rPr>
        <w:t>‘</w:t>
      </w:r>
      <w:r w:rsidRPr="001936B6">
        <w:rPr>
          <w:i/>
          <w:color w:val="993300"/>
        </w:rPr>
        <w:t>he</w:t>
      </w:r>
      <w:r w:rsidRPr="00BF7230">
        <w:rPr>
          <w:i/>
          <w:color w:val="993300"/>
          <w:vertAlign w:val="subscript"/>
        </w:rPr>
        <w:t>x</w:t>
      </w:r>
      <w:r w:rsidRPr="001936B6">
        <w:rPr>
          <w:i/>
          <w:color w:val="993300"/>
        </w:rPr>
        <w:t xml:space="preserve"> said that he-Logo</w:t>
      </w:r>
      <w:r w:rsidRPr="00BF7230">
        <w:rPr>
          <w:i/>
          <w:color w:val="993300"/>
          <w:vertAlign w:val="subscript"/>
        </w:rPr>
        <w:t>x</w:t>
      </w:r>
      <w:r w:rsidRPr="001936B6">
        <w:rPr>
          <w:i/>
          <w:color w:val="993300"/>
        </w:rPr>
        <w:t xml:space="preserve"> jumped down</w:t>
      </w:r>
      <w:r>
        <w:rPr>
          <w:i/>
          <w:color w:val="993300"/>
        </w:rPr>
        <w:t>’</w:t>
      </w:r>
    </w:p>
    <w:p w14:paraId="777310AB" w14:textId="77777777" w:rsidR="008B6E5F" w:rsidRPr="002D209A" w:rsidRDefault="008B6E5F" w:rsidP="008B6E5F">
      <w:r w:rsidRPr="001936B6">
        <w:rPr>
          <w:i/>
          <w:color w:val="993300"/>
        </w:rPr>
        <w:t xml:space="preserve">(non-logophoric) </w:t>
      </w:r>
      <w:r>
        <w:rPr>
          <w:i/>
          <w:color w:val="993300"/>
        </w:rPr>
        <w:t>‘</w:t>
      </w:r>
      <w:r w:rsidRPr="001936B6">
        <w:rPr>
          <w:i/>
          <w:color w:val="993300"/>
        </w:rPr>
        <w:t>he</w:t>
      </w:r>
      <w:r w:rsidRPr="00BF7230">
        <w:rPr>
          <w:i/>
          <w:color w:val="993300"/>
          <w:vertAlign w:val="subscript"/>
        </w:rPr>
        <w:t>x</w:t>
      </w:r>
      <w:r w:rsidRPr="001936B6">
        <w:rPr>
          <w:i/>
          <w:color w:val="993300"/>
        </w:rPr>
        <w:t xml:space="preserve"> said that she</w:t>
      </w:r>
      <w:r w:rsidRPr="00BF7230">
        <w:rPr>
          <w:i/>
          <w:color w:val="993300"/>
          <w:vertAlign w:val="subscript"/>
        </w:rPr>
        <w:t>y</w:t>
      </w:r>
      <w:r w:rsidRPr="001936B6">
        <w:rPr>
          <w:i/>
          <w:color w:val="993300"/>
        </w:rPr>
        <w:t xml:space="preserve"> jumped down</w:t>
      </w:r>
      <w:r>
        <w:rPr>
          <w:i/>
          <w:color w:val="993300"/>
        </w:rPr>
        <w:t>’</w:t>
      </w:r>
    </w:p>
    <w:p w14:paraId="145357FA" w14:textId="77777777" w:rsidR="008B6E5F" w:rsidRPr="002D209A" w:rsidRDefault="008B6E5F" w:rsidP="008B6E5F"/>
    <w:p w14:paraId="5C62BC01" w14:textId="77777777" w:rsidR="008B6E5F" w:rsidRPr="001936B6" w:rsidRDefault="008B6E5F" w:rsidP="008B6E5F">
      <w:pPr>
        <w:rPr>
          <w:i/>
          <w:color w:val="993300"/>
        </w:rPr>
      </w:pPr>
      <w:r w:rsidRPr="001936B6">
        <w:rPr>
          <w:i/>
          <w:color w:val="993300"/>
        </w:rPr>
        <w:t>elicited examples including relative-clause subject position</w:t>
      </w:r>
    </w:p>
    <w:p w14:paraId="52D35651" w14:textId="77777777" w:rsidR="008B6E5F" w:rsidRPr="001936B6" w:rsidRDefault="008B6E5F" w:rsidP="008B6E5F">
      <w:pPr>
        <w:rPr>
          <w:i/>
          <w:color w:val="993300"/>
        </w:rPr>
      </w:pPr>
      <w:r w:rsidRPr="001936B6">
        <w:rPr>
          <w:i/>
          <w:color w:val="993300"/>
        </w:rPr>
        <w:tab/>
      </w:r>
      <w:r>
        <w:rPr>
          <w:i/>
          <w:color w:val="993300"/>
        </w:rPr>
        <w:t>‘</w:t>
      </w:r>
      <w:r w:rsidRPr="001936B6">
        <w:rPr>
          <w:i/>
          <w:color w:val="993300"/>
        </w:rPr>
        <w:t>the day he/she jumped down</w:t>
      </w:r>
      <w:r>
        <w:rPr>
          <w:i/>
          <w:color w:val="993300"/>
        </w:rPr>
        <w:t>’</w:t>
      </w:r>
    </w:p>
    <w:p w14:paraId="10A3471B" w14:textId="77777777" w:rsidR="008B6E5F" w:rsidRPr="001936B6" w:rsidRDefault="008B6E5F" w:rsidP="008B6E5F">
      <w:pPr>
        <w:rPr>
          <w:i/>
          <w:color w:val="993300"/>
        </w:rPr>
      </w:pPr>
      <w:r w:rsidRPr="001936B6">
        <w:rPr>
          <w:i/>
          <w:color w:val="993300"/>
        </w:rPr>
        <w:tab/>
      </w:r>
      <w:r>
        <w:rPr>
          <w:i/>
          <w:color w:val="993300"/>
        </w:rPr>
        <w:t>‘</w:t>
      </w:r>
      <w:r w:rsidRPr="001936B6">
        <w:rPr>
          <w:i/>
          <w:color w:val="993300"/>
        </w:rPr>
        <w:t>the day the man jumped down</w:t>
      </w:r>
      <w:r>
        <w:rPr>
          <w:i/>
          <w:color w:val="993300"/>
        </w:rPr>
        <w:t>’</w:t>
      </w:r>
    </w:p>
    <w:p w14:paraId="62EB9CF1" w14:textId="77777777" w:rsidR="008B6E5F" w:rsidRPr="002D209A" w:rsidRDefault="008B6E5F" w:rsidP="008B6E5F">
      <w:r w:rsidRPr="001936B6">
        <w:rPr>
          <w:i/>
          <w:color w:val="993300"/>
        </w:rPr>
        <w:tab/>
      </w:r>
      <w:r>
        <w:rPr>
          <w:i/>
          <w:color w:val="993300"/>
        </w:rPr>
        <w:t>‘</w:t>
      </w:r>
      <w:r w:rsidRPr="001936B6">
        <w:rPr>
          <w:i/>
          <w:color w:val="993300"/>
        </w:rPr>
        <w:t>He</w:t>
      </w:r>
      <w:r w:rsidRPr="00BF7230">
        <w:rPr>
          <w:i/>
          <w:color w:val="993300"/>
          <w:vertAlign w:val="subscript"/>
        </w:rPr>
        <w:t>x</w:t>
      </w:r>
      <w:r w:rsidRPr="001936B6">
        <w:rPr>
          <w:i/>
          <w:color w:val="993300"/>
        </w:rPr>
        <w:t xml:space="preserve"> said, the day he-Logo</w:t>
      </w:r>
      <w:r w:rsidRPr="00BF7230">
        <w:rPr>
          <w:i/>
          <w:color w:val="993300"/>
          <w:vertAlign w:val="subscript"/>
        </w:rPr>
        <w:t>x</w:t>
      </w:r>
      <w:r w:rsidRPr="001936B6">
        <w:rPr>
          <w:i/>
          <w:color w:val="993300"/>
        </w:rPr>
        <w:t xml:space="preserve"> jumped down, …</w:t>
      </w:r>
      <w:r>
        <w:rPr>
          <w:i/>
          <w:color w:val="993300"/>
        </w:rPr>
        <w:t>’</w:t>
      </w:r>
    </w:p>
    <w:p w14:paraId="03F0A3FE" w14:textId="77777777" w:rsidR="008B6E5F" w:rsidRPr="002D209A" w:rsidRDefault="008B6E5F" w:rsidP="008B6E5F"/>
    <w:p w14:paraId="41D003F7" w14:textId="77777777" w:rsidR="008B6E5F" w:rsidRPr="001936B6" w:rsidRDefault="008B6E5F" w:rsidP="008B6E5F">
      <w:pPr>
        <w:rPr>
          <w:i/>
          <w:color w:val="993300"/>
        </w:rPr>
      </w:pPr>
      <w:r w:rsidRPr="001936B6">
        <w:rPr>
          <w:i/>
          <w:color w:val="993300"/>
        </w:rPr>
        <w:t>no logophoric with current 1st/2nd person as quoted author?</w:t>
      </w:r>
    </w:p>
    <w:p w14:paraId="6434F983" w14:textId="77777777" w:rsidR="008B6E5F" w:rsidRPr="001936B6" w:rsidRDefault="008B6E5F" w:rsidP="008B6E5F">
      <w:pPr>
        <w:rPr>
          <w:i/>
          <w:color w:val="993300"/>
        </w:rPr>
      </w:pPr>
      <w:r w:rsidRPr="001936B6">
        <w:rPr>
          <w:i/>
          <w:color w:val="993300"/>
        </w:rPr>
        <w:tab/>
      </w:r>
      <w:r>
        <w:rPr>
          <w:i/>
          <w:color w:val="993300"/>
        </w:rPr>
        <w:t>‘</w:t>
      </w:r>
      <w:r w:rsidRPr="001936B6">
        <w:rPr>
          <w:i/>
          <w:color w:val="993300"/>
        </w:rPr>
        <w:t>I said that I can</w:t>
      </w:r>
      <w:r>
        <w:rPr>
          <w:i/>
          <w:color w:val="993300"/>
        </w:rPr>
        <w:t>’</w:t>
      </w:r>
      <w:r w:rsidRPr="001936B6">
        <w:rPr>
          <w:i/>
          <w:color w:val="993300"/>
        </w:rPr>
        <w:t>t come.</w:t>
      </w:r>
      <w:r>
        <w:rPr>
          <w:i/>
          <w:color w:val="993300"/>
        </w:rPr>
        <w:t>’</w:t>
      </w:r>
    </w:p>
    <w:p w14:paraId="5F550E2C" w14:textId="77777777" w:rsidR="008B6E5F" w:rsidRPr="002D209A" w:rsidRDefault="008B6E5F" w:rsidP="008B6E5F">
      <w:r w:rsidRPr="001936B6">
        <w:rPr>
          <w:i/>
          <w:color w:val="993300"/>
        </w:rPr>
        <w:tab/>
      </w:r>
      <w:r>
        <w:rPr>
          <w:i/>
          <w:color w:val="993300"/>
        </w:rPr>
        <w:t>‘</w:t>
      </w:r>
      <w:r w:rsidRPr="001936B6">
        <w:rPr>
          <w:i/>
          <w:color w:val="993300"/>
        </w:rPr>
        <w:t>You-Sg said that you-Sg can</w:t>
      </w:r>
      <w:r>
        <w:rPr>
          <w:i/>
          <w:color w:val="993300"/>
        </w:rPr>
        <w:t>’</w:t>
      </w:r>
      <w:r w:rsidRPr="001936B6">
        <w:rPr>
          <w:i/>
          <w:color w:val="993300"/>
        </w:rPr>
        <w:t>t come.</w:t>
      </w:r>
      <w:r>
        <w:rPr>
          <w:i/>
          <w:color w:val="993300"/>
        </w:rPr>
        <w:t>’</w:t>
      </w:r>
    </w:p>
    <w:p w14:paraId="5D0DAA4A" w14:textId="77777777" w:rsidR="008B6E5F" w:rsidRPr="002D209A" w:rsidRDefault="008B6E5F" w:rsidP="008B6E5F"/>
    <w:p w14:paraId="704ABFD5" w14:textId="77777777" w:rsidR="008B6E5F" w:rsidRPr="001936B6" w:rsidRDefault="008B6E5F" w:rsidP="008B6E5F">
      <w:pPr>
        <w:rPr>
          <w:i/>
          <w:color w:val="993300"/>
        </w:rPr>
      </w:pPr>
      <w:r w:rsidRPr="001936B6">
        <w:rPr>
          <w:i/>
          <w:color w:val="993300"/>
        </w:rPr>
        <w:t>singular antecedent included in plural logophoric</w:t>
      </w:r>
    </w:p>
    <w:p w14:paraId="7EAE3E3E" w14:textId="77777777" w:rsidR="008B6E5F" w:rsidRPr="001936B6" w:rsidRDefault="008B6E5F" w:rsidP="008B6E5F">
      <w:pPr>
        <w:rPr>
          <w:i/>
          <w:color w:val="993300"/>
        </w:rPr>
      </w:pPr>
      <w:r w:rsidRPr="001936B6">
        <w:rPr>
          <w:i/>
          <w:color w:val="993300"/>
        </w:rPr>
        <w:tab/>
      </w:r>
      <w:r>
        <w:rPr>
          <w:i/>
          <w:color w:val="993300"/>
        </w:rPr>
        <w:t>‘</w:t>
      </w:r>
      <w:r w:rsidRPr="001936B6">
        <w:rPr>
          <w:i/>
          <w:color w:val="993300"/>
        </w:rPr>
        <w:t>Amadou</w:t>
      </w:r>
      <w:r w:rsidRPr="00BF7230">
        <w:rPr>
          <w:i/>
          <w:color w:val="993300"/>
          <w:vertAlign w:val="subscript"/>
        </w:rPr>
        <w:t>x</w:t>
      </w:r>
      <w:r w:rsidRPr="001936B6">
        <w:rPr>
          <w:i/>
          <w:color w:val="993300"/>
        </w:rPr>
        <w:t xml:space="preserve"> said that they</w:t>
      </w:r>
      <w:r w:rsidRPr="00BF7230">
        <w:rPr>
          <w:i/>
          <w:color w:val="993300"/>
          <w:vertAlign w:val="subscript"/>
        </w:rPr>
        <w:t>xy</w:t>
      </w:r>
      <w:r w:rsidRPr="001936B6">
        <w:rPr>
          <w:i/>
          <w:color w:val="993300"/>
        </w:rPr>
        <w:t xml:space="preserve"> (e.g. Amadou and Seydou) are going to Mopti.</w:t>
      </w:r>
      <w:r>
        <w:rPr>
          <w:i/>
          <w:color w:val="993300"/>
        </w:rPr>
        <w:t>’</w:t>
      </w:r>
    </w:p>
    <w:p w14:paraId="7D96D811" w14:textId="77777777" w:rsidR="008B6E5F" w:rsidRPr="002D209A" w:rsidRDefault="008B6E5F" w:rsidP="008B6E5F">
      <w:r w:rsidRPr="001936B6">
        <w:rPr>
          <w:i/>
          <w:color w:val="993300"/>
        </w:rPr>
        <w:tab/>
      </w:r>
      <w:r>
        <w:rPr>
          <w:i/>
          <w:color w:val="993300"/>
        </w:rPr>
        <w:t>‘</w:t>
      </w:r>
      <w:r w:rsidRPr="001936B6">
        <w:rPr>
          <w:i/>
          <w:color w:val="993300"/>
        </w:rPr>
        <w:t>Amadou</w:t>
      </w:r>
      <w:r w:rsidRPr="00BF7230">
        <w:rPr>
          <w:i/>
          <w:color w:val="993300"/>
          <w:vertAlign w:val="subscript"/>
        </w:rPr>
        <w:t>x</w:t>
      </w:r>
      <w:r w:rsidRPr="001936B6">
        <w:rPr>
          <w:i/>
          <w:color w:val="993300"/>
        </w:rPr>
        <w:t xml:space="preserve"> said you went to their-LogoPl</w:t>
      </w:r>
      <w:r w:rsidRPr="00BF7230">
        <w:rPr>
          <w:i/>
          <w:color w:val="993300"/>
          <w:vertAlign w:val="subscript"/>
        </w:rPr>
        <w:t>xy</w:t>
      </w:r>
      <w:r w:rsidRPr="001936B6">
        <w:rPr>
          <w:i/>
          <w:color w:val="993300"/>
        </w:rPr>
        <w:t xml:space="preserve"> (=Amadou &amp; his family</w:t>
      </w:r>
      <w:r>
        <w:rPr>
          <w:i/>
          <w:color w:val="993300"/>
        </w:rPr>
        <w:t>’</w:t>
      </w:r>
      <w:r w:rsidRPr="001936B6">
        <w:rPr>
          <w:i/>
          <w:color w:val="993300"/>
        </w:rPr>
        <w:t>s) house.</w:t>
      </w:r>
      <w:r>
        <w:rPr>
          <w:i/>
          <w:color w:val="993300"/>
        </w:rPr>
        <w:t>’</w:t>
      </w:r>
    </w:p>
    <w:p w14:paraId="1EEBF4A5" w14:textId="77777777" w:rsidR="008B6E5F" w:rsidRPr="002D209A" w:rsidRDefault="008B6E5F" w:rsidP="008B6E5F"/>
    <w:p w14:paraId="5D152A24" w14:textId="77777777" w:rsidR="008B6E5F" w:rsidRPr="002D209A" w:rsidRDefault="008B6E5F" w:rsidP="008B6E5F">
      <w:r w:rsidRPr="001936B6">
        <w:rPr>
          <w:i/>
          <w:color w:val="993300"/>
        </w:rPr>
        <w:t>more examples including textual exx. of logophorics</w:t>
      </w:r>
    </w:p>
    <w:p w14:paraId="0FFE9CDE" w14:textId="77777777" w:rsidR="008B6E5F" w:rsidRPr="002D209A" w:rsidRDefault="008B6E5F" w:rsidP="008B6E5F"/>
    <w:p w14:paraId="35D4B8CE" w14:textId="77777777" w:rsidR="008B6E5F" w:rsidRPr="001936B6" w:rsidRDefault="008B6E5F" w:rsidP="008B6E5F">
      <w:pPr>
        <w:rPr>
          <w:i/>
          <w:color w:val="993300"/>
        </w:rPr>
      </w:pPr>
      <w:r w:rsidRPr="001936B6">
        <w:rPr>
          <w:i/>
          <w:color w:val="993300"/>
        </w:rPr>
        <w:t>long-distance anaphora (logophoric in embedded clause)</w:t>
      </w:r>
    </w:p>
    <w:p w14:paraId="3CC28D9A" w14:textId="77777777" w:rsidR="008B6E5F" w:rsidRPr="001936B6" w:rsidRDefault="008B6E5F" w:rsidP="008B6E5F">
      <w:pPr>
        <w:rPr>
          <w:i/>
          <w:color w:val="993300"/>
        </w:rPr>
      </w:pPr>
      <w:r w:rsidRPr="001936B6">
        <w:rPr>
          <w:i/>
          <w:color w:val="993300"/>
        </w:rPr>
        <w:tab/>
      </w:r>
      <w:r>
        <w:rPr>
          <w:i/>
          <w:color w:val="993300"/>
        </w:rPr>
        <w:t>‘</w:t>
      </w:r>
      <w:r w:rsidRPr="001936B6">
        <w:rPr>
          <w:i/>
          <w:color w:val="993300"/>
        </w:rPr>
        <w:t>Amadou</w:t>
      </w:r>
      <w:r w:rsidRPr="00BF7230">
        <w:rPr>
          <w:i/>
          <w:color w:val="993300"/>
          <w:vertAlign w:val="subscript"/>
        </w:rPr>
        <w:t>x</w:t>
      </w:r>
      <w:r w:rsidRPr="001936B6">
        <w:rPr>
          <w:i/>
          <w:color w:val="993300"/>
        </w:rPr>
        <w:t xml:space="preserve"> said [you saw that [he-Logo</w:t>
      </w:r>
      <w:r w:rsidRPr="00BF7230">
        <w:rPr>
          <w:i/>
          <w:color w:val="993300"/>
          <w:vertAlign w:val="subscript"/>
        </w:rPr>
        <w:t>x</w:t>
      </w:r>
      <w:r w:rsidRPr="001936B6">
        <w:rPr>
          <w:i/>
          <w:color w:val="993300"/>
        </w:rPr>
        <w:t xml:space="preserve"> was injured]]</w:t>
      </w:r>
      <w:r>
        <w:rPr>
          <w:i/>
          <w:color w:val="993300"/>
        </w:rPr>
        <w:t>’</w:t>
      </w:r>
    </w:p>
    <w:p w14:paraId="0EBF33D3" w14:textId="77777777" w:rsidR="008B6E5F" w:rsidRPr="002D209A" w:rsidRDefault="008B6E5F" w:rsidP="008B6E5F">
      <w:r w:rsidRPr="001936B6">
        <w:rPr>
          <w:i/>
          <w:color w:val="993300"/>
        </w:rPr>
        <w:tab/>
      </w:r>
      <w:r>
        <w:rPr>
          <w:i/>
          <w:color w:val="993300"/>
        </w:rPr>
        <w:t>‘</w:t>
      </w:r>
      <w:r w:rsidRPr="001936B6">
        <w:rPr>
          <w:i/>
          <w:color w:val="993300"/>
        </w:rPr>
        <w:t>Amadou</w:t>
      </w:r>
      <w:r w:rsidRPr="00BF7230">
        <w:rPr>
          <w:i/>
          <w:color w:val="993300"/>
          <w:vertAlign w:val="subscript"/>
        </w:rPr>
        <w:t>x</w:t>
      </w:r>
      <w:r w:rsidRPr="001936B6">
        <w:rPr>
          <w:i/>
          <w:color w:val="993300"/>
        </w:rPr>
        <w:t xml:space="preserve"> said [you said [that you would kill him-Logo</w:t>
      </w:r>
      <w:r w:rsidRPr="00BF7230">
        <w:rPr>
          <w:i/>
          <w:color w:val="993300"/>
          <w:vertAlign w:val="subscript"/>
        </w:rPr>
        <w:t>x</w:t>
      </w:r>
      <w:r w:rsidRPr="001936B6">
        <w:rPr>
          <w:i/>
          <w:color w:val="993300"/>
        </w:rPr>
        <w:t>]]</w:t>
      </w:r>
    </w:p>
    <w:p w14:paraId="5833E830" w14:textId="77777777" w:rsidR="008B6E5F" w:rsidRPr="002D209A" w:rsidRDefault="008B6E5F" w:rsidP="008B6E5F"/>
    <w:p w14:paraId="5A5F5EAA" w14:textId="77777777" w:rsidR="008B6E5F" w:rsidRPr="001936B6" w:rsidRDefault="008B6E5F" w:rsidP="008B6E5F">
      <w:pPr>
        <w:rPr>
          <w:i/>
          <w:color w:val="993300"/>
        </w:rPr>
      </w:pPr>
      <w:r w:rsidRPr="001936B6">
        <w:rPr>
          <w:i/>
          <w:color w:val="993300"/>
        </w:rPr>
        <w:t>quotation embedded in another quotation: can higher antecedent bind a logophoric in the embedded quotation (resulting in ambiguity)?</w:t>
      </w:r>
    </w:p>
    <w:p w14:paraId="17BF88CF" w14:textId="77777777" w:rsidR="008B6E5F" w:rsidRPr="001936B6" w:rsidRDefault="008B6E5F" w:rsidP="008B6E5F">
      <w:pPr>
        <w:rPr>
          <w:i/>
          <w:color w:val="993300"/>
        </w:rPr>
      </w:pPr>
      <w:r w:rsidRPr="001936B6">
        <w:rPr>
          <w:i/>
          <w:color w:val="993300"/>
        </w:rPr>
        <w:tab/>
      </w:r>
      <w:r>
        <w:rPr>
          <w:i/>
          <w:color w:val="993300"/>
        </w:rPr>
        <w:t>‘</w:t>
      </w:r>
      <w:r w:rsidRPr="001936B6">
        <w:rPr>
          <w:i/>
          <w:color w:val="993300"/>
        </w:rPr>
        <w:t>Amadou</w:t>
      </w:r>
      <w:r w:rsidRPr="00BF7230">
        <w:rPr>
          <w:i/>
          <w:color w:val="993300"/>
          <w:vertAlign w:val="subscript"/>
        </w:rPr>
        <w:t>x</w:t>
      </w:r>
      <w:r w:rsidRPr="001936B6">
        <w:rPr>
          <w:i/>
          <w:color w:val="993300"/>
        </w:rPr>
        <w:t xml:space="preserve"> said [Seydou</w:t>
      </w:r>
      <w:r w:rsidRPr="00BF7230">
        <w:rPr>
          <w:i/>
          <w:color w:val="993300"/>
          <w:vertAlign w:val="subscript"/>
        </w:rPr>
        <w:t>y</w:t>
      </w:r>
      <w:r w:rsidRPr="001936B6">
        <w:rPr>
          <w:i/>
          <w:color w:val="993300"/>
        </w:rPr>
        <w:t xml:space="preserve"> said [he-Logo will kill him-Logo]]</w:t>
      </w:r>
    </w:p>
    <w:p w14:paraId="29F03A01" w14:textId="77777777" w:rsidR="008B6E5F" w:rsidRPr="002D209A" w:rsidRDefault="008B6E5F" w:rsidP="008B6E5F">
      <w:r w:rsidRPr="001936B6">
        <w:rPr>
          <w:i/>
          <w:color w:val="993300"/>
        </w:rPr>
        <w:t xml:space="preserve"> (perhaps ambiguous as to which antecedent each logophoric is coindexed to (Seydou kill Amadou, or Amadou kill Seydou); if reflexive pronoun is identical to logophoric pronoun, this sentence should also have two additional readings in which he-Logo is antecedent of him-Refl (Amadou kill Amadou, Seydou kill Seydou).</w:t>
      </w:r>
    </w:p>
    <w:p w14:paraId="7FEDF2CE" w14:textId="77777777" w:rsidR="008B6E5F" w:rsidRPr="002D209A" w:rsidRDefault="008B6E5F" w:rsidP="008B6E5F"/>
    <w:p w14:paraId="6688BCBF" w14:textId="77777777" w:rsidR="008B6E5F" w:rsidRPr="001936B6" w:rsidRDefault="008B6E5F" w:rsidP="008B6E5F">
      <w:pPr>
        <w:rPr>
          <w:color w:val="993300"/>
        </w:rPr>
      </w:pPr>
    </w:p>
    <w:p w14:paraId="26BDEB97" w14:textId="77777777" w:rsidR="008B6E5F" w:rsidRPr="007D1EAB" w:rsidRDefault="008B6E5F" w:rsidP="008B6E5F">
      <w:pPr>
        <w:pStyle w:val="Heading3"/>
      </w:pPr>
      <w:bookmarkStart w:id="2380" w:name="_Toc508943129"/>
      <w:bookmarkStart w:id="2381" w:name="_Toc508943729"/>
      <w:bookmarkStart w:id="2382" w:name="_Toc518105834"/>
      <w:bookmarkStart w:id="2383" w:name="_Toc78376008"/>
      <w:bookmarkStart w:id="2384" w:name="_Toc79406113"/>
      <w:bookmarkStart w:id="2385" w:name="_Toc337412352"/>
      <w:r w:rsidRPr="007D1EAB">
        <w:t>Non-logophoric topic-indexing function</w:t>
      </w:r>
      <w:bookmarkEnd w:id="2380"/>
      <w:bookmarkEnd w:id="2381"/>
      <w:bookmarkEnd w:id="2382"/>
      <w:bookmarkEnd w:id="2383"/>
      <w:bookmarkEnd w:id="2384"/>
      <w:bookmarkEnd w:id="2385"/>
    </w:p>
    <w:p w14:paraId="5F03D187" w14:textId="77777777" w:rsidR="008B6E5F" w:rsidRPr="002D209A" w:rsidRDefault="008B6E5F" w:rsidP="008B6E5F">
      <w:r w:rsidRPr="001936B6">
        <w:rPr>
          <w:i/>
          <w:color w:val="993300"/>
        </w:rPr>
        <w:tab/>
        <w:t>subject of main clauseis  coindexed to the subject of a relative clause (the latter may have a Reflexive/Logophoric pronoun). If reflexive and logophoric are identical in form, such cases (which do not involve quotation) should be labeled Refl in interlinears.</w:t>
      </w:r>
    </w:p>
    <w:p w14:paraId="308A016F" w14:textId="77777777" w:rsidR="008B6E5F" w:rsidRPr="002D209A" w:rsidRDefault="008B6E5F" w:rsidP="008B6E5F"/>
    <w:p w14:paraId="3965CD8D" w14:textId="77777777" w:rsidR="008B6E5F" w:rsidRPr="001936B6" w:rsidRDefault="008B6E5F" w:rsidP="008B6E5F">
      <w:pPr>
        <w:rPr>
          <w:i/>
          <w:color w:val="993300"/>
        </w:rPr>
      </w:pPr>
      <w:r w:rsidRPr="001936B6">
        <w:rPr>
          <w:i/>
          <w:color w:val="993300"/>
        </w:rPr>
        <w:t>examples</w:t>
      </w:r>
    </w:p>
    <w:p w14:paraId="118B65FA" w14:textId="77777777" w:rsidR="008B6E5F" w:rsidRPr="001936B6" w:rsidRDefault="008B6E5F" w:rsidP="008B6E5F">
      <w:pPr>
        <w:pStyle w:val="example-simple"/>
        <w:tabs>
          <w:tab w:val="clear" w:pos="720"/>
          <w:tab w:val="clear" w:pos="1080"/>
          <w:tab w:val="left" w:pos="360"/>
        </w:tabs>
        <w:rPr>
          <w:i/>
          <w:color w:val="993300"/>
        </w:rPr>
      </w:pPr>
      <w:r w:rsidRPr="001936B6">
        <w:rPr>
          <w:i/>
          <w:color w:val="993300"/>
        </w:rPr>
        <w:tab/>
      </w:r>
      <w:r>
        <w:rPr>
          <w:i/>
          <w:color w:val="993300"/>
        </w:rPr>
        <w:t>‘</w:t>
      </w:r>
      <w:r w:rsidRPr="001936B6">
        <w:rPr>
          <w:i/>
          <w:color w:val="993300"/>
        </w:rPr>
        <w:t>I will do as much as I can.</w:t>
      </w:r>
      <w:r>
        <w:rPr>
          <w:i/>
          <w:color w:val="993300"/>
        </w:rPr>
        <w:t>’</w:t>
      </w:r>
    </w:p>
    <w:p w14:paraId="2BD3F3CD" w14:textId="77777777" w:rsidR="008B6E5F" w:rsidRPr="001936B6" w:rsidRDefault="008B6E5F" w:rsidP="008B6E5F">
      <w:pPr>
        <w:pStyle w:val="example-simple"/>
        <w:tabs>
          <w:tab w:val="clear" w:pos="720"/>
          <w:tab w:val="clear" w:pos="1080"/>
          <w:tab w:val="left" w:pos="360"/>
        </w:tabs>
        <w:rPr>
          <w:i/>
          <w:color w:val="993300"/>
        </w:rPr>
      </w:pPr>
      <w:r w:rsidRPr="001936B6">
        <w:rPr>
          <w:i/>
          <w:color w:val="993300"/>
        </w:rPr>
        <w:tab/>
      </w:r>
      <w:r>
        <w:rPr>
          <w:i/>
          <w:color w:val="993300"/>
        </w:rPr>
        <w:t>‘</w:t>
      </w:r>
      <w:r w:rsidRPr="001936B6">
        <w:rPr>
          <w:i/>
          <w:color w:val="993300"/>
        </w:rPr>
        <w:t>Amadou</w:t>
      </w:r>
      <w:r w:rsidRPr="001936B6">
        <w:rPr>
          <w:i/>
          <w:color w:val="993300"/>
          <w:vertAlign w:val="subscript"/>
        </w:rPr>
        <w:t>x</w:t>
      </w:r>
      <w:r w:rsidRPr="001936B6">
        <w:rPr>
          <w:i/>
          <w:color w:val="993300"/>
        </w:rPr>
        <w:t xml:space="preserve"> will do as much as he</w:t>
      </w:r>
      <w:r w:rsidRPr="001936B6">
        <w:rPr>
          <w:i/>
          <w:color w:val="993300"/>
          <w:vertAlign w:val="subscript"/>
        </w:rPr>
        <w:t>x</w:t>
      </w:r>
      <w:r w:rsidRPr="001936B6">
        <w:rPr>
          <w:i/>
          <w:color w:val="993300"/>
        </w:rPr>
        <w:t xml:space="preserve"> can.</w:t>
      </w:r>
      <w:r>
        <w:rPr>
          <w:i/>
          <w:color w:val="993300"/>
        </w:rPr>
        <w:t>’</w:t>
      </w:r>
    </w:p>
    <w:p w14:paraId="7D3CB9FD" w14:textId="77777777" w:rsidR="008B6E5F" w:rsidRPr="002D209A" w:rsidRDefault="008B6E5F" w:rsidP="008B6E5F">
      <w:pPr>
        <w:pStyle w:val="example-simple"/>
        <w:tabs>
          <w:tab w:val="clear" w:pos="720"/>
          <w:tab w:val="clear" w:pos="1080"/>
          <w:tab w:val="left" w:pos="360"/>
        </w:tabs>
      </w:pPr>
      <w:r w:rsidRPr="001936B6">
        <w:rPr>
          <w:i/>
          <w:color w:val="993300"/>
        </w:rPr>
        <w:tab/>
      </w:r>
      <w:r>
        <w:rPr>
          <w:i/>
          <w:color w:val="993300"/>
        </w:rPr>
        <w:t>‘</w:t>
      </w:r>
      <w:r w:rsidRPr="001936B6">
        <w:rPr>
          <w:i/>
          <w:color w:val="993300"/>
        </w:rPr>
        <w:t>The people will do what they can.</w:t>
      </w:r>
      <w:r>
        <w:rPr>
          <w:i/>
          <w:color w:val="993300"/>
        </w:rPr>
        <w:t>’</w:t>
      </w:r>
    </w:p>
    <w:p w14:paraId="1DB819CC" w14:textId="77777777" w:rsidR="008B6E5F" w:rsidRPr="002D209A" w:rsidRDefault="008B6E5F" w:rsidP="008B6E5F">
      <w:pPr>
        <w:pStyle w:val="example-simple"/>
        <w:tabs>
          <w:tab w:val="clear" w:pos="720"/>
          <w:tab w:val="clear" w:pos="1080"/>
          <w:tab w:val="left" w:pos="360"/>
        </w:tabs>
      </w:pPr>
    </w:p>
    <w:p w14:paraId="3AC25664" w14:textId="77777777" w:rsidR="008B6E5F" w:rsidRPr="001936B6" w:rsidRDefault="008B6E5F" w:rsidP="008B6E5F">
      <w:pPr>
        <w:pStyle w:val="example-simple"/>
        <w:tabs>
          <w:tab w:val="clear" w:pos="720"/>
          <w:tab w:val="clear" w:pos="1080"/>
          <w:tab w:val="left" w:pos="360"/>
        </w:tabs>
        <w:rPr>
          <w:i/>
          <w:color w:val="993300"/>
        </w:rPr>
      </w:pPr>
      <w:r w:rsidRPr="001936B6">
        <w:rPr>
          <w:i/>
          <w:color w:val="993300"/>
        </w:rPr>
        <w:t>no anaphora when antecedent is object, dative, or other non-subject</w:t>
      </w:r>
    </w:p>
    <w:p w14:paraId="4C790568" w14:textId="77777777" w:rsidR="008B6E5F" w:rsidRPr="001936B6" w:rsidRDefault="008B6E5F" w:rsidP="008B6E5F">
      <w:pPr>
        <w:pStyle w:val="example-simple"/>
        <w:tabs>
          <w:tab w:val="clear" w:pos="720"/>
          <w:tab w:val="clear" w:pos="1080"/>
          <w:tab w:val="left" w:pos="360"/>
        </w:tabs>
        <w:rPr>
          <w:i/>
          <w:color w:val="993300"/>
        </w:rPr>
      </w:pPr>
      <w:r w:rsidRPr="001936B6">
        <w:rPr>
          <w:i/>
          <w:color w:val="993300"/>
        </w:rPr>
        <w:tab/>
      </w:r>
      <w:r>
        <w:rPr>
          <w:i/>
          <w:color w:val="993300"/>
        </w:rPr>
        <w:t>‘</w:t>
      </w:r>
      <w:r w:rsidRPr="001936B6">
        <w:rPr>
          <w:i/>
          <w:color w:val="993300"/>
        </w:rPr>
        <w:t>He</w:t>
      </w:r>
      <w:r w:rsidRPr="001936B6">
        <w:rPr>
          <w:i/>
          <w:color w:val="993300"/>
          <w:vertAlign w:val="subscript"/>
        </w:rPr>
        <w:t>x</w:t>
      </w:r>
      <w:r w:rsidRPr="001936B6">
        <w:rPr>
          <w:i/>
          <w:color w:val="993300"/>
        </w:rPr>
        <w:t xml:space="preserve"> showed me a bird that he</w:t>
      </w:r>
      <w:r w:rsidRPr="001936B6">
        <w:rPr>
          <w:i/>
          <w:color w:val="993300"/>
          <w:vertAlign w:val="subscript"/>
        </w:rPr>
        <w:t>x</w:t>
      </w:r>
      <w:r w:rsidRPr="001936B6">
        <w:rPr>
          <w:i/>
          <w:color w:val="993300"/>
        </w:rPr>
        <w:t xml:space="preserve"> (had) killed.</w:t>
      </w:r>
      <w:r>
        <w:rPr>
          <w:i/>
          <w:color w:val="993300"/>
        </w:rPr>
        <w:t>’</w:t>
      </w:r>
      <w:r w:rsidRPr="001936B6">
        <w:rPr>
          <w:i/>
          <w:color w:val="993300"/>
        </w:rPr>
        <w:t xml:space="preserve"> (antecedent is subject)</w:t>
      </w:r>
    </w:p>
    <w:p w14:paraId="59D140C5" w14:textId="77777777" w:rsidR="008B6E5F" w:rsidRPr="001936B6" w:rsidRDefault="008B6E5F" w:rsidP="008B6E5F">
      <w:pPr>
        <w:pStyle w:val="example-simple"/>
        <w:tabs>
          <w:tab w:val="clear" w:pos="720"/>
          <w:tab w:val="clear" w:pos="1080"/>
          <w:tab w:val="left" w:pos="360"/>
        </w:tabs>
        <w:rPr>
          <w:i/>
          <w:color w:val="993300"/>
        </w:rPr>
      </w:pPr>
      <w:r w:rsidRPr="001936B6">
        <w:rPr>
          <w:i/>
          <w:color w:val="993300"/>
        </w:rPr>
        <w:tab/>
      </w:r>
      <w:r>
        <w:rPr>
          <w:i/>
          <w:color w:val="993300"/>
        </w:rPr>
        <w:t>‘</w:t>
      </w:r>
      <w:r w:rsidRPr="001936B6">
        <w:rPr>
          <w:i/>
          <w:color w:val="993300"/>
        </w:rPr>
        <w:t>I showed him</w:t>
      </w:r>
      <w:r w:rsidRPr="001936B6">
        <w:rPr>
          <w:i/>
          <w:color w:val="993300"/>
          <w:vertAlign w:val="subscript"/>
        </w:rPr>
        <w:t>x</w:t>
      </w:r>
      <w:r w:rsidRPr="001936B6">
        <w:rPr>
          <w:i/>
          <w:color w:val="993300"/>
        </w:rPr>
        <w:t xml:space="preserve"> the damage that he</w:t>
      </w:r>
      <w:r w:rsidRPr="001936B6">
        <w:rPr>
          <w:i/>
          <w:color w:val="993300"/>
          <w:vertAlign w:val="subscript"/>
        </w:rPr>
        <w:t>x</w:t>
      </w:r>
      <w:r w:rsidRPr="001936B6">
        <w:rPr>
          <w:i/>
          <w:color w:val="993300"/>
        </w:rPr>
        <w:t xml:space="preserve"> (or: she</w:t>
      </w:r>
      <w:r w:rsidRPr="001936B6">
        <w:rPr>
          <w:i/>
          <w:color w:val="993300"/>
          <w:vertAlign w:val="subscript"/>
        </w:rPr>
        <w:t>y</w:t>
      </w:r>
      <w:r w:rsidRPr="001936B6">
        <w:rPr>
          <w:i/>
          <w:color w:val="993300"/>
        </w:rPr>
        <w:t>) had made.</w:t>
      </w:r>
      <w:r>
        <w:rPr>
          <w:i/>
          <w:color w:val="993300"/>
        </w:rPr>
        <w:t>’</w:t>
      </w:r>
      <w:r w:rsidRPr="001936B6">
        <w:rPr>
          <w:i/>
          <w:color w:val="993300"/>
        </w:rPr>
        <w:t xml:space="preserve"> (antecedent is object or dative)</w:t>
      </w:r>
    </w:p>
    <w:p w14:paraId="2A1AFA77" w14:textId="77777777" w:rsidR="00A42B19" w:rsidRDefault="00A42B19">
      <w:pPr>
        <w:tabs>
          <w:tab w:val="clear" w:pos="369"/>
        </w:tabs>
        <w:spacing w:line="240" w:lineRule="auto"/>
        <w:jc w:val="left"/>
        <w:rPr>
          <w:b/>
          <w:kern w:val="32"/>
          <w:sz w:val="30"/>
        </w:rPr>
      </w:pPr>
      <w:r>
        <w:br w:type="page"/>
      </w:r>
    </w:p>
    <w:p w14:paraId="5D8FC997" w14:textId="68076BF0" w:rsidR="00BA6685" w:rsidRPr="00C51FD6" w:rsidRDefault="00A42B19" w:rsidP="00BA6685">
      <w:pPr>
        <w:pStyle w:val="Heading1"/>
      </w:pPr>
      <w:r>
        <w:lastRenderedPageBreak/>
        <w:t xml:space="preserve"> </w:t>
      </w:r>
      <w:bookmarkStart w:id="2386" w:name="_Toc337412353"/>
      <w:r w:rsidR="00566B03" w:rsidRPr="00C51FD6">
        <w:t>Grammatical pragmatics</w:t>
      </w:r>
      <w:bookmarkEnd w:id="2363"/>
      <w:bookmarkEnd w:id="2364"/>
      <w:bookmarkEnd w:id="2365"/>
      <w:bookmarkEnd w:id="2366"/>
      <w:bookmarkEnd w:id="2367"/>
      <w:bookmarkEnd w:id="2386"/>
    </w:p>
    <w:p w14:paraId="703593D9" w14:textId="77777777" w:rsidR="00BA6685" w:rsidRPr="00C51FD6" w:rsidRDefault="00566B03" w:rsidP="00BA6685">
      <w:pPr>
        <w:pStyle w:val="Heading2"/>
      </w:pPr>
      <w:bookmarkStart w:id="2387" w:name="_Toc508617033"/>
      <w:bookmarkStart w:id="2388" w:name="_Toc508943142"/>
      <w:bookmarkStart w:id="2389" w:name="_Toc508943742"/>
      <w:bookmarkStart w:id="2390" w:name="_Toc78376020"/>
      <w:bookmarkStart w:id="2391" w:name="_Toc79406124"/>
      <w:bookmarkStart w:id="2392" w:name="_Toc337412354"/>
      <w:r w:rsidRPr="00C51FD6">
        <w:t>Topic</w:t>
      </w:r>
      <w:bookmarkEnd w:id="2387"/>
      <w:bookmarkEnd w:id="2388"/>
      <w:bookmarkEnd w:id="2389"/>
      <w:bookmarkEnd w:id="2390"/>
      <w:bookmarkEnd w:id="2391"/>
      <w:bookmarkEnd w:id="2392"/>
    </w:p>
    <w:p w14:paraId="5275DE8C" w14:textId="77777777" w:rsidR="00BA6685" w:rsidRDefault="00566B03" w:rsidP="00BA6685">
      <w:pPr>
        <w:pStyle w:val="Heading3"/>
      </w:pPr>
      <w:bookmarkStart w:id="2393" w:name="_Toc508617034"/>
      <w:bookmarkStart w:id="2394" w:name="_Toc508943143"/>
      <w:bookmarkStart w:id="2395" w:name="_Toc508943743"/>
      <w:bookmarkStart w:id="2396" w:name="_Toc78376021"/>
      <w:bookmarkStart w:id="2397" w:name="_Toc79406125"/>
      <w:bookmarkStart w:id="2398" w:name="_Toc337412355"/>
      <w:r>
        <w:t>Topic</w:t>
      </w:r>
      <w:bookmarkEnd w:id="2393"/>
      <w:bookmarkEnd w:id="2394"/>
      <w:bookmarkEnd w:id="2395"/>
      <w:r>
        <w:t xml:space="preserve"> (</w:t>
      </w:r>
      <w:r w:rsidRPr="00DE33B3">
        <w:rPr>
          <w:rFonts w:ascii="Doulos SIL" w:hAnsi="Doulos SIL"/>
          <w:i/>
          <w:color w:val="0000FF"/>
        </w:rPr>
        <w:t>ŋŋŋ</w:t>
      </w:r>
      <w:r>
        <w:t>)</w:t>
      </w:r>
      <w:bookmarkEnd w:id="2396"/>
      <w:bookmarkEnd w:id="2397"/>
      <w:bookmarkEnd w:id="2398"/>
    </w:p>
    <w:p w14:paraId="304421D0" w14:textId="77777777" w:rsidR="00CC306C" w:rsidRDefault="00CC306C" w:rsidP="00CC306C"/>
    <w:p w14:paraId="598E4194" w14:textId="03C684B7" w:rsidR="00985F2A" w:rsidRPr="002D209A" w:rsidRDefault="00985F2A" w:rsidP="00985F2A">
      <w:pPr>
        <w:tabs>
          <w:tab w:val="clear" w:pos="369"/>
          <w:tab w:val="left" w:pos="720"/>
          <w:tab w:val="left" w:pos="2160"/>
          <w:tab w:val="left" w:pos="3960"/>
          <w:tab w:val="left" w:pos="4410"/>
          <w:tab w:val="left" w:pos="5940"/>
        </w:tabs>
      </w:pPr>
      <w:r>
        <w:tab/>
      </w:r>
      <w:r>
        <w:tab/>
        <w:t>isolation</w:t>
      </w:r>
      <w:r>
        <w:tab/>
        <w:t>‘as for me’</w:t>
      </w:r>
    </w:p>
    <w:p w14:paraId="4176A787" w14:textId="77777777" w:rsidR="00985F2A" w:rsidRPr="002D209A" w:rsidRDefault="00985F2A" w:rsidP="00985F2A">
      <w:pPr>
        <w:tabs>
          <w:tab w:val="clear" w:pos="369"/>
          <w:tab w:val="left" w:pos="720"/>
          <w:tab w:val="left" w:pos="2160"/>
          <w:tab w:val="left" w:pos="3960"/>
          <w:tab w:val="left" w:pos="4410"/>
          <w:tab w:val="left" w:pos="5940"/>
        </w:tabs>
      </w:pPr>
    </w:p>
    <w:p w14:paraId="0005BAF1" w14:textId="71DE06FE" w:rsidR="00985F2A" w:rsidRPr="00986631" w:rsidRDefault="00985F2A" w:rsidP="00985F2A">
      <w:pPr>
        <w:tabs>
          <w:tab w:val="clear" w:pos="369"/>
          <w:tab w:val="left" w:pos="720"/>
          <w:tab w:val="left" w:pos="2160"/>
          <w:tab w:val="left" w:pos="3960"/>
          <w:tab w:val="left" w:pos="4410"/>
          <w:tab w:val="left" w:pos="5940"/>
        </w:tabs>
        <w:rPr>
          <w:rFonts w:ascii="Doulos SIL" w:hAnsi="Doulos SIL"/>
          <w:i/>
          <w:color w:val="0000FF"/>
        </w:rPr>
      </w:pPr>
      <w:r>
        <w:tab/>
        <w:t>1Sg</w:t>
      </w:r>
      <w:r>
        <w:tab/>
      </w:r>
      <w:r>
        <w:rPr>
          <w:rFonts w:ascii="Doulos SIL" w:hAnsi="Doulos SIL"/>
          <w:i/>
          <w:color w:val="0000FF"/>
        </w:rPr>
        <w:t>mā-n</w:t>
      </w:r>
      <w:r>
        <w:tab/>
      </w:r>
      <w:r>
        <w:rPr>
          <w:rFonts w:ascii="Doulos SIL" w:hAnsi="Doulos SIL"/>
          <w:i/>
          <w:color w:val="0000FF"/>
        </w:rPr>
        <w:t>mā</w:t>
      </w:r>
      <w:r w:rsidRPr="00986631">
        <w:rPr>
          <w:rFonts w:ascii="Doulos SIL" w:hAnsi="Doulos SIL"/>
          <w:i/>
          <w:color w:val="0000FF"/>
        </w:rPr>
        <w:t xml:space="preserve"> </w:t>
      </w:r>
      <w:r>
        <w:rPr>
          <w:rFonts w:ascii="Doulos SIL" w:hAnsi="Doulos SIL"/>
          <w:i/>
          <w:color w:val="0000FF"/>
        </w:rPr>
        <w:t>kɔ̄nī</w:t>
      </w:r>
    </w:p>
    <w:p w14:paraId="76E15B4E" w14:textId="6DBF260C" w:rsidR="00985F2A" w:rsidRPr="002D209A" w:rsidRDefault="00985F2A" w:rsidP="00985F2A">
      <w:pPr>
        <w:tabs>
          <w:tab w:val="clear" w:pos="369"/>
          <w:tab w:val="left" w:pos="720"/>
          <w:tab w:val="left" w:pos="2160"/>
          <w:tab w:val="left" w:pos="3960"/>
          <w:tab w:val="left" w:pos="4410"/>
          <w:tab w:val="left" w:pos="5940"/>
        </w:tabs>
      </w:pPr>
      <w:r>
        <w:tab/>
        <w:t>1Pl</w:t>
      </w:r>
      <w:r>
        <w:tab/>
      </w:r>
      <w:r w:rsidRPr="00986631">
        <w:rPr>
          <w:rFonts w:ascii="Doulos SIL" w:hAnsi="Doulos SIL"/>
          <w:i/>
          <w:color w:val="0000FF"/>
        </w:rPr>
        <w:t>mùʔú</w:t>
      </w:r>
      <w:r>
        <w:rPr>
          <w:rFonts w:ascii="Doulos SIL" w:hAnsi="Doulos SIL"/>
          <w:i/>
          <w:color w:val="0000FF"/>
        </w:rPr>
        <w:t>-n(ú)</w:t>
      </w:r>
      <w:r>
        <w:tab/>
      </w:r>
      <w:r w:rsidRPr="00986631">
        <w:rPr>
          <w:rFonts w:ascii="Doulos SIL" w:hAnsi="Doulos SIL"/>
          <w:i/>
          <w:color w:val="0000FF"/>
        </w:rPr>
        <w:t>mùʔ</w:t>
      </w:r>
      <w:r>
        <w:rPr>
          <w:rFonts w:ascii="Doulos SIL" w:hAnsi="Doulos SIL"/>
          <w:i/>
          <w:color w:val="0000FF"/>
        </w:rPr>
        <w:t>úⁿ</w:t>
      </w:r>
      <w:r w:rsidRPr="00986631">
        <w:rPr>
          <w:rFonts w:ascii="Doulos SIL" w:hAnsi="Doulos SIL"/>
          <w:i/>
          <w:color w:val="0000FF"/>
        </w:rPr>
        <w:t xml:space="preserve"> </w:t>
      </w:r>
      <w:r>
        <w:rPr>
          <w:rFonts w:ascii="Doulos SIL" w:hAnsi="Doulos SIL"/>
          <w:i/>
          <w:color w:val="0000FF"/>
        </w:rPr>
        <w:t>kɔ́ní</w:t>
      </w:r>
    </w:p>
    <w:p w14:paraId="3E78C28A" w14:textId="77777777" w:rsidR="00985F2A" w:rsidRPr="002D209A" w:rsidRDefault="00985F2A" w:rsidP="00985F2A">
      <w:pPr>
        <w:tabs>
          <w:tab w:val="clear" w:pos="369"/>
          <w:tab w:val="left" w:pos="720"/>
          <w:tab w:val="left" w:pos="2160"/>
          <w:tab w:val="left" w:pos="3960"/>
          <w:tab w:val="left" w:pos="4410"/>
          <w:tab w:val="left" w:pos="5940"/>
        </w:tabs>
      </w:pPr>
    </w:p>
    <w:p w14:paraId="39CBEB7E" w14:textId="59238A3A" w:rsidR="00985F2A" w:rsidRDefault="00985F2A" w:rsidP="00985F2A">
      <w:pPr>
        <w:tabs>
          <w:tab w:val="clear" w:pos="369"/>
          <w:tab w:val="left" w:pos="720"/>
          <w:tab w:val="left" w:pos="2160"/>
          <w:tab w:val="left" w:pos="3960"/>
          <w:tab w:val="left" w:pos="4410"/>
          <w:tab w:val="left" w:pos="5940"/>
        </w:tabs>
      </w:pPr>
      <w:r>
        <w:tab/>
        <w:t>2Sg</w:t>
      </w:r>
      <w:r>
        <w:tab/>
      </w:r>
      <w:r>
        <w:rPr>
          <w:rFonts w:ascii="Doulos SIL" w:hAnsi="Doulos SIL"/>
          <w:i/>
          <w:color w:val="0000FF"/>
        </w:rPr>
        <w:t>wō-n</w:t>
      </w:r>
      <w:r>
        <w:tab/>
      </w:r>
      <w:r>
        <w:rPr>
          <w:rFonts w:ascii="Doulos SIL" w:hAnsi="Doulos SIL"/>
          <w:i/>
          <w:color w:val="0000FF"/>
        </w:rPr>
        <w:t>wō kɔ̄nī</w:t>
      </w:r>
      <w:r w:rsidRPr="00986631">
        <w:rPr>
          <w:rFonts w:ascii="Doulos SIL" w:hAnsi="Doulos SIL"/>
          <w:i/>
          <w:color w:val="0000FF"/>
        </w:rPr>
        <w:tab/>
      </w:r>
    </w:p>
    <w:p w14:paraId="5F1625ED" w14:textId="437AB441" w:rsidR="00985F2A" w:rsidRPr="00986631" w:rsidRDefault="00985F2A" w:rsidP="00985F2A">
      <w:pPr>
        <w:tabs>
          <w:tab w:val="clear" w:pos="369"/>
          <w:tab w:val="left" w:pos="720"/>
          <w:tab w:val="left" w:pos="2160"/>
          <w:tab w:val="left" w:pos="3960"/>
          <w:tab w:val="left" w:pos="4410"/>
          <w:tab w:val="left" w:pos="5940"/>
        </w:tabs>
        <w:rPr>
          <w:rFonts w:ascii="Doulos SIL" w:hAnsi="Doulos SIL"/>
          <w:i/>
          <w:color w:val="0000FF"/>
        </w:rPr>
      </w:pPr>
      <w:r>
        <w:tab/>
        <w:t>2Pl</w:t>
      </w:r>
      <w:r>
        <w:tab/>
      </w:r>
      <w:r>
        <w:rPr>
          <w:rFonts w:ascii="Doulos SIL" w:hAnsi="Doulos SIL"/>
          <w:i/>
          <w:color w:val="0000FF"/>
        </w:rPr>
        <w:t>ēē-n</w:t>
      </w:r>
      <w:r>
        <w:tab/>
      </w:r>
      <w:r>
        <w:rPr>
          <w:rFonts w:ascii="Doulos SIL" w:hAnsi="Doulos SIL"/>
          <w:i/>
          <w:color w:val="0000FF"/>
        </w:rPr>
        <w:t>ēēⁿ kɔ̄nī</w:t>
      </w:r>
      <w:r w:rsidRPr="00986631">
        <w:rPr>
          <w:rFonts w:ascii="Doulos SIL" w:hAnsi="Doulos SIL"/>
          <w:i/>
          <w:color w:val="0000FF"/>
        </w:rPr>
        <w:tab/>
      </w:r>
    </w:p>
    <w:p w14:paraId="6FB9D72D" w14:textId="77777777" w:rsidR="00985F2A" w:rsidRPr="002D209A" w:rsidRDefault="00985F2A" w:rsidP="00985F2A">
      <w:pPr>
        <w:tabs>
          <w:tab w:val="clear" w:pos="369"/>
          <w:tab w:val="left" w:pos="720"/>
          <w:tab w:val="left" w:pos="2160"/>
          <w:tab w:val="left" w:pos="3960"/>
          <w:tab w:val="left" w:pos="4410"/>
          <w:tab w:val="left" w:pos="5940"/>
        </w:tabs>
      </w:pPr>
    </w:p>
    <w:p w14:paraId="4780D0A2" w14:textId="5561EBA4" w:rsidR="00985F2A" w:rsidRDefault="00985F2A" w:rsidP="00985F2A">
      <w:pPr>
        <w:tabs>
          <w:tab w:val="clear" w:pos="369"/>
          <w:tab w:val="left" w:pos="720"/>
          <w:tab w:val="left" w:pos="2160"/>
          <w:tab w:val="left" w:pos="3960"/>
          <w:tab w:val="left" w:pos="4410"/>
          <w:tab w:val="left" w:pos="5940"/>
        </w:tabs>
      </w:pPr>
      <w:r>
        <w:tab/>
        <w:t>3SgHum</w:t>
      </w:r>
      <w:r>
        <w:tab/>
      </w:r>
      <w:r w:rsidRPr="00C549F0">
        <w:rPr>
          <w:rFonts w:ascii="Doulos SIL" w:hAnsi="Doulos SIL"/>
          <w:i/>
          <w:color w:val="0000FF"/>
        </w:rPr>
        <w:t>(à) wɔ̀-n</w:t>
      </w:r>
      <w:r>
        <w:tab/>
      </w:r>
      <w:r w:rsidRPr="00986631">
        <w:rPr>
          <w:rFonts w:ascii="Doulos SIL" w:hAnsi="Doulos SIL"/>
          <w:i/>
          <w:color w:val="0000FF"/>
        </w:rPr>
        <w:t>à</w:t>
      </w:r>
      <w:r>
        <w:rPr>
          <w:rFonts w:ascii="Doulos SIL" w:hAnsi="Doulos SIL"/>
          <w:i/>
          <w:color w:val="0000FF"/>
        </w:rPr>
        <w:t xml:space="preserve"> </w:t>
      </w:r>
      <w:r w:rsidRPr="00986631">
        <w:rPr>
          <w:rFonts w:ascii="Doulos SIL" w:hAnsi="Doulos SIL"/>
          <w:i/>
          <w:color w:val="0000FF"/>
        </w:rPr>
        <w:t xml:space="preserve">wò </w:t>
      </w:r>
      <w:r>
        <w:rPr>
          <w:rFonts w:ascii="Doulos SIL" w:hAnsi="Doulos SIL"/>
          <w:i/>
          <w:color w:val="0000FF"/>
        </w:rPr>
        <w:t>kɔ́ní</w:t>
      </w:r>
    </w:p>
    <w:p w14:paraId="33D0B749" w14:textId="2899DE1A" w:rsidR="00985F2A" w:rsidRDefault="00985F2A" w:rsidP="00985F2A">
      <w:pPr>
        <w:tabs>
          <w:tab w:val="clear" w:pos="369"/>
          <w:tab w:val="left" w:pos="720"/>
          <w:tab w:val="left" w:pos="2160"/>
          <w:tab w:val="left" w:pos="3960"/>
          <w:tab w:val="left" w:pos="4410"/>
          <w:tab w:val="left" w:pos="5940"/>
        </w:tabs>
      </w:pPr>
      <w:r>
        <w:tab/>
        <w:t>3SgNonh</w:t>
      </w:r>
      <w:r>
        <w:tab/>
      </w:r>
      <w:r w:rsidRPr="00C549F0">
        <w:rPr>
          <w:rFonts w:ascii="Doulos SIL" w:hAnsi="Doulos SIL"/>
          <w:i/>
          <w:color w:val="0000FF"/>
        </w:rPr>
        <w:t>è wɔ̀-n</w:t>
      </w:r>
      <w:r>
        <w:tab/>
      </w:r>
      <w:r>
        <w:rPr>
          <w:rFonts w:ascii="Doulos SIL" w:hAnsi="Doulos SIL"/>
          <w:i/>
          <w:color w:val="0000FF"/>
        </w:rPr>
        <w:t xml:space="preserve">è </w:t>
      </w:r>
      <w:r w:rsidRPr="00986631">
        <w:rPr>
          <w:rFonts w:ascii="Doulos SIL" w:hAnsi="Doulos SIL"/>
          <w:i/>
          <w:color w:val="0000FF"/>
        </w:rPr>
        <w:t xml:space="preserve">wò </w:t>
      </w:r>
      <w:r>
        <w:rPr>
          <w:rFonts w:ascii="Doulos SIL" w:hAnsi="Doulos SIL"/>
          <w:i/>
          <w:color w:val="0000FF"/>
        </w:rPr>
        <w:t>kɔ́ní</w:t>
      </w:r>
    </w:p>
    <w:p w14:paraId="69143C97" w14:textId="31EA5806" w:rsidR="00985F2A" w:rsidRDefault="00985F2A" w:rsidP="00985F2A">
      <w:pPr>
        <w:tabs>
          <w:tab w:val="clear" w:pos="369"/>
          <w:tab w:val="left" w:pos="720"/>
          <w:tab w:val="left" w:pos="2160"/>
          <w:tab w:val="left" w:pos="3960"/>
          <w:tab w:val="left" w:pos="4410"/>
          <w:tab w:val="left" w:pos="5940"/>
        </w:tabs>
      </w:pPr>
      <w:r>
        <w:tab/>
        <w:t>3PlHum</w:t>
      </w:r>
      <w:r>
        <w:tab/>
      </w:r>
      <w:r w:rsidRPr="00986631">
        <w:rPr>
          <w:rFonts w:ascii="Doulos SIL" w:hAnsi="Doulos SIL"/>
          <w:i/>
          <w:color w:val="0000FF"/>
        </w:rPr>
        <w:t>àà-ń</w:t>
      </w:r>
      <w:r>
        <w:t xml:space="preserve">, </w:t>
      </w:r>
      <w:r w:rsidRPr="00C549F0">
        <w:rPr>
          <w:rFonts w:ascii="Doulos SIL" w:hAnsi="Doulos SIL"/>
          <w:i/>
          <w:color w:val="0000FF"/>
        </w:rPr>
        <w:t>àà-nú</w:t>
      </w:r>
      <w:r>
        <w:rPr>
          <w:rFonts w:ascii="Doulos SIL" w:hAnsi="Doulos SIL"/>
          <w:i/>
          <w:color w:val="0000FF"/>
        </w:rPr>
        <w:tab/>
      </w:r>
      <w:r w:rsidRPr="00986631">
        <w:rPr>
          <w:rFonts w:ascii="Doulos SIL" w:hAnsi="Doulos SIL"/>
          <w:i/>
          <w:color w:val="0000FF"/>
        </w:rPr>
        <w:t xml:space="preserve">ààⁿ </w:t>
      </w:r>
      <w:r>
        <w:rPr>
          <w:rFonts w:ascii="Doulos SIL" w:hAnsi="Doulos SIL"/>
          <w:i/>
          <w:color w:val="0000FF"/>
        </w:rPr>
        <w:t>kɔ́ní</w:t>
      </w:r>
      <w:r>
        <w:tab/>
      </w:r>
    </w:p>
    <w:p w14:paraId="48655B3A" w14:textId="063FAA16" w:rsidR="00985F2A" w:rsidRDefault="00985F2A" w:rsidP="00985F2A">
      <w:pPr>
        <w:tabs>
          <w:tab w:val="clear" w:pos="369"/>
          <w:tab w:val="left" w:pos="720"/>
          <w:tab w:val="left" w:pos="2160"/>
          <w:tab w:val="left" w:pos="3960"/>
          <w:tab w:val="left" w:pos="4410"/>
          <w:tab w:val="left" w:pos="5940"/>
        </w:tabs>
      </w:pPr>
      <w:r>
        <w:tab/>
        <w:t>3PlNonh</w:t>
      </w:r>
      <w:r>
        <w:tab/>
      </w:r>
      <w:r>
        <w:rPr>
          <w:rFonts w:ascii="Doulos SIL" w:hAnsi="Doulos SIL"/>
          <w:i/>
          <w:color w:val="0000FF"/>
        </w:rPr>
        <w:t>èè</w:t>
      </w:r>
      <w:r w:rsidRPr="00986631">
        <w:rPr>
          <w:rFonts w:ascii="Doulos SIL" w:hAnsi="Doulos SIL"/>
          <w:i/>
          <w:color w:val="0000FF"/>
        </w:rPr>
        <w:t>-ń</w:t>
      </w:r>
      <w:r>
        <w:t xml:space="preserve">, </w:t>
      </w:r>
      <w:r>
        <w:rPr>
          <w:rFonts w:ascii="Doulos SIL" w:hAnsi="Doulos SIL"/>
          <w:i/>
          <w:color w:val="0000FF"/>
        </w:rPr>
        <w:t>èè</w:t>
      </w:r>
      <w:r w:rsidRPr="00C549F0">
        <w:rPr>
          <w:rFonts w:ascii="Doulos SIL" w:hAnsi="Doulos SIL"/>
          <w:i/>
          <w:color w:val="0000FF"/>
        </w:rPr>
        <w:t>-nú</w:t>
      </w:r>
      <w:r w:rsidRPr="00986631">
        <w:rPr>
          <w:rFonts w:ascii="Doulos SIL" w:hAnsi="Doulos SIL"/>
          <w:i/>
          <w:color w:val="0000FF"/>
        </w:rPr>
        <w:tab/>
      </w:r>
      <w:r>
        <w:rPr>
          <w:rFonts w:ascii="Doulos SIL" w:hAnsi="Doulos SIL"/>
          <w:i/>
          <w:color w:val="0000FF"/>
        </w:rPr>
        <w:t>èè</w:t>
      </w:r>
      <w:r w:rsidRPr="00986631">
        <w:rPr>
          <w:rFonts w:ascii="Doulos SIL" w:hAnsi="Doulos SIL"/>
          <w:i/>
          <w:color w:val="0000FF"/>
        </w:rPr>
        <w:t xml:space="preserve">ⁿ </w:t>
      </w:r>
      <w:r>
        <w:rPr>
          <w:rFonts w:ascii="Doulos SIL" w:hAnsi="Doulos SIL"/>
          <w:i/>
          <w:color w:val="0000FF"/>
        </w:rPr>
        <w:t>kɔ́ní</w:t>
      </w:r>
      <w:r>
        <w:tab/>
      </w:r>
    </w:p>
    <w:p w14:paraId="736988E6" w14:textId="77777777" w:rsidR="00985F2A" w:rsidRDefault="00985F2A" w:rsidP="00985F2A">
      <w:pPr>
        <w:tabs>
          <w:tab w:val="clear" w:pos="369"/>
          <w:tab w:val="left" w:pos="720"/>
          <w:tab w:val="left" w:pos="2160"/>
          <w:tab w:val="left" w:pos="3960"/>
          <w:tab w:val="left" w:pos="4410"/>
          <w:tab w:val="left" w:pos="5940"/>
        </w:tabs>
      </w:pPr>
    </w:p>
    <w:p w14:paraId="32B5CEAD" w14:textId="536CC18B" w:rsidR="00985F2A" w:rsidRPr="002D209A" w:rsidRDefault="00985F2A" w:rsidP="00985F2A">
      <w:pPr>
        <w:tabs>
          <w:tab w:val="clear" w:pos="369"/>
          <w:tab w:val="left" w:pos="720"/>
          <w:tab w:val="left" w:pos="2160"/>
          <w:tab w:val="left" w:pos="3960"/>
          <w:tab w:val="left" w:pos="4410"/>
          <w:tab w:val="left" w:pos="5940"/>
        </w:tabs>
      </w:pPr>
      <w:r w:rsidRPr="00C549F0">
        <w:tab/>
      </w:r>
      <w:r w:rsidRPr="00985F2A">
        <w:rPr>
          <w:color w:val="FF0000"/>
          <w:highlight w:val="yellow"/>
        </w:rPr>
        <w:t>Pl</w:t>
      </w:r>
      <w:r w:rsidRPr="00C549F0">
        <w:tab/>
      </w:r>
      <w:r w:rsidRPr="00986631">
        <w:rPr>
          <w:rFonts w:ascii="Doulos SIL" w:hAnsi="Doulos SIL"/>
          <w:i/>
          <w:color w:val="0000FF"/>
        </w:rPr>
        <w:t>máà-ǹ</w:t>
      </w:r>
      <w:r w:rsidRPr="00986631">
        <w:rPr>
          <w:rFonts w:ascii="Doulos SIL" w:hAnsi="Doulos SIL"/>
          <w:i/>
          <w:color w:val="0000FF"/>
        </w:rPr>
        <w:tab/>
        <w:t>máàⁿ kɔ́n</w:t>
      </w:r>
      <w:r>
        <w:rPr>
          <w:rFonts w:ascii="Doulos SIL" w:hAnsi="Doulos SIL"/>
          <w:i/>
          <w:color w:val="0000FF"/>
        </w:rPr>
        <w:t>í</w:t>
      </w:r>
    </w:p>
    <w:p w14:paraId="70C1AACF" w14:textId="77777777" w:rsidR="00985F2A" w:rsidRDefault="00985F2A" w:rsidP="00CC306C"/>
    <w:p w14:paraId="50C2BB0A" w14:textId="77777777" w:rsidR="00985F2A" w:rsidRPr="00CC306C" w:rsidRDefault="00985F2A" w:rsidP="00CC306C"/>
    <w:p w14:paraId="2FB913ED" w14:textId="517941EF" w:rsidR="00BA6685" w:rsidRDefault="00BA6685" w:rsidP="00BA6685">
      <w:pPr>
        <w:pStyle w:val="Heading3"/>
      </w:pPr>
      <w:bookmarkStart w:id="2399" w:name="_Toc508617035"/>
      <w:bookmarkStart w:id="2400" w:name="_Toc508943144"/>
      <w:bookmarkStart w:id="2401" w:name="_Toc508943744"/>
      <w:bookmarkStart w:id="2402" w:name="_Toc78376022"/>
      <w:bookmarkStart w:id="2403" w:name="_Toc79406126"/>
      <w:bookmarkStart w:id="2404" w:name="_Toc337412356"/>
      <w:r>
        <w:t>‘</w:t>
      </w:r>
      <w:r w:rsidR="00566B03">
        <w:t>Now</w:t>
      </w:r>
      <w:r>
        <w:t>’</w:t>
      </w:r>
      <w:bookmarkEnd w:id="2399"/>
      <w:bookmarkEnd w:id="2400"/>
      <w:bookmarkEnd w:id="2401"/>
      <w:r w:rsidR="00566B03">
        <w:t xml:space="preserve"> (</w:t>
      </w:r>
      <w:r w:rsidR="00566B03" w:rsidRPr="00DE33B3">
        <w:rPr>
          <w:rFonts w:ascii="Doulos SIL" w:hAnsi="Doulos SIL"/>
          <w:i/>
          <w:color w:val="0000FF"/>
        </w:rPr>
        <w:t>ŋŋŋ</w:t>
      </w:r>
      <w:r w:rsidR="00566B03">
        <w:t>)</w:t>
      </w:r>
      <w:bookmarkEnd w:id="2402"/>
      <w:bookmarkEnd w:id="2403"/>
      <w:bookmarkEnd w:id="2404"/>
    </w:p>
    <w:p w14:paraId="33E34112" w14:textId="77777777" w:rsidR="00CC306C" w:rsidRPr="00CC306C" w:rsidRDefault="00CC306C" w:rsidP="00CC306C"/>
    <w:p w14:paraId="00323F8E" w14:textId="6AECD642" w:rsidR="00BA6685" w:rsidRDefault="00BA6685" w:rsidP="00BA6685">
      <w:pPr>
        <w:pStyle w:val="Heading3"/>
      </w:pPr>
      <w:bookmarkStart w:id="2405" w:name="_Toc508617036"/>
      <w:bookmarkStart w:id="2406" w:name="_Toc508943145"/>
      <w:bookmarkStart w:id="2407" w:name="_Toc508943745"/>
      <w:bookmarkStart w:id="2408" w:name="_Toc78376023"/>
      <w:bookmarkStart w:id="2409" w:name="_Toc79406127"/>
      <w:bookmarkStart w:id="2410" w:name="_Toc337412357"/>
      <w:r>
        <w:t>‘</w:t>
      </w:r>
      <w:r w:rsidR="00566B03">
        <w:t>Also</w:t>
      </w:r>
      <w:r w:rsidR="00564D99">
        <w:t>, too</w:t>
      </w:r>
      <w:r>
        <w:t>’</w:t>
      </w:r>
      <w:bookmarkEnd w:id="2405"/>
      <w:bookmarkEnd w:id="2406"/>
      <w:bookmarkEnd w:id="2407"/>
      <w:r w:rsidR="00566B03">
        <w:t xml:space="preserve"> (</w:t>
      </w:r>
      <w:bookmarkEnd w:id="2408"/>
      <w:bookmarkEnd w:id="2409"/>
      <w:r w:rsidR="00564D99">
        <w:rPr>
          <w:rFonts w:ascii="Doulos SIL" w:hAnsi="Doulos SIL"/>
          <w:i/>
          <w:color w:val="0000FF"/>
        </w:rPr>
        <w:t xml:space="preserve">dóʔó </w:t>
      </w:r>
      <w:r w:rsidR="00566B03">
        <w:t>)</w:t>
      </w:r>
      <w:bookmarkEnd w:id="2410"/>
    </w:p>
    <w:p w14:paraId="05C142DE" w14:textId="6FC87947" w:rsidR="00985F2A" w:rsidRDefault="00564D99" w:rsidP="00985F2A">
      <w:r>
        <w:t xml:space="preserve">This particle is added to NPs including pronouns. </w:t>
      </w:r>
    </w:p>
    <w:p w14:paraId="160F9B60" w14:textId="77777777" w:rsidR="00564D99" w:rsidRDefault="00564D99" w:rsidP="00985F2A"/>
    <w:p w14:paraId="78E19CF7" w14:textId="74A0B795" w:rsidR="00564D99" w:rsidRDefault="00564D99" w:rsidP="00564D99">
      <w:pPr>
        <w:tabs>
          <w:tab w:val="clear" w:pos="369"/>
          <w:tab w:val="left" w:pos="720"/>
          <w:tab w:val="left" w:pos="1080"/>
        </w:tabs>
      </w:pPr>
      <w:r>
        <w:t>(xx1)</w:t>
      </w:r>
      <w:r>
        <w:tab/>
        <w:t>a.</w:t>
      </w:r>
      <w:r>
        <w:tab/>
      </w:r>
      <w:r w:rsidRPr="00564D99">
        <w:rPr>
          <w:color w:val="FF0000"/>
          <w:highlight w:val="yellow"/>
        </w:rPr>
        <w:t>xxx</w:t>
      </w:r>
      <w:r>
        <w:tab/>
      </w:r>
    </w:p>
    <w:p w14:paraId="0051A969" w14:textId="4F689DBC" w:rsidR="00564D99" w:rsidRDefault="00564D99" w:rsidP="00564D99">
      <w:pPr>
        <w:tabs>
          <w:tab w:val="clear" w:pos="369"/>
          <w:tab w:val="left" w:pos="720"/>
          <w:tab w:val="left" w:pos="1080"/>
        </w:tabs>
      </w:pPr>
      <w:r>
        <w:tab/>
      </w:r>
      <w:r>
        <w:tab/>
        <w:t>‘the child too’</w:t>
      </w:r>
    </w:p>
    <w:p w14:paraId="7B78150D" w14:textId="77777777" w:rsidR="00564D99" w:rsidRDefault="00564D99" w:rsidP="00564D99">
      <w:pPr>
        <w:tabs>
          <w:tab w:val="clear" w:pos="369"/>
          <w:tab w:val="left" w:pos="720"/>
          <w:tab w:val="left" w:pos="1080"/>
        </w:tabs>
      </w:pPr>
    </w:p>
    <w:p w14:paraId="48CC992B" w14:textId="2806DE00" w:rsidR="00564D99" w:rsidRDefault="00564D99" w:rsidP="00564D99">
      <w:pPr>
        <w:tabs>
          <w:tab w:val="clear" w:pos="369"/>
          <w:tab w:val="left" w:pos="720"/>
          <w:tab w:val="left" w:pos="1080"/>
        </w:tabs>
      </w:pPr>
      <w:r>
        <w:tab/>
        <w:t>b.</w:t>
      </w:r>
      <w:r>
        <w:tab/>
      </w:r>
      <w:r w:rsidRPr="00564D99">
        <w:rPr>
          <w:color w:val="FF0000"/>
          <w:highlight w:val="yellow"/>
        </w:rPr>
        <w:t>xxx</w:t>
      </w:r>
      <w:r>
        <w:tab/>
      </w:r>
    </w:p>
    <w:p w14:paraId="73389F50" w14:textId="156096D7" w:rsidR="00564D99" w:rsidRDefault="00564D99" w:rsidP="00564D99">
      <w:pPr>
        <w:tabs>
          <w:tab w:val="clear" w:pos="369"/>
          <w:tab w:val="left" w:pos="720"/>
          <w:tab w:val="left" w:pos="1080"/>
        </w:tabs>
      </w:pPr>
      <w:r>
        <w:tab/>
      </w:r>
      <w:r>
        <w:tab/>
        <w:t>‘the children too’</w:t>
      </w:r>
    </w:p>
    <w:p w14:paraId="024F9975" w14:textId="77777777" w:rsidR="00564D99" w:rsidRDefault="00564D99" w:rsidP="00985F2A"/>
    <w:p w14:paraId="42BEDC5E" w14:textId="1517384F" w:rsidR="00564D99" w:rsidRDefault="00564D99" w:rsidP="00985F2A">
      <w:r>
        <w:t xml:space="preserve">The pronominal paradigm is (xx2). The optional </w:t>
      </w:r>
      <w:r w:rsidRPr="008747EE">
        <w:rPr>
          <w:rFonts w:ascii="Doulos SIL" w:hAnsi="Doulos SIL"/>
          <w:i/>
          <w:color w:val="0000FF"/>
        </w:rPr>
        <w:t>wò</w:t>
      </w:r>
      <w:r>
        <w:t xml:space="preserve"> in the 3Sg forms is related to their independent pronoun shapes, human </w:t>
      </w:r>
      <w:r w:rsidRPr="008747EE">
        <w:rPr>
          <w:rFonts w:ascii="Doulos SIL" w:hAnsi="Doulos SIL"/>
          <w:i/>
          <w:color w:val="0000FF"/>
        </w:rPr>
        <w:t>(à) wɔ̀-n</w:t>
      </w:r>
      <w:r>
        <w:t xml:space="preserve"> and nonhuman </w:t>
      </w:r>
      <w:r w:rsidRPr="008747EE">
        <w:rPr>
          <w:rFonts w:ascii="Doulos SIL" w:hAnsi="Doulos SIL"/>
          <w:i/>
          <w:color w:val="0000FF"/>
        </w:rPr>
        <w:t>è wɔ̀-n</w:t>
      </w:r>
      <w:r>
        <w:t xml:space="preserve">. </w:t>
      </w:r>
    </w:p>
    <w:p w14:paraId="1B4A76D5" w14:textId="77777777" w:rsidR="00564D99" w:rsidRDefault="00564D99" w:rsidP="00985F2A"/>
    <w:p w14:paraId="3F56186D" w14:textId="1C38A3B2" w:rsidR="00985F2A" w:rsidRPr="002D209A" w:rsidRDefault="00564D99" w:rsidP="00985F2A">
      <w:pPr>
        <w:tabs>
          <w:tab w:val="clear" w:pos="369"/>
          <w:tab w:val="left" w:pos="720"/>
          <w:tab w:val="left" w:pos="1620"/>
          <w:tab w:val="left" w:pos="2610"/>
          <w:tab w:val="left" w:pos="3690"/>
          <w:tab w:val="left" w:pos="5580"/>
        </w:tabs>
      </w:pPr>
      <w:r>
        <w:t>(xx2</w:t>
      </w:r>
      <w:r w:rsidR="00985F2A">
        <w:t>)</w:t>
      </w:r>
      <w:r w:rsidR="00985F2A">
        <w:tab/>
      </w:r>
      <w:r>
        <w:t>Pronominal paradigm of ‘also, too’</w:t>
      </w:r>
    </w:p>
    <w:p w14:paraId="64F3D96C" w14:textId="77777777" w:rsidR="00985F2A" w:rsidRPr="002D209A" w:rsidRDefault="00985F2A" w:rsidP="00985F2A">
      <w:pPr>
        <w:tabs>
          <w:tab w:val="clear" w:pos="369"/>
          <w:tab w:val="left" w:pos="720"/>
          <w:tab w:val="left" w:pos="1620"/>
          <w:tab w:val="left" w:pos="2610"/>
          <w:tab w:val="left" w:pos="3690"/>
          <w:tab w:val="left" w:pos="5040"/>
        </w:tabs>
      </w:pPr>
    </w:p>
    <w:p w14:paraId="7451AB04" w14:textId="1F7229B1" w:rsidR="00985F2A" w:rsidRPr="00986631" w:rsidRDefault="00985F2A" w:rsidP="00564D99">
      <w:pPr>
        <w:tabs>
          <w:tab w:val="clear" w:pos="369"/>
          <w:tab w:val="left" w:pos="720"/>
          <w:tab w:val="left" w:pos="1080"/>
          <w:tab w:val="left" w:pos="2160"/>
        </w:tabs>
        <w:rPr>
          <w:rFonts w:ascii="Doulos SIL" w:hAnsi="Doulos SIL"/>
          <w:i/>
          <w:color w:val="0000FF"/>
        </w:rPr>
      </w:pPr>
      <w:r>
        <w:lastRenderedPageBreak/>
        <w:tab/>
      </w:r>
      <w:r w:rsidR="00564D99">
        <w:t>a.</w:t>
      </w:r>
      <w:r w:rsidR="00564D99">
        <w:tab/>
      </w:r>
      <w:r>
        <w:t>1Sg</w:t>
      </w:r>
      <w:r>
        <w:tab/>
      </w:r>
      <w:r>
        <w:rPr>
          <w:rFonts w:ascii="Doulos SIL" w:hAnsi="Doulos SIL"/>
          <w:i/>
          <w:color w:val="0000FF"/>
        </w:rPr>
        <w:t>mā</w:t>
      </w:r>
      <w:r w:rsidRPr="00986631">
        <w:rPr>
          <w:rFonts w:ascii="Doulos SIL" w:hAnsi="Doulos SIL"/>
          <w:i/>
          <w:color w:val="0000FF"/>
        </w:rPr>
        <w:t xml:space="preserve"> dōʔō</w:t>
      </w:r>
    </w:p>
    <w:p w14:paraId="3D992F8B" w14:textId="79B6212C" w:rsidR="00985F2A" w:rsidRDefault="00985F2A" w:rsidP="00564D99">
      <w:pPr>
        <w:tabs>
          <w:tab w:val="clear" w:pos="369"/>
          <w:tab w:val="left" w:pos="720"/>
          <w:tab w:val="left" w:pos="1080"/>
          <w:tab w:val="left" w:pos="2160"/>
        </w:tabs>
      </w:pPr>
      <w:r>
        <w:tab/>
      </w:r>
      <w:r w:rsidR="00564D99">
        <w:tab/>
      </w:r>
      <w:r>
        <w:t>2Sg</w:t>
      </w:r>
      <w:r>
        <w:tab/>
      </w:r>
      <w:r w:rsidRPr="00986631">
        <w:rPr>
          <w:rFonts w:ascii="Doulos SIL" w:hAnsi="Doulos SIL"/>
          <w:i/>
          <w:color w:val="0000FF"/>
        </w:rPr>
        <w:t>wō dōʔō</w:t>
      </w:r>
    </w:p>
    <w:p w14:paraId="38C1B1AD" w14:textId="5B2385D3" w:rsidR="00985F2A" w:rsidRPr="00986631" w:rsidRDefault="00985F2A" w:rsidP="00564D99">
      <w:pPr>
        <w:tabs>
          <w:tab w:val="clear" w:pos="369"/>
          <w:tab w:val="left" w:pos="720"/>
          <w:tab w:val="left" w:pos="1080"/>
          <w:tab w:val="left" w:pos="2160"/>
        </w:tabs>
        <w:rPr>
          <w:rFonts w:ascii="Doulos SIL" w:hAnsi="Doulos SIL"/>
          <w:i/>
          <w:color w:val="0000FF"/>
        </w:rPr>
      </w:pPr>
      <w:r>
        <w:tab/>
      </w:r>
      <w:r w:rsidR="00564D99">
        <w:tab/>
      </w:r>
      <w:r>
        <w:t>2Pl</w:t>
      </w:r>
      <w:r>
        <w:tab/>
      </w:r>
      <w:r w:rsidRPr="00986631">
        <w:rPr>
          <w:rFonts w:ascii="Doulos SIL" w:hAnsi="Doulos SIL"/>
          <w:i/>
          <w:color w:val="0000FF"/>
        </w:rPr>
        <w:t>ēēⁿ dōʔō</w:t>
      </w:r>
    </w:p>
    <w:p w14:paraId="79CA0CF1" w14:textId="77777777" w:rsidR="00985F2A" w:rsidRDefault="00985F2A" w:rsidP="00564D99">
      <w:pPr>
        <w:tabs>
          <w:tab w:val="clear" w:pos="369"/>
          <w:tab w:val="left" w:pos="720"/>
          <w:tab w:val="left" w:pos="1080"/>
          <w:tab w:val="left" w:pos="2160"/>
        </w:tabs>
      </w:pPr>
    </w:p>
    <w:p w14:paraId="05552B4F" w14:textId="596D3FE7" w:rsidR="00564D99" w:rsidRPr="002D209A" w:rsidRDefault="00564D99" w:rsidP="00564D99">
      <w:pPr>
        <w:tabs>
          <w:tab w:val="clear" w:pos="369"/>
          <w:tab w:val="left" w:pos="720"/>
          <w:tab w:val="left" w:pos="1080"/>
          <w:tab w:val="left" w:pos="2160"/>
        </w:tabs>
      </w:pPr>
      <w:r>
        <w:tab/>
        <w:t>b.</w:t>
      </w:r>
      <w:r>
        <w:tab/>
        <w:t>1Pl</w:t>
      </w:r>
      <w:r>
        <w:tab/>
      </w:r>
      <w:r w:rsidRPr="00986631">
        <w:rPr>
          <w:rFonts w:ascii="Doulos SIL" w:hAnsi="Doulos SIL"/>
          <w:i/>
          <w:color w:val="0000FF"/>
        </w:rPr>
        <w:t>mùʔ</w:t>
      </w:r>
      <w:r>
        <w:rPr>
          <w:rFonts w:ascii="Doulos SIL" w:hAnsi="Doulos SIL"/>
          <w:i/>
          <w:color w:val="0000FF"/>
        </w:rPr>
        <w:t>ù</w:t>
      </w:r>
      <w:r w:rsidRPr="00986631">
        <w:rPr>
          <w:rFonts w:ascii="Doulos SIL" w:hAnsi="Doulos SIL"/>
          <w:i/>
          <w:color w:val="0000FF"/>
        </w:rPr>
        <w:t xml:space="preserve">ⁿ </w:t>
      </w:r>
      <w:r>
        <w:rPr>
          <w:rFonts w:ascii="Doulos SIL" w:hAnsi="Doulos SIL"/>
          <w:i/>
          <w:color w:val="0000FF"/>
        </w:rPr>
        <w:t>dóʔó</w:t>
      </w:r>
    </w:p>
    <w:p w14:paraId="61655DAD" w14:textId="4F395463" w:rsidR="00564D99" w:rsidRDefault="00564D99" w:rsidP="00564D99">
      <w:pPr>
        <w:tabs>
          <w:tab w:val="clear" w:pos="369"/>
          <w:tab w:val="left" w:pos="720"/>
          <w:tab w:val="left" w:pos="1080"/>
          <w:tab w:val="left" w:pos="2160"/>
        </w:tabs>
      </w:pPr>
      <w:r>
        <w:tab/>
      </w:r>
      <w:r>
        <w:tab/>
        <w:t>3PlHum</w:t>
      </w:r>
      <w:r>
        <w:tab/>
      </w:r>
      <w:r w:rsidRPr="00986631">
        <w:rPr>
          <w:rFonts w:ascii="Doulos SIL" w:hAnsi="Doulos SIL"/>
          <w:i/>
          <w:color w:val="0000FF"/>
        </w:rPr>
        <w:t>ààⁿ dóʔ</w:t>
      </w:r>
      <w:r>
        <w:rPr>
          <w:rFonts w:ascii="Doulos SIL" w:hAnsi="Doulos SIL"/>
          <w:i/>
          <w:color w:val="0000FF"/>
        </w:rPr>
        <w:t>ó</w:t>
      </w:r>
    </w:p>
    <w:p w14:paraId="08C7A14C" w14:textId="65674124" w:rsidR="00564D99" w:rsidRDefault="00564D99" w:rsidP="00564D99">
      <w:pPr>
        <w:tabs>
          <w:tab w:val="clear" w:pos="369"/>
          <w:tab w:val="left" w:pos="720"/>
          <w:tab w:val="left" w:pos="1080"/>
          <w:tab w:val="left" w:pos="2160"/>
        </w:tabs>
      </w:pPr>
      <w:r>
        <w:tab/>
      </w:r>
      <w:r>
        <w:tab/>
        <w:t>3PlNonh</w:t>
      </w:r>
      <w:r>
        <w:tab/>
      </w:r>
      <w:r>
        <w:rPr>
          <w:rFonts w:ascii="Doulos SIL" w:hAnsi="Doulos SIL"/>
          <w:i/>
          <w:color w:val="0000FF"/>
        </w:rPr>
        <w:t>èè</w:t>
      </w:r>
      <w:r w:rsidRPr="00986631">
        <w:rPr>
          <w:rFonts w:ascii="Doulos SIL" w:hAnsi="Doulos SIL"/>
          <w:i/>
          <w:color w:val="0000FF"/>
        </w:rPr>
        <w:t>ⁿ dóʔ</w:t>
      </w:r>
      <w:r>
        <w:rPr>
          <w:rFonts w:ascii="Doulos SIL" w:hAnsi="Doulos SIL"/>
          <w:i/>
          <w:color w:val="0000FF"/>
        </w:rPr>
        <w:t>ó</w:t>
      </w:r>
    </w:p>
    <w:p w14:paraId="03C3B075" w14:textId="77777777" w:rsidR="00564D99" w:rsidRPr="002D209A" w:rsidRDefault="00564D99" w:rsidP="00564D99">
      <w:pPr>
        <w:tabs>
          <w:tab w:val="clear" w:pos="369"/>
          <w:tab w:val="left" w:pos="720"/>
          <w:tab w:val="left" w:pos="1080"/>
          <w:tab w:val="left" w:pos="2160"/>
        </w:tabs>
      </w:pPr>
    </w:p>
    <w:p w14:paraId="575F643F" w14:textId="1783F2B8" w:rsidR="00985F2A" w:rsidRDefault="00985F2A" w:rsidP="00564D99">
      <w:pPr>
        <w:tabs>
          <w:tab w:val="clear" w:pos="369"/>
          <w:tab w:val="left" w:pos="720"/>
          <w:tab w:val="left" w:pos="1080"/>
          <w:tab w:val="left" w:pos="2160"/>
        </w:tabs>
      </w:pPr>
      <w:r>
        <w:tab/>
      </w:r>
      <w:r w:rsidR="00564D99">
        <w:t>c.</w:t>
      </w:r>
      <w:r w:rsidR="00564D99">
        <w:tab/>
      </w:r>
      <w:r>
        <w:t>3SgHum</w:t>
      </w:r>
      <w:r>
        <w:tab/>
      </w:r>
      <w:r>
        <w:rPr>
          <w:rFonts w:ascii="Doulos SIL" w:hAnsi="Doulos SIL"/>
          <w:i/>
          <w:color w:val="0000FF"/>
        </w:rPr>
        <w:t>à (wò)</w:t>
      </w:r>
      <w:r w:rsidRPr="00986631">
        <w:rPr>
          <w:rFonts w:ascii="Doulos SIL" w:hAnsi="Doulos SIL"/>
          <w:i/>
          <w:color w:val="0000FF"/>
        </w:rPr>
        <w:t xml:space="preserve"> </w:t>
      </w:r>
      <w:r>
        <w:rPr>
          <w:rFonts w:ascii="Doulos SIL" w:hAnsi="Doulos SIL"/>
          <w:i/>
          <w:color w:val="0000FF"/>
        </w:rPr>
        <w:t>dóʔó</w:t>
      </w:r>
    </w:p>
    <w:p w14:paraId="0195B7E8" w14:textId="3C033BB6" w:rsidR="00985F2A" w:rsidRDefault="00985F2A" w:rsidP="00564D99">
      <w:pPr>
        <w:tabs>
          <w:tab w:val="clear" w:pos="369"/>
          <w:tab w:val="left" w:pos="720"/>
          <w:tab w:val="left" w:pos="1080"/>
          <w:tab w:val="left" w:pos="2160"/>
        </w:tabs>
      </w:pPr>
      <w:r>
        <w:tab/>
      </w:r>
      <w:r w:rsidR="00564D99">
        <w:tab/>
      </w:r>
      <w:r>
        <w:t>3SgNonh</w:t>
      </w:r>
      <w:r>
        <w:tab/>
      </w:r>
      <w:r>
        <w:rPr>
          <w:rFonts w:ascii="Doulos SIL" w:hAnsi="Doulos SIL"/>
          <w:i/>
          <w:color w:val="0000FF"/>
        </w:rPr>
        <w:t>è (wò)</w:t>
      </w:r>
      <w:r w:rsidRPr="00986631">
        <w:rPr>
          <w:rFonts w:ascii="Doulos SIL" w:hAnsi="Doulos SIL"/>
          <w:i/>
          <w:color w:val="0000FF"/>
        </w:rPr>
        <w:t xml:space="preserve"> </w:t>
      </w:r>
      <w:r>
        <w:rPr>
          <w:rFonts w:ascii="Doulos SIL" w:hAnsi="Doulos SIL"/>
          <w:i/>
          <w:color w:val="0000FF"/>
        </w:rPr>
        <w:t>dóʔó</w:t>
      </w:r>
    </w:p>
    <w:p w14:paraId="2191F4D4" w14:textId="77777777" w:rsidR="00985F2A" w:rsidRDefault="00985F2A" w:rsidP="00564D99">
      <w:pPr>
        <w:tabs>
          <w:tab w:val="clear" w:pos="369"/>
          <w:tab w:val="left" w:pos="720"/>
          <w:tab w:val="left" w:pos="1080"/>
          <w:tab w:val="left" w:pos="2160"/>
        </w:tabs>
      </w:pPr>
    </w:p>
    <w:p w14:paraId="776A32BE" w14:textId="571ED619" w:rsidR="00985F2A" w:rsidRPr="002D209A" w:rsidRDefault="00985F2A" w:rsidP="00564D99">
      <w:pPr>
        <w:tabs>
          <w:tab w:val="clear" w:pos="369"/>
          <w:tab w:val="left" w:pos="720"/>
          <w:tab w:val="left" w:pos="1080"/>
          <w:tab w:val="left" w:pos="2160"/>
        </w:tabs>
      </w:pPr>
      <w:r w:rsidRPr="00C549F0">
        <w:tab/>
      </w:r>
      <w:r w:rsidRPr="00985F2A">
        <w:rPr>
          <w:color w:val="FF0000"/>
          <w:highlight w:val="yellow"/>
        </w:rPr>
        <w:t>Pl</w:t>
      </w:r>
      <w:r w:rsidRPr="00C549F0">
        <w:tab/>
      </w:r>
      <w:r w:rsidRPr="00986631">
        <w:rPr>
          <w:rFonts w:ascii="Doulos SIL" w:hAnsi="Doulos SIL"/>
          <w:i/>
          <w:color w:val="0000FF"/>
        </w:rPr>
        <w:t>máà-ǹ</w:t>
      </w:r>
      <w:r w:rsidRPr="00986631">
        <w:rPr>
          <w:rFonts w:ascii="Doulos SIL" w:hAnsi="Doulos SIL"/>
          <w:i/>
          <w:color w:val="0000FF"/>
        </w:rPr>
        <w:tab/>
        <w:t>máàⁿ dòʔ</w:t>
      </w:r>
      <w:r>
        <w:rPr>
          <w:rFonts w:ascii="Doulos SIL" w:hAnsi="Doulos SIL"/>
          <w:i/>
          <w:color w:val="0000FF"/>
        </w:rPr>
        <w:t>ó</w:t>
      </w:r>
    </w:p>
    <w:p w14:paraId="622EFABD" w14:textId="77777777" w:rsidR="00985F2A" w:rsidRPr="00985F2A" w:rsidRDefault="00985F2A" w:rsidP="00985F2A"/>
    <w:p w14:paraId="06203CC3" w14:textId="77777777" w:rsidR="00BA6685" w:rsidRPr="001936B6" w:rsidRDefault="00BA6685">
      <w:pPr>
        <w:rPr>
          <w:color w:val="993300"/>
        </w:rPr>
      </w:pPr>
    </w:p>
    <w:p w14:paraId="1DC7A643" w14:textId="0C14EF46" w:rsidR="00BA6685" w:rsidRDefault="00BA6685" w:rsidP="00BA6685">
      <w:pPr>
        <w:pStyle w:val="Heading3"/>
      </w:pPr>
      <w:bookmarkStart w:id="2411" w:name="_Toc337412358"/>
      <w:r>
        <w:t>‘</w:t>
      </w:r>
      <w:r w:rsidR="00566B03">
        <w:t>Even</w:t>
      </w:r>
      <w:r>
        <w:t>’</w:t>
      </w:r>
      <w:r w:rsidR="00566B03">
        <w:t xml:space="preserve"> (</w:t>
      </w:r>
      <w:r w:rsidR="00566B03" w:rsidRPr="00DE33B3">
        <w:rPr>
          <w:rFonts w:ascii="Doulos SIL" w:hAnsi="Doulos SIL"/>
          <w:i/>
          <w:color w:val="0000FF"/>
        </w:rPr>
        <w:t>ŋŋŋ</w:t>
      </w:r>
      <w:r w:rsidR="00566B03">
        <w:t>)</w:t>
      </w:r>
      <w:bookmarkEnd w:id="2411"/>
    </w:p>
    <w:p w14:paraId="37E85CD3" w14:textId="65E35FA3" w:rsidR="00BA6685" w:rsidRPr="003D1984" w:rsidRDefault="00566B03" w:rsidP="00BA6685">
      <w:pPr>
        <w:rPr>
          <w:i/>
          <w:color w:val="993300"/>
        </w:rPr>
      </w:pPr>
      <w:r w:rsidRPr="003D1984">
        <w:rPr>
          <w:i/>
          <w:color w:val="993300"/>
        </w:rPr>
        <w:tab/>
      </w:r>
      <w:r w:rsidR="00BA6685">
        <w:rPr>
          <w:i/>
          <w:color w:val="993300"/>
        </w:rPr>
        <w:t>‘</w:t>
      </w:r>
      <w:r w:rsidRPr="003D1984">
        <w:rPr>
          <w:i/>
          <w:color w:val="993300"/>
        </w:rPr>
        <w:t>Even the little kids will do farm work (= weeding).</w:t>
      </w:r>
      <w:r w:rsidR="00BA6685">
        <w:rPr>
          <w:i/>
          <w:color w:val="993300"/>
        </w:rPr>
        <w:t>’</w:t>
      </w:r>
    </w:p>
    <w:p w14:paraId="683DD0C8" w14:textId="658E5797" w:rsidR="00BA6685" w:rsidRPr="002D209A" w:rsidRDefault="00566B03" w:rsidP="00BA6685">
      <w:r w:rsidRPr="003D1984">
        <w:rPr>
          <w:i/>
          <w:color w:val="993300"/>
        </w:rPr>
        <w:tab/>
      </w:r>
      <w:r w:rsidR="00BA6685">
        <w:rPr>
          <w:i/>
          <w:color w:val="993300"/>
        </w:rPr>
        <w:t>‘</w:t>
      </w:r>
      <w:r w:rsidRPr="003D1984">
        <w:rPr>
          <w:i/>
          <w:color w:val="993300"/>
        </w:rPr>
        <w:t>He/She didn</w:t>
      </w:r>
      <w:r w:rsidR="00BA6685">
        <w:rPr>
          <w:i/>
          <w:color w:val="993300"/>
        </w:rPr>
        <w:t>’</w:t>
      </w:r>
      <w:r w:rsidRPr="003D1984">
        <w:rPr>
          <w:i/>
          <w:color w:val="993300"/>
        </w:rPr>
        <w:t>t even greet (=say hello).</w:t>
      </w:r>
      <w:r w:rsidR="00BA6685">
        <w:rPr>
          <w:i/>
          <w:color w:val="993300"/>
        </w:rPr>
        <w:t>’</w:t>
      </w:r>
    </w:p>
    <w:p w14:paraId="267F8976" w14:textId="77777777" w:rsidR="00BA6685" w:rsidRPr="002D209A" w:rsidRDefault="00BA6685" w:rsidP="00BA6685"/>
    <w:p w14:paraId="05C93090" w14:textId="17441F4F" w:rsidR="00BA6685" w:rsidRPr="003D1984" w:rsidRDefault="00566B03" w:rsidP="00BA6685">
      <w:pPr>
        <w:rPr>
          <w:i/>
          <w:color w:val="993300"/>
        </w:rPr>
      </w:pPr>
      <w:r w:rsidRPr="003D1984">
        <w:rPr>
          <w:i/>
          <w:color w:val="993300"/>
        </w:rPr>
        <w:tab/>
        <w:t xml:space="preserve">cross-refs to other sections in grammar involving </w:t>
      </w:r>
      <w:r w:rsidR="00BA6685">
        <w:rPr>
          <w:i/>
          <w:color w:val="993300"/>
        </w:rPr>
        <w:t>‘</w:t>
      </w:r>
      <w:r w:rsidRPr="003D1984">
        <w:rPr>
          <w:i/>
          <w:color w:val="993300"/>
        </w:rPr>
        <w:t>even</w:t>
      </w:r>
      <w:r w:rsidR="00BA6685">
        <w:rPr>
          <w:i/>
          <w:color w:val="993300"/>
        </w:rPr>
        <w:t>’</w:t>
      </w:r>
      <w:r w:rsidRPr="003D1984">
        <w:rPr>
          <w:i/>
          <w:color w:val="993300"/>
        </w:rPr>
        <w:t xml:space="preserve">, e.g. </w:t>
      </w:r>
      <w:r w:rsidR="00BA6685">
        <w:rPr>
          <w:i/>
          <w:color w:val="993300"/>
        </w:rPr>
        <w:t>‘</w:t>
      </w:r>
      <w:r w:rsidRPr="003D1984">
        <w:rPr>
          <w:i/>
          <w:color w:val="993300"/>
        </w:rPr>
        <w:t>even if</w:t>
      </w:r>
      <w:r w:rsidR="00BA6685">
        <w:rPr>
          <w:i/>
          <w:color w:val="993300"/>
        </w:rPr>
        <w:t>’</w:t>
      </w:r>
      <w:r w:rsidRPr="003D1984">
        <w:rPr>
          <w:i/>
          <w:color w:val="993300"/>
        </w:rPr>
        <w:t xml:space="preserve"> conditional antecedents §16.2.1.</w:t>
      </w:r>
    </w:p>
    <w:p w14:paraId="1258BCBD" w14:textId="77777777" w:rsidR="00BA6685" w:rsidRDefault="00566B03" w:rsidP="00BA6685">
      <w:pPr>
        <w:pStyle w:val="Heading2"/>
      </w:pPr>
      <w:bookmarkStart w:id="2412" w:name="_Toc508617038"/>
      <w:bookmarkStart w:id="2413" w:name="_Toc508943147"/>
      <w:bookmarkStart w:id="2414" w:name="_Toc508943747"/>
      <w:bookmarkStart w:id="2415" w:name="_Toc78376025"/>
      <w:bookmarkStart w:id="2416" w:name="_Toc79406129"/>
      <w:bookmarkStart w:id="2417" w:name="_Toc337412359"/>
      <w:r>
        <w:t>Preclausal discourse markers</w:t>
      </w:r>
      <w:bookmarkEnd w:id="2412"/>
      <w:bookmarkEnd w:id="2413"/>
      <w:bookmarkEnd w:id="2414"/>
      <w:bookmarkEnd w:id="2415"/>
      <w:bookmarkEnd w:id="2416"/>
      <w:bookmarkEnd w:id="2417"/>
    </w:p>
    <w:p w14:paraId="528E1111" w14:textId="77777777" w:rsidR="00BA6685" w:rsidRPr="00CC306C" w:rsidRDefault="00BA6685"/>
    <w:p w14:paraId="2F31A693" w14:textId="73A3078D" w:rsidR="00BA6685" w:rsidRDefault="00BA6685" w:rsidP="00BA6685">
      <w:pPr>
        <w:pStyle w:val="Heading3"/>
      </w:pPr>
      <w:bookmarkStart w:id="2418" w:name="_Toc508617039"/>
      <w:bookmarkStart w:id="2419" w:name="_Toc508943148"/>
      <w:bookmarkStart w:id="2420" w:name="_Toc508943748"/>
      <w:bookmarkStart w:id="2421" w:name="_Toc78376027"/>
      <w:bookmarkStart w:id="2422" w:name="_Toc79406131"/>
      <w:bookmarkStart w:id="2423" w:name="_Toc337412360"/>
      <w:r>
        <w:lastRenderedPageBreak/>
        <w:t>‘</w:t>
      </w:r>
      <w:r w:rsidR="00566B03">
        <w:t xml:space="preserve">Well, </w:t>
      </w:r>
      <w:r w:rsidR="00566B03">
        <w:sym w:font="Symbol" w:char="F0BC"/>
      </w:r>
      <w:r>
        <w:t>‘</w:t>
      </w:r>
      <w:bookmarkEnd w:id="2418"/>
      <w:bookmarkEnd w:id="2419"/>
      <w:bookmarkEnd w:id="2420"/>
      <w:r w:rsidR="00566B03">
        <w:t xml:space="preserve"> (</w:t>
      </w:r>
      <w:r w:rsidR="00566B03" w:rsidRPr="00DE33B3">
        <w:rPr>
          <w:rFonts w:ascii="Doulos SIL" w:hAnsi="Doulos SIL"/>
          <w:i/>
          <w:color w:val="0000FF"/>
        </w:rPr>
        <w:t>ŋŋŋ</w:t>
      </w:r>
      <w:r w:rsidR="00566B03">
        <w:t>)</w:t>
      </w:r>
      <w:bookmarkEnd w:id="2421"/>
      <w:bookmarkEnd w:id="2422"/>
      <w:bookmarkEnd w:id="2423"/>
    </w:p>
    <w:p w14:paraId="5F5DE32C" w14:textId="61AD2E03" w:rsidR="00BA6685" w:rsidRDefault="00BA6685" w:rsidP="00BA6685">
      <w:pPr>
        <w:pStyle w:val="Heading3"/>
      </w:pPr>
      <w:bookmarkStart w:id="2424" w:name="_Toc508617040"/>
      <w:bookmarkStart w:id="2425" w:name="_Toc508943149"/>
      <w:bookmarkStart w:id="2426" w:name="_Toc508943749"/>
      <w:bookmarkStart w:id="2427" w:name="_Toc78376028"/>
      <w:bookmarkStart w:id="2428" w:name="_Toc79406132"/>
      <w:bookmarkStart w:id="2429" w:name="_Toc337412361"/>
      <w:r>
        <w:t>‘</w:t>
      </w:r>
      <w:r w:rsidR="00566B03">
        <w:t xml:space="preserve">So, </w:t>
      </w:r>
      <w:r w:rsidR="00566B03">
        <w:sym w:font="Symbol" w:char="F0BC"/>
      </w:r>
      <w:r>
        <w:t>‘</w:t>
      </w:r>
      <w:bookmarkEnd w:id="2424"/>
      <w:bookmarkEnd w:id="2425"/>
      <w:bookmarkEnd w:id="2426"/>
      <w:r w:rsidR="00566B03">
        <w:t xml:space="preserve"> (</w:t>
      </w:r>
      <w:r w:rsidR="00566B03" w:rsidRPr="00DE33B3">
        <w:rPr>
          <w:rFonts w:ascii="Doulos SIL" w:hAnsi="Doulos SIL"/>
          <w:i/>
          <w:color w:val="0000FF"/>
        </w:rPr>
        <w:t>ŋŋŋ</w:t>
      </w:r>
      <w:r w:rsidR="00566B03">
        <w:t>)</w:t>
      </w:r>
      <w:bookmarkEnd w:id="2427"/>
      <w:bookmarkEnd w:id="2428"/>
      <w:bookmarkEnd w:id="2429"/>
    </w:p>
    <w:p w14:paraId="26E14A86" w14:textId="7B2B8368" w:rsidR="00BA6685" w:rsidRDefault="00BA6685" w:rsidP="00BA6685">
      <w:pPr>
        <w:pStyle w:val="Heading3"/>
      </w:pPr>
      <w:bookmarkStart w:id="2430" w:name="_Toc505158353"/>
      <w:bookmarkStart w:id="2431" w:name="_Toc508617041"/>
      <w:bookmarkStart w:id="2432" w:name="_Toc508943150"/>
      <w:bookmarkStart w:id="2433" w:name="_Toc508943750"/>
      <w:bookmarkStart w:id="2434" w:name="_Toc78376030"/>
      <w:bookmarkStart w:id="2435" w:name="_Toc79406134"/>
      <w:bookmarkStart w:id="2436" w:name="_Toc337412362"/>
      <w:r>
        <w:t>‘</w:t>
      </w:r>
      <w:r w:rsidR="00566B03">
        <w:t xml:space="preserve">But </w:t>
      </w:r>
      <w:r w:rsidR="00566B03">
        <w:sym w:font="Symbol" w:char="F0BC"/>
      </w:r>
      <w:r>
        <w:t>‘</w:t>
      </w:r>
      <w:bookmarkEnd w:id="2430"/>
      <w:bookmarkEnd w:id="2431"/>
      <w:bookmarkEnd w:id="2432"/>
      <w:bookmarkEnd w:id="2433"/>
      <w:bookmarkEnd w:id="2434"/>
      <w:bookmarkEnd w:id="2435"/>
      <w:r w:rsidR="00566B03">
        <w:t xml:space="preserve"> (</w:t>
      </w:r>
      <w:r w:rsidR="00566B03" w:rsidRPr="00DE33B3">
        <w:rPr>
          <w:rFonts w:ascii="Doulos SIL" w:hAnsi="Doulos SIL"/>
          <w:i/>
          <w:color w:val="0000FF"/>
        </w:rPr>
        <w:t>ŋŋŋ</w:t>
      </w:r>
      <w:r w:rsidR="00566B03">
        <w:t>)</w:t>
      </w:r>
      <w:bookmarkEnd w:id="2436"/>
    </w:p>
    <w:p w14:paraId="45DBA1B9" w14:textId="50E4F8D9" w:rsidR="00BA6685" w:rsidRDefault="00BA6685" w:rsidP="00BA6685">
      <w:pPr>
        <w:pStyle w:val="Heading3"/>
      </w:pPr>
      <w:bookmarkStart w:id="2437" w:name="_Toc508617044"/>
      <w:bookmarkStart w:id="2438" w:name="_Toc508943153"/>
      <w:bookmarkStart w:id="2439" w:name="_Toc508943753"/>
      <w:bookmarkStart w:id="2440" w:name="_Toc78376032"/>
      <w:bookmarkStart w:id="2441" w:name="_Toc79406136"/>
      <w:bookmarkStart w:id="2442" w:name="_Toc337412363"/>
      <w:r>
        <w:t>‘</w:t>
      </w:r>
      <w:r w:rsidR="00566B03">
        <w:t xml:space="preserve">Lo, </w:t>
      </w:r>
      <w:r w:rsidR="00566B03">
        <w:sym w:font="Symbol" w:char="F0BC"/>
      </w:r>
      <w:r>
        <w:t>‘</w:t>
      </w:r>
      <w:bookmarkEnd w:id="2437"/>
      <w:bookmarkEnd w:id="2438"/>
      <w:bookmarkEnd w:id="2439"/>
      <w:bookmarkEnd w:id="2440"/>
      <w:bookmarkEnd w:id="2441"/>
      <w:r w:rsidR="00566B03">
        <w:t xml:space="preserve"> (</w:t>
      </w:r>
      <w:r w:rsidR="00566B03" w:rsidRPr="00DE33B3">
        <w:rPr>
          <w:rFonts w:ascii="Doulos SIL" w:hAnsi="Doulos SIL"/>
          <w:i/>
          <w:color w:val="0000FF"/>
        </w:rPr>
        <w:t>ŋŋŋ</w:t>
      </w:r>
      <w:r w:rsidR="00566B03">
        <w:t>)</w:t>
      </w:r>
      <w:bookmarkEnd w:id="2442"/>
    </w:p>
    <w:p w14:paraId="62776CA0" w14:textId="77777777" w:rsidR="00BA6685" w:rsidRDefault="00566B03" w:rsidP="00BA6685">
      <w:pPr>
        <w:pStyle w:val="Heading2"/>
      </w:pPr>
      <w:bookmarkStart w:id="2443" w:name="_Toc505157736"/>
      <w:bookmarkStart w:id="2444" w:name="_Toc505157835"/>
      <w:bookmarkStart w:id="2445" w:name="_Toc506276139"/>
      <w:bookmarkStart w:id="2446" w:name="_Toc508617045"/>
      <w:bookmarkStart w:id="2447" w:name="_Toc508943154"/>
      <w:bookmarkStart w:id="2448" w:name="_Toc508943754"/>
      <w:bookmarkStart w:id="2449" w:name="_Toc78376033"/>
      <w:bookmarkStart w:id="2450" w:name="_Toc79406137"/>
      <w:bookmarkStart w:id="2451" w:name="_Toc337412364"/>
      <w:r>
        <w:t>Pragmatic adverbs or equivalents</w:t>
      </w:r>
      <w:bookmarkEnd w:id="2443"/>
      <w:bookmarkEnd w:id="2444"/>
      <w:bookmarkEnd w:id="2445"/>
      <w:bookmarkEnd w:id="2446"/>
      <w:bookmarkEnd w:id="2447"/>
      <w:bookmarkEnd w:id="2448"/>
      <w:bookmarkEnd w:id="2449"/>
      <w:bookmarkEnd w:id="2450"/>
      <w:bookmarkEnd w:id="2451"/>
    </w:p>
    <w:p w14:paraId="1A8F23D3" w14:textId="6C915CC8" w:rsidR="00BA6685" w:rsidRDefault="00BA6685" w:rsidP="00BA6685">
      <w:pPr>
        <w:pStyle w:val="Heading3"/>
      </w:pPr>
      <w:bookmarkStart w:id="2452" w:name="_Toc505157738"/>
      <w:bookmarkStart w:id="2453" w:name="_Toc505157837"/>
      <w:bookmarkStart w:id="2454" w:name="_Toc506276141"/>
      <w:bookmarkStart w:id="2455" w:name="_Toc508617047"/>
      <w:bookmarkStart w:id="2456" w:name="_Toc508943156"/>
      <w:bookmarkStart w:id="2457" w:name="_Toc508943756"/>
      <w:bookmarkStart w:id="2458" w:name="_Toc78376035"/>
      <w:bookmarkStart w:id="2459" w:name="_Toc79406139"/>
      <w:bookmarkStart w:id="2460" w:name="_Toc337412365"/>
      <w:r>
        <w:t>‘</w:t>
      </w:r>
      <w:r w:rsidR="00566B03">
        <w:t>Again</w:t>
      </w:r>
      <w:r>
        <w:t>’</w:t>
      </w:r>
      <w:r w:rsidR="00566B03">
        <w:t xml:space="preserve">, </w:t>
      </w:r>
      <w:r>
        <w:t>‘</w:t>
      </w:r>
      <w:r w:rsidR="00566B03">
        <w:t>not again</w:t>
      </w:r>
      <w:r>
        <w:t>’</w:t>
      </w:r>
      <w:r w:rsidR="00566B03">
        <w:t xml:space="preserve">, </w:t>
      </w:r>
      <w:r>
        <w:t>‘</w:t>
      </w:r>
      <w:r w:rsidR="00566B03">
        <w:t>on the other hand</w:t>
      </w:r>
      <w:r>
        <w:t>’</w:t>
      </w:r>
      <w:bookmarkEnd w:id="2452"/>
      <w:bookmarkEnd w:id="2453"/>
      <w:bookmarkEnd w:id="2454"/>
      <w:bookmarkEnd w:id="2455"/>
      <w:bookmarkEnd w:id="2456"/>
      <w:bookmarkEnd w:id="2457"/>
      <w:bookmarkEnd w:id="2458"/>
      <w:bookmarkEnd w:id="2459"/>
      <w:bookmarkEnd w:id="2460"/>
    </w:p>
    <w:p w14:paraId="2A89A04E" w14:textId="4F5D202C" w:rsidR="00BA6685" w:rsidRDefault="00BA6685" w:rsidP="00BA6685">
      <w:pPr>
        <w:pStyle w:val="Heading2"/>
      </w:pPr>
      <w:bookmarkStart w:id="2461" w:name="_Toc508617051"/>
      <w:bookmarkStart w:id="2462" w:name="_Toc508943160"/>
      <w:bookmarkStart w:id="2463" w:name="_Toc508943760"/>
      <w:bookmarkStart w:id="2464" w:name="_Toc78376039"/>
      <w:bookmarkStart w:id="2465" w:name="_Toc79406143"/>
      <w:bookmarkStart w:id="2466" w:name="_Toc337412366"/>
      <w:r>
        <w:t>‘</w:t>
      </w:r>
      <w:r w:rsidR="00566B03">
        <w:t>Only</w:t>
      </w:r>
      <w:r>
        <w:t>’</w:t>
      </w:r>
      <w:r w:rsidR="00566B03">
        <w:t xml:space="preserve"> </w:t>
      </w:r>
      <w:bookmarkEnd w:id="2461"/>
      <w:bookmarkEnd w:id="2462"/>
      <w:bookmarkEnd w:id="2463"/>
      <w:r w:rsidR="00566B03">
        <w:t>particles</w:t>
      </w:r>
      <w:bookmarkEnd w:id="2464"/>
      <w:bookmarkEnd w:id="2465"/>
      <w:bookmarkEnd w:id="2466"/>
    </w:p>
    <w:p w14:paraId="7CD78C80" w14:textId="4C2DF3A0" w:rsidR="00BA6685" w:rsidRDefault="00BA6685" w:rsidP="00BA6685">
      <w:pPr>
        <w:pStyle w:val="Heading3"/>
      </w:pPr>
      <w:bookmarkStart w:id="2467" w:name="_Toc78376040"/>
      <w:bookmarkStart w:id="2468" w:name="_Toc79406144"/>
      <w:bookmarkStart w:id="2469" w:name="_Toc337412367"/>
      <w:r>
        <w:t>‘</w:t>
      </w:r>
      <w:r w:rsidR="00566B03">
        <w:t>Only</w:t>
      </w:r>
      <w:r>
        <w:t>’</w:t>
      </w:r>
      <w:r w:rsidR="00566B03">
        <w:t xml:space="preserve"> (</w:t>
      </w:r>
      <w:r w:rsidR="00566B03" w:rsidRPr="00DE33B3">
        <w:rPr>
          <w:rFonts w:ascii="Doulos SIL" w:hAnsi="Doulos SIL"/>
          <w:i/>
          <w:color w:val="0000FF"/>
        </w:rPr>
        <w:t>ŋŋŋ</w:t>
      </w:r>
      <w:r w:rsidR="00566B03">
        <w:t>)</w:t>
      </w:r>
      <w:bookmarkEnd w:id="2467"/>
      <w:bookmarkEnd w:id="2468"/>
      <w:bookmarkEnd w:id="2469"/>
    </w:p>
    <w:p w14:paraId="67EE4FCE" w14:textId="432E2F6E" w:rsidR="00BA6685" w:rsidRDefault="00BA6685" w:rsidP="00BA6685">
      <w:pPr>
        <w:pStyle w:val="Heading3"/>
      </w:pPr>
      <w:bookmarkStart w:id="2470" w:name="_Toc78376041"/>
      <w:bookmarkStart w:id="2471" w:name="_Toc79406145"/>
      <w:bookmarkStart w:id="2472" w:name="_Toc337412368"/>
      <w:r>
        <w:t>‘</w:t>
      </w:r>
      <w:r w:rsidR="00566B03">
        <w:t>Just (one)</w:t>
      </w:r>
      <w:r>
        <w:t>’</w:t>
      </w:r>
      <w:r w:rsidR="00566B03">
        <w:t xml:space="preserve"> (</w:t>
      </w:r>
      <w:r w:rsidR="00566B03" w:rsidRPr="00DE33B3">
        <w:rPr>
          <w:rFonts w:ascii="Doulos SIL" w:hAnsi="Doulos SIL"/>
          <w:i/>
          <w:color w:val="0000FF"/>
        </w:rPr>
        <w:t>ŋŋŋ</w:t>
      </w:r>
      <w:r w:rsidR="00566B03">
        <w:t>)</w:t>
      </w:r>
      <w:bookmarkEnd w:id="2470"/>
      <w:bookmarkEnd w:id="2471"/>
      <w:bookmarkEnd w:id="2472"/>
    </w:p>
    <w:p w14:paraId="44A5A891" w14:textId="77777777" w:rsidR="00BA6685" w:rsidRDefault="00566B03" w:rsidP="00BA6685">
      <w:pPr>
        <w:pStyle w:val="Heading2"/>
      </w:pPr>
      <w:bookmarkStart w:id="2473" w:name="_Toc508617052"/>
      <w:bookmarkStart w:id="2474" w:name="_Toc508943161"/>
      <w:bookmarkStart w:id="2475" w:name="_Toc508943761"/>
      <w:bookmarkStart w:id="2476" w:name="_Toc78376043"/>
      <w:bookmarkStart w:id="2477" w:name="_Toc79406147"/>
      <w:bookmarkStart w:id="2478" w:name="_Toc337412369"/>
      <w:r>
        <w:t>Phrase-final emphatics</w:t>
      </w:r>
      <w:bookmarkEnd w:id="2473"/>
      <w:bookmarkEnd w:id="2474"/>
      <w:bookmarkEnd w:id="2475"/>
      <w:bookmarkEnd w:id="2476"/>
      <w:bookmarkEnd w:id="2477"/>
      <w:bookmarkEnd w:id="2478"/>
    </w:p>
    <w:p w14:paraId="2240976C" w14:textId="4E215E4A" w:rsidR="00BA6685" w:rsidRDefault="00566B03" w:rsidP="00BA6685">
      <w:pPr>
        <w:pStyle w:val="Heading3"/>
      </w:pPr>
      <w:bookmarkStart w:id="2479" w:name="_Toc508617053"/>
      <w:bookmarkStart w:id="2480" w:name="_Toc508943162"/>
      <w:bookmarkStart w:id="2481" w:name="_Toc508943762"/>
      <w:bookmarkStart w:id="2482" w:name="_Toc78376044"/>
      <w:bookmarkStart w:id="2483" w:name="_Toc79406148"/>
      <w:bookmarkStart w:id="2484" w:name="_Toc337412370"/>
      <w:r>
        <w:t xml:space="preserve">Phrase-final </w:t>
      </w:r>
      <w:r w:rsidRPr="00DE33B3">
        <w:rPr>
          <w:rFonts w:ascii="Doulos SIL" w:hAnsi="Doulos SIL"/>
          <w:i/>
          <w:color w:val="0000FF"/>
        </w:rPr>
        <w:t>ŋŋŋ</w:t>
      </w:r>
      <w:bookmarkEnd w:id="2479"/>
      <w:bookmarkEnd w:id="2480"/>
      <w:bookmarkEnd w:id="2481"/>
      <w:r>
        <w:t xml:space="preserve"> </w:t>
      </w:r>
      <w:r w:rsidR="00BA6685">
        <w:t>‘</w:t>
      </w:r>
      <w:r>
        <w:t>exactly</w:t>
      </w:r>
      <w:r w:rsidR="00BA6685">
        <w:t>’</w:t>
      </w:r>
      <w:bookmarkEnd w:id="2482"/>
      <w:bookmarkEnd w:id="2483"/>
      <w:r>
        <w:t xml:space="preserve"> (confirming)</w:t>
      </w:r>
      <w:bookmarkEnd w:id="2484"/>
    </w:p>
    <w:p w14:paraId="759464DA" w14:textId="414B721C" w:rsidR="00BA6685" w:rsidRDefault="00566B03" w:rsidP="00BA6685">
      <w:pPr>
        <w:pStyle w:val="Heading3"/>
      </w:pPr>
      <w:bookmarkStart w:id="2485" w:name="_Toc508617054"/>
      <w:bookmarkStart w:id="2486" w:name="_Toc508943163"/>
      <w:bookmarkStart w:id="2487" w:name="_Toc508943763"/>
      <w:bookmarkStart w:id="2488" w:name="_Toc78376045"/>
      <w:bookmarkStart w:id="2489" w:name="_Toc79406149"/>
      <w:bookmarkStart w:id="2490" w:name="_Toc337412371"/>
      <w:r>
        <w:t xml:space="preserve">Clause-final </w:t>
      </w:r>
      <w:r w:rsidRPr="00DE33B3">
        <w:rPr>
          <w:rFonts w:ascii="Doulos SIL" w:hAnsi="Doulos SIL"/>
          <w:i/>
          <w:color w:val="0000FF"/>
        </w:rPr>
        <w:t>ŋŋŋ</w:t>
      </w:r>
      <w:bookmarkEnd w:id="2485"/>
      <w:bookmarkEnd w:id="2486"/>
      <w:bookmarkEnd w:id="2487"/>
      <w:bookmarkEnd w:id="2488"/>
      <w:bookmarkEnd w:id="2489"/>
      <w:r>
        <w:t xml:space="preserve"> </w:t>
      </w:r>
      <w:r w:rsidR="00BA6685">
        <w:t>‘</w:t>
      </w:r>
      <w:r>
        <w:t>sure</w:t>
      </w:r>
      <w:r w:rsidR="00BA6685">
        <w:t>’</w:t>
      </w:r>
      <w:r>
        <w:t xml:space="preserve"> (firm agreement or answer)</w:t>
      </w:r>
      <w:bookmarkEnd w:id="2490"/>
    </w:p>
    <w:p w14:paraId="493E0994" w14:textId="77777777" w:rsidR="00BA6685" w:rsidRPr="002D209A" w:rsidRDefault="00BA6685" w:rsidP="00BA6685"/>
    <w:p w14:paraId="6C024C27" w14:textId="77777777" w:rsidR="00BA6685" w:rsidRPr="001936B6" w:rsidRDefault="00566B03" w:rsidP="00BA6685">
      <w:pPr>
        <w:rPr>
          <w:i/>
          <w:color w:val="993300"/>
        </w:rPr>
      </w:pPr>
      <w:r w:rsidRPr="001936B6">
        <w:rPr>
          <w:i/>
          <w:color w:val="993300"/>
        </w:rPr>
        <w:t>examples</w:t>
      </w:r>
    </w:p>
    <w:p w14:paraId="2F3068C2" w14:textId="77777777" w:rsidR="00BA6685" w:rsidRPr="001936B6" w:rsidRDefault="00566B03" w:rsidP="00BA6685">
      <w:pPr>
        <w:rPr>
          <w:i/>
          <w:color w:val="993300"/>
        </w:rPr>
      </w:pPr>
      <w:r w:rsidRPr="001936B6">
        <w:rPr>
          <w:i/>
          <w:color w:val="993300"/>
        </w:rPr>
        <w:tab/>
        <w:t>Q: Did you see the fire?</w:t>
      </w:r>
    </w:p>
    <w:p w14:paraId="6F2FA63A" w14:textId="77777777" w:rsidR="00BA6685" w:rsidRPr="002D209A" w:rsidRDefault="00566B03" w:rsidP="00BA6685">
      <w:r w:rsidRPr="001936B6">
        <w:rPr>
          <w:i/>
          <w:color w:val="993300"/>
        </w:rPr>
        <w:tab/>
        <w:t>A: I sure did.</w:t>
      </w:r>
    </w:p>
    <w:p w14:paraId="1208F16A" w14:textId="77777777" w:rsidR="00BA6685" w:rsidRPr="002D209A" w:rsidRDefault="00BA6685" w:rsidP="00BA6685"/>
    <w:p w14:paraId="7C222A2C" w14:textId="6D69B2E2" w:rsidR="00BA6685" w:rsidRPr="001936B6" w:rsidRDefault="00566B03" w:rsidP="00BA6685">
      <w:pPr>
        <w:rPr>
          <w:i/>
          <w:color w:val="993300"/>
        </w:rPr>
      </w:pPr>
      <w:r w:rsidRPr="001936B6">
        <w:rPr>
          <w:i/>
          <w:color w:val="993300"/>
        </w:rPr>
        <w:tab/>
      </w:r>
      <w:r w:rsidR="00BA6685">
        <w:rPr>
          <w:i/>
          <w:color w:val="993300"/>
        </w:rPr>
        <w:t>‘</w:t>
      </w:r>
      <w:r w:rsidRPr="001936B6">
        <w:rPr>
          <w:i/>
          <w:color w:val="993300"/>
        </w:rPr>
        <w:t>Money sure is hard to come by.</w:t>
      </w:r>
      <w:r w:rsidR="00BA6685">
        <w:rPr>
          <w:i/>
          <w:color w:val="993300"/>
        </w:rPr>
        <w:t>’</w:t>
      </w:r>
    </w:p>
    <w:p w14:paraId="45B8E2CE" w14:textId="568F894A" w:rsidR="00BA6685" w:rsidRPr="002D209A" w:rsidRDefault="00566B03" w:rsidP="00BA6685">
      <w:r w:rsidRPr="001936B6">
        <w:rPr>
          <w:i/>
          <w:color w:val="993300"/>
        </w:rPr>
        <w:tab/>
      </w:r>
      <w:r w:rsidR="00BA6685">
        <w:rPr>
          <w:i/>
          <w:color w:val="993300"/>
        </w:rPr>
        <w:t>‘</w:t>
      </w:r>
      <w:r w:rsidRPr="001936B6">
        <w:rPr>
          <w:i/>
          <w:color w:val="993300"/>
        </w:rPr>
        <w:t>It sure is hot today!</w:t>
      </w:r>
      <w:r w:rsidR="00BA6685">
        <w:rPr>
          <w:i/>
          <w:color w:val="993300"/>
        </w:rPr>
        <w:t>’</w:t>
      </w:r>
    </w:p>
    <w:p w14:paraId="60E1C663" w14:textId="77777777" w:rsidR="00BA6685" w:rsidRPr="002D209A" w:rsidRDefault="00BA6685"/>
    <w:p w14:paraId="50849DBA" w14:textId="77777777" w:rsidR="00BA6685" w:rsidRPr="001936B6" w:rsidRDefault="00BA6685">
      <w:pPr>
        <w:rPr>
          <w:color w:val="993300"/>
        </w:rPr>
      </w:pPr>
    </w:p>
    <w:p w14:paraId="0AA3D9A4" w14:textId="77777777" w:rsidR="00BA6685" w:rsidRDefault="00566B03" w:rsidP="00BA6685">
      <w:pPr>
        <w:pStyle w:val="Heading3"/>
      </w:pPr>
      <w:bookmarkStart w:id="2491" w:name="_Toc508617055"/>
      <w:bookmarkStart w:id="2492" w:name="_Toc508943164"/>
      <w:bookmarkStart w:id="2493" w:name="_Toc508943764"/>
      <w:bookmarkStart w:id="2494" w:name="_Toc78376046"/>
      <w:bookmarkStart w:id="2495" w:name="_Toc79406150"/>
      <w:bookmarkStart w:id="2496" w:name="_Toc337412372"/>
      <w:r>
        <w:t xml:space="preserve">Clause-final </w:t>
      </w:r>
      <w:r w:rsidRPr="00DE33B3">
        <w:rPr>
          <w:rFonts w:ascii="Doulos SIL" w:hAnsi="Doulos SIL"/>
          <w:i/>
          <w:color w:val="0000FF"/>
        </w:rPr>
        <w:t>ŋŋŋ</w:t>
      </w:r>
      <w:bookmarkEnd w:id="2491"/>
      <w:bookmarkEnd w:id="2492"/>
      <w:bookmarkEnd w:id="2493"/>
      <w:bookmarkEnd w:id="2494"/>
      <w:bookmarkEnd w:id="2495"/>
      <w:r>
        <w:t xml:space="preserve"> (admonitive)</w:t>
      </w:r>
      <w:bookmarkEnd w:id="2496"/>
    </w:p>
    <w:p w14:paraId="13A311D0" w14:textId="77777777" w:rsidR="00BA6685" w:rsidRPr="002D209A" w:rsidRDefault="00BA6685" w:rsidP="00BA6685"/>
    <w:p w14:paraId="71EF1135" w14:textId="77777777" w:rsidR="00BA6685" w:rsidRPr="00482223" w:rsidRDefault="00566B03" w:rsidP="00BA6685">
      <w:pPr>
        <w:rPr>
          <w:i/>
          <w:color w:val="993300"/>
        </w:rPr>
      </w:pPr>
      <w:r w:rsidRPr="00482223">
        <w:rPr>
          <w:i/>
          <w:color w:val="993300"/>
        </w:rPr>
        <w:t>examples</w:t>
      </w:r>
    </w:p>
    <w:p w14:paraId="7B740461" w14:textId="75CA3B3C" w:rsidR="00BA6685" w:rsidRPr="00482223" w:rsidRDefault="00566B03" w:rsidP="00BA6685">
      <w:pPr>
        <w:rPr>
          <w:i/>
          <w:color w:val="993300"/>
        </w:rPr>
      </w:pPr>
      <w:r w:rsidRPr="00482223">
        <w:rPr>
          <w:i/>
          <w:color w:val="993300"/>
        </w:rPr>
        <w:tab/>
      </w:r>
      <w:r w:rsidR="00BA6685">
        <w:rPr>
          <w:i/>
          <w:color w:val="993300"/>
        </w:rPr>
        <w:t>‘</w:t>
      </w:r>
      <w:r w:rsidRPr="00482223">
        <w:rPr>
          <w:i/>
          <w:color w:val="993300"/>
        </w:rPr>
        <w:t>Watch our for wild animals now!</w:t>
      </w:r>
      <w:r w:rsidR="00BA6685">
        <w:rPr>
          <w:i/>
          <w:color w:val="993300"/>
        </w:rPr>
        <w:t>’</w:t>
      </w:r>
    </w:p>
    <w:p w14:paraId="2CD8ED42" w14:textId="291A6398" w:rsidR="00BA6685" w:rsidRPr="00482223" w:rsidRDefault="00566B03" w:rsidP="00BA6685">
      <w:pPr>
        <w:rPr>
          <w:i/>
          <w:color w:val="993300"/>
        </w:rPr>
      </w:pPr>
      <w:r w:rsidRPr="00482223">
        <w:rPr>
          <w:i/>
          <w:color w:val="993300"/>
        </w:rPr>
        <w:tab/>
      </w:r>
      <w:r w:rsidR="00BA6685">
        <w:rPr>
          <w:i/>
          <w:color w:val="993300"/>
        </w:rPr>
        <w:t>‘</w:t>
      </w:r>
      <w:r w:rsidRPr="00482223">
        <w:rPr>
          <w:i/>
          <w:color w:val="993300"/>
        </w:rPr>
        <w:t>Now don</w:t>
      </w:r>
      <w:r w:rsidR="00BA6685">
        <w:rPr>
          <w:i/>
          <w:color w:val="993300"/>
        </w:rPr>
        <w:t>’</w:t>
      </w:r>
      <w:r w:rsidRPr="00482223">
        <w:rPr>
          <w:i/>
          <w:color w:val="993300"/>
        </w:rPr>
        <w:t>t you go to the field without a hat!</w:t>
      </w:r>
      <w:r w:rsidR="00BA6685">
        <w:rPr>
          <w:i/>
          <w:color w:val="993300"/>
        </w:rPr>
        <w:t>’</w:t>
      </w:r>
    </w:p>
    <w:p w14:paraId="1912C5BC" w14:textId="77777777" w:rsidR="00BA6685" w:rsidRDefault="00566B03" w:rsidP="00BA6685">
      <w:pPr>
        <w:pStyle w:val="Heading2"/>
      </w:pPr>
      <w:bookmarkStart w:id="2497" w:name="_Toc508617057"/>
      <w:bookmarkStart w:id="2498" w:name="_Toc508943166"/>
      <w:bookmarkStart w:id="2499" w:name="_Toc508943766"/>
      <w:bookmarkStart w:id="2500" w:name="_Toc78376047"/>
      <w:bookmarkStart w:id="2501" w:name="_Toc79406151"/>
      <w:bookmarkStart w:id="2502" w:name="_Toc337412373"/>
      <w:r>
        <w:lastRenderedPageBreak/>
        <w:t>Backchannel and uptake checks</w:t>
      </w:r>
      <w:bookmarkEnd w:id="2497"/>
      <w:bookmarkEnd w:id="2498"/>
      <w:bookmarkEnd w:id="2499"/>
      <w:bookmarkEnd w:id="2500"/>
      <w:bookmarkEnd w:id="2501"/>
      <w:bookmarkEnd w:id="2502"/>
    </w:p>
    <w:p w14:paraId="3ADCF104" w14:textId="77777777" w:rsidR="00BA6685" w:rsidRDefault="00566B03" w:rsidP="00BA6685">
      <w:pPr>
        <w:pStyle w:val="Heading2"/>
      </w:pPr>
      <w:bookmarkStart w:id="2503" w:name="_Toc508617058"/>
      <w:bookmarkStart w:id="2504" w:name="_Toc508943167"/>
      <w:bookmarkStart w:id="2505" w:name="_Toc508943767"/>
      <w:bookmarkStart w:id="2506" w:name="_Toc78376048"/>
      <w:bookmarkStart w:id="2507" w:name="_Toc79406152"/>
      <w:bookmarkStart w:id="2508" w:name="_Toc337412374"/>
      <w:r>
        <w:t>Greetings</w:t>
      </w:r>
      <w:bookmarkEnd w:id="2503"/>
      <w:bookmarkEnd w:id="2504"/>
      <w:bookmarkEnd w:id="2505"/>
      <w:bookmarkEnd w:id="2506"/>
      <w:bookmarkEnd w:id="2507"/>
      <w:bookmarkEnd w:id="2508"/>
    </w:p>
    <w:p w14:paraId="406A7C5A" w14:textId="77777777" w:rsidR="00BA6685" w:rsidRPr="001936B6" w:rsidRDefault="00566B03" w:rsidP="00BA6685">
      <w:pPr>
        <w:rPr>
          <w:i/>
          <w:color w:val="993300"/>
        </w:rPr>
      </w:pPr>
      <w:r w:rsidRPr="001936B6">
        <w:rPr>
          <w:i/>
          <w:color w:val="993300"/>
        </w:rPr>
        <w:tab/>
        <w:t>a) time-of-day greetings</w:t>
      </w:r>
    </w:p>
    <w:p w14:paraId="50316575" w14:textId="03D46530" w:rsidR="00BA6685" w:rsidRPr="001936B6" w:rsidRDefault="00566B03" w:rsidP="00BA6685">
      <w:pPr>
        <w:rPr>
          <w:i/>
          <w:color w:val="993300"/>
        </w:rPr>
      </w:pPr>
      <w:r w:rsidRPr="001936B6">
        <w:rPr>
          <w:i/>
          <w:color w:val="993300"/>
        </w:rPr>
        <w:tab/>
      </w:r>
      <w:r w:rsidRPr="001936B6">
        <w:rPr>
          <w:i/>
          <w:color w:val="993300"/>
        </w:rPr>
        <w:tab/>
      </w:r>
      <w:r w:rsidR="00BA6685">
        <w:rPr>
          <w:i/>
          <w:color w:val="993300"/>
        </w:rPr>
        <w:t>‘</w:t>
      </w:r>
      <w:r w:rsidRPr="001936B6">
        <w:rPr>
          <w:i/>
          <w:color w:val="993300"/>
        </w:rPr>
        <w:t>good morning</w:t>
      </w:r>
      <w:r w:rsidR="00BA6685">
        <w:rPr>
          <w:i/>
          <w:color w:val="993300"/>
        </w:rPr>
        <w:t>’</w:t>
      </w:r>
      <w:r w:rsidRPr="001936B6">
        <w:rPr>
          <w:i/>
          <w:color w:val="993300"/>
        </w:rPr>
        <w:t xml:space="preserve"> to </w:t>
      </w:r>
      <w:r w:rsidR="00BA6685">
        <w:rPr>
          <w:i/>
          <w:color w:val="993300"/>
        </w:rPr>
        <w:t>‘</w:t>
      </w:r>
      <w:r w:rsidRPr="001936B6">
        <w:rPr>
          <w:i/>
          <w:color w:val="993300"/>
        </w:rPr>
        <w:t>good night</w:t>
      </w:r>
      <w:r w:rsidR="00BA6685">
        <w:rPr>
          <w:i/>
          <w:color w:val="993300"/>
        </w:rPr>
        <w:t>’</w:t>
      </w:r>
    </w:p>
    <w:p w14:paraId="120E0E67" w14:textId="22DB8B2F" w:rsidR="00BA6685" w:rsidRPr="001936B6" w:rsidRDefault="00566B03" w:rsidP="00BA6685">
      <w:pPr>
        <w:rPr>
          <w:i/>
          <w:color w:val="993300"/>
        </w:rPr>
      </w:pPr>
      <w:r w:rsidRPr="001936B6">
        <w:rPr>
          <w:i/>
          <w:color w:val="993300"/>
        </w:rPr>
        <w:tab/>
      </w:r>
      <w:r w:rsidRPr="001936B6">
        <w:rPr>
          <w:i/>
          <w:color w:val="993300"/>
        </w:rPr>
        <w:tab/>
      </w:r>
      <w:r w:rsidR="00BA6685">
        <w:rPr>
          <w:i/>
          <w:color w:val="993300"/>
        </w:rPr>
        <w:t>‘</w:t>
      </w:r>
      <w:r w:rsidRPr="001936B6">
        <w:rPr>
          <w:i/>
          <w:color w:val="993300"/>
        </w:rPr>
        <w:t>good morning</w:t>
      </w:r>
      <w:r w:rsidR="00BA6685">
        <w:rPr>
          <w:i/>
          <w:color w:val="993300"/>
        </w:rPr>
        <w:t>’</w:t>
      </w:r>
      <w:r w:rsidRPr="001936B6">
        <w:rPr>
          <w:i/>
          <w:color w:val="993300"/>
        </w:rPr>
        <w:t xml:space="preserve"> may be expressed as </w:t>
      </w:r>
      <w:r w:rsidR="00BA6685">
        <w:rPr>
          <w:i/>
          <w:color w:val="993300"/>
        </w:rPr>
        <w:t>‘</w:t>
      </w:r>
      <w:r w:rsidRPr="001936B6">
        <w:rPr>
          <w:i/>
          <w:color w:val="993300"/>
        </w:rPr>
        <w:t>did you sleep well?</w:t>
      </w:r>
      <w:r w:rsidR="00BA6685">
        <w:rPr>
          <w:i/>
          <w:color w:val="993300"/>
        </w:rPr>
        <w:t>’</w:t>
      </w:r>
      <w:r w:rsidRPr="001936B6">
        <w:rPr>
          <w:i/>
          <w:color w:val="993300"/>
        </w:rPr>
        <w:t xml:space="preserve"> (i.e. retrospective), </w:t>
      </w:r>
      <w:r w:rsidR="00BA6685">
        <w:rPr>
          <w:i/>
          <w:color w:val="993300"/>
        </w:rPr>
        <w:t>‘</w:t>
      </w:r>
      <w:r w:rsidRPr="001936B6">
        <w:rPr>
          <w:i/>
          <w:color w:val="993300"/>
        </w:rPr>
        <w:t>good evening</w:t>
      </w:r>
      <w:r w:rsidR="00BA6685">
        <w:rPr>
          <w:i/>
          <w:color w:val="993300"/>
        </w:rPr>
        <w:t>’</w:t>
      </w:r>
      <w:r w:rsidRPr="001936B6">
        <w:rPr>
          <w:i/>
          <w:color w:val="993300"/>
        </w:rPr>
        <w:t xml:space="preserve"> as </w:t>
      </w:r>
      <w:r w:rsidR="00BA6685">
        <w:rPr>
          <w:i/>
          <w:color w:val="993300"/>
        </w:rPr>
        <w:t>‘</w:t>
      </w:r>
      <w:r w:rsidRPr="001936B6">
        <w:rPr>
          <w:i/>
          <w:color w:val="993300"/>
        </w:rPr>
        <w:t>did you spend the day well?</w:t>
      </w:r>
      <w:r w:rsidR="00BA6685">
        <w:rPr>
          <w:i/>
          <w:color w:val="993300"/>
        </w:rPr>
        <w:t>’</w:t>
      </w:r>
      <w:r w:rsidRPr="001936B6">
        <w:rPr>
          <w:i/>
          <w:color w:val="993300"/>
        </w:rPr>
        <w:t xml:space="preserve">; </w:t>
      </w:r>
      <w:r w:rsidR="00BA6685">
        <w:rPr>
          <w:i/>
          <w:color w:val="993300"/>
        </w:rPr>
        <w:t>‘</w:t>
      </w:r>
      <w:r w:rsidRPr="001936B6">
        <w:rPr>
          <w:i/>
          <w:color w:val="993300"/>
        </w:rPr>
        <w:t>good night</w:t>
      </w:r>
      <w:r w:rsidR="00BA6685">
        <w:rPr>
          <w:i/>
          <w:color w:val="993300"/>
        </w:rPr>
        <w:t>’</w:t>
      </w:r>
      <w:r w:rsidRPr="001936B6">
        <w:rPr>
          <w:i/>
          <w:color w:val="993300"/>
        </w:rPr>
        <w:t xml:space="preserve"> often prospective (</w:t>
      </w:r>
      <w:r w:rsidR="00BA6685">
        <w:rPr>
          <w:i/>
          <w:color w:val="993300"/>
        </w:rPr>
        <w:t>‘</w:t>
      </w:r>
      <w:r w:rsidRPr="001936B6">
        <w:rPr>
          <w:i/>
          <w:color w:val="993300"/>
        </w:rPr>
        <w:t>let</w:t>
      </w:r>
      <w:r w:rsidR="00BA6685">
        <w:rPr>
          <w:i/>
          <w:color w:val="993300"/>
        </w:rPr>
        <w:t>’</w:t>
      </w:r>
      <w:r w:rsidRPr="001936B6">
        <w:rPr>
          <w:i/>
          <w:color w:val="993300"/>
        </w:rPr>
        <w:t>s spend the night well</w:t>
      </w:r>
      <w:r w:rsidR="00BA6685">
        <w:rPr>
          <w:i/>
          <w:color w:val="993300"/>
        </w:rPr>
        <w:t>’</w:t>
      </w:r>
      <w:r w:rsidRPr="001936B6">
        <w:rPr>
          <w:i/>
          <w:color w:val="993300"/>
        </w:rPr>
        <w:t xml:space="preserve"> etc.).</w:t>
      </w:r>
    </w:p>
    <w:p w14:paraId="404B312D" w14:textId="77777777" w:rsidR="00BA6685" w:rsidRPr="001936B6" w:rsidRDefault="00566B03" w:rsidP="00BA6685">
      <w:pPr>
        <w:rPr>
          <w:i/>
          <w:color w:val="993300"/>
        </w:rPr>
      </w:pPr>
      <w:r w:rsidRPr="001936B6">
        <w:rPr>
          <w:i/>
          <w:color w:val="993300"/>
        </w:rPr>
        <w:tab/>
      </w:r>
      <w:r w:rsidRPr="001936B6">
        <w:rPr>
          <w:i/>
          <w:color w:val="993300"/>
        </w:rPr>
        <w:tab/>
        <w:t>indicate time of day (range of hours) when each greeting is appropriate</w:t>
      </w:r>
    </w:p>
    <w:p w14:paraId="1FAA6830" w14:textId="39D150E3" w:rsidR="00BA6685" w:rsidRPr="002D209A" w:rsidRDefault="00566B03" w:rsidP="00BA6685">
      <w:r w:rsidRPr="001936B6">
        <w:rPr>
          <w:i/>
          <w:color w:val="993300"/>
        </w:rPr>
        <w:tab/>
      </w:r>
      <w:r w:rsidRPr="001936B6">
        <w:rPr>
          <w:i/>
          <w:color w:val="993300"/>
        </w:rPr>
        <w:tab/>
        <w:t xml:space="preserve">perhaps a default </w:t>
      </w:r>
      <w:r w:rsidR="00BA6685">
        <w:rPr>
          <w:i/>
          <w:color w:val="993300"/>
        </w:rPr>
        <w:t>‘</w:t>
      </w:r>
      <w:r w:rsidRPr="001936B6">
        <w:rPr>
          <w:i/>
          <w:color w:val="993300"/>
        </w:rPr>
        <w:t>hello</w:t>
      </w:r>
      <w:r w:rsidR="00BA6685">
        <w:rPr>
          <w:i/>
          <w:color w:val="993300"/>
        </w:rPr>
        <w:t>’</w:t>
      </w:r>
      <w:r w:rsidRPr="001936B6">
        <w:rPr>
          <w:i/>
          <w:color w:val="993300"/>
        </w:rPr>
        <w:t xml:space="preserve"> in the middle of the day</w:t>
      </w:r>
    </w:p>
    <w:p w14:paraId="676BAEEF" w14:textId="77777777" w:rsidR="00BA6685" w:rsidRPr="002D209A" w:rsidRDefault="00BA6685" w:rsidP="00BA6685"/>
    <w:p w14:paraId="2922FB31" w14:textId="5DFF061A" w:rsidR="00BA6685" w:rsidRPr="002D209A" w:rsidRDefault="00566B03" w:rsidP="00BA6685">
      <w:r w:rsidRPr="001936B6">
        <w:rPr>
          <w:i/>
          <w:color w:val="993300"/>
        </w:rPr>
        <w:tab/>
        <w:t xml:space="preserve">b) situational greetings like </w:t>
      </w:r>
      <w:r w:rsidR="00BA6685">
        <w:rPr>
          <w:i/>
          <w:color w:val="993300"/>
        </w:rPr>
        <w:t>‘</w:t>
      </w:r>
      <w:r w:rsidRPr="001936B6">
        <w:rPr>
          <w:i/>
          <w:color w:val="993300"/>
        </w:rPr>
        <w:t>hello in the field/at work/at the well/at the market)</w:t>
      </w:r>
      <w:r w:rsidR="00BA6685">
        <w:rPr>
          <w:i/>
          <w:color w:val="993300"/>
        </w:rPr>
        <w:t>’</w:t>
      </w:r>
      <w:r w:rsidRPr="001936B6">
        <w:rPr>
          <w:i/>
          <w:color w:val="993300"/>
        </w:rPr>
        <w:t xml:space="preserve">, referring to a location and activity that the interlocutor is in or is coming back from; typical forms are </w:t>
      </w:r>
      <w:r w:rsidR="00BA6685">
        <w:rPr>
          <w:i/>
          <w:color w:val="993300"/>
        </w:rPr>
        <w:t>‘</w:t>
      </w:r>
      <w:r w:rsidRPr="001936B6">
        <w:rPr>
          <w:i/>
          <w:color w:val="993300"/>
        </w:rPr>
        <w:t>you and (the) field</w:t>
      </w:r>
      <w:r w:rsidR="00BA6685">
        <w:rPr>
          <w:i/>
          <w:color w:val="993300"/>
        </w:rPr>
        <w:t>’</w:t>
      </w:r>
      <w:r w:rsidRPr="001936B6">
        <w:rPr>
          <w:i/>
          <w:color w:val="993300"/>
        </w:rPr>
        <w:t xml:space="preserve"> or </w:t>
      </w:r>
      <w:r w:rsidR="00BA6685">
        <w:rPr>
          <w:i/>
          <w:color w:val="993300"/>
        </w:rPr>
        <w:t>‘</w:t>
      </w:r>
      <w:r w:rsidRPr="001936B6">
        <w:rPr>
          <w:i/>
          <w:color w:val="993300"/>
        </w:rPr>
        <w:t>hello in the field</w:t>
      </w:r>
      <w:r w:rsidR="00BA6685">
        <w:rPr>
          <w:i/>
          <w:color w:val="993300"/>
        </w:rPr>
        <w:t>’</w:t>
      </w:r>
      <w:r w:rsidRPr="001936B6">
        <w:rPr>
          <w:i/>
          <w:color w:val="993300"/>
        </w:rPr>
        <w:t>.</w:t>
      </w:r>
    </w:p>
    <w:p w14:paraId="3E0B3DA6" w14:textId="77777777" w:rsidR="00BA6685" w:rsidRPr="002D209A" w:rsidRDefault="00BA6685" w:rsidP="00BA6685"/>
    <w:p w14:paraId="5048E1A5" w14:textId="77777777" w:rsidR="00BA6685" w:rsidRPr="001936B6" w:rsidRDefault="00566B03" w:rsidP="00BA6685">
      <w:pPr>
        <w:rPr>
          <w:i/>
          <w:color w:val="993300"/>
        </w:rPr>
      </w:pPr>
      <w:r w:rsidRPr="001936B6">
        <w:rPr>
          <w:i/>
          <w:color w:val="993300"/>
        </w:rPr>
        <w:tab/>
        <w:t>c) greetings to travelers (best wishes on departing, welcome on arriving):</w:t>
      </w:r>
    </w:p>
    <w:p w14:paraId="170556B4" w14:textId="75A0CF92" w:rsidR="00BA6685" w:rsidRPr="001936B6" w:rsidRDefault="00BA6685" w:rsidP="00BA6685">
      <w:pPr>
        <w:ind w:left="720" w:hanging="720"/>
        <w:rPr>
          <w:i/>
          <w:color w:val="993300"/>
        </w:rPr>
      </w:pPr>
      <w:r>
        <w:rPr>
          <w:i/>
          <w:color w:val="993300"/>
        </w:rPr>
        <w:t>‘</w:t>
      </w:r>
      <w:r w:rsidR="00566B03" w:rsidRPr="001936B6">
        <w:rPr>
          <w:i/>
          <w:color w:val="993300"/>
        </w:rPr>
        <w:t>welcome!</w:t>
      </w:r>
      <w:r>
        <w:rPr>
          <w:i/>
          <w:color w:val="993300"/>
        </w:rPr>
        <w:t>’</w:t>
      </w:r>
      <w:r w:rsidR="00566B03" w:rsidRPr="001936B6">
        <w:rPr>
          <w:i/>
          <w:color w:val="993300"/>
        </w:rPr>
        <w:t xml:space="preserve"> (perhaps imperative </w:t>
      </w:r>
      <w:r>
        <w:rPr>
          <w:i/>
          <w:color w:val="993300"/>
        </w:rPr>
        <w:t>‘</w:t>
      </w:r>
      <w:r w:rsidR="00566B03" w:rsidRPr="001936B6">
        <w:rPr>
          <w:i/>
          <w:color w:val="993300"/>
        </w:rPr>
        <w:t>approach the house!</w:t>
      </w:r>
      <w:r>
        <w:rPr>
          <w:i/>
          <w:color w:val="993300"/>
        </w:rPr>
        <w:t>’</w:t>
      </w:r>
      <w:r w:rsidR="00566B03" w:rsidRPr="001936B6">
        <w:rPr>
          <w:i/>
          <w:color w:val="993300"/>
        </w:rPr>
        <w:t>)</w:t>
      </w:r>
    </w:p>
    <w:p w14:paraId="42DBF01D" w14:textId="1B993AFC" w:rsidR="00BA6685" w:rsidRPr="002D209A" w:rsidRDefault="00BA6685" w:rsidP="00BA6685">
      <w:pPr>
        <w:ind w:left="720" w:hanging="720"/>
      </w:pPr>
      <w:r>
        <w:rPr>
          <w:i/>
          <w:color w:val="993300"/>
        </w:rPr>
        <w:t>‘</w:t>
      </w:r>
      <w:r w:rsidR="00566B03" w:rsidRPr="001936B6">
        <w:rPr>
          <w:i/>
          <w:color w:val="993300"/>
        </w:rPr>
        <w:t>bon voyage</w:t>
      </w:r>
      <w:r>
        <w:rPr>
          <w:i/>
          <w:color w:val="993300"/>
        </w:rPr>
        <w:t>’</w:t>
      </w:r>
      <w:r w:rsidR="00566B03" w:rsidRPr="001936B6">
        <w:rPr>
          <w:i/>
          <w:color w:val="993300"/>
        </w:rPr>
        <w:t xml:space="preserve"> (perhaps </w:t>
      </w:r>
      <w:r>
        <w:rPr>
          <w:i/>
          <w:color w:val="993300"/>
        </w:rPr>
        <w:t>‘</w:t>
      </w:r>
      <w:r w:rsidR="00566B03" w:rsidRPr="001936B6">
        <w:rPr>
          <w:i/>
          <w:color w:val="993300"/>
        </w:rPr>
        <w:t>arrive there in health!</w:t>
      </w:r>
      <w:r>
        <w:rPr>
          <w:i/>
          <w:color w:val="993300"/>
        </w:rPr>
        <w:t>’</w:t>
      </w:r>
      <w:r w:rsidR="00566B03" w:rsidRPr="001936B6">
        <w:rPr>
          <w:i/>
          <w:color w:val="993300"/>
        </w:rPr>
        <w:t>)</w:t>
      </w:r>
    </w:p>
    <w:p w14:paraId="0A974F45" w14:textId="77777777" w:rsidR="00BA6685" w:rsidRPr="002D209A" w:rsidRDefault="00BA6685" w:rsidP="00BA6685"/>
    <w:p w14:paraId="69C8CF86" w14:textId="77777777" w:rsidR="00BA6685" w:rsidRPr="001936B6" w:rsidRDefault="00566B03" w:rsidP="00BA6685">
      <w:pPr>
        <w:rPr>
          <w:i/>
          <w:color w:val="993300"/>
        </w:rPr>
      </w:pPr>
      <w:r w:rsidRPr="001936B6">
        <w:rPr>
          <w:i/>
          <w:color w:val="993300"/>
        </w:rPr>
        <w:tab/>
        <w:t>d) condolences</w:t>
      </w:r>
    </w:p>
    <w:p w14:paraId="57CE3021" w14:textId="0AF9BF2F" w:rsidR="00BA6685" w:rsidRPr="001936B6" w:rsidRDefault="00566B03" w:rsidP="00BA6685">
      <w:pPr>
        <w:ind w:left="720" w:hanging="720"/>
        <w:rPr>
          <w:i/>
          <w:color w:val="993300"/>
        </w:rPr>
      </w:pPr>
      <w:r w:rsidRPr="001936B6">
        <w:rPr>
          <w:i/>
          <w:color w:val="993300"/>
        </w:rPr>
        <w:tab/>
        <w:t>from the visitor to the deceased</w:t>
      </w:r>
      <w:r w:rsidR="00BA6685">
        <w:rPr>
          <w:i/>
          <w:color w:val="993300"/>
        </w:rPr>
        <w:t>’</w:t>
      </w:r>
      <w:r w:rsidRPr="001936B6">
        <w:rPr>
          <w:i/>
          <w:color w:val="993300"/>
        </w:rPr>
        <w:t>s family</w:t>
      </w:r>
    </w:p>
    <w:p w14:paraId="1C1943C6" w14:textId="4276833E" w:rsidR="00BA6685" w:rsidRPr="001936B6" w:rsidRDefault="00566B03" w:rsidP="00BA6685">
      <w:pPr>
        <w:ind w:left="720" w:hanging="720"/>
        <w:rPr>
          <w:i/>
          <w:color w:val="993300"/>
        </w:rPr>
      </w:pPr>
      <w:r w:rsidRPr="001936B6">
        <w:rPr>
          <w:i/>
          <w:color w:val="993300"/>
        </w:rPr>
        <w:tab/>
      </w:r>
      <w:r w:rsidRPr="001936B6">
        <w:rPr>
          <w:i/>
          <w:color w:val="993300"/>
        </w:rPr>
        <w:tab/>
        <w:t xml:space="preserve">e.g. </w:t>
      </w:r>
      <w:r w:rsidR="00BA6685">
        <w:rPr>
          <w:i/>
          <w:color w:val="993300"/>
        </w:rPr>
        <w:t>‘</w:t>
      </w:r>
      <w:r w:rsidRPr="001936B6">
        <w:rPr>
          <w:i/>
          <w:color w:val="993300"/>
        </w:rPr>
        <w:t>greetings in high worth</w:t>
      </w:r>
      <w:r w:rsidR="00BA6685">
        <w:rPr>
          <w:i/>
          <w:color w:val="993300"/>
        </w:rPr>
        <w:t>’</w:t>
      </w:r>
    </w:p>
    <w:p w14:paraId="1049B7FB" w14:textId="77777777" w:rsidR="00BA6685" w:rsidRPr="001936B6" w:rsidRDefault="00566B03" w:rsidP="00BA6685">
      <w:pPr>
        <w:ind w:left="720" w:hanging="720"/>
        <w:rPr>
          <w:i/>
          <w:color w:val="993300"/>
        </w:rPr>
      </w:pPr>
      <w:r w:rsidRPr="001936B6">
        <w:rPr>
          <w:i/>
          <w:color w:val="993300"/>
        </w:rPr>
        <w:tab/>
        <w:t>to the visitor as he is about to depart</w:t>
      </w:r>
    </w:p>
    <w:p w14:paraId="7723E2BC" w14:textId="52A26C0C" w:rsidR="00BA6685" w:rsidRPr="001936B6" w:rsidRDefault="00566B03" w:rsidP="00BA6685">
      <w:pPr>
        <w:ind w:left="720" w:hanging="720"/>
        <w:rPr>
          <w:i/>
          <w:color w:val="993300"/>
        </w:rPr>
      </w:pPr>
      <w:r w:rsidRPr="001936B6">
        <w:rPr>
          <w:i/>
          <w:color w:val="993300"/>
        </w:rPr>
        <w:tab/>
      </w:r>
      <w:r w:rsidRPr="001936B6">
        <w:rPr>
          <w:i/>
          <w:color w:val="993300"/>
        </w:rPr>
        <w:tab/>
        <w:t xml:space="preserve">e.g. </w:t>
      </w:r>
      <w:r w:rsidR="00BA6685">
        <w:rPr>
          <w:i/>
          <w:color w:val="993300"/>
        </w:rPr>
        <w:t>‘</w:t>
      </w:r>
      <w:r w:rsidRPr="001936B6">
        <w:rPr>
          <w:i/>
          <w:color w:val="993300"/>
        </w:rPr>
        <w:t>may God lengthen your life</w:t>
      </w:r>
      <w:r w:rsidR="00BA6685">
        <w:rPr>
          <w:i/>
          <w:color w:val="993300"/>
        </w:rPr>
        <w:t>’</w:t>
      </w:r>
      <w:r w:rsidRPr="001936B6">
        <w:rPr>
          <w:i/>
          <w:color w:val="993300"/>
        </w:rPr>
        <w:t xml:space="preserve"> </w:t>
      </w:r>
    </w:p>
    <w:p w14:paraId="36BE3C3C" w14:textId="7D197B81" w:rsidR="00BA6685" w:rsidRPr="001936B6" w:rsidRDefault="00566B03" w:rsidP="00BA6685">
      <w:pPr>
        <w:ind w:left="720" w:hanging="720"/>
        <w:rPr>
          <w:i/>
          <w:color w:val="993300"/>
        </w:rPr>
      </w:pPr>
      <w:r w:rsidRPr="001936B6">
        <w:rPr>
          <w:i/>
          <w:color w:val="993300"/>
        </w:rPr>
        <w:tab/>
      </w:r>
      <w:r w:rsidRPr="001936B6">
        <w:rPr>
          <w:i/>
          <w:color w:val="993300"/>
        </w:rPr>
        <w:tab/>
        <w:t xml:space="preserve">or </w:t>
      </w:r>
      <w:r w:rsidR="00BA6685">
        <w:rPr>
          <w:i/>
          <w:color w:val="993300"/>
        </w:rPr>
        <w:t>‘</w:t>
      </w:r>
      <w:r w:rsidRPr="001936B6">
        <w:rPr>
          <w:i/>
          <w:color w:val="993300"/>
        </w:rPr>
        <w:t>may God put distance between us (and the deceased)</w:t>
      </w:r>
    </w:p>
    <w:p w14:paraId="3B19A00A" w14:textId="77777777" w:rsidR="00BA6685" w:rsidRPr="001936B6" w:rsidRDefault="00566B03" w:rsidP="00BA6685">
      <w:pPr>
        <w:ind w:left="720" w:hanging="720"/>
        <w:rPr>
          <w:i/>
          <w:color w:val="993300"/>
        </w:rPr>
      </w:pPr>
      <w:r w:rsidRPr="001936B6">
        <w:rPr>
          <w:i/>
          <w:color w:val="993300"/>
        </w:rPr>
        <w:tab/>
        <w:t>to one returning home after presenting condolences in another village</w:t>
      </w:r>
    </w:p>
    <w:p w14:paraId="611D7C18" w14:textId="69700D23" w:rsidR="00BA6685" w:rsidRPr="001936B6" w:rsidRDefault="00566B03" w:rsidP="00BA6685">
      <w:pPr>
        <w:ind w:left="720" w:hanging="720"/>
        <w:rPr>
          <w:i/>
          <w:color w:val="993300"/>
        </w:rPr>
      </w:pPr>
      <w:r w:rsidRPr="001936B6">
        <w:rPr>
          <w:i/>
          <w:color w:val="993300"/>
        </w:rPr>
        <w:tab/>
      </w:r>
      <w:r w:rsidRPr="001936B6">
        <w:rPr>
          <w:i/>
          <w:color w:val="993300"/>
        </w:rPr>
        <w:tab/>
        <w:t xml:space="preserve">e.g. </w:t>
      </w:r>
      <w:r w:rsidR="00BA6685">
        <w:rPr>
          <w:i/>
          <w:color w:val="993300"/>
        </w:rPr>
        <w:t>‘</w:t>
      </w:r>
      <w:r w:rsidRPr="001936B6">
        <w:rPr>
          <w:i/>
          <w:color w:val="993300"/>
        </w:rPr>
        <w:t>greetings in running</w:t>
      </w:r>
      <w:r w:rsidR="00BA6685">
        <w:rPr>
          <w:i/>
          <w:color w:val="993300"/>
        </w:rPr>
        <w:t>’</w:t>
      </w:r>
    </w:p>
    <w:p w14:paraId="432E841A" w14:textId="77777777" w:rsidR="00BA6685" w:rsidRPr="002D209A" w:rsidRDefault="00566B03" w:rsidP="00BA6685">
      <w:pPr>
        <w:ind w:left="720" w:hanging="720"/>
      </w:pPr>
      <w:r w:rsidRPr="001936B6">
        <w:rPr>
          <w:i/>
          <w:color w:val="993300"/>
        </w:rPr>
        <w:tab/>
        <w:t>analysis may require cultural explanations</w:t>
      </w:r>
    </w:p>
    <w:p w14:paraId="6A8EBC0C" w14:textId="77777777" w:rsidR="00BA6685" w:rsidRPr="002D209A" w:rsidRDefault="00BA6685" w:rsidP="00BA6685"/>
    <w:p w14:paraId="00D11A10" w14:textId="77777777" w:rsidR="00BA6685" w:rsidRPr="001936B6" w:rsidRDefault="00566B03" w:rsidP="00BA6685">
      <w:pPr>
        <w:rPr>
          <w:i/>
          <w:color w:val="993300"/>
        </w:rPr>
      </w:pPr>
      <w:r w:rsidRPr="001936B6">
        <w:rPr>
          <w:i/>
          <w:color w:val="993300"/>
        </w:rPr>
        <w:tab/>
        <w:t>e) good wishes at marriages and major Muslim holidays</w:t>
      </w:r>
    </w:p>
    <w:p w14:paraId="70E19B65" w14:textId="51FB9BCC" w:rsidR="00BA6685" w:rsidRPr="002D209A" w:rsidRDefault="00566B03" w:rsidP="00BA6685">
      <w:r w:rsidRPr="001936B6">
        <w:rPr>
          <w:i/>
          <w:color w:val="993300"/>
        </w:rPr>
        <w:tab/>
      </w:r>
      <w:r w:rsidRPr="001936B6">
        <w:rPr>
          <w:i/>
          <w:color w:val="993300"/>
        </w:rPr>
        <w:tab/>
      </w:r>
      <w:r w:rsidR="00BA6685">
        <w:rPr>
          <w:i/>
          <w:color w:val="993300"/>
        </w:rPr>
        <w:t>‘</w:t>
      </w:r>
      <w:r w:rsidRPr="001936B6">
        <w:rPr>
          <w:i/>
          <w:color w:val="993300"/>
        </w:rPr>
        <w:t>May God show you next year!</w:t>
      </w:r>
      <w:r w:rsidR="00BA6685">
        <w:rPr>
          <w:i/>
          <w:color w:val="993300"/>
        </w:rPr>
        <w:t>’</w:t>
      </w:r>
    </w:p>
    <w:p w14:paraId="1A136BC1" w14:textId="77777777" w:rsidR="00BA6685" w:rsidRPr="002D209A" w:rsidRDefault="00BA6685" w:rsidP="00BA6685"/>
    <w:p w14:paraId="76198614" w14:textId="77777777" w:rsidR="00BA6685" w:rsidRPr="001936B6" w:rsidRDefault="00566B03" w:rsidP="00BA6685">
      <w:pPr>
        <w:rPr>
          <w:i/>
          <w:color w:val="993300"/>
        </w:rPr>
      </w:pPr>
      <w:r w:rsidRPr="001936B6">
        <w:rPr>
          <w:i/>
          <w:color w:val="993300"/>
        </w:rPr>
        <w:tab/>
        <w:t>f) Islamic greetings</w:t>
      </w:r>
    </w:p>
    <w:p w14:paraId="4C39AB98" w14:textId="77777777" w:rsidR="00BA6685" w:rsidRPr="00482223" w:rsidRDefault="00566B03" w:rsidP="00BA6685">
      <w:pPr>
        <w:rPr>
          <w:i/>
          <w:color w:val="993300"/>
        </w:rPr>
      </w:pPr>
      <w:r w:rsidRPr="00482223">
        <w:rPr>
          <w:rFonts w:ascii="Doulos SIL" w:hAnsi="Doulos SIL"/>
          <w:i/>
          <w:color w:val="993300"/>
        </w:rPr>
        <w:t>assala:mu walaykum</w:t>
      </w:r>
      <w:r w:rsidRPr="00482223">
        <w:rPr>
          <w:i/>
          <w:color w:val="993300"/>
        </w:rPr>
        <w:t xml:space="preserve"> (generally a formal greeting among men)</w:t>
      </w:r>
    </w:p>
    <w:p w14:paraId="5B78C9A6" w14:textId="77777777" w:rsidR="00BA6685" w:rsidRPr="00482223" w:rsidRDefault="00566B03" w:rsidP="00BA6685">
      <w:pPr>
        <w:rPr>
          <w:i/>
          <w:color w:val="993300"/>
        </w:rPr>
      </w:pPr>
      <w:r w:rsidRPr="00482223">
        <w:rPr>
          <w:i/>
          <w:color w:val="993300"/>
        </w:rPr>
        <w:tab/>
      </w:r>
      <w:r w:rsidRPr="00482223">
        <w:rPr>
          <w:i/>
          <w:color w:val="993300"/>
        </w:rPr>
        <w:tab/>
        <w:t>response: malaykumussalaam (or similar)</w:t>
      </w:r>
    </w:p>
    <w:p w14:paraId="43DCC091" w14:textId="0CF90F75" w:rsidR="00BA6685" w:rsidRPr="001936B6" w:rsidRDefault="00BA6685" w:rsidP="00BA6685">
      <w:pPr>
        <w:ind w:left="720" w:hanging="720"/>
        <w:rPr>
          <w:i/>
          <w:color w:val="993300"/>
        </w:rPr>
      </w:pPr>
      <w:r>
        <w:rPr>
          <w:i/>
          <w:color w:val="993300"/>
        </w:rPr>
        <w:t>‘</w:t>
      </w:r>
      <w:r w:rsidR="00566B03" w:rsidRPr="001936B6">
        <w:rPr>
          <w:i/>
          <w:color w:val="993300"/>
        </w:rPr>
        <w:t>amen</w:t>
      </w:r>
      <w:r>
        <w:rPr>
          <w:i/>
          <w:color w:val="993300"/>
        </w:rPr>
        <w:t>’</w:t>
      </w:r>
      <w:r w:rsidR="00566B03" w:rsidRPr="001936B6">
        <w:rPr>
          <w:i/>
          <w:color w:val="993300"/>
        </w:rPr>
        <w:t xml:space="preserve"> (often a reply to a good wish)</w:t>
      </w:r>
    </w:p>
    <w:p w14:paraId="06D45DA9" w14:textId="0DF0E8D4" w:rsidR="00BA6685" w:rsidRPr="001936B6" w:rsidRDefault="00BA6685" w:rsidP="00BA6685">
      <w:pPr>
        <w:ind w:left="720" w:hanging="720"/>
        <w:rPr>
          <w:color w:val="993300"/>
        </w:rPr>
      </w:pPr>
      <w:r>
        <w:rPr>
          <w:i/>
          <w:color w:val="993300"/>
        </w:rPr>
        <w:t>‘</w:t>
      </w:r>
      <w:r w:rsidR="00566B03" w:rsidRPr="001936B6">
        <w:rPr>
          <w:i/>
          <w:color w:val="993300"/>
        </w:rPr>
        <w:t>thanks</w:t>
      </w:r>
      <w:r>
        <w:rPr>
          <w:i/>
          <w:color w:val="993300"/>
        </w:rPr>
        <w:t>’</w:t>
      </w:r>
      <w:r w:rsidR="00566B03" w:rsidRPr="001936B6">
        <w:rPr>
          <w:i/>
          <w:color w:val="993300"/>
        </w:rPr>
        <w:t xml:space="preserve"> (albarka, &lt; Arabic </w:t>
      </w:r>
      <w:r>
        <w:rPr>
          <w:i/>
          <w:color w:val="993300"/>
        </w:rPr>
        <w:t>‘</w:t>
      </w:r>
      <w:r w:rsidR="00566B03" w:rsidRPr="001936B6">
        <w:rPr>
          <w:i/>
          <w:color w:val="993300"/>
        </w:rPr>
        <w:t>the blessing</w:t>
      </w:r>
      <w:r>
        <w:rPr>
          <w:i/>
          <w:color w:val="993300"/>
        </w:rPr>
        <w:t>’</w:t>
      </w:r>
      <w:r w:rsidR="00566B03" w:rsidRPr="001936B6">
        <w:rPr>
          <w:i/>
          <w:color w:val="993300"/>
        </w:rPr>
        <w:t>), said to one</w:t>
      </w:r>
      <w:r>
        <w:rPr>
          <w:i/>
          <w:color w:val="993300"/>
        </w:rPr>
        <w:t>’</w:t>
      </w:r>
      <w:r w:rsidR="00566B03" w:rsidRPr="001936B6">
        <w:rPr>
          <w:i/>
          <w:color w:val="993300"/>
        </w:rPr>
        <w:t>s host after a meal, also said to a merchant in politely declining to buy at the price proposed</w:t>
      </w:r>
    </w:p>
    <w:p w14:paraId="1C19CDDA" w14:textId="1D17E583" w:rsidR="00BA6685" w:rsidRPr="002D209A" w:rsidRDefault="00566B03" w:rsidP="00BA6685">
      <w:pPr>
        <w:ind w:left="720" w:hanging="720"/>
      </w:pPr>
      <w:r w:rsidRPr="001936B6">
        <w:rPr>
          <w:i/>
          <w:color w:val="993300"/>
        </w:rPr>
        <w:tab/>
        <w:t xml:space="preserve">invitation (to eat, etc.): usually bisimil(l)a (&lt; Arabic </w:t>
      </w:r>
      <w:r w:rsidR="00BA6685">
        <w:rPr>
          <w:i/>
          <w:color w:val="993300"/>
        </w:rPr>
        <w:t>‘</w:t>
      </w:r>
      <w:r w:rsidRPr="001936B6">
        <w:rPr>
          <w:i/>
          <w:color w:val="993300"/>
        </w:rPr>
        <w:t>in the name of God</w:t>
      </w:r>
      <w:r w:rsidR="00BA6685">
        <w:rPr>
          <w:i/>
          <w:color w:val="993300"/>
        </w:rPr>
        <w:t>’</w:t>
      </w:r>
      <w:r w:rsidRPr="001936B6">
        <w:rPr>
          <w:i/>
          <w:color w:val="993300"/>
        </w:rPr>
        <w:t>)</w:t>
      </w:r>
    </w:p>
    <w:p w14:paraId="24FAD32D" w14:textId="77777777" w:rsidR="00BA6685" w:rsidRPr="002D209A" w:rsidRDefault="00BA6685" w:rsidP="00BA6685"/>
    <w:p w14:paraId="45843AEA" w14:textId="77777777" w:rsidR="00BA6685" w:rsidRPr="002D209A" w:rsidRDefault="00566B03" w:rsidP="00BA6685">
      <w:pPr>
        <w:ind w:left="720" w:hanging="720"/>
      </w:pPr>
      <w:r w:rsidRPr="001936B6">
        <w:rPr>
          <w:i/>
          <w:color w:val="993300"/>
        </w:rPr>
        <w:tab/>
        <w:t>Ask if the old people use(d) greeting phrases that are now out of fashion.</w:t>
      </w:r>
    </w:p>
    <w:p w14:paraId="7CD50D7A" w14:textId="77777777" w:rsidR="00BA6685" w:rsidRPr="002D209A" w:rsidRDefault="00BA6685" w:rsidP="00BA6685"/>
    <w:p w14:paraId="147305CC" w14:textId="77777777" w:rsidR="00BA6685" w:rsidRPr="001936B6" w:rsidRDefault="00BA6685" w:rsidP="00BA6685">
      <w:pPr>
        <w:rPr>
          <w:color w:val="993300"/>
        </w:rPr>
      </w:pPr>
    </w:p>
    <w:p w14:paraId="52EE77D8" w14:textId="77777777" w:rsidR="00A42B19" w:rsidRDefault="00A42B19">
      <w:pPr>
        <w:tabs>
          <w:tab w:val="clear" w:pos="369"/>
        </w:tabs>
        <w:spacing w:line="240" w:lineRule="auto"/>
        <w:jc w:val="left"/>
        <w:rPr>
          <w:b/>
          <w:kern w:val="32"/>
          <w:sz w:val="30"/>
        </w:rPr>
      </w:pPr>
      <w:bookmarkStart w:id="2509" w:name="_Toc508943168"/>
      <w:bookmarkStart w:id="2510" w:name="_Toc508943768"/>
      <w:bookmarkStart w:id="2511" w:name="_Toc78376049"/>
      <w:bookmarkStart w:id="2512" w:name="_Toc79406153"/>
      <w:r>
        <w:lastRenderedPageBreak/>
        <w:br w:type="page"/>
      </w:r>
    </w:p>
    <w:p w14:paraId="1AE840DB" w14:textId="21788E36" w:rsidR="00BA6685" w:rsidRPr="00C51FD6" w:rsidRDefault="00A42B19" w:rsidP="00BA6685">
      <w:pPr>
        <w:pStyle w:val="Heading1"/>
      </w:pPr>
      <w:r>
        <w:lastRenderedPageBreak/>
        <w:t xml:space="preserve"> </w:t>
      </w:r>
      <w:bookmarkStart w:id="2513" w:name="_Toc337412375"/>
      <w:r w:rsidR="00566B03" w:rsidRPr="00C51FD6">
        <w:t>Text</w:t>
      </w:r>
      <w:bookmarkEnd w:id="2509"/>
      <w:bookmarkEnd w:id="2510"/>
      <w:bookmarkEnd w:id="2511"/>
      <w:bookmarkEnd w:id="2512"/>
      <w:bookmarkEnd w:id="2513"/>
    </w:p>
    <w:p w14:paraId="47F05664" w14:textId="77777777" w:rsidR="00BA6685" w:rsidRPr="002D209A" w:rsidRDefault="00BA6685" w:rsidP="00BA6685">
      <w:pPr>
        <w:tabs>
          <w:tab w:val="clear" w:pos="369"/>
          <w:tab w:val="left" w:pos="720"/>
        </w:tabs>
        <w:ind w:left="450" w:hanging="450"/>
      </w:pPr>
    </w:p>
    <w:p w14:paraId="6A2F04CE" w14:textId="76A0F94C" w:rsidR="00BA6685" w:rsidRPr="00482223" w:rsidRDefault="00CC306C" w:rsidP="00BA6685">
      <w:pPr>
        <w:tabs>
          <w:tab w:val="clear" w:pos="369"/>
          <w:tab w:val="left" w:pos="720"/>
          <w:tab w:val="left" w:pos="1260"/>
        </w:tabs>
        <w:ind w:left="450" w:hanging="450"/>
        <w:rPr>
          <w:rFonts w:ascii="Doulos SIL" w:hAnsi="Doulos SIL"/>
          <w:i/>
          <w:color w:val="0000FF"/>
        </w:rPr>
      </w:pPr>
      <w:r>
        <w:rPr>
          <w:color w:val="993300"/>
        </w:rPr>
        <w:t xml:space="preserve"> (xx1</w:t>
      </w:r>
      <w:r w:rsidR="00566B03" w:rsidRPr="00482223">
        <w:rPr>
          <w:color w:val="993300"/>
        </w:rPr>
        <w:t>)</w:t>
      </w:r>
      <w:r w:rsidR="00566B03" w:rsidRPr="00482223">
        <w:rPr>
          <w:color w:val="993300"/>
        </w:rPr>
        <w:tab/>
        <w:t>X:</w:t>
      </w:r>
      <w:r w:rsidR="00566B03" w:rsidRPr="00482223">
        <w:rPr>
          <w:color w:val="993300"/>
        </w:rPr>
        <w:tab/>
      </w:r>
      <w:r w:rsidR="00566B03" w:rsidRPr="00482223">
        <w:rPr>
          <w:rFonts w:ascii="Doulos SIL" w:hAnsi="Doulos SIL"/>
          <w:i/>
          <w:color w:val="0000FF"/>
        </w:rPr>
        <w:t>ŋŋŋ...</w:t>
      </w:r>
    </w:p>
    <w:p w14:paraId="28D841CE" w14:textId="53FE2060" w:rsidR="00BA6685" w:rsidRPr="00482223" w:rsidRDefault="00566B03" w:rsidP="00BA6685">
      <w:pPr>
        <w:tabs>
          <w:tab w:val="clear" w:pos="369"/>
          <w:tab w:val="left" w:pos="720"/>
          <w:tab w:val="left" w:pos="1260"/>
          <w:tab w:val="left" w:pos="1800"/>
          <w:tab w:val="left" w:pos="2250"/>
          <w:tab w:val="left" w:pos="2880"/>
          <w:tab w:val="left" w:pos="3330"/>
          <w:tab w:val="left" w:pos="3510"/>
          <w:tab w:val="left" w:pos="5130"/>
          <w:tab w:val="left" w:pos="5490"/>
        </w:tabs>
        <w:ind w:left="450" w:hanging="450"/>
        <w:rPr>
          <w:color w:val="993300"/>
        </w:rPr>
      </w:pPr>
      <w:r w:rsidRPr="00482223">
        <w:rPr>
          <w:color w:val="993300"/>
        </w:rPr>
        <w:tab/>
      </w:r>
      <w:r w:rsidRPr="00482223">
        <w:rPr>
          <w:color w:val="993300"/>
        </w:rPr>
        <w:tab/>
      </w:r>
      <w:r w:rsidR="00CC306C">
        <w:rPr>
          <w:color w:val="993300"/>
        </w:rPr>
        <w:t>X:</w:t>
      </w:r>
      <w:r w:rsidRPr="00482223">
        <w:rPr>
          <w:color w:val="993300"/>
        </w:rPr>
        <w:tab/>
      </w:r>
    </w:p>
    <w:p w14:paraId="0B61560E" w14:textId="77777777" w:rsidR="00BA6685" w:rsidRPr="00482223" w:rsidRDefault="00566B03" w:rsidP="00BA6685">
      <w:pPr>
        <w:tabs>
          <w:tab w:val="clear" w:pos="369"/>
          <w:tab w:val="left" w:pos="1350"/>
          <w:tab w:val="left" w:pos="2070"/>
          <w:tab w:val="left" w:pos="3150"/>
          <w:tab w:val="left" w:pos="3870"/>
          <w:tab w:val="left" w:pos="4500"/>
        </w:tabs>
        <w:ind w:left="450" w:hanging="450"/>
        <w:rPr>
          <w:i/>
          <w:color w:val="993300"/>
        </w:rPr>
      </w:pPr>
      <w:r w:rsidRPr="00482223">
        <w:rPr>
          <w:i/>
          <w:color w:val="993300"/>
        </w:rPr>
        <w:tab/>
      </w:r>
      <w:r w:rsidRPr="00482223">
        <w:rPr>
          <w:rFonts w:ascii="Doulos SIL" w:hAnsi="Doulos SIL"/>
          <w:i/>
          <w:color w:val="0000FF"/>
        </w:rPr>
        <w:t>ŋŋŋ...</w:t>
      </w:r>
    </w:p>
    <w:p w14:paraId="302EFEE0" w14:textId="572CEF38" w:rsidR="00BA6685" w:rsidRPr="00482223" w:rsidRDefault="00566B03" w:rsidP="00BA6685">
      <w:pPr>
        <w:tabs>
          <w:tab w:val="clear" w:pos="369"/>
          <w:tab w:val="left" w:pos="1350"/>
          <w:tab w:val="left" w:pos="2070"/>
          <w:tab w:val="left" w:pos="3150"/>
          <w:tab w:val="left" w:pos="3870"/>
          <w:tab w:val="left" w:pos="4500"/>
        </w:tabs>
        <w:ind w:left="450" w:hanging="450"/>
        <w:rPr>
          <w:color w:val="993300"/>
        </w:rPr>
      </w:pPr>
      <w:r w:rsidRPr="00482223">
        <w:rPr>
          <w:color w:val="993300"/>
        </w:rPr>
        <w:tab/>
      </w:r>
    </w:p>
    <w:p w14:paraId="15F49C29" w14:textId="77777777" w:rsidR="00BA6685" w:rsidRPr="00482223" w:rsidRDefault="00566B03" w:rsidP="00BA6685">
      <w:pPr>
        <w:tabs>
          <w:tab w:val="clear" w:pos="369"/>
          <w:tab w:val="left" w:pos="1980"/>
          <w:tab w:val="left" w:pos="2520"/>
          <w:tab w:val="left" w:pos="3330"/>
          <w:tab w:val="left" w:pos="4050"/>
        </w:tabs>
        <w:ind w:left="450" w:hanging="450"/>
        <w:rPr>
          <w:i/>
          <w:color w:val="993300"/>
        </w:rPr>
      </w:pPr>
      <w:r w:rsidRPr="00482223">
        <w:rPr>
          <w:i/>
          <w:color w:val="993300"/>
        </w:rPr>
        <w:tab/>
      </w:r>
      <w:r w:rsidRPr="00482223">
        <w:rPr>
          <w:rFonts w:ascii="Doulos SIL" w:hAnsi="Doulos SIL"/>
          <w:i/>
          <w:color w:val="0000FF"/>
        </w:rPr>
        <w:t>ŋŋŋ...</w:t>
      </w:r>
    </w:p>
    <w:p w14:paraId="6417A0FE" w14:textId="71E22A35" w:rsidR="00BA6685" w:rsidRPr="00482223" w:rsidRDefault="00566B03" w:rsidP="00BA6685">
      <w:pPr>
        <w:tabs>
          <w:tab w:val="clear" w:pos="369"/>
          <w:tab w:val="left" w:pos="1980"/>
          <w:tab w:val="left" w:pos="2520"/>
          <w:tab w:val="left" w:pos="3330"/>
          <w:tab w:val="left" w:pos="4050"/>
        </w:tabs>
        <w:ind w:left="450" w:hanging="450"/>
        <w:rPr>
          <w:color w:val="993300"/>
        </w:rPr>
      </w:pPr>
      <w:r w:rsidRPr="00482223">
        <w:rPr>
          <w:color w:val="993300"/>
        </w:rPr>
        <w:tab/>
      </w:r>
    </w:p>
    <w:p w14:paraId="798810C7" w14:textId="77777777" w:rsidR="00BA6685" w:rsidRPr="00482223" w:rsidRDefault="00566B03" w:rsidP="00BA6685">
      <w:pPr>
        <w:tabs>
          <w:tab w:val="clear" w:pos="369"/>
          <w:tab w:val="left" w:pos="2070"/>
        </w:tabs>
        <w:ind w:left="450" w:hanging="450"/>
        <w:rPr>
          <w:i/>
          <w:color w:val="993300"/>
        </w:rPr>
      </w:pPr>
      <w:r w:rsidRPr="00482223">
        <w:rPr>
          <w:i/>
          <w:color w:val="993300"/>
        </w:rPr>
        <w:tab/>
      </w:r>
      <w:r w:rsidRPr="00482223">
        <w:rPr>
          <w:rFonts w:ascii="Doulos SIL" w:hAnsi="Doulos SIL"/>
          <w:i/>
          <w:color w:val="0000FF"/>
        </w:rPr>
        <w:t>ŋŋŋ...</w:t>
      </w:r>
    </w:p>
    <w:p w14:paraId="73F8A0B2" w14:textId="0C7A1E8E" w:rsidR="00BA6685" w:rsidRPr="00482223" w:rsidRDefault="00566B03" w:rsidP="00BA6685">
      <w:pPr>
        <w:tabs>
          <w:tab w:val="clear" w:pos="369"/>
          <w:tab w:val="left" w:pos="2070"/>
        </w:tabs>
        <w:ind w:left="450" w:hanging="450"/>
        <w:rPr>
          <w:color w:val="993300"/>
        </w:rPr>
      </w:pPr>
      <w:r w:rsidRPr="00482223">
        <w:rPr>
          <w:color w:val="993300"/>
        </w:rPr>
        <w:tab/>
      </w:r>
    </w:p>
    <w:p w14:paraId="5ACA64F9" w14:textId="77777777" w:rsidR="00BA6685" w:rsidRPr="002D209A" w:rsidRDefault="00BA6685" w:rsidP="00BA6685">
      <w:pPr>
        <w:tabs>
          <w:tab w:val="clear" w:pos="369"/>
        </w:tabs>
      </w:pPr>
    </w:p>
    <w:p w14:paraId="196A8C10" w14:textId="77777777" w:rsidR="00E92858" w:rsidRPr="002D209A" w:rsidRDefault="00E92858" w:rsidP="00E92858"/>
    <w:p w14:paraId="278C0E04" w14:textId="77777777" w:rsidR="00E92858" w:rsidRPr="002E6BB1" w:rsidRDefault="00E92858" w:rsidP="00E92858">
      <w:pPr>
        <w:rPr>
          <w:i/>
          <w:color w:val="993300"/>
        </w:rPr>
      </w:pPr>
      <w:r w:rsidRPr="001936B6">
        <w:br w:type="page"/>
      </w:r>
    </w:p>
    <w:p w14:paraId="43027EE1" w14:textId="57E838F5" w:rsidR="00E92858" w:rsidRDefault="00E92858" w:rsidP="00E92858">
      <w:pPr>
        <w:pStyle w:val="Heading1"/>
        <w:numPr>
          <w:ilvl w:val="0"/>
          <w:numId w:val="0"/>
        </w:numPr>
      </w:pPr>
      <w:bookmarkStart w:id="2514" w:name="_Toc337412376"/>
      <w:r>
        <w:lastRenderedPageBreak/>
        <w:t>References</w:t>
      </w:r>
      <w:bookmarkEnd w:id="2514"/>
    </w:p>
    <w:p w14:paraId="76B8FA2C" w14:textId="3041BF20" w:rsidR="004E514D" w:rsidRDefault="004E514D" w:rsidP="00E92858">
      <w:pPr>
        <w:tabs>
          <w:tab w:val="clear" w:pos="369"/>
        </w:tabs>
        <w:ind w:left="360" w:hanging="360"/>
      </w:pPr>
      <w:r>
        <w:t xml:space="preserve">Carlson, Robert. 1993. </w:t>
      </w:r>
      <w:r w:rsidR="00176B0A">
        <w:t xml:space="preserve">A sketch of Jɔ : A Mande language with a feminine pronoun. </w:t>
      </w:r>
      <w:r w:rsidRPr="00176B0A">
        <w:rPr>
          <w:i/>
        </w:rPr>
        <w:t>Mandenkan</w:t>
      </w:r>
      <w:r>
        <w:t xml:space="preserve"> 25: 2-109. </w:t>
      </w:r>
    </w:p>
    <w:p w14:paraId="5DAD0B5F" w14:textId="16ADC408" w:rsidR="00DE3FE3" w:rsidRDefault="00DE3FE3" w:rsidP="00E92858">
      <w:pPr>
        <w:tabs>
          <w:tab w:val="clear" w:pos="369"/>
        </w:tabs>
        <w:ind w:left="360" w:hanging="360"/>
      </w:pPr>
      <w:r>
        <w:t xml:space="preserve">Conrad, David &amp; Barbara Frank (eds.). 1995. Status and identity in West Africa: Nyamakalaw of Mande. Bloomington/Indianapolis: </w:t>
      </w:r>
      <w:r w:rsidR="004E514D">
        <w:t>Indiana University Press</w:t>
      </w:r>
      <w:r>
        <w:t>.</w:t>
      </w:r>
    </w:p>
    <w:p w14:paraId="3F2F7767" w14:textId="2E53BE01" w:rsidR="00E92858" w:rsidRDefault="00E92858" w:rsidP="00E92858">
      <w:pPr>
        <w:tabs>
          <w:tab w:val="clear" w:pos="369"/>
        </w:tabs>
        <w:ind w:left="360" w:hanging="360"/>
      </w:pPr>
      <w:r>
        <w:t>Frank, Barbara. 1995. “Soninke Garanke and Bamana Jeli: Mande leatherworkers, identity and the diaspora</w:t>
      </w:r>
      <w:r w:rsidR="00DE3FE3">
        <w:t>. In Conrad &amp; Frank (eds.) 133-150.</w:t>
      </w:r>
    </w:p>
    <w:p w14:paraId="02DDF5E2" w14:textId="14A4C5E8" w:rsidR="00E92858" w:rsidRDefault="00E92858" w:rsidP="00E92858">
      <w:pPr>
        <w:tabs>
          <w:tab w:val="clear" w:pos="369"/>
        </w:tabs>
        <w:ind w:left="360" w:hanging="360"/>
      </w:pPr>
      <w:r>
        <w:t>Kastenholz, Raimund. 1991-MS. “Une première note sur le jeri.kuo (langue mandé de Jeri).”</w:t>
      </w:r>
      <w:r w:rsidR="0015456C">
        <w:t xml:space="preserve"> Subsequently </w:t>
      </w:r>
      <w:r w:rsidR="00405D57">
        <w:t xml:space="preserve">slightly </w:t>
      </w:r>
      <w:r w:rsidR="0015456C">
        <w:t>revised as Kastenholz</w:t>
      </w:r>
      <w:r w:rsidR="00A50395">
        <w:t xml:space="preserve"> (2001). </w:t>
      </w:r>
    </w:p>
    <w:p w14:paraId="4418BE50" w14:textId="7865B92C" w:rsidR="00E92858" w:rsidRDefault="00E92858" w:rsidP="00E92858">
      <w:pPr>
        <w:tabs>
          <w:tab w:val="clear" w:pos="369"/>
        </w:tabs>
        <w:ind w:left="360" w:hanging="360"/>
      </w:pPr>
      <w:r>
        <w:t xml:space="preserve">Kastenholz, Raiumund. </w:t>
      </w:r>
      <w:r w:rsidR="007133C7">
        <w:t xml:space="preserve">2001. </w:t>
      </w:r>
      <w:r w:rsidR="0015456C">
        <w:t xml:space="preserve">“Le jèri.kúò (langue mandé des Jéri): répartition géographique et matériel lexical.” </w:t>
      </w:r>
      <w:r w:rsidR="0015456C" w:rsidRPr="007133C7">
        <w:rPr>
          <w:i/>
        </w:rPr>
        <w:t>Mandenkan</w:t>
      </w:r>
      <w:r w:rsidR="007133C7">
        <w:t xml:space="preserve"> 37: 49-88.</w:t>
      </w:r>
    </w:p>
    <w:p w14:paraId="7E095A27" w14:textId="6B7F2CAE" w:rsidR="00DE3FE3" w:rsidRDefault="00DE3FE3" w:rsidP="00E92858">
      <w:pPr>
        <w:tabs>
          <w:tab w:val="clear" w:pos="369"/>
        </w:tabs>
        <w:ind w:left="360" w:hanging="360"/>
      </w:pPr>
      <w:r>
        <w:t xml:space="preserve">Launey, Robert. 1995. “The Dieli of Korhogo: Identity and identification.” In Conrad &amp; Frank (eds.), 153-169. </w:t>
      </w:r>
    </w:p>
    <w:p w14:paraId="08E1F558" w14:textId="07A9F265" w:rsidR="00DE3FE3" w:rsidRDefault="00DE3FE3" w:rsidP="00E92858">
      <w:pPr>
        <w:tabs>
          <w:tab w:val="clear" w:pos="369"/>
        </w:tabs>
        <w:ind w:left="360" w:hanging="360"/>
      </w:pPr>
      <w:r>
        <w:t>Prost, André. 1968. “La langue des Blé.” Bulletin de l’I.F.A.N., série B 30(3): 1256-1270.</w:t>
      </w:r>
    </w:p>
    <w:p w14:paraId="20140272" w14:textId="15D87A18" w:rsidR="00E92858" w:rsidRDefault="00E92858" w:rsidP="00E92858">
      <w:pPr>
        <w:tabs>
          <w:tab w:val="clear" w:pos="369"/>
        </w:tabs>
        <w:ind w:left="360" w:hanging="360"/>
      </w:pPr>
      <w:r>
        <w:t xml:space="preserve">Tröbs, Holger. 1998. </w:t>
      </w:r>
      <w:r w:rsidRPr="00A50395">
        <w:rPr>
          <w:i/>
        </w:rPr>
        <w:t>Funktionale Sprachbeschreibung des Jeli (West-Mande)</w:t>
      </w:r>
      <w:r>
        <w:t xml:space="preserve">. </w:t>
      </w:r>
      <w:r w:rsidR="00A50395">
        <w:t xml:space="preserve">(Mande Languages &amp; Linguistics, 3.) </w:t>
      </w:r>
      <w:r>
        <w:t xml:space="preserve">Cologne: Rüdiger Köppe Verlag. </w:t>
      </w:r>
    </w:p>
    <w:p w14:paraId="2CD0A16B" w14:textId="1D60A6B7" w:rsidR="00A50395" w:rsidRPr="00E92858" w:rsidRDefault="00A50395" w:rsidP="00E92858">
      <w:pPr>
        <w:tabs>
          <w:tab w:val="clear" w:pos="369"/>
        </w:tabs>
        <w:ind w:left="360" w:hanging="360"/>
      </w:pPr>
      <w:r>
        <w:t xml:space="preserve">Tröbs, Holger. 2013. Polysemy patterns of two postpositions marking class-membership and property assignment in Jeli (Central Mande).” </w:t>
      </w:r>
      <w:r w:rsidRPr="00A50395">
        <w:rPr>
          <w:i/>
        </w:rPr>
        <w:t>Mandenkan</w:t>
      </w:r>
      <w:r>
        <w:t xml:space="preserve"> 50: 131-146. </w:t>
      </w:r>
    </w:p>
    <w:p w14:paraId="43ACD80E" w14:textId="77777777" w:rsidR="00BA6685" w:rsidRPr="002D209A" w:rsidRDefault="00BA6685"/>
    <w:p w14:paraId="58E96993" w14:textId="77777777" w:rsidR="00BA6685" w:rsidRPr="002E6BB1" w:rsidRDefault="00566B03" w:rsidP="00BA6685">
      <w:pPr>
        <w:rPr>
          <w:i/>
          <w:color w:val="993300"/>
        </w:rPr>
      </w:pPr>
      <w:r w:rsidRPr="001936B6">
        <w:br w:type="page"/>
      </w:r>
    </w:p>
    <w:p w14:paraId="0D841A1A" w14:textId="77777777" w:rsidR="00BA6685" w:rsidRPr="004A6952" w:rsidRDefault="00566B03" w:rsidP="00BA6685">
      <w:pPr>
        <w:pStyle w:val="Heading1"/>
        <w:numPr>
          <w:ilvl w:val="0"/>
          <w:numId w:val="0"/>
        </w:numPr>
      </w:pPr>
      <w:bookmarkStart w:id="2515" w:name="_Toc60581709"/>
      <w:bookmarkStart w:id="2516" w:name="_Toc337412377"/>
      <w:r w:rsidRPr="004A6952">
        <w:lastRenderedPageBreak/>
        <w:t>Index</w:t>
      </w:r>
      <w:bookmarkEnd w:id="2515"/>
      <w:bookmarkEnd w:id="2516"/>
    </w:p>
    <w:p w14:paraId="1FEA07ED" w14:textId="77777777" w:rsidR="00BA6685" w:rsidRPr="002D209A" w:rsidRDefault="00566B03" w:rsidP="00BA6685">
      <w:r w:rsidRPr="002E6BB1">
        <w:rPr>
          <w:i/>
          <w:color w:val="993300"/>
        </w:rPr>
        <w:t>model for index, from Jamsay grammar (additions/comments in pink). Jamsay forms (to be replaced) are here colored dark yellow. References should ultimately be to pages, but while drafting the grammar section references like §6.2.1 are all that one can do.</w:t>
      </w:r>
    </w:p>
    <w:p w14:paraId="703ED694" w14:textId="77777777" w:rsidR="00BA6685" w:rsidRPr="002D209A" w:rsidRDefault="00BA6685" w:rsidP="00BA6685">
      <w:pPr>
        <w:tabs>
          <w:tab w:val="clear" w:pos="369"/>
          <w:tab w:val="left" w:pos="288"/>
        </w:tabs>
        <w:ind w:left="576" w:hanging="576"/>
        <w:jc w:val="left"/>
      </w:pPr>
    </w:p>
    <w:p w14:paraId="35BAD08C" w14:textId="77777777" w:rsidR="00BA6685" w:rsidRPr="005E7D80" w:rsidRDefault="00566B03" w:rsidP="00BA6685">
      <w:pPr>
        <w:tabs>
          <w:tab w:val="clear" w:pos="369"/>
          <w:tab w:val="left" w:pos="288"/>
        </w:tabs>
        <w:ind w:left="576" w:hanging="576"/>
        <w:jc w:val="left"/>
        <w:rPr>
          <w:b/>
        </w:rPr>
      </w:pPr>
      <w:r w:rsidRPr="005E7D80">
        <w:rPr>
          <w:b/>
        </w:rPr>
        <w:t>1. prosody (grammatical)</w:t>
      </w:r>
      <w:r w:rsidRPr="005E7D80">
        <w:rPr>
          <w:b/>
        </w:rPr>
        <w:tab/>
      </w:r>
    </w:p>
    <w:p w14:paraId="5ADF4A2C" w14:textId="77777777" w:rsidR="00BA6685" w:rsidRPr="002D209A" w:rsidRDefault="00566B03" w:rsidP="00BA6685">
      <w:pPr>
        <w:tabs>
          <w:tab w:val="clear" w:pos="369"/>
          <w:tab w:val="left" w:pos="288"/>
        </w:tabs>
        <w:ind w:left="576" w:hanging="576"/>
        <w:jc w:val="left"/>
      </w:pPr>
      <w:r w:rsidRPr="005E7D80">
        <w:rPr>
          <w:color w:val="FF00FF"/>
        </w:rPr>
        <w:t xml:space="preserve">now </w:t>
      </w:r>
      <w:r w:rsidRPr="005E7D80">
        <w:rPr>
          <w:b/>
          <w:color w:val="FF00FF"/>
        </w:rPr>
        <w:t>use {L}, {HL}, {LH} etc. as overlaid tone contours</w:t>
      </w:r>
    </w:p>
    <w:p w14:paraId="432D667B" w14:textId="77777777" w:rsidR="00BA6685" w:rsidRPr="002D209A" w:rsidRDefault="00BA6685" w:rsidP="00BA6685">
      <w:pPr>
        <w:tabs>
          <w:tab w:val="clear" w:pos="369"/>
          <w:tab w:val="left" w:pos="288"/>
        </w:tabs>
        <w:ind w:left="576" w:hanging="576"/>
        <w:jc w:val="left"/>
      </w:pPr>
    </w:p>
    <w:p w14:paraId="3FC1571F" w14:textId="77777777" w:rsidR="00BA6685" w:rsidRPr="005E7D80" w:rsidRDefault="00566B03" w:rsidP="00BA6685">
      <w:pPr>
        <w:tabs>
          <w:tab w:val="clear" w:pos="369"/>
          <w:tab w:val="left" w:pos="288"/>
        </w:tabs>
        <w:ind w:left="576" w:hanging="576"/>
        <w:jc w:val="left"/>
      </w:pPr>
      <w:r w:rsidRPr="005E7D80">
        <w:t>all-L tone, 8</w:t>
      </w:r>
    </w:p>
    <w:p w14:paraId="77382350" w14:textId="77777777" w:rsidR="00BA6685" w:rsidRPr="005E7D80" w:rsidRDefault="00566B03" w:rsidP="00BA6685">
      <w:pPr>
        <w:tabs>
          <w:tab w:val="clear" w:pos="369"/>
          <w:tab w:val="left" w:pos="288"/>
        </w:tabs>
        <w:ind w:left="576" w:hanging="576"/>
        <w:jc w:val="left"/>
      </w:pPr>
      <w:r w:rsidRPr="005E7D80">
        <w:t>{HL} tone, 8, 109 (phonology)</w:t>
      </w:r>
    </w:p>
    <w:p w14:paraId="3FAFB936" w14:textId="77777777" w:rsidR="00BA6685" w:rsidRPr="005E7D80" w:rsidRDefault="00566B03" w:rsidP="00BA6685">
      <w:pPr>
        <w:tabs>
          <w:tab w:val="clear" w:pos="369"/>
          <w:tab w:val="left" w:pos="288"/>
        </w:tabs>
        <w:ind w:left="576" w:hanging="576"/>
        <w:jc w:val="left"/>
      </w:pPr>
      <w:r w:rsidRPr="005E7D80">
        <w:t>all-H tone, 8</w:t>
      </w:r>
    </w:p>
    <w:p w14:paraId="53611DEA" w14:textId="77777777" w:rsidR="00BA6685" w:rsidRPr="002D209A" w:rsidRDefault="00566B03" w:rsidP="00BA6685">
      <w:pPr>
        <w:tabs>
          <w:tab w:val="clear" w:pos="369"/>
          <w:tab w:val="left" w:pos="288"/>
        </w:tabs>
        <w:ind w:left="576" w:hanging="576"/>
        <w:jc w:val="left"/>
      </w:pPr>
      <w:r w:rsidRPr="005E7D80">
        <w:t>final intonation, 8-9</w:t>
      </w:r>
    </w:p>
    <w:p w14:paraId="4FC576EB" w14:textId="77777777" w:rsidR="00BA6685" w:rsidRPr="002D209A" w:rsidRDefault="00BA6685" w:rsidP="00BA6685">
      <w:pPr>
        <w:tabs>
          <w:tab w:val="clear" w:pos="369"/>
          <w:tab w:val="left" w:pos="288"/>
        </w:tabs>
        <w:ind w:left="576" w:hanging="576"/>
        <w:jc w:val="left"/>
      </w:pPr>
    </w:p>
    <w:p w14:paraId="656FF833" w14:textId="77777777" w:rsidR="00BA6685" w:rsidRPr="005E7D80" w:rsidRDefault="00566B03" w:rsidP="00BA6685">
      <w:pPr>
        <w:tabs>
          <w:tab w:val="clear" w:pos="369"/>
          <w:tab w:val="left" w:pos="288"/>
        </w:tabs>
        <w:ind w:left="576" w:hanging="576"/>
        <w:jc w:val="left"/>
        <w:rPr>
          <w:b/>
        </w:rPr>
      </w:pPr>
      <w:r w:rsidRPr="005E7D80">
        <w:rPr>
          <w:b/>
        </w:rPr>
        <w:t>2. selected morphemes</w:t>
      </w:r>
    </w:p>
    <w:p w14:paraId="1391ACC6" w14:textId="77777777" w:rsidR="00BA6685" w:rsidRPr="005E7D80" w:rsidRDefault="00566B03" w:rsidP="00BA6685">
      <w:pPr>
        <w:tabs>
          <w:tab w:val="clear" w:pos="369"/>
          <w:tab w:val="left" w:pos="288"/>
        </w:tabs>
        <w:ind w:left="576" w:hanging="576"/>
        <w:jc w:val="left"/>
        <w:rPr>
          <w:color w:val="FF00FF"/>
        </w:rPr>
      </w:pPr>
      <w:r w:rsidRPr="005E7D80">
        <w:rPr>
          <w:color w:val="FF00FF"/>
        </w:rPr>
        <w:t>list grammatical morphemes (affixes, clitics, particles)</w:t>
      </w:r>
    </w:p>
    <w:p w14:paraId="569DDF27" w14:textId="77777777" w:rsidR="00BA6685" w:rsidRPr="005E7D80" w:rsidRDefault="00566B03" w:rsidP="00BA6685">
      <w:pPr>
        <w:tabs>
          <w:tab w:val="clear" w:pos="369"/>
          <w:tab w:val="left" w:pos="288"/>
        </w:tabs>
        <w:ind w:left="576" w:hanging="576"/>
        <w:jc w:val="left"/>
        <w:rPr>
          <w:color w:val="FF00FF"/>
        </w:rPr>
      </w:pPr>
      <w:r w:rsidRPr="005E7D80">
        <w:rPr>
          <w:color w:val="FF00FF"/>
        </w:rPr>
        <w:t>also any irregular or otherwise interesting stems</w:t>
      </w:r>
    </w:p>
    <w:p w14:paraId="0186AFFE" w14:textId="77777777" w:rsidR="00BA6685" w:rsidRPr="002D209A" w:rsidRDefault="00566B03" w:rsidP="00BA6685">
      <w:pPr>
        <w:tabs>
          <w:tab w:val="clear" w:pos="369"/>
          <w:tab w:val="left" w:pos="288"/>
        </w:tabs>
        <w:ind w:left="576" w:hanging="576"/>
        <w:jc w:val="left"/>
      </w:pPr>
      <w:r w:rsidRPr="005E7D80">
        <w:rPr>
          <w:color w:val="FF00FF"/>
        </w:rPr>
        <w:t>do not list every stem that occurs in examples</w:t>
      </w:r>
    </w:p>
    <w:p w14:paraId="271A4811" w14:textId="77777777" w:rsidR="00BA6685" w:rsidRPr="002D209A" w:rsidRDefault="00BA6685" w:rsidP="00BA6685">
      <w:pPr>
        <w:tabs>
          <w:tab w:val="clear" w:pos="369"/>
          <w:tab w:val="left" w:pos="288"/>
        </w:tabs>
        <w:ind w:left="576" w:hanging="576"/>
        <w:jc w:val="left"/>
      </w:pPr>
    </w:p>
    <w:p w14:paraId="5805432A" w14:textId="77777777" w:rsidR="00BA6685" w:rsidRPr="002D209A" w:rsidRDefault="00BA6685" w:rsidP="00BA6685">
      <w:pPr>
        <w:tabs>
          <w:tab w:val="clear" w:pos="369"/>
          <w:tab w:val="left" w:pos="288"/>
        </w:tabs>
        <w:ind w:left="576" w:hanging="576"/>
        <w:jc w:val="left"/>
      </w:pPr>
    </w:p>
    <w:p w14:paraId="5CEE90C7" w14:textId="77777777" w:rsidR="00BA6685" w:rsidRPr="002D209A" w:rsidRDefault="00566B03" w:rsidP="00BA6685">
      <w:pPr>
        <w:keepNext/>
        <w:tabs>
          <w:tab w:val="clear" w:pos="369"/>
          <w:tab w:val="left" w:pos="288"/>
        </w:tabs>
        <w:ind w:left="576" w:hanging="576"/>
        <w:jc w:val="left"/>
      </w:pPr>
      <w:r w:rsidRPr="005E7D80">
        <w:rPr>
          <w:b/>
        </w:rPr>
        <w:t>3. grammar</w:t>
      </w:r>
    </w:p>
    <w:p w14:paraId="4734F90F" w14:textId="77777777" w:rsidR="00BA6685" w:rsidRPr="002D209A" w:rsidRDefault="00BA6685" w:rsidP="00BA6685">
      <w:pPr>
        <w:keepNext/>
        <w:tabs>
          <w:tab w:val="clear" w:pos="369"/>
          <w:tab w:val="left" w:pos="288"/>
        </w:tabs>
        <w:ind w:left="576" w:hanging="576"/>
        <w:jc w:val="left"/>
      </w:pPr>
    </w:p>
    <w:p w14:paraId="56439B53" w14:textId="09A3C51D" w:rsidR="00BA6685" w:rsidRPr="005E7D80" w:rsidRDefault="00566B03" w:rsidP="00BA6685">
      <w:pPr>
        <w:tabs>
          <w:tab w:val="clear" w:pos="369"/>
          <w:tab w:val="left" w:pos="288"/>
        </w:tabs>
        <w:ind w:left="576" w:hanging="576"/>
        <w:jc w:val="left"/>
      </w:pPr>
      <w:r w:rsidRPr="005E7D80">
        <w:t xml:space="preserve">adjective, </w:t>
      </w:r>
    </w:p>
    <w:p w14:paraId="7AAAA80C" w14:textId="6ACD9B5C" w:rsidR="00BA6685" w:rsidRPr="005E7D80" w:rsidRDefault="00566B03" w:rsidP="00BA6685">
      <w:pPr>
        <w:tabs>
          <w:tab w:val="clear" w:pos="369"/>
          <w:tab w:val="left" w:pos="288"/>
        </w:tabs>
        <w:ind w:left="576" w:hanging="576"/>
        <w:jc w:val="left"/>
      </w:pPr>
      <w:r w:rsidRPr="005E7D80">
        <w:tab/>
        <w:t xml:space="preserve">as predicate, </w:t>
      </w:r>
    </w:p>
    <w:p w14:paraId="7FFDDFF2" w14:textId="6CCE109B" w:rsidR="00BA6685" w:rsidRPr="005E7D80" w:rsidRDefault="00566B03" w:rsidP="00BA6685">
      <w:pPr>
        <w:tabs>
          <w:tab w:val="clear" w:pos="369"/>
          <w:tab w:val="left" w:pos="288"/>
        </w:tabs>
        <w:ind w:left="576" w:hanging="576"/>
        <w:jc w:val="left"/>
      </w:pPr>
      <w:r w:rsidRPr="005E7D80">
        <w:tab/>
        <w:t xml:space="preserve">participle of predicate, </w:t>
      </w:r>
    </w:p>
    <w:p w14:paraId="49855667" w14:textId="385FF1A3" w:rsidR="00BA6685" w:rsidRPr="005E7D80" w:rsidRDefault="00566B03" w:rsidP="00BA6685">
      <w:pPr>
        <w:tabs>
          <w:tab w:val="clear" w:pos="369"/>
          <w:tab w:val="left" w:pos="288"/>
        </w:tabs>
        <w:ind w:left="576" w:hanging="576"/>
        <w:jc w:val="left"/>
      </w:pPr>
      <w:r w:rsidRPr="005E7D80">
        <w:tab/>
        <w:t xml:space="preserve">comparative, </w:t>
      </w:r>
    </w:p>
    <w:p w14:paraId="7A7BCAFE" w14:textId="77777777" w:rsidR="00BA6685" w:rsidRPr="005E7D80" w:rsidRDefault="00566B03" w:rsidP="00BA6685">
      <w:pPr>
        <w:tabs>
          <w:tab w:val="clear" w:pos="369"/>
          <w:tab w:val="left" w:pos="288"/>
        </w:tabs>
        <w:ind w:left="576" w:hanging="576"/>
        <w:jc w:val="left"/>
      </w:pPr>
      <w:r w:rsidRPr="005E7D80">
        <w:t>adverb</w:t>
      </w:r>
    </w:p>
    <w:p w14:paraId="7A276270" w14:textId="53C5C046" w:rsidR="00BA6685" w:rsidRPr="005E7D80" w:rsidRDefault="00566B03" w:rsidP="00BA6685">
      <w:pPr>
        <w:tabs>
          <w:tab w:val="clear" w:pos="369"/>
          <w:tab w:val="left" w:pos="288"/>
        </w:tabs>
        <w:ind w:left="576" w:hanging="576"/>
        <w:jc w:val="left"/>
      </w:pPr>
      <w:r w:rsidRPr="005E7D80">
        <w:tab/>
        <w:t xml:space="preserve">manner, </w:t>
      </w:r>
    </w:p>
    <w:p w14:paraId="53F85FBE" w14:textId="30A92546" w:rsidR="00BA6685" w:rsidRPr="005E7D80" w:rsidRDefault="00566B03" w:rsidP="00BA6685">
      <w:pPr>
        <w:tabs>
          <w:tab w:val="clear" w:pos="369"/>
          <w:tab w:val="left" w:pos="288"/>
        </w:tabs>
        <w:ind w:left="576" w:hanging="576"/>
        <w:jc w:val="left"/>
      </w:pPr>
      <w:r w:rsidRPr="005E7D80">
        <w:tab/>
        <w:t>spatiotemporal</w:t>
      </w:r>
      <w:r w:rsidR="0028023C">
        <w:t>,</w:t>
      </w:r>
    </w:p>
    <w:p w14:paraId="7A7DDC01" w14:textId="179293A7" w:rsidR="00BA6685" w:rsidRPr="005E7D80" w:rsidRDefault="00566B03" w:rsidP="00BA6685">
      <w:pPr>
        <w:tabs>
          <w:tab w:val="clear" w:pos="369"/>
          <w:tab w:val="left" w:pos="288"/>
        </w:tabs>
        <w:ind w:left="576" w:hanging="576"/>
        <w:jc w:val="left"/>
      </w:pPr>
      <w:r w:rsidRPr="005E7D80">
        <w:tab/>
        <w:t>adverbial clauses</w:t>
      </w:r>
      <w:r w:rsidR="0028023C">
        <w:t>,</w:t>
      </w:r>
    </w:p>
    <w:p w14:paraId="496E065A" w14:textId="75EE4665" w:rsidR="00BA6685" w:rsidRPr="005E7D80" w:rsidRDefault="00566B03" w:rsidP="00BA6685">
      <w:pPr>
        <w:tabs>
          <w:tab w:val="clear" w:pos="369"/>
          <w:tab w:val="left" w:pos="288"/>
        </w:tabs>
        <w:ind w:left="576" w:hanging="576"/>
        <w:jc w:val="left"/>
      </w:pPr>
      <w:r w:rsidRPr="005E7D80">
        <w:t>adverbial,  (intonation)</w:t>
      </w:r>
      <w:r w:rsidR="0028023C">
        <w:t>,</w:t>
      </w:r>
    </w:p>
    <w:p w14:paraId="1CF68B6E" w14:textId="266F7F1C" w:rsidR="00BA6685" w:rsidRPr="005E7D80" w:rsidRDefault="00BA6685" w:rsidP="00BA6685">
      <w:pPr>
        <w:tabs>
          <w:tab w:val="clear" w:pos="369"/>
          <w:tab w:val="left" w:pos="288"/>
        </w:tabs>
        <w:ind w:left="576" w:hanging="576"/>
        <w:jc w:val="left"/>
      </w:pPr>
      <w:r>
        <w:t>‘</w:t>
      </w:r>
      <w:r w:rsidR="00566B03" w:rsidRPr="005E7D80">
        <w:t>a fortiori</w:t>
      </w:r>
      <w:r>
        <w:t>’</w:t>
      </w:r>
      <w:r w:rsidR="0028023C">
        <w:t>,</w:t>
      </w:r>
      <w:r w:rsidR="00566B03" w:rsidRPr="005E7D80">
        <w:t xml:space="preserve"> </w:t>
      </w:r>
    </w:p>
    <w:p w14:paraId="394FC18B" w14:textId="47C73CEC" w:rsidR="00BA6685" w:rsidRPr="005E7D80" w:rsidRDefault="00BA6685" w:rsidP="00BA6685">
      <w:pPr>
        <w:tabs>
          <w:tab w:val="clear" w:pos="369"/>
          <w:tab w:val="left" w:pos="288"/>
        </w:tabs>
        <w:ind w:left="576" w:hanging="576"/>
        <w:jc w:val="left"/>
      </w:pPr>
      <w:r>
        <w:t>‘</w:t>
      </w:r>
      <w:r w:rsidR="00566B03" w:rsidRPr="005E7D80">
        <w:t>again</w:t>
      </w:r>
      <w:r>
        <w:t>’</w:t>
      </w:r>
      <w:r w:rsidR="00566B03" w:rsidRPr="005E7D80">
        <w:t xml:space="preserve">, </w:t>
      </w:r>
    </w:p>
    <w:p w14:paraId="43C0CF62" w14:textId="34ED3370" w:rsidR="00BA6685" w:rsidRPr="005E7D80" w:rsidRDefault="00566B03" w:rsidP="00BA6685">
      <w:pPr>
        <w:tabs>
          <w:tab w:val="clear" w:pos="369"/>
          <w:tab w:val="left" w:pos="288"/>
        </w:tabs>
        <w:ind w:left="576" w:hanging="576"/>
        <w:jc w:val="left"/>
      </w:pPr>
      <w:r w:rsidRPr="005E7D80">
        <w:t>agentive</w:t>
      </w:r>
      <w:r w:rsidR="0028023C">
        <w:t>,</w:t>
      </w:r>
      <w:r w:rsidRPr="005E7D80">
        <w:t xml:space="preserve"> </w:t>
      </w:r>
    </w:p>
    <w:p w14:paraId="56E0ACEE" w14:textId="00A4C31E" w:rsidR="00BA6685" w:rsidRPr="005E7D80" w:rsidRDefault="00BA6685" w:rsidP="00BA6685">
      <w:pPr>
        <w:tabs>
          <w:tab w:val="clear" w:pos="369"/>
          <w:tab w:val="left" w:pos="288"/>
        </w:tabs>
        <w:ind w:left="576" w:hanging="576"/>
        <w:jc w:val="left"/>
      </w:pPr>
      <w:r>
        <w:t>‘</w:t>
      </w:r>
      <w:r w:rsidR="00566B03" w:rsidRPr="005E7D80">
        <w:t>also</w:t>
      </w:r>
      <w:r>
        <w:t>’</w:t>
      </w:r>
      <w:r w:rsidR="00566B03" w:rsidRPr="005E7D80">
        <w:t xml:space="preserve">, </w:t>
      </w:r>
    </w:p>
    <w:p w14:paraId="0457077F" w14:textId="5E55E601" w:rsidR="00BA6685" w:rsidRPr="005E7D80" w:rsidRDefault="00566B03" w:rsidP="00BA6685">
      <w:pPr>
        <w:tabs>
          <w:tab w:val="clear" w:pos="369"/>
          <w:tab w:val="left" w:pos="288"/>
        </w:tabs>
        <w:ind w:left="576" w:hanging="576"/>
        <w:jc w:val="left"/>
      </w:pPr>
      <w:r w:rsidRPr="005E7D80">
        <w:t>anaphora</w:t>
      </w:r>
      <w:r w:rsidR="0028023C">
        <w:t>,</w:t>
      </w:r>
    </w:p>
    <w:p w14:paraId="19C74F3B" w14:textId="026DBF97" w:rsidR="00BA6685" w:rsidRPr="005E7D80" w:rsidRDefault="00566B03" w:rsidP="00BA6685">
      <w:pPr>
        <w:tabs>
          <w:tab w:val="clear" w:pos="369"/>
          <w:tab w:val="left" w:pos="288"/>
        </w:tabs>
        <w:ind w:left="576" w:hanging="576"/>
        <w:jc w:val="left"/>
      </w:pPr>
      <w:r w:rsidRPr="005E7D80">
        <w:t xml:space="preserve">anaphoric, </w:t>
      </w:r>
    </w:p>
    <w:p w14:paraId="0E3757D6" w14:textId="2A34A11D" w:rsidR="00BA6685" w:rsidRPr="005E7D80" w:rsidRDefault="00566B03" w:rsidP="00BA6685">
      <w:pPr>
        <w:tabs>
          <w:tab w:val="clear" w:pos="369"/>
          <w:tab w:val="left" w:pos="288"/>
        </w:tabs>
        <w:ind w:left="576" w:hanging="576"/>
        <w:jc w:val="left"/>
      </w:pPr>
      <w:r w:rsidRPr="005E7D80">
        <w:t xml:space="preserve">antipassive (ambi-valent verb), </w:t>
      </w:r>
    </w:p>
    <w:p w14:paraId="7C317891" w14:textId="7582B63D" w:rsidR="00BA6685" w:rsidRPr="005E7D80" w:rsidRDefault="00566B03" w:rsidP="00BA6685">
      <w:pPr>
        <w:tabs>
          <w:tab w:val="clear" w:pos="369"/>
          <w:tab w:val="left" w:pos="288"/>
        </w:tabs>
        <w:ind w:left="576" w:hanging="576"/>
        <w:jc w:val="left"/>
      </w:pPr>
      <w:r w:rsidRPr="005E7D80">
        <w:t>apocope</w:t>
      </w:r>
      <w:r w:rsidR="0028023C">
        <w:t>,</w:t>
      </w:r>
    </w:p>
    <w:p w14:paraId="10EB4BFD" w14:textId="30020BC9" w:rsidR="00BA6685" w:rsidRPr="005E7D80" w:rsidRDefault="00566B03" w:rsidP="00BA6685">
      <w:pPr>
        <w:tabs>
          <w:tab w:val="clear" w:pos="369"/>
          <w:tab w:val="left" w:pos="288"/>
        </w:tabs>
        <w:ind w:left="576" w:hanging="576"/>
        <w:jc w:val="left"/>
      </w:pPr>
      <w:r w:rsidRPr="005E7D80">
        <w:t xml:space="preserve">apposition, </w:t>
      </w:r>
    </w:p>
    <w:p w14:paraId="2DCEDF62" w14:textId="61C49449" w:rsidR="00BA6685" w:rsidRPr="005E7D80" w:rsidRDefault="0028023C" w:rsidP="00BA6685">
      <w:pPr>
        <w:tabs>
          <w:tab w:val="clear" w:pos="369"/>
          <w:tab w:val="left" w:pos="288"/>
        </w:tabs>
        <w:ind w:left="576" w:hanging="576"/>
        <w:jc w:val="left"/>
      </w:pPr>
      <w:r>
        <w:lastRenderedPageBreak/>
        <w:t>a</w:t>
      </w:r>
      <w:r w:rsidR="00566B03" w:rsidRPr="005E7D80">
        <w:t xml:space="preserve">pproximative, </w:t>
      </w:r>
    </w:p>
    <w:p w14:paraId="745C8E76" w14:textId="46663F06" w:rsidR="00BA6685" w:rsidRPr="005E7D80" w:rsidRDefault="00566B03" w:rsidP="00BA6685">
      <w:pPr>
        <w:tabs>
          <w:tab w:val="clear" w:pos="369"/>
          <w:tab w:val="left" w:pos="288"/>
        </w:tabs>
        <w:ind w:left="576" w:hanging="576"/>
        <w:jc w:val="left"/>
      </w:pPr>
      <w:r w:rsidRPr="005E7D80">
        <w:t>aspect</w:t>
      </w:r>
      <w:r w:rsidR="0028023C">
        <w:t>,</w:t>
      </w:r>
    </w:p>
    <w:p w14:paraId="1DD2393C" w14:textId="14B27345" w:rsidR="00BA6685" w:rsidRPr="005E7D80" w:rsidRDefault="00566B03" w:rsidP="00BA6685">
      <w:pPr>
        <w:tabs>
          <w:tab w:val="clear" w:pos="369"/>
          <w:tab w:val="left" w:pos="288"/>
        </w:tabs>
        <w:ind w:left="576" w:hanging="576"/>
        <w:jc w:val="left"/>
      </w:pPr>
      <w:r w:rsidRPr="005E7D80">
        <w:t>aspect-negation suffix</w:t>
      </w:r>
      <w:r w:rsidR="0028023C">
        <w:t>,</w:t>
      </w:r>
      <w:r w:rsidRPr="005E7D80">
        <w:t xml:space="preserve"> </w:t>
      </w:r>
    </w:p>
    <w:p w14:paraId="4FE69727" w14:textId="19FBD54B" w:rsidR="00BA6685" w:rsidRPr="005E7D80" w:rsidRDefault="00566B03" w:rsidP="00BA6685">
      <w:pPr>
        <w:tabs>
          <w:tab w:val="clear" w:pos="369"/>
          <w:tab w:val="left" w:pos="288"/>
        </w:tabs>
        <w:ind w:left="576" w:hanging="576"/>
        <w:jc w:val="left"/>
      </w:pPr>
      <w:r w:rsidRPr="005E7D80">
        <w:t xml:space="preserve">augment, </w:t>
      </w:r>
    </w:p>
    <w:p w14:paraId="5C418ECE" w14:textId="3E423A35" w:rsidR="00BA6685" w:rsidRPr="005E7D80" w:rsidRDefault="00566B03" w:rsidP="00BA6685">
      <w:pPr>
        <w:tabs>
          <w:tab w:val="clear" w:pos="369"/>
          <w:tab w:val="left" w:pos="288"/>
        </w:tabs>
        <w:ind w:left="576" w:hanging="576"/>
        <w:jc w:val="left"/>
      </w:pPr>
      <w:r w:rsidRPr="005E7D80">
        <w:t xml:space="preserve">autosegmental, </w:t>
      </w:r>
    </w:p>
    <w:p w14:paraId="5A10544B" w14:textId="799B5116" w:rsidR="00BA6685" w:rsidRPr="005E7D80" w:rsidRDefault="00566B03" w:rsidP="00BA6685">
      <w:pPr>
        <w:tabs>
          <w:tab w:val="clear" w:pos="369"/>
          <w:tab w:val="left" w:pos="288"/>
        </w:tabs>
        <w:ind w:left="576" w:hanging="576"/>
        <w:jc w:val="left"/>
      </w:pPr>
      <w:r w:rsidRPr="005E7D80">
        <w:t xml:space="preserve">backchannel, </w:t>
      </w:r>
    </w:p>
    <w:p w14:paraId="3F7EAAD2" w14:textId="0CAECFF8" w:rsidR="00BA6685" w:rsidRPr="005E7D80" w:rsidRDefault="00566B03" w:rsidP="00BA6685">
      <w:pPr>
        <w:tabs>
          <w:tab w:val="clear" w:pos="369"/>
          <w:tab w:val="left" w:pos="288"/>
        </w:tabs>
        <w:ind w:left="576" w:hanging="576"/>
        <w:jc w:val="left"/>
      </w:pPr>
      <w:r w:rsidRPr="005E7D80">
        <w:t xml:space="preserve">bahuvrihi, </w:t>
      </w:r>
    </w:p>
    <w:p w14:paraId="796C1181" w14:textId="108105F4" w:rsidR="00BA6685" w:rsidRPr="005E7D80" w:rsidRDefault="00BA6685" w:rsidP="00BA6685">
      <w:pPr>
        <w:tabs>
          <w:tab w:val="clear" w:pos="369"/>
          <w:tab w:val="left" w:pos="288"/>
        </w:tabs>
        <w:ind w:left="576" w:hanging="576"/>
        <w:jc w:val="left"/>
      </w:pPr>
      <w:r>
        <w:t>‘</w:t>
      </w:r>
      <w:r w:rsidR="00566B03" w:rsidRPr="005E7D80">
        <w:t>be</w:t>
      </w:r>
      <w:r>
        <w:t>’</w:t>
      </w:r>
    </w:p>
    <w:p w14:paraId="41E86C30" w14:textId="7D8FD1D4" w:rsidR="00BA6685" w:rsidRPr="005E7D80" w:rsidRDefault="00566B03" w:rsidP="00BA6685">
      <w:pPr>
        <w:tabs>
          <w:tab w:val="clear" w:pos="369"/>
          <w:tab w:val="left" w:pos="288"/>
        </w:tabs>
        <w:ind w:left="576" w:hanging="576"/>
        <w:jc w:val="left"/>
      </w:pPr>
      <w:r w:rsidRPr="005E7D80">
        <w:tab/>
        <w:t>locative/existential</w:t>
      </w:r>
      <w:r w:rsidR="0028023C">
        <w:t>,</w:t>
      </w:r>
    </w:p>
    <w:p w14:paraId="0C8B3DB0" w14:textId="425E65E5" w:rsidR="00BA6685" w:rsidRPr="005E7D80" w:rsidRDefault="00566B03" w:rsidP="00BA6685">
      <w:pPr>
        <w:tabs>
          <w:tab w:val="clear" w:pos="369"/>
          <w:tab w:val="left" w:pos="288"/>
        </w:tabs>
        <w:ind w:left="576" w:hanging="576"/>
        <w:jc w:val="left"/>
      </w:pPr>
      <w:r w:rsidRPr="005E7D80">
        <w:tab/>
      </w:r>
      <w:r w:rsidR="00BA6685">
        <w:t>‘</w:t>
      </w:r>
      <w:r w:rsidRPr="005E7D80">
        <w:t>it is X</w:t>
      </w:r>
      <w:r w:rsidR="00BA6685">
        <w:t>’</w:t>
      </w:r>
      <w:r w:rsidRPr="005E7D80">
        <w:t xml:space="preserve"> (identificational), </w:t>
      </w:r>
    </w:p>
    <w:p w14:paraId="54CA5104" w14:textId="5FA9E7F9" w:rsidR="00BA6685" w:rsidRPr="005E7D80" w:rsidRDefault="00BA6685" w:rsidP="00BA6685">
      <w:pPr>
        <w:tabs>
          <w:tab w:val="clear" w:pos="369"/>
          <w:tab w:val="left" w:pos="288"/>
        </w:tabs>
        <w:ind w:left="576" w:hanging="576"/>
        <w:jc w:val="left"/>
      </w:pPr>
      <w:r>
        <w:t>‘</w:t>
      </w:r>
      <w:r w:rsidR="00566B03" w:rsidRPr="005E7D80">
        <w:t>because</w:t>
      </w:r>
      <w:r>
        <w:t>’</w:t>
      </w:r>
      <w:r w:rsidR="00566B03" w:rsidRPr="005E7D80">
        <w:t xml:space="preserve">, </w:t>
      </w:r>
    </w:p>
    <w:p w14:paraId="7092FC9D" w14:textId="0E07F094" w:rsidR="00BA6685" w:rsidRPr="005E7D80" w:rsidRDefault="00BA6685" w:rsidP="00BA6685">
      <w:pPr>
        <w:tabs>
          <w:tab w:val="clear" w:pos="369"/>
          <w:tab w:val="left" w:pos="288"/>
        </w:tabs>
        <w:ind w:left="576" w:hanging="576"/>
        <w:jc w:val="left"/>
      </w:pPr>
      <w:r>
        <w:t>‘</w:t>
      </w:r>
      <w:r w:rsidR="00566B03" w:rsidRPr="005E7D80">
        <w:t>before ...</w:t>
      </w:r>
      <w:r>
        <w:t>’</w:t>
      </w:r>
      <w:r w:rsidR="00566B03" w:rsidRPr="005E7D80">
        <w:t xml:space="preserve"> clause, </w:t>
      </w:r>
    </w:p>
    <w:p w14:paraId="51F1FE08" w14:textId="78C93298" w:rsidR="00BA6685" w:rsidRPr="005E7D80" w:rsidRDefault="00566B03" w:rsidP="00BA6685">
      <w:pPr>
        <w:tabs>
          <w:tab w:val="clear" w:pos="369"/>
          <w:tab w:val="left" w:pos="288"/>
        </w:tabs>
        <w:ind w:left="576" w:hanging="576"/>
        <w:jc w:val="left"/>
      </w:pPr>
      <w:r w:rsidRPr="005E7D80">
        <w:t xml:space="preserve">bracketing (within NP), </w:t>
      </w:r>
    </w:p>
    <w:p w14:paraId="4BAB616E" w14:textId="4E67EDCA" w:rsidR="00BA6685" w:rsidRPr="005E7D80" w:rsidRDefault="0028023C" w:rsidP="00BA6685">
      <w:pPr>
        <w:tabs>
          <w:tab w:val="clear" w:pos="369"/>
          <w:tab w:val="left" w:pos="288"/>
        </w:tabs>
        <w:ind w:left="576" w:hanging="576"/>
        <w:jc w:val="left"/>
      </w:pPr>
      <w:r>
        <w:t>c</w:t>
      </w:r>
      <w:r w:rsidR="00566B03" w:rsidRPr="005E7D80">
        <w:t xml:space="preserve">ausative, </w:t>
      </w:r>
    </w:p>
    <w:p w14:paraId="08C5A1B7" w14:textId="1B34436A" w:rsidR="00BA6685" w:rsidRPr="005E7D80" w:rsidRDefault="00566B03" w:rsidP="00BA6685">
      <w:pPr>
        <w:tabs>
          <w:tab w:val="clear" w:pos="369"/>
          <w:tab w:val="left" w:pos="288"/>
        </w:tabs>
        <w:ind w:left="576" w:hanging="576"/>
        <w:jc w:val="left"/>
      </w:pPr>
      <w:r w:rsidRPr="005E7D80">
        <w:tab/>
        <w:t xml:space="preserve">valency of, </w:t>
      </w:r>
    </w:p>
    <w:p w14:paraId="20D99A69" w14:textId="4F584B45" w:rsidR="00BA6685" w:rsidRPr="005E7D80" w:rsidRDefault="00566B03" w:rsidP="00BA6685">
      <w:pPr>
        <w:tabs>
          <w:tab w:val="clear" w:pos="369"/>
          <w:tab w:val="left" w:pos="288"/>
        </w:tabs>
        <w:ind w:left="576" w:hanging="576"/>
        <w:jc w:val="left"/>
      </w:pPr>
      <w:r w:rsidRPr="005E7D80">
        <w:tab/>
        <w:t xml:space="preserve">with </w:t>
      </w:r>
      <w:r w:rsidRPr="005E7D80">
        <w:rPr>
          <w:rFonts w:ascii="Doulos SIL" w:hAnsi="Doulos SIL"/>
          <w:color w:val="808000"/>
        </w:rPr>
        <w:t>kàrà</w:t>
      </w:r>
      <w:r w:rsidRPr="005E7D80">
        <w:t xml:space="preserve">, </w:t>
      </w:r>
    </w:p>
    <w:p w14:paraId="57057912" w14:textId="506A7020" w:rsidR="00BA6685" w:rsidRPr="005E7D80" w:rsidRDefault="00566B03" w:rsidP="00BA6685">
      <w:pPr>
        <w:tabs>
          <w:tab w:val="clear" w:pos="369"/>
          <w:tab w:val="left" w:pos="288"/>
        </w:tabs>
        <w:ind w:left="576" w:hanging="576"/>
        <w:jc w:val="left"/>
      </w:pPr>
      <w:r w:rsidRPr="005E7D80">
        <w:t>chaining (of verbs or VPs)</w:t>
      </w:r>
      <w:r w:rsidR="0028023C">
        <w:t>,</w:t>
      </w:r>
    </w:p>
    <w:p w14:paraId="080299F5" w14:textId="5A190771" w:rsidR="00BA6685" w:rsidRPr="005E7D80" w:rsidRDefault="00566B03" w:rsidP="00BA6685">
      <w:pPr>
        <w:tabs>
          <w:tab w:val="clear" w:pos="369"/>
          <w:tab w:val="left" w:pos="288"/>
        </w:tabs>
        <w:ind w:left="576" w:hanging="576"/>
        <w:jc w:val="left"/>
      </w:pPr>
      <w:r w:rsidRPr="005E7D80">
        <w:tab/>
        <w:t>arguments of chained verbs</w:t>
      </w:r>
      <w:r w:rsidR="0028023C">
        <w:t>,</w:t>
      </w:r>
    </w:p>
    <w:p w14:paraId="5C074D00" w14:textId="54BC2958" w:rsidR="00BA6685" w:rsidRPr="005E7D80" w:rsidRDefault="00566B03" w:rsidP="00BA6685">
      <w:pPr>
        <w:tabs>
          <w:tab w:val="clear" w:pos="369"/>
          <w:tab w:val="left" w:pos="288"/>
        </w:tabs>
        <w:ind w:left="576" w:hanging="576"/>
        <w:jc w:val="left"/>
      </w:pPr>
      <w:r w:rsidRPr="005E7D80">
        <w:t>cliticization</w:t>
      </w:r>
      <w:r w:rsidR="0028023C">
        <w:t>,</w:t>
      </w:r>
      <w:r w:rsidRPr="005E7D80">
        <w:t xml:space="preserve"> </w:t>
      </w:r>
    </w:p>
    <w:p w14:paraId="72A4B11D" w14:textId="777E8349" w:rsidR="00BA6685" w:rsidRPr="005E7D80" w:rsidRDefault="00566B03" w:rsidP="00BA6685">
      <w:pPr>
        <w:tabs>
          <w:tab w:val="clear" w:pos="369"/>
          <w:tab w:val="left" w:pos="288"/>
        </w:tabs>
        <w:ind w:left="576" w:hanging="576"/>
        <w:jc w:val="left"/>
      </w:pPr>
      <w:r w:rsidRPr="005E7D80">
        <w:t xml:space="preserve">clusters, </w:t>
      </w:r>
    </w:p>
    <w:p w14:paraId="332BAD62" w14:textId="51A781D1" w:rsidR="00BA6685" w:rsidRPr="005E7D80" w:rsidRDefault="00566B03" w:rsidP="00BA6685">
      <w:pPr>
        <w:tabs>
          <w:tab w:val="clear" w:pos="369"/>
          <w:tab w:val="left" w:pos="288"/>
        </w:tabs>
        <w:ind w:left="576" w:hanging="576"/>
        <w:jc w:val="left"/>
      </w:pPr>
      <w:r w:rsidRPr="005E7D80">
        <w:t>cognate nominal</w:t>
      </w:r>
      <w:r w:rsidR="0028023C">
        <w:t>,</w:t>
      </w:r>
    </w:p>
    <w:p w14:paraId="2DA74838" w14:textId="11C011B1" w:rsidR="00BA6685" w:rsidRPr="005E7D80" w:rsidRDefault="00566B03" w:rsidP="00BA6685">
      <w:pPr>
        <w:tabs>
          <w:tab w:val="clear" w:pos="369"/>
          <w:tab w:val="left" w:pos="288"/>
        </w:tabs>
        <w:ind w:left="576" w:hanging="576"/>
        <w:jc w:val="left"/>
      </w:pPr>
      <w:r w:rsidRPr="005E7D80">
        <w:t>comparatives</w:t>
      </w:r>
      <w:r w:rsidR="0028023C">
        <w:t>,</w:t>
      </w:r>
    </w:p>
    <w:p w14:paraId="058A47FE" w14:textId="77777777" w:rsidR="00BA6685" w:rsidRPr="005E7D80" w:rsidRDefault="00566B03" w:rsidP="00BA6685">
      <w:pPr>
        <w:tabs>
          <w:tab w:val="clear" w:pos="369"/>
          <w:tab w:val="left" w:pos="288"/>
        </w:tabs>
        <w:ind w:left="576" w:hanging="576"/>
        <w:jc w:val="left"/>
      </w:pPr>
      <w:r w:rsidRPr="005E7D80">
        <w:t>compounds</w:t>
      </w:r>
    </w:p>
    <w:p w14:paraId="24F87EDE" w14:textId="38C174DE" w:rsidR="00BA6685" w:rsidRPr="005E7D80" w:rsidRDefault="00566B03" w:rsidP="00BA6685">
      <w:pPr>
        <w:tabs>
          <w:tab w:val="clear" w:pos="369"/>
          <w:tab w:val="left" w:pos="288"/>
        </w:tabs>
        <w:ind w:left="576" w:hanging="576"/>
        <w:jc w:val="left"/>
      </w:pPr>
      <w:r w:rsidRPr="005E7D80">
        <w:tab/>
        <w:t>nominal,  (phonology)</w:t>
      </w:r>
      <w:r w:rsidR="0028023C">
        <w:t>,</w:t>
      </w:r>
    </w:p>
    <w:p w14:paraId="6C27C8D6" w14:textId="40D1331C" w:rsidR="00BA6685" w:rsidRPr="005E7D80" w:rsidRDefault="00566B03" w:rsidP="00BA6685">
      <w:pPr>
        <w:tabs>
          <w:tab w:val="clear" w:pos="369"/>
          <w:tab w:val="left" w:pos="288"/>
        </w:tabs>
        <w:ind w:left="576" w:hanging="576"/>
        <w:jc w:val="left"/>
      </w:pPr>
      <w:r w:rsidRPr="005E7D80">
        <w:tab/>
        <w:t>adjectival</w:t>
      </w:r>
      <w:r w:rsidR="0028023C">
        <w:t>,</w:t>
      </w:r>
    </w:p>
    <w:p w14:paraId="4D50B0CE" w14:textId="668CE0E3" w:rsidR="00BA6685" w:rsidRPr="005E7D80" w:rsidRDefault="00566B03" w:rsidP="00BA6685">
      <w:pPr>
        <w:tabs>
          <w:tab w:val="clear" w:pos="369"/>
          <w:tab w:val="left" w:pos="288"/>
        </w:tabs>
        <w:ind w:left="576" w:hanging="576"/>
        <w:jc w:val="left"/>
      </w:pPr>
      <w:r w:rsidRPr="005E7D80">
        <w:tab/>
        <w:t xml:space="preserve">bahuvrihi, </w:t>
      </w:r>
    </w:p>
    <w:p w14:paraId="0B809F18" w14:textId="51A3905B" w:rsidR="00BA6685" w:rsidRPr="005E7D80" w:rsidRDefault="00566B03" w:rsidP="00BA6685">
      <w:pPr>
        <w:tabs>
          <w:tab w:val="clear" w:pos="369"/>
          <w:tab w:val="left" w:pos="288"/>
        </w:tabs>
        <w:ind w:left="576" w:hanging="576"/>
        <w:jc w:val="left"/>
      </w:pPr>
      <w:r w:rsidRPr="005E7D80">
        <w:tab/>
        <w:t xml:space="preserve">instrumental, </w:t>
      </w:r>
    </w:p>
    <w:p w14:paraId="1406C6D4" w14:textId="5BD1ED0E" w:rsidR="00BA6685" w:rsidRPr="005E7D80" w:rsidRDefault="00566B03" w:rsidP="00BA6685">
      <w:pPr>
        <w:tabs>
          <w:tab w:val="clear" w:pos="369"/>
          <w:tab w:val="left" w:pos="288"/>
        </w:tabs>
        <w:ind w:left="576" w:hanging="576"/>
        <w:jc w:val="left"/>
      </w:pPr>
      <w:r w:rsidRPr="005E7D80">
        <w:t>conjunction</w:t>
      </w:r>
      <w:r w:rsidR="0028023C">
        <w:t>,</w:t>
      </w:r>
    </w:p>
    <w:p w14:paraId="63068104" w14:textId="0EB250A2" w:rsidR="00BA6685" w:rsidRPr="005E7D80" w:rsidRDefault="00566B03" w:rsidP="00BA6685">
      <w:pPr>
        <w:tabs>
          <w:tab w:val="clear" w:pos="369"/>
          <w:tab w:val="left" w:pos="288"/>
        </w:tabs>
        <w:ind w:left="576" w:hanging="576"/>
        <w:jc w:val="left"/>
      </w:pPr>
      <w:r w:rsidRPr="005E7D80">
        <w:t>conditionals</w:t>
      </w:r>
      <w:r w:rsidR="0028023C">
        <w:t>,</w:t>
      </w:r>
    </w:p>
    <w:p w14:paraId="0B9053AB" w14:textId="56DFA5B7" w:rsidR="00BA6685" w:rsidRPr="005E7D80" w:rsidRDefault="00566B03" w:rsidP="00BA6685">
      <w:pPr>
        <w:tabs>
          <w:tab w:val="clear" w:pos="369"/>
          <w:tab w:val="left" w:pos="288"/>
        </w:tabs>
        <w:ind w:left="576" w:hanging="576"/>
        <w:jc w:val="left"/>
      </w:pPr>
      <w:r w:rsidRPr="005E7D80">
        <w:t>consonants</w:t>
      </w:r>
      <w:r w:rsidR="0028023C">
        <w:t>,</w:t>
      </w:r>
    </w:p>
    <w:p w14:paraId="14F47E31" w14:textId="1FD99933" w:rsidR="00BA6685" w:rsidRPr="005E7D80" w:rsidRDefault="00566B03" w:rsidP="00BA6685">
      <w:pPr>
        <w:tabs>
          <w:tab w:val="clear" w:pos="369"/>
          <w:tab w:val="left" w:pos="288"/>
        </w:tabs>
        <w:ind w:left="576" w:hanging="576"/>
        <w:jc w:val="left"/>
      </w:pPr>
      <w:r w:rsidRPr="005E7D80">
        <w:t xml:space="preserve">deadjectival verb, </w:t>
      </w:r>
    </w:p>
    <w:p w14:paraId="0299E48A" w14:textId="7AFA6AC0" w:rsidR="00BA6685" w:rsidRPr="005E7D80" w:rsidRDefault="0028023C" w:rsidP="00BA6685">
      <w:pPr>
        <w:tabs>
          <w:tab w:val="clear" w:pos="369"/>
          <w:tab w:val="left" w:pos="288"/>
        </w:tabs>
        <w:ind w:left="576" w:hanging="576"/>
        <w:jc w:val="left"/>
      </w:pPr>
      <w:r>
        <w:t>d</w:t>
      </w:r>
      <w:r w:rsidR="00566B03" w:rsidRPr="005E7D80">
        <w:t>efinite</w:t>
      </w:r>
      <w:r>
        <w:t>,</w:t>
      </w:r>
      <w:r w:rsidR="00566B03" w:rsidRPr="005E7D80">
        <w:t xml:space="preserve"> </w:t>
      </w:r>
    </w:p>
    <w:p w14:paraId="64E1213A" w14:textId="4F3A727E" w:rsidR="00BA6685" w:rsidRPr="005E7D80" w:rsidRDefault="00566B03" w:rsidP="00BA6685">
      <w:pPr>
        <w:tabs>
          <w:tab w:val="clear" w:pos="369"/>
          <w:tab w:val="left" w:pos="288"/>
        </w:tabs>
        <w:ind w:left="576" w:hanging="576"/>
        <w:jc w:val="left"/>
      </w:pPr>
      <w:r w:rsidRPr="005E7D80">
        <w:t>defocalized verb or adjective</w:t>
      </w:r>
      <w:r w:rsidR="0028023C">
        <w:t>,</w:t>
      </w:r>
      <w:r w:rsidRPr="005E7D80">
        <w:t xml:space="preserve"> </w:t>
      </w:r>
    </w:p>
    <w:p w14:paraId="2BC49686" w14:textId="77777777" w:rsidR="00BA6685" w:rsidRPr="005E7D80" w:rsidRDefault="00566B03" w:rsidP="00BA6685">
      <w:pPr>
        <w:tabs>
          <w:tab w:val="clear" w:pos="369"/>
          <w:tab w:val="left" w:pos="288"/>
        </w:tabs>
        <w:ind w:left="576" w:hanging="576"/>
        <w:jc w:val="left"/>
      </w:pPr>
      <w:r w:rsidRPr="005E7D80">
        <w:t>deictic (see demonstrative)</w:t>
      </w:r>
    </w:p>
    <w:p w14:paraId="2FCF651A" w14:textId="6487686B" w:rsidR="00BA6685" w:rsidRPr="005E7D80" w:rsidRDefault="00566B03" w:rsidP="00BA6685">
      <w:pPr>
        <w:tabs>
          <w:tab w:val="clear" w:pos="369"/>
          <w:tab w:val="left" w:pos="288"/>
        </w:tabs>
        <w:ind w:left="576" w:hanging="576"/>
        <w:jc w:val="left"/>
      </w:pPr>
      <w:r w:rsidRPr="005E7D80">
        <w:t>demonstrative</w:t>
      </w:r>
      <w:r w:rsidR="0028023C">
        <w:t>,</w:t>
      </w:r>
    </w:p>
    <w:p w14:paraId="426668CB" w14:textId="582E53CB" w:rsidR="00BA6685" w:rsidRPr="005E7D80" w:rsidRDefault="00566B03" w:rsidP="00BA6685">
      <w:pPr>
        <w:tabs>
          <w:tab w:val="clear" w:pos="369"/>
          <w:tab w:val="left" w:pos="288"/>
        </w:tabs>
        <w:ind w:left="576" w:hanging="576"/>
        <w:jc w:val="left"/>
      </w:pPr>
      <w:r w:rsidRPr="005E7D80">
        <w:t xml:space="preserve">denominal verb, </w:t>
      </w:r>
    </w:p>
    <w:p w14:paraId="391E3E20" w14:textId="69A84113" w:rsidR="00BA6685" w:rsidRPr="005E7D80" w:rsidRDefault="00566B03" w:rsidP="00BA6685">
      <w:pPr>
        <w:tabs>
          <w:tab w:val="clear" w:pos="369"/>
          <w:tab w:val="left" w:pos="288"/>
        </w:tabs>
        <w:ind w:left="576" w:hanging="576"/>
        <w:jc w:val="left"/>
      </w:pPr>
      <w:r w:rsidRPr="005E7D80">
        <w:t xml:space="preserve">detachability (of NP component), </w:t>
      </w:r>
    </w:p>
    <w:p w14:paraId="584220D3" w14:textId="4094E863" w:rsidR="00BA6685" w:rsidRPr="005E7D80" w:rsidRDefault="00566B03" w:rsidP="00BA6685">
      <w:pPr>
        <w:tabs>
          <w:tab w:val="clear" w:pos="369"/>
          <w:tab w:val="left" w:pos="288"/>
        </w:tabs>
        <w:ind w:left="576" w:hanging="576"/>
        <w:jc w:val="left"/>
      </w:pPr>
      <w:r w:rsidRPr="005E7D80">
        <w:tab/>
        <w:t>in relatives</w:t>
      </w:r>
      <w:r w:rsidR="0028023C">
        <w:t>,</w:t>
      </w:r>
    </w:p>
    <w:p w14:paraId="7BF21843" w14:textId="4C216E9C" w:rsidR="00BA6685" w:rsidRPr="005E7D80" w:rsidRDefault="00566B03" w:rsidP="00BA6685">
      <w:pPr>
        <w:tabs>
          <w:tab w:val="clear" w:pos="369"/>
          <w:tab w:val="left" w:pos="288"/>
        </w:tabs>
        <w:ind w:left="576" w:hanging="576"/>
        <w:jc w:val="left"/>
      </w:pPr>
      <w:r w:rsidRPr="005E7D80">
        <w:t>discourse markers</w:t>
      </w:r>
      <w:r w:rsidR="0028023C">
        <w:t>,</w:t>
      </w:r>
    </w:p>
    <w:p w14:paraId="1199CBD6" w14:textId="4ECF5EBA" w:rsidR="00BA6685" w:rsidRPr="005E7D80" w:rsidRDefault="00566B03" w:rsidP="00BA6685">
      <w:pPr>
        <w:tabs>
          <w:tab w:val="clear" w:pos="369"/>
          <w:tab w:val="left" w:pos="288"/>
        </w:tabs>
        <w:ind w:left="576" w:hanging="576"/>
        <w:jc w:val="left"/>
      </w:pPr>
      <w:r w:rsidRPr="005E7D80">
        <w:t xml:space="preserve">disjunction, </w:t>
      </w:r>
    </w:p>
    <w:p w14:paraId="542D9035" w14:textId="619C7DC1" w:rsidR="00BA6685" w:rsidRPr="005E7D80" w:rsidRDefault="00566B03" w:rsidP="00BA6685">
      <w:pPr>
        <w:tabs>
          <w:tab w:val="clear" w:pos="369"/>
          <w:tab w:val="left" w:pos="288"/>
        </w:tabs>
        <w:ind w:left="576" w:hanging="576"/>
        <w:jc w:val="left"/>
      </w:pPr>
      <w:r w:rsidRPr="005E7D80">
        <w:t>dissimilation (consonants)</w:t>
      </w:r>
      <w:r w:rsidR="0028023C">
        <w:t>,</w:t>
      </w:r>
    </w:p>
    <w:p w14:paraId="73021552" w14:textId="77777777" w:rsidR="00BA6685" w:rsidRPr="005E7D80" w:rsidRDefault="00566B03" w:rsidP="00BA6685">
      <w:pPr>
        <w:tabs>
          <w:tab w:val="clear" w:pos="369"/>
          <w:tab w:val="left" w:pos="288"/>
        </w:tabs>
        <w:ind w:left="576" w:hanging="576"/>
        <w:jc w:val="left"/>
      </w:pPr>
      <w:r w:rsidRPr="005E7D80">
        <w:t>distributive</w:t>
      </w:r>
    </w:p>
    <w:p w14:paraId="31F8E35A" w14:textId="36C79F3A" w:rsidR="00BA6685" w:rsidRPr="005E7D80" w:rsidRDefault="00566B03" w:rsidP="00BA6685">
      <w:pPr>
        <w:tabs>
          <w:tab w:val="clear" w:pos="369"/>
          <w:tab w:val="left" w:pos="288"/>
        </w:tabs>
        <w:ind w:left="576" w:hanging="576"/>
        <w:jc w:val="left"/>
      </w:pPr>
      <w:r w:rsidRPr="005E7D80">
        <w:tab/>
      </w:r>
      <w:r w:rsidR="00BA6685">
        <w:t>‘</w:t>
      </w:r>
      <w:r w:rsidRPr="005E7D80">
        <w:t>each</w:t>
      </w:r>
      <w:r w:rsidR="00BA6685">
        <w:t>’</w:t>
      </w:r>
      <w:r w:rsidRPr="005E7D80">
        <w:t xml:space="preserve">, </w:t>
      </w:r>
    </w:p>
    <w:p w14:paraId="3436B136" w14:textId="47E35085" w:rsidR="00BA6685" w:rsidRPr="005E7D80" w:rsidRDefault="00566B03" w:rsidP="00BA6685">
      <w:pPr>
        <w:tabs>
          <w:tab w:val="clear" w:pos="369"/>
          <w:tab w:val="left" w:pos="288"/>
        </w:tabs>
        <w:ind w:left="576" w:hanging="576"/>
        <w:jc w:val="left"/>
      </w:pPr>
      <w:r w:rsidRPr="005E7D80">
        <w:tab/>
        <w:t xml:space="preserve">iterated adverbials, </w:t>
      </w:r>
    </w:p>
    <w:p w14:paraId="31394354" w14:textId="161E76D4" w:rsidR="00BA6685" w:rsidRPr="005E7D80" w:rsidRDefault="00566B03" w:rsidP="00BA6685">
      <w:pPr>
        <w:tabs>
          <w:tab w:val="clear" w:pos="369"/>
          <w:tab w:val="left" w:pos="288"/>
        </w:tabs>
        <w:ind w:left="576" w:hanging="576"/>
        <w:jc w:val="left"/>
      </w:pPr>
      <w:r w:rsidRPr="005E7D80">
        <w:lastRenderedPageBreak/>
        <w:tab/>
        <w:t>with quantifiers</w:t>
      </w:r>
      <w:r w:rsidR="0028023C">
        <w:t>,</w:t>
      </w:r>
      <w:r w:rsidRPr="005E7D80">
        <w:t xml:space="preserve"> </w:t>
      </w:r>
    </w:p>
    <w:p w14:paraId="7CD8B7C4" w14:textId="45A79EDE" w:rsidR="00BA6685" w:rsidRPr="005E7D80" w:rsidRDefault="00BA6685" w:rsidP="00BA6685">
      <w:pPr>
        <w:tabs>
          <w:tab w:val="clear" w:pos="369"/>
          <w:tab w:val="left" w:pos="288"/>
        </w:tabs>
        <w:ind w:left="576" w:hanging="576"/>
        <w:jc w:val="left"/>
      </w:pPr>
      <w:r>
        <w:t>‘</w:t>
      </w:r>
      <w:r w:rsidR="00566B03" w:rsidRPr="005E7D80">
        <w:t>do</w:t>
      </w:r>
      <w:r>
        <w:t>’</w:t>
      </w:r>
      <w:r w:rsidR="00566B03" w:rsidRPr="005E7D80">
        <w:t xml:space="preserve">, </w:t>
      </w:r>
    </w:p>
    <w:p w14:paraId="210EDAA2" w14:textId="209160F7" w:rsidR="00BA6685" w:rsidRPr="005E7D80" w:rsidRDefault="00566B03" w:rsidP="00BA6685">
      <w:pPr>
        <w:tabs>
          <w:tab w:val="clear" w:pos="369"/>
          <w:tab w:val="left" w:pos="288"/>
        </w:tabs>
        <w:ind w:left="576" w:hanging="576"/>
        <w:jc w:val="left"/>
      </w:pPr>
      <w:r w:rsidRPr="005E7D80">
        <w:t>dual</w:t>
      </w:r>
      <w:r w:rsidR="0028023C">
        <w:t>,</w:t>
      </w:r>
    </w:p>
    <w:p w14:paraId="51E63937" w14:textId="59C741C0" w:rsidR="00BA6685" w:rsidRPr="005E7D80" w:rsidRDefault="00566B03" w:rsidP="00BA6685">
      <w:pPr>
        <w:tabs>
          <w:tab w:val="clear" w:pos="369"/>
          <w:tab w:val="left" w:pos="288"/>
        </w:tabs>
        <w:ind w:left="576" w:hanging="576"/>
        <w:jc w:val="left"/>
      </w:pPr>
      <w:r w:rsidRPr="005E7D80">
        <w:t>dying-quail</w:t>
      </w:r>
      <w:r w:rsidR="0028023C">
        <w:t>,</w:t>
      </w:r>
      <w:r w:rsidRPr="005E7D80">
        <w:t xml:space="preserve"> </w:t>
      </w:r>
    </w:p>
    <w:p w14:paraId="082DCDF2" w14:textId="2F05A9A3" w:rsidR="00BA6685" w:rsidRPr="005E7D80" w:rsidRDefault="0028023C" w:rsidP="00BA6685">
      <w:pPr>
        <w:tabs>
          <w:tab w:val="clear" w:pos="369"/>
          <w:tab w:val="left" w:pos="288"/>
        </w:tabs>
        <w:ind w:left="576" w:hanging="576"/>
        <w:jc w:val="left"/>
      </w:pPr>
      <w:r>
        <w:t>e</w:t>
      </w:r>
      <w:r w:rsidR="00566B03" w:rsidRPr="005E7D80">
        <w:t>mphatic</w:t>
      </w:r>
      <w:r>
        <w:t>,</w:t>
      </w:r>
    </w:p>
    <w:p w14:paraId="60428405" w14:textId="424C7152" w:rsidR="00BA6685" w:rsidRPr="005E7D80" w:rsidRDefault="00566B03" w:rsidP="00BA6685">
      <w:pPr>
        <w:tabs>
          <w:tab w:val="clear" w:pos="369"/>
          <w:tab w:val="left" w:pos="288"/>
        </w:tabs>
        <w:ind w:left="576" w:hanging="576"/>
        <w:jc w:val="left"/>
      </w:pPr>
      <w:r w:rsidRPr="005E7D80">
        <w:t xml:space="preserve">epenthesis, </w:t>
      </w:r>
    </w:p>
    <w:p w14:paraId="72CF9C1D" w14:textId="61D4F8EA" w:rsidR="00BA6685" w:rsidRPr="005E7D80" w:rsidRDefault="00566B03" w:rsidP="00BA6685">
      <w:pPr>
        <w:tabs>
          <w:tab w:val="clear" w:pos="369"/>
          <w:tab w:val="left" w:pos="288"/>
        </w:tabs>
        <w:ind w:left="576" w:hanging="576"/>
        <w:jc w:val="left"/>
      </w:pPr>
      <w:r w:rsidRPr="005E7D80">
        <w:t xml:space="preserve">epistemic, </w:t>
      </w:r>
    </w:p>
    <w:p w14:paraId="21A4FEBF" w14:textId="1E5DF035" w:rsidR="00BA6685" w:rsidRPr="005E7D80" w:rsidRDefault="00BA6685" w:rsidP="00BA6685">
      <w:pPr>
        <w:tabs>
          <w:tab w:val="clear" w:pos="369"/>
          <w:tab w:val="left" w:pos="288"/>
        </w:tabs>
        <w:ind w:left="576" w:hanging="576"/>
        <w:jc w:val="left"/>
      </w:pPr>
      <w:r>
        <w:t>‘</w:t>
      </w:r>
      <w:r w:rsidR="00566B03" w:rsidRPr="005E7D80">
        <w:t>even</w:t>
      </w:r>
      <w:r>
        <w:t>’</w:t>
      </w:r>
      <w:r w:rsidR="00566B03" w:rsidRPr="005E7D80">
        <w:t xml:space="preserve">, </w:t>
      </w:r>
    </w:p>
    <w:p w14:paraId="51CDA2C1" w14:textId="4BFCE757" w:rsidR="00BA6685" w:rsidRPr="005E7D80" w:rsidRDefault="00566B03" w:rsidP="00BA6685">
      <w:pPr>
        <w:tabs>
          <w:tab w:val="clear" w:pos="369"/>
          <w:tab w:val="left" w:pos="288"/>
        </w:tabs>
        <w:ind w:left="576" w:hanging="576"/>
        <w:jc w:val="left"/>
      </w:pPr>
      <w:r w:rsidRPr="005E7D80">
        <w:tab/>
      </w:r>
      <w:r w:rsidR="00BA6685">
        <w:t>‘</w:t>
      </w:r>
      <w:r w:rsidRPr="005E7D80">
        <w:t>even if</w:t>
      </w:r>
      <w:r w:rsidR="00BA6685">
        <w:t>’</w:t>
      </w:r>
      <w:r w:rsidRPr="005E7D80">
        <w:t xml:space="preserve">, </w:t>
      </w:r>
    </w:p>
    <w:p w14:paraId="144E54F7" w14:textId="4EA4D596" w:rsidR="00BA6685" w:rsidRPr="005E7D80" w:rsidRDefault="0028023C" w:rsidP="00BA6685">
      <w:pPr>
        <w:tabs>
          <w:tab w:val="clear" w:pos="369"/>
          <w:tab w:val="left" w:pos="288"/>
        </w:tabs>
        <w:ind w:left="576" w:hanging="576"/>
        <w:jc w:val="left"/>
      </w:pPr>
      <w:r>
        <w:t>experiential p</w:t>
      </w:r>
      <w:r w:rsidR="00566B03" w:rsidRPr="005E7D80">
        <w:t xml:space="preserve">erfect, </w:t>
      </w:r>
    </w:p>
    <w:p w14:paraId="4EBE12D5" w14:textId="31DC1662" w:rsidR="00BA6685" w:rsidRPr="005E7D80" w:rsidRDefault="00566B03" w:rsidP="00BA6685">
      <w:pPr>
        <w:tabs>
          <w:tab w:val="clear" w:pos="369"/>
          <w:tab w:val="left" w:pos="288"/>
        </w:tabs>
        <w:ind w:left="576" w:hanging="576"/>
        <w:jc w:val="left"/>
      </w:pPr>
      <w:r w:rsidRPr="005E7D80">
        <w:t xml:space="preserve">factitive (verb), </w:t>
      </w:r>
    </w:p>
    <w:p w14:paraId="6CE54540" w14:textId="038D6866" w:rsidR="00BA6685" w:rsidRPr="005E7D80" w:rsidRDefault="00566B03" w:rsidP="00BA6685">
      <w:pPr>
        <w:tabs>
          <w:tab w:val="clear" w:pos="369"/>
          <w:tab w:val="left" w:pos="288"/>
        </w:tabs>
        <w:ind w:left="576" w:hanging="576"/>
        <w:jc w:val="left"/>
      </w:pPr>
      <w:r w:rsidRPr="005E7D80">
        <w:t>factive clause</w:t>
      </w:r>
      <w:r w:rsidR="0028023C">
        <w:t>,</w:t>
      </w:r>
      <w:r w:rsidRPr="005E7D80">
        <w:t xml:space="preserve"> </w:t>
      </w:r>
    </w:p>
    <w:p w14:paraId="5110BC99" w14:textId="550C5E83" w:rsidR="00BA6685" w:rsidRPr="005E7D80" w:rsidRDefault="00566B03" w:rsidP="00BA6685">
      <w:pPr>
        <w:tabs>
          <w:tab w:val="clear" w:pos="369"/>
          <w:tab w:val="left" w:pos="288"/>
        </w:tabs>
        <w:ind w:left="576" w:hanging="576"/>
        <w:jc w:val="left"/>
      </w:pPr>
      <w:r w:rsidRPr="005E7D80">
        <w:t xml:space="preserve">focalization, </w:t>
      </w:r>
    </w:p>
    <w:p w14:paraId="0A20093C" w14:textId="621277A1" w:rsidR="00BA6685" w:rsidRPr="005E7D80" w:rsidRDefault="00566B03" w:rsidP="00BA6685">
      <w:pPr>
        <w:tabs>
          <w:tab w:val="clear" w:pos="369"/>
          <w:tab w:val="left" w:pos="288"/>
        </w:tabs>
        <w:ind w:left="576" w:hanging="576"/>
        <w:jc w:val="left"/>
      </w:pPr>
      <w:r w:rsidRPr="005E7D80">
        <w:tab/>
        <w:t>effect on verb morphology</w:t>
      </w:r>
      <w:r w:rsidR="0028023C">
        <w:t>,</w:t>
      </w:r>
      <w:r w:rsidRPr="005E7D80">
        <w:t xml:space="preserve"> </w:t>
      </w:r>
    </w:p>
    <w:p w14:paraId="0A0EF980" w14:textId="700B24C6" w:rsidR="00BA6685" w:rsidRPr="005E7D80" w:rsidRDefault="00566B03" w:rsidP="00BA6685">
      <w:pPr>
        <w:tabs>
          <w:tab w:val="clear" w:pos="369"/>
          <w:tab w:val="left" w:pos="288"/>
        </w:tabs>
        <w:ind w:left="576" w:hanging="576"/>
        <w:jc w:val="left"/>
      </w:pPr>
      <w:r w:rsidRPr="005E7D80">
        <w:t xml:space="preserve">fraction, </w:t>
      </w:r>
    </w:p>
    <w:p w14:paraId="69736122" w14:textId="3F1A6C68" w:rsidR="00BA6685" w:rsidRPr="005E7D80" w:rsidRDefault="00566B03" w:rsidP="00BA6685">
      <w:pPr>
        <w:tabs>
          <w:tab w:val="clear" w:pos="369"/>
          <w:tab w:val="left" w:pos="288"/>
        </w:tabs>
        <w:ind w:left="576" w:hanging="576"/>
        <w:jc w:val="left"/>
      </w:pPr>
      <w:r w:rsidRPr="005E7D80">
        <w:t>greetings,  (intonation)</w:t>
      </w:r>
      <w:r w:rsidR="0028023C">
        <w:t>,</w:t>
      </w:r>
    </w:p>
    <w:p w14:paraId="0A6233B1" w14:textId="135DB52C" w:rsidR="00BA6685" w:rsidRPr="005E7D80" w:rsidRDefault="0028023C" w:rsidP="00BA6685">
      <w:pPr>
        <w:tabs>
          <w:tab w:val="clear" w:pos="369"/>
          <w:tab w:val="left" w:pos="288"/>
        </w:tabs>
        <w:ind w:left="576" w:hanging="576"/>
        <w:jc w:val="left"/>
      </w:pPr>
      <w:r>
        <w:t>h</w:t>
      </w:r>
      <w:r w:rsidR="00566B03" w:rsidRPr="005E7D80">
        <w:t xml:space="preserve">abitual, </w:t>
      </w:r>
    </w:p>
    <w:p w14:paraId="7465B4B6" w14:textId="45296AC0" w:rsidR="00BA6685" w:rsidRPr="005E7D80" w:rsidRDefault="00566B03" w:rsidP="00BA6685">
      <w:pPr>
        <w:tabs>
          <w:tab w:val="clear" w:pos="369"/>
          <w:tab w:val="left" w:pos="288"/>
        </w:tabs>
        <w:ind w:left="576" w:hanging="576"/>
        <w:jc w:val="left"/>
      </w:pPr>
      <w:r w:rsidRPr="005E7D80">
        <w:t xml:space="preserve">hortative, </w:t>
      </w:r>
    </w:p>
    <w:p w14:paraId="7CD298C8" w14:textId="5A8D93B4" w:rsidR="00BA6685" w:rsidRPr="005E7D80" w:rsidRDefault="00566B03" w:rsidP="00BA6685">
      <w:pPr>
        <w:tabs>
          <w:tab w:val="clear" w:pos="369"/>
          <w:tab w:val="left" w:pos="288"/>
        </w:tabs>
        <w:ind w:left="576" w:hanging="576"/>
        <w:jc w:val="left"/>
      </w:pPr>
      <w:r w:rsidRPr="005E7D80">
        <w:tab/>
        <w:t xml:space="preserve">negative, </w:t>
      </w:r>
    </w:p>
    <w:p w14:paraId="363C3BCD" w14:textId="1436EC92" w:rsidR="00BA6685" w:rsidRPr="005E7D80" w:rsidRDefault="00566B03" w:rsidP="00BA6685">
      <w:pPr>
        <w:tabs>
          <w:tab w:val="clear" w:pos="369"/>
          <w:tab w:val="left" w:pos="288"/>
        </w:tabs>
        <w:ind w:left="576" w:hanging="576"/>
        <w:jc w:val="left"/>
      </w:pPr>
      <w:r w:rsidRPr="005E7D80">
        <w:tab/>
        <w:t xml:space="preserve">embedded, </w:t>
      </w:r>
    </w:p>
    <w:p w14:paraId="3FCEE6CA" w14:textId="4FC6C061" w:rsidR="00BA6685" w:rsidRPr="005E7D80" w:rsidRDefault="00BA6685" w:rsidP="00BA6685">
      <w:pPr>
        <w:tabs>
          <w:tab w:val="clear" w:pos="369"/>
          <w:tab w:val="left" w:pos="288"/>
        </w:tabs>
        <w:ind w:left="576" w:hanging="576"/>
        <w:jc w:val="left"/>
      </w:pPr>
      <w:r>
        <w:t>‘</w:t>
      </w:r>
      <w:r w:rsidR="00566B03" w:rsidRPr="005E7D80">
        <w:t>have</w:t>
      </w:r>
      <w:r>
        <w:t>’</w:t>
      </w:r>
      <w:r w:rsidR="0028023C">
        <w:t>,</w:t>
      </w:r>
    </w:p>
    <w:p w14:paraId="7F789983" w14:textId="52936EBE" w:rsidR="00BA6685" w:rsidRPr="005E7D80" w:rsidRDefault="00566B03" w:rsidP="00BA6685">
      <w:pPr>
        <w:tabs>
          <w:tab w:val="clear" w:pos="369"/>
          <w:tab w:val="left" w:pos="288"/>
        </w:tabs>
        <w:ind w:left="576" w:hanging="576"/>
        <w:jc w:val="left"/>
      </w:pPr>
      <w:r w:rsidRPr="005E7D80">
        <w:t xml:space="preserve">hiatus, </w:t>
      </w:r>
    </w:p>
    <w:p w14:paraId="50A63764" w14:textId="28CCC3DC" w:rsidR="00BA6685" w:rsidRPr="005E7D80" w:rsidRDefault="00566B03" w:rsidP="00BA6685">
      <w:pPr>
        <w:tabs>
          <w:tab w:val="clear" w:pos="369"/>
          <w:tab w:val="left" w:pos="288"/>
        </w:tabs>
        <w:ind w:left="576" w:hanging="576"/>
        <w:jc w:val="left"/>
      </w:pPr>
      <w:r w:rsidRPr="005E7D80">
        <w:t xml:space="preserve">imperative, </w:t>
      </w:r>
    </w:p>
    <w:p w14:paraId="13A7DA76" w14:textId="3CE417A0" w:rsidR="00BA6685" w:rsidRPr="005E7D80" w:rsidRDefault="00566B03" w:rsidP="00BA6685">
      <w:pPr>
        <w:tabs>
          <w:tab w:val="clear" w:pos="369"/>
          <w:tab w:val="left" w:pos="288"/>
        </w:tabs>
        <w:ind w:left="576" w:hanging="576"/>
        <w:jc w:val="left"/>
      </w:pPr>
      <w:r w:rsidRPr="005E7D80">
        <w:tab/>
      </w:r>
      <w:r w:rsidR="0028023C">
        <w:t>quoted</w:t>
      </w:r>
      <w:r w:rsidRPr="005E7D80">
        <w:t xml:space="preserve"> (jussive), </w:t>
      </w:r>
    </w:p>
    <w:p w14:paraId="2974A042" w14:textId="2EB5BA76" w:rsidR="00BA6685" w:rsidRPr="005E7D80" w:rsidRDefault="00566B03" w:rsidP="00BA6685">
      <w:pPr>
        <w:tabs>
          <w:tab w:val="clear" w:pos="369"/>
          <w:tab w:val="left" w:pos="288"/>
        </w:tabs>
        <w:ind w:left="576" w:hanging="576"/>
        <w:jc w:val="left"/>
      </w:pPr>
      <w:r w:rsidRPr="005E7D80">
        <w:t>imperfective,  (see also Habitual)</w:t>
      </w:r>
    </w:p>
    <w:p w14:paraId="5745C295" w14:textId="399397F5" w:rsidR="00BA6685" w:rsidRPr="005E7D80" w:rsidRDefault="00566B03" w:rsidP="00BA6685">
      <w:pPr>
        <w:tabs>
          <w:tab w:val="clear" w:pos="369"/>
          <w:tab w:val="left" w:pos="288"/>
        </w:tabs>
        <w:ind w:left="576" w:hanging="576"/>
        <w:jc w:val="left"/>
      </w:pPr>
      <w:r w:rsidRPr="005E7D80">
        <w:tab/>
        <w:t xml:space="preserve">unsuffixed, </w:t>
      </w:r>
    </w:p>
    <w:p w14:paraId="2A46B18F" w14:textId="5468A4C5" w:rsidR="00BA6685" w:rsidRPr="005E7D80" w:rsidRDefault="00566B03" w:rsidP="00BA6685">
      <w:pPr>
        <w:tabs>
          <w:tab w:val="clear" w:pos="369"/>
          <w:tab w:val="left" w:pos="288"/>
        </w:tabs>
        <w:ind w:left="576" w:hanging="576"/>
        <w:jc w:val="left"/>
      </w:pPr>
      <w:r w:rsidRPr="005E7D80">
        <w:tab/>
        <w:t xml:space="preserve">reduplicated, </w:t>
      </w:r>
    </w:p>
    <w:p w14:paraId="75169635" w14:textId="037E1C80" w:rsidR="00BA6685" w:rsidRPr="005E7D80" w:rsidRDefault="00566B03" w:rsidP="00BA6685">
      <w:pPr>
        <w:tabs>
          <w:tab w:val="clear" w:pos="369"/>
          <w:tab w:val="left" w:pos="288"/>
        </w:tabs>
        <w:jc w:val="left"/>
      </w:pPr>
      <w:r w:rsidRPr="005E7D80">
        <w:tab/>
        <w:t xml:space="preserve">negative, </w:t>
      </w:r>
    </w:p>
    <w:p w14:paraId="7E8D7898" w14:textId="5069F9E2" w:rsidR="00BA6685" w:rsidRPr="005E7D80" w:rsidRDefault="00566B03" w:rsidP="00BA6685">
      <w:pPr>
        <w:tabs>
          <w:tab w:val="clear" w:pos="369"/>
          <w:tab w:val="left" w:pos="288"/>
        </w:tabs>
        <w:ind w:left="576" w:hanging="576"/>
        <w:jc w:val="left"/>
      </w:pPr>
      <w:r w:rsidRPr="005E7D80">
        <w:t xml:space="preserve">inchoative, </w:t>
      </w:r>
    </w:p>
    <w:p w14:paraId="14585D7A" w14:textId="53A3788C" w:rsidR="00BA6685" w:rsidRPr="005E7D80" w:rsidRDefault="00566B03" w:rsidP="00BA6685">
      <w:pPr>
        <w:tabs>
          <w:tab w:val="clear" w:pos="369"/>
          <w:tab w:val="left" w:pos="288"/>
        </w:tabs>
        <w:ind w:left="576" w:hanging="576"/>
        <w:jc w:val="left"/>
      </w:pPr>
      <w:r w:rsidRPr="005E7D80">
        <w:t xml:space="preserve">intensifier, </w:t>
      </w:r>
    </w:p>
    <w:p w14:paraId="1D06C759" w14:textId="22E08F2F" w:rsidR="00BA6685" w:rsidRPr="005E7D80" w:rsidRDefault="00566B03" w:rsidP="00BA6685">
      <w:pPr>
        <w:tabs>
          <w:tab w:val="clear" w:pos="369"/>
          <w:tab w:val="left" w:pos="288"/>
        </w:tabs>
        <w:ind w:left="576" w:hanging="576"/>
        <w:jc w:val="left"/>
      </w:pPr>
      <w:r w:rsidRPr="005E7D80">
        <w:t>interrogatives</w:t>
      </w:r>
      <w:r w:rsidR="0028023C">
        <w:t>,</w:t>
      </w:r>
    </w:p>
    <w:p w14:paraId="281A5363" w14:textId="3C1C5AA0" w:rsidR="00BA6685" w:rsidRPr="005E7D80" w:rsidRDefault="00566B03" w:rsidP="00BA6685">
      <w:pPr>
        <w:tabs>
          <w:tab w:val="clear" w:pos="369"/>
          <w:tab w:val="left" w:pos="288"/>
        </w:tabs>
        <w:ind w:left="576" w:hanging="576"/>
        <w:jc w:val="left"/>
      </w:pPr>
      <w:r w:rsidRPr="005E7D80">
        <w:tab/>
        <w:t xml:space="preserve">embedded, </w:t>
      </w:r>
    </w:p>
    <w:p w14:paraId="65551A7A" w14:textId="3C6AFFA3" w:rsidR="00BA6685" w:rsidRPr="005E7D80" w:rsidRDefault="00566B03" w:rsidP="00BA6685">
      <w:pPr>
        <w:tabs>
          <w:tab w:val="clear" w:pos="369"/>
          <w:tab w:val="left" w:pos="288"/>
        </w:tabs>
        <w:ind w:left="576" w:hanging="576"/>
        <w:jc w:val="left"/>
      </w:pPr>
      <w:r w:rsidRPr="005E7D80">
        <w:t>intonation</w:t>
      </w:r>
      <w:r w:rsidR="0028023C">
        <w:t>,</w:t>
      </w:r>
    </w:p>
    <w:p w14:paraId="0CE5A7CB" w14:textId="5706705B" w:rsidR="00BA6685" w:rsidRPr="005E7D80" w:rsidRDefault="00566B03" w:rsidP="00BA6685">
      <w:pPr>
        <w:tabs>
          <w:tab w:val="clear" w:pos="369"/>
          <w:tab w:val="left" w:pos="288"/>
        </w:tabs>
        <w:ind w:left="576" w:hanging="576"/>
        <w:jc w:val="left"/>
      </w:pPr>
      <w:r w:rsidRPr="005E7D80">
        <w:t>iteration</w:t>
      </w:r>
      <w:r w:rsidR="0028023C">
        <w:t>,</w:t>
      </w:r>
      <w:r w:rsidRPr="005E7D80">
        <w:t xml:space="preserve"> </w:t>
      </w:r>
    </w:p>
    <w:p w14:paraId="6162D8AE" w14:textId="70B03198" w:rsidR="00BA6685" w:rsidRPr="005E7D80" w:rsidRDefault="00566B03" w:rsidP="00BA6685">
      <w:pPr>
        <w:tabs>
          <w:tab w:val="clear" w:pos="369"/>
          <w:tab w:val="left" w:pos="288"/>
        </w:tabs>
        <w:ind w:left="576" w:hanging="576"/>
        <w:jc w:val="left"/>
      </w:pPr>
      <w:r w:rsidRPr="005E7D80">
        <w:t xml:space="preserve">jussive, </w:t>
      </w:r>
    </w:p>
    <w:p w14:paraId="281F856C" w14:textId="643D384D" w:rsidR="00BA6685" w:rsidRPr="005E7D80" w:rsidRDefault="00566B03" w:rsidP="00BA6685">
      <w:pPr>
        <w:tabs>
          <w:tab w:val="clear" w:pos="369"/>
          <w:tab w:val="left" w:pos="288"/>
        </w:tabs>
        <w:ind w:left="576" w:hanging="576"/>
        <w:jc w:val="left"/>
      </w:pPr>
      <w:r w:rsidRPr="005E7D80">
        <w:t>locative</w:t>
      </w:r>
      <w:r w:rsidR="0028023C">
        <w:t>,</w:t>
      </w:r>
      <w:r w:rsidRPr="005E7D80">
        <w:t xml:space="preserve"> </w:t>
      </w:r>
    </w:p>
    <w:p w14:paraId="5C4E3D86" w14:textId="7D385362" w:rsidR="00BA6685" w:rsidRPr="005E7D80" w:rsidRDefault="00566B03" w:rsidP="00BA6685">
      <w:pPr>
        <w:tabs>
          <w:tab w:val="clear" w:pos="369"/>
          <w:tab w:val="left" w:pos="288"/>
        </w:tabs>
        <w:ind w:left="576" w:hanging="576"/>
        <w:jc w:val="left"/>
      </w:pPr>
      <w:r w:rsidRPr="005E7D80">
        <w:tab/>
        <w:t xml:space="preserve">locative clause, </w:t>
      </w:r>
    </w:p>
    <w:p w14:paraId="409B2DD9" w14:textId="444E5344" w:rsidR="00BA6685" w:rsidRPr="005E7D80" w:rsidRDefault="00566B03" w:rsidP="00BA6685">
      <w:pPr>
        <w:tabs>
          <w:tab w:val="clear" w:pos="369"/>
          <w:tab w:val="left" w:pos="288"/>
        </w:tabs>
        <w:ind w:left="576" w:hanging="576"/>
        <w:jc w:val="left"/>
      </w:pPr>
      <w:r w:rsidRPr="005E7D80">
        <w:t>logophoric</w:t>
      </w:r>
      <w:r w:rsidR="0028023C">
        <w:t>,</w:t>
      </w:r>
    </w:p>
    <w:p w14:paraId="1C3AB474" w14:textId="77777777" w:rsidR="00BA6685" w:rsidRPr="005E7D80" w:rsidRDefault="00566B03" w:rsidP="00BA6685">
      <w:pPr>
        <w:tabs>
          <w:tab w:val="clear" w:pos="369"/>
          <w:tab w:val="left" w:pos="288"/>
        </w:tabs>
        <w:ind w:left="576" w:hanging="576"/>
        <w:jc w:val="left"/>
      </w:pPr>
      <w:r w:rsidRPr="005E7D80">
        <w:t>manner adverbial</w:t>
      </w:r>
    </w:p>
    <w:p w14:paraId="132978B8" w14:textId="15152A4F" w:rsidR="00BA6685" w:rsidRPr="005E7D80" w:rsidRDefault="00566B03" w:rsidP="00BA6685">
      <w:pPr>
        <w:tabs>
          <w:tab w:val="clear" w:pos="369"/>
          <w:tab w:val="left" w:pos="288"/>
        </w:tabs>
        <w:ind w:left="576" w:hanging="576"/>
        <w:jc w:val="left"/>
      </w:pPr>
      <w:r w:rsidRPr="005E7D80">
        <w:tab/>
        <w:t xml:space="preserve">simple adverbial, </w:t>
      </w:r>
    </w:p>
    <w:p w14:paraId="3908F59F" w14:textId="1675D3EA" w:rsidR="00BA6685" w:rsidRPr="005E7D80" w:rsidRDefault="00566B03" w:rsidP="00BA6685">
      <w:pPr>
        <w:tabs>
          <w:tab w:val="clear" w:pos="369"/>
          <w:tab w:val="left" w:pos="288"/>
        </w:tabs>
        <w:ind w:left="576" w:hanging="576"/>
        <w:jc w:val="left"/>
      </w:pPr>
      <w:r w:rsidRPr="005E7D80">
        <w:tab/>
        <w:t>adverbial clause</w:t>
      </w:r>
      <w:r w:rsidR="0028023C">
        <w:t>,</w:t>
      </w:r>
      <w:r w:rsidRPr="005E7D80">
        <w:t xml:space="preserve"> </w:t>
      </w:r>
    </w:p>
    <w:p w14:paraId="27C3B93E" w14:textId="34C8A583" w:rsidR="00BA6685" w:rsidRPr="005E7D80" w:rsidRDefault="00566B03" w:rsidP="00BA6685">
      <w:pPr>
        <w:tabs>
          <w:tab w:val="clear" w:pos="369"/>
          <w:tab w:val="left" w:pos="288"/>
        </w:tabs>
        <w:ind w:left="576" w:hanging="576"/>
        <w:jc w:val="left"/>
      </w:pPr>
      <w:r w:rsidRPr="005E7D80">
        <w:t xml:space="preserve">mediopassive (ambi-valent verb), </w:t>
      </w:r>
    </w:p>
    <w:p w14:paraId="1AA64941" w14:textId="425652E3" w:rsidR="00BA6685" w:rsidRPr="005E7D80" w:rsidRDefault="00566B03" w:rsidP="00BA6685">
      <w:pPr>
        <w:tabs>
          <w:tab w:val="clear" w:pos="369"/>
          <w:tab w:val="left" w:pos="288"/>
        </w:tabs>
        <w:ind w:left="576" w:hanging="576"/>
        <w:jc w:val="left"/>
      </w:pPr>
      <w:r w:rsidRPr="005E7D80">
        <w:t>metathesis (consonants)</w:t>
      </w:r>
      <w:r w:rsidR="0028023C">
        <w:t>,</w:t>
      </w:r>
      <w:r w:rsidRPr="005E7D80">
        <w:t xml:space="preserve"> </w:t>
      </w:r>
    </w:p>
    <w:p w14:paraId="78551242" w14:textId="2D6E74EE" w:rsidR="00BA6685" w:rsidRPr="005E7D80" w:rsidRDefault="00566B03" w:rsidP="00BA6685">
      <w:pPr>
        <w:tabs>
          <w:tab w:val="clear" w:pos="369"/>
          <w:tab w:val="left" w:pos="288"/>
        </w:tabs>
        <w:ind w:left="576" w:hanging="576"/>
        <w:jc w:val="left"/>
      </w:pPr>
      <w:r w:rsidRPr="005E7D80">
        <w:t xml:space="preserve">metrical structure, </w:t>
      </w:r>
    </w:p>
    <w:p w14:paraId="72AA7166" w14:textId="77777777" w:rsidR="00BA6685" w:rsidRPr="005E7D80" w:rsidRDefault="00566B03" w:rsidP="00BA6685">
      <w:pPr>
        <w:tabs>
          <w:tab w:val="clear" w:pos="369"/>
          <w:tab w:val="left" w:pos="288"/>
        </w:tabs>
        <w:ind w:left="576" w:hanging="576"/>
        <w:jc w:val="left"/>
      </w:pPr>
      <w:r w:rsidRPr="005E7D80">
        <w:lastRenderedPageBreak/>
        <w:t>modal</w:t>
      </w:r>
    </w:p>
    <w:p w14:paraId="0FCD46FA" w14:textId="78A5CAF0" w:rsidR="00BA6685" w:rsidRPr="005E7D80" w:rsidRDefault="00566B03" w:rsidP="00BA6685">
      <w:pPr>
        <w:tabs>
          <w:tab w:val="clear" w:pos="369"/>
          <w:tab w:val="left" w:pos="288"/>
        </w:tabs>
        <w:ind w:left="576" w:hanging="576"/>
        <w:jc w:val="left"/>
      </w:pPr>
      <w:r w:rsidRPr="005E7D80">
        <w:tab/>
        <w:t>obligation</w:t>
      </w:r>
      <w:r w:rsidR="0028023C">
        <w:t>,</w:t>
      </w:r>
    </w:p>
    <w:p w14:paraId="51288E1B" w14:textId="1600715D" w:rsidR="00BA6685" w:rsidRPr="005E7D80" w:rsidRDefault="00566B03" w:rsidP="00BA6685">
      <w:pPr>
        <w:tabs>
          <w:tab w:val="clear" w:pos="369"/>
          <w:tab w:val="left" w:pos="288"/>
        </w:tabs>
        <w:ind w:left="576" w:hanging="576"/>
        <w:jc w:val="left"/>
      </w:pPr>
      <w:r w:rsidRPr="005E7D80">
        <w:tab/>
      </w:r>
      <w:r w:rsidR="00BA6685">
        <w:t>‘</w:t>
      </w:r>
      <w:r w:rsidRPr="005E7D80">
        <w:t>behooves</w:t>
      </w:r>
      <w:r w:rsidR="00BA6685">
        <w:t>’</w:t>
      </w:r>
      <w:r w:rsidRPr="005E7D80">
        <w:t xml:space="preserve">, </w:t>
      </w:r>
    </w:p>
    <w:p w14:paraId="1BE07EDF" w14:textId="746C0455" w:rsidR="00BA6685" w:rsidRPr="005E7D80" w:rsidRDefault="00566B03" w:rsidP="00BA6685">
      <w:pPr>
        <w:tabs>
          <w:tab w:val="clear" w:pos="369"/>
          <w:tab w:val="left" w:pos="288"/>
        </w:tabs>
        <w:ind w:left="576" w:hanging="576"/>
        <w:jc w:val="left"/>
      </w:pPr>
      <w:r w:rsidRPr="005E7D80">
        <w:tab/>
      </w:r>
      <w:r w:rsidR="00BA6685">
        <w:t>‘</w:t>
      </w:r>
      <w:r w:rsidRPr="005E7D80">
        <w:t>had better</w:t>
      </w:r>
      <w:r w:rsidR="00BA6685">
        <w:t>’</w:t>
      </w:r>
      <w:r w:rsidRPr="005E7D80">
        <w:t xml:space="preserve">, </w:t>
      </w:r>
    </w:p>
    <w:p w14:paraId="0E6FFB6B" w14:textId="5BC5ED57" w:rsidR="00BA6685" w:rsidRPr="005E7D80" w:rsidRDefault="00566B03" w:rsidP="00BA6685">
      <w:pPr>
        <w:tabs>
          <w:tab w:val="clear" w:pos="369"/>
          <w:tab w:val="left" w:pos="288"/>
        </w:tabs>
        <w:ind w:left="576" w:hanging="576"/>
        <w:jc w:val="left"/>
      </w:pPr>
      <w:r w:rsidRPr="005E7D80">
        <w:tab/>
        <w:t xml:space="preserve">certainty, </w:t>
      </w:r>
    </w:p>
    <w:p w14:paraId="790CF981" w14:textId="7A640E0F" w:rsidR="00BA6685" w:rsidRPr="005E7D80" w:rsidRDefault="00566B03" w:rsidP="00BA6685">
      <w:pPr>
        <w:tabs>
          <w:tab w:val="clear" w:pos="369"/>
          <w:tab w:val="left" w:pos="288"/>
        </w:tabs>
        <w:ind w:left="576" w:hanging="576"/>
        <w:jc w:val="left"/>
      </w:pPr>
      <w:r w:rsidRPr="005E7D80">
        <w:tab/>
        <w:t xml:space="preserve">epistemic, </w:t>
      </w:r>
    </w:p>
    <w:p w14:paraId="01CCCE91" w14:textId="293C14B1" w:rsidR="00BA6685" w:rsidRPr="005E7D80" w:rsidRDefault="0028023C" w:rsidP="00BA6685">
      <w:pPr>
        <w:tabs>
          <w:tab w:val="clear" w:pos="369"/>
          <w:tab w:val="left" w:pos="288"/>
        </w:tabs>
        <w:ind w:left="576" w:hanging="576"/>
        <w:jc w:val="left"/>
      </w:pPr>
      <w:r>
        <w:t>M</w:t>
      </w:r>
      <w:r w:rsidR="00566B03" w:rsidRPr="005E7D80">
        <w:t xml:space="preserve">onophthongization, </w:t>
      </w:r>
    </w:p>
    <w:p w14:paraId="291D382A" w14:textId="416BE007" w:rsidR="00BA6685" w:rsidRPr="005E7D80" w:rsidRDefault="00566B03" w:rsidP="00BA6685">
      <w:pPr>
        <w:tabs>
          <w:tab w:val="clear" w:pos="369"/>
          <w:tab w:val="left" w:pos="288"/>
        </w:tabs>
        <w:ind w:left="576" w:hanging="576"/>
        <w:jc w:val="left"/>
      </w:pPr>
      <w:r w:rsidRPr="005E7D80">
        <w:t>motion verbs</w:t>
      </w:r>
      <w:r w:rsidR="0028023C">
        <w:t>,</w:t>
      </w:r>
      <w:r w:rsidRPr="005E7D80">
        <w:t xml:space="preserve"> </w:t>
      </w:r>
    </w:p>
    <w:p w14:paraId="61007288" w14:textId="2D23C654" w:rsidR="00BA6685" w:rsidRPr="005E7D80" w:rsidRDefault="00566B03" w:rsidP="00BA6685">
      <w:pPr>
        <w:tabs>
          <w:tab w:val="clear" w:pos="369"/>
          <w:tab w:val="left" w:pos="288"/>
        </w:tabs>
        <w:ind w:left="576" w:hanging="576"/>
        <w:jc w:val="left"/>
      </w:pPr>
      <w:r w:rsidRPr="005E7D80">
        <w:t xml:space="preserve">Nasalization-Spreading, </w:t>
      </w:r>
    </w:p>
    <w:p w14:paraId="6936C2FD" w14:textId="77C94829" w:rsidR="00BA6685" w:rsidRPr="005E7D80" w:rsidRDefault="0028023C" w:rsidP="00BA6685">
      <w:pPr>
        <w:tabs>
          <w:tab w:val="clear" w:pos="369"/>
          <w:tab w:val="left" w:pos="288"/>
        </w:tabs>
        <w:ind w:left="576" w:hanging="576"/>
        <w:jc w:val="left"/>
      </w:pPr>
      <w:r>
        <w:t>n</w:t>
      </w:r>
      <w:r w:rsidR="00566B03" w:rsidRPr="005E7D80">
        <w:t>egative</w:t>
      </w:r>
    </w:p>
    <w:p w14:paraId="74E36037" w14:textId="5F445167" w:rsidR="00BA6685" w:rsidRPr="005E7D80" w:rsidRDefault="00566B03" w:rsidP="00BA6685">
      <w:pPr>
        <w:tabs>
          <w:tab w:val="clear" w:pos="369"/>
          <w:tab w:val="left" w:pos="288"/>
        </w:tabs>
        <w:ind w:left="576" w:hanging="576"/>
        <w:jc w:val="left"/>
      </w:pPr>
      <w:r w:rsidRPr="005E7D80">
        <w:tab/>
        <w:t xml:space="preserve">Imperfective, </w:t>
      </w:r>
    </w:p>
    <w:p w14:paraId="51EF04EE" w14:textId="1ED1E421" w:rsidR="00BA6685" w:rsidRPr="005E7D80" w:rsidRDefault="00566B03" w:rsidP="00BA6685">
      <w:pPr>
        <w:tabs>
          <w:tab w:val="clear" w:pos="369"/>
          <w:tab w:val="left" w:pos="288"/>
        </w:tabs>
        <w:ind w:left="576" w:hanging="576"/>
        <w:jc w:val="left"/>
      </w:pPr>
      <w:r w:rsidRPr="005E7D80">
        <w:tab/>
        <w:t xml:space="preserve">Perfective, </w:t>
      </w:r>
    </w:p>
    <w:p w14:paraId="599D0E7A" w14:textId="5DC1184A" w:rsidR="00BA6685" w:rsidRPr="005E7D80" w:rsidRDefault="00EF78ED" w:rsidP="00BA6685">
      <w:pPr>
        <w:tabs>
          <w:tab w:val="clear" w:pos="369"/>
          <w:tab w:val="left" w:pos="288"/>
        </w:tabs>
        <w:ind w:left="576" w:hanging="576"/>
        <w:jc w:val="left"/>
      </w:pPr>
      <w:r>
        <w:tab/>
        <w:t>Stative</w:t>
      </w:r>
      <w:r w:rsidR="0028023C">
        <w:t>,</w:t>
      </w:r>
      <w:r w:rsidR="00566B03" w:rsidRPr="005E7D80">
        <w:t xml:space="preserve"> </w:t>
      </w:r>
    </w:p>
    <w:p w14:paraId="253155B0" w14:textId="6E01CE67" w:rsidR="00BA6685" w:rsidRPr="005E7D80" w:rsidRDefault="00566B03" w:rsidP="00BA6685">
      <w:pPr>
        <w:tabs>
          <w:tab w:val="clear" w:pos="369"/>
          <w:tab w:val="left" w:pos="288"/>
        </w:tabs>
        <w:ind w:left="576" w:hanging="576"/>
        <w:jc w:val="left"/>
      </w:pPr>
      <w:r w:rsidRPr="005E7D80">
        <w:tab/>
        <w:t>scope</w:t>
      </w:r>
      <w:r w:rsidR="0028023C">
        <w:t>,</w:t>
      </w:r>
      <w:r w:rsidRPr="005E7D80">
        <w:t xml:space="preserve"> </w:t>
      </w:r>
    </w:p>
    <w:p w14:paraId="70B11754" w14:textId="26C8DFF9" w:rsidR="00BA6685" w:rsidRPr="005E7D80" w:rsidRDefault="0028023C" w:rsidP="00BA6685">
      <w:pPr>
        <w:tabs>
          <w:tab w:val="clear" w:pos="369"/>
          <w:tab w:val="left" w:pos="288"/>
        </w:tabs>
        <w:ind w:left="576" w:hanging="576"/>
        <w:jc w:val="left"/>
      </w:pPr>
      <w:r>
        <w:t xml:space="preserve">noun phrase, </w:t>
      </w:r>
    </w:p>
    <w:p w14:paraId="54D8DBEA" w14:textId="16629D73" w:rsidR="00BA6685" w:rsidRPr="005E7D80" w:rsidRDefault="00566B03" w:rsidP="00BA6685">
      <w:pPr>
        <w:tabs>
          <w:tab w:val="clear" w:pos="369"/>
          <w:tab w:val="left" w:pos="288"/>
        </w:tabs>
        <w:ind w:left="576" w:hanging="576"/>
        <w:jc w:val="left"/>
      </w:pPr>
      <w:r w:rsidRPr="005E7D80">
        <w:t>numeral</w:t>
      </w:r>
      <w:r w:rsidR="0028023C">
        <w:t>,</w:t>
      </w:r>
    </w:p>
    <w:p w14:paraId="1E797727" w14:textId="02B7765E" w:rsidR="00BA6685" w:rsidRPr="005E7D80" w:rsidRDefault="00566B03" w:rsidP="00BA6685">
      <w:pPr>
        <w:tabs>
          <w:tab w:val="clear" w:pos="369"/>
          <w:tab w:val="left" w:pos="288"/>
        </w:tabs>
        <w:ind w:left="576" w:hanging="576"/>
        <w:jc w:val="left"/>
      </w:pPr>
      <w:r w:rsidRPr="005E7D80">
        <w:tab/>
        <w:t xml:space="preserve">bahuvrihi compounds, </w:t>
      </w:r>
    </w:p>
    <w:p w14:paraId="34DCD029" w14:textId="5FE8D737" w:rsidR="00BA6685" w:rsidRPr="005E7D80" w:rsidRDefault="00566B03" w:rsidP="00BA6685">
      <w:pPr>
        <w:tabs>
          <w:tab w:val="clear" w:pos="369"/>
          <w:tab w:val="left" w:pos="288"/>
        </w:tabs>
        <w:ind w:left="576" w:hanging="576"/>
        <w:jc w:val="left"/>
      </w:pPr>
      <w:r w:rsidRPr="005E7D80">
        <w:t xml:space="preserve">obligation, </w:t>
      </w:r>
    </w:p>
    <w:p w14:paraId="78DDDD89" w14:textId="0FA29163" w:rsidR="00BA6685" w:rsidRPr="005E7D80" w:rsidRDefault="00BA6685" w:rsidP="00BA6685">
      <w:pPr>
        <w:tabs>
          <w:tab w:val="clear" w:pos="369"/>
          <w:tab w:val="left" w:pos="288"/>
        </w:tabs>
        <w:ind w:left="576" w:hanging="576"/>
        <w:jc w:val="left"/>
      </w:pPr>
      <w:r>
        <w:t>‘</w:t>
      </w:r>
      <w:r w:rsidR="00566B03" w:rsidRPr="005E7D80">
        <w:t>only</w:t>
      </w:r>
      <w:r>
        <w:t>’</w:t>
      </w:r>
      <w:r w:rsidR="0028023C">
        <w:t>,</w:t>
      </w:r>
    </w:p>
    <w:p w14:paraId="7288CE92" w14:textId="4BAD4650" w:rsidR="00BA6685" w:rsidRPr="005E7D80" w:rsidRDefault="00566B03" w:rsidP="00BA6685">
      <w:pPr>
        <w:tabs>
          <w:tab w:val="clear" w:pos="369"/>
          <w:tab w:val="left" w:pos="288"/>
        </w:tabs>
        <w:ind w:left="576" w:hanging="576"/>
        <w:jc w:val="left"/>
      </w:pPr>
      <w:r w:rsidRPr="005E7D80">
        <w:t xml:space="preserve">ordinal, </w:t>
      </w:r>
    </w:p>
    <w:p w14:paraId="0569B659" w14:textId="1162CE4F" w:rsidR="00BA6685" w:rsidRPr="005E7D80" w:rsidRDefault="00566B03" w:rsidP="00BA6685">
      <w:pPr>
        <w:tabs>
          <w:tab w:val="clear" w:pos="369"/>
          <w:tab w:val="left" w:pos="288"/>
        </w:tabs>
        <w:ind w:left="576" w:hanging="576"/>
        <w:jc w:val="left"/>
      </w:pPr>
      <w:r w:rsidRPr="005E7D80">
        <w:t>participle</w:t>
      </w:r>
      <w:r w:rsidR="0028023C">
        <w:t>,</w:t>
      </w:r>
      <w:r w:rsidRPr="005E7D80">
        <w:t xml:space="preserve"> </w:t>
      </w:r>
    </w:p>
    <w:p w14:paraId="438518D2" w14:textId="0867103A" w:rsidR="00BA6685" w:rsidRPr="005E7D80" w:rsidRDefault="0028023C" w:rsidP="00BA6685">
      <w:pPr>
        <w:tabs>
          <w:tab w:val="clear" w:pos="369"/>
          <w:tab w:val="left" w:pos="288"/>
        </w:tabs>
        <w:ind w:left="576" w:hanging="576"/>
        <w:jc w:val="left"/>
      </w:pPr>
      <w:r>
        <w:t>p</w:t>
      </w:r>
      <w:r w:rsidR="00566B03" w:rsidRPr="005E7D80">
        <w:t xml:space="preserve">assive, </w:t>
      </w:r>
    </w:p>
    <w:p w14:paraId="64161BBC" w14:textId="3C2D6B0B" w:rsidR="00BA6685" w:rsidRPr="005E7D80" w:rsidRDefault="0028023C" w:rsidP="00BA6685">
      <w:pPr>
        <w:tabs>
          <w:tab w:val="clear" w:pos="369"/>
          <w:tab w:val="left" w:pos="288"/>
        </w:tabs>
        <w:ind w:left="576" w:hanging="576"/>
        <w:jc w:val="left"/>
      </w:pPr>
      <w:r>
        <w:t>p</w:t>
      </w:r>
      <w:r w:rsidR="00566B03" w:rsidRPr="005E7D80">
        <w:t xml:space="preserve">ast, </w:t>
      </w:r>
    </w:p>
    <w:p w14:paraId="3F32E745" w14:textId="73374A2B" w:rsidR="00BA6685" w:rsidRPr="005E7D80" w:rsidRDefault="00566B03" w:rsidP="00BA6685">
      <w:pPr>
        <w:tabs>
          <w:tab w:val="clear" w:pos="369"/>
          <w:tab w:val="left" w:pos="288"/>
        </w:tabs>
        <w:ind w:left="576" w:hanging="576"/>
        <w:jc w:val="left"/>
      </w:pPr>
      <w:r w:rsidRPr="005E7D80">
        <w:t>perception verb</w:t>
      </w:r>
      <w:r w:rsidR="0028023C">
        <w:t>,</w:t>
      </w:r>
    </w:p>
    <w:p w14:paraId="1EDF1218" w14:textId="330448A4" w:rsidR="00BA6685" w:rsidRPr="005E7D80" w:rsidRDefault="0028023C" w:rsidP="00BA6685">
      <w:pPr>
        <w:tabs>
          <w:tab w:val="clear" w:pos="369"/>
          <w:tab w:val="left" w:pos="288"/>
        </w:tabs>
        <w:ind w:left="576" w:hanging="576"/>
        <w:jc w:val="left"/>
      </w:pPr>
      <w:r>
        <w:t>p</w:t>
      </w:r>
      <w:r w:rsidR="00566B03" w:rsidRPr="005E7D80">
        <w:t>erfect</w:t>
      </w:r>
    </w:p>
    <w:p w14:paraId="6EC5D5E4" w14:textId="59E27AA2" w:rsidR="00BA6685" w:rsidRPr="005E7D80" w:rsidRDefault="0028023C" w:rsidP="00BA6685">
      <w:pPr>
        <w:tabs>
          <w:tab w:val="clear" w:pos="369"/>
          <w:tab w:val="left" w:pos="288"/>
        </w:tabs>
        <w:ind w:left="576" w:hanging="576"/>
        <w:jc w:val="left"/>
      </w:pPr>
      <w:r>
        <w:tab/>
        <w:t>experiential p</w:t>
      </w:r>
      <w:r w:rsidR="00566B03" w:rsidRPr="005E7D80">
        <w:t xml:space="preserve">erfect, </w:t>
      </w:r>
    </w:p>
    <w:p w14:paraId="36AB8E5B" w14:textId="3911A598" w:rsidR="00BA6685" w:rsidRPr="005E7D80" w:rsidRDefault="0028023C" w:rsidP="00BA6685">
      <w:pPr>
        <w:tabs>
          <w:tab w:val="clear" w:pos="369"/>
          <w:tab w:val="left" w:pos="288"/>
        </w:tabs>
        <w:ind w:left="576" w:hanging="576"/>
        <w:jc w:val="left"/>
      </w:pPr>
      <w:r>
        <w:tab/>
        <w:t>r</w:t>
      </w:r>
      <w:r w:rsidR="00566B03" w:rsidRPr="005E7D80">
        <w:t xml:space="preserve">ecent </w:t>
      </w:r>
      <w:r>
        <w:t>p</w:t>
      </w:r>
      <w:r w:rsidR="00566B03" w:rsidRPr="005E7D80">
        <w:t xml:space="preserve">erfect, </w:t>
      </w:r>
    </w:p>
    <w:p w14:paraId="6E80FCB7" w14:textId="5124C1F3" w:rsidR="00BA6685" w:rsidRPr="005E7D80" w:rsidRDefault="00566B03" w:rsidP="00BA6685">
      <w:pPr>
        <w:tabs>
          <w:tab w:val="clear" w:pos="369"/>
          <w:tab w:val="left" w:pos="288"/>
        </w:tabs>
        <w:ind w:left="576" w:hanging="576"/>
        <w:jc w:val="left"/>
      </w:pPr>
      <w:r w:rsidRPr="005E7D80">
        <w:t>perfective</w:t>
      </w:r>
      <w:r w:rsidR="0028023C">
        <w:t>,</w:t>
      </w:r>
    </w:p>
    <w:p w14:paraId="7A4FC1F8" w14:textId="1746C27D" w:rsidR="00BA6685" w:rsidRPr="005E7D80" w:rsidRDefault="00566B03" w:rsidP="00BA6685">
      <w:pPr>
        <w:tabs>
          <w:tab w:val="clear" w:pos="369"/>
          <w:tab w:val="left" w:pos="288"/>
        </w:tabs>
        <w:ind w:left="576" w:hanging="576"/>
        <w:jc w:val="left"/>
      </w:pPr>
      <w:r w:rsidRPr="005E7D80">
        <w:tab/>
        <w:t xml:space="preserve">unsuffixed, </w:t>
      </w:r>
    </w:p>
    <w:p w14:paraId="60D14DD0" w14:textId="6D46127C" w:rsidR="00BA6685" w:rsidRPr="005E7D80" w:rsidRDefault="00566B03" w:rsidP="00BA6685">
      <w:pPr>
        <w:tabs>
          <w:tab w:val="clear" w:pos="369"/>
          <w:tab w:val="left" w:pos="288"/>
        </w:tabs>
        <w:ind w:left="576" w:hanging="576"/>
        <w:jc w:val="left"/>
      </w:pPr>
      <w:r w:rsidRPr="005E7D80">
        <w:tab/>
        <w:t xml:space="preserve">unsuffixed, in participle, </w:t>
      </w:r>
    </w:p>
    <w:p w14:paraId="58A3152E" w14:textId="22F26245" w:rsidR="00BA6685" w:rsidRPr="005E7D80" w:rsidRDefault="00566B03" w:rsidP="00BA6685">
      <w:pPr>
        <w:tabs>
          <w:tab w:val="clear" w:pos="369"/>
          <w:tab w:val="left" w:pos="288"/>
        </w:tabs>
        <w:ind w:left="576" w:hanging="576"/>
        <w:jc w:val="left"/>
      </w:pPr>
      <w:r w:rsidRPr="005E7D80">
        <w:tab/>
        <w:t xml:space="preserve">unsuffixed, in narrative climax, </w:t>
      </w:r>
    </w:p>
    <w:p w14:paraId="03705FC7" w14:textId="0F1EB566" w:rsidR="00BA6685" w:rsidRPr="005E7D80" w:rsidRDefault="00566B03" w:rsidP="00BA6685">
      <w:pPr>
        <w:tabs>
          <w:tab w:val="clear" w:pos="369"/>
          <w:tab w:val="left" w:pos="288"/>
        </w:tabs>
        <w:ind w:left="576" w:hanging="576"/>
        <w:jc w:val="left"/>
      </w:pPr>
      <w:r w:rsidRPr="005E7D80">
        <w:tab/>
        <w:t xml:space="preserve">reduplicated, </w:t>
      </w:r>
    </w:p>
    <w:p w14:paraId="09171583" w14:textId="01F8CE31" w:rsidR="00BA6685" w:rsidRPr="005E7D80" w:rsidRDefault="00566B03" w:rsidP="00BA6685">
      <w:pPr>
        <w:tabs>
          <w:tab w:val="clear" w:pos="369"/>
          <w:tab w:val="left" w:pos="288"/>
        </w:tabs>
        <w:ind w:left="576" w:hanging="576"/>
        <w:jc w:val="left"/>
      </w:pPr>
      <w:r w:rsidRPr="005E7D80">
        <w:tab/>
        <w:t>negative</w:t>
      </w:r>
      <w:r w:rsidR="0028023C">
        <w:t>,</w:t>
      </w:r>
      <w:r w:rsidRPr="005E7D80">
        <w:t xml:space="preserve"> </w:t>
      </w:r>
    </w:p>
    <w:p w14:paraId="55A0E940" w14:textId="77777777" w:rsidR="00BA6685" w:rsidRPr="005E7D80" w:rsidRDefault="00566B03" w:rsidP="00BA6685">
      <w:pPr>
        <w:tabs>
          <w:tab w:val="clear" w:pos="369"/>
          <w:tab w:val="left" w:pos="288"/>
        </w:tabs>
        <w:ind w:left="576" w:hanging="576"/>
        <w:jc w:val="left"/>
      </w:pPr>
      <w:r w:rsidRPr="005E7D80">
        <w:t>person</w:t>
      </w:r>
    </w:p>
    <w:p w14:paraId="192131F7" w14:textId="1C1D94D8" w:rsidR="00BA6685" w:rsidRPr="005E7D80" w:rsidRDefault="00566B03" w:rsidP="00BA6685">
      <w:pPr>
        <w:tabs>
          <w:tab w:val="clear" w:pos="369"/>
          <w:tab w:val="left" w:pos="288"/>
        </w:tabs>
        <w:ind w:left="576" w:hanging="576"/>
        <w:jc w:val="left"/>
      </w:pPr>
      <w:r w:rsidRPr="005E7D80">
        <w:tab/>
        <w:t>rd as indirect nd</w:t>
      </w:r>
      <w:r w:rsidR="0028023C">
        <w:t>,</w:t>
      </w:r>
      <w:r w:rsidRPr="005E7D80">
        <w:t xml:space="preserve"> </w:t>
      </w:r>
    </w:p>
    <w:p w14:paraId="298691EB" w14:textId="23B52A15" w:rsidR="00BA6685" w:rsidRPr="005E7D80" w:rsidRDefault="00566B03" w:rsidP="00BA6685">
      <w:pPr>
        <w:tabs>
          <w:tab w:val="clear" w:pos="369"/>
          <w:tab w:val="left" w:pos="288"/>
        </w:tabs>
        <w:ind w:left="576" w:hanging="576"/>
        <w:jc w:val="left"/>
      </w:pPr>
      <w:r w:rsidRPr="005E7D80">
        <w:tab/>
        <w:t>implied st</w:t>
      </w:r>
      <w:r w:rsidR="0028023C">
        <w:t>,</w:t>
      </w:r>
    </w:p>
    <w:p w14:paraId="2A98BF43" w14:textId="2F4D753F" w:rsidR="00BA6685" w:rsidRPr="005E7D80" w:rsidRDefault="0028023C" w:rsidP="00BA6685">
      <w:pPr>
        <w:tabs>
          <w:tab w:val="clear" w:pos="369"/>
          <w:tab w:val="left" w:pos="288"/>
        </w:tabs>
        <w:ind w:left="576" w:hanging="576"/>
        <w:jc w:val="left"/>
      </w:pPr>
      <w:r>
        <w:t>p</w:t>
      </w:r>
      <w:r w:rsidR="00566B03" w:rsidRPr="005E7D80">
        <w:t>lural</w:t>
      </w:r>
      <w:r>
        <w:t>,</w:t>
      </w:r>
      <w:r w:rsidR="00566B03" w:rsidRPr="005E7D80">
        <w:t xml:space="preserve"> </w:t>
      </w:r>
    </w:p>
    <w:p w14:paraId="40EE2D7B" w14:textId="69CA06A9" w:rsidR="00BA6685" w:rsidRPr="005E7D80" w:rsidRDefault="00566B03" w:rsidP="00BA6685">
      <w:pPr>
        <w:tabs>
          <w:tab w:val="clear" w:pos="369"/>
          <w:tab w:val="left" w:pos="288"/>
        </w:tabs>
        <w:ind w:left="576" w:hanging="576"/>
        <w:jc w:val="left"/>
      </w:pPr>
      <w:r w:rsidRPr="005E7D80">
        <w:t>possessive</w:t>
      </w:r>
      <w:r w:rsidR="0028023C">
        <w:t>,</w:t>
      </w:r>
    </w:p>
    <w:p w14:paraId="0C538DBF" w14:textId="5394D41F" w:rsidR="00BA6685" w:rsidRPr="005E7D80" w:rsidRDefault="00566B03" w:rsidP="00BA6685">
      <w:pPr>
        <w:tabs>
          <w:tab w:val="clear" w:pos="369"/>
          <w:tab w:val="left" w:pos="288"/>
        </w:tabs>
        <w:ind w:left="576" w:hanging="576"/>
        <w:jc w:val="left"/>
      </w:pPr>
      <w:r w:rsidRPr="005E7D80">
        <w:tab/>
        <w:t>predicates</w:t>
      </w:r>
      <w:r w:rsidR="0028023C">
        <w:t>,</w:t>
      </w:r>
    </w:p>
    <w:p w14:paraId="7C71857D" w14:textId="37E8F3FF" w:rsidR="00BA6685" w:rsidRPr="005E7D80" w:rsidRDefault="00566B03" w:rsidP="00BA6685">
      <w:pPr>
        <w:tabs>
          <w:tab w:val="clear" w:pos="369"/>
          <w:tab w:val="left" w:pos="288"/>
        </w:tabs>
        <w:ind w:left="576" w:hanging="576"/>
        <w:jc w:val="left"/>
      </w:pPr>
      <w:r w:rsidRPr="005E7D80">
        <w:tab/>
        <w:t xml:space="preserve">in </w:t>
      </w:r>
      <w:r w:rsidR="00BA6685">
        <w:t>‘</w:t>
      </w:r>
      <w:r w:rsidRPr="005E7D80">
        <w:t>before...</w:t>
      </w:r>
      <w:r w:rsidR="00BA6685">
        <w:t>’</w:t>
      </w:r>
      <w:r w:rsidRPr="005E7D80">
        <w:t xml:space="preserve"> clause</w:t>
      </w:r>
      <w:r w:rsidR="0028023C">
        <w:t>,</w:t>
      </w:r>
    </w:p>
    <w:p w14:paraId="2A1B19F4" w14:textId="47D07741" w:rsidR="00BA6685" w:rsidRPr="005E7D80" w:rsidRDefault="00566B03" w:rsidP="00BA6685">
      <w:pPr>
        <w:tabs>
          <w:tab w:val="clear" w:pos="369"/>
          <w:tab w:val="left" w:pos="288"/>
        </w:tabs>
        <w:ind w:left="576" w:hanging="576"/>
        <w:jc w:val="left"/>
      </w:pPr>
      <w:r w:rsidRPr="005E7D80">
        <w:tab/>
        <w:t xml:space="preserve">possessor relative, </w:t>
      </w:r>
    </w:p>
    <w:p w14:paraId="6CBF5DC2" w14:textId="3B436411" w:rsidR="00BA6685" w:rsidRPr="005E7D80" w:rsidRDefault="00566B03" w:rsidP="00BA6685">
      <w:pPr>
        <w:tabs>
          <w:tab w:val="clear" w:pos="369"/>
          <w:tab w:val="left" w:pos="288"/>
        </w:tabs>
        <w:ind w:left="576" w:hanging="576"/>
        <w:jc w:val="left"/>
      </w:pPr>
      <w:r w:rsidRPr="005E7D80">
        <w:t>postposition</w:t>
      </w:r>
      <w:r w:rsidR="0028023C">
        <w:t>,</w:t>
      </w:r>
    </w:p>
    <w:p w14:paraId="047CDD8E" w14:textId="1E10F6EB" w:rsidR="00BA6685" w:rsidRPr="005E7D80" w:rsidRDefault="00566B03" w:rsidP="00BA6685">
      <w:pPr>
        <w:tabs>
          <w:tab w:val="clear" w:pos="369"/>
          <w:tab w:val="left" w:pos="288"/>
        </w:tabs>
        <w:ind w:left="576" w:hanging="576"/>
        <w:jc w:val="left"/>
      </w:pPr>
      <w:r w:rsidRPr="005E7D80">
        <w:tab/>
        <w:t>relative clause</w:t>
      </w:r>
      <w:r w:rsidR="0028023C">
        <w:t>,</w:t>
      </w:r>
    </w:p>
    <w:p w14:paraId="1BBED5C3" w14:textId="3106D13D" w:rsidR="00BA6685" w:rsidRPr="005E7D80" w:rsidRDefault="00566B03" w:rsidP="00BA6685">
      <w:pPr>
        <w:tabs>
          <w:tab w:val="clear" w:pos="369"/>
          <w:tab w:val="left" w:pos="288"/>
        </w:tabs>
        <w:ind w:left="576" w:hanging="576"/>
        <w:jc w:val="left"/>
      </w:pPr>
      <w:r w:rsidRPr="005E7D80">
        <w:t xml:space="preserve">prohibituve, </w:t>
      </w:r>
    </w:p>
    <w:p w14:paraId="491BB1FA" w14:textId="2EC76380" w:rsidR="00BA6685" w:rsidRPr="005E7D80" w:rsidRDefault="00566B03" w:rsidP="00BA6685">
      <w:pPr>
        <w:tabs>
          <w:tab w:val="clear" w:pos="369"/>
          <w:tab w:val="left" w:pos="288"/>
        </w:tabs>
        <w:ind w:left="576" w:hanging="576"/>
        <w:jc w:val="left"/>
      </w:pPr>
      <w:r w:rsidRPr="005E7D80">
        <w:lastRenderedPageBreak/>
        <w:t xml:space="preserve">pronouns, </w:t>
      </w:r>
    </w:p>
    <w:p w14:paraId="4687A5C1" w14:textId="0B3B73F5" w:rsidR="00BA6685" w:rsidRPr="005E7D80" w:rsidRDefault="00566B03" w:rsidP="00BA6685">
      <w:pPr>
        <w:tabs>
          <w:tab w:val="clear" w:pos="369"/>
          <w:tab w:val="left" w:pos="288"/>
        </w:tabs>
        <w:ind w:left="576" w:hanging="576"/>
        <w:jc w:val="left"/>
      </w:pPr>
      <w:r w:rsidRPr="005E7D80">
        <w:tab/>
        <w:t>L-toned preverbal subject</w:t>
      </w:r>
      <w:r w:rsidR="0028023C">
        <w:t>,</w:t>
      </w:r>
    </w:p>
    <w:p w14:paraId="5CEEB71A" w14:textId="346CB9A5" w:rsidR="00BA6685" w:rsidRPr="005E7D80" w:rsidRDefault="00566B03" w:rsidP="00BA6685">
      <w:pPr>
        <w:tabs>
          <w:tab w:val="clear" w:pos="369"/>
          <w:tab w:val="left" w:pos="288"/>
        </w:tabs>
        <w:ind w:left="576" w:hanging="576"/>
        <w:jc w:val="left"/>
      </w:pPr>
      <w:r w:rsidRPr="005E7D80">
        <w:tab/>
        <w:t xml:space="preserve">independent (H-toned), </w:t>
      </w:r>
    </w:p>
    <w:p w14:paraId="4CF3400E" w14:textId="495B509F" w:rsidR="00BA6685" w:rsidRPr="005E7D80" w:rsidRDefault="00566B03" w:rsidP="00BA6685">
      <w:pPr>
        <w:tabs>
          <w:tab w:val="clear" w:pos="369"/>
          <w:tab w:val="left" w:pos="288"/>
        </w:tabs>
        <w:ind w:left="576" w:hanging="576"/>
        <w:jc w:val="left"/>
      </w:pPr>
      <w:r w:rsidRPr="005E7D80">
        <w:tab/>
        <w:t xml:space="preserve">possessor, </w:t>
      </w:r>
    </w:p>
    <w:p w14:paraId="2AED2A3C" w14:textId="1AAB8339" w:rsidR="00BA6685" w:rsidRPr="005E7D80" w:rsidRDefault="00566B03" w:rsidP="00BA6685">
      <w:pPr>
        <w:tabs>
          <w:tab w:val="clear" w:pos="369"/>
          <w:tab w:val="left" w:pos="288"/>
        </w:tabs>
        <w:ind w:left="576" w:hanging="576"/>
        <w:jc w:val="left"/>
      </w:pPr>
      <w:r w:rsidRPr="005E7D80">
        <w:tab/>
        <w:t xml:space="preserve">pronominal-subject suffixes, </w:t>
      </w:r>
    </w:p>
    <w:p w14:paraId="22177F7A" w14:textId="5DA384EF" w:rsidR="00BA6685" w:rsidRPr="005E7D80" w:rsidRDefault="0028023C" w:rsidP="00BA6685">
      <w:pPr>
        <w:tabs>
          <w:tab w:val="clear" w:pos="369"/>
          <w:tab w:val="left" w:pos="288"/>
        </w:tabs>
        <w:ind w:left="576" w:hanging="576"/>
        <w:jc w:val="left"/>
      </w:pPr>
      <w:r>
        <w:t>p</w:t>
      </w:r>
      <w:r w:rsidR="00566B03" w:rsidRPr="005E7D80">
        <w:t>urposive</w:t>
      </w:r>
    </w:p>
    <w:p w14:paraId="7A8222C4" w14:textId="6B02573E" w:rsidR="00BA6685" w:rsidRPr="005E7D80" w:rsidRDefault="00566B03" w:rsidP="00BA6685">
      <w:pPr>
        <w:tabs>
          <w:tab w:val="clear" w:pos="369"/>
          <w:tab w:val="left" w:pos="288"/>
        </w:tabs>
        <w:ind w:left="576" w:hanging="576"/>
        <w:jc w:val="left"/>
      </w:pPr>
      <w:r w:rsidRPr="005E7D80">
        <w:tab/>
      </w:r>
      <w:r w:rsidR="0028023C">
        <w:t>purposive-c</w:t>
      </w:r>
      <w:r w:rsidRPr="005E7D80">
        <w:t xml:space="preserve">ausal postposition, </w:t>
      </w:r>
    </w:p>
    <w:p w14:paraId="6D7CA2ED" w14:textId="2641A638" w:rsidR="00BA6685" w:rsidRPr="005E7D80" w:rsidRDefault="00566B03" w:rsidP="00BA6685">
      <w:pPr>
        <w:tabs>
          <w:tab w:val="clear" w:pos="369"/>
          <w:tab w:val="left" w:pos="288"/>
        </w:tabs>
        <w:ind w:left="576" w:hanging="576"/>
        <w:jc w:val="left"/>
      </w:pPr>
      <w:r w:rsidRPr="005E7D80">
        <w:tab/>
        <w:t>purposive clause</w:t>
      </w:r>
      <w:r w:rsidR="0028023C">
        <w:t>,</w:t>
      </w:r>
    </w:p>
    <w:p w14:paraId="61834353" w14:textId="69EFC8A5" w:rsidR="00BA6685" w:rsidRPr="005E7D80" w:rsidRDefault="00566B03" w:rsidP="00BA6685">
      <w:pPr>
        <w:tabs>
          <w:tab w:val="clear" w:pos="369"/>
          <w:tab w:val="left" w:pos="288"/>
        </w:tabs>
        <w:ind w:left="576" w:hanging="576"/>
        <w:jc w:val="left"/>
      </w:pPr>
      <w:r w:rsidRPr="005E7D80">
        <w:tab/>
        <w:t xml:space="preserve">negative purposive clause, </w:t>
      </w:r>
    </w:p>
    <w:p w14:paraId="03BAB048" w14:textId="1A6690F1" w:rsidR="00BA6685" w:rsidRPr="005E7D80" w:rsidRDefault="00566B03" w:rsidP="00BA6685">
      <w:pPr>
        <w:tabs>
          <w:tab w:val="clear" w:pos="369"/>
          <w:tab w:val="left" w:pos="288"/>
        </w:tabs>
        <w:ind w:left="576" w:hanging="576"/>
        <w:jc w:val="left"/>
      </w:pPr>
      <w:r w:rsidRPr="005E7D80">
        <w:t>quasi-verb</w:t>
      </w:r>
      <w:r w:rsidR="0028023C">
        <w:t>,</w:t>
      </w:r>
      <w:r w:rsidRPr="005E7D80">
        <w:t xml:space="preserve"> </w:t>
      </w:r>
    </w:p>
    <w:p w14:paraId="2C096790" w14:textId="77777777" w:rsidR="00BA6685" w:rsidRPr="005E7D80" w:rsidRDefault="00566B03" w:rsidP="00BA6685">
      <w:pPr>
        <w:tabs>
          <w:tab w:val="clear" w:pos="369"/>
          <w:tab w:val="left" w:pos="288"/>
        </w:tabs>
        <w:ind w:left="576" w:hanging="576"/>
        <w:jc w:val="left"/>
      </w:pPr>
      <w:r w:rsidRPr="005E7D80">
        <w:t>quotation</w:t>
      </w:r>
    </w:p>
    <w:p w14:paraId="7FD6DBFF" w14:textId="7161180A" w:rsidR="00BA6685" w:rsidRPr="005E7D80" w:rsidRDefault="00566B03" w:rsidP="00BA6685">
      <w:pPr>
        <w:tabs>
          <w:tab w:val="clear" w:pos="369"/>
          <w:tab w:val="left" w:pos="288"/>
        </w:tabs>
        <w:ind w:left="576" w:hanging="576"/>
        <w:jc w:val="left"/>
      </w:pPr>
      <w:r w:rsidRPr="005E7D80">
        <w:tab/>
        <w:t>quotative verb</w:t>
      </w:r>
      <w:r w:rsidR="0028023C">
        <w:t>,</w:t>
      </w:r>
    </w:p>
    <w:p w14:paraId="70C2B9EC" w14:textId="3227DF86" w:rsidR="00BA6685" w:rsidRPr="005E7D80" w:rsidRDefault="00566B03" w:rsidP="00BA6685">
      <w:pPr>
        <w:tabs>
          <w:tab w:val="clear" w:pos="369"/>
          <w:tab w:val="left" w:pos="288"/>
        </w:tabs>
        <w:ind w:left="576" w:hanging="576"/>
        <w:jc w:val="left"/>
      </w:pPr>
      <w:r w:rsidRPr="005E7D80">
        <w:tab/>
        <w:t>quotative complement</w:t>
      </w:r>
      <w:r w:rsidR="0028023C">
        <w:t>,</w:t>
      </w:r>
    </w:p>
    <w:p w14:paraId="79638F56" w14:textId="13EB4637" w:rsidR="00BA6685" w:rsidRPr="005E7D80" w:rsidRDefault="00566B03" w:rsidP="00BA6685">
      <w:pPr>
        <w:tabs>
          <w:tab w:val="clear" w:pos="369"/>
          <w:tab w:val="left" w:pos="288"/>
        </w:tabs>
        <w:ind w:left="576" w:hanging="576"/>
        <w:jc w:val="left"/>
      </w:pPr>
      <w:r w:rsidRPr="005E7D80">
        <w:tab/>
      </w:r>
      <w:r w:rsidR="00BA6685">
        <w:t>‘</w:t>
      </w:r>
      <w:r w:rsidRPr="005E7D80">
        <w:t>what they call X</w:t>
      </w:r>
      <w:r w:rsidR="00BA6685">
        <w:t>’</w:t>
      </w:r>
      <w:r w:rsidRPr="005E7D80">
        <w:t xml:space="preserve">, </w:t>
      </w:r>
    </w:p>
    <w:p w14:paraId="7B7ED923" w14:textId="1CBB25D2" w:rsidR="00BA6685" w:rsidRPr="005E7D80" w:rsidRDefault="00566B03" w:rsidP="00BA6685">
      <w:pPr>
        <w:tabs>
          <w:tab w:val="clear" w:pos="369"/>
          <w:tab w:val="left" w:pos="288"/>
        </w:tabs>
        <w:ind w:left="576" w:hanging="576"/>
        <w:jc w:val="left"/>
      </w:pPr>
      <w:r w:rsidRPr="005E7D80">
        <w:tab/>
      </w:r>
      <w:r w:rsidR="00BA6685">
        <w:t>‘</w:t>
      </w:r>
      <w:r w:rsidRPr="005E7D80">
        <w:t>if they have said ...</w:t>
      </w:r>
      <w:r w:rsidR="00BA6685">
        <w:t>’</w:t>
      </w:r>
      <w:r w:rsidR="0028023C">
        <w:t>,</w:t>
      </w:r>
      <w:r w:rsidRPr="005E7D80">
        <w:t xml:space="preserve"> </w:t>
      </w:r>
    </w:p>
    <w:p w14:paraId="4C5D2081" w14:textId="2E7F1D95" w:rsidR="00BA6685" w:rsidRPr="005E7D80" w:rsidRDefault="0028023C" w:rsidP="00BA6685">
      <w:pPr>
        <w:tabs>
          <w:tab w:val="clear" w:pos="369"/>
          <w:tab w:val="left" w:pos="288"/>
        </w:tabs>
        <w:ind w:left="576" w:hanging="576"/>
        <w:jc w:val="left"/>
      </w:pPr>
      <w:r>
        <w:t>recent p</w:t>
      </w:r>
      <w:r w:rsidR="00566B03" w:rsidRPr="005E7D80">
        <w:t xml:space="preserve">erfect, </w:t>
      </w:r>
    </w:p>
    <w:p w14:paraId="2BB4DA65" w14:textId="2B00EF3C" w:rsidR="00BA6685" w:rsidRPr="005E7D80" w:rsidRDefault="0028023C" w:rsidP="00BA6685">
      <w:pPr>
        <w:tabs>
          <w:tab w:val="clear" w:pos="369"/>
          <w:tab w:val="left" w:pos="288"/>
        </w:tabs>
        <w:ind w:left="576" w:hanging="576"/>
        <w:jc w:val="left"/>
      </w:pPr>
      <w:r>
        <w:t>r</w:t>
      </w:r>
      <w:r w:rsidR="00566B03" w:rsidRPr="005E7D80">
        <w:t>eduplication</w:t>
      </w:r>
      <w:r>
        <w:t>,</w:t>
      </w:r>
      <w:r w:rsidR="00566B03" w:rsidRPr="005E7D80">
        <w:t xml:space="preserve">  (see also iteration)</w:t>
      </w:r>
    </w:p>
    <w:p w14:paraId="542B0CE3" w14:textId="0B876B0D" w:rsidR="00BA6685" w:rsidRPr="005E7D80" w:rsidRDefault="00566B03" w:rsidP="00BA6685">
      <w:pPr>
        <w:tabs>
          <w:tab w:val="clear" w:pos="369"/>
          <w:tab w:val="left" w:pos="288"/>
        </w:tabs>
        <w:ind w:left="576" w:hanging="576"/>
        <w:jc w:val="left"/>
      </w:pPr>
      <w:r w:rsidRPr="005E7D80">
        <w:t>reflexive</w:t>
      </w:r>
      <w:r w:rsidR="0028023C">
        <w:t>,</w:t>
      </w:r>
    </w:p>
    <w:p w14:paraId="129A4326" w14:textId="7A878E3C" w:rsidR="00BA6685" w:rsidRPr="005E7D80" w:rsidRDefault="00566B03" w:rsidP="00BA6685">
      <w:pPr>
        <w:tabs>
          <w:tab w:val="clear" w:pos="369"/>
          <w:tab w:val="left" w:pos="288"/>
        </w:tabs>
        <w:ind w:left="576" w:hanging="576"/>
        <w:jc w:val="left"/>
      </w:pPr>
      <w:r w:rsidRPr="005E7D80">
        <w:t>relative clauses</w:t>
      </w:r>
      <w:r w:rsidR="0028023C">
        <w:t>,</w:t>
      </w:r>
    </w:p>
    <w:p w14:paraId="430EC4BF" w14:textId="0A691A57" w:rsidR="00BA6685" w:rsidRPr="005E7D80" w:rsidRDefault="00566B03" w:rsidP="00BA6685">
      <w:pPr>
        <w:tabs>
          <w:tab w:val="clear" w:pos="369"/>
          <w:tab w:val="left" w:pos="288"/>
        </w:tabs>
        <w:ind w:left="576" w:hanging="576"/>
        <w:jc w:val="left"/>
      </w:pPr>
      <w:r w:rsidRPr="005E7D80">
        <w:tab/>
        <w:t xml:space="preserve">with repeated head noun, </w:t>
      </w:r>
    </w:p>
    <w:p w14:paraId="289EB937" w14:textId="45D543E9" w:rsidR="00BA6685" w:rsidRPr="005E7D80" w:rsidRDefault="00566B03" w:rsidP="00BA6685">
      <w:pPr>
        <w:tabs>
          <w:tab w:val="clear" w:pos="369"/>
          <w:tab w:val="left" w:pos="288"/>
        </w:tabs>
        <w:ind w:left="576" w:hanging="576"/>
        <w:jc w:val="left"/>
      </w:pPr>
      <w:r w:rsidRPr="005E7D80">
        <w:tab/>
        <w:t>headless</w:t>
      </w:r>
      <w:r w:rsidR="0028023C">
        <w:t>,</w:t>
      </w:r>
      <w:r w:rsidRPr="005E7D80">
        <w:t xml:space="preserve"> </w:t>
      </w:r>
    </w:p>
    <w:p w14:paraId="6C34470C" w14:textId="2B96A682" w:rsidR="00BA6685" w:rsidRPr="005E7D80" w:rsidRDefault="00566B03" w:rsidP="00BA6685">
      <w:pPr>
        <w:tabs>
          <w:tab w:val="clear" w:pos="369"/>
          <w:tab w:val="left" w:pos="288"/>
        </w:tabs>
        <w:ind w:left="576" w:hanging="576"/>
        <w:jc w:val="left"/>
      </w:pPr>
      <w:r w:rsidRPr="005E7D80">
        <w:tab/>
        <w:t xml:space="preserve">instrumental compounds, </w:t>
      </w:r>
    </w:p>
    <w:p w14:paraId="7A5B8BF5" w14:textId="74248CC8" w:rsidR="00BA6685" w:rsidRPr="005E7D80" w:rsidRDefault="0028023C" w:rsidP="00BA6685">
      <w:pPr>
        <w:tabs>
          <w:tab w:val="clear" w:pos="369"/>
          <w:tab w:val="left" w:pos="288"/>
        </w:tabs>
        <w:ind w:left="576" w:hanging="576"/>
        <w:jc w:val="left"/>
      </w:pPr>
      <w:r>
        <w:t>r</w:t>
      </w:r>
      <w:r w:rsidR="00566B03" w:rsidRPr="005E7D80">
        <w:t xml:space="preserve">eversive, </w:t>
      </w:r>
    </w:p>
    <w:p w14:paraId="0BE4F25B" w14:textId="79EA1633" w:rsidR="00BA6685" w:rsidRPr="005E7D80" w:rsidRDefault="00BA6685" w:rsidP="00BA6685">
      <w:pPr>
        <w:tabs>
          <w:tab w:val="clear" w:pos="369"/>
          <w:tab w:val="left" w:pos="288"/>
        </w:tabs>
        <w:ind w:left="576" w:hanging="576"/>
        <w:jc w:val="left"/>
      </w:pPr>
      <w:r>
        <w:t>‘</w:t>
      </w:r>
      <w:r w:rsidR="00566B03" w:rsidRPr="005E7D80">
        <w:t>since ...</w:t>
      </w:r>
      <w:r>
        <w:t>’</w:t>
      </w:r>
      <w:r w:rsidR="00566B03" w:rsidRPr="005E7D80">
        <w:t xml:space="preserve">, </w:t>
      </w:r>
    </w:p>
    <w:p w14:paraId="6932367E" w14:textId="025904A8" w:rsidR="00BA6685" w:rsidRPr="005E7D80" w:rsidRDefault="00BA6685" w:rsidP="00BA6685">
      <w:pPr>
        <w:tabs>
          <w:tab w:val="clear" w:pos="369"/>
          <w:tab w:val="left" w:pos="288"/>
        </w:tabs>
        <w:ind w:left="576" w:hanging="576"/>
        <w:jc w:val="left"/>
      </w:pPr>
      <w:r>
        <w:t>‘</w:t>
      </w:r>
      <w:r w:rsidR="00566B03" w:rsidRPr="005E7D80">
        <w:t>So-and-so</w:t>
      </w:r>
      <w:r>
        <w:t>’</w:t>
      </w:r>
      <w:r w:rsidR="00566B03" w:rsidRPr="005E7D80">
        <w:t xml:space="preserve">, </w:t>
      </w:r>
    </w:p>
    <w:p w14:paraId="46616AC5" w14:textId="77777777" w:rsidR="00BA6685" w:rsidRPr="005E7D80" w:rsidRDefault="00566B03" w:rsidP="00BA6685">
      <w:pPr>
        <w:tabs>
          <w:tab w:val="clear" w:pos="369"/>
          <w:tab w:val="left" w:pos="288"/>
        </w:tabs>
        <w:ind w:left="576" w:hanging="576"/>
        <w:jc w:val="left"/>
      </w:pPr>
      <w:r w:rsidRPr="005E7D80">
        <w:t>spatial adverbial</w:t>
      </w:r>
    </w:p>
    <w:p w14:paraId="2249F018" w14:textId="717B24E1" w:rsidR="00BA6685" w:rsidRPr="005E7D80" w:rsidRDefault="00566B03" w:rsidP="00BA6685">
      <w:pPr>
        <w:tabs>
          <w:tab w:val="clear" w:pos="369"/>
          <w:tab w:val="left" w:pos="288"/>
        </w:tabs>
        <w:ind w:left="576" w:hanging="576"/>
        <w:jc w:val="left"/>
      </w:pPr>
      <w:r w:rsidRPr="005E7D80">
        <w:tab/>
        <w:t>deictic adverbs</w:t>
      </w:r>
      <w:r w:rsidR="0028023C">
        <w:t>,</w:t>
      </w:r>
    </w:p>
    <w:p w14:paraId="098C8B1C" w14:textId="20371B45" w:rsidR="00BA6685" w:rsidRPr="005E7D80" w:rsidRDefault="00566B03" w:rsidP="00BA6685">
      <w:pPr>
        <w:tabs>
          <w:tab w:val="clear" w:pos="369"/>
          <w:tab w:val="left" w:pos="288"/>
        </w:tabs>
        <w:ind w:left="576" w:hanging="576"/>
        <w:jc w:val="left"/>
      </w:pPr>
      <w:r w:rsidRPr="005E7D80">
        <w:tab/>
        <w:t xml:space="preserve">other simple adverbs, </w:t>
      </w:r>
    </w:p>
    <w:p w14:paraId="6FC16219" w14:textId="4C849974" w:rsidR="00BA6685" w:rsidRPr="005E7D80" w:rsidRDefault="00566B03" w:rsidP="00BA6685">
      <w:pPr>
        <w:tabs>
          <w:tab w:val="clear" w:pos="369"/>
          <w:tab w:val="left" w:pos="288"/>
        </w:tabs>
        <w:ind w:left="576" w:hanging="576"/>
        <w:jc w:val="left"/>
      </w:pPr>
      <w:r w:rsidRPr="005E7D80">
        <w:tab/>
        <w:t xml:space="preserve">adverbial clause, </w:t>
      </w:r>
    </w:p>
    <w:p w14:paraId="68DD4A5F" w14:textId="4571FE18" w:rsidR="00BA6685" w:rsidRPr="005E7D80" w:rsidRDefault="00566B03" w:rsidP="00BA6685">
      <w:pPr>
        <w:tabs>
          <w:tab w:val="clear" w:pos="369"/>
          <w:tab w:val="left" w:pos="288"/>
        </w:tabs>
        <w:ind w:left="576" w:hanging="576"/>
        <w:jc w:val="left"/>
      </w:pPr>
      <w:r w:rsidRPr="005E7D80">
        <w:t>stance verbs</w:t>
      </w:r>
      <w:r w:rsidR="0028023C">
        <w:t>,</w:t>
      </w:r>
    </w:p>
    <w:p w14:paraId="0C7B10EE" w14:textId="70EDA848" w:rsidR="00BA6685" w:rsidRPr="005E7D80" w:rsidRDefault="00566B03" w:rsidP="00BA6685">
      <w:pPr>
        <w:tabs>
          <w:tab w:val="clear" w:pos="369"/>
          <w:tab w:val="left" w:pos="288"/>
        </w:tabs>
        <w:ind w:left="576" w:hanging="576"/>
        <w:jc w:val="left"/>
      </w:pPr>
      <w:r w:rsidRPr="005E7D80">
        <w:t>stative</w:t>
      </w:r>
      <w:r w:rsidR="0028023C">
        <w:t>,</w:t>
      </w:r>
      <w:r w:rsidRPr="005E7D80">
        <w:t xml:space="preserve"> </w:t>
      </w:r>
    </w:p>
    <w:p w14:paraId="68453BF2" w14:textId="03C0A9CD" w:rsidR="00BA6685" w:rsidRPr="005E7D80" w:rsidRDefault="00566B03" w:rsidP="00BA6685">
      <w:pPr>
        <w:tabs>
          <w:tab w:val="clear" w:pos="369"/>
          <w:tab w:val="left" w:pos="288"/>
        </w:tabs>
        <w:ind w:left="576" w:hanging="576"/>
        <w:jc w:val="left"/>
      </w:pPr>
      <w:r w:rsidRPr="005E7D80">
        <w:tab/>
      </w:r>
      <w:r w:rsidR="00BA6685">
        <w:t>‘</w:t>
      </w:r>
      <w:r w:rsidRPr="005E7D80">
        <w:t>be in</w:t>
      </w:r>
      <w:r w:rsidR="00BA6685">
        <w:t>’</w:t>
      </w:r>
      <w:r w:rsidRPr="005E7D80">
        <w:t xml:space="preserve">, </w:t>
      </w:r>
    </w:p>
    <w:p w14:paraId="4319A9AD" w14:textId="11FFB845" w:rsidR="00BA6685" w:rsidRPr="005E7D80" w:rsidRDefault="00566B03" w:rsidP="00BA6685">
      <w:pPr>
        <w:tabs>
          <w:tab w:val="clear" w:pos="369"/>
          <w:tab w:val="left" w:pos="288"/>
        </w:tabs>
        <w:ind w:left="576" w:hanging="576"/>
        <w:jc w:val="left"/>
      </w:pPr>
      <w:r w:rsidRPr="005E7D80">
        <w:tab/>
        <w:t>stance verbs</w:t>
      </w:r>
      <w:r w:rsidR="0028023C">
        <w:t>,</w:t>
      </w:r>
    </w:p>
    <w:p w14:paraId="4A8F27DD" w14:textId="15A0FD62" w:rsidR="00BA6685" w:rsidRPr="005E7D80" w:rsidRDefault="00566B03" w:rsidP="00BA6685">
      <w:pPr>
        <w:tabs>
          <w:tab w:val="clear" w:pos="369"/>
          <w:tab w:val="left" w:pos="288"/>
        </w:tabs>
        <w:ind w:left="576" w:hanging="576"/>
        <w:jc w:val="left"/>
      </w:pPr>
      <w:r w:rsidRPr="005E7D80">
        <w:tab/>
        <w:t xml:space="preserve">existential-locational </w:t>
      </w:r>
      <w:r w:rsidR="00BA6685">
        <w:t>‘</w:t>
      </w:r>
      <w:r w:rsidRPr="005E7D80">
        <w:t>be</w:t>
      </w:r>
      <w:r w:rsidR="00BA6685">
        <w:t>’</w:t>
      </w:r>
      <w:r w:rsidR="0028023C">
        <w:t>,</w:t>
      </w:r>
    </w:p>
    <w:p w14:paraId="23C7B1A4" w14:textId="77777777" w:rsidR="00BA6685" w:rsidRPr="005E7D80" w:rsidRDefault="00566B03" w:rsidP="00BA6685">
      <w:pPr>
        <w:tabs>
          <w:tab w:val="clear" w:pos="369"/>
          <w:tab w:val="left" w:pos="288"/>
        </w:tabs>
        <w:ind w:left="576" w:hanging="576"/>
        <w:jc w:val="left"/>
      </w:pPr>
      <w:r w:rsidRPr="005E7D80">
        <w:t>subject</w:t>
      </w:r>
    </w:p>
    <w:p w14:paraId="3EF69BD9" w14:textId="1E6B86DD" w:rsidR="00BA6685" w:rsidRPr="005E7D80" w:rsidRDefault="00566B03" w:rsidP="00BA6685">
      <w:pPr>
        <w:tabs>
          <w:tab w:val="clear" w:pos="369"/>
          <w:tab w:val="left" w:pos="288"/>
        </w:tabs>
        <w:ind w:left="576" w:hanging="576"/>
        <w:jc w:val="left"/>
      </w:pPr>
      <w:r w:rsidRPr="005E7D80">
        <w:tab/>
        <w:t>pseudo-subject</w:t>
      </w:r>
      <w:r w:rsidR="0028023C">
        <w:t>,</w:t>
      </w:r>
    </w:p>
    <w:p w14:paraId="3B33A4F6" w14:textId="086A6ED6" w:rsidR="00BA6685" w:rsidRPr="005E7D80" w:rsidRDefault="00566B03" w:rsidP="00BA6685">
      <w:pPr>
        <w:tabs>
          <w:tab w:val="clear" w:pos="369"/>
          <w:tab w:val="left" w:pos="288"/>
        </w:tabs>
        <w:ind w:left="576" w:hanging="576"/>
        <w:jc w:val="left"/>
      </w:pPr>
      <w:r w:rsidRPr="005E7D80">
        <w:t xml:space="preserve">syllables, </w:t>
      </w:r>
    </w:p>
    <w:p w14:paraId="474C4E81" w14:textId="77777777" w:rsidR="00BA6685" w:rsidRPr="005E7D80" w:rsidRDefault="00566B03" w:rsidP="00BA6685">
      <w:pPr>
        <w:tabs>
          <w:tab w:val="clear" w:pos="369"/>
          <w:tab w:val="left" w:pos="288"/>
        </w:tabs>
        <w:ind w:left="576" w:hanging="576"/>
        <w:jc w:val="left"/>
      </w:pPr>
      <w:r w:rsidRPr="005E7D80">
        <w:t>temporal adverbial</w:t>
      </w:r>
    </w:p>
    <w:p w14:paraId="556C7C3C" w14:textId="2316C813" w:rsidR="00BA6685" w:rsidRPr="005E7D80" w:rsidRDefault="00566B03" w:rsidP="00BA6685">
      <w:pPr>
        <w:tabs>
          <w:tab w:val="clear" w:pos="369"/>
          <w:tab w:val="left" w:pos="288"/>
        </w:tabs>
        <w:ind w:left="576" w:hanging="576"/>
        <w:jc w:val="left"/>
      </w:pPr>
      <w:r w:rsidRPr="005E7D80">
        <w:tab/>
        <w:t xml:space="preserve">simple adverbs, . </w:t>
      </w:r>
    </w:p>
    <w:p w14:paraId="3DE6EDAD" w14:textId="05D61186" w:rsidR="00BA6685" w:rsidRPr="005E7D80" w:rsidRDefault="00566B03" w:rsidP="00BA6685">
      <w:pPr>
        <w:tabs>
          <w:tab w:val="clear" w:pos="369"/>
          <w:tab w:val="left" w:pos="288"/>
        </w:tabs>
        <w:ind w:left="576" w:hanging="576"/>
        <w:jc w:val="left"/>
      </w:pPr>
      <w:r w:rsidRPr="005E7D80">
        <w:tab/>
        <w:t>adverbial clauses</w:t>
      </w:r>
      <w:r w:rsidR="0028023C">
        <w:t>,</w:t>
      </w:r>
    </w:p>
    <w:p w14:paraId="5F38E48E" w14:textId="6E11ECAB" w:rsidR="00BA6685" w:rsidRPr="005E7D80" w:rsidRDefault="00BA6685" w:rsidP="00BA6685">
      <w:pPr>
        <w:tabs>
          <w:tab w:val="clear" w:pos="369"/>
          <w:tab w:val="left" w:pos="288"/>
        </w:tabs>
        <w:ind w:left="576" w:hanging="576"/>
        <w:jc w:val="left"/>
      </w:pPr>
      <w:r>
        <w:t>‘</w:t>
      </w:r>
      <w:r w:rsidR="00566B03" w:rsidRPr="005E7D80">
        <w:t>together</w:t>
      </w:r>
      <w:r>
        <w:t>’</w:t>
      </w:r>
      <w:r w:rsidR="00566B03" w:rsidRPr="005E7D80">
        <w:t xml:space="preserve">, </w:t>
      </w:r>
    </w:p>
    <w:p w14:paraId="24A50C35" w14:textId="351BB042" w:rsidR="00BA6685" w:rsidRPr="005E7D80" w:rsidRDefault="00566B03" w:rsidP="00BA6685">
      <w:pPr>
        <w:tabs>
          <w:tab w:val="clear" w:pos="369"/>
          <w:tab w:val="left" w:pos="288"/>
        </w:tabs>
        <w:ind w:left="576" w:hanging="576"/>
        <w:jc w:val="left"/>
      </w:pPr>
      <w:r w:rsidRPr="005E7D80">
        <w:t xml:space="preserve">tonal locative, </w:t>
      </w:r>
    </w:p>
    <w:p w14:paraId="6AD200F4" w14:textId="24205C20" w:rsidR="00BA6685" w:rsidRPr="005E7D80" w:rsidRDefault="00566B03" w:rsidP="00BA6685">
      <w:pPr>
        <w:tabs>
          <w:tab w:val="clear" w:pos="369"/>
          <w:tab w:val="left" w:pos="288"/>
        </w:tabs>
        <w:ind w:left="576" w:hanging="576"/>
        <w:jc w:val="left"/>
      </w:pPr>
      <w:r w:rsidRPr="005E7D80">
        <w:t>tone</w:t>
      </w:r>
      <w:r w:rsidR="0028023C">
        <w:t>,</w:t>
      </w:r>
    </w:p>
    <w:p w14:paraId="157B7738" w14:textId="715A61EE" w:rsidR="00BA6685" w:rsidRPr="005E7D80" w:rsidRDefault="00566B03" w:rsidP="00BA6685">
      <w:pPr>
        <w:tabs>
          <w:tab w:val="clear" w:pos="369"/>
          <w:tab w:val="left" w:pos="288"/>
        </w:tabs>
        <w:ind w:left="576" w:hanging="576"/>
        <w:jc w:val="left"/>
      </w:pPr>
      <w:r w:rsidRPr="005E7D80">
        <w:tab/>
        <w:t>in stem iterations</w:t>
      </w:r>
      <w:r w:rsidR="0028023C">
        <w:t>,</w:t>
      </w:r>
    </w:p>
    <w:p w14:paraId="3C996C72" w14:textId="2ACC27A1" w:rsidR="00BA6685" w:rsidRPr="005E7D80" w:rsidRDefault="00566B03" w:rsidP="00BA6685">
      <w:pPr>
        <w:tabs>
          <w:tab w:val="clear" w:pos="369"/>
          <w:tab w:val="left" w:pos="288"/>
        </w:tabs>
        <w:ind w:left="576" w:hanging="576"/>
        <w:jc w:val="left"/>
      </w:pPr>
      <w:r w:rsidRPr="005E7D80">
        <w:lastRenderedPageBreak/>
        <w:tab/>
        <w:t xml:space="preserve">in verb chains, </w:t>
      </w:r>
    </w:p>
    <w:p w14:paraId="531B145D" w14:textId="16F92E69" w:rsidR="00BA6685" w:rsidRPr="005E7D80" w:rsidRDefault="00566B03" w:rsidP="00BA6685">
      <w:pPr>
        <w:tabs>
          <w:tab w:val="clear" w:pos="369"/>
          <w:tab w:val="left" w:pos="288"/>
        </w:tabs>
        <w:ind w:left="576" w:hanging="576"/>
        <w:jc w:val="left"/>
      </w:pPr>
      <w:r w:rsidRPr="005E7D80">
        <w:t>tone-dropping</w:t>
      </w:r>
      <w:r w:rsidR="0028023C">
        <w:t>,</w:t>
      </w:r>
      <w:r w:rsidRPr="005E7D80">
        <w:t xml:space="preserve"> </w:t>
      </w:r>
    </w:p>
    <w:p w14:paraId="17F32258" w14:textId="5BED143D" w:rsidR="00BA6685" w:rsidRPr="005E7D80" w:rsidRDefault="00566B03" w:rsidP="00BA6685">
      <w:pPr>
        <w:tabs>
          <w:tab w:val="clear" w:pos="369"/>
          <w:tab w:val="left" w:pos="288"/>
        </w:tabs>
        <w:ind w:left="576" w:hanging="576"/>
        <w:jc w:val="left"/>
      </w:pPr>
      <w:r w:rsidRPr="005E7D80">
        <w:t>topic</w:t>
      </w:r>
      <w:r w:rsidR="0028023C">
        <w:t>,</w:t>
      </w:r>
    </w:p>
    <w:p w14:paraId="65793B6B" w14:textId="7E8D8C3C" w:rsidR="00BA6685" w:rsidRPr="005E7D80" w:rsidRDefault="00566B03" w:rsidP="00BA6685">
      <w:pPr>
        <w:tabs>
          <w:tab w:val="clear" w:pos="369"/>
          <w:tab w:val="left" w:pos="288"/>
        </w:tabs>
        <w:ind w:left="576" w:hanging="576"/>
        <w:jc w:val="left"/>
      </w:pPr>
      <w:r w:rsidRPr="005E7D80">
        <w:t>valency</w:t>
      </w:r>
      <w:r w:rsidR="0028023C">
        <w:t>,</w:t>
      </w:r>
      <w:r w:rsidRPr="005E7D80">
        <w:t xml:space="preserve"> </w:t>
      </w:r>
    </w:p>
    <w:p w14:paraId="76E97393" w14:textId="35A53C04" w:rsidR="00BA6685" w:rsidRPr="005E7D80" w:rsidRDefault="00566B03" w:rsidP="00BA6685">
      <w:pPr>
        <w:tabs>
          <w:tab w:val="clear" w:pos="369"/>
          <w:tab w:val="left" w:pos="288"/>
        </w:tabs>
        <w:ind w:left="576" w:hanging="576"/>
        <w:jc w:val="left"/>
      </w:pPr>
      <w:r w:rsidRPr="005E7D80">
        <w:tab/>
        <w:t xml:space="preserve">of causatives, </w:t>
      </w:r>
    </w:p>
    <w:p w14:paraId="2D760981" w14:textId="57D77DF6" w:rsidR="00BA6685" w:rsidRPr="005E7D80" w:rsidRDefault="00566B03" w:rsidP="00BA6685">
      <w:pPr>
        <w:keepNext/>
        <w:tabs>
          <w:tab w:val="clear" w:pos="369"/>
          <w:tab w:val="left" w:pos="288"/>
        </w:tabs>
        <w:ind w:left="576" w:hanging="576"/>
        <w:jc w:val="left"/>
      </w:pPr>
      <w:r w:rsidRPr="005E7D80">
        <w:t>verb</w:t>
      </w:r>
      <w:r w:rsidR="0028023C">
        <w:t>,</w:t>
      </w:r>
    </w:p>
    <w:p w14:paraId="24575FA0" w14:textId="333DBB18" w:rsidR="00BA6685" w:rsidRPr="005E7D80" w:rsidRDefault="00566B03" w:rsidP="00BA6685">
      <w:pPr>
        <w:tabs>
          <w:tab w:val="clear" w:pos="369"/>
          <w:tab w:val="left" w:pos="288"/>
        </w:tabs>
        <w:ind w:left="576" w:hanging="576"/>
        <w:jc w:val="left"/>
      </w:pPr>
      <w:r w:rsidRPr="005E7D80">
        <w:tab/>
        <w:t>derived</w:t>
      </w:r>
      <w:r w:rsidR="0028023C">
        <w:t>,</w:t>
      </w:r>
    </w:p>
    <w:p w14:paraId="46FC34B9" w14:textId="33FECE97" w:rsidR="00BA6685" w:rsidRPr="005E7D80" w:rsidRDefault="00566B03" w:rsidP="00BA6685">
      <w:pPr>
        <w:tabs>
          <w:tab w:val="clear" w:pos="369"/>
          <w:tab w:val="left" w:pos="288"/>
        </w:tabs>
        <w:ind w:left="576" w:hanging="576"/>
        <w:jc w:val="left"/>
      </w:pPr>
      <w:r w:rsidRPr="005E7D80">
        <w:tab/>
        <w:t>inflection</w:t>
      </w:r>
      <w:r w:rsidR="0028023C">
        <w:t>,</w:t>
      </w:r>
    </w:p>
    <w:p w14:paraId="547F6E81" w14:textId="0BF58678" w:rsidR="00BA6685" w:rsidRPr="005E7D80" w:rsidRDefault="0028023C" w:rsidP="00BA6685">
      <w:pPr>
        <w:tabs>
          <w:tab w:val="clear" w:pos="369"/>
          <w:tab w:val="left" w:pos="288"/>
        </w:tabs>
        <w:ind w:left="576" w:hanging="576"/>
        <w:jc w:val="left"/>
      </w:pPr>
      <w:r>
        <w:t>verbal n</w:t>
      </w:r>
      <w:r w:rsidR="00566B03" w:rsidRPr="005E7D80">
        <w:t xml:space="preserve">oun, </w:t>
      </w:r>
    </w:p>
    <w:p w14:paraId="37BF27C6" w14:textId="35C7E7E5" w:rsidR="00BA6685" w:rsidRPr="005E7D80" w:rsidRDefault="00566B03" w:rsidP="00BA6685">
      <w:pPr>
        <w:tabs>
          <w:tab w:val="clear" w:pos="369"/>
          <w:tab w:val="left" w:pos="288"/>
        </w:tabs>
        <w:ind w:left="576" w:hanging="576"/>
        <w:jc w:val="left"/>
      </w:pPr>
      <w:r w:rsidRPr="005E7D80">
        <w:tab/>
        <w:t xml:space="preserve">of chained verbs, </w:t>
      </w:r>
    </w:p>
    <w:p w14:paraId="489437B8" w14:textId="0FB2341D" w:rsidR="00BA6685" w:rsidRPr="005E7D80" w:rsidRDefault="00566B03" w:rsidP="00BA6685">
      <w:pPr>
        <w:tabs>
          <w:tab w:val="clear" w:pos="369"/>
          <w:tab w:val="left" w:pos="288"/>
        </w:tabs>
        <w:ind w:left="576" w:hanging="576"/>
        <w:jc w:val="left"/>
      </w:pPr>
      <w:r w:rsidRPr="005E7D80">
        <w:t>verb phrase</w:t>
      </w:r>
      <w:r w:rsidR="0028023C">
        <w:t>,</w:t>
      </w:r>
      <w:r w:rsidRPr="005E7D80">
        <w:t xml:space="preserve"> (see also chaining)</w:t>
      </w:r>
    </w:p>
    <w:p w14:paraId="792A6B6D" w14:textId="012DDD2F" w:rsidR="00BA6685" w:rsidRPr="005E7D80" w:rsidRDefault="00566B03" w:rsidP="00BA6685">
      <w:pPr>
        <w:tabs>
          <w:tab w:val="clear" w:pos="369"/>
          <w:tab w:val="left" w:pos="288"/>
        </w:tabs>
        <w:ind w:left="576" w:hanging="576"/>
        <w:jc w:val="left"/>
      </w:pPr>
      <w:r w:rsidRPr="005E7D80">
        <w:t xml:space="preserve">vowels, </w:t>
      </w:r>
    </w:p>
    <w:p w14:paraId="6B682FC7" w14:textId="2325C142" w:rsidR="00BA6685" w:rsidRPr="005E7D80" w:rsidRDefault="0028023C" w:rsidP="00BA6685">
      <w:pPr>
        <w:tabs>
          <w:tab w:val="clear" w:pos="369"/>
          <w:tab w:val="left" w:pos="288"/>
        </w:tabs>
        <w:ind w:left="576" w:hanging="576"/>
        <w:jc w:val="left"/>
      </w:pPr>
      <w:r>
        <w:t>vv</w:t>
      </w:r>
      <w:r w:rsidR="00566B03" w:rsidRPr="005E7D80">
        <w:t xml:space="preserve">-Contraction, </w:t>
      </w:r>
    </w:p>
    <w:p w14:paraId="16FDD6D0" w14:textId="4772B669" w:rsidR="00BA6685" w:rsidRPr="005E7D80" w:rsidRDefault="00BA6685" w:rsidP="00BA6685">
      <w:pPr>
        <w:tabs>
          <w:tab w:val="clear" w:pos="369"/>
          <w:tab w:val="left" w:pos="288"/>
        </w:tabs>
        <w:ind w:left="576" w:hanging="576"/>
        <w:jc w:val="left"/>
      </w:pPr>
      <w:r>
        <w:t>‘</w:t>
      </w:r>
      <w:r w:rsidR="00566B03" w:rsidRPr="005E7D80">
        <w:t>want</w:t>
      </w:r>
      <w:r>
        <w:t>’</w:t>
      </w:r>
      <w:r w:rsidR="00566B03" w:rsidRPr="005E7D80">
        <w:t xml:space="preserve">, </w:t>
      </w:r>
    </w:p>
    <w:p w14:paraId="2326A43C" w14:textId="6725F30B" w:rsidR="00BA6685" w:rsidRPr="005E7D80" w:rsidRDefault="00566B03" w:rsidP="00BA6685">
      <w:pPr>
        <w:tabs>
          <w:tab w:val="clear" w:pos="369"/>
          <w:tab w:val="left" w:pos="288"/>
        </w:tabs>
        <w:ind w:left="576" w:hanging="576"/>
        <w:jc w:val="left"/>
      </w:pPr>
      <w:r w:rsidRPr="005E7D80">
        <w:tab/>
      </w:r>
      <w:r w:rsidR="00BA6685">
        <w:t>‘</w:t>
      </w:r>
      <w:r w:rsidRPr="005E7D80">
        <w:t>intend to</w:t>
      </w:r>
      <w:r w:rsidR="00BA6685">
        <w:t>’</w:t>
      </w:r>
      <w:r w:rsidRPr="005E7D80">
        <w:t xml:space="preserve">, </w:t>
      </w:r>
    </w:p>
    <w:p w14:paraId="1C774DE4" w14:textId="3988826D" w:rsidR="00BA6685" w:rsidRPr="005E7D80" w:rsidRDefault="00BA6685" w:rsidP="00BA6685">
      <w:pPr>
        <w:tabs>
          <w:tab w:val="clear" w:pos="369"/>
          <w:tab w:val="left" w:pos="288"/>
        </w:tabs>
        <w:ind w:left="576" w:hanging="576"/>
        <w:jc w:val="left"/>
      </w:pPr>
      <w:r>
        <w:t>‘</w:t>
      </w:r>
      <w:r w:rsidR="00566B03" w:rsidRPr="005E7D80">
        <w:t>whatchamacallit?</w:t>
      </w:r>
      <w:r>
        <w:t>’</w:t>
      </w:r>
      <w:r w:rsidR="00566B03" w:rsidRPr="005E7D80">
        <w:t xml:space="preserve">, </w:t>
      </w:r>
    </w:p>
    <w:p w14:paraId="27F3F13B" w14:textId="6EE5D055" w:rsidR="00BA6685" w:rsidRPr="002D209A" w:rsidRDefault="00BA6685" w:rsidP="00BA6685">
      <w:pPr>
        <w:tabs>
          <w:tab w:val="clear" w:pos="369"/>
          <w:tab w:val="left" w:pos="288"/>
        </w:tabs>
        <w:ind w:left="576" w:hanging="576"/>
        <w:jc w:val="left"/>
      </w:pPr>
      <w:r>
        <w:t>‘</w:t>
      </w:r>
      <w:r w:rsidR="00566B03" w:rsidRPr="005E7D80">
        <w:t>with</w:t>
      </w:r>
      <w:r>
        <w:t>’</w:t>
      </w:r>
      <w:r w:rsidR="00566B03" w:rsidRPr="005E7D80">
        <w:t xml:space="preserve"> (accompaniment), </w:t>
      </w:r>
    </w:p>
    <w:p w14:paraId="547A3043" w14:textId="77777777" w:rsidR="00BA6685" w:rsidRPr="002D209A" w:rsidRDefault="00BA6685" w:rsidP="00BA6685">
      <w:pPr>
        <w:tabs>
          <w:tab w:val="clear" w:pos="369"/>
          <w:tab w:val="left" w:pos="288"/>
        </w:tabs>
        <w:ind w:left="576" w:hanging="576"/>
        <w:jc w:val="left"/>
      </w:pPr>
    </w:p>
    <w:p w14:paraId="6E9A4D48" w14:textId="77777777" w:rsidR="00BA6685" w:rsidRPr="001936B6" w:rsidRDefault="00BA6685">
      <w:pPr>
        <w:rPr>
          <w:color w:val="993300"/>
        </w:rPr>
      </w:pPr>
    </w:p>
    <w:p w14:paraId="3093C648" w14:textId="77777777" w:rsidR="00BA6685" w:rsidRPr="002D209A" w:rsidRDefault="00566B03">
      <w:r w:rsidRPr="001936B6">
        <w:rPr>
          <w:color w:val="993300"/>
        </w:rPr>
        <w:br w:type="page"/>
      </w:r>
      <w:r w:rsidRPr="00482223">
        <w:rPr>
          <w:i/>
          <w:color w:val="993300"/>
        </w:rPr>
        <w:lastRenderedPageBreak/>
        <w:t>sample verb paradigms</w:t>
      </w:r>
    </w:p>
    <w:p w14:paraId="302A8D33" w14:textId="77777777" w:rsidR="00BA6685" w:rsidRPr="002D209A" w:rsidRDefault="00BA6685"/>
    <w:p w14:paraId="6B77BD95" w14:textId="25146369" w:rsidR="00BA6685" w:rsidRPr="00482223" w:rsidRDefault="00566B03">
      <w:pPr>
        <w:rPr>
          <w:i/>
          <w:color w:val="993300"/>
        </w:rPr>
      </w:pPr>
      <w:r w:rsidRPr="00482223">
        <w:rPr>
          <w:i/>
          <w:color w:val="993300"/>
        </w:rPr>
        <w:tab/>
        <w:t>This section, to be deleted when no longer necessary can be used to assemble simple paradigms of verbs and their "principal parts"; the data can then be reassembled in Chapter 10, Inflectional Verbal Morphology. To quickly locate this section, avoid using the word "sample" elsewhere in the grammar. Do not include stative-only quasi-verbs (</w:t>
      </w:r>
      <w:r w:rsidR="00BA6685">
        <w:rPr>
          <w:i/>
          <w:color w:val="993300"/>
        </w:rPr>
        <w:t>‘</w:t>
      </w:r>
      <w:r w:rsidRPr="00482223">
        <w:rPr>
          <w:i/>
          <w:color w:val="993300"/>
        </w:rPr>
        <w:t>be [somewhere]</w:t>
      </w:r>
      <w:r w:rsidR="00BA6685">
        <w:rPr>
          <w:i/>
          <w:color w:val="993300"/>
        </w:rPr>
        <w:t>’</w:t>
      </w:r>
      <w:r w:rsidRPr="00482223">
        <w:rPr>
          <w:i/>
          <w:color w:val="993300"/>
        </w:rPr>
        <w:t xml:space="preserve">, </w:t>
      </w:r>
      <w:r w:rsidR="00BA6685">
        <w:rPr>
          <w:i/>
          <w:color w:val="993300"/>
        </w:rPr>
        <w:t>‘</w:t>
      </w:r>
      <w:r w:rsidRPr="00482223">
        <w:rPr>
          <w:i/>
          <w:color w:val="993300"/>
        </w:rPr>
        <w:t>have</w:t>
      </w:r>
      <w:r w:rsidR="00BA6685">
        <w:rPr>
          <w:i/>
          <w:color w:val="993300"/>
        </w:rPr>
        <w:t>’</w:t>
      </w:r>
      <w:r w:rsidRPr="00482223">
        <w:rPr>
          <w:i/>
          <w:color w:val="993300"/>
        </w:rPr>
        <w:t xml:space="preserve">, </w:t>
      </w:r>
      <w:r w:rsidR="00BA6685">
        <w:rPr>
          <w:i/>
          <w:color w:val="993300"/>
        </w:rPr>
        <w:t>‘</w:t>
      </w:r>
      <w:r w:rsidRPr="00482223">
        <w:rPr>
          <w:i/>
          <w:color w:val="993300"/>
        </w:rPr>
        <w:t>want</w:t>
      </w:r>
      <w:r w:rsidR="00BA6685">
        <w:rPr>
          <w:i/>
          <w:color w:val="993300"/>
        </w:rPr>
        <w:t>’</w:t>
      </w:r>
      <w:r w:rsidRPr="00482223">
        <w:rPr>
          <w:i/>
          <w:color w:val="993300"/>
        </w:rPr>
        <w:t xml:space="preserve">, </w:t>
      </w:r>
      <w:r w:rsidR="00BA6685">
        <w:rPr>
          <w:i/>
          <w:color w:val="993300"/>
        </w:rPr>
        <w:t>‘</w:t>
      </w:r>
      <w:r w:rsidRPr="00482223">
        <w:rPr>
          <w:i/>
          <w:color w:val="993300"/>
        </w:rPr>
        <w:t>know</w:t>
      </w:r>
      <w:r w:rsidR="00BA6685">
        <w:rPr>
          <w:i/>
          <w:color w:val="993300"/>
        </w:rPr>
        <w:t>’</w:t>
      </w:r>
      <w:r w:rsidRPr="00482223">
        <w:rPr>
          <w:i/>
          <w:color w:val="993300"/>
        </w:rPr>
        <w:t>, etc.) here. Also omit adjectival inchoatives (</w:t>
      </w:r>
      <w:r w:rsidR="00BA6685">
        <w:rPr>
          <w:i/>
          <w:color w:val="993300"/>
        </w:rPr>
        <w:t>‘</w:t>
      </w:r>
      <w:r w:rsidRPr="00482223">
        <w:rPr>
          <w:i/>
          <w:color w:val="993300"/>
        </w:rPr>
        <w:t>be red</w:t>
      </w:r>
      <w:r w:rsidR="00BA6685">
        <w:rPr>
          <w:i/>
          <w:color w:val="993300"/>
        </w:rPr>
        <w:t>’</w:t>
      </w:r>
      <w:r w:rsidRPr="00482223">
        <w:rPr>
          <w:i/>
          <w:color w:val="993300"/>
        </w:rPr>
        <w:t>), reversives (</w:t>
      </w:r>
      <w:r w:rsidR="00BA6685">
        <w:rPr>
          <w:i/>
          <w:color w:val="993300"/>
        </w:rPr>
        <w:t>‘</w:t>
      </w:r>
      <w:r w:rsidRPr="00482223">
        <w:rPr>
          <w:i/>
          <w:color w:val="993300"/>
        </w:rPr>
        <w:t>unhook</w:t>
      </w:r>
      <w:r w:rsidR="00BA6685">
        <w:rPr>
          <w:i/>
          <w:color w:val="993300"/>
        </w:rPr>
        <w:t>’</w:t>
      </w:r>
      <w:r w:rsidRPr="00482223">
        <w:rPr>
          <w:i/>
          <w:color w:val="993300"/>
        </w:rPr>
        <w:t>), causatives (</w:t>
      </w:r>
      <w:r w:rsidR="00BA6685">
        <w:rPr>
          <w:i/>
          <w:color w:val="993300"/>
        </w:rPr>
        <w:t>‘</w:t>
      </w:r>
      <w:r w:rsidRPr="00482223">
        <w:rPr>
          <w:i/>
          <w:color w:val="993300"/>
        </w:rPr>
        <w:t>make drink</w:t>
      </w:r>
      <w:r w:rsidR="00BA6685">
        <w:rPr>
          <w:i/>
          <w:color w:val="993300"/>
        </w:rPr>
        <w:t>’</w:t>
      </w:r>
      <w:r w:rsidRPr="00482223">
        <w:rPr>
          <w:i/>
          <w:color w:val="993300"/>
        </w:rPr>
        <w:t>), and other sets that can be directly elicited in the relevant grammar sections (Chapter 9).</w:t>
      </w:r>
    </w:p>
    <w:p w14:paraId="6BB0F815" w14:textId="10779EE2" w:rsidR="00BA6685" w:rsidRPr="00482223" w:rsidRDefault="00566B03">
      <w:pPr>
        <w:rPr>
          <w:i/>
          <w:color w:val="993300"/>
        </w:rPr>
      </w:pPr>
      <w:r w:rsidRPr="00482223">
        <w:rPr>
          <w:i/>
          <w:color w:val="993300"/>
        </w:rPr>
        <w:tab/>
        <w:t xml:space="preserve">Inflectional categories can be relabeled or added, e.g. Progr[essive], Fut[ure], if they are not predictable from the basic forms shown. The "bare" form is the one used in nonfinal position in chains, often elicitable in </w:t>
      </w:r>
      <w:r w:rsidR="00BA6685">
        <w:rPr>
          <w:i/>
          <w:color w:val="993300"/>
        </w:rPr>
        <w:t>‘</w:t>
      </w:r>
      <w:r w:rsidRPr="00482223">
        <w:rPr>
          <w:i/>
          <w:color w:val="993300"/>
        </w:rPr>
        <w:t>X can VERB</w:t>
      </w:r>
      <w:r w:rsidR="00BA6685">
        <w:rPr>
          <w:i/>
          <w:color w:val="993300"/>
        </w:rPr>
        <w:t>’</w:t>
      </w:r>
      <w:r w:rsidRPr="00482223">
        <w:rPr>
          <w:i/>
          <w:color w:val="993300"/>
        </w:rPr>
        <w:t xml:space="preserve"> construction. Imprt = imperative. If the verb is normally accompanied by a fixed nominal in the sense indicated, this can be indicated by a comment below the paradigm.</w:t>
      </w:r>
    </w:p>
    <w:p w14:paraId="7F2A40AD" w14:textId="0D4E2975" w:rsidR="00BA6685" w:rsidRPr="002D209A" w:rsidRDefault="00566B03">
      <w:r w:rsidRPr="00482223">
        <w:rPr>
          <w:i/>
          <w:color w:val="993300"/>
        </w:rPr>
        <w:tab/>
        <w:t xml:space="preserve">Copy and paste the two-line formula below, then fill in the forms for each verb. Some glosses are already suggested. Re-organize by verb stem shape: </w:t>
      </w:r>
      <w:r w:rsidRPr="00482223">
        <w:rPr>
          <w:rFonts w:ascii="Doulos SIL" w:hAnsi="Doulos SIL"/>
          <w:i/>
          <w:color w:val="993300"/>
        </w:rPr>
        <w:t>Cv</w:t>
      </w:r>
      <w:r w:rsidRPr="00482223">
        <w:rPr>
          <w:i/>
          <w:color w:val="993300"/>
        </w:rPr>
        <w:t xml:space="preserve">, </w:t>
      </w:r>
      <w:r w:rsidRPr="00482223">
        <w:rPr>
          <w:rFonts w:ascii="Doulos SIL" w:hAnsi="Doulos SIL"/>
          <w:i/>
          <w:color w:val="993300"/>
        </w:rPr>
        <w:t>Cv:</w:t>
      </w:r>
      <w:r w:rsidRPr="00482223">
        <w:rPr>
          <w:i/>
          <w:color w:val="993300"/>
        </w:rPr>
        <w:t xml:space="preserve">, </w:t>
      </w:r>
      <w:r w:rsidRPr="00482223">
        <w:rPr>
          <w:rFonts w:ascii="Doulos SIL" w:hAnsi="Doulos SIL"/>
          <w:i/>
          <w:color w:val="993300"/>
        </w:rPr>
        <w:t>CvC</w:t>
      </w:r>
      <w:r w:rsidRPr="00482223">
        <w:rPr>
          <w:i/>
          <w:color w:val="993300"/>
        </w:rPr>
        <w:t xml:space="preserve">, </w:t>
      </w:r>
      <w:r w:rsidRPr="00482223">
        <w:rPr>
          <w:rFonts w:ascii="Doulos SIL" w:hAnsi="Doulos SIL"/>
          <w:i/>
          <w:color w:val="993300"/>
        </w:rPr>
        <w:t>CvCv</w:t>
      </w:r>
      <w:r w:rsidRPr="00482223">
        <w:rPr>
          <w:i/>
          <w:color w:val="993300"/>
        </w:rPr>
        <w:t xml:space="preserve">, </w:t>
      </w:r>
      <w:r w:rsidRPr="00482223">
        <w:rPr>
          <w:rFonts w:ascii="Doulos SIL" w:hAnsi="Doulos SIL"/>
          <w:i/>
          <w:color w:val="993300"/>
        </w:rPr>
        <w:t>CvCCv</w:t>
      </w:r>
      <w:r w:rsidRPr="00482223">
        <w:rPr>
          <w:i/>
          <w:color w:val="993300"/>
        </w:rPr>
        <w:t xml:space="preserve">, </w:t>
      </w:r>
      <w:r w:rsidRPr="00482223">
        <w:rPr>
          <w:rFonts w:ascii="Doulos SIL" w:hAnsi="Doulos SIL"/>
          <w:i/>
          <w:color w:val="993300"/>
        </w:rPr>
        <w:t>Cv:Cv</w:t>
      </w:r>
      <w:r w:rsidRPr="00482223">
        <w:rPr>
          <w:i/>
          <w:color w:val="993300"/>
        </w:rPr>
        <w:t xml:space="preserve">, etc. For CvCv stems, it may be useful to subdivide by medial consonant (especially sonorants). If the language distinguishes a (nonmonosyllabic) class whose bare stem ends in a high vowel (e.g. i) from another whose bare stem ends in a non-high vowel, separate them as well. Separate special morphological classes (Mediopassive, Causative, etc.) from others. The two-line segment with </w:t>
      </w:r>
      <w:r w:rsidR="00BA6685">
        <w:rPr>
          <w:i/>
          <w:color w:val="993300"/>
        </w:rPr>
        <w:t>‘</w:t>
      </w:r>
      <w:r w:rsidRPr="00482223">
        <w:rPr>
          <w:i/>
          <w:color w:val="993300"/>
        </w:rPr>
        <w:t>xxx</w:t>
      </w:r>
      <w:r w:rsidR="00BA6685">
        <w:rPr>
          <w:i/>
          <w:color w:val="993300"/>
        </w:rPr>
        <w:t>’</w:t>
      </w:r>
      <w:r w:rsidRPr="00482223">
        <w:rPr>
          <w:i/>
          <w:color w:val="993300"/>
        </w:rPr>
        <w:t xml:space="preserve"> for the gloss can be copied and pasted as many times as wished below.</w:t>
      </w:r>
    </w:p>
    <w:p w14:paraId="13002137" w14:textId="77777777" w:rsidR="00BA6685" w:rsidRPr="002D209A" w:rsidRDefault="00BA6685"/>
    <w:p w14:paraId="0706F1E8" w14:textId="70352387" w:rsidR="00BA6685" w:rsidRPr="00482223" w:rsidRDefault="00BA6685" w:rsidP="00BA6685">
      <w:pPr>
        <w:tabs>
          <w:tab w:val="clear" w:pos="369"/>
          <w:tab w:val="left" w:pos="1260"/>
          <w:tab w:val="left" w:pos="2700"/>
          <w:tab w:val="left" w:pos="3960"/>
        </w:tabs>
        <w:rPr>
          <w:i/>
          <w:color w:val="993300"/>
        </w:rPr>
      </w:pPr>
      <w:r>
        <w:rPr>
          <w:i/>
          <w:color w:val="993300"/>
        </w:rPr>
        <w:t>‘</w:t>
      </w:r>
      <w:r w:rsidR="00566B03" w:rsidRPr="00482223">
        <w:rPr>
          <w:i/>
          <w:color w:val="993300"/>
        </w:rPr>
        <w:t>gloss</w:t>
      </w:r>
      <w:r>
        <w:rPr>
          <w:i/>
          <w:color w:val="993300"/>
        </w:rPr>
        <w:t>’</w:t>
      </w:r>
      <w:r w:rsidR="00566B03" w:rsidRPr="00482223">
        <w:rPr>
          <w:i/>
          <w:color w:val="993300"/>
        </w:rPr>
        <w:tab/>
        <w:t>Imprt</w:t>
      </w:r>
      <w:r w:rsidR="00566B03" w:rsidRPr="00482223">
        <w:rPr>
          <w:i/>
          <w:color w:val="993300"/>
        </w:rPr>
        <w:tab/>
      </w:r>
      <w:r w:rsidR="007229D3">
        <w:rPr>
          <w:i/>
          <w:color w:val="993300"/>
        </w:rPr>
        <w:t>Ipfv</w:t>
      </w:r>
      <w:r w:rsidR="00566B03" w:rsidRPr="00482223">
        <w:rPr>
          <w:i/>
          <w:color w:val="993300"/>
        </w:rPr>
        <w:tab/>
      </w:r>
      <w:r w:rsidR="007229D3">
        <w:rPr>
          <w:i/>
          <w:color w:val="993300"/>
        </w:rPr>
        <w:t>IpfvNeg</w:t>
      </w:r>
    </w:p>
    <w:p w14:paraId="307B0A3A" w14:textId="7D2ADDDF" w:rsidR="00BA6685" w:rsidRPr="002D209A" w:rsidRDefault="00566B03" w:rsidP="00BA6685">
      <w:pPr>
        <w:tabs>
          <w:tab w:val="left" w:pos="1620"/>
          <w:tab w:val="left" w:pos="3060"/>
          <w:tab w:val="left" w:pos="4770"/>
        </w:tabs>
      </w:pPr>
      <w:r w:rsidRPr="00482223">
        <w:rPr>
          <w:i/>
          <w:color w:val="993300"/>
        </w:rPr>
        <w:tab/>
        <w:t>bare</w:t>
      </w:r>
      <w:r w:rsidRPr="00482223">
        <w:rPr>
          <w:i/>
          <w:color w:val="993300"/>
        </w:rPr>
        <w:tab/>
      </w:r>
      <w:r w:rsidR="007229D3">
        <w:rPr>
          <w:i/>
          <w:color w:val="993300"/>
        </w:rPr>
        <w:t>Pfv</w:t>
      </w:r>
      <w:r w:rsidRPr="00482223">
        <w:rPr>
          <w:i/>
          <w:color w:val="993300"/>
        </w:rPr>
        <w:tab/>
      </w:r>
      <w:r w:rsidR="007229D3">
        <w:rPr>
          <w:i/>
          <w:color w:val="993300"/>
        </w:rPr>
        <w:t>PfvNeg</w:t>
      </w:r>
      <w:r w:rsidRPr="00482223">
        <w:rPr>
          <w:i/>
          <w:color w:val="993300"/>
        </w:rPr>
        <w:tab/>
      </w:r>
      <w:r w:rsidR="00B16B37">
        <w:rPr>
          <w:i/>
          <w:color w:val="993300"/>
        </w:rPr>
        <w:t>Progr</w:t>
      </w:r>
    </w:p>
    <w:p w14:paraId="7B442EB4" w14:textId="77777777" w:rsidR="00BA6685" w:rsidRPr="002D209A" w:rsidRDefault="00BA6685" w:rsidP="00BA6685">
      <w:pPr>
        <w:tabs>
          <w:tab w:val="clear" w:pos="369"/>
          <w:tab w:val="left" w:pos="1260"/>
          <w:tab w:val="left" w:pos="2700"/>
          <w:tab w:val="left" w:pos="3960"/>
        </w:tabs>
      </w:pPr>
    </w:p>
    <w:p w14:paraId="01C0B537" w14:textId="3B81C30D" w:rsidR="00BA6685" w:rsidRPr="00482223" w:rsidRDefault="00BA6685" w:rsidP="00BA6685">
      <w:pPr>
        <w:tabs>
          <w:tab w:val="clear" w:pos="369"/>
          <w:tab w:val="left" w:pos="1260"/>
          <w:tab w:val="left" w:pos="2700"/>
          <w:tab w:val="left" w:pos="3960"/>
        </w:tabs>
        <w:rPr>
          <w:i/>
          <w:color w:val="993300"/>
        </w:rPr>
      </w:pPr>
      <w:r>
        <w:rPr>
          <w:i/>
          <w:color w:val="993300"/>
        </w:rPr>
        <w:t>‘</w:t>
      </w:r>
      <w:r w:rsidR="00566B03" w:rsidRPr="00482223">
        <w:rPr>
          <w:i/>
          <w:color w:val="993300"/>
        </w:rPr>
        <w:t>xxx</w:t>
      </w:r>
      <w:r>
        <w:rPr>
          <w:i/>
          <w:color w:val="993300"/>
        </w:rPr>
        <w:t>’</w:t>
      </w:r>
      <w:r w:rsidR="00566B03" w:rsidRPr="00482223">
        <w:rPr>
          <w:i/>
          <w:color w:val="993300"/>
        </w:rPr>
        <w:tab/>
      </w:r>
      <w:r w:rsidR="00566B03" w:rsidRPr="00482223">
        <w:rPr>
          <w:rFonts w:ascii="Doulos SIL" w:hAnsi="Doulos SIL"/>
          <w:i/>
          <w:color w:val="0000FF"/>
        </w:rPr>
        <w:t>ŋŋŋ</w:t>
      </w:r>
      <w:r w:rsidR="00566B03" w:rsidRPr="00482223">
        <w:rPr>
          <w:rFonts w:ascii="Doulos SIL" w:hAnsi="Doulos SIL"/>
          <w:i/>
          <w:color w:val="0000FF"/>
        </w:rPr>
        <w:tab/>
        <w:t>ŋŋŋ</w:t>
      </w:r>
      <w:r w:rsidR="00566B03" w:rsidRPr="00482223">
        <w:rPr>
          <w:rFonts w:ascii="Doulos SIL" w:hAnsi="Doulos SIL"/>
          <w:i/>
          <w:color w:val="0000FF"/>
        </w:rPr>
        <w:tab/>
        <w:t>ŋŋŋ</w:t>
      </w:r>
    </w:p>
    <w:p w14:paraId="58F4C257" w14:textId="77777777" w:rsidR="00BA6685" w:rsidRPr="002D209A" w:rsidRDefault="00566B03" w:rsidP="00BA6685">
      <w:pPr>
        <w:tabs>
          <w:tab w:val="left" w:pos="1620"/>
          <w:tab w:val="left" w:pos="3060"/>
          <w:tab w:val="left" w:pos="4770"/>
        </w:tabs>
      </w:pPr>
      <w:r w:rsidRPr="00482223">
        <w:rPr>
          <w:i/>
          <w:color w:val="993300"/>
        </w:rPr>
        <w:tab/>
      </w:r>
      <w:r w:rsidRPr="00482223">
        <w:rPr>
          <w:rFonts w:ascii="Doulos SIL" w:hAnsi="Doulos SIL"/>
          <w:i/>
          <w:color w:val="0000FF"/>
        </w:rPr>
        <w:t>ŋŋŋ</w:t>
      </w:r>
      <w:r w:rsidRPr="00482223">
        <w:rPr>
          <w:rFonts w:ascii="Doulos SIL" w:hAnsi="Doulos SIL"/>
          <w:i/>
          <w:color w:val="0000FF"/>
        </w:rPr>
        <w:tab/>
        <w:t>ŋŋŋ</w:t>
      </w:r>
      <w:r w:rsidRPr="00482223">
        <w:rPr>
          <w:rFonts w:ascii="Doulos SIL" w:hAnsi="Doulos SIL"/>
          <w:i/>
          <w:color w:val="0000FF"/>
        </w:rPr>
        <w:tab/>
        <w:t>ŋŋŋ</w:t>
      </w:r>
      <w:r w:rsidRPr="00482223">
        <w:rPr>
          <w:rFonts w:ascii="Doulos SIL" w:hAnsi="Doulos SIL"/>
          <w:i/>
          <w:color w:val="0000FF"/>
        </w:rPr>
        <w:tab/>
        <w:t>ŋŋŋ</w:t>
      </w:r>
    </w:p>
    <w:p w14:paraId="40D068C3" w14:textId="77777777" w:rsidR="00BA6685" w:rsidRPr="002D209A" w:rsidRDefault="00BA6685"/>
    <w:p w14:paraId="29D23756" w14:textId="61D2697D" w:rsidR="002959BD" w:rsidRDefault="00566B03">
      <w:pPr>
        <w:rPr>
          <w:i/>
        </w:rPr>
      </w:pPr>
      <w:r w:rsidRPr="001D537D">
        <w:rPr>
          <w:i/>
          <w:highlight w:val="green"/>
        </w:rPr>
        <w:t>MONOSYLLABIC</w:t>
      </w:r>
    </w:p>
    <w:p w14:paraId="00A1B098" w14:textId="46E888BC" w:rsidR="002959BD" w:rsidRPr="002959BD" w:rsidRDefault="002959BD">
      <w:r w:rsidRPr="002959BD">
        <w:rPr>
          <w:highlight w:val="green"/>
        </w:rPr>
        <w:t>Cv intransitive</w:t>
      </w:r>
    </w:p>
    <w:p w14:paraId="66DF394B" w14:textId="77777777" w:rsidR="002959BD" w:rsidRPr="00482223" w:rsidRDefault="002959BD" w:rsidP="002959BD">
      <w:pPr>
        <w:tabs>
          <w:tab w:val="clear" w:pos="369"/>
          <w:tab w:val="left" w:pos="1260"/>
          <w:tab w:val="left" w:pos="2700"/>
          <w:tab w:val="left" w:pos="3960"/>
        </w:tabs>
        <w:rPr>
          <w:i/>
          <w:color w:val="993300"/>
        </w:rPr>
      </w:pPr>
      <w:r w:rsidRPr="00BE106B">
        <w:t>‘come’</w:t>
      </w:r>
      <w:r w:rsidRPr="00BE106B">
        <w:tab/>
      </w:r>
      <w:r>
        <w:rPr>
          <w:rFonts w:ascii="Doulos SIL" w:hAnsi="Doulos SIL"/>
          <w:i/>
          <w:color w:val="0000FF"/>
        </w:rPr>
        <w:t>sá</w:t>
      </w:r>
      <w:r w:rsidRPr="00482223">
        <w:rPr>
          <w:rFonts w:ascii="Doulos SIL" w:hAnsi="Doulos SIL"/>
          <w:i/>
          <w:color w:val="0000FF"/>
        </w:rPr>
        <w:tab/>
      </w:r>
      <w:r>
        <w:rPr>
          <w:rFonts w:ascii="Doulos SIL" w:hAnsi="Doulos SIL"/>
          <w:i/>
          <w:color w:val="0000FF"/>
        </w:rPr>
        <w:t>sà sáá</w:t>
      </w:r>
      <w:r w:rsidRPr="00482223">
        <w:rPr>
          <w:rFonts w:ascii="Doulos SIL" w:hAnsi="Doulos SIL"/>
          <w:i/>
          <w:color w:val="0000FF"/>
        </w:rPr>
        <w:tab/>
      </w:r>
      <w:r>
        <w:rPr>
          <w:rFonts w:ascii="Doulos SIL" w:hAnsi="Doulos SIL"/>
          <w:i/>
          <w:color w:val="0000FF"/>
        </w:rPr>
        <w:t>(sá) sáá rɛ̀</w:t>
      </w:r>
    </w:p>
    <w:p w14:paraId="1CA5F333" w14:textId="77777777" w:rsidR="002959BD" w:rsidRPr="002D209A" w:rsidRDefault="002959BD" w:rsidP="002959BD">
      <w:pPr>
        <w:tabs>
          <w:tab w:val="left" w:pos="1620"/>
          <w:tab w:val="left" w:pos="3060"/>
          <w:tab w:val="left" w:pos="4770"/>
        </w:tabs>
      </w:pPr>
      <w:r w:rsidRPr="00482223">
        <w:rPr>
          <w:i/>
          <w:color w:val="993300"/>
        </w:rPr>
        <w:tab/>
      </w:r>
      <w:r>
        <w:rPr>
          <w:rFonts w:ascii="Doulos SIL" w:hAnsi="Doulos SIL"/>
          <w:i/>
          <w:color w:val="0000FF"/>
        </w:rPr>
        <w:t>sáá</w:t>
      </w:r>
      <w:r w:rsidRPr="00482223">
        <w:rPr>
          <w:rFonts w:ascii="Doulos SIL" w:hAnsi="Doulos SIL"/>
          <w:i/>
          <w:color w:val="0000FF"/>
        </w:rPr>
        <w:tab/>
      </w:r>
      <w:r>
        <w:rPr>
          <w:rFonts w:ascii="Doulos SIL" w:hAnsi="Doulos SIL"/>
          <w:i/>
          <w:color w:val="0000FF"/>
        </w:rPr>
        <w:t>sɛ́ (sɛ̌)</w:t>
      </w:r>
      <w:r w:rsidRPr="00482223">
        <w:rPr>
          <w:rFonts w:ascii="Doulos SIL" w:hAnsi="Doulos SIL"/>
          <w:i/>
          <w:color w:val="0000FF"/>
        </w:rPr>
        <w:tab/>
      </w:r>
      <w:r>
        <w:rPr>
          <w:rFonts w:ascii="Doulos SIL" w:hAnsi="Doulos SIL"/>
          <w:i/>
          <w:color w:val="0000FF"/>
        </w:rPr>
        <w:t>sé: ré</w:t>
      </w:r>
      <w:r w:rsidRPr="00482223">
        <w:rPr>
          <w:rFonts w:ascii="Doulos SIL" w:hAnsi="Doulos SIL"/>
          <w:i/>
          <w:color w:val="0000FF"/>
        </w:rPr>
        <w:tab/>
      </w:r>
      <w:r>
        <w:rPr>
          <w:rFonts w:ascii="Doulos SIL" w:hAnsi="Doulos SIL"/>
          <w:i/>
          <w:color w:val="0000FF"/>
        </w:rPr>
        <w:t>sèè-yá</w:t>
      </w:r>
    </w:p>
    <w:p w14:paraId="256FB628" w14:textId="77777777" w:rsidR="002959BD" w:rsidRPr="002D209A" w:rsidRDefault="002959BD" w:rsidP="002959BD">
      <w:pPr>
        <w:tabs>
          <w:tab w:val="clear" w:pos="369"/>
          <w:tab w:val="left" w:pos="1260"/>
          <w:tab w:val="left" w:pos="2700"/>
          <w:tab w:val="left" w:pos="3960"/>
        </w:tabs>
      </w:pPr>
    </w:p>
    <w:p w14:paraId="49ABF313" w14:textId="77777777" w:rsidR="002959BD" w:rsidRPr="00482223" w:rsidRDefault="002959BD" w:rsidP="002959BD">
      <w:pPr>
        <w:tabs>
          <w:tab w:val="clear" w:pos="369"/>
          <w:tab w:val="left" w:pos="1260"/>
          <w:tab w:val="left" w:pos="2700"/>
          <w:tab w:val="left" w:pos="3960"/>
        </w:tabs>
        <w:rPr>
          <w:i/>
          <w:color w:val="993300"/>
        </w:rPr>
      </w:pPr>
      <w:r w:rsidRPr="001D537D">
        <w:t>‘go out’</w:t>
      </w:r>
      <w:r w:rsidRPr="001D537D">
        <w:tab/>
      </w:r>
      <w:r>
        <w:rPr>
          <w:rFonts w:ascii="Doulos SIL" w:hAnsi="Doulos SIL"/>
          <w:i/>
          <w:color w:val="0000FF"/>
        </w:rPr>
        <w:t>bɔ́</w:t>
      </w:r>
      <w:r w:rsidRPr="00482223">
        <w:rPr>
          <w:rFonts w:ascii="Doulos SIL" w:hAnsi="Doulos SIL"/>
          <w:i/>
          <w:color w:val="0000FF"/>
        </w:rPr>
        <w:tab/>
      </w:r>
      <w:r>
        <w:rPr>
          <w:rFonts w:ascii="Doulos SIL" w:hAnsi="Doulos SIL"/>
          <w:i/>
          <w:color w:val="0000FF"/>
        </w:rPr>
        <w:t>sà bɔ́ɔ́</w:t>
      </w:r>
      <w:r w:rsidRPr="00482223">
        <w:rPr>
          <w:rFonts w:ascii="Doulos SIL" w:hAnsi="Doulos SIL"/>
          <w:i/>
          <w:color w:val="0000FF"/>
        </w:rPr>
        <w:tab/>
      </w:r>
      <w:r>
        <w:rPr>
          <w:rFonts w:ascii="Doulos SIL" w:hAnsi="Doulos SIL"/>
          <w:i/>
          <w:color w:val="0000FF"/>
        </w:rPr>
        <w:t>bɔ́ɔ́ rɛ̀</w:t>
      </w:r>
    </w:p>
    <w:p w14:paraId="6498F1DF" w14:textId="77777777" w:rsidR="002959BD" w:rsidRPr="002D209A" w:rsidRDefault="002959BD" w:rsidP="002959BD">
      <w:pPr>
        <w:tabs>
          <w:tab w:val="left" w:pos="1620"/>
          <w:tab w:val="left" w:pos="3060"/>
          <w:tab w:val="left" w:pos="4770"/>
        </w:tabs>
      </w:pPr>
      <w:r w:rsidRPr="00482223">
        <w:rPr>
          <w:i/>
          <w:color w:val="993300"/>
        </w:rPr>
        <w:tab/>
      </w:r>
      <w:r>
        <w:rPr>
          <w:rFonts w:ascii="Doulos SIL" w:hAnsi="Doulos SIL"/>
          <w:i/>
          <w:color w:val="0000FF"/>
        </w:rPr>
        <w:t>bɔ́ɔ́</w:t>
      </w:r>
      <w:r w:rsidRPr="00482223">
        <w:rPr>
          <w:rFonts w:ascii="Doulos SIL" w:hAnsi="Doulos SIL"/>
          <w:i/>
          <w:color w:val="0000FF"/>
        </w:rPr>
        <w:tab/>
      </w:r>
      <w:r>
        <w:rPr>
          <w:rFonts w:ascii="Doulos SIL" w:hAnsi="Doulos SIL"/>
          <w:i/>
          <w:color w:val="0000FF"/>
        </w:rPr>
        <w:t>bwɛ́ (bwɛ̌)</w:t>
      </w:r>
      <w:r w:rsidRPr="00482223">
        <w:rPr>
          <w:rFonts w:ascii="Doulos SIL" w:hAnsi="Doulos SIL"/>
          <w:i/>
          <w:color w:val="0000FF"/>
        </w:rPr>
        <w:tab/>
      </w:r>
      <w:r>
        <w:rPr>
          <w:rFonts w:ascii="Doulos SIL" w:hAnsi="Doulos SIL"/>
          <w:i/>
          <w:color w:val="0000FF"/>
        </w:rPr>
        <w:t>bóó ré</w:t>
      </w:r>
      <w:r w:rsidRPr="00482223">
        <w:rPr>
          <w:rFonts w:ascii="Doulos SIL" w:hAnsi="Doulos SIL"/>
          <w:i/>
          <w:color w:val="0000FF"/>
        </w:rPr>
        <w:tab/>
      </w:r>
      <w:r>
        <w:rPr>
          <w:rFonts w:ascii="Doulos SIL" w:hAnsi="Doulos SIL"/>
          <w:i/>
          <w:color w:val="0000FF"/>
        </w:rPr>
        <w:t>bòò-yá</w:t>
      </w:r>
    </w:p>
    <w:p w14:paraId="5A83ED46" w14:textId="77777777" w:rsidR="002959BD" w:rsidRPr="002D209A" w:rsidRDefault="002959BD" w:rsidP="002959BD"/>
    <w:p w14:paraId="12327A89" w14:textId="77777777" w:rsidR="002959BD" w:rsidRPr="00482223" w:rsidRDefault="002959BD" w:rsidP="002959BD">
      <w:pPr>
        <w:tabs>
          <w:tab w:val="clear" w:pos="369"/>
          <w:tab w:val="left" w:pos="1260"/>
          <w:tab w:val="left" w:pos="2700"/>
          <w:tab w:val="left" w:pos="3960"/>
        </w:tabs>
        <w:rPr>
          <w:i/>
          <w:color w:val="993300"/>
        </w:rPr>
      </w:pPr>
      <w:r w:rsidRPr="001D537D">
        <w:t>‘go in’</w:t>
      </w:r>
      <w:r w:rsidRPr="001D537D">
        <w:tab/>
      </w:r>
      <w:r>
        <w:rPr>
          <w:rFonts w:ascii="Doulos SIL" w:hAnsi="Doulos SIL"/>
          <w:i/>
          <w:color w:val="0000FF"/>
        </w:rPr>
        <w:t>sɔ́</w:t>
      </w:r>
      <w:r w:rsidRPr="00482223">
        <w:rPr>
          <w:rFonts w:ascii="Doulos SIL" w:hAnsi="Doulos SIL"/>
          <w:i/>
          <w:color w:val="0000FF"/>
        </w:rPr>
        <w:tab/>
      </w:r>
      <w:r>
        <w:rPr>
          <w:rFonts w:ascii="Doulos SIL" w:hAnsi="Doulos SIL"/>
          <w:i/>
          <w:color w:val="0000FF"/>
        </w:rPr>
        <w:t>sà sɔ́ɔ́</w:t>
      </w:r>
      <w:r w:rsidRPr="00482223">
        <w:rPr>
          <w:rFonts w:ascii="Doulos SIL" w:hAnsi="Doulos SIL"/>
          <w:i/>
          <w:color w:val="0000FF"/>
        </w:rPr>
        <w:tab/>
      </w:r>
      <w:r>
        <w:rPr>
          <w:rFonts w:ascii="Doulos SIL" w:hAnsi="Doulos SIL"/>
          <w:i/>
          <w:color w:val="0000FF"/>
        </w:rPr>
        <w:t>sɔ́ɔ́ rɛ̀</w:t>
      </w:r>
    </w:p>
    <w:p w14:paraId="3593A706" w14:textId="77777777" w:rsidR="002959BD" w:rsidRPr="002D209A" w:rsidRDefault="002959BD" w:rsidP="002959BD">
      <w:pPr>
        <w:tabs>
          <w:tab w:val="left" w:pos="1620"/>
          <w:tab w:val="left" w:pos="3060"/>
          <w:tab w:val="left" w:pos="4770"/>
        </w:tabs>
      </w:pPr>
      <w:r w:rsidRPr="00482223">
        <w:rPr>
          <w:i/>
          <w:color w:val="993300"/>
        </w:rPr>
        <w:tab/>
      </w:r>
      <w:r>
        <w:rPr>
          <w:rFonts w:ascii="Doulos SIL" w:hAnsi="Doulos SIL"/>
          <w:i/>
          <w:color w:val="0000FF"/>
        </w:rPr>
        <w:t>sɔ́ɔ́</w:t>
      </w:r>
      <w:r w:rsidRPr="00482223">
        <w:rPr>
          <w:rFonts w:ascii="Doulos SIL" w:hAnsi="Doulos SIL"/>
          <w:i/>
          <w:color w:val="0000FF"/>
        </w:rPr>
        <w:tab/>
      </w:r>
      <w:r>
        <w:rPr>
          <w:rFonts w:ascii="Doulos SIL" w:hAnsi="Doulos SIL"/>
          <w:i/>
          <w:color w:val="0000FF"/>
        </w:rPr>
        <w:t>swɛ́ (swɛ̌)</w:t>
      </w:r>
      <w:r w:rsidRPr="00482223">
        <w:rPr>
          <w:rFonts w:ascii="Doulos SIL" w:hAnsi="Doulos SIL"/>
          <w:i/>
          <w:color w:val="0000FF"/>
        </w:rPr>
        <w:tab/>
      </w:r>
      <w:r>
        <w:rPr>
          <w:rFonts w:ascii="Doulos SIL" w:hAnsi="Doulos SIL"/>
          <w:i/>
          <w:color w:val="0000FF"/>
        </w:rPr>
        <w:t>sóó ré</w:t>
      </w:r>
      <w:r w:rsidRPr="00482223">
        <w:rPr>
          <w:rFonts w:ascii="Doulos SIL" w:hAnsi="Doulos SIL"/>
          <w:i/>
          <w:color w:val="0000FF"/>
        </w:rPr>
        <w:tab/>
      </w:r>
      <w:r>
        <w:rPr>
          <w:rFonts w:ascii="Doulos SIL" w:hAnsi="Doulos SIL"/>
          <w:i/>
          <w:color w:val="0000FF"/>
        </w:rPr>
        <w:t>sòò-yá</w:t>
      </w:r>
    </w:p>
    <w:p w14:paraId="7C7B4F11" w14:textId="77777777" w:rsidR="002959BD" w:rsidRPr="002D209A" w:rsidRDefault="002959BD" w:rsidP="002959BD"/>
    <w:p w14:paraId="219540BB" w14:textId="6D21E4D3" w:rsidR="002959BD" w:rsidRPr="00482223" w:rsidRDefault="002959BD" w:rsidP="002959BD">
      <w:pPr>
        <w:tabs>
          <w:tab w:val="clear" w:pos="369"/>
          <w:tab w:val="left" w:pos="1260"/>
          <w:tab w:val="left" w:pos="2700"/>
          <w:tab w:val="left" w:pos="3960"/>
        </w:tabs>
        <w:rPr>
          <w:i/>
          <w:color w:val="993300"/>
        </w:rPr>
      </w:pPr>
      <w:r w:rsidRPr="00BE106B">
        <w:t>‘arrive’</w:t>
      </w:r>
      <w:r w:rsidRPr="00BE106B">
        <w:tab/>
      </w:r>
      <w:r w:rsidRPr="00482223">
        <w:rPr>
          <w:rFonts w:ascii="Doulos SIL" w:hAnsi="Doulos SIL"/>
          <w:i/>
          <w:color w:val="0000FF"/>
        </w:rPr>
        <w:t>ŋŋŋ</w:t>
      </w:r>
      <w:r w:rsidRPr="00482223">
        <w:rPr>
          <w:rFonts w:ascii="Doulos SIL" w:hAnsi="Doulos SIL"/>
          <w:i/>
          <w:color w:val="0000FF"/>
        </w:rPr>
        <w:tab/>
      </w:r>
      <w:r>
        <w:rPr>
          <w:rFonts w:ascii="Doulos SIL" w:hAnsi="Doulos SIL"/>
          <w:i/>
          <w:color w:val="0000FF"/>
        </w:rPr>
        <w:t>sà ky</w:t>
      </w:r>
      <w:r w:rsidR="007A5FAD">
        <w:rPr>
          <w:rFonts w:ascii="Doulos SIL" w:hAnsi="Doulos SIL"/>
          <w:i/>
          <w:color w:val="0000FF"/>
        </w:rPr>
        <w:t>ɛ́</w:t>
      </w:r>
      <w:r w:rsidR="00373D60">
        <w:rPr>
          <w:rFonts w:ascii="Doulos SIL" w:hAnsi="Doulos SIL"/>
          <w:i/>
          <w:color w:val="0000FF"/>
        </w:rPr>
        <w:t>ɛ́</w:t>
      </w:r>
      <w:r w:rsidRPr="00482223">
        <w:rPr>
          <w:rFonts w:ascii="Doulos SIL" w:hAnsi="Doulos SIL"/>
          <w:i/>
          <w:color w:val="0000FF"/>
        </w:rPr>
        <w:tab/>
      </w:r>
      <w:r w:rsidR="00373D60">
        <w:rPr>
          <w:rFonts w:ascii="Doulos SIL" w:hAnsi="Doulos SIL"/>
          <w:i/>
          <w:color w:val="0000FF"/>
        </w:rPr>
        <w:t>(sà</w:t>
      </w:r>
      <w:r>
        <w:rPr>
          <w:rFonts w:ascii="Doulos SIL" w:hAnsi="Doulos SIL"/>
          <w:i/>
          <w:color w:val="0000FF"/>
        </w:rPr>
        <w:t>) ky</w:t>
      </w:r>
      <w:r w:rsidR="00373D60">
        <w:rPr>
          <w:rFonts w:ascii="Doulos SIL" w:hAnsi="Doulos SIL"/>
          <w:i/>
          <w:color w:val="0000FF"/>
        </w:rPr>
        <w:t>ɛ́ɛ́</w:t>
      </w:r>
      <w:r>
        <w:rPr>
          <w:rFonts w:ascii="Doulos SIL" w:hAnsi="Doulos SIL"/>
          <w:i/>
          <w:color w:val="0000FF"/>
        </w:rPr>
        <w:t xml:space="preserve"> rɛ̀</w:t>
      </w:r>
    </w:p>
    <w:p w14:paraId="75E0FBA7" w14:textId="10DF4D07" w:rsidR="002959BD" w:rsidRDefault="002959BD" w:rsidP="002959BD">
      <w:pPr>
        <w:tabs>
          <w:tab w:val="left" w:pos="1620"/>
          <w:tab w:val="left" w:pos="3060"/>
          <w:tab w:val="left" w:pos="4770"/>
        </w:tabs>
      </w:pPr>
      <w:r w:rsidRPr="00482223">
        <w:rPr>
          <w:i/>
          <w:color w:val="993300"/>
        </w:rPr>
        <w:tab/>
      </w:r>
      <w:r>
        <w:rPr>
          <w:rFonts w:ascii="Doulos SIL" w:hAnsi="Doulos SIL"/>
          <w:i/>
          <w:color w:val="0000FF"/>
        </w:rPr>
        <w:t>kyɛ́ɛ́</w:t>
      </w:r>
      <w:r w:rsidRPr="00482223">
        <w:rPr>
          <w:rFonts w:ascii="Doulos SIL" w:hAnsi="Doulos SIL"/>
          <w:i/>
          <w:color w:val="0000FF"/>
        </w:rPr>
        <w:tab/>
      </w:r>
      <w:r>
        <w:rPr>
          <w:rFonts w:ascii="Doulos SIL" w:hAnsi="Doulos SIL"/>
          <w:i/>
          <w:color w:val="0000FF"/>
        </w:rPr>
        <w:t>kyɛ́ (kyɛ̌)</w:t>
      </w:r>
      <w:r w:rsidRPr="00482223">
        <w:rPr>
          <w:rFonts w:ascii="Doulos SIL" w:hAnsi="Doulos SIL"/>
          <w:i/>
          <w:color w:val="0000FF"/>
        </w:rPr>
        <w:tab/>
      </w:r>
      <w:r>
        <w:rPr>
          <w:rFonts w:ascii="Doulos SIL" w:hAnsi="Doulos SIL"/>
          <w:i/>
          <w:color w:val="0000FF"/>
        </w:rPr>
        <w:t>ky</w:t>
      </w:r>
      <w:r w:rsidR="007A5FAD">
        <w:rPr>
          <w:rFonts w:ascii="Doulos SIL" w:hAnsi="Doulos SIL"/>
          <w:i/>
          <w:color w:val="0000FF"/>
        </w:rPr>
        <w:t>ɛ́ɛ́</w:t>
      </w:r>
      <w:r>
        <w:rPr>
          <w:rFonts w:ascii="Doulos SIL" w:hAnsi="Doulos SIL"/>
          <w:i/>
          <w:color w:val="0000FF"/>
        </w:rPr>
        <w:t xml:space="preserve"> rɛ́</w:t>
      </w:r>
      <w:r w:rsidRPr="00482223">
        <w:rPr>
          <w:rFonts w:ascii="Doulos SIL" w:hAnsi="Doulos SIL"/>
          <w:i/>
          <w:color w:val="0000FF"/>
        </w:rPr>
        <w:tab/>
      </w:r>
      <w:r>
        <w:rPr>
          <w:rFonts w:ascii="Doulos SIL" w:hAnsi="Doulos SIL"/>
          <w:i/>
          <w:color w:val="0000FF"/>
        </w:rPr>
        <w:t>kìì-yá</w:t>
      </w:r>
    </w:p>
    <w:p w14:paraId="70A19DF1" w14:textId="52978075" w:rsidR="00FA54C7" w:rsidRPr="002D209A" w:rsidRDefault="002959BD" w:rsidP="0099085F">
      <w:pPr>
        <w:tabs>
          <w:tab w:val="left" w:pos="1620"/>
          <w:tab w:val="left" w:pos="3060"/>
          <w:tab w:val="left" w:pos="4770"/>
        </w:tabs>
      </w:pPr>
      <w:r>
        <w:t>[also ‘can VP’ with following verb]</w:t>
      </w:r>
    </w:p>
    <w:p w14:paraId="56005C3B" w14:textId="77777777" w:rsidR="002959BD" w:rsidRPr="001D537D" w:rsidRDefault="002959BD">
      <w:pPr>
        <w:rPr>
          <w:i/>
        </w:rPr>
      </w:pPr>
    </w:p>
    <w:p w14:paraId="0672291F" w14:textId="4EE4220B" w:rsidR="008C72BB" w:rsidRPr="002D209A" w:rsidRDefault="001D133C" w:rsidP="008C72BB">
      <w:pPr>
        <w:tabs>
          <w:tab w:val="clear" w:pos="369"/>
          <w:tab w:val="left" w:pos="1260"/>
          <w:tab w:val="left" w:pos="2700"/>
          <w:tab w:val="left" w:pos="3960"/>
        </w:tabs>
      </w:pPr>
      <w:r>
        <w:rPr>
          <w:highlight w:val="green"/>
        </w:rPr>
        <w:t xml:space="preserve">Cv </w:t>
      </w:r>
      <w:r w:rsidR="002959BD">
        <w:rPr>
          <w:highlight w:val="green"/>
        </w:rPr>
        <w:t>transitive</w:t>
      </w:r>
    </w:p>
    <w:p w14:paraId="517B797D" w14:textId="0B4EEA75" w:rsidR="00AA6F04" w:rsidRPr="002D209A" w:rsidRDefault="00072497" w:rsidP="00AA6F04">
      <w:r>
        <w:t>(</w:t>
      </w:r>
      <w:r w:rsidR="007B7CC6">
        <w:t xml:space="preserve">transitive </w:t>
      </w:r>
      <w:r>
        <w:t xml:space="preserve">imperative: rising-tone after </w:t>
      </w:r>
      <w:r w:rsidRPr="00986631">
        <w:rPr>
          <w:rFonts w:ascii="Doulos SIL" w:hAnsi="Doulos SIL"/>
          <w:i/>
          <w:color w:val="0000FF"/>
        </w:rPr>
        <w:t>è</w:t>
      </w:r>
      <w:r w:rsidR="007B7CC6">
        <w:t>, L-tone after noun object)</w:t>
      </w:r>
    </w:p>
    <w:p w14:paraId="08F09B1D" w14:textId="0C91651F" w:rsidR="00AA6F04" w:rsidRPr="00482223" w:rsidRDefault="00AA6F04" w:rsidP="00AA6F04">
      <w:pPr>
        <w:tabs>
          <w:tab w:val="clear" w:pos="369"/>
          <w:tab w:val="left" w:pos="1260"/>
          <w:tab w:val="left" w:pos="2700"/>
          <w:tab w:val="left" w:pos="3960"/>
        </w:tabs>
        <w:rPr>
          <w:i/>
          <w:color w:val="993300"/>
        </w:rPr>
      </w:pPr>
      <w:r>
        <w:t>‘put</w:t>
      </w:r>
      <w:r w:rsidRPr="001D537D">
        <w:t>’</w:t>
      </w:r>
      <w:r w:rsidRPr="001D537D">
        <w:tab/>
      </w:r>
      <w:r>
        <w:rPr>
          <w:rFonts w:ascii="Doulos SIL" w:hAnsi="Doulos SIL"/>
          <w:i/>
          <w:color w:val="0000FF"/>
        </w:rPr>
        <w:t>è kyɛ̌</w:t>
      </w:r>
      <w:r w:rsidRPr="00482223">
        <w:rPr>
          <w:rFonts w:ascii="Doulos SIL" w:hAnsi="Doulos SIL"/>
          <w:i/>
          <w:color w:val="0000FF"/>
        </w:rPr>
        <w:tab/>
      </w:r>
      <w:r>
        <w:rPr>
          <w:rFonts w:ascii="Doulos SIL" w:hAnsi="Doulos SIL"/>
          <w:i/>
          <w:color w:val="0000FF"/>
        </w:rPr>
        <w:t>sí=í kyɛ̀ɛ̀</w:t>
      </w:r>
      <w:r w:rsidRPr="00482223">
        <w:rPr>
          <w:rFonts w:ascii="Doulos SIL" w:hAnsi="Doulos SIL"/>
          <w:i/>
          <w:color w:val="0000FF"/>
        </w:rPr>
        <w:tab/>
      </w:r>
      <w:r>
        <w:rPr>
          <w:rFonts w:ascii="Doulos SIL" w:hAnsi="Doulos SIL"/>
          <w:i/>
          <w:color w:val="0000FF"/>
        </w:rPr>
        <w:t>sí=í kyɛ̀ɛ̀ rɛ́</w:t>
      </w:r>
    </w:p>
    <w:p w14:paraId="117B4DD4" w14:textId="18FE6778" w:rsidR="00AA6F04" w:rsidRDefault="00AA6F04" w:rsidP="00AA6F04">
      <w:pPr>
        <w:tabs>
          <w:tab w:val="left" w:pos="1620"/>
          <w:tab w:val="left" w:pos="3060"/>
          <w:tab w:val="left" w:pos="4770"/>
        </w:tabs>
      </w:pPr>
      <w:r w:rsidRPr="00482223">
        <w:rPr>
          <w:i/>
          <w:color w:val="993300"/>
        </w:rPr>
        <w:tab/>
      </w:r>
      <w:r>
        <w:rPr>
          <w:rFonts w:ascii="Doulos SIL" w:hAnsi="Doulos SIL"/>
          <w:i/>
          <w:color w:val="0000FF"/>
        </w:rPr>
        <w:t>kyɛ̀ɛ̀</w:t>
      </w:r>
      <w:r w:rsidRPr="00482223">
        <w:rPr>
          <w:rFonts w:ascii="Doulos SIL" w:hAnsi="Doulos SIL"/>
          <w:i/>
          <w:color w:val="0000FF"/>
        </w:rPr>
        <w:tab/>
      </w:r>
      <w:r>
        <w:rPr>
          <w:rFonts w:ascii="Doulos SIL" w:hAnsi="Doulos SIL"/>
          <w:i/>
          <w:color w:val="0000FF"/>
        </w:rPr>
        <w:t>kyɛ̌</w:t>
      </w:r>
      <w:r w:rsidRPr="00482223">
        <w:rPr>
          <w:rFonts w:ascii="Doulos SIL" w:hAnsi="Doulos SIL"/>
          <w:i/>
          <w:color w:val="0000FF"/>
        </w:rPr>
        <w:tab/>
      </w:r>
      <w:r>
        <w:rPr>
          <w:rFonts w:ascii="Doulos SIL" w:hAnsi="Doulos SIL"/>
          <w:i/>
          <w:color w:val="0000FF"/>
        </w:rPr>
        <w:t>kyɛ̀ɛ̀ rɛ́</w:t>
      </w:r>
      <w:r w:rsidRPr="00482223">
        <w:rPr>
          <w:rFonts w:ascii="Doulos SIL" w:hAnsi="Doulos SIL"/>
          <w:i/>
          <w:color w:val="0000FF"/>
        </w:rPr>
        <w:tab/>
      </w:r>
      <w:r w:rsidR="009F747E">
        <w:rPr>
          <w:rFonts w:ascii="Doulos SIL" w:hAnsi="Doulos SIL"/>
          <w:i/>
          <w:color w:val="0000FF"/>
        </w:rPr>
        <w:t>kèè</w:t>
      </w:r>
      <w:r>
        <w:rPr>
          <w:rFonts w:ascii="Doulos SIL" w:hAnsi="Doulos SIL"/>
          <w:i/>
          <w:color w:val="0000FF"/>
        </w:rPr>
        <w:t>-yá</w:t>
      </w:r>
    </w:p>
    <w:p w14:paraId="6FB236F8" w14:textId="2A192A4D" w:rsidR="00AA6F04" w:rsidRPr="00AA6F04" w:rsidRDefault="00AA6F04" w:rsidP="00AA6F04">
      <w:pPr>
        <w:tabs>
          <w:tab w:val="left" w:pos="1620"/>
          <w:tab w:val="left" w:pos="3060"/>
          <w:tab w:val="left" w:pos="4770"/>
        </w:tabs>
        <w:rPr>
          <w:i/>
        </w:rPr>
      </w:pPr>
      <w:r>
        <w:rPr>
          <w:i/>
        </w:rPr>
        <w:t>([‘put X in Y’]</w:t>
      </w:r>
    </w:p>
    <w:p w14:paraId="3AE679E6" w14:textId="77777777" w:rsidR="00414954" w:rsidRPr="002D209A" w:rsidRDefault="00414954" w:rsidP="00414954"/>
    <w:p w14:paraId="36DF3948" w14:textId="34F4544E" w:rsidR="00414954" w:rsidRPr="00482223" w:rsidRDefault="00414954" w:rsidP="00414954">
      <w:pPr>
        <w:tabs>
          <w:tab w:val="clear" w:pos="369"/>
          <w:tab w:val="left" w:pos="1260"/>
          <w:tab w:val="left" w:pos="2700"/>
          <w:tab w:val="left" w:pos="3960"/>
        </w:tabs>
        <w:rPr>
          <w:i/>
          <w:color w:val="993300"/>
        </w:rPr>
      </w:pPr>
      <w:r>
        <w:t>‘heat</w:t>
      </w:r>
      <w:r w:rsidRPr="001D537D">
        <w:t>’</w:t>
      </w:r>
      <w:r w:rsidRPr="001D537D">
        <w:tab/>
      </w:r>
      <w:r>
        <w:rPr>
          <w:rFonts w:ascii="Doulos SIL" w:hAnsi="Doulos SIL"/>
          <w:i/>
          <w:color w:val="0000FF"/>
        </w:rPr>
        <w:t>è dɛ̌</w:t>
      </w:r>
      <w:r w:rsidRPr="00482223">
        <w:rPr>
          <w:rFonts w:ascii="Doulos SIL" w:hAnsi="Doulos SIL"/>
          <w:i/>
          <w:color w:val="0000FF"/>
        </w:rPr>
        <w:tab/>
      </w:r>
      <w:r>
        <w:rPr>
          <w:rFonts w:ascii="Doulos SIL" w:hAnsi="Doulos SIL"/>
          <w:i/>
          <w:color w:val="0000FF"/>
        </w:rPr>
        <w:t>sí=í dɛ̀ɛ̀</w:t>
      </w:r>
      <w:r w:rsidRPr="00482223">
        <w:rPr>
          <w:rFonts w:ascii="Doulos SIL" w:hAnsi="Doulos SIL"/>
          <w:i/>
          <w:color w:val="0000FF"/>
        </w:rPr>
        <w:tab/>
      </w:r>
      <w:r>
        <w:rPr>
          <w:rFonts w:ascii="Doulos SIL" w:hAnsi="Doulos SIL"/>
          <w:i/>
          <w:color w:val="0000FF"/>
        </w:rPr>
        <w:t>(sí=í) dɛ̀ɛ̀ rɛ́</w:t>
      </w:r>
    </w:p>
    <w:p w14:paraId="2CA558FF" w14:textId="583F1B31" w:rsidR="00414954" w:rsidRPr="002D209A" w:rsidRDefault="00414954" w:rsidP="00414954">
      <w:pPr>
        <w:tabs>
          <w:tab w:val="left" w:pos="1620"/>
          <w:tab w:val="left" w:pos="3060"/>
          <w:tab w:val="left" w:pos="4770"/>
        </w:tabs>
      </w:pPr>
      <w:r w:rsidRPr="00482223">
        <w:rPr>
          <w:i/>
          <w:color w:val="993300"/>
        </w:rPr>
        <w:tab/>
      </w:r>
      <w:r>
        <w:rPr>
          <w:rFonts w:ascii="Doulos SIL" w:hAnsi="Doulos SIL"/>
          <w:i/>
          <w:color w:val="0000FF"/>
        </w:rPr>
        <w:t>dɛ̀ɛ̀</w:t>
      </w:r>
      <w:r w:rsidRPr="00482223">
        <w:rPr>
          <w:rFonts w:ascii="Doulos SIL" w:hAnsi="Doulos SIL"/>
          <w:i/>
          <w:color w:val="0000FF"/>
        </w:rPr>
        <w:tab/>
      </w:r>
      <w:r w:rsidRPr="00305513">
        <w:rPr>
          <w:rFonts w:ascii="Doulos SIL" w:hAnsi="Doulos SIL"/>
          <w:i/>
          <w:color w:val="0000FF"/>
          <w:highlight w:val="yellow"/>
        </w:rPr>
        <w:t>dɛ̌</w:t>
      </w:r>
      <w:r w:rsidRPr="00482223">
        <w:rPr>
          <w:rFonts w:ascii="Doulos SIL" w:hAnsi="Doulos SIL"/>
          <w:i/>
          <w:color w:val="0000FF"/>
        </w:rPr>
        <w:tab/>
      </w:r>
      <w:r>
        <w:rPr>
          <w:rFonts w:ascii="Doulos SIL" w:hAnsi="Doulos SIL"/>
          <w:i/>
          <w:color w:val="0000FF"/>
        </w:rPr>
        <w:t>dɛ̀ɛ̀ ré</w:t>
      </w:r>
      <w:r w:rsidRPr="00482223">
        <w:rPr>
          <w:rFonts w:ascii="Doulos SIL" w:hAnsi="Doulos SIL"/>
          <w:i/>
          <w:color w:val="0000FF"/>
        </w:rPr>
        <w:tab/>
      </w:r>
      <w:r>
        <w:rPr>
          <w:rFonts w:ascii="Doulos SIL" w:hAnsi="Doulos SIL"/>
          <w:i/>
          <w:color w:val="0000FF"/>
        </w:rPr>
        <w:t>dèè-yá</w:t>
      </w:r>
    </w:p>
    <w:p w14:paraId="022D5690" w14:textId="77777777" w:rsidR="004E1881" w:rsidRPr="002D209A" w:rsidRDefault="004E1881" w:rsidP="004E1881"/>
    <w:p w14:paraId="205E8D82" w14:textId="77777777" w:rsidR="004E1881" w:rsidRPr="00482223" w:rsidRDefault="004E1881" w:rsidP="004E1881">
      <w:pPr>
        <w:tabs>
          <w:tab w:val="clear" w:pos="369"/>
          <w:tab w:val="left" w:pos="1260"/>
          <w:tab w:val="left" w:pos="2700"/>
          <w:tab w:val="left" w:pos="3960"/>
        </w:tabs>
        <w:rPr>
          <w:i/>
          <w:color w:val="993300"/>
        </w:rPr>
      </w:pPr>
      <w:r w:rsidRPr="001D537D">
        <w:t>‘build’</w:t>
      </w:r>
      <w:r w:rsidRPr="001D537D">
        <w:tab/>
      </w:r>
      <w:r>
        <w:rPr>
          <w:rFonts w:ascii="Doulos SIL" w:hAnsi="Doulos SIL"/>
          <w:i/>
          <w:color w:val="0000FF"/>
        </w:rPr>
        <w:t>è sǎ</w:t>
      </w:r>
      <w:r w:rsidRPr="00482223">
        <w:rPr>
          <w:rFonts w:ascii="Doulos SIL" w:hAnsi="Doulos SIL"/>
          <w:i/>
          <w:color w:val="0000FF"/>
        </w:rPr>
        <w:tab/>
      </w:r>
      <w:r>
        <w:rPr>
          <w:rFonts w:ascii="Doulos SIL" w:hAnsi="Doulos SIL"/>
          <w:i/>
          <w:color w:val="0000FF"/>
        </w:rPr>
        <w:t>sí=í sàà</w:t>
      </w:r>
      <w:r w:rsidRPr="00482223">
        <w:rPr>
          <w:rFonts w:ascii="Doulos SIL" w:hAnsi="Doulos SIL"/>
          <w:i/>
          <w:color w:val="0000FF"/>
        </w:rPr>
        <w:tab/>
      </w:r>
      <w:r>
        <w:rPr>
          <w:rFonts w:ascii="Doulos SIL" w:hAnsi="Doulos SIL"/>
          <w:i/>
          <w:color w:val="0000FF"/>
        </w:rPr>
        <w:t>(sí=í) sàà rɛ́</w:t>
      </w:r>
    </w:p>
    <w:p w14:paraId="66677ABC" w14:textId="2614AE74" w:rsidR="004E1881" w:rsidRPr="002D209A" w:rsidRDefault="004E1881" w:rsidP="004E1881">
      <w:pPr>
        <w:tabs>
          <w:tab w:val="left" w:pos="1620"/>
          <w:tab w:val="left" w:pos="3060"/>
          <w:tab w:val="left" w:pos="4770"/>
        </w:tabs>
      </w:pPr>
      <w:r w:rsidRPr="00482223">
        <w:rPr>
          <w:i/>
          <w:color w:val="993300"/>
        </w:rPr>
        <w:tab/>
      </w:r>
      <w:r>
        <w:rPr>
          <w:rFonts w:ascii="Doulos SIL" w:hAnsi="Doulos SIL"/>
          <w:i/>
          <w:color w:val="0000FF"/>
        </w:rPr>
        <w:t>sàà</w:t>
      </w:r>
      <w:r w:rsidRPr="00482223">
        <w:rPr>
          <w:rFonts w:ascii="Doulos SIL" w:hAnsi="Doulos SIL"/>
          <w:i/>
          <w:color w:val="0000FF"/>
        </w:rPr>
        <w:tab/>
      </w:r>
      <w:r>
        <w:rPr>
          <w:rFonts w:ascii="Doulos SIL" w:hAnsi="Doulos SIL"/>
          <w:i/>
          <w:color w:val="0000FF"/>
        </w:rPr>
        <w:t>s</w:t>
      </w:r>
      <w:r w:rsidR="00414954">
        <w:rPr>
          <w:rFonts w:ascii="Doulos SIL" w:hAnsi="Doulos SIL"/>
          <w:i/>
          <w:color w:val="0000FF"/>
        </w:rPr>
        <w:t>ɛ̌</w:t>
      </w:r>
      <w:r w:rsidRPr="00482223">
        <w:rPr>
          <w:rFonts w:ascii="Doulos SIL" w:hAnsi="Doulos SIL"/>
          <w:i/>
          <w:color w:val="0000FF"/>
        </w:rPr>
        <w:tab/>
      </w:r>
      <w:r>
        <w:rPr>
          <w:rFonts w:ascii="Doulos SIL" w:hAnsi="Doulos SIL"/>
          <w:i/>
          <w:color w:val="0000FF"/>
        </w:rPr>
        <w:t>sèè ré</w:t>
      </w:r>
      <w:r w:rsidRPr="00482223">
        <w:rPr>
          <w:rFonts w:ascii="Doulos SIL" w:hAnsi="Doulos SIL"/>
          <w:i/>
          <w:color w:val="0000FF"/>
        </w:rPr>
        <w:tab/>
      </w:r>
      <w:r>
        <w:rPr>
          <w:rFonts w:ascii="Doulos SIL" w:hAnsi="Doulos SIL"/>
          <w:i/>
          <w:color w:val="0000FF"/>
        </w:rPr>
        <w:t>sèè-rá</w:t>
      </w:r>
    </w:p>
    <w:p w14:paraId="2ADC6C38" w14:textId="77777777" w:rsidR="004E1881" w:rsidRPr="002D209A" w:rsidRDefault="004E1881" w:rsidP="004E1881">
      <w:pPr>
        <w:tabs>
          <w:tab w:val="clear" w:pos="369"/>
          <w:tab w:val="left" w:pos="1260"/>
          <w:tab w:val="left" w:pos="2700"/>
          <w:tab w:val="left" w:pos="3960"/>
        </w:tabs>
      </w:pPr>
    </w:p>
    <w:p w14:paraId="653065BA" w14:textId="77777777" w:rsidR="004E1881" w:rsidRPr="00482223" w:rsidRDefault="004E1881" w:rsidP="004E1881">
      <w:pPr>
        <w:tabs>
          <w:tab w:val="clear" w:pos="369"/>
          <w:tab w:val="left" w:pos="1260"/>
          <w:tab w:val="left" w:pos="2700"/>
          <w:tab w:val="left" w:pos="3960"/>
        </w:tabs>
        <w:rPr>
          <w:i/>
          <w:color w:val="993300"/>
        </w:rPr>
      </w:pPr>
      <w:r w:rsidRPr="00DB25B6">
        <w:t>‘lay out’</w:t>
      </w:r>
      <w:r w:rsidRPr="00DB25B6">
        <w:tab/>
      </w:r>
      <w:r w:rsidRPr="00362884">
        <w:rPr>
          <w:rFonts w:ascii="Doulos SIL" w:hAnsi="Doulos SIL"/>
          <w:i/>
          <w:color w:val="0000FF"/>
        </w:rPr>
        <w:t>è bǎ</w:t>
      </w:r>
      <w:r w:rsidRPr="00482223">
        <w:rPr>
          <w:rFonts w:ascii="Doulos SIL" w:hAnsi="Doulos SIL"/>
          <w:i/>
          <w:color w:val="0000FF"/>
        </w:rPr>
        <w:tab/>
      </w:r>
      <w:r>
        <w:rPr>
          <w:rFonts w:ascii="Doulos SIL" w:hAnsi="Doulos SIL"/>
          <w:i/>
          <w:color w:val="0000FF"/>
        </w:rPr>
        <w:t>sí=í bàà</w:t>
      </w:r>
      <w:r w:rsidRPr="00482223">
        <w:rPr>
          <w:rFonts w:ascii="Doulos SIL" w:hAnsi="Doulos SIL"/>
          <w:i/>
          <w:color w:val="0000FF"/>
        </w:rPr>
        <w:tab/>
      </w:r>
      <w:r>
        <w:rPr>
          <w:rFonts w:ascii="Doulos SIL" w:hAnsi="Doulos SIL"/>
          <w:i/>
          <w:color w:val="0000FF"/>
        </w:rPr>
        <w:t>sí=í bàà rɛ́</w:t>
      </w:r>
    </w:p>
    <w:p w14:paraId="0CBB720E" w14:textId="4E11E853" w:rsidR="004E1881" w:rsidRPr="002D209A" w:rsidRDefault="004E1881" w:rsidP="004E1881">
      <w:pPr>
        <w:tabs>
          <w:tab w:val="left" w:pos="1620"/>
          <w:tab w:val="left" w:pos="3060"/>
          <w:tab w:val="left" w:pos="4770"/>
        </w:tabs>
      </w:pPr>
      <w:r w:rsidRPr="00482223">
        <w:rPr>
          <w:i/>
          <w:color w:val="993300"/>
        </w:rPr>
        <w:tab/>
      </w:r>
      <w:r>
        <w:rPr>
          <w:rFonts w:ascii="Doulos SIL" w:hAnsi="Doulos SIL"/>
          <w:i/>
          <w:color w:val="0000FF"/>
        </w:rPr>
        <w:t>bàà</w:t>
      </w:r>
      <w:r w:rsidRPr="00482223">
        <w:rPr>
          <w:rFonts w:ascii="Doulos SIL" w:hAnsi="Doulos SIL"/>
          <w:i/>
          <w:color w:val="0000FF"/>
        </w:rPr>
        <w:tab/>
      </w:r>
      <w:r>
        <w:rPr>
          <w:rFonts w:ascii="Doulos SIL" w:hAnsi="Doulos SIL"/>
          <w:i/>
          <w:color w:val="0000FF"/>
        </w:rPr>
        <w:t>b</w:t>
      </w:r>
      <w:r w:rsidR="00414954">
        <w:rPr>
          <w:rFonts w:ascii="Doulos SIL" w:hAnsi="Doulos SIL"/>
          <w:i/>
          <w:color w:val="0000FF"/>
        </w:rPr>
        <w:t>ɛ̌</w:t>
      </w:r>
      <w:r w:rsidRPr="00482223">
        <w:rPr>
          <w:rFonts w:ascii="Doulos SIL" w:hAnsi="Doulos SIL"/>
          <w:i/>
          <w:color w:val="0000FF"/>
        </w:rPr>
        <w:tab/>
      </w:r>
      <w:r>
        <w:rPr>
          <w:rFonts w:ascii="Doulos SIL" w:hAnsi="Doulos SIL"/>
          <w:i/>
          <w:color w:val="0000FF"/>
        </w:rPr>
        <w:t>b</w:t>
      </w:r>
      <w:r w:rsidR="006406B7">
        <w:rPr>
          <w:rFonts w:ascii="Doulos SIL" w:hAnsi="Doulos SIL"/>
          <w:i/>
          <w:color w:val="0000FF"/>
        </w:rPr>
        <w:t>èè ré</w:t>
      </w:r>
      <w:r w:rsidRPr="00482223">
        <w:rPr>
          <w:rFonts w:ascii="Doulos SIL" w:hAnsi="Doulos SIL"/>
          <w:i/>
          <w:color w:val="0000FF"/>
        </w:rPr>
        <w:tab/>
      </w:r>
      <w:r>
        <w:rPr>
          <w:rFonts w:ascii="Doulos SIL" w:hAnsi="Doulos SIL"/>
          <w:i/>
          <w:color w:val="0000FF"/>
        </w:rPr>
        <w:t>bèè-yá</w:t>
      </w:r>
    </w:p>
    <w:p w14:paraId="02033F7C" w14:textId="1C1142A7" w:rsidR="00AA6F04" w:rsidRDefault="004E1881" w:rsidP="00AA6F04">
      <w:pPr>
        <w:tabs>
          <w:tab w:val="clear" w:pos="369"/>
          <w:tab w:val="left" w:pos="1260"/>
          <w:tab w:val="left" w:pos="2700"/>
          <w:tab w:val="left" w:pos="3960"/>
        </w:tabs>
      </w:pPr>
      <w:r w:rsidRPr="00BE106B">
        <w:t xml:space="preserve"> </w:t>
      </w:r>
    </w:p>
    <w:p w14:paraId="51A718DD" w14:textId="77777777" w:rsidR="00AA6F04" w:rsidRPr="00482223" w:rsidRDefault="00AA6F04" w:rsidP="00AA6F04">
      <w:pPr>
        <w:tabs>
          <w:tab w:val="clear" w:pos="369"/>
          <w:tab w:val="left" w:pos="1260"/>
          <w:tab w:val="left" w:pos="2700"/>
          <w:tab w:val="left" w:pos="3960"/>
        </w:tabs>
        <w:rPr>
          <w:i/>
          <w:color w:val="993300"/>
        </w:rPr>
      </w:pPr>
      <w:r w:rsidRPr="00665426">
        <w:t>‘shatter’</w:t>
      </w:r>
      <w:r w:rsidRPr="00665426">
        <w:tab/>
      </w:r>
      <w:r>
        <w:rPr>
          <w:rFonts w:ascii="Doulos SIL" w:hAnsi="Doulos SIL"/>
          <w:i/>
          <w:color w:val="0000FF"/>
        </w:rPr>
        <w:t>è tě</w:t>
      </w:r>
      <w:r w:rsidRPr="00482223">
        <w:rPr>
          <w:rFonts w:ascii="Doulos SIL" w:hAnsi="Doulos SIL"/>
          <w:i/>
          <w:color w:val="0000FF"/>
        </w:rPr>
        <w:tab/>
      </w:r>
      <w:r>
        <w:rPr>
          <w:rFonts w:ascii="Doulos SIL" w:hAnsi="Doulos SIL"/>
          <w:i/>
          <w:color w:val="0000FF"/>
        </w:rPr>
        <w:t>sí=í tɛ̀ɛ̀</w:t>
      </w:r>
      <w:r w:rsidRPr="00482223">
        <w:rPr>
          <w:rFonts w:ascii="Doulos SIL" w:hAnsi="Doulos SIL"/>
          <w:i/>
          <w:color w:val="0000FF"/>
        </w:rPr>
        <w:tab/>
      </w:r>
      <w:r>
        <w:rPr>
          <w:rFonts w:ascii="Doulos SIL" w:hAnsi="Doulos SIL"/>
          <w:i/>
          <w:color w:val="0000FF"/>
        </w:rPr>
        <w:t>sí=i tɛ̀ɛ̀ rɛ́</w:t>
      </w:r>
    </w:p>
    <w:p w14:paraId="1271C58F" w14:textId="77777777" w:rsidR="00AA6F04" w:rsidRDefault="00AA6F04" w:rsidP="00AA6F04">
      <w:pPr>
        <w:tabs>
          <w:tab w:val="left" w:pos="1620"/>
          <w:tab w:val="left" w:pos="3060"/>
          <w:tab w:val="left" w:pos="4770"/>
        </w:tabs>
        <w:rPr>
          <w:rFonts w:ascii="Doulos SIL" w:hAnsi="Doulos SIL"/>
          <w:i/>
          <w:color w:val="0000FF"/>
        </w:rPr>
      </w:pPr>
      <w:r w:rsidRPr="00482223">
        <w:rPr>
          <w:i/>
          <w:color w:val="993300"/>
        </w:rPr>
        <w:tab/>
      </w:r>
      <w:r>
        <w:rPr>
          <w:rFonts w:ascii="Doulos SIL" w:hAnsi="Doulos SIL"/>
          <w:i/>
          <w:color w:val="0000FF"/>
        </w:rPr>
        <w:t>tɛ̀ɛ̀</w:t>
      </w:r>
      <w:r w:rsidRPr="00482223">
        <w:rPr>
          <w:rFonts w:ascii="Doulos SIL" w:hAnsi="Doulos SIL"/>
          <w:i/>
          <w:color w:val="0000FF"/>
        </w:rPr>
        <w:tab/>
      </w:r>
      <w:r>
        <w:rPr>
          <w:rFonts w:ascii="Doulos SIL" w:hAnsi="Doulos SIL"/>
          <w:i/>
          <w:color w:val="0000FF"/>
        </w:rPr>
        <w:t>tèéè</w:t>
      </w:r>
      <w:r w:rsidRPr="00482223">
        <w:rPr>
          <w:rFonts w:ascii="Doulos SIL" w:hAnsi="Doulos SIL"/>
          <w:i/>
          <w:color w:val="0000FF"/>
        </w:rPr>
        <w:tab/>
      </w:r>
      <w:r>
        <w:rPr>
          <w:rFonts w:ascii="Doulos SIL" w:hAnsi="Doulos SIL"/>
          <w:i/>
          <w:color w:val="0000FF"/>
        </w:rPr>
        <w:t>tèé rè</w:t>
      </w:r>
      <w:r w:rsidRPr="00482223">
        <w:rPr>
          <w:rFonts w:ascii="Doulos SIL" w:hAnsi="Doulos SIL"/>
          <w:i/>
          <w:color w:val="0000FF"/>
        </w:rPr>
        <w:tab/>
      </w:r>
      <w:r>
        <w:rPr>
          <w:rFonts w:ascii="Doulos SIL" w:hAnsi="Doulos SIL"/>
          <w:i/>
          <w:color w:val="0000FF"/>
        </w:rPr>
        <w:t>tèè-yá</w:t>
      </w:r>
    </w:p>
    <w:p w14:paraId="5D36C2AE" w14:textId="77777777" w:rsidR="00AA6F04" w:rsidRPr="00482223" w:rsidRDefault="00AA6F04" w:rsidP="00AA6F04">
      <w:pPr>
        <w:tabs>
          <w:tab w:val="left" w:pos="1620"/>
          <w:tab w:val="left" w:pos="3060"/>
          <w:tab w:val="left" w:pos="4770"/>
        </w:tabs>
        <w:rPr>
          <w:i/>
          <w:color w:val="993300"/>
        </w:rPr>
      </w:pPr>
    </w:p>
    <w:p w14:paraId="60108F50" w14:textId="5AB46B17" w:rsidR="002959BD" w:rsidRPr="00482223" w:rsidRDefault="002959BD" w:rsidP="00AA6F04">
      <w:pPr>
        <w:tabs>
          <w:tab w:val="clear" w:pos="369"/>
          <w:tab w:val="left" w:pos="1260"/>
          <w:tab w:val="left" w:pos="2700"/>
          <w:tab w:val="left" w:pos="3960"/>
        </w:tabs>
        <w:rPr>
          <w:i/>
          <w:color w:val="993300"/>
        </w:rPr>
      </w:pPr>
      <w:r w:rsidRPr="00BE106B">
        <w:t>‘go’</w:t>
      </w:r>
      <w:r w:rsidRPr="00BE106B">
        <w:tab/>
      </w:r>
      <w:r w:rsidR="00362884">
        <w:rPr>
          <w:rFonts w:ascii="Doulos SIL" w:hAnsi="Doulos SIL"/>
          <w:i/>
          <w:color w:val="0000FF"/>
        </w:rPr>
        <w:t>è wǎ</w:t>
      </w:r>
      <w:r w:rsidRPr="00482223">
        <w:rPr>
          <w:rFonts w:ascii="Doulos SIL" w:hAnsi="Doulos SIL"/>
          <w:i/>
          <w:color w:val="0000FF"/>
        </w:rPr>
        <w:tab/>
      </w:r>
      <w:r>
        <w:rPr>
          <w:rFonts w:ascii="Doulos SIL" w:hAnsi="Doulos SIL"/>
          <w:i/>
          <w:color w:val="0000FF"/>
        </w:rPr>
        <w:t>sí=í wàá</w:t>
      </w:r>
      <w:r w:rsidRPr="00482223">
        <w:rPr>
          <w:rFonts w:ascii="Doulos SIL" w:hAnsi="Doulos SIL"/>
          <w:i/>
          <w:color w:val="0000FF"/>
        </w:rPr>
        <w:tab/>
      </w:r>
      <w:r w:rsidR="0099085F">
        <w:rPr>
          <w:rFonts w:ascii="Doulos SIL" w:hAnsi="Doulos SIL"/>
          <w:i/>
          <w:color w:val="0000FF"/>
        </w:rPr>
        <w:t>sí=í</w:t>
      </w:r>
      <w:r>
        <w:rPr>
          <w:rFonts w:ascii="Doulos SIL" w:hAnsi="Doulos SIL"/>
          <w:i/>
          <w:color w:val="0000FF"/>
        </w:rPr>
        <w:t xml:space="preserve"> wàá rɛ̀</w:t>
      </w:r>
    </w:p>
    <w:p w14:paraId="7656CE2B" w14:textId="72A0757E" w:rsidR="002959BD" w:rsidRPr="002D209A" w:rsidRDefault="002959BD" w:rsidP="00600CD4">
      <w:pPr>
        <w:tabs>
          <w:tab w:val="left" w:pos="1620"/>
          <w:tab w:val="left" w:pos="3060"/>
          <w:tab w:val="left" w:pos="3960"/>
          <w:tab w:val="left" w:pos="4770"/>
        </w:tabs>
      </w:pPr>
      <w:r w:rsidRPr="00482223">
        <w:rPr>
          <w:i/>
          <w:color w:val="993300"/>
        </w:rPr>
        <w:tab/>
      </w:r>
      <w:r>
        <w:rPr>
          <w:rFonts w:ascii="Doulos SIL" w:hAnsi="Doulos SIL"/>
          <w:i/>
          <w:color w:val="0000FF"/>
        </w:rPr>
        <w:t>wàá</w:t>
      </w:r>
      <w:r w:rsidRPr="00482223">
        <w:rPr>
          <w:rFonts w:ascii="Doulos SIL" w:hAnsi="Doulos SIL"/>
          <w:i/>
          <w:color w:val="0000FF"/>
        </w:rPr>
        <w:tab/>
      </w:r>
      <w:r w:rsidR="00600CD4">
        <w:rPr>
          <w:rFonts w:ascii="Doulos SIL" w:hAnsi="Doulos SIL"/>
          <w:i/>
          <w:color w:val="0000FF"/>
        </w:rPr>
        <w:t>má-n</w:t>
      </w:r>
      <w:r w:rsidR="00373D60">
        <w:rPr>
          <w:rFonts w:ascii="Doulos SIL" w:hAnsi="Doulos SIL"/>
          <w:i/>
          <w:color w:val="0000FF"/>
        </w:rPr>
        <w:t>-</w:t>
      </w:r>
      <w:r w:rsidR="00600CD4">
        <w:rPr>
          <w:rFonts w:ascii="Doulos SIL" w:hAnsi="Doulos SIL"/>
          <w:i/>
          <w:color w:val="0000FF"/>
        </w:rPr>
        <w:t>í</w:t>
      </w:r>
      <w:r w:rsidR="004E1881">
        <w:rPr>
          <w:rFonts w:ascii="Doulos SIL" w:hAnsi="Doulos SIL"/>
          <w:i/>
          <w:color w:val="0000FF"/>
        </w:rPr>
        <w:t xml:space="preserve"> wɛ̌ɛ̀</w:t>
      </w:r>
      <w:r w:rsidR="00600CD4">
        <w:rPr>
          <w:rFonts w:ascii="Doulos SIL" w:hAnsi="Doulos SIL"/>
          <w:i/>
          <w:color w:val="0000FF"/>
        </w:rPr>
        <w:t xml:space="preserve"> (á </w:t>
      </w:r>
      <w:r w:rsidRPr="00AE343A">
        <w:rPr>
          <w:rFonts w:ascii="Doulos SIL" w:hAnsi="Doulos SIL"/>
          <w:i/>
          <w:color w:val="0000FF"/>
        </w:rPr>
        <w:t>wɛ̌ɛ̀</w:t>
      </w:r>
      <w:r w:rsidR="00600CD4">
        <w:rPr>
          <w:rFonts w:ascii="Doulos SIL" w:hAnsi="Doulos SIL"/>
          <w:i/>
          <w:color w:val="0000FF"/>
        </w:rPr>
        <w:t>)</w:t>
      </w:r>
      <w:r>
        <w:rPr>
          <w:rFonts w:ascii="Doulos SIL" w:hAnsi="Doulos SIL"/>
          <w:i/>
          <w:color w:val="0000FF"/>
        </w:rPr>
        <w:t xml:space="preserve"> </w:t>
      </w:r>
      <w:r w:rsidR="00600CD4">
        <w:rPr>
          <w:rFonts w:ascii="Doulos SIL" w:hAnsi="Doulos SIL"/>
          <w:i/>
          <w:color w:val="0000FF"/>
        </w:rPr>
        <w:t>(</w:t>
      </w:r>
      <w:r>
        <w:t xml:space="preserve">~ </w:t>
      </w:r>
      <w:r w:rsidRPr="00986631">
        <w:rPr>
          <w:rFonts w:ascii="Doulos SIL" w:hAnsi="Doulos SIL"/>
          <w:i/>
          <w:color w:val="0000FF"/>
        </w:rPr>
        <w:t>wěè</w:t>
      </w:r>
      <w:r w:rsidR="00600CD4" w:rsidRPr="00986631">
        <w:rPr>
          <w:rFonts w:ascii="Doulos SIL" w:hAnsi="Doulos SIL"/>
          <w:i/>
          <w:color w:val="0000FF"/>
        </w:rPr>
        <w:t>)</w:t>
      </w:r>
      <w:r w:rsidRPr="00482223">
        <w:rPr>
          <w:rFonts w:ascii="Doulos SIL" w:hAnsi="Doulos SIL"/>
          <w:i/>
          <w:color w:val="0000FF"/>
        </w:rPr>
        <w:tab/>
      </w:r>
      <w:r>
        <w:rPr>
          <w:rFonts w:ascii="Doulos SIL" w:hAnsi="Doulos SIL"/>
          <w:i/>
          <w:color w:val="0000FF"/>
        </w:rPr>
        <w:t>wèé rè</w:t>
      </w:r>
      <w:r w:rsidRPr="00482223">
        <w:rPr>
          <w:rFonts w:ascii="Doulos SIL" w:hAnsi="Doulos SIL"/>
          <w:i/>
          <w:color w:val="0000FF"/>
        </w:rPr>
        <w:tab/>
      </w:r>
      <w:r>
        <w:rPr>
          <w:rFonts w:ascii="Doulos SIL" w:hAnsi="Doulos SIL"/>
          <w:i/>
          <w:color w:val="0000FF"/>
        </w:rPr>
        <w:t>wè-yá</w:t>
      </w:r>
    </w:p>
    <w:p w14:paraId="2A5C2565" w14:textId="77777777" w:rsidR="002959BD" w:rsidRPr="002D209A" w:rsidRDefault="002959BD" w:rsidP="002959BD">
      <w:r w:rsidRPr="00B16B37">
        <w:rPr>
          <w:i/>
        </w:rPr>
        <w:t>[transitive with pro forma 3Sg object]</w:t>
      </w:r>
    </w:p>
    <w:p w14:paraId="763EF6E0" w14:textId="77777777" w:rsidR="0099085F" w:rsidRPr="002D209A" w:rsidRDefault="0099085F" w:rsidP="0099085F"/>
    <w:p w14:paraId="6891F50B" w14:textId="439407C4" w:rsidR="0099085F" w:rsidRPr="00482223" w:rsidRDefault="0099085F" w:rsidP="0099085F">
      <w:pPr>
        <w:tabs>
          <w:tab w:val="clear" w:pos="369"/>
          <w:tab w:val="left" w:pos="1260"/>
          <w:tab w:val="left" w:pos="2700"/>
          <w:tab w:val="left" w:pos="3960"/>
        </w:tabs>
        <w:rPr>
          <w:i/>
          <w:color w:val="993300"/>
        </w:rPr>
      </w:pPr>
      <w:r w:rsidRPr="00115E29">
        <w:t>‘convey’</w:t>
      </w:r>
      <w:r w:rsidRPr="00115E29">
        <w:tab/>
      </w:r>
      <w:r w:rsidR="00600CD4">
        <w:rPr>
          <w:rFonts w:ascii="Doulos SIL" w:hAnsi="Doulos SIL"/>
          <w:i/>
          <w:color w:val="0000FF"/>
        </w:rPr>
        <w:t>è wà [á/é</w:t>
      </w:r>
      <w:r>
        <w:rPr>
          <w:rFonts w:ascii="Doulos SIL" w:hAnsi="Doulos SIL"/>
          <w:i/>
          <w:color w:val="0000FF"/>
        </w:rPr>
        <w:t xml:space="preserve"> dɛ̀]</w:t>
      </w:r>
      <w:r w:rsidRPr="00482223">
        <w:rPr>
          <w:rFonts w:ascii="Doulos SIL" w:hAnsi="Doulos SIL"/>
          <w:i/>
          <w:color w:val="0000FF"/>
        </w:rPr>
        <w:tab/>
      </w:r>
      <w:r w:rsidR="00600CD4">
        <w:rPr>
          <w:rFonts w:ascii="Doulos SIL" w:hAnsi="Doulos SIL"/>
          <w:i/>
          <w:color w:val="0000FF"/>
        </w:rPr>
        <w:t>sí=í wá [á/é</w:t>
      </w:r>
      <w:r>
        <w:rPr>
          <w:rFonts w:ascii="Doulos SIL" w:hAnsi="Doulos SIL"/>
          <w:i/>
          <w:color w:val="0000FF"/>
        </w:rPr>
        <w:t xml:space="preserve"> dɛ̀]</w:t>
      </w:r>
      <w:r w:rsidRPr="00482223">
        <w:rPr>
          <w:rFonts w:ascii="Doulos SIL" w:hAnsi="Doulos SIL"/>
          <w:i/>
          <w:color w:val="0000FF"/>
        </w:rPr>
        <w:tab/>
      </w:r>
      <w:r w:rsidR="00600CD4">
        <w:rPr>
          <w:rFonts w:ascii="Doulos SIL" w:hAnsi="Doulos SIL"/>
          <w:i/>
          <w:color w:val="0000FF"/>
        </w:rPr>
        <w:t>wá [á\é</w:t>
      </w:r>
      <w:r>
        <w:rPr>
          <w:rFonts w:ascii="Doulos SIL" w:hAnsi="Doulos SIL"/>
          <w:i/>
          <w:color w:val="0000FF"/>
        </w:rPr>
        <w:t xml:space="preserve"> dɛ̀] rɛ́</w:t>
      </w:r>
    </w:p>
    <w:p w14:paraId="4272A8FF" w14:textId="4D53DAE8" w:rsidR="0099085F" w:rsidRPr="00482223" w:rsidRDefault="0099085F" w:rsidP="0099085F">
      <w:pPr>
        <w:tabs>
          <w:tab w:val="left" w:pos="1620"/>
          <w:tab w:val="left" w:pos="3060"/>
          <w:tab w:val="left" w:pos="4770"/>
        </w:tabs>
        <w:rPr>
          <w:i/>
          <w:color w:val="993300"/>
        </w:rPr>
      </w:pPr>
      <w:r w:rsidRPr="00482223">
        <w:rPr>
          <w:i/>
          <w:color w:val="993300"/>
        </w:rPr>
        <w:tab/>
      </w:r>
      <w:r w:rsidR="00600CD4">
        <w:rPr>
          <w:rFonts w:ascii="Doulos SIL" w:hAnsi="Doulos SIL"/>
          <w:i/>
          <w:color w:val="0000FF"/>
        </w:rPr>
        <w:t>wá [á/é</w:t>
      </w:r>
      <w:r>
        <w:rPr>
          <w:rFonts w:ascii="Doulos SIL" w:hAnsi="Doulos SIL"/>
          <w:i/>
          <w:color w:val="0000FF"/>
        </w:rPr>
        <w:t xml:space="preserve"> dɛ̀]</w:t>
      </w:r>
      <w:r w:rsidRPr="00482223">
        <w:rPr>
          <w:rFonts w:ascii="Doulos SIL" w:hAnsi="Doulos SIL"/>
          <w:i/>
          <w:color w:val="0000FF"/>
        </w:rPr>
        <w:tab/>
      </w:r>
      <w:r w:rsidR="00600CD4">
        <w:rPr>
          <w:rFonts w:ascii="Doulos SIL" w:hAnsi="Doulos SIL"/>
          <w:i/>
          <w:color w:val="0000FF"/>
        </w:rPr>
        <w:t>wá [á/é</w:t>
      </w:r>
      <w:r>
        <w:rPr>
          <w:rFonts w:ascii="Doulos SIL" w:hAnsi="Doulos SIL"/>
          <w:i/>
          <w:color w:val="0000FF"/>
        </w:rPr>
        <w:t xml:space="preserve"> dɛ̀]</w:t>
      </w:r>
      <w:r w:rsidRPr="00482223">
        <w:rPr>
          <w:rFonts w:ascii="Doulos SIL" w:hAnsi="Doulos SIL"/>
          <w:i/>
          <w:color w:val="0000FF"/>
        </w:rPr>
        <w:tab/>
      </w:r>
      <w:r w:rsidR="00600CD4">
        <w:rPr>
          <w:rFonts w:ascii="Doulos SIL" w:hAnsi="Doulos SIL"/>
          <w:i/>
          <w:color w:val="0000FF"/>
        </w:rPr>
        <w:t>wá [á/é</w:t>
      </w:r>
      <w:r>
        <w:rPr>
          <w:rFonts w:ascii="Doulos SIL" w:hAnsi="Doulos SIL"/>
          <w:i/>
          <w:color w:val="0000FF"/>
        </w:rPr>
        <w:t xml:space="preserve"> dɛ̀] rɛ́</w:t>
      </w:r>
      <w:r w:rsidRPr="00482223">
        <w:rPr>
          <w:rFonts w:ascii="Doulos SIL" w:hAnsi="Doulos SIL"/>
          <w:i/>
          <w:color w:val="0000FF"/>
        </w:rPr>
        <w:tab/>
      </w:r>
      <w:r>
        <w:rPr>
          <w:rFonts w:ascii="Doulos SIL" w:hAnsi="Doulos SIL"/>
          <w:i/>
          <w:color w:val="0000FF"/>
        </w:rPr>
        <w:t>wèè-yá [X dɛ̀]</w:t>
      </w:r>
    </w:p>
    <w:p w14:paraId="43CA1E18" w14:textId="025EF9B3" w:rsidR="0099085F" w:rsidRPr="002D209A" w:rsidRDefault="0099085F" w:rsidP="0099085F">
      <w:r w:rsidRPr="00115E29">
        <w:rPr>
          <w:i/>
        </w:rPr>
        <w:t>[</w:t>
      </w:r>
      <w:r>
        <w:rPr>
          <w:i/>
        </w:rPr>
        <w:t>based on ‘go’</w:t>
      </w:r>
      <w:r w:rsidR="00600CD4">
        <w:rPr>
          <w:i/>
        </w:rPr>
        <w:t>; /</w:t>
      </w:r>
      <w:r w:rsidR="00600CD4" w:rsidRPr="00986631">
        <w:rPr>
          <w:rFonts w:ascii="Doulos SIL" w:hAnsi="Doulos SIL"/>
          <w:i/>
          <w:color w:val="0000FF"/>
        </w:rPr>
        <w:t>ae</w:t>
      </w:r>
      <w:r w:rsidR="00600CD4">
        <w:rPr>
          <w:i/>
        </w:rPr>
        <w:t xml:space="preserve">/ contracts to ee ; also </w:t>
      </w:r>
      <w:r w:rsidR="00600CD4" w:rsidRPr="00986631">
        <w:rPr>
          <w:rFonts w:ascii="Doulos SIL" w:hAnsi="Doulos SIL"/>
          <w:i/>
          <w:color w:val="0000FF"/>
        </w:rPr>
        <w:t>táʔá</w:t>
      </w:r>
      <w:r w:rsidR="00600CD4">
        <w:rPr>
          <w:i/>
        </w:rPr>
        <w:t xml:space="preserve"> ~ </w:t>
      </w:r>
      <w:r w:rsidR="00600CD4" w:rsidRPr="00986631">
        <w:rPr>
          <w:rFonts w:ascii="Doulos SIL" w:hAnsi="Doulos SIL"/>
          <w:i/>
          <w:color w:val="0000FF"/>
        </w:rPr>
        <w:t>téʔé dɛ̀</w:t>
      </w:r>
      <w:r w:rsidR="00600CD4">
        <w:rPr>
          <w:i/>
        </w:rPr>
        <w:t>]</w:t>
      </w:r>
    </w:p>
    <w:p w14:paraId="187C158D" w14:textId="77777777" w:rsidR="004E1881" w:rsidRPr="002D209A" w:rsidRDefault="004E1881" w:rsidP="004E1881"/>
    <w:p w14:paraId="6B538116" w14:textId="2C66D89A" w:rsidR="004E1881" w:rsidRPr="00482223" w:rsidRDefault="004E1881" w:rsidP="004E1881">
      <w:pPr>
        <w:tabs>
          <w:tab w:val="clear" w:pos="369"/>
          <w:tab w:val="left" w:pos="1260"/>
          <w:tab w:val="left" w:pos="2700"/>
          <w:tab w:val="left" w:pos="3960"/>
        </w:tabs>
        <w:rPr>
          <w:i/>
          <w:color w:val="993300"/>
        </w:rPr>
      </w:pPr>
      <w:r w:rsidRPr="00671B93">
        <w:t>‘bathe’</w:t>
      </w:r>
      <w:r w:rsidRPr="00671B93">
        <w:tab/>
      </w:r>
      <w:r w:rsidR="007B7CC6">
        <w:rPr>
          <w:rFonts w:ascii="Doulos SIL" w:hAnsi="Doulos SIL"/>
          <w:i/>
          <w:color w:val="0000FF"/>
        </w:rPr>
        <w:t>ē wē</w:t>
      </w:r>
      <w:r w:rsidRPr="00482223">
        <w:rPr>
          <w:rFonts w:ascii="Doulos SIL" w:hAnsi="Doulos SIL"/>
          <w:i/>
          <w:color w:val="0000FF"/>
        </w:rPr>
        <w:tab/>
      </w:r>
      <w:r>
        <w:rPr>
          <w:rFonts w:ascii="Doulos SIL" w:hAnsi="Doulos SIL"/>
          <w:i/>
          <w:color w:val="0000FF"/>
        </w:rPr>
        <w:t>sá=á wɛ̀ɛ̀</w:t>
      </w:r>
      <w:r w:rsidRPr="00482223">
        <w:rPr>
          <w:rFonts w:ascii="Doulos SIL" w:hAnsi="Doulos SIL"/>
          <w:i/>
          <w:color w:val="0000FF"/>
        </w:rPr>
        <w:tab/>
      </w:r>
      <w:r>
        <w:rPr>
          <w:rFonts w:ascii="Doulos SIL" w:hAnsi="Doulos SIL"/>
          <w:i/>
          <w:color w:val="0000FF"/>
        </w:rPr>
        <w:t>sá=á wɛ̀ɛ̀ rɛ́</w:t>
      </w:r>
    </w:p>
    <w:p w14:paraId="7D8C120A" w14:textId="3B136898" w:rsidR="004E1881" w:rsidRPr="00482223" w:rsidRDefault="004E1881" w:rsidP="004E1881">
      <w:pPr>
        <w:tabs>
          <w:tab w:val="left" w:pos="1620"/>
          <w:tab w:val="left" w:pos="3060"/>
          <w:tab w:val="left" w:pos="4770"/>
        </w:tabs>
        <w:rPr>
          <w:i/>
          <w:color w:val="993300"/>
        </w:rPr>
      </w:pPr>
      <w:r w:rsidRPr="00482223">
        <w:rPr>
          <w:i/>
          <w:color w:val="993300"/>
        </w:rPr>
        <w:tab/>
      </w:r>
      <w:r>
        <w:rPr>
          <w:rFonts w:ascii="Doulos SIL" w:hAnsi="Doulos SIL"/>
          <w:i/>
          <w:color w:val="0000FF"/>
        </w:rPr>
        <w:t>wɛ̀ɛ̀</w:t>
      </w:r>
      <w:r w:rsidRPr="00482223">
        <w:rPr>
          <w:rFonts w:ascii="Doulos SIL" w:hAnsi="Doulos SIL"/>
          <w:i/>
          <w:color w:val="0000FF"/>
        </w:rPr>
        <w:tab/>
      </w:r>
      <w:r w:rsidR="00373D60">
        <w:rPr>
          <w:rFonts w:ascii="Doulos SIL" w:hAnsi="Doulos SIL"/>
          <w:i/>
          <w:color w:val="0000FF"/>
        </w:rPr>
        <w:t>má-n-ááⁿ wěè (á wě</w:t>
      </w:r>
      <w:r>
        <w:rPr>
          <w:rFonts w:ascii="Doulos SIL" w:hAnsi="Doulos SIL"/>
          <w:i/>
          <w:color w:val="0000FF"/>
        </w:rPr>
        <w:t>è)</w:t>
      </w:r>
      <w:r w:rsidRPr="00482223">
        <w:rPr>
          <w:rFonts w:ascii="Doulos SIL" w:hAnsi="Doulos SIL"/>
          <w:i/>
          <w:color w:val="0000FF"/>
        </w:rPr>
        <w:tab/>
      </w:r>
      <w:r w:rsidR="00373D60">
        <w:rPr>
          <w:rFonts w:ascii="Doulos SIL" w:hAnsi="Doulos SIL"/>
          <w:i/>
          <w:color w:val="0000FF"/>
        </w:rPr>
        <w:t>wě</w:t>
      </w:r>
      <w:r>
        <w:rPr>
          <w:rFonts w:ascii="Doulos SIL" w:hAnsi="Doulos SIL"/>
          <w:i/>
          <w:color w:val="0000FF"/>
        </w:rPr>
        <w:t>é rè</w:t>
      </w:r>
      <w:r w:rsidRPr="00482223">
        <w:rPr>
          <w:rFonts w:ascii="Doulos SIL" w:hAnsi="Doulos SIL"/>
          <w:i/>
          <w:color w:val="0000FF"/>
        </w:rPr>
        <w:tab/>
      </w:r>
      <w:r>
        <w:rPr>
          <w:rFonts w:ascii="Doulos SIL" w:hAnsi="Doulos SIL"/>
          <w:i/>
          <w:color w:val="0000FF"/>
        </w:rPr>
        <w:t>wèè-yá</w:t>
      </w:r>
    </w:p>
    <w:p w14:paraId="019CFCF4" w14:textId="77777777" w:rsidR="004E1881" w:rsidRPr="002D209A" w:rsidRDefault="004E1881" w:rsidP="004E1881">
      <w:r w:rsidRPr="00B16B37">
        <w:rPr>
          <w:i/>
        </w:rPr>
        <w:t>[transitive with pro forma 3Sg object]</w:t>
      </w:r>
    </w:p>
    <w:p w14:paraId="186D615D" w14:textId="77777777" w:rsidR="002959BD" w:rsidRPr="002D209A" w:rsidRDefault="002959BD" w:rsidP="002959BD">
      <w:pPr>
        <w:tabs>
          <w:tab w:val="clear" w:pos="369"/>
          <w:tab w:val="left" w:pos="1260"/>
          <w:tab w:val="left" w:pos="2700"/>
          <w:tab w:val="left" w:pos="3960"/>
        </w:tabs>
      </w:pPr>
    </w:p>
    <w:p w14:paraId="373CF89D" w14:textId="03DA2F56" w:rsidR="002959BD" w:rsidRDefault="002959BD" w:rsidP="002959BD">
      <w:pPr>
        <w:tabs>
          <w:tab w:val="clear" w:pos="369"/>
          <w:tab w:val="left" w:pos="1260"/>
          <w:tab w:val="left" w:pos="2700"/>
          <w:tab w:val="left" w:pos="3960"/>
        </w:tabs>
      </w:pPr>
      <w:r w:rsidRPr="00626658">
        <w:t>‘lie down’</w:t>
      </w:r>
      <w:r w:rsidRPr="00626658">
        <w:tab/>
      </w:r>
      <w:r w:rsidR="007B7CC6">
        <w:rPr>
          <w:rFonts w:ascii="Doulos SIL" w:hAnsi="Doulos SIL"/>
          <w:i/>
          <w:color w:val="0000FF"/>
        </w:rPr>
        <w:t>ē sā</w:t>
      </w:r>
      <w:r w:rsidRPr="00482223">
        <w:rPr>
          <w:rFonts w:ascii="Doulos SIL" w:hAnsi="Doulos SIL"/>
          <w:i/>
          <w:color w:val="0000FF"/>
        </w:rPr>
        <w:tab/>
      </w:r>
      <w:r w:rsidR="004E1881">
        <w:rPr>
          <w:rFonts w:ascii="Doulos SIL" w:hAnsi="Doulos SIL"/>
          <w:i/>
          <w:color w:val="0000FF"/>
        </w:rPr>
        <w:t>má sà=àⁿ sáá</w:t>
      </w:r>
      <w:r w:rsidRPr="00482223">
        <w:rPr>
          <w:rFonts w:ascii="Doulos SIL" w:hAnsi="Doulos SIL"/>
          <w:i/>
          <w:color w:val="0000FF"/>
        </w:rPr>
        <w:tab/>
      </w:r>
      <w:r w:rsidR="004E1881">
        <w:rPr>
          <w:rFonts w:ascii="Doulos SIL" w:hAnsi="Doulos SIL"/>
          <w:i/>
          <w:color w:val="0000FF"/>
        </w:rPr>
        <w:tab/>
        <w:t>má sà=à sáá</w:t>
      </w:r>
      <w:r>
        <w:rPr>
          <w:rFonts w:ascii="Doulos SIL" w:hAnsi="Doulos SIL"/>
          <w:i/>
          <w:color w:val="0000FF"/>
        </w:rPr>
        <w:t xml:space="preserve"> rɛ́</w:t>
      </w:r>
    </w:p>
    <w:p w14:paraId="60B6627A" w14:textId="0F023590" w:rsidR="004E1881" w:rsidRPr="004E1881" w:rsidRDefault="004E1881" w:rsidP="002959BD">
      <w:pPr>
        <w:tabs>
          <w:tab w:val="clear" w:pos="369"/>
          <w:tab w:val="left" w:pos="1260"/>
          <w:tab w:val="left" w:pos="2700"/>
          <w:tab w:val="left" w:pos="3960"/>
        </w:tabs>
      </w:pPr>
      <w:r>
        <w:tab/>
      </w:r>
      <w:r>
        <w:tab/>
        <w:t>(</w:t>
      </w:r>
      <w:r w:rsidRPr="00986631">
        <w:rPr>
          <w:rFonts w:ascii="Doulos SIL" w:hAnsi="Doulos SIL"/>
          <w:i/>
          <w:color w:val="0000FF"/>
        </w:rPr>
        <w:t>á sá=á sàà</w:t>
      </w:r>
      <w:r>
        <w:t>)</w:t>
      </w:r>
      <w:r>
        <w:tab/>
      </w:r>
      <w:r>
        <w:tab/>
        <w:t>(à sá=á sàà rɛ́)</w:t>
      </w:r>
    </w:p>
    <w:p w14:paraId="391A71FB" w14:textId="2D49D61B" w:rsidR="002959BD" w:rsidRPr="00482223" w:rsidRDefault="002959BD" w:rsidP="00600CD4">
      <w:pPr>
        <w:tabs>
          <w:tab w:val="left" w:pos="1620"/>
          <w:tab w:val="left" w:pos="3060"/>
          <w:tab w:val="left" w:pos="3690"/>
          <w:tab w:val="left" w:pos="4770"/>
        </w:tabs>
        <w:rPr>
          <w:i/>
          <w:color w:val="993300"/>
        </w:rPr>
      </w:pPr>
      <w:r w:rsidRPr="00482223">
        <w:rPr>
          <w:i/>
          <w:color w:val="993300"/>
        </w:rPr>
        <w:tab/>
      </w:r>
      <w:r>
        <w:rPr>
          <w:rFonts w:ascii="Doulos SIL" w:hAnsi="Doulos SIL"/>
          <w:i/>
          <w:color w:val="0000FF"/>
        </w:rPr>
        <w:t>sàà</w:t>
      </w:r>
      <w:r w:rsidRPr="00482223">
        <w:rPr>
          <w:rFonts w:ascii="Doulos SIL" w:hAnsi="Doulos SIL"/>
          <w:i/>
          <w:color w:val="0000FF"/>
        </w:rPr>
        <w:tab/>
      </w:r>
      <w:r w:rsidR="00600CD4">
        <w:rPr>
          <w:rFonts w:ascii="Doulos SIL" w:hAnsi="Doulos SIL"/>
          <w:i/>
          <w:color w:val="0000FF"/>
        </w:rPr>
        <w:t>mà-n-</w:t>
      </w:r>
      <w:r w:rsidR="00362884" w:rsidRPr="00362884">
        <w:rPr>
          <w:rFonts w:ascii="Doulos SIL" w:hAnsi="Doulos SIL"/>
          <w:i/>
          <w:color w:val="0000FF"/>
        </w:rPr>
        <w:t>à</w:t>
      </w:r>
      <w:r w:rsidR="00600CD4">
        <w:rPr>
          <w:rFonts w:ascii="Doulos SIL" w:hAnsi="Doulos SIL"/>
          <w:i/>
          <w:color w:val="0000FF"/>
        </w:rPr>
        <w:t>àⁿ</w:t>
      </w:r>
      <w:r w:rsidR="00362884" w:rsidRPr="00362884">
        <w:rPr>
          <w:rFonts w:ascii="Doulos SIL" w:hAnsi="Doulos SIL"/>
          <w:i/>
          <w:color w:val="0000FF"/>
        </w:rPr>
        <w:t xml:space="preserve"> </w:t>
      </w:r>
      <w:r w:rsidRPr="00362884">
        <w:rPr>
          <w:rFonts w:ascii="Doulos SIL" w:hAnsi="Doulos SIL"/>
          <w:i/>
          <w:color w:val="0000FF"/>
        </w:rPr>
        <w:t>sɛ́ (</w:t>
      </w:r>
      <w:r w:rsidR="00600CD4">
        <w:rPr>
          <w:rFonts w:ascii="Doulos SIL" w:hAnsi="Doulos SIL"/>
          <w:i/>
          <w:color w:val="0000FF"/>
        </w:rPr>
        <w:t>á</w:t>
      </w:r>
      <w:r w:rsidR="00362884" w:rsidRPr="00362884">
        <w:rPr>
          <w:rFonts w:ascii="Doulos SIL" w:hAnsi="Doulos SIL"/>
          <w:i/>
          <w:color w:val="0000FF"/>
        </w:rPr>
        <w:t xml:space="preserve"> </w:t>
      </w:r>
      <w:r w:rsidRPr="00362884">
        <w:rPr>
          <w:rFonts w:ascii="Doulos SIL" w:hAnsi="Doulos SIL"/>
          <w:i/>
          <w:color w:val="0000FF"/>
        </w:rPr>
        <w:t>sɛ̌)</w:t>
      </w:r>
      <w:r w:rsidR="00600CD4">
        <w:rPr>
          <w:rFonts w:ascii="Doulos SIL" w:hAnsi="Doulos SIL"/>
          <w:i/>
          <w:color w:val="0000FF"/>
        </w:rPr>
        <w:tab/>
      </w:r>
      <w:r>
        <w:rPr>
          <w:rFonts w:ascii="Doulos SIL" w:hAnsi="Doulos SIL"/>
          <w:i/>
          <w:color w:val="0000FF"/>
        </w:rPr>
        <w:t>sɛ́ɛ́ r</w:t>
      </w:r>
      <w:r w:rsidR="004E1881">
        <w:rPr>
          <w:rFonts w:ascii="Doulos SIL" w:hAnsi="Doulos SIL"/>
          <w:i/>
          <w:color w:val="0000FF"/>
        </w:rPr>
        <w:t>ɛ́</w:t>
      </w:r>
      <w:r w:rsidR="00600CD4">
        <w:rPr>
          <w:rFonts w:ascii="Doulos SIL" w:hAnsi="Doulos SIL"/>
          <w:i/>
          <w:color w:val="0000FF"/>
        </w:rPr>
        <w:t xml:space="preserve"> (~séé ré)</w:t>
      </w:r>
      <w:r w:rsidRPr="00482223">
        <w:rPr>
          <w:rFonts w:ascii="Doulos SIL" w:hAnsi="Doulos SIL"/>
          <w:i/>
          <w:color w:val="0000FF"/>
        </w:rPr>
        <w:tab/>
      </w:r>
      <w:r w:rsidR="004E1881">
        <w:rPr>
          <w:rFonts w:ascii="Doulos SIL" w:hAnsi="Doulos SIL"/>
          <w:i/>
          <w:color w:val="0000FF"/>
        </w:rPr>
        <w:t>sèè-yá</w:t>
      </w:r>
    </w:p>
    <w:p w14:paraId="469386F2" w14:textId="77777777" w:rsidR="002959BD" w:rsidRDefault="002959BD" w:rsidP="002959BD">
      <w:pPr>
        <w:rPr>
          <w:i/>
        </w:rPr>
      </w:pPr>
      <w:r w:rsidRPr="00626658">
        <w:rPr>
          <w:i/>
        </w:rPr>
        <w:t xml:space="preserve">[stative </w:t>
      </w:r>
      <w:r w:rsidRPr="00986631">
        <w:rPr>
          <w:rFonts w:ascii="Doulos SIL" w:hAnsi="Doulos SIL"/>
          <w:i/>
          <w:color w:val="0000FF"/>
        </w:rPr>
        <w:t xml:space="preserve">sèèní </w:t>
      </w:r>
      <w:r>
        <w:t xml:space="preserve">~ </w:t>
      </w:r>
      <w:r w:rsidRPr="00986631">
        <w:rPr>
          <w:rFonts w:ascii="Doulos SIL" w:hAnsi="Doulos SIL"/>
          <w:i/>
          <w:color w:val="0000FF"/>
        </w:rPr>
        <w:t>sèén-nɛ̀</w:t>
      </w:r>
      <w:r w:rsidRPr="00626658">
        <w:rPr>
          <w:i/>
        </w:rPr>
        <w:t xml:space="preserve"> ‘be lying down’, Fr. être couché]</w:t>
      </w:r>
    </w:p>
    <w:p w14:paraId="635C2500" w14:textId="1D232246" w:rsidR="007B7CC6" w:rsidRPr="002D209A" w:rsidRDefault="007B7CC6" w:rsidP="002959BD">
      <w:r>
        <w:rPr>
          <w:i/>
        </w:rPr>
        <w:t>[plural imperative ēēⁿ-n-īī sā</w:t>
      </w:r>
    </w:p>
    <w:p w14:paraId="24ACC6CF" w14:textId="77777777" w:rsidR="002959BD" w:rsidRPr="002D209A" w:rsidRDefault="002959BD" w:rsidP="002959BD">
      <w:pPr>
        <w:tabs>
          <w:tab w:val="clear" w:pos="369"/>
          <w:tab w:val="left" w:pos="1260"/>
          <w:tab w:val="left" w:pos="2700"/>
          <w:tab w:val="left" w:pos="3960"/>
        </w:tabs>
      </w:pPr>
    </w:p>
    <w:p w14:paraId="1353C553" w14:textId="77777777" w:rsidR="002959BD" w:rsidRPr="00482223" w:rsidRDefault="002959BD" w:rsidP="002959BD">
      <w:pPr>
        <w:tabs>
          <w:tab w:val="clear" w:pos="369"/>
          <w:tab w:val="left" w:pos="1260"/>
          <w:tab w:val="left" w:pos="2700"/>
          <w:tab w:val="left" w:pos="3960"/>
        </w:tabs>
        <w:rPr>
          <w:i/>
          <w:color w:val="993300"/>
        </w:rPr>
      </w:pPr>
    </w:p>
    <w:p w14:paraId="2F2250FD" w14:textId="0552A042" w:rsidR="002959BD" w:rsidRPr="002D209A" w:rsidRDefault="002959BD" w:rsidP="002959BD">
      <w:pPr>
        <w:tabs>
          <w:tab w:val="clear" w:pos="369"/>
          <w:tab w:val="left" w:pos="1260"/>
          <w:tab w:val="left" w:pos="2700"/>
          <w:tab w:val="left" w:pos="3960"/>
        </w:tabs>
      </w:pPr>
      <w:r>
        <w:rPr>
          <w:highlight w:val="green"/>
        </w:rPr>
        <w:t xml:space="preserve">Cvⁿ </w:t>
      </w:r>
      <w:r w:rsidR="00FA54C7">
        <w:rPr>
          <w:highlight w:val="green"/>
        </w:rPr>
        <w:t xml:space="preserve">~ Cvnv transitive </w:t>
      </w:r>
    </w:p>
    <w:p w14:paraId="5289C7E9" w14:textId="4A894022" w:rsidR="002959BD" w:rsidRPr="00482223" w:rsidRDefault="002959BD" w:rsidP="002959BD">
      <w:pPr>
        <w:tabs>
          <w:tab w:val="clear" w:pos="369"/>
          <w:tab w:val="left" w:pos="1260"/>
          <w:tab w:val="left" w:pos="2700"/>
          <w:tab w:val="left" w:pos="3960"/>
        </w:tabs>
        <w:rPr>
          <w:i/>
          <w:color w:val="993300"/>
        </w:rPr>
      </w:pPr>
      <w:r w:rsidRPr="00414E81">
        <w:t>‘shave’</w:t>
      </w:r>
      <w:r w:rsidRPr="00414E81">
        <w:tab/>
      </w:r>
      <w:r>
        <w:rPr>
          <w:rFonts w:ascii="Doulos SIL" w:hAnsi="Doulos SIL"/>
          <w:i/>
          <w:color w:val="0000FF"/>
        </w:rPr>
        <w:t>è sə̌ⁿ</w:t>
      </w:r>
      <w:r w:rsidRPr="00482223">
        <w:rPr>
          <w:rFonts w:ascii="Doulos SIL" w:hAnsi="Doulos SIL"/>
          <w:i/>
          <w:color w:val="0000FF"/>
        </w:rPr>
        <w:tab/>
      </w:r>
      <w:r>
        <w:rPr>
          <w:rFonts w:ascii="Doulos SIL" w:hAnsi="Doulos SIL"/>
          <w:i/>
          <w:color w:val="0000FF"/>
        </w:rPr>
        <w:t>sà [à wú] sə̀nà</w:t>
      </w:r>
      <w:r w:rsidRPr="00482223">
        <w:rPr>
          <w:rFonts w:ascii="Doulos SIL" w:hAnsi="Doulos SIL"/>
          <w:i/>
          <w:color w:val="0000FF"/>
        </w:rPr>
        <w:tab/>
      </w:r>
      <w:r>
        <w:rPr>
          <w:rFonts w:ascii="Doulos SIL" w:hAnsi="Doulos SIL"/>
          <w:i/>
          <w:color w:val="0000FF"/>
        </w:rPr>
        <w:t>sá [à wú] sə̀n</w:t>
      </w:r>
      <w:r w:rsidR="002E6389">
        <w:rPr>
          <w:rFonts w:ascii="Doulos SIL" w:hAnsi="Doulos SIL"/>
          <w:i/>
          <w:color w:val="0000FF"/>
        </w:rPr>
        <w:t>ɛ̀</w:t>
      </w:r>
      <w:r>
        <w:rPr>
          <w:rFonts w:ascii="Doulos SIL" w:hAnsi="Doulos SIL"/>
          <w:i/>
          <w:color w:val="0000FF"/>
        </w:rPr>
        <w:t xml:space="preserve"> nɛ́</w:t>
      </w:r>
    </w:p>
    <w:p w14:paraId="0AC712DC" w14:textId="77777777" w:rsidR="002959BD" w:rsidRDefault="002959BD" w:rsidP="002959BD">
      <w:pPr>
        <w:tabs>
          <w:tab w:val="left" w:pos="1620"/>
          <w:tab w:val="left" w:pos="3060"/>
          <w:tab w:val="left" w:pos="4770"/>
        </w:tabs>
      </w:pPr>
      <w:r w:rsidRPr="00482223">
        <w:rPr>
          <w:i/>
          <w:color w:val="993300"/>
        </w:rPr>
        <w:tab/>
      </w:r>
      <w:r>
        <w:rPr>
          <w:rFonts w:ascii="Doulos SIL" w:hAnsi="Doulos SIL"/>
          <w:i/>
          <w:color w:val="0000FF"/>
        </w:rPr>
        <w:t>sə̀nà</w:t>
      </w:r>
      <w:r>
        <w:t xml:space="preserve"> ~ </w:t>
      </w:r>
      <w:r>
        <w:rPr>
          <w:rFonts w:ascii="Doulos SIL" w:hAnsi="Doulos SIL"/>
          <w:i/>
          <w:color w:val="0000FF"/>
        </w:rPr>
        <w:t>sìyàⁿ</w:t>
      </w:r>
      <w:r w:rsidRPr="00482223">
        <w:rPr>
          <w:rFonts w:ascii="Doulos SIL" w:hAnsi="Doulos SIL"/>
          <w:i/>
          <w:color w:val="0000FF"/>
        </w:rPr>
        <w:tab/>
      </w:r>
      <w:r>
        <w:rPr>
          <w:rFonts w:ascii="Doulos SIL" w:hAnsi="Doulos SIL"/>
          <w:i/>
          <w:color w:val="0000FF"/>
        </w:rPr>
        <w:t>sə̀ní(ì)</w:t>
      </w:r>
      <w:r w:rsidRPr="00482223">
        <w:rPr>
          <w:rFonts w:ascii="Doulos SIL" w:hAnsi="Doulos SIL"/>
          <w:i/>
          <w:color w:val="0000FF"/>
        </w:rPr>
        <w:tab/>
      </w:r>
      <w:r>
        <w:rPr>
          <w:rFonts w:ascii="Doulos SIL" w:hAnsi="Doulos SIL"/>
          <w:i/>
          <w:color w:val="0000FF"/>
        </w:rPr>
        <w:t>sə̌n nè</w:t>
      </w:r>
      <w:r w:rsidRPr="00482223">
        <w:rPr>
          <w:rFonts w:ascii="Doulos SIL" w:hAnsi="Doulos SIL"/>
          <w:i/>
          <w:color w:val="0000FF"/>
        </w:rPr>
        <w:tab/>
      </w:r>
      <w:r>
        <w:rPr>
          <w:rFonts w:ascii="Doulos SIL" w:hAnsi="Doulos SIL"/>
          <w:i/>
          <w:color w:val="0000FF"/>
        </w:rPr>
        <w:t>sə̀nì-yá</w:t>
      </w:r>
    </w:p>
    <w:p w14:paraId="122B33E7" w14:textId="77777777" w:rsidR="002959BD" w:rsidRPr="002D209A" w:rsidRDefault="002959BD" w:rsidP="002959BD">
      <w:pPr>
        <w:tabs>
          <w:tab w:val="left" w:pos="1620"/>
          <w:tab w:val="left" w:pos="3060"/>
          <w:tab w:val="left" w:pos="4770"/>
        </w:tabs>
      </w:pPr>
      <w:r>
        <w:rPr>
          <w:i/>
        </w:rPr>
        <w:t xml:space="preserve">[often with </w:t>
      </w:r>
      <w:r w:rsidRPr="00986631">
        <w:rPr>
          <w:rFonts w:ascii="Doulos SIL" w:hAnsi="Doulos SIL"/>
          <w:i/>
          <w:color w:val="0000FF"/>
        </w:rPr>
        <w:t>wù-rɔ́</w:t>
      </w:r>
      <w:r>
        <w:rPr>
          <w:i/>
        </w:rPr>
        <w:t xml:space="preserve"> ‘head’]</w:t>
      </w:r>
    </w:p>
    <w:p w14:paraId="39E3E577" w14:textId="77777777" w:rsidR="001D133C" w:rsidRPr="002D209A" w:rsidRDefault="001D133C" w:rsidP="001D133C"/>
    <w:p w14:paraId="73036C6F" w14:textId="4B31719A" w:rsidR="001D537D" w:rsidRPr="00482223" w:rsidRDefault="001D537D" w:rsidP="001D133C">
      <w:pPr>
        <w:tabs>
          <w:tab w:val="clear" w:pos="369"/>
          <w:tab w:val="left" w:pos="1260"/>
          <w:tab w:val="left" w:pos="2700"/>
          <w:tab w:val="left" w:pos="3960"/>
        </w:tabs>
        <w:rPr>
          <w:i/>
          <w:color w:val="993300"/>
        </w:rPr>
      </w:pPr>
      <w:r w:rsidRPr="00986631">
        <w:rPr>
          <w:rFonts w:ascii="Doulos SIL" w:hAnsi="Doulos SIL"/>
          <w:i/>
          <w:color w:val="0000FF"/>
        </w:rPr>
        <w:t>‘eat (meat)’</w:t>
      </w:r>
      <w:r w:rsidRPr="00986631">
        <w:rPr>
          <w:rFonts w:ascii="Doulos SIL" w:hAnsi="Doulos SIL"/>
          <w:i/>
          <w:color w:val="0000FF"/>
        </w:rPr>
        <w:tab/>
      </w:r>
      <w:r w:rsidR="00626658">
        <w:rPr>
          <w:rFonts w:ascii="Doulos SIL" w:hAnsi="Doulos SIL"/>
          <w:i/>
          <w:color w:val="0000FF"/>
        </w:rPr>
        <w:t xml:space="preserve">è </w:t>
      </w:r>
      <w:r>
        <w:rPr>
          <w:rFonts w:ascii="Doulos SIL" w:hAnsi="Doulos SIL"/>
          <w:i/>
          <w:color w:val="0000FF"/>
        </w:rPr>
        <w:t>d</w:t>
      </w:r>
      <w:r w:rsidR="00362884">
        <w:rPr>
          <w:rFonts w:ascii="Doulos SIL" w:hAnsi="Doulos SIL"/>
          <w:i/>
          <w:color w:val="0000FF"/>
        </w:rPr>
        <w:t>ɔ̌</w:t>
      </w:r>
      <w:r>
        <w:rPr>
          <w:rFonts w:ascii="Doulos SIL" w:hAnsi="Doulos SIL"/>
          <w:i/>
          <w:color w:val="0000FF"/>
        </w:rPr>
        <w:t>ⁿ</w:t>
      </w:r>
      <w:r w:rsidRPr="00482223">
        <w:rPr>
          <w:rFonts w:ascii="Doulos SIL" w:hAnsi="Doulos SIL"/>
          <w:i/>
          <w:color w:val="0000FF"/>
        </w:rPr>
        <w:tab/>
      </w:r>
      <w:r w:rsidR="00175368">
        <w:rPr>
          <w:rFonts w:ascii="Doulos SIL" w:hAnsi="Doulos SIL"/>
          <w:i/>
          <w:color w:val="0000FF"/>
        </w:rPr>
        <w:t xml:space="preserve">sí=í </w:t>
      </w:r>
      <w:r>
        <w:rPr>
          <w:rFonts w:ascii="Doulos SIL" w:hAnsi="Doulos SIL"/>
          <w:i/>
          <w:color w:val="0000FF"/>
        </w:rPr>
        <w:t>dɔ̀nɔ̀</w:t>
      </w:r>
      <w:r w:rsidRPr="00482223">
        <w:rPr>
          <w:rFonts w:ascii="Doulos SIL" w:hAnsi="Doulos SIL"/>
          <w:i/>
          <w:color w:val="0000FF"/>
        </w:rPr>
        <w:tab/>
      </w:r>
      <w:r w:rsidR="00175368">
        <w:rPr>
          <w:rFonts w:ascii="Doulos SIL" w:hAnsi="Doulos SIL"/>
          <w:i/>
          <w:color w:val="0000FF"/>
        </w:rPr>
        <w:t xml:space="preserve">sí=í </w:t>
      </w:r>
      <w:r>
        <w:rPr>
          <w:rFonts w:ascii="Doulos SIL" w:hAnsi="Doulos SIL"/>
          <w:i/>
          <w:color w:val="0000FF"/>
        </w:rPr>
        <w:t>dɔ̀n</w:t>
      </w:r>
      <w:r w:rsidR="0072385E">
        <w:rPr>
          <w:rFonts w:ascii="Doulos SIL" w:hAnsi="Doulos SIL"/>
          <w:i/>
          <w:color w:val="0000FF"/>
        </w:rPr>
        <w:t>(ɔ̀)</w:t>
      </w:r>
      <w:r>
        <w:rPr>
          <w:rFonts w:ascii="Doulos SIL" w:hAnsi="Doulos SIL"/>
          <w:i/>
          <w:color w:val="0000FF"/>
        </w:rPr>
        <w:t xml:space="preserve"> nɛ́</w:t>
      </w:r>
    </w:p>
    <w:p w14:paraId="6563D229" w14:textId="54B8906B" w:rsidR="001D537D" w:rsidRPr="00482223" w:rsidRDefault="001D537D" w:rsidP="001D537D">
      <w:pPr>
        <w:tabs>
          <w:tab w:val="left" w:pos="1620"/>
          <w:tab w:val="left" w:pos="3060"/>
          <w:tab w:val="left" w:pos="4770"/>
        </w:tabs>
        <w:rPr>
          <w:i/>
          <w:color w:val="993300"/>
        </w:rPr>
      </w:pPr>
      <w:r w:rsidRPr="00482223">
        <w:rPr>
          <w:i/>
          <w:color w:val="993300"/>
        </w:rPr>
        <w:lastRenderedPageBreak/>
        <w:tab/>
      </w:r>
      <w:r w:rsidR="00B61357">
        <w:rPr>
          <w:rFonts w:ascii="Doulos SIL" w:hAnsi="Doulos SIL"/>
          <w:i/>
          <w:color w:val="0000FF"/>
        </w:rPr>
        <w:t>dɔ̀nɔ̀</w:t>
      </w:r>
      <w:r w:rsidR="00B61357">
        <w:t xml:space="preserve"> ~ </w:t>
      </w:r>
      <w:r w:rsidR="00B61357" w:rsidRPr="00986631">
        <w:rPr>
          <w:rFonts w:ascii="Doulos SIL" w:hAnsi="Doulos SIL"/>
          <w:i/>
          <w:color w:val="0000FF"/>
        </w:rPr>
        <w:t>dɔ̀rɔ̀ⁿ</w:t>
      </w:r>
      <w:r w:rsidRPr="00482223">
        <w:rPr>
          <w:rFonts w:ascii="Doulos SIL" w:hAnsi="Doulos SIL"/>
          <w:i/>
          <w:color w:val="0000FF"/>
        </w:rPr>
        <w:tab/>
      </w:r>
      <w:r>
        <w:rPr>
          <w:rFonts w:ascii="Doulos SIL" w:hAnsi="Doulos SIL"/>
          <w:i/>
          <w:color w:val="0000FF"/>
        </w:rPr>
        <w:t>dɔ̀ní</w:t>
      </w:r>
      <w:r w:rsidR="0072385E">
        <w:rPr>
          <w:rFonts w:ascii="Doulos SIL" w:hAnsi="Doulos SIL"/>
          <w:i/>
          <w:color w:val="0000FF"/>
        </w:rPr>
        <w:t>(-ì)</w:t>
      </w:r>
      <w:r w:rsidRPr="00482223">
        <w:rPr>
          <w:rFonts w:ascii="Doulos SIL" w:hAnsi="Doulos SIL"/>
          <w:i/>
          <w:color w:val="0000FF"/>
        </w:rPr>
        <w:tab/>
      </w:r>
      <w:r>
        <w:rPr>
          <w:rFonts w:ascii="Doulos SIL" w:hAnsi="Doulos SIL"/>
          <w:i/>
          <w:color w:val="0000FF"/>
        </w:rPr>
        <w:t>dɔ̌n nè</w:t>
      </w:r>
      <w:r w:rsidRPr="00482223">
        <w:rPr>
          <w:rFonts w:ascii="Doulos SIL" w:hAnsi="Doulos SIL"/>
          <w:i/>
          <w:color w:val="0000FF"/>
        </w:rPr>
        <w:tab/>
      </w:r>
      <w:r w:rsidR="00B16B37">
        <w:rPr>
          <w:rFonts w:ascii="Doulos SIL" w:hAnsi="Doulos SIL"/>
          <w:i/>
          <w:color w:val="0000FF"/>
        </w:rPr>
        <w:t>dɔ̀nì-yá</w:t>
      </w:r>
    </w:p>
    <w:p w14:paraId="41826834" w14:textId="77777777" w:rsidR="001D537D" w:rsidRPr="002D209A" w:rsidRDefault="001D537D" w:rsidP="001D537D">
      <w:r w:rsidRPr="001D537D">
        <w:rPr>
          <w:i/>
        </w:rPr>
        <w:t xml:space="preserve">[used with noun </w:t>
      </w:r>
      <w:r>
        <w:rPr>
          <w:rFonts w:ascii="Doulos SIL" w:hAnsi="Doulos SIL"/>
          <w:i/>
          <w:color w:val="0000FF"/>
        </w:rPr>
        <w:t>sìbì-rá</w:t>
      </w:r>
      <w:r w:rsidRPr="001D537D">
        <w:rPr>
          <w:i/>
        </w:rPr>
        <w:t xml:space="preserve"> ‘</w:t>
      </w:r>
      <w:r>
        <w:rPr>
          <w:i/>
        </w:rPr>
        <w:t>meat</w:t>
      </w:r>
      <w:r w:rsidRPr="001D537D">
        <w:rPr>
          <w:i/>
        </w:rPr>
        <w:t>’]</w:t>
      </w:r>
    </w:p>
    <w:p w14:paraId="1FA43CFA" w14:textId="77777777" w:rsidR="001D133C" w:rsidRPr="002D209A" w:rsidRDefault="001D133C" w:rsidP="001D133C"/>
    <w:p w14:paraId="0C4EEF6E" w14:textId="72A8065A" w:rsidR="00255DE9" w:rsidRPr="00482223" w:rsidRDefault="00255DE9" w:rsidP="00255DE9">
      <w:pPr>
        <w:tabs>
          <w:tab w:val="clear" w:pos="369"/>
          <w:tab w:val="left" w:pos="1260"/>
          <w:tab w:val="left" w:pos="2700"/>
          <w:tab w:val="left" w:pos="3960"/>
        </w:tabs>
        <w:rPr>
          <w:i/>
          <w:color w:val="993300"/>
        </w:rPr>
      </w:pPr>
      <w:r w:rsidRPr="00255DE9">
        <w:t>‘pour’</w:t>
      </w:r>
      <w:r w:rsidRPr="00255DE9">
        <w:tab/>
      </w:r>
      <w:r>
        <w:rPr>
          <w:rFonts w:ascii="Doulos SIL" w:hAnsi="Doulos SIL"/>
          <w:i/>
          <w:color w:val="0000FF"/>
        </w:rPr>
        <w:t>è b</w:t>
      </w:r>
      <w:r w:rsidR="00362884">
        <w:rPr>
          <w:rFonts w:ascii="Doulos SIL" w:hAnsi="Doulos SIL"/>
          <w:i/>
          <w:color w:val="0000FF"/>
        </w:rPr>
        <w:t>ɔ̌</w:t>
      </w:r>
      <w:r>
        <w:rPr>
          <w:rFonts w:ascii="Doulos SIL" w:hAnsi="Doulos SIL"/>
          <w:i/>
          <w:color w:val="0000FF"/>
        </w:rPr>
        <w:t>ⁿ</w:t>
      </w:r>
      <w:r w:rsidRPr="00482223">
        <w:rPr>
          <w:rFonts w:ascii="Doulos SIL" w:hAnsi="Doulos SIL"/>
          <w:i/>
          <w:color w:val="0000FF"/>
        </w:rPr>
        <w:tab/>
      </w:r>
      <w:r w:rsidR="00E87245">
        <w:rPr>
          <w:rFonts w:ascii="Doulos SIL" w:hAnsi="Doulos SIL"/>
          <w:i/>
          <w:color w:val="0000FF"/>
        </w:rPr>
        <w:t>sí=í</w:t>
      </w:r>
      <w:r>
        <w:rPr>
          <w:rFonts w:ascii="Doulos SIL" w:hAnsi="Doulos SIL"/>
          <w:i/>
          <w:color w:val="0000FF"/>
        </w:rPr>
        <w:t xml:space="preserve"> bɔ̀nɔ̀</w:t>
      </w:r>
      <w:r w:rsidRPr="00482223">
        <w:rPr>
          <w:rFonts w:ascii="Doulos SIL" w:hAnsi="Doulos SIL"/>
          <w:i/>
          <w:color w:val="0000FF"/>
        </w:rPr>
        <w:tab/>
      </w:r>
      <w:r w:rsidR="00175368">
        <w:rPr>
          <w:rFonts w:ascii="Doulos SIL" w:hAnsi="Doulos SIL"/>
          <w:i/>
          <w:color w:val="0000FF"/>
        </w:rPr>
        <w:t xml:space="preserve">sí=í </w:t>
      </w:r>
      <w:r>
        <w:rPr>
          <w:rFonts w:ascii="Doulos SIL" w:hAnsi="Doulos SIL"/>
          <w:i/>
          <w:color w:val="0000FF"/>
        </w:rPr>
        <w:t>bɔ̀nɔ̀ nɛ́</w:t>
      </w:r>
    </w:p>
    <w:p w14:paraId="4B440283" w14:textId="77777777" w:rsidR="00255DE9" w:rsidRPr="002D209A" w:rsidRDefault="00255DE9" w:rsidP="00255DE9">
      <w:pPr>
        <w:tabs>
          <w:tab w:val="left" w:pos="1620"/>
          <w:tab w:val="left" w:pos="3060"/>
          <w:tab w:val="left" w:pos="4770"/>
        </w:tabs>
      </w:pPr>
      <w:r w:rsidRPr="00482223">
        <w:rPr>
          <w:i/>
          <w:color w:val="993300"/>
        </w:rPr>
        <w:tab/>
      </w:r>
      <w:r>
        <w:rPr>
          <w:rFonts w:ascii="Doulos SIL" w:hAnsi="Doulos SIL"/>
          <w:i/>
          <w:color w:val="0000FF"/>
        </w:rPr>
        <w:t>bɔ̀nɔ̀</w:t>
      </w:r>
      <w:r w:rsidRPr="00482223">
        <w:rPr>
          <w:rFonts w:ascii="Doulos SIL" w:hAnsi="Doulos SIL"/>
          <w:i/>
          <w:color w:val="0000FF"/>
        </w:rPr>
        <w:tab/>
      </w:r>
      <w:r>
        <w:rPr>
          <w:rFonts w:ascii="Doulos SIL" w:hAnsi="Doulos SIL"/>
          <w:i/>
          <w:color w:val="0000FF"/>
        </w:rPr>
        <w:t>bɔ̀níì</w:t>
      </w:r>
      <w:r w:rsidRPr="00482223">
        <w:rPr>
          <w:rFonts w:ascii="Doulos SIL" w:hAnsi="Doulos SIL"/>
          <w:i/>
          <w:color w:val="0000FF"/>
        </w:rPr>
        <w:tab/>
      </w:r>
      <w:r>
        <w:rPr>
          <w:rFonts w:ascii="Doulos SIL" w:hAnsi="Doulos SIL"/>
          <w:i/>
          <w:color w:val="0000FF"/>
        </w:rPr>
        <w:t>bɔ̌n-nè</w:t>
      </w:r>
      <w:r w:rsidRPr="00482223">
        <w:rPr>
          <w:rFonts w:ascii="Doulos SIL" w:hAnsi="Doulos SIL"/>
          <w:i/>
          <w:color w:val="0000FF"/>
        </w:rPr>
        <w:tab/>
      </w:r>
      <w:r>
        <w:rPr>
          <w:rFonts w:ascii="Doulos SIL" w:hAnsi="Doulos SIL"/>
          <w:i/>
          <w:color w:val="0000FF"/>
        </w:rPr>
        <w:t>bɔ̀nì-yá</w:t>
      </w:r>
    </w:p>
    <w:p w14:paraId="0CF61A02" w14:textId="77777777" w:rsidR="008E3318" w:rsidRPr="002D209A" w:rsidRDefault="008E3318" w:rsidP="008E3318">
      <w:pPr>
        <w:tabs>
          <w:tab w:val="clear" w:pos="369"/>
          <w:tab w:val="left" w:pos="1260"/>
          <w:tab w:val="left" w:pos="2700"/>
          <w:tab w:val="left" w:pos="3960"/>
        </w:tabs>
      </w:pPr>
    </w:p>
    <w:p w14:paraId="58506D68" w14:textId="6F936FD2" w:rsidR="008E3318" w:rsidRPr="00482223" w:rsidRDefault="008E3318" w:rsidP="008E3318">
      <w:pPr>
        <w:tabs>
          <w:tab w:val="clear" w:pos="369"/>
          <w:tab w:val="left" w:pos="1260"/>
          <w:tab w:val="left" w:pos="2700"/>
          <w:tab w:val="left" w:pos="3960"/>
        </w:tabs>
        <w:rPr>
          <w:i/>
          <w:color w:val="993300"/>
        </w:rPr>
      </w:pPr>
      <w:r w:rsidRPr="00665426">
        <w:t>‘dig’</w:t>
      </w:r>
      <w:r w:rsidRPr="00665426">
        <w:tab/>
      </w:r>
      <w:r w:rsidR="00362884">
        <w:rPr>
          <w:rFonts w:ascii="Doulos SIL" w:hAnsi="Doulos SIL"/>
          <w:i/>
          <w:color w:val="0000FF"/>
        </w:rPr>
        <w:t>è sǐ</w:t>
      </w:r>
      <w:r>
        <w:rPr>
          <w:rFonts w:ascii="Doulos SIL" w:hAnsi="Doulos SIL"/>
          <w:i/>
          <w:color w:val="0000FF"/>
        </w:rPr>
        <w:t>ⁿ</w:t>
      </w:r>
      <w:r w:rsidRPr="00482223">
        <w:rPr>
          <w:rFonts w:ascii="Doulos SIL" w:hAnsi="Doulos SIL"/>
          <w:i/>
          <w:color w:val="0000FF"/>
        </w:rPr>
        <w:tab/>
      </w:r>
      <w:r>
        <w:rPr>
          <w:rFonts w:ascii="Doulos SIL" w:hAnsi="Doulos SIL"/>
          <w:i/>
          <w:color w:val="0000FF"/>
        </w:rPr>
        <w:t>sí=í sə̀nà</w:t>
      </w:r>
      <w:r w:rsidRPr="00482223">
        <w:rPr>
          <w:rFonts w:ascii="Doulos SIL" w:hAnsi="Doulos SIL"/>
          <w:i/>
          <w:color w:val="0000FF"/>
        </w:rPr>
        <w:tab/>
      </w:r>
      <w:r w:rsidR="002E6389">
        <w:rPr>
          <w:rFonts w:ascii="Doulos SIL" w:hAnsi="Doulos SIL"/>
          <w:i/>
          <w:color w:val="0000FF"/>
        </w:rPr>
        <w:t>sí=sə̀</w:t>
      </w:r>
      <w:r>
        <w:rPr>
          <w:rFonts w:ascii="Doulos SIL" w:hAnsi="Doulos SIL"/>
          <w:i/>
          <w:color w:val="0000FF"/>
        </w:rPr>
        <w:t>nà nɛ́ⁿ</w:t>
      </w:r>
    </w:p>
    <w:p w14:paraId="20820ED7" w14:textId="77777777" w:rsidR="008E3318" w:rsidRPr="002D209A" w:rsidRDefault="008E3318" w:rsidP="008E3318">
      <w:pPr>
        <w:tabs>
          <w:tab w:val="left" w:pos="1620"/>
          <w:tab w:val="left" w:pos="3060"/>
          <w:tab w:val="left" w:pos="4770"/>
        </w:tabs>
      </w:pPr>
      <w:r w:rsidRPr="00482223">
        <w:rPr>
          <w:i/>
          <w:color w:val="993300"/>
        </w:rPr>
        <w:tab/>
      </w:r>
      <w:r>
        <w:rPr>
          <w:rFonts w:ascii="Doulos SIL" w:hAnsi="Doulos SIL"/>
          <w:i/>
          <w:color w:val="0000FF"/>
        </w:rPr>
        <w:t>sɛ̀nà</w:t>
      </w:r>
      <w:r w:rsidRPr="00482223">
        <w:rPr>
          <w:rFonts w:ascii="Doulos SIL" w:hAnsi="Doulos SIL"/>
          <w:i/>
          <w:color w:val="0000FF"/>
        </w:rPr>
        <w:tab/>
      </w:r>
      <w:r>
        <w:rPr>
          <w:rFonts w:ascii="Doulos SIL" w:hAnsi="Doulos SIL"/>
          <w:i/>
          <w:color w:val="0000FF"/>
        </w:rPr>
        <w:t>sə̀níìⁿ</w:t>
      </w:r>
      <w:r w:rsidRPr="00482223">
        <w:rPr>
          <w:rFonts w:ascii="Doulos SIL" w:hAnsi="Doulos SIL"/>
          <w:i/>
          <w:color w:val="0000FF"/>
        </w:rPr>
        <w:tab/>
      </w:r>
      <w:r>
        <w:rPr>
          <w:rFonts w:ascii="Doulos SIL" w:hAnsi="Doulos SIL"/>
          <w:i/>
          <w:color w:val="0000FF"/>
        </w:rPr>
        <w:t>sə̌n nèⁿ</w:t>
      </w:r>
      <w:r w:rsidRPr="00482223">
        <w:rPr>
          <w:rFonts w:ascii="Doulos SIL" w:hAnsi="Doulos SIL"/>
          <w:i/>
          <w:color w:val="0000FF"/>
        </w:rPr>
        <w:tab/>
      </w:r>
      <w:r>
        <w:rPr>
          <w:rFonts w:ascii="Doulos SIL" w:hAnsi="Doulos SIL"/>
          <w:i/>
          <w:color w:val="0000FF"/>
        </w:rPr>
        <w:t>sɛ̀nì-ⁿyá</w:t>
      </w:r>
    </w:p>
    <w:p w14:paraId="7E13DC32" w14:textId="77777777" w:rsidR="002959BD" w:rsidRDefault="002959BD" w:rsidP="002959BD">
      <w:pPr>
        <w:tabs>
          <w:tab w:val="clear" w:pos="369"/>
          <w:tab w:val="left" w:pos="1260"/>
          <w:tab w:val="left" w:pos="2700"/>
          <w:tab w:val="left" w:pos="3960"/>
        </w:tabs>
      </w:pPr>
    </w:p>
    <w:p w14:paraId="099062B2" w14:textId="6567AB8E" w:rsidR="002959BD" w:rsidRPr="00482223" w:rsidRDefault="002959BD" w:rsidP="002959BD">
      <w:pPr>
        <w:tabs>
          <w:tab w:val="clear" w:pos="369"/>
          <w:tab w:val="left" w:pos="1260"/>
          <w:tab w:val="left" w:pos="2700"/>
          <w:tab w:val="left" w:pos="3960"/>
        </w:tabs>
        <w:rPr>
          <w:i/>
          <w:color w:val="993300"/>
        </w:rPr>
      </w:pPr>
      <w:r w:rsidRPr="00AE343A">
        <w:t>‘buy’</w:t>
      </w:r>
      <w:r w:rsidRPr="00482223">
        <w:rPr>
          <w:i/>
          <w:color w:val="993300"/>
        </w:rPr>
        <w:tab/>
      </w:r>
      <w:r w:rsidR="00362884">
        <w:rPr>
          <w:rFonts w:ascii="Doulos SIL" w:hAnsi="Doulos SIL"/>
          <w:i/>
          <w:color w:val="0000FF"/>
        </w:rPr>
        <w:t>è sǎ</w:t>
      </w:r>
      <w:r>
        <w:rPr>
          <w:rFonts w:ascii="Doulos SIL" w:hAnsi="Doulos SIL"/>
          <w:i/>
          <w:color w:val="0000FF"/>
        </w:rPr>
        <w:t>ⁿ</w:t>
      </w:r>
      <w:r w:rsidRPr="00482223">
        <w:rPr>
          <w:rFonts w:ascii="Doulos SIL" w:hAnsi="Doulos SIL"/>
          <w:i/>
          <w:color w:val="0000FF"/>
        </w:rPr>
        <w:tab/>
      </w:r>
      <w:r>
        <w:rPr>
          <w:rFonts w:ascii="Doulos SIL" w:hAnsi="Doulos SIL"/>
          <w:i/>
          <w:color w:val="0000FF"/>
        </w:rPr>
        <w:t>sí=í sànà</w:t>
      </w:r>
      <w:r w:rsidRPr="00482223">
        <w:rPr>
          <w:rFonts w:ascii="Doulos SIL" w:hAnsi="Doulos SIL"/>
          <w:i/>
          <w:color w:val="0000FF"/>
        </w:rPr>
        <w:tab/>
      </w:r>
      <w:r w:rsidR="00175368">
        <w:rPr>
          <w:rFonts w:ascii="Doulos SIL" w:hAnsi="Doulos SIL"/>
          <w:i/>
          <w:color w:val="0000FF"/>
        </w:rPr>
        <w:t xml:space="preserve">sí=í </w:t>
      </w:r>
      <w:r>
        <w:rPr>
          <w:rFonts w:ascii="Doulos SIL" w:hAnsi="Doulos SIL"/>
          <w:i/>
          <w:color w:val="0000FF"/>
        </w:rPr>
        <w:t>sànà nɛ́</w:t>
      </w:r>
    </w:p>
    <w:p w14:paraId="0326F98B" w14:textId="77777777" w:rsidR="002959BD" w:rsidRPr="002D209A" w:rsidRDefault="002959BD" w:rsidP="002959BD">
      <w:pPr>
        <w:tabs>
          <w:tab w:val="left" w:pos="1620"/>
          <w:tab w:val="left" w:pos="3060"/>
          <w:tab w:val="left" w:pos="4770"/>
        </w:tabs>
      </w:pPr>
      <w:r w:rsidRPr="00482223">
        <w:rPr>
          <w:i/>
          <w:color w:val="993300"/>
        </w:rPr>
        <w:tab/>
      </w:r>
      <w:r>
        <w:rPr>
          <w:rFonts w:ascii="Doulos SIL" w:hAnsi="Doulos SIL"/>
          <w:i/>
          <w:color w:val="0000FF"/>
        </w:rPr>
        <w:t>sànà</w:t>
      </w:r>
      <w:r w:rsidRPr="00482223">
        <w:rPr>
          <w:rFonts w:ascii="Doulos SIL" w:hAnsi="Doulos SIL"/>
          <w:i/>
          <w:color w:val="0000FF"/>
        </w:rPr>
        <w:tab/>
      </w:r>
      <w:r>
        <w:rPr>
          <w:rFonts w:ascii="Doulos SIL" w:hAnsi="Doulos SIL"/>
          <w:i/>
          <w:color w:val="0000FF"/>
        </w:rPr>
        <w:t>sàníì</w:t>
      </w:r>
      <w:r w:rsidRPr="00482223">
        <w:rPr>
          <w:rFonts w:ascii="Doulos SIL" w:hAnsi="Doulos SIL"/>
          <w:i/>
          <w:color w:val="0000FF"/>
        </w:rPr>
        <w:tab/>
      </w:r>
      <w:r>
        <w:rPr>
          <w:rFonts w:ascii="Doulos SIL" w:hAnsi="Doulos SIL"/>
          <w:i/>
          <w:color w:val="0000FF"/>
        </w:rPr>
        <w:t>sǎn-nì</w:t>
      </w:r>
      <w:r w:rsidRPr="00482223">
        <w:rPr>
          <w:rFonts w:ascii="Doulos SIL" w:hAnsi="Doulos SIL"/>
          <w:i/>
          <w:color w:val="0000FF"/>
        </w:rPr>
        <w:tab/>
      </w:r>
      <w:r>
        <w:rPr>
          <w:rFonts w:ascii="Doulos SIL" w:hAnsi="Doulos SIL"/>
          <w:i/>
          <w:color w:val="0000FF"/>
        </w:rPr>
        <w:t>sànì-yá</w:t>
      </w:r>
    </w:p>
    <w:p w14:paraId="094009CA" w14:textId="77777777" w:rsidR="002959BD" w:rsidRPr="002D209A" w:rsidRDefault="002959BD" w:rsidP="002959BD">
      <w:pPr>
        <w:tabs>
          <w:tab w:val="clear" w:pos="369"/>
          <w:tab w:val="left" w:pos="1260"/>
          <w:tab w:val="left" w:pos="2700"/>
          <w:tab w:val="left" w:pos="3960"/>
        </w:tabs>
      </w:pPr>
    </w:p>
    <w:p w14:paraId="78C43803" w14:textId="471E23F7" w:rsidR="002959BD" w:rsidRPr="00482223" w:rsidRDefault="002959BD" w:rsidP="002959BD">
      <w:pPr>
        <w:tabs>
          <w:tab w:val="clear" w:pos="369"/>
          <w:tab w:val="left" w:pos="1260"/>
          <w:tab w:val="left" w:pos="2700"/>
          <w:tab w:val="left" w:pos="3960"/>
        </w:tabs>
        <w:rPr>
          <w:i/>
          <w:color w:val="993300"/>
        </w:rPr>
      </w:pPr>
      <w:r w:rsidRPr="001D537D">
        <w:t>‘eat (meal)’</w:t>
      </w:r>
      <w:r w:rsidRPr="001D537D">
        <w:tab/>
      </w:r>
      <w:r w:rsidR="00362884">
        <w:rPr>
          <w:rFonts w:ascii="Doulos SIL" w:hAnsi="Doulos SIL"/>
          <w:i/>
          <w:color w:val="0000FF"/>
        </w:rPr>
        <w:t>è kǔ</w:t>
      </w:r>
      <w:r>
        <w:rPr>
          <w:rFonts w:ascii="Doulos SIL" w:hAnsi="Doulos SIL"/>
          <w:i/>
          <w:color w:val="0000FF"/>
        </w:rPr>
        <w:t>ⁿ</w:t>
      </w:r>
      <w:r w:rsidRPr="00482223">
        <w:rPr>
          <w:rFonts w:ascii="Doulos SIL" w:hAnsi="Doulos SIL"/>
          <w:i/>
          <w:color w:val="0000FF"/>
        </w:rPr>
        <w:tab/>
      </w:r>
      <w:r w:rsidR="00175368">
        <w:rPr>
          <w:rFonts w:ascii="Doulos SIL" w:hAnsi="Doulos SIL"/>
          <w:i/>
          <w:color w:val="0000FF"/>
        </w:rPr>
        <w:t xml:space="preserve">sí=í </w:t>
      </w:r>
      <w:r>
        <w:rPr>
          <w:rFonts w:ascii="Doulos SIL" w:hAnsi="Doulos SIL"/>
          <w:i/>
          <w:color w:val="0000FF"/>
        </w:rPr>
        <w:t>kùnɔ̀</w:t>
      </w:r>
      <w:r w:rsidRPr="00482223">
        <w:rPr>
          <w:rFonts w:ascii="Doulos SIL" w:hAnsi="Doulos SIL"/>
          <w:i/>
          <w:color w:val="0000FF"/>
        </w:rPr>
        <w:tab/>
      </w:r>
      <w:r w:rsidR="00175368">
        <w:rPr>
          <w:rFonts w:ascii="Doulos SIL" w:hAnsi="Doulos SIL"/>
          <w:i/>
          <w:color w:val="0000FF"/>
        </w:rPr>
        <w:t xml:space="preserve">sí=í </w:t>
      </w:r>
      <w:r>
        <w:rPr>
          <w:rFonts w:ascii="Doulos SIL" w:hAnsi="Doulos SIL"/>
          <w:i/>
          <w:color w:val="0000FF"/>
        </w:rPr>
        <w:t>kùnɔ̀ nɛ́</w:t>
      </w:r>
    </w:p>
    <w:p w14:paraId="1AA5D3AD" w14:textId="77777777" w:rsidR="002959BD" w:rsidRPr="00482223" w:rsidRDefault="002959BD" w:rsidP="002959BD">
      <w:pPr>
        <w:tabs>
          <w:tab w:val="left" w:pos="1620"/>
          <w:tab w:val="left" w:pos="3060"/>
          <w:tab w:val="left" w:pos="4770"/>
        </w:tabs>
        <w:rPr>
          <w:i/>
          <w:color w:val="993300"/>
        </w:rPr>
      </w:pPr>
      <w:r w:rsidRPr="00482223">
        <w:rPr>
          <w:i/>
          <w:color w:val="993300"/>
        </w:rPr>
        <w:tab/>
      </w:r>
      <w:r>
        <w:rPr>
          <w:rFonts w:ascii="Doulos SIL" w:hAnsi="Doulos SIL"/>
          <w:i/>
          <w:color w:val="0000FF"/>
        </w:rPr>
        <w:t>kùnɔ̀</w:t>
      </w:r>
      <w:r w:rsidRPr="00482223">
        <w:rPr>
          <w:rFonts w:ascii="Doulos SIL" w:hAnsi="Doulos SIL"/>
          <w:i/>
          <w:color w:val="0000FF"/>
        </w:rPr>
        <w:tab/>
      </w:r>
      <w:r>
        <w:rPr>
          <w:rFonts w:ascii="Doulos SIL" w:hAnsi="Doulos SIL"/>
          <w:i/>
          <w:color w:val="0000FF"/>
        </w:rPr>
        <w:t>kùní(ì)</w:t>
      </w:r>
      <w:r w:rsidRPr="00482223">
        <w:rPr>
          <w:rFonts w:ascii="Doulos SIL" w:hAnsi="Doulos SIL"/>
          <w:i/>
          <w:color w:val="0000FF"/>
        </w:rPr>
        <w:tab/>
      </w:r>
      <w:r>
        <w:rPr>
          <w:rFonts w:ascii="Doulos SIL" w:hAnsi="Doulos SIL"/>
          <w:i/>
          <w:color w:val="0000FF"/>
        </w:rPr>
        <w:t>kǔn-nè</w:t>
      </w:r>
      <w:r w:rsidRPr="00482223">
        <w:rPr>
          <w:rFonts w:ascii="Doulos SIL" w:hAnsi="Doulos SIL"/>
          <w:i/>
          <w:color w:val="0000FF"/>
        </w:rPr>
        <w:tab/>
      </w:r>
      <w:r>
        <w:rPr>
          <w:rFonts w:ascii="Doulos SIL" w:hAnsi="Doulos SIL"/>
          <w:i/>
          <w:color w:val="0000FF"/>
        </w:rPr>
        <w:t>kùnì-yá</w:t>
      </w:r>
    </w:p>
    <w:p w14:paraId="620E09AC" w14:textId="77777777" w:rsidR="007C1D64" w:rsidRPr="002D209A" w:rsidRDefault="007C1D64" w:rsidP="007C1D64">
      <w:r w:rsidRPr="001D537D">
        <w:rPr>
          <w:i/>
        </w:rPr>
        <w:t xml:space="preserve">[used with noun </w:t>
      </w:r>
      <w:r>
        <w:rPr>
          <w:rFonts w:ascii="Doulos SIL" w:hAnsi="Doulos SIL"/>
          <w:i/>
          <w:color w:val="0000FF"/>
        </w:rPr>
        <w:t>kùmɛ̀ɛ̀-ná</w:t>
      </w:r>
      <w:r w:rsidRPr="001D537D">
        <w:rPr>
          <w:i/>
        </w:rPr>
        <w:t xml:space="preserve"> ‘meal’]</w:t>
      </w:r>
    </w:p>
    <w:p w14:paraId="1FC0CC23" w14:textId="77777777" w:rsidR="00FA54C7" w:rsidRDefault="00FA54C7" w:rsidP="002959BD">
      <w:pPr>
        <w:tabs>
          <w:tab w:val="clear" w:pos="369"/>
          <w:tab w:val="left" w:pos="1260"/>
          <w:tab w:val="left" w:pos="2700"/>
          <w:tab w:val="left" w:pos="3960"/>
        </w:tabs>
      </w:pPr>
    </w:p>
    <w:p w14:paraId="4E65516D" w14:textId="77777777" w:rsidR="00FA54C7" w:rsidRDefault="00FA54C7" w:rsidP="00FA54C7">
      <w:pPr>
        <w:tabs>
          <w:tab w:val="clear" w:pos="369"/>
          <w:tab w:val="left" w:pos="1260"/>
          <w:tab w:val="left" w:pos="2700"/>
          <w:tab w:val="left" w:pos="3960"/>
        </w:tabs>
        <w:rPr>
          <w:i/>
          <w:color w:val="993300"/>
        </w:rPr>
      </w:pPr>
    </w:p>
    <w:p w14:paraId="1FF1A940" w14:textId="7C5807BC" w:rsidR="00FA54C7" w:rsidRPr="00FA54C7" w:rsidRDefault="00FA54C7" w:rsidP="00FA54C7">
      <w:r w:rsidRPr="00986631">
        <w:rPr>
          <w:rFonts w:ascii="Doulos SIL" w:hAnsi="Doulos SIL"/>
          <w:i/>
          <w:color w:val="0000FF"/>
          <w:highlight w:val="green"/>
        </w:rPr>
        <w:t>Cv</w:t>
      </w:r>
      <w:r w:rsidR="00AA6F04" w:rsidRPr="00986631">
        <w:rPr>
          <w:rFonts w:ascii="Doulos SIL" w:hAnsi="Doulos SIL"/>
          <w:i/>
          <w:color w:val="0000FF"/>
          <w:highlight w:val="green"/>
        </w:rPr>
        <w:t>(v)</w:t>
      </w:r>
      <w:r w:rsidRPr="00986631">
        <w:rPr>
          <w:rFonts w:ascii="Doulos SIL" w:hAnsi="Doulos SIL"/>
          <w:i/>
          <w:color w:val="0000FF"/>
          <w:highlight w:val="green"/>
        </w:rPr>
        <w:t>ⁿ</w:t>
      </w:r>
      <w:r w:rsidRPr="00FA54C7">
        <w:rPr>
          <w:highlight w:val="green"/>
        </w:rPr>
        <w:t xml:space="preserve"> </w:t>
      </w:r>
    </w:p>
    <w:p w14:paraId="6D05A99C" w14:textId="11990981" w:rsidR="00414954" w:rsidRDefault="00414954" w:rsidP="00414954">
      <w:pPr>
        <w:tabs>
          <w:tab w:val="clear" w:pos="369"/>
          <w:tab w:val="left" w:pos="1260"/>
          <w:tab w:val="left" w:pos="2700"/>
          <w:tab w:val="left" w:pos="3960"/>
        </w:tabs>
      </w:pPr>
    </w:p>
    <w:p w14:paraId="19FA264B" w14:textId="6278EC00" w:rsidR="00FA54C7" w:rsidRPr="00482223" w:rsidRDefault="007F2168" w:rsidP="00FA54C7">
      <w:pPr>
        <w:tabs>
          <w:tab w:val="clear" w:pos="369"/>
          <w:tab w:val="left" w:pos="1260"/>
          <w:tab w:val="left" w:pos="2700"/>
          <w:tab w:val="left" w:pos="3960"/>
        </w:tabs>
        <w:rPr>
          <w:i/>
          <w:color w:val="993300"/>
        </w:rPr>
      </w:pPr>
      <w:r w:rsidRPr="00DB1A5A">
        <w:t xml:space="preserve"> </w:t>
      </w:r>
      <w:r w:rsidR="00FA54C7" w:rsidRPr="00DB1A5A">
        <w:t>‘die’</w:t>
      </w:r>
      <w:r w:rsidR="00FA54C7" w:rsidRPr="00DB1A5A">
        <w:tab/>
      </w:r>
      <w:r w:rsidR="00FF1CAB">
        <w:rPr>
          <w:rFonts w:ascii="Doulos SIL" w:hAnsi="Doulos SIL"/>
          <w:i/>
          <w:color w:val="0000FF"/>
        </w:rPr>
        <w:t>kpá</w:t>
      </w:r>
      <w:r w:rsidR="00FA54C7">
        <w:rPr>
          <w:rFonts w:ascii="Doulos SIL" w:hAnsi="Doulos SIL"/>
          <w:i/>
          <w:color w:val="0000FF"/>
        </w:rPr>
        <w:t>ⁿ</w:t>
      </w:r>
      <w:r w:rsidR="00FA54C7" w:rsidRPr="00482223">
        <w:rPr>
          <w:rFonts w:ascii="Doulos SIL" w:hAnsi="Doulos SIL"/>
          <w:i/>
          <w:color w:val="0000FF"/>
        </w:rPr>
        <w:tab/>
      </w:r>
      <w:r w:rsidR="00FA54C7">
        <w:rPr>
          <w:rFonts w:ascii="Doulos SIL" w:hAnsi="Doulos SIL"/>
          <w:i/>
          <w:color w:val="0000FF"/>
        </w:rPr>
        <w:t xml:space="preserve">sà </w:t>
      </w:r>
      <w:r w:rsidR="00FA54C7" w:rsidRPr="0095194D">
        <w:rPr>
          <w:rFonts w:ascii="Doulos SIL" w:hAnsi="Doulos SIL"/>
          <w:i/>
          <w:color w:val="0000FF"/>
        </w:rPr>
        <w:t>kpá</w:t>
      </w:r>
      <w:r w:rsidR="0095194D" w:rsidRPr="0095194D">
        <w:rPr>
          <w:rFonts w:ascii="Doulos SIL" w:hAnsi="Doulos SIL"/>
          <w:i/>
          <w:color w:val="0000FF"/>
        </w:rPr>
        <w:t>á</w:t>
      </w:r>
      <w:r w:rsidR="00FA54C7" w:rsidRPr="0095194D">
        <w:rPr>
          <w:rFonts w:ascii="Doulos SIL" w:hAnsi="Doulos SIL"/>
          <w:i/>
          <w:color w:val="0000FF"/>
        </w:rPr>
        <w:t>ⁿ</w:t>
      </w:r>
      <w:r w:rsidR="00FA54C7" w:rsidRPr="00482223">
        <w:rPr>
          <w:rFonts w:ascii="Doulos SIL" w:hAnsi="Doulos SIL"/>
          <w:i/>
          <w:color w:val="0000FF"/>
        </w:rPr>
        <w:tab/>
      </w:r>
      <w:r w:rsidR="0095194D">
        <w:rPr>
          <w:rFonts w:ascii="Doulos SIL" w:hAnsi="Doulos SIL"/>
          <w:i/>
          <w:color w:val="0000FF"/>
        </w:rPr>
        <w:t xml:space="preserve">sà </w:t>
      </w:r>
      <w:r w:rsidR="00FA54C7">
        <w:rPr>
          <w:rFonts w:ascii="Doulos SIL" w:hAnsi="Doulos SIL"/>
          <w:i/>
          <w:color w:val="0000FF"/>
        </w:rPr>
        <w:t>kpááⁿ nɛ̀</w:t>
      </w:r>
    </w:p>
    <w:p w14:paraId="2C9BCCA9" w14:textId="160ECDD6" w:rsidR="00FA54C7" w:rsidRPr="002D209A" w:rsidRDefault="00FA54C7" w:rsidP="00FA54C7">
      <w:pPr>
        <w:tabs>
          <w:tab w:val="left" w:pos="1620"/>
          <w:tab w:val="left" w:pos="3060"/>
          <w:tab w:val="left" w:pos="4770"/>
        </w:tabs>
      </w:pPr>
      <w:r w:rsidRPr="00482223">
        <w:rPr>
          <w:i/>
          <w:color w:val="993300"/>
        </w:rPr>
        <w:tab/>
      </w:r>
      <w:r>
        <w:rPr>
          <w:rFonts w:ascii="Doulos SIL" w:hAnsi="Doulos SIL"/>
          <w:i/>
          <w:color w:val="0000FF"/>
        </w:rPr>
        <w:t>kpáⁿ</w:t>
      </w:r>
      <w:r w:rsidRPr="00482223">
        <w:rPr>
          <w:rFonts w:ascii="Doulos SIL" w:hAnsi="Doulos SIL"/>
          <w:i/>
          <w:color w:val="0000FF"/>
        </w:rPr>
        <w:tab/>
      </w:r>
      <w:r>
        <w:rPr>
          <w:rFonts w:ascii="Doulos SIL" w:hAnsi="Doulos SIL"/>
          <w:i/>
          <w:color w:val="0000FF"/>
        </w:rPr>
        <w:t>kpɛ́ⁿ</w:t>
      </w:r>
      <w:r w:rsidR="0095194D">
        <w:rPr>
          <w:rFonts w:ascii="Doulos SIL" w:hAnsi="Doulos SIL"/>
          <w:i/>
          <w:color w:val="0000FF"/>
        </w:rPr>
        <w:t xml:space="preserve"> (kpɛ̋ⁿ)</w:t>
      </w:r>
      <w:r w:rsidRPr="00482223">
        <w:rPr>
          <w:rFonts w:ascii="Doulos SIL" w:hAnsi="Doulos SIL"/>
          <w:i/>
          <w:color w:val="0000FF"/>
        </w:rPr>
        <w:tab/>
      </w:r>
      <w:r>
        <w:rPr>
          <w:rFonts w:ascii="Doulos SIL" w:hAnsi="Doulos SIL"/>
          <w:i/>
          <w:color w:val="0000FF"/>
        </w:rPr>
        <w:t>kpɛ̀ɛ̀ⁿ nɛ́</w:t>
      </w:r>
      <w:r w:rsidRPr="00482223">
        <w:rPr>
          <w:rFonts w:ascii="Doulos SIL" w:hAnsi="Doulos SIL"/>
          <w:i/>
          <w:color w:val="0000FF"/>
        </w:rPr>
        <w:tab/>
      </w:r>
      <w:r>
        <w:rPr>
          <w:rFonts w:ascii="Doulos SIL" w:hAnsi="Doulos SIL"/>
          <w:i/>
          <w:color w:val="0000FF"/>
        </w:rPr>
        <w:t>kpèⁿ-yá</w:t>
      </w:r>
    </w:p>
    <w:p w14:paraId="700738D2" w14:textId="77777777" w:rsidR="00FA54C7" w:rsidRDefault="00FA54C7" w:rsidP="00FA54C7"/>
    <w:p w14:paraId="601BD0CA" w14:textId="25D89A8E" w:rsidR="00FA54C7" w:rsidRPr="00482223" w:rsidRDefault="00FA54C7" w:rsidP="00FA54C7">
      <w:pPr>
        <w:tabs>
          <w:tab w:val="clear" w:pos="369"/>
          <w:tab w:val="left" w:pos="1260"/>
          <w:tab w:val="left" w:pos="2700"/>
          <w:tab w:val="left" w:pos="3960"/>
        </w:tabs>
        <w:rPr>
          <w:i/>
          <w:color w:val="993300"/>
        </w:rPr>
      </w:pPr>
      <w:r w:rsidRPr="002D209A">
        <w:t>‘kill’</w:t>
      </w:r>
      <w:r w:rsidRPr="002D209A">
        <w:tab/>
      </w:r>
      <w:r w:rsidR="00FF1CAB">
        <w:rPr>
          <w:rFonts w:ascii="Doulos SIL" w:hAnsi="Doulos SIL"/>
          <w:i/>
          <w:color w:val="0000FF"/>
        </w:rPr>
        <w:t>à kpǎ</w:t>
      </w:r>
      <w:r>
        <w:rPr>
          <w:rFonts w:ascii="Doulos SIL" w:hAnsi="Doulos SIL"/>
          <w:i/>
          <w:color w:val="0000FF"/>
        </w:rPr>
        <w:t>ⁿ</w:t>
      </w:r>
      <w:r w:rsidRPr="00482223">
        <w:rPr>
          <w:rFonts w:ascii="Doulos SIL" w:hAnsi="Doulos SIL"/>
          <w:i/>
          <w:color w:val="0000FF"/>
        </w:rPr>
        <w:tab/>
      </w:r>
      <w:r w:rsidR="00FF1CAB">
        <w:rPr>
          <w:rFonts w:ascii="Doulos SIL" w:hAnsi="Doulos SIL"/>
          <w:i/>
          <w:color w:val="0000FF"/>
        </w:rPr>
        <w:t>sá=</w:t>
      </w:r>
      <w:r>
        <w:rPr>
          <w:rFonts w:ascii="Doulos SIL" w:hAnsi="Doulos SIL"/>
          <w:i/>
          <w:color w:val="0000FF"/>
        </w:rPr>
        <w:t>á kpààⁿ</w:t>
      </w:r>
      <w:r w:rsidRPr="00482223">
        <w:rPr>
          <w:rFonts w:ascii="Doulos SIL" w:hAnsi="Doulos SIL"/>
          <w:i/>
          <w:color w:val="0000FF"/>
        </w:rPr>
        <w:tab/>
      </w:r>
      <w:r w:rsidR="00FF1CAB">
        <w:rPr>
          <w:rFonts w:ascii="Doulos SIL" w:hAnsi="Doulos SIL"/>
          <w:i/>
          <w:color w:val="0000FF"/>
        </w:rPr>
        <w:t xml:space="preserve">sá=á </w:t>
      </w:r>
      <w:r>
        <w:rPr>
          <w:rFonts w:ascii="Doulos SIL" w:hAnsi="Doulos SIL"/>
          <w:i/>
          <w:color w:val="0000FF"/>
        </w:rPr>
        <w:t>kpààⁿ nɛ̀</w:t>
      </w:r>
    </w:p>
    <w:p w14:paraId="2625C301" w14:textId="77777777" w:rsidR="00FA54C7" w:rsidRPr="002D209A" w:rsidRDefault="00FA54C7" w:rsidP="00FA54C7">
      <w:pPr>
        <w:tabs>
          <w:tab w:val="left" w:pos="1620"/>
          <w:tab w:val="left" w:pos="3060"/>
          <w:tab w:val="left" w:pos="4770"/>
        </w:tabs>
      </w:pPr>
      <w:r w:rsidRPr="00482223">
        <w:rPr>
          <w:i/>
          <w:color w:val="993300"/>
        </w:rPr>
        <w:tab/>
      </w:r>
      <w:r>
        <w:rPr>
          <w:rFonts w:ascii="Doulos SIL" w:hAnsi="Doulos SIL"/>
          <w:i/>
          <w:color w:val="0000FF"/>
        </w:rPr>
        <w:t>kpààⁿ</w:t>
      </w:r>
      <w:r w:rsidRPr="00482223">
        <w:rPr>
          <w:rFonts w:ascii="Doulos SIL" w:hAnsi="Doulos SIL"/>
          <w:i/>
          <w:color w:val="0000FF"/>
        </w:rPr>
        <w:tab/>
      </w:r>
      <w:r>
        <w:rPr>
          <w:rFonts w:ascii="Doulos SIL" w:hAnsi="Doulos SIL"/>
          <w:i/>
          <w:color w:val="0000FF"/>
        </w:rPr>
        <w:t>kpɛ̀ⁿ</w:t>
      </w:r>
      <w:r w:rsidRPr="00482223">
        <w:rPr>
          <w:rFonts w:ascii="Doulos SIL" w:hAnsi="Doulos SIL"/>
          <w:i/>
          <w:color w:val="0000FF"/>
        </w:rPr>
        <w:tab/>
      </w:r>
      <w:r>
        <w:rPr>
          <w:rFonts w:ascii="Doulos SIL" w:hAnsi="Doulos SIL"/>
          <w:i/>
          <w:color w:val="0000FF"/>
        </w:rPr>
        <w:t>kpɛ̀ɛ̀ⁿ nɛ́</w:t>
      </w:r>
      <w:r w:rsidRPr="00482223">
        <w:rPr>
          <w:rFonts w:ascii="Doulos SIL" w:hAnsi="Doulos SIL"/>
          <w:i/>
          <w:color w:val="0000FF"/>
        </w:rPr>
        <w:tab/>
      </w:r>
      <w:r>
        <w:rPr>
          <w:rFonts w:ascii="Doulos SIL" w:hAnsi="Doulos SIL"/>
          <w:i/>
          <w:color w:val="0000FF"/>
        </w:rPr>
        <w:t>kpèèⁿ-yá</w:t>
      </w:r>
    </w:p>
    <w:p w14:paraId="11B6CD3D" w14:textId="77777777" w:rsidR="00FA54C7" w:rsidRPr="002D209A" w:rsidRDefault="00FA54C7" w:rsidP="00FA54C7">
      <w:pPr>
        <w:tabs>
          <w:tab w:val="clear" w:pos="369"/>
          <w:tab w:val="left" w:pos="1260"/>
          <w:tab w:val="left" w:pos="2700"/>
          <w:tab w:val="left" w:pos="3960"/>
        </w:tabs>
      </w:pPr>
      <w:r>
        <w:t>[same as ‘die’]</w:t>
      </w:r>
    </w:p>
    <w:p w14:paraId="64067557" w14:textId="77777777" w:rsidR="007B7CC6" w:rsidRDefault="007B7CC6" w:rsidP="007B7CC6">
      <w:pPr>
        <w:rPr>
          <w:i/>
        </w:rPr>
      </w:pPr>
    </w:p>
    <w:p w14:paraId="66D06BDC" w14:textId="77777777" w:rsidR="007B7CC6" w:rsidRPr="00482223" w:rsidRDefault="007B7CC6" w:rsidP="007B7CC6">
      <w:pPr>
        <w:tabs>
          <w:tab w:val="clear" w:pos="369"/>
          <w:tab w:val="left" w:pos="1260"/>
          <w:tab w:val="left" w:pos="2700"/>
          <w:tab w:val="left" w:pos="3960"/>
        </w:tabs>
        <w:rPr>
          <w:i/>
          <w:color w:val="993300"/>
        </w:rPr>
      </w:pPr>
      <w:r w:rsidRPr="00583B32">
        <w:t>‘cook (meal)’</w:t>
      </w:r>
      <w:r w:rsidRPr="00583B32">
        <w:tab/>
      </w:r>
      <w:r>
        <w:rPr>
          <w:rFonts w:ascii="Doulos SIL" w:hAnsi="Doulos SIL"/>
          <w:i/>
          <w:color w:val="0000FF"/>
        </w:rPr>
        <w:t>è mǎⁿ</w:t>
      </w:r>
      <w:r w:rsidRPr="00482223">
        <w:rPr>
          <w:rFonts w:ascii="Doulos SIL" w:hAnsi="Doulos SIL"/>
          <w:i/>
          <w:color w:val="0000FF"/>
        </w:rPr>
        <w:tab/>
      </w:r>
      <w:r>
        <w:rPr>
          <w:rFonts w:ascii="Doulos SIL" w:hAnsi="Doulos SIL"/>
          <w:i/>
          <w:color w:val="0000FF"/>
        </w:rPr>
        <w:t>sí=í mààⁿ</w:t>
      </w:r>
      <w:r w:rsidRPr="00482223">
        <w:rPr>
          <w:rFonts w:ascii="Doulos SIL" w:hAnsi="Doulos SIL"/>
          <w:i/>
          <w:color w:val="0000FF"/>
        </w:rPr>
        <w:tab/>
      </w:r>
      <w:r>
        <w:rPr>
          <w:rFonts w:ascii="Doulos SIL" w:hAnsi="Doulos SIL"/>
          <w:i/>
          <w:color w:val="0000FF"/>
        </w:rPr>
        <w:t>=í mààⁿ nɛ́ⁿ</w:t>
      </w:r>
    </w:p>
    <w:p w14:paraId="64C6CE48" w14:textId="77777777" w:rsidR="007B7CC6" w:rsidRPr="00482223" w:rsidRDefault="007B7CC6" w:rsidP="007B7CC6">
      <w:pPr>
        <w:tabs>
          <w:tab w:val="left" w:pos="1620"/>
          <w:tab w:val="left" w:pos="3060"/>
          <w:tab w:val="left" w:pos="4770"/>
        </w:tabs>
        <w:rPr>
          <w:i/>
          <w:color w:val="993300"/>
        </w:rPr>
      </w:pPr>
      <w:r w:rsidRPr="00482223">
        <w:rPr>
          <w:i/>
          <w:color w:val="993300"/>
        </w:rPr>
        <w:tab/>
      </w:r>
      <w:r>
        <w:rPr>
          <w:rFonts w:ascii="Doulos SIL" w:hAnsi="Doulos SIL"/>
          <w:i/>
          <w:color w:val="0000FF"/>
        </w:rPr>
        <w:t>mààⁿ</w:t>
      </w:r>
      <w:r w:rsidRPr="00482223">
        <w:rPr>
          <w:rFonts w:ascii="Doulos SIL" w:hAnsi="Doulos SIL"/>
          <w:i/>
          <w:color w:val="0000FF"/>
        </w:rPr>
        <w:tab/>
      </w:r>
      <w:r>
        <w:rPr>
          <w:rFonts w:ascii="Doulos SIL" w:hAnsi="Doulos SIL"/>
          <w:i/>
          <w:color w:val="0000FF"/>
        </w:rPr>
        <w:t>mɛ̀ⁿ</w:t>
      </w:r>
      <w:r w:rsidRPr="00482223">
        <w:rPr>
          <w:rFonts w:ascii="Doulos SIL" w:hAnsi="Doulos SIL"/>
          <w:i/>
          <w:color w:val="0000FF"/>
        </w:rPr>
        <w:tab/>
      </w:r>
      <w:r>
        <w:rPr>
          <w:rFonts w:ascii="Doulos SIL" w:hAnsi="Doulos SIL"/>
          <w:i/>
          <w:color w:val="0000FF"/>
        </w:rPr>
        <w:t>mɛ̀ɛ̀ⁿ nɛ́ⁿ</w:t>
      </w:r>
      <w:r w:rsidRPr="00482223">
        <w:rPr>
          <w:rFonts w:ascii="Doulos SIL" w:hAnsi="Doulos SIL"/>
          <w:i/>
          <w:color w:val="0000FF"/>
        </w:rPr>
        <w:tab/>
      </w:r>
      <w:r>
        <w:rPr>
          <w:rFonts w:ascii="Doulos SIL" w:hAnsi="Doulos SIL"/>
          <w:i/>
          <w:color w:val="0000FF"/>
        </w:rPr>
        <w:t>mèⁿ-yá</w:t>
      </w:r>
    </w:p>
    <w:p w14:paraId="39E4878F" w14:textId="77777777" w:rsidR="007B7CC6" w:rsidRPr="00A96892" w:rsidRDefault="007B7CC6" w:rsidP="007B7CC6">
      <w:pPr>
        <w:tabs>
          <w:tab w:val="clear" w:pos="369"/>
          <w:tab w:val="left" w:pos="1260"/>
          <w:tab w:val="left" w:pos="2700"/>
          <w:tab w:val="left" w:pos="3960"/>
        </w:tabs>
      </w:pPr>
      <w:r w:rsidRPr="00A96892">
        <w:rPr>
          <w:i/>
        </w:rPr>
        <w:t>[Fr préparer (repas)]</w:t>
      </w:r>
    </w:p>
    <w:p w14:paraId="558ECF81" w14:textId="77777777" w:rsidR="0095194D" w:rsidRPr="00583B32" w:rsidRDefault="0095194D" w:rsidP="00FA54C7">
      <w:pPr>
        <w:tabs>
          <w:tab w:val="clear" w:pos="369"/>
          <w:tab w:val="left" w:pos="1260"/>
          <w:tab w:val="left" w:pos="2700"/>
          <w:tab w:val="left" w:pos="3960"/>
        </w:tabs>
      </w:pPr>
    </w:p>
    <w:p w14:paraId="6D7DF4EE" w14:textId="77777777" w:rsidR="0095194D" w:rsidRPr="00482223" w:rsidRDefault="0095194D" w:rsidP="0095194D">
      <w:pPr>
        <w:tabs>
          <w:tab w:val="clear" w:pos="369"/>
          <w:tab w:val="left" w:pos="1260"/>
          <w:tab w:val="left" w:pos="2700"/>
          <w:tab w:val="left" w:pos="3960"/>
          <w:tab w:val="left" w:pos="4320"/>
        </w:tabs>
        <w:rPr>
          <w:i/>
          <w:color w:val="993300"/>
        </w:rPr>
      </w:pPr>
      <w:r w:rsidRPr="00924A75">
        <w:t>‘do farming’</w:t>
      </w:r>
      <w:r w:rsidRPr="00924A75">
        <w:tab/>
      </w:r>
      <w:r>
        <w:rPr>
          <w:rFonts w:ascii="Doulos SIL" w:hAnsi="Doulos SIL"/>
          <w:i/>
          <w:color w:val="0000FF"/>
        </w:rPr>
        <w:t>mùúⁿ màⁿ</w:t>
      </w:r>
      <w:r w:rsidRPr="00482223">
        <w:rPr>
          <w:rFonts w:ascii="Doulos SIL" w:hAnsi="Doulos SIL"/>
          <w:i/>
          <w:color w:val="0000FF"/>
        </w:rPr>
        <w:tab/>
      </w:r>
      <w:r>
        <w:rPr>
          <w:rFonts w:ascii="Doulos SIL" w:hAnsi="Doulos SIL"/>
          <w:i/>
          <w:color w:val="0000FF"/>
        </w:rPr>
        <w:t>sà mùúⁿ mààⁿ</w:t>
      </w:r>
      <w:r w:rsidRPr="00482223">
        <w:rPr>
          <w:rFonts w:ascii="Doulos SIL" w:hAnsi="Doulos SIL"/>
          <w:i/>
          <w:color w:val="0000FF"/>
        </w:rPr>
        <w:tab/>
      </w:r>
      <w:r>
        <w:rPr>
          <w:rFonts w:ascii="Doulos SIL" w:hAnsi="Doulos SIL"/>
          <w:i/>
          <w:color w:val="0000FF"/>
        </w:rPr>
        <w:tab/>
        <w:t>sà mùúⁿ mààⁿ nɛ́ⁿ</w:t>
      </w:r>
    </w:p>
    <w:p w14:paraId="142A4A2C" w14:textId="77777777" w:rsidR="0095194D" w:rsidRPr="00482223" w:rsidRDefault="0095194D" w:rsidP="0095194D">
      <w:pPr>
        <w:tabs>
          <w:tab w:val="left" w:pos="1620"/>
          <w:tab w:val="left" w:pos="3060"/>
          <w:tab w:val="left" w:pos="4770"/>
        </w:tabs>
        <w:rPr>
          <w:i/>
          <w:color w:val="993300"/>
        </w:rPr>
      </w:pPr>
      <w:r w:rsidRPr="00482223">
        <w:rPr>
          <w:i/>
          <w:color w:val="993300"/>
        </w:rPr>
        <w:tab/>
      </w:r>
      <w:r w:rsidRPr="00482223">
        <w:rPr>
          <w:rFonts w:ascii="Doulos SIL" w:hAnsi="Doulos SIL"/>
          <w:i/>
          <w:color w:val="0000FF"/>
        </w:rPr>
        <w:t>ŋŋŋ</w:t>
      </w:r>
      <w:r w:rsidRPr="00482223">
        <w:rPr>
          <w:rFonts w:ascii="Doulos SIL" w:hAnsi="Doulos SIL"/>
          <w:i/>
          <w:color w:val="0000FF"/>
        </w:rPr>
        <w:tab/>
      </w:r>
      <w:r>
        <w:rPr>
          <w:rFonts w:ascii="Doulos SIL" w:hAnsi="Doulos SIL"/>
          <w:i/>
          <w:color w:val="0000FF"/>
        </w:rPr>
        <w:t>mùúⁿ mɛ̀ⁿ</w:t>
      </w:r>
      <w:r w:rsidRPr="00482223">
        <w:rPr>
          <w:rFonts w:ascii="Doulos SIL" w:hAnsi="Doulos SIL"/>
          <w:i/>
          <w:color w:val="0000FF"/>
        </w:rPr>
        <w:tab/>
      </w:r>
      <w:r>
        <w:rPr>
          <w:rFonts w:ascii="Doulos SIL" w:hAnsi="Doulos SIL"/>
          <w:i/>
          <w:color w:val="0000FF"/>
        </w:rPr>
        <w:t>mùú mɛ̀ɛ̀ⁿ nɛ́ⁿ</w:t>
      </w:r>
      <w:r w:rsidRPr="00482223">
        <w:rPr>
          <w:rFonts w:ascii="Doulos SIL" w:hAnsi="Doulos SIL"/>
          <w:i/>
          <w:color w:val="0000FF"/>
        </w:rPr>
        <w:tab/>
      </w:r>
      <w:r>
        <w:rPr>
          <w:rFonts w:ascii="Doulos SIL" w:hAnsi="Doulos SIL"/>
          <w:i/>
          <w:color w:val="0000FF"/>
        </w:rPr>
        <w:t>mùúⁿ mèⁿ-yá</w:t>
      </w:r>
    </w:p>
    <w:p w14:paraId="356C2944" w14:textId="77777777" w:rsidR="0095194D" w:rsidRPr="00924A75" w:rsidRDefault="0095194D" w:rsidP="0095194D">
      <w:pPr>
        <w:tabs>
          <w:tab w:val="clear" w:pos="369"/>
          <w:tab w:val="left" w:pos="1260"/>
          <w:tab w:val="left" w:pos="2700"/>
          <w:tab w:val="left" w:pos="3960"/>
        </w:tabs>
      </w:pPr>
      <w:r w:rsidRPr="00924A75">
        <w:rPr>
          <w:i/>
        </w:rPr>
        <w:t>[Fr cultiver, refers focally to weeding in July]</w:t>
      </w:r>
    </w:p>
    <w:p w14:paraId="1177E0C9" w14:textId="77777777" w:rsidR="0095194D" w:rsidRPr="002D209A" w:rsidRDefault="0095194D" w:rsidP="0095194D">
      <w:pPr>
        <w:tabs>
          <w:tab w:val="clear" w:pos="369"/>
          <w:tab w:val="left" w:pos="1260"/>
          <w:tab w:val="left" w:pos="2700"/>
          <w:tab w:val="left" w:pos="3960"/>
        </w:tabs>
      </w:pPr>
    </w:p>
    <w:p w14:paraId="08451592" w14:textId="480AECD4" w:rsidR="0095194D" w:rsidRDefault="0095194D" w:rsidP="007B7CC6">
      <w:pPr>
        <w:tabs>
          <w:tab w:val="clear" w:pos="369"/>
          <w:tab w:val="left" w:pos="1260"/>
          <w:tab w:val="left" w:pos="2700"/>
          <w:tab w:val="left" w:pos="4320"/>
        </w:tabs>
      </w:pPr>
      <w:r w:rsidRPr="00BE106B">
        <w:t>‘hear’</w:t>
      </w:r>
      <w:r w:rsidRPr="00BE106B">
        <w:tab/>
      </w:r>
      <w:r>
        <w:rPr>
          <w:rFonts w:ascii="Doulos SIL" w:hAnsi="Doulos SIL"/>
          <w:i/>
          <w:color w:val="0000FF"/>
        </w:rPr>
        <w:t>mɛ́ɛ́</w:t>
      </w:r>
      <w:r w:rsidR="007B7CC6">
        <w:rPr>
          <w:rFonts w:ascii="Doulos SIL" w:hAnsi="Doulos SIL"/>
          <w:i/>
          <w:color w:val="0000FF"/>
        </w:rPr>
        <w:t>ⁿ</w:t>
      </w:r>
      <w:r>
        <w:rPr>
          <w:rFonts w:ascii="Doulos SIL" w:hAnsi="Doulos SIL"/>
          <w:i/>
          <w:color w:val="0000FF"/>
        </w:rPr>
        <w:t>-mɛ̀</w:t>
      </w:r>
      <w:r w:rsidR="007B7CC6">
        <w:rPr>
          <w:rFonts w:ascii="Doulos SIL" w:hAnsi="Doulos SIL"/>
          <w:i/>
          <w:color w:val="0000FF"/>
        </w:rPr>
        <w:t>ⁿ</w:t>
      </w:r>
      <w:r w:rsidRPr="00482223">
        <w:rPr>
          <w:rFonts w:ascii="Doulos SIL" w:hAnsi="Doulos SIL"/>
          <w:i/>
          <w:color w:val="0000FF"/>
        </w:rPr>
        <w:tab/>
      </w:r>
      <w:r>
        <w:rPr>
          <w:rFonts w:ascii="Doulos SIL" w:hAnsi="Doulos SIL"/>
          <w:i/>
          <w:color w:val="0000FF"/>
        </w:rPr>
        <w:t>sà X mɛ́ɛ́</w:t>
      </w:r>
      <w:r w:rsidR="007B7CC6">
        <w:rPr>
          <w:rFonts w:ascii="Doulos SIL" w:hAnsi="Doulos SIL"/>
          <w:i/>
          <w:color w:val="0000FF"/>
        </w:rPr>
        <w:t>ⁿ</w:t>
      </w:r>
      <w:r>
        <w:rPr>
          <w:rFonts w:ascii="Doulos SIL" w:hAnsi="Doulos SIL"/>
          <w:i/>
          <w:color w:val="0000FF"/>
        </w:rPr>
        <w:t>-mɛ̀</w:t>
      </w:r>
      <w:r w:rsidR="007B7CC6">
        <w:rPr>
          <w:rFonts w:ascii="Doulos SIL" w:hAnsi="Doulos SIL"/>
          <w:i/>
          <w:color w:val="0000FF"/>
        </w:rPr>
        <w:t>ⁿ</w:t>
      </w:r>
      <w:r w:rsidRPr="00482223">
        <w:rPr>
          <w:rFonts w:ascii="Doulos SIL" w:hAnsi="Doulos SIL"/>
          <w:i/>
          <w:color w:val="0000FF"/>
        </w:rPr>
        <w:tab/>
      </w:r>
      <w:r>
        <w:rPr>
          <w:rFonts w:ascii="Doulos SIL" w:hAnsi="Doulos SIL"/>
          <w:i/>
          <w:color w:val="0000FF"/>
        </w:rPr>
        <w:t>mɛ́ɛ́</w:t>
      </w:r>
      <w:r w:rsidR="007B7CC6">
        <w:rPr>
          <w:rFonts w:ascii="Doulos SIL" w:hAnsi="Doulos SIL"/>
          <w:i/>
          <w:color w:val="0000FF"/>
        </w:rPr>
        <w:t>ⁿ</w:t>
      </w:r>
      <w:r>
        <w:rPr>
          <w:rFonts w:ascii="Doulos SIL" w:hAnsi="Doulos SIL"/>
          <w:i/>
          <w:color w:val="0000FF"/>
        </w:rPr>
        <w:t>-mɛ̀</w:t>
      </w:r>
      <w:r w:rsidR="007B7CC6">
        <w:rPr>
          <w:rFonts w:ascii="Doulos SIL" w:hAnsi="Doulos SIL"/>
          <w:i/>
          <w:color w:val="0000FF"/>
        </w:rPr>
        <w:t>ⁿ</w:t>
      </w:r>
      <w:r>
        <w:rPr>
          <w:rFonts w:ascii="Doulos SIL" w:hAnsi="Doulos SIL"/>
          <w:i/>
          <w:color w:val="0000FF"/>
        </w:rPr>
        <w:t xml:space="preserve"> nɛ́</w:t>
      </w:r>
    </w:p>
    <w:p w14:paraId="5D5925A1" w14:textId="77777777" w:rsidR="0095194D" w:rsidRPr="00986631" w:rsidRDefault="0095194D" w:rsidP="0095194D">
      <w:pPr>
        <w:tabs>
          <w:tab w:val="clear" w:pos="369"/>
          <w:tab w:val="left" w:pos="1260"/>
          <w:tab w:val="left" w:pos="2700"/>
          <w:tab w:val="left" w:pos="3960"/>
        </w:tabs>
        <w:rPr>
          <w:rFonts w:ascii="Doulos SIL" w:hAnsi="Doulos SIL"/>
          <w:i/>
          <w:color w:val="0000FF"/>
        </w:rPr>
      </w:pPr>
      <w:r>
        <w:tab/>
      </w:r>
      <w:r>
        <w:tab/>
      </w:r>
      <w:r w:rsidRPr="00986631">
        <w:rPr>
          <w:rFonts w:ascii="Doulos SIL" w:hAnsi="Doulos SIL"/>
          <w:i/>
          <w:color w:val="0000FF"/>
        </w:rPr>
        <w:t>síí mɛ̀ɛ̀</w:t>
      </w:r>
    </w:p>
    <w:p w14:paraId="4005760B" w14:textId="4225E2E3" w:rsidR="0095194D" w:rsidRDefault="0095194D" w:rsidP="0095194D">
      <w:pPr>
        <w:tabs>
          <w:tab w:val="left" w:pos="1620"/>
          <w:tab w:val="left" w:pos="3060"/>
          <w:tab w:val="left" w:pos="4770"/>
        </w:tabs>
      </w:pPr>
      <w:r w:rsidRPr="00482223">
        <w:rPr>
          <w:i/>
          <w:color w:val="993300"/>
        </w:rPr>
        <w:tab/>
      </w:r>
      <w:r>
        <w:rPr>
          <w:rFonts w:ascii="Doulos SIL" w:hAnsi="Doulos SIL"/>
          <w:i/>
          <w:color w:val="0000FF"/>
        </w:rPr>
        <w:t>mɛ̀ɛ̀</w:t>
      </w:r>
      <w:r w:rsidR="007B7CC6">
        <w:rPr>
          <w:rFonts w:ascii="Doulos SIL" w:hAnsi="Doulos SIL"/>
          <w:i/>
          <w:color w:val="0000FF"/>
        </w:rPr>
        <w:t>ⁿ</w:t>
      </w:r>
      <w:r w:rsidRPr="00482223">
        <w:rPr>
          <w:rFonts w:ascii="Doulos SIL" w:hAnsi="Doulos SIL"/>
          <w:i/>
          <w:color w:val="0000FF"/>
        </w:rPr>
        <w:tab/>
      </w:r>
      <w:r>
        <w:rPr>
          <w:rFonts w:ascii="Doulos SIL" w:hAnsi="Doulos SIL"/>
          <w:i/>
          <w:color w:val="0000FF"/>
        </w:rPr>
        <w:t>mɛ̀ɛ́</w:t>
      </w:r>
      <w:r w:rsidR="007B7CC6">
        <w:rPr>
          <w:rFonts w:ascii="Doulos SIL" w:hAnsi="Doulos SIL"/>
          <w:i/>
          <w:color w:val="0000FF"/>
        </w:rPr>
        <w:t>ⁿ</w:t>
      </w:r>
      <w:r>
        <w:rPr>
          <w:rFonts w:ascii="Doulos SIL" w:hAnsi="Doulos SIL"/>
          <w:i/>
          <w:color w:val="0000FF"/>
        </w:rPr>
        <w:t>-mɛ̀</w:t>
      </w:r>
      <w:r w:rsidRPr="00482223">
        <w:rPr>
          <w:rFonts w:ascii="Doulos SIL" w:hAnsi="Doulos SIL"/>
          <w:i/>
          <w:color w:val="0000FF"/>
        </w:rPr>
        <w:tab/>
      </w:r>
      <w:r>
        <w:rPr>
          <w:rFonts w:ascii="Doulos SIL" w:hAnsi="Doulos SIL"/>
          <w:i/>
          <w:color w:val="0000FF"/>
        </w:rPr>
        <w:t>mɛ́ɛ́-mɛ̀</w:t>
      </w:r>
      <w:r w:rsidR="007B7CC6">
        <w:rPr>
          <w:rFonts w:ascii="Doulos SIL" w:hAnsi="Doulos SIL"/>
          <w:i/>
          <w:color w:val="0000FF"/>
        </w:rPr>
        <w:t>ⁿ</w:t>
      </w:r>
      <w:r>
        <w:rPr>
          <w:rFonts w:ascii="Doulos SIL" w:hAnsi="Doulos SIL"/>
          <w:i/>
          <w:color w:val="0000FF"/>
        </w:rPr>
        <w:t xml:space="preserve"> nɛ́</w:t>
      </w:r>
      <w:r w:rsidRPr="00482223">
        <w:rPr>
          <w:rFonts w:ascii="Doulos SIL" w:hAnsi="Doulos SIL"/>
          <w:i/>
          <w:color w:val="0000FF"/>
        </w:rPr>
        <w:tab/>
      </w:r>
      <w:r>
        <w:rPr>
          <w:rFonts w:ascii="Doulos SIL" w:hAnsi="Doulos SIL"/>
          <w:i/>
          <w:color w:val="0000FF"/>
        </w:rPr>
        <w:t>mèè</w:t>
      </w:r>
      <w:r w:rsidR="007B7CC6">
        <w:rPr>
          <w:rFonts w:ascii="Doulos SIL" w:hAnsi="Doulos SIL"/>
          <w:i/>
          <w:color w:val="0000FF"/>
        </w:rPr>
        <w:t>ⁿ</w:t>
      </w:r>
      <w:r>
        <w:rPr>
          <w:rFonts w:ascii="Doulos SIL" w:hAnsi="Doulos SIL"/>
          <w:i/>
          <w:color w:val="0000FF"/>
        </w:rPr>
        <w:t>-yá</w:t>
      </w:r>
    </w:p>
    <w:p w14:paraId="2C8E54B2" w14:textId="7053774C" w:rsidR="0095194D" w:rsidRPr="002D209A" w:rsidRDefault="0095194D" w:rsidP="0095194D">
      <w:pPr>
        <w:tabs>
          <w:tab w:val="left" w:pos="1620"/>
          <w:tab w:val="left" w:pos="3060"/>
          <w:tab w:val="left" w:pos="4770"/>
        </w:tabs>
      </w:pPr>
      <w:r>
        <w:tab/>
      </w:r>
      <w:r>
        <w:tab/>
      </w:r>
      <w:r w:rsidRPr="00986631">
        <w:rPr>
          <w:rFonts w:ascii="Doulos SIL" w:hAnsi="Doulos SIL"/>
          <w:i/>
          <w:color w:val="0000FF"/>
        </w:rPr>
        <w:t>mɛ̀</w:t>
      </w:r>
      <w:r w:rsidR="007B7CC6" w:rsidRPr="00986631">
        <w:rPr>
          <w:rFonts w:ascii="Doulos SIL" w:hAnsi="Doulos SIL"/>
          <w:i/>
          <w:color w:val="0000FF"/>
        </w:rPr>
        <w:t>ⁿ</w:t>
      </w:r>
      <w:r w:rsidRPr="00986631">
        <w:rPr>
          <w:rFonts w:ascii="Doulos SIL" w:hAnsi="Doulos SIL"/>
          <w:i/>
          <w:color w:val="0000FF"/>
        </w:rPr>
        <w:tab/>
        <w:t>mɛ̀ɛ̀</w:t>
      </w:r>
      <w:r w:rsidR="007B7CC6" w:rsidRPr="00986631">
        <w:rPr>
          <w:rFonts w:ascii="Doulos SIL" w:hAnsi="Doulos SIL"/>
          <w:i/>
          <w:color w:val="0000FF"/>
        </w:rPr>
        <w:t>ⁿ</w:t>
      </w:r>
      <w:r w:rsidRPr="00986631">
        <w:rPr>
          <w:rFonts w:ascii="Doulos SIL" w:hAnsi="Doulos SIL"/>
          <w:i/>
          <w:color w:val="0000FF"/>
        </w:rPr>
        <w:t xml:space="preserve"> nɛ́</w:t>
      </w:r>
    </w:p>
    <w:p w14:paraId="6B53FC31" w14:textId="77777777" w:rsidR="0095194D" w:rsidRPr="002D209A" w:rsidRDefault="0095194D" w:rsidP="0095194D"/>
    <w:p w14:paraId="0FFEC13D" w14:textId="2E6957F9" w:rsidR="0095194D" w:rsidRPr="00482223" w:rsidRDefault="0095194D" w:rsidP="0095194D">
      <w:pPr>
        <w:tabs>
          <w:tab w:val="clear" w:pos="369"/>
          <w:tab w:val="left" w:pos="1260"/>
          <w:tab w:val="left" w:pos="2700"/>
          <w:tab w:val="left" w:pos="3960"/>
        </w:tabs>
        <w:rPr>
          <w:i/>
          <w:color w:val="993300"/>
        </w:rPr>
      </w:pPr>
      <w:r w:rsidRPr="008F659B">
        <w:t>‘understand’</w:t>
      </w:r>
      <w:r w:rsidRPr="008F659B">
        <w:tab/>
      </w:r>
      <w:r>
        <w:rPr>
          <w:rFonts w:ascii="Doulos SIL" w:hAnsi="Doulos SIL"/>
          <w:i/>
          <w:color w:val="0000FF"/>
        </w:rPr>
        <w:t>è m</w:t>
      </w:r>
      <w:r w:rsidR="00FF1CAB">
        <w:rPr>
          <w:rFonts w:ascii="Doulos SIL" w:hAnsi="Doulos SIL"/>
          <w:i/>
          <w:color w:val="0000FF"/>
        </w:rPr>
        <w:t>ɛ̌</w:t>
      </w:r>
      <w:r>
        <w:rPr>
          <w:rFonts w:ascii="Doulos SIL" w:hAnsi="Doulos SIL"/>
          <w:i/>
          <w:color w:val="0000FF"/>
        </w:rPr>
        <w:t>ⁿ</w:t>
      </w:r>
      <w:r w:rsidRPr="00482223">
        <w:rPr>
          <w:rFonts w:ascii="Doulos SIL" w:hAnsi="Doulos SIL"/>
          <w:i/>
          <w:color w:val="0000FF"/>
        </w:rPr>
        <w:tab/>
      </w:r>
      <w:r>
        <w:rPr>
          <w:rFonts w:ascii="Doulos SIL" w:hAnsi="Doulos SIL"/>
          <w:i/>
          <w:color w:val="0000FF"/>
        </w:rPr>
        <w:t>sí=í mɛ̀ɛ̀ⁿ</w:t>
      </w:r>
      <w:r w:rsidRPr="00482223">
        <w:rPr>
          <w:rFonts w:ascii="Doulos SIL" w:hAnsi="Doulos SIL"/>
          <w:i/>
          <w:color w:val="0000FF"/>
        </w:rPr>
        <w:tab/>
      </w:r>
      <w:r>
        <w:rPr>
          <w:rFonts w:ascii="Doulos SIL" w:hAnsi="Doulos SIL"/>
          <w:i/>
          <w:color w:val="0000FF"/>
        </w:rPr>
        <w:t>sí=í mɛ̀ɛ̀ⁿ nɛ́</w:t>
      </w:r>
    </w:p>
    <w:p w14:paraId="3B48081E" w14:textId="77777777" w:rsidR="0095194D" w:rsidRDefault="0095194D" w:rsidP="0095194D">
      <w:pPr>
        <w:tabs>
          <w:tab w:val="left" w:pos="1620"/>
          <w:tab w:val="left" w:pos="3060"/>
          <w:tab w:val="left" w:pos="4770"/>
        </w:tabs>
      </w:pPr>
      <w:r w:rsidRPr="00482223">
        <w:rPr>
          <w:i/>
          <w:color w:val="993300"/>
        </w:rPr>
        <w:tab/>
      </w:r>
      <w:r>
        <w:rPr>
          <w:rFonts w:ascii="Doulos SIL" w:hAnsi="Doulos SIL"/>
          <w:i/>
          <w:color w:val="0000FF"/>
        </w:rPr>
        <w:t>mɛ̀ɛ̀ⁿ</w:t>
      </w:r>
      <w:r w:rsidRPr="00482223">
        <w:rPr>
          <w:rFonts w:ascii="Doulos SIL" w:hAnsi="Doulos SIL"/>
          <w:i/>
          <w:color w:val="0000FF"/>
        </w:rPr>
        <w:tab/>
      </w:r>
      <w:r>
        <w:rPr>
          <w:rFonts w:ascii="Doulos SIL" w:hAnsi="Doulos SIL"/>
          <w:i/>
          <w:color w:val="0000FF"/>
        </w:rPr>
        <w:t>á mɛ̀ⁿ</w:t>
      </w:r>
      <w:r w:rsidRPr="00482223">
        <w:rPr>
          <w:rFonts w:ascii="Doulos SIL" w:hAnsi="Doulos SIL"/>
          <w:i/>
          <w:color w:val="0000FF"/>
        </w:rPr>
        <w:tab/>
      </w:r>
      <w:r>
        <w:rPr>
          <w:rFonts w:ascii="Doulos SIL" w:hAnsi="Doulos SIL"/>
          <w:i/>
          <w:color w:val="0000FF"/>
        </w:rPr>
        <w:t>è mɛ̀ɛ̀ⁿ nɛ́</w:t>
      </w:r>
      <w:r w:rsidRPr="00482223">
        <w:rPr>
          <w:rFonts w:ascii="Doulos SIL" w:hAnsi="Doulos SIL"/>
          <w:i/>
          <w:color w:val="0000FF"/>
        </w:rPr>
        <w:tab/>
      </w:r>
      <w:r>
        <w:rPr>
          <w:rFonts w:ascii="Doulos SIL" w:hAnsi="Doulos SIL"/>
          <w:i/>
          <w:color w:val="0000FF"/>
        </w:rPr>
        <w:t>mèⁿ-yá</w:t>
      </w:r>
    </w:p>
    <w:p w14:paraId="3510836D" w14:textId="662C67AA" w:rsidR="0095194D" w:rsidRPr="002D209A" w:rsidRDefault="0095194D" w:rsidP="007B7CC6">
      <w:pPr>
        <w:tabs>
          <w:tab w:val="left" w:pos="1620"/>
          <w:tab w:val="left" w:pos="3060"/>
          <w:tab w:val="left" w:pos="4770"/>
        </w:tabs>
      </w:pPr>
      <w:r>
        <w:t>[= ‘hear’]</w:t>
      </w:r>
    </w:p>
    <w:p w14:paraId="42E46FA7" w14:textId="77777777" w:rsidR="001D537D" w:rsidRPr="002D209A" w:rsidRDefault="001D537D" w:rsidP="001D537D"/>
    <w:p w14:paraId="1A6E9524" w14:textId="01A6D9A2" w:rsidR="001D537D" w:rsidRPr="001D537D" w:rsidRDefault="001D537D" w:rsidP="001D537D">
      <w:pPr>
        <w:rPr>
          <w:i/>
        </w:rPr>
      </w:pPr>
      <w:r w:rsidRPr="00986631">
        <w:rPr>
          <w:rFonts w:ascii="Doulos SIL" w:hAnsi="Doulos SIL"/>
          <w:i/>
          <w:color w:val="0000FF"/>
          <w:highlight w:val="green"/>
        </w:rPr>
        <w:t>Cv</w:t>
      </w:r>
      <w:r w:rsidR="00FA54C7">
        <w:rPr>
          <w:i/>
          <w:highlight w:val="green"/>
        </w:rPr>
        <w:t xml:space="preserve"> with fixed object or chained elements</w:t>
      </w:r>
    </w:p>
    <w:p w14:paraId="0DF3E162" w14:textId="551A6500" w:rsidR="00634DEE" w:rsidRPr="00482223" w:rsidRDefault="00634DEE" w:rsidP="00634DEE">
      <w:pPr>
        <w:tabs>
          <w:tab w:val="clear" w:pos="369"/>
          <w:tab w:val="left" w:pos="1260"/>
          <w:tab w:val="left" w:pos="2700"/>
          <w:tab w:val="left" w:pos="3960"/>
        </w:tabs>
        <w:rPr>
          <w:i/>
          <w:color w:val="993300"/>
        </w:rPr>
      </w:pPr>
      <w:r w:rsidRPr="00FA6E1A">
        <w:lastRenderedPageBreak/>
        <w:t>‘fall’</w:t>
      </w:r>
      <w:r w:rsidRPr="00FA6E1A">
        <w:tab/>
      </w:r>
      <w:r>
        <w:rPr>
          <w:rFonts w:ascii="Doulos SIL" w:hAnsi="Doulos SIL"/>
          <w:i/>
          <w:color w:val="0000FF"/>
        </w:rPr>
        <w:t>bó bà</w:t>
      </w:r>
      <w:r w:rsidRPr="00482223">
        <w:rPr>
          <w:rFonts w:ascii="Doulos SIL" w:hAnsi="Doulos SIL"/>
          <w:i/>
          <w:color w:val="0000FF"/>
        </w:rPr>
        <w:tab/>
      </w:r>
      <w:r>
        <w:rPr>
          <w:rFonts w:ascii="Doulos SIL" w:hAnsi="Doulos SIL"/>
          <w:i/>
          <w:color w:val="0000FF"/>
        </w:rPr>
        <w:t>sà bó bàà</w:t>
      </w:r>
      <w:r w:rsidRPr="00482223">
        <w:rPr>
          <w:rFonts w:ascii="Doulos SIL" w:hAnsi="Doulos SIL"/>
          <w:i/>
          <w:color w:val="0000FF"/>
        </w:rPr>
        <w:tab/>
      </w:r>
      <w:r>
        <w:rPr>
          <w:rFonts w:ascii="Doulos SIL" w:hAnsi="Doulos SIL"/>
          <w:i/>
          <w:color w:val="0000FF"/>
        </w:rPr>
        <w:t>sà bó bàà rɛ́</w:t>
      </w:r>
    </w:p>
    <w:p w14:paraId="601A1416" w14:textId="77777777" w:rsidR="00634DEE" w:rsidRPr="00FA6E1A" w:rsidRDefault="00634DEE" w:rsidP="00634DEE">
      <w:pPr>
        <w:tabs>
          <w:tab w:val="left" w:pos="1620"/>
          <w:tab w:val="left" w:pos="3060"/>
          <w:tab w:val="left" w:pos="4770"/>
        </w:tabs>
      </w:pPr>
      <w:r w:rsidRPr="002C67AC">
        <w:tab/>
      </w:r>
      <w:r>
        <w:rPr>
          <w:rFonts w:ascii="Doulos SIL" w:hAnsi="Doulos SIL"/>
          <w:i/>
          <w:color w:val="0000FF"/>
        </w:rPr>
        <w:t>bó bàà</w:t>
      </w:r>
      <w:r w:rsidRPr="00482223">
        <w:rPr>
          <w:rFonts w:ascii="Doulos SIL" w:hAnsi="Doulos SIL"/>
          <w:i/>
          <w:color w:val="0000FF"/>
        </w:rPr>
        <w:tab/>
      </w:r>
      <w:r>
        <w:rPr>
          <w:rFonts w:ascii="Doulos SIL" w:hAnsi="Doulos SIL"/>
          <w:i/>
          <w:color w:val="0000FF"/>
        </w:rPr>
        <w:t>bó bɛ́ (bɛ̌)</w:t>
      </w:r>
      <w:r w:rsidRPr="00482223">
        <w:rPr>
          <w:rFonts w:ascii="Doulos SIL" w:hAnsi="Doulos SIL"/>
          <w:i/>
          <w:color w:val="0000FF"/>
        </w:rPr>
        <w:tab/>
      </w:r>
      <w:r>
        <w:rPr>
          <w:rFonts w:ascii="Doulos SIL" w:hAnsi="Doulos SIL"/>
          <w:i/>
          <w:color w:val="0000FF"/>
        </w:rPr>
        <w:t>bó béé ré</w:t>
      </w:r>
      <w:r w:rsidRPr="00482223">
        <w:rPr>
          <w:rFonts w:ascii="Doulos SIL" w:hAnsi="Doulos SIL"/>
          <w:i/>
          <w:color w:val="0000FF"/>
        </w:rPr>
        <w:tab/>
      </w:r>
      <w:r>
        <w:rPr>
          <w:rFonts w:ascii="Doulos SIL" w:hAnsi="Doulos SIL"/>
          <w:i/>
          <w:color w:val="0000FF"/>
        </w:rPr>
        <w:t>bó bè-yá</w:t>
      </w:r>
    </w:p>
    <w:p w14:paraId="638185A1" w14:textId="068108C0" w:rsidR="00634DEE" w:rsidRPr="002D209A" w:rsidRDefault="00634DEE" w:rsidP="00634DEE">
      <w:pPr>
        <w:tabs>
          <w:tab w:val="left" w:pos="1620"/>
          <w:tab w:val="left" w:pos="3060"/>
          <w:tab w:val="left" w:pos="4770"/>
        </w:tabs>
      </w:pPr>
      <w:r w:rsidRPr="00FA6E1A">
        <w:rPr>
          <w:i/>
        </w:rPr>
        <w:t xml:space="preserve">[with optional </w:t>
      </w:r>
      <w:r w:rsidRPr="00986631">
        <w:rPr>
          <w:rFonts w:ascii="Doulos SIL" w:hAnsi="Doulos SIL"/>
          <w:i/>
          <w:color w:val="0000FF"/>
        </w:rPr>
        <w:t>bó</w:t>
      </w:r>
      <w:r w:rsidRPr="00FA6E1A">
        <w:rPr>
          <w:i/>
        </w:rPr>
        <w:t>]</w:t>
      </w:r>
    </w:p>
    <w:p w14:paraId="739D6991" w14:textId="77777777" w:rsidR="00F60B02" w:rsidRPr="002D209A" w:rsidRDefault="00F60B02" w:rsidP="00F60B02"/>
    <w:p w14:paraId="78E7E7D1" w14:textId="77777777" w:rsidR="00F60B02" w:rsidRPr="00482223" w:rsidRDefault="00F60B02" w:rsidP="00F60B02">
      <w:pPr>
        <w:tabs>
          <w:tab w:val="clear" w:pos="369"/>
          <w:tab w:val="left" w:pos="1260"/>
          <w:tab w:val="left" w:pos="2700"/>
          <w:tab w:val="left" w:pos="3960"/>
        </w:tabs>
        <w:rPr>
          <w:i/>
          <w:color w:val="993300"/>
        </w:rPr>
      </w:pPr>
      <w:r w:rsidRPr="00575A33">
        <w:t>‘have fun’</w:t>
      </w:r>
      <w:r w:rsidRPr="00575A33">
        <w:tab/>
      </w:r>
      <w:r>
        <w:rPr>
          <w:rFonts w:ascii="Doulos SIL" w:hAnsi="Doulos SIL"/>
          <w:i/>
          <w:color w:val="0000FF"/>
        </w:rPr>
        <w:t>fɔ̀ɔ́ⁿ bà</w:t>
      </w:r>
      <w:r w:rsidRPr="00482223">
        <w:rPr>
          <w:rFonts w:ascii="Doulos SIL" w:hAnsi="Doulos SIL"/>
          <w:i/>
          <w:color w:val="0000FF"/>
        </w:rPr>
        <w:tab/>
      </w:r>
      <w:r>
        <w:rPr>
          <w:rFonts w:ascii="Doulos SIL" w:hAnsi="Doulos SIL"/>
          <w:i/>
          <w:color w:val="0000FF"/>
        </w:rPr>
        <w:t>sà fɔ̀ɔ́ⁿ bàà</w:t>
      </w:r>
      <w:r w:rsidRPr="00482223">
        <w:rPr>
          <w:rFonts w:ascii="Doulos SIL" w:hAnsi="Doulos SIL"/>
          <w:i/>
          <w:color w:val="0000FF"/>
        </w:rPr>
        <w:tab/>
      </w:r>
      <w:r>
        <w:rPr>
          <w:rFonts w:ascii="Doulos SIL" w:hAnsi="Doulos SIL"/>
          <w:i/>
          <w:color w:val="0000FF"/>
        </w:rPr>
        <w:t>sà fɔ̀ɔ́ⁿ bàà rɛ́</w:t>
      </w:r>
    </w:p>
    <w:p w14:paraId="73B53EC6" w14:textId="77777777" w:rsidR="00F60B02" w:rsidRPr="00482223" w:rsidRDefault="00F60B02" w:rsidP="00F60B02">
      <w:pPr>
        <w:tabs>
          <w:tab w:val="left" w:pos="1620"/>
          <w:tab w:val="left" w:pos="3060"/>
          <w:tab w:val="left" w:pos="4770"/>
        </w:tabs>
        <w:rPr>
          <w:i/>
          <w:color w:val="993300"/>
        </w:rPr>
      </w:pPr>
      <w:r w:rsidRPr="00482223">
        <w:rPr>
          <w:i/>
          <w:color w:val="993300"/>
        </w:rPr>
        <w:tab/>
      </w:r>
      <w:r>
        <w:rPr>
          <w:rFonts w:ascii="Doulos SIL" w:hAnsi="Doulos SIL"/>
          <w:i/>
          <w:color w:val="0000FF"/>
        </w:rPr>
        <w:t>fɔ̀ɔ́ⁿ bàà</w:t>
      </w:r>
      <w:r w:rsidRPr="00482223">
        <w:rPr>
          <w:rFonts w:ascii="Doulos SIL" w:hAnsi="Doulos SIL"/>
          <w:i/>
          <w:color w:val="0000FF"/>
        </w:rPr>
        <w:tab/>
      </w:r>
      <w:r>
        <w:rPr>
          <w:rFonts w:ascii="Doulos SIL" w:hAnsi="Doulos SIL"/>
          <w:i/>
          <w:color w:val="0000FF"/>
        </w:rPr>
        <w:t>fɔ̀ɔ́ⁿ bɛ̀</w:t>
      </w:r>
      <w:r w:rsidRPr="00482223">
        <w:rPr>
          <w:rFonts w:ascii="Doulos SIL" w:hAnsi="Doulos SIL"/>
          <w:i/>
          <w:color w:val="0000FF"/>
        </w:rPr>
        <w:tab/>
      </w:r>
      <w:r>
        <w:rPr>
          <w:rFonts w:ascii="Doulos SIL" w:hAnsi="Doulos SIL"/>
          <w:i/>
          <w:color w:val="0000FF"/>
        </w:rPr>
        <w:t>fɔ̀ɔ́ⁿ bɛ̀ɛ̀ rɛ́</w:t>
      </w:r>
      <w:r w:rsidRPr="00482223">
        <w:rPr>
          <w:rFonts w:ascii="Doulos SIL" w:hAnsi="Doulos SIL"/>
          <w:i/>
          <w:color w:val="0000FF"/>
        </w:rPr>
        <w:tab/>
      </w:r>
      <w:r>
        <w:rPr>
          <w:rFonts w:ascii="Doulos SIL" w:hAnsi="Doulos SIL"/>
          <w:i/>
          <w:color w:val="0000FF"/>
        </w:rPr>
        <w:t>fɔ̀ɔ́ⁿ bèè-yá</w:t>
      </w:r>
    </w:p>
    <w:p w14:paraId="0B3629E5" w14:textId="77777777" w:rsidR="00F60B02" w:rsidRPr="00575A33" w:rsidRDefault="00F60B02" w:rsidP="00F60B02">
      <w:r w:rsidRPr="00575A33">
        <w:rPr>
          <w:i/>
        </w:rPr>
        <w:t xml:space="preserve">[Fr s’amuser, with noun </w:t>
      </w:r>
      <w:r w:rsidRPr="00986631">
        <w:rPr>
          <w:rFonts w:ascii="Doulos SIL" w:hAnsi="Doulos SIL"/>
          <w:i/>
          <w:color w:val="0000FF"/>
        </w:rPr>
        <w:t>fɔ̀ɔ́ⁿ</w:t>
      </w:r>
      <w:r w:rsidRPr="00575A33">
        <w:rPr>
          <w:i/>
        </w:rPr>
        <w:t xml:space="preserve"> ‘fun’]</w:t>
      </w:r>
    </w:p>
    <w:p w14:paraId="02E2D977" w14:textId="77777777" w:rsidR="008E3318" w:rsidRPr="002D209A" w:rsidRDefault="008E3318" w:rsidP="008E3318">
      <w:pPr>
        <w:tabs>
          <w:tab w:val="clear" w:pos="369"/>
          <w:tab w:val="left" w:pos="1260"/>
          <w:tab w:val="left" w:pos="2700"/>
          <w:tab w:val="left" w:pos="3960"/>
        </w:tabs>
      </w:pPr>
    </w:p>
    <w:p w14:paraId="53BD584F" w14:textId="77777777" w:rsidR="008E3318" w:rsidRPr="00482223" w:rsidRDefault="008E3318" w:rsidP="008E3318">
      <w:pPr>
        <w:tabs>
          <w:tab w:val="clear" w:pos="369"/>
          <w:tab w:val="left" w:pos="1260"/>
          <w:tab w:val="left" w:pos="2700"/>
          <w:tab w:val="left" w:pos="3960"/>
        </w:tabs>
        <w:rPr>
          <w:i/>
          <w:color w:val="993300"/>
        </w:rPr>
      </w:pPr>
      <w:r w:rsidRPr="00BD33F3">
        <w:t>‘sing’</w:t>
      </w:r>
      <w:r w:rsidRPr="00BD33F3">
        <w:tab/>
      </w:r>
      <w:r>
        <w:rPr>
          <w:rFonts w:ascii="Doulos SIL" w:hAnsi="Doulos SIL"/>
          <w:i/>
          <w:color w:val="0000FF"/>
        </w:rPr>
        <w:t>sə̀gí sà</w:t>
      </w:r>
      <w:r w:rsidRPr="00482223">
        <w:rPr>
          <w:rFonts w:ascii="Doulos SIL" w:hAnsi="Doulos SIL"/>
          <w:i/>
          <w:color w:val="0000FF"/>
        </w:rPr>
        <w:tab/>
      </w:r>
      <w:r>
        <w:rPr>
          <w:rFonts w:ascii="Doulos SIL" w:hAnsi="Doulos SIL"/>
          <w:i/>
          <w:color w:val="0000FF"/>
        </w:rPr>
        <w:t>sà sə̀gí sàà</w:t>
      </w:r>
      <w:r w:rsidRPr="00482223">
        <w:rPr>
          <w:rFonts w:ascii="Doulos SIL" w:hAnsi="Doulos SIL"/>
          <w:i/>
          <w:color w:val="0000FF"/>
        </w:rPr>
        <w:tab/>
      </w:r>
      <w:r>
        <w:rPr>
          <w:rFonts w:ascii="Doulos SIL" w:hAnsi="Doulos SIL"/>
          <w:i/>
          <w:color w:val="0000FF"/>
        </w:rPr>
        <w:t>sà sə̀gí sàà rɛ́</w:t>
      </w:r>
    </w:p>
    <w:p w14:paraId="21F1C3BE" w14:textId="77777777" w:rsidR="008E3318" w:rsidRPr="00482223" w:rsidRDefault="008E3318" w:rsidP="008E3318">
      <w:pPr>
        <w:tabs>
          <w:tab w:val="left" w:pos="1620"/>
          <w:tab w:val="left" w:pos="3060"/>
          <w:tab w:val="left" w:pos="4770"/>
        </w:tabs>
        <w:rPr>
          <w:i/>
          <w:color w:val="993300"/>
        </w:rPr>
      </w:pPr>
      <w:r w:rsidRPr="00482223">
        <w:rPr>
          <w:i/>
          <w:color w:val="993300"/>
        </w:rPr>
        <w:tab/>
      </w:r>
      <w:r>
        <w:rPr>
          <w:rFonts w:ascii="Doulos SIL" w:hAnsi="Doulos SIL"/>
          <w:i/>
          <w:color w:val="0000FF"/>
        </w:rPr>
        <w:t>sə̀gí sàà</w:t>
      </w:r>
      <w:r w:rsidRPr="00482223">
        <w:rPr>
          <w:rFonts w:ascii="Doulos SIL" w:hAnsi="Doulos SIL"/>
          <w:i/>
          <w:color w:val="0000FF"/>
        </w:rPr>
        <w:tab/>
      </w:r>
      <w:r>
        <w:rPr>
          <w:rFonts w:ascii="Doulos SIL" w:hAnsi="Doulos SIL"/>
          <w:i/>
          <w:color w:val="0000FF"/>
        </w:rPr>
        <w:t>sə̀gí sɛ̀</w:t>
      </w:r>
      <w:r w:rsidRPr="00482223">
        <w:rPr>
          <w:rFonts w:ascii="Doulos SIL" w:hAnsi="Doulos SIL"/>
          <w:i/>
          <w:color w:val="0000FF"/>
        </w:rPr>
        <w:tab/>
      </w:r>
      <w:r>
        <w:rPr>
          <w:rFonts w:ascii="Doulos SIL" w:hAnsi="Doulos SIL"/>
          <w:i/>
          <w:color w:val="0000FF"/>
        </w:rPr>
        <w:t>sə̀gí sɛ̀ɛ̀ rɛ́</w:t>
      </w:r>
      <w:r w:rsidRPr="00482223">
        <w:rPr>
          <w:rFonts w:ascii="Doulos SIL" w:hAnsi="Doulos SIL"/>
          <w:i/>
          <w:color w:val="0000FF"/>
        </w:rPr>
        <w:tab/>
      </w:r>
      <w:r>
        <w:rPr>
          <w:rFonts w:ascii="Doulos SIL" w:hAnsi="Doulos SIL"/>
          <w:i/>
          <w:color w:val="0000FF"/>
        </w:rPr>
        <w:t>sə̀gí séé-rá</w:t>
      </w:r>
    </w:p>
    <w:p w14:paraId="52EF0FDD" w14:textId="77777777" w:rsidR="008E3318" w:rsidRPr="00BD33F3" w:rsidRDefault="008E3318" w:rsidP="008E3318">
      <w:r w:rsidRPr="00BD33F3">
        <w:rPr>
          <w:i/>
        </w:rPr>
        <w:t xml:space="preserve">[used with noun </w:t>
      </w:r>
      <w:r w:rsidRPr="00986631">
        <w:rPr>
          <w:rFonts w:ascii="Doulos SIL" w:hAnsi="Doulos SIL"/>
          <w:i/>
          <w:color w:val="0000FF"/>
        </w:rPr>
        <w:t>sə̀gì-rá</w:t>
      </w:r>
      <w:r w:rsidRPr="00BD33F3">
        <w:rPr>
          <w:i/>
        </w:rPr>
        <w:t xml:space="preserve"> ‘song’]</w:t>
      </w:r>
    </w:p>
    <w:p w14:paraId="73ED8B6E" w14:textId="77777777" w:rsidR="00115E29" w:rsidRPr="002D209A" w:rsidRDefault="00115E29" w:rsidP="00115E29"/>
    <w:p w14:paraId="4302282C" w14:textId="6C5F1A67" w:rsidR="00634DEE" w:rsidRPr="00482223" w:rsidRDefault="00634DEE" w:rsidP="00634DEE">
      <w:pPr>
        <w:tabs>
          <w:tab w:val="clear" w:pos="369"/>
          <w:tab w:val="left" w:pos="1260"/>
          <w:tab w:val="left" w:pos="2700"/>
          <w:tab w:val="left" w:pos="3960"/>
        </w:tabs>
        <w:rPr>
          <w:i/>
          <w:color w:val="993300"/>
        </w:rPr>
      </w:pPr>
      <w:r w:rsidRPr="007D3DC2">
        <w:t>‘speak’</w:t>
      </w:r>
      <w:r w:rsidRPr="007D3DC2">
        <w:tab/>
      </w:r>
      <w:r>
        <w:rPr>
          <w:rFonts w:ascii="Doulos SIL" w:hAnsi="Doulos SIL"/>
          <w:i/>
          <w:color w:val="0000FF"/>
        </w:rPr>
        <w:t>kɔ̀lɔ̀gɔ́ kyɛ̀</w:t>
      </w:r>
      <w:r w:rsidRPr="00482223">
        <w:rPr>
          <w:rFonts w:ascii="Doulos SIL" w:hAnsi="Doulos SIL"/>
          <w:i/>
          <w:color w:val="0000FF"/>
        </w:rPr>
        <w:tab/>
      </w:r>
      <w:r>
        <w:rPr>
          <w:rFonts w:ascii="Doulos SIL" w:hAnsi="Doulos SIL"/>
          <w:i/>
          <w:color w:val="0000FF"/>
        </w:rPr>
        <w:t>sà kɔ̄lɔ̄gɔ̄ kyɛ̀ɛ̀</w:t>
      </w:r>
      <w:r w:rsidRPr="00482223">
        <w:rPr>
          <w:rFonts w:ascii="Doulos SIL" w:hAnsi="Doulos SIL"/>
          <w:i/>
          <w:color w:val="0000FF"/>
        </w:rPr>
        <w:tab/>
      </w:r>
      <w:r>
        <w:rPr>
          <w:rFonts w:ascii="Doulos SIL" w:hAnsi="Doulos SIL"/>
          <w:i/>
          <w:color w:val="0000FF"/>
        </w:rPr>
        <w:t>kɔ̄lɔ̄gɔ̄ kyɛ́ɛ́ rɛ̀</w:t>
      </w:r>
    </w:p>
    <w:p w14:paraId="44CC012B" w14:textId="77777777" w:rsidR="00634DEE" w:rsidRDefault="00634DEE" w:rsidP="00634DEE">
      <w:pPr>
        <w:tabs>
          <w:tab w:val="left" w:pos="1620"/>
          <w:tab w:val="left" w:pos="3060"/>
          <w:tab w:val="left" w:pos="4770"/>
        </w:tabs>
        <w:rPr>
          <w:rFonts w:ascii="Doulos SIL" w:hAnsi="Doulos SIL"/>
          <w:i/>
          <w:color w:val="0000FF"/>
        </w:rPr>
      </w:pPr>
      <w:r w:rsidRPr="00482223">
        <w:rPr>
          <w:i/>
          <w:color w:val="993300"/>
        </w:rPr>
        <w:tab/>
      </w:r>
      <w:r w:rsidRPr="00482223">
        <w:rPr>
          <w:rFonts w:ascii="Doulos SIL" w:hAnsi="Doulos SIL"/>
          <w:i/>
          <w:color w:val="0000FF"/>
        </w:rPr>
        <w:t>ŋŋŋ</w:t>
      </w:r>
      <w:r w:rsidRPr="00482223">
        <w:rPr>
          <w:rFonts w:ascii="Doulos SIL" w:hAnsi="Doulos SIL"/>
          <w:i/>
          <w:color w:val="0000FF"/>
        </w:rPr>
        <w:tab/>
      </w:r>
      <w:r>
        <w:rPr>
          <w:rFonts w:ascii="Doulos SIL" w:hAnsi="Doulos SIL"/>
          <w:i/>
          <w:color w:val="0000FF"/>
        </w:rPr>
        <w:t>kɔ̀lɔ̀gɔ́ kyɛ̀</w:t>
      </w:r>
      <w:r w:rsidRPr="00482223">
        <w:rPr>
          <w:rFonts w:ascii="Doulos SIL" w:hAnsi="Doulos SIL"/>
          <w:i/>
          <w:color w:val="0000FF"/>
        </w:rPr>
        <w:tab/>
      </w:r>
      <w:r>
        <w:rPr>
          <w:rFonts w:ascii="Doulos SIL" w:hAnsi="Doulos SIL"/>
          <w:i/>
          <w:color w:val="0000FF"/>
        </w:rPr>
        <w:t>kɔ̀lɔ̀gɔ̀ kyéé ré</w:t>
      </w:r>
      <w:r w:rsidRPr="00482223">
        <w:rPr>
          <w:rFonts w:ascii="Doulos SIL" w:hAnsi="Doulos SIL"/>
          <w:i/>
          <w:color w:val="0000FF"/>
        </w:rPr>
        <w:tab/>
      </w:r>
      <w:r>
        <w:rPr>
          <w:rFonts w:ascii="Doulos SIL" w:hAnsi="Doulos SIL"/>
          <w:i/>
          <w:color w:val="0000FF"/>
        </w:rPr>
        <w:t>kɔ̀lɔ̀gɔ́ kyèè-yá</w:t>
      </w:r>
    </w:p>
    <w:p w14:paraId="615598A6" w14:textId="77777777" w:rsidR="00634DEE" w:rsidRDefault="00634DEE" w:rsidP="00634DEE">
      <w:pPr>
        <w:tabs>
          <w:tab w:val="left" w:pos="1620"/>
          <w:tab w:val="left" w:pos="3060"/>
          <w:tab w:val="left" w:pos="4770"/>
        </w:tabs>
      </w:pPr>
      <w:r>
        <w:rPr>
          <w:rFonts w:ascii="Doulos SIL" w:hAnsi="Doulos SIL"/>
          <w:i/>
          <w:color w:val="0000FF"/>
        </w:rPr>
        <w:tab/>
      </w:r>
      <w:r>
        <w:rPr>
          <w:rFonts w:ascii="Doulos SIL" w:hAnsi="Doulos SIL"/>
          <w:i/>
          <w:color w:val="0000FF"/>
        </w:rPr>
        <w:tab/>
      </w:r>
      <w:r>
        <w:rPr>
          <w:rFonts w:ascii="Doulos SIL" w:hAnsi="Doulos SIL"/>
          <w:i/>
          <w:color w:val="0000FF"/>
        </w:rPr>
        <w:tab/>
        <w:t>~ kyɛ́ɛ́ rɛ́</w:t>
      </w:r>
    </w:p>
    <w:p w14:paraId="2BCE03D4" w14:textId="77777777" w:rsidR="00634DEE" w:rsidRPr="002D209A" w:rsidRDefault="00634DEE" w:rsidP="00634DEE">
      <w:pPr>
        <w:tabs>
          <w:tab w:val="left" w:pos="1620"/>
          <w:tab w:val="left" w:pos="3060"/>
          <w:tab w:val="left" w:pos="4770"/>
        </w:tabs>
      </w:pPr>
      <w:r w:rsidRPr="007D3DC2">
        <w:rPr>
          <w:i/>
        </w:rPr>
        <w:t>[</w:t>
      </w:r>
      <w:r>
        <w:rPr>
          <w:i/>
        </w:rPr>
        <w:t xml:space="preserve">tones inconsistent; </w:t>
      </w:r>
      <w:r w:rsidRPr="007D3DC2">
        <w:rPr>
          <w:i/>
        </w:rPr>
        <w:t>cf ‘arrive’]</w:t>
      </w:r>
    </w:p>
    <w:p w14:paraId="469C0477" w14:textId="77777777" w:rsidR="00FA54C7" w:rsidRPr="002D209A" w:rsidRDefault="00FA54C7" w:rsidP="00FA54C7">
      <w:pPr>
        <w:tabs>
          <w:tab w:val="clear" w:pos="369"/>
          <w:tab w:val="left" w:pos="1260"/>
          <w:tab w:val="left" w:pos="2700"/>
          <w:tab w:val="left" w:pos="3960"/>
        </w:tabs>
      </w:pPr>
    </w:p>
    <w:p w14:paraId="6A64277D" w14:textId="77777777" w:rsidR="00FA54C7" w:rsidRDefault="00FA54C7" w:rsidP="00FA54C7">
      <w:pPr>
        <w:tabs>
          <w:tab w:val="clear" w:pos="369"/>
          <w:tab w:val="left" w:pos="1260"/>
          <w:tab w:val="left" w:pos="2700"/>
          <w:tab w:val="left" w:pos="3960"/>
        </w:tabs>
      </w:pPr>
      <w:r w:rsidRPr="00B260F1">
        <w:t>‘bring’</w:t>
      </w:r>
      <w:r w:rsidRPr="00B260F1">
        <w:tab/>
      </w:r>
      <w:r>
        <w:rPr>
          <w:rFonts w:ascii="Doulos SIL" w:hAnsi="Doulos SIL"/>
          <w:i/>
          <w:color w:val="0000FF"/>
        </w:rPr>
        <w:t>sà [X dɛ̀]</w:t>
      </w:r>
      <w:r w:rsidRPr="00482223">
        <w:rPr>
          <w:rFonts w:ascii="Doulos SIL" w:hAnsi="Doulos SIL"/>
          <w:i/>
          <w:color w:val="0000FF"/>
        </w:rPr>
        <w:tab/>
      </w:r>
      <w:r>
        <w:rPr>
          <w:rFonts w:ascii="Doulos SIL" w:hAnsi="Doulos SIL"/>
          <w:i/>
          <w:color w:val="0000FF"/>
        </w:rPr>
        <w:t>sà sáá [X dɛ̀]</w:t>
      </w:r>
      <w:r w:rsidRPr="00482223">
        <w:rPr>
          <w:rFonts w:ascii="Doulos SIL" w:hAnsi="Doulos SIL"/>
          <w:i/>
          <w:color w:val="0000FF"/>
        </w:rPr>
        <w:tab/>
      </w:r>
      <w:r>
        <w:rPr>
          <w:rFonts w:ascii="Doulos SIL" w:hAnsi="Doulos SIL"/>
          <w:i/>
          <w:color w:val="0000FF"/>
        </w:rPr>
        <w:t>sáá [X dɛ̀] rɛ́</w:t>
      </w:r>
    </w:p>
    <w:p w14:paraId="3BF11370" w14:textId="5DB7AD0A" w:rsidR="0027065D" w:rsidRPr="0027065D" w:rsidRDefault="0027065D" w:rsidP="00FA54C7">
      <w:pPr>
        <w:tabs>
          <w:tab w:val="clear" w:pos="369"/>
          <w:tab w:val="left" w:pos="1260"/>
          <w:tab w:val="left" w:pos="2700"/>
          <w:tab w:val="left" w:pos="3960"/>
        </w:tabs>
      </w:pPr>
      <w:r>
        <w:tab/>
        <w:t>(</w:t>
      </w:r>
      <w:r w:rsidRPr="00986631">
        <w:rPr>
          <w:rFonts w:ascii="Doulos SIL" w:hAnsi="Doulos SIL"/>
          <w:i/>
          <w:color w:val="0000FF"/>
        </w:rPr>
        <w:t>sá=á dɛ̀, sé=é dɛ̀</w:t>
      </w:r>
      <w:r>
        <w:t>)</w:t>
      </w:r>
      <w:r>
        <w:tab/>
        <w:t>(</w:t>
      </w:r>
      <w:r w:rsidRPr="00986631">
        <w:rPr>
          <w:rFonts w:ascii="Doulos SIL" w:hAnsi="Doulos SIL"/>
          <w:i/>
          <w:color w:val="0000FF"/>
        </w:rPr>
        <w:t>sà sá=á dɛ̀, sà sé=é dɛ̀</w:t>
      </w:r>
      <w:r>
        <w:t>)</w:t>
      </w:r>
    </w:p>
    <w:p w14:paraId="1F4BD395" w14:textId="24B6AEA2" w:rsidR="00FA54C7" w:rsidRPr="00482223" w:rsidRDefault="00FA54C7" w:rsidP="00FA54C7">
      <w:pPr>
        <w:tabs>
          <w:tab w:val="left" w:pos="1620"/>
          <w:tab w:val="left" w:pos="3060"/>
          <w:tab w:val="left" w:pos="4770"/>
        </w:tabs>
        <w:rPr>
          <w:i/>
          <w:color w:val="993300"/>
        </w:rPr>
      </w:pPr>
      <w:r w:rsidRPr="00482223">
        <w:rPr>
          <w:i/>
          <w:color w:val="993300"/>
        </w:rPr>
        <w:tab/>
      </w:r>
      <w:r>
        <w:rPr>
          <w:rFonts w:ascii="Doulos SIL" w:hAnsi="Doulos SIL"/>
          <w:i/>
          <w:color w:val="0000FF"/>
        </w:rPr>
        <w:t>sáá [X dɛ̀]</w:t>
      </w:r>
      <w:r w:rsidRPr="00482223">
        <w:rPr>
          <w:rFonts w:ascii="Doulos SIL" w:hAnsi="Doulos SIL"/>
          <w:i/>
          <w:color w:val="0000FF"/>
        </w:rPr>
        <w:tab/>
      </w:r>
      <w:r>
        <w:rPr>
          <w:rFonts w:ascii="Doulos SIL" w:hAnsi="Doulos SIL"/>
          <w:i/>
          <w:color w:val="0000FF"/>
        </w:rPr>
        <w:t>s</w:t>
      </w:r>
      <w:r w:rsidR="0027065D">
        <w:rPr>
          <w:rFonts w:ascii="Doulos SIL" w:hAnsi="Doulos SIL"/>
          <w:i/>
          <w:color w:val="0000FF"/>
        </w:rPr>
        <w:t>ɛ́</w:t>
      </w:r>
      <w:r>
        <w:rPr>
          <w:rFonts w:ascii="Doulos SIL" w:hAnsi="Doulos SIL"/>
          <w:i/>
          <w:color w:val="0000FF"/>
        </w:rPr>
        <w:t xml:space="preserve"> [X dɛ̀]</w:t>
      </w:r>
      <w:r w:rsidRPr="00482223">
        <w:rPr>
          <w:rFonts w:ascii="Doulos SIL" w:hAnsi="Doulos SIL"/>
          <w:i/>
          <w:color w:val="0000FF"/>
        </w:rPr>
        <w:tab/>
      </w:r>
      <w:r>
        <w:rPr>
          <w:rFonts w:ascii="Doulos SIL" w:hAnsi="Doulos SIL"/>
          <w:i/>
          <w:color w:val="0000FF"/>
        </w:rPr>
        <w:t>sɛ̀ [X dɛ̀] rɛ́</w:t>
      </w:r>
      <w:r w:rsidRPr="00482223">
        <w:rPr>
          <w:rFonts w:ascii="Doulos SIL" w:hAnsi="Doulos SIL"/>
          <w:i/>
          <w:color w:val="0000FF"/>
        </w:rPr>
        <w:tab/>
      </w:r>
      <w:r>
        <w:rPr>
          <w:rFonts w:ascii="Doulos SIL" w:hAnsi="Doulos SIL"/>
          <w:i/>
          <w:color w:val="0000FF"/>
        </w:rPr>
        <w:t>sè-yá [X dɛ̀]</w:t>
      </w:r>
    </w:p>
    <w:p w14:paraId="3B00C78E" w14:textId="77777777" w:rsidR="00FA54C7" w:rsidRPr="002D209A" w:rsidRDefault="00FA54C7" w:rsidP="00FA54C7">
      <w:r w:rsidRPr="00115E29">
        <w:rPr>
          <w:i/>
        </w:rPr>
        <w:t>[based on ‘come’]</w:t>
      </w:r>
    </w:p>
    <w:p w14:paraId="19D344C6" w14:textId="77777777" w:rsidR="00634DEE" w:rsidRPr="002D209A" w:rsidRDefault="00634DEE" w:rsidP="00BA6685">
      <w:pPr>
        <w:tabs>
          <w:tab w:val="left" w:pos="1620"/>
          <w:tab w:val="left" w:pos="3060"/>
          <w:tab w:val="left" w:pos="4770"/>
        </w:tabs>
      </w:pPr>
    </w:p>
    <w:p w14:paraId="594D3A61" w14:textId="28CFA9FD" w:rsidR="00DB25B6" w:rsidRDefault="00DB25B6" w:rsidP="0027065D">
      <w:pPr>
        <w:tabs>
          <w:tab w:val="clear" w:pos="369"/>
          <w:tab w:val="left" w:pos="1260"/>
          <w:tab w:val="left" w:pos="2700"/>
          <w:tab w:val="left" w:pos="3960"/>
          <w:tab w:val="left" w:pos="4320"/>
        </w:tabs>
      </w:pPr>
      <w:r w:rsidRPr="00DB25B6">
        <w:t>‘abandon’</w:t>
      </w:r>
      <w:r w:rsidRPr="00DB25B6">
        <w:tab/>
      </w:r>
      <w:r>
        <w:rPr>
          <w:rFonts w:ascii="Doulos SIL" w:hAnsi="Doulos SIL"/>
          <w:i/>
          <w:color w:val="0000FF"/>
        </w:rPr>
        <w:t>kà X (dè)</w:t>
      </w:r>
      <w:r w:rsidRPr="00482223">
        <w:rPr>
          <w:rFonts w:ascii="Doulos SIL" w:hAnsi="Doulos SIL"/>
          <w:i/>
          <w:color w:val="0000FF"/>
        </w:rPr>
        <w:tab/>
      </w:r>
      <w:r w:rsidR="0027065D">
        <w:rPr>
          <w:rFonts w:ascii="Doulos SIL" w:hAnsi="Doulos SIL"/>
          <w:i/>
          <w:color w:val="0000FF"/>
        </w:rPr>
        <w:t>sà kàà</w:t>
      </w:r>
      <w:r>
        <w:rPr>
          <w:rFonts w:ascii="Doulos SIL" w:hAnsi="Doulos SIL"/>
          <w:i/>
          <w:color w:val="0000FF"/>
        </w:rPr>
        <w:t xml:space="preserve"> X (dè)</w:t>
      </w:r>
      <w:r w:rsidRPr="00482223">
        <w:rPr>
          <w:rFonts w:ascii="Doulos SIL" w:hAnsi="Doulos SIL"/>
          <w:i/>
          <w:color w:val="0000FF"/>
        </w:rPr>
        <w:tab/>
      </w:r>
      <w:r w:rsidR="0027065D">
        <w:rPr>
          <w:rFonts w:ascii="Doulos SIL" w:hAnsi="Doulos SIL"/>
          <w:i/>
          <w:color w:val="0000FF"/>
        </w:rPr>
        <w:tab/>
        <w:t>sà kàà</w:t>
      </w:r>
      <w:r>
        <w:rPr>
          <w:rFonts w:ascii="Doulos SIL" w:hAnsi="Doulos SIL"/>
          <w:i/>
          <w:color w:val="0000FF"/>
        </w:rPr>
        <w:t xml:space="preserve"> X dè ré</w:t>
      </w:r>
    </w:p>
    <w:p w14:paraId="41B92228" w14:textId="08AB0EB1" w:rsidR="0027065D" w:rsidRPr="0027065D" w:rsidRDefault="0027065D" w:rsidP="0027065D">
      <w:pPr>
        <w:tabs>
          <w:tab w:val="clear" w:pos="369"/>
          <w:tab w:val="left" w:pos="1260"/>
          <w:tab w:val="left" w:pos="2700"/>
          <w:tab w:val="left" w:pos="3960"/>
          <w:tab w:val="left" w:pos="4320"/>
        </w:tabs>
      </w:pPr>
      <w:r>
        <w:tab/>
      </w:r>
      <w:r>
        <w:tab/>
        <w:t>(</w:t>
      </w:r>
      <w:r w:rsidRPr="00986631">
        <w:rPr>
          <w:rFonts w:ascii="Doulos SIL" w:hAnsi="Doulos SIL"/>
          <w:i/>
          <w:color w:val="0000FF"/>
        </w:rPr>
        <w:t>sà káá yā dè, sà káá yē dè</w:t>
      </w:r>
      <w:r>
        <w:t>)</w:t>
      </w:r>
    </w:p>
    <w:p w14:paraId="02C58052" w14:textId="7A774932" w:rsidR="00DB25B6" w:rsidRDefault="00DB25B6" w:rsidP="00DB25B6">
      <w:pPr>
        <w:tabs>
          <w:tab w:val="left" w:pos="1620"/>
          <w:tab w:val="left" w:pos="3060"/>
          <w:tab w:val="left" w:pos="4770"/>
        </w:tabs>
      </w:pPr>
      <w:r w:rsidRPr="00482223">
        <w:rPr>
          <w:i/>
          <w:color w:val="993300"/>
        </w:rPr>
        <w:tab/>
      </w:r>
      <w:r>
        <w:rPr>
          <w:rFonts w:ascii="Doulos SIL" w:hAnsi="Doulos SIL"/>
          <w:i/>
          <w:color w:val="0000FF"/>
        </w:rPr>
        <w:t>kàà X (dè)</w:t>
      </w:r>
      <w:r w:rsidRPr="00482223">
        <w:rPr>
          <w:rFonts w:ascii="Doulos SIL" w:hAnsi="Doulos SIL"/>
          <w:i/>
          <w:color w:val="0000FF"/>
        </w:rPr>
        <w:tab/>
      </w:r>
      <w:r>
        <w:rPr>
          <w:rFonts w:ascii="Doulos SIL" w:hAnsi="Doulos SIL"/>
          <w:i/>
          <w:color w:val="0000FF"/>
        </w:rPr>
        <w:t>kɛ́ X dè</w:t>
      </w:r>
      <w:r w:rsidRPr="00482223">
        <w:rPr>
          <w:rFonts w:ascii="Doulos SIL" w:hAnsi="Doulos SIL"/>
          <w:i/>
          <w:color w:val="0000FF"/>
        </w:rPr>
        <w:tab/>
      </w:r>
      <w:r>
        <w:rPr>
          <w:rFonts w:ascii="Doulos SIL" w:hAnsi="Doulos SIL"/>
          <w:i/>
          <w:color w:val="0000FF"/>
        </w:rPr>
        <w:t>kɛ́ X dè ré</w:t>
      </w:r>
      <w:r w:rsidRPr="00482223">
        <w:rPr>
          <w:rFonts w:ascii="Doulos SIL" w:hAnsi="Doulos SIL"/>
          <w:i/>
          <w:color w:val="0000FF"/>
        </w:rPr>
        <w:tab/>
      </w:r>
      <w:r>
        <w:rPr>
          <w:rFonts w:ascii="Doulos SIL" w:hAnsi="Doulos SIL"/>
          <w:i/>
          <w:color w:val="0000FF"/>
        </w:rPr>
        <w:t>kè-yá X dè</w:t>
      </w:r>
    </w:p>
    <w:p w14:paraId="6DD87E89" w14:textId="4D3FF85A" w:rsidR="00DB25B6" w:rsidRPr="002D209A" w:rsidRDefault="0027065D" w:rsidP="00DB25B6">
      <w:pPr>
        <w:tabs>
          <w:tab w:val="left" w:pos="1620"/>
          <w:tab w:val="left" w:pos="3060"/>
          <w:tab w:val="left" w:pos="4770"/>
        </w:tabs>
      </w:pPr>
      <w:r w:rsidRPr="00DB25B6">
        <w:rPr>
          <w:i/>
        </w:rPr>
        <w:t xml:space="preserve"> </w:t>
      </w:r>
      <w:r w:rsidR="00DB25B6" w:rsidRPr="00DB25B6">
        <w:rPr>
          <w:i/>
        </w:rPr>
        <w:t>[leave behind, leave alone, etc.]</w:t>
      </w:r>
    </w:p>
    <w:p w14:paraId="05C6FE38" w14:textId="77777777" w:rsidR="001D537D" w:rsidRPr="002D209A" w:rsidRDefault="001D537D" w:rsidP="001D537D"/>
    <w:p w14:paraId="4E0DC8AC" w14:textId="255F4823" w:rsidR="0017740F" w:rsidRPr="00482223" w:rsidRDefault="0017740F" w:rsidP="0017740F">
      <w:pPr>
        <w:tabs>
          <w:tab w:val="clear" w:pos="369"/>
          <w:tab w:val="left" w:pos="1260"/>
          <w:tab w:val="left" w:pos="2700"/>
          <w:tab w:val="left" w:pos="3960"/>
        </w:tabs>
        <w:rPr>
          <w:i/>
          <w:color w:val="993300"/>
        </w:rPr>
      </w:pPr>
      <w:r>
        <w:t>‘hold’</w:t>
      </w:r>
      <w:r w:rsidRPr="002D209A">
        <w:tab/>
      </w:r>
      <w:r>
        <w:rPr>
          <w:rFonts w:ascii="Doulos SIL" w:hAnsi="Doulos SIL"/>
          <w:i/>
          <w:color w:val="0000FF"/>
        </w:rPr>
        <w:t>bìì X dɛ̀</w:t>
      </w:r>
      <w:r w:rsidRPr="00482223">
        <w:rPr>
          <w:rFonts w:ascii="Doulos SIL" w:hAnsi="Doulos SIL"/>
          <w:i/>
          <w:color w:val="0000FF"/>
        </w:rPr>
        <w:tab/>
      </w:r>
      <w:r>
        <w:rPr>
          <w:rFonts w:ascii="Doulos SIL" w:hAnsi="Doulos SIL"/>
          <w:i/>
          <w:color w:val="0000FF"/>
        </w:rPr>
        <w:t>sà byɛ́ X dɛ̀</w:t>
      </w:r>
      <w:r w:rsidRPr="00482223">
        <w:rPr>
          <w:rFonts w:ascii="Doulos SIL" w:hAnsi="Doulos SIL"/>
          <w:i/>
          <w:color w:val="0000FF"/>
        </w:rPr>
        <w:tab/>
      </w:r>
      <w:r>
        <w:rPr>
          <w:rFonts w:ascii="Doulos SIL" w:hAnsi="Doulos SIL"/>
          <w:i/>
          <w:color w:val="0000FF"/>
        </w:rPr>
        <w:t>sà byɛ́ X dɛ̀ rɛ́</w:t>
      </w:r>
    </w:p>
    <w:p w14:paraId="01D840FC" w14:textId="77777777" w:rsidR="0017740F" w:rsidRPr="00482223" w:rsidRDefault="0017740F" w:rsidP="0017740F">
      <w:pPr>
        <w:tabs>
          <w:tab w:val="left" w:pos="1620"/>
          <w:tab w:val="left" w:pos="3060"/>
          <w:tab w:val="left" w:pos="4770"/>
        </w:tabs>
        <w:rPr>
          <w:i/>
          <w:color w:val="993300"/>
        </w:rPr>
      </w:pPr>
      <w:r w:rsidRPr="00482223">
        <w:rPr>
          <w:i/>
          <w:color w:val="993300"/>
        </w:rPr>
        <w:tab/>
      </w:r>
      <w:r>
        <w:rPr>
          <w:rFonts w:ascii="Doulos SIL" w:hAnsi="Doulos SIL"/>
          <w:i/>
          <w:color w:val="0000FF"/>
        </w:rPr>
        <w:t>byɛ́</w:t>
      </w:r>
      <w:r w:rsidRPr="00482223">
        <w:rPr>
          <w:rFonts w:ascii="Doulos SIL" w:hAnsi="Doulos SIL"/>
          <w:i/>
          <w:color w:val="0000FF"/>
        </w:rPr>
        <w:tab/>
      </w:r>
      <w:r>
        <w:rPr>
          <w:rFonts w:ascii="Doulos SIL" w:hAnsi="Doulos SIL"/>
          <w:i/>
          <w:color w:val="0000FF"/>
        </w:rPr>
        <w:t>bíí X dɛ̀</w:t>
      </w:r>
      <w:r w:rsidRPr="00482223">
        <w:rPr>
          <w:rFonts w:ascii="Doulos SIL" w:hAnsi="Doulos SIL"/>
          <w:i/>
          <w:color w:val="0000FF"/>
        </w:rPr>
        <w:tab/>
      </w:r>
      <w:r>
        <w:rPr>
          <w:rFonts w:ascii="Doulos SIL" w:hAnsi="Doulos SIL"/>
          <w:i/>
          <w:color w:val="0000FF"/>
        </w:rPr>
        <w:t>bíí X dɛ̀ rɛ́</w:t>
      </w:r>
      <w:r w:rsidRPr="00482223">
        <w:rPr>
          <w:rFonts w:ascii="Doulos SIL" w:hAnsi="Doulos SIL"/>
          <w:i/>
          <w:color w:val="0000FF"/>
        </w:rPr>
        <w:tab/>
      </w:r>
      <w:r>
        <w:rPr>
          <w:rFonts w:ascii="Doulos SIL" w:hAnsi="Doulos SIL"/>
          <w:i/>
          <w:color w:val="0000FF"/>
        </w:rPr>
        <w:t>bì-yà X dɛ̀</w:t>
      </w:r>
    </w:p>
    <w:p w14:paraId="75F4333E" w14:textId="77777777" w:rsidR="00E87245" w:rsidRDefault="00E87245" w:rsidP="00DB25B6">
      <w:pPr>
        <w:tabs>
          <w:tab w:val="clear" w:pos="369"/>
          <w:tab w:val="left" w:pos="1260"/>
          <w:tab w:val="left" w:pos="2700"/>
          <w:tab w:val="left" w:pos="3960"/>
        </w:tabs>
        <w:rPr>
          <w:i/>
          <w:color w:val="993300"/>
        </w:rPr>
      </w:pPr>
    </w:p>
    <w:p w14:paraId="03551D0E" w14:textId="77777777" w:rsidR="001F0BCC" w:rsidRDefault="001F0BCC" w:rsidP="001F0BCC">
      <w:pPr>
        <w:tabs>
          <w:tab w:val="clear" w:pos="369"/>
          <w:tab w:val="left" w:pos="1260"/>
          <w:tab w:val="left" w:pos="2700"/>
          <w:tab w:val="left" w:pos="3960"/>
        </w:tabs>
        <w:rPr>
          <w:i/>
          <w:color w:val="993300"/>
        </w:rPr>
      </w:pPr>
    </w:p>
    <w:p w14:paraId="734851BD" w14:textId="77777777" w:rsidR="001F0BCC" w:rsidRPr="00FA54C7" w:rsidRDefault="001F0BCC" w:rsidP="001F0BCC">
      <w:r w:rsidRPr="00986631">
        <w:rPr>
          <w:rFonts w:ascii="Doulos SIL" w:hAnsi="Doulos SIL"/>
          <w:i/>
          <w:color w:val="0000FF"/>
          <w:highlight w:val="green"/>
        </w:rPr>
        <w:t>Cvvⁿ</w:t>
      </w:r>
      <w:r>
        <w:rPr>
          <w:highlight w:val="green"/>
        </w:rPr>
        <w:t xml:space="preserve"> </w:t>
      </w:r>
    </w:p>
    <w:p w14:paraId="3874AD95" w14:textId="3B6C15A3" w:rsidR="001F0BCC" w:rsidRPr="00482223" w:rsidRDefault="001F0BCC" w:rsidP="001F0BCC">
      <w:pPr>
        <w:tabs>
          <w:tab w:val="clear" w:pos="369"/>
          <w:tab w:val="left" w:pos="1260"/>
          <w:tab w:val="left" w:pos="2700"/>
          <w:tab w:val="left" w:pos="3960"/>
        </w:tabs>
        <w:rPr>
          <w:i/>
          <w:color w:val="993300"/>
        </w:rPr>
      </w:pPr>
      <w:r w:rsidRPr="00665426">
        <w:t xml:space="preserve"> ‘fly (away)’</w:t>
      </w:r>
      <w:r w:rsidRPr="00665426">
        <w:tab/>
      </w:r>
      <w:r w:rsidR="005B3317">
        <w:rPr>
          <w:rFonts w:ascii="Doulos SIL" w:hAnsi="Doulos SIL"/>
          <w:i/>
          <w:color w:val="0000FF"/>
        </w:rPr>
        <w:t>é</w:t>
      </w:r>
      <w:r>
        <w:rPr>
          <w:rFonts w:ascii="Doulos SIL" w:hAnsi="Doulos SIL"/>
          <w:i/>
          <w:color w:val="0000FF"/>
        </w:rPr>
        <w:t xml:space="preserve"> kíⁿ</w:t>
      </w:r>
      <w:r w:rsidRPr="00482223">
        <w:rPr>
          <w:rFonts w:ascii="Doulos SIL" w:hAnsi="Doulos SIL"/>
          <w:i/>
          <w:color w:val="0000FF"/>
        </w:rPr>
        <w:tab/>
      </w:r>
      <w:r>
        <w:rPr>
          <w:rFonts w:ascii="Doulos SIL" w:hAnsi="Doulos SIL"/>
          <w:i/>
          <w:color w:val="0000FF"/>
        </w:rPr>
        <w:t>sá=á ky</w:t>
      </w:r>
      <w:r w:rsidR="007F2168">
        <w:rPr>
          <w:rFonts w:ascii="Doulos SIL" w:hAnsi="Doulos SIL"/>
          <w:i/>
          <w:color w:val="0000FF"/>
        </w:rPr>
        <w:t>ɛ̌</w:t>
      </w:r>
      <w:r>
        <w:rPr>
          <w:rFonts w:ascii="Doulos SIL" w:hAnsi="Doulos SIL"/>
          <w:i/>
          <w:color w:val="0000FF"/>
        </w:rPr>
        <w:t>ɛ̀ⁿ</w:t>
      </w:r>
      <w:r w:rsidRPr="00482223">
        <w:rPr>
          <w:rFonts w:ascii="Doulos SIL" w:hAnsi="Doulos SIL"/>
          <w:i/>
          <w:color w:val="0000FF"/>
        </w:rPr>
        <w:tab/>
      </w:r>
      <w:r>
        <w:rPr>
          <w:rFonts w:ascii="Doulos SIL" w:hAnsi="Doulos SIL"/>
          <w:i/>
          <w:color w:val="0000FF"/>
        </w:rPr>
        <w:t>sá=á kyɛ̀ɛ́ⁿ nɛ̀ⁿ</w:t>
      </w:r>
    </w:p>
    <w:p w14:paraId="6F340983" w14:textId="6D92CADD" w:rsidR="001F0BCC" w:rsidRPr="002D209A" w:rsidRDefault="001F0BCC" w:rsidP="001F0BCC">
      <w:pPr>
        <w:tabs>
          <w:tab w:val="left" w:pos="1620"/>
          <w:tab w:val="left" w:pos="3060"/>
          <w:tab w:val="left" w:pos="4770"/>
        </w:tabs>
      </w:pPr>
      <w:r w:rsidRPr="00482223">
        <w:rPr>
          <w:i/>
          <w:color w:val="993300"/>
        </w:rPr>
        <w:tab/>
      </w:r>
      <w:r w:rsidR="009F747E">
        <w:rPr>
          <w:rFonts w:ascii="Doulos SIL" w:hAnsi="Doulos SIL"/>
          <w:i/>
          <w:color w:val="0000FF"/>
        </w:rPr>
        <w:t>kyɛ̌ɛ̀ⁿ</w:t>
      </w:r>
      <w:r w:rsidRPr="00482223">
        <w:rPr>
          <w:rFonts w:ascii="Doulos SIL" w:hAnsi="Doulos SIL"/>
          <w:i/>
          <w:color w:val="0000FF"/>
        </w:rPr>
        <w:tab/>
      </w:r>
      <w:r>
        <w:rPr>
          <w:rFonts w:ascii="Doulos SIL" w:hAnsi="Doulos SIL"/>
          <w:i/>
          <w:color w:val="0000FF"/>
        </w:rPr>
        <w:t>é kìíìⁿ</w:t>
      </w:r>
      <w:r w:rsidRPr="00482223">
        <w:rPr>
          <w:rFonts w:ascii="Doulos SIL" w:hAnsi="Doulos SIL"/>
          <w:i/>
          <w:color w:val="0000FF"/>
        </w:rPr>
        <w:tab/>
      </w:r>
      <w:r>
        <w:rPr>
          <w:rFonts w:ascii="Doulos SIL" w:hAnsi="Doulos SIL"/>
          <w:i/>
          <w:color w:val="0000FF"/>
        </w:rPr>
        <w:t>é kìíⁿ nèⁿ</w:t>
      </w:r>
      <w:r w:rsidRPr="00482223">
        <w:rPr>
          <w:rFonts w:ascii="Doulos SIL" w:hAnsi="Doulos SIL"/>
          <w:i/>
          <w:color w:val="0000FF"/>
        </w:rPr>
        <w:tab/>
      </w:r>
      <w:r>
        <w:rPr>
          <w:rFonts w:ascii="Doulos SIL" w:hAnsi="Doulos SIL"/>
          <w:i/>
          <w:color w:val="0000FF"/>
        </w:rPr>
        <w:t>é nì kì</w:t>
      </w:r>
      <w:r w:rsidR="007F2168">
        <w:rPr>
          <w:rFonts w:ascii="Doulos SIL" w:hAnsi="Doulos SIL"/>
          <w:i/>
          <w:color w:val="0000FF"/>
        </w:rPr>
        <w:t>ì</w:t>
      </w:r>
      <w:r>
        <w:rPr>
          <w:rFonts w:ascii="Doulos SIL" w:hAnsi="Doulos SIL"/>
          <w:i/>
          <w:color w:val="0000FF"/>
        </w:rPr>
        <w:t>ⁿ-yá</w:t>
      </w:r>
    </w:p>
    <w:p w14:paraId="3A5DE55F" w14:textId="77777777" w:rsidR="001F0BCC" w:rsidRDefault="001F0BCC" w:rsidP="001F0BCC"/>
    <w:p w14:paraId="06347DE9" w14:textId="76963456" w:rsidR="00E76E22" w:rsidRPr="00482223" w:rsidRDefault="00E76E22" w:rsidP="00E76E22">
      <w:pPr>
        <w:tabs>
          <w:tab w:val="clear" w:pos="369"/>
          <w:tab w:val="left" w:pos="1260"/>
          <w:tab w:val="left" w:pos="2700"/>
          <w:tab w:val="left" w:pos="3960"/>
        </w:tabs>
        <w:rPr>
          <w:i/>
          <w:color w:val="993300"/>
        </w:rPr>
      </w:pPr>
      <w:r>
        <w:t>‘throw’</w:t>
      </w:r>
      <w:r w:rsidRPr="008C72BB">
        <w:tab/>
      </w:r>
      <w:r w:rsidRPr="00986631">
        <w:rPr>
          <w:rFonts w:ascii="Doulos SIL" w:hAnsi="Doulos SIL"/>
          <w:i/>
          <w:color w:val="0000FF"/>
        </w:rPr>
        <w:t>è</w:t>
      </w:r>
      <w:r>
        <w:t xml:space="preserve"> </w:t>
      </w:r>
      <w:r>
        <w:rPr>
          <w:rFonts w:ascii="Doulos SIL" w:hAnsi="Doulos SIL"/>
          <w:i/>
          <w:color w:val="0000FF"/>
        </w:rPr>
        <w:t>gbɛ̌ⁿ</w:t>
      </w:r>
      <w:r w:rsidRPr="00482223">
        <w:rPr>
          <w:rFonts w:ascii="Doulos SIL" w:hAnsi="Doulos SIL"/>
          <w:i/>
          <w:color w:val="0000FF"/>
        </w:rPr>
        <w:tab/>
      </w:r>
      <w:r>
        <w:rPr>
          <w:rFonts w:ascii="Doulos SIL" w:hAnsi="Doulos SIL"/>
          <w:i/>
          <w:color w:val="0000FF"/>
        </w:rPr>
        <w:t>sí=í gbɛ̀nà</w:t>
      </w:r>
      <w:r w:rsidRPr="00482223">
        <w:rPr>
          <w:rFonts w:ascii="Doulos SIL" w:hAnsi="Doulos SIL"/>
          <w:i/>
          <w:color w:val="0000FF"/>
        </w:rPr>
        <w:tab/>
      </w:r>
      <w:r>
        <w:rPr>
          <w:rFonts w:ascii="Doulos SIL" w:hAnsi="Doulos SIL"/>
          <w:i/>
          <w:color w:val="0000FF"/>
        </w:rPr>
        <w:t>sí=í gbɛ̀n</w:t>
      </w:r>
      <w:r w:rsidR="0072385E">
        <w:rPr>
          <w:rFonts w:ascii="Doulos SIL" w:hAnsi="Doulos SIL"/>
          <w:i/>
          <w:color w:val="0000FF"/>
        </w:rPr>
        <w:t>ɛ̀</w:t>
      </w:r>
      <w:r>
        <w:rPr>
          <w:rFonts w:ascii="Doulos SIL" w:hAnsi="Doulos SIL"/>
          <w:i/>
          <w:color w:val="0000FF"/>
        </w:rPr>
        <w:t xml:space="preserve"> nɛ́</w:t>
      </w:r>
    </w:p>
    <w:p w14:paraId="26CEFE5B" w14:textId="600657DB" w:rsidR="00E76E22" w:rsidRPr="002D209A" w:rsidRDefault="00E76E22" w:rsidP="00E76E22">
      <w:pPr>
        <w:tabs>
          <w:tab w:val="left" w:pos="1620"/>
          <w:tab w:val="left" w:pos="3060"/>
          <w:tab w:val="left" w:pos="4770"/>
        </w:tabs>
      </w:pPr>
      <w:r w:rsidRPr="00482223">
        <w:rPr>
          <w:i/>
          <w:color w:val="993300"/>
        </w:rPr>
        <w:tab/>
      </w:r>
      <w:r>
        <w:rPr>
          <w:rFonts w:ascii="Doulos SIL" w:hAnsi="Doulos SIL"/>
          <w:i/>
          <w:color w:val="0000FF"/>
        </w:rPr>
        <w:t>gbɛ̀nà</w:t>
      </w:r>
      <w:r w:rsidRPr="00482223">
        <w:rPr>
          <w:rFonts w:ascii="Doulos SIL" w:hAnsi="Doulos SIL"/>
          <w:i/>
          <w:color w:val="0000FF"/>
        </w:rPr>
        <w:tab/>
      </w:r>
      <w:r>
        <w:rPr>
          <w:rFonts w:ascii="Doulos SIL" w:hAnsi="Doulos SIL"/>
          <w:i/>
          <w:color w:val="0000FF"/>
        </w:rPr>
        <w:t>gb</w:t>
      </w:r>
      <w:r w:rsidR="002E6389">
        <w:rPr>
          <w:rFonts w:ascii="Doulos SIL" w:hAnsi="Doulos SIL"/>
          <w:i/>
          <w:color w:val="0000FF"/>
        </w:rPr>
        <w:t>ɛ̀</w:t>
      </w:r>
      <w:r>
        <w:rPr>
          <w:rFonts w:ascii="Doulos SIL" w:hAnsi="Doulos SIL"/>
          <w:i/>
          <w:color w:val="0000FF"/>
        </w:rPr>
        <w:t>n-í(ì)</w:t>
      </w:r>
      <w:r w:rsidRPr="00482223">
        <w:rPr>
          <w:rFonts w:ascii="Doulos SIL" w:hAnsi="Doulos SIL"/>
          <w:i/>
          <w:color w:val="0000FF"/>
        </w:rPr>
        <w:tab/>
      </w:r>
      <w:r>
        <w:rPr>
          <w:rFonts w:ascii="Doulos SIL" w:hAnsi="Doulos SIL"/>
          <w:i/>
          <w:color w:val="0000FF"/>
        </w:rPr>
        <w:t>gbɛ̌n nè</w:t>
      </w:r>
      <w:r w:rsidRPr="00482223">
        <w:rPr>
          <w:rFonts w:ascii="Doulos SIL" w:hAnsi="Doulos SIL"/>
          <w:i/>
          <w:color w:val="0000FF"/>
        </w:rPr>
        <w:tab/>
      </w:r>
      <w:r>
        <w:rPr>
          <w:rFonts w:ascii="Doulos SIL" w:hAnsi="Doulos SIL"/>
          <w:i/>
          <w:color w:val="0000FF"/>
        </w:rPr>
        <w:t>gbɛ̀nì-yá</w:t>
      </w:r>
    </w:p>
    <w:p w14:paraId="149AFA29" w14:textId="6E00B110" w:rsidR="00E76E22" w:rsidRPr="00E76E22" w:rsidRDefault="00E76E22" w:rsidP="00E76E22">
      <w:pPr>
        <w:tabs>
          <w:tab w:val="clear" w:pos="369"/>
          <w:tab w:val="left" w:pos="1260"/>
          <w:tab w:val="left" w:pos="2700"/>
          <w:tab w:val="left" w:pos="3960"/>
        </w:tabs>
        <w:rPr>
          <w:i/>
        </w:rPr>
      </w:pPr>
      <w:r w:rsidRPr="00E76E22">
        <w:rPr>
          <w:i/>
        </w:rPr>
        <w:t xml:space="preserve"> [synonym </w:t>
      </w:r>
      <w:r w:rsidRPr="00986631">
        <w:rPr>
          <w:rFonts w:ascii="Doulos SIL" w:hAnsi="Doulos SIL"/>
          <w:i/>
          <w:color w:val="0000FF"/>
        </w:rPr>
        <w:t>fə̀lí</w:t>
      </w:r>
      <w:r w:rsidRPr="00E76E22">
        <w:rPr>
          <w:i/>
        </w:rPr>
        <w:t xml:space="preserve">] </w:t>
      </w:r>
    </w:p>
    <w:p w14:paraId="53B59036" w14:textId="77777777" w:rsidR="00E76E22" w:rsidRDefault="00E76E22" w:rsidP="007F2168">
      <w:pPr>
        <w:tabs>
          <w:tab w:val="clear" w:pos="369"/>
          <w:tab w:val="left" w:pos="1260"/>
          <w:tab w:val="left" w:pos="2700"/>
          <w:tab w:val="left" w:pos="3960"/>
        </w:tabs>
      </w:pPr>
    </w:p>
    <w:p w14:paraId="05EFC01B" w14:textId="77777777" w:rsidR="007F2168" w:rsidRPr="00482223" w:rsidRDefault="007F2168" w:rsidP="007F2168">
      <w:pPr>
        <w:tabs>
          <w:tab w:val="clear" w:pos="369"/>
          <w:tab w:val="left" w:pos="1260"/>
          <w:tab w:val="left" w:pos="2700"/>
          <w:tab w:val="left" w:pos="3960"/>
        </w:tabs>
        <w:rPr>
          <w:i/>
          <w:color w:val="993300"/>
        </w:rPr>
      </w:pPr>
      <w:r w:rsidRPr="008C72BB">
        <w:t>‘steal’</w:t>
      </w:r>
      <w:r w:rsidRPr="008C72BB">
        <w:tab/>
      </w:r>
      <w:r w:rsidRPr="00986631">
        <w:rPr>
          <w:rFonts w:ascii="Doulos SIL" w:hAnsi="Doulos SIL"/>
          <w:i/>
          <w:color w:val="0000FF"/>
        </w:rPr>
        <w:t>à</w:t>
      </w:r>
      <w:r>
        <w:t xml:space="preserve"> </w:t>
      </w:r>
      <w:r>
        <w:rPr>
          <w:rFonts w:ascii="Doulos SIL" w:hAnsi="Doulos SIL"/>
          <w:i/>
          <w:color w:val="0000FF"/>
        </w:rPr>
        <w:t>jɔ̌ⁿ</w:t>
      </w:r>
      <w:r w:rsidRPr="00482223">
        <w:rPr>
          <w:rFonts w:ascii="Doulos SIL" w:hAnsi="Doulos SIL"/>
          <w:i/>
          <w:color w:val="0000FF"/>
        </w:rPr>
        <w:tab/>
      </w:r>
      <w:r>
        <w:rPr>
          <w:rFonts w:ascii="Doulos SIL" w:hAnsi="Doulos SIL"/>
          <w:i/>
          <w:color w:val="0000FF"/>
        </w:rPr>
        <w:t>sá=á jɔ̌ɔ̀ⁿ</w:t>
      </w:r>
      <w:r w:rsidRPr="00482223">
        <w:rPr>
          <w:rFonts w:ascii="Doulos SIL" w:hAnsi="Doulos SIL"/>
          <w:i/>
          <w:color w:val="0000FF"/>
        </w:rPr>
        <w:tab/>
      </w:r>
      <w:r>
        <w:rPr>
          <w:rFonts w:ascii="Doulos SIL" w:hAnsi="Doulos SIL"/>
          <w:i/>
          <w:color w:val="0000FF"/>
        </w:rPr>
        <w:t>sá=á jɔ̀ɔ́ⁿ nɛ̀</w:t>
      </w:r>
    </w:p>
    <w:p w14:paraId="59A96D9A" w14:textId="5BFFD252" w:rsidR="007F2168" w:rsidRPr="002D209A" w:rsidRDefault="007F2168" w:rsidP="007F2168">
      <w:pPr>
        <w:tabs>
          <w:tab w:val="left" w:pos="1620"/>
          <w:tab w:val="left" w:pos="3060"/>
          <w:tab w:val="left" w:pos="4770"/>
        </w:tabs>
      </w:pPr>
      <w:r w:rsidRPr="00482223">
        <w:rPr>
          <w:i/>
          <w:color w:val="993300"/>
        </w:rPr>
        <w:tab/>
      </w:r>
      <w:r>
        <w:rPr>
          <w:rFonts w:ascii="Doulos SIL" w:hAnsi="Doulos SIL"/>
          <w:i/>
          <w:color w:val="0000FF"/>
        </w:rPr>
        <w:t>jɔ̌ɔ̀ⁿ</w:t>
      </w:r>
      <w:r w:rsidRPr="00482223">
        <w:rPr>
          <w:rFonts w:ascii="Doulos SIL" w:hAnsi="Doulos SIL"/>
          <w:i/>
          <w:color w:val="0000FF"/>
        </w:rPr>
        <w:tab/>
      </w:r>
      <w:r>
        <w:rPr>
          <w:rFonts w:ascii="Doulos SIL" w:hAnsi="Doulos SIL"/>
          <w:i/>
          <w:color w:val="0000FF"/>
        </w:rPr>
        <w:t>j</w:t>
      </w:r>
      <w:r w:rsidR="005B3317">
        <w:rPr>
          <w:rFonts w:ascii="Doulos SIL" w:hAnsi="Doulos SIL"/>
          <w:i/>
          <w:color w:val="0000FF"/>
        </w:rPr>
        <w:t>ɔ́ɛ̀</w:t>
      </w:r>
      <w:r>
        <w:rPr>
          <w:rFonts w:ascii="Doulos SIL" w:hAnsi="Doulos SIL"/>
          <w:i/>
          <w:color w:val="0000FF"/>
        </w:rPr>
        <w:t>ⁿ</w:t>
      </w:r>
      <w:r w:rsidRPr="00482223">
        <w:rPr>
          <w:rFonts w:ascii="Doulos SIL" w:hAnsi="Doulos SIL"/>
          <w:i/>
          <w:color w:val="0000FF"/>
        </w:rPr>
        <w:tab/>
      </w:r>
      <w:r>
        <w:rPr>
          <w:rFonts w:ascii="Doulos SIL" w:hAnsi="Doulos SIL"/>
          <w:i/>
          <w:color w:val="0000FF"/>
        </w:rPr>
        <w:t>jɔ̀ɔ́ⁿ nɛ̀</w:t>
      </w:r>
      <w:r w:rsidRPr="00482223">
        <w:rPr>
          <w:rFonts w:ascii="Doulos SIL" w:hAnsi="Doulos SIL"/>
          <w:i/>
          <w:color w:val="0000FF"/>
        </w:rPr>
        <w:tab/>
      </w:r>
      <w:r>
        <w:rPr>
          <w:rFonts w:ascii="Doulos SIL" w:hAnsi="Doulos SIL"/>
          <w:i/>
          <w:color w:val="0000FF"/>
        </w:rPr>
        <w:t>jòòⁿ-yá</w:t>
      </w:r>
    </w:p>
    <w:p w14:paraId="53DE83B6" w14:textId="77777777" w:rsidR="007F2168" w:rsidRPr="002D209A" w:rsidRDefault="007F2168" w:rsidP="007F2168">
      <w:pPr>
        <w:rPr>
          <w:i/>
        </w:rPr>
      </w:pPr>
    </w:p>
    <w:p w14:paraId="1A6FC3FF" w14:textId="0A024058" w:rsidR="007F2168" w:rsidRPr="00482223" w:rsidRDefault="007F2168" w:rsidP="007F2168">
      <w:pPr>
        <w:tabs>
          <w:tab w:val="clear" w:pos="369"/>
          <w:tab w:val="left" w:pos="1260"/>
          <w:tab w:val="left" w:pos="2700"/>
          <w:tab w:val="left" w:pos="3960"/>
        </w:tabs>
        <w:rPr>
          <w:i/>
          <w:color w:val="993300"/>
        </w:rPr>
      </w:pPr>
      <w:r w:rsidRPr="002D209A">
        <w:t>‘step on’</w:t>
      </w:r>
      <w:r w:rsidRPr="002D209A">
        <w:tab/>
      </w:r>
      <w:r>
        <w:rPr>
          <w:rFonts w:ascii="Doulos SIL" w:hAnsi="Doulos SIL"/>
          <w:i/>
          <w:color w:val="0000FF"/>
        </w:rPr>
        <w:t>à dɔ̌ⁿ</w:t>
      </w:r>
      <w:r w:rsidRPr="00482223">
        <w:rPr>
          <w:rFonts w:ascii="Doulos SIL" w:hAnsi="Doulos SIL"/>
          <w:i/>
          <w:color w:val="0000FF"/>
        </w:rPr>
        <w:tab/>
      </w:r>
      <w:r>
        <w:rPr>
          <w:rFonts w:ascii="Doulos SIL" w:hAnsi="Doulos SIL"/>
          <w:i/>
          <w:color w:val="0000FF"/>
        </w:rPr>
        <w:t>sá=á dɔ̌ɔ̀ⁿ</w:t>
      </w:r>
      <w:r w:rsidRPr="00482223">
        <w:rPr>
          <w:rFonts w:ascii="Doulos SIL" w:hAnsi="Doulos SIL"/>
          <w:i/>
          <w:color w:val="0000FF"/>
        </w:rPr>
        <w:tab/>
      </w:r>
      <w:r>
        <w:rPr>
          <w:rFonts w:ascii="Doulos SIL" w:hAnsi="Doulos SIL"/>
          <w:i/>
          <w:color w:val="0000FF"/>
        </w:rPr>
        <w:t>sá=á dɔ̀ɔ́ nɛ̀ⁿ</w:t>
      </w:r>
    </w:p>
    <w:p w14:paraId="4CBED02C" w14:textId="2255D7B9" w:rsidR="007F2168" w:rsidRPr="00482223" w:rsidRDefault="007F2168" w:rsidP="007F2168">
      <w:pPr>
        <w:tabs>
          <w:tab w:val="left" w:pos="1620"/>
          <w:tab w:val="left" w:pos="3060"/>
          <w:tab w:val="left" w:pos="4770"/>
        </w:tabs>
        <w:rPr>
          <w:i/>
          <w:color w:val="993300"/>
        </w:rPr>
      </w:pPr>
      <w:r w:rsidRPr="00482223">
        <w:rPr>
          <w:i/>
          <w:color w:val="993300"/>
        </w:rPr>
        <w:tab/>
      </w:r>
      <w:r>
        <w:rPr>
          <w:rFonts w:ascii="Doulos SIL" w:hAnsi="Doulos SIL"/>
          <w:i/>
          <w:color w:val="0000FF"/>
        </w:rPr>
        <w:t>dɔ́ɔ̀ⁿ</w:t>
      </w:r>
      <w:r w:rsidRPr="00482223">
        <w:rPr>
          <w:rFonts w:ascii="Doulos SIL" w:hAnsi="Doulos SIL"/>
          <w:i/>
          <w:color w:val="0000FF"/>
        </w:rPr>
        <w:tab/>
      </w:r>
      <w:r>
        <w:rPr>
          <w:rFonts w:ascii="Doulos SIL" w:hAnsi="Doulos SIL"/>
          <w:i/>
          <w:color w:val="0000FF"/>
        </w:rPr>
        <w:t>dɔ́ɛ̀ⁿ</w:t>
      </w:r>
      <w:r w:rsidRPr="00482223">
        <w:rPr>
          <w:rFonts w:ascii="Doulos SIL" w:hAnsi="Doulos SIL"/>
          <w:i/>
          <w:color w:val="0000FF"/>
        </w:rPr>
        <w:tab/>
      </w:r>
      <w:r>
        <w:rPr>
          <w:rFonts w:ascii="Doulos SIL" w:hAnsi="Doulos SIL"/>
          <w:i/>
          <w:color w:val="0000FF"/>
        </w:rPr>
        <w:t>dɔ́ɔ̀ⁿ nɛ̀ⁿ</w:t>
      </w:r>
      <w:r w:rsidRPr="00482223">
        <w:rPr>
          <w:rFonts w:ascii="Doulos SIL" w:hAnsi="Doulos SIL"/>
          <w:i/>
          <w:color w:val="0000FF"/>
        </w:rPr>
        <w:tab/>
      </w:r>
      <w:r>
        <w:rPr>
          <w:rFonts w:ascii="Doulos SIL" w:hAnsi="Doulos SIL"/>
          <w:i/>
          <w:color w:val="0000FF"/>
        </w:rPr>
        <w:t>dòòⁿ-yà</w:t>
      </w:r>
    </w:p>
    <w:p w14:paraId="4F450D36" w14:textId="77777777" w:rsidR="007F2168" w:rsidRDefault="007F2168" w:rsidP="007F2168">
      <w:pPr>
        <w:tabs>
          <w:tab w:val="clear" w:pos="369"/>
          <w:tab w:val="left" w:pos="1260"/>
          <w:tab w:val="left" w:pos="2700"/>
          <w:tab w:val="left" w:pos="3960"/>
        </w:tabs>
        <w:rPr>
          <w:i/>
        </w:rPr>
      </w:pPr>
      <w:r w:rsidRPr="00583B32">
        <w:rPr>
          <w:i/>
        </w:rPr>
        <w:lastRenderedPageBreak/>
        <w:t>[Fr marcher sur]</w:t>
      </w:r>
    </w:p>
    <w:p w14:paraId="5402AE91" w14:textId="77777777" w:rsidR="007F2168" w:rsidRPr="002D209A" w:rsidRDefault="007F2168" w:rsidP="001F0BCC"/>
    <w:p w14:paraId="5F4400CA" w14:textId="77777777" w:rsidR="00BA6685" w:rsidRDefault="00BA6685">
      <w:pPr>
        <w:rPr>
          <w:i/>
          <w:color w:val="993300"/>
        </w:rPr>
      </w:pPr>
    </w:p>
    <w:p w14:paraId="52B18BBF" w14:textId="5A0179A2" w:rsidR="001D537D" w:rsidRDefault="001D537D" w:rsidP="001D537D">
      <w:pPr>
        <w:rPr>
          <w:i/>
          <w:highlight w:val="green"/>
        </w:rPr>
      </w:pPr>
      <w:r w:rsidRPr="001D537D">
        <w:rPr>
          <w:i/>
          <w:highlight w:val="green"/>
        </w:rPr>
        <w:t>BISYLLABIC</w:t>
      </w:r>
    </w:p>
    <w:p w14:paraId="2B186998" w14:textId="77777777" w:rsidR="00E72CA7" w:rsidRDefault="00E72CA7" w:rsidP="001D537D">
      <w:pPr>
        <w:rPr>
          <w:i/>
          <w:highlight w:val="green"/>
        </w:rPr>
      </w:pPr>
    </w:p>
    <w:p w14:paraId="7048E524" w14:textId="378B85CC" w:rsidR="00E72CA7" w:rsidRPr="00E72CA7" w:rsidRDefault="00E72CA7" w:rsidP="00E72CA7">
      <w:r w:rsidRPr="00E72CA7">
        <w:rPr>
          <w:highlight w:val="green"/>
        </w:rPr>
        <w:t>CvCv</w:t>
      </w:r>
      <w:r w:rsidRPr="00E72CA7">
        <w:t xml:space="preserve"> intransitive</w:t>
      </w:r>
    </w:p>
    <w:p w14:paraId="7F20F69B" w14:textId="77777777" w:rsidR="00E72CA7" w:rsidRPr="002D209A" w:rsidRDefault="00E72CA7" w:rsidP="00E72CA7"/>
    <w:p w14:paraId="2EA18D20" w14:textId="7428204E" w:rsidR="00E72CA7" w:rsidRPr="00482223" w:rsidRDefault="00E72CA7" w:rsidP="00E72CA7">
      <w:pPr>
        <w:tabs>
          <w:tab w:val="clear" w:pos="369"/>
          <w:tab w:val="left" w:pos="1260"/>
          <w:tab w:val="left" w:pos="2700"/>
          <w:tab w:val="left" w:pos="3960"/>
        </w:tabs>
        <w:rPr>
          <w:i/>
          <w:color w:val="993300"/>
        </w:rPr>
      </w:pPr>
      <w:r w:rsidRPr="00BE106B">
        <w:t>‘go’</w:t>
      </w:r>
      <w:r w:rsidRPr="00BE106B">
        <w:tab/>
      </w:r>
      <w:r>
        <w:rPr>
          <w:rFonts w:ascii="Doulos SIL" w:hAnsi="Doulos SIL"/>
          <w:i/>
          <w:color w:val="0000FF"/>
        </w:rPr>
        <w:t>táʔá</w:t>
      </w:r>
      <w:r w:rsidRPr="00482223">
        <w:rPr>
          <w:rFonts w:ascii="Doulos SIL" w:hAnsi="Doulos SIL"/>
          <w:i/>
          <w:color w:val="0000FF"/>
        </w:rPr>
        <w:tab/>
      </w:r>
      <w:r w:rsidR="00AA6F04">
        <w:rPr>
          <w:rFonts w:ascii="Doulos SIL" w:hAnsi="Doulos SIL"/>
          <w:i/>
          <w:color w:val="0000FF"/>
        </w:rPr>
        <w:t>sà tá</w:t>
      </w:r>
      <w:r>
        <w:rPr>
          <w:rFonts w:ascii="Doulos SIL" w:hAnsi="Doulos SIL"/>
          <w:i/>
          <w:color w:val="0000FF"/>
        </w:rPr>
        <w:t>ʔ</w:t>
      </w:r>
      <w:r w:rsidR="00AA6F04">
        <w:rPr>
          <w:rFonts w:ascii="Doulos SIL" w:hAnsi="Doulos SIL"/>
          <w:i/>
          <w:color w:val="0000FF"/>
        </w:rPr>
        <w:t>á</w:t>
      </w:r>
      <w:r w:rsidRPr="00482223">
        <w:rPr>
          <w:rFonts w:ascii="Doulos SIL" w:hAnsi="Doulos SIL"/>
          <w:i/>
          <w:color w:val="0000FF"/>
        </w:rPr>
        <w:tab/>
      </w:r>
      <w:r w:rsidR="00AA6F04">
        <w:rPr>
          <w:rFonts w:ascii="Doulos SIL" w:hAnsi="Doulos SIL"/>
          <w:i/>
          <w:color w:val="0000FF"/>
        </w:rPr>
        <w:t>má sà tá</w:t>
      </w:r>
      <w:r>
        <w:rPr>
          <w:rFonts w:ascii="Doulos SIL" w:hAnsi="Doulos SIL"/>
          <w:i/>
          <w:color w:val="0000FF"/>
        </w:rPr>
        <w:t>ʔá rɛ̀</w:t>
      </w:r>
      <w:r w:rsidR="00AA6F04">
        <w:rPr>
          <w:rFonts w:ascii="Doulos SIL" w:hAnsi="Doulos SIL"/>
          <w:i/>
          <w:color w:val="0000FF"/>
        </w:rPr>
        <w:t xml:space="preserve"> (à sá tàʔá rɛ̀)</w:t>
      </w:r>
    </w:p>
    <w:p w14:paraId="06AFBEFF" w14:textId="653B2D7F" w:rsidR="00E72CA7" w:rsidRPr="002D209A" w:rsidRDefault="00E72CA7" w:rsidP="00E72CA7">
      <w:pPr>
        <w:tabs>
          <w:tab w:val="left" w:pos="1620"/>
          <w:tab w:val="left" w:pos="3060"/>
          <w:tab w:val="left" w:pos="4770"/>
        </w:tabs>
      </w:pPr>
      <w:r w:rsidRPr="00482223">
        <w:rPr>
          <w:i/>
          <w:color w:val="993300"/>
        </w:rPr>
        <w:tab/>
      </w:r>
      <w:r>
        <w:rPr>
          <w:rFonts w:ascii="Doulos SIL" w:hAnsi="Doulos SIL"/>
          <w:i/>
          <w:color w:val="0000FF"/>
        </w:rPr>
        <w:t>tàʔá</w:t>
      </w:r>
      <w:r w:rsidRPr="00482223">
        <w:rPr>
          <w:rFonts w:ascii="Doulos SIL" w:hAnsi="Doulos SIL"/>
          <w:i/>
          <w:color w:val="0000FF"/>
        </w:rPr>
        <w:tab/>
      </w:r>
      <w:r>
        <w:rPr>
          <w:rFonts w:ascii="Doulos SIL" w:hAnsi="Doulos SIL"/>
          <w:i/>
          <w:color w:val="0000FF"/>
        </w:rPr>
        <w:t>t</w:t>
      </w:r>
      <w:r w:rsidR="00B13A29">
        <w:rPr>
          <w:rFonts w:ascii="Doulos SIL" w:hAnsi="Doulos SIL"/>
          <w:i/>
          <w:color w:val="0000FF"/>
        </w:rPr>
        <w:t>ɛ́</w:t>
      </w:r>
      <w:r>
        <w:rPr>
          <w:rFonts w:ascii="Doulos SIL" w:hAnsi="Doulos SIL"/>
          <w:i/>
          <w:color w:val="0000FF"/>
        </w:rPr>
        <w:t>ʔɛ́</w:t>
      </w:r>
      <w:r w:rsidR="00B13A29">
        <w:rPr>
          <w:rFonts w:ascii="Doulos SIL" w:hAnsi="Doulos SIL"/>
          <w:i/>
          <w:color w:val="0000FF"/>
        </w:rPr>
        <w:t>-</w:t>
      </w:r>
      <w:r>
        <w:rPr>
          <w:rFonts w:ascii="Doulos SIL" w:hAnsi="Doulos SIL"/>
          <w:i/>
          <w:color w:val="0000FF"/>
        </w:rPr>
        <w:t>ɛ̀</w:t>
      </w:r>
      <w:r w:rsidRPr="00482223">
        <w:rPr>
          <w:rFonts w:ascii="Doulos SIL" w:hAnsi="Doulos SIL"/>
          <w:i/>
          <w:color w:val="0000FF"/>
        </w:rPr>
        <w:tab/>
      </w:r>
      <w:r>
        <w:rPr>
          <w:rFonts w:ascii="Doulos SIL" w:hAnsi="Doulos SIL"/>
          <w:i/>
          <w:color w:val="0000FF"/>
        </w:rPr>
        <w:t>tɛ́ʔɛ̀ rè</w:t>
      </w:r>
      <w:r w:rsidRPr="00482223">
        <w:rPr>
          <w:rFonts w:ascii="Doulos SIL" w:hAnsi="Doulos SIL"/>
          <w:i/>
          <w:color w:val="0000FF"/>
        </w:rPr>
        <w:tab/>
      </w:r>
      <w:r>
        <w:rPr>
          <w:rFonts w:ascii="Doulos SIL" w:hAnsi="Doulos SIL"/>
          <w:i/>
          <w:color w:val="0000FF"/>
        </w:rPr>
        <w:t>tèʔè-yá</w:t>
      </w:r>
    </w:p>
    <w:p w14:paraId="43447E51" w14:textId="77777777" w:rsidR="00E72CA7" w:rsidRPr="002D209A" w:rsidRDefault="00E72CA7" w:rsidP="00E72CA7"/>
    <w:p w14:paraId="35AEC12B" w14:textId="77777777" w:rsidR="00E72CA7" w:rsidRPr="00482223" w:rsidRDefault="00E72CA7" w:rsidP="00E72CA7">
      <w:pPr>
        <w:tabs>
          <w:tab w:val="clear" w:pos="369"/>
          <w:tab w:val="left" w:pos="1260"/>
          <w:tab w:val="left" w:pos="2700"/>
          <w:tab w:val="left" w:pos="3960"/>
        </w:tabs>
        <w:rPr>
          <w:i/>
          <w:color w:val="993300"/>
        </w:rPr>
      </w:pPr>
      <w:r w:rsidRPr="007E7404">
        <w:t>‘go back’</w:t>
      </w:r>
      <w:r w:rsidRPr="007E7404">
        <w:tab/>
      </w:r>
      <w:r>
        <w:rPr>
          <w:rFonts w:ascii="Doulos SIL" w:hAnsi="Doulos SIL"/>
          <w:i/>
          <w:color w:val="0000FF"/>
        </w:rPr>
        <w:t>búlú</w:t>
      </w:r>
      <w:r w:rsidRPr="00482223">
        <w:rPr>
          <w:rFonts w:ascii="Doulos SIL" w:hAnsi="Doulos SIL"/>
          <w:i/>
          <w:color w:val="0000FF"/>
        </w:rPr>
        <w:tab/>
      </w:r>
      <w:r>
        <w:rPr>
          <w:rFonts w:ascii="Doulos SIL" w:hAnsi="Doulos SIL"/>
          <w:i/>
          <w:color w:val="0000FF"/>
        </w:rPr>
        <w:t>sà búlɔ́</w:t>
      </w:r>
      <w:r w:rsidRPr="00482223">
        <w:rPr>
          <w:rFonts w:ascii="Doulos SIL" w:hAnsi="Doulos SIL"/>
          <w:i/>
          <w:color w:val="0000FF"/>
        </w:rPr>
        <w:tab/>
      </w:r>
      <w:r>
        <w:rPr>
          <w:rFonts w:ascii="Doulos SIL" w:hAnsi="Doulos SIL"/>
          <w:i/>
          <w:color w:val="0000FF"/>
        </w:rPr>
        <w:t>sà búlɔ́ rɛ̀</w:t>
      </w:r>
    </w:p>
    <w:p w14:paraId="0C355D00" w14:textId="2A21036D" w:rsidR="00E72CA7" w:rsidRPr="00482223" w:rsidRDefault="00E72CA7" w:rsidP="00E72CA7">
      <w:pPr>
        <w:tabs>
          <w:tab w:val="left" w:pos="1620"/>
          <w:tab w:val="left" w:pos="3060"/>
          <w:tab w:val="left" w:pos="4770"/>
        </w:tabs>
        <w:rPr>
          <w:i/>
          <w:color w:val="993300"/>
        </w:rPr>
      </w:pPr>
      <w:r w:rsidRPr="00482223">
        <w:rPr>
          <w:i/>
          <w:color w:val="993300"/>
        </w:rPr>
        <w:tab/>
      </w:r>
      <w:r>
        <w:rPr>
          <w:rFonts w:ascii="Doulos SIL" w:hAnsi="Doulos SIL"/>
          <w:i/>
          <w:color w:val="0000FF"/>
        </w:rPr>
        <w:t>búlɔ́</w:t>
      </w:r>
      <w:r w:rsidRPr="00482223">
        <w:rPr>
          <w:rFonts w:ascii="Doulos SIL" w:hAnsi="Doulos SIL"/>
          <w:i/>
          <w:color w:val="0000FF"/>
        </w:rPr>
        <w:tab/>
      </w:r>
      <w:r w:rsidR="00B13A29">
        <w:rPr>
          <w:rFonts w:ascii="Doulos SIL" w:hAnsi="Doulos SIL"/>
          <w:i/>
          <w:color w:val="0000FF"/>
        </w:rPr>
        <w:t>bú</w:t>
      </w:r>
      <w:r>
        <w:rPr>
          <w:rFonts w:ascii="Doulos SIL" w:hAnsi="Doulos SIL"/>
          <w:i/>
          <w:color w:val="0000FF"/>
        </w:rPr>
        <w:t>lí</w:t>
      </w:r>
      <w:r w:rsidR="00B13A29">
        <w:rPr>
          <w:rFonts w:ascii="Doulos SIL" w:hAnsi="Doulos SIL"/>
          <w:i/>
          <w:color w:val="0000FF"/>
        </w:rPr>
        <w:t>-</w:t>
      </w:r>
      <w:r>
        <w:rPr>
          <w:rFonts w:ascii="Doulos SIL" w:hAnsi="Doulos SIL"/>
          <w:i/>
          <w:color w:val="0000FF"/>
        </w:rPr>
        <w:t>ì</w:t>
      </w:r>
      <w:r w:rsidR="00B13A29">
        <w:rPr>
          <w:rFonts w:ascii="Doulos SIL" w:hAnsi="Doulos SIL"/>
          <w:i/>
          <w:color w:val="0000FF"/>
        </w:rPr>
        <w:t xml:space="preserve"> (à bùlí-ì)</w:t>
      </w:r>
      <w:r w:rsidRPr="00482223">
        <w:rPr>
          <w:rFonts w:ascii="Doulos SIL" w:hAnsi="Doulos SIL"/>
          <w:i/>
          <w:color w:val="0000FF"/>
        </w:rPr>
        <w:tab/>
      </w:r>
      <w:r>
        <w:rPr>
          <w:rFonts w:ascii="Doulos SIL" w:hAnsi="Doulos SIL"/>
          <w:i/>
          <w:color w:val="0000FF"/>
        </w:rPr>
        <w:t>bǔl lè</w:t>
      </w:r>
      <w:r w:rsidRPr="00482223">
        <w:rPr>
          <w:rFonts w:ascii="Doulos SIL" w:hAnsi="Doulos SIL"/>
          <w:i/>
          <w:color w:val="0000FF"/>
        </w:rPr>
        <w:tab/>
      </w:r>
      <w:r>
        <w:rPr>
          <w:rFonts w:ascii="Doulos SIL" w:hAnsi="Doulos SIL"/>
          <w:i/>
          <w:color w:val="0000FF"/>
        </w:rPr>
        <w:t>bùlù-yá</w:t>
      </w:r>
    </w:p>
    <w:p w14:paraId="763D7C53" w14:textId="77777777" w:rsidR="00E72CA7" w:rsidRPr="007E7404" w:rsidRDefault="00E72CA7" w:rsidP="00E72CA7">
      <w:pPr>
        <w:tabs>
          <w:tab w:val="clear" w:pos="369"/>
          <w:tab w:val="left" w:pos="1260"/>
          <w:tab w:val="left" w:pos="2700"/>
          <w:tab w:val="left" w:pos="3960"/>
        </w:tabs>
      </w:pPr>
      <w:r w:rsidRPr="007E7404">
        <w:rPr>
          <w:i/>
        </w:rPr>
        <w:t>[Fr retourner]</w:t>
      </w:r>
    </w:p>
    <w:p w14:paraId="71C0FE8B" w14:textId="77777777" w:rsidR="00072497" w:rsidRPr="002D209A" w:rsidRDefault="00072497" w:rsidP="00072497"/>
    <w:p w14:paraId="13F20C51" w14:textId="62F4E72C" w:rsidR="00072497" w:rsidRPr="00482223" w:rsidRDefault="00072497" w:rsidP="00072497">
      <w:pPr>
        <w:tabs>
          <w:tab w:val="clear" w:pos="369"/>
          <w:tab w:val="left" w:pos="1260"/>
          <w:tab w:val="left" w:pos="2700"/>
          <w:tab w:val="left" w:pos="3960"/>
        </w:tabs>
        <w:rPr>
          <w:i/>
          <w:color w:val="993300"/>
        </w:rPr>
      </w:pPr>
      <w:r w:rsidRPr="00DB25B6">
        <w:t>‘touch’</w:t>
      </w:r>
      <w:r w:rsidRPr="00DB25B6">
        <w:tab/>
      </w:r>
      <w:r>
        <w:rPr>
          <w:rFonts w:ascii="Doulos SIL" w:hAnsi="Doulos SIL"/>
          <w:i/>
          <w:color w:val="0000FF"/>
        </w:rPr>
        <w:t>báʔr X</w:t>
      </w:r>
      <w:r w:rsidRPr="00482223">
        <w:rPr>
          <w:rFonts w:ascii="Doulos SIL" w:hAnsi="Doulos SIL"/>
          <w:i/>
          <w:color w:val="0000FF"/>
        </w:rPr>
        <w:tab/>
      </w:r>
      <w:r>
        <w:rPr>
          <w:rFonts w:ascii="Doulos SIL" w:hAnsi="Doulos SIL"/>
          <w:i/>
          <w:color w:val="0000FF"/>
        </w:rPr>
        <w:t>sà báʔrá X</w:t>
      </w:r>
      <w:r w:rsidRPr="00482223">
        <w:rPr>
          <w:rFonts w:ascii="Doulos SIL" w:hAnsi="Doulos SIL"/>
          <w:i/>
          <w:color w:val="0000FF"/>
        </w:rPr>
        <w:tab/>
      </w:r>
      <w:r>
        <w:rPr>
          <w:rFonts w:ascii="Doulos SIL" w:hAnsi="Doulos SIL"/>
          <w:i/>
          <w:color w:val="0000FF"/>
        </w:rPr>
        <w:t>báʔrá X rɛ́</w:t>
      </w:r>
    </w:p>
    <w:p w14:paraId="47CF2F9B" w14:textId="77777777" w:rsidR="00072497" w:rsidRDefault="00072497" w:rsidP="00072497">
      <w:pPr>
        <w:tabs>
          <w:tab w:val="left" w:pos="1620"/>
          <w:tab w:val="left" w:pos="3060"/>
          <w:tab w:val="left" w:pos="4770"/>
        </w:tabs>
      </w:pPr>
      <w:r w:rsidRPr="00482223">
        <w:rPr>
          <w:i/>
          <w:color w:val="993300"/>
        </w:rPr>
        <w:tab/>
      </w:r>
      <w:r w:rsidRPr="00482223">
        <w:rPr>
          <w:rFonts w:ascii="Doulos SIL" w:hAnsi="Doulos SIL"/>
          <w:i/>
          <w:color w:val="0000FF"/>
        </w:rPr>
        <w:t>ŋŋŋ</w:t>
      </w:r>
      <w:r w:rsidRPr="00482223">
        <w:rPr>
          <w:rFonts w:ascii="Doulos SIL" w:hAnsi="Doulos SIL"/>
          <w:i/>
          <w:color w:val="0000FF"/>
        </w:rPr>
        <w:tab/>
      </w:r>
      <w:r>
        <w:rPr>
          <w:rFonts w:ascii="Doulos SIL" w:hAnsi="Doulos SIL"/>
          <w:i/>
          <w:color w:val="0000FF"/>
        </w:rPr>
        <w:t>bâʔr X</w:t>
      </w:r>
      <w:r w:rsidRPr="00482223">
        <w:rPr>
          <w:rFonts w:ascii="Doulos SIL" w:hAnsi="Doulos SIL"/>
          <w:i/>
          <w:color w:val="0000FF"/>
        </w:rPr>
        <w:tab/>
      </w:r>
      <w:r>
        <w:rPr>
          <w:rFonts w:ascii="Doulos SIL" w:hAnsi="Doulos SIL"/>
          <w:i/>
          <w:color w:val="0000FF"/>
        </w:rPr>
        <w:t>báʔr X ré</w:t>
      </w:r>
      <w:r w:rsidRPr="00482223">
        <w:rPr>
          <w:rFonts w:ascii="Doulos SIL" w:hAnsi="Doulos SIL"/>
          <w:i/>
          <w:color w:val="0000FF"/>
        </w:rPr>
        <w:tab/>
      </w:r>
      <w:r>
        <w:rPr>
          <w:rFonts w:ascii="Doulos SIL" w:hAnsi="Doulos SIL"/>
          <w:i/>
          <w:color w:val="0000FF"/>
        </w:rPr>
        <w:t>bàʔrì-yá X</w:t>
      </w:r>
    </w:p>
    <w:p w14:paraId="72621F47" w14:textId="77777777" w:rsidR="00072497" w:rsidRPr="002D209A" w:rsidRDefault="00072497" w:rsidP="00072497">
      <w:pPr>
        <w:tabs>
          <w:tab w:val="left" w:pos="1620"/>
          <w:tab w:val="left" w:pos="3060"/>
          <w:tab w:val="left" w:pos="4770"/>
        </w:tabs>
      </w:pPr>
      <w:r>
        <w:t>[related to transitive ‘hit’]</w:t>
      </w:r>
    </w:p>
    <w:p w14:paraId="642F2164" w14:textId="77777777" w:rsidR="00E72CA7" w:rsidRPr="001D537D" w:rsidRDefault="00E72CA7" w:rsidP="001D537D">
      <w:pPr>
        <w:rPr>
          <w:i/>
          <w:highlight w:val="green"/>
        </w:rPr>
      </w:pPr>
    </w:p>
    <w:p w14:paraId="22E4283A" w14:textId="7E98B65A" w:rsidR="001D537D" w:rsidRPr="00E72CA7" w:rsidRDefault="001D537D">
      <w:r w:rsidRPr="00E72CA7">
        <w:rPr>
          <w:highlight w:val="green"/>
        </w:rPr>
        <w:t>CvCv</w:t>
      </w:r>
      <w:r w:rsidRPr="00E72CA7">
        <w:t xml:space="preserve"> </w:t>
      </w:r>
      <w:r w:rsidR="00E72CA7">
        <w:t>transitive</w:t>
      </w:r>
    </w:p>
    <w:p w14:paraId="2F558CCC" w14:textId="77777777" w:rsidR="00DB25B6" w:rsidRPr="002D209A" w:rsidRDefault="00DB25B6" w:rsidP="00DB25B6"/>
    <w:p w14:paraId="000727F5" w14:textId="05C7F454" w:rsidR="00DB25B6" w:rsidRPr="00482223" w:rsidRDefault="00DB25B6" w:rsidP="00DB25B6">
      <w:pPr>
        <w:tabs>
          <w:tab w:val="clear" w:pos="369"/>
          <w:tab w:val="left" w:pos="1260"/>
          <w:tab w:val="left" w:pos="2700"/>
          <w:tab w:val="left" w:pos="3960"/>
        </w:tabs>
        <w:rPr>
          <w:i/>
          <w:color w:val="993300"/>
        </w:rPr>
      </w:pPr>
      <w:r w:rsidRPr="00DB25B6">
        <w:t>‘</w:t>
      </w:r>
      <w:r>
        <w:t>receive</w:t>
      </w:r>
      <w:r w:rsidRPr="00DB25B6">
        <w:t>’</w:t>
      </w:r>
      <w:r w:rsidRPr="00DB25B6">
        <w:tab/>
      </w:r>
      <w:r w:rsidR="00072497">
        <w:rPr>
          <w:rFonts w:ascii="Doulos SIL" w:hAnsi="Doulos SIL"/>
          <w:i/>
          <w:color w:val="0000FF"/>
        </w:rPr>
        <w:t>è d</w:t>
      </w:r>
      <w:r>
        <w:rPr>
          <w:rFonts w:ascii="Doulos SIL" w:hAnsi="Doulos SIL"/>
          <w:i/>
          <w:color w:val="0000FF"/>
        </w:rPr>
        <w:t>àʔ</w:t>
      </w:r>
      <w:r w:rsidR="00072497">
        <w:rPr>
          <w:rFonts w:ascii="Doulos SIL" w:hAnsi="Doulos SIL"/>
          <w:i/>
          <w:color w:val="0000FF"/>
        </w:rPr>
        <w:t>á</w:t>
      </w:r>
      <w:r w:rsidRPr="00482223">
        <w:rPr>
          <w:rFonts w:ascii="Doulos SIL" w:hAnsi="Doulos SIL"/>
          <w:i/>
          <w:color w:val="0000FF"/>
        </w:rPr>
        <w:tab/>
      </w:r>
      <w:r w:rsidR="00AA6F04">
        <w:rPr>
          <w:rFonts w:ascii="Doulos SIL" w:hAnsi="Doulos SIL"/>
          <w:i/>
          <w:color w:val="0000FF"/>
        </w:rPr>
        <w:t>sí=í</w:t>
      </w:r>
      <w:r>
        <w:rPr>
          <w:rFonts w:ascii="Doulos SIL" w:hAnsi="Doulos SIL"/>
          <w:i/>
          <w:color w:val="0000FF"/>
        </w:rPr>
        <w:t xml:space="preserve"> dàʔà</w:t>
      </w:r>
      <w:r w:rsidRPr="00482223">
        <w:rPr>
          <w:rFonts w:ascii="Doulos SIL" w:hAnsi="Doulos SIL"/>
          <w:i/>
          <w:color w:val="0000FF"/>
        </w:rPr>
        <w:tab/>
      </w:r>
      <w:r w:rsidR="00AA6F04">
        <w:rPr>
          <w:rFonts w:ascii="Doulos SIL" w:hAnsi="Doulos SIL"/>
          <w:i/>
          <w:color w:val="0000FF"/>
        </w:rPr>
        <w:t xml:space="preserve">sí=í </w:t>
      </w:r>
      <w:r>
        <w:rPr>
          <w:rFonts w:ascii="Doulos SIL" w:hAnsi="Doulos SIL"/>
          <w:i/>
          <w:color w:val="0000FF"/>
        </w:rPr>
        <w:t>dàʔà rɛ́</w:t>
      </w:r>
    </w:p>
    <w:p w14:paraId="2D949E2C" w14:textId="77777777" w:rsidR="00DB25B6" w:rsidRPr="002D209A" w:rsidRDefault="00DB25B6" w:rsidP="00DB25B6">
      <w:pPr>
        <w:tabs>
          <w:tab w:val="left" w:pos="1620"/>
          <w:tab w:val="left" w:pos="3060"/>
          <w:tab w:val="left" w:pos="4770"/>
        </w:tabs>
      </w:pPr>
      <w:r w:rsidRPr="00482223">
        <w:rPr>
          <w:i/>
          <w:color w:val="993300"/>
        </w:rPr>
        <w:tab/>
      </w:r>
      <w:r>
        <w:rPr>
          <w:rFonts w:ascii="Doulos SIL" w:hAnsi="Doulos SIL"/>
          <w:i/>
          <w:color w:val="0000FF"/>
        </w:rPr>
        <w:t>dàʔà</w:t>
      </w:r>
      <w:r w:rsidRPr="00482223">
        <w:rPr>
          <w:rFonts w:ascii="Doulos SIL" w:hAnsi="Doulos SIL"/>
          <w:i/>
          <w:color w:val="0000FF"/>
        </w:rPr>
        <w:tab/>
      </w:r>
      <w:r>
        <w:rPr>
          <w:rFonts w:ascii="Doulos SIL" w:hAnsi="Doulos SIL"/>
          <w:i/>
          <w:color w:val="0000FF"/>
        </w:rPr>
        <w:t>dɛ̀ʔɛ́ɛ̀</w:t>
      </w:r>
      <w:r w:rsidRPr="00482223">
        <w:rPr>
          <w:rFonts w:ascii="Doulos SIL" w:hAnsi="Doulos SIL"/>
          <w:i/>
          <w:color w:val="0000FF"/>
        </w:rPr>
        <w:tab/>
      </w:r>
      <w:r>
        <w:rPr>
          <w:rFonts w:ascii="Doulos SIL" w:hAnsi="Doulos SIL"/>
          <w:i/>
          <w:color w:val="0000FF"/>
        </w:rPr>
        <w:t>dɛ̀ʔɛ́ rɛ̀</w:t>
      </w:r>
      <w:r w:rsidRPr="00482223">
        <w:rPr>
          <w:rFonts w:ascii="Doulos SIL" w:hAnsi="Doulos SIL"/>
          <w:i/>
          <w:color w:val="0000FF"/>
        </w:rPr>
        <w:tab/>
      </w:r>
      <w:r>
        <w:rPr>
          <w:rFonts w:ascii="Doulos SIL" w:hAnsi="Doulos SIL"/>
          <w:i/>
          <w:color w:val="0000FF"/>
        </w:rPr>
        <w:t>dèʔè-yá</w:t>
      </w:r>
    </w:p>
    <w:p w14:paraId="7958C788" w14:textId="77777777" w:rsidR="00BA6685" w:rsidRDefault="00BA6685"/>
    <w:p w14:paraId="43687034" w14:textId="29C0A772" w:rsidR="00115E29" w:rsidRPr="00482223" w:rsidRDefault="00115E29" w:rsidP="00115E29">
      <w:pPr>
        <w:tabs>
          <w:tab w:val="clear" w:pos="369"/>
          <w:tab w:val="left" w:pos="1260"/>
          <w:tab w:val="left" w:pos="2700"/>
          <w:tab w:val="left" w:pos="3960"/>
        </w:tabs>
        <w:rPr>
          <w:i/>
          <w:color w:val="993300"/>
        </w:rPr>
      </w:pPr>
      <w:r w:rsidRPr="00115E29">
        <w:t>‘sit (down)’</w:t>
      </w:r>
      <w:r w:rsidRPr="00115E29">
        <w:tab/>
      </w:r>
      <w:r w:rsidR="00E76E22">
        <w:rPr>
          <w:rFonts w:ascii="Doulos SIL" w:hAnsi="Doulos SIL"/>
          <w:i/>
          <w:color w:val="0000FF"/>
        </w:rPr>
        <w:t>é</w:t>
      </w:r>
      <w:r w:rsidR="00626658">
        <w:rPr>
          <w:rFonts w:ascii="Doulos SIL" w:hAnsi="Doulos SIL"/>
          <w:i/>
          <w:color w:val="0000FF"/>
        </w:rPr>
        <w:t xml:space="preserve"> </w:t>
      </w:r>
      <w:r w:rsidR="00E76E22">
        <w:rPr>
          <w:rFonts w:ascii="Doulos SIL" w:hAnsi="Doulos SIL"/>
          <w:i/>
          <w:color w:val="0000FF"/>
        </w:rPr>
        <w:t>sá</w:t>
      </w:r>
      <w:r>
        <w:rPr>
          <w:rFonts w:ascii="Doulos SIL" w:hAnsi="Doulos SIL"/>
          <w:i/>
          <w:color w:val="0000FF"/>
        </w:rPr>
        <w:t>ʔá</w:t>
      </w:r>
      <w:r w:rsidRPr="00482223">
        <w:rPr>
          <w:rFonts w:ascii="Doulos SIL" w:hAnsi="Doulos SIL"/>
          <w:i/>
          <w:color w:val="0000FF"/>
        </w:rPr>
        <w:tab/>
      </w:r>
      <w:r>
        <w:rPr>
          <w:rFonts w:ascii="Doulos SIL" w:hAnsi="Doulos SIL"/>
          <w:i/>
          <w:color w:val="0000FF"/>
        </w:rPr>
        <w:t>sá=à sàʔà</w:t>
      </w:r>
      <w:r w:rsidRPr="00482223">
        <w:rPr>
          <w:rFonts w:ascii="Doulos SIL" w:hAnsi="Doulos SIL"/>
          <w:i/>
          <w:color w:val="0000FF"/>
        </w:rPr>
        <w:tab/>
      </w:r>
      <w:r>
        <w:rPr>
          <w:rFonts w:ascii="Doulos SIL" w:hAnsi="Doulos SIL"/>
          <w:i/>
          <w:color w:val="0000FF"/>
        </w:rPr>
        <w:t>sá=à sàʔà rɛ́</w:t>
      </w:r>
    </w:p>
    <w:p w14:paraId="18A56152" w14:textId="4F7052F3" w:rsidR="00115E29" w:rsidRPr="00482223" w:rsidRDefault="00115E29" w:rsidP="00115E29">
      <w:pPr>
        <w:tabs>
          <w:tab w:val="left" w:pos="1620"/>
          <w:tab w:val="left" w:pos="3060"/>
          <w:tab w:val="left" w:pos="4770"/>
        </w:tabs>
        <w:rPr>
          <w:i/>
          <w:color w:val="993300"/>
        </w:rPr>
      </w:pPr>
      <w:r w:rsidRPr="00482223">
        <w:rPr>
          <w:i/>
          <w:color w:val="993300"/>
        </w:rPr>
        <w:tab/>
      </w:r>
      <w:r>
        <w:rPr>
          <w:rFonts w:ascii="Doulos SIL" w:hAnsi="Doulos SIL"/>
          <w:i/>
          <w:color w:val="0000FF"/>
        </w:rPr>
        <w:t>sàʔà</w:t>
      </w:r>
      <w:r w:rsidRPr="00482223">
        <w:rPr>
          <w:rFonts w:ascii="Doulos SIL" w:hAnsi="Doulos SIL"/>
          <w:i/>
          <w:color w:val="0000FF"/>
        </w:rPr>
        <w:tab/>
      </w:r>
      <w:r>
        <w:rPr>
          <w:rFonts w:ascii="Doulos SIL" w:hAnsi="Doulos SIL"/>
          <w:i/>
          <w:color w:val="0000FF"/>
        </w:rPr>
        <w:t>s</w:t>
      </w:r>
      <w:r w:rsidR="005C658D">
        <w:rPr>
          <w:rFonts w:ascii="Doulos SIL" w:hAnsi="Doulos SIL"/>
          <w:i/>
          <w:color w:val="0000FF"/>
        </w:rPr>
        <w:t>ɛ́</w:t>
      </w:r>
      <w:r>
        <w:rPr>
          <w:rFonts w:ascii="Doulos SIL" w:hAnsi="Doulos SIL"/>
          <w:i/>
          <w:color w:val="0000FF"/>
        </w:rPr>
        <w:t>ʔɛ́ɛ̀</w:t>
      </w:r>
      <w:r w:rsidRPr="00482223">
        <w:rPr>
          <w:rFonts w:ascii="Doulos SIL" w:hAnsi="Doulos SIL"/>
          <w:i/>
          <w:color w:val="0000FF"/>
        </w:rPr>
        <w:tab/>
      </w:r>
      <w:r>
        <w:rPr>
          <w:rFonts w:ascii="Doulos SIL" w:hAnsi="Doulos SIL"/>
          <w:i/>
          <w:color w:val="0000FF"/>
        </w:rPr>
        <w:t>sɛ̀ʔɛ́ rɛ̀</w:t>
      </w:r>
      <w:r w:rsidRPr="00482223">
        <w:rPr>
          <w:rFonts w:ascii="Doulos SIL" w:hAnsi="Doulos SIL"/>
          <w:i/>
          <w:color w:val="0000FF"/>
        </w:rPr>
        <w:tab/>
      </w:r>
      <w:r>
        <w:rPr>
          <w:rFonts w:ascii="Doulos SIL" w:hAnsi="Doulos SIL"/>
          <w:i/>
          <w:color w:val="0000FF"/>
        </w:rPr>
        <w:t>sèʔ</w:t>
      </w:r>
      <w:r w:rsidR="001F7FEE">
        <w:rPr>
          <w:rFonts w:ascii="Doulos SIL" w:hAnsi="Doulos SIL"/>
          <w:i/>
          <w:color w:val="0000FF"/>
        </w:rPr>
        <w:t>è</w:t>
      </w:r>
      <w:r>
        <w:rPr>
          <w:rFonts w:ascii="Doulos SIL" w:hAnsi="Doulos SIL"/>
          <w:i/>
          <w:color w:val="0000FF"/>
        </w:rPr>
        <w:t>-yá</w:t>
      </w:r>
    </w:p>
    <w:p w14:paraId="1B9345E2" w14:textId="77777777" w:rsidR="00115E29" w:rsidRPr="002D209A" w:rsidRDefault="00115E29" w:rsidP="00115E29">
      <w:r w:rsidRPr="00115E29">
        <w:rPr>
          <w:i/>
        </w:rPr>
        <w:t xml:space="preserve">[stative </w:t>
      </w:r>
      <w:r w:rsidRPr="00986631">
        <w:rPr>
          <w:rFonts w:ascii="Doulos SIL" w:hAnsi="Doulos SIL"/>
          <w:i/>
          <w:color w:val="0000FF"/>
        </w:rPr>
        <w:t>sìʔiní</w:t>
      </w:r>
      <w:r w:rsidRPr="00115E29">
        <w:rPr>
          <w:i/>
        </w:rPr>
        <w:t xml:space="preserve"> ‘be seated, be sitting’]</w:t>
      </w:r>
    </w:p>
    <w:p w14:paraId="1D62C0A2" w14:textId="77777777" w:rsidR="00255DE9" w:rsidRPr="002D209A" w:rsidRDefault="00255DE9" w:rsidP="00255DE9">
      <w:pPr>
        <w:tabs>
          <w:tab w:val="clear" w:pos="369"/>
          <w:tab w:val="left" w:pos="1260"/>
          <w:tab w:val="left" w:pos="2700"/>
          <w:tab w:val="left" w:pos="3960"/>
        </w:tabs>
      </w:pPr>
    </w:p>
    <w:p w14:paraId="4F7B0361" w14:textId="4116A1FA" w:rsidR="00255DE9" w:rsidRPr="00482223" w:rsidRDefault="00255DE9" w:rsidP="00255DE9">
      <w:pPr>
        <w:tabs>
          <w:tab w:val="clear" w:pos="369"/>
          <w:tab w:val="left" w:pos="1260"/>
          <w:tab w:val="left" w:pos="2700"/>
          <w:tab w:val="left" w:pos="3960"/>
        </w:tabs>
        <w:rPr>
          <w:i/>
          <w:color w:val="993300"/>
        </w:rPr>
      </w:pPr>
      <w:r w:rsidRPr="00255DE9">
        <w:t>‘hit, strike’</w:t>
      </w:r>
      <w:r w:rsidRPr="00255DE9">
        <w:tab/>
      </w:r>
      <w:r w:rsidR="00072497" w:rsidRPr="00986631">
        <w:rPr>
          <w:rFonts w:ascii="Doulos SIL" w:hAnsi="Doulos SIL"/>
          <w:i/>
          <w:color w:val="0000FF"/>
        </w:rPr>
        <w:t xml:space="preserve">à </w:t>
      </w:r>
      <w:r w:rsidR="00072497">
        <w:rPr>
          <w:rFonts w:ascii="Doulos SIL" w:hAnsi="Doulos SIL"/>
          <w:i/>
          <w:color w:val="0000FF"/>
        </w:rPr>
        <w:t>bà</w:t>
      </w:r>
      <w:r>
        <w:rPr>
          <w:rFonts w:ascii="Doulos SIL" w:hAnsi="Doulos SIL"/>
          <w:i/>
          <w:color w:val="0000FF"/>
        </w:rPr>
        <w:t>ʔrí</w:t>
      </w:r>
      <w:r w:rsidRPr="00482223">
        <w:rPr>
          <w:rFonts w:ascii="Doulos SIL" w:hAnsi="Doulos SIL"/>
          <w:i/>
          <w:color w:val="0000FF"/>
        </w:rPr>
        <w:tab/>
      </w:r>
      <w:r w:rsidR="00AA6F04">
        <w:rPr>
          <w:rFonts w:ascii="Doulos SIL" w:hAnsi="Doulos SIL"/>
          <w:i/>
          <w:color w:val="0000FF"/>
        </w:rPr>
        <w:t>sá=á</w:t>
      </w:r>
      <w:r>
        <w:rPr>
          <w:rFonts w:ascii="Doulos SIL" w:hAnsi="Doulos SIL"/>
          <w:i/>
          <w:color w:val="0000FF"/>
        </w:rPr>
        <w:t xml:space="preserve"> bàʔrà</w:t>
      </w:r>
      <w:r w:rsidRPr="00482223">
        <w:rPr>
          <w:rFonts w:ascii="Doulos SIL" w:hAnsi="Doulos SIL"/>
          <w:i/>
          <w:color w:val="0000FF"/>
        </w:rPr>
        <w:tab/>
      </w:r>
      <w:r w:rsidR="00AA6F04">
        <w:rPr>
          <w:rFonts w:ascii="Doulos SIL" w:hAnsi="Doulos SIL"/>
          <w:i/>
          <w:color w:val="0000FF"/>
        </w:rPr>
        <w:t xml:space="preserve">sá=á </w:t>
      </w:r>
      <w:r>
        <w:rPr>
          <w:rFonts w:ascii="Doulos SIL" w:hAnsi="Doulos SIL"/>
          <w:i/>
          <w:color w:val="0000FF"/>
        </w:rPr>
        <w:t>bàʔrà rɛ́</w:t>
      </w:r>
    </w:p>
    <w:p w14:paraId="7CF6A69D" w14:textId="00F9188F" w:rsidR="00255DE9" w:rsidRPr="002D209A" w:rsidRDefault="00255DE9" w:rsidP="00255DE9">
      <w:pPr>
        <w:tabs>
          <w:tab w:val="left" w:pos="1620"/>
          <w:tab w:val="left" w:pos="3060"/>
          <w:tab w:val="left" w:pos="4770"/>
        </w:tabs>
      </w:pPr>
      <w:r w:rsidRPr="00482223">
        <w:rPr>
          <w:i/>
          <w:color w:val="993300"/>
        </w:rPr>
        <w:tab/>
      </w:r>
      <w:r>
        <w:rPr>
          <w:rFonts w:ascii="Doulos SIL" w:hAnsi="Doulos SIL"/>
          <w:i/>
          <w:color w:val="0000FF"/>
        </w:rPr>
        <w:t>bàʔrà</w:t>
      </w:r>
      <w:r w:rsidRPr="00482223">
        <w:rPr>
          <w:rFonts w:ascii="Doulos SIL" w:hAnsi="Doulos SIL"/>
          <w:i/>
          <w:color w:val="0000FF"/>
        </w:rPr>
        <w:tab/>
      </w:r>
      <w:r w:rsidR="00072497">
        <w:rPr>
          <w:rFonts w:ascii="Doulos SIL" w:hAnsi="Doulos SIL"/>
          <w:i/>
          <w:color w:val="0000FF"/>
        </w:rPr>
        <w:t>bà</w:t>
      </w:r>
      <w:r>
        <w:rPr>
          <w:rFonts w:ascii="Doulos SIL" w:hAnsi="Doulos SIL"/>
          <w:i/>
          <w:color w:val="0000FF"/>
        </w:rPr>
        <w:t>ʔ</w:t>
      </w:r>
      <w:r w:rsidR="00072497">
        <w:rPr>
          <w:rFonts w:ascii="Doulos SIL" w:hAnsi="Doulos SIL"/>
          <w:i/>
          <w:color w:val="0000FF"/>
        </w:rPr>
        <w:t>rí</w:t>
      </w:r>
      <w:r>
        <w:rPr>
          <w:rFonts w:ascii="Doulos SIL" w:hAnsi="Doulos SIL"/>
          <w:i/>
          <w:color w:val="0000FF"/>
        </w:rPr>
        <w:t>(ì)</w:t>
      </w:r>
      <w:r w:rsidRPr="00482223">
        <w:rPr>
          <w:rFonts w:ascii="Doulos SIL" w:hAnsi="Doulos SIL"/>
          <w:i/>
          <w:color w:val="0000FF"/>
        </w:rPr>
        <w:tab/>
      </w:r>
      <w:r>
        <w:rPr>
          <w:rFonts w:ascii="Doulos SIL" w:hAnsi="Doulos SIL"/>
          <w:i/>
          <w:color w:val="0000FF"/>
        </w:rPr>
        <w:t>báʔr rè</w:t>
      </w:r>
      <w:r w:rsidRPr="00482223">
        <w:rPr>
          <w:rFonts w:ascii="Doulos SIL" w:hAnsi="Doulos SIL"/>
          <w:i/>
          <w:color w:val="0000FF"/>
        </w:rPr>
        <w:tab/>
      </w:r>
      <w:r>
        <w:rPr>
          <w:rFonts w:ascii="Doulos SIL" w:hAnsi="Doulos SIL"/>
          <w:i/>
          <w:color w:val="0000FF"/>
        </w:rPr>
        <w:t>bàʔrì-yá</w:t>
      </w:r>
    </w:p>
    <w:p w14:paraId="782CDB49" w14:textId="77777777" w:rsidR="008E3318" w:rsidRPr="002D209A" w:rsidRDefault="008E3318" w:rsidP="008E3318">
      <w:pPr>
        <w:tabs>
          <w:tab w:val="clear" w:pos="369"/>
          <w:tab w:val="left" w:pos="1260"/>
          <w:tab w:val="left" w:pos="2700"/>
          <w:tab w:val="left" w:pos="3960"/>
        </w:tabs>
      </w:pPr>
    </w:p>
    <w:p w14:paraId="6BE57095" w14:textId="77777777" w:rsidR="008E3318" w:rsidRPr="00482223" w:rsidRDefault="008E3318" w:rsidP="008E3318">
      <w:pPr>
        <w:tabs>
          <w:tab w:val="clear" w:pos="369"/>
          <w:tab w:val="left" w:pos="1260"/>
          <w:tab w:val="left" w:pos="2700"/>
          <w:tab w:val="left" w:pos="3960"/>
        </w:tabs>
        <w:rPr>
          <w:i/>
          <w:color w:val="993300"/>
        </w:rPr>
      </w:pPr>
      <w:r w:rsidRPr="00924A75">
        <w:t>‘post’</w:t>
      </w:r>
      <w:r w:rsidRPr="00924A75">
        <w:tab/>
      </w:r>
      <w:r>
        <w:rPr>
          <w:rFonts w:ascii="Doulos SIL" w:hAnsi="Doulos SIL"/>
          <w:i/>
          <w:color w:val="0000FF"/>
        </w:rPr>
        <w:t>è nɔ̀ʔrí</w:t>
      </w:r>
      <w:r w:rsidRPr="00482223">
        <w:rPr>
          <w:rFonts w:ascii="Doulos SIL" w:hAnsi="Doulos SIL"/>
          <w:i/>
          <w:color w:val="0000FF"/>
        </w:rPr>
        <w:tab/>
      </w:r>
      <w:r>
        <w:rPr>
          <w:rFonts w:ascii="Doulos SIL" w:hAnsi="Doulos SIL"/>
          <w:i/>
          <w:color w:val="0000FF"/>
        </w:rPr>
        <w:t>sí=í nɔ̀ʔrɔ̀</w:t>
      </w:r>
      <w:r w:rsidRPr="00482223">
        <w:rPr>
          <w:rFonts w:ascii="Doulos SIL" w:hAnsi="Doulos SIL"/>
          <w:i/>
          <w:color w:val="0000FF"/>
        </w:rPr>
        <w:tab/>
      </w:r>
      <w:r>
        <w:rPr>
          <w:rFonts w:ascii="Doulos SIL" w:hAnsi="Doulos SIL"/>
          <w:i/>
          <w:color w:val="0000FF"/>
        </w:rPr>
        <w:t>sí=í nɔ̀ʔrɔ̀ rɛ́</w:t>
      </w:r>
    </w:p>
    <w:p w14:paraId="5C1D0814" w14:textId="77777777" w:rsidR="008E3318" w:rsidRPr="00482223" w:rsidRDefault="008E3318" w:rsidP="008E3318">
      <w:pPr>
        <w:tabs>
          <w:tab w:val="left" w:pos="1620"/>
          <w:tab w:val="left" w:pos="3060"/>
          <w:tab w:val="left" w:pos="4770"/>
        </w:tabs>
        <w:rPr>
          <w:i/>
          <w:color w:val="993300"/>
        </w:rPr>
      </w:pPr>
      <w:r w:rsidRPr="00482223">
        <w:rPr>
          <w:i/>
          <w:color w:val="993300"/>
        </w:rPr>
        <w:tab/>
      </w:r>
      <w:r>
        <w:rPr>
          <w:rFonts w:ascii="Doulos SIL" w:hAnsi="Doulos SIL"/>
          <w:i/>
          <w:color w:val="0000FF"/>
        </w:rPr>
        <w:t>nɔ̀ʔrɔ̀</w:t>
      </w:r>
      <w:r w:rsidRPr="00482223">
        <w:rPr>
          <w:rFonts w:ascii="Doulos SIL" w:hAnsi="Doulos SIL"/>
          <w:i/>
          <w:color w:val="0000FF"/>
        </w:rPr>
        <w:tab/>
      </w:r>
      <w:r>
        <w:rPr>
          <w:rFonts w:ascii="Doulos SIL" w:hAnsi="Doulos SIL"/>
          <w:i/>
          <w:color w:val="0000FF"/>
        </w:rPr>
        <w:t>nɔ̀ʔrí</w:t>
      </w:r>
      <w:r w:rsidRPr="00482223">
        <w:rPr>
          <w:rFonts w:ascii="Doulos SIL" w:hAnsi="Doulos SIL"/>
          <w:i/>
          <w:color w:val="0000FF"/>
        </w:rPr>
        <w:tab/>
      </w:r>
      <w:r>
        <w:rPr>
          <w:rFonts w:ascii="Doulos SIL" w:hAnsi="Doulos SIL"/>
          <w:i/>
          <w:color w:val="0000FF"/>
        </w:rPr>
        <w:t>nɔ̀ʔrí rɛ̀</w:t>
      </w:r>
      <w:r w:rsidRPr="00482223">
        <w:rPr>
          <w:rFonts w:ascii="Doulos SIL" w:hAnsi="Doulos SIL"/>
          <w:i/>
          <w:color w:val="0000FF"/>
        </w:rPr>
        <w:tab/>
      </w:r>
      <w:r>
        <w:rPr>
          <w:rFonts w:ascii="Doulos SIL" w:hAnsi="Doulos SIL"/>
          <w:i/>
          <w:color w:val="0000FF"/>
        </w:rPr>
        <w:t>nɔ̀ʔrì-yá</w:t>
      </w:r>
    </w:p>
    <w:p w14:paraId="60CBBC28" w14:textId="77777777" w:rsidR="008E3318" w:rsidRPr="00924A75" w:rsidRDefault="008E3318" w:rsidP="008E3318">
      <w:pPr>
        <w:tabs>
          <w:tab w:val="clear" w:pos="369"/>
          <w:tab w:val="left" w:pos="1260"/>
          <w:tab w:val="left" w:pos="2700"/>
          <w:tab w:val="left" w:pos="3960"/>
        </w:tabs>
      </w:pPr>
      <w:r w:rsidRPr="00924A75">
        <w:rPr>
          <w:i/>
        </w:rPr>
        <w:t>[Fr afficher, as in posting a notice on the wall]</w:t>
      </w:r>
    </w:p>
    <w:p w14:paraId="6D7B2521" w14:textId="77777777" w:rsidR="008E3318" w:rsidRPr="002D209A" w:rsidRDefault="008E3318" w:rsidP="008E3318">
      <w:pPr>
        <w:tabs>
          <w:tab w:val="clear" w:pos="369"/>
          <w:tab w:val="left" w:pos="1260"/>
          <w:tab w:val="left" w:pos="2700"/>
          <w:tab w:val="left" w:pos="3960"/>
        </w:tabs>
      </w:pPr>
    </w:p>
    <w:p w14:paraId="284C6571" w14:textId="77777777" w:rsidR="008E3318" w:rsidRPr="00482223" w:rsidRDefault="008E3318" w:rsidP="008E3318">
      <w:pPr>
        <w:tabs>
          <w:tab w:val="clear" w:pos="369"/>
          <w:tab w:val="left" w:pos="1260"/>
          <w:tab w:val="left" w:pos="2700"/>
          <w:tab w:val="left" w:pos="3960"/>
        </w:tabs>
        <w:rPr>
          <w:i/>
          <w:color w:val="993300"/>
        </w:rPr>
      </w:pPr>
      <w:r w:rsidRPr="00665426">
        <w:t>‘throw’</w:t>
      </w:r>
      <w:r w:rsidRPr="00665426">
        <w:tab/>
      </w:r>
      <w:r>
        <w:rPr>
          <w:rFonts w:ascii="Doulos SIL" w:hAnsi="Doulos SIL"/>
          <w:i/>
          <w:color w:val="0000FF"/>
        </w:rPr>
        <w:t>è fə̀lí</w:t>
      </w:r>
      <w:r w:rsidRPr="00482223">
        <w:rPr>
          <w:rFonts w:ascii="Doulos SIL" w:hAnsi="Doulos SIL"/>
          <w:i/>
          <w:color w:val="0000FF"/>
        </w:rPr>
        <w:tab/>
      </w:r>
      <w:r>
        <w:rPr>
          <w:rFonts w:ascii="Doulos SIL" w:hAnsi="Doulos SIL"/>
          <w:i/>
          <w:color w:val="0000FF"/>
        </w:rPr>
        <w:t>sí=í fɛ̀lɛ̀</w:t>
      </w:r>
      <w:r w:rsidRPr="00482223">
        <w:rPr>
          <w:rFonts w:ascii="Doulos SIL" w:hAnsi="Doulos SIL"/>
          <w:i/>
          <w:color w:val="0000FF"/>
        </w:rPr>
        <w:tab/>
      </w:r>
      <w:r>
        <w:rPr>
          <w:rFonts w:ascii="Doulos SIL" w:hAnsi="Doulos SIL"/>
          <w:i/>
          <w:color w:val="0000FF"/>
        </w:rPr>
        <w:t>sí=í fə̀lɛ̀ rɛ́</w:t>
      </w:r>
    </w:p>
    <w:p w14:paraId="15DC5CAC" w14:textId="77777777" w:rsidR="008E3318" w:rsidRDefault="008E3318" w:rsidP="008E3318">
      <w:pPr>
        <w:tabs>
          <w:tab w:val="left" w:pos="1620"/>
          <w:tab w:val="left" w:pos="3060"/>
          <w:tab w:val="left" w:pos="4770"/>
        </w:tabs>
      </w:pPr>
      <w:r w:rsidRPr="00482223">
        <w:rPr>
          <w:i/>
          <w:color w:val="993300"/>
        </w:rPr>
        <w:tab/>
      </w:r>
      <w:r>
        <w:rPr>
          <w:rFonts w:ascii="Doulos SIL" w:hAnsi="Doulos SIL"/>
          <w:i/>
          <w:color w:val="0000FF"/>
        </w:rPr>
        <w:t>fə̀lɛ̀</w:t>
      </w:r>
      <w:r w:rsidRPr="00482223">
        <w:rPr>
          <w:rFonts w:ascii="Doulos SIL" w:hAnsi="Doulos SIL"/>
          <w:i/>
          <w:color w:val="0000FF"/>
        </w:rPr>
        <w:tab/>
      </w:r>
      <w:r>
        <w:rPr>
          <w:rFonts w:ascii="Doulos SIL" w:hAnsi="Doulos SIL"/>
          <w:i/>
          <w:color w:val="0000FF"/>
        </w:rPr>
        <w:t>fə̀líì</w:t>
      </w:r>
      <w:r w:rsidRPr="00482223">
        <w:rPr>
          <w:rFonts w:ascii="Doulos SIL" w:hAnsi="Doulos SIL"/>
          <w:i/>
          <w:color w:val="0000FF"/>
        </w:rPr>
        <w:tab/>
      </w:r>
      <w:r>
        <w:rPr>
          <w:rFonts w:ascii="Doulos SIL" w:hAnsi="Doulos SIL"/>
          <w:i/>
          <w:color w:val="0000FF"/>
        </w:rPr>
        <w:t>fə̌l lè</w:t>
      </w:r>
      <w:r w:rsidRPr="00482223">
        <w:rPr>
          <w:rFonts w:ascii="Doulos SIL" w:hAnsi="Doulos SIL"/>
          <w:i/>
          <w:color w:val="0000FF"/>
        </w:rPr>
        <w:tab/>
      </w:r>
      <w:r>
        <w:rPr>
          <w:rFonts w:ascii="Doulos SIL" w:hAnsi="Doulos SIL"/>
          <w:i/>
          <w:color w:val="0000FF"/>
        </w:rPr>
        <w:t>fə̀lì-yá</w:t>
      </w:r>
    </w:p>
    <w:p w14:paraId="66D97E8C" w14:textId="78422418" w:rsidR="00E76E22" w:rsidRPr="00E76E22" w:rsidRDefault="00E76E22" w:rsidP="008E3318">
      <w:pPr>
        <w:tabs>
          <w:tab w:val="left" w:pos="1620"/>
          <w:tab w:val="left" w:pos="3060"/>
          <w:tab w:val="left" w:pos="4770"/>
        </w:tabs>
      </w:pPr>
      <w:r>
        <w:t xml:space="preserve">[synonym </w:t>
      </w:r>
      <w:r w:rsidRPr="00986631">
        <w:rPr>
          <w:rFonts w:ascii="Doulos SIL" w:hAnsi="Doulos SIL"/>
          <w:i/>
          <w:color w:val="0000FF"/>
        </w:rPr>
        <w:t>gbɛ̌ⁿ</w:t>
      </w:r>
      <w:r>
        <w:t>]</w:t>
      </w:r>
    </w:p>
    <w:p w14:paraId="007D5DF7" w14:textId="77777777" w:rsidR="008E3318" w:rsidRPr="002D209A" w:rsidRDefault="008E3318" w:rsidP="008E3318">
      <w:pPr>
        <w:tabs>
          <w:tab w:val="clear" w:pos="369"/>
          <w:tab w:val="left" w:pos="1260"/>
          <w:tab w:val="left" w:pos="2700"/>
          <w:tab w:val="left" w:pos="3960"/>
        </w:tabs>
      </w:pPr>
    </w:p>
    <w:p w14:paraId="648A872C" w14:textId="531D6C93" w:rsidR="008E3318" w:rsidRPr="00482223" w:rsidRDefault="008E3318" w:rsidP="008E3318">
      <w:pPr>
        <w:tabs>
          <w:tab w:val="clear" w:pos="369"/>
          <w:tab w:val="left" w:pos="1260"/>
          <w:tab w:val="left" w:pos="2700"/>
          <w:tab w:val="left" w:pos="3960"/>
        </w:tabs>
        <w:rPr>
          <w:i/>
          <w:color w:val="993300"/>
        </w:rPr>
      </w:pPr>
      <w:r w:rsidRPr="00924A75">
        <w:t>‘bump’</w:t>
      </w:r>
      <w:r w:rsidRPr="00924A75">
        <w:tab/>
      </w:r>
      <w:r w:rsidR="00072497">
        <w:rPr>
          <w:rFonts w:ascii="Doulos SIL" w:hAnsi="Doulos SIL"/>
          <w:i/>
          <w:color w:val="0000FF"/>
        </w:rPr>
        <w:t>à</w:t>
      </w:r>
      <w:r>
        <w:rPr>
          <w:rFonts w:ascii="Doulos SIL" w:hAnsi="Doulos SIL"/>
          <w:i/>
          <w:color w:val="0000FF"/>
        </w:rPr>
        <w:t xml:space="preserve"> jùlí</w:t>
      </w:r>
      <w:r w:rsidRPr="00482223">
        <w:rPr>
          <w:rFonts w:ascii="Doulos SIL" w:hAnsi="Doulos SIL"/>
          <w:i/>
          <w:color w:val="0000FF"/>
        </w:rPr>
        <w:tab/>
      </w:r>
      <w:r>
        <w:rPr>
          <w:rFonts w:ascii="Doulos SIL" w:hAnsi="Doulos SIL"/>
          <w:i/>
          <w:color w:val="0000FF"/>
        </w:rPr>
        <w:t>sá=á jùlɔ̀</w:t>
      </w:r>
      <w:r w:rsidRPr="00482223">
        <w:rPr>
          <w:rFonts w:ascii="Doulos SIL" w:hAnsi="Doulos SIL"/>
          <w:i/>
          <w:color w:val="0000FF"/>
        </w:rPr>
        <w:tab/>
      </w:r>
      <w:r w:rsidR="007F2168">
        <w:rPr>
          <w:rFonts w:ascii="Doulos SIL" w:hAnsi="Doulos SIL"/>
          <w:i/>
          <w:color w:val="0000FF"/>
        </w:rPr>
        <w:t xml:space="preserve">sá=á </w:t>
      </w:r>
      <w:r>
        <w:rPr>
          <w:rFonts w:ascii="Doulos SIL" w:hAnsi="Doulos SIL"/>
          <w:i/>
          <w:color w:val="0000FF"/>
        </w:rPr>
        <w:t>jùlɔ̀ rɛ́</w:t>
      </w:r>
    </w:p>
    <w:p w14:paraId="317096E7" w14:textId="4B8C20F5" w:rsidR="008E3318" w:rsidRPr="00482223" w:rsidRDefault="008E3318" w:rsidP="008E3318">
      <w:pPr>
        <w:tabs>
          <w:tab w:val="left" w:pos="1620"/>
          <w:tab w:val="left" w:pos="3060"/>
          <w:tab w:val="left" w:pos="4770"/>
        </w:tabs>
        <w:rPr>
          <w:i/>
          <w:color w:val="993300"/>
        </w:rPr>
      </w:pPr>
      <w:r w:rsidRPr="00482223">
        <w:rPr>
          <w:i/>
          <w:color w:val="993300"/>
        </w:rPr>
        <w:tab/>
      </w:r>
      <w:r>
        <w:rPr>
          <w:rFonts w:ascii="Doulos SIL" w:hAnsi="Doulos SIL"/>
          <w:i/>
          <w:color w:val="0000FF"/>
        </w:rPr>
        <w:t>jùlɔ̀</w:t>
      </w:r>
      <w:r w:rsidRPr="00482223">
        <w:rPr>
          <w:rFonts w:ascii="Doulos SIL" w:hAnsi="Doulos SIL"/>
          <w:i/>
          <w:color w:val="0000FF"/>
        </w:rPr>
        <w:tab/>
      </w:r>
      <w:r w:rsidR="00072497">
        <w:rPr>
          <w:rFonts w:ascii="Doulos SIL" w:hAnsi="Doulos SIL"/>
          <w:i/>
          <w:color w:val="0000FF"/>
        </w:rPr>
        <w:t>jùlí</w:t>
      </w:r>
      <w:r>
        <w:rPr>
          <w:rFonts w:ascii="Doulos SIL" w:hAnsi="Doulos SIL"/>
          <w:i/>
          <w:color w:val="0000FF"/>
        </w:rPr>
        <w:t>(ì)</w:t>
      </w:r>
      <w:r w:rsidRPr="00482223">
        <w:rPr>
          <w:rFonts w:ascii="Doulos SIL" w:hAnsi="Doulos SIL"/>
          <w:i/>
          <w:color w:val="0000FF"/>
        </w:rPr>
        <w:tab/>
      </w:r>
      <w:r>
        <w:rPr>
          <w:rFonts w:ascii="Doulos SIL" w:hAnsi="Doulos SIL"/>
          <w:i/>
          <w:color w:val="0000FF"/>
        </w:rPr>
        <w:t>jûl lè</w:t>
      </w:r>
      <w:r w:rsidRPr="00482223">
        <w:rPr>
          <w:rFonts w:ascii="Doulos SIL" w:hAnsi="Doulos SIL"/>
          <w:i/>
          <w:color w:val="0000FF"/>
        </w:rPr>
        <w:tab/>
      </w:r>
      <w:r>
        <w:rPr>
          <w:rFonts w:ascii="Doulos SIL" w:hAnsi="Doulos SIL"/>
          <w:i/>
          <w:color w:val="0000FF"/>
        </w:rPr>
        <w:t>jùlì-yá</w:t>
      </w:r>
    </w:p>
    <w:p w14:paraId="4759DAC8" w14:textId="77777777" w:rsidR="008E3318" w:rsidRPr="00924A75" w:rsidRDefault="008E3318" w:rsidP="008E3318">
      <w:pPr>
        <w:tabs>
          <w:tab w:val="clear" w:pos="369"/>
          <w:tab w:val="left" w:pos="1260"/>
          <w:tab w:val="left" w:pos="2700"/>
          <w:tab w:val="left" w:pos="3960"/>
        </w:tabs>
      </w:pPr>
      <w:r w:rsidRPr="00924A75">
        <w:rPr>
          <w:i/>
        </w:rPr>
        <w:t>[Fr cogner]</w:t>
      </w:r>
    </w:p>
    <w:p w14:paraId="7BECA053" w14:textId="77777777" w:rsidR="00115E29" w:rsidRPr="002D209A" w:rsidRDefault="00115E29" w:rsidP="00115E29"/>
    <w:p w14:paraId="0CBC2132" w14:textId="29533ACF" w:rsidR="00626658" w:rsidRPr="00482223" w:rsidRDefault="00626658" w:rsidP="00626658">
      <w:pPr>
        <w:tabs>
          <w:tab w:val="clear" w:pos="369"/>
          <w:tab w:val="left" w:pos="1260"/>
          <w:tab w:val="left" w:pos="2700"/>
          <w:tab w:val="left" w:pos="3960"/>
        </w:tabs>
        <w:rPr>
          <w:i/>
          <w:color w:val="993300"/>
        </w:rPr>
      </w:pPr>
      <w:r w:rsidRPr="001D537D">
        <w:t>‘catch’</w:t>
      </w:r>
      <w:r w:rsidRPr="001D537D">
        <w:tab/>
      </w:r>
      <w:r w:rsidR="00072497">
        <w:rPr>
          <w:rFonts w:ascii="Doulos SIL" w:hAnsi="Doulos SIL"/>
          <w:i/>
          <w:color w:val="0000FF"/>
        </w:rPr>
        <w:t xml:space="preserve">à </w:t>
      </w:r>
      <w:r>
        <w:rPr>
          <w:rFonts w:ascii="Doulos SIL" w:hAnsi="Doulos SIL"/>
          <w:i/>
          <w:color w:val="0000FF"/>
        </w:rPr>
        <w:t>s</w:t>
      </w:r>
      <w:r w:rsidR="00950D45">
        <w:rPr>
          <w:rFonts w:ascii="Doulos SIL" w:hAnsi="Doulos SIL"/>
          <w:i/>
          <w:color w:val="0000FF"/>
        </w:rPr>
        <w:t>ɔ̀ʔɔ̀</w:t>
      </w:r>
      <w:r w:rsidRPr="00482223">
        <w:rPr>
          <w:rFonts w:ascii="Doulos SIL" w:hAnsi="Doulos SIL"/>
          <w:i/>
          <w:color w:val="0000FF"/>
        </w:rPr>
        <w:tab/>
      </w:r>
      <w:r w:rsidR="007F2168">
        <w:rPr>
          <w:rFonts w:ascii="Doulos SIL" w:hAnsi="Doulos SIL"/>
          <w:i/>
          <w:color w:val="0000FF"/>
        </w:rPr>
        <w:t xml:space="preserve">sá=á </w:t>
      </w:r>
      <w:r>
        <w:rPr>
          <w:rFonts w:ascii="Doulos SIL" w:hAnsi="Doulos SIL"/>
          <w:i/>
          <w:color w:val="0000FF"/>
        </w:rPr>
        <w:t>sɔ̀ʔɔ̀</w:t>
      </w:r>
      <w:r w:rsidRPr="00482223">
        <w:rPr>
          <w:rFonts w:ascii="Doulos SIL" w:hAnsi="Doulos SIL"/>
          <w:i/>
          <w:color w:val="0000FF"/>
        </w:rPr>
        <w:tab/>
      </w:r>
      <w:r w:rsidR="007F2168">
        <w:rPr>
          <w:rFonts w:ascii="Doulos SIL" w:hAnsi="Doulos SIL"/>
          <w:i/>
          <w:color w:val="0000FF"/>
        </w:rPr>
        <w:t xml:space="preserve">sá=á </w:t>
      </w:r>
      <w:r>
        <w:rPr>
          <w:rFonts w:ascii="Doulos SIL" w:hAnsi="Doulos SIL"/>
          <w:i/>
          <w:color w:val="0000FF"/>
        </w:rPr>
        <w:t>sɔ̀ʔɔ̀-rɛ́</w:t>
      </w:r>
    </w:p>
    <w:p w14:paraId="2852249A" w14:textId="77777777" w:rsidR="00626658" w:rsidRPr="002D209A" w:rsidRDefault="00626658" w:rsidP="00626658">
      <w:pPr>
        <w:tabs>
          <w:tab w:val="left" w:pos="1620"/>
          <w:tab w:val="left" w:pos="3060"/>
          <w:tab w:val="left" w:pos="4770"/>
        </w:tabs>
      </w:pPr>
      <w:r w:rsidRPr="00482223">
        <w:rPr>
          <w:i/>
          <w:color w:val="993300"/>
        </w:rPr>
        <w:tab/>
      </w:r>
      <w:r>
        <w:rPr>
          <w:rFonts w:ascii="Doulos SIL" w:hAnsi="Doulos SIL"/>
          <w:i/>
          <w:color w:val="0000FF"/>
        </w:rPr>
        <w:t>sɔ̀ʔɔ̀</w:t>
      </w:r>
      <w:r w:rsidRPr="00482223">
        <w:rPr>
          <w:rFonts w:ascii="Doulos SIL" w:hAnsi="Doulos SIL"/>
          <w:i/>
          <w:color w:val="0000FF"/>
        </w:rPr>
        <w:tab/>
      </w:r>
      <w:r>
        <w:rPr>
          <w:rFonts w:ascii="Doulos SIL" w:hAnsi="Doulos SIL"/>
          <w:i/>
          <w:color w:val="0000FF"/>
        </w:rPr>
        <w:t>sòʔé(è)</w:t>
      </w:r>
      <w:r w:rsidRPr="00482223">
        <w:rPr>
          <w:rFonts w:ascii="Doulos SIL" w:hAnsi="Doulos SIL"/>
          <w:i/>
          <w:color w:val="0000FF"/>
        </w:rPr>
        <w:tab/>
      </w:r>
      <w:r>
        <w:rPr>
          <w:rFonts w:ascii="Doulos SIL" w:hAnsi="Doulos SIL"/>
          <w:i/>
          <w:color w:val="0000FF"/>
        </w:rPr>
        <w:t>sòʔó rè</w:t>
      </w:r>
      <w:r w:rsidRPr="00482223">
        <w:rPr>
          <w:rFonts w:ascii="Doulos SIL" w:hAnsi="Doulos SIL"/>
          <w:i/>
          <w:color w:val="0000FF"/>
        </w:rPr>
        <w:tab/>
      </w:r>
      <w:r>
        <w:rPr>
          <w:rFonts w:ascii="Doulos SIL" w:hAnsi="Doulos SIL"/>
          <w:i/>
          <w:color w:val="0000FF"/>
        </w:rPr>
        <w:t>sòʔò-yá</w:t>
      </w:r>
    </w:p>
    <w:p w14:paraId="0C263ABE" w14:textId="77777777" w:rsidR="008E3318" w:rsidRPr="002D209A" w:rsidRDefault="008E3318" w:rsidP="008E3318">
      <w:pPr>
        <w:tabs>
          <w:tab w:val="clear" w:pos="369"/>
          <w:tab w:val="left" w:pos="1260"/>
          <w:tab w:val="left" w:pos="2700"/>
          <w:tab w:val="left" w:pos="3960"/>
        </w:tabs>
      </w:pPr>
    </w:p>
    <w:p w14:paraId="31A83AE7" w14:textId="79492581" w:rsidR="008E3318" w:rsidRPr="00482223" w:rsidRDefault="008E3318" w:rsidP="008E3318">
      <w:pPr>
        <w:tabs>
          <w:tab w:val="clear" w:pos="369"/>
          <w:tab w:val="left" w:pos="1260"/>
          <w:tab w:val="left" w:pos="2700"/>
          <w:tab w:val="left" w:pos="3960"/>
        </w:tabs>
        <w:rPr>
          <w:i/>
          <w:color w:val="993300"/>
        </w:rPr>
      </w:pPr>
      <w:r w:rsidRPr="00924A75">
        <w:t>‘carry2’</w:t>
      </w:r>
      <w:r w:rsidRPr="00924A75">
        <w:tab/>
      </w:r>
      <w:r w:rsidR="00072497">
        <w:rPr>
          <w:rFonts w:ascii="Doulos SIL" w:hAnsi="Doulos SIL"/>
          <w:i/>
          <w:color w:val="0000FF"/>
        </w:rPr>
        <w:t>à</w:t>
      </w:r>
      <w:r>
        <w:rPr>
          <w:rFonts w:ascii="Doulos SIL" w:hAnsi="Doulos SIL"/>
          <w:i/>
          <w:color w:val="0000FF"/>
        </w:rPr>
        <w:t xml:space="preserve"> mɔ̀mɔ́ⁿ</w:t>
      </w:r>
      <w:r w:rsidRPr="00482223">
        <w:rPr>
          <w:rFonts w:ascii="Doulos SIL" w:hAnsi="Doulos SIL"/>
          <w:i/>
          <w:color w:val="0000FF"/>
        </w:rPr>
        <w:tab/>
      </w:r>
      <w:r w:rsidR="00072497">
        <w:rPr>
          <w:rFonts w:ascii="Doulos SIL" w:hAnsi="Doulos SIL"/>
          <w:i/>
          <w:color w:val="0000FF"/>
        </w:rPr>
        <w:t>sá=á</w:t>
      </w:r>
      <w:r>
        <w:rPr>
          <w:rFonts w:ascii="Doulos SIL" w:hAnsi="Doulos SIL"/>
          <w:i/>
          <w:color w:val="0000FF"/>
        </w:rPr>
        <w:t xml:space="preserve"> mɔ̀mɔ́ɔ̀</w:t>
      </w:r>
      <w:r w:rsidRPr="00482223">
        <w:rPr>
          <w:rFonts w:ascii="Doulos SIL" w:hAnsi="Doulos SIL"/>
          <w:i/>
          <w:color w:val="0000FF"/>
        </w:rPr>
        <w:tab/>
      </w:r>
      <w:r w:rsidR="00072497">
        <w:rPr>
          <w:rFonts w:ascii="Doulos SIL" w:hAnsi="Doulos SIL"/>
          <w:i/>
          <w:color w:val="0000FF"/>
        </w:rPr>
        <w:t>sá=á</w:t>
      </w:r>
      <w:r>
        <w:rPr>
          <w:rFonts w:ascii="Doulos SIL" w:hAnsi="Doulos SIL"/>
          <w:i/>
          <w:color w:val="0000FF"/>
        </w:rPr>
        <w:t xml:space="preserve"> mɔ̀mɔ́ɔ̀ⁿ nɛ̀ⁿ</w:t>
      </w:r>
    </w:p>
    <w:p w14:paraId="1DE88C62" w14:textId="3CE4B1C7" w:rsidR="008E3318" w:rsidRPr="00482223" w:rsidRDefault="008E3318" w:rsidP="008E3318">
      <w:pPr>
        <w:tabs>
          <w:tab w:val="left" w:pos="1620"/>
          <w:tab w:val="left" w:pos="3060"/>
          <w:tab w:val="left" w:pos="4770"/>
        </w:tabs>
        <w:rPr>
          <w:i/>
          <w:color w:val="993300"/>
        </w:rPr>
      </w:pPr>
      <w:r w:rsidRPr="00482223">
        <w:rPr>
          <w:i/>
          <w:color w:val="993300"/>
        </w:rPr>
        <w:tab/>
      </w:r>
      <w:r>
        <w:rPr>
          <w:rFonts w:ascii="Doulos SIL" w:hAnsi="Doulos SIL"/>
          <w:i/>
          <w:color w:val="0000FF"/>
        </w:rPr>
        <w:t>mɔ̀mɔ́ɔ̀ⁿ</w:t>
      </w:r>
      <w:r w:rsidRPr="00482223">
        <w:rPr>
          <w:rFonts w:ascii="Doulos SIL" w:hAnsi="Doulos SIL"/>
          <w:i/>
          <w:color w:val="0000FF"/>
        </w:rPr>
        <w:tab/>
      </w:r>
      <w:r>
        <w:rPr>
          <w:rFonts w:ascii="Doulos SIL" w:hAnsi="Doulos SIL"/>
          <w:i/>
          <w:color w:val="0000FF"/>
        </w:rPr>
        <w:t>X mɔ̀mɔ́ɛ̀ⁿ</w:t>
      </w:r>
      <w:r w:rsidRPr="00482223">
        <w:rPr>
          <w:rFonts w:ascii="Doulos SIL" w:hAnsi="Doulos SIL"/>
          <w:i/>
          <w:color w:val="0000FF"/>
        </w:rPr>
        <w:tab/>
      </w:r>
      <w:r>
        <w:rPr>
          <w:rFonts w:ascii="Doulos SIL" w:hAnsi="Doulos SIL"/>
          <w:i/>
          <w:color w:val="0000FF"/>
        </w:rPr>
        <w:t>X mɔ̀mɔ́ɔ̀ⁿ nɛ̀ⁿ</w:t>
      </w:r>
      <w:r w:rsidRPr="00482223">
        <w:rPr>
          <w:rFonts w:ascii="Doulos SIL" w:hAnsi="Doulos SIL"/>
          <w:i/>
          <w:color w:val="0000FF"/>
        </w:rPr>
        <w:tab/>
      </w:r>
      <w:r>
        <w:rPr>
          <w:rFonts w:ascii="Doulos SIL" w:hAnsi="Doulos SIL"/>
          <w:i/>
          <w:color w:val="0000FF"/>
        </w:rPr>
        <w:t>X m</w:t>
      </w:r>
      <w:r w:rsidR="009F747E">
        <w:rPr>
          <w:rFonts w:ascii="Doulos SIL" w:hAnsi="Doulos SIL"/>
          <w:i/>
          <w:color w:val="0000FF"/>
        </w:rPr>
        <w:t>ò</w:t>
      </w:r>
      <w:r>
        <w:rPr>
          <w:rFonts w:ascii="Doulos SIL" w:hAnsi="Doulos SIL"/>
          <w:i/>
          <w:color w:val="0000FF"/>
        </w:rPr>
        <w:t>m</w:t>
      </w:r>
      <w:r w:rsidR="009F747E">
        <w:rPr>
          <w:rFonts w:ascii="Doulos SIL" w:hAnsi="Doulos SIL"/>
          <w:i/>
          <w:color w:val="0000FF"/>
        </w:rPr>
        <w:t>ó</w:t>
      </w:r>
      <w:r>
        <w:rPr>
          <w:rFonts w:ascii="Doulos SIL" w:hAnsi="Doulos SIL"/>
          <w:i/>
          <w:color w:val="0000FF"/>
        </w:rPr>
        <w:t>-yà</w:t>
      </w:r>
    </w:p>
    <w:p w14:paraId="7D5E449E" w14:textId="77777777" w:rsidR="008E3318" w:rsidRPr="00924A75" w:rsidRDefault="008E3318" w:rsidP="008E3318">
      <w:pPr>
        <w:tabs>
          <w:tab w:val="clear" w:pos="369"/>
          <w:tab w:val="left" w:pos="1260"/>
          <w:tab w:val="left" w:pos="2700"/>
          <w:tab w:val="left" w:pos="3960"/>
        </w:tabs>
      </w:pPr>
      <w:r w:rsidRPr="00924A75">
        <w:rPr>
          <w:i/>
        </w:rPr>
        <w:t>[‘carry (baby) on one’s back’]</w:t>
      </w:r>
    </w:p>
    <w:p w14:paraId="6F2F82DC" w14:textId="77777777" w:rsidR="00626658" w:rsidRPr="002D209A" w:rsidRDefault="00626658" w:rsidP="00115E29"/>
    <w:p w14:paraId="0F4739A6" w14:textId="5ADB4E4C" w:rsidR="001D133C" w:rsidRPr="00482223" w:rsidRDefault="001D133C" w:rsidP="00115E29">
      <w:pPr>
        <w:tabs>
          <w:tab w:val="clear" w:pos="369"/>
          <w:tab w:val="left" w:pos="1260"/>
          <w:tab w:val="left" w:pos="2700"/>
          <w:tab w:val="left" w:pos="3960"/>
        </w:tabs>
        <w:rPr>
          <w:i/>
          <w:color w:val="993300"/>
        </w:rPr>
      </w:pPr>
      <w:r w:rsidRPr="001D133C">
        <w:t>‘say’</w:t>
      </w:r>
      <w:r w:rsidRPr="001D133C">
        <w:tab/>
      </w:r>
      <w:r w:rsidR="00072497">
        <w:rPr>
          <w:rFonts w:ascii="Doulos SIL" w:hAnsi="Doulos SIL"/>
          <w:i/>
          <w:color w:val="0000FF"/>
        </w:rPr>
        <w:t>è t</w:t>
      </w:r>
      <w:r>
        <w:rPr>
          <w:rFonts w:ascii="Doulos SIL" w:hAnsi="Doulos SIL"/>
          <w:i/>
          <w:color w:val="0000FF"/>
        </w:rPr>
        <w:t>ɔ̀ʔɔ́</w:t>
      </w:r>
      <w:r w:rsidRPr="00482223">
        <w:rPr>
          <w:rFonts w:ascii="Doulos SIL" w:hAnsi="Doulos SIL"/>
          <w:i/>
          <w:color w:val="0000FF"/>
        </w:rPr>
        <w:tab/>
      </w:r>
      <w:r w:rsidR="00E87245">
        <w:rPr>
          <w:rFonts w:ascii="Doulos SIL" w:hAnsi="Doulos SIL"/>
          <w:i/>
          <w:color w:val="0000FF"/>
        </w:rPr>
        <w:t>sí=í</w:t>
      </w:r>
      <w:r>
        <w:rPr>
          <w:rFonts w:ascii="Doulos SIL" w:hAnsi="Doulos SIL"/>
          <w:i/>
          <w:color w:val="0000FF"/>
        </w:rPr>
        <w:t xml:space="preserve"> t</w:t>
      </w:r>
      <w:r w:rsidR="00B61357">
        <w:rPr>
          <w:rFonts w:ascii="Doulos SIL" w:hAnsi="Doulos SIL"/>
          <w:i/>
          <w:color w:val="0000FF"/>
        </w:rPr>
        <w:t>ɔ̀ʔɔ̀</w:t>
      </w:r>
      <w:r w:rsidRPr="00482223">
        <w:rPr>
          <w:rFonts w:ascii="Doulos SIL" w:hAnsi="Doulos SIL"/>
          <w:i/>
          <w:color w:val="0000FF"/>
        </w:rPr>
        <w:tab/>
      </w:r>
      <w:r w:rsidR="007F2168">
        <w:rPr>
          <w:rFonts w:ascii="Doulos SIL" w:hAnsi="Doulos SIL"/>
          <w:i/>
          <w:color w:val="0000FF"/>
        </w:rPr>
        <w:t xml:space="preserve">sí=í </w:t>
      </w:r>
      <w:r>
        <w:rPr>
          <w:rFonts w:ascii="Doulos SIL" w:hAnsi="Doulos SIL"/>
          <w:i/>
          <w:color w:val="0000FF"/>
        </w:rPr>
        <w:t>tɔ̀ʔɔ̀ rɛ́</w:t>
      </w:r>
    </w:p>
    <w:p w14:paraId="3A7B48A2" w14:textId="41A65209" w:rsidR="001D133C" w:rsidRPr="002D209A" w:rsidRDefault="001D133C" w:rsidP="001D133C">
      <w:pPr>
        <w:tabs>
          <w:tab w:val="left" w:pos="1620"/>
          <w:tab w:val="left" w:pos="3060"/>
          <w:tab w:val="left" w:pos="4770"/>
        </w:tabs>
      </w:pPr>
      <w:r w:rsidRPr="00482223">
        <w:rPr>
          <w:i/>
          <w:color w:val="993300"/>
        </w:rPr>
        <w:tab/>
      </w:r>
      <w:r w:rsidR="00B61357">
        <w:rPr>
          <w:rFonts w:ascii="Doulos SIL" w:hAnsi="Doulos SIL"/>
          <w:i/>
          <w:color w:val="0000FF"/>
        </w:rPr>
        <w:t>tɔ̀ʔɔ̀(-mà)</w:t>
      </w:r>
      <w:r w:rsidRPr="00482223">
        <w:rPr>
          <w:rFonts w:ascii="Doulos SIL" w:hAnsi="Doulos SIL"/>
          <w:i/>
          <w:color w:val="0000FF"/>
        </w:rPr>
        <w:tab/>
      </w:r>
      <w:r>
        <w:rPr>
          <w:rFonts w:ascii="Doulos SIL" w:hAnsi="Doulos SIL"/>
          <w:i/>
          <w:color w:val="0000FF"/>
        </w:rPr>
        <w:t>tòʔé(è)</w:t>
      </w:r>
      <w:r w:rsidRPr="00482223">
        <w:rPr>
          <w:rFonts w:ascii="Doulos SIL" w:hAnsi="Doulos SIL"/>
          <w:i/>
          <w:color w:val="0000FF"/>
        </w:rPr>
        <w:tab/>
      </w:r>
      <w:r>
        <w:rPr>
          <w:rFonts w:ascii="Doulos SIL" w:hAnsi="Doulos SIL"/>
          <w:i/>
          <w:color w:val="0000FF"/>
        </w:rPr>
        <w:t>tòʔó rè</w:t>
      </w:r>
      <w:r w:rsidRPr="00482223">
        <w:rPr>
          <w:rFonts w:ascii="Doulos SIL" w:hAnsi="Doulos SIL"/>
          <w:i/>
          <w:color w:val="0000FF"/>
        </w:rPr>
        <w:tab/>
      </w:r>
      <w:r w:rsidR="00B16B37">
        <w:rPr>
          <w:rFonts w:ascii="Doulos SIL" w:hAnsi="Doulos SIL"/>
          <w:i/>
          <w:color w:val="0000FF"/>
        </w:rPr>
        <w:t>toʔò-yá</w:t>
      </w:r>
    </w:p>
    <w:p w14:paraId="513F3195" w14:textId="77777777" w:rsidR="00414E81" w:rsidRPr="002D209A" w:rsidRDefault="00414E81" w:rsidP="00414E81">
      <w:pPr>
        <w:tabs>
          <w:tab w:val="clear" w:pos="369"/>
          <w:tab w:val="left" w:pos="1260"/>
          <w:tab w:val="left" w:pos="2700"/>
          <w:tab w:val="left" w:pos="3960"/>
        </w:tabs>
      </w:pPr>
    </w:p>
    <w:p w14:paraId="2D12267E" w14:textId="2A57A9A1" w:rsidR="00414E81" w:rsidRPr="00482223" w:rsidRDefault="00414E81" w:rsidP="00414E81">
      <w:pPr>
        <w:tabs>
          <w:tab w:val="clear" w:pos="369"/>
          <w:tab w:val="left" w:pos="1260"/>
          <w:tab w:val="left" w:pos="2700"/>
          <w:tab w:val="left" w:pos="3960"/>
        </w:tabs>
        <w:rPr>
          <w:i/>
          <w:color w:val="993300"/>
        </w:rPr>
      </w:pPr>
      <w:r w:rsidRPr="001D133C">
        <w:t>‘carry1’</w:t>
      </w:r>
      <w:r w:rsidRPr="001D133C">
        <w:tab/>
      </w:r>
      <w:r w:rsidR="00072497">
        <w:rPr>
          <w:rFonts w:ascii="Doulos SIL" w:hAnsi="Doulos SIL"/>
          <w:i/>
          <w:color w:val="0000FF"/>
        </w:rPr>
        <w:t>è j</w:t>
      </w:r>
      <w:r>
        <w:rPr>
          <w:rFonts w:ascii="Doulos SIL" w:hAnsi="Doulos SIL"/>
          <w:i/>
          <w:color w:val="0000FF"/>
        </w:rPr>
        <w:t>ìgí</w:t>
      </w:r>
      <w:r w:rsidRPr="00482223">
        <w:rPr>
          <w:rFonts w:ascii="Doulos SIL" w:hAnsi="Doulos SIL"/>
          <w:i/>
          <w:color w:val="0000FF"/>
        </w:rPr>
        <w:tab/>
      </w:r>
      <w:r w:rsidR="00072497">
        <w:rPr>
          <w:rFonts w:ascii="Doulos SIL" w:hAnsi="Doulos SIL"/>
          <w:i/>
          <w:color w:val="0000FF"/>
        </w:rPr>
        <w:t>sí=í</w:t>
      </w:r>
      <w:r>
        <w:rPr>
          <w:rFonts w:ascii="Doulos SIL" w:hAnsi="Doulos SIL"/>
          <w:i/>
          <w:color w:val="0000FF"/>
        </w:rPr>
        <w:t xml:space="preserve"> jìgɛ̀</w:t>
      </w:r>
      <w:r w:rsidRPr="00482223">
        <w:rPr>
          <w:rFonts w:ascii="Doulos SIL" w:hAnsi="Doulos SIL"/>
          <w:i/>
          <w:color w:val="0000FF"/>
        </w:rPr>
        <w:tab/>
      </w:r>
      <w:r w:rsidR="007F2168">
        <w:rPr>
          <w:rFonts w:ascii="Doulos SIL" w:hAnsi="Doulos SIL"/>
          <w:i/>
          <w:color w:val="0000FF"/>
        </w:rPr>
        <w:t xml:space="preserve">sí=í </w:t>
      </w:r>
      <w:r>
        <w:rPr>
          <w:rFonts w:ascii="Doulos SIL" w:hAnsi="Doulos SIL"/>
          <w:i/>
          <w:color w:val="0000FF"/>
        </w:rPr>
        <w:t>jìgɛ̀ rɛ́</w:t>
      </w:r>
    </w:p>
    <w:p w14:paraId="2C5B771B" w14:textId="32870DE2" w:rsidR="00414E81" w:rsidRPr="00482223" w:rsidRDefault="00414E81" w:rsidP="00414E81">
      <w:pPr>
        <w:tabs>
          <w:tab w:val="left" w:pos="1620"/>
          <w:tab w:val="left" w:pos="3060"/>
          <w:tab w:val="left" w:pos="4770"/>
        </w:tabs>
        <w:rPr>
          <w:i/>
          <w:color w:val="993300"/>
        </w:rPr>
      </w:pPr>
      <w:r w:rsidRPr="00482223">
        <w:rPr>
          <w:i/>
          <w:color w:val="993300"/>
        </w:rPr>
        <w:tab/>
      </w:r>
      <w:r w:rsidR="00B61357">
        <w:rPr>
          <w:rFonts w:ascii="Doulos SIL" w:hAnsi="Doulos SIL"/>
          <w:i/>
          <w:color w:val="0000FF"/>
        </w:rPr>
        <w:t>jìgɛ̀</w:t>
      </w:r>
      <w:r w:rsidRPr="00482223">
        <w:rPr>
          <w:rFonts w:ascii="Doulos SIL" w:hAnsi="Doulos SIL"/>
          <w:i/>
          <w:color w:val="0000FF"/>
        </w:rPr>
        <w:tab/>
      </w:r>
      <w:r>
        <w:rPr>
          <w:rFonts w:ascii="Doulos SIL" w:hAnsi="Doulos SIL"/>
          <w:i/>
          <w:color w:val="0000FF"/>
        </w:rPr>
        <w:t>jìgí(ì)</w:t>
      </w:r>
      <w:r w:rsidRPr="00482223">
        <w:rPr>
          <w:rFonts w:ascii="Doulos SIL" w:hAnsi="Doulos SIL"/>
          <w:i/>
          <w:color w:val="0000FF"/>
        </w:rPr>
        <w:tab/>
      </w:r>
      <w:r>
        <w:rPr>
          <w:rFonts w:ascii="Doulos SIL" w:hAnsi="Doulos SIL"/>
          <w:i/>
          <w:color w:val="0000FF"/>
        </w:rPr>
        <w:t>jìgí rè</w:t>
      </w:r>
      <w:r w:rsidRPr="00482223">
        <w:rPr>
          <w:rFonts w:ascii="Doulos SIL" w:hAnsi="Doulos SIL"/>
          <w:i/>
          <w:color w:val="0000FF"/>
        </w:rPr>
        <w:tab/>
      </w:r>
      <w:r w:rsidR="00B16B37">
        <w:rPr>
          <w:rFonts w:ascii="Doulos SIL" w:hAnsi="Doulos SIL"/>
          <w:i/>
          <w:color w:val="0000FF"/>
        </w:rPr>
        <w:t>jìgì-yá</w:t>
      </w:r>
    </w:p>
    <w:p w14:paraId="4BF51DA6" w14:textId="77777777" w:rsidR="00414E81" w:rsidRPr="002D209A" w:rsidRDefault="00414E81" w:rsidP="00414E81">
      <w:pPr>
        <w:tabs>
          <w:tab w:val="clear" w:pos="369"/>
          <w:tab w:val="left" w:pos="1260"/>
          <w:tab w:val="left" w:pos="2700"/>
          <w:tab w:val="left" w:pos="3960"/>
        </w:tabs>
      </w:pPr>
      <w:r w:rsidRPr="001D133C">
        <w:rPr>
          <w:i/>
        </w:rPr>
        <w:t>[‘carry (load) on one’s head’]</w:t>
      </w:r>
    </w:p>
    <w:p w14:paraId="6BDB7DA7" w14:textId="77777777" w:rsidR="001475E5" w:rsidRPr="002D209A" w:rsidRDefault="001475E5" w:rsidP="001475E5"/>
    <w:p w14:paraId="1E42A008" w14:textId="5ADCF595" w:rsidR="001211C9" w:rsidRPr="00482223" w:rsidRDefault="001211C9" w:rsidP="001475E5">
      <w:pPr>
        <w:tabs>
          <w:tab w:val="clear" w:pos="369"/>
          <w:tab w:val="left" w:pos="1260"/>
          <w:tab w:val="left" w:pos="2700"/>
          <w:tab w:val="left" w:pos="3960"/>
        </w:tabs>
        <w:rPr>
          <w:i/>
          <w:color w:val="993300"/>
        </w:rPr>
      </w:pPr>
      <w:r w:rsidRPr="00414E81">
        <w:t>‘give’</w:t>
      </w:r>
      <w:r w:rsidRPr="00414E81">
        <w:tab/>
      </w:r>
      <w:r w:rsidR="00626658">
        <w:rPr>
          <w:rFonts w:ascii="Doulos SIL" w:hAnsi="Doulos SIL"/>
          <w:i/>
          <w:color w:val="0000FF"/>
        </w:rPr>
        <w:t xml:space="preserve">è </w:t>
      </w:r>
      <w:r>
        <w:rPr>
          <w:rFonts w:ascii="Doulos SIL" w:hAnsi="Doulos SIL"/>
          <w:i/>
          <w:color w:val="0000FF"/>
        </w:rPr>
        <w:t>bə̀</w:t>
      </w:r>
      <w:r w:rsidR="00072497">
        <w:rPr>
          <w:rFonts w:ascii="Doulos SIL" w:hAnsi="Doulos SIL"/>
          <w:i/>
          <w:color w:val="0000FF"/>
        </w:rPr>
        <w:t>lí</w:t>
      </w:r>
      <w:r>
        <w:rPr>
          <w:rFonts w:ascii="Doulos SIL" w:hAnsi="Doulos SIL"/>
          <w:i/>
          <w:color w:val="0000FF"/>
        </w:rPr>
        <w:t xml:space="preserve">, </w:t>
      </w:r>
      <w:r w:rsidR="00072497">
        <w:rPr>
          <w:rFonts w:ascii="Doulos SIL" w:hAnsi="Doulos SIL"/>
          <w:i/>
          <w:color w:val="0000FF"/>
        </w:rPr>
        <w:t xml:space="preserve">è </w:t>
      </w:r>
      <w:r>
        <w:rPr>
          <w:rFonts w:ascii="Doulos SIL" w:hAnsi="Doulos SIL"/>
          <w:i/>
          <w:color w:val="0000FF"/>
        </w:rPr>
        <w:t>bə̀</w:t>
      </w:r>
      <w:r w:rsidR="00072497">
        <w:rPr>
          <w:rFonts w:ascii="Doulos SIL" w:hAnsi="Doulos SIL"/>
          <w:i/>
          <w:color w:val="0000FF"/>
        </w:rPr>
        <w:t>lá</w:t>
      </w:r>
      <w:r w:rsidRPr="00482223">
        <w:rPr>
          <w:rFonts w:ascii="Doulos SIL" w:hAnsi="Doulos SIL"/>
          <w:i/>
          <w:color w:val="0000FF"/>
        </w:rPr>
        <w:tab/>
      </w:r>
      <w:r w:rsidR="00E87245">
        <w:rPr>
          <w:rFonts w:ascii="Doulos SIL" w:hAnsi="Doulos SIL"/>
          <w:i/>
          <w:color w:val="0000FF"/>
        </w:rPr>
        <w:t>sí=í</w:t>
      </w:r>
      <w:r>
        <w:rPr>
          <w:rFonts w:ascii="Doulos SIL" w:hAnsi="Doulos SIL"/>
          <w:i/>
          <w:color w:val="0000FF"/>
        </w:rPr>
        <w:t xml:space="preserve"> bə̀là</w:t>
      </w:r>
      <w:r w:rsidR="00072497">
        <w:rPr>
          <w:rFonts w:ascii="Doulos SIL" w:hAnsi="Doulos SIL"/>
          <w:i/>
          <w:color w:val="0000FF"/>
        </w:rPr>
        <w:t xml:space="preserve"> ~ bə̀lɛ̀</w:t>
      </w:r>
      <w:r w:rsidRPr="00482223">
        <w:rPr>
          <w:rFonts w:ascii="Doulos SIL" w:hAnsi="Doulos SIL"/>
          <w:i/>
          <w:color w:val="0000FF"/>
        </w:rPr>
        <w:tab/>
      </w:r>
      <w:r w:rsidR="00E87245">
        <w:rPr>
          <w:rFonts w:ascii="Doulos SIL" w:hAnsi="Doulos SIL"/>
          <w:i/>
          <w:color w:val="0000FF"/>
        </w:rPr>
        <w:t>sí=í</w:t>
      </w:r>
      <w:r>
        <w:rPr>
          <w:rFonts w:ascii="Doulos SIL" w:hAnsi="Doulos SIL"/>
          <w:i/>
          <w:color w:val="0000FF"/>
        </w:rPr>
        <w:t xml:space="preserve"> bə̀lɛ̀ rɛ́</w:t>
      </w:r>
    </w:p>
    <w:p w14:paraId="7D021537" w14:textId="676CFD8F" w:rsidR="001211C9" w:rsidRPr="002D209A" w:rsidRDefault="001211C9" w:rsidP="001211C9">
      <w:pPr>
        <w:tabs>
          <w:tab w:val="left" w:pos="1620"/>
          <w:tab w:val="left" w:pos="3060"/>
          <w:tab w:val="left" w:pos="4770"/>
        </w:tabs>
      </w:pPr>
      <w:r w:rsidRPr="00482223">
        <w:rPr>
          <w:i/>
          <w:color w:val="993300"/>
        </w:rPr>
        <w:tab/>
      </w:r>
      <w:r>
        <w:rPr>
          <w:rFonts w:ascii="Doulos SIL" w:hAnsi="Doulos SIL"/>
          <w:i/>
          <w:color w:val="0000FF"/>
        </w:rPr>
        <w:t>bə̀lɛ̀</w:t>
      </w:r>
      <w:r w:rsidRPr="00482223">
        <w:rPr>
          <w:rFonts w:ascii="Doulos SIL" w:hAnsi="Doulos SIL"/>
          <w:i/>
          <w:color w:val="0000FF"/>
        </w:rPr>
        <w:tab/>
      </w:r>
      <w:r>
        <w:rPr>
          <w:rFonts w:ascii="Doulos SIL" w:hAnsi="Doulos SIL"/>
          <w:i/>
          <w:color w:val="0000FF"/>
        </w:rPr>
        <w:t>bə̀lí</w:t>
      </w:r>
      <w:r w:rsidR="000A13BA">
        <w:rPr>
          <w:rFonts w:ascii="Doulos SIL" w:hAnsi="Doulos SIL"/>
          <w:i/>
          <w:color w:val="0000FF"/>
        </w:rPr>
        <w:t>(-ì)</w:t>
      </w:r>
      <w:r w:rsidRPr="00482223">
        <w:rPr>
          <w:rFonts w:ascii="Doulos SIL" w:hAnsi="Doulos SIL"/>
          <w:i/>
          <w:color w:val="0000FF"/>
        </w:rPr>
        <w:tab/>
      </w:r>
      <w:r>
        <w:rPr>
          <w:rFonts w:ascii="Doulos SIL" w:hAnsi="Doulos SIL"/>
          <w:i/>
          <w:color w:val="0000FF"/>
        </w:rPr>
        <w:t>bə̌l lè</w:t>
      </w:r>
      <w:r w:rsidRPr="00482223">
        <w:rPr>
          <w:rFonts w:ascii="Doulos SIL" w:hAnsi="Doulos SIL"/>
          <w:i/>
          <w:color w:val="0000FF"/>
        </w:rPr>
        <w:tab/>
      </w:r>
      <w:r>
        <w:rPr>
          <w:rFonts w:ascii="Doulos SIL" w:hAnsi="Doulos SIL"/>
          <w:i/>
          <w:color w:val="0000FF"/>
        </w:rPr>
        <w:t>bə̀lì-yá</w:t>
      </w:r>
    </w:p>
    <w:p w14:paraId="17108A19" w14:textId="77777777" w:rsidR="00626658" w:rsidRPr="002D209A" w:rsidRDefault="00626658" w:rsidP="00626658">
      <w:pPr>
        <w:tabs>
          <w:tab w:val="clear" w:pos="369"/>
          <w:tab w:val="left" w:pos="1260"/>
          <w:tab w:val="left" w:pos="2700"/>
          <w:tab w:val="left" w:pos="3960"/>
        </w:tabs>
      </w:pPr>
    </w:p>
    <w:p w14:paraId="57515963" w14:textId="3CFCF050" w:rsidR="00626658" w:rsidRPr="00482223" w:rsidRDefault="00626658" w:rsidP="00626658">
      <w:pPr>
        <w:tabs>
          <w:tab w:val="clear" w:pos="369"/>
          <w:tab w:val="left" w:pos="1260"/>
          <w:tab w:val="left" w:pos="2700"/>
          <w:tab w:val="left" w:pos="3960"/>
        </w:tabs>
        <w:rPr>
          <w:i/>
          <w:color w:val="993300"/>
        </w:rPr>
      </w:pPr>
      <w:r w:rsidRPr="00626658">
        <w:t>‘stand; stop’</w:t>
      </w:r>
      <w:r w:rsidRPr="00626658">
        <w:tab/>
      </w:r>
      <w:r w:rsidR="000A13BA">
        <w:rPr>
          <w:rFonts w:ascii="Doulos SIL" w:hAnsi="Doulos SIL"/>
          <w:i/>
          <w:color w:val="0000FF"/>
        </w:rPr>
        <w:t>é bá</w:t>
      </w:r>
      <w:r>
        <w:rPr>
          <w:rFonts w:ascii="Doulos SIL" w:hAnsi="Doulos SIL"/>
          <w:i/>
          <w:color w:val="0000FF"/>
        </w:rPr>
        <w:t>lí</w:t>
      </w:r>
      <w:r w:rsidRPr="00482223">
        <w:rPr>
          <w:rFonts w:ascii="Doulos SIL" w:hAnsi="Doulos SIL"/>
          <w:i/>
          <w:color w:val="0000FF"/>
        </w:rPr>
        <w:tab/>
      </w:r>
      <w:r>
        <w:rPr>
          <w:rFonts w:ascii="Doulos SIL" w:hAnsi="Doulos SIL"/>
          <w:i/>
          <w:color w:val="0000FF"/>
        </w:rPr>
        <w:t>sá=á bàlà</w:t>
      </w:r>
      <w:r w:rsidRPr="00482223">
        <w:rPr>
          <w:rFonts w:ascii="Doulos SIL" w:hAnsi="Doulos SIL"/>
          <w:i/>
          <w:color w:val="0000FF"/>
        </w:rPr>
        <w:tab/>
      </w:r>
      <w:r w:rsidR="00072497">
        <w:rPr>
          <w:rFonts w:ascii="Doulos SIL" w:hAnsi="Doulos SIL"/>
          <w:i/>
          <w:color w:val="0000FF"/>
        </w:rPr>
        <w:t xml:space="preserve">sá=á </w:t>
      </w:r>
      <w:r>
        <w:rPr>
          <w:rFonts w:ascii="Doulos SIL" w:hAnsi="Doulos SIL"/>
          <w:i/>
          <w:color w:val="0000FF"/>
        </w:rPr>
        <w:t>bàlà rɛ́</w:t>
      </w:r>
    </w:p>
    <w:p w14:paraId="66DF0148" w14:textId="324A8955" w:rsidR="00626658" w:rsidRDefault="00626658" w:rsidP="00626658">
      <w:pPr>
        <w:tabs>
          <w:tab w:val="left" w:pos="1620"/>
          <w:tab w:val="left" w:pos="3060"/>
          <w:tab w:val="left" w:pos="4770"/>
        </w:tabs>
      </w:pPr>
      <w:r w:rsidRPr="00482223">
        <w:rPr>
          <w:i/>
          <w:color w:val="993300"/>
        </w:rPr>
        <w:tab/>
      </w:r>
      <w:r>
        <w:rPr>
          <w:rFonts w:ascii="Doulos SIL" w:hAnsi="Doulos SIL"/>
          <w:i/>
          <w:color w:val="0000FF"/>
        </w:rPr>
        <w:t>bàlà</w:t>
      </w:r>
      <w:r w:rsidRPr="00482223">
        <w:rPr>
          <w:rFonts w:ascii="Doulos SIL" w:hAnsi="Doulos SIL"/>
          <w:i/>
          <w:color w:val="0000FF"/>
        </w:rPr>
        <w:tab/>
      </w:r>
      <w:r w:rsidR="000A13BA">
        <w:rPr>
          <w:rFonts w:ascii="Doulos SIL" w:hAnsi="Doulos SIL"/>
          <w:i/>
          <w:color w:val="0000FF"/>
        </w:rPr>
        <w:t>bá</w:t>
      </w:r>
      <w:r>
        <w:rPr>
          <w:rFonts w:ascii="Doulos SIL" w:hAnsi="Doulos SIL"/>
          <w:i/>
          <w:color w:val="0000FF"/>
        </w:rPr>
        <w:t>líì</w:t>
      </w:r>
      <w:r w:rsidRPr="00482223">
        <w:rPr>
          <w:rFonts w:ascii="Doulos SIL" w:hAnsi="Doulos SIL"/>
          <w:i/>
          <w:color w:val="0000FF"/>
        </w:rPr>
        <w:tab/>
      </w:r>
      <w:r w:rsidR="0072385E">
        <w:rPr>
          <w:rFonts w:ascii="Doulos SIL" w:hAnsi="Doulos SIL"/>
          <w:i/>
          <w:color w:val="0000FF"/>
        </w:rPr>
        <w:t>bâ</w:t>
      </w:r>
      <w:r>
        <w:rPr>
          <w:rFonts w:ascii="Doulos SIL" w:hAnsi="Doulos SIL"/>
          <w:i/>
          <w:color w:val="0000FF"/>
        </w:rPr>
        <w:t>l-lè</w:t>
      </w:r>
      <w:r w:rsidRPr="00482223">
        <w:rPr>
          <w:rFonts w:ascii="Doulos SIL" w:hAnsi="Doulos SIL"/>
          <w:i/>
          <w:color w:val="0000FF"/>
        </w:rPr>
        <w:tab/>
      </w:r>
      <w:r>
        <w:rPr>
          <w:rFonts w:ascii="Doulos SIL" w:hAnsi="Doulos SIL"/>
          <w:i/>
          <w:color w:val="0000FF"/>
        </w:rPr>
        <w:t>bàlì-yá</w:t>
      </w:r>
    </w:p>
    <w:p w14:paraId="14410A97" w14:textId="77777777" w:rsidR="00626658" w:rsidRDefault="00626658" w:rsidP="00626658">
      <w:pPr>
        <w:tabs>
          <w:tab w:val="left" w:pos="1620"/>
          <w:tab w:val="left" w:pos="3060"/>
          <w:tab w:val="left" w:pos="4770"/>
        </w:tabs>
        <w:rPr>
          <w:i/>
        </w:rPr>
      </w:pPr>
      <w:r>
        <w:rPr>
          <w:i/>
        </w:rPr>
        <w:t>[transitive]</w:t>
      </w:r>
    </w:p>
    <w:p w14:paraId="1E3FF7C2" w14:textId="77777777" w:rsidR="00626658" w:rsidRPr="002D209A" w:rsidRDefault="00626658" w:rsidP="00626658">
      <w:pPr>
        <w:tabs>
          <w:tab w:val="left" w:pos="1620"/>
          <w:tab w:val="left" w:pos="3060"/>
          <w:tab w:val="left" w:pos="4770"/>
        </w:tabs>
      </w:pPr>
      <w:r>
        <w:rPr>
          <w:i/>
        </w:rPr>
        <w:t xml:space="preserve">[stative </w:t>
      </w:r>
      <w:r w:rsidRPr="00986631">
        <w:rPr>
          <w:rFonts w:ascii="Doulos SIL" w:hAnsi="Doulos SIL"/>
          <w:i/>
          <w:color w:val="0000FF"/>
        </w:rPr>
        <w:t>bǎl-nɛ̀</w:t>
      </w:r>
      <w:r>
        <w:rPr>
          <w:i/>
        </w:rPr>
        <w:t xml:space="preserve"> </w:t>
      </w:r>
      <w:r>
        <w:t xml:space="preserve">~ </w:t>
      </w:r>
      <w:r w:rsidRPr="00986631">
        <w:rPr>
          <w:rFonts w:ascii="Doulos SIL" w:hAnsi="Doulos SIL"/>
          <w:i/>
          <w:color w:val="0000FF"/>
        </w:rPr>
        <w:t>bàlì-ní-nɛ̀</w:t>
      </w:r>
      <w:r>
        <w:rPr>
          <w:i/>
        </w:rPr>
        <w:t>‘be standing’]</w:t>
      </w:r>
    </w:p>
    <w:p w14:paraId="3EAB663C" w14:textId="77777777" w:rsidR="00634DEE" w:rsidRPr="002D209A" w:rsidRDefault="00634DEE" w:rsidP="00634DEE">
      <w:pPr>
        <w:tabs>
          <w:tab w:val="clear" w:pos="369"/>
          <w:tab w:val="left" w:pos="1260"/>
          <w:tab w:val="left" w:pos="2700"/>
          <w:tab w:val="left" w:pos="3960"/>
        </w:tabs>
      </w:pPr>
    </w:p>
    <w:p w14:paraId="507DF140" w14:textId="444CFABD" w:rsidR="00634DEE" w:rsidRPr="00482223" w:rsidRDefault="00634DEE" w:rsidP="00072497">
      <w:pPr>
        <w:tabs>
          <w:tab w:val="clear" w:pos="369"/>
          <w:tab w:val="left" w:pos="1260"/>
          <w:tab w:val="left" w:pos="2790"/>
          <w:tab w:val="left" w:pos="3960"/>
        </w:tabs>
        <w:rPr>
          <w:i/>
          <w:color w:val="993300"/>
        </w:rPr>
      </w:pPr>
      <w:r w:rsidRPr="00CF5F1D">
        <w:t>‘harvest’</w:t>
      </w:r>
      <w:r w:rsidRPr="00CF5F1D">
        <w:tab/>
      </w:r>
      <w:r w:rsidR="00072497">
        <w:rPr>
          <w:rFonts w:ascii="Doulos SIL" w:hAnsi="Doulos SIL"/>
          <w:i/>
          <w:color w:val="0000FF"/>
        </w:rPr>
        <w:t>è bègé (jú bègè)</w:t>
      </w:r>
      <w:r w:rsidRPr="00482223">
        <w:rPr>
          <w:rFonts w:ascii="Doulos SIL" w:hAnsi="Doulos SIL"/>
          <w:i/>
          <w:color w:val="0000FF"/>
        </w:rPr>
        <w:tab/>
      </w:r>
      <w:r>
        <w:rPr>
          <w:rFonts w:ascii="Doulos SIL" w:hAnsi="Doulos SIL"/>
          <w:i/>
          <w:color w:val="0000FF"/>
        </w:rPr>
        <w:t>sà jú bègà</w:t>
      </w:r>
      <w:r w:rsidRPr="00482223">
        <w:rPr>
          <w:rFonts w:ascii="Doulos SIL" w:hAnsi="Doulos SIL"/>
          <w:i/>
          <w:color w:val="0000FF"/>
        </w:rPr>
        <w:tab/>
      </w:r>
      <w:r w:rsidR="00072497">
        <w:rPr>
          <w:rFonts w:ascii="Doulos SIL" w:hAnsi="Doulos SIL"/>
          <w:i/>
          <w:color w:val="0000FF"/>
        </w:rPr>
        <w:t xml:space="preserve">sà </w:t>
      </w:r>
      <w:r>
        <w:rPr>
          <w:rFonts w:ascii="Doulos SIL" w:hAnsi="Doulos SIL"/>
          <w:i/>
          <w:color w:val="0000FF"/>
        </w:rPr>
        <w:t>jú bègɛ̀ rɛ́</w:t>
      </w:r>
    </w:p>
    <w:p w14:paraId="0A9CFBD8" w14:textId="77777777" w:rsidR="00634DEE" w:rsidRPr="00482223" w:rsidRDefault="00634DEE" w:rsidP="00634DEE">
      <w:pPr>
        <w:tabs>
          <w:tab w:val="left" w:pos="1620"/>
          <w:tab w:val="left" w:pos="3060"/>
          <w:tab w:val="left" w:pos="4770"/>
        </w:tabs>
        <w:rPr>
          <w:i/>
          <w:color w:val="993300"/>
        </w:rPr>
      </w:pPr>
      <w:r w:rsidRPr="00482223">
        <w:rPr>
          <w:i/>
          <w:color w:val="993300"/>
        </w:rPr>
        <w:tab/>
      </w:r>
      <w:r>
        <w:rPr>
          <w:rFonts w:ascii="Doulos SIL" w:hAnsi="Doulos SIL"/>
          <w:i/>
          <w:color w:val="0000FF"/>
        </w:rPr>
        <w:t>bègà</w:t>
      </w:r>
      <w:r w:rsidRPr="00482223">
        <w:rPr>
          <w:rFonts w:ascii="Doulos SIL" w:hAnsi="Doulos SIL"/>
          <w:i/>
          <w:color w:val="0000FF"/>
        </w:rPr>
        <w:tab/>
      </w:r>
      <w:r>
        <w:rPr>
          <w:rFonts w:ascii="Doulos SIL" w:hAnsi="Doulos SIL"/>
          <w:i/>
          <w:color w:val="0000FF"/>
        </w:rPr>
        <w:t>jú bègéè</w:t>
      </w:r>
      <w:r w:rsidRPr="00482223">
        <w:rPr>
          <w:rFonts w:ascii="Doulos SIL" w:hAnsi="Doulos SIL"/>
          <w:i/>
          <w:color w:val="0000FF"/>
        </w:rPr>
        <w:tab/>
      </w:r>
      <w:r>
        <w:rPr>
          <w:rFonts w:ascii="Doulos SIL" w:hAnsi="Doulos SIL"/>
          <w:i/>
          <w:color w:val="0000FF"/>
        </w:rPr>
        <w:t>jú bègé rè</w:t>
      </w:r>
      <w:r w:rsidRPr="00482223">
        <w:rPr>
          <w:rFonts w:ascii="Doulos SIL" w:hAnsi="Doulos SIL"/>
          <w:i/>
          <w:color w:val="0000FF"/>
        </w:rPr>
        <w:tab/>
      </w:r>
      <w:r>
        <w:rPr>
          <w:rFonts w:ascii="Doulos SIL" w:hAnsi="Doulos SIL"/>
          <w:i/>
          <w:color w:val="0000FF"/>
        </w:rPr>
        <w:t>jú bègì-yá</w:t>
      </w:r>
    </w:p>
    <w:p w14:paraId="43764DE8" w14:textId="77777777" w:rsidR="00634DEE" w:rsidRPr="002D209A" w:rsidRDefault="00634DEE" w:rsidP="00634DEE">
      <w:r w:rsidRPr="00CF5F1D">
        <w:rPr>
          <w:i/>
        </w:rPr>
        <w:t>[‘harvest (</w:t>
      </w:r>
      <w:r w:rsidRPr="00986631">
        <w:rPr>
          <w:rFonts w:ascii="Doulos SIL" w:hAnsi="Doulos SIL"/>
          <w:i/>
          <w:color w:val="0000FF"/>
        </w:rPr>
        <w:t>jú-rɔ́</w:t>
      </w:r>
      <w:r>
        <w:rPr>
          <w:i/>
        </w:rPr>
        <w:t xml:space="preserve"> </w:t>
      </w:r>
      <w:r w:rsidRPr="00CF5F1D">
        <w:rPr>
          <w:i/>
        </w:rPr>
        <w:t>millet) by cutting off seed spike’]</w:t>
      </w:r>
    </w:p>
    <w:p w14:paraId="2C979F37" w14:textId="77777777" w:rsidR="00634DEE" w:rsidRPr="002D209A" w:rsidRDefault="00634DEE" w:rsidP="00634DEE">
      <w:pPr>
        <w:tabs>
          <w:tab w:val="clear" w:pos="369"/>
          <w:tab w:val="left" w:pos="1260"/>
          <w:tab w:val="left" w:pos="2700"/>
          <w:tab w:val="left" w:pos="3960"/>
        </w:tabs>
      </w:pPr>
    </w:p>
    <w:p w14:paraId="4FC3C3F7" w14:textId="059CE7EE" w:rsidR="00634DEE" w:rsidRPr="00482223" w:rsidRDefault="00634DEE" w:rsidP="00634DEE">
      <w:pPr>
        <w:tabs>
          <w:tab w:val="clear" w:pos="369"/>
          <w:tab w:val="left" w:pos="1260"/>
          <w:tab w:val="left" w:pos="2700"/>
          <w:tab w:val="left" w:pos="3960"/>
        </w:tabs>
        <w:rPr>
          <w:i/>
          <w:color w:val="993300"/>
        </w:rPr>
      </w:pPr>
      <w:r w:rsidRPr="00255DE9">
        <w:t>‘</w:t>
      </w:r>
      <w:r w:rsidR="00665426">
        <w:t>break</w:t>
      </w:r>
      <w:r>
        <w:t>’</w:t>
      </w:r>
      <w:r w:rsidRPr="00255DE9">
        <w:tab/>
      </w:r>
      <w:r w:rsidR="00072497">
        <w:rPr>
          <w:rFonts w:ascii="Doulos SIL" w:hAnsi="Doulos SIL"/>
          <w:i/>
          <w:color w:val="0000FF"/>
        </w:rPr>
        <w:t>è k</w:t>
      </w:r>
      <w:r>
        <w:rPr>
          <w:rFonts w:ascii="Doulos SIL" w:hAnsi="Doulos SIL"/>
          <w:i/>
          <w:color w:val="0000FF"/>
        </w:rPr>
        <w:t>àʔ</w:t>
      </w:r>
      <w:r w:rsidR="00072497">
        <w:rPr>
          <w:rFonts w:ascii="Doulos SIL" w:hAnsi="Doulos SIL"/>
          <w:i/>
          <w:color w:val="0000FF"/>
        </w:rPr>
        <w:t>rí</w:t>
      </w:r>
      <w:r w:rsidRPr="00482223">
        <w:rPr>
          <w:rFonts w:ascii="Doulos SIL" w:hAnsi="Doulos SIL"/>
          <w:i/>
          <w:color w:val="0000FF"/>
        </w:rPr>
        <w:tab/>
      </w:r>
      <w:r w:rsidR="0027065D">
        <w:rPr>
          <w:rFonts w:ascii="Doulos SIL" w:hAnsi="Doulos SIL"/>
          <w:i/>
          <w:color w:val="0000FF"/>
        </w:rPr>
        <w:t>sí=í</w:t>
      </w:r>
      <w:r>
        <w:rPr>
          <w:rFonts w:ascii="Doulos SIL" w:hAnsi="Doulos SIL"/>
          <w:i/>
          <w:color w:val="0000FF"/>
        </w:rPr>
        <w:t xml:space="preserve"> kàʔrà</w:t>
      </w:r>
      <w:r w:rsidRPr="00482223">
        <w:rPr>
          <w:rFonts w:ascii="Doulos SIL" w:hAnsi="Doulos SIL"/>
          <w:i/>
          <w:color w:val="0000FF"/>
        </w:rPr>
        <w:tab/>
      </w:r>
      <w:r w:rsidR="0027065D">
        <w:rPr>
          <w:rFonts w:ascii="Doulos SIL" w:hAnsi="Doulos SIL"/>
          <w:i/>
          <w:color w:val="0000FF"/>
        </w:rPr>
        <w:t xml:space="preserve">sí=í </w:t>
      </w:r>
      <w:r>
        <w:rPr>
          <w:rFonts w:ascii="Doulos SIL" w:hAnsi="Doulos SIL"/>
          <w:i/>
          <w:color w:val="0000FF"/>
        </w:rPr>
        <w:t>kàʔrà rɛ́</w:t>
      </w:r>
    </w:p>
    <w:p w14:paraId="2441C368" w14:textId="6D7150A3" w:rsidR="00634DEE" w:rsidRPr="00482223" w:rsidRDefault="00634DEE" w:rsidP="00634DEE">
      <w:pPr>
        <w:tabs>
          <w:tab w:val="left" w:pos="1620"/>
          <w:tab w:val="left" w:pos="3060"/>
          <w:tab w:val="left" w:pos="4770"/>
        </w:tabs>
        <w:rPr>
          <w:i/>
          <w:color w:val="993300"/>
        </w:rPr>
      </w:pPr>
      <w:r w:rsidRPr="00482223">
        <w:rPr>
          <w:i/>
          <w:color w:val="993300"/>
        </w:rPr>
        <w:tab/>
      </w:r>
      <w:r>
        <w:rPr>
          <w:rFonts w:ascii="Doulos SIL" w:hAnsi="Doulos SIL"/>
          <w:i/>
          <w:color w:val="0000FF"/>
        </w:rPr>
        <w:t>kàʔrà</w:t>
      </w:r>
      <w:r w:rsidRPr="00482223">
        <w:rPr>
          <w:rFonts w:ascii="Doulos SIL" w:hAnsi="Doulos SIL"/>
          <w:i/>
          <w:color w:val="0000FF"/>
        </w:rPr>
        <w:tab/>
      </w:r>
      <w:r>
        <w:rPr>
          <w:rFonts w:ascii="Doulos SIL" w:hAnsi="Doulos SIL"/>
          <w:i/>
          <w:color w:val="0000FF"/>
        </w:rPr>
        <w:t>kàʔ</w:t>
      </w:r>
      <w:r w:rsidR="0027065D">
        <w:rPr>
          <w:rFonts w:ascii="Doulos SIL" w:hAnsi="Doulos SIL"/>
          <w:i/>
          <w:color w:val="0000FF"/>
        </w:rPr>
        <w:t>rí</w:t>
      </w:r>
      <w:r>
        <w:rPr>
          <w:rFonts w:ascii="Doulos SIL" w:hAnsi="Doulos SIL"/>
          <w:i/>
          <w:color w:val="0000FF"/>
        </w:rPr>
        <w:t>(ì)</w:t>
      </w:r>
      <w:r w:rsidRPr="00482223">
        <w:rPr>
          <w:rFonts w:ascii="Doulos SIL" w:hAnsi="Doulos SIL"/>
          <w:i/>
          <w:color w:val="0000FF"/>
        </w:rPr>
        <w:tab/>
      </w:r>
      <w:r>
        <w:rPr>
          <w:rFonts w:ascii="Doulos SIL" w:hAnsi="Doulos SIL"/>
          <w:i/>
          <w:color w:val="0000FF"/>
        </w:rPr>
        <w:t>kàʔrí rè</w:t>
      </w:r>
      <w:r w:rsidRPr="00482223">
        <w:rPr>
          <w:rFonts w:ascii="Doulos SIL" w:hAnsi="Doulos SIL"/>
          <w:i/>
          <w:color w:val="0000FF"/>
        </w:rPr>
        <w:tab/>
      </w:r>
      <w:r>
        <w:rPr>
          <w:rFonts w:ascii="Doulos SIL" w:hAnsi="Doulos SIL"/>
          <w:i/>
          <w:color w:val="0000FF"/>
        </w:rPr>
        <w:t>kàʔrì-yá</w:t>
      </w:r>
    </w:p>
    <w:p w14:paraId="09F23D1C" w14:textId="0258F80C" w:rsidR="00634DEE" w:rsidRPr="002D209A" w:rsidRDefault="00634DEE" w:rsidP="00634DEE">
      <w:pPr>
        <w:tabs>
          <w:tab w:val="clear" w:pos="369"/>
          <w:tab w:val="left" w:pos="1260"/>
          <w:tab w:val="left" w:pos="2700"/>
          <w:tab w:val="left" w:pos="3960"/>
        </w:tabs>
      </w:pPr>
      <w:r>
        <w:rPr>
          <w:i/>
        </w:rPr>
        <w:t xml:space="preserve">[harvest maize </w:t>
      </w:r>
      <w:r w:rsidRPr="00986631">
        <w:rPr>
          <w:rFonts w:ascii="Doulos SIL" w:hAnsi="Doulos SIL"/>
          <w:i/>
          <w:color w:val="0000FF"/>
        </w:rPr>
        <w:t>sɔ́ɔ̀n-nɔ̀</w:t>
      </w:r>
      <w:r w:rsidR="00665426">
        <w:rPr>
          <w:i/>
        </w:rPr>
        <w:t>, break stick by snapping]</w:t>
      </w:r>
    </w:p>
    <w:p w14:paraId="2D1F03DC" w14:textId="77777777" w:rsidR="00634DEE" w:rsidRPr="002D209A" w:rsidRDefault="00634DEE" w:rsidP="00634DEE">
      <w:pPr>
        <w:tabs>
          <w:tab w:val="clear" w:pos="369"/>
          <w:tab w:val="left" w:pos="1260"/>
          <w:tab w:val="left" w:pos="2700"/>
          <w:tab w:val="left" w:pos="3960"/>
        </w:tabs>
      </w:pPr>
    </w:p>
    <w:p w14:paraId="19E3DA9A" w14:textId="3FF9CE7B" w:rsidR="00634DEE" w:rsidRPr="00482223" w:rsidRDefault="00634DEE" w:rsidP="00634DEE">
      <w:pPr>
        <w:tabs>
          <w:tab w:val="clear" w:pos="369"/>
          <w:tab w:val="left" w:pos="1260"/>
          <w:tab w:val="left" w:pos="2700"/>
          <w:tab w:val="left" w:pos="3960"/>
        </w:tabs>
        <w:rPr>
          <w:i/>
          <w:color w:val="993300"/>
        </w:rPr>
      </w:pPr>
      <w:r w:rsidRPr="00FA6E1A">
        <w:t>‘jump’</w:t>
      </w:r>
      <w:r w:rsidRPr="00FA6E1A">
        <w:tab/>
      </w:r>
      <w:r w:rsidR="00072497">
        <w:rPr>
          <w:rFonts w:ascii="Doulos SIL" w:hAnsi="Doulos SIL"/>
          <w:i/>
          <w:color w:val="0000FF"/>
        </w:rPr>
        <w:t>è jò</w:t>
      </w:r>
      <w:r>
        <w:rPr>
          <w:rFonts w:ascii="Doulos SIL" w:hAnsi="Doulos SIL"/>
          <w:i/>
          <w:color w:val="0000FF"/>
        </w:rPr>
        <w:t>ʔrí</w:t>
      </w:r>
      <w:r w:rsidRPr="00482223">
        <w:rPr>
          <w:rFonts w:ascii="Doulos SIL" w:hAnsi="Doulos SIL"/>
          <w:i/>
          <w:color w:val="0000FF"/>
        </w:rPr>
        <w:tab/>
      </w:r>
      <w:r>
        <w:rPr>
          <w:rFonts w:ascii="Doulos SIL" w:hAnsi="Doulos SIL"/>
          <w:i/>
          <w:color w:val="0000FF"/>
        </w:rPr>
        <w:t>sá-á jòʔrò</w:t>
      </w:r>
      <w:r w:rsidRPr="00482223">
        <w:rPr>
          <w:rFonts w:ascii="Doulos SIL" w:hAnsi="Doulos SIL"/>
          <w:i/>
          <w:color w:val="0000FF"/>
        </w:rPr>
        <w:tab/>
      </w:r>
      <w:r>
        <w:rPr>
          <w:rFonts w:ascii="Doulos SIL" w:hAnsi="Doulos SIL"/>
          <w:i/>
          <w:color w:val="0000FF"/>
        </w:rPr>
        <w:t>jòʔrò rɛ́</w:t>
      </w:r>
    </w:p>
    <w:p w14:paraId="55460AF4" w14:textId="77777777" w:rsidR="00634DEE" w:rsidRPr="002D209A" w:rsidRDefault="00634DEE" w:rsidP="00634DEE">
      <w:pPr>
        <w:tabs>
          <w:tab w:val="left" w:pos="1620"/>
          <w:tab w:val="left" w:pos="3060"/>
          <w:tab w:val="left" w:pos="4770"/>
        </w:tabs>
      </w:pPr>
      <w:r w:rsidRPr="00482223">
        <w:rPr>
          <w:i/>
          <w:color w:val="993300"/>
        </w:rPr>
        <w:tab/>
      </w:r>
      <w:r>
        <w:rPr>
          <w:rFonts w:ascii="Doulos SIL" w:hAnsi="Doulos SIL"/>
          <w:i/>
          <w:color w:val="0000FF"/>
        </w:rPr>
        <w:t>jòʔrò</w:t>
      </w:r>
      <w:r w:rsidRPr="00482223">
        <w:rPr>
          <w:rFonts w:ascii="Doulos SIL" w:hAnsi="Doulos SIL"/>
          <w:i/>
          <w:color w:val="0000FF"/>
        </w:rPr>
        <w:tab/>
      </w:r>
      <w:r>
        <w:rPr>
          <w:rFonts w:ascii="Doulos SIL" w:hAnsi="Doulos SIL"/>
          <w:i/>
          <w:color w:val="0000FF"/>
        </w:rPr>
        <w:t>jòʔríì</w:t>
      </w:r>
      <w:r w:rsidRPr="00482223">
        <w:rPr>
          <w:rFonts w:ascii="Doulos SIL" w:hAnsi="Doulos SIL"/>
          <w:i/>
          <w:color w:val="0000FF"/>
        </w:rPr>
        <w:tab/>
      </w:r>
      <w:r>
        <w:rPr>
          <w:rFonts w:ascii="Doulos SIL" w:hAnsi="Doulos SIL"/>
          <w:i/>
          <w:color w:val="0000FF"/>
        </w:rPr>
        <w:t>jòʔrí rè</w:t>
      </w:r>
      <w:r w:rsidRPr="00482223">
        <w:rPr>
          <w:rFonts w:ascii="Doulos SIL" w:hAnsi="Doulos SIL"/>
          <w:i/>
          <w:color w:val="0000FF"/>
        </w:rPr>
        <w:tab/>
      </w:r>
      <w:r>
        <w:rPr>
          <w:rFonts w:ascii="Doulos SIL" w:hAnsi="Doulos SIL"/>
          <w:i/>
          <w:color w:val="0000FF"/>
        </w:rPr>
        <w:t>jòʔrì-yá</w:t>
      </w:r>
    </w:p>
    <w:p w14:paraId="78572028" w14:textId="77777777" w:rsidR="00634DEE" w:rsidRPr="002D209A" w:rsidRDefault="00634DEE" w:rsidP="00634DEE">
      <w:pPr>
        <w:tabs>
          <w:tab w:val="clear" w:pos="369"/>
          <w:tab w:val="left" w:pos="1260"/>
          <w:tab w:val="left" w:pos="2700"/>
          <w:tab w:val="left" w:pos="3960"/>
        </w:tabs>
      </w:pPr>
    </w:p>
    <w:p w14:paraId="41799FDC" w14:textId="1D962258" w:rsidR="00634DEE" w:rsidRPr="00482223" w:rsidRDefault="00634DEE" w:rsidP="00634DEE">
      <w:pPr>
        <w:tabs>
          <w:tab w:val="clear" w:pos="369"/>
          <w:tab w:val="left" w:pos="1260"/>
          <w:tab w:val="left" w:pos="2700"/>
          <w:tab w:val="left" w:pos="3960"/>
        </w:tabs>
        <w:rPr>
          <w:i/>
          <w:color w:val="993300"/>
        </w:rPr>
      </w:pPr>
      <w:r w:rsidRPr="002C67AC">
        <w:t>‘add’</w:t>
      </w:r>
      <w:r w:rsidRPr="002C67AC">
        <w:tab/>
      </w:r>
      <w:r w:rsidR="00145F15">
        <w:rPr>
          <w:rFonts w:ascii="Doulos SIL" w:hAnsi="Doulos SIL"/>
          <w:i/>
          <w:color w:val="0000FF"/>
        </w:rPr>
        <w:t>dò</w:t>
      </w:r>
      <w:r w:rsidR="002F4BDC">
        <w:rPr>
          <w:rFonts w:ascii="Doulos SIL" w:hAnsi="Doulos SIL"/>
          <w:i/>
          <w:color w:val="0000FF"/>
        </w:rPr>
        <w:t>sà</w:t>
      </w:r>
      <w:r>
        <w:rPr>
          <w:rFonts w:ascii="Doulos SIL" w:hAnsi="Doulos SIL"/>
          <w:i/>
          <w:color w:val="0000FF"/>
        </w:rPr>
        <w:t xml:space="preserve"> X mà</w:t>
      </w:r>
      <w:r w:rsidRPr="00482223">
        <w:rPr>
          <w:rFonts w:ascii="Doulos SIL" w:hAnsi="Doulos SIL"/>
          <w:i/>
          <w:color w:val="0000FF"/>
        </w:rPr>
        <w:tab/>
      </w:r>
      <w:r w:rsidR="00145F15">
        <w:rPr>
          <w:rFonts w:ascii="Doulos SIL" w:hAnsi="Doulos SIL"/>
          <w:i/>
          <w:color w:val="0000FF"/>
        </w:rPr>
        <w:t>sà dó</w:t>
      </w:r>
      <w:r>
        <w:rPr>
          <w:rFonts w:ascii="Doulos SIL" w:hAnsi="Doulos SIL"/>
          <w:i/>
          <w:color w:val="0000FF"/>
        </w:rPr>
        <w:t>sá</w:t>
      </w:r>
      <w:r w:rsidR="00145F15">
        <w:rPr>
          <w:rFonts w:ascii="Doulos SIL" w:hAnsi="Doulos SIL"/>
          <w:i/>
          <w:color w:val="0000FF"/>
        </w:rPr>
        <w:t>á</w:t>
      </w:r>
      <w:r>
        <w:rPr>
          <w:rFonts w:ascii="Doulos SIL" w:hAnsi="Doulos SIL"/>
          <w:i/>
          <w:color w:val="0000FF"/>
        </w:rPr>
        <w:t xml:space="preserve"> X mà</w:t>
      </w:r>
      <w:r w:rsidRPr="00482223">
        <w:rPr>
          <w:rFonts w:ascii="Doulos SIL" w:hAnsi="Doulos SIL"/>
          <w:i/>
          <w:color w:val="0000FF"/>
        </w:rPr>
        <w:tab/>
      </w:r>
      <w:r w:rsidR="00145F15">
        <w:rPr>
          <w:rFonts w:ascii="Doulos SIL" w:hAnsi="Doulos SIL"/>
          <w:i/>
          <w:color w:val="0000FF"/>
        </w:rPr>
        <w:tab/>
        <w:t>dó</w:t>
      </w:r>
      <w:r>
        <w:rPr>
          <w:rFonts w:ascii="Doulos SIL" w:hAnsi="Doulos SIL"/>
          <w:i/>
          <w:color w:val="0000FF"/>
        </w:rPr>
        <w:t>sá</w:t>
      </w:r>
      <w:r w:rsidR="00145F15">
        <w:rPr>
          <w:rFonts w:ascii="Doulos SIL" w:hAnsi="Doulos SIL"/>
          <w:i/>
          <w:color w:val="0000FF"/>
        </w:rPr>
        <w:t>á</w:t>
      </w:r>
      <w:r>
        <w:rPr>
          <w:rFonts w:ascii="Doulos SIL" w:hAnsi="Doulos SIL"/>
          <w:i/>
          <w:color w:val="0000FF"/>
        </w:rPr>
        <w:t xml:space="preserve"> X mà nɛ́</w:t>
      </w:r>
    </w:p>
    <w:p w14:paraId="71F6822D" w14:textId="29AE8196" w:rsidR="00634DEE" w:rsidRPr="00482223" w:rsidRDefault="00634DEE" w:rsidP="00634DEE">
      <w:pPr>
        <w:tabs>
          <w:tab w:val="left" w:pos="1620"/>
          <w:tab w:val="left" w:pos="3060"/>
          <w:tab w:val="left" w:pos="4770"/>
        </w:tabs>
        <w:rPr>
          <w:i/>
          <w:color w:val="993300"/>
        </w:rPr>
      </w:pPr>
      <w:r w:rsidRPr="00482223">
        <w:rPr>
          <w:i/>
          <w:color w:val="993300"/>
        </w:rPr>
        <w:tab/>
      </w:r>
      <w:r w:rsidR="00145F15">
        <w:rPr>
          <w:rFonts w:ascii="Doulos SIL" w:hAnsi="Doulos SIL"/>
          <w:i/>
          <w:color w:val="0000FF"/>
        </w:rPr>
        <w:t>dò</w:t>
      </w:r>
      <w:r>
        <w:rPr>
          <w:rFonts w:ascii="Doulos SIL" w:hAnsi="Doulos SIL"/>
          <w:i/>
          <w:color w:val="0000FF"/>
        </w:rPr>
        <w:t>sá X mà</w:t>
      </w:r>
      <w:r w:rsidRPr="00482223">
        <w:rPr>
          <w:rFonts w:ascii="Doulos SIL" w:hAnsi="Doulos SIL"/>
          <w:i/>
          <w:color w:val="0000FF"/>
        </w:rPr>
        <w:tab/>
      </w:r>
      <w:r w:rsidR="00145F15">
        <w:rPr>
          <w:rFonts w:ascii="Doulos SIL" w:hAnsi="Doulos SIL"/>
          <w:i/>
          <w:color w:val="0000FF"/>
        </w:rPr>
        <w:t>dò</w:t>
      </w:r>
      <w:r>
        <w:rPr>
          <w:rFonts w:ascii="Doulos SIL" w:hAnsi="Doulos SIL"/>
          <w:i/>
          <w:color w:val="0000FF"/>
        </w:rPr>
        <w:t>sɛ́ X mà</w:t>
      </w:r>
      <w:r w:rsidRPr="00482223">
        <w:rPr>
          <w:rFonts w:ascii="Doulos SIL" w:hAnsi="Doulos SIL"/>
          <w:i/>
          <w:color w:val="0000FF"/>
        </w:rPr>
        <w:tab/>
      </w:r>
      <w:r w:rsidR="00145F15">
        <w:rPr>
          <w:rFonts w:ascii="Doulos SIL" w:hAnsi="Doulos SIL"/>
          <w:i/>
          <w:color w:val="0000FF"/>
        </w:rPr>
        <w:t>dò</w:t>
      </w:r>
      <w:r>
        <w:rPr>
          <w:rFonts w:ascii="Doulos SIL" w:hAnsi="Doulos SIL"/>
          <w:i/>
          <w:color w:val="0000FF"/>
        </w:rPr>
        <w:t>sɛ́ X mà nɛ́</w:t>
      </w:r>
      <w:r w:rsidRPr="00482223">
        <w:rPr>
          <w:rFonts w:ascii="Doulos SIL" w:hAnsi="Doulos SIL"/>
          <w:i/>
          <w:color w:val="0000FF"/>
        </w:rPr>
        <w:tab/>
      </w:r>
      <w:r w:rsidR="00145F15">
        <w:rPr>
          <w:rFonts w:ascii="Doulos SIL" w:hAnsi="Doulos SIL"/>
          <w:i/>
          <w:color w:val="0000FF"/>
        </w:rPr>
        <w:t>dò</w:t>
      </w:r>
      <w:r>
        <w:rPr>
          <w:rFonts w:ascii="Doulos SIL" w:hAnsi="Doulos SIL"/>
          <w:i/>
          <w:color w:val="0000FF"/>
        </w:rPr>
        <w:t>sè-yà X mà</w:t>
      </w:r>
    </w:p>
    <w:p w14:paraId="18ECEE96" w14:textId="77777777" w:rsidR="00634DEE" w:rsidRPr="002D209A" w:rsidRDefault="00634DEE" w:rsidP="00634DEE">
      <w:pPr>
        <w:tabs>
          <w:tab w:val="clear" w:pos="369"/>
          <w:tab w:val="left" w:pos="1260"/>
          <w:tab w:val="left" w:pos="2700"/>
          <w:tab w:val="left" w:pos="3960"/>
        </w:tabs>
      </w:pPr>
      <w:r w:rsidRPr="002C67AC">
        <w:rPr>
          <w:i/>
        </w:rPr>
        <w:t>[Fr augmenter]</w:t>
      </w:r>
    </w:p>
    <w:p w14:paraId="5489BC3E" w14:textId="77777777" w:rsidR="00634DEE" w:rsidRPr="002D209A" w:rsidRDefault="00634DEE" w:rsidP="00634DEE">
      <w:pPr>
        <w:tabs>
          <w:tab w:val="clear" w:pos="369"/>
          <w:tab w:val="left" w:pos="1260"/>
          <w:tab w:val="left" w:pos="2700"/>
          <w:tab w:val="left" w:pos="3960"/>
        </w:tabs>
      </w:pPr>
    </w:p>
    <w:p w14:paraId="430788DD" w14:textId="7DA49432" w:rsidR="00634DEE" w:rsidRPr="00482223" w:rsidRDefault="00634DEE" w:rsidP="00634DEE">
      <w:pPr>
        <w:tabs>
          <w:tab w:val="clear" w:pos="369"/>
          <w:tab w:val="left" w:pos="1260"/>
          <w:tab w:val="left" w:pos="2700"/>
          <w:tab w:val="left" w:pos="3960"/>
        </w:tabs>
        <w:rPr>
          <w:i/>
          <w:color w:val="993300"/>
        </w:rPr>
      </w:pPr>
      <w:r w:rsidRPr="002C67AC">
        <w:t>‘butcher’</w:t>
      </w:r>
      <w:r w:rsidRPr="002C67AC">
        <w:tab/>
      </w:r>
      <w:r w:rsidR="002F4BDC">
        <w:rPr>
          <w:rFonts w:ascii="Doulos SIL" w:hAnsi="Doulos SIL"/>
          <w:i/>
          <w:color w:val="0000FF"/>
        </w:rPr>
        <w:t>è</w:t>
      </w:r>
      <w:r>
        <w:rPr>
          <w:rFonts w:ascii="Doulos SIL" w:hAnsi="Doulos SIL"/>
          <w:i/>
          <w:color w:val="0000FF"/>
        </w:rPr>
        <w:t xml:space="preserve"> bùgu</w:t>
      </w:r>
      <w:r w:rsidR="002F4BDC">
        <w:rPr>
          <w:rFonts w:ascii="Doulos SIL" w:hAnsi="Doulos SIL"/>
          <w:i/>
          <w:color w:val="0000FF"/>
        </w:rPr>
        <w:t>́</w:t>
      </w:r>
      <w:r w:rsidRPr="00482223">
        <w:rPr>
          <w:rFonts w:ascii="Doulos SIL" w:hAnsi="Doulos SIL"/>
          <w:i/>
          <w:color w:val="0000FF"/>
        </w:rPr>
        <w:tab/>
      </w:r>
      <w:r w:rsidR="002F4BDC">
        <w:rPr>
          <w:rFonts w:ascii="Doulos SIL" w:hAnsi="Doulos SIL"/>
          <w:i/>
          <w:color w:val="0000FF"/>
        </w:rPr>
        <w:t>sí=í</w:t>
      </w:r>
      <w:r>
        <w:rPr>
          <w:rFonts w:ascii="Doulos SIL" w:hAnsi="Doulos SIL"/>
          <w:i/>
          <w:color w:val="0000FF"/>
        </w:rPr>
        <w:t xml:space="preserve"> bùgɔ̀</w:t>
      </w:r>
      <w:r w:rsidRPr="00482223">
        <w:rPr>
          <w:rFonts w:ascii="Doulos SIL" w:hAnsi="Doulos SIL"/>
          <w:i/>
          <w:color w:val="0000FF"/>
        </w:rPr>
        <w:tab/>
      </w:r>
      <w:r w:rsidR="002F4BDC">
        <w:rPr>
          <w:rFonts w:ascii="Doulos SIL" w:hAnsi="Doulos SIL"/>
          <w:i/>
          <w:color w:val="0000FF"/>
        </w:rPr>
        <w:t xml:space="preserve">sí=í </w:t>
      </w:r>
      <w:r>
        <w:rPr>
          <w:rFonts w:ascii="Doulos SIL" w:hAnsi="Doulos SIL"/>
          <w:i/>
          <w:color w:val="0000FF"/>
        </w:rPr>
        <w:t>bùgɔ̀ rɛ́</w:t>
      </w:r>
    </w:p>
    <w:p w14:paraId="131A672C" w14:textId="77777777" w:rsidR="00634DEE" w:rsidRPr="00482223" w:rsidRDefault="00634DEE" w:rsidP="00634DEE">
      <w:pPr>
        <w:tabs>
          <w:tab w:val="left" w:pos="1620"/>
          <w:tab w:val="left" w:pos="3060"/>
          <w:tab w:val="left" w:pos="4770"/>
        </w:tabs>
        <w:rPr>
          <w:i/>
          <w:color w:val="993300"/>
        </w:rPr>
      </w:pPr>
      <w:r w:rsidRPr="00482223">
        <w:rPr>
          <w:i/>
          <w:color w:val="993300"/>
        </w:rPr>
        <w:tab/>
      </w:r>
      <w:r>
        <w:rPr>
          <w:rFonts w:ascii="Doulos SIL" w:hAnsi="Doulos SIL"/>
          <w:i/>
          <w:color w:val="0000FF"/>
        </w:rPr>
        <w:t>bùgɔ̀</w:t>
      </w:r>
      <w:r w:rsidRPr="00482223">
        <w:rPr>
          <w:rFonts w:ascii="Doulos SIL" w:hAnsi="Doulos SIL"/>
          <w:i/>
          <w:color w:val="0000FF"/>
        </w:rPr>
        <w:tab/>
      </w:r>
      <w:r>
        <w:rPr>
          <w:rFonts w:ascii="Doulos SIL" w:hAnsi="Doulos SIL"/>
          <w:i/>
          <w:color w:val="0000FF"/>
        </w:rPr>
        <w:t>X bùgúè</w:t>
      </w:r>
      <w:r w:rsidRPr="00482223">
        <w:rPr>
          <w:rFonts w:ascii="Doulos SIL" w:hAnsi="Doulos SIL"/>
          <w:i/>
          <w:color w:val="0000FF"/>
        </w:rPr>
        <w:tab/>
      </w:r>
      <w:r>
        <w:rPr>
          <w:rFonts w:ascii="Doulos SIL" w:hAnsi="Doulos SIL"/>
          <w:i/>
          <w:color w:val="0000FF"/>
        </w:rPr>
        <w:t>bùgú rè</w:t>
      </w:r>
      <w:r w:rsidRPr="00482223">
        <w:rPr>
          <w:rFonts w:ascii="Doulos SIL" w:hAnsi="Doulos SIL"/>
          <w:i/>
          <w:color w:val="0000FF"/>
        </w:rPr>
        <w:tab/>
      </w:r>
      <w:r>
        <w:rPr>
          <w:rFonts w:ascii="Doulos SIL" w:hAnsi="Doulos SIL"/>
          <w:i/>
          <w:color w:val="0000FF"/>
        </w:rPr>
        <w:t>bùgù-yá</w:t>
      </w:r>
    </w:p>
    <w:p w14:paraId="76F4B123" w14:textId="77777777" w:rsidR="00634DEE" w:rsidRPr="002D209A" w:rsidRDefault="00634DEE" w:rsidP="00634DEE">
      <w:r w:rsidRPr="002C67AC">
        <w:rPr>
          <w:i/>
        </w:rPr>
        <w:t>[‘skin and butcher (a slaughtered animal)’, Fr dépouiller]</w:t>
      </w:r>
    </w:p>
    <w:p w14:paraId="338CDD3F" w14:textId="77777777" w:rsidR="001475E5" w:rsidRPr="002D209A" w:rsidRDefault="001475E5" w:rsidP="001475E5"/>
    <w:p w14:paraId="17FB6E40" w14:textId="00134E2C" w:rsidR="00634DEE" w:rsidRPr="00482223" w:rsidRDefault="001475E5" w:rsidP="00634DEE">
      <w:pPr>
        <w:tabs>
          <w:tab w:val="clear" w:pos="369"/>
          <w:tab w:val="left" w:pos="1260"/>
          <w:tab w:val="left" w:pos="2700"/>
          <w:tab w:val="left" w:pos="3960"/>
        </w:tabs>
        <w:rPr>
          <w:i/>
          <w:color w:val="993300"/>
        </w:rPr>
      </w:pPr>
      <w:r w:rsidRPr="00DB1A5A">
        <w:t xml:space="preserve"> </w:t>
      </w:r>
      <w:r w:rsidR="00634DEE" w:rsidRPr="00DB1A5A">
        <w:t>‘pound’</w:t>
      </w:r>
      <w:r w:rsidR="00634DEE" w:rsidRPr="00DB1A5A">
        <w:tab/>
      </w:r>
      <w:r w:rsidR="00634DEE">
        <w:rPr>
          <w:rFonts w:ascii="Doulos SIL" w:hAnsi="Doulos SIL"/>
          <w:i/>
          <w:color w:val="0000FF"/>
        </w:rPr>
        <w:t>è tìgí</w:t>
      </w:r>
      <w:r w:rsidR="00634DEE" w:rsidRPr="00482223">
        <w:rPr>
          <w:rFonts w:ascii="Doulos SIL" w:hAnsi="Doulos SIL"/>
          <w:i/>
          <w:color w:val="0000FF"/>
        </w:rPr>
        <w:tab/>
      </w:r>
      <w:r w:rsidR="00E87245">
        <w:rPr>
          <w:rFonts w:ascii="Doulos SIL" w:hAnsi="Doulos SIL"/>
          <w:i/>
          <w:color w:val="0000FF"/>
        </w:rPr>
        <w:t>sí=í</w:t>
      </w:r>
      <w:r w:rsidR="00634DEE">
        <w:rPr>
          <w:rFonts w:ascii="Doulos SIL" w:hAnsi="Doulos SIL"/>
          <w:i/>
          <w:color w:val="0000FF"/>
        </w:rPr>
        <w:t xml:space="preserve"> tə̀gɛ̀</w:t>
      </w:r>
      <w:r w:rsidR="00634DEE" w:rsidRPr="00482223">
        <w:rPr>
          <w:rFonts w:ascii="Doulos SIL" w:hAnsi="Doulos SIL"/>
          <w:i/>
          <w:color w:val="0000FF"/>
        </w:rPr>
        <w:tab/>
      </w:r>
      <w:r w:rsidR="007F2168">
        <w:rPr>
          <w:rFonts w:ascii="Doulos SIL" w:hAnsi="Doulos SIL"/>
          <w:i/>
          <w:color w:val="0000FF"/>
        </w:rPr>
        <w:t xml:space="preserve">sí=í </w:t>
      </w:r>
      <w:r w:rsidR="00634DEE">
        <w:rPr>
          <w:rFonts w:ascii="Doulos SIL" w:hAnsi="Doulos SIL"/>
          <w:i/>
          <w:color w:val="0000FF"/>
        </w:rPr>
        <w:t>tə̀gɛ̀ rɛ́</w:t>
      </w:r>
    </w:p>
    <w:p w14:paraId="23C14DD7" w14:textId="77777777" w:rsidR="00634DEE" w:rsidRPr="00482223" w:rsidRDefault="00634DEE" w:rsidP="00634DEE">
      <w:pPr>
        <w:tabs>
          <w:tab w:val="left" w:pos="1620"/>
          <w:tab w:val="left" w:pos="3060"/>
          <w:tab w:val="left" w:pos="4770"/>
        </w:tabs>
        <w:rPr>
          <w:i/>
          <w:color w:val="993300"/>
        </w:rPr>
      </w:pPr>
      <w:r w:rsidRPr="00482223">
        <w:rPr>
          <w:i/>
          <w:color w:val="993300"/>
        </w:rPr>
        <w:tab/>
      </w:r>
      <w:r>
        <w:rPr>
          <w:rFonts w:ascii="Doulos SIL" w:hAnsi="Doulos SIL"/>
          <w:i/>
          <w:color w:val="0000FF"/>
        </w:rPr>
        <w:t>tə̀gɛ̀</w:t>
      </w:r>
      <w:r w:rsidRPr="00482223">
        <w:rPr>
          <w:rFonts w:ascii="Doulos SIL" w:hAnsi="Doulos SIL"/>
          <w:i/>
          <w:color w:val="0000FF"/>
        </w:rPr>
        <w:tab/>
      </w:r>
      <w:r>
        <w:rPr>
          <w:rFonts w:ascii="Doulos SIL" w:hAnsi="Doulos SIL"/>
          <w:i/>
          <w:color w:val="0000FF"/>
        </w:rPr>
        <w:t>tə̀gí(ì)</w:t>
      </w:r>
      <w:r w:rsidRPr="00482223">
        <w:rPr>
          <w:rFonts w:ascii="Doulos SIL" w:hAnsi="Doulos SIL"/>
          <w:i/>
          <w:color w:val="0000FF"/>
        </w:rPr>
        <w:tab/>
      </w:r>
      <w:r>
        <w:rPr>
          <w:rFonts w:ascii="Doulos SIL" w:hAnsi="Doulos SIL"/>
          <w:i/>
          <w:color w:val="0000FF"/>
        </w:rPr>
        <w:t>tə̀gí rè</w:t>
      </w:r>
      <w:r w:rsidRPr="00482223">
        <w:rPr>
          <w:rFonts w:ascii="Doulos SIL" w:hAnsi="Doulos SIL"/>
          <w:i/>
          <w:color w:val="0000FF"/>
        </w:rPr>
        <w:tab/>
      </w:r>
      <w:r>
        <w:rPr>
          <w:rFonts w:ascii="Doulos SIL" w:hAnsi="Doulos SIL"/>
          <w:i/>
          <w:color w:val="0000FF"/>
        </w:rPr>
        <w:t>tìgì-yá</w:t>
      </w:r>
    </w:p>
    <w:p w14:paraId="49D3FA9C" w14:textId="77777777" w:rsidR="00634DEE" w:rsidRPr="002D209A" w:rsidRDefault="00634DEE" w:rsidP="00634DEE">
      <w:r w:rsidRPr="00E44413">
        <w:rPr>
          <w:i/>
        </w:rPr>
        <w:t>[‘pound with pestle in mortar’, general term; Fr piler]</w:t>
      </w:r>
    </w:p>
    <w:p w14:paraId="192135D4" w14:textId="77777777" w:rsidR="00634DEE" w:rsidRPr="002D209A" w:rsidRDefault="00634DEE" w:rsidP="00634DEE">
      <w:pPr>
        <w:tabs>
          <w:tab w:val="clear" w:pos="369"/>
          <w:tab w:val="left" w:pos="1260"/>
          <w:tab w:val="left" w:pos="2700"/>
          <w:tab w:val="left" w:pos="3960"/>
        </w:tabs>
      </w:pPr>
    </w:p>
    <w:p w14:paraId="2A1AD584" w14:textId="08000799" w:rsidR="00634DEE" w:rsidRPr="00482223" w:rsidRDefault="00634DEE" w:rsidP="00634DEE">
      <w:pPr>
        <w:tabs>
          <w:tab w:val="clear" w:pos="369"/>
          <w:tab w:val="left" w:pos="1260"/>
          <w:tab w:val="left" w:pos="2700"/>
          <w:tab w:val="left" w:pos="3960"/>
        </w:tabs>
        <w:rPr>
          <w:i/>
          <w:color w:val="993300"/>
        </w:rPr>
      </w:pPr>
      <w:r w:rsidRPr="00355739">
        <w:t>‘push’</w:t>
      </w:r>
      <w:r w:rsidRPr="00355739">
        <w:tab/>
      </w:r>
      <w:r>
        <w:rPr>
          <w:rFonts w:ascii="Doulos SIL" w:hAnsi="Doulos SIL"/>
          <w:i/>
          <w:color w:val="0000FF"/>
        </w:rPr>
        <w:t>á júlì</w:t>
      </w:r>
      <w:r w:rsidRPr="00482223">
        <w:rPr>
          <w:rFonts w:ascii="Doulos SIL" w:hAnsi="Doulos SIL"/>
          <w:i/>
          <w:color w:val="0000FF"/>
        </w:rPr>
        <w:tab/>
      </w:r>
      <w:r w:rsidR="00251AD4">
        <w:rPr>
          <w:rFonts w:ascii="Doulos SIL" w:hAnsi="Doulos SIL"/>
          <w:i/>
          <w:color w:val="0000FF"/>
        </w:rPr>
        <w:t>sá=</w:t>
      </w:r>
      <w:r>
        <w:rPr>
          <w:rFonts w:ascii="Doulos SIL" w:hAnsi="Doulos SIL"/>
          <w:i/>
          <w:color w:val="0000FF"/>
        </w:rPr>
        <w:t>á jùlɔ̀</w:t>
      </w:r>
      <w:r w:rsidRPr="00482223">
        <w:rPr>
          <w:rFonts w:ascii="Doulos SIL" w:hAnsi="Doulos SIL"/>
          <w:i/>
          <w:color w:val="0000FF"/>
        </w:rPr>
        <w:tab/>
      </w:r>
      <w:r w:rsidR="007F2168">
        <w:rPr>
          <w:rFonts w:ascii="Doulos SIL" w:hAnsi="Doulos SIL"/>
          <w:i/>
          <w:color w:val="0000FF"/>
        </w:rPr>
        <w:t xml:space="preserve">sá=á </w:t>
      </w:r>
      <w:r>
        <w:rPr>
          <w:rFonts w:ascii="Doulos SIL" w:hAnsi="Doulos SIL"/>
          <w:i/>
          <w:color w:val="0000FF"/>
        </w:rPr>
        <w:t>jùlɔ̀ rɛ́</w:t>
      </w:r>
    </w:p>
    <w:p w14:paraId="627DF813" w14:textId="77777777" w:rsidR="00634DEE" w:rsidRPr="002D209A" w:rsidRDefault="00634DEE" w:rsidP="00634DEE">
      <w:pPr>
        <w:tabs>
          <w:tab w:val="left" w:pos="1620"/>
          <w:tab w:val="left" w:pos="3060"/>
          <w:tab w:val="left" w:pos="4770"/>
        </w:tabs>
      </w:pPr>
      <w:r w:rsidRPr="00482223">
        <w:rPr>
          <w:i/>
          <w:color w:val="993300"/>
        </w:rPr>
        <w:lastRenderedPageBreak/>
        <w:tab/>
      </w:r>
      <w:r>
        <w:rPr>
          <w:rFonts w:ascii="Doulos SIL" w:hAnsi="Doulos SIL"/>
          <w:i/>
          <w:color w:val="0000FF"/>
        </w:rPr>
        <w:t>jùlɔ̀</w:t>
      </w:r>
      <w:r w:rsidRPr="00482223">
        <w:rPr>
          <w:rFonts w:ascii="Doulos SIL" w:hAnsi="Doulos SIL"/>
          <w:i/>
          <w:color w:val="0000FF"/>
        </w:rPr>
        <w:tab/>
      </w:r>
      <w:r>
        <w:rPr>
          <w:rFonts w:ascii="Doulos SIL" w:hAnsi="Doulos SIL"/>
          <w:i/>
          <w:color w:val="0000FF"/>
        </w:rPr>
        <w:t>jùlíì</w:t>
      </w:r>
      <w:r w:rsidRPr="00482223">
        <w:rPr>
          <w:rFonts w:ascii="Doulos SIL" w:hAnsi="Doulos SIL"/>
          <w:i/>
          <w:color w:val="0000FF"/>
        </w:rPr>
        <w:tab/>
      </w:r>
      <w:r>
        <w:rPr>
          <w:rFonts w:ascii="Doulos SIL" w:hAnsi="Doulos SIL"/>
          <w:i/>
          <w:color w:val="0000FF"/>
        </w:rPr>
        <w:t>jǔl lè</w:t>
      </w:r>
      <w:r w:rsidRPr="00482223">
        <w:rPr>
          <w:rFonts w:ascii="Doulos SIL" w:hAnsi="Doulos SIL"/>
          <w:i/>
          <w:color w:val="0000FF"/>
        </w:rPr>
        <w:tab/>
      </w:r>
      <w:r>
        <w:rPr>
          <w:rFonts w:ascii="Doulos SIL" w:hAnsi="Doulos SIL"/>
          <w:i/>
          <w:color w:val="0000FF"/>
        </w:rPr>
        <w:t>jùlù-yá</w:t>
      </w:r>
    </w:p>
    <w:p w14:paraId="58DF5DAA" w14:textId="77777777" w:rsidR="00634DEE" w:rsidRPr="002D209A" w:rsidRDefault="00634DEE" w:rsidP="00634DEE">
      <w:pPr>
        <w:tabs>
          <w:tab w:val="clear" w:pos="369"/>
          <w:tab w:val="left" w:pos="1260"/>
          <w:tab w:val="left" w:pos="2700"/>
          <w:tab w:val="left" w:pos="3960"/>
        </w:tabs>
      </w:pPr>
    </w:p>
    <w:p w14:paraId="0C193148" w14:textId="72926AC8" w:rsidR="00634DEE" w:rsidRPr="00482223" w:rsidRDefault="00634DEE" w:rsidP="00634DEE">
      <w:pPr>
        <w:tabs>
          <w:tab w:val="clear" w:pos="369"/>
          <w:tab w:val="left" w:pos="1260"/>
          <w:tab w:val="left" w:pos="2700"/>
          <w:tab w:val="left" w:pos="3960"/>
        </w:tabs>
        <w:rPr>
          <w:i/>
          <w:color w:val="993300"/>
        </w:rPr>
      </w:pPr>
      <w:r w:rsidRPr="007D3DC2">
        <w:t>‘sell’</w:t>
      </w:r>
      <w:r w:rsidRPr="007D3DC2">
        <w:tab/>
      </w:r>
      <w:r>
        <w:rPr>
          <w:rFonts w:ascii="Doulos SIL" w:hAnsi="Doulos SIL"/>
          <w:i/>
          <w:color w:val="0000FF"/>
        </w:rPr>
        <w:t>è tòʔrí</w:t>
      </w:r>
      <w:r w:rsidRPr="00482223">
        <w:rPr>
          <w:rFonts w:ascii="Doulos SIL" w:hAnsi="Doulos SIL"/>
          <w:i/>
          <w:color w:val="0000FF"/>
        </w:rPr>
        <w:tab/>
      </w:r>
      <w:r w:rsidR="00E87245">
        <w:rPr>
          <w:rFonts w:ascii="Doulos SIL" w:hAnsi="Doulos SIL"/>
          <w:i/>
          <w:color w:val="0000FF"/>
        </w:rPr>
        <w:t>sí=í</w:t>
      </w:r>
      <w:r>
        <w:rPr>
          <w:rFonts w:ascii="Doulos SIL" w:hAnsi="Doulos SIL"/>
          <w:i/>
          <w:color w:val="0000FF"/>
        </w:rPr>
        <w:t xml:space="preserve"> tɔ̀</w:t>
      </w:r>
      <w:r w:rsidR="0072385E">
        <w:rPr>
          <w:rFonts w:ascii="Doulos SIL" w:hAnsi="Doulos SIL"/>
          <w:i/>
          <w:color w:val="0000FF"/>
        </w:rPr>
        <w:t>ʔ</w:t>
      </w:r>
      <w:r>
        <w:rPr>
          <w:rFonts w:ascii="Doulos SIL" w:hAnsi="Doulos SIL"/>
          <w:i/>
          <w:color w:val="0000FF"/>
        </w:rPr>
        <w:t>rɔ̀</w:t>
      </w:r>
      <w:r w:rsidRPr="00482223">
        <w:rPr>
          <w:rFonts w:ascii="Doulos SIL" w:hAnsi="Doulos SIL"/>
          <w:i/>
          <w:color w:val="0000FF"/>
        </w:rPr>
        <w:tab/>
      </w:r>
      <w:r w:rsidR="007F2168">
        <w:rPr>
          <w:rFonts w:ascii="Doulos SIL" w:hAnsi="Doulos SIL"/>
          <w:i/>
          <w:color w:val="0000FF"/>
        </w:rPr>
        <w:t xml:space="preserve">sí=í </w:t>
      </w:r>
      <w:r>
        <w:rPr>
          <w:rFonts w:ascii="Doulos SIL" w:hAnsi="Doulos SIL"/>
          <w:i/>
          <w:color w:val="0000FF"/>
        </w:rPr>
        <w:t>tɔ̀ʔrɔ̀ rɛ́</w:t>
      </w:r>
    </w:p>
    <w:p w14:paraId="3D84478F" w14:textId="77777777" w:rsidR="00634DEE" w:rsidRPr="002D209A" w:rsidRDefault="00634DEE" w:rsidP="00634DEE">
      <w:pPr>
        <w:tabs>
          <w:tab w:val="left" w:pos="1620"/>
          <w:tab w:val="left" w:pos="3060"/>
          <w:tab w:val="left" w:pos="4770"/>
        </w:tabs>
      </w:pPr>
      <w:r w:rsidRPr="00482223">
        <w:rPr>
          <w:i/>
          <w:color w:val="993300"/>
        </w:rPr>
        <w:tab/>
      </w:r>
      <w:r>
        <w:rPr>
          <w:rFonts w:ascii="Doulos SIL" w:hAnsi="Doulos SIL"/>
          <w:i/>
          <w:color w:val="0000FF"/>
        </w:rPr>
        <w:t>tɔ̀rɔ̀</w:t>
      </w:r>
      <w:r w:rsidRPr="00482223">
        <w:rPr>
          <w:rFonts w:ascii="Doulos SIL" w:hAnsi="Doulos SIL"/>
          <w:i/>
          <w:color w:val="0000FF"/>
        </w:rPr>
        <w:tab/>
      </w:r>
      <w:r>
        <w:rPr>
          <w:rFonts w:ascii="Doulos SIL" w:hAnsi="Doulos SIL"/>
          <w:i/>
          <w:color w:val="0000FF"/>
        </w:rPr>
        <w:t>tòʔrí</w:t>
      </w:r>
      <w:r w:rsidRPr="00482223">
        <w:rPr>
          <w:rFonts w:ascii="Doulos SIL" w:hAnsi="Doulos SIL"/>
          <w:i/>
          <w:color w:val="0000FF"/>
        </w:rPr>
        <w:tab/>
      </w:r>
      <w:r>
        <w:rPr>
          <w:rFonts w:ascii="Doulos SIL" w:hAnsi="Doulos SIL"/>
          <w:i/>
          <w:color w:val="0000FF"/>
        </w:rPr>
        <w:t>tòʔrí rè</w:t>
      </w:r>
      <w:r w:rsidRPr="00482223">
        <w:rPr>
          <w:rFonts w:ascii="Doulos SIL" w:hAnsi="Doulos SIL"/>
          <w:i/>
          <w:color w:val="0000FF"/>
        </w:rPr>
        <w:tab/>
      </w:r>
      <w:r>
        <w:rPr>
          <w:rFonts w:ascii="Doulos SIL" w:hAnsi="Doulos SIL"/>
          <w:i/>
          <w:color w:val="0000FF"/>
        </w:rPr>
        <w:t>tòʔrì-yá</w:t>
      </w:r>
    </w:p>
    <w:p w14:paraId="16BA1FD4" w14:textId="77777777" w:rsidR="00634DEE" w:rsidRPr="002D209A" w:rsidRDefault="00634DEE" w:rsidP="00634DEE">
      <w:pPr>
        <w:tabs>
          <w:tab w:val="clear" w:pos="369"/>
          <w:tab w:val="left" w:pos="1260"/>
          <w:tab w:val="left" w:pos="2700"/>
          <w:tab w:val="left" w:pos="3960"/>
        </w:tabs>
      </w:pPr>
    </w:p>
    <w:p w14:paraId="7D63CA8C" w14:textId="128707CE" w:rsidR="00634DEE" w:rsidRPr="00482223" w:rsidRDefault="00634DEE" w:rsidP="00634DEE">
      <w:pPr>
        <w:tabs>
          <w:tab w:val="clear" w:pos="369"/>
          <w:tab w:val="left" w:pos="1260"/>
          <w:tab w:val="left" w:pos="2700"/>
          <w:tab w:val="left" w:pos="3960"/>
        </w:tabs>
        <w:rPr>
          <w:i/>
          <w:color w:val="993300"/>
        </w:rPr>
      </w:pPr>
      <w:r w:rsidRPr="007A5928">
        <w:t xml:space="preserve"> ‘cut (slice)’</w:t>
      </w:r>
      <w:r w:rsidRPr="00482223">
        <w:rPr>
          <w:i/>
          <w:color w:val="993300"/>
        </w:rPr>
        <w:tab/>
      </w:r>
      <w:r>
        <w:rPr>
          <w:rFonts w:ascii="Doulos SIL" w:hAnsi="Doulos SIL"/>
          <w:i/>
          <w:color w:val="0000FF"/>
        </w:rPr>
        <w:t>è bègé</w:t>
      </w:r>
      <w:r w:rsidRPr="00482223">
        <w:rPr>
          <w:rFonts w:ascii="Doulos SIL" w:hAnsi="Doulos SIL"/>
          <w:i/>
          <w:color w:val="0000FF"/>
        </w:rPr>
        <w:tab/>
      </w:r>
      <w:r w:rsidR="00E87245">
        <w:rPr>
          <w:rFonts w:ascii="Doulos SIL" w:hAnsi="Doulos SIL"/>
          <w:i/>
          <w:color w:val="0000FF"/>
        </w:rPr>
        <w:t>sí=í</w:t>
      </w:r>
      <w:r>
        <w:rPr>
          <w:rFonts w:ascii="Doulos SIL" w:hAnsi="Doulos SIL"/>
          <w:i/>
          <w:color w:val="0000FF"/>
        </w:rPr>
        <w:t xml:space="preserve"> bɛ̀gɛ̀</w:t>
      </w:r>
      <w:r w:rsidRPr="00482223">
        <w:rPr>
          <w:rFonts w:ascii="Doulos SIL" w:hAnsi="Doulos SIL"/>
          <w:i/>
          <w:color w:val="0000FF"/>
        </w:rPr>
        <w:tab/>
      </w:r>
      <w:r w:rsidR="007F2168">
        <w:rPr>
          <w:rFonts w:ascii="Doulos SIL" w:hAnsi="Doulos SIL"/>
          <w:i/>
          <w:color w:val="0000FF"/>
        </w:rPr>
        <w:t xml:space="preserve">sí=í </w:t>
      </w:r>
      <w:r>
        <w:rPr>
          <w:rFonts w:ascii="Doulos SIL" w:hAnsi="Doulos SIL"/>
          <w:i/>
          <w:color w:val="0000FF"/>
        </w:rPr>
        <w:t>bɛ̀gɛ̀ rɛ́</w:t>
      </w:r>
    </w:p>
    <w:p w14:paraId="785E6873" w14:textId="77777777" w:rsidR="00634DEE" w:rsidRPr="002D209A" w:rsidRDefault="00634DEE" w:rsidP="00634DEE">
      <w:pPr>
        <w:tabs>
          <w:tab w:val="left" w:pos="1620"/>
          <w:tab w:val="left" w:pos="3060"/>
          <w:tab w:val="left" w:pos="4770"/>
        </w:tabs>
      </w:pPr>
      <w:r w:rsidRPr="00482223">
        <w:rPr>
          <w:i/>
          <w:color w:val="993300"/>
        </w:rPr>
        <w:tab/>
      </w:r>
      <w:r>
        <w:rPr>
          <w:rFonts w:ascii="Doulos SIL" w:hAnsi="Doulos SIL"/>
          <w:i/>
          <w:color w:val="0000FF"/>
        </w:rPr>
        <w:t>bɛ̀gɛ̀</w:t>
      </w:r>
      <w:r w:rsidRPr="00482223">
        <w:rPr>
          <w:rFonts w:ascii="Doulos SIL" w:hAnsi="Doulos SIL"/>
          <w:i/>
          <w:color w:val="0000FF"/>
        </w:rPr>
        <w:tab/>
      </w:r>
      <w:r>
        <w:rPr>
          <w:rFonts w:ascii="Doulos SIL" w:hAnsi="Doulos SIL"/>
          <w:i/>
          <w:color w:val="0000FF"/>
        </w:rPr>
        <w:t>bègé</w:t>
      </w:r>
      <w:r w:rsidRPr="00482223">
        <w:rPr>
          <w:rFonts w:ascii="Doulos SIL" w:hAnsi="Doulos SIL"/>
          <w:i/>
          <w:color w:val="0000FF"/>
        </w:rPr>
        <w:tab/>
      </w:r>
      <w:r>
        <w:rPr>
          <w:rFonts w:ascii="Doulos SIL" w:hAnsi="Doulos SIL"/>
          <w:i/>
          <w:color w:val="0000FF"/>
        </w:rPr>
        <w:t>bègé rè</w:t>
      </w:r>
      <w:r w:rsidRPr="00482223">
        <w:rPr>
          <w:rFonts w:ascii="Doulos SIL" w:hAnsi="Doulos SIL"/>
          <w:i/>
          <w:color w:val="0000FF"/>
        </w:rPr>
        <w:tab/>
      </w:r>
      <w:r>
        <w:rPr>
          <w:rFonts w:ascii="Doulos SIL" w:hAnsi="Doulos SIL"/>
          <w:i/>
          <w:color w:val="0000FF"/>
        </w:rPr>
        <w:t>bègè-yá</w:t>
      </w:r>
    </w:p>
    <w:p w14:paraId="58D9ECE7" w14:textId="77777777" w:rsidR="00634DEE" w:rsidRPr="002D209A" w:rsidRDefault="00634DEE" w:rsidP="00634DEE">
      <w:pPr>
        <w:tabs>
          <w:tab w:val="clear" w:pos="369"/>
          <w:tab w:val="left" w:pos="1260"/>
          <w:tab w:val="left" w:pos="2700"/>
          <w:tab w:val="left" w:pos="3960"/>
        </w:tabs>
      </w:pPr>
    </w:p>
    <w:p w14:paraId="3B622DC3" w14:textId="5047CBBC" w:rsidR="00634DEE" w:rsidRPr="00482223" w:rsidRDefault="00634DEE" w:rsidP="00634DEE">
      <w:pPr>
        <w:tabs>
          <w:tab w:val="clear" w:pos="369"/>
          <w:tab w:val="left" w:pos="1260"/>
          <w:tab w:val="left" w:pos="2700"/>
          <w:tab w:val="left" w:pos="3960"/>
        </w:tabs>
        <w:rPr>
          <w:i/>
          <w:color w:val="993300"/>
        </w:rPr>
      </w:pPr>
      <w:r w:rsidRPr="00986631">
        <w:rPr>
          <w:rFonts w:ascii="Doulos SIL" w:hAnsi="Doulos SIL"/>
          <w:i/>
          <w:color w:val="0000FF"/>
        </w:rPr>
        <w:t>‘sweep’</w:t>
      </w:r>
      <w:r w:rsidRPr="00986631">
        <w:rPr>
          <w:rFonts w:ascii="Doulos SIL" w:hAnsi="Doulos SIL"/>
          <w:i/>
          <w:color w:val="0000FF"/>
        </w:rPr>
        <w:tab/>
      </w:r>
      <w:r>
        <w:rPr>
          <w:rFonts w:ascii="Doulos SIL" w:hAnsi="Doulos SIL"/>
          <w:i/>
          <w:color w:val="0000FF"/>
        </w:rPr>
        <w:t>làʔá sèʔrì</w:t>
      </w:r>
      <w:r w:rsidRPr="00482223">
        <w:rPr>
          <w:rFonts w:ascii="Doulos SIL" w:hAnsi="Doulos SIL"/>
          <w:i/>
          <w:color w:val="0000FF"/>
        </w:rPr>
        <w:tab/>
      </w:r>
      <w:r>
        <w:rPr>
          <w:rFonts w:ascii="Doulos SIL" w:hAnsi="Doulos SIL"/>
          <w:i/>
          <w:color w:val="0000FF"/>
        </w:rPr>
        <w:t>sà làʔá sèʔrà</w:t>
      </w:r>
      <w:r>
        <w:rPr>
          <w:rFonts w:ascii="Doulos SIL" w:hAnsi="Doulos SIL"/>
          <w:i/>
          <w:color w:val="0000FF"/>
        </w:rPr>
        <w:tab/>
      </w:r>
      <w:r w:rsidR="007F2168">
        <w:rPr>
          <w:rFonts w:ascii="Doulos SIL" w:hAnsi="Doulos SIL"/>
          <w:i/>
          <w:color w:val="0000FF"/>
        </w:rPr>
        <w:t xml:space="preserve">sà </w:t>
      </w:r>
      <w:r>
        <w:rPr>
          <w:rFonts w:ascii="Doulos SIL" w:hAnsi="Doulos SIL"/>
          <w:i/>
          <w:color w:val="0000FF"/>
        </w:rPr>
        <w:t>làʔá sèʔrà rɛ́</w:t>
      </w:r>
    </w:p>
    <w:p w14:paraId="4082757F" w14:textId="77777777" w:rsidR="00634DEE" w:rsidRDefault="00634DEE" w:rsidP="00634DEE">
      <w:pPr>
        <w:tabs>
          <w:tab w:val="left" w:pos="1620"/>
          <w:tab w:val="left" w:pos="3060"/>
          <w:tab w:val="left" w:pos="4770"/>
        </w:tabs>
        <w:rPr>
          <w:rFonts w:ascii="Doulos SIL" w:hAnsi="Doulos SIL"/>
          <w:i/>
          <w:color w:val="0000FF"/>
        </w:rPr>
      </w:pPr>
      <w:r w:rsidRPr="00482223">
        <w:rPr>
          <w:i/>
          <w:color w:val="993300"/>
        </w:rPr>
        <w:tab/>
      </w:r>
      <w:r w:rsidRPr="00482223">
        <w:rPr>
          <w:rFonts w:ascii="Doulos SIL" w:hAnsi="Doulos SIL"/>
          <w:i/>
          <w:color w:val="0000FF"/>
        </w:rPr>
        <w:t>ŋŋŋ</w:t>
      </w:r>
      <w:r w:rsidRPr="00482223">
        <w:rPr>
          <w:rFonts w:ascii="Doulos SIL" w:hAnsi="Doulos SIL"/>
          <w:i/>
          <w:color w:val="0000FF"/>
        </w:rPr>
        <w:tab/>
      </w:r>
      <w:r>
        <w:rPr>
          <w:rFonts w:ascii="Doulos SIL" w:hAnsi="Doulos SIL"/>
          <w:i/>
          <w:color w:val="0000FF"/>
        </w:rPr>
        <w:t>làʔá sèʔríì</w:t>
      </w:r>
      <w:r w:rsidRPr="00482223">
        <w:rPr>
          <w:rFonts w:ascii="Doulos SIL" w:hAnsi="Doulos SIL"/>
          <w:i/>
          <w:color w:val="0000FF"/>
        </w:rPr>
        <w:tab/>
      </w:r>
      <w:r>
        <w:rPr>
          <w:rFonts w:ascii="Doulos SIL" w:hAnsi="Doulos SIL"/>
          <w:i/>
          <w:color w:val="0000FF"/>
        </w:rPr>
        <w:t>làʔá sèʔrí rè</w:t>
      </w:r>
      <w:r w:rsidRPr="00482223">
        <w:rPr>
          <w:rFonts w:ascii="Doulos SIL" w:hAnsi="Doulos SIL"/>
          <w:i/>
          <w:color w:val="0000FF"/>
        </w:rPr>
        <w:tab/>
      </w:r>
      <w:r>
        <w:rPr>
          <w:rFonts w:ascii="Doulos SIL" w:hAnsi="Doulos SIL"/>
          <w:i/>
          <w:color w:val="0000FF"/>
        </w:rPr>
        <w:t>làʔá sèʔrì-yá</w:t>
      </w:r>
    </w:p>
    <w:p w14:paraId="62A9473C" w14:textId="77777777" w:rsidR="0099085F" w:rsidRDefault="0099085F" w:rsidP="0099085F">
      <w:pPr>
        <w:tabs>
          <w:tab w:val="left" w:pos="1620"/>
          <w:tab w:val="left" w:pos="3060"/>
          <w:tab w:val="left" w:pos="4770"/>
        </w:tabs>
      </w:pPr>
    </w:p>
    <w:p w14:paraId="27A27AFB" w14:textId="77777777" w:rsidR="001F0BCC" w:rsidRDefault="001F0BCC" w:rsidP="001F0BCC">
      <w:pPr>
        <w:tabs>
          <w:tab w:val="clear" w:pos="369"/>
          <w:tab w:val="left" w:pos="1260"/>
          <w:tab w:val="left" w:pos="2700"/>
          <w:tab w:val="left" w:pos="3960"/>
        </w:tabs>
        <w:rPr>
          <w:i/>
          <w:color w:val="993300"/>
        </w:rPr>
      </w:pPr>
    </w:p>
    <w:p w14:paraId="1F54C7C0" w14:textId="77777777" w:rsidR="001F0BCC" w:rsidRPr="00FA54C7" w:rsidRDefault="001F0BCC" w:rsidP="001F0BCC">
      <w:r w:rsidRPr="00986631">
        <w:rPr>
          <w:rFonts w:ascii="Doulos SIL" w:hAnsi="Doulos SIL"/>
          <w:i/>
          <w:color w:val="0000FF"/>
          <w:highlight w:val="green"/>
        </w:rPr>
        <w:t>Cvⁿ</w:t>
      </w:r>
      <w:r w:rsidRPr="00FA54C7">
        <w:rPr>
          <w:highlight w:val="green"/>
        </w:rPr>
        <w:t xml:space="preserve"> ~ Cvnv </w:t>
      </w:r>
    </w:p>
    <w:p w14:paraId="127FDF0E" w14:textId="61EF2BED" w:rsidR="001F0BCC" w:rsidRPr="00482223" w:rsidRDefault="001F0BCC" w:rsidP="001F0BCC">
      <w:pPr>
        <w:tabs>
          <w:tab w:val="clear" w:pos="369"/>
          <w:tab w:val="left" w:pos="1260"/>
          <w:tab w:val="left" w:pos="2700"/>
          <w:tab w:val="left" w:pos="3960"/>
        </w:tabs>
        <w:rPr>
          <w:i/>
          <w:color w:val="993300"/>
        </w:rPr>
      </w:pPr>
      <w:r w:rsidRPr="00665426">
        <w:t xml:space="preserve"> ‘look’</w:t>
      </w:r>
      <w:r w:rsidRPr="00665426">
        <w:tab/>
      </w:r>
      <w:r w:rsidR="00251AD4">
        <w:rPr>
          <w:rFonts w:ascii="Doulos SIL" w:hAnsi="Doulos SIL"/>
          <w:i/>
          <w:color w:val="0000FF"/>
        </w:rPr>
        <w:t>è lě</w:t>
      </w:r>
      <w:r w:rsidRPr="00482223">
        <w:rPr>
          <w:rFonts w:ascii="Doulos SIL" w:hAnsi="Doulos SIL"/>
          <w:i/>
          <w:color w:val="0000FF"/>
        </w:rPr>
        <w:tab/>
      </w:r>
      <w:r>
        <w:rPr>
          <w:rFonts w:ascii="Doulos SIL" w:hAnsi="Doulos SIL"/>
          <w:i/>
          <w:color w:val="0000FF"/>
        </w:rPr>
        <w:t>sí=í lènàⁿ</w:t>
      </w:r>
      <w:r w:rsidRPr="00482223">
        <w:rPr>
          <w:rFonts w:ascii="Doulos SIL" w:hAnsi="Doulos SIL"/>
          <w:i/>
          <w:color w:val="0000FF"/>
        </w:rPr>
        <w:tab/>
      </w:r>
      <w:r>
        <w:rPr>
          <w:rFonts w:ascii="Doulos SIL" w:hAnsi="Doulos SIL"/>
          <w:i/>
          <w:color w:val="0000FF"/>
        </w:rPr>
        <w:t>sí=í lènàⁿ nɛ́</w:t>
      </w:r>
    </w:p>
    <w:p w14:paraId="4E9CC871" w14:textId="77777777" w:rsidR="001F0BCC" w:rsidRPr="002D209A" w:rsidRDefault="001F0BCC" w:rsidP="001F0BCC">
      <w:pPr>
        <w:tabs>
          <w:tab w:val="left" w:pos="1620"/>
          <w:tab w:val="left" w:pos="3060"/>
          <w:tab w:val="left" w:pos="4770"/>
        </w:tabs>
      </w:pPr>
      <w:r w:rsidRPr="00482223">
        <w:rPr>
          <w:i/>
          <w:color w:val="993300"/>
        </w:rPr>
        <w:tab/>
      </w:r>
      <w:r>
        <w:rPr>
          <w:rFonts w:ascii="Doulos SIL" w:hAnsi="Doulos SIL"/>
          <w:i/>
          <w:color w:val="0000FF"/>
        </w:rPr>
        <w:t>lènàⁿ</w:t>
      </w:r>
      <w:r w:rsidRPr="00482223">
        <w:rPr>
          <w:rFonts w:ascii="Doulos SIL" w:hAnsi="Doulos SIL"/>
          <w:i/>
          <w:color w:val="0000FF"/>
        </w:rPr>
        <w:tab/>
      </w:r>
      <w:r>
        <w:rPr>
          <w:rFonts w:ascii="Doulos SIL" w:hAnsi="Doulos SIL"/>
          <w:i/>
          <w:color w:val="0000FF"/>
        </w:rPr>
        <w:t>lèní(ì)ⁿ</w:t>
      </w:r>
      <w:r w:rsidRPr="00482223">
        <w:rPr>
          <w:rFonts w:ascii="Doulos SIL" w:hAnsi="Doulos SIL"/>
          <w:i/>
          <w:color w:val="0000FF"/>
        </w:rPr>
        <w:tab/>
      </w:r>
      <w:r>
        <w:rPr>
          <w:rFonts w:ascii="Doulos SIL" w:hAnsi="Doulos SIL"/>
          <w:i/>
          <w:color w:val="0000FF"/>
        </w:rPr>
        <w:t>lèníⁿ nèⁿ</w:t>
      </w:r>
      <w:r w:rsidRPr="00482223">
        <w:rPr>
          <w:rFonts w:ascii="Doulos SIL" w:hAnsi="Doulos SIL"/>
          <w:i/>
          <w:color w:val="0000FF"/>
        </w:rPr>
        <w:tab/>
      </w:r>
      <w:r>
        <w:rPr>
          <w:rFonts w:ascii="Doulos SIL" w:hAnsi="Doulos SIL"/>
          <w:i/>
          <w:color w:val="0000FF"/>
        </w:rPr>
        <w:t>lènìⁿ-yá</w:t>
      </w:r>
    </w:p>
    <w:p w14:paraId="6FC28545" w14:textId="77777777" w:rsidR="001F0BCC" w:rsidRDefault="001F0BCC" w:rsidP="001F0BCC">
      <w:pPr>
        <w:tabs>
          <w:tab w:val="clear" w:pos="369"/>
          <w:tab w:val="left" w:pos="1260"/>
          <w:tab w:val="left" w:pos="2700"/>
          <w:tab w:val="left" w:pos="3960"/>
        </w:tabs>
      </w:pPr>
    </w:p>
    <w:p w14:paraId="147F8954" w14:textId="112DE6B2" w:rsidR="001F0BCC" w:rsidRPr="00482223" w:rsidRDefault="001F0BCC" w:rsidP="001F0BCC">
      <w:pPr>
        <w:tabs>
          <w:tab w:val="clear" w:pos="369"/>
          <w:tab w:val="left" w:pos="1260"/>
          <w:tab w:val="left" w:pos="2700"/>
          <w:tab w:val="left" w:pos="3960"/>
        </w:tabs>
        <w:rPr>
          <w:i/>
          <w:color w:val="993300"/>
        </w:rPr>
      </w:pPr>
      <w:r w:rsidRPr="00AE343A">
        <w:t>‘buy’</w:t>
      </w:r>
      <w:r w:rsidRPr="00482223">
        <w:rPr>
          <w:i/>
          <w:color w:val="993300"/>
        </w:rPr>
        <w:tab/>
      </w:r>
      <w:r>
        <w:rPr>
          <w:rFonts w:ascii="Doulos SIL" w:hAnsi="Doulos SIL"/>
          <w:i/>
          <w:color w:val="0000FF"/>
        </w:rPr>
        <w:t xml:space="preserve">è </w:t>
      </w:r>
      <w:r w:rsidR="00251AD4">
        <w:rPr>
          <w:rFonts w:ascii="Doulos SIL" w:hAnsi="Doulos SIL"/>
          <w:i/>
          <w:color w:val="0000FF"/>
        </w:rPr>
        <w:t>sǎ</w:t>
      </w:r>
      <w:r>
        <w:rPr>
          <w:rFonts w:ascii="Doulos SIL" w:hAnsi="Doulos SIL"/>
          <w:i/>
          <w:color w:val="0000FF"/>
        </w:rPr>
        <w:t>ⁿ</w:t>
      </w:r>
      <w:r w:rsidRPr="00482223">
        <w:rPr>
          <w:rFonts w:ascii="Doulos SIL" w:hAnsi="Doulos SIL"/>
          <w:i/>
          <w:color w:val="0000FF"/>
        </w:rPr>
        <w:tab/>
      </w:r>
      <w:r>
        <w:rPr>
          <w:rFonts w:ascii="Doulos SIL" w:hAnsi="Doulos SIL"/>
          <w:i/>
          <w:color w:val="0000FF"/>
        </w:rPr>
        <w:t>sí=í sànà</w:t>
      </w:r>
      <w:r w:rsidRPr="00482223">
        <w:rPr>
          <w:rFonts w:ascii="Doulos SIL" w:hAnsi="Doulos SIL"/>
          <w:i/>
          <w:color w:val="0000FF"/>
        </w:rPr>
        <w:tab/>
      </w:r>
      <w:r w:rsidR="007F2168">
        <w:rPr>
          <w:rFonts w:ascii="Doulos SIL" w:hAnsi="Doulos SIL"/>
          <w:i/>
          <w:color w:val="0000FF"/>
        </w:rPr>
        <w:t xml:space="preserve">sí=í </w:t>
      </w:r>
      <w:r>
        <w:rPr>
          <w:rFonts w:ascii="Doulos SIL" w:hAnsi="Doulos SIL"/>
          <w:i/>
          <w:color w:val="0000FF"/>
        </w:rPr>
        <w:t>sànà nɛ́</w:t>
      </w:r>
    </w:p>
    <w:p w14:paraId="7BC4064C" w14:textId="77777777" w:rsidR="001F0BCC" w:rsidRPr="002D209A" w:rsidRDefault="001F0BCC" w:rsidP="001F0BCC">
      <w:pPr>
        <w:tabs>
          <w:tab w:val="left" w:pos="1620"/>
          <w:tab w:val="left" w:pos="3060"/>
          <w:tab w:val="left" w:pos="4770"/>
        </w:tabs>
      </w:pPr>
      <w:r w:rsidRPr="00482223">
        <w:rPr>
          <w:i/>
          <w:color w:val="993300"/>
        </w:rPr>
        <w:tab/>
      </w:r>
      <w:r>
        <w:rPr>
          <w:rFonts w:ascii="Doulos SIL" w:hAnsi="Doulos SIL"/>
          <w:i/>
          <w:color w:val="0000FF"/>
        </w:rPr>
        <w:t>sànà</w:t>
      </w:r>
      <w:r w:rsidRPr="00482223">
        <w:rPr>
          <w:rFonts w:ascii="Doulos SIL" w:hAnsi="Doulos SIL"/>
          <w:i/>
          <w:color w:val="0000FF"/>
        </w:rPr>
        <w:tab/>
      </w:r>
      <w:r>
        <w:rPr>
          <w:rFonts w:ascii="Doulos SIL" w:hAnsi="Doulos SIL"/>
          <w:i/>
          <w:color w:val="0000FF"/>
        </w:rPr>
        <w:t>sàníì</w:t>
      </w:r>
      <w:r w:rsidRPr="00482223">
        <w:rPr>
          <w:rFonts w:ascii="Doulos SIL" w:hAnsi="Doulos SIL"/>
          <w:i/>
          <w:color w:val="0000FF"/>
        </w:rPr>
        <w:tab/>
      </w:r>
      <w:r>
        <w:rPr>
          <w:rFonts w:ascii="Doulos SIL" w:hAnsi="Doulos SIL"/>
          <w:i/>
          <w:color w:val="0000FF"/>
        </w:rPr>
        <w:t>sǎn-nì</w:t>
      </w:r>
      <w:r w:rsidRPr="00482223">
        <w:rPr>
          <w:rFonts w:ascii="Doulos SIL" w:hAnsi="Doulos SIL"/>
          <w:i/>
          <w:color w:val="0000FF"/>
        </w:rPr>
        <w:tab/>
      </w:r>
      <w:r>
        <w:rPr>
          <w:rFonts w:ascii="Doulos SIL" w:hAnsi="Doulos SIL"/>
          <w:i/>
          <w:color w:val="0000FF"/>
        </w:rPr>
        <w:t>sànì-yá</w:t>
      </w:r>
    </w:p>
    <w:p w14:paraId="2A3286F3" w14:textId="77777777" w:rsidR="001F0BCC" w:rsidRPr="002D209A" w:rsidRDefault="001F0BCC" w:rsidP="001F0BCC">
      <w:pPr>
        <w:tabs>
          <w:tab w:val="clear" w:pos="369"/>
          <w:tab w:val="left" w:pos="1260"/>
          <w:tab w:val="left" w:pos="2700"/>
          <w:tab w:val="left" w:pos="3960"/>
        </w:tabs>
      </w:pPr>
    </w:p>
    <w:p w14:paraId="6F6FDD22" w14:textId="1B45F4E9" w:rsidR="001F0BCC" w:rsidRPr="00482223" w:rsidRDefault="001F0BCC" w:rsidP="001F0BCC">
      <w:pPr>
        <w:tabs>
          <w:tab w:val="clear" w:pos="369"/>
          <w:tab w:val="left" w:pos="1260"/>
          <w:tab w:val="left" w:pos="2700"/>
          <w:tab w:val="left" w:pos="3960"/>
        </w:tabs>
        <w:rPr>
          <w:i/>
          <w:color w:val="993300"/>
        </w:rPr>
      </w:pPr>
      <w:r w:rsidRPr="001D537D">
        <w:t>‘eat (meal)’</w:t>
      </w:r>
      <w:r w:rsidRPr="001D537D">
        <w:tab/>
      </w:r>
      <w:r w:rsidR="00251AD4">
        <w:rPr>
          <w:rFonts w:ascii="Doulos SIL" w:hAnsi="Doulos SIL"/>
          <w:i/>
          <w:color w:val="0000FF"/>
        </w:rPr>
        <w:t>è kǔ</w:t>
      </w:r>
      <w:r>
        <w:rPr>
          <w:rFonts w:ascii="Doulos SIL" w:hAnsi="Doulos SIL"/>
          <w:i/>
          <w:color w:val="0000FF"/>
        </w:rPr>
        <w:t>ⁿ</w:t>
      </w:r>
      <w:r w:rsidRPr="00482223">
        <w:rPr>
          <w:rFonts w:ascii="Doulos SIL" w:hAnsi="Doulos SIL"/>
          <w:i/>
          <w:color w:val="0000FF"/>
        </w:rPr>
        <w:tab/>
      </w:r>
      <w:r w:rsidR="00251AD4">
        <w:rPr>
          <w:rFonts w:ascii="Doulos SIL" w:hAnsi="Doulos SIL"/>
          <w:i/>
          <w:color w:val="0000FF"/>
        </w:rPr>
        <w:t xml:space="preserve">sí=í </w:t>
      </w:r>
      <w:r>
        <w:rPr>
          <w:rFonts w:ascii="Doulos SIL" w:hAnsi="Doulos SIL"/>
          <w:i/>
          <w:color w:val="0000FF"/>
        </w:rPr>
        <w:t>kùnɔ̀</w:t>
      </w:r>
      <w:r w:rsidRPr="00482223">
        <w:rPr>
          <w:rFonts w:ascii="Doulos SIL" w:hAnsi="Doulos SIL"/>
          <w:i/>
          <w:color w:val="0000FF"/>
        </w:rPr>
        <w:tab/>
      </w:r>
      <w:r w:rsidR="00251AD4">
        <w:rPr>
          <w:rFonts w:ascii="Doulos SIL" w:hAnsi="Doulos SIL"/>
          <w:i/>
          <w:color w:val="0000FF"/>
        </w:rPr>
        <w:t xml:space="preserve">sí=í </w:t>
      </w:r>
      <w:r>
        <w:rPr>
          <w:rFonts w:ascii="Doulos SIL" w:hAnsi="Doulos SIL"/>
          <w:i/>
          <w:color w:val="0000FF"/>
        </w:rPr>
        <w:t>kùnɔ̀ nɛ́</w:t>
      </w:r>
    </w:p>
    <w:p w14:paraId="31835EC8" w14:textId="77777777" w:rsidR="001F0BCC" w:rsidRPr="00482223" w:rsidRDefault="001F0BCC" w:rsidP="001F0BCC">
      <w:pPr>
        <w:tabs>
          <w:tab w:val="left" w:pos="1620"/>
          <w:tab w:val="left" w:pos="3060"/>
          <w:tab w:val="left" w:pos="4770"/>
        </w:tabs>
        <w:rPr>
          <w:i/>
          <w:color w:val="993300"/>
        </w:rPr>
      </w:pPr>
      <w:r w:rsidRPr="00482223">
        <w:rPr>
          <w:i/>
          <w:color w:val="993300"/>
        </w:rPr>
        <w:tab/>
      </w:r>
      <w:r>
        <w:rPr>
          <w:rFonts w:ascii="Doulos SIL" w:hAnsi="Doulos SIL"/>
          <w:i/>
          <w:color w:val="0000FF"/>
        </w:rPr>
        <w:t>kùnɔ̀</w:t>
      </w:r>
      <w:r w:rsidRPr="00482223">
        <w:rPr>
          <w:rFonts w:ascii="Doulos SIL" w:hAnsi="Doulos SIL"/>
          <w:i/>
          <w:color w:val="0000FF"/>
        </w:rPr>
        <w:tab/>
      </w:r>
      <w:r>
        <w:rPr>
          <w:rFonts w:ascii="Doulos SIL" w:hAnsi="Doulos SIL"/>
          <w:i/>
          <w:color w:val="0000FF"/>
        </w:rPr>
        <w:t>kùní(ì)</w:t>
      </w:r>
      <w:r w:rsidRPr="00482223">
        <w:rPr>
          <w:rFonts w:ascii="Doulos SIL" w:hAnsi="Doulos SIL"/>
          <w:i/>
          <w:color w:val="0000FF"/>
        </w:rPr>
        <w:tab/>
      </w:r>
      <w:r>
        <w:rPr>
          <w:rFonts w:ascii="Doulos SIL" w:hAnsi="Doulos SIL"/>
          <w:i/>
          <w:color w:val="0000FF"/>
        </w:rPr>
        <w:t>kǔn-nè</w:t>
      </w:r>
      <w:r w:rsidRPr="00482223">
        <w:rPr>
          <w:rFonts w:ascii="Doulos SIL" w:hAnsi="Doulos SIL"/>
          <w:i/>
          <w:color w:val="0000FF"/>
        </w:rPr>
        <w:tab/>
      </w:r>
      <w:r>
        <w:rPr>
          <w:rFonts w:ascii="Doulos SIL" w:hAnsi="Doulos SIL"/>
          <w:i/>
          <w:color w:val="0000FF"/>
        </w:rPr>
        <w:t>kùnì-yá</w:t>
      </w:r>
    </w:p>
    <w:p w14:paraId="17D7FB32" w14:textId="77777777" w:rsidR="001F0BCC" w:rsidRPr="002D209A" w:rsidRDefault="001F0BCC" w:rsidP="001F0BCC">
      <w:pPr>
        <w:tabs>
          <w:tab w:val="clear" w:pos="369"/>
          <w:tab w:val="left" w:pos="1260"/>
          <w:tab w:val="left" w:pos="2700"/>
          <w:tab w:val="left" w:pos="3960"/>
        </w:tabs>
      </w:pPr>
      <w:r w:rsidRPr="00924A75">
        <w:t xml:space="preserve"> </w:t>
      </w:r>
    </w:p>
    <w:p w14:paraId="53CC6D27" w14:textId="65D15A3F" w:rsidR="001F0BCC" w:rsidRPr="00482223" w:rsidRDefault="001F0BCC" w:rsidP="001F0BCC">
      <w:pPr>
        <w:tabs>
          <w:tab w:val="clear" w:pos="369"/>
          <w:tab w:val="left" w:pos="1260"/>
          <w:tab w:val="left" w:pos="2700"/>
          <w:tab w:val="left" w:pos="3960"/>
        </w:tabs>
        <w:rPr>
          <w:i/>
          <w:color w:val="993300"/>
        </w:rPr>
      </w:pPr>
      <w:r>
        <w:rPr>
          <w:i/>
          <w:color w:val="993300"/>
        </w:rPr>
        <w:t>‘</w:t>
      </w:r>
      <w:r w:rsidRPr="00DB25B6">
        <w:t>draw water’</w:t>
      </w:r>
      <w:r w:rsidRPr="00DB25B6">
        <w:tab/>
      </w:r>
      <w:r w:rsidR="00251AD4">
        <w:rPr>
          <w:rFonts w:ascii="Doulos SIL" w:hAnsi="Doulos SIL"/>
          <w:i/>
          <w:color w:val="0000FF"/>
        </w:rPr>
        <w:t>è bɛ̌</w:t>
      </w:r>
      <w:r>
        <w:rPr>
          <w:rFonts w:ascii="Doulos SIL" w:hAnsi="Doulos SIL"/>
          <w:i/>
          <w:color w:val="0000FF"/>
        </w:rPr>
        <w:t>ⁿ</w:t>
      </w:r>
      <w:r w:rsidRPr="00482223">
        <w:rPr>
          <w:rFonts w:ascii="Doulos SIL" w:hAnsi="Doulos SIL"/>
          <w:i/>
          <w:color w:val="0000FF"/>
        </w:rPr>
        <w:tab/>
      </w:r>
      <w:r w:rsidR="00251AD4">
        <w:rPr>
          <w:rFonts w:ascii="Doulos SIL" w:hAnsi="Doulos SIL"/>
          <w:i/>
          <w:color w:val="0000FF"/>
        </w:rPr>
        <w:t xml:space="preserve">sí=í </w:t>
      </w:r>
      <w:r>
        <w:rPr>
          <w:rFonts w:ascii="Doulos SIL" w:hAnsi="Doulos SIL"/>
          <w:i/>
          <w:color w:val="0000FF"/>
        </w:rPr>
        <w:t>bɛ̀nà</w:t>
      </w:r>
      <w:r w:rsidRPr="00482223">
        <w:rPr>
          <w:rFonts w:ascii="Doulos SIL" w:hAnsi="Doulos SIL"/>
          <w:i/>
          <w:color w:val="0000FF"/>
        </w:rPr>
        <w:tab/>
      </w:r>
      <w:r w:rsidR="00251AD4">
        <w:rPr>
          <w:rFonts w:ascii="Doulos SIL" w:hAnsi="Doulos SIL"/>
          <w:i/>
          <w:color w:val="0000FF"/>
        </w:rPr>
        <w:t xml:space="preserve">sí=í </w:t>
      </w:r>
      <w:r>
        <w:rPr>
          <w:rFonts w:ascii="Doulos SIL" w:hAnsi="Doulos SIL"/>
          <w:i/>
          <w:color w:val="0000FF"/>
        </w:rPr>
        <w:t>bɛ̀n nɛ́</w:t>
      </w:r>
    </w:p>
    <w:p w14:paraId="64844FA7" w14:textId="77777777" w:rsidR="001F0BCC" w:rsidRPr="002D209A" w:rsidRDefault="001F0BCC" w:rsidP="001F0BCC">
      <w:pPr>
        <w:tabs>
          <w:tab w:val="left" w:pos="1620"/>
          <w:tab w:val="left" w:pos="3060"/>
          <w:tab w:val="left" w:pos="4770"/>
        </w:tabs>
      </w:pPr>
      <w:r w:rsidRPr="00482223">
        <w:rPr>
          <w:i/>
          <w:color w:val="993300"/>
        </w:rPr>
        <w:tab/>
      </w:r>
      <w:r>
        <w:rPr>
          <w:rFonts w:ascii="Doulos SIL" w:hAnsi="Doulos SIL"/>
          <w:i/>
          <w:color w:val="0000FF"/>
        </w:rPr>
        <w:t>bɛ̀nà</w:t>
      </w:r>
      <w:r w:rsidRPr="00482223">
        <w:rPr>
          <w:rFonts w:ascii="Doulos SIL" w:hAnsi="Doulos SIL"/>
          <w:i/>
          <w:color w:val="0000FF"/>
        </w:rPr>
        <w:tab/>
      </w:r>
      <w:r>
        <w:rPr>
          <w:rFonts w:ascii="Doulos SIL" w:hAnsi="Doulos SIL"/>
          <w:i/>
          <w:color w:val="0000FF"/>
        </w:rPr>
        <w:t>bɛ̀níì</w:t>
      </w:r>
      <w:r w:rsidRPr="00482223">
        <w:rPr>
          <w:rFonts w:ascii="Doulos SIL" w:hAnsi="Doulos SIL"/>
          <w:i/>
          <w:color w:val="0000FF"/>
        </w:rPr>
        <w:tab/>
      </w:r>
      <w:r>
        <w:rPr>
          <w:rFonts w:ascii="Doulos SIL" w:hAnsi="Doulos SIL"/>
          <w:i/>
          <w:color w:val="0000FF"/>
        </w:rPr>
        <w:t>bɛ̌n nè</w:t>
      </w:r>
      <w:r w:rsidRPr="00482223">
        <w:rPr>
          <w:rFonts w:ascii="Doulos SIL" w:hAnsi="Doulos SIL"/>
          <w:i/>
          <w:color w:val="0000FF"/>
        </w:rPr>
        <w:tab/>
      </w:r>
      <w:r>
        <w:rPr>
          <w:rFonts w:ascii="Doulos SIL" w:hAnsi="Doulos SIL"/>
          <w:i/>
          <w:color w:val="0000FF"/>
        </w:rPr>
        <w:t>bɛ̀nì-yá</w:t>
      </w:r>
    </w:p>
    <w:p w14:paraId="42F09561" w14:textId="77777777" w:rsidR="001F0BCC" w:rsidRPr="002D209A" w:rsidRDefault="001F0BCC" w:rsidP="001F0BCC">
      <w:pPr>
        <w:tabs>
          <w:tab w:val="clear" w:pos="369"/>
          <w:tab w:val="left" w:pos="1260"/>
          <w:tab w:val="left" w:pos="2700"/>
          <w:tab w:val="left" w:pos="3960"/>
        </w:tabs>
      </w:pPr>
    </w:p>
    <w:p w14:paraId="2705E156" w14:textId="77777777" w:rsidR="001F0BCC" w:rsidRPr="002D209A" w:rsidRDefault="001F0BCC" w:rsidP="0099085F">
      <w:pPr>
        <w:tabs>
          <w:tab w:val="left" w:pos="1620"/>
          <w:tab w:val="left" w:pos="3060"/>
          <w:tab w:val="left" w:pos="4770"/>
        </w:tabs>
      </w:pPr>
    </w:p>
    <w:p w14:paraId="3B1C0D80" w14:textId="16B78236" w:rsidR="00175368" w:rsidRPr="002D209A" w:rsidRDefault="0099085F" w:rsidP="001F0BCC">
      <w:pPr>
        <w:tabs>
          <w:tab w:val="clear" w:pos="369"/>
          <w:tab w:val="left" w:pos="1260"/>
          <w:tab w:val="left" w:pos="2700"/>
          <w:tab w:val="left" w:pos="3960"/>
        </w:tabs>
      </w:pPr>
      <w:r w:rsidRPr="001F0BCC">
        <w:rPr>
          <w:highlight w:val="green"/>
        </w:rPr>
        <w:t>Cvyv</w:t>
      </w:r>
      <w:r w:rsidR="001F0BCC" w:rsidRPr="001F0BCC">
        <w:rPr>
          <w:highlight w:val="green"/>
        </w:rPr>
        <w:t xml:space="preserve"> ~ Cyvv</w:t>
      </w:r>
      <w:r w:rsidR="001F0BCC">
        <w:t xml:space="preserve"> </w:t>
      </w:r>
    </w:p>
    <w:p w14:paraId="3E3EBBB8" w14:textId="77777777" w:rsidR="00175368" w:rsidRPr="00482223" w:rsidRDefault="00175368" w:rsidP="00175368">
      <w:pPr>
        <w:tabs>
          <w:tab w:val="clear" w:pos="369"/>
          <w:tab w:val="left" w:pos="1260"/>
          <w:tab w:val="left" w:pos="2700"/>
          <w:tab w:val="left" w:pos="3960"/>
        </w:tabs>
        <w:rPr>
          <w:i/>
          <w:color w:val="993300"/>
        </w:rPr>
      </w:pPr>
      <w:r w:rsidRPr="001D537D">
        <w:t>‘see’</w:t>
      </w:r>
      <w:r w:rsidRPr="001D537D">
        <w:tab/>
      </w:r>
      <w:r w:rsidRPr="00482223">
        <w:rPr>
          <w:rFonts w:ascii="Doulos SIL" w:hAnsi="Doulos SIL"/>
          <w:i/>
          <w:color w:val="0000FF"/>
        </w:rPr>
        <w:t>ŋŋŋ</w:t>
      </w:r>
      <w:r w:rsidRPr="00482223">
        <w:rPr>
          <w:rFonts w:ascii="Doulos SIL" w:hAnsi="Doulos SIL"/>
          <w:i/>
          <w:color w:val="0000FF"/>
        </w:rPr>
        <w:tab/>
      </w:r>
      <w:r>
        <w:rPr>
          <w:rFonts w:ascii="Doulos SIL" w:hAnsi="Doulos SIL"/>
          <w:i/>
          <w:color w:val="0000FF"/>
        </w:rPr>
        <w:t>sá=á gìyɛ̀</w:t>
      </w:r>
      <w:r w:rsidRPr="00482223">
        <w:rPr>
          <w:rFonts w:ascii="Doulos SIL" w:hAnsi="Doulos SIL"/>
          <w:i/>
          <w:color w:val="0000FF"/>
        </w:rPr>
        <w:tab/>
      </w:r>
      <w:r>
        <w:rPr>
          <w:rFonts w:ascii="Doulos SIL" w:hAnsi="Doulos SIL"/>
          <w:i/>
          <w:color w:val="0000FF"/>
        </w:rPr>
        <w:t>sá=á gìyɛ̀</w:t>
      </w:r>
      <w:r w:rsidRPr="00B61357">
        <w:rPr>
          <w:rFonts w:ascii="Doulos SIL" w:hAnsi="Doulos SIL"/>
          <w:i/>
          <w:color w:val="0000FF"/>
        </w:rPr>
        <w:t xml:space="preserve"> rɛ́</w:t>
      </w:r>
    </w:p>
    <w:p w14:paraId="07B461FB" w14:textId="77777777" w:rsidR="00175368" w:rsidRPr="002D209A" w:rsidRDefault="00175368" w:rsidP="00175368">
      <w:pPr>
        <w:tabs>
          <w:tab w:val="left" w:pos="1620"/>
          <w:tab w:val="left" w:pos="3060"/>
          <w:tab w:val="left" w:pos="4770"/>
        </w:tabs>
      </w:pPr>
      <w:r w:rsidRPr="00482223">
        <w:rPr>
          <w:i/>
          <w:color w:val="993300"/>
        </w:rPr>
        <w:tab/>
      </w:r>
      <w:r>
        <w:rPr>
          <w:rFonts w:ascii="Doulos SIL" w:hAnsi="Doulos SIL"/>
          <w:i/>
          <w:color w:val="0000FF"/>
        </w:rPr>
        <w:t>gìyɛ̀</w:t>
      </w:r>
      <w:r w:rsidRPr="00482223">
        <w:rPr>
          <w:rFonts w:ascii="Doulos SIL" w:hAnsi="Doulos SIL"/>
          <w:i/>
          <w:color w:val="0000FF"/>
        </w:rPr>
        <w:tab/>
      </w:r>
      <w:r>
        <w:rPr>
          <w:rFonts w:ascii="Doulos SIL" w:hAnsi="Doulos SIL"/>
          <w:i/>
          <w:color w:val="0000FF"/>
        </w:rPr>
        <w:t>gyɛ́ (gyɛ̌)</w:t>
      </w:r>
      <w:r w:rsidRPr="00482223">
        <w:rPr>
          <w:rFonts w:ascii="Doulos SIL" w:hAnsi="Doulos SIL"/>
          <w:i/>
          <w:color w:val="0000FF"/>
        </w:rPr>
        <w:tab/>
      </w:r>
      <w:r>
        <w:rPr>
          <w:rFonts w:ascii="Doulos SIL" w:hAnsi="Doulos SIL"/>
          <w:i/>
          <w:color w:val="0000FF"/>
        </w:rPr>
        <w:t>gyɛ̀ɛ̀ rɛ́</w:t>
      </w:r>
      <w:r w:rsidRPr="00482223">
        <w:rPr>
          <w:rFonts w:ascii="Doulos SIL" w:hAnsi="Doulos SIL"/>
          <w:i/>
          <w:color w:val="0000FF"/>
        </w:rPr>
        <w:tab/>
      </w:r>
      <w:r>
        <w:rPr>
          <w:rFonts w:ascii="Doulos SIL" w:hAnsi="Doulos SIL"/>
          <w:i/>
          <w:color w:val="0000FF"/>
        </w:rPr>
        <w:t>gìì-yá</w:t>
      </w:r>
    </w:p>
    <w:p w14:paraId="2C40557B" w14:textId="77777777" w:rsidR="00175368" w:rsidRPr="002D209A" w:rsidRDefault="00175368" w:rsidP="0099085F">
      <w:pPr>
        <w:tabs>
          <w:tab w:val="clear" w:pos="369"/>
          <w:tab w:val="left" w:pos="1260"/>
          <w:tab w:val="left" w:pos="2700"/>
          <w:tab w:val="left" w:pos="3960"/>
        </w:tabs>
      </w:pPr>
    </w:p>
    <w:p w14:paraId="3CA85A02" w14:textId="77777777" w:rsidR="008E3318" w:rsidRPr="00482223" w:rsidRDefault="008E3318" w:rsidP="008E3318">
      <w:pPr>
        <w:tabs>
          <w:tab w:val="clear" w:pos="369"/>
          <w:tab w:val="left" w:pos="1260"/>
          <w:tab w:val="left" w:pos="2700"/>
          <w:tab w:val="left" w:pos="3960"/>
        </w:tabs>
        <w:rPr>
          <w:i/>
          <w:color w:val="993300"/>
        </w:rPr>
      </w:pPr>
      <w:r w:rsidRPr="00575A33">
        <w:t>‘open (door)’</w:t>
      </w:r>
      <w:r w:rsidRPr="00575A33">
        <w:tab/>
      </w:r>
      <w:r>
        <w:rPr>
          <w:rFonts w:ascii="Doulos SIL" w:hAnsi="Doulos SIL"/>
          <w:i/>
          <w:color w:val="0000FF"/>
        </w:rPr>
        <w:t>è dèý</w:t>
      </w:r>
      <w:r w:rsidRPr="00482223">
        <w:rPr>
          <w:rFonts w:ascii="Doulos SIL" w:hAnsi="Doulos SIL"/>
          <w:i/>
          <w:color w:val="0000FF"/>
        </w:rPr>
        <w:tab/>
      </w:r>
      <w:r>
        <w:rPr>
          <w:rFonts w:ascii="Doulos SIL" w:hAnsi="Doulos SIL"/>
          <w:i/>
          <w:color w:val="0000FF"/>
        </w:rPr>
        <w:t>sí=í dɛ̀ɛ̀</w:t>
      </w:r>
      <w:r w:rsidRPr="00482223">
        <w:rPr>
          <w:rFonts w:ascii="Doulos SIL" w:hAnsi="Doulos SIL"/>
          <w:i/>
          <w:color w:val="0000FF"/>
        </w:rPr>
        <w:tab/>
      </w:r>
      <w:r>
        <w:rPr>
          <w:rFonts w:ascii="Doulos SIL" w:hAnsi="Doulos SIL"/>
          <w:i/>
          <w:color w:val="0000FF"/>
        </w:rPr>
        <w:t>sí=í dɛ̀ɛ̀ rɛ́</w:t>
      </w:r>
    </w:p>
    <w:p w14:paraId="2191D2A6" w14:textId="77777777" w:rsidR="008E3318" w:rsidRDefault="008E3318" w:rsidP="008E3318">
      <w:pPr>
        <w:tabs>
          <w:tab w:val="left" w:pos="1620"/>
          <w:tab w:val="left" w:pos="3060"/>
          <w:tab w:val="left" w:pos="4770"/>
        </w:tabs>
        <w:rPr>
          <w:rFonts w:ascii="Doulos SIL" w:hAnsi="Doulos SIL"/>
          <w:i/>
          <w:color w:val="0000FF"/>
        </w:rPr>
      </w:pPr>
      <w:r w:rsidRPr="00482223">
        <w:rPr>
          <w:i/>
          <w:color w:val="993300"/>
        </w:rPr>
        <w:tab/>
      </w:r>
      <w:r>
        <w:rPr>
          <w:rFonts w:ascii="Doulos SIL" w:hAnsi="Doulos SIL"/>
          <w:i/>
          <w:color w:val="0000FF"/>
        </w:rPr>
        <w:t>dɛ̀ɛ̀</w:t>
      </w:r>
      <w:r w:rsidRPr="00482223">
        <w:rPr>
          <w:rFonts w:ascii="Doulos SIL" w:hAnsi="Doulos SIL"/>
          <w:i/>
          <w:color w:val="0000FF"/>
        </w:rPr>
        <w:tab/>
      </w:r>
      <w:r>
        <w:rPr>
          <w:rFonts w:ascii="Doulos SIL" w:hAnsi="Doulos SIL"/>
          <w:i/>
          <w:color w:val="0000FF"/>
        </w:rPr>
        <w:t>sàá dèyí(ì)</w:t>
      </w:r>
      <w:r w:rsidRPr="00482223">
        <w:rPr>
          <w:rFonts w:ascii="Doulos SIL" w:hAnsi="Doulos SIL"/>
          <w:i/>
          <w:color w:val="0000FF"/>
        </w:rPr>
        <w:tab/>
      </w:r>
      <w:r>
        <w:rPr>
          <w:rFonts w:ascii="Doulos SIL" w:hAnsi="Doulos SIL"/>
          <w:i/>
          <w:color w:val="0000FF"/>
        </w:rPr>
        <w:t>dèyí rè</w:t>
      </w:r>
      <w:r w:rsidRPr="00482223">
        <w:rPr>
          <w:rFonts w:ascii="Doulos SIL" w:hAnsi="Doulos SIL"/>
          <w:i/>
          <w:color w:val="0000FF"/>
        </w:rPr>
        <w:tab/>
      </w:r>
      <w:r>
        <w:rPr>
          <w:rFonts w:ascii="Doulos SIL" w:hAnsi="Doulos SIL"/>
          <w:i/>
          <w:color w:val="0000FF"/>
        </w:rPr>
        <w:t>dèy-yá</w:t>
      </w:r>
    </w:p>
    <w:p w14:paraId="724AEE90" w14:textId="77777777" w:rsidR="008E3318" w:rsidRPr="00575A33" w:rsidRDefault="008E3318" w:rsidP="008E3318">
      <w:pPr>
        <w:tabs>
          <w:tab w:val="left" w:pos="1620"/>
          <w:tab w:val="left" w:pos="3060"/>
          <w:tab w:val="left" w:pos="4770"/>
        </w:tabs>
      </w:pPr>
      <w:r>
        <w:t>[</w:t>
      </w:r>
      <w:r w:rsidRPr="00986631">
        <w:rPr>
          <w:rFonts w:ascii="Doulos SIL" w:hAnsi="Doulos SIL"/>
          <w:i/>
          <w:color w:val="0000FF"/>
        </w:rPr>
        <w:t>bó-rɔ́</w:t>
      </w:r>
      <w:r>
        <w:t xml:space="preserve"> ‘door’, </w:t>
      </w:r>
      <w:r w:rsidRPr="00986631">
        <w:rPr>
          <w:rFonts w:ascii="Doulos SIL" w:hAnsi="Doulos SIL"/>
          <w:i/>
          <w:color w:val="0000FF"/>
        </w:rPr>
        <w:t>sàà-rá</w:t>
      </w:r>
      <w:r>
        <w:t xml:space="preserve"> ‘house’]</w:t>
      </w:r>
    </w:p>
    <w:p w14:paraId="6BC7135B" w14:textId="77777777" w:rsidR="0099085F" w:rsidRPr="002D209A" w:rsidRDefault="0099085F" w:rsidP="0099085F">
      <w:pPr>
        <w:tabs>
          <w:tab w:val="clear" w:pos="369"/>
          <w:tab w:val="left" w:pos="1260"/>
          <w:tab w:val="left" w:pos="2700"/>
          <w:tab w:val="left" w:pos="3960"/>
        </w:tabs>
      </w:pPr>
    </w:p>
    <w:p w14:paraId="4F3E68D8" w14:textId="25EEB079" w:rsidR="0099085F" w:rsidRPr="00482223" w:rsidRDefault="0099085F" w:rsidP="0099085F">
      <w:pPr>
        <w:tabs>
          <w:tab w:val="clear" w:pos="369"/>
          <w:tab w:val="left" w:pos="1260"/>
          <w:tab w:val="left" w:pos="2700"/>
          <w:tab w:val="left" w:pos="3960"/>
        </w:tabs>
        <w:rPr>
          <w:i/>
          <w:color w:val="993300"/>
        </w:rPr>
      </w:pPr>
      <w:r w:rsidRPr="00084C82">
        <w:t>‘sow (seeds)’</w:t>
      </w:r>
      <w:r w:rsidRPr="00084C82">
        <w:tab/>
      </w:r>
      <w:r w:rsidR="001F0BCC">
        <w:rPr>
          <w:rFonts w:ascii="Doulos SIL" w:hAnsi="Doulos SIL"/>
          <w:i/>
          <w:color w:val="0000FF"/>
        </w:rPr>
        <w:t>è kǐ</w:t>
      </w:r>
      <w:r w:rsidRPr="00482223">
        <w:rPr>
          <w:rFonts w:ascii="Doulos SIL" w:hAnsi="Doulos SIL"/>
          <w:i/>
          <w:color w:val="0000FF"/>
        </w:rPr>
        <w:tab/>
      </w:r>
      <w:r>
        <w:rPr>
          <w:rFonts w:ascii="Doulos SIL" w:hAnsi="Doulos SIL"/>
          <w:i/>
          <w:color w:val="0000FF"/>
        </w:rPr>
        <w:t>sí=í kìyɛ̀</w:t>
      </w:r>
      <w:r w:rsidRPr="00482223">
        <w:rPr>
          <w:rFonts w:ascii="Doulos SIL" w:hAnsi="Doulos SIL"/>
          <w:i/>
          <w:color w:val="0000FF"/>
        </w:rPr>
        <w:tab/>
      </w:r>
      <w:r>
        <w:rPr>
          <w:rFonts w:ascii="Doulos SIL" w:hAnsi="Doulos SIL"/>
          <w:i/>
          <w:color w:val="0000FF"/>
        </w:rPr>
        <w:t>sí=í kìyɛ̀ rɛ́</w:t>
      </w:r>
    </w:p>
    <w:p w14:paraId="2848F7C5" w14:textId="77777777" w:rsidR="0099085F" w:rsidRDefault="0099085F" w:rsidP="0099085F">
      <w:pPr>
        <w:tabs>
          <w:tab w:val="left" w:pos="1620"/>
          <w:tab w:val="left" w:pos="3060"/>
          <w:tab w:val="left" w:pos="4770"/>
        </w:tabs>
        <w:rPr>
          <w:rFonts w:ascii="Doulos SIL" w:hAnsi="Doulos SIL"/>
          <w:i/>
          <w:color w:val="0000FF"/>
        </w:rPr>
      </w:pPr>
      <w:r w:rsidRPr="00482223">
        <w:rPr>
          <w:i/>
          <w:color w:val="993300"/>
        </w:rPr>
        <w:tab/>
      </w:r>
      <w:r>
        <w:rPr>
          <w:rFonts w:ascii="Doulos SIL" w:hAnsi="Doulos SIL"/>
          <w:i/>
          <w:color w:val="0000FF"/>
        </w:rPr>
        <w:t>kìyɛ̀</w:t>
      </w:r>
      <w:r w:rsidRPr="00482223">
        <w:rPr>
          <w:rFonts w:ascii="Doulos SIL" w:hAnsi="Doulos SIL"/>
          <w:i/>
          <w:color w:val="0000FF"/>
        </w:rPr>
        <w:tab/>
      </w:r>
      <w:r>
        <w:rPr>
          <w:rFonts w:ascii="Doulos SIL" w:hAnsi="Doulos SIL"/>
          <w:i/>
          <w:color w:val="0000FF"/>
        </w:rPr>
        <w:t>kyìíì</w:t>
      </w:r>
      <w:r w:rsidRPr="00482223">
        <w:rPr>
          <w:rFonts w:ascii="Doulos SIL" w:hAnsi="Doulos SIL"/>
          <w:i/>
          <w:color w:val="0000FF"/>
        </w:rPr>
        <w:tab/>
      </w:r>
      <w:r>
        <w:rPr>
          <w:rFonts w:ascii="Doulos SIL" w:hAnsi="Doulos SIL"/>
          <w:i/>
          <w:color w:val="0000FF"/>
        </w:rPr>
        <w:t>kyìí rè</w:t>
      </w:r>
      <w:r w:rsidRPr="00482223">
        <w:rPr>
          <w:rFonts w:ascii="Doulos SIL" w:hAnsi="Doulos SIL"/>
          <w:i/>
          <w:color w:val="0000FF"/>
        </w:rPr>
        <w:tab/>
      </w:r>
      <w:r>
        <w:rPr>
          <w:rFonts w:ascii="Doulos SIL" w:hAnsi="Doulos SIL"/>
          <w:i/>
          <w:color w:val="0000FF"/>
        </w:rPr>
        <w:t>kìì-yá</w:t>
      </w:r>
    </w:p>
    <w:p w14:paraId="72A30AD3" w14:textId="78494052" w:rsidR="0099085F" w:rsidRPr="00986631" w:rsidRDefault="0099085F" w:rsidP="0099085F">
      <w:pPr>
        <w:tabs>
          <w:tab w:val="left" w:pos="1620"/>
          <w:tab w:val="left" w:pos="3060"/>
          <w:tab w:val="left" w:pos="4770"/>
        </w:tabs>
        <w:rPr>
          <w:rFonts w:ascii="Doulos SIL" w:hAnsi="Doulos SIL"/>
          <w:i/>
          <w:color w:val="0000FF"/>
        </w:rPr>
      </w:pPr>
      <w:r>
        <w:rPr>
          <w:rFonts w:ascii="Doulos SIL" w:hAnsi="Doulos SIL"/>
          <w:i/>
          <w:color w:val="0000FF"/>
        </w:rPr>
        <w:tab/>
      </w:r>
      <w:r>
        <w:rPr>
          <w:rFonts w:ascii="Doulos SIL" w:hAnsi="Doulos SIL"/>
          <w:i/>
          <w:color w:val="0000FF"/>
        </w:rPr>
        <w:tab/>
      </w:r>
      <w:r>
        <w:rPr>
          <w:rFonts w:ascii="Doulos SIL" w:hAnsi="Doulos SIL"/>
          <w:i/>
          <w:color w:val="0000FF"/>
        </w:rPr>
        <w:tab/>
        <w:t xml:space="preserve">~ </w:t>
      </w:r>
      <w:r w:rsidRPr="00986631">
        <w:rPr>
          <w:rFonts w:ascii="Doulos SIL" w:hAnsi="Doulos SIL"/>
          <w:i/>
          <w:color w:val="0000FF"/>
        </w:rPr>
        <w:t>kìí rè</w:t>
      </w:r>
    </w:p>
    <w:p w14:paraId="1255F71E" w14:textId="77777777" w:rsidR="0099085F" w:rsidRPr="002D209A" w:rsidRDefault="0099085F" w:rsidP="0099085F">
      <w:pPr>
        <w:tabs>
          <w:tab w:val="clear" w:pos="369"/>
          <w:tab w:val="left" w:pos="1260"/>
          <w:tab w:val="left" w:pos="2700"/>
          <w:tab w:val="left" w:pos="3960"/>
        </w:tabs>
      </w:pPr>
      <w:r w:rsidRPr="00084C82">
        <w:rPr>
          <w:i/>
        </w:rPr>
        <w:t>[Fr semer]</w:t>
      </w:r>
    </w:p>
    <w:p w14:paraId="3E9346D9" w14:textId="77777777" w:rsidR="0099085F" w:rsidRPr="002D209A" w:rsidRDefault="0099085F" w:rsidP="0099085F">
      <w:pPr>
        <w:tabs>
          <w:tab w:val="clear" w:pos="369"/>
          <w:tab w:val="left" w:pos="1260"/>
          <w:tab w:val="left" w:pos="2700"/>
          <w:tab w:val="left" w:pos="3960"/>
        </w:tabs>
      </w:pPr>
    </w:p>
    <w:p w14:paraId="3311B96A" w14:textId="50E3622E" w:rsidR="0099085F" w:rsidRPr="00482223" w:rsidRDefault="0099085F" w:rsidP="0099085F">
      <w:pPr>
        <w:tabs>
          <w:tab w:val="clear" w:pos="369"/>
          <w:tab w:val="left" w:pos="1260"/>
          <w:tab w:val="left" w:pos="2700"/>
          <w:tab w:val="left" w:pos="3960"/>
        </w:tabs>
        <w:rPr>
          <w:i/>
          <w:color w:val="993300"/>
        </w:rPr>
      </w:pPr>
      <w:r w:rsidRPr="007A5928">
        <w:t>‘get, obtain’</w:t>
      </w:r>
      <w:r w:rsidRPr="007A5928">
        <w:tab/>
      </w:r>
      <w:r w:rsidR="001F0BCC">
        <w:rPr>
          <w:rFonts w:ascii="Doulos SIL" w:hAnsi="Doulos SIL"/>
          <w:i/>
          <w:color w:val="0000FF"/>
        </w:rPr>
        <w:t>è gǐ</w:t>
      </w:r>
      <w:r w:rsidRPr="00482223">
        <w:rPr>
          <w:rFonts w:ascii="Doulos SIL" w:hAnsi="Doulos SIL"/>
          <w:i/>
          <w:color w:val="0000FF"/>
        </w:rPr>
        <w:tab/>
      </w:r>
      <w:r>
        <w:rPr>
          <w:rFonts w:ascii="Doulos SIL" w:hAnsi="Doulos SIL"/>
          <w:i/>
          <w:color w:val="0000FF"/>
        </w:rPr>
        <w:t>sí=í gìyɛ̀</w:t>
      </w:r>
      <w:r w:rsidRPr="00482223">
        <w:rPr>
          <w:rFonts w:ascii="Doulos SIL" w:hAnsi="Doulos SIL"/>
          <w:i/>
          <w:color w:val="0000FF"/>
        </w:rPr>
        <w:tab/>
      </w:r>
      <w:r>
        <w:rPr>
          <w:rFonts w:ascii="Doulos SIL" w:hAnsi="Doulos SIL"/>
          <w:i/>
          <w:color w:val="0000FF"/>
        </w:rPr>
        <w:t>sí=í gìyɛ̀ rɛ́</w:t>
      </w:r>
    </w:p>
    <w:p w14:paraId="4A02F565" w14:textId="77777777" w:rsidR="0099085F" w:rsidRDefault="0099085F" w:rsidP="0099085F">
      <w:pPr>
        <w:tabs>
          <w:tab w:val="left" w:pos="1620"/>
          <w:tab w:val="left" w:pos="3060"/>
          <w:tab w:val="left" w:pos="4770"/>
        </w:tabs>
        <w:rPr>
          <w:rFonts w:ascii="Doulos SIL" w:hAnsi="Doulos SIL"/>
          <w:i/>
          <w:color w:val="0000FF"/>
        </w:rPr>
      </w:pPr>
      <w:r w:rsidRPr="00482223">
        <w:rPr>
          <w:i/>
          <w:color w:val="993300"/>
        </w:rPr>
        <w:tab/>
      </w:r>
      <w:r>
        <w:rPr>
          <w:rFonts w:ascii="Doulos SIL" w:hAnsi="Doulos SIL"/>
          <w:i/>
          <w:color w:val="0000FF"/>
        </w:rPr>
        <w:t>gìyɛ̀</w:t>
      </w:r>
      <w:r w:rsidRPr="00482223">
        <w:rPr>
          <w:rFonts w:ascii="Doulos SIL" w:hAnsi="Doulos SIL"/>
          <w:i/>
          <w:color w:val="0000FF"/>
        </w:rPr>
        <w:tab/>
      </w:r>
      <w:r>
        <w:rPr>
          <w:rFonts w:ascii="Doulos SIL" w:hAnsi="Doulos SIL"/>
          <w:i/>
          <w:color w:val="0000FF"/>
        </w:rPr>
        <w:t>gyɛ̀</w:t>
      </w:r>
      <w:r w:rsidRPr="00482223">
        <w:rPr>
          <w:rFonts w:ascii="Doulos SIL" w:hAnsi="Doulos SIL"/>
          <w:i/>
          <w:color w:val="0000FF"/>
        </w:rPr>
        <w:tab/>
      </w:r>
      <w:r>
        <w:rPr>
          <w:rFonts w:ascii="Doulos SIL" w:hAnsi="Doulos SIL"/>
          <w:i/>
          <w:color w:val="0000FF"/>
        </w:rPr>
        <w:t>gyɛ̀ɛ̀ rɛ́</w:t>
      </w:r>
      <w:r w:rsidRPr="00482223">
        <w:rPr>
          <w:rFonts w:ascii="Doulos SIL" w:hAnsi="Doulos SIL"/>
          <w:i/>
          <w:color w:val="0000FF"/>
        </w:rPr>
        <w:tab/>
      </w:r>
      <w:r>
        <w:rPr>
          <w:rFonts w:ascii="Doulos SIL" w:hAnsi="Doulos SIL"/>
          <w:i/>
          <w:color w:val="0000FF"/>
        </w:rPr>
        <w:t>gìì-yá</w:t>
      </w:r>
    </w:p>
    <w:p w14:paraId="6E8CEE05" w14:textId="77777777" w:rsidR="0099085F" w:rsidRPr="002D209A" w:rsidRDefault="0099085F" w:rsidP="0099085F">
      <w:pPr>
        <w:tabs>
          <w:tab w:val="left" w:pos="1620"/>
          <w:tab w:val="left" w:pos="3060"/>
          <w:tab w:val="left" w:pos="4770"/>
        </w:tabs>
      </w:pPr>
      <w:r>
        <w:rPr>
          <w:rFonts w:ascii="Doulos SIL" w:hAnsi="Doulos SIL"/>
          <w:i/>
          <w:color w:val="0000FF"/>
        </w:rPr>
        <w:tab/>
      </w:r>
      <w:r>
        <w:rPr>
          <w:rFonts w:ascii="Doulos SIL" w:hAnsi="Doulos SIL"/>
          <w:i/>
          <w:color w:val="0000FF"/>
        </w:rPr>
        <w:tab/>
      </w:r>
      <w:r>
        <w:rPr>
          <w:rFonts w:ascii="Doulos SIL" w:hAnsi="Doulos SIL"/>
          <w:i/>
          <w:color w:val="0000FF"/>
        </w:rPr>
        <w:tab/>
        <w:t>~ gèè ré</w:t>
      </w:r>
    </w:p>
    <w:p w14:paraId="13095C24" w14:textId="77777777" w:rsidR="0095194D" w:rsidRPr="002D209A" w:rsidRDefault="0095194D" w:rsidP="0095194D">
      <w:pPr>
        <w:tabs>
          <w:tab w:val="clear" w:pos="369"/>
          <w:tab w:val="left" w:pos="1260"/>
          <w:tab w:val="left" w:pos="2700"/>
          <w:tab w:val="left" w:pos="3960"/>
        </w:tabs>
      </w:pPr>
    </w:p>
    <w:p w14:paraId="69209FC0" w14:textId="333090AF" w:rsidR="0095194D" w:rsidRPr="00482223" w:rsidRDefault="0095194D" w:rsidP="0095194D">
      <w:pPr>
        <w:tabs>
          <w:tab w:val="clear" w:pos="369"/>
          <w:tab w:val="left" w:pos="1260"/>
          <w:tab w:val="left" w:pos="2700"/>
          <w:tab w:val="left" w:pos="3960"/>
        </w:tabs>
        <w:rPr>
          <w:i/>
          <w:color w:val="993300"/>
        </w:rPr>
      </w:pPr>
      <w:r w:rsidRPr="001D537D">
        <w:t>‘drink’</w:t>
      </w:r>
      <w:r w:rsidRPr="001D537D">
        <w:tab/>
      </w:r>
      <w:r>
        <w:rPr>
          <w:rFonts w:ascii="Doulos SIL" w:hAnsi="Doulos SIL"/>
          <w:i/>
          <w:color w:val="0000FF"/>
        </w:rPr>
        <w:t>è mǐⁿ</w:t>
      </w:r>
      <w:r w:rsidRPr="00482223">
        <w:rPr>
          <w:rFonts w:ascii="Doulos SIL" w:hAnsi="Doulos SIL"/>
          <w:i/>
          <w:color w:val="0000FF"/>
        </w:rPr>
        <w:tab/>
      </w:r>
      <w:r w:rsidR="00740374">
        <w:rPr>
          <w:rFonts w:ascii="Doulos SIL" w:hAnsi="Doulos SIL"/>
          <w:i/>
          <w:color w:val="0000FF"/>
        </w:rPr>
        <w:t>sí=í mìyɛ̀</w:t>
      </w:r>
      <w:r>
        <w:rPr>
          <w:rFonts w:ascii="Doulos SIL" w:hAnsi="Doulos SIL"/>
          <w:i/>
          <w:color w:val="0000FF"/>
        </w:rPr>
        <w:t>ⁿ</w:t>
      </w:r>
      <w:r w:rsidRPr="00482223">
        <w:rPr>
          <w:rFonts w:ascii="Doulos SIL" w:hAnsi="Doulos SIL"/>
          <w:i/>
          <w:color w:val="0000FF"/>
        </w:rPr>
        <w:tab/>
      </w:r>
      <w:r w:rsidR="007F2168">
        <w:rPr>
          <w:rFonts w:ascii="Doulos SIL" w:hAnsi="Doulos SIL"/>
          <w:i/>
          <w:color w:val="0000FF"/>
        </w:rPr>
        <w:t xml:space="preserve">sí=í </w:t>
      </w:r>
      <w:r>
        <w:rPr>
          <w:rFonts w:ascii="Doulos SIL" w:hAnsi="Doulos SIL"/>
          <w:i/>
          <w:color w:val="0000FF"/>
        </w:rPr>
        <w:t>mìyɛ̀ nɛ́</w:t>
      </w:r>
    </w:p>
    <w:p w14:paraId="239D7E51" w14:textId="0AB05361" w:rsidR="0095194D" w:rsidRPr="002D209A" w:rsidRDefault="0095194D" w:rsidP="0095194D">
      <w:pPr>
        <w:tabs>
          <w:tab w:val="left" w:pos="1620"/>
          <w:tab w:val="left" w:pos="3060"/>
          <w:tab w:val="left" w:pos="4770"/>
        </w:tabs>
      </w:pPr>
      <w:r w:rsidRPr="00482223">
        <w:rPr>
          <w:i/>
          <w:color w:val="993300"/>
        </w:rPr>
        <w:lastRenderedPageBreak/>
        <w:tab/>
      </w:r>
      <w:r>
        <w:rPr>
          <w:rFonts w:ascii="Doulos SIL" w:hAnsi="Doulos SIL"/>
          <w:i/>
          <w:color w:val="0000FF"/>
        </w:rPr>
        <w:t>mìyɛ̀</w:t>
      </w:r>
      <w:r w:rsidR="00740374">
        <w:rPr>
          <w:rFonts w:ascii="Doulos SIL" w:hAnsi="Doulos SIL"/>
          <w:i/>
          <w:color w:val="0000FF"/>
        </w:rPr>
        <w:t>ⁿ</w:t>
      </w:r>
      <w:r w:rsidRPr="00482223">
        <w:rPr>
          <w:rFonts w:ascii="Doulos SIL" w:hAnsi="Doulos SIL"/>
          <w:i/>
          <w:color w:val="0000FF"/>
        </w:rPr>
        <w:tab/>
      </w:r>
      <w:r>
        <w:rPr>
          <w:rFonts w:ascii="Doulos SIL" w:hAnsi="Doulos SIL"/>
          <w:i/>
          <w:color w:val="0000FF"/>
        </w:rPr>
        <w:t>mìí(ì)ⁿ</w:t>
      </w:r>
      <w:r w:rsidRPr="00482223">
        <w:rPr>
          <w:rFonts w:ascii="Doulos SIL" w:hAnsi="Doulos SIL"/>
          <w:i/>
          <w:color w:val="0000FF"/>
        </w:rPr>
        <w:tab/>
      </w:r>
      <w:r>
        <w:rPr>
          <w:rFonts w:ascii="Doulos SIL" w:hAnsi="Doulos SIL"/>
          <w:i/>
          <w:color w:val="0000FF"/>
        </w:rPr>
        <w:t>mìíⁿ nè</w:t>
      </w:r>
      <w:r w:rsidRPr="00482223">
        <w:rPr>
          <w:rFonts w:ascii="Doulos SIL" w:hAnsi="Doulos SIL"/>
          <w:i/>
          <w:color w:val="0000FF"/>
        </w:rPr>
        <w:tab/>
      </w:r>
      <w:r>
        <w:rPr>
          <w:rFonts w:ascii="Doulos SIL" w:hAnsi="Doulos SIL"/>
          <w:i/>
          <w:color w:val="0000FF"/>
        </w:rPr>
        <w:t>mìì-yá</w:t>
      </w:r>
    </w:p>
    <w:p w14:paraId="45038CB7" w14:textId="77777777" w:rsidR="0017740F" w:rsidRPr="002D209A" w:rsidRDefault="0017740F" w:rsidP="00634DEE">
      <w:pPr>
        <w:tabs>
          <w:tab w:val="left" w:pos="1620"/>
          <w:tab w:val="left" w:pos="3060"/>
          <w:tab w:val="left" w:pos="4770"/>
        </w:tabs>
      </w:pPr>
    </w:p>
    <w:p w14:paraId="2E6052D0" w14:textId="6AE61871" w:rsidR="001475E5" w:rsidRPr="00E72CA7" w:rsidRDefault="001475E5" w:rsidP="001475E5">
      <w:pPr>
        <w:tabs>
          <w:tab w:val="clear" w:pos="369"/>
          <w:tab w:val="left" w:pos="1260"/>
          <w:tab w:val="left" w:pos="2700"/>
          <w:tab w:val="left" w:pos="3960"/>
        </w:tabs>
      </w:pPr>
      <w:r w:rsidRPr="00E72CA7">
        <w:rPr>
          <w:highlight w:val="green"/>
        </w:rPr>
        <w:t>CvCv</w:t>
      </w:r>
      <w:r w:rsidR="001F0BCC">
        <w:rPr>
          <w:highlight w:val="green"/>
        </w:rPr>
        <w:t>v</w:t>
      </w:r>
    </w:p>
    <w:p w14:paraId="72D12C25" w14:textId="77777777" w:rsidR="001F0BCC" w:rsidRPr="00482223" w:rsidRDefault="001F0BCC" w:rsidP="001F0BCC">
      <w:pPr>
        <w:tabs>
          <w:tab w:val="clear" w:pos="369"/>
          <w:tab w:val="left" w:pos="1260"/>
          <w:tab w:val="left" w:pos="2700"/>
          <w:tab w:val="left" w:pos="3960"/>
        </w:tabs>
        <w:rPr>
          <w:i/>
          <w:color w:val="993300"/>
        </w:rPr>
      </w:pPr>
    </w:p>
    <w:p w14:paraId="5D977609" w14:textId="1DA1CE57" w:rsidR="001F0BCC" w:rsidRPr="00482223" w:rsidRDefault="001F0BCC" w:rsidP="001F0BCC">
      <w:pPr>
        <w:tabs>
          <w:tab w:val="clear" w:pos="369"/>
          <w:tab w:val="left" w:pos="1260"/>
          <w:tab w:val="left" w:pos="2700"/>
          <w:tab w:val="left" w:pos="3960"/>
        </w:tabs>
        <w:rPr>
          <w:i/>
          <w:color w:val="993300"/>
        </w:rPr>
      </w:pPr>
      <w:r w:rsidRPr="001D537D">
        <w:t>‘catch’</w:t>
      </w:r>
      <w:r w:rsidRPr="001D537D">
        <w:tab/>
      </w:r>
      <w:r>
        <w:rPr>
          <w:rFonts w:ascii="Doulos SIL" w:hAnsi="Doulos SIL"/>
          <w:i/>
          <w:color w:val="0000FF"/>
        </w:rPr>
        <w:t>è dàkó</w:t>
      </w:r>
      <w:r w:rsidRPr="00482223">
        <w:rPr>
          <w:rFonts w:ascii="Doulos SIL" w:hAnsi="Doulos SIL"/>
          <w:i/>
          <w:color w:val="0000FF"/>
        </w:rPr>
        <w:tab/>
      </w:r>
      <w:r>
        <w:rPr>
          <w:rFonts w:ascii="Doulos SIL" w:hAnsi="Doulos SIL"/>
          <w:i/>
          <w:color w:val="0000FF"/>
        </w:rPr>
        <w:t>sí=í dàkɔ́ɔ̀</w:t>
      </w:r>
      <w:r w:rsidRPr="00482223">
        <w:rPr>
          <w:rFonts w:ascii="Doulos SIL" w:hAnsi="Doulos SIL"/>
          <w:i/>
          <w:color w:val="0000FF"/>
        </w:rPr>
        <w:tab/>
      </w:r>
      <w:r>
        <w:rPr>
          <w:rFonts w:ascii="Doulos SIL" w:hAnsi="Doulos SIL"/>
          <w:i/>
          <w:color w:val="0000FF"/>
        </w:rPr>
        <w:t>sí=í dàkɔ́ɔ̀ rɛ̀</w:t>
      </w:r>
    </w:p>
    <w:p w14:paraId="16981502" w14:textId="77777777" w:rsidR="001F0BCC" w:rsidRPr="002D209A" w:rsidRDefault="001F0BCC" w:rsidP="001F0BCC">
      <w:pPr>
        <w:tabs>
          <w:tab w:val="left" w:pos="1620"/>
          <w:tab w:val="left" w:pos="3060"/>
          <w:tab w:val="left" w:pos="4770"/>
        </w:tabs>
      </w:pPr>
      <w:r w:rsidRPr="00482223">
        <w:rPr>
          <w:i/>
          <w:color w:val="993300"/>
        </w:rPr>
        <w:tab/>
      </w:r>
      <w:r>
        <w:rPr>
          <w:rFonts w:ascii="Doulos SIL" w:hAnsi="Doulos SIL"/>
          <w:i/>
          <w:color w:val="0000FF"/>
        </w:rPr>
        <w:t>dàkɔ́ɔ̀</w:t>
      </w:r>
      <w:r w:rsidRPr="00482223">
        <w:rPr>
          <w:rFonts w:ascii="Doulos SIL" w:hAnsi="Doulos SIL"/>
          <w:i/>
          <w:color w:val="0000FF"/>
        </w:rPr>
        <w:tab/>
      </w:r>
      <w:r>
        <w:rPr>
          <w:rFonts w:ascii="Doulos SIL" w:hAnsi="Doulos SIL"/>
          <w:i/>
          <w:color w:val="0000FF"/>
        </w:rPr>
        <w:t>dàkóè</w:t>
      </w:r>
      <w:r w:rsidRPr="00482223">
        <w:rPr>
          <w:rFonts w:ascii="Doulos SIL" w:hAnsi="Doulos SIL"/>
          <w:i/>
          <w:color w:val="0000FF"/>
        </w:rPr>
        <w:tab/>
      </w:r>
      <w:r>
        <w:rPr>
          <w:rFonts w:ascii="Doulos SIL" w:hAnsi="Doulos SIL"/>
          <w:i/>
          <w:color w:val="0000FF"/>
        </w:rPr>
        <w:t>dàkóó rè</w:t>
      </w:r>
      <w:r w:rsidRPr="00482223">
        <w:rPr>
          <w:rFonts w:ascii="Doulos SIL" w:hAnsi="Doulos SIL"/>
          <w:i/>
          <w:color w:val="0000FF"/>
        </w:rPr>
        <w:tab/>
      </w:r>
      <w:r>
        <w:rPr>
          <w:rFonts w:ascii="Doulos SIL" w:hAnsi="Doulos SIL"/>
          <w:i/>
          <w:color w:val="0000FF"/>
        </w:rPr>
        <w:t>dàkó-yà</w:t>
      </w:r>
    </w:p>
    <w:p w14:paraId="636AAA1E" w14:textId="77777777" w:rsidR="001F0BCC" w:rsidRDefault="001F0BCC" w:rsidP="001F0BCC">
      <w:pPr>
        <w:rPr>
          <w:i/>
        </w:rPr>
      </w:pPr>
      <w:r>
        <w:rPr>
          <w:i/>
        </w:rPr>
        <w:t>[catch sth thrown]</w:t>
      </w:r>
    </w:p>
    <w:p w14:paraId="52636655" w14:textId="77777777" w:rsidR="001F0BCC" w:rsidRPr="002D209A" w:rsidRDefault="001F0BCC" w:rsidP="001F0BCC">
      <w:pPr>
        <w:tabs>
          <w:tab w:val="clear" w:pos="369"/>
          <w:tab w:val="left" w:pos="1260"/>
          <w:tab w:val="left" w:pos="2700"/>
          <w:tab w:val="left" w:pos="3960"/>
        </w:tabs>
      </w:pPr>
    </w:p>
    <w:p w14:paraId="4A59A6F7" w14:textId="77777777" w:rsidR="001F0BCC" w:rsidRPr="00482223" w:rsidRDefault="001F0BCC" w:rsidP="001F0BCC">
      <w:pPr>
        <w:tabs>
          <w:tab w:val="clear" w:pos="369"/>
          <w:tab w:val="left" w:pos="1260"/>
          <w:tab w:val="left" w:pos="2700"/>
          <w:tab w:val="left" w:pos="3960"/>
        </w:tabs>
        <w:rPr>
          <w:i/>
          <w:color w:val="993300"/>
        </w:rPr>
      </w:pPr>
      <w:r w:rsidRPr="00A96892">
        <w:t>‘run’</w:t>
      </w:r>
      <w:r w:rsidRPr="00A96892">
        <w:tab/>
      </w:r>
      <w:r>
        <w:rPr>
          <w:rFonts w:ascii="Doulos SIL" w:hAnsi="Doulos SIL"/>
          <w:i/>
          <w:color w:val="0000FF"/>
        </w:rPr>
        <w:t>fə̀dí</w:t>
      </w:r>
      <w:r w:rsidRPr="00482223">
        <w:rPr>
          <w:rFonts w:ascii="Doulos SIL" w:hAnsi="Doulos SIL"/>
          <w:i/>
          <w:color w:val="0000FF"/>
        </w:rPr>
        <w:tab/>
      </w:r>
      <w:r>
        <w:rPr>
          <w:rFonts w:ascii="Doulos SIL" w:hAnsi="Doulos SIL"/>
          <w:i/>
          <w:color w:val="0000FF"/>
        </w:rPr>
        <w:t>sà fə̀dɛ́ɛ̀</w:t>
      </w:r>
      <w:r w:rsidRPr="00482223">
        <w:rPr>
          <w:rFonts w:ascii="Doulos SIL" w:hAnsi="Doulos SIL"/>
          <w:i/>
          <w:color w:val="0000FF"/>
        </w:rPr>
        <w:tab/>
      </w:r>
      <w:r>
        <w:rPr>
          <w:rFonts w:ascii="Doulos SIL" w:hAnsi="Doulos SIL"/>
          <w:i/>
          <w:color w:val="0000FF"/>
        </w:rPr>
        <w:t>sà fɛ̀dɛ́ɛ̀ rɛ́</w:t>
      </w:r>
    </w:p>
    <w:p w14:paraId="6C6734A2" w14:textId="77777777" w:rsidR="001F0BCC" w:rsidRPr="002D209A" w:rsidRDefault="001F0BCC" w:rsidP="001F0BCC">
      <w:pPr>
        <w:tabs>
          <w:tab w:val="left" w:pos="1620"/>
          <w:tab w:val="left" w:pos="3060"/>
          <w:tab w:val="left" w:pos="4770"/>
        </w:tabs>
      </w:pPr>
      <w:r w:rsidRPr="00482223">
        <w:rPr>
          <w:i/>
          <w:color w:val="993300"/>
        </w:rPr>
        <w:tab/>
      </w:r>
      <w:r>
        <w:rPr>
          <w:rFonts w:ascii="Doulos SIL" w:hAnsi="Doulos SIL"/>
          <w:i/>
          <w:color w:val="0000FF"/>
        </w:rPr>
        <w:t>fə̀dɛ́ɛ̀</w:t>
      </w:r>
      <w:r w:rsidRPr="00482223">
        <w:rPr>
          <w:rFonts w:ascii="Doulos SIL" w:hAnsi="Doulos SIL"/>
          <w:i/>
          <w:color w:val="0000FF"/>
        </w:rPr>
        <w:tab/>
      </w:r>
      <w:r>
        <w:rPr>
          <w:rFonts w:ascii="Doulos SIL" w:hAnsi="Doulos SIL"/>
          <w:i/>
          <w:color w:val="0000FF"/>
        </w:rPr>
        <w:t>fə̀dí</w:t>
      </w:r>
      <w:r w:rsidRPr="00482223">
        <w:rPr>
          <w:rFonts w:ascii="Doulos SIL" w:hAnsi="Doulos SIL"/>
          <w:i/>
          <w:color w:val="0000FF"/>
        </w:rPr>
        <w:tab/>
      </w:r>
      <w:r>
        <w:rPr>
          <w:rFonts w:ascii="Doulos SIL" w:hAnsi="Doulos SIL"/>
          <w:i/>
          <w:color w:val="0000FF"/>
        </w:rPr>
        <w:t>fɛ̀dí rè</w:t>
      </w:r>
      <w:r w:rsidRPr="00482223">
        <w:rPr>
          <w:rFonts w:ascii="Doulos SIL" w:hAnsi="Doulos SIL"/>
          <w:i/>
          <w:color w:val="0000FF"/>
        </w:rPr>
        <w:tab/>
      </w:r>
      <w:r>
        <w:rPr>
          <w:rFonts w:ascii="Doulos SIL" w:hAnsi="Doulos SIL"/>
          <w:i/>
          <w:color w:val="0000FF"/>
        </w:rPr>
        <w:t>fə̀dí-yà</w:t>
      </w:r>
    </w:p>
    <w:p w14:paraId="4E5B2210" w14:textId="77777777" w:rsidR="001F0BCC" w:rsidRDefault="001F0BCC" w:rsidP="001F0BCC">
      <w:pPr>
        <w:tabs>
          <w:tab w:val="clear" w:pos="369"/>
          <w:tab w:val="left" w:pos="1260"/>
          <w:tab w:val="left" w:pos="2700"/>
          <w:tab w:val="left" w:pos="3960"/>
        </w:tabs>
      </w:pPr>
      <w:r w:rsidRPr="002D209A">
        <w:t xml:space="preserve"> </w:t>
      </w:r>
    </w:p>
    <w:p w14:paraId="1936995B" w14:textId="2CA436AC" w:rsidR="001F0BCC" w:rsidRPr="00482223" w:rsidRDefault="001F0BCC" w:rsidP="001F0BCC">
      <w:pPr>
        <w:tabs>
          <w:tab w:val="clear" w:pos="369"/>
          <w:tab w:val="left" w:pos="1260"/>
          <w:tab w:val="left" w:pos="2700"/>
          <w:tab w:val="left" w:pos="3960"/>
        </w:tabs>
        <w:rPr>
          <w:i/>
          <w:color w:val="993300"/>
        </w:rPr>
      </w:pPr>
      <w:r w:rsidRPr="002D209A">
        <w:t>‘squeeze’</w:t>
      </w:r>
      <w:r w:rsidRPr="002D209A">
        <w:tab/>
      </w:r>
      <w:r>
        <w:rPr>
          <w:rFonts w:ascii="Doulos SIL" w:hAnsi="Doulos SIL"/>
          <w:i/>
          <w:color w:val="0000FF"/>
        </w:rPr>
        <w:t>à dɛ̀rɛ́</w:t>
      </w:r>
      <w:r w:rsidRPr="00482223">
        <w:rPr>
          <w:rFonts w:ascii="Doulos SIL" w:hAnsi="Doulos SIL"/>
          <w:i/>
          <w:color w:val="0000FF"/>
        </w:rPr>
        <w:tab/>
      </w:r>
      <w:r>
        <w:rPr>
          <w:rFonts w:ascii="Doulos SIL" w:hAnsi="Doulos SIL"/>
          <w:i/>
          <w:color w:val="0000FF"/>
        </w:rPr>
        <w:t>sá=á dɛ̀rɛ́ɛ̀</w:t>
      </w:r>
      <w:r w:rsidRPr="00482223">
        <w:rPr>
          <w:rFonts w:ascii="Doulos SIL" w:hAnsi="Doulos SIL"/>
          <w:i/>
          <w:color w:val="0000FF"/>
        </w:rPr>
        <w:tab/>
      </w:r>
      <w:r>
        <w:rPr>
          <w:rFonts w:ascii="Doulos SIL" w:hAnsi="Doulos SIL"/>
          <w:i/>
          <w:color w:val="0000FF"/>
        </w:rPr>
        <w:t>sá=á dɛ̀rɛ́ rɛ̀</w:t>
      </w:r>
    </w:p>
    <w:p w14:paraId="5EA5EDDB" w14:textId="77777777" w:rsidR="001F0BCC" w:rsidRPr="00482223" w:rsidRDefault="001F0BCC" w:rsidP="001F0BCC">
      <w:pPr>
        <w:tabs>
          <w:tab w:val="left" w:pos="1620"/>
          <w:tab w:val="left" w:pos="3060"/>
          <w:tab w:val="left" w:pos="4770"/>
        </w:tabs>
        <w:rPr>
          <w:i/>
          <w:color w:val="993300"/>
        </w:rPr>
      </w:pPr>
      <w:r w:rsidRPr="00482223">
        <w:rPr>
          <w:i/>
          <w:color w:val="993300"/>
        </w:rPr>
        <w:tab/>
      </w:r>
      <w:r>
        <w:rPr>
          <w:rFonts w:ascii="Doulos SIL" w:hAnsi="Doulos SIL"/>
          <w:i/>
          <w:color w:val="0000FF"/>
        </w:rPr>
        <w:t>dɛ̀rɛ́ɛ̀</w:t>
      </w:r>
      <w:r w:rsidRPr="00482223">
        <w:rPr>
          <w:rFonts w:ascii="Doulos SIL" w:hAnsi="Doulos SIL"/>
          <w:i/>
          <w:color w:val="0000FF"/>
        </w:rPr>
        <w:tab/>
      </w:r>
      <w:r>
        <w:rPr>
          <w:rFonts w:ascii="Doulos SIL" w:hAnsi="Doulos SIL"/>
          <w:i/>
          <w:color w:val="0000FF"/>
        </w:rPr>
        <w:t>dɛ̀rɛ́ɛ̀</w:t>
      </w:r>
      <w:r w:rsidRPr="00482223">
        <w:rPr>
          <w:rFonts w:ascii="Doulos SIL" w:hAnsi="Doulos SIL"/>
          <w:i/>
          <w:color w:val="0000FF"/>
        </w:rPr>
        <w:tab/>
      </w:r>
      <w:r>
        <w:rPr>
          <w:rFonts w:ascii="Doulos SIL" w:hAnsi="Doulos SIL"/>
          <w:i/>
          <w:color w:val="0000FF"/>
        </w:rPr>
        <w:t>dɛ̀rɛ́ rɛ̀</w:t>
      </w:r>
      <w:r w:rsidRPr="00482223">
        <w:rPr>
          <w:rFonts w:ascii="Doulos SIL" w:hAnsi="Doulos SIL"/>
          <w:i/>
          <w:color w:val="0000FF"/>
        </w:rPr>
        <w:tab/>
      </w:r>
      <w:r>
        <w:rPr>
          <w:rFonts w:ascii="Doulos SIL" w:hAnsi="Doulos SIL"/>
          <w:i/>
          <w:color w:val="0000FF"/>
        </w:rPr>
        <w:t>dɛ̀rɛ́-yà</w:t>
      </w:r>
    </w:p>
    <w:p w14:paraId="1EA2D46F" w14:textId="77777777" w:rsidR="001F0BCC" w:rsidRPr="002D209A" w:rsidRDefault="001F0BCC" w:rsidP="001F0BCC">
      <w:pPr>
        <w:tabs>
          <w:tab w:val="clear" w:pos="369"/>
          <w:tab w:val="left" w:pos="1260"/>
          <w:tab w:val="left" w:pos="2700"/>
          <w:tab w:val="left" w:pos="3960"/>
        </w:tabs>
      </w:pPr>
      <w:r w:rsidRPr="002D209A">
        <w:rPr>
          <w:i/>
        </w:rPr>
        <w:t>[Fr serrer]</w:t>
      </w:r>
    </w:p>
    <w:p w14:paraId="14DCBFFC" w14:textId="77777777" w:rsidR="007C1D64" w:rsidRPr="002D209A" w:rsidRDefault="007C1D64" w:rsidP="001F0BCC"/>
    <w:p w14:paraId="6B11AA33" w14:textId="77777777" w:rsidR="001F0BCC" w:rsidRDefault="001F0BCC" w:rsidP="0099085F">
      <w:pPr>
        <w:tabs>
          <w:tab w:val="clear" w:pos="369"/>
          <w:tab w:val="left" w:pos="1260"/>
          <w:tab w:val="left" w:pos="2700"/>
          <w:tab w:val="left" w:pos="3960"/>
        </w:tabs>
      </w:pPr>
    </w:p>
    <w:p w14:paraId="6B8849BE" w14:textId="77777777" w:rsidR="001F0BCC" w:rsidRPr="00E72CA7" w:rsidRDefault="001F0BCC" w:rsidP="001F0BCC">
      <w:pPr>
        <w:tabs>
          <w:tab w:val="clear" w:pos="369"/>
          <w:tab w:val="left" w:pos="1260"/>
          <w:tab w:val="left" w:pos="2700"/>
          <w:tab w:val="left" w:pos="3960"/>
        </w:tabs>
      </w:pPr>
      <w:r w:rsidRPr="00E72CA7">
        <w:rPr>
          <w:highlight w:val="green"/>
        </w:rPr>
        <w:t>CvCvvⁿ</w:t>
      </w:r>
    </w:p>
    <w:p w14:paraId="6681F30F" w14:textId="77777777" w:rsidR="001F0BCC" w:rsidRPr="00482223" w:rsidRDefault="001F0BCC" w:rsidP="001F0BCC">
      <w:pPr>
        <w:tabs>
          <w:tab w:val="clear" w:pos="369"/>
          <w:tab w:val="left" w:pos="1260"/>
          <w:tab w:val="left" w:pos="2700"/>
          <w:tab w:val="left" w:pos="3960"/>
        </w:tabs>
        <w:rPr>
          <w:i/>
          <w:color w:val="993300"/>
        </w:rPr>
      </w:pPr>
    </w:p>
    <w:p w14:paraId="376A604D" w14:textId="2F9416DA" w:rsidR="0099085F" w:rsidRPr="00482223" w:rsidRDefault="0099085F" w:rsidP="0099085F">
      <w:pPr>
        <w:tabs>
          <w:tab w:val="clear" w:pos="369"/>
          <w:tab w:val="left" w:pos="1260"/>
          <w:tab w:val="left" w:pos="2700"/>
          <w:tab w:val="left" w:pos="3960"/>
        </w:tabs>
        <w:rPr>
          <w:i/>
          <w:color w:val="993300"/>
        </w:rPr>
      </w:pPr>
      <w:r w:rsidRPr="00665426">
        <w:t xml:space="preserve"> ‘taste’</w:t>
      </w:r>
      <w:r w:rsidRPr="00665426">
        <w:tab/>
      </w:r>
      <w:r>
        <w:rPr>
          <w:rFonts w:ascii="Doulos SIL" w:hAnsi="Doulos SIL"/>
          <w:i/>
          <w:color w:val="0000FF"/>
        </w:rPr>
        <w:t>è nɛ̀nɛ́ⁿ</w:t>
      </w:r>
      <w:r w:rsidRPr="00482223">
        <w:rPr>
          <w:rFonts w:ascii="Doulos SIL" w:hAnsi="Doulos SIL"/>
          <w:i/>
          <w:color w:val="0000FF"/>
        </w:rPr>
        <w:tab/>
      </w:r>
      <w:r>
        <w:rPr>
          <w:rFonts w:ascii="Doulos SIL" w:hAnsi="Doulos SIL"/>
          <w:i/>
          <w:color w:val="0000FF"/>
        </w:rPr>
        <w:t>sí=í nɛ̀nɛ́ɛ̀ⁿ</w:t>
      </w:r>
      <w:r w:rsidRPr="00482223">
        <w:rPr>
          <w:rFonts w:ascii="Doulos SIL" w:hAnsi="Doulos SIL"/>
          <w:i/>
          <w:color w:val="0000FF"/>
        </w:rPr>
        <w:tab/>
      </w:r>
      <w:r>
        <w:rPr>
          <w:rFonts w:ascii="Doulos SIL" w:hAnsi="Doulos SIL"/>
          <w:i/>
          <w:color w:val="0000FF"/>
        </w:rPr>
        <w:t>sí=í nɛ̀nɛ́ɛ̀ⁿ nɛ́</w:t>
      </w:r>
    </w:p>
    <w:p w14:paraId="06FD3E59" w14:textId="77777777" w:rsidR="0099085F" w:rsidRPr="002D209A" w:rsidRDefault="0099085F" w:rsidP="0099085F">
      <w:pPr>
        <w:tabs>
          <w:tab w:val="left" w:pos="1620"/>
          <w:tab w:val="left" w:pos="3060"/>
          <w:tab w:val="left" w:pos="4770"/>
        </w:tabs>
      </w:pPr>
      <w:r w:rsidRPr="00482223">
        <w:rPr>
          <w:i/>
          <w:color w:val="993300"/>
        </w:rPr>
        <w:tab/>
      </w:r>
      <w:r>
        <w:rPr>
          <w:rFonts w:ascii="Doulos SIL" w:hAnsi="Doulos SIL"/>
          <w:i/>
          <w:color w:val="0000FF"/>
        </w:rPr>
        <w:t>nɛ̀nɛ́ɛ̀ⁿ</w:t>
      </w:r>
      <w:r w:rsidRPr="00482223">
        <w:rPr>
          <w:rFonts w:ascii="Doulos SIL" w:hAnsi="Doulos SIL"/>
          <w:i/>
          <w:color w:val="0000FF"/>
        </w:rPr>
        <w:tab/>
      </w:r>
      <w:r>
        <w:rPr>
          <w:rFonts w:ascii="Doulos SIL" w:hAnsi="Doulos SIL"/>
          <w:i/>
          <w:color w:val="0000FF"/>
        </w:rPr>
        <w:t>nɛ̀nɛ́ɛ̀ⁿ</w:t>
      </w:r>
      <w:r w:rsidRPr="00482223">
        <w:rPr>
          <w:rFonts w:ascii="Doulos SIL" w:hAnsi="Doulos SIL"/>
          <w:i/>
          <w:color w:val="0000FF"/>
        </w:rPr>
        <w:tab/>
      </w:r>
      <w:r>
        <w:rPr>
          <w:rFonts w:ascii="Doulos SIL" w:hAnsi="Doulos SIL"/>
          <w:i/>
          <w:color w:val="0000FF"/>
        </w:rPr>
        <w:t>nɛ̀nɛ́ɛ̀ⁿ nɛ́ⁿ</w:t>
      </w:r>
      <w:r w:rsidRPr="00482223">
        <w:rPr>
          <w:rFonts w:ascii="Doulos SIL" w:hAnsi="Doulos SIL"/>
          <w:i/>
          <w:color w:val="0000FF"/>
        </w:rPr>
        <w:tab/>
      </w:r>
      <w:r>
        <w:rPr>
          <w:rFonts w:ascii="Doulos SIL" w:hAnsi="Doulos SIL"/>
          <w:i/>
          <w:color w:val="0000FF"/>
        </w:rPr>
        <w:t>nɛ̀nɛ́ⁿ-yà</w:t>
      </w:r>
    </w:p>
    <w:p w14:paraId="03DB292C" w14:textId="77777777" w:rsidR="0099085F" w:rsidRDefault="0099085F" w:rsidP="0099085F">
      <w:pPr>
        <w:tabs>
          <w:tab w:val="clear" w:pos="369"/>
          <w:tab w:val="left" w:pos="1260"/>
          <w:tab w:val="left" w:pos="2700"/>
          <w:tab w:val="left" w:pos="3960"/>
        </w:tabs>
      </w:pPr>
      <w:r w:rsidRPr="00DB1A5A">
        <w:t xml:space="preserve"> </w:t>
      </w:r>
    </w:p>
    <w:p w14:paraId="79A1F138" w14:textId="13D937E8" w:rsidR="001475E5" w:rsidRDefault="001475E5" w:rsidP="0099085F">
      <w:pPr>
        <w:tabs>
          <w:tab w:val="clear" w:pos="369"/>
          <w:tab w:val="left" w:pos="1260"/>
          <w:tab w:val="left" w:pos="2700"/>
          <w:tab w:val="left" w:pos="3960"/>
        </w:tabs>
        <w:rPr>
          <w:rFonts w:ascii="Doulos SIL" w:hAnsi="Doulos SIL"/>
          <w:i/>
          <w:color w:val="0000FF"/>
        </w:rPr>
      </w:pPr>
      <w:r w:rsidRPr="00DB1A5A">
        <w:t>‘</w:t>
      </w:r>
      <w:r>
        <w:t>finish’</w:t>
      </w:r>
      <w:r w:rsidRPr="00DB1A5A">
        <w:tab/>
      </w:r>
      <w:r>
        <w:rPr>
          <w:rFonts w:ascii="Doulos SIL" w:hAnsi="Doulos SIL"/>
          <w:i/>
          <w:color w:val="0000FF"/>
        </w:rPr>
        <w:t>dákáⁿ</w:t>
      </w:r>
      <w:r w:rsidRPr="00482223">
        <w:rPr>
          <w:rFonts w:ascii="Doulos SIL" w:hAnsi="Doulos SIL"/>
          <w:i/>
          <w:color w:val="0000FF"/>
        </w:rPr>
        <w:tab/>
      </w:r>
      <w:r w:rsidR="007F2168">
        <w:rPr>
          <w:rFonts w:ascii="Doulos SIL" w:hAnsi="Doulos SIL"/>
          <w:i/>
          <w:color w:val="0000FF"/>
        </w:rPr>
        <w:t>má sì=ɪ̀ dà</w:t>
      </w:r>
      <w:r>
        <w:rPr>
          <w:rFonts w:ascii="Doulos SIL" w:hAnsi="Doulos SIL"/>
          <w:i/>
          <w:color w:val="0000FF"/>
        </w:rPr>
        <w:t>kááⁿ</w:t>
      </w:r>
      <w:r w:rsidRPr="00482223">
        <w:rPr>
          <w:rFonts w:ascii="Doulos SIL" w:hAnsi="Doulos SIL"/>
          <w:i/>
          <w:color w:val="0000FF"/>
        </w:rPr>
        <w:tab/>
      </w:r>
      <w:r w:rsidR="007F2168">
        <w:rPr>
          <w:rFonts w:ascii="Doulos SIL" w:hAnsi="Doulos SIL"/>
          <w:i/>
          <w:color w:val="0000FF"/>
        </w:rPr>
        <w:t>má sì=ɪ̀ dà</w:t>
      </w:r>
      <w:r>
        <w:rPr>
          <w:rFonts w:ascii="Doulos SIL" w:hAnsi="Doulos SIL"/>
          <w:i/>
          <w:color w:val="0000FF"/>
        </w:rPr>
        <w:t>kááⁿ nɛ̀</w:t>
      </w:r>
    </w:p>
    <w:p w14:paraId="0F428AE3" w14:textId="161C4862" w:rsidR="007F2168" w:rsidRPr="00482223" w:rsidRDefault="007F2168" w:rsidP="0099085F">
      <w:pPr>
        <w:tabs>
          <w:tab w:val="clear" w:pos="369"/>
          <w:tab w:val="left" w:pos="1260"/>
          <w:tab w:val="left" w:pos="2700"/>
          <w:tab w:val="left" w:pos="3960"/>
        </w:tabs>
        <w:rPr>
          <w:i/>
          <w:color w:val="993300"/>
        </w:rPr>
      </w:pPr>
      <w:r>
        <w:rPr>
          <w:rFonts w:ascii="Doulos SIL" w:hAnsi="Doulos SIL"/>
          <w:i/>
          <w:color w:val="0000FF"/>
        </w:rPr>
        <w:tab/>
      </w:r>
      <w:r>
        <w:rPr>
          <w:rFonts w:ascii="Doulos SIL" w:hAnsi="Doulos SIL"/>
          <w:i/>
          <w:color w:val="0000FF"/>
        </w:rPr>
        <w:tab/>
        <w:t>á sí=í dàkááⁿ</w:t>
      </w:r>
      <w:r>
        <w:rPr>
          <w:rFonts w:ascii="Doulos SIL" w:hAnsi="Doulos SIL"/>
          <w:i/>
          <w:color w:val="0000FF"/>
        </w:rPr>
        <w:tab/>
      </w:r>
      <w:r>
        <w:rPr>
          <w:rFonts w:ascii="Doulos SIL" w:hAnsi="Doulos SIL"/>
          <w:i/>
          <w:color w:val="0000FF"/>
        </w:rPr>
        <w:tab/>
        <w:t>á sí=í dàkááⁿ nɛ̀</w:t>
      </w:r>
    </w:p>
    <w:p w14:paraId="54AFF345" w14:textId="1BC9A0D8" w:rsidR="001475E5" w:rsidRPr="00482223" w:rsidRDefault="001475E5" w:rsidP="001475E5">
      <w:pPr>
        <w:tabs>
          <w:tab w:val="left" w:pos="1620"/>
          <w:tab w:val="left" w:pos="3060"/>
          <w:tab w:val="left" w:pos="4770"/>
        </w:tabs>
        <w:rPr>
          <w:i/>
          <w:color w:val="993300"/>
        </w:rPr>
      </w:pPr>
      <w:r w:rsidRPr="00482223">
        <w:rPr>
          <w:i/>
          <w:color w:val="993300"/>
        </w:rPr>
        <w:tab/>
      </w:r>
      <w:r>
        <w:rPr>
          <w:rFonts w:ascii="Doulos SIL" w:hAnsi="Doulos SIL"/>
          <w:i/>
          <w:color w:val="0000FF"/>
        </w:rPr>
        <w:t>dákááⁿ</w:t>
      </w:r>
      <w:r w:rsidRPr="00482223">
        <w:rPr>
          <w:rFonts w:ascii="Doulos SIL" w:hAnsi="Doulos SIL"/>
          <w:i/>
          <w:color w:val="0000FF"/>
        </w:rPr>
        <w:tab/>
      </w:r>
      <w:r>
        <w:rPr>
          <w:rFonts w:ascii="Doulos SIL" w:hAnsi="Doulos SIL"/>
          <w:i/>
          <w:color w:val="0000FF"/>
        </w:rPr>
        <w:t>dɛ̀kɛ́ⁿ</w:t>
      </w:r>
      <w:r w:rsidRPr="00482223">
        <w:rPr>
          <w:rFonts w:ascii="Doulos SIL" w:hAnsi="Doulos SIL"/>
          <w:i/>
          <w:color w:val="0000FF"/>
        </w:rPr>
        <w:tab/>
      </w:r>
      <w:r w:rsidR="007F2168">
        <w:rPr>
          <w:rFonts w:ascii="Doulos SIL" w:hAnsi="Doulos SIL"/>
          <w:i/>
          <w:color w:val="0000FF"/>
        </w:rPr>
        <w:t>dɛ̀kɛ́ɛ́ⁿ nɛ̀</w:t>
      </w:r>
      <w:r w:rsidRPr="00482223">
        <w:rPr>
          <w:rFonts w:ascii="Doulos SIL" w:hAnsi="Doulos SIL"/>
          <w:i/>
          <w:color w:val="0000FF"/>
        </w:rPr>
        <w:tab/>
      </w:r>
      <w:r>
        <w:rPr>
          <w:rFonts w:ascii="Doulos SIL" w:hAnsi="Doulos SIL"/>
          <w:i/>
          <w:color w:val="0000FF"/>
        </w:rPr>
        <w:t>dɛ̀kɛ́ⁿ-yà</w:t>
      </w:r>
    </w:p>
    <w:p w14:paraId="7D1476B4" w14:textId="3C8233F5" w:rsidR="001475E5" w:rsidRPr="002D209A" w:rsidRDefault="001475E5" w:rsidP="001475E5">
      <w:r w:rsidRPr="00DB1A5A">
        <w:rPr>
          <w:i/>
        </w:rPr>
        <w:t>[also used in the sense ‘die’]</w:t>
      </w:r>
      <w:r w:rsidR="007F2168">
        <w:rPr>
          <w:i/>
        </w:rPr>
        <w:tab/>
      </w:r>
      <w:r w:rsidR="007F2168">
        <w:rPr>
          <w:rFonts w:ascii="Doulos SIL" w:hAnsi="Doulos SIL"/>
          <w:i/>
          <w:color w:val="0000FF"/>
        </w:rPr>
        <w:t>tó dɛ̀kɛ̀ɛ̀ⁿ nɛ́</w:t>
      </w:r>
    </w:p>
    <w:p w14:paraId="151AD306" w14:textId="77777777" w:rsidR="001475E5" w:rsidRPr="002D209A" w:rsidRDefault="001475E5" w:rsidP="001475E5"/>
    <w:p w14:paraId="411E5BEE" w14:textId="26DFE8D7" w:rsidR="001475E5" w:rsidRPr="004E4B14" w:rsidRDefault="001475E5" w:rsidP="001475E5">
      <w:pPr>
        <w:tabs>
          <w:tab w:val="clear" w:pos="369"/>
          <w:tab w:val="left" w:pos="1260"/>
          <w:tab w:val="left" w:pos="2700"/>
          <w:tab w:val="left" w:pos="3960"/>
        </w:tabs>
        <w:rPr>
          <w:rFonts w:ascii="Doulos SIL" w:hAnsi="Doulos SIL"/>
          <w:i/>
          <w:color w:val="0000FF"/>
        </w:rPr>
      </w:pPr>
      <w:r w:rsidRPr="004E4B14">
        <w:t xml:space="preserve"> ‘pull’</w:t>
      </w:r>
      <w:r w:rsidRPr="004E4B14">
        <w:tab/>
      </w:r>
      <w:r>
        <w:rPr>
          <w:rFonts w:ascii="Doulos SIL" w:hAnsi="Doulos SIL"/>
          <w:i/>
          <w:color w:val="0000FF"/>
        </w:rPr>
        <w:t>è sàmáⁿ</w:t>
      </w:r>
      <w:r w:rsidRPr="00482223">
        <w:rPr>
          <w:rFonts w:ascii="Doulos SIL" w:hAnsi="Doulos SIL"/>
          <w:i/>
          <w:color w:val="0000FF"/>
        </w:rPr>
        <w:tab/>
      </w:r>
      <w:r>
        <w:rPr>
          <w:rFonts w:ascii="Doulos SIL" w:hAnsi="Doulos SIL"/>
          <w:i/>
          <w:color w:val="0000FF"/>
        </w:rPr>
        <w:t>sí=í sàmáàⁿ</w:t>
      </w:r>
      <w:r w:rsidRPr="00482223">
        <w:rPr>
          <w:rFonts w:ascii="Doulos SIL" w:hAnsi="Doulos SIL"/>
          <w:i/>
          <w:color w:val="0000FF"/>
        </w:rPr>
        <w:tab/>
      </w:r>
      <w:r w:rsidR="007F2168">
        <w:rPr>
          <w:rFonts w:ascii="Doulos SIL" w:hAnsi="Doulos SIL"/>
          <w:i/>
          <w:color w:val="0000FF"/>
        </w:rPr>
        <w:t xml:space="preserve">sí=í </w:t>
      </w:r>
      <w:r>
        <w:rPr>
          <w:rFonts w:ascii="Doulos SIL" w:hAnsi="Doulos SIL"/>
          <w:i/>
          <w:color w:val="0000FF"/>
        </w:rPr>
        <w:t>sàmáàⁿ nɛ̀</w:t>
      </w:r>
    </w:p>
    <w:p w14:paraId="44B98FA1" w14:textId="1D6F174F" w:rsidR="001475E5" w:rsidRDefault="001475E5" w:rsidP="001475E5">
      <w:pPr>
        <w:tabs>
          <w:tab w:val="left" w:pos="1620"/>
          <w:tab w:val="left" w:pos="3060"/>
          <w:tab w:val="left" w:pos="4770"/>
        </w:tabs>
      </w:pPr>
      <w:r w:rsidRPr="00482223">
        <w:rPr>
          <w:i/>
          <w:color w:val="993300"/>
        </w:rPr>
        <w:tab/>
      </w:r>
      <w:r w:rsidR="002C3A0E">
        <w:rPr>
          <w:rFonts w:ascii="Doulos SIL" w:hAnsi="Doulos SIL"/>
          <w:i/>
          <w:color w:val="0000FF"/>
        </w:rPr>
        <w:t>sàmáàⁿ</w:t>
      </w:r>
      <w:r w:rsidR="002C3A0E">
        <w:rPr>
          <w:rFonts w:ascii="Doulos SIL" w:hAnsi="Doulos SIL"/>
          <w:i/>
          <w:color w:val="0000FF"/>
        </w:rPr>
        <w:tab/>
        <w:t>sàmɛ́</w:t>
      </w:r>
      <w:r>
        <w:rPr>
          <w:rFonts w:ascii="Doulos SIL" w:hAnsi="Doulos SIL"/>
          <w:i/>
          <w:color w:val="0000FF"/>
        </w:rPr>
        <w:t>ɛ̀</w:t>
      </w:r>
      <w:r w:rsidR="002C3A0E">
        <w:rPr>
          <w:rFonts w:ascii="Doulos SIL" w:hAnsi="Doulos SIL"/>
          <w:i/>
          <w:color w:val="0000FF"/>
        </w:rPr>
        <w:t>ⁿ</w:t>
      </w:r>
      <w:r w:rsidRPr="00482223">
        <w:rPr>
          <w:rFonts w:ascii="Doulos SIL" w:hAnsi="Doulos SIL"/>
          <w:i/>
          <w:color w:val="0000FF"/>
        </w:rPr>
        <w:tab/>
      </w:r>
      <w:r>
        <w:rPr>
          <w:rFonts w:ascii="Doulos SIL" w:hAnsi="Doulos SIL"/>
          <w:i/>
          <w:color w:val="0000FF"/>
        </w:rPr>
        <w:t>sàm</w:t>
      </w:r>
      <w:r w:rsidR="002C3A0E">
        <w:rPr>
          <w:rFonts w:ascii="Doulos SIL" w:hAnsi="Doulos SIL"/>
          <w:i/>
          <w:color w:val="0000FF"/>
        </w:rPr>
        <w:t>ɛ́ɛ́</w:t>
      </w:r>
      <w:r>
        <w:rPr>
          <w:rFonts w:ascii="Doulos SIL" w:hAnsi="Doulos SIL"/>
          <w:i/>
          <w:color w:val="0000FF"/>
        </w:rPr>
        <w:t>ⁿ n</w:t>
      </w:r>
      <w:r w:rsidR="002C3A0E">
        <w:rPr>
          <w:rFonts w:ascii="Doulos SIL" w:hAnsi="Doulos SIL"/>
          <w:i/>
          <w:color w:val="0000FF"/>
        </w:rPr>
        <w:t>ɛ̀</w:t>
      </w:r>
      <w:r w:rsidRPr="00482223">
        <w:rPr>
          <w:rFonts w:ascii="Doulos SIL" w:hAnsi="Doulos SIL"/>
          <w:i/>
          <w:color w:val="0000FF"/>
        </w:rPr>
        <w:tab/>
      </w:r>
      <w:r>
        <w:rPr>
          <w:rFonts w:ascii="Doulos SIL" w:hAnsi="Doulos SIL"/>
          <w:i/>
          <w:color w:val="0000FF"/>
        </w:rPr>
        <w:t>sàmɛ́ⁿ-yà</w:t>
      </w:r>
    </w:p>
    <w:p w14:paraId="76F44E41" w14:textId="6F28DE89" w:rsidR="007F2168" w:rsidRPr="007F2168" w:rsidRDefault="007F2168" w:rsidP="001475E5">
      <w:pPr>
        <w:tabs>
          <w:tab w:val="left" w:pos="1620"/>
          <w:tab w:val="left" w:pos="3060"/>
          <w:tab w:val="left" w:pos="4770"/>
        </w:tabs>
      </w:pPr>
      <w:r>
        <w:tab/>
      </w:r>
      <w:r>
        <w:tab/>
        <w:t xml:space="preserve">(~ </w:t>
      </w:r>
      <w:r w:rsidRPr="00986631">
        <w:rPr>
          <w:rFonts w:ascii="Doulos SIL" w:hAnsi="Doulos SIL"/>
          <w:i/>
          <w:color w:val="0000FF"/>
        </w:rPr>
        <w:t>sàm</w:t>
      </w:r>
      <w:r w:rsidR="002C3A0E" w:rsidRPr="00986631">
        <w:rPr>
          <w:rFonts w:ascii="Doulos SIL" w:hAnsi="Doulos SIL"/>
          <w:i/>
          <w:color w:val="0000FF"/>
        </w:rPr>
        <w:t>áⁿ</w:t>
      </w:r>
      <w:r w:rsidRPr="00986631">
        <w:rPr>
          <w:rFonts w:ascii="Doulos SIL" w:hAnsi="Doulos SIL"/>
          <w:i/>
          <w:color w:val="0000FF"/>
        </w:rPr>
        <w:t>ɛ̀ⁿ</w:t>
      </w:r>
      <w:r>
        <w:t>)</w:t>
      </w:r>
    </w:p>
    <w:p w14:paraId="75351499" w14:textId="77777777" w:rsidR="001F0BCC" w:rsidRPr="002D209A" w:rsidRDefault="001F0BCC" w:rsidP="001F0BCC">
      <w:pPr>
        <w:tabs>
          <w:tab w:val="clear" w:pos="369"/>
          <w:tab w:val="left" w:pos="1260"/>
          <w:tab w:val="left" w:pos="2700"/>
          <w:tab w:val="left" w:pos="3960"/>
        </w:tabs>
      </w:pPr>
    </w:p>
    <w:p w14:paraId="10641923" w14:textId="42BDB58A" w:rsidR="001F0BCC" w:rsidRPr="00482223" w:rsidRDefault="001F0BCC" w:rsidP="001F0BCC">
      <w:pPr>
        <w:tabs>
          <w:tab w:val="clear" w:pos="369"/>
          <w:tab w:val="left" w:pos="1260"/>
          <w:tab w:val="left" w:pos="2700"/>
          <w:tab w:val="left" w:pos="3960"/>
        </w:tabs>
        <w:rPr>
          <w:i/>
          <w:color w:val="993300"/>
        </w:rPr>
      </w:pPr>
      <w:r w:rsidRPr="00986631">
        <w:rPr>
          <w:rFonts w:ascii="Doulos SIL" w:hAnsi="Doulos SIL"/>
          <w:i/>
          <w:color w:val="0000FF"/>
        </w:rPr>
        <w:t xml:space="preserve"> ‘forget’</w:t>
      </w:r>
      <w:r w:rsidRPr="00986631">
        <w:rPr>
          <w:rFonts w:ascii="Doulos SIL" w:hAnsi="Doulos SIL"/>
          <w:i/>
          <w:color w:val="0000FF"/>
        </w:rPr>
        <w:tab/>
      </w:r>
      <w:r>
        <w:rPr>
          <w:rFonts w:ascii="Doulos SIL" w:hAnsi="Doulos SIL"/>
          <w:i/>
          <w:color w:val="0000FF"/>
        </w:rPr>
        <w:t>ɲìnàⁿ X</w:t>
      </w:r>
      <w:r w:rsidRPr="00482223">
        <w:rPr>
          <w:rFonts w:ascii="Doulos SIL" w:hAnsi="Doulos SIL"/>
          <w:i/>
          <w:color w:val="0000FF"/>
        </w:rPr>
        <w:tab/>
      </w:r>
      <w:r>
        <w:rPr>
          <w:rFonts w:ascii="Doulos SIL" w:hAnsi="Doulos SIL"/>
          <w:i/>
          <w:color w:val="0000FF"/>
        </w:rPr>
        <w:t>sà ɲìnáàⁿ</w:t>
      </w:r>
      <w:r>
        <w:rPr>
          <w:rFonts w:ascii="Doulos SIL" w:hAnsi="Doulos SIL"/>
          <w:i/>
          <w:color w:val="0000FF"/>
        </w:rPr>
        <w:tab/>
        <w:t>sà ɲìnàⁿ nɛ́</w:t>
      </w:r>
    </w:p>
    <w:p w14:paraId="6B250863" w14:textId="6B8F14D1" w:rsidR="001F0BCC" w:rsidRPr="002D209A" w:rsidRDefault="001F0BCC" w:rsidP="001F0BCC">
      <w:pPr>
        <w:tabs>
          <w:tab w:val="left" w:pos="1620"/>
          <w:tab w:val="left" w:pos="3060"/>
          <w:tab w:val="left" w:pos="4770"/>
        </w:tabs>
      </w:pPr>
      <w:r w:rsidRPr="00482223">
        <w:rPr>
          <w:i/>
          <w:color w:val="993300"/>
        </w:rPr>
        <w:tab/>
      </w:r>
      <w:r>
        <w:rPr>
          <w:rFonts w:ascii="Doulos SIL" w:hAnsi="Doulos SIL"/>
          <w:i/>
          <w:color w:val="0000FF"/>
        </w:rPr>
        <w:t>ɲìnàⁿ</w:t>
      </w:r>
      <w:r w:rsidRPr="00482223">
        <w:rPr>
          <w:rFonts w:ascii="Doulos SIL" w:hAnsi="Doulos SIL"/>
          <w:i/>
          <w:color w:val="0000FF"/>
        </w:rPr>
        <w:tab/>
      </w:r>
      <w:r>
        <w:rPr>
          <w:rFonts w:ascii="Doulos SIL" w:hAnsi="Doulos SIL"/>
          <w:i/>
          <w:color w:val="0000FF"/>
        </w:rPr>
        <w:t>ɲ</w:t>
      </w:r>
      <w:r w:rsidR="002C3A0E">
        <w:rPr>
          <w:rFonts w:ascii="Doulos SIL" w:hAnsi="Doulos SIL"/>
          <w:i/>
          <w:color w:val="0000FF"/>
        </w:rPr>
        <w:t>í</w:t>
      </w:r>
      <w:r>
        <w:rPr>
          <w:rFonts w:ascii="Doulos SIL" w:hAnsi="Doulos SIL"/>
          <w:i/>
          <w:color w:val="0000FF"/>
        </w:rPr>
        <w:t>n</w:t>
      </w:r>
      <w:r w:rsidR="002C3A0E">
        <w:rPr>
          <w:rFonts w:ascii="Doulos SIL" w:hAnsi="Doulos SIL"/>
          <w:i/>
          <w:color w:val="0000FF"/>
        </w:rPr>
        <w:t>ɛ̀</w:t>
      </w:r>
      <w:r>
        <w:rPr>
          <w:rFonts w:ascii="Doulos SIL" w:hAnsi="Doulos SIL"/>
          <w:i/>
          <w:color w:val="0000FF"/>
        </w:rPr>
        <w:t>ɛ̀ⁿ X</w:t>
      </w:r>
      <w:r w:rsidRPr="00482223">
        <w:rPr>
          <w:rFonts w:ascii="Doulos SIL" w:hAnsi="Doulos SIL"/>
          <w:i/>
          <w:color w:val="0000FF"/>
        </w:rPr>
        <w:tab/>
      </w:r>
      <w:r>
        <w:rPr>
          <w:rFonts w:ascii="Doulos SIL" w:hAnsi="Doulos SIL"/>
          <w:i/>
          <w:color w:val="0000FF"/>
        </w:rPr>
        <w:t>ɲ</w:t>
      </w:r>
      <w:r w:rsidR="002C3A0E">
        <w:rPr>
          <w:rFonts w:ascii="Doulos SIL" w:hAnsi="Doulos SIL"/>
          <w:i/>
          <w:color w:val="0000FF"/>
        </w:rPr>
        <w:t>í</w:t>
      </w:r>
      <w:r>
        <w:rPr>
          <w:rFonts w:ascii="Doulos SIL" w:hAnsi="Doulos SIL"/>
          <w:i/>
          <w:color w:val="0000FF"/>
        </w:rPr>
        <w:t>n</w:t>
      </w:r>
      <w:r w:rsidR="002C3A0E">
        <w:rPr>
          <w:rFonts w:ascii="Doulos SIL" w:hAnsi="Doulos SIL"/>
          <w:i/>
          <w:color w:val="0000FF"/>
        </w:rPr>
        <w:t>ɛ̀</w:t>
      </w:r>
      <w:r>
        <w:rPr>
          <w:rFonts w:ascii="Doulos SIL" w:hAnsi="Doulos SIL"/>
          <w:i/>
          <w:color w:val="0000FF"/>
        </w:rPr>
        <w:t>ⁿ X nɛ̀</w:t>
      </w:r>
      <w:r w:rsidRPr="00482223">
        <w:rPr>
          <w:rFonts w:ascii="Doulos SIL" w:hAnsi="Doulos SIL"/>
          <w:i/>
          <w:color w:val="0000FF"/>
        </w:rPr>
        <w:tab/>
      </w:r>
      <w:r>
        <w:rPr>
          <w:rFonts w:ascii="Doulos SIL" w:hAnsi="Doulos SIL"/>
          <w:i/>
          <w:color w:val="0000FF"/>
        </w:rPr>
        <w:t>ɲìnɛ̀ⁿ-yá X</w:t>
      </w:r>
    </w:p>
    <w:p w14:paraId="62AD5344" w14:textId="77777777" w:rsidR="001475E5" w:rsidRPr="002D209A" w:rsidRDefault="001475E5" w:rsidP="00634DEE">
      <w:pPr>
        <w:tabs>
          <w:tab w:val="clear" w:pos="369"/>
          <w:tab w:val="left" w:pos="1260"/>
          <w:tab w:val="left" w:pos="2700"/>
          <w:tab w:val="left" w:pos="3960"/>
        </w:tabs>
      </w:pPr>
    </w:p>
    <w:p w14:paraId="6A0A0A86" w14:textId="77777777" w:rsidR="001211C9" w:rsidRDefault="001211C9" w:rsidP="001D537D">
      <w:pPr>
        <w:tabs>
          <w:tab w:val="clear" w:pos="369"/>
          <w:tab w:val="left" w:pos="1260"/>
          <w:tab w:val="left" w:pos="2700"/>
          <w:tab w:val="left" w:pos="3960"/>
        </w:tabs>
        <w:rPr>
          <w:i/>
          <w:color w:val="993300"/>
        </w:rPr>
      </w:pPr>
    </w:p>
    <w:p w14:paraId="59635998" w14:textId="00DD6565" w:rsidR="00634DEE" w:rsidRPr="00E72CA7" w:rsidRDefault="00634DEE" w:rsidP="00634DEE">
      <w:r w:rsidRPr="00E72CA7">
        <w:rPr>
          <w:highlight w:val="green"/>
        </w:rPr>
        <w:t>CvCCv</w:t>
      </w:r>
      <w:r w:rsidRPr="00E72CA7">
        <w:t xml:space="preserve"> (not including </w:t>
      </w:r>
      <w:r w:rsidRPr="00986631">
        <w:rPr>
          <w:rFonts w:ascii="Doulos SIL" w:hAnsi="Doulos SIL"/>
          <w:i/>
          <w:color w:val="0000FF"/>
        </w:rPr>
        <w:t>Cvʔrv</w:t>
      </w:r>
      <w:r w:rsidRPr="00E72CA7">
        <w:t>)</w:t>
      </w:r>
    </w:p>
    <w:p w14:paraId="5371135B" w14:textId="77777777" w:rsidR="00634DEE" w:rsidRPr="00482223" w:rsidRDefault="00634DEE" w:rsidP="00634DEE">
      <w:pPr>
        <w:tabs>
          <w:tab w:val="clear" w:pos="369"/>
          <w:tab w:val="left" w:pos="1260"/>
          <w:tab w:val="left" w:pos="2700"/>
          <w:tab w:val="left" w:pos="3960"/>
        </w:tabs>
        <w:rPr>
          <w:i/>
          <w:color w:val="993300"/>
        </w:rPr>
      </w:pPr>
      <w:r w:rsidRPr="007A5928">
        <w:t>‘slaughter’</w:t>
      </w:r>
      <w:r w:rsidRPr="007A5928">
        <w:tab/>
      </w:r>
      <w:r>
        <w:rPr>
          <w:rFonts w:ascii="Doulos SIL" w:hAnsi="Doulos SIL"/>
          <w:i/>
          <w:color w:val="0000FF"/>
        </w:rPr>
        <w:t>è fòlsá</w:t>
      </w:r>
      <w:r w:rsidRPr="00482223">
        <w:rPr>
          <w:rFonts w:ascii="Doulos SIL" w:hAnsi="Doulos SIL"/>
          <w:i/>
          <w:color w:val="0000FF"/>
        </w:rPr>
        <w:tab/>
      </w:r>
      <w:r>
        <w:rPr>
          <w:rFonts w:ascii="Doulos SIL" w:hAnsi="Doulos SIL"/>
          <w:i/>
          <w:color w:val="0000FF"/>
        </w:rPr>
        <w:t>si=í fòlsá</w:t>
      </w:r>
      <w:r>
        <w:rPr>
          <w:rFonts w:ascii="Doulos SIL" w:hAnsi="Doulos SIL"/>
          <w:i/>
          <w:color w:val="0000FF"/>
        </w:rPr>
        <w:tab/>
        <w:t>fòlsáá rɛ̀</w:t>
      </w:r>
    </w:p>
    <w:p w14:paraId="34005C8E" w14:textId="77777777" w:rsidR="00634DEE" w:rsidRPr="00482223" w:rsidRDefault="00634DEE" w:rsidP="00634DEE">
      <w:pPr>
        <w:tabs>
          <w:tab w:val="left" w:pos="1620"/>
          <w:tab w:val="left" w:pos="3060"/>
          <w:tab w:val="left" w:pos="4770"/>
        </w:tabs>
        <w:rPr>
          <w:i/>
          <w:color w:val="993300"/>
        </w:rPr>
      </w:pPr>
      <w:r w:rsidRPr="00482223">
        <w:rPr>
          <w:i/>
          <w:color w:val="993300"/>
        </w:rPr>
        <w:tab/>
      </w:r>
      <w:r>
        <w:rPr>
          <w:rFonts w:ascii="Doulos SIL" w:hAnsi="Doulos SIL"/>
          <w:i/>
          <w:color w:val="0000FF"/>
        </w:rPr>
        <w:t>fòlsá</w:t>
      </w:r>
      <w:r w:rsidRPr="00482223">
        <w:rPr>
          <w:rFonts w:ascii="Doulos SIL" w:hAnsi="Doulos SIL"/>
          <w:i/>
          <w:color w:val="0000FF"/>
        </w:rPr>
        <w:tab/>
      </w:r>
      <w:r>
        <w:rPr>
          <w:rFonts w:ascii="Doulos SIL" w:hAnsi="Doulos SIL"/>
          <w:i/>
          <w:color w:val="0000FF"/>
        </w:rPr>
        <w:t>fòl(ì)lsɛ́</w:t>
      </w:r>
      <w:r w:rsidRPr="00482223">
        <w:rPr>
          <w:rFonts w:ascii="Doulos SIL" w:hAnsi="Doulos SIL"/>
          <w:i/>
          <w:color w:val="0000FF"/>
        </w:rPr>
        <w:tab/>
      </w:r>
      <w:r>
        <w:rPr>
          <w:rFonts w:ascii="Doulos SIL" w:hAnsi="Doulos SIL"/>
          <w:i/>
          <w:color w:val="0000FF"/>
        </w:rPr>
        <w:t>fòl(ì)sèè ré</w:t>
      </w:r>
      <w:r w:rsidRPr="00482223">
        <w:rPr>
          <w:rFonts w:ascii="Doulos SIL" w:hAnsi="Doulos SIL"/>
          <w:i/>
          <w:color w:val="0000FF"/>
        </w:rPr>
        <w:tab/>
      </w:r>
      <w:r>
        <w:rPr>
          <w:rFonts w:ascii="Doulos SIL" w:hAnsi="Doulos SIL"/>
          <w:i/>
          <w:color w:val="0000FF"/>
        </w:rPr>
        <w:t>fòl(ì)sè-yá</w:t>
      </w:r>
    </w:p>
    <w:p w14:paraId="0CEB8CE7" w14:textId="77777777" w:rsidR="00634DEE" w:rsidRPr="002D209A" w:rsidRDefault="00634DEE" w:rsidP="00634DEE">
      <w:r w:rsidRPr="00D03EC2">
        <w:rPr>
          <w:i/>
        </w:rPr>
        <w:t xml:space="preserve">[‘cut the </w:t>
      </w:r>
      <w:r>
        <w:rPr>
          <w:i/>
        </w:rPr>
        <w:t>throat</w:t>
      </w:r>
      <w:r w:rsidRPr="00D03EC2">
        <w:rPr>
          <w:i/>
        </w:rPr>
        <w:t xml:space="preserve"> of’, Fr égorger]</w:t>
      </w:r>
    </w:p>
    <w:p w14:paraId="6C62AF47" w14:textId="77777777" w:rsidR="008E3318" w:rsidRPr="002D209A" w:rsidRDefault="008E3318" w:rsidP="008E3318">
      <w:pPr>
        <w:tabs>
          <w:tab w:val="clear" w:pos="369"/>
          <w:tab w:val="left" w:pos="1260"/>
          <w:tab w:val="left" w:pos="2700"/>
          <w:tab w:val="left" w:pos="3960"/>
        </w:tabs>
      </w:pPr>
    </w:p>
    <w:p w14:paraId="20EB15A8" w14:textId="77777777" w:rsidR="008E3318" w:rsidRPr="00482223" w:rsidRDefault="008E3318" w:rsidP="008E3318">
      <w:pPr>
        <w:tabs>
          <w:tab w:val="clear" w:pos="369"/>
          <w:tab w:val="left" w:pos="1260"/>
          <w:tab w:val="left" w:pos="2700"/>
          <w:tab w:val="left" w:pos="3960"/>
        </w:tabs>
        <w:rPr>
          <w:i/>
          <w:color w:val="993300"/>
        </w:rPr>
      </w:pPr>
      <w:r w:rsidRPr="00BD33F3">
        <w:t>‘treat’</w:t>
      </w:r>
      <w:r w:rsidRPr="00BD33F3">
        <w:tab/>
      </w:r>
      <w:r>
        <w:rPr>
          <w:rFonts w:ascii="Doulos SIL" w:hAnsi="Doulos SIL"/>
          <w:i/>
          <w:color w:val="0000FF"/>
        </w:rPr>
        <w:t>à bèlmàⁿ</w:t>
      </w:r>
      <w:r w:rsidRPr="00482223">
        <w:rPr>
          <w:rFonts w:ascii="Doulos SIL" w:hAnsi="Doulos SIL"/>
          <w:i/>
          <w:color w:val="0000FF"/>
        </w:rPr>
        <w:tab/>
      </w:r>
      <w:r>
        <w:rPr>
          <w:rFonts w:ascii="Doulos SIL" w:hAnsi="Doulos SIL"/>
          <w:i/>
          <w:color w:val="0000FF"/>
        </w:rPr>
        <w:t>sá=á bèlmààⁿ</w:t>
      </w:r>
      <w:r w:rsidRPr="00482223">
        <w:rPr>
          <w:rFonts w:ascii="Doulos SIL" w:hAnsi="Doulos SIL"/>
          <w:i/>
          <w:color w:val="0000FF"/>
        </w:rPr>
        <w:tab/>
      </w:r>
      <w:r>
        <w:rPr>
          <w:rFonts w:ascii="Doulos SIL" w:hAnsi="Doulos SIL"/>
          <w:i/>
          <w:color w:val="0000FF"/>
        </w:rPr>
        <w:t>sá=á bèlmààⁿ nɛ́</w:t>
      </w:r>
    </w:p>
    <w:p w14:paraId="75AA8001" w14:textId="0BCF3E0F" w:rsidR="008E3318" w:rsidRDefault="008E3318" w:rsidP="008E3318">
      <w:pPr>
        <w:tabs>
          <w:tab w:val="left" w:pos="1620"/>
          <w:tab w:val="left" w:pos="3060"/>
          <w:tab w:val="left" w:pos="4770"/>
        </w:tabs>
      </w:pPr>
      <w:r w:rsidRPr="00482223">
        <w:rPr>
          <w:i/>
          <w:color w:val="993300"/>
        </w:rPr>
        <w:tab/>
      </w:r>
      <w:r>
        <w:rPr>
          <w:rFonts w:ascii="Doulos SIL" w:hAnsi="Doulos SIL"/>
          <w:i/>
          <w:color w:val="0000FF"/>
        </w:rPr>
        <w:t>bèlmààⁿ</w:t>
      </w:r>
      <w:r w:rsidRPr="00482223">
        <w:rPr>
          <w:rFonts w:ascii="Doulos SIL" w:hAnsi="Doulos SIL"/>
          <w:i/>
          <w:color w:val="0000FF"/>
        </w:rPr>
        <w:tab/>
      </w:r>
      <w:r w:rsidR="002C3A0E">
        <w:rPr>
          <w:rFonts w:ascii="Doulos SIL" w:hAnsi="Doulos SIL"/>
          <w:i/>
          <w:color w:val="0000FF"/>
        </w:rPr>
        <w:t>X bé</w:t>
      </w:r>
      <w:r>
        <w:rPr>
          <w:rFonts w:ascii="Doulos SIL" w:hAnsi="Doulos SIL"/>
          <w:i/>
          <w:color w:val="0000FF"/>
        </w:rPr>
        <w:t>lmɛ́ⁿ</w:t>
      </w:r>
      <w:r w:rsidRPr="00482223">
        <w:rPr>
          <w:rFonts w:ascii="Doulos SIL" w:hAnsi="Doulos SIL"/>
          <w:i/>
          <w:color w:val="0000FF"/>
        </w:rPr>
        <w:tab/>
      </w:r>
      <w:r w:rsidR="002C3A0E">
        <w:rPr>
          <w:rFonts w:ascii="Doulos SIL" w:hAnsi="Doulos SIL"/>
          <w:i/>
          <w:color w:val="0000FF"/>
        </w:rPr>
        <w:t>X bé</w:t>
      </w:r>
      <w:r>
        <w:rPr>
          <w:rFonts w:ascii="Doulos SIL" w:hAnsi="Doulos SIL"/>
          <w:i/>
          <w:color w:val="0000FF"/>
        </w:rPr>
        <w:t>lm</w:t>
      </w:r>
      <w:r w:rsidR="002C3A0E">
        <w:rPr>
          <w:rFonts w:ascii="Doulos SIL" w:hAnsi="Doulos SIL"/>
          <w:i/>
          <w:color w:val="0000FF"/>
        </w:rPr>
        <w:t>ɛ́ɛ́</w:t>
      </w:r>
      <w:r>
        <w:rPr>
          <w:rFonts w:ascii="Doulos SIL" w:hAnsi="Doulos SIL"/>
          <w:i/>
          <w:color w:val="0000FF"/>
        </w:rPr>
        <w:t>ⁿ n</w:t>
      </w:r>
      <w:r w:rsidR="002C3A0E">
        <w:rPr>
          <w:rFonts w:ascii="Doulos SIL" w:hAnsi="Doulos SIL"/>
          <w:i/>
          <w:color w:val="0000FF"/>
        </w:rPr>
        <w:t>ɛ̀</w:t>
      </w:r>
      <w:r>
        <w:rPr>
          <w:rFonts w:ascii="Doulos SIL" w:hAnsi="Doulos SIL"/>
          <w:i/>
          <w:color w:val="0000FF"/>
        </w:rPr>
        <w:t>ⁿ</w:t>
      </w:r>
      <w:r w:rsidRPr="00482223">
        <w:rPr>
          <w:rFonts w:ascii="Doulos SIL" w:hAnsi="Doulos SIL"/>
          <w:i/>
          <w:color w:val="0000FF"/>
        </w:rPr>
        <w:tab/>
      </w:r>
      <w:r>
        <w:rPr>
          <w:rFonts w:ascii="Doulos SIL" w:hAnsi="Doulos SIL"/>
          <w:i/>
          <w:color w:val="0000FF"/>
        </w:rPr>
        <w:t>bélméⁿ-yá</w:t>
      </w:r>
    </w:p>
    <w:p w14:paraId="288C6EA9" w14:textId="3AB327DA" w:rsidR="002C3A0E" w:rsidRPr="002C3A0E" w:rsidRDefault="002C3A0E" w:rsidP="008E3318">
      <w:pPr>
        <w:tabs>
          <w:tab w:val="left" w:pos="1620"/>
          <w:tab w:val="left" w:pos="3060"/>
          <w:tab w:val="left" w:pos="4770"/>
        </w:tabs>
      </w:pPr>
      <w:r>
        <w:tab/>
      </w:r>
      <w:r>
        <w:tab/>
        <w:t>(</w:t>
      </w:r>
      <w:r w:rsidRPr="00986631">
        <w:rPr>
          <w:rFonts w:ascii="Doulos SIL" w:hAnsi="Doulos SIL"/>
          <w:i/>
          <w:color w:val="0000FF"/>
        </w:rPr>
        <w:t>má-n-á bèlmɛ́ⁿ</w:t>
      </w:r>
      <w:r>
        <w:t xml:space="preserve">, </w:t>
      </w:r>
      <w:r w:rsidRPr="00986631">
        <w:rPr>
          <w:rFonts w:ascii="Doulos SIL" w:hAnsi="Doulos SIL"/>
          <w:i/>
          <w:color w:val="0000FF"/>
        </w:rPr>
        <w:t>má-n-á bèlmɛ̀ɛ̀ nɛ́</w:t>
      </w:r>
      <w:r>
        <w:t>)</w:t>
      </w:r>
    </w:p>
    <w:p w14:paraId="5E9D7376" w14:textId="1F03660C" w:rsidR="00634DEE" w:rsidRPr="002D209A" w:rsidRDefault="008E3318" w:rsidP="001D537D">
      <w:pPr>
        <w:tabs>
          <w:tab w:val="clear" w:pos="369"/>
          <w:tab w:val="left" w:pos="1260"/>
          <w:tab w:val="left" w:pos="2700"/>
          <w:tab w:val="left" w:pos="3960"/>
        </w:tabs>
      </w:pPr>
      <w:r w:rsidRPr="00BD33F3">
        <w:rPr>
          <w:i/>
        </w:rPr>
        <w:t>[‘(doctor) treat (sick person)’, Fr. soigner]</w:t>
      </w:r>
    </w:p>
    <w:p w14:paraId="3EA791AF" w14:textId="4DD4AD26" w:rsidR="001D537D" w:rsidRDefault="001D537D" w:rsidP="00BA6685">
      <w:pPr>
        <w:tabs>
          <w:tab w:val="clear" w:pos="369"/>
          <w:tab w:val="left" w:pos="1260"/>
          <w:tab w:val="left" w:pos="2700"/>
          <w:tab w:val="left" w:pos="3960"/>
        </w:tabs>
      </w:pPr>
    </w:p>
    <w:p w14:paraId="58F2B461" w14:textId="5A63CB2E" w:rsidR="001D537D" w:rsidRDefault="001D537D" w:rsidP="001D537D">
      <w:r w:rsidRPr="001D537D">
        <w:rPr>
          <w:i/>
          <w:highlight w:val="green"/>
        </w:rPr>
        <w:lastRenderedPageBreak/>
        <w:t>CvvCv</w:t>
      </w:r>
      <w:r w:rsidRPr="001D537D">
        <w:rPr>
          <w:i/>
        </w:rPr>
        <w:t xml:space="preserve"> </w:t>
      </w:r>
    </w:p>
    <w:p w14:paraId="299CCCBC" w14:textId="3606DA4F" w:rsidR="00B260F1" w:rsidRPr="00482223" w:rsidRDefault="00B260F1" w:rsidP="00B260F1">
      <w:pPr>
        <w:tabs>
          <w:tab w:val="clear" w:pos="369"/>
          <w:tab w:val="left" w:pos="1260"/>
          <w:tab w:val="left" w:pos="2700"/>
          <w:tab w:val="left" w:pos="3960"/>
        </w:tabs>
        <w:rPr>
          <w:i/>
          <w:color w:val="993300"/>
        </w:rPr>
      </w:pPr>
      <w:r w:rsidRPr="00082083">
        <w:t>‘insult’</w:t>
      </w:r>
      <w:r w:rsidRPr="00082083">
        <w:tab/>
      </w:r>
      <w:r w:rsidR="002C3A0E">
        <w:rPr>
          <w:rFonts w:ascii="Doulos SIL" w:hAnsi="Doulos SIL"/>
          <w:i/>
          <w:color w:val="0000FF"/>
        </w:rPr>
        <w:t>à kɔ̀</w:t>
      </w:r>
      <w:r>
        <w:rPr>
          <w:rFonts w:ascii="Doulos SIL" w:hAnsi="Doulos SIL"/>
          <w:i/>
          <w:color w:val="0000FF"/>
        </w:rPr>
        <w:t>nɔ́</w:t>
      </w:r>
      <w:r w:rsidRPr="00482223">
        <w:rPr>
          <w:rFonts w:ascii="Doulos SIL" w:hAnsi="Doulos SIL"/>
          <w:i/>
          <w:color w:val="0000FF"/>
        </w:rPr>
        <w:tab/>
      </w:r>
      <w:r>
        <w:rPr>
          <w:rFonts w:ascii="Doulos SIL" w:hAnsi="Doulos SIL"/>
          <w:i/>
          <w:color w:val="0000FF"/>
        </w:rPr>
        <w:t>sá=á kɔ̀ɔ́nɔ̀</w:t>
      </w:r>
      <w:r w:rsidRPr="00482223">
        <w:rPr>
          <w:rFonts w:ascii="Doulos SIL" w:hAnsi="Doulos SIL"/>
          <w:i/>
          <w:color w:val="0000FF"/>
        </w:rPr>
        <w:tab/>
      </w:r>
      <w:r w:rsidR="002C3A0E">
        <w:rPr>
          <w:rFonts w:ascii="Doulos SIL" w:hAnsi="Doulos SIL"/>
          <w:i/>
          <w:color w:val="0000FF"/>
        </w:rPr>
        <w:t xml:space="preserve">sá=á </w:t>
      </w:r>
      <w:r>
        <w:rPr>
          <w:rFonts w:ascii="Doulos SIL" w:hAnsi="Doulos SIL"/>
          <w:i/>
          <w:color w:val="0000FF"/>
        </w:rPr>
        <w:t>k</w:t>
      </w:r>
      <w:r w:rsidR="002C3A0E">
        <w:rPr>
          <w:rFonts w:ascii="Doulos SIL" w:hAnsi="Doulos SIL"/>
          <w:i/>
          <w:color w:val="0000FF"/>
        </w:rPr>
        <w:t>ɔ̀</w:t>
      </w:r>
      <w:r>
        <w:rPr>
          <w:rFonts w:ascii="Doulos SIL" w:hAnsi="Doulos SIL"/>
          <w:i/>
          <w:color w:val="0000FF"/>
        </w:rPr>
        <w:t>ɔ́nɔ̀ nɛ́</w:t>
      </w:r>
    </w:p>
    <w:p w14:paraId="7F671B3D" w14:textId="77777777" w:rsidR="00B260F1" w:rsidRPr="002D209A" w:rsidRDefault="00B260F1" w:rsidP="00B260F1">
      <w:pPr>
        <w:tabs>
          <w:tab w:val="left" w:pos="1620"/>
          <w:tab w:val="left" w:pos="3060"/>
          <w:tab w:val="left" w:pos="4770"/>
        </w:tabs>
      </w:pPr>
      <w:r w:rsidRPr="00482223">
        <w:rPr>
          <w:i/>
          <w:color w:val="993300"/>
        </w:rPr>
        <w:tab/>
      </w:r>
      <w:r>
        <w:rPr>
          <w:rFonts w:ascii="Doulos SIL" w:hAnsi="Doulos SIL"/>
          <w:i/>
          <w:color w:val="0000FF"/>
        </w:rPr>
        <w:t>kɔ́ɔ́nɔ̀</w:t>
      </w:r>
      <w:r w:rsidRPr="00482223">
        <w:rPr>
          <w:rFonts w:ascii="Doulos SIL" w:hAnsi="Doulos SIL"/>
          <w:i/>
          <w:color w:val="0000FF"/>
        </w:rPr>
        <w:tab/>
      </w:r>
      <w:r>
        <w:rPr>
          <w:rFonts w:ascii="Doulos SIL" w:hAnsi="Doulos SIL"/>
          <w:i/>
          <w:color w:val="0000FF"/>
        </w:rPr>
        <w:t>kɔ́ɔ́nì(ì)</w:t>
      </w:r>
      <w:r w:rsidRPr="00482223">
        <w:rPr>
          <w:rFonts w:ascii="Doulos SIL" w:hAnsi="Doulos SIL"/>
          <w:i/>
          <w:color w:val="0000FF"/>
        </w:rPr>
        <w:tab/>
      </w:r>
      <w:r>
        <w:rPr>
          <w:rFonts w:ascii="Doulos SIL" w:hAnsi="Doulos SIL"/>
          <w:i/>
          <w:color w:val="0000FF"/>
        </w:rPr>
        <w:t>kɔ́ɔ́n nɛ̀</w:t>
      </w:r>
      <w:r w:rsidRPr="00482223">
        <w:rPr>
          <w:rFonts w:ascii="Doulos SIL" w:hAnsi="Doulos SIL"/>
          <w:i/>
          <w:color w:val="0000FF"/>
        </w:rPr>
        <w:tab/>
      </w:r>
      <w:r>
        <w:rPr>
          <w:rFonts w:ascii="Doulos SIL" w:hAnsi="Doulos SIL"/>
          <w:i/>
          <w:color w:val="0000FF"/>
        </w:rPr>
        <w:t>kɔ́ɔ́nì-yá</w:t>
      </w:r>
    </w:p>
    <w:p w14:paraId="44812608" w14:textId="77777777" w:rsidR="00B260F1" w:rsidRPr="002D209A" w:rsidRDefault="00B260F1" w:rsidP="001D537D"/>
    <w:p w14:paraId="7D4E2B5E" w14:textId="258AD87F" w:rsidR="00B260F1" w:rsidRPr="002D209A" w:rsidRDefault="00B260F1" w:rsidP="00B260F1">
      <w:r w:rsidRPr="001D537D">
        <w:rPr>
          <w:i/>
          <w:highlight w:val="green"/>
        </w:rPr>
        <w:t>CvvC</w:t>
      </w:r>
      <w:r>
        <w:rPr>
          <w:i/>
          <w:highlight w:val="green"/>
        </w:rPr>
        <w:t>v</w:t>
      </w:r>
      <w:r w:rsidRPr="001D537D">
        <w:rPr>
          <w:i/>
          <w:highlight w:val="green"/>
        </w:rPr>
        <w:t>v</w:t>
      </w:r>
      <w:r w:rsidRPr="001D537D">
        <w:rPr>
          <w:i/>
        </w:rPr>
        <w:t xml:space="preserve"> </w:t>
      </w:r>
    </w:p>
    <w:p w14:paraId="20B8B849" w14:textId="236A1D9B" w:rsidR="00E87245" w:rsidRPr="00482223" w:rsidRDefault="00E87245" w:rsidP="00E87245">
      <w:pPr>
        <w:tabs>
          <w:tab w:val="clear" w:pos="369"/>
          <w:tab w:val="left" w:pos="1260"/>
          <w:tab w:val="left" w:pos="2700"/>
          <w:tab w:val="left" w:pos="3960"/>
        </w:tabs>
        <w:rPr>
          <w:i/>
          <w:color w:val="993300"/>
        </w:rPr>
      </w:pPr>
      <w:r w:rsidRPr="00676F60">
        <w:t>‘</w:t>
      </w:r>
      <w:r>
        <w:t>collect’</w:t>
      </w:r>
      <w:r w:rsidRPr="00676F60">
        <w:tab/>
      </w:r>
      <w:r>
        <w:rPr>
          <w:rFonts w:ascii="Doulos SIL" w:hAnsi="Doulos SIL"/>
          <w:i/>
          <w:color w:val="0000FF"/>
        </w:rPr>
        <w:t>è s</w:t>
      </w:r>
      <w:r w:rsidR="002C3A0E">
        <w:rPr>
          <w:rFonts w:ascii="Doulos SIL" w:hAnsi="Doulos SIL"/>
          <w:i/>
          <w:color w:val="0000FF"/>
        </w:rPr>
        <w:t>ɛ̀ɛ́</w:t>
      </w:r>
      <w:r>
        <w:rPr>
          <w:rFonts w:ascii="Doulos SIL" w:hAnsi="Doulos SIL"/>
          <w:i/>
          <w:color w:val="0000FF"/>
        </w:rPr>
        <w:t>ⁿ</w:t>
      </w:r>
      <w:r w:rsidRPr="00482223">
        <w:rPr>
          <w:rFonts w:ascii="Doulos SIL" w:hAnsi="Doulos SIL"/>
          <w:i/>
          <w:color w:val="0000FF"/>
        </w:rPr>
        <w:tab/>
      </w:r>
      <w:r>
        <w:rPr>
          <w:rFonts w:ascii="Doulos SIL" w:hAnsi="Doulos SIL"/>
          <w:i/>
          <w:color w:val="0000FF"/>
        </w:rPr>
        <w:t>sí=í sɛ̀ɛ̀nààⁿ</w:t>
      </w:r>
      <w:r w:rsidRPr="00482223">
        <w:rPr>
          <w:rFonts w:ascii="Doulos SIL" w:hAnsi="Doulos SIL"/>
          <w:i/>
          <w:color w:val="0000FF"/>
        </w:rPr>
        <w:tab/>
      </w:r>
      <w:r>
        <w:rPr>
          <w:rFonts w:ascii="Doulos SIL" w:hAnsi="Doulos SIL"/>
          <w:i/>
          <w:color w:val="0000FF"/>
        </w:rPr>
        <w:t>sɛ̀ɛ̀nààⁿ nɛ́</w:t>
      </w:r>
    </w:p>
    <w:p w14:paraId="69829D43" w14:textId="77777777" w:rsidR="00E87245" w:rsidRPr="00482223" w:rsidRDefault="00E87245" w:rsidP="00E87245">
      <w:pPr>
        <w:tabs>
          <w:tab w:val="left" w:pos="1620"/>
          <w:tab w:val="left" w:pos="3060"/>
          <w:tab w:val="left" w:pos="4770"/>
        </w:tabs>
        <w:rPr>
          <w:i/>
          <w:color w:val="993300"/>
        </w:rPr>
      </w:pPr>
      <w:r w:rsidRPr="00482223">
        <w:rPr>
          <w:i/>
          <w:color w:val="993300"/>
        </w:rPr>
        <w:tab/>
      </w:r>
      <w:r>
        <w:rPr>
          <w:rFonts w:ascii="Doulos SIL" w:hAnsi="Doulos SIL"/>
          <w:i/>
          <w:color w:val="0000FF"/>
        </w:rPr>
        <w:t>sɛ̀ɛ̀nààⁿ</w:t>
      </w:r>
      <w:r w:rsidRPr="00482223">
        <w:rPr>
          <w:rFonts w:ascii="Doulos SIL" w:hAnsi="Doulos SIL"/>
          <w:i/>
          <w:color w:val="0000FF"/>
        </w:rPr>
        <w:tab/>
      </w:r>
      <w:r>
        <w:rPr>
          <w:rFonts w:ascii="Doulos SIL" w:hAnsi="Doulos SIL"/>
          <w:i/>
          <w:color w:val="0000FF"/>
        </w:rPr>
        <w:t>sɛ̀ɛ̀nɛ́</w:t>
      </w:r>
      <w:r w:rsidRPr="00482223">
        <w:rPr>
          <w:rFonts w:ascii="Doulos SIL" w:hAnsi="Doulos SIL"/>
          <w:i/>
          <w:color w:val="0000FF"/>
        </w:rPr>
        <w:tab/>
      </w:r>
      <w:r>
        <w:rPr>
          <w:rFonts w:ascii="Doulos SIL" w:hAnsi="Doulos SIL"/>
          <w:i/>
          <w:color w:val="0000FF"/>
        </w:rPr>
        <w:t>sɛ̀ɛ̀n né</w:t>
      </w:r>
      <w:r w:rsidRPr="00482223">
        <w:rPr>
          <w:rFonts w:ascii="Doulos SIL" w:hAnsi="Doulos SIL"/>
          <w:i/>
          <w:color w:val="0000FF"/>
        </w:rPr>
        <w:tab/>
      </w:r>
      <w:r>
        <w:rPr>
          <w:rFonts w:ascii="Doulos SIL" w:hAnsi="Doulos SIL"/>
          <w:i/>
          <w:color w:val="0000FF"/>
        </w:rPr>
        <w:t>sɛ̀ɛ̀nì-yá</w:t>
      </w:r>
    </w:p>
    <w:p w14:paraId="52D7FDE3" w14:textId="77777777" w:rsidR="00E87245" w:rsidRPr="002D209A" w:rsidRDefault="00E87245" w:rsidP="00E87245">
      <w:pPr>
        <w:tabs>
          <w:tab w:val="clear" w:pos="369"/>
          <w:tab w:val="left" w:pos="1260"/>
          <w:tab w:val="left" w:pos="2700"/>
          <w:tab w:val="left" w:pos="3960"/>
        </w:tabs>
      </w:pPr>
      <w:r w:rsidRPr="00676F60">
        <w:rPr>
          <w:i/>
        </w:rPr>
        <w:t>[</w:t>
      </w:r>
      <w:r>
        <w:rPr>
          <w:i/>
        </w:rPr>
        <w:t xml:space="preserve">‘collect firewood’ </w:t>
      </w:r>
      <w:r w:rsidRPr="00676F60">
        <w:rPr>
          <w:i/>
        </w:rPr>
        <w:t xml:space="preserve">with noun </w:t>
      </w:r>
      <w:r w:rsidRPr="00986631">
        <w:rPr>
          <w:rFonts w:ascii="Doulos SIL" w:hAnsi="Doulos SIL"/>
          <w:i/>
          <w:color w:val="0000FF"/>
        </w:rPr>
        <w:t>sóʔò-rà</w:t>
      </w:r>
      <w:r w:rsidRPr="00676F60">
        <w:rPr>
          <w:i/>
        </w:rPr>
        <w:t xml:space="preserve"> ‘(fire-)wood’]</w:t>
      </w:r>
    </w:p>
    <w:p w14:paraId="0F5C63D0" w14:textId="77777777" w:rsidR="00E87245" w:rsidRPr="002D209A" w:rsidRDefault="00E87245" w:rsidP="00B260F1"/>
    <w:p w14:paraId="5B9D3550" w14:textId="00C6BCA1" w:rsidR="00BA6685" w:rsidRPr="00482223" w:rsidRDefault="00BA6685" w:rsidP="00B260F1">
      <w:pPr>
        <w:tabs>
          <w:tab w:val="clear" w:pos="369"/>
          <w:tab w:val="left" w:pos="1260"/>
          <w:tab w:val="left" w:pos="2700"/>
          <w:tab w:val="left" w:pos="3960"/>
        </w:tabs>
        <w:rPr>
          <w:i/>
          <w:color w:val="993300"/>
        </w:rPr>
      </w:pPr>
      <w:r w:rsidRPr="001D537D">
        <w:t>‘</w:t>
      </w:r>
      <w:r w:rsidR="00566B03" w:rsidRPr="001D537D">
        <w:t>reply</w:t>
      </w:r>
      <w:r w:rsidRPr="001D537D">
        <w:t>’</w:t>
      </w:r>
      <w:r w:rsidR="00566B03" w:rsidRPr="001D537D">
        <w:tab/>
      </w:r>
      <w:r w:rsidR="00626658">
        <w:rPr>
          <w:rFonts w:ascii="Doulos SIL" w:hAnsi="Doulos SIL"/>
          <w:i/>
          <w:color w:val="0000FF"/>
        </w:rPr>
        <w:t>è g</w:t>
      </w:r>
      <w:r w:rsidR="001D537D">
        <w:rPr>
          <w:rFonts w:ascii="Doulos SIL" w:hAnsi="Doulos SIL"/>
          <w:i/>
          <w:color w:val="0000FF"/>
        </w:rPr>
        <w:t>yààbí</w:t>
      </w:r>
      <w:r w:rsidR="00566B03" w:rsidRPr="00482223">
        <w:rPr>
          <w:rFonts w:ascii="Doulos SIL" w:hAnsi="Doulos SIL"/>
          <w:i/>
          <w:color w:val="0000FF"/>
        </w:rPr>
        <w:tab/>
      </w:r>
      <w:r w:rsidR="00E87245">
        <w:rPr>
          <w:rFonts w:ascii="Doulos SIL" w:hAnsi="Doulos SIL"/>
          <w:i/>
          <w:color w:val="0000FF"/>
        </w:rPr>
        <w:t>sí=í</w:t>
      </w:r>
      <w:r w:rsidR="001D537D">
        <w:rPr>
          <w:rFonts w:ascii="Doulos SIL" w:hAnsi="Doulos SIL"/>
          <w:i/>
          <w:color w:val="0000FF"/>
        </w:rPr>
        <w:t xml:space="preserve"> gyààbí-yà</w:t>
      </w:r>
      <w:r w:rsidR="00566B03" w:rsidRPr="00482223">
        <w:rPr>
          <w:rFonts w:ascii="Doulos SIL" w:hAnsi="Doulos SIL"/>
          <w:i/>
          <w:color w:val="0000FF"/>
        </w:rPr>
        <w:tab/>
      </w:r>
      <w:r w:rsidR="001D537D">
        <w:rPr>
          <w:rFonts w:ascii="Doulos SIL" w:hAnsi="Doulos SIL"/>
          <w:i/>
          <w:color w:val="0000FF"/>
        </w:rPr>
        <w:t>gyààbí</w:t>
      </w:r>
      <w:r w:rsidR="00B61357">
        <w:rPr>
          <w:rFonts w:ascii="Doulos SIL" w:hAnsi="Doulos SIL"/>
          <w:i/>
          <w:color w:val="0000FF"/>
        </w:rPr>
        <w:t>-</w:t>
      </w:r>
      <w:r w:rsidR="001D537D">
        <w:rPr>
          <w:rFonts w:ascii="Doulos SIL" w:hAnsi="Doulos SIL"/>
          <w:i/>
          <w:color w:val="0000FF"/>
        </w:rPr>
        <w:t>yɛ̀ rɛ́</w:t>
      </w:r>
    </w:p>
    <w:p w14:paraId="3913374C" w14:textId="0417CE99" w:rsidR="00BA6685" w:rsidRPr="002D209A" w:rsidRDefault="00566B03" w:rsidP="00BA6685">
      <w:pPr>
        <w:tabs>
          <w:tab w:val="left" w:pos="1620"/>
          <w:tab w:val="left" w:pos="3060"/>
          <w:tab w:val="left" w:pos="4770"/>
        </w:tabs>
      </w:pPr>
      <w:r w:rsidRPr="00482223">
        <w:rPr>
          <w:i/>
          <w:color w:val="993300"/>
        </w:rPr>
        <w:tab/>
      </w:r>
      <w:r w:rsidR="00B61357">
        <w:rPr>
          <w:rFonts w:ascii="Doulos SIL" w:hAnsi="Doulos SIL"/>
          <w:i/>
          <w:color w:val="0000FF"/>
        </w:rPr>
        <w:t>gyààbí-yɛ̀</w:t>
      </w:r>
      <w:r w:rsidRPr="00482223">
        <w:rPr>
          <w:rFonts w:ascii="Doulos SIL" w:hAnsi="Doulos SIL"/>
          <w:i/>
          <w:color w:val="0000FF"/>
        </w:rPr>
        <w:tab/>
      </w:r>
      <w:r w:rsidR="001D537D">
        <w:rPr>
          <w:rFonts w:ascii="Doulos SIL" w:hAnsi="Doulos SIL"/>
          <w:i/>
          <w:color w:val="0000FF"/>
        </w:rPr>
        <w:t>gyààbí</w:t>
      </w:r>
      <w:r w:rsidR="00414E81">
        <w:rPr>
          <w:rFonts w:ascii="Doulos SIL" w:hAnsi="Doulos SIL"/>
          <w:i/>
          <w:color w:val="0000FF"/>
        </w:rPr>
        <w:t>(</w:t>
      </w:r>
      <w:r w:rsidR="001D537D">
        <w:rPr>
          <w:rFonts w:ascii="Doulos SIL" w:hAnsi="Doulos SIL"/>
          <w:i/>
          <w:color w:val="0000FF"/>
        </w:rPr>
        <w:t>ì</w:t>
      </w:r>
      <w:r w:rsidR="00414E81">
        <w:rPr>
          <w:rFonts w:ascii="Doulos SIL" w:hAnsi="Doulos SIL"/>
          <w:i/>
          <w:color w:val="0000FF"/>
        </w:rPr>
        <w:t>)</w:t>
      </w:r>
      <w:r w:rsidRPr="00482223">
        <w:rPr>
          <w:rFonts w:ascii="Doulos SIL" w:hAnsi="Doulos SIL"/>
          <w:i/>
          <w:color w:val="0000FF"/>
        </w:rPr>
        <w:tab/>
      </w:r>
      <w:r w:rsidR="001D537D">
        <w:rPr>
          <w:rFonts w:ascii="Doulos SIL" w:hAnsi="Doulos SIL"/>
          <w:i/>
          <w:color w:val="0000FF"/>
        </w:rPr>
        <w:t>gyààbíí rè</w:t>
      </w:r>
      <w:r w:rsidRPr="00482223">
        <w:rPr>
          <w:rFonts w:ascii="Doulos SIL" w:hAnsi="Doulos SIL"/>
          <w:i/>
          <w:color w:val="0000FF"/>
        </w:rPr>
        <w:tab/>
      </w:r>
      <w:r w:rsidR="00B16B37">
        <w:rPr>
          <w:rFonts w:ascii="Doulos SIL" w:hAnsi="Doulos SIL"/>
          <w:i/>
          <w:color w:val="0000FF"/>
        </w:rPr>
        <w:t>gyààbíí-yà</w:t>
      </w:r>
    </w:p>
    <w:p w14:paraId="313D3467" w14:textId="77777777" w:rsidR="00BA6685" w:rsidRPr="002D209A" w:rsidRDefault="00BA6685"/>
    <w:p w14:paraId="2BEC58B6" w14:textId="1DB89083" w:rsidR="004E0384" w:rsidRPr="00482223" w:rsidRDefault="004E0384" w:rsidP="004E0384">
      <w:pPr>
        <w:tabs>
          <w:tab w:val="clear" w:pos="369"/>
          <w:tab w:val="left" w:pos="1260"/>
          <w:tab w:val="left" w:pos="2700"/>
          <w:tab w:val="left" w:pos="3960"/>
        </w:tabs>
        <w:rPr>
          <w:i/>
          <w:color w:val="993300"/>
        </w:rPr>
      </w:pPr>
      <w:r w:rsidRPr="00676F60">
        <w:t>‘gather’</w:t>
      </w:r>
      <w:r w:rsidRPr="00676F60">
        <w:tab/>
      </w:r>
      <w:r>
        <w:rPr>
          <w:rFonts w:ascii="Doulos SIL" w:hAnsi="Doulos SIL"/>
          <w:i/>
          <w:color w:val="0000FF"/>
        </w:rPr>
        <w:t>è fààlí</w:t>
      </w:r>
      <w:r w:rsidRPr="00482223">
        <w:rPr>
          <w:rFonts w:ascii="Doulos SIL" w:hAnsi="Doulos SIL"/>
          <w:i/>
          <w:color w:val="0000FF"/>
        </w:rPr>
        <w:tab/>
      </w:r>
      <w:r w:rsidR="00E87245">
        <w:rPr>
          <w:rFonts w:ascii="Doulos SIL" w:hAnsi="Doulos SIL"/>
          <w:i/>
          <w:color w:val="0000FF"/>
        </w:rPr>
        <w:t>sí=í</w:t>
      </w:r>
      <w:r>
        <w:rPr>
          <w:rFonts w:ascii="Doulos SIL" w:hAnsi="Doulos SIL"/>
          <w:i/>
          <w:color w:val="0000FF"/>
        </w:rPr>
        <w:t xml:space="preserve"> fààlí-yɛ̀</w:t>
      </w:r>
      <w:r w:rsidRPr="00482223">
        <w:rPr>
          <w:rFonts w:ascii="Doulos SIL" w:hAnsi="Doulos SIL"/>
          <w:i/>
          <w:color w:val="0000FF"/>
        </w:rPr>
        <w:tab/>
      </w:r>
      <w:r>
        <w:rPr>
          <w:rFonts w:ascii="Doulos SIL" w:hAnsi="Doulos SIL"/>
          <w:i/>
          <w:color w:val="0000FF"/>
        </w:rPr>
        <w:t>fààlíy-ɛ̀ rɛ́</w:t>
      </w:r>
    </w:p>
    <w:p w14:paraId="2513FE7C" w14:textId="7B919A69" w:rsidR="004E0384" w:rsidRPr="002D209A" w:rsidRDefault="004E0384" w:rsidP="004E0384">
      <w:pPr>
        <w:tabs>
          <w:tab w:val="left" w:pos="1620"/>
          <w:tab w:val="left" w:pos="3060"/>
          <w:tab w:val="left" w:pos="4770"/>
        </w:tabs>
      </w:pPr>
      <w:r w:rsidRPr="00482223">
        <w:rPr>
          <w:i/>
          <w:color w:val="993300"/>
        </w:rPr>
        <w:tab/>
      </w:r>
      <w:r>
        <w:rPr>
          <w:rFonts w:ascii="Doulos SIL" w:hAnsi="Doulos SIL"/>
          <w:i/>
          <w:color w:val="0000FF"/>
        </w:rPr>
        <w:t>fààlí-yɛ̀</w:t>
      </w:r>
      <w:r w:rsidRPr="00482223">
        <w:rPr>
          <w:rFonts w:ascii="Doulos SIL" w:hAnsi="Doulos SIL"/>
          <w:i/>
          <w:color w:val="0000FF"/>
        </w:rPr>
        <w:tab/>
      </w:r>
      <w:r>
        <w:rPr>
          <w:rFonts w:ascii="Doulos SIL" w:hAnsi="Doulos SIL"/>
          <w:i/>
          <w:color w:val="0000FF"/>
        </w:rPr>
        <w:t>fààlíì</w:t>
      </w:r>
      <w:r w:rsidRPr="00482223">
        <w:rPr>
          <w:rFonts w:ascii="Doulos SIL" w:hAnsi="Doulos SIL"/>
          <w:i/>
          <w:color w:val="0000FF"/>
        </w:rPr>
        <w:tab/>
      </w:r>
      <w:r>
        <w:rPr>
          <w:rFonts w:ascii="Doulos SIL" w:hAnsi="Doulos SIL"/>
          <w:i/>
          <w:color w:val="0000FF"/>
        </w:rPr>
        <w:t>fààlí rè</w:t>
      </w:r>
      <w:r w:rsidRPr="00482223">
        <w:rPr>
          <w:rFonts w:ascii="Doulos SIL" w:hAnsi="Doulos SIL"/>
          <w:i/>
          <w:color w:val="0000FF"/>
        </w:rPr>
        <w:tab/>
      </w:r>
      <w:r>
        <w:rPr>
          <w:rFonts w:ascii="Doulos SIL" w:hAnsi="Doulos SIL"/>
          <w:i/>
          <w:color w:val="0000FF"/>
        </w:rPr>
        <w:t>fààlí-yà</w:t>
      </w:r>
    </w:p>
    <w:p w14:paraId="2A9186C7" w14:textId="77777777" w:rsidR="004E0384" w:rsidRPr="002D209A" w:rsidRDefault="004E0384"/>
    <w:p w14:paraId="7EC9BC37" w14:textId="64E75142" w:rsidR="001D537D" w:rsidRPr="00482223" w:rsidRDefault="001D537D" w:rsidP="001D537D">
      <w:pPr>
        <w:tabs>
          <w:tab w:val="clear" w:pos="369"/>
          <w:tab w:val="left" w:pos="1260"/>
          <w:tab w:val="left" w:pos="2700"/>
          <w:tab w:val="left" w:pos="3960"/>
        </w:tabs>
        <w:rPr>
          <w:i/>
          <w:color w:val="993300"/>
        </w:rPr>
      </w:pPr>
      <w:r w:rsidRPr="00BE106B">
        <w:t>‘send’</w:t>
      </w:r>
      <w:r w:rsidRPr="00BE106B">
        <w:tab/>
      </w:r>
      <w:r w:rsidR="002C3A0E">
        <w:rPr>
          <w:rFonts w:ascii="Doulos SIL" w:hAnsi="Doulos SIL"/>
          <w:i/>
          <w:color w:val="0000FF"/>
        </w:rPr>
        <w:t xml:space="preserve">è </w:t>
      </w:r>
      <w:r>
        <w:rPr>
          <w:rFonts w:ascii="Doulos SIL" w:hAnsi="Doulos SIL"/>
          <w:i/>
          <w:color w:val="0000FF"/>
        </w:rPr>
        <w:t>ɲààⁿkyɛ́</w:t>
      </w:r>
      <w:r w:rsidRPr="00482223">
        <w:rPr>
          <w:rFonts w:ascii="Doulos SIL" w:hAnsi="Doulos SIL"/>
          <w:i/>
          <w:color w:val="0000FF"/>
        </w:rPr>
        <w:tab/>
      </w:r>
      <w:r w:rsidR="002C3A0E">
        <w:rPr>
          <w:rFonts w:ascii="Doulos SIL" w:hAnsi="Doulos SIL"/>
          <w:i/>
          <w:color w:val="0000FF"/>
        </w:rPr>
        <w:t xml:space="preserve">sí=í </w:t>
      </w:r>
      <w:r>
        <w:rPr>
          <w:rFonts w:ascii="Doulos SIL" w:hAnsi="Doulos SIL"/>
          <w:i/>
          <w:color w:val="0000FF"/>
        </w:rPr>
        <w:t>ɲààⁿkyɛ́</w:t>
      </w:r>
      <w:r w:rsidRPr="00482223">
        <w:rPr>
          <w:rFonts w:ascii="Doulos SIL" w:hAnsi="Doulos SIL"/>
          <w:i/>
          <w:color w:val="0000FF"/>
        </w:rPr>
        <w:tab/>
      </w:r>
      <w:r w:rsidR="002C3A0E">
        <w:rPr>
          <w:rFonts w:ascii="Doulos SIL" w:hAnsi="Doulos SIL"/>
          <w:i/>
          <w:color w:val="0000FF"/>
        </w:rPr>
        <w:tab/>
        <w:t xml:space="preserve">sí=í </w:t>
      </w:r>
      <w:r>
        <w:rPr>
          <w:rFonts w:ascii="Doulos SIL" w:hAnsi="Doulos SIL"/>
          <w:i/>
          <w:color w:val="0000FF"/>
        </w:rPr>
        <w:t>ɲààⁿkyɛ́</w:t>
      </w:r>
      <w:r w:rsidR="00B61357">
        <w:rPr>
          <w:rFonts w:ascii="Doulos SIL" w:hAnsi="Doulos SIL"/>
          <w:i/>
          <w:color w:val="0000FF"/>
        </w:rPr>
        <w:t>ɛ́</w:t>
      </w:r>
      <w:r>
        <w:rPr>
          <w:rFonts w:ascii="Doulos SIL" w:hAnsi="Doulos SIL"/>
          <w:i/>
          <w:color w:val="0000FF"/>
        </w:rPr>
        <w:t xml:space="preserve"> rɛ̀</w:t>
      </w:r>
    </w:p>
    <w:p w14:paraId="1C4694AD" w14:textId="25ACD22F" w:rsidR="001D537D" w:rsidRPr="002D209A" w:rsidRDefault="001D537D" w:rsidP="001D537D">
      <w:pPr>
        <w:tabs>
          <w:tab w:val="left" w:pos="1620"/>
          <w:tab w:val="left" w:pos="3060"/>
          <w:tab w:val="left" w:pos="4770"/>
        </w:tabs>
      </w:pPr>
      <w:r w:rsidRPr="00482223">
        <w:rPr>
          <w:i/>
          <w:color w:val="993300"/>
        </w:rPr>
        <w:tab/>
      </w:r>
      <w:r w:rsidR="00B61357">
        <w:rPr>
          <w:rFonts w:ascii="Doulos SIL" w:hAnsi="Doulos SIL"/>
          <w:i/>
          <w:color w:val="0000FF"/>
        </w:rPr>
        <w:t>ɲààⁿkyɛ́ɛ́</w:t>
      </w:r>
      <w:r w:rsidRPr="00482223">
        <w:rPr>
          <w:rFonts w:ascii="Doulos SIL" w:hAnsi="Doulos SIL"/>
          <w:i/>
          <w:color w:val="0000FF"/>
        </w:rPr>
        <w:tab/>
      </w:r>
      <w:r>
        <w:rPr>
          <w:rFonts w:ascii="Doulos SIL" w:hAnsi="Doulos SIL"/>
          <w:i/>
          <w:color w:val="0000FF"/>
        </w:rPr>
        <w:t>ɲààⁿkyɛ́</w:t>
      </w:r>
      <w:r w:rsidRPr="00482223">
        <w:rPr>
          <w:rFonts w:ascii="Doulos SIL" w:hAnsi="Doulos SIL"/>
          <w:i/>
          <w:color w:val="0000FF"/>
        </w:rPr>
        <w:tab/>
      </w:r>
      <w:r>
        <w:rPr>
          <w:rFonts w:ascii="Doulos SIL" w:hAnsi="Doulos SIL"/>
          <w:i/>
          <w:color w:val="0000FF"/>
        </w:rPr>
        <w:t>ɲààⁿkèè ré</w:t>
      </w:r>
      <w:r w:rsidRPr="00482223">
        <w:rPr>
          <w:rFonts w:ascii="Doulos SIL" w:hAnsi="Doulos SIL"/>
          <w:i/>
          <w:color w:val="0000FF"/>
        </w:rPr>
        <w:tab/>
      </w:r>
      <w:r w:rsidR="00B16B37">
        <w:rPr>
          <w:rFonts w:ascii="Doulos SIL" w:hAnsi="Doulos SIL"/>
          <w:i/>
          <w:color w:val="0000FF"/>
        </w:rPr>
        <w:t>ɲààⁿkìì-yá</w:t>
      </w:r>
    </w:p>
    <w:p w14:paraId="5AC26CB7" w14:textId="77777777" w:rsidR="001D537D" w:rsidRPr="002D209A" w:rsidRDefault="001D537D" w:rsidP="001D537D"/>
    <w:p w14:paraId="28060F03" w14:textId="43FFF3A9" w:rsidR="00BA6685" w:rsidRPr="00482223" w:rsidRDefault="00BA6685" w:rsidP="00BA6685">
      <w:pPr>
        <w:tabs>
          <w:tab w:val="clear" w:pos="369"/>
          <w:tab w:val="left" w:pos="1260"/>
          <w:tab w:val="left" w:pos="2700"/>
          <w:tab w:val="left" w:pos="3960"/>
        </w:tabs>
        <w:rPr>
          <w:i/>
          <w:color w:val="993300"/>
        </w:rPr>
      </w:pPr>
      <w:r w:rsidRPr="00082083">
        <w:t>‘</w:t>
      </w:r>
      <w:r w:rsidR="00566B03" w:rsidRPr="00082083">
        <w:t>dance</w:t>
      </w:r>
      <w:r w:rsidRPr="00082083">
        <w:t>’</w:t>
      </w:r>
      <w:r w:rsidR="00566B03" w:rsidRPr="00082083">
        <w:tab/>
      </w:r>
      <w:r w:rsidR="00082083">
        <w:rPr>
          <w:rFonts w:ascii="Doulos SIL" w:hAnsi="Doulos SIL"/>
          <w:i/>
          <w:color w:val="0000FF"/>
        </w:rPr>
        <w:t>dòómà</w:t>
      </w:r>
      <w:r w:rsidR="00566B03" w:rsidRPr="00482223">
        <w:rPr>
          <w:rFonts w:ascii="Doulos SIL" w:hAnsi="Doulos SIL"/>
          <w:i/>
          <w:color w:val="0000FF"/>
        </w:rPr>
        <w:tab/>
      </w:r>
      <w:r w:rsidR="00082083">
        <w:rPr>
          <w:rFonts w:ascii="Doulos SIL" w:hAnsi="Doulos SIL"/>
          <w:i/>
          <w:color w:val="0000FF"/>
        </w:rPr>
        <w:t>sà dòómààⁿ</w:t>
      </w:r>
      <w:r w:rsidR="00566B03" w:rsidRPr="00482223">
        <w:rPr>
          <w:rFonts w:ascii="Doulos SIL" w:hAnsi="Doulos SIL"/>
          <w:i/>
          <w:color w:val="0000FF"/>
        </w:rPr>
        <w:tab/>
      </w:r>
      <w:r w:rsidR="00082083">
        <w:rPr>
          <w:rFonts w:ascii="Doulos SIL" w:hAnsi="Doulos SIL"/>
          <w:i/>
          <w:color w:val="0000FF"/>
        </w:rPr>
        <w:t>dòómààⁿ nɛ́</w:t>
      </w:r>
    </w:p>
    <w:p w14:paraId="0B7ABA3D" w14:textId="47441EF7" w:rsidR="00BA6685" w:rsidRPr="00482223" w:rsidRDefault="00566B03" w:rsidP="00BA6685">
      <w:pPr>
        <w:tabs>
          <w:tab w:val="left" w:pos="1620"/>
          <w:tab w:val="left" w:pos="3060"/>
          <w:tab w:val="left" w:pos="4770"/>
        </w:tabs>
        <w:rPr>
          <w:i/>
          <w:color w:val="993300"/>
        </w:rPr>
      </w:pPr>
      <w:r w:rsidRPr="00482223">
        <w:rPr>
          <w:i/>
          <w:color w:val="993300"/>
        </w:rPr>
        <w:tab/>
      </w:r>
      <w:r w:rsidR="00B61357">
        <w:rPr>
          <w:rFonts w:ascii="Doulos SIL" w:hAnsi="Doulos SIL"/>
          <w:i/>
          <w:color w:val="0000FF"/>
        </w:rPr>
        <w:t>dòómààⁿ</w:t>
      </w:r>
      <w:r w:rsidRPr="00482223">
        <w:rPr>
          <w:rFonts w:ascii="Doulos SIL" w:hAnsi="Doulos SIL"/>
          <w:i/>
          <w:color w:val="0000FF"/>
        </w:rPr>
        <w:tab/>
      </w:r>
      <w:r w:rsidR="002C3A0E">
        <w:rPr>
          <w:rFonts w:ascii="Doulos SIL" w:hAnsi="Doulos SIL"/>
          <w:i/>
          <w:color w:val="0000FF"/>
        </w:rPr>
        <w:t>dòó</w:t>
      </w:r>
      <w:r w:rsidR="00082083">
        <w:rPr>
          <w:rFonts w:ascii="Doulos SIL" w:hAnsi="Doulos SIL"/>
          <w:i/>
          <w:color w:val="0000FF"/>
        </w:rPr>
        <w:t>mɛ̀</w:t>
      </w:r>
      <w:r w:rsidRPr="00482223">
        <w:rPr>
          <w:rFonts w:ascii="Doulos SIL" w:hAnsi="Doulos SIL"/>
          <w:i/>
          <w:color w:val="0000FF"/>
        </w:rPr>
        <w:tab/>
      </w:r>
      <w:r w:rsidR="00082083">
        <w:rPr>
          <w:rFonts w:ascii="Doulos SIL" w:hAnsi="Doulos SIL"/>
          <w:i/>
          <w:color w:val="0000FF"/>
        </w:rPr>
        <w:t>dòómɛ̀ɛ̀ nɛ́</w:t>
      </w:r>
      <w:r w:rsidRPr="00482223">
        <w:rPr>
          <w:rFonts w:ascii="Doulos SIL" w:hAnsi="Doulos SIL"/>
          <w:i/>
          <w:color w:val="0000FF"/>
        </w:rPr>
        <w:tab/>
      </w:r>
      <w:r w:rsidR="001F7FEE">
        <w:rPr>
          <w:rFonts w:ascii="Doulos SIL" w:hAnsi="Doulos SIL"/>
          <w:i/>
          <w:color w:val="0000FF"/>
        </w:rPr>
        <w:t>dòómè</w:t>
      </w:r>
      <w:r w:rsidR="00B16B37">
        <w:rPr>
          <w:rFonts w:ascii="Doulos SIL" w:hAnsi="Doulos SIL"/>
          <w:i/>
          <w:color w:val="0000FF"/>
        </w:rPr>
        <w:t>-ya</w:t>
      </w:r>
      <w:r w:rsidR="001F7FEE">
        <w:rPr>
          <w:rFonts w:ascii="Doulos SIL" w:hAnsi="Doulos SIL"/>
          <w:i/>
          <w:color w:val="0000FF"/>
        </w:rPr>
        <w:t>̀</w:t>
      </w:r>
    </w:p>
    <w:p w14:paraId="7E4768F5" w14:textId="4E2A1FC6" w:rsidR="00BA6685" w:rsidRPr="00082083" w:rsidRDefault="00566B03">
      <w:pPr>
        <w:rPr>
          <w:i/>
        </w:rPr>
      </w:pPr>
      <w:r w:rsidRPr="00082083">
        <w:rPr>
          <w:i/>
        </w:rPr>
        <w:t>[</w:t>
      </w:r>
      <w:r w:rsidR="00082083">
        <w:rPr>
          <w:i/>
        </w:rPr>
        <w:t>cf</w:t>
      </w:r>
      <w:r w:rsidRPr="00082083">
        <w:rPr>
          <w:i/>
        </w:rPr>
        <w:t xml:space="preserve"> noun </w:t>
      </w:r>
      <w:r w:rsidR="00082083" w:rsidRPr="00986631">
        <w:rPr>
          <w:rFonts w:ascii="Doulos SIL" w:hAnsi="Doulos SIL"/>
          <w:i/>
          <w:color w:val="0000FF"/>
        </w:rPr>
        <w:t>dòò-ró</w:t>
      </w:r>
      <w:r w:rsidRPr="00082083">
        <w:rPr>
          <w:i/>
        </w:rPr>
        <w:t xml:space="preserve"> </w:t>
      </w:r>
      <w:r w:rsidR="00082083">
        <w:rPr>
          <w:i/>
        </w:rPr>
        <w:t xml:space="preserve">~ </w:t>
      </w:r>
      <w:r w:rsidR="00082083" w:rsidRPr="00986631">
        <w:rPr>
          <w:rFonts w:ascii="Doulos SIL" w:hAnsi="Doulos SIL"/>
          <w:i/>
          <w:color w:val="0000FF"/>
        </w:rPr>
        <w:t>dɔ̀ɔ̀-nɔ́</w:t>
      </w:r>
      <w:r w:rsidR="00082083">
        <w:rPr>
          <w:i/>
        </w:rPr>
        <w:t xml:space="preserve"> </w:t>
      </w:r>
      <w:r w:rsidR="00BA6685" w:rsidRPr="00082083">
        <w:rPr>
          <w:i/>
        </w:rPr>
        <w:t>‘</w:t>
      </w:r>
      <w:r w:rsidRPr="00082083">
        <w:rPr>
          <w:i/>
        </w:rPr>
        <w:t>dance</w:t>
      </w:r>
      <w:r w:rsidR="00BA6685" w:rsidRPr="00082083">
        <w:rPr>
          <w:i/>
        </w:rPr>
        <w:t>’</w:t>
      </w:r>
      <w:r w:rsidRPr="00082083">
        <w:rPr>
          <w:i/>
        </w:rPr>
        <w:t>]</w:t>
      </w:r>
    </w:p>
    <w:p w14:paraId="1492850E" w14:textId="4C19B148" w:rsidR="00BA6685" w:rsidRPr="00482223" w:rsidRDefault="00BA6685" w:rsidP="00BA6685">
      <w:pPr>
        <w:tabs>
          <w:tab w:val="clear" w:pos="369"/>
          <w:tab w:val="left" w:pos="1260"/>
          <w:tab w:val="left" w:pos="2700"/>
          <w:tab w:val="left" w:pos="3960"/>
        </w:tabs>
        <w:rPr>
          <w:i/>
          <w:color w:val="993300"/>
        </w:rPr>
      </w:pPr>
    </w:p>
    <w:p w14:paraId="50589EF4" w14:textId="06639521" w:rsidR="00BA6685" w:rsidRPr="00482223" w:rsidRDefault="00BA6685" w:rsidP="00BA6685">
      <w:pPr>
        <w:tabs>
          <w:tab w:val="clear" w:pos="369"/>
          <w:tab w:val="left" w:pos="1260"/>
          <w:tab w:val="left" w:pos="2700"/>
          <w:tab w:val="left" w:pos="3960"/>
        </w:tabs>
        <w:rPr>
          <w:i/>
          <w:color w:val="993300"/>
        </w:rPr>
      </w:pPr>
      <w:r w:rsidRPr="001211C9">
        <w:t>‘</w:t>
      </w:r>
      <w:r w:rsidR="00566B03" w:rsidRPr="001211C9">
        <w:t>sleep</w:t>
      </w:r>
      <w:r w:rsidRPr="001211C9">
        <w:t>’</w:t>
      </w:r>
      <w:r w:rsidR="00566B03" w:rsidRPr="001211C9">
        <w:tab/>
      </w:r>
      <w:r w:rsidR="001211C9">
        <w:rPr>
          <w:rFonts w:ascii="Doulos SIL" w:hAnsi="Doulos SIL"/>
          <w:i/>
          <w:color w:val="0000FF"/>
        </w:rPr>
        <w:t>ɲìíbà</w:t>
      </w:r>
      <w:r w:rsidR="00566B03" w:rsidRPr="00482223">
        <w:rPr>
          <w:rFonts w:ascii="Doulos SIL" w:hAnsi="Doulos SIL"/>
          <w:i/>
          <w:color w:val="0000FF"/>
        </w:rPr>
        <w:tab/>
      </w:r>
      <w:r w:rsidR="001211C9">
        <w:rPr>
          <w:rFonts w:ascii="Doulos SIL" w:hAnsi="Doulos SIL"/>
          <w:i/>
          <w:color w:val="0000FF"/>
        </w:rPr>
        <w:t>sà ɲìíbàà</w:t>
      </w:r>
      <w:r w:rsidR="00566B03" w:rsidRPr="00482223">
        <w:rPr>
          <w:rFonts w:ascii="Doulos SIL" w:hAnsi="Doulos SIL"/>
          <w:i/>
          <w:color w:val="0000FF"/>
        </w:rPr>
        <w:tab/>
      </w:r>
      <w:r w:rsidR="001211C9">
        <w:rPr>
          <w:rFonts w:ascii="Doulos SIL" w:hAnsi="Doulos SIL"/>
          <w:i/>
          <w:color w:val="0000FF"/>
        </w:rPr>
        <w:t>ɲìíbàà rɛ́</w:t>
      </w:r>
    </w:p>
    <w:p w14:paraId="72D6D7BF" w14:textId="74087D11" w:rsidR="00BA6685" w:rsidRPr="002D209A" w:rsidRDefault="00566B03" w:rsidP="00BA6685">
      <w:pPr>
        <w:tabs>
          <w:tab w:val="left" w:pos="1620"/>
          <w:tab w:val="left" w:pos="3060"/>
          <w:tab w:val="left" w:pos="4770"/>
        </w:tabs>
      </w:pPr>
      <w:r w:rsidRPr="00482223">
        <w:rPr>
          <w:i/>
          <w:color w:val="993300"/>
        </w:rPr>
        <w:tab/>
      </w:r>
      <w:r w:rsidR="001211C9">
        <w:rPr>
          <w:rFonts w:ascii="Doulos SIL" w:hAnsi="Doulos SIL"/>
          <w:i/>
          <w:color w:val="0000FF"/>
        </w:rPr>
        <w:t>ɲìíbàà</w:t>
      </w:r>
      <w:r w:rsidRPr="00482223">
        <w:rPr>
          <w:rFonts w:ascii="Doulos SIL" w:hAnsi="Doulos SIL"/>
          <w:i/>
          <w:color w:val="0000FF"/>
        </w:rPr>
        <w:tab/>
      </w:r>
      <w:r w:rsidR="001211C9">
        <w:rPr>
          <w:rFonts w:ascii="Doulos SIL" w:hAnsi="Doulos SIL"/>
          <w:i/>
          <w:color w:val="0000FF"/>
        </w:rPr>
        <w:t>ɲìíbɛ̀</w:t>
      </w:r>
      <w:r w:rsidRPr="00482223">
        <w:rPr>
          <w:rFonts w:ascii="Doulos SIL" w:hAnsi="Doulos SIL"/>
          <w:i/>
          <w:color w:val="0000FF"/>
        </w:rPr>
        <w:tab/>
      </w:r>
      <w:r w:rsidR="001211C9">
        <w:rPr>
          <w:rFonts w:ascii="Doulos SIL" w:hAnsi="Doulos SIL"/>
          <w:i/>
          <w:color w:val="0000FF"/>
        </w:rPr>
        <w:t>ɲííbɛ̀ɛ̀ rɛ́</w:t>
      </w:r>
      <w:r w:rsidRPr="00482223">
        <w:rPr>
          <w:rFonts w:ascii="Doulos SIL" w:hAnsi="Doulos SIL"/>
          <w:i/>
          <w:color w:val="0000FF"/>
        </w:rPr>
        <w:tab/>
      </w:r>
      <w:r w:rsidR="001211C9">
        <w:rPr>
          <w:rFonts w:ascii="Doulos SIL" w:hAnsi="Doulos SIL"/>
          <w:i/>
          <w:color w:val="0000FF"/>
        </w:rPr>
        <w:t>ɲìíbèè-yá</w:t>
      </w:r>
    </w:p>
    <w:p w14:paraId="452EB012" w14:textId="77777777" w:rsidR="00F60B02" w:rsidRPr="002D209A" w:rsidRDefault="00F60B02" w:rsidP="00F60B02"/>
    <w:p w14:paraId="2B256E25" w14:textId="46BE04E4" w:rsidR="00F60B02" w:rsidRPr="00482223" w:rsidRDefault="00F60B02" w:rsidP="00F60B02">
      <w:pPr>
        <w:tabs>
          <w:tab w:val="clear" w:pos="369"/>
          <w:tab w:val="left" w:pos="1260"/>
          <w:tab w:val="left" w:pos="2700"/>
          <w:tab w:val="left" w:pos="3960"/>
        </w:tabs>
        <w:rPr>
          <w:i/>
          <w:color w:val="993300"/>
        </w:rPr>
      </w:pPr>
      <w:r w:rsidRPr="008F659B">
        <w:t>‘think’</w:t>
      </w:r>
      <w:r w:rsidRPr="008F659B">
        <w:tab/>
      </w:r>
      <w:r w:rsidR="00680771">
        <w:rPr>
          <w:rFonts w:ascii="Doulos SIL" w:hAnsi="Doulos SIL"/>
          <w:i/>
          <w:color w:val="0000FF"/>
        </w:rPr>
        <w:t>mííl</w:t>
      </w:r>
      <w:r>
        <w:rPr>
          <w:rFonts w:ascii="Doulos SIL" w:hAnsi="Doulos SIL"/>
          <w:i/>
          <w:color w:val="0000FF"/>
        </w:rPr>
        <w:t>í</w:t>
      </w:r>
      <w:r w:rsidRPr="00482223">
        <w:rPr>
          <w:rFonts w:ascii="Doulos SIL" w:hAnsi="Doulos SIL"/>
          <w:i/>
          <w:color w:val="0000FF"/>
        </w:rPr>
        <w:tab/>
      </w:r>
      <w:r w:rsidR="002C3A0E">
        <w:rPr>
          <w:rFonts w:ascii="Doulos SIL" w:hAnsi="Doulos SIL"/>
          <w:i/>
          <w:color w:val="0000FF"/>
        </w:rPr>
        <w:t>sà míí</w:t>
      </w:r>
      <w:r w:rsidR="00680771">
        <w:rPr>
          <w:rFonts w:ascii="Doulos SIL" w:hAnsi="Doulos SIL"/>
          <w:i/>
          <w:color w:val="0000FF"/>
        </w:rPr>
        <w:t>l</w:t>
      </w:r>
      <w:r>
        <w:rPr>
          <w:rFonts w:ascii="Doulos SIL" w:hAnsi="Doulos SIL"/>
          <w:i/>
          <w:color w:val="0000FF"/>
        </w:rPr>
        <w:t>ɛ́ɛ̀</w:t>
      </w:r>
      <w:r w:rsidRPr="00482223">
        <w:rPr>
          <w:rFonts w:ascii="Doulos SIL" w:hAnsi="Doulos SIL"/>
          <w:i/>
          <w:color w:val="0000FF"/>
        </w:rPr>
        <w:tab/>
      </w:r>
      <w:r w:rsidR="002C3A0E">
        <w:rPr>
          <w:rFonts w:ascii="Doulos SIL" w:hAnsi="Doulos SIL"/>
          <w:i/>
          <w:color w:val="0000FF"/>
        </w:rPr>
        <w:t>sà míí</w:t>
      </w:r>
      <w:r w:rsidR="00680771">
        <w:rPr>
          <w:rFonts w:ascii="Doulos SIL" w:hAnsi="Doulos SIL"/>
          <w:i/>
          <w:color w:val="0000FF"/>
        </w:rPr>
        <w:t>l</w:t>
      </w:r>
      <w:r>
        <w:rPr>
          <w:rFonts w:ascii="Doulos SIL" w:hAnsi="Doulos SIL"/>
          <w:i/>
          <w:color w:val="0000FF"/>
        </w:rPr>
        <w:t>ɛ́ɛ̀ rɛ́</w:t>
      </w:r>
    </w:p>
    <w:p w14:paraId="53DC2BEB" w14:textId="59B085D5" w:rsidR="00BA6685" w:rsidRPr="002D209A" w:rsidRDefault="00F60B02" w:rsidP="002959BD">
      <w:pPr>
        <w:tabs>
          <w:tab w:val="left" w:pos="1620"/>
          <w:tab w:val="left" w:pos="3060"/>
          <w:tab w:val="left" w:pos="4770"/>
        </w:tabs>
      </w:pPr>
      <w:r w:rsidRPr="00482223">
        <w:rPr>
          <w:i/>
          <w:color w:val="993300"/>
        </w:rPr>
        <w:tab/>
      </w:r>
      <w:r w:rsidR="00680771">
        <w:rPr>
          <w:rFonts w:ascii="Doulos SIL" w:hAnsi="Doulos SIL"/>
          <w:i/>
          <w:color w:val="0000FF"/>
        </w:rPr>
        <w:t>mììl</w:t>
      </w:r>
      <w:r>
        <w:rPr>
          <w:rFonts w:ascii="Doulos SIL" w:hAnsi="Doulos SIL"/>
          <w:i/>
          <w:color w:val="0000FF"/>
        </w:rPr>
        <w:t>ɛ́ɛ̀</w:t>
      </w:r>
      <w:r w:rsidRPr="00482223">
        <w:rPr>
          <w:rFonts w:ascii="Doulos SIL" w:hAnsi="Doulos SIL"/>
          <w:i/>
          <w:color w:val="0000FF"/>
        </w:rPr>
        <w:tab/>
      </w:r>
      <w:r w:rsidR="00680771">
        <w:rPr>
          <w:rFonts w:ascii="Doulos SIL" w:hAnsi="Doulos SIL"/>
          <w:i/>
          <w:color w:val="0000FF"/>
        </w:rPr>
        <w:t>mììl</w:t>
      </w:r>
      <w:r>
        <w:rPr>
          <w:rFonts w:ascii="Doulos SIL" w:hAnsi="Doulos SIL"/>
          <w:i/>
          <w:color w:val="0000FF"/>
        </w:rPr>
        <w:t>íì</w:t>
      </w:r>
      <w:r w:rsidRPr="00482223">
        <w:rPr>
          <w:rFonts w:ascii="Doulos SIL" w:hAnsi="Doulos SIL"/>
          <w:i/>
          <w:color w:val="0000FF"/>
        </w:rPr>
        <w:tab/>
      </w:r>
      <w:r w:rsidR="00680771">
        <w:rPr>
          <w:rFonts w:ascii="Doulos SIL" w:hAnsi="Doulos SIL"/>
          <w:i/>
          <w:color w:val="0000FF"/>
        </w:rPr>
        <w:t>mììl</w:t>
      </w:r>
      <w:r>
        <w:rPr>
          <w:rFonts w:ascii="Doulos SIL" w:hAnsi="Doulos SIL"/>
          <w:i/>
          <w:color w:val="0000FF"/>
        </w:rPr>
        <w:t>í rè</w:t>
      </w:r>
      <w:r w:rsidRPr="00482223">
        <w:rPr>
          <w:rFonts w:ascii="Doulos SIL" w:hAnsi="Doulos SIL"/>
          <w:i/>
          <w:color w:val="0000FF"/>
        </w:rPr>
        <w:tab/>
      </w:r>
      <w:r w:rsidR="009F747E">
        <w:rPr>
          <w:rFonts w:ascii="Doulos SIL" w:hAnsi="Doulos SIL"/>
          <w:i/>
          <w:color w:val="0000FF"/>
        </w:rPr>
        <w:t>míí</w:t>
      </w:r>
      <w:r w:rsidR="00680771">
        <w:rPr>
          <w:rFonts w:ascii="Doulos SIL" w:hAnsi="Doulos SIL"/>
          <w:i/>
          <w:color w:val="0000FF"/>
        </w:rPr>
        <w:t>l</w:t>
      </w:r>
      <w:r>
        <w:rPr>
          <w:rFonts w:ascii="Doulos SIL" w:hAnsi="Doulos SIL"/>
          <w:i/>
          <w:color w:val="0000FF"/>
        </w:rPr>
        <w:t>í-yà</w:t>
      </w:r>
    </w:p>
    <w:p w14:paraId="4BD0CDDF" w14:textId="77777777" w:rsidR="00E72CA7" w:rsidRPr="00626658" w:rsidRDefault="00E72CA7" w:rsidP="00E72CA7"/>
    <w:p w14:paraId="652B9E14" w14:textId="67BE29B3" w:rsidR="0099085F" w:rsidRPr="002D209A" w:rsidRDefault="00E72CA7" w:rsidP="0099085F">
      <w:r w:rsidRPr="00E72CA7">
        <w:rPr>
          <w:highlight w:val="green"/>
        </w:rPr>
        <w:t>CvCv</w:t>
      </w:r>
      <w:r w:rsidRPr="00E72CA7">
        <w:rPr>
          <w:rFonts w:ascii="Doulos SIL" w:hAnsi="Doulos SIL"/>
          <w:color w:val="0000FF"/>
          <w:highlight w:val="green"/>
        </w:rPr>
        <w:t>ⁿ</w:t>
      </w:r>
      <w:r w:rsidRPr="00E72CA7">
        <w:rPr>
          <w:highlight w:val="green"/>
        </w:rPr>
        <w:t xml:space="preserve"> ~ CvCvnv</w:t>
      </w:r>
      <w:r w:rsidRPr="00E72CA7">
        <w:t xml:space="preserve"> </w:t>
      </w:r>
    </w:p>
    <w:p w14:paraId="555C62FF" w14:textId="77777777" w:rsidR="0099085F" w:rsidRPr="00482223" w:rsidRDefault="0099085F" w:rsidP="0099085F">
      <w:pPr>
        <w:tabs>
          <w:tab w:val="clear" w:pos="369"/>
          <w:tab w:val="left" w:pos="1260"/>
          <w:tab w:val="left" w:pos="2700"/>
          <w:tab w:val="left" w:pos="3960"/>
        </w:tabs>
        <w:rPr>
          <w:i/>
          <w:color w:val="993300"/>
        </w:rPr>
      </w:pPr>
      <w:r w:rsidRPr="001D537D">
        <w:t>‘go up’</w:t>
      </w:r>
      <w:r w:rsidRPr="001D537D">
        <w:tab/>
      </w:r>
      <w:r>
        <w:rPr>
          <w:rFonts w:ascii="Doulos SIL" w:hAnsi="Doulos SIL"/>
          <w:i/>
          <w:color w:val="0000FF"/>
        </w:rPr>
        <w:t>sə̀dá</w:t>
      </w:r>
      <w:r w:rsidRPr="00482223">
        <w:rPr>
          <w:rFonts w:ascii="Doulos SIL" w:hAnsi="Doulos SIL"/>
          <w:i/>
          <w:color w:val="0000FF"/>
        </w:rPr>
        <w:tab/>
      </w:r>
      <w:r>
        <w:rPr>
          <w:rFonts w:ascii="Doulos SIL" w:hAnsi="Doulos SIL"/>
          <w:i/>
          <w:color w:val="0000FF"/>
        </w:rPr>
        <w:t>sà sə̀dá-nà</w:t>
      </w:r>
      <w:r w:rsidRPr="00482223">
        <w:rPr>
          <w:rFonts w:ascii="Doulos SIL" w:hAnsi="Doulos SIL"/>
          <w:i/>
          <w:color w:val="0000FF"/>
        </w:rPr>
        <w:tab/>
      </w:r>
      <w:r>
        <w:rPr>
          <w:rFonts w:ascii="Doulos SIL" w:hAnsi="Doulos SIL"/>
          <w:i/>
          <w:color w:val="0000FF"/>
        </w:rPr>
        <w:t>(sá) sə̀dá-nà nɛ̀</w:t>
      </w:r>
    </w:p>
    <w:p w14:paraId="544EA288" w14:textId="77777777" w:rsidR="0099085F" w:rsidRPr="002D209A" w:rsidRDefault="0099085F" w:rsidP="0099085F">
      <w:pPr>
        <w:tabs>
          <w:tab w:val="left" w:pos="1620"/>
          <w:tab w:val="left" w:pos="3060"/>
          <w:tab w:val="left" w:pos="4770"/>
        </w:tabs>
      </w:pPr>
      <w:r w:rsidRPr="00482223">
        <w:rPr>
          <w:i/>
          <w:color w:val="993300"/>
        </w:rPr>
        <w:tab/>
      </w:r>
      <w:r>
        <w:rPr>
          <w:rFonts w:ascii="Doulos SIL" w:hAnsi="Doulos SIL"/>
          <w:i/>
          <w:color w:val="0000FF"/>
        </w:rPr>
        <w:t>sə̀dá-nà</w:t>
      </w:r>
      <w:r w:rsidRPr="00482223">
        <w:rPr>
          <w:rFonts w:ascii="Doulos SIL" w:hAnsi="Doulos SIL"/>
          <w:i/>
          <w:color w:val="0000FF"/>
        </w:rPr>
        <w:tab/>
      </w:r>
      <w:r>
        <w:rPr>
          <w:rFonts w:ascii="Doulos SIL" w:hAnsi="Doulos SIL"/>
          <w:i/>
          <w:color w:val="0000FF"/>
        </w:rPr>
        <w:t>sə̀dá-nì</w:t>
      </w:r>
      <w:r w:rsidRPr="00482223">
        <w:rPr>
          <w:rFonts w:ascii="Doulos SIL" w:hAnsi="Doulos SIL"/>
          <w:i/>
          <w:color w:val="0000FF"/>
        </w:rPr>
        <w:tab/>
      </w:r>
      <w:r>
        <w:rPr>
          <w:rFonts w:ascii="Doulos SIL" w:hAnsi="Doulos SIL"/>
          <w:i/>
          <w:color w:val="0000FF"/>
        </w:rPr>
        <w:t>sə̀dá-n nè</w:t>
      </w:r>
      <w:r w:rsidRPr="00482223">
        <w:rPr>
          <w:rFonts w:ascii="Doulos SIL" w:hAnsi="Doulos SIL"/>
          <w:i/>
          <w:color w:val="0000FF"/>
        </w:rPr>
        <w:tab/>
      </w:r>
      <w:r>
        <w:rPr>
          <w:rFonts w:ascii="Doulos SIL" w:hAnsi="Doulos SIL"/>
          <w:i/>
          <w:color w:val="0000FF"/>
        </w:rPr>
        <w:t>sə̀dá-nì-yá</w:t>
      </w:r>
    </w:p>
    <w:p w14:paraId="2C24BA04" w14:textId="77777777" w:rsidR="00E72CA7" w:rsidRPr="00E72CA7" w:rsidRDefault="00E72CA7" w:rsidP="00E72CA7"/>
    <w:p w14:paraId="1E93B0A2" w14:textId="3B769646" w:rsidR="00FA54C7" w:rsidRPr="00482223" w:rsidRDefault="00FA54C7" w:rsidP="00FA54C7">
      <w:pPr>
        <w:tabs>
          <w:tab w:val="clear" w:pos="369"/>
          <w:tab w:val="left" w:pos="1260"/>
          <w:tab w:val="left" w:pos="2700"/>
          <w:tab w:val="left" w:pos="3960"/>
        </w:tabs>
        <w:rPr>
          <w:i/>
          <w:color w:val="993300"/>
        </w:rPr>
      </w:pPr>
      <w:r w:rsidRPr="001D537D">
        <w:t>‘go down’</w:t>
      </w:r>
      <w:r w:rsidRPr="001D537D">
        <w:tab/>
      </w:r>
      <w:r w:rsidR="005C658D" w:rsidRPr="00986631">
        <w:rPr>
          <w:rFonts w:ascii="Doulos SIL" w:hAnsi="Doulos SIL"/>
          <w:i/>
          <w:color w:val="0000FF"/>
        </w:rPr>
        <w:t>jàⁿʔá</w:t>
      </w:r>
      <w:r w:rsidRPr="00482223">
        <w:rPr>
          <w:rFonts w:ascii="Doulos SIL" w:hAnsi="Doulos SIL"/>
          <w:i/>
          <w:color w:val="0000FF"/>
        </w:rPr>
        <w:tab/>
      </w:r>
      <w:r>
        <w:rPr>
          <w:rFonts w:ascii="Doulos SIL" w:hAnsi="Doulos SIL"/>
          <w:i/>
          <w:color w:val="0000FF"/>
        </w:rPr>
        <w:t>sà gyàʔáⁿ-nà</w:t>
      </w:r>
      <w:r w:rsidRPr="00482223">
        <w:rPr>
          <w:rFonts w:ascii="Doulos SIL" w:hAnsi="Doulos SIL"/>
          <w:i/>
          <w:color w:val="0000FF"/>
        </w:rPr>
        <w:tab/>
      </w:r>
      <w:r>
        <w:rPr>
          <w:rFonts w:ascii="Doulos SIL" w:hAnsi="Doulos SIL"/>
          <w:i/>
          <w:color w:val="0000FF"/>
        </w:rPr>
        <w:t>gyàʔá-nà nɛ́</w:t>
      </w:r>
    </w:p>
    <w:p w14:paraId="22EC048E" w14:textId="32275188" w:rsidR="00FA54C7" w:rsidRDefault="00FA54C7" w:rsidP="00FA54C7">
      <w:pPr>
        <w:tabs>
          <w:tab w:val="left" w:pos="1620"/>
          <w:tab w:val="left" w:pos="3060"/>
          <w:tab w:val="left" w:pos="4770"/>
        </w:tabs>
      </w:pPr>
      <w:r w:rsidRPr="00482223">
        <w:rPr>
          <w:i/>
          <w:color w:val="993300"/>
        </w:rPr>
        <w:tab/>
      </w:r>
      <w:r>
        <w:rPr>
          <w:rFonts w:ascii="Doulos SIL" w:hAnsi="Doulos SIL"/>
          <w:i/>
          <w:color w:val="0000FF"/>
        </w:rPr>
        <w:t>gyàʔá-nà</w:t>
      </w:r>
      <w:r w:rsidRPr="00482223">
        <w:rPr>
          <w:rFonts w:ascii="Doulos SIL" w:hAnsi="Doulos SIL"/>
          <w:i/>
          <w:color w:val="0000FF"/>
        </w:rPr>
        <w:tab/>
      </w:r>
      <w:r w:rsidR="00433C61" w:rsidRPr="00986631">
        <w:rPr>
          <w:rFonts w:ascii="Doulos SIL" w:hAnsi="Doulos SIL"/>
          <w:i/>
          <w:color w:val="0000FF"/>
        </w:rPr>
        <w:t>jàⁿʔán-ì</w:t>
      </w:r>
      <w:r w:rsidRPr="00482223">
        <w:rPr>
          <w:rFonts w:ascii="Doulos SIL" w:hAnsi="Doulos SIL"/>
          <w:i/>
          <w:color w:val="0000FF"/>
        </w:rPr>
        <w:tab/>
      </w:r>
      <w:r>
        <w:rPr>
          <w:rFonts w:ascii="Doulos SIL" w:hAnsi="Doulos SIL"/>
          <w:i/>
          <w:color w:val="0000FF"/>
        </w:rPr>
        <w:t>gyàʔáⁿ-nì-n nè</w:t>
      </w:r>
      <w:r w:rsidRPr="00482223">
        <w:rPr>
          <w:rFonts w:ascii="Doulos SIL" w:hAnsi="Doulos SIL"/>
          <w:i/>
          <w:color w:val="0000FF"/>
        </w:rPr>
        <w:tab/>
      </w:r>
      <w:r>
        <w:rPr>
          <w:rFonts w:ascii="Doulos SIL" w:hAnsi="Doulos SIL"/>
          <w:i/>
          <w:color w:val="0000FF"/>
        </w:rPr>
        <w:t>gyàʔáⁿ-nì-yá</w:t>
      </w:r>
    </w:p>
    <w:p w14:paraId="749FF782" w14:textId="33E2CBB4" w:rsidR="00695E88" w:rsidRPr="00695E88" w:rsidRDefault="00695E88" w:rsidP="00FA54C7">
      <w:pPr>
        <w:tabs>
          <w:tab w:val="left" w:pos="1620"/>
          <w:tab w:val="left" w:pos="3060"/>
          <w:tab w:val="left" w:pos="4770"/>
        </w:tabs>
      </w:pPr>
      <w:r>
        <w:t>[also means ‘give birth’]</w:t>
      </w:r>
    </w:p>
    <w:p w14:paraId="0BCF7A95" w14:textId="77777777" w:rsidR="001475E5" w:rsidRPr="002D209A" w:rsidRDefault="001475E5" w:rsidP="001475E5">
      <w:pPr>
        <w:tabs>
          <w:tab w:val="clear" w:pos="369"/>
          <w:tab w:val="left" w:pos="1260"/>
          <w:tab w:val="left" w:pos="2700"/>
          <w:tab w:val="left" w:pos="3960"/>
        </w:tabs>
      </w:pPr>
    </w:p>
    <w:p w14:paraId="319E7016" w14:textId="77777777" w:rsidR="001475E5" w:rsidRPr="00482223" w:rsidRDefault="001475E5" w:rsidP="001475E5">
      <w:pPr>
        <w:tabs>
          <w:tab w:val="clear" w:pos="369"/>
          <w:tab w:val="left" w:pos="1260"/>
          <w:tab w:val="left" w:pos="2700"/>
          <w:tab w:val="left" w:pos="3960"/>
        </w:tabs>
        <w:rPr>
          <w:i/>
          <w:color w:val="993300"/>
        </w:rPr>
      </w:pPr>
      <w:r w:rsidRPr="00AB6331">
        <w:t>‘hang up’</w:t>
      </w:r>
      <w:r w:rsidRPr="00AB6331">
        <w:tab/>
      </w:r>
      <w:r>
        <w:rPr>
          <w:rFonts w:ascii="Doulos SIL" w:hAnsi="Doulos SIL"/>
          <w:i/>
          <w:color w:val="0000FF"/>
        </w:rPr>
        <w:t>è gə̀lé</w:t>
      </w:r>
      <w:r w:rsidRPr="00482223">
        <w:rPr>
          <w:rFonts w:ascii="Doulos SIL" w:hAnsi="Doulos SIL"/>
          <w:i/>
          <w:color w:val="0000FF"/>
        </w:rPr>
        <w:tab/>
      </w:r>
      <w:r>
        <w:rPr>
          <w:rFonts w:ascii="Doulos SIL" w:hAnsi="Doulos SIL"/>
          <w:i/>
          <w:color w:val="0000FF"/>
        </w:rPr>
        <w:t>si-í gə̀lénà</w:t>
      </w:r>
      <w:r w:rsidRPr="00482223">
        <w:rPr>
          <w:rFonts w:ascii="Doulos SIL" w:hAnsi="Doulos SIL"/>
          <w:i/>
          <w:color w:val="0000FF"/>
        </w:rPr>
        <w:tab/>
      </w:r>
      <w:r>
        <w:rPr>
          <w:rFonts w:ascii="Doulos SIL" w:hAnsi="Doulos SIL"/>
          <w:i/>
          <w:color w:val="0000FF"/>
        </w:rPr>
        <w:t>gə̀lénàà nɛ́</w:t>
      </w:r>
    </w:p>
    <w:p w14:paraId="263EBA2F" w14:textId="77777777" w:rsidR="001475E5" w:rsidRPr="00482223" w:rsidRDefault="001475E5" w:rsidP="001475E5">
      <w:pPr>
        <w:tabs>
          <w:tab w:val="left" w:pos="1620"/>
          <w:tab w:val="left" w:pos="3060"/>
          <w:tab w:val="left" w:pos="4770"/>
        </w:tabs>
        <w:rPr>
          <w:i/>
          <w:color w:val="993300"/>
        </w:rPr>
      </w:pPr>
      <w:r w:rsidRPr="00482223">
        <w:rPr>
          <w:i/>
          <w:color w:val="993300"/>
        </w:rPr>
        <w:tab/>
      </w:r>
      <w:r>
        <w:rPr>
          <w:rFonts w:ascii="Doulos SIL" w:hAnsi="Doulos SIL"/>
          <w:i/>
          <w:color w:val="0000FF"/>
        </w:rPr>
        <w:t>gə̀lénà</w:t>
      </w:r>
      <w:r w:rsidRPr="00482223">
        <w:rPr>
          <w:rFonts w:ascii="Doulos SIL" w:hAnsi="Doulos SIL"/>
          <w:i/>
          <w:color w:val="0000FF"/>
        </w:rPr>
        <w:tab/>
      </w:r>
      <w:r>
        <w:rPr>
          <w:rFonts w:ascii="Doulos SIL" w:hAnsi="Doulos SIL"/>
          <w:i/>
          <w:color w:val="0000FF"/>
        </w:rPr>
        <w:t>gə̀lénì</w:t>
      </w:r>
      <w:r w:rsidRPr="00482223">
        <w:rPr>
          <w:rFonts w:ascii="Doulos SIL" w:hAnsi="Doulos SIL"/>
          <w:i/>
          <w:color w:val="0000FF"/>
        </w:rPr>
        <w:tab/>
      </w:r>
      <w:r>
        <w:rPr>
          <w:rFonts w:ascii="Doulos SIL" w:hAnsi="Doulos SIL"/>
          <w:i/>
          <w:color w:val="0000FF"/>
        </w:rPr>
        <w:t>gə̀lên nè</w:t>
      </w:r>
      <w:r w:rsidRPr="00482223">
        <w:rPr>
          <w:rFonts w:ascii="Doulos SIL" w:hAnsi="Doulos SIL"/>
          <w:i/>
          <w:color w:val="0000FF"/>
        </w:rPr>
        <w:tab/>
      </w:r>
      <w:r>
        <w:rPr>
          <w:rFonts w:ascii="Doulos SIL" w:hAnsi="Doulos SIL"/>
          <w:i/>
          <w:color w:val="0000FF"/>
        </w:rPr>
        <w:t>gə̀lénì-yà</w:t>
      </w:r>
    </w:p>
    <w:p w14:paraId="4F796DC5" w14:textId="77777777" w:rsidR="001475E5" w:rsidRPr="002D209A" w:rsidRDefault="001475E5" w:rsidP="001475E5">
      <w:pPr>
        <w:tabs>
          <w:tab w:val="clear" w:pos="369"/>
          <w:tab w:val="left" w:pos="1260"/>
          <w:tab w:val="left" w:pos="2700"/>
          <w:tab w:val="left" w:pos="3960"/>
        </w:tabs>
      </w:pPr>
      <w:r w:rsidRPr="00AB6331">
        <w:rPr>
          <w:i/>
        </w:rPr>
        <w:t>[e.g. garment on hook; Fr accrocher]</w:t>
      </w:r>
    </w:p>
    <w:p w14:paraId="752A4F91" w14:textId="77777777" w:rsidR="008E3318" w:rsidRPr="002D209A" w:rsidRDefault="008E3318" w:rsidP="008E3318">
      <w:pPr>
        <w:tabs>
          <w:tab w:val="clear" w:pos="369"/>
          <w:tab w:val="left" w:pos="1260"/>
          <w:tab w:val="left" w:pos="2700"/>
          <w:tab w:val="left" w:pos="3960"/>
        </w:tabs>
      </w:pPr>
    </w:p>
    <w:p w14:paraId="733B7345" w14:textId="5A85AFF7" w:rsidR="008E3318" w:rsidRPr="00482223" w:rsidRDefault="008E3318" w:rsidP="008E3318">
      <w:pPr>
        <w:tabs>
          <w:tab w:val="clear" w:pos="369"/>
          <w:tab w:val="left" w:pos="1260"/>
          <w:tab w:val="left" w:pos="2700"/>
          <w:tab w:val="left" w:pos="3960"/>
        </w:tabs>
        <w:rPr>
          <w:i/>
          <w:color w:val="993300"/>
        </w:rPr>
      </w:pPr>
      <w:r w:rsidRPr="00986631">
        <w:rPr>
          <w:rFonts w:ascii="Doulos SIL" w:hAnsi="Doulos SIL"/>
          <w:i/>
          <w:color w:val="0000FF"/>
        </w:rPr>
        <w:t>‘crawl’</w:t>
      </w:r>
      <w:r w:rsidRPr="00986631">
        <w:rPr>
          <w:rFonts w:ascii="Doulos SIL" w:hAnsi="Doulos SIL"/>
          <w:i/>
          <w:color w:val="0000FF"/>
        </w:rPr>
        <w:tab/>
      </w:r>
      <w:r w:rsidR="00695E88">
        <w:rPr>
          <w:rFonts w:ascii="Doulos SIL" w:hAnsi="Doulos SIL"/>
          <w:i/>
          <w:color w:val="0000FF"/>
        </w:rPr>
        <w:t>é mú</w:t>
      </w:r>
      <w:r>
        <w:rPr>
          <w:rFonts w:ascii="Doulos SIL" w:hAnsi="Doulos SIL"/>
          <w:i/>
          <w:color w:val="0000FF"/>
        </w:rPr>
        <w:t>núⁿ</w:t>
      </w:r>
      <w:r w:rsidRPr="00482223">
        <w:rPr>
          <w:rFonts w:ascii="Doulos SIL" w:hAnsi="Doulos SIL"/>
          <w:i/>
          <w:color w:val="0000FF"/>
        </w:rPr>
        <w:tab/>
      </w:r>
      <w:r>
        <w:rPr>
          <w:rFonts w:ascii="Doulos SIL" w:hAnsi="Doulos SIL"/>
          <w:i/>
          <w:color w:val="0000FF"/>
        </w:rPr>
        <w:t>sá=á mǔnnɔ̀ⁿ</w:t>
      </w:r>
      <w:r w:rsidRPr="00482223">
        <w:rPr>
          <w:rFonts w:ascii="Doulos SIL" w:hAnsi="Doulos SIL"/>
          <w:i/>
          <w:color w:val="0000FF"/>
        </w:rPr>
        <w:tab/>
      </w:r>
      <w:r>
        <w:rPr>
          <w:rFonts w:ascii="Doulos SIL" w:hAnsi="Doulos SIL"/>
          <w:i/>
          <w:color w:val="0000FF"/>
        </w:rPr>
        <w:t>sá=á mǔnnɔ̀ⁿ nɛ́ⁿ</w:t>
      </w:r>
    </w:p>
    <w:p w14:paraId="4AC2192C" w14:textId="36C04C00" w:rsidR="008E3318" w:rsidRPr="00482223" w:rsidRDefault="008E3318" w:rsidP="008E3318">
      <w:pPr>
        <w:tabs>
          <w:tab w:val="left" w:pos="1620"/>
          <w:tab w:val="left" w:pos="3060"/>
          <w:tab w:val="left" w:pos="4770"/>
        </w:tabs>
        <w:rPr>
          <w:i/>
          <w:color w:val="993300"/>
        </w:rPr>
      </w:pPr>
      <w:r w:rsidRPr="00482223">
        <w:rPr>
          <w:i/>
          <w:color w:val="993300"/>
        </w:rPr>
        <w:tab/>
      </w:r>
      <w:r w:rsidRPr="00482223">
        <w:rPr>
          <w:rFonts w:ascii="Doulos SIL" w:hAnsi="Doulos SIL"/>
          <w:i/>
          <w:color w:val="0000FF"/>
        </w:rPr>
        <w:t>ŋŋŋ</w:t>
      </w:r>
      <w:r w:rsidRPr="00482223">
        <w:rPr>
          <w:rFonts w:ascii="Doulos SIL" w:hAnsi="Doulos SIL"/>
          <w:i/>
          <w:color w:val="0000FF"/>
        </w:rPr>
        <w:tab/>
      </w:r>
      <w:r w:rsidR="00695E88">
        <w:rPr>
          <w:rFonts w:ascii="Doulos SIL" w:hAnsi="Doulos SIL"/>
          <w:i/>
          <w:color w:val="0000FF"/>
        </w:rPr>
        <w:t>mú</w:t>
      </w:r>
      <w:r>
        <w:rPr>
          <w:rFonts w:ascii="Doulos SIL" w:hAnsi="Doulos SIL"/>
          <w:i/>
          <w:color w:val="0000FF"/>
        </w:rPr>
        <w:t>núnìⁿ</w:t>
      </w:r>
      <w:r w:rsidRPr="00482223">
        <w:rPr>
          <w:rFonts w:ascii="Doulos SIL" w:hAnsi="Doulos SIL"/>
          <w:i/>
          <w:color w:val="0000FF"/>
        </w:rPr>
        <w:tab/>
      </w:r>
      <w:r>
        <w:rPr>
          <w:rFonts w:ascii="Doulos SIL" w:hAnsi="Doulos SIL"/>
          <w:i/>
          <w:color w:val="0000FF"/>
        </w:rPr>
        <w:t>mùnún nèⁿ</w:t>
      </w:r>
      <w:r w:rsidRPr="00482223">
        <w:rPr>
          <w:rFonts w:ascii="Doulos SIL" w:hAnsi="Doulos SIL"/>
          <w:i/>
          <w:color w:val="0000FF"/>
        </w:rPr>
        <w:tab/>
      </w:r>
      <w:r>
        <w:rPr>
          <w:rFonts w:ascii="Doulos SIL" w:hAnsi="Doulos SIL"/>
          <w:i/>
          <w:color w:val="0000FF"/>
        </w:rPr>
        <w:t>mùnúnìⁿ-yà</w:t>
      </w:r>
    </w:p>
    <w:p w14:paraId="134C979C" w14:textId="77777777" w:rsidR="008E3318" w:rsidRPr="00BD33F3" w:rsidRDefault="008E3318" w:rsidP="008E3318">
      <w:pPr>
        <w:tabs>
          <w:tab w:val="clear" w:pos="369"/>
          <w:tab w:val="left" w:pos="1260"/>
          <w:tab w:val="left" w:pos="2700"/>
          <w:tab w:val="left" w:pos="3960"/>
        </w:tabs>
      </w:pPr>
      <w:r w:rsidRPr="00BD33F3">
        <w:rPr>
          <w:i/>
        </w:rPr>
        <w:t>[‘(baby) crawl’, Fr. marcher à quatre pattes]</w:t>
      </w:r>
    </w:p>
    <w:p w14:paraId="0F7DF614" w14:textId="77777777" w:rsidR="008E3318" w:rsidRPr="002D209A" w:rsidRDefault="008E3318" w:rsidP="008E3318">
      <w:pPr>
        <w:tabs>
          <w:tab w:val="clear" w:pos="369"/>
          <w:tab w:val="left" w:pos="1260"/>
          <w:tab w:val="left" w:pos="2700"/>
          <w:tab w:val="left" w:pos="3960"/>
        </w:tabs>
      </w:pPr>
    </w:p>
    <w:p w14:paraId="6E5608F2" w14:textId="77777777" w:rsidR="008E3318" w:rsidRPr="00482223" w:rsidRDefault="008E3318" w:rsidP="008E3318">
      <w:pPr>
        <w:tabs>
          <w:tab w:val="clear" w:pos="369"/>
          <w:tab w:val="left" w:pos="1260"/>
          <w:tab w:val="left" w:pos="2700"/>
          <w:tab w:val="left" w:pos="3960"/>
        </w:tabs>
        <w:rPr>
          <w:i/>
          <w:color w:val="993300"/>
        </w:rPr>
      </w:pPr>
      <w:r w:rsidRPr="007E7404">
        <w:lastRenderedPageBreak/>
        <w:t>‘roll’</w:t>
      </w:r>
      <w:r w:rsidRPr="007E7404">
        <w:tab/>
      </w:r>
      <w:r>
        <w:rPr>
          <w:rFonts w:ascii="Doulos SIL" w:hAnsi="Doulos SIL"/>
          <w:i/>
          <w:color w:val="0000FF"/>
        </w:rPr>
        <w:t>mə̀níⁿ</w:t>
      </w:r>
      <w:r w:rsidRPr="00482223">
        <w:rPr>
          <w:rFonts w:ascii="Doulos SIL" w:hAnsi="Doulos SIL"/>
          <w:i/>
          <w:color w:val="0000FF"/>
        </w:rPr>
        <w:tab/>
      </w:r>
      <w:r>
        <w:rPr>
          <w:rFonts w:ascii="Doulos SIL" w:hAnsi="Doulos SIL"/>
          <w:i/>
          <w:color w:val="0000FF"/>
        </w:rPr>
        <w:t>sí=í mǐnnàⁿ</w:t>
      </w:r>
      <w:r w:rsidRPr="00482223">
        <w:rPr>
          <w:rFonts w:ascii="Doulos SIL" w:hAnsi="Doulos SIL"/>
          <w:i/>
          <w:color w:val="0000FF"/>
        </w:rPr>
        <w:tab/>
      </w:r>
      <w:r>
        <w:rPr>
          <w:rFonts w:ascii="Doulos SIL" w:hAnsi="Doulos SIL"/>
          <w:i/>
          <w:color w:val="0000FF"/>
        </w:rPr>
        <w:t>sí=í mǐnnàⁿ nɛ́</w:t>
      </w:r>
    </w:p>
    <w:p w14:paraId="75A22824" w14:textId="77777777" w:rsidR="008E3318" w:rsidRPr="002D209A" w:rsidRDefault="008E3318" w:rsidP="008E3318">
      <w:pPr>
        <w:tabs>
          <w:tab w:val="left" w:pos="1620"/>
          <w:tab w:val="left" w:pos="3060"/>
          <w:tab w:val="left" w:pos="4770"/>
        </w:tabs>
      </w:pPr>
      <w:r w:rsidRPr="00482223">
        <w:rPr>
          <w:i/>
          <w:color w:val="993300"/>
        </w:rPr>
        <w:tab/>
      </w:r>
      <w:r>
        <w:rPr>
          <w:rFonts w:ascii="Doulos SIL" w:hAnsi="Doulos SIL"/>
          <w:i/>
          <w:color w:val="0000FF"/>
        </w:rPr>
        <w:t>mǐnnàⁿ</w:t>
      </w:r>
      <w:r w:rsidRPr="00482223">
        <w:rPr>
          <w:rFonts w:ascii="Doulos SIL" w:hAnsi="Doulos SIL"/>
          <w:i/>
          <w:color w:val="0000FF"/>
        </w:rPr>
        <w:tab/>
      </w:r>
      <w:r>
        <w:rPr>
          <w:rFonts w:ascii="Doulos SIL" w:hAnsi="Doulos SIL"/>
          <w:i/>
          <w:color w:val="0000FF"/>
        </w:rPr>
        <w:t>mə̀níⁿ</w:t>
      </w:r>
      <w:r>
        <w:rPr>
          <w:rFonts w:ascii="Doulos SIL" w:hAnsi="Doulos SIL"/>
          <w:i/>
          <w:color w:val="0000FF"/>
        </w:rPr>
        <w:tab/>
        <w:t>mɛ̀nín nè</w:t>
      </w:r>
      <w:r w:rsidRPr="00482223">
        <w:rPr>
          <w:rFonts w:ascii="Doulos SIL" w:hAnsi="Doulos SIL"/>
          <w:i/>
          <w:color w:val="0000FF"/>
        </w:rPr>
        <w:tab/>
      </w:r>
      <w:r>
        <w:rPr>
          <w:rFonts w:ascii="Doulos SIL" w:hAnsi="Doulos SIL"/>
          <w:i/>
          <w:color w:val="0000FF"/>
        </w:rPr>
        <w:t>mè-mènínìⁿ-yà</w:t>
      </w:r>
    </w:p>
    <w:p w14:paraId="68EAF392" w14:textId="77777777" w:rsidR="008E3318" w:rsidRPr="007E7404" w:rsidRDefault="008E3318" w:rsidP="008E3318">
      <w:pPr>
        <w:rPr>
          <w:i/>
        </w:rPr>
      </w:pPr>
      <w:r>
        <w:rPr>
          <w:i/>
        </w:rPr>
        <w:t>[tire roll along]</w:t>
      </w:r>
    </w:p>
    <w:p w14:paraId="4208BD62" w14:textId="77777777" w:rsidR="00FA54C7" w:rsidRPr="00626658" w:rsidRDefault="00FA54C7" w:rsidP="00FA54C7"/>
    <w:p w14:paraId="2A25EBB0" w14:textId="598F2E15" w:rsidR="001475E5" w:rsidRPr="00E72CA7" w:rsidRDefault="00FA54C7" w:rsidP="00255DE9">
      <w:r w:rsidRPr="00E72CA7">
        <w:rPr>
          <w:highlight w:val="green"/>
        </w:rPr>
        <w:t>CvCvCv</w:t>
      </w:r>
      <w:r w:rsidRPr="00E72CA7">
        <w:t xml:space="preserve"> </w:t>
      </w:r>
    </w:p>
    <w:p w14:paraId="21369D70" w14:textId="50B9B215" w:rsidR="00255DE9" w:rsidRPr="00482223" w:rsidRDefault="00255DE9" w:rsidP="00255DE9">
      <w:pPr>
        <w:tabs>
          <w:tab w:val="clear" w:pos="369"/>
          <w:tab w:val="left" w:pos="1260"/>
          <w:tab w:val="left" w:pos="2700"/>
          <w:tab w:val="left" w:pos="3960"/>
        </w:tabs>
        <w:rPr>
          <w:i/>
          <w:color w:val="993300"/>
        </w:rPr>
      </w:pPr>
      <w:r w:rsidRPr="00255DE9">
        <w:t>‘squat’-1</w:t>
      </w:r>
      <w:r w:rsidRPr="00255DE9">
        <w:tab/>
      </w:r>
      <w:r w:rsidR="00996248">
        <w:rPr>
          <w:rFonts w:ascii="Doulos SIL" w:hAnsi="Doulos SIL"/>
          <w:i/>
          <w:color w:val="0000FF"/>
        </w:rPr>
        <w:t>é</w:t>
      </w:r>
      <w:r w:rsidR="009E4947">
        <w:rPr>
          <w:rFonts w:ascii="Doulos SIL" w:hAnsi="Doulos SIL"/>
          <w:i/>
          <w:color w:val="0000FF"/>
        </w:rPr>
        <w:t xml:space="preserve"> sóⁿzó</w:t>
      </w:r>
      <w:r>
        <w:rPr>
          <w:rFonts w:ascii="Doulos SIL" w:hAnsi="Doulos SIL"/>
          <w:i/>
          <w:color w:val="0000FF"/>
        </w:rPr>
        <w:t>ʔrí</w:t>
      </w:r>
      <w:r w:rsidRPr="00482223">
        <w:rPr>
          <w:rFonts w:ascii="Doulos SIL" w:hAnsi="Doulos SIL"/>
          <w:i/>
          <w:color w:val="0000FF"/>
        </w:rPr>
        <w:tab/>
      </w:r>
      <w:r>
        <w:rPr>
          <w:rFonts w:ascii="Doulos SIL" w:hAnsi="Doulos SIL"/>
          <w:i/>
          <w:color w:val="0000FF"/>
        </w:rPr>
        <w:t>sá-á sòⁿzóʔrɔ̀</w:t>
      </w:r>
      <w:r w:rsidRPr="00482223">
        <w:rPr>
          <w:rFonts w:ascii="Doulos SIL" w:hAnsi="Doulos SIL"/>
          <w:i/>
          <w:color w:val="0000FF"/>
        </w:rPr>
        <w:tab/>
      </w:r>
      <w:r>
        <w:rPr>
          <w:rFonts w:ascii="Doulos SIL" w:hAnsi="Doulos SIL"/>
          <w:i/>
          <w:color w:val="0000FF"/>
        </w:rPr>
        <w:t>sá=á sòⁿzóʔrɔ̀ rɛ́</w:t>
      </w:r>
    </w:p>
    <w:p w14:paraId="47429C77" w14:textId="77777777" w:rsidR="00255DE9" w:rsidRPr="00482223" w:rsidRDefault="00255DE9" w:rsidP="00255DE9">
      <w:pPr>
        <w:tabs>
          <w:tab w:val="left" w:pos="1620"/>
          <w:tab w:val="left" w:pos="3060"/>
          <w:tab w:val="left" w:pos="4770"/>
        </w:tabs>
        <w:rPr>
          <w:i/>
          <w:color w:val="993300"/>
        </w:rPr>
      </w:pPr>
      <w:r w:rsidRPr="00482223">
        <w:rPr>
          <w:i/>
          <w:color w:val="993300"/>
        </w:rPr>
        <w:tab/>
      </w:r>
      <w:r>
        <w:rPr>
          <w:rFonts w:ascii="Doulos SIL" w:hAnsi="Doulos SIL"/>
          <w:i/>
          <w:color w:val="0000FF"/>
        </w:rPr>
        <w:t>sòⁿzóʔrɔ̀</w:t>
      </w:r>
      <w:r w:rsidRPr="00482223">
        <w:rPr>
          <w:rFonts w:ascii="Doulos SIL" w:hAnsi="Doulos SIL"/>
          <w:i/>
          <w:color w:val="0000FF"/>
        </w:rPr>
        <w:tab/>
      </w:r>
      <w:r>
        <w:rPr>
          <w:rFonts w:ascii="Doulos SIL" w:hAnsi="Doulos SIL"/>
          <w:i/>
          <w:color w:val="0000FF"/>
        </w:rPr>
        <w:t>sòⁿzóʔrìì</w:t>
      </w:r>
      <w:r w:rsidRPr="00482223">
        <w:rPr>
          <w:rFonts w:ascii="Doulos SIL" w:hAnsi="Doulos SIL"/>
          <w:i/>
          <w:color w:val="0000FF"/>
        </w:rPr>
        <w:tab/>
      </w:r>
      <w:r>
        <w:rPr>
          <w:rFonts w:ascii="Doulos SIL" w:hAnsi="Doulos SIL"/>
          <w:i/>
          <w:color w:val="0000FF"/>
        </w:rPr>
        <w:t>sòⁿzóʔrì rè</w:t>
      </w:r>
      <w:r w:rsidRPr="00482223">
        <w:rPr>
          <w:rFonts w:ascii="Doulos SIL" w:hAnsi="Doulos SIL"/>
          <w:i/>
          <w:color w:val="0000FF"/>
        </w:rPr>
        <w:tab/>
      </w:r>
      <w:r>
        <w:rPr>
          <w:rFonts w:ascii="Doulos SIL" w:hAnsi="Doulos SIL"/>
          <w:i/>
          <w:color w:val="0000FF"/>
        </w:rPr>
        <w:t>sòⁿzóʔrí-yà</w:t>
      </w:r>
    </w:p>
    <w:p w14:paraId="6DC60E89" w14:textId="2F4151EB" w:rsidR="00255DE9" w:rsidRPr="002D209A" w:rsidRDefault="00255DE9" w:rsidP="00255DE9">
      <w:r w:rsidRPr="00255DE9">
        <w:rPr>
          <w:i/>
        </w:rPr>
        <w:t xml:space="preserve">[stative </w:t>
      </w:r>
      <w:r>
        <w:rPr>
          <w:rFonts w:ascii="Doulos SIL" w:hAnsi="Doulos SIL"/>
          <w:i/>
          <w:color w:val="0000FF"/>
        </w:rPr>
        <w:t>sòⁿzóʔr-nì</w:t>
      </w:r>
      <w:r w:rsidRPr="00255DE9">
        <w:rPr>
          <w:i/>
        </w:rPr>
        <w:t xml:space="preserve"> ‘be squatting’, Fr. être accroupi]</w:t>
      </w:r>
    </w:p>
    <w:p w14:paraId="24D31BCD" w14:textId="77777777" w:rsidR="00626658" w:rsidRPr="002D209A" w:rsidRDefault="00626658"/>
    <w:p w14:paraId="5304C755" w14:textId="13094356" w:rsidR="00BA6685" w:rsidRPr="00482223" w:rsidRDefault="00BA6685" w:rsidP="00BA6685">
      <w:pPr>
        <w:tabs>
          <w:tab w:val="clear" w:pos="369"/>
          <w:tab w:val="left" w:pos="1260"/>
          <w:tab w:val="left" w:pos="2700"/>
          <w:tab w:val="left" w:pos="3960"/>
        </w:tabs>
        <w:rPr>
          <w:i/>
          <w:color w:val="993300"/>
        </w:rPr>
      </w:pPr>
      <w:r w:rsidRPr="00255DE9">
        <w:t>‘</w:t>
      </w:r>
      <w:r w:rsidR="00566B03" w:rsidRPr="00255DE9">
        <w:t>squat</w:t>
      </w:r>
      <w:r w:rsidRPr="00255DE9">
        <w:t>’</w:t>
      </w:r>
      <w:r w:rsidR="00255DE9">
        <w:t>-2</w:t>
      </w:r>
      <w:r w:rsidR="00566B03" w:rsidRPr="00255DE9">
        <w:tab/>
      </w:r>
      <w:r w:rsidR="00996248">
        <w:rPr>
          <w:rFonts w:ascii="Doulos SIL" w:hAnsi="Doulos SIL"/>
          <w:i/>
          <w:color w:val="0000FF"/>
        </w:rPr>
        <w:t>é</w:t>
      </w:r>
      <w:r w:rsidR="00255DE9">
        <w:rPr>
          <w:rFonts w:ascii="Doulos SIL" w:hAnsi="Doulos SIL"/>
          <w:i/>
          <w:color w:val="0000FF"/>
        </w:rPr>
        <w:t xml:space="preserve"> co</w:t>
      </w:r>
      <w:r w:rsidR="009E4947">
        <w:rPr>
          <w:rFonts w:ascii="Doulos SIL" w:hAnsi="Doulos SIL"/>
          <w:i/>
          <w:color w:val="0000FF"/>
        </w:rPr>
        <w:t>́ⁿjó</w:t>
      </w:r>
      <w:r w:rsidR="00255DE9">
        <w:rPr>
          <w:rFonts w:ascii="Doulos SIL" w:hAnsi="Doulos SIL"/>
          <w:i/>
          <w:color w:val="0000FF"/>
        </w:rPr>
        <w:t>ló</w:t>
      </w:r>
      <w:r w:rsidR="00566B03" w:rsidRPr="00482223">
        <w:rPr>
          <w:rFonts w:ascii="Doulos SIL" w:hAnsi="Doulos SIL"/>
          <w:i/>
          <w:color w:val="0000FF"/>
        </w:rPr>
        <w:tab/>
      </w:r>
      <w:r w:rsidR="00255DE9">
        <w:rPr>
          <w:rFonts w:ascii="Doulos SIL" w:hAnsi="Doulos SIL"/>
          <w:i/>
          <w:color w:val="0000FF"/>
        </w:rPr>
        <w:t>sá-á còⁿjólɔ̀</w:t>
      </w:r>
      <w:r w:rsidR="00566B03" w:rsidRPr="00482223">
        <w:rPr>
          <w:rFonts w:ascii="Doulos SIL" w:hAnsi="Doulos SIL"/>
          <w:i/>
          <w:color w:val="0000FF"/>
        </w:rPr>
        <w:tab/>
      </w:r>
      <w:r w:rsidR="00255DE9">
        <w:rPr>
          <w:rFonts w:ascii="Doulos SIL" w:hAnsi="Doulos SIL"/>
          <w:i/>
          <w:color w:val="0000FF"/>
        </w:rPr>
        <w:t>sá=á còⁿjólɔ̀ rɛ́</w:t>
      </w:r>
    </w:p>
    <w:p w14:paraId="795FDDF8" w14:textId="74D0F9A5" w:rsidR="00BA6685" w:rsidRPr="00482223" w:rsidRDefault="00566B03" w:rsidP="00BA6685">
      <w:pPr>
        <w:tabs>
          <w:tab w:val="left" w:pos="1620"/>
          <w:tab w:val="left" w:pos="3060"/>
          <w:tab w:val="left" w:pos="4770"/>
        </w:tabs>
        <w:rPr>
          <w:i/>
          <w:color w:val="993300"/>
        </w:rPr>
      </w:pPr>
      <w:r w:rsidRPr="00482223">
        <w:rPr>
          <w:i/>
          <w:color w:val="993300"/>
        </w:rPr>
        <w:tab/>
      </w:r>
      <w:r w:rsidR="00255DE9">
        <w:rPr>
          <w:rFonts w:ascii="Doulos SIL" w:hAnsi="Doulos SIL"/>
          <w:i/>
          <w:color w:val="0000FF"/>
        </w:rPr>
        <w:t>còⁿjólɔ̀</w:t>
      </w:r>
      <w:r w:rsidRPr="00482223">
        <w:rPr>
          <w:rFonts w:ascii="Doulos SIL" w:hAnsi="Doulos SIL"/>
          <w:i/>
          <w:color w:val="0000FF"/>
        </w:rPr>
        <w:tab/>
      </w:r>
      <w:r w:rsidR="00255DE9">
        <w:rPr>
          <w:rFonts w:ascii="Doulos SIL" w:hAnsi="Doulos SIL"/>
          <w:i/>
          <w:color w:val="0000FF"/>
        </w:rPr>
        <w:t>còⁿjólìì</w:t>
      </w:r>
      <w:r w:rsidRPr="00482223">
        <w:rPr>
          <w:rFonts w:ascii="Doulos SIL" w:hAnsi="Doulos SIL"/>
          <w:i/>
          <w:color w:val="0000FF"/>
        </w:rPr>
        <w:tab/>
      </w:r>
      <w:r w:rsidR="00255DE9">
        <w:rPr>
          <w:rFonts w:ascii="Doulos SIL" w:hAnsi="Doulos SIL"/>
          <w:i/>
          <w:color w:val="0000FF"/>
        </w:rPr>
        <w:t>còⁿjôl lè</w:t>
      </w:r>
      <w:r w:rsidRPr="00482223">
        <w:rPr>
          <w:rFonts w:ascii="Doulos SIL" w:hAnsi="Doulos SIL"/>
          <w:i/>
          <w:color w:val="0000FF"/>
        </w:rPr>
        <w:tab/>
      </w:r>
      <w:r w:rsidR="00255DE9">
        <w:rPr>
          <w:rFonts w:ascii="Doulos SIL" w:hAnsi="Doulos SIL"/>
          <w:i/>
          <w:color w:val="0000FF"/>
        </w:rPr>
        <w:t>còⁿjólí-yà</w:t>
      </w:r>
    </w:p>
    <w:p w14:paraId="6248EFCF" w14:textId="64C3A382" w:rsidR="00BA6685" w:rsidRPr="002D209A" w:rsidRDefault="00566B03">
      <w:r w:rsidRPr="00255DE9">
        <w:rPr>
          <w:i/>
        </w:rPr>
        <w:t xml:space="preserve">[stative </w:t>
      </w:r>
      <w:r w:rsidR="00255DE9">
        <w:rPr>
          <w:rFonts w:ascii="Doulos SIL" w:hAnsi="Doulos SIL"/>
          <w:i/>
          <w:color w:val="0000FF"/>
        </w:rPr>
        <w:t>còⁿjól-nì</w:t>
      </w:r>
      <w:r w:rsidRPr="00255DE9">
        <w:rPr>
          <w:i/>
        </w:rPr>
        <w:t xml:space="preserve"> </w:t>
      </w:r>
      <w:r w:rsidR="00BA6685" w:rsidRPr="00255DE9">
        <w:rPr>
          <w:i/>
        </w:rPr>
        <w:t>‘</w:t>
      </w:r>
      <w:r w:rsidRPr="00255DE9">
        <w:rPr>
          <w:i/>
        </w:rPr>
        <w:t>be squatting</w:t>
      </w:r>
      <w:r w:rsidR="00BA6685" w:rsidRPr="00255DE9">
        <w:rPr>
          <w:i/>
        </w:rPr>
        <w:t>’</w:t>
      </w:r>
      <w:r w:rsidRPr="00255DE9">
        <w:rPr>
          <w:i/>
        </w:rPr>
        <w:t>, Fr. être accroupi]</w:t>
      </w:r>
    </w:p>
    <w:p w14:paraId="15509544" w14:textId="77777777" w:rsidR="00255DE9" w:rsidRPr="002D209A" w:rsidRDefault="00255DE9" w:rsidP="00BA6685">
      <w:pPr>
        <w:tabs>
          <w:tab w:val="clear" w:pos="369"/>
          <w:tab w:val="left" w:pos="1260"/>
          <w:tab w:val="left" w:pos="2700"/>
          <w:tab w:val="left" w:pos="3960"/>
        </w:tabs>
      </w:pPr>
    </w:p>
    <w:p w14:paraId="71045A28" w14:textId="76E18583" w:rsidR="00BA6685" w:rsidRPr="00482223" w:rsidRDefault="00BA6685" w:rsidP="00BA6685">
      <w:pPr>
        <w:tabs>
          <w:tab w:val="clear" w:pos="369"/>
          <w:tab w:val="left" w:pos="1260"/>
          <w:tab w:val="left" w:pos="2700"/>
          <w:tab w:val="left" w:pos="3960"/>
        </w:tabs>
        <w:rPr>
          <w:i/>
          <w:color w:val="993300"/>
        </w:rPr>
      </w:pPr>
      <w:r w:rsidRPr="00255DE9">
        <w:t>‘</w:t>
      </w:r>
      <w:r w:rsidR="00566B03" w:rsidRPr="00255DE9">
        <w:t>point at</w:t>
      </w:r>
      <w:r w:rsidRPr="00255DE9">
        <w:t>’</w:t>
      </w:r>
      <w:r w:rsidR="00566B03" w:rsidRPr="00255DE9">
        <w:tab/>
      </w:r>
      <w:r w:rsidR="002C3A0E">
        <w:rPr>
          <w:rFonts w:ascii="Doulos SIL" w:hAnsi="Doulos SIL"/>
          <w:i/>
          <w:color w:val="0000FF"/>
        </w:rPr>
        <w:t>à d</w:t>
      </w:r>
      <w:r w:rsidR="00255DE9">
        <w:rPr>
          <w:rFonts w:ascii="Doulos SIL" w:hAnsi="Doulos SIL"/>
          <w:i/>
          <w:color w:val="0000FF"/>
        </w:rPr>
        <w:t>ùd</w:t>
      </w:r>
      <w:r w:rsidR="009E4947">
        <w:rPr>
          <w:rFonts w:ascii="Doulos SIL" w:hAnsi="Doulos SIL"/>
          <w:i/>
          <w:color w:val="0000FF"/>
        </w:rPr>
        <w:t>ɔ́</w:t>
      </w:r>
      <w:r w:rsidR="002C3A0E">
        <w:rPr>
          <w:rFonts w:ascii="Doulos SIL" w:hAnsi="Doulos SIL"/>
          <w:i/>
          <w:color w:val="0000FF"/>
        </w:rPr>
        <w:t>lí</w:t>
      </w:r>
      <w:r w:rsidR="00566B03" w:rsidRPr="00482223">
        <w:rPr>
          <w:rFonts w:ascii="Doulos SIL" w:hAnsi="Doulos SIL"/>
          <w:i/>
          <w:color w:val="0000FF"/>
        </w:rPr>
        <w:tab/>
      </w:r>
      <w:r w:rsidR="00255DE9">
        <w:rPr>
          <w:rFonts w:ascii="Doulos SIL" w:hAnsi="Doulos SIL"/>
          <w:i/>
          <w:color w:val="0000FF"/>
        </w:rPr>
        <w:t>sá=á dùdɔ̀lɔ̀</w:t>
      </w:r>
      <w:r w:rsidR="00566B03" w:rsidRPr="00482223">
        <w:rPr>
          <w:rFonts w:ascii="Doulos SIL" w:hAnsi="Doulos SIL"/>
          <w:i/>
          <w:color w:val="0000FF"/>
        </w:rPr>
        <w:tab/>
      </w:r>
      <w:r w:rsidR="00255DE9">
        <w:rPr>
          <w:rFonts w:ascii="Doulos SIL" w:hAnsi="Doulos SIL"/>
          <w:i/>
          <w:color w:val="0000FF"/>
        </w:rPr>
        <w:t>dùdɔ̀lɔ̀ lɛ́</w:t>
      </w:r>
    </w:p>
    <w:p w14:paraId="4F039BE7" w14:textId="1D4CFE5E" w:rsidR="00BA6685" w:rsidRPr="002D209A" w:rsidRDefault="00566B03" w:rsidP="00BA6685">
      <w:pPr>
        <w:tabs>
          <w:tab w:val="left" w:pos="1620"/>
          <w:tab w:val="left" w:pos="3060"/>
          <w:tab w:val="left" w:pos="4770"/>
        </w:tabs>
      </w:pPr>
      <w:r w:rsidRPr="00482223">
        <w:rPr>
          <w:i/>
          <w:color w:val="993300"/>
        </w:rPr>
        <w:tab/>
      </w:r>
      <w:r w:rsidR="00255DE9">
        <w:rPr>
          <w:rFonts w:ascii="Doulos SIL" w:hAnsi="Doulos SIL"/>
          <w:i/>
          <w:color w:val="0000FF"/>
        </w:rPr>
        <w:t>dùdɔ̀lɔ̀</w:t>
      </w:r>
      <w:r w:rsidRPr="00482223">
        <w:rPr>
          <w:rFonts w:ascii="Doulos SIL" w:hAnsi="Doulos SIL"/>
          <w:i/>
          <w:color w:val="0000FF"/>
        </w:rPr>
        <w:tab/>
      </w:r>
      <w:r w:rsidR="00255DE9">
        <w:rPr>
          <w:rFonts w:ascii="Doulos SIL" w:hAnsi="Doulos SIL"/>
          <w:i/>
          <w:color w:val="0000FF"/>
        </w:rPr>
        <w:t>dùdɔ́lìì</w:t>
      </w:r>
      <w:r w:rsidRPr="00482223">
        <w:rPr>
          <w:rFonts w:ascii="Doulos SIL" w:hAnsi="Doulos SIL"/>
          <w:i/>
          <w:color w:val="0000FF"/>
        </w:rPr>
        <w:tab/>
      </w:r>
      <w:r w:rsidR="00255DE9">
        <w:rPr>
          <w:rFonts w:ascii="Doulos SIL" w:hAnsi="Doulos SIL"/>
          <w:i/>
          <w:color w:val="0000FF"/>
        </w:rPr>
        <w:t>dùdǒl-lè</w:t>
      </w:r>
      <w:r w:rsidRPr="00482223">
        <w:rPr>
          <w:rFonts w:ascii="Doulos SIL" w:hAnsi="Doulos SIL"/>
          <w:i/>
          <w:color w:val="0000FF"/>
        </w:rPr>
        <w:tab/>
      </w:r>
      <w:r w:rsidR="00255DE9">
        <w:rPr>
          <w:rFonts w:ascii="Doulos SIL" w:hAnsi="Doulos SIL"/>
          <w:i/>
          <w:color w:val="0000FF"/>
        </w:rPr>
        <w:t>dùdɔ̀lì-yá</w:t>
      </w:r>
    </w:p>
    <w:p w14:paraId="2BA82075" w14:textId="77777777" w:rsidR="00BA6685" w:rsidRPr="002D209A" w:rsidRDefault="00BA6685" w:rsidP="00BA6685">
      <w:pPr>
        <w:tabs>
          <w:tab w:val="clear" w:pos="369"/>
          <w:tab w:val="left" w:pos="1260"/>
          <w:tab w:val="left" w:pos="2700"/>
          <w:tab w:val="left" w:pos="3960"/>
        </w:tabs>
      </w:pPr>
    </w:p>
    <w:p w14:paraId="73AEB69E" w14:textId="05B33A6A" w:rsidR="00DB25B6" w:rsidRPr="00482223" w:rsidRDefault="00DB25B6" w:rsidP="00DB25B6">
      <w:pPr>
        <w:tabs>
          <w:tab w:val="clear" w:pos="369"/>
          <w:tab w:val="left" w:pos="1260"/>
          <w:tab w:val="left" w:pos="2700"/>
          <w:tab w:val="left" w:pos="3960"/>
        </w:tabs>
        <w:rPr>
          <w:i/>
          <w:color w:val="993300"/>
        </w:rPr>
      </w:pPr>
      <w:r w:rsidRPr="00DB25B6">
        <w:t>‘</w:t>
      </w:r>
      <w:r>
        <w:t>consent</w:t>
      </w:r>
      <w:r w:rsidRPr="00DB25B6">
        <w:t>’</w:t>
      </w:r>
      <w:r w:rsidRPr="00DB25B6">
        <w:tab/>
      </w:r>
      <w:r>
        <w:rPr>
          <w:rFonts w:ascii="Doulos SIL" w:hAnsi="Doulos SIL"/>
          <w:i/>
          <w:color w:val="0000FF"/>
        </w:rPr>
        <w:t>bàlíyà</w:t>
      </w:r>
      <w:r w:rsidRPr="00482223">
        <w:rPr>
          <w:rFonts w:ascii="Doulos SIL" w:hAnsi="Doulos SIL"/>
          <w:i/>
          <w:color w:val="0000FF"/>
        </w:rPr>
        <w:tab/>
      </w:r>
      <w:r>
        <w:rPr>
          <w:rFonts w:ascii="Doulos SIL" w:hAnsi="Doulos SIL"/>
          <w:i/>
          <w:color w:val="0000FF"/>
        </w:rPr>
        <w:t>sà bálìyà</w:t>
      </w:r>
      <w:r w:rsidRPr="00482223">
        <w:rPr>
          <w:rFonts w:ascii="Doulos SIL" w:hAnsi="Doulos SIL"/>
          <w:i/>
          <w:color w:val="0000FF"/>
        </w:rPr>
        <w:tab/>
      </w:r>
      <w:r>
        <w:rPr>
          <w:rFonts w:ascii="Doulos SIL" w:hAnsi="Doulos SIL"/>
          <w:i/>
          <w:color w:val="0000FF"/>
        </w:rPr>
        <w:t>bálìyà rɛ́</w:t>
      </w:r>
    </w:p>
    <w:p w14:paraId="10A0B5E0" w14:textId="6B409F5E" w:rsidR="00DB25B6" w:rsidRPr="002D209A" w:rsidRDefault="00DB25B6" w:rsidP="00DB25B6">
      <w:pPr>
        <w:tabs>
          <w:tab w:val="left" w:pos="1620"/>
          <w:tab w:val="left" w:pos="3060"/>
          <w:tab w:val="left" w:pos="4770"/>
        </w:tabs>
      </w:pPr>
      <w:r w:rsidRPr="00482223">
        <w:rPr>
          <w:i/>
          <w:color w:val="993300"/>
        </w:rPr>
        <w:tab/>
      </w:r>
      <w:r>
        <w:rPr>
          <w:rFonts w:ascii="Doulos SIL" w:hAnsi="Doulos SIL"/>
          <w:i/>
          <w:color w:val="0000FF"/>
        </w:rPr>
        <w:t>bálìyà</w:t>
      </w:r>
      <w:r w:rsidRPr="00482223">
        <w:rPr>
          <w:rFonts w:ascii="Doulos SIL" w:hAnsi="Doulos SIL"/>
          <w:i/>
          <w:color w:val="0000FF"/>
        </w:rPr>
        <w:tab/>
      </w:r>
      <w:r w:rsidR="00695E88">
        <w:rPr>
          <w:rFonts w:ascii="Doulos SIL" w:hAnsi="Doulos SIL"/>
          <w:i/>
          <w:color w:val="0000FF"/>
        </w:rPr>
        <w:t>bálì</w:t>
      </w:r>
      <w:r>
        <w:rPr>
          <w:rFonts w:ascii="Doulos SIL" w:hAnsi="Doulos SIL"/>
          <w:i/>
          <w:color w:val="0000FF"/>
        </w:rPr>
        <w:t>yà</w:t>
      </w:r>
      <w:r w:rsidRPr="00482223">
        <w:rPr>
          <w:rFonts w:ascii="Doulos SIL" w:hAnsi="Doulos SIL"/>
          <w:i/>
          <w:color w:val="0000FF"/>
        </w:rPr>
        <w:tab/>
      </w:r>
      <w:r>
        <w:rPr>
          <w:rFonts w:ascii="Doulos SIL" w:hAnsi="Doulos SIL"/>
          <w:i/>
          <w:color w:val="0000FF"/>
        </w:rPr>
        <w:t>bálìyà rɛ́</w:t>
      </w:r>
      <w:r w:rsidRPr="00482223">
        <w:rPr>
          <w:rFonts w:ascii="Doulos SIL" w:hAnsi="Doulos SIL"/>
          <w:i/>
          <w:color w:val="0000FF"/>
        </w:rPr>
        <w:tab/>
      </w:r>
      <w:r>
        <w:rPr>
          <w:rFonts w:ascii="Doulos SIL" w:hAnsi="Doulos SIL"/>
          <w:i/>
          <w:color w:val="0000FF"/>
        </w:rPr>
        <w:t>bàlìyé-yà</w:t>
      </w:r>
    </w:p>
    <w:p w14:paraId="50FC044D" w14:textId="77777777" w:rsidR="00BA6685" w:rsidRPr="002D209A" w:rsidRDefault="00BA6685"/>
    <w:p w14:paraId="22427ADB" w14:textId="7427F1D2" w:rsidR="00634DEE" w:rsidRPr="00AB6331" w:rsidRDefault="00634DEE" w:rsidP="00634DEE">
      <w:r>
        <w:rPr>
          <w:i/>
          <w:highlight w:val="green"/>
        </w:rPr>
        <w:t>CvC</w:t>
      </w:r>
      <w:r w:rsidRPr="001D537D">
        <w:rPr>
          <w:i/>
          <w:highlight w:val="green"/>
        </w:rPr>
        <w:t>vC</w:t>
      </w:r>
      <w:r>
        <w:rPr>
          <w:i/>
          <w:highlight w:val="green"/>
        </w:rPr>
        <w:t>vCv</w:t>
      </w:r>
      <w:r w:rsidRPr="001D537D">
        <w:rPr>
          <w:i/>
        </w:rPr>
        <w:t xml:space="preserve"> </w:t>
      </w:r>
    </w:p>
    <w:p w14:paraId="6B6FEFD5" w14:textId="77777777" w:rsidR="00634DEE" w:rsidRPr="00482223" w:rsidRDefault="00634DEE" w:rsidP="00634DEE">
      <w:pPr>
        <w:tabs>
          <w:tab w:val="clear" w:pos="369"/>
          <w:tab w:val="left" w:pos="1260"/>
          <w:tab w:val="left" w:pos="2700"/>
          <w:tab w:val="left" w:pos="3960"/>
        </w:tabs>
        <w:rPr>
          <w:i/>
          <w:color w:val="993300"/>
        </w:rPr>
      </w:pPr>
      <w:r w:rsidRPr="00AB6331">
        <w:t>‘shake’</w:t>
      </w:r>
      <w:r w:rsidRPr="00AB6331">
        <w:tab/>
      </w:r>
      <w:r>
        <w:rPr>
          <w:rFonts w:ascii="Doulos SIL" w:hAnsi="Doulos SIL"/>
          <w:i/>
          <w:color w:val="0000FF"/>
        </w:rPr>
        <w:t>à yùgùyúgú</w:t>
      </w:r>
      <w:r w:rsidRPr="00482223">
        <w:rPr>
          <w:rFonts w:ascii="Doulos SIL" w:hAnsi="Doulos SIL"/>
          <w:i/>
          <w:color w:val="0000FF"/>
        </w:rPr>
        <w:tab/>
      </w:r>
      <w:r>
        <w:rPr>
          <w:rFonts w:ascii="Doulos SIL" w:hAnsi="Doulos SIL"/>
          <w:i/>
          <w:color w:val="0000FF"/>
        </w:rPr>
        <w:t>sá-á yùgùyúgɔ̀</w:t>
      </w:r>
      <w:r w:rsidRPr="00482223">
        <w:rPr>
          <w:rFonts w:ascii="Doulos SIL" w:hAnsi="Doulos SIL"/>
          <w:i/>
          <w:color w:val="0000FF"/>
        </w:rPr>
        <w:tab/>
      </w:r>
      <w:r>
        <w:rPr>
          <w:rFonts w:ascii="Doulos SIL" w:hAnsi="Doulos SIL"/>
          <w:i/>
          <w:color w:val="0000FF"/>
        </w:rPr>
        <w:t>yùgùyúgɔ̀ rɛ́</w:t>
      </w:r>
    </w:p>
    <w:p w14:paraId="4050BB23" w14:textId="77777777" w:rsidR="00634DEE" w:rsidRPr="002D209A" w:rsidRDefault="00634DEE" w:rsidP="00634DEE">
      <w:pPr>
        <w:tabs>
          <w:tab w:val="left" w:pos="1620"/>
          <w:tab w:val="left" w:pos="3060"/>
          <w:tab w:val="left" w:pos="4770"/>
        </w:tabs>
      </w:pPr>
      <w:r w:rsidRPr="00482223">
        <w:rPr>
          <w:i/>
          <w:color w:val="993300"/>
        </w:rPr>
        <w:tab/>
      </w:r>
      <w:r>
        <w:rPr>
          <w:rFonts w:ascii="Doulos SIL" w:hAnsi="Doulos SIL"/>
          <w:i/>
          <w:color w:val="0000FF"/>
        </w:rPr>
        <w:t>yùgùyúgɔ̀</w:t>
      </w:r>
      <w:r w:rsidRPr="00482223">
        <w:rPr>
          <w:rFonts w:ascii="Doulos SIL" w:hAnsi="Doulos SIL"/>
          <w:i/>
          <w:color w:val="0000FF"/>
        </w:rPr>
        <w:tab/>
      </w:r>
      <w:r>
        <w:rPr>
          <w:rFonts w:ascii="Doulos SIL" w:hAnsi="Doulos SIL"/>
          <w:i/>
          <w:color w:val="0000FF"/>
        </w:rPr>
        <w:t>yùgùyùgú-ì</w:t>
      </w:r>
      <w:r w:rsidRPr="00482223">
        <w:rPr>
          <w:rFonts w:ascii="Doulos SIL" w:hAnsi="Doulos SIL"/>
          <w:i/>
          <w:color w:val="0000FF"/>
        </w:rPr>
        <w:tab/>
      </w:r>
      <w:r>
        <w:rPr>
          <w:rFonts w:ascii="Doulos SIL" w:hAnsi="Doulos SIL"/>
          <w:i/>
          <w:color w:val="0000FF"/>
        </w:rPr>
        <w:t>yùgùyúgú rè</w:t>
      </w:r>
      <w:r w:rsidRPr="00482223">
        <w:rPr>
          <w:rFonts w:ascii="Doulos SIL" w:hAnsi="Doulos SIL"/>
          <w:i/>
          <w:color w:val="0000FF"/>
        </w:rPr>
        <w:tab/>
      </w:r>
      <w:r>
        <w:rPr>
          <w:rFonts w:ascii="Doulos SIL" w:hAnsi="Doulos SIL"/>
          <w:i/>
          <w:color w:val="0000FF"/>
        </w:rPr>
        <w:t>yùgùyúgú-yà</w:t>
      </w:r>
    </w:p>
    <w:p w14:paraId="529ECB64" w14:textId="77777777" w:rsidR="00BA6685" w:rsidRPr="002D209A" w:rsidRDefault="00BA6685" w:rsidP="00BA6685">
      <w:pPr>
        <w:tabs>
          <w:tab w:val="clear" w:pos="369"/>
          <w:tab w:val="left" w:pos="1260"/>
          <w:tab w:val="left" w:pos="2700"/>
          <w:tab w:val="left" w:pos="3960"/>
        </w:tabs>
      </w:pPr>
    </w:p>
    <w:p w14:paraId="30EDA2BB" w14:textId="5A194EC2" w:rsidR="00BA6685" w:rsidRPr="00482223" w:rsidRDefault="00BA6685" w:rsidP="00BA6685">
      <w:pPr>
        <w:tabs>
          <w:tab w:val="clear" w:pos="369"/>
          <w:tab w:val="left" w:pos="1260"/>
          <w:tab w:val="left" w:pos="2700"/>
          <w:tab w:val="left" w:pos="3960"/>
        </w:tabs>
        <w:rPr>
          <w:i/>
          <w:color w:val="993300"/>
        </w:rPr>
      </w:pPr>
      <w:r>
        <w:rPr>
          <w:i/>
          <w:color w:val="993300"/>
        </w:rPr>
        <w:t>‘</w:t>
      </w:r>
      <w:r w:rsidR="00566B03" w:rsidRPr="007E7404">
        <w:t>roll</w:t>
      </w:r>
      <w:r w:rsidRPr="007E7404">
        <w:t>’</w:t>
      </w:r>
      <w:r w:rsidR="00566B03" w:rsidRPr="007E7404">
        <w:tab/>
      </w:r>
      <w:r w:rsidR="007E7404">
        <w:rPr>
          <w:rFonts w:ascii="Doulos SIL" w:hAnsi="Doulos SIL"/>
          <w:i/>
          <w:color w:val="0000FF"/>
        </w:rPr>
        <w:t>è kòlòŋgóló</w:t>
      </w:r>
      <w:r w:rsidR="00566B03" w:rsidRPr="00482223">
        <w:rPr>
          <w:rFonts w:ascii="Doulos SIL" w:hAnsi="Doulos SIL"/>
          <w:i/>
          <w:color w:val="0000FF"/>
        </w:rPr>
        <w:tab/>
      </w:r>
      <w:r w:rsidR="007E7404">
        <w:rPr>
          <w:rFonts w:ascii="Doulos SIL" w:hAnsi="Doulos SIL"/>
          <w:i/>
          <w:color w:val="0000FF"/>
        </w:rPr>
        <w:t>sí=í kòlòŋgóló-nàⁿ</w:t>
      </w:r>
      <w:r w:rsidR="00566B03" w:rsidRPr="00482223">
        <w:rPr>
          <w:rFonts w:ascii="Doulos SIL" w:hAnsi="Doulos SIL"/>
          <w:i/>
          <w:color w:val="0000FF"/>
        </w:rPr>
        <w:tab/>
      </w:r>
      <w:r w:rsidR="007E7404">
        <w:rPr>
          <w:rFonts w:ascii="Doulos SIL" w:hAnsi="Doulos SIL"/>
          <w:i/>
          <w:color w:val="0000FF"/>
        </w:rPr>
        <w:t>sí=í kòlòŋgóló-nàⁿ nɛ́</w:t>
      </w:r>
    </w:p>
    <w:p w14:paraId="2788ACE3" w14:textId="2CCB4D0E" w:rsidR="00BA6685" w:rsidRPr="002D209A" w:rsidRDefault="00566B03" w:rsidP="00BA6685">
      <w:pPr>
        <w:tabs>
          <w:tab w:val="left" w:pos="1620"/>
          <w:tab w:val="left" w:pos="3060"/>
          <w:tab w:val="left" w:pos="4770"/>
        </w:tabs>
      </w:pPr>
      <w:r w:rsidRPr="00482223">
        <w:rPr>
          <w:i/>
          <w:color w:val="993300"/>
        </w:rPr>
        <w:tab/>
      </w:r>
      <w:r w:rsidR="007E7404">
        <w:rPr>
          <w:rFonts w:ascii="Doulos SIL" w:hAnsi="Doulos SIL"/>
          <w:i/>
          <w:color w:val="0000FF"/>
        </w:rPr>
        <w:t>kòlòŋgóló-nà</w:t>
      </w:r>
      <w:r w:rsidRPr="00482223">
        <w:rPr>
          <w:rFonts w:ascii="Doulos SIL" w:hAnsi="Doulos SIL"/>
          <w:i/>
          <w:color w:val="0000FF"/>
        </w:rPr>
        <w:tab/>
      </w:r>
      <w:r w:rsidR="007E7404">
        <w:rPr>
          <w:rFonts w:ascii="Doulos SIL" w:hAnsi="Doulos SIL"/>
          <w:i/>
          <w:color w:val="0000FF"/>
        </w:rPr>
        <w:t>kòlòŋgóló-nììⁿ</w:t>
      </w:r>
      <w:r w:rsidRPr="00482223">
        <w:rPr>
          <w:rFonts w:ascii="Doulos SIL" w:hAnsi="Doulos SIL"/>
          <w:i/>
          <w:color w:val="0000FF"/>
        </w:rPr>
        <w:tab/>
      </w:r>
      <w:r w:rsidR="007E7404">
        <w:rPr>
          <w:rFonts w:ascii="Doulos SIL" w:hAnsi="Doulos SIL"/>
          <w:i/>
          <w:color w:val="0000FF"/>
        </w:rPr>
        <w:t>kòlòŋgóló-nìⁿ nèⁿ</w:t>
      </w:r>
      <w:r w:rsidRPr="00482223">
        <w:rPr>
          <w:rFonts w:ascii="Doulos SIL" w:hAnsi="Doulos SIL"/>
          <w:i/>
          <w:color w:val="0000FF"/>
        </w:rPr>
        <w:tab/>
      </w:r>
      <w:r w:rsidR="007E7404">
        <w:rPr>
          <w:rFonts w:ascii="Doulos SIL" w:hAnsi="Doulos SIL"/>
          <w:i/>
          <w:color w:val="0000FF"/>
        </w:rPr>
        <w:t>kòlòŋgóló-nìⁿ-yà</w:t>
      </w:r>
    </w:p>
    <w:p w14:paraId="2C31242E" w14:textId="4396A564" w:rsidR="00BA6685" w:rsidRDefault="007E7404" w:rsidP="00BA6685">
      <w:pPr>
        <w:rPr>
          <w:i/>
        </w:rPr>
      </w:pPr>
      <w:r>
        <w:rPr>
          <w:i/>
        </w:rPr>
        <w:t>[roll a tire along]</w:t>
      </w:r>
    </w:p>
    <w:p w14:paraId="01A97EC0" w14:textId="77777777" w:rsidR="00E72CA7" w:rsidRPr="002D209A" w:rsidRDefault="00E72CA7" w:rsidP="00E72CA7"/>
    <w:p w14:paraId="5E70497D" w14:textId="77777777" w:rsidR="00E72CA7" w:rsidRPr="00482223" w:rsidRDefault="00E72CA7" w:rsidP="00E72CA7">
      <w:pPr>
        <w:tabs>
          <w:tab w:val="clear" w:pos="369"/>
          <w:tab w:val="left" w:pos="1260"/>
          <w:tab w:val="left" w:pos="2700"/>
          <w:tab w:val="left" w:pos="3960"/>
        </w:tabs>
        <w:rPr>
          <w:i/>
          <w:color w:val="993300"/>
        </w:rPr>
      </w:pPr>
      <w:r w:rsidRPr="00575A33">
        <w:t>‘shut (door)’</w:t>
      </w:r>
      <w:r w:rsidRPr="00575A33">
        <w:tab/>
      </w:r>
      <w:r>
        <w:rPr>
          <w:rFonts w:ascii="Doulos SIL" w:hAnsi="Doulos SIL"/>
          <w:i/>
          <w:color w:val="0000FF"/>
        </w:rPr>
        <w:t>sàá dùtɔ́ʔɔ́ⁿ</w:t>
      </w:r>
      <w:r w:rsidRPr="00482223">
        <w:rPr>
          <w:rFonts w:ascii="Doulos SIL" w:hAnsi="Doulos SIL"/>
          <w:i/>
          <w:color w:val="0000FF"/>
        </w:rPr>
        <w:tab/>
      </w:r>
      <w:r>
        <w:rPr>
          <w:rFonts w:ascii="Doulos SIL" w:hAnsi="Doulos SIL"/>
          <w:i/>
          <w:color w:val="0000FF"/>
        </w:rPr>
        <w:t>sí=í dùtɔ́ʔɔ́nɔ̀</w:t>
      </w:r>
      <w:r>
        <w:rPr>
          <w:rFonts w:ascii="Doulos SIL" w:hAnsi="Doulos SIL"/>
          <w:i/>
          <w:color w:val="0000FF"/>
        </w:rPr>
        <w:tab/>
      </w:r>
      <w:r w:rsidRPr="00482223">
        <w:rPr>
          <w:rFonts w:ascii="Doulos SIL" w:hAnsi="Doulos SIL"/>
          <w:i/>
          <w:color w:val="0000FF"/>
        </w:rPr>
        <w:tab/>
      </w:r>
      <w:r>
        <w:rPr>
          <w:rFonts w:ascii="Doulos SIL" w:hAnsi="Doulos SIL"/>
          <w:i/>
          <w:color w:val="0000FF"/>
        </w:rPr>
        <w:t>sí=í dùtɔ́ʔɔ́nɔ̀ nɛ́</w:t>
      </w:r>
    </w:p>
    <w:p w14:paraId="14C03407" w14:textId="77777777" w:rsidR="00E72CA7" w:rsidRPr="002D209A" w:rsidRDefault="00E72CA7" w:rsidP="00E72CA7">
      <w:pPr>
        <w:tabs>
          <w:tab w:val="left" w:pos="1620"/>
          <w:tab w:val="left" w:pos="3060"/>
          <w:tab w:val="left" w:pos="4770"/>
        </w:tabs>
      </w:pPr>
      <w:r w:rsidRPr="00482223">
        <w:rPr>
          <w:i/>
          <w:color w:val="993300"/>
        </w:rPr>
        <w:tab/>
      </w:r>
      <w:r>
        <w:rPr>
          <w:rFonts w:ascii="Doulos SIL" w:hAnsi="Doulos SIL"/>
          <w:i/>
          <w:color w:val="0000FF"/>
        </w:rPr>
        <w:t>dùtɔ́ʔɔ́nɔ̀</w:t>
      </w:r>
      <w:r w:rsidRPr="00482223">
        <w:rPr>
          <w:rFonts w:ascii="Doulos SIL" w:hAnsi="Doulos SIL"/>
          <w:i/>
          <w:color w:val="0000FF"/>
        </w:rPr>
        <w:tab/>
      </w:r>
      <w:r>
        <w:rPr>
          <w:rFonts w:ascii="Doulos SIL" w:hAnsi="Doulos SIL"/>
          <w:i/>
          <w:color w:val="0000FF"/>
        </w:rPr>
        <w:t>sàá dùtɔ́ʔɔ́-nì</w:t>
      </w:r>
      <w:r w:rsidRPr="00482223">
        <w:rPr>
          <w:rFonts w:ascii="Doulos SIL" w:hAnsi="Doulos SIL"/>
          <w:i/>
          <w:color w:val="0000FF"/>
        </w:rPr>
        <w:tab/>
      </w:r>
      <w:r>
        <w:rPr>
          <w:rFonts w:ascii="Doulos SIL" w:hAnsi="Doulos SIL"/>
          <w:i/>
          <w:color w:val="0000FF"/>
        </w:rPr>
        <w:t>dùtɔ́ʔɔ́-n nè</w:t>
      </w:r>
      <w:r w:rsidRPr="00482223">
        <w:rPr>
          <w:rFonts w:ascii="Doulos SIL" w:hAnsi="Doulos SIL"/>
          <w:i/>
          <w:color w:val="0000FF"/>
        </w:rPr>
        <w:tab/>
      </w:r>
      <w:r>
        <w:rPr>
          <w:rFonts w:ascii="Doulos SIL" w:hAnsi="Doulos SIL"/>
          <w:i/>
          <w:color w:val="0000FF"/>
        </w:rPr>
        <w:t>sàá dùtɔ́ʔɔ́-ní-yà</w:t>
      </w:r>
    </w:p>
    <w:p w14:paraId="607B9FAC" w14:textId="77777777" w:rsidR="00E72CA7" w:rsidRPr="00F60B02" w:rsidRDefault="00E72CA7" w:rsidP="00BA6685">
      <w:pPr>
        <w:rPr>
          <w:i/>
        </w:rPr>
      </w:pPr>
    </w:p>
    <w:sectPr w:rsidR="00E72CA7" w:rsidRPr="00F60B02" w:rsidSect="00B90B03">
      <w:pgSz w:w="11899" w:h="16838"/>
      <w:pgMar w:top="1800" w:right="2160" w:bottom="2160" w:left="2160" w:header="1872" w:footer="216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20E5CC" w14:textId="77777777" w:rsidR="002C1C50" w:rsidRDefault="002C1C50">
      <w:pPr>
        <w:spacing w:line="240" w:lineRule="auto"/>
      </w:pPr>
      <w:r>
        <w:separator/>
      </w:r>
    </w:p>
  </w:endnote>
  <w:endnote w:type="continuationSeparator" w:id="0">
    <w:p w14:paraId="0B55930F" w14:textId="77777777" w:rsidR="002C1C50" w:rsidRDefault="002C1C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Doulos SIL">
    <w:panose1 w:val="02000500070000020004"/>
    <w:charset w:val="00"/>
    <w:family w:val="auto"/>
    <w:pitch w:val="variable"/>
    <w:sig w:usb0="A00002FF" w:usb1="5200A1FF" w:usb2="02000009" w:usb3="00000000" w:csb0="00000197" w:csb1="00000000"/>
  </w:font>
  <w:font w:name="Charis SIL">
    <w:panose1 w:val="02000500060000020004"/>
    <w:charset w:val="00"/>
    <w:family w:val="auto"/>
    <w:pitch w:val="variable"/>
    <w:sig w:usb0="A00002FF" w:usb1="5200A1FF" w:usb2="02000009" w:usb3="00000000" w:csb0="00000197" w:csb1="00000000"/>
  </w:font>
  <w:font w:name="Times New Roman Italic">
    <w:panose1 w:val="02020503050405090304"/>
    <w:charset w:val="00"/>
    <w:family w:val="auto"/>
    <w:pitch w:val="variable"/>
    <w:sig w:usb0="E0000AFF" w:usb1="00007843" w:usb2="00000001"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F4747" w14:textId="77777777" w:rsidR="002C1C50" w:rsidRPr="002D209A" w:rsidRDefault="002C1C50" w:rsidP="00BA66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BAE4C14" w14:textId="77777777" w:rsidR="002C1C50" w:rsidRPr="002D209A" w:rsidRDefault="002C1C5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D0350B" w14:textId="77777777" w:rsidR="002C1C50" w:rsidRPr="002D209A" w:rsidRDefault="002C1C50" w:rsidP="00BA66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E0F39">
      <w:rPr>
        <w:rStyle w:val="PageNumber"/>
        <w:noProof/>
      </w:rPr>
      <w:t>23</w:t>
    </w:r>
    <w:r>
      <w:rPr>
        <w:rStyle w:val="PageNumber"/>
      </w:rPr>
      <w:fldChar w:fldCharType="end"/>
    </w:r>
  </w:p>
  <w:p w14:paraId="568FA017" w14:textId="77777777" w:rsidR="002C1C50" w:rsidRPr="002D209A" w:rsidRDefault="002C1C5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45BD0B" w14:textId="77777777" w:rsidR="002C1C50" w:rsidRDefault="002C1C50">
      <w:pPr>
        <w:spacing w:line="240" w:lineRule="auto"/>
      </w:pPr>
      <w:r>
        <w:separator/>
      </w:r>
    </w:p>
  </w:footnote>
  <w:footnote w:type="continuationSeparator" w:id="0">
    <w:p w14:paraId="645B4009" w14:textId="77777777" w:rsidR="002C1C50" w:rsidRDefault="002C1C5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52AE99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multilevel"/>
    <w:tmpl w:val="C436C650"/>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6"/>
    <w:multiLevelType w:val="multilevel"/>
    <w:tmpl w:val="2F5AFB1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13F6FB7"/>
    <w:multiLevelType w:val="multilevel"/>
    <w:tmpl w:val="55B6ACA0"/>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054B44D5"/>
    <w:multiLevelType w:val="multilevel"/>
    <w:tmpl w:val="F9C0CB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0CE42E76"/>
    <w:multiLevelType w:val="multilevel"/>
    <w:tmpl w:val="60C86D02"/>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0DF1053D"/>
    <w:multiLevelType w:val="multilevel"/>
    <w:tmpl w:val="60C86D02"/>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10D56B5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nsid w:val="142161F4"/>
    <w:multiLevelType w:val="multilevel"/>
    <w:tmpl w:val="D728B7AE"/>
    <w:lvl w:ilvl="0">
      <w:start w:val="1"/>
      <w:numFmt w:val="decimal"/>
      <w:pStyle w:val="Heading1"/>
      <w:lvlText w:val="%1"/>
      <w:lvlJc w:val="left"/>
      <w:pPr>
        <w:tabs>
          <w:tab w:val="num" w:pos="432"/>
        </w:tabs>
        <w:ind w:left="432" w:hanging="432"/>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hint="default"/>
      </w:rPr>
    </w:lvl>
    <w:lvl w:ilvl="3">
      <w:start w:val="1"/>
      <w:numFmt w:val="decimal"/>
      <w:pStyle w:val="Heading4"/>
      <w:lvlText w:val="%1.%2.%3.%4"/>
      <w:lvlJc w:val="left"/>
      <w:pPr>
        <w:tabs>
          <w:tab w:val="num" w:pos="1080"/>
        </w:tabs>
        <w:ind w:left="0" w:firstLine="0"/>
      </w:pPr>
      <w:rPr>
        <w:rFonts w:hint="default"/>
      </w:rPr>
    </w:lvl>
    <w:lvl w:ilvl="4">
      <w:start w:val="1"/>
      <w:numFmt w:val="decimal"/>
      <w:pStyle w:val="Heading5"/>
      <w:lvlText w:val="%1.%2.%3.%4.%5"/>
      <w:lvlJc w:val="left"/>
      <w:pPr>
        <w:tabs>
          <w:tab w:val="num" w:pos="1440"/>
        </w:tabs>
        <w:ind w:left="0" w:firstLine="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24CC4E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24CC6F9F"/>
    <w:multiLevelType w:val="multilevel"/>
    <w:tmpl w:val="60C86D02"/>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29D164C2"/>
    <w:multiLevelType w:val="multilevel"/>
    <w:tmpl w:val="68701D36"/>
    <w:lvl w:ilvl="0">
      <w:start w:val="3"/>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2B6E61D1"/>
    <w:multiLevelType w:val="multilevel"/>
    <w:tmpl w:val="68701D36"/>
    <w:lvl w:ilvl="0">
      <w:start w:val="3"/>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DBB1C80"/>
    <w:multiLevelType w:val="hybridMultilevel"/>
    <w:tmpl w:val="3D0E9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433446"/>
    <w:multiLevelType w:val="multilevel"/>
    <w:tmpl w:val="04090023"/>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36175AF9"/>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383053F6"/>
    <w:multiLevelType w:val="multilevel"/>
    <w:tmpl w:val="68701D36"/>
    <w:lvl w:ilvl="0">
      <w:start w:val="3"/>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3C913C38"/>
    <w:multiLevelType w:val="hybridMultilevel"/>
    <w:tmpl w:val="F9C0C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937804"/>
    <w:multiLevelType w:val="multilevel"/>
    <w:tmpl w:val="60C86D02"/>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3EF20DEB"/>
    <w:multiLevelType w:val="multilevel"/>
    <w:tmpl w:val="D1A644D8"/>
    <w:lvl w:ilvl="0">
      <w:start w:val="16"/>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45477BEA"/>
    <w:multiLevelType w:val="multilevel"/>
    <w:tmpl w:val="55B6ACA0"/>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4F6638E9"/>
    <w:multiLevelType w:val="multilevel"/>
    <w:tmpl w:val="60C86D02"/>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50785F7D"/>
    <w:multiLevelType w:val="multilevel"/>
    <w:tmpl w:val="04090023"/>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nsid w:val="5FE930CD"/>
    <w:multiLevelType w:val="multilevel"/>
    <w:tmpl w:val="C2C222F6"/>
    <w:lvl w:ilvl="0">
      <w:start w:val="20"/>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64183EDF"/>
    <w:multiLevelType w:val="multilevel"/>
    <w:tmpl w:val="68701D36"/>
    <w:lvl w:ilvl="0">
      <w:start w:val="3"/>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64316B04"/>
    <w:multiLevelType w:val="multilevel"/>
    <w:tmpl w:val="EC74DCC2"/>
    <w:lvl w:ilvl="0">
      <w:start w:val="3"/>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6D5362DA"/>
    <w:multiLevelType w:val="multilevel"/>
    <w:tmpl w:val="C2C222F6"/>
    <w:lvl w:ilvl="0">
      <w:start w:val="20"/>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6EFC0DDD"/>
    <w:multiLevelType w:val="multilevel"/>
    <w:tmpl w:val="60C86D02"/>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73A43E68"/>
    <w:multiLevelType w:val="hybridMultilevel"/>
    <w:tmpl w:val="C2943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294451"/>
    <w:multiLevelType w:val="multilevel"/>
    <w:tmpl w:val="C29438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nsid w:val="77C62A57"/>
    <w:multiLevelType w:val="hybridMultilevel"/>
    <w:tmpl w:val="ADBA3F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A41697"/>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8"/>
  </w:num>
  <w:num w:numId="2">
    <w:abstractNumId w:val="11"/>
  </w:num>
  <w:num w:numId="3">
    <w:abstractNumId w:val="12"/>
  </w:num>
  <w:num w:numId="4">
    <w:abstractNumId w:val="24"/>
  </w:num>
  <w:num w:numId="5">
    <w:abstractNumId w:val="16"/>
  </w:num>
  <w:num w:numId="6">
    <w:abstractNumId w:val="8"/>
  </w:num>
  <w:num w:numId="7">
    <w:abstractNumId w:val="8"/>
  </w:num>
  <w:num w:numId="8">
    <w:abstractNumId w:val="8"/>
  </w:num>
  <w:num w:numId="9">
    <w:abstractNumId w:val="8"/>
  </w:num>
  <w:num w:numId="10">
    <w:abstractNumId w:val="0"/>
  </w:num>
  <w:num w:numId="11">
    <w:abstractNumId w:val="2"/>
  </w:num>
  <w:num w:numId="12">
    <w:abstractNumId w:val="1"/>
  </w:num>
  <w:num w:numId="13">
    <w:abstractNumId w:val="25"/>
  </w:num>
  <w:num w:numId="14">
    <w:abstractNumId w:val="19"/>
  </w:num>
  <w:num w:numId="15">
    <w:abstractNumId w:val="23"/>
  </w:num>
  <w:num w:numId="16">
    <w:abstractNumId w:val="26"/>
  </w:num>
  <w:num w:numId="17">
    <w:abstractNumId w:val="31"/>
  </w:num>
  <w:num w:numId="18">
    <w:abstractNumId w:val="3"/>
  </w:num>
  <w:num w:numId="19">
    <w:abstractNumId w:val="20"/>
  </w:num>
  <w:num w:numId="20">
    <w:abstractNumId w:val="22"/>
  </w:num>
  <w:num w:numId="21">
    <w:abstractNumId w:val="15"/>
  </w:num>
  <w:num w:numId="22">
    <w:abstractNumId w:val="27"/>
  </w:num>
  <w:num w:numId="23">
    <w:abstractNumId w:val="10"/>
  </w:num>
  <w:num w:numId="24">
    <w:abstractNumId w:val="14"/>
  </w:num>
  <w:num w:numId="25">
    <w:abstractNumId w:val="7"/>
  </w:num>
  <w:num w:numId="26">
    <w:abstractNumId w:val="6"/>
  </w:num>
  <w:num w:numId="27">
    <w:abstractNumId w:val="9"/>
  </w:num>
  <w:num w:numId="28">
    <w:abstractNumId w:val="21"/>
  </w:num>
  <w:num w:numId="29">
    <w:abstractNumId w:val="18"/>
  </w:num>
  <w:num w:numId="30">
    <w:abstractNumId w:val="5"/>
  </w:num>
  <w:num w:numId="31">
    <w:abstractNumId w:val="17"/>
  </w:num>
  <w:num w:numId="32">
    <w:abstractNumId w:val="30"/>
  </w:num>
  <w:num w:numId="33">
    <w:abstractNumId w:val="28"/>
  </w:num>
  <w:num w:numId="34">
    <w:abstractNumId w:val="29"/>
  </w:num>
  <w:num w:numId="35">
    <w:abstractNumId w:val="13"/>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attachedTemplate r:id="rId1"/>
  <w:linkStyl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E9C"/>
    <w:rsid w:val="000001BD"/>
    <w:rsid w:val="0000113F"/>
    <w:rsid w:val="0000241F"/>
    <w:rsid w:val="000032D0"/>
    <w:rsid w:val="0000341E"/>
    <w:rsid w:val="0000673C"/>
    <w:rsid w:val="000126D7"/>
    <w:rsid w:val="00012BED"/>
    <w:rsid w:val="00014871"/>
    <w:rsid w:val="000154F2"/>
    <w:rsid w:val="000157FA"/>
    <w:rsid w:val="00015B5A"/>
    <w:rsid w:val="00016F09"/>
    <w:rsid w:val="0003403A"/>
    <w:rsid w:val="00036A83"/>
    <w:rsid w:val="00042501"/>
    <w:rsid w:val="000442B2"/>
    <w:rsid w:val="00045CA3"/>
    <w:rsid w:val="000473A1"/>
    <w:rsid w:val="00053E71"/>
    <w:rsid w:val="00060172"/>
    <w:rsid w:val="00060948"/>
    <w:rsid w:val="00060EAE"/>
    <w:rsid w:val="0006102D"/>
    <w:rsid w:val="00064F9E"/>
    <w:rsid w:val="0006625C"/>
    <w:rsid w:val="0006663A"/>
    <w:rsid w:val="000702C9"/>
    <w:rsid w:val="000705C8"/>
    <w:rsid w:val="000710FC"/>
    <w:rsid w:val="00072497"/>
    <w:rsid w:val="00072EF0"/>
    <w:rsid w:val="000753B1"/>
    <w:rsid w:val="00082083"/>
    <w:rsid w:val="0008250F"/>
    <w:rsid w:val="00084C82"/>
    <w:rsid w:val="00085A2A"/>
    <w:rsid w:val="000874CB"/>
    <w:rsid w:val="00090B5D"/>
    <w:rsid w:val="00093432"/>
    <w:rsid w:val="0009417E"/>
    <w:rsid w:val="000950AB"/>
    <w:rsid w:val="000A13BA"/>
    <w:rsid w:val="000A3693"/>
    <w:rsid w:val="000B1750"/>
    <w:rsid w:val="000B1E5B"/>
    <w:rsid w:val="000B577F"/>
    <w:rsid w:val="000C0D66"/>
    <w:rsid w:val="000C3AFE"/>
    <w:rsid w:val="000C662C"/>
    <w:rsid w:val="000C71C6"/>
    <w:rsid w:val="000D2A44"/>
    <w:rsid w:val="000D3705"/>
    <w:rsid w:val="000D3EC1"/>
    <w:rsid w:val="000D62F4"/>
    <w:rsid w:val="000D7A63"/>
    <w:rsid w:val="000E55A2"/>
    <w:rsid w:val="000E6FA9"/>
    <w:rsid w:val="000F0963"/>
    <w:rsid w:val="000F4057"/>
    <w:rsid w:val="000F523F"/>
    <w:rsid w:val="00102C5B"/>
    <w:rsid w:val="0010556D"/>
    <w:rsid w:val="00110339"/>
    <w:rsid w:val="00110497"/>
    <w:rsid w:val="00110C27"/>
    <w:rsid w:val="00110CA3"/>
    <w:rsid w:val="00112C4A"/>
    <w:rsid w:val="00115A54"/>
    <w:rsid w:val="00115E29"/>
    <w:rsid w:val="001161C8"/>
    <w:rsid w:val="001211C9"/>
    <w:rsid w:val="00124268"/>
    <w:rsid w:val="00124DFB"/>
    <w:rsid w:val="001339B0"/>
    <w:rsid w:val="001348EC"/>
    <w:rsid w:val="00135A29"/>
    <w:rsid w:val="00136371"/>
    <w:rsid w:val="001412B1"/>
    <w:rsid w:val="00144E15"/>
    <w:rsid w:val="0014522C"/>
    <w:rsid w:val="00145F15"/>
    <w:rsid w:val="001462B3"/>
    <w:rsid w:val="00146743"/>
    <w:rsid w:val="00146C01"/>
    <w:rsid w:val="001475E5"/>
    <w:rsid w:val="00150102"/>
    <w:rsid w:val="00150C38"/>
    <w:rsid w:val="0015456C"/>
    <w:rsid w:val="00154639"/>
    <w:rsid w:val="001568B0"/>
    <w:rsid w:val="00163C8B"/>
    <w:rsid w:val="001666B8"/>
    <w:rsid w:val="00170915"/>
    <w:rsid w:val="00172875"/>
    <w:rsid w:val="001733B0"/>
    <w:rsid w:val="001742B3"/>
    <w:rsid w:val="00174E83"/>
    <w:rsid w:val="00175368"/>
    <w:rsid w:val="00176B0A"/>
    <w:rsid w:val="0017740F"/>
    <w:rsid w:val="00181B3A"/>
    <w:rsid w:val="001843F2"/>
    <w:rsid w:val="00186CAC"/>
    <w:rsid w:val="0018796A"/>
    <w:rsid w:val="00194034"/>
    <w:rsid w:val="001A002B"/>
    <w:rsid w:val="001A1988"/>
    <w:rsid w:val="001A517A"/>
    <w:rsid w:val="001A596D"/>
    <w:rsid w:val="001B24FA"/>
    <w:rsid w:val="001B353C"/>
    <w:rsid w:val="001B3697"/>
    <w:rsid w:val="001B63CF"/>
    <w:rsid w:val="001B641F"/>
    <w:rsid w:val="001B72E7"/>
    <w:rsid w:val="001C2446"/>
    <w:rsid w:val="001C31FF"/>
    <w:rsid w:val="001C55E6"/>
    <w:rsid w:val="001C6AD8"/>
    <w:rsid w:val="001C784C"/>
    <w:rsid w:val="001D133C"/>
    <w:rsid w:val="001D28C3"/>
    <w:rsid w:val="001D44BF"/>
    <w:rsid w:val="001D537D"/>
    <w:rsid w:val="001D57AC"/>
    <w:rsid w:val="001D6950"/>
    <w:rsid w:val="001E080D"/>
    <w:rsid w:val="001E0F39"/>
    <w:rsid w:val="001E4017"/>
    <w:rsid w:val="001E454C"/>
    <w:rsid w:val="001E5FE3"/>
    <w:rsid w:val="001E6FB2"/>
    <w:rsid w:val="001E7F93"/>
    <w:rsid w:val="001F0BCC"/>
    <w:rsid w:val="001F1E11"/>
    <w:rsid w:val="001F3160"/>
    <w:rsid w:val="001F4BD0"/>
    <w:rsid w:val="001F5E09"/>
    <w:rsid w:val="001F7FEE"/>
    <w:rsid w:val="0020004E"/>
    <w:rsid w:val="002001CA"/>
    <w:rsid w:val="00204A26"/>
    <w:rsid w:val="002069AF"/>
    <w:rsid w:val="00207FEA"/>
    <w:rsid w:val="00212625"/>
    <w:rsid w:val="002149EB"/>
    <w:rsid w:val="00215F93"/>
    <w:rsid w:val="00216817"/>
    <w:rsid w:val="00220E45"/>
    <w:rsid w:val="00221BC6"/>
    <w:rsid w:val="0022759B"/>
    <w:rsid w:val="00230EBE"/>
    <w:rsid w:val="00232AC7"/>
    <w:rsid w:val="002341D0"/>
    <w:rsid w:val="00234BF0"/>
    <w:rsid w:val="002405CB"/>
    <w:rsid w:val="00244E0E"/>
    <w:rsid w:val="0024731E"/>
    <w:rsid w:val="00250A76"/>
    <w:rsid w:val="00251AD4"/>
    <w:rsid w:val="00251C91"/>
    <w:rsid w:val="00255DE9"/>
    <w:rsid w:val="00260DA9"/>
    <w:rsid w:val="002617D5"/>
    <w:rsid w:val="00264B6D"/>
    <w:rsid w:val="002656D3"/>
    <w:rsid w:val="0027065D"/>
    <w:rsid w:val="0027093E"/>
    <w:rsid w:val="0027269C"/>
    <w:rsid w:val="00275690"/>
    <w:rsid w:val="0028023C"/>
    <w:rsid w:val="00281180"/>
    <w:rsid w:val="002818C9"/>
    <w:rsid w:val="00283CBB"/>
    <w:rsid w:val="0028458F"/>
    <w:rsid w:val="00284A91"/>
    <w:rsid w:val="002919CD"/>
    <w:rsid w:val="00291CD4"/>
    <w:rsid w:val="002959BD"/>
    <w:rsid w:val="002A4B9E"/>
    <w:rsid w:val="002A54D5"/>
    <w:rsid w:val="002A6822"/>
    <w:rsid w:val="002A6CA9"/>
    <w:rsid w:val="002A7A84"/>
    <w:rsid w:val="002B11EE"/>
    <w:rsid w:val="002B26F1"/>
    <w:rsid w:val="002B3806"/>
    <w:rsid w:val="002B732F"/>
    <w:rsid w:val="002C1C50"/>
    <w:rsid w:val="002C2DAD"/>
    <w:rsid w:val="002C3A0E"/>
    <w:rsid w:val="002C67AC"/>
    <w:rsid w:val="002D209A"/>
    <w:rsid w:val="002D56DA"/>
    <w:rsid w:val="002D6A6F"/>
    <w:rsid w:val="002D7E01"/>
    <w:rsid w:val="002E1571"/>
    <w:rsid w:val="002E318B"/>
    <w:rsid w:val="002E6389"/>
    <w:rsid w:val="002F4BDC"/>
    <w:rsid w:val="002F61C7"/>
    <w:rsid w:val="002F622A"/>
    <w:rsid w:val="003002E9"/>
    <w:rsid w:val="00300E6A"/>
    <w:rsid w:val="00302CA5"/>
    <w:rsid w:val="00305513"/>
    <w:rsid w:val="00305E8A"/>
    <w:rsid w:val="003135E9"/>
    <w:rsid w:val="00314769"/>
    <w:rsid w:val="003157A5"/>
    <w:rsid w:val="00323CBD"/>
    <w:rsid w:val="00324E8E"/>
    <w:rsid w:val="00330563"/>
    <w:rsid w:val="00335029"/>
    <w:rsid w:val="0033562B"/>
    <w:rsid w:val="003410C1"/>
    <w:rsid w:val="00342B06"/>
    <w:rsid w:val="00343869"/>
    <w:rsid w:val="003476F0"/>
    <w:rsid w:val="0034778B"/>
    <w:rsid w:val="00347B4C"/>
    <w:rsid w:val="00355739"/>
    <w:rsid w:val="0035728A"/>
    <w:rsid w:val="00357AFD"/>
    <w:rsid w:val="003614EE"/>
    <w:rsid w:val="00362884"/>
    <w:rsid w:val="00366331"/>
    <w:rsid w:val="00372B64"/>
    <w:rsid w:val="00373D60"/>
    <w:rsid w:val="00375265"/>
    <w:rsid w:val="0037651C"/>
    <w:rsid w:val="00384CB7"/>
    <w:rsid w:val="003856D6"/>
    <w:rsid w:val="00387427"/>
    <w:rsid w:val="00390CE2"/>
    <w:rsid w:val="00391393"/>
    <w:rsid w:val="003A00E9"/>
    <w:rsid w:val="003A0788"/>
    <w:rsid w:val="003A0A36"/>
    <w:rsid w:val="003A0B6B"/>
    <w:rsid w:val="003A1533"/>
    <w:rsid w:val="003A6ADB"/>
    <w:rsid w:val="003B42F6"/>
    <w:rsid w:val="003B4A51"/>
    <w:rsid w:val="003B5FF4"/>
    <w:rsid w:val="003B7A0A"/>
    <w:rsid w:val="003C2A92"/>
    <w:rsid w:val="003C3BC6"/>
    <w:rsid w:val="003C3F42"/>
    <w:rsid w:val="003C4C61"/>
    <w:rsid w:val="003C5631"/>
    <w:rsid w:val="003C7DD2"/>
    <w:rsid w:val="003D0DB6"/>
    <w:rsid w:val="003D18E3"/>
    <w:rsid w:val="003D1E5D"/>
    <w:rsid w:val="003D3083"/>
    <w:rsid w:val="003D3EDF"/>
    <w:rsid w:val="003D4FBE"/>
    <w:rsid w:val="003D72F0"/>
    <w:rsid w:val="003E07DC"/>
    <w:rsid w:val="003E10F5"/>
    <w:rsid w:val="003E2651"/>
    <w:rsid w:val="003E2C8A"/>
    <w:rsid w:val="003E3C4E"/>
    <w:rsid w:val="003F66F3"/>
    <w:rsid w:val="003F78E8"/>
    <w:rsid w:val="004006AF"/>
    <w:rsid w:val="004008C0"/>
    <w:rsid w:val="00400CA2"/>
    <w:rsid w:val="00403EE1"/>
    <w:rsid w:val="00404663"/>
    <w:rsid w:val="00405D47"/>
    <w:rsid w:val="00405D57"/>
    <w:rsid w:val="00407B4B"/>
    <w:rsid w:val="00410F54"/>
    <w:rsid w:val="004119E0"/>
    <w:rsid w:val="00411B79"/>
    <w:rsid w:val="00414003"/>
    <w:rsid w:val="00414954"/>
    <w:rsid w:val="0041495B"/>
    <w:rsid w:val="00414E81"/>
    <w:rsid w:val="0042007A"/>
    <w:rsid w:val="00421494"/>
    <w:rsid w:val="00433C61"/>
    <w:rsid w:val="004346EB"/>
    <w:rsid w:val="00440CAA"/>
    <w:rsid w:val="00441B7D"/>
    <w:rsid w:val="00442623"/>
    <w:rsid w:val="004427E7"/>
    <w:rsid w:val="0045024F"/>
    <w:rsid w:val="004510E7"/>
    <w:rsid w:val="00454869"/>
    <w:rsid w:val="00456D6A"/>
    <w:rsid w:val="004605E9"/>
    <w:rsid w:val="00463761"/>
    <w:rsid w:val="00466242"/>
    <w:rsid w:val="004713FC"/>
    <w:rsid w:val="004743C3"/>
    <w:rsid w:val="00474442"/>
    <w:rsid w:val="004752A2"/>
    <w:rsid w:val="00482AE4"/>
    <w:rsid w:val="00484AC4"/>
    <w:rsid w:val="00485798"/>
    <w:rsid w:val="0048643F"/>
    <w:rsid w:val="00487E90"/>
    <w:rsid w:val="004931BD"/>
    <w:rsid w:val="0049494A"/>
    <w:rsid w:val="0049546D"/>
    <w:rsid w:val="00497F87"/>
    <w:rsid w:val="004A386C"/>
    <w:rsid w:val="004A79BF"/>
    <w:rsid w:val="004B26B9"/>
    <w:rsid w:val="004B33BA"/>
    <w:rsid w:val="004C0DE2"/>
    <w:rsid w:val="004C41E0"/>
    <w:rsid w:val="004D0123"/>
    <w:rsid w:val="004D2CBF"/>
    <w:rsid w:val="004D588B"/>
    <w:rsid w:val="004D6CCE"/>
    <w:rsid w:val="004E0384"/>
    <w:rsid w:val="004E0B4A"/>
    <w:rsid w:val="004E1881"/>
    <w:rsid w:val="004E4B14"/>
    <w:rsid w:val="004E514D"/>
    <w:rsid w:val="004E766F"/>
    <w:rsid w:val="004E7B04"/>
    <w:rsid w:val="004F59B9"/>
    <w:rsid w:val="005002F9"/>
    <w:rsid w:val="00500E3A"/>
    <w:rsid w:val="00500E58"/>
    <w:rsid w:val="00500FBD"/>
    <w:rsid w:val="005077C2"/>
    <w:rsid w:val="0051276D"/>
    <w:rsid w:val="005135F1"/>
    <w:rsid w:val="00513B6C"/>
    <w:rsid w:val="00523B17"/>
    <w:rsid w:val="0052502E"/>
    <w:rsid w:val="005320CD"/>
    <w:rsid w:val="005362A6"/>
    <w:rsid w:val="00536302"/>
    <w:rsid w:val="00537163"/>
    <w:rsid w:val="00540A64"/>
    <w:rsid w:val="00543119"/>
    <w:rsid w:val="00543199"/>
    <w:rsid w:val="00543BEA"/>
    <w:rsid w:val="00545BCC"/>
    <w:rsid w:val="00560A3A"/>
    <w:rsid w:val="005634B2"/>
    <w:rsid w:val="00564791"/>
    <w:rsid w:val="00564D5E"/>
    <w:rsid w:val="00564D99"/>
    <w:rsid w:val="00566B03"/>
    <w:rsid w:val="00567758"/>
    <w:rsid w:val="00570890"/>
    <w:rsid w:val="00571851"/>
    <w:rsid w:val="00573CFA"/>
    <w:rsid w:val="00575A33"/>
    <w:rsid w:val="005767D5"/>
    <w:rsid w:val="0057698B"/>
    <w:rsid w:val="00576CCA"/>
    <w:rsid w:val="0058388A"/>
    <w:rsid w:val="00583B32"/>
    <w:rsid w:val="00583CDD"/>
    <w:rsid w:val="00585592"/>
    <w:rsid w:val="005910D3"/>
    <w:rsid w:val="005961F5"/>
    <w:rsid w:val="005A3EB7"/>
    <w:rsid w:val="005A442F"/>
    <w:rsid w:val="005A7FC6"/>
    <w:rsid w:val="005B108D"/>
    <w:rsid w:val="005B1124"/>
    <w:rsid w:val="005B1C97"/>
    <w:rsid w:val="005B3317"/>
    <w:rsid w:val="005B4331"/>
    <w:rsid w:val="005B4A6A"/>
    <w:rsid w:val="005C1C68"/>
    <w:rsid w:val="005C4811"/>
    <w:rsid w:val="005C5D89"/>
    <w:rsid w:val="005C658D"/>
    <w:rsid w:val="005D13A4"/>
    <w:rsid w:val="005E7F0C"/>
    <w:rsid w:val="005F0702"/>
    <w:rsid w:val="005F1FC8"/>
    <w:rsid w:val="005F55F1"/>
    <w:rsid w:val="005F566E"/>
    <w:rsid w:val="005F6814"/>
    <w:rsid w:val="005F7822"/>
    <w:rsid w:val="00600CD4"/>
    <w:rsid w:val="0060207D"/>
    <w:rsid w:val="00604EBD"/>
    <w:rsid w:val="00605FC8"/>
    <w:rsid w:val="00610770"/>
    <w:rsid w:val="006177D4"/>
    <w:rsid w:val="00621365"/>
    <w:rsid w:val="006259D4"/>
    <w:rsid w:val="00626658"/>
    <w:rsid w:val="00634C27"/>
    <w:rsid w:val="00634DEE"/>
    <w:rsid w:val="006406B7"/>
    <w:rsid w:val="0064299F"/>
    <w:rsid w:val="00642D94"/>
    <w:rsid w:val="00647DCA"/>
    <w:rsid w:val="006526E6"/>
    <w:rsid w:val="00653275"/>
    <w:rsid w:val="0065358E"/>
    <w:rsid w:val="00656055"/>
    <w:rsid w:val="0066030A"/>
    <w:rsid w:val="00665426"/>
    <w:rsid w:val="006661CC"/>
    <w:rsid w:val="00666C2A"/>
    <w:rsid w:val="00667058"/>
    <w:rsid w:val="00667160"/>
    <w:rsid w:val="0066729F"/>
    <w:rsid w:val="00671B93"/>
    <w:rsid w:val="00672921"/>
    <w:rsid w:val="00672E10"/>
    <w:rsid w:val="00673287"/>
    <w:rsid w:val="006761F0"/>
    <w:rsid w:val="00676549"/>
    <w:rsid w:val="00676F60"/>
    <w:rsid w:val="00680771"/>
    <w:rsid w:val="00686928"/>
    <w:rsid w:val="00687069"/>
    <w:rsid w:val="00691B8D"/>
    <w:rsid w:val="00692707"/>
    <w:rsid w:val="00693950"/>
    <w:rsid w:val="0069515B"/>
    <w:rsid w:val="00695E88"/>
    <w:rsid w:val="006A1681"/>
    <w:rsid w:val="006A442D"/>
    <w:rsid w:val="006A5702"/>
    <w:rsid w:val="006A5CBC"/>
    <w:rsid w:val="006B1E71"/>
    <w:rsid w:val="006B25FD"/>
    <w:rsid w:val="006B388C"/>
    <w:rsid w:val="006B39C9"/>
    <w:rsid w:val="006B3CD0"/>
    <w:rsid w:val="006B551E"/>
    <w:rsid w:val="006B5FA8"/>
    <w:rsid w:val="006C3440"/>
    <w:rsid w:val="006C394B"/>
    <w:rsid w:val="006C4F4B"/>
    <w:rsid w:val="006C760D"/>
    <w:rsid w:val="006D159D"/>
    <w:rsid w:val="006D32A9"/>
    <w:rsid w:val="006D3B78"/>
    <w:rsid w:val="006D448D"/>
    <w:rsid w:val="006D7A74"/>
    <w:rsid w:val="006E0970"/>
    <w:rsid w:val="006E4092"/>
    <w:rsid w:val="006E7F47"/>
    <w:rsid w:val="007018AD"/>
    <w:rsid w:val="00702AD4"/>
    <w:rsid w:val="007040A4"/>
    <w:rsid w:val="00706156"/>
    <w:rsid w:val="007133C7"/>
    <w:rsid w:val="00713621"/>
    <w:rsid w:val="00714409"/>
    <w:rsid w:val="007229D3"/>
    <w:rsid w:val="0072385E"/>
    <w:rsid w:val="00725F02"/>
    <w:rsid w:val="00726877"/>
    <w:rsid w:val="0072689E"/>
    <w:rsid w:val="00727F56"/>
    <w:rsid w:val="007323F4"/>
    <w:rsid w:val="00733094"/>
    <w:rsid w:val="00734666"/>
    <w:rsid w:val="00737BDB"/>
    <w:rsid w:val="00740374"/>
    <w:rsid w:val="00743222"/>
    <w:rsid w:val="00743540"/>
    <w:rsid w:val="0074450F"/>
    <w:rsid w:val="00747D80"/>
    <w:rsid w:val="0075368C"/>
    <w:rsid w:val="00753ED1"/>
    <w:rsid w:val="007547A9"/>
    <w:rsid w:val="00756A71"/>
    <w:rsid w:val="00761B20"/>
    <w:rsid w:val="00765E68"/>
    <w:rsid w:val="00766829"/>
    <w:rsid w:val="0077583C"/>
    <w:rsid w:val="00776DA2"/>
    <w:rsid w:val="00781D21"/>
    <w:rsid w:val="0078202D"/>
    <w:rsid w:val="0078215E"/>
    <w:rsid w:val="00782697"/>
    <w:rsid w:val="00782CC3"/>
    <w:rsid w:val="00782E53"/>
    <w:rsid w:val="00782EDD"/>
    <w:rsid w:val="00787157"/>
    <w:rsid w:val="007878CF"/>
    <w:rsid w:val="00791B6E"/>
    <w:rsid w:val="007936C1"/>
    <w:rsid w:val="00796222"/>
    <w:rsid w:val="00796AE8"/>
    <w:rsid w:val="00796B63"/>
    <w:rsid w:val="00797457"/>
    <w:rsid w:val="007A06F9"/>
    <w:rsid w:val="007A3B89"/>
    <w:rsid w:val="007A5928"/>
    <w:rsid w:val="007A5FAD"/>
    <w:rsid w:val="007A60BB"/>
    <w:rsid w:val="007A6758"/>
    <w:rsid w:val="007B2163"/>
    <w:rsid w:val="007B5745"/>
    <w:rsid w:val="007B5ADD"/>
    <w:rsid w:val="007B6EE4"/>
    <w:rsid w:val="007B791B"/>
    <w:rsid w:val="007B7CC6"/>
    <w:rsid w:val="007C179A"/>
    <w:rsid w:val="007C1BBA"/>
    <w:rsid w:val="007C1D64"/>
    <w:rsid w:val="007C2D8F"/>
    <w:rsid w:val="007C5333"/>
    <w:rsid w:val="007C5E06"/>
    <w:rsid w:val="007C6906"/>
    <w:rsid w:val="007D193A"/>
    <w:rsid w:val="007D238D"/>
    <w:rsid w:val="007D2B00"/>
    <w:rsid w:val="007D3491"/>
    <w:rsid w:val="007D3DC2"/>
    <w:rsid w:val="007D44C4"/>
    <w:rsid w:val="007D58E1"/>
    <w:rsid w:val="007D6011"/>
    <w:rsid w:val="007E01C2"/>
    <w:rsid w:val="007E0CE9"/>
    <w:rsid w:val="007E31E6"/>
    <w:rsid w:val="007E33A5"/>
    <w:rsid w:val="007E3640"/>
    <w:rsid w:val="007E7404"/>
    <w:rsid w:val="007F2168"/>
    <w:rsid w:val="007F683F"/>
    <w:rsid w:val="007F7C14"/>
    <w:rsid w:val="00805363"/>
    <w:rsid w:val="00806A96"/>
    <w:rsid w:val="00811A37"/>
    <w:rsid w:val="00811CD0"/>
    <w:rsid w:val="00814C0C"/>
    <w:rsid w:val="00816380"/>
    <w:rsid w:val="00816947"/>
    <w:rsid w:val="00830677"/>
    <w:rsid w:val="00836FC3"/>
    <w:rsid w:val="008427C3"/>
    <w:rsid w:val="008429C0"/>
    <w:rsid w:val="00847270"/>
    <w:rsid w:val="00857766"/>
    <w:rsid w:val="00857BCB"/>
    <w:rsid w:val="00857EC1"/>
    <w:rsid w:val="0086042A"/>
    <w:rsid w:val="00861523"/>
    <w:rsid w:val="00861C23"/>
    <w:rsid w:val="00862BEB"/>
    <w:rsid w:val="008650DC"/>
    <w:rsid w:val="00865780"/>
    <w:rsid w:val="00870A53"/>
    <w:rsid w:val="00873A4F"/>
    <w:rsid w:val="008747EE"/>
    <w:rsid w:val="00876A4B"/>
    <w:rsid w:val="00882C22"/>
    <w:rsid w:val="00885044"/>
    <w:rsid w:val="00886FC7"/>
    <w:rsid w:val="00887B9E"/>
    <w:rsid w:val="008918BE"/>
    <w:rsid w:val="008A3B54"/>
    <w:rsid w:val="008B46B2"/>
    <w:rsid w:val="008B6E5F"/>
    <w:rsid w:val="008B7855"/>
    <w:rsid w:val="008C1AED"/>
    <w:rsid w:val="008C3217"/>
    <w:rsid w:val="008C3773"/>
    <w:rsid w:val="008C6AB1"/>
    <w:rsid w:val="008C72BB"/>
    <w:rsid w:val="008D092C"/>
    <w:rsid w:val="008D1477"/>
    <w:rsid w:val="008D38C2"/>
    <w:rsid w:val="008D530B"/>
    <w:rsid w:val="008D5BE0"/>
    <w:rsid w:val="008D7EA5"/>
    <w:rsid w:val="008E3318"/>
    <w:rsid w:val="008E62E5"/>
    <w:rsid w:val="008E7480"/>
    <w:rsid w:val="008F08EF"/>
    <w:rsid w:val="008F55EF"/>
    <w:rsid w:val="008F659B"/>
    <w:rsid w:val="00900903"/>
    <w:rsid w:val="00903814"/>
    <w:rsid w:val="0090740F"/>
    <w:rsid w:val="00907760"/>
    <w:rsid w:val="0090795F"/>
    <w:rsid w:val="00907CA9"/>
    <w:rsid w:val="009103D0"/>
    <w:rsid w:val="00910F50"/>
    <w:rsid w:val="00914E35"/>
    <w:rsid w:val="00914E52"/>
    <w:rsid w:val="00914EDF"/>
    <w:rsid w:val="009160C0"/>
    <w:rsid w:val="00916181"/>
    <w:rsid w:val="00917C3B"/>
    <w:rsid w:val="00922EFA"/>
    <w:rsid w:val="009234B6"/>
    <w:rsid w:val="00923FAA"/>
    <w:rsid w:val="00924A75"/>
    <w:rsid w:val="00924E18"/>
    <w:rsid w:val="00924FB0"/>
    <w:rsid w:val="00925795"/>
    <w:rsid w:val="00931D16"/>
    <w:rsid w:val="0093548E"/>
    <w:rsid w:val="0094464F"/>
    <w:rsid w:val="00947226"/>
    <w:rsid w:val="009477DF"/>
    <w:rsid w:val="00950D45"/>
    <w:rsid w:val="0095194D"/>
    <w:rsid w:val="0095234B"/>
    <w:rsid w:val="00953C74"/>
    <w:rsid w:val="0095763B"/>
    <w:rsid w:val="0096145D"/>
    <w:rsid w:val="00962699"/>
    <w:rsid w:val="00962CAE"/>
    <w:rsid w:val="0097136D"/>
    <w:rsid w:val="009723A6"/>
    <w:rsid w:val="0097241E"/>
    <w:rsid w:val="009729C5"/>
    <w:rsid w:val="00974DF3"/>
    <w:rsid w:val="009763F1"/>
    <w:rsid w:val="009842C3"/>
    <w:rsid w:val="00985F2A"/>
    <w:rsid w:val="00986631"/>
    <w:rsid w:val="0099085F"/>
    <w:rsid w:val="009929AC"/>
    <w:rsid w:val="00996248"/>
    <w:rsid w:val="00996A77"/>
    <w:rsid w:val="00997296"/>
    <w:rsid w:val="0099776E"/>
    <w:rsid w:val="00997B15"/>
    <w:rsid w:val="00997C63"/>
    <w:rsid w:val="009A30A0"/>
    <w:rsid w:val="009B2CEB"/>
    <w:rsid w:val="009B3324"/>
    <w:rsid w:val="009B43B1"/>
    <w:rsid w:val="009B69E1"/>
    <w:rsid w:val="009C17EB"/>
    <w:rsid w:val="009C1B75"/>
    <w:rsid w:val="009C4EB5"/>
    <w:rsid w:val="009D1BAF"/>
    <w:rsid w:val="009D23CA"/>
    <w:rsid w:val="009D3538"/>
    <w:rsid w:val="009D373D"/>
    <w:rsid w:val="009D4315"/>
    <w:rsid w:val="009E2347"/>
    <w:rsid w:val="009E31C0"/>
    <w:rsid w:val="009E368A"/>
    <w:rsid w:val="009E3B2B"/>
    <w:rsid w:val="009E4947"/>
    <w:rsid w:val="009E6F04"/>
    <w:rsid w:val="009F0B17"/>
    <w:rsid w:val="009F2C2C"/>
    <w:rsid w:val="009F3C4C"/>
    <w:rsid w:val="009F747E"/>
    <w:rsid w:val="00A01254"/>
    <w:rsid w:val="00A1409F"/>
    <w:rsid w:val="00A164C2"/>
    <w:rsid w:val="00A201C1"/>
    <w:rsid w:val="00A2036E"/>
    <w:rsid w:val="00A21175"/>
    <w:rsid w:val="00A21319"/>
    <w:rsid w:val="00A42B19"/>
    <w:rsid w:val="00A43E33"/>
    <w:rsid w:val="00A50395"/>
    <w:rsid w:val="00A54EB9"/>
    <w:rsid w:val="00A568C7"/>
    <w:rsid w:val="00A60E36"/>
    <w:rsid w:val="00A6531A"/>
    <w:rsid w:val="00A72C7C"/>
    <w:rsid w:val="00A77464"/>
    <w:rsid w:val="00A808A8"/>
    <w:rsid w:val="00A828BA"/>
    <w:rsid w:val="00A90799"/>
    <w:rsid w:val="00A92DC4"/>
    <w:rsid w:val="00A95E82"/>
    <w:rsid w:val="00A96892"/>
    <w:rsid w:val="00AA0F33"/>
    <w:rsid w:val="00AA6F04"/>
    <w:rsid w:val="00AA772C"/>
    <w:rsid w:val="00AB5744"/>
    <w:rsid w:val="00AB6331"/>
    <w:rsid w:val="00AB6FDA"/>
    <w:rsid w:val="00AB72E9"/>
    <w:rsid w:val="00AC06D3"/>
    <w:rsid w:val="00AC124A"/>
    <w:rsid w:val="00AC3B3E"/>
    <w:rsid w:val="00AC6E84"/>
    <w:rsid w:val="00AC7806"/>
    <w:rsid w:val="00AD1B0B"/>
    <w:rsid w:val="00AD20C6"/>
    <w:rsid w:val="00AD6D00"/>
    <w:rsid w:val="00AE0ECA"/>
    <w:rsid w:val="00AE1D97"/>
    <w:rsid w:val="00AE2662"/>
    <w:rsid w:val="00AE343A"/>
    <w:rsid w:val="00AE4047"/>
    <w:rsid w:val="00AF49CB"/>
    <w:rsid w:val="00AF5210"/>
    <w:rsid w:val="00AF56F6"/>
    <w:rsid w:val="00AF6E7C"/>
    <w:rsid w:val="00AF710A"/>
    <w:rsid w:val="00AF7BE6"/>
    <w:rsid w:val="00B054B0"/>
    <w:rsid w:val="00B114B1"/>
    <w:rsid w:val="00B12610"/>
    <w:rsid w:val="00B13215"/>
    <w:rsid w:val="00B13A29"/>
    <w:rsid w:val="00B16B37"/>
    <w:rsid w:val="00B24322"/>
    <w:rsid w:val="00B24C7D"/>
    <w:rsid w:val="00B260F1"/>
    <w:rsid w:val="00B27D21"/>
    <w:rsid w:val="00B308E3"/>
    <w:rsid w:val="00B335F8"/>
    <w:rsid w:val="00B40478"/>
    <w:rsid w:val="00B43B05"/>
    <w:rsid w:val="00B46539"/>
    <w:rsid w:val="00B46D3B"/>
    <w:rsid w:val="00B526B4"/>
    <w:rsid w:val="00B54E29"/>
    <w:rsid w:val="00B579F4"/>
    <w:rsid w:val="00B57B66"/>
    <w:rsid w:val="00B61357"/>
    <w:rsid w:val="00B61A55"/>
    <w:rsid w:val="00B62E10"/>
    <w:rsid w:val="00B80FDD"/>
    <w:rsid w:val="00B81077"/>
    <w:rsid w:val="00B81C50"/>
    <w:rsid w:val="00B83123"/>
    <w:rsid w:val="00B8383A"/>
    <w:rsid w:val="00B84038"/>
    <w:rsid w:val="00B8501F"/>
    <w:rsid w:val="00B86757"/>
    <w:rsid w:val="00B86AF4"/>
    <w:rsid w:val="00B86E52"/>
    <w:rsid w:val="00B90186"/>
    <w:rsid w:val="00B904E0"/>
    <w:rsid w:val="00B90B03"/>
    <w:rsid w:val="00B9158C"/>
    <w:rsid w:val="00B93362"/>
    <w:rsid w:val="00B93B9B"/>
    <w:rsid w:val="00B940DA"/>
    <w:rsid w:val="00B94DA7"/>
    <w:rsid w:val="00BA0102"/>
    <w:rsid w:val="00BA6685"/>
    <w:rsid w:val="00BA71CF"/>
    <w:rsid w:val="00BB09CD"/>
    <w:rsid w:val="00BB24B7"/>
    <w:rsid w:val="00BB6663"/>
    <w:rsid w:val="00BB7088"/>
    <w:rsid w:val="00BC158A"/>
    <w:rsid w:val="00BC67A6"/>
    <w:rsid w:val="00BD0DF4"/>
    <w:rsid w:val="00BD1125"/>
    <w:rsid w:val="00BD33F3"/>
    <w:rsid w:val="00BD39AA"/>
    <w:rsid w:val="00BD5E41"/>
    <w:rsid w:val="00BD71CB"/>
    <w:rsid w:val="00BD75EE"/>
    <w:rsid w:val="00BE029D"/>
    <w:rsid w:val="00BE106B"/>
    <w:rsid w:val="00BE38A4"/>
    <w:rsid w:val="00BE5425"/>
    <w:rsid w:val="00BF07AB"/>
    <w:rsid w:val="00BF6DCD"/>
    <w:rsid w:val="00BF7D95"/>
    <w:rsid w:val="00C01437"/>
    <w:rsid w:val="00C01A49"/>
    <w:rsid w:val="00C03EE4"/>
    <w:rsid w:val="00C049AC"/>
    <w:rsid w:val="00C06FE8"/>
    <w:rsid w:val="00C0781E"/>
    <w:rsid w:val="00C139E8"/>
    <w:rsid w:val="00C24B28"/>
    <w:rsid w:val="00C27147"/>
    <w:rsid w:val="00C27D57"/>
    <w:rsid w:val="00C32EBF"/>
    <w:rsid w:val="00C36474"/>
    <w:rsid w:val="00C36D41"/>
    <w:rsid w:val="00C372AB"/>
    <w:rsid w:val="00C41652"/>
    <w:rsid w:val="00C41792"/>
    <w:rsid w:val="00C425D6"/>
    <w:rsid w:val="00C4311B"/>
    <w:rsid w:val="00C52B8D"/>
    <w:rsid w:val="00C549F0"/>
    <w:rsid w:val="00C563A9"/>
    <w:rsid w:val="00C60850"/>
    <w:rsid w:val="00C6686C"/>
    <w:rsid w:val="00C7502A"/>
    <w:rsid w:val="00C812F4"/>
    <w:rsid w:val="00C863AF"/>
    <w:rsid w:val="00C86A58"/>
    <w:rsid w:val="00C86CA2"/>
    <w:rsid w:val="00C95CC2"/>
    <w:rsid w:val="00CA069D"/>
    <w:rsid w:val="00CA3FB4"/>
    <w:rsid w:val="00CA6B53"/>
    <w:rsid w:val="00CB1C09"/>
    <w:rsid w:val="00CB3109"/>
    <w:rsid w:val="00CC07B9"/>
    <w:rsid w:val="00CC306C"/>
    <w:rsid w:val="00CC4B74"/>
    <w:rsid w:val="00CC4E30"/>
    <w:rsid w:val="00CC52F5"/>
    <w:rsid w:val="00CC5813"/>
    <w:rsid w:val="00CC5AEF"/>
    <w:rsid w:val="00CC7D45"/>
    <w:rsid w:val="00CD3D41"/>
    <w:rsid w:val="00CD70E3"/>
    <w:rsid w:val="00CE4222"/>
    <w:rsid w:val="00CE6BB0"/>
    <w:rsid w:val="00CE70D1"/>
    <w:rsid w:val="00CE7223"/>
    <w:rsid w:val="00CE7FCA"/>
    <w:rsid w:val="00CF0AE6"/>
    <w:rsid w:val="00CF5F1D"/>
    <w:rsid w:val="00CF6FCD"/>
    <w:rsid w:val="00CF7955"/>
    <w:rsid w:val="00D03EAE"/>
    <w:rsid w:val="00D03EC2"/>
    <w:rsid w:val="00D04E9C"/>
    <w:rsid w:val="00D053AA"/>
    <w:rsid w:val="00D0550D"/>
    <w:rsid w:val="00D0621F"/>
    <w:rsid w:val="00D10660"/>
    <w:rsid w:val="00D1218A"/>
    <w:rsid w:val="00D12D58"/>
    <w:rsid w:val="00D151F2"/>
    <w:rsid w:val="00D23902"/>
    <w:rsid w:val="00D26AC7"/>
    <w:rsid w:val="00D27D83"/>
    <w:rsid w:val="00D362B9"/>
    <w:rsid w:val="00D374B0"/>
    <w:rsid w:val="00D41F1E"/>
    <w:rsid w:val="00D42A36"/>
    <w:rsid w:val="00D4399E"/>
    <w:rsid w:val="00D521B1"/>
    <w:rsid w:val="00D53296"/>
    <w:rsid w:val="00D565E6"/>
    <w:rsid w:val="00D6010F"/>
    <w:rsid w:val="00D63BE7"/>
    <w:rsid w:val="00D63CD8"/>
    <w:rsid w:val="00D63D1C"/>
    <w:rsid w:val="00D647CB"/>
    <w:rsid w:val="00D657BB"/>
    <w:rsid w:val="00D72670"/>
    <w:rsid w:val="00D7772B"/>
    <w:rsid w:val="00D800D3"/>
    <w:rsid w:val="00D8383A"/>
    <w:rsid w:val="00D83E88"/>
    <w:rsid w:val="00D87649"/>
    <w:rsid w:val="00D87E46"/>
    <w:rsid w:val="00D91E6F"/>
    <w:rsid w:val="00D945FE"/>
    <w:rsid w:val="00DA05D0"/>
    <w:rsid w:val="00DA2E21"/>
    <w:rsid w:val="00DA54FF"/>
    <w:rsid w:val="00DA5BAE"/>
    <w:rsid w:val="00DA6B2A"/>
    <w:rsid w:val="00DB18E3"/>
    <w:rsid w:val="00DB1A5A"/>
    <w:rsid w:val="00DB25B6"/>
    <w:rsid w:val="00DB33B2"/>
    <w:rsid w:val="00DB3EBC"/>
    <w:rsid w:val="00DB4938"/>
    <w:rsid w:val="00DB50A4"/>
    <w:rsid w:val="00DC1930"/>
    <w:rsid w:val="00DC3A0D"/>
    <w:rsid w:val="00DD162D"/>
    <w:rsid w:val="00DD2125"/>
    <w:rsid w:val="00DE3FE3"/>
    <w:rsid w:val="00DE7F9C"/>
    <w:rsid w:val="00DF2961"/>
    <w:rsid w:val="00DF2BF9"/>
    <w:rsid w:val="00DF3E0F"/>
    <w:rsid w:val="00DF4305"/>
    <w:rsid w:val="00DF57A2"/>
    <w:rsid w:val="00E01A49"/>
    <w:rsid w:val="00E05329"/>
    <w:rsid w:val="00E06D38"/>
    <w:rsid w:val="00E135A9"/>
    <w:rsid w:val="00E13FAA"/>
    <w:rsid w:val="00E1638D"/>
    <w:rsid w:val="00E16BE1"/>
    <w:rsid w:val="00E16C71"/>
    <w:rsid w:val="00E24223"/>
    <w:rsid w:val="00E24763"/>
    <w:rsid w:val="00E25D11"/>
    <w:rsid w:val="00E30242"/>
    <w:rsid w:val="00E331DA"/>
    <w:rsid w:val="00E4269E"/>
    <w:rsid w:val="00E44413"/>
    <w:rsid w:val="00E45EE8"/>
    <w:rsid w:val="00E47ED0"/>
    <w:rsid w:val="00E5291A"/>
    <w:rsid w:val="00E53435"/>
    <w:rsid w:val="00E54CB9"/>
    <w:rsid w:val="00E55A35"/>
    <w:rsid w:val="00E56E7E"/>
    <w:rsid w:val="00E64765"/>
    <w:rsid w:val="00E65587"/>
    <w:rsid w:val="00E65750"/>
    <w:rsid w:val="00E7190D"/>
    <w:rsid w:val="00E724E4"/>
    <w:rsid w:val="00E72CA7"/>
    <w:rsid w:val="00E75693"/>
    <w:rsid w:val="00E76E22"/>
    <w:rsid w:val="00E773E0"/>
    <w:rsid w:val="00E77DEA"/>
    <w:rsid w:val="00E82041"/>
    <w:rsid w:val="00E8226F"/>
    <w:rsid w:val="00E822CF"/>
    <w:rsid w:val="00E87245"/>
    <w:rsid w:val="00E87402"/>
    <w:rsid w:val="00E92357"/>
    <w:rsid w:val="00E92858"/>
    <w:rsid w:val="00E928E8"/>
    <w:rsid w:val="00E9480E"/>
    <w:rsid w:val="00E972CF"/>
    <w:rsid w:val="00EA05C7"/>
    <w:rsid w:val="00EA1C2B"/>
    <w:rsid w:val="00EA24A2"/>
    <w:rsid w:val="00EB187C"/>
    <w:rsid w:val="00EB3C0D"/>
    <w:rsid w:val="00EB4DD4"/>
    <w:rsid w:val="00EB6C51"/>
    <w:rsid w:val="00EB6E82"/>
    <w:rsid w:val="00EB737F"/>
    <w:rsid w:val="00EB7FF2"/>
    <w:rsid w:val="00EC03A0"/>
    <w:rsid w:val="00EC0D15"/>
    <w:rsid w:val="00EC1EDE"/>
    <w:rsid w:val="00EC3B4D"/>
    <w:rsid w:val="00ED53FB"/>
    <w:rsid w:val="00ED5E66"/>
    <w:rsid w:val="00ED7101"/>
    <w:rsid w:val="00EE1B34"/>
    <w:rsid w:val="00EE27D6"/>
    <w:rsid w:val="00EF37AB"/>
    <w:rsid w:val="00EF60EE"/>
    <w:rsid w:val="00EF7108"/>
    <w:rsid w:val="00EF78ED"/>
    <w:rsid w:val="00F00A19"/>
    <w:rsid w:val="00F0391D"/>
    <w:rsid w:val="00F03A9D"/>
    <w:rsid w:val="00F0597F"/>
    <w:rsid w:val="00F11745"/>
    <w:rsid w:val="00F11CAD"/>
    <w:rsid w:val="00F136DD"/>
    <w:rsid w:val="00F167F0"/>
    <w:rsid w:val="00F170F8"/>
    <w:rsid w:val="00F2195E"/>
    <w:rsid w:val="00F223D1"/>
    <w:rsid w:val="00F22E75"/>
    <w:rsid w:val="00F239F9"/>
    <w:rsid w:val="00F25209"/>
    <w:rsid w:val="00F25BEE"/>
    <w:rsid w:val="00F302F8"/>
    <w:rsid w:val="00F30C4F"/>
    <w:rsid w:val="00F3212C"/>
    <w:rsid w:val="00F322FB"/>
    <w:rsid w:val="00F379D5"/>
    <w:rsid w:val="00F403E2"/>
    <w:rsid w:val="00F405AF"/>
    <w:rsid w:val="00F41D81"/>
    <w:rsid w:val="00F42203"/>
    <w:rsid w:val="00F4273C"/>
    <w:rsid w:val="00F44E39"/>
    <w:rsid w:val="00F50BD6"/>
    <w:rsid w:val="00F52190"/>
    <w:rsid w:val="00F542D9"/>
    <w:rsid w:val="00F546D0"/>
    <w:rsid w:val="00F5515B"/>
    <w:rsid w:val="00F55623"/>
    <w:rsid w:val="00F55F63"/>
    <w:rsid w:val="00F56484"/>
    <w:rsid w:val="00F56CE0"/>
    <w:rsid w:val="00F57865"/>
    <w:rsid w:val="00F60B02"/>
    <w:rsid w:val="00F620CD"/>
    <w:rsid w:val="00F631A5"/>
    <w:rsid w:val="00F650F2"/>
    <w:rsid w:val="00F66811"/>
    <w:rsid w:val="00F66E21"/>
    <w:rsid w:val="00F67D46"/>
    <w:rsid w:val="00F722AB"/>
    <w:rsid w:val="00F75BA7"/>
    <w:rsid w:val="00F76BA8"/>
    <w:rsid w:val="00F7737D"/>
    <w:rsid w:val="00F7771F"/>
    <w:rsid w:val="00F80028"/>
    <w:rsid w:val="00F80335"/>
    <w:rsid w:val="00F80815"/>
    <w:rsid w:val="00F83E24"/>
    <w:rsid w:val="00F91B1B"/>
    <w:rsid w:val="00F943D6"/>
    <w:rsid w:val="00F94F58"/>
    <w:rsid w:val="00FA153D"/>
    <w:rsid w:val="00FA54C7"/>
    <w:rsid w:val="00FA56C7"/>
    <w:rsid w:val="00FA6E1A"/>
    <w:rsid w:val="00FC127A"/>
    <w:rsid w:val="00FC4242"/>
    <w:rsid w:val="00FC43EA"/>
    <w:rsid w:val="00FC50AE"/>
    <w:rsid w:val="00FD1DF0"/>
    <w:rsid w:val="00FD2140"/>
    <w:rsid w:val="00FD5965"/>
    <w:rsid w:val="00FD6CCF"/>
    <w:rsid w:val="00FD7D23"/>
    <w:rsid w:val="00FE7481"/>
    <w:rsid w:val="00FF11DA"/>
    <w:rsid w:val="00FF1CAB"/>
    <w:rsid w:val="00FF48F1"/>
    <w:rsid w:val="00FF4A6D"/>
    <w:rsid w:val="00FF4FED"/>
    <w:rsid w:val="00FF5DDD"/>
    <w:rsid w:val="00FF67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77733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357"/>
    <w:pPr>
      <w:tabs>
        <w:tab w:val="left" w:pos="369"/>
      </w:tabs>
      <w:spacing w:line="280" w:lineRule="exact"/>
      <w:jc w:val="both"/>
    </w:pPr>
    <w:rPr>
      <w:rFonts w:ascii="Times New Roman" w:hAnsi="Times New Roman"/>
      <w:sz w:val="22"/>
    </w:rPr>
  </w:style>
  <w:style w:type="paragraph" w:styleId="Heading1">
    <w:name w:val="heading 1"/>
    <w:basedOn w:val="Normal"/>
    <w:next w:val="Normal"/>
    <w:qFormat/>
    <w:rsid w:val="00922D4A"/>
    <w:pPr>
      <w:keepNext/>
      <w:numPr>
        <w:numId w:val="6"/>
      </w:numPr>
      <w:spacing w:after="1300"/>
      <w:outlineLvl w:val="0"/>
    </w:pPr>
    <w:rPr>
      <w:b/>
      <w:kern w:val="32"/>
      <w:sz w:val="30"/>
    </w:rPr>
  </w:style>
  <w:style w:type="paragraph" w:styleId="Heading2">
    <w:name w:val="heading 2"/>
    <w:basedOn w:val="Normal"/>
    <w:next w:val="Normal"/>
    <w:qFormat/>
    <w:rsid w:val="00922D4A"/>
    <w:pPr>
      <w:keepNext/>
      <w:numPr>
        <w:ilvl w:val="1"/>
        <w:numId w:val="6"/>
      </w:numPr>
      <w:tabs>
        <w:tab w:val="clear" w:pos="369"/>
        <w:tab w:val="clear" w:pos="720"/>
        <w:tab w:val="left" w:pos="576"/>
      </w:tabs>
      <w:spacing w:before="520" w:after="260"/>
      <w:outlineLvl w:val="1"/>
    </w:pPr>
    <w:rPr>
      <w:b/>
    </w:rPr>
  </w:style>
  <w:style w:type="paragraph" w:styleId="Heading3">
    <w:name w:val="heading 3"/>
    <w:basedOn w:val="Normal"/>
    <w:next w:val="Normal"/>
    <w:qFormat/>
    <w:rsid w:val="00922D4A"/>
    <w:pPr>
      <w:keepNext/>
      <w:numPr>
        <w:ilvl w:val="2"/>
        <w:numId w:val="6"/>
      </w:numPr>
      <w:tabs>
        <w:tab w:val="clear" w:pos="369"/>
      </w:tabs>
      <w:spacing w:after="260"/>
      <w:outlineLvl w:val="2"/>
    </w:pPr>
  </w:style>
  <w:style w:type="paragraph" w:styleId="Heading4">
    <w:name w:val="heading 4"/>
    <w:basedOn w:val="Heading3"/>
    <w:next w:val="Normal"/>
    <w:qFormat/>
    <w:rsid w:val="00BD7317"/>
    <w:pPr>
      <w:numPr>
        <w:ilvl w:val="3"/>
      </w:numPr>
      <w:tabs>
        <w:tab w:val="left" w:pos="864"/>
      </w:tabs>
      <w:outlineLvl w:val="3"/>
    </w:pPr>
  </w:style>
  <w:style w:type="paragraph" w:styleId="Heading5">
    <w:name w:val="heading 5"/>
    <w:basedOn w:val="Normal"/>
    <w:next w:val="Normal"/>
    <w:qFormat/>
    <w:pPr>
      <w:numPr>
        <w:ilvl w:val="4"/>
        <w:numId w:val="6"/>
      </w:numPr>
      <w:spacing w:before="240" w:after="60"/>
      <w:outlineLvl w:val="4"/>
    </w:pPr>
    <w:rPr>
      <w:b/>
      <w:i/>
      <w:sz w:val="26"/>
    </w:rPr>
  </w:style>
  <w:style w:type="paragraph" w:styleId="Heading6">
    <w:name w:val="heading 6"/>
    <w:basedOn w:val="Normal"/>
    <w:next w:val="Normal"/>
    <w:qFormat/>
    <w:pPr>
      <w:numPr>
        <w:ilvl w:val="5"/>
        <w:numId w:val="6"/>
      </w:numPr>
      <w:spacing w:before="240" w:after="60"/>
      <w:outlineLvl w:val="5"/>
    </w:pPr>
    <w:rPr>
      <w:b/>
    </w:rPr>
  </w:style>
  <w:style w:type="paragraph" w:styleId="Heading7">
    <w:name w:val="heading 7"/>
    <w:basedOn w:val="Normal"/>
    <w:next w:val="Normal"/>
    <w:qFormat/>
    <w:pPr>
      <w:numPr>
        <w:ilvl w:val="6"/>
        <w:numId w:val="6"/>
      </w:numPr>
      <w:spacing w:before="240" w:after="60"/>
      <w:outlineLvl w:val="6"/>
    </w:pPr>
    <w:rPr>
      <w:sz w:val="24"/>
    </w:rPr>
  </w:style>
  <w:style w:type="paragraph" w:styleId="Heading8">
    <w:name w:val="heading 8"/>
    <w:basedOn w:val="Normal"/>
    <w:next w:val="Normal"/>
    <w:qFormat/>
    <w:pPr>
      <w:numPr>
        <w:ilvl w:val="7"/>
        <w:numId w:val="6"/>
      </w:numPr>
      <w:spacing w:before="240" w:after="60"/>
      <w:outlineLvl w:val="7"/>
    </w:pPr>
    <w:rPr>
      <w:i/>
      <w:sz w:val="24"/>
    </w:rPr>
  </w:style>
  <w:style w:type="paragraph" w:styleId="Heading9">
    <w:name w:val="heading 9"/>
    <w:basedOn w:val="Normal"/>
    <w:next w:val="Normal"/>
    <w:qFormat/>
    <w:pPr>
      <w:numPr>
        <w:ilvl w:val="8"/>
        <w:numId w:val="6"/>
      </w:num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7D1EAB"/>
    <w:pPr>
      <w:tabs>
        <w:tab w:val="clear" w:pos="369"/>
      </w:tabs>
      <w:spacing w:before="260"/>
    </w:pPr>
    <w:rPr>
      <w:b/>
      <w:sz w:val="24"/>
    </w:rPr>
  </w:style>
  <w:style w:type="paragraph" w:customStyle="1" w:styleId="example-simple">
    <w:name w:val="example-simple"/>
    <w:basedOn w:val="Normal"/>
    <w:rsid w:val="0037411D"/>
    <w:pPr>
      <w:tabs>
        <w:tab w:val="clear" w:pos="369"/>
        <w:tab w:val="left" w:pos="720"/>
        <w:tab w:val="left" w:pos="1080"/>
      </w:tabs>
    </w:pPr>
  </w:style>
  <w:style w:type="paragraph" w:styleId="NormalIndent">
    <w:name w:val="Normal Indent"/>
    <w:basedOn w:val="Normal"/>
    <w:pPr>
      <w:ind w:left="720"/>
    </w:pPr>
  </w:style>
  <w:style w:type="paragraph" w:styleId="TOC2">
    <w:name w:val="toc 2"/>
    <w:basedOn w:val="Normal"/>
    <w:next w:val="Normal"/>
    <w:autoRedefine/>
    <w:uiPriority w:val="39"/>
    <w:pPr>
      <w:tabs>
        <w:tab w:val="clear" w:pos="369"/>
      </w:tabs>
      <w:ind w:left="200"/>
    </w:pPr>
  </w:style>
  <w:style w:type="paragraph" w:styleId="TOC3">
    <w:name w:val="toc 3"/>
    <w:basedOn w:val="Normal"/>
    <w:next w:val="Normal"/>
    <w:autoRedefine/>
    <w:uiPriority w:val="39"/>
    <w:pPr>
      <w:tabs>
        <w:tab w:val="clear" w:pos="369"/>
      </w:tabs>
      <w:ind w:left="400"/>
    </w:pPr>
  </w:style>
  <w:style w:type="paragraph" w:styleId="TOC4">
    <w:name w:val="toc 4"/>
    <w:basedOn w:val="Normal"/>
    <w:next w:val="Normal"/>
    <w:autoRedefine/>
    <w:uiPriority w:val="39"/>
    <w:pPr>
      <w:tabs>
        <w:tab w:val="clear" w:pos="369"/>
      </w:tabs>
      <w:ind w:left="600"/>
    </w:pPr>
  </w:style>
  <w:style w:type="paragraph" w:styleId="TOC5">
    <w:name w:val="toc 5"/>
    <w:basedOn w:val="Normal"/>
    <w:next w:val="Normal"/>
    <w:autoRedefine/>
    <w:uiPriority w:val="39"/>
    <w:pPr>
      <w:tabs>
        <w:tab w:val="clear" w:pos="369"/>
      </w:tabs>
      <w:ind w:left="800"/>
    </w:pPr>
  </w:style>
  <w:style w:type="paragraph" w:styleId="TOC6">
    <w:name w:val="toc 6"/>
    <w:basedOn w:val="Normal"/>
    <w:next w:val="Normal"/>
    <w:autoRedefine/>
    <w:uiPriority w:val="39"/>
    <w:pPr>
      <w:tabs>
        <w:tab w:val="clear" w:pos="369"/>
      </w:tabs>
      <w:ind w:left="1000"/>
    </w:pPr>
  </w:style>
  <w:style w:type="paragraph" w:styleId="TOC7">
    <w:name w:val="toc 7"/>
    <w:basedOn w:val="Normal"/>
    <w:next w:val="Normal"/>
    <w:autoRedefine/>
    <w:uiPriority w:val="39"/>
    <w:pPr>
      <w:tabs>
        <w:tab w:val="clear" w:pos="369"/>
      </w:tabs>
      <w:ind w:left="1200"/>
    </w:pPr>
  </w:style>
  <w:style w:type="paragraph" w:styleId="TOC8">
    <w:name w:val="toc 8"/>
    <w:basedOn w:val="Normal"/>
    <w:next w:val="Normal"/>
    <w:autoRedefine/>
    <w:uiPriority w:val="39"/>
    <w:pPr>
      <w:tabs>
        <w:tab w:val="clear" w:pos="369"/>
      </w:tabs>
      <w:ind w:left="1400"/>
    </w:pPr>
  </w:style>
  <w:style w:type="paragraph" w:styleId="TOC9">
    <w:name w:val="toc 9"/>
    <w:basedOn w:val="Normal"/>
    <w:next w:val="Normal"/>
    <w:autoRedefine/>
    <w:uiPriority w:val="39"/>
    <w:pPr>
      <w:tabs>
        <w:tab w:val="clear" w:pos="369"/>
      </w:tabs>
      <w:ind w:left="1600"/>
    </w:pPr>
  </w:style>
  <w:style w:type="paragraph" w:styleId="ListBullet">
    <w:name w:val="List Bullet"/>
    <w:basedOn w:val="Normal"/>
    <w:autoRedefine/>
    <w:pPr>
      <w:numPr>
        <w:numId w:val="10"/>
      </w:numPr>
    </w:pPr>
  </w:style>
  <w:style w:type="character" w:styleId="Emphasis">
    <w:name w:val="Emphasis"/>
    <w:basedOn w:val="DefaultParagraphFont"/>
    <w:qFormat/>
    <w:rsid w:val="00D04E9C"/>
    <w:rPr>
      <w:i/>
    </w:rPr>
  </w:style>
  <w:style w:type="character" w:styleId="Strong">
    <w:name w:val="Strong"/>
    <w:basedOn w:val="DefaultParagraphFont"/>
    <w:qFormat/>
    <w:rsid w:val="00D04E9C"/>
    <w:rPr>
      <w:b/>
    </w:rPr>
  </w:style>
  <w:style w:type="character" w:styleId="PageNumber">
    <w:name w:val="page number"/>
    <w:basedOn w:val="DefaultParagraphFont"/>
    <w:rsid w:val="00D04E9C"/>
  </w:style>
  <w:style w:type="paragraph" w:styleId="FootnoteText">
    <w:name w:val="footnote text"/>
    <w:basedOn w:val="Normal"/>
    <w:rsid w:val="00D04E9C"/>
    <w:rPr>
      <w:sz w:val="24"/>
    </w:rPr>
  </w:style>
  <w:style w:type="character" w:styleId="FootnoteReference">
    <w:name w:val="footnote reference"/>
    <w:basedOn w:val="DefaultParagraphFont"/>
    <w:rsid w:val="00D04E9C"/>
    <w:rPr>
      <w:vertAlign w:val="superscript"/>
    </w:rPr>
  </w:style>
  <w:style w:type="paragraph" w:customStyle="1" w:styleId="exampleabc">
    <w:name w:val="exampleabc"/>
    <w:basedOn w:val="Normal"/>
    <w:rsid w:val="0037411D"/>
    <w:pPr>
      <w:tabs>
        <w:tab w:val="clear" w:pos="369"/>
        <w:tab w:val="left" w:pos="720"/>
        <w:tab w:val="left" w:pos="1080"/>
      </w:tabs>
      <w:spacing w:line="240" w:lineRule="exact"/>
      <w:ind w:left="1080" w:hanging="1080"/>
      <w:jc w:val="left"/>
    </w:pPr>
  </w:style>
  <w:style w:type="paragraph" w:styleId="Footer">
    <w:name w:val="footer"/>
    <w:basedOn w:val="Normal"/>
    <w:semiHidden/>
    <w:rsid w:val="008335C4"/>
    <w:pPr>
      <w:tabs>
        <w:tab w:val="clear" w:pos="369"/>
        <w:tab w:val="center" w:pos="4320"/>
        <w:tab w:val="right" w:pos="8640"/>
      </w:tabs>
      <w:jc w:val="left"/>
    </w:pPr>
  </w:style>
  <w:style w:type="character" w:styleId="CommentReference">
    <w:name w:val="annotation reference"/>
    <w:basedOn w:val="DefaultParagraphFont"/>
    <w:semiHidden/>
    <w:rsid w:val="004A6E24"/>
    <w:rPr>
      <w:sz w:val="18"/>
    </w:rPr>
  </w:style>
  <w:style w:type="paragraph" w:styleId="CommentText">
    <w:name w:val="annotation text"/>
    <w:basedOn w:val="Normal"/>
    <w:semiHidden/>
    <w:rsid w:val="004A6E24"/>
    <w:rPr>
      <w:sz w:val="24"/>
      <w:szCs w:val="24"/>
    </w:rPr>
  </w:style>
  <w:style w:type="paragraph" w:styleId="CommentSubject">
    <w:name w:val="annotation subject"/>
    <w:basedOn w:val="CommentText"/>
    <w:next w:val="CommentText"/>
    <w:semiHidden/>
    <w:rsid w:val="004A6E24"/>
    <w:rPr>
      <w:sz w:val="22"/>
      <w:szCs w:val="20"/>
    </w:rPr>
  </w:style>
  <w:style w:type="paragraph" w:styleId="BalloonText">
    <w:name w:val="Balloon Text"/>
    <w:basedOn w:val="Normal"/>
    <w:semiHidden/>
    <w:rsid w:val="004A6E24"/>
    <w:rPr>
      <w:rFonts w:ascii="Lucida Grande" w:hAnsi="Lucida Grande"/>
      <w:sz w:val="18"/>
      <w:szCs w:val="18"/>
    </w:rPr>
  </w:style>
  <w:style w:type="paragraph" w:styleId="Header">
    <w:name w:val="header"/>
    <w:basedOn w:val="Normal"/>
    <w:rsid w:val="002E6BB1"/>
    <w:pPr>
      <w:tabs>
        <w:tab w:val="clear" w:pos="369"/>
        <w:tab w:val="center" w:pos="4320"/>
        <w:tab w:val="right" w:pos="8640"/>
      </w:tabs>
    </w:pPr>
  </w:style>
  <w:style w:type="paragraph" w:customStyle="1" w:styleId="ChapterNumber">
    <w:name w:val="ChapterNumber"/>
    <w:basedOn w:val="Heading1"/>
    <w:rsid w:val="002E6BB1"/>
    <w:pPr>
      <w:numPr>
        <w:numId w:val="1"/>
      </w:numPr>
      <w:jc w:val="left"/>
    </w:pPr>
  </w:style>
  <w:style w:type="paragraph" w:styleId="Index1">
    <w:name w:val="index 1"/>
    <w:basedOn w:val="Normal"/>
    <w:next w:val="Normal"/>
    <w:autoRedefine/>
    <w:uiPriority w:val="99"/>
    <w:unhideWhenUsed/>
    <w:rsid w:val="00B16B37"/>
    <w:pPr>
      <w:tabs>
        <w:tab w:val="clear" w:pos="369"/>
      </w:tabs>
      <w:ind w:left="220" w:hanging="220"/>
    </w:pPr>
  </w:style>
  <w:style w:type="paragraph" w:styleId="Index2">
    <w:name w:val="index 2"/>
    <w:basedOn w:val="Normal"/>
    <w:next w:val="Normal"/>
    <w:autoRedefine/>
    <w:uiPriority w:val="99"/>
    <w:unhideWhenUsed/>
    <w:rsid w:val="00B16B37"/>
    <w:pPr>
      <w:tabs>
        <w:tab w:val="clear" w:pos="369"/>
      </w:tabs>
      <w:ind w:left="440" w:hanging="220"/>
    </w:pPr>
  </w:style>
  <w:style w:type="paragraph" w:styleId="Index3">
    <w:name w:val="index 3"/>
    <w:basedOn w:val="Normal"/>
    <w:next w:val="Normal"/>
    <w:autoRedefine/>
    <w:uiPriority w:val="99"/>
    <w:unhideWhenUsed/>
    <w:rsid w:val="00B16B37"/>
    <w:pPr>
      <w:tabs>
        <w:tab w:val="clear" w:pos="369"/>
      </w:tabs>
      <w:ind w:left="660" w:hanging="220"/>
    </w:pPr>
  </w:style>
  <w:style w:type="paragraph" w:styleId="Index4">
    <w:name w:val="index 4"/>
    <w:basedOn w:val="Normal"/>
    <w:next w:val="Normal"/>
    <w:autoRedefine/>
    <w:uiPriority w:val="99"/>
    <w:unhideWhenUsed/>
    <w:rsid w:val="00B16B37"/>
    <w:pPr>
      <w:tabs>
        <w:tab w:val="clear" w:pos="369"/>
      </w:tabs>
      <w:ind w:left="880" w:hanging="220"/>
    </w:pPr>
  </w:style>
  <w:style w:type="paragraph" w:styleId="Index5">
    <w:name w:val="index 5"/>
    <w:basedOn w:val="Normal"/>
    <w:next w:val="Normal"/>
    <w:autoRedefine/>
    <w:uiPriority w:val="99"/>
    <w:unhideWhenUsed/>
    <w:rsid w:val="00B16B37"/>
    <w:pPr>
      <w:tabs>
        <w:tab w:val="clear" w:pos="369"/>
      </w:tabs>
      <w:ind w:left="1100" w:hanging="220"/>
    </w:pPr>
  </w:style>
  <w:style w:type="paragraph" w:styleId="Index6">
    <w:name w:val="index 6"/>
    <w:basedOn w:val="Normal"/>
    <w:next w:val="Normal"/>
    <w:autoRedefine/>
    <w:uiPriority w:val="99"/>
    <w:unhideWhenUsed/>
    <w:rsid w:val="00B16B37"/>
    <w:pPr>
      <w:tabs>
        <w:tab w:val="clear" w:pos="369"/>
      </w:tabs>
      <w:ind w:left="1320" w:hanging="220"/>
    </w:pPr>
  </w:style>
  <w:style w:type="paragraph" w:styleId="Index7">
    <w:name w:val="index 7"/>
    <w:basedOn w:val="Normal"/>
    <w:next w:val="Normal"/>
    <w:autoRedefine/>
    <w:uiPriority w:val="99"/>
    <w:unhideWhenUsed/>
    <w:rsid w:val="00B16B37"/>
    <w:pPr>
      <w:tabs>
        <w:tab w:val="clear" w:pos="369"/>
      </w:tabs>
      <w:ind w:left="1540" w:hanging="220"/>
    </w:pPr>
  </w:style>
  <w:style w:type="paragraph" w:styleId="Index8">
    <w:name w:val="index 8"/>
    <w:basedOn w:val="Normal"/>
    <w:next w:val="Normal"/>
    <w:autoRedefine/>
    <w:uiPriority w:val="99"/>
    <w:unhideWhenUsed/>
    <w:rsid w:val="00B16B37"/>
    <w:pPr>
      <w:tabs>
        <w:tab w:val="clear" w:pos="369"/>
      </w:tabs>
      <w:ind w:left="1760" w:hanging="220"/>
    </w:pPr>
  </w:style>
  <w:style w:type="paragraph" w:styleId="Index9">
    <w:name w:val="index 9"/>
    <w:basedOn w:val="Normal"/>
    <w:next w:val="Normal"/>
    <w:autoRedefine/>
    <w:uiPriority w:val="99"/>
    <w:unhideWhenUsed/>
    <w:rsid w:val="00B16B37"/>
    <w:pPr>
      <w:tabs>
        <w:tab w:val="clear" w:pos="369"/>
      </w:tabs>
      <w:ind w:left="1980" w:hanging="220"/>
    </w:pPr>
  </w:style>
  <w:style w:type="paragraph" w:styleId="IndexHeading">
    <w:name w:val="index heading"/>
    <w:basedOn w:val="Normal"/>
    <w:next w:val="Index1"/>
    <w:uiPriority w:val="99"/>
    <w:unhideWhenUsed/>
    <w:rsid w:val="00B16B37"/>
  </w:style>
  <w:style w:type="paragraph" w:styleId="ListParagraph">
    <w:name w:val="List Paragraph"/>
    <w:basedOn w:val="Normal"/>
    <w:uiPriority w:val="34"/>
    <w:qFormat/>
    <w:rsid w:val="002B732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357"/>
    <w:pPr>
      <w:tabs>
        <w:tab w:val="left" w:pos="369"/>
      </w:tabs>
      <w:spacing w:line="280" w:lineRule="exact"/>
      <w:jc w:val="both"/>
    </w:pPr>
    <w:rPr>
      <w:rFonts w:ascii="Times New Roman" w:hAnsi="Times New Roman"/>
      <w:sz w:val="22"/>
    </w:rPr>
  </w:style>
  <w:style w:type="paragraph" w:styleId="Heading1">
    <w:name w:val="heading 1"/>
    <w:basedOn w:val="Normal"/>
    <w:next w:val="Normal"/>
    <w:qFormat/>
    <w:rsid w:val="00922D4A"/>
    <w:pPr>
      <w:keepNext/>
      <w:numPr>
        <w:numId w:val="6"/>
      </w:numPr>
      <w:spacing w:after="1300"/>
      <w:outlineLvl w:val="0"/>
    </w:pPr>
    <w:rPr>
      <w:b/>
      <w:kern w:val="32"/>
      <w:sz w:val="30"/>
    </w:rPr>
  </w:style>
  <w:style w:type="paragraph" w:styleId="Heading2">
    <w:name w:val="heading 2"/>
    <w:basedOn w:val="Normal"/>
    <w:next w:val="Normal"/>
    <w:qFormat/>
    <w:rsid w:val="00922D4A"/>
    <w:pPr>
      <w:keepNext/>
      <w:numPr>
        <w:ilvl w:val="1"/>
        <w:numId w:val="6"/>
      </w:numPr>
      <w:tabs>
        <w:tab w:val="clear" w:pos="369"/>
        <w:tab w:val="clear" w:pos="720"/>
        <w:tab w:val="left" w:pos="576"/>
      </w:tabs>
      <w:spacing w:before="520" w:after="260"/>
      <w:outlineLvl w:val="1"/>
    </w:pPr>
    <w:rPr>
      <w:b/>
    </w:rPr>
  </w:style>
  <w:style w:type="paragraph" w:styleId="Heading3">
    <w:name w:val="heading 3"/>
    <w:basedOn w:val="Normal"/>
    <w:next w:val="Normal"/>
    <w:qFormat/>
    <w:rsid w:val="00922D4A"/>
    <w:pPr>
      <w:keepNext/>
      <w:numPr>
        <w:ilvl w:val="2"/>
        <w:numId w:val="6"/>
      </w:numPr>
      <w:tabs>
        <w:tab w:val="clear" w:pos="369"/>
      </w:tabs>
      <w:spacing w:after="260"/>
      <w:outlineLvl w:val="2"/>
    </w:pPr>
  </w:style>
  <w:style w:type="paragraph" w:styleId="Heading4">
    <w:name w:val="heading 4"/>
    <w:basedOn w:val="Heading3"/>
    <w:next w:val="Normal"/>
    <w:qFormat/>
    <w:rsid w:val="00BD7317"/>
    <w:pPr>
      <w:numPr>
        <w:ilvl w:val="3"/>
      </w:numPr>
      <w:tabs>
        <w:tab w:val="left" w:pos="864"/>
      </w:tabs>
      <w:outlineLvl w:val="3"/>
    </w:pPr>
  </w:style>
  <w:style w:type="paragraph" w:styleId="Heading5">
    <w:name w:val="heading 5"/>
    <w:basedOn w:val="Normal"/>
    <w:next w:val="Normal"/>
    <w:qFormat/>
    <w:pPr>
      <w:numPr>
        <w:ilvl w:val="4"/>
        <w:numId w:val="6"/>
      </w:numPr>
      <w:spacing w:before="240" w:after="60"/>
      <w:outlineLvl w:val="4"/>
    </w:pPr>
    <w:rPr>
      <w:b/>
      <w:i/>
      <w:sz w:val="26"/>
    </w:rPr>
  </w:style>
  <w:style w:type="paragraph" w:styleId="Heading6">
    <w:name w:val="heading 6"/>
    <w:basedOn w:val="Normal"/>
    <w:next w:val="Normal"/>
    <w:qFormat/>
    <w:pPr>
      <w:numPr>
        <w:ilvl w:val="5"/>
        <w:numId w:val="6"/>
      </w:numPr>
      <w:spacing w:before="240" w:after="60"/>
      <w:outlineLvl w:val="5"/>
    </w:pPr>
    <w:rPr>
      <w:b/>
    </w:rPr>
  </w:style>
  <w:style w:type="paragraph" w:styleId="Heading7">
    <w:name w:val="heading 7"/>
    <w:basedOn w:val="Normal"/>
    <w:next w:val="Normal"/>
    <w:qFormat/>
    <w:pPr>
      <w:numPr>
        <w:ilvl w:val="6"/>
        <w:numId w:val="6"/>
      </w:numPr>
      <w:spacing w:before="240" w:after="60"/>
      <w:outlineLvl w:val="6"/>
    </w:pPr>
    <w:rPr>
      <w:sz w:val="24"/>
    </w:rPr>
  </w:style>
  <w:style w:type="paragraph" w:styleId="Heading8">
    <w:name w:val="heading 8"/>
    <w:basedOn w:val="Normal"/>
    <w:next w:val="Normal"/>
    <w:qFormat/>
    <w:pPr>
      <w:numPr>
        <w:ilvl w:val="7"/>
        <w:numId w:val="6"/>
      </w:numPr>
      <w:spacing w:before="240" w:after="60"/>
      <w:outlineLvl w:val="7"/>
    </w:pPr>
    <w:rPr>
      <w:i/>
      <w:sz w:val="24"/>
    </w:rPr>
  </w:style>
  <w:style w:type="paragraph" w:styleId="Heading9">
    <w:name w:val="heading 9"/>
    <w:basedOn w:val="Normal"/>
    <w:next w:val="Normal"/>
    <w:qFormat/>
    <w:pPr>
      <w:numPr>
        <w:ilvl w:val="8"/>
        <w:numId w:val="6"/>
      </w:num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7D1EAB"/>
    <w:pPr>
      <w:tabs>
        <w:tab w:val="clear" w:pos="369"/>
      </w:tabs>
      <w:spacing w:before="260"/>
    </w:pPr>
    <w:rPr>
      <w:b/>
      <w:sz w:val="24"/>
    </w:rPr>
  </w:style>
  <w:style w:type="paragraph" w:customStyle="1" w:styleId="example-simple">
    <w:name w:val="example-simple"/>
    <w:basedOn w:val="Normal"/>
    <w:rsid w:val="0037411D"/>
    <w:pPr>
      <w:tabs>
        <w:tab w:val="clear" w:pos="369"/>
        <w:tab w:val="left" w:pos="720"/>
        <w:tab w:val="left" w:pos="1080"/>
      </w:tabs>
    </w:pPr>
  </w:style>
  <w:style w:type="paragraph" w:styleId="NormalIndent">
    <w:name w:val="Normal Indent"/>
    <w:basedOn w:val="Normal"/>
    <w:pPr>
      <w:ind w:left="720"/>
    </w:pPr>
  </w:style>
  <w:style w:type="paragraph" w:styleId="TOC2">
    <w:name w:val="toc 2"/>
    <w:basedOn w:val="Normal"/>
    <w:next w:val="Normal"/>
    <w:autoRedefine/>
    <w:uiPriority w:val="39"/>
    <w:pPr>
      <w:tabs>
        <w:tab w:val="clear" w:pos="369"/>
      </w:tabs>
      <w:ind w:left="200"/>
    </w:pPr>
  </w:style>
  <w:style w:type="paragraph" w:styleId="TOC3">
    <w:name w:val="toc 3"/>
    <w:basedOn w:val="Normal"/>
    <w:next w:val="Normal"/>
    <w:autoRedefine/>
    <w:uiPriority w:val="39"/>
    <w:pPr>
      <w:tabs>
        <w:tab w:val="clear" w:pos="369"/>
      </w:tabs>
      <w:ind w:left="400"/>
    </w:pPr>
  </w:style>
  <w:style w:type="paragraph" w:styleId="TOC4">
    <w:name w:val="toc 4"/>
    <w:basedOn w:val="Normal"/>
    <w:next w:val="Normal"/>
    <w:autoRedefine/>
    <w:uiPriority w:val="39"/>
    <w:pPr>
      <w:tabs>
        <w:tab w:val="clear" w:pos="369"/>
      </w:tabs>
      <w:ind w:left="600"/>
    </w:pPr>
  </w:style>
  <w:style w:type="paragraph" w:styleId="TOC5">
    <w:name w:val="toc 5"/>
    <w:basedOn w:val="Normal"/>
    <w:next w:val="Normal"/>
    <w:autoRedefine/>
    <w:uiPriority w:val="39"/>
    <w:pPr>
      <w:tabs>
        <w:tab w:val="clear" w:pos="369"/>
      </w:tabs>
      <w:ind w:left="800"/>
    </w:pPr>
  </w:style>
  <w:style w:type="paragraph" w:styleId="TOC6">
    <w:name w:val="toc 6"/>
    <w:basedOn w:val="Normal"/>
    <w:next w:val="Normal"/>
    <w:autoRedefine/>
    <w:uiPriority w:val="39"/>
    <w:pPr>
      <w:tabs>
        <w:tab w:val="clear" w:pos="369"/>
      </w:tabs>
      <w:ind w:left="1000"/>
    </w:pPr>
  </w:style>
  <w:style w:type="paragraph" w:styleId="TOC7">
    <w:name w:val="toc 7"/>
    <w:basedOn w:val="Normal"/>
    <w:next w:val="Normal"/>
    <w:autoRedefine/>
    <w:uiPriority w:val="39"/>
    <w:pPr>
      <w:tabs>
        <w:tab w:val="clear" w:pos="369"/>
      </w:tabs>
      <w:ind w:left="1200"/>
    </w:pPr>
  </w:style>
  <w:style w:type="paragraph" w:styleId="TOC8">
    <w:name w:val="toc 8"/>
    <w:basedOn w:val="Normal"/>
    <w:next w:val="Normal"/>
    <w:autoRedefine/>
    <w:uiPriority w:val="39"/>
    <w:pPr>
      <w:tabs>
        <w:tab w:val="clear" w:pos="369"/>
      </w:tabs>
      <w:ind w:left="1400"/>
    </w:pPr>
  </w:style>
  <w:style w:type="paragraph" w:styleId="TOC9">
    <w:name w:val="toc 9"/>
    <w:basedOn w:val="Normal"/>
    <w:next w:val="Normal"/>
    <w:autoRedefine/>
    <w:uiPriority w:val="39"/>
    <w:pPr>
      <w:tabs>
        <w:tab w:val="clear" w:pos="369"/>
      </w:tabs>
      <w:ind w:left="1600"/>
    </w:pPr>
  </w:style>
  <w:style w:type="paragraph" w:styleId="ListBullet">
    <w:name w:val="List Bullet"/>
    <w:basedOn w:val="Normal"/>
    <w:autoRedefine/>
    <w:pPr>
      <w:numPr>
        <w:numId w:val="10"/>
      </w:numPr>
    </w:pPr>
  </w:style>
  <w:style w:type="character" w:styleId="Emphasis">
    <w:name w:val="Emphasis"/>
    <w:basedOn w:val="DefaultParagraphFont"/>
    <w:qFormat/>
    <w:rsid w:val="00D04E9C"/>
    <w:rPr>
      <w:i/>
    </w:rPr>
  </w:style>
  <w:style w:type="character" w:styleId="Strong">
    <w:name w:val="Strong"/>
    <w:basedOn w:val="DefaultParagraphFont"/>
    <w:qFormat/>
    <w:rsid w:val="00D04E9C"/>
    <w:rPr>
      <w:b/>
    </w:rPr>
  </w:style>
  <w:style w:type="character" w:styleId="PageNumber">
    <w:name w:val="page number"/>
    <w:basedOn w:val="DefaultParagraphFont"/>
    <w:rsid w:val="00D04E9C"/>
  </w:style>
  <w:style w:type="paragraph" w:styleId="FootnoteText">
    <w:name w:val="footnote text"/>
    <w:basedOn w:val="Normal"/>
    <w:rsid w:val="00D04E9C"/>
    <w:rPr>
      <w:sz w:val="24"/>
    </w:rPr>
  </w:style>
  <w:style w:type="character" w:styleId="FootnoteReference">
    <w:name w:val="footnote reference"/>
    <w:basedOn w:val="DefaultParagraphFont"/>
    <w:rsid w:val="00D04E9C"/>
    <w:rPr>
      <w:vertAlign w:val="superscript"/>
    </w:rPr>
  </w:style>
  <w:style w:type="paragraph" w:customStyle="1" w:styleId="exampleabc">
    <w:name w:val="exampleabc"/>
    <w:basedOn w:val="Normal"/>
    <w:rsid w:val="0037411D"/>
    <w:pPr>
      <w:tabs>
        <w:tab w:val="clear" w:pos="369"/>
        <w:tab w:val="left" w:pos="720"/>
        <w:tab w:val="left" w:pos="1080"/>
      </w:tabs>
      <w:spacing w:line="240" w:lineRule="exact"/>
      <w:ind w:left="1080" w:hanging="1080"/>
      <w:jc w:val="left"/>
    </w:pPr>
  </w:style>
  <w:style w:type="paragraph" w:styleId="Footer">
    <w:name w:val="footer"/>
    <w:basedOn w:val="Normal"/>
    <w:semiHidden/>
    <w:rsid w:val="008335C4"/>
    <w:pPr>
      <w:tabs>
        <w:tab w:val="clear" w:pos="369"/>
        <w:tab w:val="center" w:pos="4320"/>
        <w:tab w:val="right" w:pos="8640"/>
      </w:tabs>
      <w:jc w:val="left"/>
    </w:pPr>
  </w:style>
  <w:style w:type="character" w:styleId="CommentReference">
    <w:name w:val="annotation reference"/>
    <w:basedOn w:val="DefaultParagraphFont"/>
    <w:semiHidden/>
    <w:rsid w:val="004A6E24"/>
    <w:rPr>
      <w:sz w:val="18"/>
    </w:rPr>
  </w:style>
  <w:style w:type="paragraph" w:styleId="CommentText">
    <w:name w:val="annotation text"/>
    <w:basedOn w:val="Normal"/>
    <w:semiHidden/>
    <w:rsid w:val="004A6E24"/>
    <w:rPr>
      <w:sz w:val="24"/>
      <w:szCs w:val="24"/>
    </w:rPr>
  </w:style>
  <w:style w:type="paragraph" w:styleId="CommentSubject">
    <w:name w:val="annotation subject"/>
    <w:basedOn w:val="CommentText"/>
    <w:next w:val="CommentText"/>
    <w:semiHidden/>
    <w:rsid w:val="004A6E24"/>
    <w:rPr>
      <w:sz w:val="22"/>
      <w:szCs w:val="20"/>
    </w:rPr>
  </w:style>
  <w:style w:type="paragraph" w:styleId="BalloonText">
    <w:name w:val="Balloon Text"/>
    <w:basedOn w:val="Normal"/>
    <w:semiHidden/>
    <w:rsid w:val="004A6E24"/>
    <w:rPr>
      <w:rFonts w:ascii="Lucida Grande" w:hAnsi="Lucida Grande"/>
      <w:sz w:val="18"/>
      <w:szCs w:val="18"/>
    </w:rPr>
  </w:style>
  <w:style w:type="paragraph" w:styleId="Header">
    <w:name w:val="header"/>
    <w:basedOn w:val="Normal"/>
    <w:rsid w:val="002E6BB1"/>
    <w:pPr>
      <w:tabs>
        <w:tab w:val="clear" w:pos="369"/>
        <w:tab w:val="center" w:pos="4320"/>
        <w:tab w:val="right" w:pos="8640"/>
      </w:tabs>
    </w:pPr>
  </w:style>
  <w:style w:type="paragraph" w:customStyle="1" w:styleId="ChapterNumber">
    <w:name w:val="ChapterNumber"/>
    <w:basedOn w:val="Heading1"/>
    <w:rsid w:val="002E6BB1"/>
    <w:pPr>
      <w:numPr>
        <w:numId w:val="1"/>
      </w:numPr>
      <w:jc w:val="left"/>
    </w:pPr>
  </w:style>
  <w:style w:type="paragraph" w:styleId="Index1">
    <w:name w:val="index 1"/>
    <w:basedOn w:val="Normal"/>
    <w:next w:val="Normal"/>
    <w:autoRedefine/>
    <w:uiPriority w:val="99"/>
    <w:unhideWhenUsed/>
    <w:rsid w:val="00B16B37"/>
    <w:pPr>
      <w:tabs>
        <w:tab w:val="clear" w:pos="369"/>
      </w:tabs>
      <w:ind w:left="220" w:hanging="220"/>
    </w:pPr>
  </w:style>
  <w:style w:type="paragraph" w:styleId="Index2">
    <w:name w:val="index 2"/>
    <w:basedOn w:val="Normal"/>
    <w:next w:val="Normal"/>
    <w:autoRedefine/>
    <w:uiPriority w:val="99"/>
    <w:unhideWhenUsed/>
    <w:rsid w:val="00B16B37"/>
    <w:pPr>
      <w:tabs>
        <w:tab w:val="clear" w:pos="369"/>
      </w:tabs>
      <w:ind w:left="440" w:hanging="220"/>
    </w:pPr>
  </w:style>
  <w:style w:type="paragraph" w:styleId="Index3">
    <w:name w:val="index 3"/>
    <w:basedOn w:val="Normal"/>
    <w:next w:val="Normal"/>
    <w:autoRedefine/>
    <w:uiPriority w:val="99"/>
    <w:unhideWhenUsed/>
    <w:rsid w:val="00B16B37"/>
    <w:pPr>
      <w:tabs>
        <w:tab w:val="clear" w:pos="369"/>
      </w:tabs>
      <w:ind w:left="660" w:hanging="220"/>
    </w:pPr>
  </w:style>
  <w:style w:type="paragraph" w:styleId="Index4">
    <w:name w:val="index 4"/>
    <w:basedOn w:val="Normal"/>
    <w:next w:val="Normal"/>
    <w:autoRedefine/>
    <w:uiPriority w:val="99"/>
    <w:unhideWhenUsed/>
    <w:rsid w:val="00B16B37"/>
    <w:pPr>
      <w:tabs>
        <w:tab w:val="clear" w:pos="369"/>
      </w:tabs>
      <w:ind w:left="880" w:hanging="220"/>
    </w:pPr>
  </w:style>
  <w:style w:type="paragraph" w:styleId="Index5">
    <w:name w:val="index 5"/>
    <w:basedOn w:val="Normal"/>
    <w:next w:val="Normal"/>
    <w:autoRedefine/>
    <w:uiPriority w:val="99"/>
    <w:unhideWhenUsed/>
    <w:rsid w:val="00B16B37"/>
    <w:pPr>
      <w:tabs>
        <w:tab w:val="clear" w:pos="369"/>
      </w:tabs>
      <w:ind w:left="1100" w:hanging="220"/>
    </w:pPr>
  </w:style>
  <w:style w:type="paragraph" w:styleId="Index6">
    <w:name w:val="index 6"/>
    <w:basedOn w:val="Normal"/>
    <w:next w:val="Normal"/>
    <w:autoRedefine/>
    <w:uiPriority w:val="99"/>
    <w:unhideWhenUsed/>
    <w:rsid w:val="00B16B37"/>
    <w:pPr>
      <w:tabs>
        <w:tab w:val="clear" w:pos="369"/>
      </w:tabs>
      <w:ind w:left="1320" w:hanging="220"/>
    </w:pPr>
  </w:style>
  <w:style w:type="paragraph" w:styleId="Index7">
    <w:name w:val="index 7"/>
    <w:basedOn w:val="Normal"/>
    <w:next w:val="Normal"/>
    <w:autoRedefine/>
    <w:uiPriority w:val="99"/>
    <w:unhideWhenUsed/>
    <w:rsid w:val="00B16B37"/>
    <w:pPr>
      <w:tabs>
        <w:tab w:val="clear" w:pos="369"/>
      </w:tabs>
      <w:ind w:left="1540" w:hanging="220"/>
    </w:pPr>
  </w:style>
  <w:style w:type="paragraph" w:styleId="Index8">
    <w:name w:val="index 8"/>
    <w:basedOn w:val="Normal"/>
    <w:next w:val="Normal"/>
    <w:autoRedefine/>
    <w:uiPriority w:val="99"/>
    <w:unhideWhenUsed/>
    <w:rsid w:val="00B16B37"/>
    <w:pPr>
      <w:tabs>
        <w:tab w:val="clear" w:pos="369"/>
      </w:tabs>
      <w:ind w:left="1760" w:hanging="220"/>
    </w:pPr>
  </w:style>
  <w:style w:type="paragraph" w:styleId="Index9">
    <w:name w:val="index 9"/>
    <w:basedOn w:val="Normal"/>
    <w:next w:val="Normal"/>
    <w:autoRedefine/>
    <w:uiPriority w:val="99"/>
    <w:unhideWhenUsed/>
    <w:rsid w:val="00B16B37"/>
    <w:pPr>
      <w:tabs>
        <w:tab w:val="clear" w:pos="369"/>
      </w:tabs>
      <w:ind w:left="1980" w:hanging="220"/>
    </w:pPr>
  </w:style>
  <w:style w:type="paragraph" w:styleId="IndexHeading">
    <w:name w:val="index heading"/>
    <w:basedOn w:val="Normal"/>
    <w:next w:val="Index1"/>
    <w:uiPriority w:val="99"/>
    <w:unhideWhenUsed/>
    <w:rsid w:val="00B16B37"/>
  </w:style>
  <w:style w:type="paragraph" w:styleId="ListParagraph">
    <w:name w:val="List Paragraph"/>
    <w:basedOn w:val="Normal"/>
    <w:uiPriority w:val="34"/>
    <w:qFormat/>
    <w:rsid w:val="002B7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54178">
      <w:bodyDiv w:val="1"/>
      <w:marLeft w:val="0"/>
      <w:marRight w:val="0"/>
      <w:marTop w:val="0"/>
      <w:marBottom w:val="0"/>
      <w:divBdr>
        <w:top w:val="none" w:sz="0" w:space="0" w:color="auto"/>
        <w:left w:val="none" w:sz="0" w:space="0" w:color="auto"/>
        <w:bottom w:val="none" w:sz="0" w:space="0" w:color="auto"/>
        <w:right w:val="none" w:sz="0" w:space="0" w:color="auto"/>
      </w:divBdr>
    </w:div>
    <w:div w:id="426780339">
      <w:bodyDiv w:val="1"/>
      <w:marLeft w:val="0"/>
      <w:marRight w:val="0"/>
      <w:marTop w:val="0"/>
      <w:marBottom w:val="0"/>
      <w:divBdr>
        <w:top w:val="none" w:sz="0" w:space="0" w:color="auto"/>
        <w:left w:val="none" w:sz="0" w:space="0" w:color="auto"/>
        <w:bottom w:val="none" w:sz="0" w:space="0" w:color="auto"/>
        <w:right w:val="none" w:sz="0" w:space="0" w:color="auto"/>
      </w:divBdr>
    </w:div>
    <w:div w:id="534584873">
      <w:bodyDiv w:val="1"/>
      <w:marLeft w:val="0"/>
      <w:marRight w:val="0"/>
      <w:marTop w:val="0"/>
      <w:marBottom w:val="0"/>
      <w:divBdr>
        <w:top w:val="none" w:sz="0" w:space="0" w:color="auto"/>
        <w:left w:val="none" w:sz="0" w:space="0" w:color="auto"/>
        <w:bottom w:val="none" w:sz="0" w:space="0" w:color="auto"/>
        <w:right w:val="none" w:sz="0" w:space="0" w:color="auto"/>
      </w:divBdr>
    </w:div>
    <w:div w:id="616761346">
      <w:bodyDiv w:val="1"/>
      <w:marLeft w:val="0"/>
      <w:marRight w:val="0"/>
      <w:marTop w:val="0"/>
      <w:marBottom w:val="0"/>
      <w:divBdr>
        <w:top w:val="none" w:sz="0" w:space="0" w:color="auto"/>
        <w:left w:val="none" w:sz="0" w:space="0" w:color="auto"/>
        <w:bottom w:val="none" w:sz="0" w:space="0" w:color="auto"/>
        <w:right w:val="none" w:sz="0" w:space="0" w:color="auto"/>
      </w:divBdr>
    </w:div>
    <w:div w:id="702435926">
      <w:bodyDiv w:val="1"/>
      <w:marLeft w:val="0"/>
      <w:marRight w:val="0"/>
      <w:marTop w:val="0"/>
      <w:marBottom w:val="0"/>
      <w:divBdr>
        <w:top w:val="none" w:sz="0" w:space="0" w:color="auto"/>
        <w:left w:val="none" w:sz="0" w:space="0" w:color="auto"/>
        <w:bottom w:val="none" w:sz="0" w:space="0" w:color="auto"/>
        <w:right w:val="none" w:sz="0" w:space="0" w:color="auto"/>
      </w:divBdr>
    </w:div>
    <w:div w:id="1040474723">
      <w:bodyDiv w:val="1"/>
      <w:marLeft w:val="0"/>
      <w:marRight w:val="0"/>
      <w:marTop w:val="0"/>
      <w:marBottom w:val="0"/>
      <w:divBdr>
        <w:top w:val="none" w:sz="0" w:space="0" w:color="auto"/>
        <w:left w:val="none" w:sz="0" w:space="0" w:color="auto"/>
        <w:bottom w:val="none" w:sz="0" w:space="0" w:color="auto"/>
        <w:right w:val="none" w:sz="0" w:space="0" w:color="auto"/>
      </w:divBdr>
    </w:div>
    <w:div w:id="1341541517">
      <w:bodyDiv w:val="1"/>
      <w:marLeft w:val="0"/>
      <w:marRight w:val="0"/>
      <w:marTop w:val="0"/>
      <w:marBottom w:val="0"/>
      <w:divBdr>
        <w:top w:val="none" w:sz="0" w:space="0" w:color="auto"/>
        <w:left w:val="none" w:sz="0" w:space="0" w:color="auto"/>
        <w:bottom w:val="none" w:sz="0" w:space="0" w:color="auto"/>
        <w:right w:val="none" w:sz="0" w:space="0" w:color="auto"/>
      </w:divBdr>
    </w:div>
    <w:div w:id="1453862577">
      <w:bodyDiv w:val="1"/>
      <w:marLeft w:val="0"/>
      <w:marRight w:val="0"/>
      <w:marTop w:val="0"/>
      <w:marBottom w:val="0"/>
      <w:divBdr>
        <w:top w:val="none" w:sz="0" w:space="0" w:color="auto"/>
        <w:left w:val="none" w:sz="0" w:space="0" w:color="auto"/>
        <w:bottom w:val="none" w:sz="0" w:space="0" w:color="auto"/>
        <w:right w:val="none" w:sz="0" w:space="0" w:color="auto"/>
      </w:divBdr>
    </w:div>
    <w:div w:id="1562134502">
      <w:bodyDiv w:val="1"/>
      <w:marLeft w:val="0"/>
      <w:marRight w:val="0"/>
      <w:marTop w:val="0"/>
      <w:marBottom w:val="0"/>
      <w:divBdr>
        <w:top w:val="none" w:sz="0" w:space="0" w:color="auto"/>
        <w:left w:val="none" w:sz="0" w:space="0" w:color="auto"/>
        <w:bottom w:val="none" w:sz="0" w:space="0" w:color="auto"/>
        <w:right w:val="none" w:sz="0" w:space="0" w:color="auto"/>
      </w:divBdr>
    </w:div>
    <w:div w:id="1691032451">
      <w:bodyDiv w:val="1"/>
      <w:marLeft w:val="0"/>
      <w:marRight w:val="0"/>
      <w:marTop w:val="0"/>
      <w:marBottom w:val="0"/>
      <w:divBdr>
        <w:top w:val="none" w:sz="0" w:space="0" w:color="auto"/>
        <w:left w:val="none" w:sz="0" w:space="0" w:color="auto"/>
        <w:bottom w:val="none" w:sz="0" w:space="0" w:color="auto"/>
        <w:right w:val="none" w:sz="0" w:space="0" w:color="auto"/>
      </w:divBdr>
    </w:div>
    <w:div w:id="21431829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Microsoft%20Office%202001:Templates:My%20Templates:Jamsay%20Gr%20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Jamsay Gr template</Template>
  <TotalTime>9713</TotalTime>
  <Pages>256</Pages>
  <Words>58829</Words>
  <Characters>335327</Characters>
  <Application>Microsoft Macintosh Word</Application>
  <DocSecurity>0</DocSecurity>
  <Lines>2794</Lines>
  <Paragraphs>786</Paragraphs>
  <ScaleCrop>false</ScaleCrop>
  <HeadingPairs>
    <vt:vector size="2" baseType="variant">
      <vt:variant>
        <vt:lpstr>Title</vt:lpstr>
      </vt:variant>
      <vt:variant>
        <vt:i4>1</vt:i4>
      </vt:variant>
    </vt:vector>
  </HeadingPairs>
  <TitlesOfParts>
    <vt:vector size="1" baseType="lpstr">
      <vt:lpstr>1 xxx</vt:lpstr>
    </vt:vector>
  </TitlesOfParts>
  <Company>University of Michigan</Company>
  <LinksUpToDate>false</LinksUpToDate>
  <CharactersWithSpaces>393370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xxx</dc:title>
  <dc:subject/>
  <dc:creator>Jeff Heath</dc:creator>
  <cp:keywords/>
  <cp:lastModifiedBy>Jeffrey Heath</cp:lastModifiedBy>
  <cp:revision>630</cp:revision>
  <cp:lastPrinted>1903-12-31T23:59:00Z</cp:lastPrinted>
  <dcterms:created xsi:type="dcterms:W3CDTF">2014-09-09T08:40:00Z</dcterms:created>
  <dcterms:modified xsi:type="dcterms:W3CDTF">2016-10-10T10:30:00Z</dcterms:modified>
</cp:coreProperties>
</file>